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01B2" w14:textId="2D2E6FE9" w:rsidR="008D70A8" w:rsidRDefault="00AE701B" w:rsidP="00AE701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523113">
        <w:rPr>
          <w:rFonts w:ascii="Verdana" w:hAnsi="Verdana"/>
          <w:color w:val="000000"/>
          <w:sz w:val="36"/>
          <w:szCs w:val="36"/>
        </w:rPr>
        <w:t xml:space="preserve">Mandatory Mail </w:t>
      </w:r>
      <w:r w:rsidR="00210083">
        <w:rPr>
          <w:rFonts w:ascii="Verdana" w:hAnsi="Verdana"/>
          <w:color w:val="000000"/>
          <w:sz w:val="36"/>
          <w:szCs w:val="36"/>
        </w:rPr>
        <w:t xml:space="preserve">Order Pharmacy </w:t>
      </w:r>
      <w:r w:rsidR="008C729A">
        <w:rPr>
          <w:rFonts w:ascii="Verdana" w:hAnsi="Verdana"/>
          <w:color w:val="000000"/>
          <w:sz w:val="36"/>
          <w:szCs w:val="36"/>
        </w:rPr>
        <w:t>Fills</w:t>
      </w:r>
    </w:p>
    <w:p w14:paraId="11BEDBE2" w14:textId="77777777" w:rsidR="008D70A8" w:rsidRDefault="008D70A8" w:rsidP="00AE701B">
      <w:pPr>
        <w:pStyle w:val="TOC2"/>
      </w:pPr>
    </w:p>
    <w:p w14:paraId="25E80336" w14:textId="3079B96C" w:rsidR="008F13D0" w:rsidRPr="008F13D0" w:rsidRDefault="00466EC5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8F13D0">
        <w:rPr>
          <w:b w:val="0"/>
          <w:bCs w:val="0"/>
        </w:rPr>
        <w:fldChar w:fldCharType="begin"/>
      </w:r>
      <w:r w:rsidRPr="008F13D0">
        <w:rPr>
          <w:b w:val="0"/>
          <w:bCs w:val="0"/>
        </w:rPr>
        <w:instrText xml:space="preserve"> TOC \o "2-2" \n \p " " \h \z \u </w:instrText>
      </w:r>
      <w:r w:rsidRPr="008F13D0">
        <w:rPr>
          <w:b w:val="0"/>
          <w:bCs w:val="0"/>
        </w:rPr>
        <w:fldChar w:fldCharType="separate"/>
      </w:r>
      <w:hyperlink w:anchor="_Toc162330736" w:history="1">
        <w:r w:rsidR="008F13D0" w:rsidRPr="008F13D0">
          <w:rPr>
            <w:rStyle w:val="Hyperlink"/>
            <w:b w:val="0"/>
            <w:bCs w:val="0"/>
            <w:noProof/>
          </w:rPr>
          <w:t>Reminders</w:t>
        </w:r>
      </w:hyperlink>
    </w:p>
    <w:p w14:paraId="50CFECA8" w14:textId="359B0D49" w:rsidR="008F13D0" w:rsidRPr="008F13D0" w:rsidRDefault="008F13D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62330737" w:history="1">
        <w:r w:rsidRPr="008F13D0">
          <w:rPr>
            <w:rStyle w:val="Hyperlink"/>
            <w:b w:val="0"/>
            <w:bCs w:val="0"/>
            <w:noProof/>
          </w:rPr>
          <w:t>Determining if a Member Has Used Their Mandatory Fills</w:t>
        </w:r>
      </w:hyperlink>
    </w:p>
    <w:p w14:paraId="53B6D228" w14:textId="3C1FBCF5" w:rsidR="008F13D0" w:rsidRPr="008F13D0" w:rsidRDefault="008F13D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62330738" w:history="1">
        <w:r w:rsidRPr="008F13D0">
          <w:rPr>
            <w:rStyle w:val="Hyperlink"/>
            <w:b w:val="0"/>
            <w:bCs w:val="0"/>
            <w:noProof/>
          </w:rPr>
          <w:t>Related Documents</w:t>
        </w:r>
      </w:hyperlink>
    </w:p>
    <w:p w14:paraId="5FC7B8C4" w14:textId="27A91C4E" w:rsidR="00177276" w:rsidRDefault="00466EC5" w:rsidP="00155474">
      <w:pPr>
        <w:pStyle w:val="Heading1"/>
        <w:spacing w:after="0"/>
        <w:rPr>
          <w:rFonts w:ascii="Verdana" w:hAnsi="Verdana"/>
        </w:rPr>
      </w:pPr>
      <w:r w:rsidRPr="008F13D0">
        <w:rPr>
          <w:rFonts w:ascii="Verdana" w:hAnsi="Verdana"/>
          <w:b w:val="0"/>
          <w:sz w:val="24"/>
          <w:szCs w:val="24"/>
        </w:rPr>
        <w:fldChar w:fldCharType="end"/>
      </w:r>
    </w:p>
    <w:p w14:paraId="636FE67E" w14:textId="07058CBA" w:rsidR="0032294C" w:rsidRDefault="00C520F2" w:rsidP="00372B4A">
      <w:pPr>
        <w:spacing w:before="120" w:after="120"/>
        <w:rPr>
          <w:rFonts w:ascii="Verdana" w:hAnsi="Verdana"/>
        </w:rPr>
      </w:pPr>
      <w:r w:rsidRPr="66CF0601">
        <w:rPr>
          <w:rFonts w:ascii="Verdana" w:hAnsi="Verdana"/>
          <w:b/>
          <w:bCs/>
        </w:rPr>
        <w:t>Description</w:t>
      </w:r>
      <w:r w:rsidR="2ACB1C45" w:rsidRPr="66CF0601">
        <w:rPr>
          <w:rFonts w:ascii="Verdana" w:hAnsi="Verdana"/>
        </w:rPr>
        <w:t>: Information</w:t>
      </w:r>
      <w:r w:rsidR="009A1668" w:rsidRPr="66CF0601">
        <w:rPr>
          <w:rFonts w:ascii="Verdana" w:hAnsi="Verdana"/>
        </w:rPr>
        <w:t xml:space="preserve"> and instruct</w:t>
      </w:r>
      <w:r w:rsidR="00210083" w:rsidRPr="66CF0601">
        <w:rPr>
          <w:rFonts w:ascii="Verdana" w:hAnsi="Verdana"/>
        </w:rPr>
        <w:t>ions</w:t>
      </w:r>
      <w:r w:rsidR="009A1668" w:rsidRPr="66CF0601">
        <w:rPr>
          <w:rFonts w:ascii="Verdana" w:hAnsi="Verdana"/>
        </w:rPr>
        <w:t xml:space="preserve"> for </w:t>
      </w:r>
      <w:r w:rsidR="00466EC5" w:rsidRPr="66CF0601">
        <w:rPr>
          <w:rFonts w:ascii="Verdana" w:hAnsi="Verdana"/>
        </w:rPr>
        <w:t>Mandatory Mail</w:t>
      </w:r>
      <w:r w:rsidR="009A1668" w:rsidRPr="66CF0601">
        <w:rPr>
          <w:rFonts w:ascii="Verdana" w:hAnsi="Verdana"/>
        </w:rPr>
        <w:t xml:space="preserve"> </w:t>
      </w:r>
      <w:r w:rsidR="00210083" w:rsidRPr="66CF0601">
        <w:rPr>
          <w:rFonts w:ascii="Verdana" w:hAnsi="Verdana"/>
        </w:rPr>
        <w:t>Order Pharmacy fills</w:t>
      </w:r>
      <w:r w:rsidR="00FC62D2" w:rsidRPr="66CF0601">
        <w:rPr>
          <w:rFonts w:ascii="Verdana" w:hAnsi="Verdana"/>
        </w:rPr>
        <w:t>,</w:t>
      </w:r>
      <w:r w:rsidR="00210083" w:rsidRPr="66CF0601">
        <w:rPr>
          <w:rFonts w:ascii="Verdana" w:hAnsi="Verdana"/>
        </w:rPr>
        <w:t xml:space="preserve"> </w:t>
      </w:r>
      <w:r w:rsidR="009A1668" w:rsidRPr="66CF0601">
        <w:rPr>
          <w:rFonts w:ascii="Verdana" w:hAnsi="Verdana"/>
        </w:rPr>
        <w:t>which</w:t>
      </w:r>
      <w:r w:rsidR="00466EC5" w:rsidRPr="66CF0601">
        <w:rPr>
          <w:rFonts w:ascii="Verdana" w:hAnsi="Verdana"/>
        </w:rPr>
        <w:t xml:space="preserve"> is a plan design </w:t>
      </w:r>
      <w:r w:rsidR="009A1668" w:rsidRPr="66CF0601">
        <w:rPr>
          <w:rFonts w:ascii="Verdana" w:hAnsi="Verdana"/>
        </w:rPr>
        <w:t xml:space="preserve">that </w:t>
      </w:r>
      <w:r w:rsidR="00466EC5" w:rsidRPr="66CF0601">
        <w:rPr>
          <w:rFonts w:ascii="Verdana" w:hAnsi="Verdana"/>
        </w:rPr>
        <w:t xml:space="preserve">requires targeted drug therapies to be filled </w:t>
      </w:r>
      <w:r w:rsidR="009A1668" w:rsidRPr="66CF0601">
        <w:rPr>
          <w:rFonts w:ascii="Verdana" w:hAnsi="Verdana"/>
        </w:rPr>
        <w:t xml:space="preserve">using the </w:t>
      </w:r>
      <w:r w:rsidR="00466EC5" w:rsidRPr="66CF0601">
        <w:rPr>
          <w:rFonts w:ascii="Verdana" w:hAnsi="Verdana"/>
        </w:rPr>
        <w:t xml:space="preserve">mail order </w:t>
      </w:r>
      <w:r w:rsidR="009A1668" w:rsidRPr="66CF0601">
        <w:rPr>
          <w:rFonts w:ascii="Verdana" w:hAnsi="Verdana"/>
        </w:rPr>
        <w:t>pharmacy</w:t>
      </w:r>
      <w:r w:rsidR="00466EC5" w:rsidRPr="66CF0601">
        <w:rPr>
          <w:rFonts w:ascii="Verdana" w:hAnsi="Verdana"/>
        </w:rPr>
        <w:t>. While plan provisions may require mail filling, many clients allow a limited number of fills per drug type or class at retail</w:t>
      </w:r>
      <w:r w:rsidR="00C41A15" w:rsidRPr="66CF0601">
        <w:rPr>
          <w:rFonts w:ascii="Verdana" w:hAnsi="Verdana"/>
        </w:rPr>
        <w:t>.</w:t>
      </w:r>
    </w:p>
    <w:p w14:paraId="2854B36D" w14:textId="77777777" w:rsidR="00414309" w:rsidRDefault="00414309" w:rsidP="00372B4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66EC5" w14:paraId="765E8EF6" w14:textId="77777777" w:rsidTr="00594565">
        <w:tc>
          <w:tcPr>
            <w:tcW w:w="5000" w:type="pct"/>
            <w:shd w:val="clear" w:color="auto" w:fill="C0C0C0"/>
          </w:tcPr>
          <w:p w14:paraId="56EA5227" w14:textId="796C3801" w:rsidR="00466EC5" w:rsidRDefault="00C520F2" w:rsidP="00372B4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62330736"/>
            <w:bookmarkEnd w:id="1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</w:p>
        </w:tc>
      </w:tr>
    </w:tbl>
    <w:p w14:paraId="249F69AE" w14:textId="0E82EEF7" w:rsidR="00466EC5" w:rsidRDefault="00466EC5" w:rsidP="00372B4A">
      <w:pPr>
        <w:spacing w:before="120" w:after="120"/>
        <w:rPr>
          <w:rFonts w:ascii="Verdana" w:hAnsi="Verdana"/>
        </w:rPr>
      </w:pPr>
      <w:r w:rsidRPr="66CF0601">
        <w:rPr>
          <w:rFonts w:ascii="Verdana" w:hAnsi="Verdana"/>
        </w:rPr>
        <w:t>Client participation in Mandatory Mail varies</w:t>
      </w:r>
      <w:r w:rsidR="4223C0B6" w:rsidRPr="66CF0601">
        <w:rPr>
          <w:rFonts w:ascii="Verdana" w:hAnsi="Verdana"/>
        </w:rPr>
        <w:t xml:space="preserve">. </w:t>
      </w:r>
      <w:r w:rsidRPr="66CF0601">
        <w:rPr>
          <w:rFonts w:ascii="Verdana" w:hAnsi="Verdana"/>
        </w:rPr>
        <w:t>Allowed fills, targeted drugs, therapies, and reset dates vary by plan.</w:t>
      </w:r>
    </w:p>
    <w:p w14:paraId="12A60ADC" w14:textId="77777777" w:rsidR="00466EC5" w:rsidRDefault="00466EC5" w:rsidP="00372B4A">
      <w:pPr>
        <w:spacing w:before="120" w:after="120"/>
        <w:rPr>
          <w:rFonts w:ascii="Verdana" w:hAnsi="Verdana"/>
        </w:rPr>
      </w:pPr>
    </w:p>
    <w:p w14:paraId="1F27C838" w14:textId="7748830C" w:rsidR="00466EC5" w:rsidRDefault="0088776B" w:rsidP="00372B4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="00466EC5" w:rsidRPr="00113E35">
        <w:rPr>
          <w:rFonts w:ascii="Verdana" w:hAnsi="Verdana"/>
        </w:rPr>
        <w:t>help</w:t>
      </w:r>
      <w:r w:rsidR="00C363D4">
        <w:rPr>
          <w:rFonts w:ascii="Verdana" w:hAnsi="Verdana"/>
        </w:rPr>
        <w:t>s to</w:t>
      </w:r>
      <w:r w:rsidR="00466EC5" w:rsidRPr="00113E35">
        <w:rPr>
          <w:rFonts w:ascii="Verdana" w:hAnsi="Verdana"/>
        </w:rPr>
        <w:t xml:space="preserve"> determine if the next fill will be rejected. </w:t>
      </w:r>
    </w:p>
    <w:p w14:paraId="5438C224" w14:textId="77777777" w:rsidR="00131A40" w:rsidRDefault="00000000" w:rsidP="00372B4A">
      <w:pPr>
        <w:spacing w:before="120" w:after="120"/>
        <w:jc w:val="right"/>
        <w:rPr>
          <w:rFonts w:ascii="Verdana" w:hAnsi="Verdana"/>
        </w:rPr>
      </w:pPr>
      <w:hyperlink w:anchor="_top" w:history="1">
        <w:r w:rsidR="00131A40" w:rsidRPr="00131A4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31A40" w14:paraId="6E36055D" w14:textId="77777777" w:rsidTr="00924BCD">
        <w:tc>
          <w:tcPr>
            <w:tcW w:w="5000" w:type="pct"/>
            <w:shd w:val="clear" w:color="auto" w:fill="C0C0C0"/>
          </w:tcPr>
          <w:p w14:paraId="207CC8F4" w14:textId="77777777" w:rsidR="00131A40" w:rsidRDefault="00131A40" w:rsidP="00372B4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62330737"/>
            <w:r>
              <w:rPr>
                <w:rFonts w:ascii="Verdana" w:hAnsi="Verdana"/>
                <w:i w:val="0"/>
                <w:iCs w:val="0"/>
              </w:rPr>
              <w:t>Determining if a Member Has Used Their Mandatory Fills</w:t>
            </w:r>
            <w:bookmarkEnd w:id="3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9A1668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978C0FD" w14:textId="77777777" w:rsidR="00131A40" w:rsidRDefault="009A1668" w:rsidP="00372B4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</w:t>
      </w:r>
      <w:r w:rsidR="00131A40">
        <w:rPr>
          <w:rFonts w:ascii="Verdana" w:hAnsi="Verdana"/>
        </w:rPr>
        <w:t xml:space="preserve">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2148"/>
      </w:tblGrid>
      <w:tr w:rsidR="00131A40" w:rsidRPr="00924BCD" w14:paraId="571C126E" w14:textId="77777777" w:rsidTr="00337AB7">
        <w:tc>
          <w:tcPr>
            <w:tcW w:w="292" w:type="pct"/>
            <w:shd w:val="clear" w:color="auto" w:fill="F2F2F2" w:themeFill="background1" w:themeFillShade="F2"/>
          </w:tcPr>
          <w:p w14:paraId="18907BA9" w14:textId="77777777" w:rsidR="00131A40" w:rsidRPr="00924BCD" w:rsidRDefault="00131A40" w:rsidP="00372B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24BCD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shd w:val="clear" w:color="auto" w:fill="F2F2F2" w:themeFill="background1" w:themeFillShade="F2"/>
          </w:tcPr>
          <w:p w14:paraId="79E4BC63" w14:textId="77777777" w:rsidR="00131A40" w:rsidRPr="00924BCD" w:rsidRDefault="00131A40" w:rsidP="00372B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24BCD">
              <w:rPr>
                <w:rFonts w:ascii="Verdana" w:hAnsi="Verdana"/>
                <w:b/>
              </w:rPr>
              <w:t>Action</w:t>
            </w:r>
          </w:p>
        </w:tc>
      </w:tr>
      <w:tr w:rsidR="00131A40" w:rsidRPr="00924BCD" w14:paraId="6B891DBF" w14:textId="77777777" w:rsidTr="00337AB7">
        <w:tc>
          <w:tcPr>
            <w:tcW w:w="292" w:type="pct"/>
            <w:shd w:val="clear" w:color="auto" w:fill="auto"/>
          </w:tcPr>
          <w:p w14:paraId="6AFBF886" w14:textId="77777777" w:rsidR="00131A40" w:rsidRPr="00924BCD" w:rsidRDefault="00131A40" w:rsidP="00372B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24BCD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shd w:val="clear" w:color="auto" w:fill="auto"/>
          </w:tcPr>
          <w:p w14:paraId="5F7A2277" w14:textId="689752BF" w:rsidR="00131A40" w:rsidRPr="00924BCD" w:rsidRDefault="00131A40" w:rsidP="00372B4A">
            <w:pPr>
              <w:spacing w:before="120" w:after="120"/>
              <w:rPr>
                <w:rFonts w:ascii="Verdana" w:hAnsi="Verdana"/>
              </w:rPr>
            </w:pPr>
            <w:r w:rsidRPr="00924BCD">
              <w:rPr>
                <w:rFonts w:ascii="Verdana" w:hAnsi="Verdana"/>
              </w:rPr>
              <w:t xml:space="preserve">Click on the rejected prescription number </w:t>
            </w:r>
            <w:r w:rsidR="00AE701B">
              <w:rPr>
                <w:rFonts w:ascii="Verdana" w:hAnsi="Verdana"/>
              </w:rPr>
              <w:t xml:space="preserve">for the </w:t>
            </w:r>
            <w:r w:rsidR="00EA381B" w:rsidRPr="00924BCD">
              <w:rPr>
                <w:rFonts w:ascii="Verdana" w:hAnsi="Verdana"/>
              </w:rPr>
              <w:t>point-of-sale</w:t>
            </w:r>
            <w:r w:rsidRPr="00924BCD">
              <w:rPr>
                <w:rFonts w:ascii="Verdana" w:hAnsi="Verdana"/>
              </w:rPr>
              <w:t xml:space="preserve"> side</w:t>
            </w:r>
            <w:r w:rsidR="009A1668">
              <w:rPr>
                <w:rFonts w:ascii="Verdana" w:hAnsi="Verdana"/>
              </w:rPr>
              <w:t>.</w:t>
            </w:r>
          </w:p>
        </w:tc>
      </w:tr>
      <w:tr w:rsidR="00131A40" w:rsidRPr="00924BCD" w14:paraId="5EFD14FE" w14:textId="77777777" w:rsidTr="00337AB7">
        <w:tc>
          <w:tcPr>
            <w:tcW w:w="292" w:type="pct"/>
            <w:shd w:val="clear" w:color="auto" w:fill="auto"/>
          </w:tcPr>
          <w:p w14:paraId="06472585" w14:textId="77777777" w:rsidR="00131A40" w:rsidRPr="00924BCD" w:rsidRDefault="00131A40" w:rsidP="00372B4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24BCD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shd w:val="clear" w:color="auto" w:fill="auto"/>
          </w:tcPr>
          <w:p w14:paraId="5F12B0A8" w14:textId="17BBAB09" w:rsidR="00131A40" w:rsidRDefault="00B13F58" w:rsidP="00372B4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 and review the messaging tab</w:t>
            </w:r>
            <w:r w:rsidR="00CD32DF">
              <w:rPr>
                <w:rFonts w:ascii="Verdana" w:hAnsi="Verdana"/>
              </w:rPr>
              <w:t xml:space="preserve"> to view the rejection code and the additional messaging. </w:t>
            </w:r>
            <w:r w:rsidR="002F43C6">
              <w:rPr>
                <w:noProof/>
              </w:rPr>
              <w:drawing>
                <wp:inline distT="0" distB="0" distL="0" distR="0" wp14:anchorId="1A7C3AB9" wp14:editId="204D49AB">
                  <wp:extent cx="238125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20F2" w:rsidRPr="66CF0601">
              <w:rPr>
                <w:rFonts w:ascii="Verdana" w:hAnsi="Verdana"/>
                <w:b/>
                <w:bCs/>
              </w:rPr>
              <w:t xml:space="preserve"> </w:t>
            </w:r>
            <w:r w:rsidR="00131A40" w:rsidRPr="66CF0601">
              <w:rPr>
                <w:rFonts w:ascii="Verdana" w:hAnsi="Verdana"/>
              </w:rPr>
              <w:t xml:space="preserve">Review the </w:t>
            </w:r>
            <w:bookmarkStart w:id="4" w:name="_Int_zHMqKyws"/>
            <w:r w:rsidR="00131A40" w:rsidRPr="66CF0601">
              <w:rPr>
                <w:rFonts w:ascii="Verdana" w:hAnsi="Verdana"/>
              </w:rPr>
              <w:t>CIF</w:t>
            </w:r>
            <w:bookmarkEnd w:id="4"/>
            <w:r w:rsidR="00131A40" w:rsidRPr="66CF0601">
              <w:rPr>
                <w:rFonts w:ascii="Verdana" w:hAnsi="Verdana"/>
              </w:rPr>
              <w:t xml:space="preserve"> for plan limitation</w:t>
            </w:r>
            <w:r w:rsidR="009A1668" w:rsidRPr="66CF0601">
              <w:rPr>
                <w:rFonts w:ascii="Verdana" w:hAnsi="Verdana"/>
              </w:rPr>
              <w:t>s</w:t>
            </w:r>
            <w:r w:rsidR="00131A40" w:rsidRPr="66CF0601">
              <w:rPr>
                <w:rFonts w:ascii="Verdana" w:hAnsi="Verdana"/>
              </w:rPr>
              <w:t xml:space="preserve">. </w:t>
            </w:r>
          </w:p>
          <w:p w14:paraId="4B6DE0D8" w14:textId="77777777" w:rsidR="00337AB7" w:rsidRPr="00924BCD" w:rsidRDefault="00337AB7" w:rsidP="00372B4A">
            <w:pPr>
              <w:spacing w:before="120" w:after="120"/>
              <w:rPr>
                <w:rFonts w:ascii="Verdana" w:hAnsi="Verdana"/>
              </w:rPr>
            </w:pPr>
          </w:p>
          <w:p w14:paraId="49E19DB7" w14:textId="27AAB7EE" w:rsidR="00131A40" w:rsidRDefault="00337AB7" w:rsidP="00372B4A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EE3CD" wp14:editId="62560E1B">
                  <wp:extent cx="7857143" cy="3457143"/>
                  <wp:effectExtent l="0" t="0" r="0" b="0"/>
                  <wp:docPr id="1733286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286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7143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FFA2A" w14:textId="7D8DF449" w:rsidR="00981417" w:rsidRPr="00924BCD" w:rsidRDefault="00981417" w:rsidP="00372B4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2E1B384E" w14:textId="77777777" w:rsidR="00F24027" w:rsidRDefault="00F24027" w:rsidP="00372B4A">
      <w:pPr>
        <w:spacing w:before="120" w:after="120"/>
        <w:rPr>
          <w:rFonts w:ascii="Verdana" w:hAnsi="Verdana"/>
        </w:rPr>
      </w:pPr>
    </w:p>
    <w:p w14:paraId="654BCE9E" w14:textId="77777777" w:rsidR="00131A40" w:rsidRDefault="00131A40" w:rsidP="00372B4A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t xml:space="preserve"> </w:t>
      </w:r>
      <w:hyperlink w:anchor="_top" w:history="1">
        <w:r w:rsidRPr="00131A4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31A40" w14:paraId="172D65BF" w14:textId="77777777" w:rsidTr="00372B4A">
        <w:tc>
          <w:tcPr>
            <w:tcW w:w="5000" w:type="pct"/>
            <w:shd w:val="clear" w:color="auto" w:fill="C0C0C0"/>
          </w:tcPr>
          <w:p w14:paraId="28426BC6" w14:textId="25FF7577" w:rsidR="00131A40" w:rsidRDefault="009A1668" w:rsidP="00372B4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62330738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131A40">
              <w:rPr>
                <w:rFonts w:ascii="Verdana" w:hAnsi="Verdana"/>
                <w:i w:val="0"/>
                <w:iCs w:val="0"/>
              </w:rPr>
              <w:t>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5"/>
          </w:p>
        </w:tc>
      </w:tr>
    </w:tbl>
    <w:p w14:paraId="2D6C7D21" w14:textId="0E68F867" w:rsidR="009A1668" w:rsidRDefault="00000000" w:rsidP="00372B4A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0" w:history="1">
        <w:r w:rsidR="008E7DCC"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p w14:paraId="1939C654" w14:textId="77777777" w:rsidR="00466EC5" w:rsidRDefault="009A1668" w:rsidP="00372B4A">
      <w:pPr>
        <w:spacing w:before="120" w:after="120"/>
        <w:rPr>
          <w:rFonts w:ascii="Verdana" w:hAnsi="Verdana"/>
        </w:rPr>
      </w:pPr>
      <w:r w:rsidRPr="009A1668">
        <w:rPr>
          <w:rFonts w:ascii="Verdana" w:hAnsi="Verdana"/>
          <w:b/>
          <w:bCs/>
        </w:rPr>
        <w:t>Parent Document:</w:t>
      </w:r>
      <w:r>
        <w:t xml:space="preserve">  </w:t>
      </w:r>
      <w:hyperlink r:id="rId11" w:tgtFrame="_blank" w:history="1">
        <w:r w:rsidR="00131A40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87A512B" w14:textId="77777777" w:rsidR="00FD4AAA" w:rsidRPr="00C247CB" w:rsidRDefault="00000000" w:rsidP="00372B4A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="00131A40" w:rsidRPr="00131A40">
          <w:rPr>
            <w:rStyle w:val="Hyperlink"/>
            <w:rFonts w:ascii="Verdana" w:hAnsi="Verdana"/>
          </w:rPr>
          <w:t>Top of the Document</w:t>
        </w:r>
      </w:hyperlink>
      <w:r w:rsidR="00046717">
        <w:rPr>
          <w:rFonts w:ascii="Verdana" w:hAnsi="Verdana"/>
          <w:sz w:val="16"/>
          <w:szCs w:val="16"/>
        </w:rPr>
        <w:t xml:space="preserve"> </w:t>
      </w:r>
    </w:p>
    <w:p w14:paraId="6788B17D" w14:textId="77777777" w:rsidR="00FD4AAA" w:rsidRPr="00C247CB" w:rsidRDefault="00B4636A" w:rsidP="00D2278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FD4AAA" w:rsidRPr="00C247CB">
        <w:rPr>
          <w:rFonts w:ascii="Verdana" w:hAnsi="Verdana"/>
          <w:sz w:val="16"/>
          <w:szCs w:val="16"/>
        </w:rPr>
        <w:t xml:space="preserve">r Disclosed to Others </w:t>
      </w:r>
      <w:r w:rsidR="00B86FFE" w:rsidRPr="00C247CB">
        <w:rPr>
          <w:rFonts w:ascii="Verdana" w:hAnsi="Verdana"/>
          <w:sz w:val="16"/>
          <w:szCs w:val="16"/>
        </w:rPr>
        <w:t>without</w:t>
      </w:r>
      <w:r w:rsidR="00FD4AAA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20E0492" w14:textId="77777777" w:rsidR="00FD4AAA" w:rsidRPr="00C247CB" w:rsidRDefault="00FD4AAA" w:rsidP="00D22783">
      <w:pPr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1A28CB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6ED207B0" w14:textId="77777777" w:rsidR="0002766B" w:rsidRPr="00C247CB" w:rsidRDefault="0002766B" w:rsidP="00D22783">
      <w:pPr>
        <w:jc w:val="center"/>
        <w:rPr>
          <w:rFonts w:ascii="Verdana" w:hAnsi="Verdana"/>
          <w:sz w:val="16"/>
          <w:szCs w:val="16"/>
        </w:rPr>
      </w:pPr>
    </w:p>
    <w:sectPr w:rsidR="0002766B" w:rsidRPr="00C247CB" w:rsidSect="00B81A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87C8" w14:textId="77777777" w:rsidR="00B81A5E" w:rsidRDefault="00B81A5E">
      <w:r>
        <w:separator/>
      </w:r>
    </w:p>
  </w:endnote>
  <w:endnote w:type="continuationSeparator" w:id="0">
    <w:p w14:paraId="22B46727" w14:textId="77777777" w:rsidR="00B81A5E" w:rsidRDefault="00B8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F58E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642DBE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82F3" w14:textId="77777777" w:rsidR="00CF41FF" w:rsidRPr="00CF41FF" w:rsidRDefault="00CF41FF">
    <w:pPr>
      <w:pStyle w:val="Footer"/>
      <w:rPr>
        <w:color w:val="FFFFFF"/>
        <w:sz w:val="16"/>
        <w:szCs w:val="16"/>
      </w:rPr>
    </w:pPr>
    <w:r w:rsidRPr="00CF41FF">
      <w:rPr>
        <w:rFonts w:ascii="Verdana" w:hAnsi="Verdana"/>
        <w:bCs/>
        <w:color w:val="FFFFFF"/>
        <w:sz w:val="16"/>
        <w:szCs w:val="16"/>
      </w:rPr>
      <w:t>Mandatory Mail Enhancements Mandatory Mail Enhancements Mandatory Mail Enhancements Mandatory Mail Enhancements Mandatory Mail Enhancements Mandatory Mail Enhancements Mandatory Mail Enhancements Mandatory Mail Enhancements Mandatory Mail Enhancements</w:t>
    </w:r>
  </w:p>
  <w:p w14:paraId="66E15E58" w14:textId="77777777" w:rsidR="00064378" w:rsidRDefault="00064378" w:rsidP="00B05A5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829C" w14:textId="77777777" w:rsidR="00CF41FF" w:rsidRDefault="00CF4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F2CC" w14:textId="77777777" w:rsidR="00B81A5E" w:rsidRDefault="00B81A5E">
      <w:r>
        <w:separator/>
      </w:r>
    </w:p>
  </w:footnote>
  <w:footnote w:type="continuationSeparator" w:id="0">
    <w:p w14:paraId="3A04D776" w14:textId="77777777" w:rsidR="00B81A5E" w:rsidRDefault="00B8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AA2D" w14:textId="77777777" w:rsidR="00CF41FF" w:rsidRDefault="00CF4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F992" w14:textId="77777777" w:rsidR="00CF41FF" w:rsidRDefault="00CF4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6CA" w14:textId="77777777" w:rsidR="00CF41FF" w:rsidRDefault="00CF41F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HMqKyws" int2:invalidationBookmarkName="" int2:hashCode="4Ryiorvis7hJxZ" int2:id="BBhfZMV3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D0A70"/>
    <w:multiLevelType w:val="hybridMultilevel"/>
    <w:tmpl w:val="7AF4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3390B"/>
    <w:multiLevelType w:val="hybridMultilevel"/>
    <w:tmpl w:val="97181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13836B5"/>
    <w:multiLevelType w:val="hybridMultilevel"/>
    <w:tmpl w:val="1CAC6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3659767">
    <w:abstractNumId w:val="18"/>
  </w:num>
  <w:num w:numId="2" w16cid:durableId="1676151686">
    <w:abstractNumId w:val="13"/>
  </w:num>
  <w:num w:numId="3" w16cid:durableId="855461105">
    <w:abstractNumId w:val="21"/>
  </w:num>
  <w:num w:numId="4" w16cid:durableId="607739201">
    <w:abstractNumId w:val="0"/>
  </w:num>
  <w:num w:numId="5" w16cid:durableId="866410877">
    <w:abstractNumId w:val="2"/>
  </w:num>
  <w:num w:numId="6" w16cid:durableId="1290353162">
    <w:abstractNumId w:val="24"/>
  </w:num>
  <w:num w:numId="7" w16cid:durableId="632103777">
    <w:abstractNumId w:val="26"/>
  </w:num>
  <w:num w:numId="8" w16cid:durableId="1354771242">
    <w:abstractNumId w:val="1"/>
  </w:num>
  <w:num w:numId="9" w16cid:durableId="620956799">
    <w:abstractNumId w:val="34"/>
  </w:num>
  <w:num w:numId="10" w16cid:durableId="1512140355">
    <w:abstractNumId w:val="3"/>
  </w:num>
  <w:num w:numId="11" w16cid:durableId="1670909689">
    <w:abstractNumId w:val="33"/>
  </w:num>
  <w:num w:numId="12" w16cid:durableId="132331529">
    <w:abstractNumId w:val="7"/>
  </w:num>
  <w:num w:numId="13" w16cid:durableId="1128665960">
    <w:abstractNumId w:val="19"/>
  </w:num>
  <w:num w:numId="14" w16cid:durableId="815033412">
    <w:abstractNumId w:val="11"/>
  </w:num>
  <w:num w:numId="15" w16cid:durableId="1313175086">
    <w:abstractNumId w:val="30"/>
  </w:num>
  <w:num w:numId="16" w16cid:durableId="836924926">
    <w:abstractNumId w:val="15"/>
  </w:num>
  <w:num w:numId="17" w16cid:durableId="1055665829">
    <w:abstractNumId w:val="25"/>
  </w:num>
  <w:num w:numId="18" w16cid:durableId="105778419">
    <w:abstractNumId w:val="32"/>
  </w:num>
  <w:num w:numId="19" w16cid:durableId="1015038788">
    <w:abstractNumId w:val="23"/>
  </w:num>
  <w:num w:numId="20" w16cid:durableId="1393695419">
    <w:abstractNumId w:val="14"/>
  </w:num>
  <w:num w:numId="21" w16cid:durableId="674190634">
    <w:abstractNumId w:val="20"/>
  </w:num>
  <w:num w:numId="22" w16cid:durableId="1449861067">
    <w:abstractNumId w:val="5"/>
  </w:num>
  <w:num w:numId="23" w16cid:durableId="1329944881">
    <w:abstractNumId w:val="12"/>
  </w:num>
  <w:num w:numId="24" w16cid:durableId="642925806">
    <w:abstractNumId w:val="27"/>
  </w:num>
  <w:num w:numId="25" w16cid:durableId="981274252">
    <w:abstractNumId w:val="17"/>
  </w:num>
  <w:num w:numId="26" w16cid:durableId="955409125">
    <w:abstractNumId w:val="16"/>
  </w:num>
  <w:num w:numId="27" w16cid:durableId="467286914">
    <w:abstractNumId w:val="10"/>
  </w:num>
  <w:num w:numId="28" w16cid:durableId="408842401">
    <w:abstractNumId w:val="9"/>
  </w:num>
  <w:num w:numId="29" w16cid:durableId="786386525">
    <w:abstractNumId w:val="6"/>
  </w:num>
  <w:num w:numId="30" w16cid:durableId="581567475">
    <w:abstractNumId w:val="22"/>
  </w:num>
  <w:num w:numId="31" w16cid:durableId="524683229">
    <w:abstractNumId w:val="29"/>
  </w:num>
  <w:num w:numId="32" w16cid:durableId="354423293">
    <w:abstractNumId w:val="8"/>
  </w:num>
  <w:num w:numId="33" w16cid:durableId="1663117083">
    <w:abstractNumId w:val="4"/>
  </w:num>
  <w:num w:numId="34" w16cid:durableId="269435454">
    <w:abstractNumId w:val="31"/>
  </w:num>
  <w:num w:numId="35" w16cid:durableId="680929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6FE1"/>
    <w:rsid w:val="000128F4"/>
    <w:rsid w:val="00026765"/>
    <w:rsid w:val="0002766B"/>
    <w:rsid w:val="00030B68"/>
    <w:rsid w:val="00036F50"/>
    <w:rsid w:val="00040C5B"/>
    <w:rsid w:val="00046717"/>
    <w:rsid w:val="00046D7D"/>
    <w:rsid w:val="000553C2"/>
    <w:rsid w:val="00061F15"/>
    <w:rsid w:val="00063161"/>
    <w:rsid w:val="00064378"/>
    <w:rsid w:val="00072248"/>
    <w:rsid w:val="00092E73"/>
    <w:rsid w:val="000974BD"/>
    <w:rsid w:val="00097F84"/>
    <w:rsid w:val="000A7311"/>
    <w:rsid w:val="000A7958"/>
    <w:rsid w:val="000D2381"/>
    <w:rsid w:val="000E2030"/>
    <w:rsid w:val="000E20DA"/>
    <w:rsid w:val="000E59E2"/>
    <w:rsid w:val="000F511D"/>
    <w:rsid w:val="000F552F"/>
    <w:rsid w:val="001110D7"/>
    <w:rsid w:val="00116E14"/>
    <w:rsid w:val="00123CE4"/>
    <w:rsid w:val="00130EF7"/>
    <w:rsid w:val="00131A40"/>
    <w:rsid w:val="00146437"/>
    <w:rsid w:val="00155474"/>
    <w:rsid w:val="00161CA7"/>
    <w:rsid w:val="0016673C"/>
    <w:rsid w:val="00177276"/>
    <w:rsid w:val="00187D44"/>
    <w:rsid w:val="00195596"/>
    <w:rsid w:val="001A28CB"/>
    <w:rsid w:val="001B0373"/>
    <w:rsid w:val="001B6289"/>
    <w:rsid w:val="001D068C"/>
    <w:rsid w:val="001F0E95"/>
    <w:rsid w:val="001F5535"/>
    <w:rsid w:val="00204EAD"/>
    <w:rsid w:val="00210083"/>
    <w:rsid w:val="00217D07"/>
    <w:rsid w:val="002207D9"/>
    <w:rsid w:val="00230483"/>
    <w:rsid w:val="00235B24"/>
    <w:rsid w:val="00246831"/>
    <w:rsid w:val="00246ACF"/>
    <w:rsid w:val="0025658F"/>
    <w:rsid w:val="0026019A"/>
    <w:rsid w:val="00263D24"/>
    <w:rsid w:val="00271080"/>
    <w:rsid w:val="002808BE"/>
    <w:rsid w:val="00297D15"/>
    <w:rsid w:val="002C4634"/>
    <w:rsid w:val="002C5810"/>
    <w:rsid w:val="002D0276"/>
    <w:rsid w:val="002F08B6"/>
    <w:rsid w:val="002F1D71"/>
    <w:rsid w:val="002F43C6"/>
    <w:rsid w:val="00301347"/>
    <w:rsid w:val="0030141E"/>
    <w:rsid w:val="00310568"/>
    <w:rsid w:val="00317C44"/>
    <w:rsid w:val="0032294C"/>
    <w:rsid w:val="003261AA"/>
    <w:rsid w:val="00337AB7"/>
    <w:rsid w:val="003457C3"/>
    <w:rsid w:val="003521EA"/>
    <w:rsid w:val="00372B4A"/>
    <w:rsid w:val="003855A5"/>
    <w:rsid w:val="00397843"/>
    <w:rsid w:val="003A7D6C"/>
    <w:rsid w:val="003D0429"/>
    <w:rsid w:val="003D22B7"/>
    <w:rsid w:val="003E12FE"/>
    <w:rsid w:val="003E3CB4"/>
    <w:rsid w:val="00414309"/>
    <w:rsid w:val="004204CB"/>
    <w:rsid w:val="00427387"/>
    <w:rsid w:val="00433EE7"/>
    <w:rsid w:val="00435270"/>
    <w:rsid w:val="00453D6F"/>
    <w:rsid w:val="0046102F"/>
    <w:rsid w:val="00463A2C"/>
    <w:rsid w:val="00466EC5"/>
    <w:rsid w:val="00474987"/>
    <w:rsid w:val="00477D30"/>
    <w:rsid w:val="00485408"/>
    <w:rsid w:val="0048648D"/>
    <w:rsid w:val="004A0DC4"/>
    <w:rsid w:val="004A0E36"/>
    <w:rsid w:val="004A2123"/>
    <w:rsid w:val="004A36F9"/>
    <w:rsid w:val="004C0979"/>
    <w:rsid w:val="004C5B09"/>
    <w:rsid w:val="004C6EA9"/>
    <w:rsid w:val="004D57F3"/>
    <w:rsid w:val="004F1457"/>
    <w:rsid w:val="004F4530"/>
    <w:rsid w:val="004F5A23"/>
    <w:rsid w:val="00500BE1"/>
    <w:rsid w:val="00511F92"/>
    <w:rsid w:val="005200DD"/>
    <w:rsid w:val="00523113"/>
    <w:rsid w:val="00526286"/>
    <w:rsid w:val="00547048"/>
    <w:rsid w:val="0055522F"/>
    <w:rsid w:val="00583CA8"/>
    <w:rsid w:val="0058579D"/>
    <w:rsid w:val="005914E6"/>
    <w:rsid w:val="00594565"/>
    <w:rsid w:val="005B60B7"/>
    <w:rsid w:val="005B6A35"/>
    <w:rsid w:val="005C1ADC"/>
    <w:rsid w:val="005C6FA6"/>
    <w:rsid w:val="005C7C3B"/>
    <w:rsid w:val="005D5A7E"/>
    <w:rsid w:val="005E41E8"/>
    <w:rsid w:val="005E5253"/>
    <w:rsid w:val="005F6841"/>
    <w:rsid w:val="0060025F"/>
    <w:rsid w:val="006056F3"/>
    <w:rsid w:val="00611464"/>
    <w:rsid w:val="00614745"/>
    <w:rsid w:val="00620533"/>
    <w:rsid w:val="00621AE4"/>
    <w:rsid w:val="00627D37"/>
    <w:rsid w:val="00630B2E"/>
    <w:rsid w:val="0063722B"/>
    <w:rsid w:val="00654F78"/>
    <w:rsid w:val="006627EE"/>
    <w:rsid w:val="00662808"/>
    <w:rsid w:val="006710F0"/>
    <w:rsid w:val="006738AA"/>
    <w:rsid w:val="006A78B5"/>
    <w:rsid w:val="006F0ECD"/>
    <w:rsid w:val="006F1C7E"/>
    <w:rsid w:val="007007FE"/>
    <w:rsid w:val="00701D29"/>
    <w:rsid w:val="00702E69"/>
    <w:rsid w:val="00702EB8"/>
    <w:rsid w:val="00703AA9"/>
    <w:rsid w:val="00705048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B042C"/>
    <w:rsid w:val="007B5296"/>
    <w:rsid w:val="007C7AF2"/>
    <w:rsid w:val="007D04B0"/>
    <w:rsid w:val="007E0FC9"/>
    <w:rsid w:val="007F42FD"/>
    <w:rsid w:val="0082396F"/>
    <w:rsid w:val="0082425D"/>
    <w:rsid w:val="00843688"/>
    <w:rsid w:val="00845B5A"/>
    <w:rsid w:val="00851D1E"/>
    <w:rsid w:val="00852DF8"/>
    <w:rsid w:val="008577F2"/>
    <w:rsid w:val="0086002B"/>
    <w:rsid w:val="0088776B"/>
    <w:rsid w:val="00887D28"/>
    <w:rsid w:val="00892B73"/>
    <w:rsid w:val="008A77FF"/>
    <w:rsid w:val="008B5066"/>
    <w:rsid w:val="008B6FD3"/>
    <w:rsid w:val="008B7971"/>
    <w:rsid w:val="008C5459"/>
    <w:rsid w:val="008C729A"/>
    <w:rsid w:val="008D1657"/>
    <w:rsid w:val="008D70A8"/>
    <w:rsid w:val="008E7DCC"/>
    <w:rsid w:val="008F13D0"/>
    <w:rsid w:val="008F17A3"/>
    <w:rsid w:val="008F3A3E"/>
    <w:rsid w:val="0090781D"/>
    <w:rsid w:val="0091123D"/>
    <w:rsid w:val="00924BCD"/>
    <w:rsid w:val="00924ECB"/>
    <w:rsid w:val="009261DF"/>
    <w:rsid w:val="009419C4"/>
    <w:rsid w:val="0097678A"/>
    <w:rsid w:val="00981417"/>
    <w:rsid w:val="00993EF5"/>
    <w:rsid w:val="009A0ED3"/>
    <w:rsid w:val="009A1668"/>
    <w:rsid w:val="009D1594"/>
    <w:rsid w:val="009D1D14"/>
    <w:rsid w:val="009D56C2"/>
    <w:rsid w:val="009E5268"/>
    <w:rsid w:val="009F1910"/>
    <w:rsid w:val="009F19F1"/>
    <w:rsid w:val="00A21D15"/>
    <w:rsid w:val="00A24EE6"/>
    <w:rsid w:val="00A34F76"/>
    <w:rsid w:val="00A509A9"/>
    <w:rsid w:val="00A86B94"/>
    <w:rsid w:val="00A91843"/>
    <w:rsid w:val="00AA54D5"/>
    <w:rsid w:val="00AB7396"/>
    <w:rsid w:val="00AB7959"/>
    <w:rsid w:val="00AD4C22"/>
    <w:rsid w:val="00AE0A87"/>
    <w:rsid w:val="00AE2080"/>
    <w:rsid w:val="00AE701B"/>
    <w:rsid w:val="00B05A5F"/>
    <w:rsid w:val="00B11414"/>
    <w:rsid w:val="00B13F58"/>
    <w:rsid w:val="00B37D6F"/>
    <w:rsid w:val="00B424E0"/>
    <w:rsid w:val="00B4636A"/>
    <w:rsid w:val="00B70C50"/>
    <w:rsid w:val="00B81A5E"/>
    <w:rsid w:val="00B86FFE"/>
    <w:rsid w:val="00BA653D"/>
    <w:rsid w:val="00BB59A0"/>
    <w:rsid w:val="00BB75C8"/>
    <w:rsid w:val="00BC08D2"/>
    <w:rsid w:val="00BD22D5"/>
    <w:rsid w:val="00BD68D4"/>
    <w:rsid w:val="00BE2D60"/>
    <w:rsid w:val="00BF72BB"/>
    <w:rsid w:val="00C02052"/>
    <w:rsid w:val="00C0690D"/>
    <w:rsid w:val="00C116E6"/>
    <w:rsid w:val="00C1261C"/>
    <w:rsid w:val="00C13DC8"/>
    <w:rsid w:val="00C26CFE"/>
    <w:rsid w:val="00C32FEF"/>
    <w:rsid w:val="00C363D4"/>
    <w:rsid w:val="00C41A15"/>
    <w:rsid w:val="00C45947"/>
    <w:rsid w:val="00C50C38"/>
    <w:rsid w:val="00C51563"/>
    <w:rsid w:val="00C520F2"/>
    <w:rsid w:val="00C52EF6"/>
    <w:rsid w:val="00C561BA"/>
    <w:rsid w:val="00C61F78"/>
    <w:rsid w:val="00C66197"/>
    <w:rsid w:val="00C7070F"/>
    <w:rsid w:val="00C83A8F"/>
    <w:rsid w:val="00C949F8"/>
    <w:rsid w:val="00CA4EEB"/>
    <w:rsid w:val="00CA745C"/>
    <w:rsid w:val="00CB47E4"/>
    <w:rsid w:val="00CC681C"/>
    <w:rsid w:val="00CD32DF"/>
    <w:rsid w:val="00CE023F"/>
    <w:rsid w:val="00CE4811"/>
    <w:rsid w:val="00CF41FF"/>
    <w:rsid w:val="00D000E3"/>
    <w:rsid w:val="00D034D8"/>
    <w:rsid w:val="00D22783"/>
    <w:rsid w:val="00D2420B"/>
    <w:rsid w:val="00D43E88"/>
    <w:rsid w:val="00D4584B"/>
    <w:rsid w:val="00D57362"/>
    <w:rsid w:val="00D71113"/>
    <w:rsid w:val="00D7249C"/>
    <w:rsid w:val="00D76F9D"/>
    <w:rsid w:val="00D97D19"/>
    <w:rsid w:val="00DA0673"/>
    <w:rsid w:val="00DA46EC"/>
    <w:rsid w:val="00DC0DC3"/>
    <w:rsid w:val="00DC10C7"/>
    <w:rsid w:val="00DC1671"/>
    <w:rsid w:val="00DD065F"/>
    <w:rsid w:val="00DD284C"/>
    <w:rsid w:val="00DD53A2"/>
    <w:rsid w:val="00DD77A2"/>
    <w:rsid w:val="00DE026F"/>
    <w:rsid w:val="00DE68FA"/>
    <w:rsid w:val="00E0554C"/>
    <w:rsid w:val="00E149E3"/>
    <w:rsid w:val="00E26A80"/>
    <w:rsid w:val="00E352EB"/>
    <w:rsid w:val="00E434DB"/>
    <w:rsid w:val="00E45ED0"/>
    <w:rsid w:val="00E53444"/>
    <w:rsid w:val="00E54835"/>
    <w:rsid w:val="00E54E39"/>
    <w:rsid w:val="00E60FCE"/>
    <w:rsid w:val="00E6591A"/>
    <w:rsid w:val="00E66167"/>
    <w:rsid w:val="00E87F1B"/>
    <w:rsid w:val="00E93822"/>
    <w:rsid w:val="00EA2DD0"/>
    <w:rsid w:val="00EA381B"/>
    <w:rsid w:val="00EB5363"/>
    <w:rsid w:val="00EC0BDC"/>
    <w:rsid w:val="00EC1C8C"/>
    <w:rsid w:val="00EC30DB"/>
    <w:rsid w:val="00EC3B3A"/>
    <w:rsid w:val="00ED5215"/>
    <w:rsid w:val="00EE0E62"/>
    <w:rsid w:val="00EE6A28"/>
    <w:rsid w:val="00EF5531"/>
    <w:rsid w:val="00F1589F"/>
    <w:rsid w:val="00F2016B"/>
    <w:rsid w:val="00F24027"/>
    <w:rsid w:val="00F43473"/>
    <w:rsid w:val="00F50407"/>
    <w:rsid w:val="00F63FB1"/>
    <w:rsid w:val="00F65453"/>
    <w:rsid w:val="00F75603"/>
    <w:rsid w:val="00F8576E"/>
    <w:rsid w:val="00F91B40"/>
    <w:rsid w:val="00F95C42"/>
    <w:rsid w:val="00FA43FA"/>
    <w:rsid w:val="00FB6DF9"/>
    <w:rsid w:val="00FC4D31"/>
    <w:rsid w:val="00FC5594"/>
    <w:rsid w:val="00FC62D2"/>
    <w:rsid w:val="00FD1489"/>
    <w:rsid w:val="00FD4AAA"/>
    <w:rsid w:val="00FE29F4"/>
    <w:rsid w:val="00FE5AAE"/>
    <w:rsid w:val="00FF0273"/>
    <w:rsid w:val="00FF1EFC"/>
    <w:rsid w:val="00FF4644"/>
    <w:rsid w:val="00FF7098"/>
    <w:rsid w:val="2ACB1C45"/>
    <w:rsid w:val="4223C0B6"/>
    <w:rsid w:val="66C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54A11"/>
  <w15:chartTrackingRefBased/>
  <w15:docId w15:val="{CBCD68C2-81EE-49B5-BC19-44F3EAB7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AE701B"/>
    <w:pPr>
      <w:tabs>
        <w:tab w:val="right" w:leader="dot" w:pos="12950"/>
      </w:tabs>
    </w:pPr>
    <w:rPr>
      <w:rFonts w:ascii="Verdana" w:hAnsi="Verdana"/>
      <w:b/>
      <w:bCs/>
    </w:rPr>
  </w:style>
  <w:style w:type="character" w:customStyle="1" w:styleId="FooterChar">
    <w:name w:val="Footer Char"/>
    <w:link w:val="Footer"/>
    <w:uiPriority w:val="99"/>
    <w:rsid w:val="00CF41FF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FC62D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E7D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UJ30FJ4\Desktop\Native%20Files\AppData\Local\Microsoft\Windows\Temporary%20Internet%20Files\Content.Outlook\AppData\Local\Microsoft\Windows\Temporary%20Internet%20Files\Content.Outlook\CGH65MWN\CMS-2-0174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33FA2-11D0-40BA-8DB6-89616B77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>Caremark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16</cp:revision>
  <dcterms:created xsi:type="dcterms:W3CDTF">2024-03-26T12:20:00Z</dcterms:created>
  <dcterms:modified xsi:type="dcterms:W3CDTF">2024-03-26T12:32:00Z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2022-03-22T11:17:40Z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7a98c562-fedc-4d28-a1fe-21ce17f8fd41</vt:lpwstr>
  </property>
  <property fmtid="{D5CDD505-2E9C-101B-9397-08002B2CF9AE}" pid="8" name="MSIP_Label_67599526-06ca-49cc-9fa9-5307800a949a_ContentBits">
    <vt:lpwstr>0</vt:lpwstr>
  </property>
</Properties>
</file>