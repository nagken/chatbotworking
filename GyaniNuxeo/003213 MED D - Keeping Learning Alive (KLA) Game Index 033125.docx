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CA20B" w14:textId="714EF6CB" w:rsidR="00F253B3" w:rsidRDefault="00FC2C55" w:rsidP="00B26FFC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MED_D_–"/>
      <w:bookmarkStart w:id="1" w:name="_MED_D_-"/>
      <w:bookmarkStart w:id="2" w:name="TOP"/>
      <w:bookmarkStart w:id="3" w:name="_Toc478024136"/>
      <w:bookmarkStart w:id="4" w:name="_Toc518376203"/>
      <w:bookmarkStart w:id="5" w:name="_Toc22020060"/>
      <w:bookmarkStart w:id="6" w:name="_Toc52258272"/>
      <w:bookmarkStart w:id="7" w:name="_Toc84841652"/>
      <w:bookmarkStart w:id="8" w:name="_Toc106632873"/>
      <w:bookmarkStart w:id="9" w:name="_Toc106698191"/>
      <w:bookmarkStart w:id="10" w:name="_Toc121480575"/>
      <w:bookmarkStart w:id="11" w:name="_Toc126247333"/>
      <w:bookmarkStart w:id="12" w:name="_Toc126321073"/>
      <w:bookmarkStart w:id="13" w:name="_Toc151460963"/>
      <w:bookmarkEnd w:id="0"/>
      <w:bookmarkEnd w:id="1"/>
      <w:r>
        <w:rPr>
          <w:rFonts w:ascii="Verdana" w:hAnsi="Verdana"/>
          <w:color w:val="000000"/>
          <w:sz w:val="36"/>
          <w:szCs w:val="36"/>
        </w:rPr>
        <w:t xml:space="preserve">MED D </w:t>
      </w:r>
      <w:bookmarkEnd w:id="2"/>
      <w:r w:rsidR="00002401">
        <w:rPr>
          <w:rFonts w:ascii="Verdana" w:hAnsi="Verdana"/>
          <w:color w:val="000000"/>
          <w:sz w:val="36"/>
          <w:szCs w:val="36"/>
        </w:rPr>
        <w:t>-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8B552E">
        <w:rPr>
          <w:rFonts w:ascii="Verdana" w:hAnsi="Verdana"/>
          <w:color w:val="000000"/>
          <w:sz w:val="36"/>
          <w:szCs w:val="36"/>
        </w:rPr>
        <w:t>Keeping Learning Alive (</w:t>
      </w:r>
      <w:r w:rsidR="00002401">
        <w:rPr>
          <w:rFonts w:ascii="Verdana" w:hAnsi="Verdana"/>
          <w:color w:val="000000"/>
          <w:sz w:val="36"/>
          <w:szCs w:val="36"/>
        </w:rPr>
        <w:t>KLA</w:t>
      </w:r>
      <w:r w:rsidR="008B552E">
        <w:rPr>
          <w:rFonts w:ascii="Verdana" w:hAnsi="Verdana"/>
          <w:color w:val="000000"/>
          <w:sz w:val="36"/>
          <w:szCs w:val="36"/>
        </w:rPr>
        <w:t>)</w:t>
      </w:r>
      <w:r w:rsidR="00002401">
        <w:rPr>
          <w:rFonts w:ascii="Verdana" w:hAnsi="Verdana"/>
          <w:color w:val="000000"/>
          <w:sz w:val="36"/>
          <w:szCs w:val="36"/>
        </w:rPr>
        <w:t xml:space="preserve"> Game Index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7D5ECDD7" w14:textId="77777777" w:rsidR="00FD2063" w:rsidRPr="00FD2063" w:rsidRDefault="00FD2063" w:rsidP="00FD2063">
      <w:pPr>
        <w:pStyle w:val="Heading4"/>
      </w:pPr>
    </w:p>
    <w:p w14:paraId="090E4AA2" w14:textId="46753FED" w:rsidR="00442D21" w:rsidRDefault="00B26FFC" w:rsidP="00442D21">
      <w:pPr>
        <w:pStyle w:val="TOC1"/>
        <w:tabs>
          <w:tab w:val="right" w:leader="dot" w:pos="12950"/>
        </w:tabs>
        <w:rPr>
          <w:rFonts w:ascii="Calibri" w:hAnsi="Calibri"/>
          <w:noProof/>
          <w:sz w:val="22"/>
          <w:szCs w:val="22"/>
        </w:rPr>
      </w:pPr>
      <w:r w:rsidRPr="00442D21">
        <w:fldChar w:fldCharType="begin"/>
      </w:r>
      <w:r w:rsidRPr="00442D21">
        <w:instrText xml:space="preserve"> TOC \o "1-2" \n \h \z \u </w:instrText>
      </w:r>
      <w:r w:rsidRPr="00442D21">
        <w:fldChar w:fldCharType="separate"/>
      </w:r>
      <w:hyperlink w:anchor="_Toc151460964" w:history="1">
        <w:r w:rsidR="00442D21" w:rsidRPr="00442D21">
          <w:rPr>
            <w:rStyle w:val="Hyperlink"/>
            <w:noProof/>
          </w:rPr>
          <w:t>BCBS MA</w:t>
        </w:r>
      </w:hyperlink>
    </w:p>
    <w:p w14:paraId="0451D417" w14:textId="0E6C22B7" w:rsidR="00442D21" w:rsidRDefault="00442D21">
      <w:pPr>
        <w:pStyle w:val="TOC2"/>
        <w:tabs>
          <w:tab w:val="right" w:leader="dot" w:pos="12950"/>
        </w:tabs>
        <w:rPr>
          <w:rFonts w:ascii="Calibri" w:hAnsi="Calibri"/>
          <w:noProof/>
          <w:color w:val="auto"/>
          <w:sz w:val="22"/>
          <w:szCs w:val="22"/>
          <w:u w:val="none"/>
        </w:rPr>
      </w:pPr>
      <w:hyperlink w:anchor="_Toc151460965" w:history="1">
        <w:r w:rsidRPr="00442D21">
          <w:rPr>
            <w:rStyle w:val="Hyperlink"/>
            <w:noProof/>
          </w:rPr>
          <w:t>Healthfirst</w:t>
        </w:r>
      </w:hyperlink>
    </w:p>
    <w:p w14:paraId="52423968" w14:textId="7431543B" w:rsidR="00442D21" w:rsidRDefault="00442D21">
      <w:pPr>
        <w:pStyle w:val="TOC2"/>
        <w:tabs>
          <w:tab w:val="right" w:leader="dot" w:pos="12950"/>
        </w:tabs>
        <w:rPr>
          <w:rFonts w:ascii="Calibri" w:hAnsi="Calibri"/>
          <w:noProof/>
          <w:color w:val="auto"/>
          <w:sz w:val="22"/>
          <w:szCs w:val="22"/>
          <w:u w:val="none"/>
        </w:rPr>
      </w:pPr>
      <w:hyperlink w:anchor="_Toc151460966" w:history="1">
        <w:r w:rsidRPr="00442D21">
          <w:rPr>
            <w:rStyle w:val="Hyperlink"/>
            <w:noProof/>
          </w:rPr>
          <w:t>NEJE</w:t>
        </w:r>
      </w:hyperlink>
    </w:p>
    <w:p w14:paraId="51A12B2B" w14:textId="0294E457" w:rsidR="00442D21" w:rsidRDefault="00442D21">
      <w:pPr>
        <w:pStyle w:val="TOC2"/>
        <w:tabs>
          <w:tab w:val="right" w:leader="dot" w:pos="12950"/>
        </w:tabs>
        <w:rPr>
          <w:rFonts w:ascii="Calibri" w:hAnsi="Calibri"/>
          <w:noProof/>
          <w:color w:val="auto"/>
          <w:sz w:val="22"/>
          <w:szCs w:val="22"/>
          <w:u w:val="none"/>
        </w:rPr>
      </w:pPr>
      <w:hyperlink w:anchor="_Toc151460967" w:history="1">
        <w:r w:rsidRPr="00442D21">
          <w:rPr>
            <w:rStyle w:val="Hyperlink"/>
            <w:rFonts w:cs="Arial"/>
            <w:noProof/>
          </w:rPr>
          <w:t>NHPRI</w:t>
        </w:r>
      </w:hyperlink>
    </w:p>
    <w:p w14:paraId="6F47BD99" w14:textId="2F01E225" w:rsidR="00002401" w:rsidRPr="00B25907" w:rsidRDefault="00B26FFC" w:rsidP="00B26FFC">
      <w:r w:rsidRPr="00442D21">
        <w:fldChar w:fldCharType="end"/>
      </w:r>
    </w:p>
    <w:p w14:paraId="2E419776" w14:textId="77777777" w:rsidR="00B42C32" w:rsidRDefault="00B42C32" w:rsidP="00B26FFC"/>
    <w:p w14:paraId="255C4D88" w14:textId="77777777" w:rsidR="00B26FFC" w:rsidRDefault="00B42C32" w:rsidP="00B26FFC">
      <w:r w:rsidRPr="00B42C32">
        <w:rPr>
          <w:b/>
          <w:bCs/>
        </w:rPr>
        <w:t>Description</w:t>
      </w:r>
      <w:r>
        <w:rPr>
          <w:b/>
          <w:bCs/>
        </w:rPr>
        <w:t xml:space="preserve">:  </w:t>
      </w:r>
      <w:r w:rsidR="00B26FFC" w:rsidRPr="00B42C32">
        <w:t>This job</w:t>
      </w:r>
      <w:r w:rsidR="00B26FFC">
        <w:t xml:space="preserve"> aid provides KLA Game/Activity titles and hyperlinks for MED D CCRs. </w:t>
      </w:r>
    </w:p>
    <w:p w14:paraId="7242100E" w14:textId="77777777" w:rsidR="00442D21" w:rsidRDefault="00442D21" w:rsidP="00B26FF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76"/>
      </w:tblGrid>
      <w:tr w:rsidR="00442D21" w14:paraId="6B6445D7" w14:textId="77777777" w:rsidTr="00442D2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1BC839F6" w14:textId="6A0C605A" w:rsidR="00442D21" w:rsidRDefault="00442D21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4" w:name="_Toc151460964"/>
            <w:r>
              <w:rPr>
                <w:rFonts w:ascii="Verdana" w:hAnsi="Verdana"/>
                <w:i w:val="0"/>
                <w:iCs w:val="0"/>
              </w:rPr>
              <w:t>B</w:t>
            </w:r>
            <w:r w:rsidRPr="00442D21">
              <w:rPr>
                <w:rFonts w:ascii="Verdana" w:hAnsi="Verdana"/>
                <w:i w:val="0"/>
                <w:iCs w:val="0"/>
              </w:rPr>
              <w:t>CBS MA</w:t>
            </w:r>
            <w:bookmarkEnd w:id="14"/>
          </w:p>
        </w:tc>
      </w:tr>
    </w:tbl>
    <w:p w14:paraId="00D84125" w14:textId="77777777" w:rsidR="00442D21" w:rsidRDefault="00442D21" w:rsidP="00442D21">
      <w:pPr>
        <w:autoSpaceDE w:val="0"/>
        <w:autoSpaceDN w:val="0"/>
        <w:adjustRightInd w:val="0"/>
        <w:rPr>
          <w:color w:val="000000"/>
        </w:rPr>
      </w:pPr>
    </w:p>
    <w:bookmarkStart w:id="15" w:name="OLE_LINK4"/>
    <w:p w14:paraId="0347DB9F" w14:textId="6F654463" w:rsidR="00442D21" w:rsidRDefault="00442D21" w:rsidP="00442D21">
      <w:pPr>
        <w:numPr>
          <w:ilvl w:val="0"/>
          <w:numId w:val="48"/>
        </w:numPr>
      </w:pPr>
      <w:r>
        <w:fldChar w:fldCharType="begin"/>
      </w:r>
      <w:r>
        <w:instrText>HYPERLINK "https://raptivity2020-prod.s3.amazonaws.com/users/elxY6/published/b81mj/interaction.html"</w:instrText>
      </w:r>
      <w:r>
        <w:fldChar w:fldCharType="separate"/>
      </w:r>
      <w:r>
        <w:rPr>
          <w:rStyle w:val="Hyperlink"/>
        </w:rPr>
        <w:t>MED D - BCBS MA (Blue Cross Blue Shield of Massachusetts) Client:</w:t>
      </w:r>
      <w:r w:rsidR="00096255">
        <w:rPr>
          <w:rStyle w:val="Hyperlink"/>
        </w:rPr>
        <w:t xml:space="preserve"> </w:t>
      </w:r>
      <w:r>
        <w:rPr>
          <w:rStyle w:val="Hyperlink"/>
        </w:rPr>
        <w:t xml:space="preserve"> Call Handling (Bowling Rush)</w:t>
      </w:r>
      <w:r>
        <w:fldChar w:fldCharType="end"/>
      </w:r>
      <w:r>
        <w:t xml:space="preserve"> – 11/21/23</w:t>
      </w:r>
    </w:p>
    <w:p w14:paraId="56C9AB3E" w14:textId="77777777" w:rsidR="00B83CF0" w:rsidRPr="00B83CF0" w:rsidRDefault="00B83CF0" w:rsidP="00B83CF0">
      <w:pPr>
        <w:spacing w:line="360" w:lineRule="auto"/>
        <w:ind w:left="720"/>
        <w:rPr>
          <w:color w:val="000000"/>
        </w:rPr>
      </w:pPr>
    </w:p>
    <w:p w14:paraId="2CE8FD2D" w14:textId="119D3367" w:rsidR="00B83CF0" w:rsidRPr="00166182" w:rsidRDefault="00B83CF0" w:rsidP="00B83CF0">
      <w:pPr>
        <w:numPr>
          <w:ilvl w:val="0"/>
          <w:numId w:val="48"/>
        </w:numPr>
        <w:spacing w:line="360" w:lineRule="auto"/>
        <w:rPr>
          <w:color w:val="000000"/>
        </w:rPr>
      </w:pPr>
      <w:hyperlink r:id="rId11" w:history="1">
        <w:r w:rsidRPr="002F4172">
          <w:rPr>
            <w:rStyle w:val="Hyperlink"/>
          </w:rPr>
          <w:t>MED D – NEJE SQM GAME (Mountain Climb)</w:t>
        </w:r>
      </w:hyperlink>
      <w:r>
        <w:rPr>
          <w:color w:val="000000"/>
        </w:rPr>
        <w:t xml:space="preserve"> - </w:t>
      </w:r>
      <w:r w:rsidRPr="0043359D">
        <w:rPr>
          <w:color w:val="000000"/>
        </w:rPr>
        <w:t>3/05/24</w:t>
      </w:r>
    </w:p>
    <w:p w14:paraId="1AFD86DF" w14:textId="77777777" w:rsidR="00B83CF0" w:rsidRDefault="00B83CF0" w:rsidP="00B83CF0">
      <w:pPr>
        <w:ind w:left="720"/>
      </w:pPr>
    </w:p>
    <w:bookmarkEnd w:id="15"/>
    <w:p w14:paraId="76C1188F" w14:textId="77777777" w:rsidR="00442D21" w:rsidRDefault="00442D21" w:rsidP="00442D21">
      <w:pPr>
        <w:jc w:val="right"/>
      </w:pPr>
    </w:p>
    <w:p w14:paraId="4C9C075A" w14:textId="36CC8C6E" w:rsidR="00E535D7" w:rsidRDefault="00442D21" w:rsidP="00442D21">
      <w:pPr>
        <w:jc w:val="right"/>
      </w:pPr>
      <w:hyperlink w:anchor="TOP" w:history="1">
        <w:r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76"/>
      </w:tblGrid>
      <w:tr w:rsidR="008578E9" w:rsidRPr="008578E9" w14:paraId="108FE91B" w14:textId="77777777" w:rsidTr="008578E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448A8151" w14:textId="3343C27A" w:rsidR="008578E9" w:rsidRPr="00492541" w:rsidRDefault="008578E9" w:rsidP="00492541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6" w:name="_Toc151460965"/>
            <w:bookmarkStart w:id="17" w:name="OLE_LINK2"/>
            <w:r w:rsidRPr="00492541">
              <w:rPr>
                <w:rFonts w:ascii="Verdana" w:hAnsi="Verdana"/>
                <w:i w:val="0"/>
                <w:iCs w:val="0"/>
              </w:rPr>
              <w:t>Healthfirst</w:t>
            </w:r>
            <w:bookmarkEnd w:id="16"/>
          </w:p>
        </w:tc>
      </w:tr>
    </w:tbl>
    <w:p w14:paraId="7BEE5AC4" w14:textId="77777777" w:rsidR="008578E9" w:rsidRPr="008578E9" w:rsidRDefault="008578E9" w:rsidP="008578E9">
      <w:pPr>
        <w:autoSpaceDE w:val="0"/>
        <w:autoSpaceDN w:val="0"/>
        <w:adjustRightInd w:val="0"/>
        <w:rPr>
          <w:color w:val="000000"/>
        </w:rPr>
      </w:pPr>
    </w:p>
    <w:bookmarkStart w:id="18" w:name="OLE_LINK3"/>
    <w:p w14:paraId="021D069F" w14:textId="4EA6995F" w:rsidR="008578E9" w:rsidRPr="008578E9" w:rsidRDefault="00492541" w:rsidP="00CF6DB3">
      <w:pPr>
        <w:numPr>
          <w:ilvl w:val="0"/>
          <w:numId w:val="46"/>
        </w:numPr>
      </w:pPr>
      <w:r>
        <w:fldChar w:fldCharType="begin"/>
      </w:r>
      <w:r>
        <w:instrText xml:space="preserve"> HYPERLINK "https://raptivity2020-prod.s3.amazonaws.com/users/avl2m/published/eZYg5/interaction.html" </w:instrText>
      </w:r>
      <w:r>
        <w:fldChar w:fldCharType="separate"/>
      </w:r>
      <w:r w:rsidRPr="00492541">
        <w:rPr>
          <w:rStyle w:val="Hyperlink"/>
        </w:rPr>
        <w:t>MED D - Healthfirst Client:  Grievance vs. Inquiry vs. Coverage Determination (Bowling Rush)</w:t>
      </w:r>
      <w:r>
        <w:fldChar w:fldCharType="end"/>
      </w:r>
      <w:bookmarkEnd w:id="18"/>
      <w:r w:rsidR="008578E9" w:rsidRPr="008578E9">
        <w:t xml:space="preserve"> – 02/0</w:t>
      </w:r>
      <w:r w:rsidR="00935502">
        <w:t>6</w:t>
      </w:r>
      <w:r w:rsidR="008578E9" w:rsidRPr="008578E9">
        <w:t>/23</w:t>
      </w:r>
    </w:p>
    <w:p w14:paraId="2E93A727" w14:textId="77777777" w:rsidR="008578E9" w:rsidRPr="008578E9" w:rsidRDefault="008578E9" w:rsidP="008578E9">
      <w:pPr>
        <w:jc w:val="right"/>
      </w:pPr>
    </w:p>
    <w:p w14:paraId="6C1F8804" w14:textId="77759208" w:rsidR="008578E9" w:rsidRDefault="008578E9" w:rsidP="00492541">
      <w:pPr>
        <w:jc w:val="right"/>
      </w:pPr>
      <w:hyperlink w:anchor="TOP" w:history="1">
        <w:r w:rsidRPr="008578E9">
          <w:rPr>
            <w:color w:val="0000FF"/>
            <w:u w:val="single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76"/>
      </w:tblGrid>
      <w:tr w:rsidR="00E535D7" w14:paraId="6C06833E" w14:textId="77777777" w:rsidTr="00107DF2">
        <w:tc>
          <w:tcPr>
            <w:tcW w:w="5000" w:type="pct"/>
            <w:shd w:val="clear" w:color="auto" w:fill="BFBFBF"/>
          </w:tcPr>
          <w:p w14:paraId="18D2DA1F" w14:textId="77777777" w:rsidR="00E535D7" w:rsidRPr="00107DF2" w:rsidRDefault="00D202D6" w:rsidP="00107DF2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9" w:name="_Toc151460966"/>
            <w:bookmarkStart w:id="20" w:name="OLE_LINK15"/>
            <w:bookmarkEnd w:id="17"/>
            <w:r>
              <w:rPr>
                <w:rFonts w:ascii="Verdana" w:hAnsi="Verdana"/>
                <w:i w:val="0"/>
                <w:iCs w:val="0"/>
              </w:rPr>
              <w:t>NEJE</w:t>
            </w:r>
            <w:bookmarkEnd w:id="19"/>
          </w:p>
        </w:tc>
      </w:tr>
    </w:tbl>
    <w:p w14:paraId="50E5D344" w14:textId="77777777" w:rsidR="00E535D7" w:rsidRDefault="00E535D7" w:rsidP="00E535D7">
      <w:pPr>
        <w:pStyle w:val="Default"/>
        <w:rPr>
          <w:rFonts w:ascii="Verdana" w:hAnsi="Verdana"/>
        </w:rPr>
      </w:pPr>
    </w:p>
    <w:bookmarkStart w:id="21" w:name="OLE_LINK14"/>
    <w:p w14:paraId="1BE6A75B" w14:textId="77777777" w:rsidR="0080587E" w:rsidRDefault="00F67351" w:rsidP="00CF6DB3">
      <w:pPr>
        <w:pStyle w:val="Default"/>
        <w:numPr>
          <w:ilvl w:val="0"/>
          <w:numId w:val="45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"https://raptivity2020-prod.s3.amazonaws.com/users/enx5R/published/bW7Do/interaction.html"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80587E" w:rsidRPr="00934C76">
        <w:rPr>
          <w:rStyle w:val="Hyperlink"/>
          <w:rFonts w:ascii="Verdana" w:hAnsi="Verdana"/>
        </w:rPr>
        <w:t>MED D –</w:t>
      </w:r>
      <w:r w:rsidR="00C01B05">
        <w:rPr>
          <w:rStyle w:val="Hyperlink"/>
          <w:rFonts w:ascii="Verdana" w:hAnsi="Verdana"/>
        </w:rPr>
        <w:t xml:space="preserve"> </w:t>
      </w:r>
      <w:r w:rsidR="0080587E" w:rsidRPr="00934C76">
        <w:rPr>
          <w:rStyle w:val="Hyperlink"/>
          <w:rFonts w:ascii="Verdana" w:hAnsi="Verdana"/>
        </w:rPr>
        <w:t>NEJE KLA Game for Reinforcement</w:t>
      </w:r>
      <w:bookmarkEnd w:id="21"/>
      <w:r w:rsidRPr="00F67351">
        <w:rPr>
          <w:rStyle w:val="Hyperlink"/>
          <w:rFonts w:ascii="Verdana" w:hAnsi="Verdana"/>
        </w:rPr>
        <w:t xml:space="preserve"> (Dart Game)</w:t>
      </w:r>
      <w:r>
        <w:rPr>
          <w:rFonts w:ascii="Verdana" w:hAnsi="Verdana"/>
        </w:rPr>
        <w:fldChar w:fldCharType="end"/>
      </w:r>
      <w:r w:rsidR="0080587E">
        <w:rPr>
          <w:rFonts w:ascii="Verdana" w:hAnsi="Verdana"/>
        </w:rPr>
        <w:t xml:space="preserve"> – 06/</w:t>
      </w:r>
      <w:r w:rsidR="00CF0319">
        <w:rPr>
          <w:rFonts w:ascii="Verdana" w:hAnsi="Verdana"/>
        </w:rPr>
        <w:t>17</w:t>
      </w:r>
      <w:r w:rsidR="0080587E">
        <w:rPr>
          <w:rFonts w:ascii="Verdana" w:hAnsi="Verdana"/>
        </w:rPr>
        <w:t>/22</w:t>
      </w:r>
    </w:p>
    <w:bookmarkStart w:id="22" w:name="OLE_LINK105"/>
    <w:p w14:paraId="7AAF04C1" w14:textId="77777777" w:rsidR="00D202D6" w:rsidRDefault="00F67351" w:rsidP="00CF6DB3">
      <w:pPr>
        <w:pStyle w:val="Default"/>
        <w:numPr>
          <w:ilvl w:val="0"/>
          <w:numId w:val="45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"https://raptivity2020-prod.s3.us-west-2.amazonaws.com/users/bmOZO/published/dwmWr/interaction.html"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D202D6" w:rsidRPr="00934C76">
        <w:rPr>
          <w:rStyle w:val="Hyperlink"/>
          <w:rFonts w:ascii="Verdana" w:hAnsi="Verdana"/>
        </w:rPr>
        <w:t>MED D - Grievance First Call Resolution Templates</w:t>
      </w:r>
      <w:r w:rsidR="00D202D6" w:rsidRPr="00F67351">
        <w:rPr>
          <w:rStyle w:val="Hyperlink"/>
          <w:rFonts w:ascii="Verdana" w:hAnsi="Verdana"/>
        </w:rPr>
        <w:t xml:space="preserve"> </w:t>
      </w:r>
      <w:r w:rsidRPr="00F67351">
        <w:rPr>
          <w:rStyle w:val="Hyperlink"/>
          <w:rFonts w:ascii="Verdana" w:hAnsi="Verdana"/>
        </w:rPr>
        <w:t>(Spin the Wheel)</w:t>
      </w:r>
      <w:r>
        <w:rPr>
          <w:rFonts w:ascii="Verdana" w:hAnsi="Verdana"/>
        </w:rPr>
        <w:fldChar w:fldCharType="end"/>
      </w:r>
      <w:r>
        <w:rPr>
          <w:rFonts w:ascii="Verdana" w:hAnsi="Verdana"/>
        </w:rPr>
        <w:t xml:space="preserve"> </w:t>
      </w:r>
      <w:r w:rsidR="00D202D6">
        <w:rPr>
          <w:rFonts w:ascii="Verdana" w:hAnsi="Verdana"/>
        </w:rPr>
        <w:t>– 06/20/22</w:t>
      </w:r>
    </w:p>
    <w:p w14:paraId="275650E2" w14:textId="77777777" w:rsidR="00A93EC8" w:rsidRDefault="00D202D6" w:rsidP="00CF6DB3">
      <w:pPr>
        <w:pStyle w:val="Default"/>
        <w:numPr>
          <w:ilvl w:val="0"/>
          <w:numId w:val="45"/>
        </w:numPr>
        <w:spacing w:line="360" w:lineRule="auto"/>
        <w:rPr>
          <w:rFonts w:ascii="Verdana" w:hAnsi="Verdana"/>
        </w:rPr>
      </w:pPr>
      <w:hyperlink r:id="rId12" w:history="1">
        <w:r w:rsidRPr="00934C76">
          <w:rPr>
            <w:rStyle w:val="Hyperlink"/>
            <w:rFonts w:ascii="Verdana" w:hAnsi="Verdana"/>
          </w:rPr>
          <w:t>MED D –Coverage Determination or Grievance</w:t>
        </w:r>
        <w:r w:rsidR="00F67351" w:rsidRPr="00F67351">
          <w:rPr>
            <w:rStyle w:val="Hyperlink"/>
            <w:rFonts w:ascii="Verdana" w:hAnsi="Verdana"/>
          </w:rPr>
          <w:t xml:space="preserve"> (Spin the Wheel)</w:t>
        </w:r>
      </w:hyperlink>
      <w:r>
        <w:rPr>
          <w:rFonts w:ascii="Verdana" w:hAnsi="Verdana"/>
        </w:rPr>
        <w:t xml:space="preserve"> – </w:t>
      </w:r>
      <w:bookmarkEnd w:id="22"/>
      <w:r>
        <w:rPr>
          <w:rFonts w:ascii="Verdana" w:hAnsi="Verdana"/>
        </w:rPr>
        <w:t>06/20/22</w:t>
      </w:r>
    </w:p>
    <w:bookmarkStart w:id="23" w:name="OLE_LINK11"/>
    <w:p w14:paraId="3569AFD1" w14:textId="77777777" w:rsidR="00A93EC8" w:rsidRDefault="00A93EC8" w:rsidP="00CF6DB3">
      <w:pPr>
        <w:pStyle w:val="Default"/>
        <w:numPr>
          <w:ilvl w:val="0"/>
          <w:numId w:val="45"/>
        </w:numPr>
        <w:spacing w:line="360" w:lineRule="auto"/>
        <w:rPr>
          <w:rFonts w:ascii="Verdana" w:hAnsi="Verdana"/>
        </w:rPr>
      </w:pPr>
      <w:r w:rsidRPr="00DD43DA">
        <w:rPr>
          <w:rFonts w:ascii="Verdana" w:hAnsi="Verdana"/>
        </w:rPr>
        <w:fldChar w:fldCharType="begin"/>
      </w:r>
      <w:r w:rsidRPr="00DD43DA">
        <w:rPr>
          <w:rFonts w:ascii="Verdana" w:hAnsi="Verdana"/>
        </w:rPr>
        <w:instrText xml:space="preserve"> HYPERLINK "https://raptivity2020-prod.s3.us-west-2.amazonaws.com/users/bmOZO/published/dG5pJ/interaction.html" </w:instrText>
      </w:r>
      <w:r w:rsidRPr="00DD43DA">
        <w:rPr>
          <w:rFonts w:ascii="Verdana" w:hAnsi="Verdana"/>
        </w:rPr>
      </w:r>
      <w:r w:rsidRPr="00DD43DA">
        <w:rPr>
          <w:rFonts w:ascii="Verdana" w:hAnsi="Verdana"/>
        </w:rPr>
        <w:fldChar w:fldCharType="separate"/>
      </w:r>
      <w:r w:rsidRPr="00DD43DA">
        <w:rPr>
          <w:rStyle w:val="Hyperlink"/>
          <w:rFonts w:ascii="Verdana" w:hAnsi="Verdana"/>
        </w:rPr>
        <w:t>MED D –</w:t>
      </w:r>
      <w:r w:rsidR="00C01B05">
        <w:rPr>
          <w:rStyle w:val="Hyperlink"/>
          <w:rFonts w:ascii="Verdana" w:hAnsi="Verdana"/>
        </w:rPr>
        <w:t xml:space="preserve"> </w:t>
      </w:r>
      <w:r w:rsidRPr="00DD43DA">
        <w:rPr>
          <w:rStyle w:val="Hyperlink"/>
          <w:rFonts w:ascii="Verdana" w:hAnsi="Verdana"/>
        </w:rPr>
        <w:t>Obtaining a New Prescription (Open Book Challenge)</w:t>
      </w:r>
      <w:r w:rsidRPr="00DD43DA">
        <w:rPr>
          <w:rFonts w:ascii="Verdana" w:hAnsi="Verdana"/>
        </w:rPr>
        <w:fldChar w:fldCharType="end"/>
      </w:r>
      <w:r w:rsidRPr="00DD43DA">
        <w:rPr>
          <w:rFonts w:ascii="Verdana" w:hAnsi="Verdana"/>
        </w:rPr>
        <w:t xml:space="preserve"> </w:t>
      </w:r>
      <w:bookmarkEnd w:id="23"/>
      <w:r w:rsidRPr="00DD43DA">
        <w:rPr>
          <w:rFonts w:ascii="Verdana" w:hAnsi="Verdana"/>
        </w:rPr>
        <w:t>– 07/0</w:t>
      </w:r>
      <w:r w:rsidR="00DD43DA">
        <w:rPr>
          <w:rFonts w:ascii="Verdana" w:hAnsi="Verdana"/>
        </w:rPr>
        <w:t>8</w:t>
      </w:r>
      <w:r w:rsidRPr="00DD43DA">
        <w:rPr>
          <w:rFonts w:ascii="Verdana" w:hAnsi="Verdana"/>
        </w:rPr>
        <w:t>/22</w:t>
      </w:r>
    </w:p>
    <w:p w14:paraId="328AA3DE" w14:textId="797AAA79" w:rsidR="00C01B05" w:rsidRDefault="00C01B05" w:rsidP="00CF6DB3">
      <w:pPr>
        <w:pStyle w:val="Default"/>
        <w:numPr>
          <w:ilvl w:val="0"/>
          <w:numId w:val="45"/>
        </w:numPr>
        <w:spacing w:line="360" w:lineRule="auto"/>
        <w:rPr>
          <w:rFonts w:ascii="Verdana" w:hAnsi="Verdana"/>
        </w:rPr>
      </w:pPr>
      <w:hyperlink r:id="rId13" w:history="1">
        <w:r w:rsidRPr="00C01B05">
          <w:rPr>
            <w:rStyle w:val="Hyperlink"/>
            <w:rFonts w:ascii="Verdana" w:hAnsi="Verdana"/>
          </w:rPr>
          <w:t>MED D - NEJE Enrollment Period KLA Game (Cheese Quest)</w:t>
        </w:r>
      </w:hyperlink>
      <w:r>
        <w:rPr>
          <w:rFonts w:ascii="Verdana" w:hAnsi="Verdana"/>
        </w:rPr>
        <w:t xml:space="preserve"> – 08/11/22</w:t>
      </w:r>
    </w:p>
    <w:p w14:paraId="0BBD454E" w14:textId="4B849A86" w:rsidR="00E65FEC" w:rsidRDefault="00E65FEC" w:rsidP="00CF6DB3">
      <w:pPr>
        <w:pStyle w:val="Default"/>
        <w:numPr>
          <w:ilvl w:val="0"/>
          <w:numId w:val="45"/>
        </w:numPr>
        <w:spacing w:line="360" w:lineRule="auto"/>
        <w:rPr>
          <w:rFonts w:ascii="Verdana" w:hAnsi="Verdana"/>
        </w:rPr>
      </w:pPr>
      <w:hyperlink r:id="rId14" w:history="1">
        <w:r w:rsidRPr="00E65FEC">
          <w:rPr>
            <w:rStyle w:val="Hyperlink"/>
            <w:rFonts w:ascii="Verdana" w:hAnsi="Verdana"/>
          </w:rPr>
          <w:t xml:space="preserve">MED </w:t>
        </w:r>
        <w:r>
          <w:rPr>
            <w:rStyle w:val="Hyperlink"/>
            <w:rFonts w:ascii="Verdana" w:hAnsi="Verdana"/>
          </w:rPr>
          <w:t xml:space="preserve">D </w:t>
        </w:r>
        <w:r w:rsidRPr="00E65FEC">
          <w:rPr>
            <w:rStyle w:val="Hyperlink"/>
            <w:rFonts w:ascii="Verdana" w:hAnsi="Verdana"/>
          </w:rPr>
          <w:t>– NEJE Good Cause KLA (Bowling Rush)</w:t>
        </w:r>
      </w:hyperlink>
      <w:r>
        <w:rPr>
          <w:rFonts w:ascii="Verdana" w:hAnsi="Verdana"/>
        </w:rPr>
        <w:t xml:space="preserve"> – 09/06/22</w:t>
      </w:r>
    </w:p>
    <w:p w14:paraId="717CFF6F" w14:textId="2385055B" w:rsidR="00166182" w:rsidRDefault="00166182" w:rsidP="00CF6DB3">
      <w:pPr>
        <w:numPr>
          <w:ilvl w:val="0"/>
          <w:numId w:val="45"/>
        </w:numPr>
        <w:spacing w:line="360" w:lineRule="auto"/>
        <w:rPr>
          <w:color w:val="000000"/>
        </w:rPr>
      </w:pPr>
      <w:hyperlink r:id="rId15" w:history="1">
        <w:r w:rsidRPr="00CF6DB3">
          <w:rPr>
            <w:rStyle w:val="Hyperlink"/>
          </w:rPr>
          <w:t>MED D – NEJE Recapping KLA (Bowling Rush)</w:t>
        </w:r>
      </w:hyperlink>
      <w:r w:rsidRPr="00166182">
        <w:rPr>
          <w:color w:val="000000"/>
        </w:rPr>
        <w:t xml:space="preserve"> - 3/0</w:t>
      </w:r>
      <w:r w:rsidR="00CF6DB3">
        <w:rPr>
          <w:color w:val="000000"/>
        </w:rPr>
        <w:t>7</w:t>
      </w:r>
      <w:r w:rsidRPr="00166182">
        <w:rPr>
          <w:color w:val="000000"/>
        </w:rPr>
        <w:t>/23</w:t>
      </w:r>
    </w:p>
    <w:p w14:paraId="5EBA6F73" w14:textId="121ED82E" w:rsidR="002F4172" w:rsidRDefault="002F4172" w:rsidP="002F4172">
      <w:pPr>
        <w:numPr>
          <w:ilvl w:val="0"/>
          <w:numId w:val="45"/>
        </w:numPr>
        <w:rPr>
          <w:color w:val="000000"/>
        </w:rPr>
      </w:pPr>
      <w:hyperlink r:id="rId16" w:history="1">
        <w:r w:rsidRPr="0025658B">
          <w:rPr>
            <w:rStyle w:val="Hyperlink"/>
          </w:rPr>
          <w:t>MED D - Account Wellness Round I (Super Goldio)</w:t>
        </w:r>
      </w:hyperlink>
      <w:r w:rsidRPr="0025658B">
        <w:rPr>
          <w:color w:val="000000"/>
        </w:rPr>
        <w:t xml:space="preserve"> </w:t>
      </w:r>
      <w:r w:rsidR="0043359D">
        <w:rPr>
          <w:color w:val="000000"/>
        </w:rPr>
        <w:t xml:space="preserve">- </w:t>
      </w:r>
      <w:bookmarkStart w:id="24" w:name="_Hlk160540566"/>
      <w:r w:rsidR="0043359D" w:rsidRPr="0043359D">
        <w:rPr>
          <w:color w:val="000000"/>
        </w:rPr>
        <w:t>3/0</w:t>
      </w:r>
      <w:r w:rsidR="0043359D">
        <w:rPr>
          <w:color w:val="000000"/>
        </w:rPr>
        <w:t>5</w:t>
      </w:r>
      <w:r w:rsidR="0043359D" w:rsidRPr="0043359D">
        <w:rPr>
          <w:color w:val="000000"/>
        </w:rPr>
        <w:t>/2</w:t>
      </w:r>
      <w:r w:rsidR="0043359D">
        <w:rPr>
          <w:color w:val="000000"/>
        </w:rPr>
        <w:t>4</w:t>
      </w:r>
      <w:bookmarkEnd w:id="24"/>
    </w:p>
    <w:p w14:paraId="315287A3" w14:textId="77777777" w:rsidR="002F4172" w:rsidRPr="0025658B" w:rsidRDefault="002F4172" w:rsidP="002F4172">
      <w:pPr>
        <w:ind w:left="720"/>
        <w:rPr>
          <w:color w:val="000000"/>
        </w:rPr>
      </w:pPr>
    </w:p>
    <w:p w14:paraId="462A5188" w14:textId="3B19E903" w:rsidR="002F4172" w:rsidRPr="002F4172" w:rsidRDefault="002F4172" w:rsidP="002F4172">
      <w:pPr>
        <w:numPr>
          <w:ilvl w:val="0"/>
          <w:numId w:val="45"/>
        </w:numPr>
        <w:spacing w:line="360" w:lineRule="auto"/>
        <w:rPr>
          <w:rStyle w:val="Hyperlink"/>
          <w:color w:val="000000"/>
          <w:u w:val="none"/>
        </w:rPr>
      </w:pPr>
      <w:hyperlink r:id="rId17" w:history="1">
        <w:r w:rsidRPr="00C76403">
          <w:rPr>
            <w:rStyle w:val="Hyperlink"/>
          </w:rPr>
          <w:t>MED D - Account Wellness Round II</w:t>
        </w:r>
      </w:hyperlink>
      <w:r>
        <w:rPr>
          <w:rStyle w:val="Hyperlink"/>
        </w:rPr>
        <w:t xml:space="preserve"> (Super Goldio)</w:t>
      </w:r>
      <w:r w:rsidR="0043359D">
        <w:rPr>
          <w:color w:val="000000"/>
        </w:rPr>
        <w:t xml:space="preserve"> - 3</w:t>
      </w:r>
      <w:r w:rsidR="0043359D" w:rsidRPr="0043359D">
        <w:rPr>
          <w:color w:val="000000"/>
        </w:rPr>
        <w:t>/0</w:t>
      </w:r>
      <w:r w:rsidR="0043359D">
        <w:rPr>
          <w:color w:val="000000"/>
        </w:rPr>
        <w:t>5</w:t>
      </w:r>
      <w:r w:rsidR="0043359D" w:rsidRPr="0043359D">
        <w:rPr>
          <w:color w:val="000000"/>
        </w:rPr>
        <w:t>/2</w:t>
      </w:r>
      <w:r w:rsidR="0043359D">
        <w:rPr>
          <w:color w:val="000000"/>
        </w:rPr>
        <w:t>4</w:t>
      </w:r>
    </w:p>
    <w:bookmarkStart w:id="25" w:name="_Hlk160623900"/>
    <w:p w14:paraId="608695A9" w14:textId="3A27D634" w:rsidR="002F4172" w:rsidRDefault="00000000" w:rsidP="002F4172">
      <w:pPr>
        <w:numPr>
          <w:ilvl w:val="0"/>
          <w:numId w:val="45"/>
        </w:numPr>
        <w:spacing w:line="360" w:lineRule="auto"/>
        <w:rPr>
          <w:color w:val="000000"/>
        </w:rPr>
      </w:pPr>
      <w:r>
        <w:fldChar w:fldCharType="begin"/>
      </w:r>
      <w:r>
        <w:instrText xml:space="preserve"> HYPERLINK "https://raptivity2020-prod.s3.amazonaws.com/users/bmOZO/published/e577B/interaction.html" </w:instrText>
      </w:r>
      <w:r>
        <w:fldChar w:fldCharType="separate"/>
      </w:r>
      <w:r w:rsidR="002F4172" w:rsidRPr="002F4172">
        <w:rPr>
          <w:rStyle w:val="Hyperlink"/>
        </w:rPr>
        <w:t>MED D – NEJE SQM GAME (Mountain Climb)</w:t>
      </w:r>
      <w:r>
        <w:rPr>
          <w:rStyle w:val="Hyperlink"/>
        </w:rPr>
        <w:fldChar w:fldCharType="end"/>
      </w:r>
      <w:r w:rsidR="0043359D">
        <w:rPr>
          <w:color w:val="000000"/>
        </w:rPr>
        <w:t xml:space="preserve"> - </w:t>
      </w:r>
      <w:r w:rsidR="0043359D" w:rsidRPr="0043359D">
        <w:rPr>
          <w:color w:val="000000"/>
        </w:rPr>
        <w:t>3/05/24</w:t>
      </w:r>
    </w:p>
    <w:p w14:paraId="51CCEB9B" w14:textId="667FFF62" w:rsidR="00EF21FF" w:rsidRPr="00166182" w:rsidRDefault="00EF21FF" w:rsidP="002F4172">
      <w:pPr>
        <w:numPr>
          <w:ilvl w:val="0"/>
          <w:numId w:val="45"/>
        </w:numPr>
        <w:spacing w:line="360" w:lineRule="auto"/>
        <w:rPr>
          <w:color w:val="000000"/>
        </w:rPr>
      </w:pPr>
      <w:hyperlink r:id="rId18" w:history="1">
        <w:r w:rsidRPr="00EF21FF">
          <w:rPr>
            <w:rStyle w:val="Hyperlink"/>
          </w:rPr>
          <w:t>MED D - KLA Game for Account Wellness</w:t>
        </w:r>
        <w:r w:rsidRPr="00EF21FF">
          <w:rPr>
            <w:rStyle w:val="Hyperlink"/>
          </w:rPr>
          <w:t xml:space="preserve"> (Balloon Pop)</w:t>
        </w:r>
      </w:hyperlink>
      <w:r>
        <w:rPr>
          <w:color w:val="000000"/>
        </w:rPr>
        <w:t xml:space="preserve"> – 03/31/25</w:t>
      </w:r>
    </w:p>
    <w:bookmarkEnd w:id="25"/>
    <w:p w14:paraId="3928F713" w14:textId="77777777" w:rsidR="00166182" w:rsidRDefault="00166182" w:rsidP="00CF6DB3">
      <w:pPr>
        <w:pStyle w:val="Default"/>
        <w:ind w:left="720"/>
        <w:rPr>
          <w:rFonts w:ascii="Verdana" w:hAnsi="Verdana"/>
        </w:rPr>
      </w:pPr>
    </w:p>
    <w:p w14:paraId="71B98CEA" w14:textId="77777777" w:rsidR="00B26FFC" w:rsidRDefault="00B26FFC" w:rsidP="00B26FFC">
      <w:bookmarkStart w:id="26" w:name="_Calling_Process"/>
      <w:bookmarkEnd w:id="26"/>
    </w:p>
    <w:p w14:paraId="25AA1709" w14:textId="3C91696A" w:rsidR="00B25907" w:rsidRPr="00B60242" w:rsidRDefault="00B26FFC" w:rsidP="005D0C2E">
      <w:pPr>
        <w:jc w:val="right"/>
      </w:pPr>
      <w:hyperlink w:anchor="TOP" w:history="1">
        <w:r w:rsidRPr="00AB233E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76"/>
      </w:tblGrid>
      <w:tr w:rsidR="00B25907" w:rsidRPr="00B25907" w14:paraId="57FF691A" w14:textId="77777777" w:rsidTr="00B2590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09428545" w14:textId="491EDF95" w:rsidR="00B25907" w:rsidRPr="00B25907" w:rsidRDefault="00B25907" w:rsidP="00B25907">
            <w:pPr>
              <w:keepNext/>
              <w:spacing w:before="240" w:after="60"/>
              <w:outlineLvl w:val="1"/>
              <w:rPr>
                <w:rFonts w:cs="Arial"/>
                <w:b/>
                <w:bCs/>
                <w:sz w:val="28"/>
                <w:szCs w:val="28"/>
              </w:rPr>
            </w:pPr>
            <w:bookmarkStart w:id="27" w:name="_Toc151460967"/>
            <w:bookmarkStart w:id="28" w:name="OLE_LINK17"/>
            <w:r>
              <w:rPr>
                <w:rFonts w:cs="Arial"/>
                <w:b/>
                <w:bCs/>
                <w:sz w:val="28"/>
                <w:szCs w:val="28"/>
              </w:rPr>
              <w:t>NHPRI</w:t>
            </w:r>
            <w:bookmarkEnd w:id="27"/>
          </w:p>
        </w:tc>
      </w:tr>
    </w:tbl>
    <w:p w14:paraId="7C6FFDC2" w14:textId="77777777" w:rsidR="00B25907" w:rsidRPr="00B25907" w:rsidRDefault="00B25907" w:rsidP="00B25907">
      <w:pPr>
        <w:autoSpaceDE w:val="0"/>
        <w:autoSpaceDN w:val="0"/>
        <w:adjustRightInd w:val="0"/>
        <w:rPr>
          <w:color w:val="000000"/>
        </w:rPr>
      </w:pPr>
    </w:p>
    <w:bookmarkStart w:id="29" w:name="OLE_LINK16"/>
    <w:p w14:paraId="3452554E" w14:textId="61F38843" w:rsidR="00B25907" w:rsidRPr="00B25907" w:rsidRDefault="00B25907" w:rsidP="00CF6DB3">
      <w:pPr>
        <w:numPr>
          <w:ilvl w:val="0"/>
          <w:numId w:val="47"/>
        </w:numPr>
      </w:pPr>
      <w:r>
        <w:fldChar w:fldCharType="begin"/>
      </w:r>
      <w:r>
        <w:instrText xml:space="preserve"> HYPERLINK "https://raptivity2020-prod.s3.amazonaws.com/users/avl2m/published/e1WMm/interaction.html" </w:instrText>
      </w:r>
      <w:r>
        <w:fldChar w:fldCharType="separate"/>
      </w:r>
      <w:r w:rsidRPr="00B25907">
        <w:rPr>
          <w:rStyle w:val="Hyperlink"/>
        </w:rPr>
        <w:t>MED D - NHPRI Client (x2322, x6441) Secondary Call Handling (Cheese Quest)</w:t>
      </w:r>
      <w:r>
        <w:fldChar w:fldCharType="end"/>
      </w:r>
      <w:r>
        <w:t xml:space="preserve"> </w:t>
      </w:r>
      <w:bookmarkEnd w:id="29"/>
      <w:r>
        <w:t>– 02/02/23</w:t>
      </w:r>
    </w:p>
    <w:p w14:paraId="0635F73A" w14:textId="77777777" w:rsidR="00B25907" w:rsidRDefault="00B25907" w:rsidP="00B25907">
      <w:pPr>
        <w:jc w:val="right"/>
      </w:pPr>
    </w:p>
    <w:p w14:paraId="559F4EB4" w14:textId="3C004B14" w:rsidR="00B25907" w:rsidRPr="00B25907" w:rsidRDefault="00B25907" w:rsidP="00B25907">
      <w:pPr>
        <w:jc w:val="right"/>
      </w:pPr>
      <w:hyperlink w:anchor="TOP" w:history="1">
        <w:r w:rsidRPr="00B25907">
          <w:rPr>
            <w:color w:val="0000FF"/>
            <w:u w:val="single"/>
          </w:rPr>
          <w:t>Top of the Document</w:t>
        </w:r>
      </w:hyperlink>
    </w:p>
    <w:p w14:paraId="765FDBD3" w14:textId="28C84274" w:rsidR="005D0C2E" w:rsidRPr="00B60242" w:rsidRDefault="005D0C2E" w:rsidP="005D0C2E">
      <w:pPr>
        <w:jc w:val="right"/>
      </w:pPr>
      <w:bookmarkStart w:id="30" w:name="OLE_LINK1"/>
      <w:bookmarkEnd w:id="28"/>
    </w:p>
    <w:p w14:paraId="5681205E" w14:textId="77777777" w:rsidR="00710E68" w:rsidRPr="00C247CB" w:rsidRDefault="00710E68" w:rsidP="00B26FFC">
      <w:pPr>
        <w:jc w:val="center"/>
        <w:rPr>
          <w:sz w:val="16"/>
          <w:szCs w:val="16"/>
        </w:rPr>
      </w:pPr>
      <w:bookmarkStart w:id="31" w:name="_Screening"/>
      <w:bookmarkStart w:id="32" w:name="_top"/>
      <w:bookmarkEnd w:id="20"/>
      <w:bookmarkEnd w:id="31"/>
      <w:bookmarkEnd w:id="32"/>
      <w:r w:rsidRPr="00C247CB">
        <w:rPr>
          <w:sz w:val="16"/>
          <w:szCs w:val="16"/>
        </w:rPr>
        <w:t>Not To Be Reproduced Or Disclosed to Others Without Prior Written Approval</w:t>
      </w:r>
    </w:p>
    <w:p w14:paraId="32C39396" w14:textId="0E6FAFAD" w:rsidR="00A40C42" w:rsidRDefault="00710E68" w:rsidP="00B26FFC">
      <w:pPr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 xml:space="preserve">ELECTRONIC DATA = OFFICIAL VERSION </w:t>
      </w:r>
      <w:r w:rsidR="00935502">
        <w:rPr>
          <w:b/>
          <w:color w:val="000000"/>
          <w:sz w:val="16"/>
          <w:szCs w:val="16"/>
        </w:rPr>
        <w:t>/</w:t>
      </w:r>
      <w:r w:rsidRPr="00C247CB">
        <w:rPr>
          <w:b/>
          <w:color w:val="000000"/>
          <w:sz w:val="16"/>
          <w:szCs w:val="16"/>
        </w:rPr>
        <w:t xml:space="preserve"> PAPER COPY </w:t>
      </w:r>
      <w:r w:rsidR="00CF0319">
        <w:rPr>
          <w:b/>
          <w:color w:val="000000"/>
          <w:sz w:val="16"/>
          <w:szCs w:val="16"/>
        </w:rPr>
        <w:t xml:space="preserve">= </w:t>
      </w:r>
      <w:r w:rsidRPr="00C247CB">
        <w:rPr>
          <w:b/>
          <w:color w:val="000000"/>
          <w:sz w:val="16"/>
          <w:szCs w:val="16"/>
        </w:rPr>
        <w:t>INFORMATIONAL ONLY</w:t>
      </w:r>
      <w:bookmarkEnd w:id="30"/>
    </w:p>
    <w:sectPr w:rsidR="00A40C42" w:rsidSect="00EB1F94">
      <w:footerReference w:type="default" r:id="rId19"/>
      <w:headerReference w:type="first" r:id="rId20"/>
      <w:footerReference w:type="first" r:id="rId21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EDE6C9" w14:textId="77777777" w:rsidR="00047ECD" w:rsidRDefault="00047ECD">
      <w:r>
        <w:separator/>
      </w:r>
    </w:p>
  </w:endnote>
  <w:endnote w:type="continuationSeparator" w:id="0">
    <w:p w14:paraId="0FD78222" w14:textId="77777777" w:rsidR="00047ECD" w:rsidRDefault="00047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F321B" w14:textId="77777777" w:rsidR="00144DEB" w:rsidRPr="00C32D18" w:rsidRDefault="00144DEB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D4143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9BECE2" w14:textId="77777777" w:rsidR="00144DEB" w:rsidRPr="00CD2229" w:rsidRDefault="00144DEB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AF58C6" w14:textId="77777777" w:rsidR="00047ECD" w:rsidRDefault="00047ECD">
      <w:r>
        <w:separator/>
      </w:r>
    </w:p>
  </w:footnote>
  <w:footnote w:type="continuationSeparator" w:id="0">
    <w:p w14:paraId="1CCDB6EE" w14:textId="77777777" w:rsidR="00047ECD" w:rsidRDefault="00047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A4309" w14:textId="77777777" w:rsidR="00144DEB" w:rsidRDefault="00144DEB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A7FBFB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4719679" o:spid="_x0000_i1025" type="#_x0000_t75" style="width:19.5pt;height:16.5pt;visibility:visible;mso-wrap-style:square">
            <v:imagedata r:id="rId1" o:title=""/>
          </v:shape>
        </w:pict>
      </mc:Choice>
      <mc:Fallback>
        <w:drawing>
          <wp:inline distT="0" distB="0" distL="0" distR="0" wp14:anchorId="28A3E775" wp14:editId="32F34EC5">
            <wp:extent cx="247650" cy="209550"/>
            <wp:effectExtent l="0" t="0" r="0" b="0"/>
            <wp:docPr id="24719679" name="Picture 24719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3423316"/>
    <w:multiLevelType w:val="hybridMultilevel"/>
    <w:tmpl w:val="023403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1090C"/>
    <w:multiLevelType w:val="hybridMultilevel"/>
    <w:tmpl w:val="85825E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E5CE6"/>
    <w:multiLevelType w:val="hybridMultilevel"/>
    <w:tmpl w:val="ABD6B9DE"/>
    <w:lvl w:ilvl="0" w:tplc="EAD2073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sz w:val="24"/>
        <w:szCs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E4843"/>
    <w:multiLevelType w:val="hybridMultilevel"/>
    <w:tmpl w:val="FDEA8800"/>
    <w:lvl w:ilvl="0" w:tplc="12047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E614B2D"/>
    <w:multiLevelType w:val="hybridMultilevel"/>
    <w:tmpl w:val="E9202A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1C321C"/>
    <w:multiLevelType w:val="hybridMultilevel"/>
    <w:tmpl w:val="2E3CF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5B69498">
      <w:start w:val="1"/>
      <w:numFmt w:val="bullet"/>
      <w:lvlText w:val=""/>
      <w:lvlJc w:val="left"/>
      <w:pPr>
        <w:tabs>
          <w:tab w:val="num" w:pos="1800"/>
        </w:tabs>
        <w:ind w:left="1440" w:firstLine="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2D4208"/>
    <w:multiLevelType w:val="hybridMultilevel"/>
    <w:tmpl w:val="B7F01DD8"/>
    <w:lvl w:ilvl="0" w:tplc="249A70BE">
      <w:start w:val="1"/>
      <w:numFmt w:val="bullet"/>
      <w:suff w:val="space"/>
      <w:lvlText w:val=""/>
      <w:lvlJc w:val="left"/>
      <w:pPr>
        <w:ind w:left="144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B0F1A"/>
    <w:multiLevelType w:val="hybridMultilevel"/>
    <w:tmpl w:val="8ED05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4B16F4"/>
    <w:multiLevelType w:val="hybridMultilevel"/>
    <w:tmpl w:val="A6545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EC307D"/>
    <w:multiLevelType w:val="hybridMultilevel"/>
    <w:tmpl w:val="AC6094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EA2988"/>
    <w:multiLevelType w:val="hybridMultilevel"/>
    <w:tmpl w:val="1B722A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E3E732E"/>
    <w:multiLevelType w:val="hybridMultilevel"/>
    <w:tmpl w:val="E536D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16150F"/>
    <w:multiLevelType w:val="hybridMultilevel"/>
    <w:tmpl w:val="30743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DB1FDB"/>
    <w:multiLevelType w:val="hybridMultilevel"/>
    <w:tmpl w:val="5AF00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2A4E13"/>
    <w:multiLevelType w:val="hybridMultilevel"/>
    <w:tmpl w:val="69FE9462"/>
    <w:lvl w:ilvl="0" w:tplc="FBC663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680FB6"/>
    <w:multiLevelType w:val="hybridMultilevel"/>
    <w:tmpl w:val="B2DE827A"/>
    <w:lvl w:ilvl="0" w:tplc="1652864E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AD5BE6"/>
    <w:multiLevelType w:val="hybridMultilevel"/>
    <w:tmpl w:val="1BE68780"/>
    <w:lvl w:ilvl="0" w:tplc="D29886F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512C06"/>
    <w:multiLevelType w:val="hybridMultilevel"/>
    <w:tmpl w:val="385C8F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1E02C89"/>
    <w:multiLevelType w:val="hybridMultilevel"/>
    <w:tmpl w:val="801E6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A17B42"/>
    <w:multiLevelType w:val="hybridMultilevel"/>
    <w:tmpl w:val="C32A9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25134D"/>
    <w:multiLevelType w:val="hybridMultilevel"/>
    <w:tmpl w:val="5F8A9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154246"/>
    <w:multiLevelType w:val="hybridMultilevel"/>
    <w:tmpl w:val="F66C3644"/>
    <w:lvl w:ilvl="0" w:tplc="1E0AD95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711578"/>
    <w:multiLevelType w:val="hybridMultilevel"/>
    <w:tmpl w:val="1E087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E64109"/>
    <w:multiLevelType w:val="hybridMultilevel"/>
    <w:tmpl w:val="E98E7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F013F1"/>
    <w:multiLevelType w:val="hybridMultilevel"/>
    <w:tmpl w:val="61D8F9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F84001"/>
    <w:multiLevelType w:val="hybridMultilevel"/>
    <w:tmpl w:val="74987EEA"/>
    <w:lvl w:ilvl="0" w:tplc="7B3E796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954DB6"/>
    <w:multiLevelType w:val="hybridMultilevel"/>
    <w:tmpl w:val="22FA2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E41037"/>
    <w:multiLevelType w:val="hybridMultilevel"/>
    <w:tmpl w:val="6E367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5B69498">
      <w:start w:val="1"/>
      <w:numFmt w:val="bullet"/>
      <w:lvlText w:val=""/>
      <w:lvlJc w:val="left"/>
      <w:pPr>
        <w:tabs>
          <w:tab w:val="num" w:pos="1800"/>
        </w:tabs>
        <w:ind w:left="1440" w:firstLine="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7D5FD3"/>
    <w:multiLevelType w:val="hybridMultilevel"/>
    <w:tmpl w:val="D90AD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5B69498">
      <w:start w:val="1"/>
      <w:numFmt w:val="bullet"/>
      <w:lvlText w:val=""/>
      <w:lvlJc w:val="left"/>
      <w:pPr>
        <w:tabs>
          <w:tab w:val="num" w:pos="1800"/>
        </w:tabs>
        <w:ind w:left="1440" w:firstLine="0"/>
      </w:pPr>
      <w:rPr>
        <w:rFonts w:ascii="Symbol" w:hAnsi="Symbol" w:hint="default"/>
      </w:rPr>
    </w:lvl>
    <w:lvl w:ilvl="3" w:tplc="B5B694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7A5F06"/>
    <w:multiLevelType w:val="hybridMultilevel"/>
    <w:tmpl w:val="68028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2A2565"/>
    <w:multiLevelType w:val="hybridMultilevel"/>
    <w:tmpl w:val="7B8E8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ED7121"/>
    <w:multiLevelType w:val="hybridMultilevel"/>
    <w:tmpl w:val="BB38D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35664F"/>
    <w:multiLevelType w:val="hybridMultilevel"/>
    <w:tmpl w:val="458E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2663C2"/>
    <w:multiLevelType w:val="hybridMultilevel"/>
    <w:tmpl w:val="C3EA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9B16EA"/>
    <w:multiLevelType w:val="hybridMultilevel"/>
    <w:tmpl w:val="DD36E0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FFA18B0"/>
    <w:multiLevelType w:val="hybridMultilevel"/>
    <w:tmpl w:val="AD263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2A60F13"/>
    <w:multiLevelType w:val="hybridMultilevel"/>
    <w:tmpl w:val="469C1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34C6B8C"/>
    <w:multiLevelType w:val="hybridMultilevel"/>
    <w:tmpl w:val="4416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641073"/>
    <w:multiLevelType w:val="hybridMultilevel"/>
    <w:tmpl w:val="21B2F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9B0D6F"/>
    <w:multiLevelType w:val="hybridMultilevel"/>
    <w:tmpl w:val="1E260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241000"/>
    <w:multiLevelType w:val="hybridMultilevel"/>
    <w:tmpl w:val="E036F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467C1F"/>
    <w:multiLevelType w:val="hybridMultilevel"/>
    <w:tmpl w:val="B5CCE6F4"/>
    <w:lvl w:ilvl="0" w:tplc="DCD0A45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633151">
    <w:abstractNumId w:val="4"/>
  </w:num>
  <w:num w:numId="2" w16cid:durableId="1406954852">
    <w:abstractNumId w:val="5"/>
  </w:num>
  <w:num w:numId="3" w16cid:durableId="303857010">
    <w:abstractNumId w:val="42"/>
  </w:num>
  <w:num w:numId="4" w16cid:durableId="521942395">
    <w:abstractNumId w:val="19"/>
  </w:num>
  <w:num w:numId="5" w16cid:durableId="128671189">
    <w:abstractNumId w:val="38"/>
  </w:num>
  <w:num w:numId="6" w16cid:durableId="1548837726">
    <w:abstractNumId w:val="34"/>
  </w:num>
  <w:num w:numId="7" w16cid:durableId="1450513630">
    <w:abstractNumId w:val="24"/>
  </w:num>
  <w:num w:numId="8" w16cid:durableId="1313364312">
    <w:abstractNumId w:val="25"/>
  </w:num>
  <w:num w:numId="9" w16cid:durableId="1362709424">
    <w:abstractNumId w:val="35"/>
  </w:num>
  <w:num w:numId="10" w16cid:durableId="908922685">
    <w:abstractNumId w:val="14"/>
  </w:num>
  <w:num w:numId="11" w16cid:durableId="192498471">
    <w:abstractNumId w:val="18"/>
  </w:num>
  <w:num w:numId="12" w16cid:durableId="232160570">
    <w:abstractNumId w:val="36"/>
  </w:num>
  <w:num w:numId="13" w16cid:durableId="830565968">
    <w:abstractNumId w:val="6"/>
  </w:num>
  <w:num w:numId="14" w16cid:durableId="1799258102">
    <w:abstractNumId w:val="10"/>
  </w:num>
  <w:num w:numId="15" w16cid:durableId="910698155">
    <w:abstractNumId w:val="11"/>
  </w:num>
  <w:num w:numId="16" w16cid:durableId="246308764">
    <w:abstractNumId w:val="7"/>
  </w:num>
  <w:num w:numId="17" w16cid:durableId="1498577544">
    <w:abstractNumId w:val="1"/>
  </w:num>
  <w:num w:numId="18" w16cid:durableId="445778646">
    <w:abstractNumId w:val="0"/>
  </w:num>
  <w:num w:numId="19" w16cid:durableId="1073315455">
    <w:abstractNumId w:val="29"/>
  </w:num>
  <w:num w:numId="20" w16cid:durableId="1250965502">
    <w:abstractNumId w:val="28"/>
  </w:num>
  <w:num w:numId="21" w16cid:durableId="2128158081">
    <w:abstractNumId w:val="35"/>
  </w:num>
  <w:num w:numId="22" w16cid:durableId="2119443892">
    <w:abstractNumId w:val="32"/>
  </w:num>
  <w:num w:numId="23" w16cid:durableId="723330747">
    <w:abstractNumId w:val="33"/>
  </w:num>
  <w:num w:numId="24" w16cid:durableId="1047147008">
    <w:abstractNumId w:val="21"/>
  </w:num>
  <w:num w:numId="25" w16cid:durableId="1982424390">
    <w:abstractNumId w:val="13"/>
  </w:num>
  <w:num w:numId="26" w16cid:durableId="836073999">
    <w:abstractNumId w:val="37"/>
  </w:num>
  <w:num w:numId="27" w16cid:durableId="1171262175">
    <w:abstractNumId w:val="9"/>
  </w:num>
  <w:num w:numId="28" w16cid:durableId="411776827">
    <w:abstractNumId w:val="12"/>
  </w:num>
  <w:num w:numId="29" w16cid:durableId="1959338018">
    <w:abstractNumId w:val="39"/>
  </w:num>
  <w:num w:numId="30" w16cid:durableId="309679629">
    <w:abstractNumId w:val="40"/>
  </w:num>
  <w:num w:numId="31" w16cid:durableId="1146312801">
    <w:abstractNumId w:val="27"/>
  </w:num>
  <w:num w:numId="32" w16cid:durableId="2021004014">
    <w:abstractNumId w:val="20"/>
  </w:num>
  <w:num w:numId="33" w16cid:durableId="153494427">
    <w:abstractNumId w:val="8"/>
  </w:num>
  <w:num w:numId="34" w16cid:durableId="1253078438">
    <w:abstractNumId w:val="8"/>
  </w:num>
  <w:num w:numId="35" w16cid:durableId="1496605745">
    <w:abstractNumId w:val="15"/>
  </w:num>
  <w:num w:numId="36" w16cid:durableId="831288283">
    <w:abstractNumId w:val="2"/>
  </w:num>
  <w:num w:numId="37" w16cid:durableId="1822454527">
    <w:abstractNumId w:val="16"/>
  </w:num>
  <w:num w:numId="38" w16cid:durableId="642779394">
    <w:abstractNumId w:val="3"/>
  </w:num>
  <w:num w:numId="39" w16cid:durableId="2084139760">
    <w:abstractNumId w:val="17"/>
  </w:num>
  <w:num w:numId="40" w16cid:durableId="1335231634">
    <w:abstractNumId w:val="26"/>
  </w:num>
  <w:num w:numId="41" w16cid:durableId="1254362374">
    <w:abstractNumId w:val="23"/>
  </w:num>
  <w:num w:numId="42" w16cid:durableId="2316193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432827325">
    <w:abstractNumId w:val="22"/>
  </w:num>
  <w:num w:numId="44" w16cid:durableId="159836320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754857975">
    <w:abstractNumId w:val="31"/>
  </w:num>
  <w:num w:numId="46" w16cid:durableId="592473145">
    <w:abstractNumId w:val="41"/>
  </w:num>
  <w:num w:numId="47" w16cid:durableId="2003849817">
    <w:abstractNumId w:val="30"/>
  </w:num>
  <w:num w:numId="48" w16cid:durableId="1725371514">
    <w:abstractNumId w:val="4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2D64"/>
    <w:rsid w:val="00002401"/>
    <w:rsid w:val="0000711C"/>
    <w:rsid w:val="00014E63"/>
    <w:rsid w:val="00015A2E"/>
    <w:rsid w:val="00025099"/>
    <w:rsid w:val="00035BED"/>
    <w:rsid w:val="00037AB1"/>
    <w:rsid w:val="00043B54"/>
    <w:rsid w:val="00047AF7"/>
    <w:rsid w:val="00047ECD"/>
    <w:rsid w:val="00061AD2"/>
    <w:rsid w:val="00075DB0"/>
    <w:rsid w:val="00080317"/>
    <w:rsid w:val="000863D4"/>
    <w:rsid w:val="0008665F"/>
    <w:rsid w:val="0009118D"/>
    <w:rsid w:val="00095AB5"/>
    <w:rsid w:val="00096255"/>
    <w:rsid w:val="000A41C3"/>
    <w:rsid w:val="000A44E1"/>
    <w:rsid w:val="000A6B88"/>
    <w:rsid w:val="000A7D12"/>
    <w:rsid w:val="000B3651"/>
    <w:rsid w:val="000B3C4C"/>
    <w:rsid w:val="000B656F"/>
    <w:rsid w:val="000B72DF"/>
    <w:rsid w:val="000C21A7"/>
    <w:rsid w:val="000C6383"/>
    <w:rsid w:val="000D1870"/>
    <w:rsid w:val="000D4BA2"/>
    <w:rsid w:val="000D6714"/>
    <w:rsid w:val="000E1DE9"/>
    <w:rsid w:val="000E5E61"/>
    <w:rsid w:val="000F0D1B"/>
    <w:rsid w:val="000F0F4C"/>
    <w:rsid w:val="000F54AF"/>
    <w:rsid w:val="000F7447"/>
    <w:rsid w:val="00104CDE"/>
    <w:rsid w:val="00107DF2"/>
    <w:rsid w:val="001106BF"/>
    <w:rsid w:val="00111374"/>
    <w:rsid w:val="001139F6"/>
    <w:rsid w:val="00115944"/>
    <w:rsid w:val="00120459"/>
    <w:rsid w:val="001227D7"/>
    <w:rsid w:val="0012373E"/>
    <w:rsid w:val="00130B0F"/>
    <w:rsid w:val="00134531"/>
    <w:rsid w:val="001360A5"/>
    <w:rsid w:val="00143A58"/>
    <w:rsid w:val="00144158"/>
    <w:rsid w:val="00144DEB"/>
    <w:rsid w:val="001468DD"/>
    <w:rsid w:val="0016273A"/>
    <w:rsid w:val="00164550"/>
    <w:rsid w:val="00166182"/>
    <w:rsid w:val="00174DFD"/>
    <w:rsid w:val="001753C3"/>
    <w:rsid w:val="00181B1A"/>
    <w:rsid w:val="0018406B"/>
    <w:rsid w:val="0019130B"/>
    <w:rsid w:val="001A4E09"/>
    <w:rsid w:val="001A5256"/>
    <w:rsid w:val="001B3879"/>
    <w:rsid w:val="001B60FF"/>
    <w:rsid w:val="001C180A"/>
    <w:rsid w:val="001C7F68"/>
    <w:rsid w:val="001D793F"/>
    <w:rsid w:val="001E26DF"/>
    <w:rsid w:val="001E7746"/>
    <w:rsid w:val="001E7EB4"/>
    <w:rsid w:val="001F0774"/>
    <w:rsid w:val="001F1218"/>
    <w:rsid w:val="001F370C"/>
    <w:rsid w:val="001F377A"/>
    <w:rsid w:val="001F38D6"/>
    <w:rsid w:val="001F58D5"/>
    <w:rsid w:val="001F5947"/>
    <w:rsid w:val="001F6EF8"/>
    <w:rsid w:val="002016B4"/>
    <w:rsid w:val="002055CF"/>
    <w:rsid w:val="00206DA2"/>
    <w:rsid w:val="00206E47"/>
    <w:rsid w:val="00211569"/>
    <w:rsid w:val="00211F19"/>
    <w:rsid w:val="00221F52"/>
    <w:rsid w:val="00222D73"/>
    <w:rsid w:val="00226CB8"/>
    <w:rsid w:val="00231CFF"/>
    <w:rsid w:val="00233BAE"/>
    <w:rsid w:val="00243EBB"/>
    <w:rsid w:val="00245BBB"/>
    <w:rsid w:val="00246AB2"/>
    <w:rsid w:val="00251475"/>
    <w:rsid w:val="00254133"/>
    <w:rsid w:val="00255C6B"/>
    <w:rsid w:val="0025658B"/>
    <w:rsid w:val="00261B8E"/>
    <w:rsid w:val="00265D86"/>
    <w:rsid w:val="00274D15"/>
    <w:rsid w:val="002750DC"/>
    <w:rsid w:val="00281F81"/>
    <w:rsid w:val="002907EC"/>
    <w:rsid w:val="00291CE8"/>
    <w:rsid w:val="00296127"/>
    <w:rsid w:val="00296765"/>
    <w:rsid w:val="002B3F44"/>
    <w:rsid w:val="002B593E"/>
    <w:rsid w:val="002C3545"/>
    <w:rsid w:val="002E38D6"/>
    <w:rsid w:val="002E6837"/>
    <w:rsid w:val="002E6E58"/>
    <w:rsid w:val="002E6EC9"/>
    <w:rsid w:val="002F1F92"/>
    <w:rsid w:val="002F4172"/>
    <w:rsid w:val="002F6F9E"/>
    <w:rsid w:val="00300B95"/>
    <w:rsid w:val="00305E7F"/>
    <w:rsid w:val="00321C8A"/>
    <w:rsid w:val="00326409"/>
    <w:rsid w:val="0033143E"/>
    <w:rsid w:val="00337BC0"/>
    <w:rsid w:val="0034318F"/>
    <w:rsid w:val="0034552B"/>
    <w:rsid w:val="00346458"/>
    <w:rsid w:val="00354237"/>
    <w:rsid w:val="00361E39"/>
    <w:rsid w:val="00362796"/>
    <w:rsid w:val="00362CAE"/>
    <w:rsid w:val="00365A55"/>
    <w:rsid w:val="003725A1"/>
    <w:rsid w:val="003750BA"/>
    <w:rsid w:val="00386041"/>
    <w:rsid w:val="00386394"/>
    <w:rsid w:val="003864ED"/>
    <w:rsid w:val="003868A2"/>
    <w:rsid w:val="00387661"/>
    <w:rsid w:val="00392525"/>
    <w:rsid w:val="00392A5B"/>
    <w:rsid w:val="00394A8B"/>
    <w:rsid w:val="00395645"/>
    <w:rsid w:val="003A6D70"/>
    <w:rsid w:val="003B1F86"/>
    <w:rsid w:val="003C4627"/>
    <w:rsid w:val="003C52C5"/>
    <w:rsid w:val="003C659E"/>
    <w:rsid w:val="003D3C68"/>
    <w:rsid w:val="003E0BD1"/>
    <w:rsid w:val="003E2524"/>
    <w:rsid w:val="003E6C1A"/>
    <w:rsid w:val="003F56D0"/>
    <w:rsid w:val="003F778E"/>
    <w:rsid w:val="0040640A"/>
    <w:rsid w:val="00406DB5"/>
    <w:rsid w:val="00411A5C"/>
    <w:rsid w:val="004139DD"/>
    <w:rsid w:val="0042336D"/>
    <w:rsid w:val="0043359D"/>
    <w:rsid w:val="004344A8"/>
    <w:rsid w:val="00442D21"/>
    <w:rsid w:val="00443D33"/>
    <w:rsid w:val="00453823"/>
    <w:rsid w:val="004567A0"/>
    <w:rsid w:val="00457EAE"/>
    <w:rsid w:val="004624CE"/>
    <w:rsid w:val="004641E4"/>
    <w:rsid w:val="00465A6B"/>
    <w:rsid w:val="0046618E"/>
    <w:rsid w:val="004768BE"/>
    <w:rsid w:val="00477F73"/>
    <w:rsid w:val="004813D4"/>
    <w:rsid w:val="004818AA"/>
    <w:rsid w:val="0048355A"/>
    <w:rsid w:val="00484781"/>
    <w:rsid w:val="00486108"/>
    <w:rsid w:val="00487372"/>
    <w:rsid w:val="00492008"/>
    <w:rsid w:val="00492541"/>
    <w:rsid w:val="00492F10"/>
    <w:rsid w:val="00493802"/>
    <w:rsid w:val="0049694D"/>
    <w:rsid w:val="004A4C2C"/>
    <w:rsid w:val="004A6419"/>
    <w:rsid w:val="004A6453"/>
    <w:rsid w:val="004A6982"/>
    <w:rsid w:val="004B48FF"/>
    <w:rsid w:val="004C7A7B"/>
    <w:rsid w:val="004D0AF2"/>
    <w:rsid w:val="004D19A5"/>
    <w:rsid w:val="004D3C53"/>
    <w:rsid w:val="004D7C66"/>
    <w:rsid w:val="004E1B9E"/>
    <w:rsid w:val="004E4481"/>
    <w:rsid w:val="004F5FA0"/>
    <w:rsid w:val="004F7F34"/>
    <w:rsid w:val="00505588"/>
    <w:rsid w:val="00510D28"/>
    <w:rsid w:val="005119E1"/>
    <w:rsid w:val="00512486"/>
    <w:rsid w:val="00515614"/>
    <w:rsid w:val="0051617B"/>
    <w:rsid w:val="00520366"/>
    <w:rsid w:val="005217E5"/>
    <w:rsid w:val="0052465B"/>
    <w:rsid w:val="00524CDD"/>
    <w:rsid w:val="00525E1A"/>
    <w:rsid w:val="005327D5"/>
    <w:rsid w:val="0053429C"/>
    <w:rsid w:val="00545CF5"/>
    <w:rsid w:val="00547664"/>
    <w:rsid w:val="00547755"/>
    <w:rsid w:val="00547C68"/>
    <w:rsid w:val="0055340A"/>
    <w:rsid w:val="00560750"/>
    <w:rsid w:val="00565893"/>
    <w:rsid w:val="00565A58"/>
    <w:rsid w:val="00567BF2"/>
    <w:rsid w:val="00577909"/>
    <w:rsid w:val="00582E85"/>
    <w:rsid w:val="00582E8B"/>
    <w:rsid w:val="00583B54"/>
    <w:rsid w:val="00587EE4"/>
    <w:rsid w:val="005910B5"/>
    <w:rsid w:val="005928CF"/>
    <w:rsid w:val="005A6118"/>
    <w:rsid w:val="005A64DA"/>
    <w:rsid w:val="005B040F"/>
    <w:rsid w:val="005B446E"/>
    <w:rsid w:val="005B51D4"/>
    <w:rsid w:val="005C1D83"/>
    <w:rsid w:val="005C48FA"/>
    <w:rsid w:val="005C642E"/>
    <w:rsid w:val="005D0C2E"/>
    <w:rsid w:val="005D5590"/>
    <w:rsid w:val="005E650E"/>
    <w:rsid w:val="00611290"/>
    <w:rsid w:val="00612376"/>
    <w:rsid w:val="00617F91"/>
    <w:rsid w:val="00622D77"/>
    <w:rsid w:val="0062308A"/>
    <w:rsid w:val="00627F34"/>
    <w:rsid w:val="00636B18"/>
    <w:rsid w:val="00637568"/>
    <w:rsid w:val="00637CA1"/>
    <w:rsid w:val="006456E1"/>
    <w:rsid w:val="00646E0C"/>
    <w:rsid w:val="00647CDD"/>
    <w:rsid w:val="00652B2D"/>
    <w:rsid w:val="00662334"/>
    <w:rsid w:val="00662F86"/>
    <w:rsid w:val="0066379D"/>
    <w:rsid w:val="0066617F"/>
    <w:rsid w:val="00671001"/>
    <w:rsid w:val="00671204"/>
    <w:rsid w:val="00672706"/>
    <w:rsid w:val="00672FB8"/>
    <w:rsid w:val="00674A16"/>
    <w:rsid w:val="0068053B"/>
    <w:rsid w:val="0068783A"/>
    <w:rsid w:val="0069070F"/>
    <w:rsid w:val="00691E10"/>
    <w:rsid w:val="00697C17"/>
    <w:rsid w:val="006A0481"/>
    <w:rsid w:val="006B1DBE"/>
    <w:rsid w:val="006B7FD9"/>
    <w:rsid w:val="006C4650"/>
    <w:rsid w:val="006C4C65"/>
    <w:rsid w:val="006C653F"/>
    <w:rsid w:val="006D1C22"/>
    <w:rsid w:val="006F29C8"/>
    <w:rsid w:val="006F7DFC"/>
    <w:rsid w:val="0070290B"/>
    <w:rsid w:val="00704AF2"/>
    <w:rsid w:val="007056BF"/>
    <w:rsid w:val="0070776C"/>
    <w:rsid w:val="00710E68"/>
    <w:rsid w:val="00714BA0"/>
    <w:rsid w:val="00715274"/>
    <w:rsid w:val="00716D6A"/>
    <w:rsid w:val="00725B82"/>
    <w:rsid w:val="007269B6"/>
    <w:rsid w:val="00726E7A"/>
    <w:rsid w:val="007300E4"/>
    <w:rsid w:val="0073294A"/>
    <w:rsid w:val="00732E52"/>
    <w:rsid w:val="00736607"/>
    <w:rsid w:val="00737368"/>
    <w:rsid w:val="00741145"/>
    <w:rsid w:val="00743967"/>
    <w:rsid w:val="00744817"/>
    <w:rsid w:val="0074593D"/>
    <w:rsid w:val="00745D2E"/>
    <w:rsid w:val="00752801"/>
    <w:rsid w:val="007601FF"/>
    <w:rsid w:val="00772760"/>
    <w:rsid w:val="0077548A"/>
    <w:rsid w:val="00776C83"/>
    <w:rsid w:val="007809CB"/>
    <w:rsid w:val="00785118"/>
    <w:rsid w:val="00785C47"/>
    <w:rsid w:val="007865A6"/>
    <w:rsid w:val="00786BEB"/>
    <w:rsid w:val="00787D97"/>
    <w:rsid w:val="00793215"/>
    <w:rsid w:val="00796C5C"/>
    <w:rsid w:val="007A04C6"/>
    <w:rsid w:val="007A4011"/>
    <w:rsid w:val="007A403E"/>
    <w:rsid w:val="007A6E8D"/>
    <w:rsid w:val="007A75EA"/>
    <w:rsid w:val="007C4049"/>
    <w:rsid w:val="007C77DD"/>
    <w:rsid w:val="007D5D59"/>
    <w:rsid w:val="007D5DE1"/>
    <w:rsid w:val="007E3D3C"/>
    <w:rsid w:val="007E3EA6"/>
    <w:rsid w:val="007F04AB"/>
    <w:rsid w:val="007F3031"/>
    <w:rsid w:val="00802C04"/>
    <w:rsid w:val="00803AE3"/>
    <w:rsid w:val="008042E1"/>
    <w:rsid w:val="00804D63"/>
    <w:rsid w:val="0080587E"/>
    <w:rsid w:val="00806B9D"/>
    <w:rsid w:val="00811FEC"/>
    <w:rsid w:val="00812777"/>
    <w:rsid w:val="00814DC0"/>
    <w:rsid w:val="008168FD"/>
    <w:rsid w:val="00821BAA"/>
    <w:rsid w:val="008230FA"/>
    <w:rsid w:val="0084129E"/>
    <w:rsid w:val="0084236C"/>
    <w:rsid w:val="008424AE"/>
    <w:rsid w:val="00842A4C"/>
    <w:rsid w:val="00843390"/>
    <w:rsid w:val="00846373"/>
    <w:rsid w:val="00846ECB"/>
    <w:rsid w:val="008568AE"/>
    <w:rsid w:val="008578E9"/>
    <w:rsid w:val="00860590"/>
    <w:rsid w:val="00861316"/>
    <w:rsid w:val="008614E8"/>
    <w:rsid w:val="00864167"/>
    <w:rsid w:val="0086424E"/>
    <w:rsid w:val="00866484"/>
    <w:rsid w:val="00867EDF"/>
    <w:rsid w:val="008734D7"/>
    <w:rsid w:val="00873F00"/>
    <w:rsid w:val="00875F0D"/>
    <w:rsid w:val="00877414"/>
    <w:rsid w:val="00880393"/>
    <w:rsid w:val="008825E7"/>
    <w:rsid w:val="00891AA3"/>
    <w:rsid w:val="0089235B"/>
    <w:rsid w:val="008A03B7"/>
    <w:rsid w:val="008A09AE"/>
    <w:rsid w:val="008A37EA"/>
    <w:rsid w:val="008A4D6E"/>
    <w:rsid w:val="008A5714"/>
    <w:rsid w:val="008A648A"/>
    <w:rsid w:val="008B0F15"/>
    <w:rsid w:val="008B5016"/>
    <w:rsid w:val="008B552E"/>
    <w:rsid w:val="008B6C79"/>
    <w:rsid w:val="008C2197"/>
    <w:rsid w:val="008C3493"/>
    <w:rsid w:val="008C3A8D"/>
    <w:rsid w:val="008D11A6"/>
    <w:rsid w:val="008D1F7B"/>
    <w:rsid w:val="008D2222"/>
    <w:rsid w:val="008D2D64"/>
    <w:rsid w:val="008D56FA"/>
    <w:rsid w:val="008E21BE"/>
    <w:rsid w:val="008E3A87"/>
    <w:rsid w:val="008E5B56"/>
    <w:rsid w:val="008E766B"/>
    <w:rsid w:val="008F2F93"/>
    <w:rsid w:val="008F673A"/>
    <w:rsid w:val="008F7C5B"/>
    <w:rsid w:val="00902E07"/>
    <w:rsid w:val="0090340E"/>
    <w:rsid w:val="00907785"/>
    <w:rsid w:val="00913B1B"/>
    <w:rsid w:val="00913F91"/>
    <w:rsid w:val="00914CA6"/>
    <w:rsid w:val="00926B39"/>
    <w:rsid w:val="00927861"/>
    <w:rsid w:val="00934C76"/>
    <w:rsid w:val="00935502"/>
    <w:rsid w:val="009356DB"/>
    <w:rsid w:val="0094148C"/>
    <w:rsid w:val="00947783"/>
    <w:rsid w:val="00950522"/>
    <w:rsid w:val="00951721"/>
    <w:rsid w:val="009523D2"/>
    <w:rsid w:val="00954FE8"/>
    <w:rsid w:val="0096656B"/>
    <w:rsid w:val="009726E0"/>
    <w:rsid w:val="00972B30"/>
    <w:rsid w:val="00990822"/>
    <w:rsid w:val="0099182F"/>
    <w:rsid w:val="00992000"/>
    <w:rsid w:val="00992695"/>
    <w:rsid w:val="00993B3C"/>
    <w:rsid w:val="00993CF3"/>
    <w:rsid w:val="009B08AE"/>
    <w:rsid w:val="009B211C"/>
    <w:rsid w:val="009C48C1"/>
    <w:rsid w:val="009C4A31"/>
    <w:rsid w:val="009C4B38"/>
    <w:rsid w:val="009D0EB1"/>
    <w:rsid w:val="009D69C3"/>
    <w:rsid w:val="009E00C2"/>
    <w:rsid w:val="009F6FD2"/>
    <w:rsid w:val="009F7259"/>
    <w:rsid w:val="009F78D3"/>
    <w:rsid w:val="00A008FB"/>
    <w:rsid w:val="00A26736"/>
    <w:rsid w:val="00A36825"/>
    <w:rsid w:val="00A405A9"/>
    <w:rsid w:val="00A40C42"/>
    <w:rsid w:val="00A41836"/>
    <w:rsid w:val="00A42461"/>
    <w:rsid w:val="00A461D7"/>
    <w:rsid w:val="00A4732A"/>
    <w:rsid w:val="00A50277"/>
    <w:rsid w:val="00A57D26"/>
    <w:rsid w:val="00A667D1"/>
    <w:rsid w:val="00A708F8"/>
    <w:rsid w:val="00A7166B"/>
    <w:rsid w:val="00A72DEB"/>
    <w:rsid w:val="00A7360F"/>
    <w:rsid w:val="00A73F94"/>
    <w:rsid w:val="00A77CC0"/>
    <w:rsid w:val="00A806FD"/>
    <w:rsid w:val="00A816B8"/>
    <w:rsid w:val="00A83BA0"/>
    <w:rsid w:val="00A84F18"/>
    <w:rsid w:val="00A85045"/>
    <w:rsid w:val="00A93EC8"/>
    <w:rsid w:val="00A95738"/>
    <w:rsid w:val="00A966DD"/>
    <w:rsid w:val="00A96DB6"/>
    <w:rsid w:val="00A97B7D"/>
    <w:rsid w:val="00AA2252"/>
    <w:rsid w:val="00AA4825"/>
    <w:rsid w:val="00AB2225"/>
    <w:rsid w:val="00AB233E"/>
    <w:rsid w:val="00AB33E1"/>
    <w:rsid w:val="00AB7208"/>
    <w:rsid w:val="00AC3630"/>
    <w:rsid w:val="00AC4214"/>
    <w:rsid w:val="00AC68FC"/>
    <w:rsid w:val="00AC6E70"/>
    <w:rsid w:val="00AD1646"/>
    <w:rsid w:val="00AD7AB4"/>
    <w:rsid w:val="00AE0082"/>
    <w:rsid w:val="00AE2A77"/>
    <w:rsid w:val="00AE40C2"/>
    <w:rsid w:val="00AF038B"/>
    <w:rsid w:val="00AF0762"/>
    <w:rsid w:val="00AF78FA"/>
    <w:rsid w:val="00B002E7"/>
    <w:rsid w:val="00B00FEB"/>
    <w:rsid w:val="00B078F6"/>
    <w:rsid w:val="00B11FC0"/>
    <w:rsid w:val="00B1268F"/>
    <w:rsid w:val="00B161BB"/>
    <w:rsid w:val="00B20E71"/>
    <w:rsid w:val="00B21487"/>
    <w:rsid w:val="00B237FC"/>
    <w:rsid w:val="00B25907"/>
    <w:rsid w:val="00B26045"/>
    <w:rsid w:val="00B26FFC"/>
    <w:rsid w:val="00B273DE"/>
    <w:rsid w:val="00B30180"/>
    <w:rsid w:val="00B35F8A"/>
    <w:rsid w:val="00B41AD6"/>
    <w:rsid w:val="00B42C32"/>
    <w:rsid w:val="00B44C55"/>
    <w:rsid w:val="00B4659E"/>
    <w:rsid w:val="00B46A95"/>
    <w:rsid w:val="00B5114C"/>
    <w:rsid w:val="00B5123C"/>
    <w:rsid w:val="00B521CC"/>
    <w:rsid w:val="00B544C2"/>
    <w:rsid w:val="00B54AD4"/>
    <w:rsid w:val="00B5566F"/>
    <w:rsid w:val="00B61434"/>
    <w:rsid w:val="00B61B8D"/>
    <w:rsid w:val="00B630A6"/>
    <w:rsid w:val="00B676FD"/>
    <w:rsid w:val="00B70CC4"/>
    <w:rsid w:val="00B72663"/>
    <w:rsid w:val="00B72A23"/>
    <w:rsid w:val="00B75573"/>
    <w:rsid w:val="00B75C2D"/>
    <w:rsid w:val="00B76C65"/>
    <w:rsid w:val="00B817D0"/>
    <w:rsid w:val="00B83CF0"/>
    <w:rsid w:val="00B93D2B"/>
    <w:rsid w:val="00B96F1D"/>
    <w:rsid w:val="00B96FC2"/>
    <w:rsid w:val="00B977A9"/>
    <w:rsid w:val="00BB02DE"/>
    <w:rsid w:val="00BB371A"/>
    <w:rsid w:val="00BB7DC1"/>
    <w:rsid w:val="00BC3AAC"/>
    <w:rsid w:val="00BC47D0"/>
    <w:rsid w:val="00BC587A"/>
    <w:rsid w:val="00BC7578"/>
    <w:rsid w:val="00BC7F64"/>
    <w:rsid w:val="00BD5E06"/>
    <w:rsid w:val="00BD7B25"/>
    <w:rsid w:val="00BE1AFF"/>
    <w:rsid w:val="00BE5CF7"/>
    <w:rsid w:val="00BF24EC"/>
    <w:rsid w:val="00BF452A"/>
    <w:rsid w:val="00BF74E9"/>
    <w:rsid w:val="00C002EB"/>
    <w:rsid w:val="00C01B05"/>
    <w:rsid w:val="00C064BD"/>
    <w:rsid w:val="00C146E3"/>
    <w:rsid w:val="00C160A0"/>
    <w:rsid w:val="00C23411"/>
    <w:rsid w:val="00C247CB"/>
    <w:rsid w:val="00C27124"/>
    <w:rsid w:val="00C32D18"/>
    <w:rsid w:val="00C35EB5"/>
    <w:rsid w:val="00C360BD"/>
    <w:rsid w:val="00C4257A"/>
    <w:rsid w:val="00C42A0D"/>
    <w:rsid w:val="00C476E1"/>
    <w:rsid w:val="00C52E77"/>
    <w:rsid w:val="00C566B3"/>
    <w:rsid w:val="00C65249"/>
    <w:rsid w:val="00C67B32"/>
    <w:rsid w:val="00C72007"/>
    <w:rsid w:val="00C74C09"/>
    <w:rsid w:val="00C75C83"/>
    <w:rsid w:val="00C76403"/>
    <w:rsid w:val="00C80590"/>
    <w:rsid w:val="00C80A84"/>
    <w:rsid w:val="00C837BA"/>
    <w:rsid w:val="00C84998"/>
    <w:rsid w:val="00C84C5B"/>
    <w:rsid w:val="00C95346"/>
    <w:rsid w:val="00CA3B23"/>
    <w:rsid w:val="00CA62F6"/>
    <w:rsid w:val="00CA68B0"/>
    <w:rsid w:val="00CB0C1D"/>
    <w:rsid w:val="00CB2C82"/>
    <w:rsid w:val="00CB73E3"/>
    <w:rsid w:val="00CC24EA"/>
    <w:rsid w:val="00CC5AA2"/>
    <w:rsid w:val="00CC721A"/>
    <w:rsid w:val="00CD0963"/>
    <w:rsid w:val="00CD5C71"/>
    <w:rsid w:val="00CD6055"/>
    <w:rsid w:val="00CE03D6"/>
    <w:rsid w:val="00CE2BA9"/>
    <w:rsid w:val="00CE3D42"/>
    <w:rsid w:val="00CE53E6"/>
    <w:rsid w:val="00CE66B6"/>
    <w:rsid w:val="00CF0319"/>
    <w:rsid w:val="00CF1691"/>
    <w:rsid w:val="00CF4F41"/>
    <w:rsid w:val="00CF539A"/>
    <w:rsid w:val="00CF6131"/>
    <w:rsid w:val="00CF6DB3"/>
    <w:rsid w:val="00D01489"/>
    <w:rsid w:val="00D028AB"/>
    <w:rsid w:val="00D06EAA"/>
    <w:rsid w:val="00D1648A"/>
    <w:rsid w:val="00D202D6"/>
    <w:rsid w:val="00D20C9D"/>
    <w:rsid w:val="00D278B0"/>
    <w:rsid w:val="00D33398"/>
    <w:rsid w:val="00D354DA"/>
    <w:rsid w:val="00D358D6"/>
    <w:rsid w:val="00D3651C"/>
    <w:rsid w:val="00D36733"/>
    <w:rsid w:val="00D471B5"/>
    <w:rsid w:val="00D539CC"/>
    <w:rsid w:val="00D571DB"/>
    <w:rsid w:val="00D64D05"/>
    <w:rsid w:val="00D6774D"/>
    <w:rsid w:val="00D71082"/>
    <w:rsid w:val="00D72616"/>
    <w:rsid w:val="00D73110"/>
    <w:rsid w:val="00D73861"/>
    <w:rsid w:val="00D75191"/>
    <w:rsid w:val="00D80929"/>
    <w:rsid w:val="00D849C6"/>
    <w:rsid w:val="00D85254"/>
    <w:rsid w:val="00D92FCF"/>
    <w:rsid w:val="00DC3A27"/>
    <w:rsid w:val="00DC4FFC"/>
    <w:rsid w:val="00DD186E"/>
    <w:rsid w:val="00DD3529"/>
    <w:rsid w:val="00DD43DA"/>
    <w:rsid w:val="00DD5625"/>
    <w:rsid w:val="00DD5FE2"/>
    <w:rsid w:val="00DE79F7"/>
    <w:rsid w:val="00DE7F9A"/>
    <w:rsid w:val="00DF157D"/>
    <w:rsid w:val="00DF2EAA"/>
    <w:rsid w:val="00DF6717"/>
    <w:rsid w:val="00DF6BE4"/>
    <w:rsid w:val="00E04DE0"/>
    <w:rsid w:val="00E04DF3"/>
    <w:rsid w:val="00E052AF"/>
    <w:rsid w:val="00E069B2"/>
    <w:rsid w:val="00E1019A"/>
    <w:rsid w:val="00E157BC"/>
    <w:rsid w:val="00E34965"/>
    <w:rsid w:val="00E414EC"/>
    <w:rsid w:val="00E436CE"/>
    <w:rsid w:val="00E44C8C"/>
    <w:rsid w:val="00E500E2"/>
    <w:rsid w:val="00E50E4A"/>
    <w:rsid w:val="00E535D7"/>
    <w:rsid w:val="00E56B0C"/>
    <w:rsid w:val="00E57EB4"/>
    <w:rsid w:val="00E57FEE"/>
    <w:rsid w:val="00E650D0"/>
    <w:rsid w:val="00E65FEC"/>
    <w:rsid w:val="00E71E88"/>
    <w:rsid w:val="00E74C30"/>
    <w:rsid w:val="00E91B5D"/>
    <w:rsid w:val="00E91F5F"/>
    <w:rsid w:val="00E9313F"/>
    <w:rsid w:val="00EB12DD"/>
    <w:rsid w:val="00EB153E"/>
    <w:rsid w:val="00EB1F94"/>
    <w:rsid w:val="00EB3359"/>
    <w:rsid w:val="00EB57EB"/>
    <w:rsid w:val="00EC3B23"/>
    <w:rsid w:val="00EC7E09"/>
    <w:rsid w:val="00ED4FEF"/>
    <w:rsid w:val="00ED50CF"/>
    <w:rsid w:val="00EE12AD"/>
    <w:rsid w:val="00EE1B07"/>
    <w:rsid w:val="00EE3886"/>
    <w:rsid w:val="00EE5498"/>
    <w:rsid w:val="00EE6AF8"/>
    <w:rsid w:val="00EF21FF"/>
    <w:rsid w:val="00EF7B70"/>
    <w:rsid w:val="00F04DAD"/>
    <w:rsid w:val="00F07DAF"/>
    <w:rsid w:val="00F07DE8"/>
    <w:rsid w:val="00F1152F"/>
    <w:rsid w:val="00F11D0E"/>
    <w:rsid w:val="00F13CCB"/>
    <w:rsid w:val="00F207B3"/>
    <w:rsid w:val="00F253B3"/>
    <w:rsid w:val="00F258A6"/>
    <w:rsid w:val="00F258BA"/>
    <w:rsid w:val="00F27D2B"/>
    <w:rsid w:val="00F31478"/>
    <w:rsid w:val="00F37602"/>
    <w:rsid w:val="00F40A9B"/>
    <w:rsid w:val="00F45940"/>
    <w:rsid w:val="00F5214E"/>
    <w:rsid w:val="00F535E0"/>
    <w:rsid w:val="00F5486B"/>
    <w:rsid w:val="00F62BC4"/>
    <w:rsid w:val="00F658E0"/>
    <w:rsid w:val="00F67351"/>
    <w:rsid w:val="00F6749B"/>
    <w:rsid w:val="00F81783"/>
    <w:rsid w:val="00F8569E"/>
    <w:rsid w:val="00F859B7"/>
    <w:rsid w:val="00F877B4"/>
    <w:rsid w:val="00F87FB9"/>
    <w:rsid w:val="00FA6FD2"/>
    <w:rsid w:val="00FB0924"/>
    <w:rsid w:val="00FB0C53"/>
    <w:rsid w:val="00FB2D67"/>
    <w:rsid w:val="00FB3DBC"/>
    <w:rsid w:val="00FB5FA7"/>
    <w:rsid w:val="00FB6A18"/>
    <w:rsid w:val="00FC1C44"/>
    <w:rsid w:val="00FC2C55"/>
    <w:rsid w:val="00FC74E7"/>
    <w:rsid w:val="00FD2063"/>
    <w:rsid w:val="00FD314D"/>
    <w:rsid w:val="00FD4143"/>
    <w:rsid w:val="00FE35D0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BAD1DF"/>
  <w15:chartTrackingRefBased/>
  <w15:docId w15:val="{1F466789-21AB-4D27-AE88-8F58EA84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3CF0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ListParagraph">
    <w:name w:val="List Paragraph"/>
    <w:basedOn w:val="Normal"/>
    <w:uiPriority w:val="34"/>
    <w:qFormat/>
    <w:rsid w:val="00EF7B7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4D7C66"/>
  </w:style>
  <w:style w:type="paragraph" w:styleId="TOC2">
    <w:name w:val="toc 2"/>
    <w:basedOn w:val="Normal"/>
    <w:next w:val="Normal"/>
    <w:autoRedefine/>
    <w:uiPriority w:val="39"/>
    <w:rsid w:val="004D7C66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57FEE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rsid w:val="007E3D3C"/>
    <w:pPr>
      <w:ind w:left="288"/>
    </w:pPr>
    <w:rPr>
      <w:color w:val="0000FF"/>
      <w:u w:val="single"/>
    </w:rPr>
  </w:style>
  <w:style w:type="character" w:customStyle="1" w:styleId="BalloonTextChar">
    <w:name w:val="Balloon Text Char"/>
    <w:link w:val="BalloonText"/>
    <w:rsid w:val="00E57FEE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rsid w:val="00C42A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42A0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C42A0D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C42A0D"/>
    <w:rPr>
      <w:b/>
      <w:bCs/>
    </w:rPr>
  </w:style>
  <w:style w:type="character" w:customStyle="1" w:styleId="CommentSubjectChar">
    <w:name w:val="Comment Subject Char"/>
    <w:link w:val="CommentSubject"/>
    <w:rsid w:val="00C42A0D"/>
    <w:rPr>
      <w:rFonts w:ascii="Verdana" w:hAnsi="Verdana"/>
      <w:b/>
      <w:bCs/>
    </w:rPr>
  </w:style>
  <w:style w:type="character" w:customStyle="1" w:styleId="tableentry">
    <w:name w:val="tableentry"/>
    <w:rsid w:val="00B26FFC"/>
    <w:rPr>
      <w:rFonts w:ascii="Arial" w:hAnsi="Arial" w:cs="Arial" w:hint="default"/>
      <w:sz w:val="18"/>
      <w:szCs w:val="18"/>
    </w:rPr>
  </w:style>
  <w:style w:type="character" w:styleId="UnresolvedMention">
    <w:name w:val="Unresolved Mention"/>
    <w:uiPriority w:val="99"/>
    <w:semiHidden/>
    <w:unhideWhenUsed/>
    <w:rsid w:val="00CF031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F4172"/>
    <w:rPr>
      <w:rFonts w:ascii="Verdana" w:hAnsi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7522">
      <w:bodyDiv w:val="1"/>
      <w:marLeft w:val="38"/>
      <w:marRight w:val="3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9277">
                  <w:marLeft w:val="2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1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0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3963">
          <w:marLeft w:val="0"/>
          <w:marRight w:val="0"/>
          <w:marTop w:val="0"/>
          <w:marBottom w:val="0"/>
          <w:divBdr>
            <w:top w:val="single" w:sz="6" w:space="0" w:color="E8E8E8"/>
            <w:left w:val="single" w:sz="6" w:space="0" w:color="E8E8E8"/>
            <w:bottom w:val="single" w:sz="6" w:space="0" w:color="E8E8E8"/>
            <w:right w:val="single" w:sz="6" w:space="0" w:color="E8E8E8"/>
          </w:divBdr>
          <w:divsChild>
            <w:div w:id="2138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5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02251">
                      <w:marLeft w:val="0"/>
                      <w:marRight w:val="0"/>
                      <w:marTop w:val="237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50179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257763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0894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08203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3895">
          <w:marLeft w:val="0"/>
          <w:marRight w:val="0"/>
          <w:marTop w:val="0"/>
          <w:marBottom w:val="0"/>
          <w:divBdr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divBdr>
        </w:div>
        <w:div w:id="402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4841">
          <w:marLeft w:val="0"/>
          <w:marRight w:val="0"/>
          <w:marTop w:val="0"/>
          <w:marBottom w:val="0"/>
          <w:divBdr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divBdr>
        </w:div>
        <w:div w:id="8619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50925">
          <w:marLeft w:val="0"/>
          <w:marRight w:val="0"/>
          <w:marTop w:val="0"/>
          <w:marBottom w:val="0"/>
          <w:divBdr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divBdr>
        </w:div>
        <w:div w:id="17236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aptivity2020-prod.s3.amazonaws.com/users/bmOZO/published/b2x4K/interaction.html" TargetMode="External"/><Relationship Id="rId18" Type="http://schemas.openxmlformats.org/officeDocument/2006/relationships/hyperlink" Target="https://raptivity2020-prod.s3.us-west-2.amazonaws.com/users/bmOZO/published/b46N2/interaction.html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raptivity2020-prod.s3.us-west-2.amazonaws.com/users/bmOZO/published/axvXl/interaction.html" TargetMode="External"/><Relationship Id="rId17" Type="http://schemas.openxmlformats.org/officeDocument/2006/relationships/hyperlink" Target="https://raptivity2020-prod.s3.us-west-2.amazonaws.com/users/bmOZO/published/aOggp/interaction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aptivity2020-prod.s3.us-west-2.amazonaws.com/users/bmOZO/published/dLZZw/interaction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aptivity2020-prod.s3.amazonaws.com/users/bmOZO/published/e577B/interaction.htm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raptivity2020-prod.s3.amazonaws.com/users/bmOZO/published/azvym/interaction.html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aptivity2020-prod.s3.amazonaws.com/users/bmOZO/published/bk8ZX/interaction.html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F2B3C1958C64099989C83849CBEF8" ma:contentTypeVersion="0" ma:contentTypeDescription="Create a new document." ma:contentTypeScope="" ma:versionID="bbc326bddea1d5ecc73d8fbe3407fb2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7A848E8-64AB-4CC5-9A19-9BE56E0685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590A42-9EEC-4D17-9643-CE69D0187BE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C40DE5-43B4-46AF-A725-65C02A8788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3</TotalTime>
  <Pages>1</Pages>
  <Words>500</Words>
  <Characters>2854</Characters>
  <Application>Microsoft Office Word</Application>
  <DocSecurity>2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3348</CharactersWithSpaces>
  <SharedDoc>false</SharedDoc>
  <HLinks>
    <vt:vector size="48" baseType="variant">
      <vt:variant>
        <vt:i4>545128506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_MED_D_–</vt:lpwstr>
      </vt:variant>
      <vt:variant>
        <vt:i4>5177360</vt:i4>
      </vt:variant>
      <vt:variant>
        <vt:i4>21</vt:i4>
      </vt:variant>
      <vt:variant>
        <vt:i4>0</vt:i4>
      </vt:variant>
      <vt:variant>
        <vt:i4>5</vt:i4>
      </vt:variant>
      <vt:variant>
        <vt:lpwstr>https://raptivity2020-prod.s3.amazonaws.com/users/bmOZO/published/bk8ZX/interaction.html</vt:lpwstr>
      </vt:variant>
      <vt:variant>
        <vt:lpwstr/>
      </vt:variant>
      <vt:variant>
        <vt:i4>5767235</vt:i4>
      </vt:variant>
      <vt:variant>
        <vt:i4>18</vt:i4>
      </vt:variant>
      <vt:variant>
        <vt:i4>0</vt:i4>
      </vt:variant>
      <vt:variant>
        <vt:i4>5</vt:i4>
      </vt:variant>
      <vt:variant>
        <vt:lpwstr>https://raptivity2020-prod.s3.amazonaws.com/users/bmOZO/published/b2x4K/interaction.html</vt:lpwstr>
      </vt:variant>
      <vt:variant>
        <vt:lpwstr/>
      </vt:variant>
      <vt:variant>
        <vt:i4>3997810</vt:i4>
      </vt:variant>
      <vt:variant>
        <vt:i4>15</vt:i4>
      </vt:variant>
      <vt:variant>
        <vt:i4>0</vt:i4>
      </vt:variant>
      <vt:variant>
        <vt:i4>5</vt:i4>
      </vt:variant>
      <vt:variant>
        <vt:lpwstr>https://raptivity2020-prod.s3.us-west-2.amazonaws.com/users/bmOZO/published/dG5pJ/interaction.html</vt:lpwstr>
      </vt:variant>
      <vt:variant>
        <vt:lpwstr/>
      </vt:variant>
      <vt:variant>
        <vt:i4>2752562</vt:i4>
      </vt:variant>
      <vt:variant>
        <vt:i4>12</vt:i4>
      </vt:variant>
      <vt:variant>
        <vt:i4>0</vt:i4>
      </vt:variant>
      <vt:variant>
        <vt:i4>5</vt:i4>
      </vt:variant>
      <vt:variant>
        <vt:lpwstr>https://raptivity2020-prod.s3.us-west-2.amazonaws.com/users/bmOZO/published/axvXl/interaction.html</vt:lpwstr>
      </vt:variant>
      <vt:variant>
        <vt:lpwstr/>
      </vt:variant>
      <vt:variant>
        <vt:i4>2752562</vt:i4>
      </vt:variant>
      <vt:variant>
        <vt:i4>9</vt:i4>
      </vt:variant>
      <vt:variant>
        <vt:i4>0</vt:i4>
      </vt:variant>
      <vt:variant>
        <vt:i4>5</vt:i4>
      </vt:variant>
      <vt:variant>
        <vt:lpwstr>https://raptivity2020-prod.s3.us-west-2.amazonaws.com/users/bmOZO/published/dwmWr/interaction.html</vt:lpwstr>
      </vt:variant>
      <vt:variant>
        <vt:lpwstr/>
      </vt:variant>
      <vt:variant>
        <vt:i4>65541</vt:i4>
      </vt:variant>
      <vt:variant>
        <vt:i4>6</vt:i4>
      </vt:variant>
      <vt:variant>
        <vt:i4>0</vt:i4>
      </vt:variant>
      <vt:variant>
        <vt:i4>5</vt:i4>
      </vt:variant>
      <vt:variant>
        <vt:lpwstr>https://raptivity2020-prod.s3.amazonaws.com/users/enx5R/published/bW7Do/interaction.html</vt:lpwstr>
      </vt:variant>
      <vt:variant>
        <vt:lpwstr/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_Toc121480576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Kristoff, Angel T</cp:lastModifiedBy>
  <cp:revision>2</cp:revision>
  <cp:lastPrinted>2007-01-03T17:56:00Z</cp:lastPrinted>
  <dcterms:created xsi:type="dcterms:W3CDTF">2025-03-31T18:49:00Z</dcterms:created>
  <dcterms:modified xsi:type="dcterms:W3CDTF">2025-03-31T18:49:00Z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0x010100BA6F2B3C1958C64099989C83849CBEF8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2021-10-11T14:45:48Z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9230ba55-e30f-4e91-80d8-20306c5aba96</vt:lpwstr>
  </property>
  <property fmtid="{D5CDD505-2E9C-101B-9397-08002B2CF9AE}" pid="9" name="MSIP_Label_67599526-06ca-49cc-9fa9-5307800a949a_ContentBits">
    <vt:lpwstr>0</vt:lpwstr>
  </property>
</Properties>
</file>