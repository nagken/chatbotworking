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AEE5A" w14:textId="02769B1B" w:rsidR="006C678B" w:rsidRPr="00E34A69" w:rsidRDefault="00C9330C" w:rsidP="00F15B7F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436124863"/>
      <w:bookmarkStart w:id="2" w:name="_Toc436124926"/>
      <w:bookmarkStart w:id="3" w:name="_Toc447876346"/>
      <w:bookmarkStart w:id="4" w:name="_Toc474900485"/>
      <w:bookmarkStart w:id="5" w:name="_Toc474902912"/>
      <w:bookmarkStart w:id="6" w:name="_Toc482080590"/>
      <w:bookmarkStart w:id="7" w:name="_Toc488135177"/>
      <w:bookmarkStart w:id="8" w:name="_Toc520097452"/>
      <w:bookmarkStart w:id="9" w:name="_Toc520177517"/>
      <w:bookmarkStart w:id="10" w:name="_Toc531946060"/>
      <w:bookmarkStart w:id="11" w:name="_Toc531946099"/>
      <w:bookmarkStart w:id="12" w:name="_Toc34647186"/>
      <w:bookmarkStart w:id="13" w:name="OLE_LINK1"/>
      <w:bookmarkEnd w:id="0"/>
      <w:r>
        <w:rPr>
          <w:rFonts w:ascii="Verdana" w:hAnsi="Verdana"/>
          <w:color w:val="000000"/>
          <w:sz w:val="36"/>
          <w:szCs w:val="36"/>
        </w:rPr>
        <w:t>Aetna</w:t>
      </w:r>
      <w:r w:rsidR="00C40EC3">
        <w:rPr>
          <w:rFonts w:ascii="Verdana" w:hAnsi="Verdana"/>
          <w:color w:val="000000"/>
          <w:sz w:val="36"/>
          <w:szCs w:val="36"/>
        </w:rPr>
        <w:t xml:space="preserve"> Compass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E34A69">
        <w:rPr>
          <w:rFonts w:ascii="Verdana" w:hAnsi="Verdana"/>
          <w:color w:val="000000"/>
          <w:sz w:val="36"/>
          <w:szCs w:val="36"/>
        </w:rPr>
        <w:t>MED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E34A69">
        <w:rPr>
          <w:rFonts w:ascii="Verdana" w:hAnsi="Verdana"/>
          <w:color w:val="000000"/>
          <w:sz w:val="36"/>
          <w:szCs w:val="36"/>
        </w:rPr>
        <w:t>D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E34A69">
        <w:rPr>
          <w:rFonts w:ascii="Verdana" w:hAnsi="Verdana"/>
          <w:color w:val="000000"/>
          <w:sz w:val="36"/>
          <w:szCs w:val="36"/>
        </w:rPr>
        <w:t>-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FD627E" w:rsidRPr="00E34A69">
        <w:rPr>
          <w:rFonts w:ascii="Verdana" w:hAnsi="Verdana"/>
          <w:color w:val="000000"/>
          <w:sz w:val="36"/>
          <w:szCs w:val="36"/>
        </w:rPr>
        <w:t>SilverScript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A80C01">
        <w:rPr>
          <w:rFonts w:ascii="Verdana" w:hAnsi="Verdana"/>
          <w:color w:val="000000"/>
          <w:sz w:val="36"/>
          <w:szCs w:val="36"/>
        </w:rPr>
        <w:t>-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E34A69">
        <w:rPr>
          <w:rFonts w:ascii="Verdana" w:hAnsi="Verdana"/>
          <w:color w:val="000000"/>
          <w:sz w:val="36"/>
          <w:szCs w:val="36"/>
        </w:rPr>
        <w:t>Premium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E34A69">
        <w:rPr>
          <w:rFonts w:ascii="Verdana" w:hAnsi="Verdana"/>
          <w:color w:val="000000"/>
          <w:sz w:val="36"/>
          <w:szCs w:val="36"/>
        </w:rPr>
        <w:t>Billing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CE65FD" w:rsidRPr="00E34A69">
        <w:rPr>
          <w:rFonts w:ascii="Verdana" w:hAnsi="Verdana"/>
          <w:color w:val="000000"/>
          <w:sz w:val="36"/>
          <w:szCs w:val="36"/>
        </w:rPr>
        <w:t>Payment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CE65FD" w:rsidRPr="00E34A69">
        <w:rPr>
          <w:rFonts w:ascii="Verdana" w:hAnsi="Verdana"/>
          <w:color w:val="000000"/>
          <w:sz w:val="36"/>
          <w:szCs w:val="36"/>
        </w:rPr>
        <w:t>Plan</w:t>
      </w:r>
      <w:r w:rsidR="000F2667" w:rsidRPr="00E34A69">
        <w:rPr>
          <w:rFonts w:ascii="Verdana" w:hAnsi="Verdana"/>
          <w:color w:val="000000"/>
          <w:sz w:val="36"/>
          <w:szCs w:val="36"/>
        </w:rPr>
        <w:t>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ascii="Verdana" w:hAnsi="Verdana"/>
          <w:color w:val="000000"/>
          <w:sz w:val="36"/>
          <w:szCs w:val="36"/>
        </w:rPr>
        <w:t xml:space="preserve"> </w:t>
      </w:r>
    </w:p>
    <w:bookmarkEnd w:id="13"/>
    <w:p w14:paraId="5F76E2DD" w14:textId="77777777" w:rsidR="002E4501" w:rsidRDefault="002E4501" w:rsidP="00C934D5">
      <w:pPr>
        <w:pStyle w:val="TOC1"/>
      </w:pPr>
    </w:p>
    <w:bookmarkStart w:id="14" w:name="_Overview_1"/>
    <w:bookmarkEnd w:id="14"/>
    <w:p w14:paraId="6382F51B" w14:textId="7AD21DD3" w:rsidR="00CD259E" w:rsidRDefault="0043637A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"2-3" \n \p " " \h \z \u </w:instrText>
      </w:r>
      <w:r>
        <w:rPr>
          <w:b/>
          <w:bCs/>
        </w:rPr>
        <w:fldChar w:fldCharType="separate"/>
      </w:r>
      <w:hyperlink w:anchor="_Toc185461879" w:history="1">
        <w:r w:rsidR="00CD259E" w:rsidRPr="00856BA6">
          <w:rPr>
            <w:rStyle w:val="Hyperlink"/>
            <w:noProof/>
          </w:rPr>
          <w:t>Reminders</w:t>
        </w:r>
      </w:hyperlink>
    </w:p>
    <w:p w14:paraId="3201EB38" w14:textId="497E2239" w:rsidR="00CD259E" w:rsidRDefault="00CD259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85461880" w:history="1">
        <w:r w:rsidRPr="00856BA6">
          <w:rPr>
            <w:rStyle w:val="Hyperlink"/>
            <w:noProof/>
          </w:rPr>
          <w:t>SilverScript Payment Plan Process</w:t>
        </w:r>
      </w:hyperlink>
    </w:p>
    <w:p w14:paraId="0EA99817" w14:textId="4E3B458B" w:rsidR="00CD259E" w:rsidRDefault="00CD259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85461881" w:history="1">
        <w:r w:rsidRPr="00856BA6">
          <w:rPr>
            <w:rStyle w:val="Hyperlink"/>
            <w:noProof/>
          </w:rPr>
          <w:t>Frequently Asked Questions</w:t>
        </w:r>
      </w:hyperlink>
    </w:p>
    <w:p w14:paraId="1B3C6E8B" w14:textId="1E5F4688" w:rsidR="00CD259E" w:rsidRDefault="00CD259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85461882" w:history="1">
        <w:r w:rsidRPr="00856BA6">
          <w:rPr>
            <w:rStyle w:val="Hyperlink"/>
            <w:noProof/>
          </w:rPr>
          <w:t>Resolution Time</w:t>
        </w:r>
      </w:hyperlink>
    </w:p>
    <w:p w14:paraId="78698935" w14:textId="4961C15E" w:rsidR="00CD259E" w:rsidRDefault="00CD259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85461883" w:history="1">
        <w:r w:rsidRPr="00856BA6">
          <w:rPr>
            <w:rStyle w:val="Hyperlink"/>
            <w:noProof/>
          </w:rPr>
          <w:t>Related Documents</w:t>
        </w:r>
      </w:hyperlink>
    </w:p>
    <w:p w14:paraId="5C6D8E0B" w14:textId="03C1B7BC" w:rsidR="002E4501" w:rsidRDefault="0043637A" w:rsidP="00F15B7F">
      <w:pPr>
        <w:spacing w:line="299" w:lineRule="atLeast"/>
        <w:textAlignment w:val="top"/>
        <w:rPr>
          <w:b/>
          <w:bCs/>
        </w:rPr>
      </w:pPr>
      <w:r>
        <w:rPr>
          <w:b/>
          <w:bCs/>
        </w:rPr>
        <w:fldChar w:fldCharType="end"/>
      </w:r>
    </w:p>
    <w:p w14:paraId="71EF1AA1" w14:textId="7AD32658" w:rsidR="00866BA0" w:rsidRPr="00E34A69" w:rsidRDefault="002E4501" w:rsidP="00F15B7F">
      <w:pPr>
        <w:spacing w:line="299" w:lineRule="atLeast"/>
        <w:textAlignment w:val="top"/>
      </w:pPr>
      <w:r w:rsidRPr="002E4501">
        <w:rPr>
          <w:b/>
          <w:bCs/>
        </w:rPr>
        <w:t>Description:</w:t>
      </w:r>
      <w:r w:rsidR="00C9330C">
        <w:rPr>
          <w:b/>
          <w:bCs/>
        </w:rPr>
        <w:t xml:space="preserve">  </w:t>
      </w:r>
      <w:bookmarkStart w:id="15" w:name="OLE_LINK11"/>
      <w:r w:rsidR="004A7D13">
        <w:t>Provides</w:t>
      </w:r>
      <w:r w:rsidR="00C9330C">
        <w:t xml:space="preserve"> </w:t>
      </w:r>
      <w:r w:rsidR="00866BA0" w:rsidRPr="00E34A69">
        <w:t>the</w:t>
      </w:r>
      <w:r w:rsidR="00C9330C">
        <w:t xml:space="preserve"> </w:t>
      </w:r>
      <w:r w:rsidR="00B3089A" w:rsidRPr="00B3089A">
        <w:rPr>
          <w:b/>
        </w:rPr>
        <w:t>Premium</w:t>
      </w:r>
      <w:r w:rsidR="00C9330C">
        <w:rPr>
          <w:b/>
        </w:rPr>
        <w:t xml:space="preserve"> </w:t>
      </w:r>
      <w:r w:rsidR="00B3089A" w:rsidRPr="00B3089A">
        <w:rPr>
          <w:b/>
        </w:rPr>
        <w:t>Billing</w:t>
      </w:r>
      <w:r w:rsidR="00C9330C">
        <w:rPr>
          <w:b/>
        </w:rPr>
        <w:t xml:space="preserve"> </w:t>
      </w:r>
      <w:r w:rsidR="00B3089A" w:rsidRPr="00B3089A">
        <w:rPr>
          <w:b/>
        </w:rPr>
        <w:t>Specialized</w:t>
      </w:r>
      <w:r w:rsidR="00C9330C">
        <w:rPr>
          <w:b/>
        </w:rPr>
        <w:t xml:space="preserve"> </w:t>
      </w:r>
      <w:r w:rsidR="00B3089A" w:rsidRPr="00B3089A">
        <w:rPr>
          <w:b/>
        </w:rPr>
        <w:t>Team</w:t>
      </w:r>
      <w:r w:rsidR="00C9330C">
        <w:rPr>
          <w:b/>
        </w:rPr>
        <w:t xml:space="preserve"> </w:t>
      </w:r>
      <w:r w:rsidR="00B3089A" w:rsidRPr="00B3089A">
        <w:rPr>
          <w:b/>
        </w:rPr>
        <w:t>CCR</w:t>
      </w:r>
      <w:r w:rsidR="00C9330C">
        <w:rPr>
          <w:b/>
        </w:rPr>
        <w:t xml:space="preserve"> </w:t>
      </w:r>
      <w:r w:rsidR="00866BA0" w:rsidRPr="00E34A69">
        <w:t>with</w:t>
      </w:r>
      <w:r w:rsidR="00C9330C">
        <w:t xml:space="preserve"> </w:t>
      </w:r>
      <w:r w:rsidR="00866BA0" w:rsidRPr="00E34A69">
        <w:t>details</w:t>
      </w:r>
      <w:r w:rsidR="00C9330C">
        <w:t xml:space="preserve"> </w:t>
      </w:r>
      <w:r w:rsidR="00866BA0" w:rsidRPr="00E34A69">
        <w:t>necessary</w:t>
      </w:r>
      <w:r w:rsidR="00C9330C">
        <w:t xml:space="preserve"> </w:t>
      </w:r>
      <w:r w:rsidR="00866BA0" w:rsidRPr="00E34A69">
        <w:t>to</w:t>
      </w:r>
      <w:r w:rsidR="00C9330C">
        <w:t xml:space="preserve"> </w:t>
      </w:r>
      <w:r w:rsidR="00866BA0" w:rsidRPr="00E34A69">
        <w:t>assist</w:t>
      </w:r>
      <w:r w:rsidR="00C9330C">
        <w:t xml:space="preserve"> </w:t>
      </w:r>
      <w:r w:rsidR="00866BA0" w:rsidRPr="00E34A69">
        <w:t>the</w:t>
      </w:r>
      <w:r w:rsidR="00C9330C">
        <w:t xml:space="preserve"> </w:t>
      </w:r>
      <w:r w:rsidR="00866BA0" w:rsidRPr="00E34A69">
        <w:t>MED</w:t>
      </w:r>
      <w:r w:rsidR="00C9330C">
        <w:t xml:space="preserve"> </w:t>
      </w:r>
      <w:r w:rsidR="00866BA0" w:rsidRPr="00E34A69">
        <w:t>D</w:t>
      </w:r>
      <w:r w:rsidR="00C9330C">
        <w:t xml:space="preserve"> </w:t>
      </w:r>
      <w:r w:rsidR="00866BA0" w:rsidRPr="00E34A69">
        <w:t>beneficiary</w:t>
      </w:r>
      <w:r w:rsidR="00C9330C">
        <w:t xml:space="preserve"> </w:t>
      </w:r>
      <w:r w:rsidR="00866BA0" w:rsidRPr="00E34A69">
        <w:t>with</w:t>
      </w:r>
      <w:r w:rsidR="00C9330C">
        <w:t xml:space="preserve"> </w:t>
      </w:r>
      <w:r w:rsidR="00CE65FD" w:rsidRPr="00E34A69">
        <w:t>Payment</w:t>
      </w:r>
      <w:r w:rsidR="00C9330C">
        <w:t xml:space="preserve"> </w:t>
      </w:r>
      <w:r w:rsidR="00CE65FD" w:rsidRPr="00E34A69">
        <w:t>Plan</w:t>
      </w:r>
      <w:r w:rsidR="00866BA0" w:rsidRPr="00E34A69">
        <w:t>s</w:t>
      </w:r>
      <w:bookmarkEnd w:id="15"/>
      <w:r w:rsidR="00866BA0" w:rsidRPr="00E34A69">
        <w:t>.</w:t>
      </w:r>
      <w:r w:rsidR="00C9330C">
        <w:t xml:space="preserve"> </w:t>
      </w:r>
    </w:p>
    <w:p w14:paraId="7CDD7C22" w14:textId="77777777" w:rsidR="00931463" w:rsidRDefault="00931463" w:rsidP="00862D01">
      <w:pPr>
        <w:jc w:val="right"/>
      </w:pPr>
    </w:p>
    <w:p w14:paraId="57F0290C" w14:textId="77777777" w:rsidR="002E4501" w:rsidRDefault="002E4501" w:rsidP="00862D01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D08E2" w:rsidRPr="002652E6" w14:paraId="10D3C7AE" w14:textId="77777777" w:rsidTr="004A26CF">
        <w:tc>
          <w:tcPr>
            <w:tcW w:w="5000" w:type="pct"/>
            <w:shd w:val="clear" w:color="auto" w:fill="C0C0C0"/>
          </w:tcPr>
          <w:p w14:paraId="3363A593" w14:textId="77777777" w:rsidR="00AD08E2" w:rsidRPr="00C9330C" w:rsidRDefault="00AD08E2" w:rsidP="00F2603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Reminders"/>
            <w:bookmarkStart w:id="17" w:name="_Toc531945610"/>
            <w:bookmarkStart w:id="18" w:name="_Toc34647188"/>
            <w:bookmarkStart w:id="19" w:name="_Toc185461879"/>
            <w:bookmarkEnd w:id="16"/>
            <w:r w:rsidRPr="00C9330C">
              <w:rPr>
                <w:rFonts w:ascii="Verdana" w:hAnsi="Verdana"/>
                <w:i w:val="0"/>
                <w:iCs w:val="0"/>
              </w:rPr>
              <w:t>Reminders</w:t>
            </w:r>
            <w:bookmarkEnd w:id="17"/>
            <w:bookmarkEnd w:id="18"/>
            <w:bookmarkEnd w:id="19"/>
          </w:p>
        </w:tc>
      </w:tr>
    </w:tbl>
    <w:p w14:paraId="43D612F8" w14:textId="77777777" w:rsidR="00AD08E2" w:rsidRPr="00C9330C" w:rsidRDefault="00751E58" w:rsidP="00F26032">
      <w:pPr>
        <w:spacing w:before="120" w:after="120"/>
        <w:rPr>
          <w:rFonts w:cs="Arial"/>
          <w:color w:val="000000"/>
        </w:rPr>
      </w:pPr>
      <w:bookmarkStart w:id="20" w:name="_Definitions"/>
      <w:bookmarkStart w:id="21" w:name="_Abbreviations/Definitions"/>
      <w:bookmarkStart w:id="22" w:name="_Viewing_the_Monthly"/>
      <w:bookmarkEnd w:id="20"/>
      <w:bookmarkEnd w:id="21"/>
      <w:bookmarkEnd w:id="22"/>
      <w:r w:rsidRPr="00C9330C">
        <w:rPr>
          <w:rFonts w:cs="Arial"/>
          <w:color w:val="000000"/>
        </w:rPr>
        <w:t>Refer</w:t>
      </w:r>
      <w:r w:rsidR="00C9330C" w:rsidRPr="00C9330C">
        <w:rPr>
          <w:rFonts w:cs="Arial"/>
          <w:color w:val="000000"/>
        </w:rPr>
        <w:t xml:space="preserve"> </w:t>
      </w:r>
      <w:r w:rsidRPr="00C9330C">
        <w:rPr>
          <w:rFonts w:cs="Arial"/>
          <w:color w:val="000000"/>
        </w:rPr>
        <w:t>to</w:t>
      </w:r>
      <w:r w:rsidR="00C9330C" w:rsidRPr="00C9330C">
        <w:rPr>
          <w:rFonts w:cs="Arial"/>
          <w:color w:val="000000"/>
        </w:rPr>
        <w:t xml:space="preserve"> </w:t>
      </w:r>
      <w:r w:rsidRPr="00C9330C">
        <w:rPr>
          <w:rFonts w:cs="Arial"/>
          <w:color w:val="000000"/>
        </w:rPr>
        <w:t>the</w:t>
      </w:r>
      <w:r w:rsidR="00C9330C" w:rsidRPr="00C9330C">
        <w:rPr>
          <w:rFonts w:cs="Arial"/>
          <w:color w:val="000000"/>
        </w:rPr>
        <w:t xml:space="preserve"> </w:t>
      </w:r>
      <w:r w:rsidRPr="00C9330C">
        <w:rPr>
          <w:rFonts w:cs="Arial"/>
          <w:color w:val="000000"/>
        </w:rPr>
        <w:t>following</w:t>
      </w:r>
      <w:r w:rsidR="00AD08E2" w:rsidRPr="00C9330C">
        <w:rPr>
          <w:rFonts w:cs="Arial"/>
          <w:color w:val="000000"/>
        </w:rPr>
        <w:t>:</w:t>
      </w:r>
    </w:p>
    <w:p w14:paraId="06A29A3A" w14:textId="501C5D51" w:rsidR="00A946DE" w:rsidRPr="00C9330C" w:rsidRDefault="00402BB9" w:rsidP="00F26032">
      <w:pPr>
        <w:autoSpaceDE w:val="0"/>
        <w:autoSpaceDN w:val="0"/>
        <w:adjustRightInd w:val="0"/>
        <w:spacing w:before="120" w:after="120"/>
        <w:rPr>
          <w:rFonts w:cs="Verdana"/>
        </w:rPr>
      </w:pPr>
      <w:r>
        <w:rPr>
          <w:rFonts w:cs="Arial"/>
          <w:noProof/>
          <w:color w:val="000000"/>
        </w:rPr>
        <w:drawing>
          <wp:inline distT="0" distB="0" distL="0" distR="0" wp14:anchorId="1B703BCE" wp14:editId="2C764406">
            <wp:extent cx="238125" cy="20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30C" w:rsidRPr="00C9330C">
        <w:rPr>
          <w:rFonts w:cs="Arial"/>
          <w:color w:val="000000"/>
        </w:rPr>
        <w:t xml:space="preserve">  </w:t>
      </w:r>
      <w:r w:rsidR="00A946DE" w:rsidRPr="00C9330C">
        <w:rPr>
          <w:rFonts w:cs="Verdana"/>
        </w:rPr>
        <w:t>Beneficiaries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must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be</w:t>
      </w:r>
      <w:r w:rsidR="00C9330C" w:rsidRPr="00C9330C">
        <w:rPr>
          <w:rFonts w:cs="Verdana"/>
        </w:rPr>
        <w:t xml:space="preserve"> </w:t>
      </w:r>
      <w:r w:rsidR="002903B5" w:rsidRPr="00C9330C">
        <w:rPr>
          <w:rFonts w:cs="Verdana,Bold"/>
          <w:b/>
          <w:bCs/>
        </w:rPr>
        <w:t>WARM</w:t>
      </w:r>
      <w:r w:rsidR="00C9330C" w:rsidRPr="00C9330C">
        <w:rPr>
          <w:rFonts w:cs="Verdana,Bold"/>
          <w:b/>
          <w:bCs/>
        </w:rPr>
        <w:t xml:space="preserve"> </w:t>
      </w:r>
      <w:r w:rsidR="00A946DE" w:rsidRPr="00C9330C">
        <w:rPr>
          <w:rFonts w:cs="Verdana,Bold"/>
          <w:b/>
          <w:bCs/>
        </w:rPr>
        <w:t>transferred</w:t>
      </w:r>
      <w:r w:rsidR="00C9330C" w:rsidRPr="00C9330C">
        <w:rPr>
          <w:rFonts w:cs="Verdana,Bold"/>
          <w:b/>
          <w:bCs/>
        </w:rPr>
        <w:t xml:space="preserve"> </w:t>
      </w:r>
      <w:r w:rsidR="00A946DE" w:rsidRPr="00C9330C">
        <w:rPr>
          <w:rFonts w:cs="Verdana"/>
        </w:rPr>
        <w:t>to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the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Premium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Billing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Specialized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Care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Team</w:t>
      </w:r>
      <w:r w:rsidR="00C9330C" w:rsidRPr="00C9330C">
        <w:rPr>
          <w:rFonts w:cs="Verdana"/>
        </w:rPr>
        <w:t xml:space="preserve"> </w:t>
      </w:r>
      <w:r w:rsidR="002903B5" w:rsidRPr="00C9330C">
        <w:rPr>
          <w:color w:val="000000"/>
        </w:rPr>
        <w:t>at</w:t>
      </w:r>
      <w:r w:rsidR="00C9330C" w:rsidRPr="00C9330C">
        <w:rPr>
          <w:color w:val="000000"/>
        </w:rPr>
        <w:t xml:space="preserve"> </w:t>
      </w:r>
      <w:r w:rsidR="002903B5" w:rsidRPr="00C9330C">
        <w:rPr>
          <w:b/>
          <w:color w:val="000000"/>
        </w:rPr>
        <w:t>1</w:t>
      </w:r>
      <w:r w:rsidR="002C420B">
        <w:rPr>
          <w:b/>
          <w:color w:val="000000"/>
        </w:rPr>
        <w:t xml:space="preserve"> </w:t>
      </w:r>
      <w:r w:rsidR="002903B5" w:rsidRPr="00C9330C">
        <w:rPr>
          <w:b/>
          <w:color w:val="000000"/>
        </w:rPr>
        <w:t>(866)-824-4055</w:t>
      </w:r>
      <w:r w:rsidR="00C9330C" w:rsidRPr="00C9330C">
        <w:rPr>
          <w:color w:val="000000"/>
        </w:rPr>
        <w:t xml:space="preserve"> </w:t>
      </w:r>
      <w:r w:rsidR="00A946DE" w:rsidRPr="00C9330C">
        <w:rPr>
          <w:rFonts w:cs="Verdana"/>
        </w:rPr>
        <w:t>for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the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following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call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types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(not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all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inclusive):</w:t>
      </w:r>
      <w:r w:rsidR="00C9330C" w:rsidRPr="00C9330C">
        <w:rPr>
          <w:rFonts w:cs="Verdana"/>
          <w:b/>
        </w:rPr>
        <w:t xml:space="preserve"> </w:t>
      </w:r>
    </w:p>
    <w:p w14:paraId="2703464A" w14:textId="77777777" w:rsidR="00A946DE" w:rsidRPr="00C9330C" w:rsidRDefault="00A946DE" w:rsidP="00F26032">
      <w:pPr>
        <w:numPr>
          <w:ilvl w:val="0"/>
          <w:numId w:val="9"/>
        </w:numPr>
        <w:autoSpaceDE w:val="0"/>
        <w:autoSpaceDN w:val="0"/>
        <w:adjustRightInd w:val="0"/>
        <w:spacing w:before="120" w:after="120"/>
        <w:rPr>
          <w:rFonts w:cs="Verdana"/>
          <w:b/>
        </w:rPr>
      </w:pPr>
      <w:r w:rsidRPr="00C9330C">
        <w:rPr>
          <w:rFonts w:cs="Verdana"/>
          <w:b/>
        </w:rPr>
        <w:t>Payment</w:t>
      </w:r>
      <w:r w:rsidR="00C9330C" w:rsidRPr="00C9330C">
        <w:rPr>
          <w:rFonts w:cs="Verdana"/>
          <w:b/>
        </w:rPr>
        <w:t xml:space="preserve"> </w:t>
      </w:r>
      <w:r w:rsidRPr="00C9330C">
        <w:rPr>
          <w:rFonts w:cs="Verdana"/>
          <w:b/>
        </w:rPr>
        <w:t>Plans</w:t>
      </w:r>
      <w:r w:rsidR="00751E58" w:rsidRPr="00C9330C">
        <w:rPr>
          <w:rFonts w:cs="Verdana"/>
        </w:rPr>
        <w:t>.</w:t>
      </w:r>
      <w:r w:rsidR="00C9330C" w:rsidRPr="00C9330C">
        <w:rPr>
          <w:rFonts w:cs="Verdana"/>
          <w:b/>
        </w:rPr>
        <w:t xml:space="preserve"> </w:t>
      </w:r>
    </w:p>
    <w:p w14:paraId="43AC4698" w14:textId="77777777" w:rsidR="00A946DE" w:rsidRPr="00C9330C" w:rsidRDefault="00A946DE" w:rsidP="00F26032">
      <w:pPr>
        <w:numPr>
          <w:ilvl w:val="0"/>
          <w:numId w:val="9"/>
        </w:numPr>
        <w:autoSpaceDE w:val="0"/>
        <w:autoSpaceDN w:val="0"/>
        <w:adjustRightInd w:val="0"/>
        <w:spacing w:before="120" w:after="120"/>
        <w:rPr>
          <w:rFonts w:cs="Verdana"/>
        </w:rPr>
      </w:pPr>
      <w:r w:rsidRPr="00C9330C">
        <w:rPr>
          <w:rFonts w:cs="Verdana"/>
        </w:rPr>
        <w:t>Dunning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Letter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questions</w:t>
      </w:r>
      <w:r w:rsidR="00751E58" w:rsidRPr="00C9330C">
        <w:rPr>
          <w:rFonts w:cs="Verdana"/>
        </w:rPr>
        <w:t>.</w:t>
      </w:r>
    </w:p>
    <w:p w14:paraId="431D1A86" w14:textId="77777777" w:rsidR="00A946DE" w:rsidRPr="00C9330C" w:rsidRDefault="00A946DE" w:rsidP="00F26032">
      <w:pPr>
        <w:numPr>
          <w:ilvl w:val="0"/>
          <w:numId w:val="9"/>
        </w:numPr>
        <w:autoSpaceDE w:val="0"/>
        <w:autoSpaceDN w:val="0"/>
        <w:adjustRightInd w:val="0"/>
        <w:spacing w:before="120" w:after="120"/>
        <w:rPr>
          <w:rFonts w:cs="Verdana"/>
        </w:rPr>
      </w:pPr>
      <w:r w:rsidRPr="00C9330C">
        <w:rPr>
          <w:rFonts w:cs="Verdana"/>
        </w:rPr>
        <w:t>Payment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Requests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related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to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the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recent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receipt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of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a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Dunning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Letter</w:t>
      </w:r>
      <w:r w:rsidR="00751E58" w:rsidRPr="00C9330C">
        <w:rPr>
          <w:rFonts w:cs="Verdana"/>
        </w:rPr>
        <w:t>.</w:t>
      </w:r>
      <w:r w:rsidR="00C9330C" w:rsidRPr="00C9330C">
        <w:rPr>
          <w:rFonts w:cs="Verdana"/>
        </w:rPr>
        <w:t xml:space="preserve"> </w:t>
      </w:r>
    </w:p>
    <w:p w14:paraId="4E8F5055" w14:textId="77777777" w:rsidR="00A946DE" w:rsidRPr="00C9330C" w:rsidRDefault="00A946DE" w:rsidP="00F26032">
      <w:pPr>
        <w:numPr>
          <w:ilvl w:val="0"/>
          <w:numId w:val="9"/>
        </w:numPr>
        <w:autoSpaceDE w:val="0"/>
        <w:autoSpaceDN w:val="0"/>
        <w:adjustRightInd w:val="0"/>
        <w:spacing w:before="120" w:after="120"/>
        <w:rPr>
          <w:rFonts w:cs="Verdana"/>
        </w:rPr>
      </w:pPr>
      <w:r w:rsidRPr="00C9330C">
        <w:rPr>
          <w:rFonts w:cs="Verdana"/>
        </w:rPr>
        <w:t>Questioning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Disenrollment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due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to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nonpayment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of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Premium</w:t>
      </w:r>
      <w:r w:rsidR="00751E58" w:rsidRPr="00C9330C">
        <w:rPr>
          <w:rFonts w:cs="Verdana"/>
        </w:rPr>
        <w:t>.</w:t>
      </w:r>
    </w:p>
    <w:p w14:paraId="6B09BBEC" w14:textId="77777777" w:rsidR="00A946DE" w:rsidRPr="00C9330C" w:rsidRDefault="00A946DE" w:rsidP="00F26032">
      <w:pPr>
        <w:numPr>
          <w:ilvl w:val="0"/>
          <w:numId w:val="9"/>
        </w:numPr>
        <w:autoSpaceDE w:val="0"/>
        <w:autoSpaceDN w:val="0"/>
        <w:adjustRightInd w:val="0"/>
        <w:spacing w:before="120" w:after="120"/>
        <w:rPr>
          <w:rFonts w:cs="Verdana"/>
        </w:rPr>
      </w:pPr>
      <w:r w:rsidRPr="00C9330C">
        <w:rPr>
          <w:rFonts w:cs="Verdana"/>
        </w:rPr>
        <w:t>Requests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for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Reinstatement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(Good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Cause)</w:t>
      </w:r>
      <w:r w:rsidR="00751E58" w:rsidRPr="00C9330C">
        <w:rPr>
          <w:rFonts w:cs="Verdana"/>
        </w:rPr>
        <w:t>.</w:t>
      </w:r>
    </w:p>
    <w:p w14:paraId="6F7B2DEA" w14:textId="77777777" w:rsidR="00A76F4E" w:rsidRPr="00C9330C" w:rsidRDefault="00A76F4E" w:rsidP="00F26032">
      <w:pPr>
        <w:autoSpaceDE w:val="0"/>
        <w:autoSpaceDN w:val="0"/>
        <w:adjustRightInd w:val="0"/>
        <w:spacing w:before="120" w:after="120"/>
        <w:rPr>
          <w:rFonts w:cs="Verdana"/>
        </w:rPr>
      </w:pPr>
    </w:p>
    <w:p w14:paraId="639D5A79" w14:textId="77777777" w:rsidR="00A76F4E" w:rsidRPr="00C9330C" w:rsidRDefault="00A76F4E" w:rsidP="00F26032">
      <w:pPr>
        <w:autoSpaceDE w:val="0"/>
        <w:autoSpaceDN w:val="0"/>
        <w:adjustRightInd w:val="0"/>
        <w:spacing w:before="120" w:after="120"/>
        <w:rPr>
          <w:color w:val="000000"/>
        </w:rPr>
      </w:pPr>
      <w:r w:rsidRPr="00C9330C">
        <w:rPr>
          <w:b/>
          <w:bCs/>
          <w:color w:val="333333"/>
        </w:rPr>
        <w:t>Note:</w:t>
      </w:r>
      <w:r w:rsidR="00C9330C" w:rsidRPr="00C9330C">
        <w:rPr>
          <w:b/>
          <w:bCs/>
          <w:color w:val="333333"/>
        </w:rPr>
        <w:t xml:space="preserve">  </w:t>
      </w:r>
      <w:r w:rsidRPr="00C9330C">
        <w:rPr>
          <w:color w:val="000000"/>
        </w:rPr>
        <w:t>If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encountering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any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issues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with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connecting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to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the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1-866-824-4055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phone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number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for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appropriate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transfer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calls,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consult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with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your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Supervisor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for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further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assistance;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you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may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be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instructed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to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contact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IT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to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report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any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technical</w:t>
      </w:r>
      <w:r w:rsidR="00C9330C" w:rsidRPr="00C9330C">
        <w:rPr>
          <w:color w:val="000000"/>
        </w:rPr>
        <w:t xml:space="preserve"> </w:t>
      </w:r>
      <w:r w:rsidRPr="00C9330C">
        <w:rPr>
          <w:color w:val="000000"/>
        </w:rPr>
        <w:t>difficulties.</w:t>
      </w:r>
    </w:p>
    <w:p w14:paraId="26A4C686" w14:textId="77777777" w:rsidR="00A76F4E" w:rsidRPr="00C9330C" w:rsidRDefault="00A76F4E" w:rsidP="00F26032">
      <w:pPr>
        <w:autoSpaceDE w:val="0"/>
        <w:autoSpaceDN w:val="0"/>
        <w:adjustRightInd w:val="0"/>
        <w:spacing w:before="120" w:after="120"/>
        <w:rPr>
          <w:rFonts w:cs="Verdana"/>
        </w:rPr>
      </w:pPr>
    </w:p>
    <w:p w14:paraId="1A60D21B" w14:textId="40DC742D" w:rsidR="003D0AEB" w:rsidRPr="00C9330C" w:rsidRDefault="00402BB9" w:rsidP="00F26032">
      <w:pPr>
        <w:spacing w:before="120" w:after="120"/>
        <w:rPr>
          <w:color w:val="000000"/>
        </w:rPr>
      </w:pPr>
      <w:r>
        <w:rPr>
          <w:rFonts w:cs="Arial"/>
          <w:noProof/>
          <w:color w:val="000000"/>
        </w:rPr>
        <w:drawing>
          <wp:inline distT="0" distB="0" distL="0" distR="0" wp14:anchorId="3BB31CF6" wp14:editId="54EDC647">
            <wp:extent cx="238125" cy="20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30C">
        <w:rPr>
          <w:rFonts w:cs="Arial"/>
          <w:color w:val="000000"/>
        </w:rPr>
        <w:t xml:space="preserve">  </w:t>
      </w:r>
      <w:r w:rsidR="003D0AEB" w:rsidRPr="00C9330C">
        <w:rPr>
          <w:b/>
          <w:bCs/>
        </w:rPr>
        <w:t>Premium</w:t>
      </w:r>
      <w:r w:rsidR="00C9330C" w:rsidRPr="00C9330C">
        <w:rPr>
          <w:b/>
          <w:bCs/>
        </w:rPr>
        <w:t xml:space="preserve"> </w:t>
      </w:r>
      <w:r w:rsidR="003D0AEB" w:rsidRPr="00C9330C">
        <w:rPr>
          <w:b/>
          <w:bCs/>
        </w:rPr>
        <w:t>Billing</w:t>
      </w:r>
      <w:r w:rsidR="00C9330C" w:rsidRPr="00C9330C">
        <w:rPr>
          <w:b/>
          <w:bCs/>
        </w:rPr>
        <w:t xml:space="preserve"> </w:t>
      </w:r>
      <w:r w:rsidR="003D0AEB" w:rsidRPr="00C9330C">
        <w:rPr>
          <w:b/>
          <w:bCs/>
        </w:rPr>
        <w:t>Specialized</w:t>
      </w:r>
      <w:r w:rsidR="00C9330C" w:rsidRPr="00C9330C">
        <w:rPr>
          <w:b/>
          <w:bCs/>
        </w:rPr>
        <w:t xml:space="preserve"> </w:t>
      </w:r>
      <w:r w:rsidR="003D0AEB" w:rsidRPr="00C9330C">
        <w:rPr>
          <w:b/>
          <w:bCs/>
        </w:rPr>
        <w:t>Team</w:t>
      </w:r>
      <w:r w:rsidR="00C9330C" w:rsidRPr="00C9330C">
        <w:rPr>
          <w:b/>
          <w:bCs/>
        </w:rPr>
        <w:t xml:space="preserve"> </w:t>
      </w:r>
      <w:r w:rsidR="003D0AEB" w:rsidRPr="00C9330C">
        <w:rPr>
          <w:b/>
          <w:bCs/>
        </w:rPr>
        <w:t>ONLY</w:t>
      </w:r>
      <w:r w:rsidR="00C9330C" w:rsidRPr="00C9330C">
        <w:rPr>
          <w:b/>
          <w:bCs/>
        </w:rPr>
        <w:t xml:space="preserve"> </w:t>
      </w:r>
      <w:r w:rsidR="003D0AEB" w:rsidRPr="00C9330C">
        <w:t>-</w:t>
      </w:r>
      <w:r w:rsidR="00C9330C" w:rsidRPr="00C9330C">
        <w:t xml:space="preserve"> </w:t>
      </w:r>
      <w:r w:rsidR="003D0AEB" w:rsidRPr="00C9330C">
        <w:t>All</w:t>
      </w:r>
      <w:r w:rsidR="00C9330C" w:rsidRPr="00C9330C">
        <w:t xml:space="preserve"> </w:t>
      </w:r>
      <w:r w:rsidR="003D0AEB" w:rsidRPr="00C9330C">
        <w:t>Escalation</w:t>
      </w:r>
      <w:r w:rsidR="00C9330C" w:rsidRPr="00C9330C">
        <w:t xml:space="preserve"> </w:t>
      </w:r>
      <w:r w:rsidR="003D0AEB" w:rsidRPr="00C9330C">
        <w:t>Calls</w:t>
      </w:r>
      <w:r w:rsidR="00C9330C" w:rsidRPr="00C9330C">
        <w:t xml:space="preserve"> </w:t>
      </w:r>
      <w:r w:rsidR="003D0AEB" w:rsidRPr="00C9330C">
        <w:rPr>
          <w:b/>
        </w:rPr>
        <w:t>must</w:t>
      </w:r>
      <w:r w:rsidR="00C9330C" w:rsidRPr="00C9330C">
        <w:t xml:space="preserve"> </w:t>
      </w:r>
      <w:r w:rsidR="003D0AEB" w:rsidRPr="00C9330C">
        <w:t>be</w:t>
      </w:r>
      <w:r w:rsidR="00C9330C" w:rsidRPr="00C9330C">
        <w:t xml:space="preserve"> </w:t>
      </w:r>
      <w:r w:rsidR="003D0AEB" w:rsidRPr="00C9330C">
        <w:t>transferred</w:t>
      </w:r>
      <w:r w:rsidR="00C9330C" w:rsidRPr="00C9330C">
        <w:t xml:space="preserve"> </w:t>
      </w:r>
      <w:r w:rsidR="003D0AEB" w:rsidRPr="00C9330C">
        <w:t>to</w:t>
      </w:r>
      <w:r w:rsidR="00C9330C" w:rsidRPr="00C9330C">
        <w:t xml:space="preserve"> </w:t>
      </w:r>
      <w:r w:rsidR="003D0AEB" w:rsidRPr="00C9330C">
        <w:t>a</w:t>
      </w:r>
      <w:r w:rsidR="00C9330C" w:rsidRPr="00C9330C">
        <w:t xml:space="preserve"> </w:t>
      </w:r>
      <w:r w:rsidR="003D0AEB" w:rsidRPr="00C9330C">
        <w:t>Supervisor.</w:t>
      </w:r>
      <w:r w:rsidR="00C9330C" w:rsidRPr="00C9330C">
        <w:t xml:space="preserve"> </w:t>
      </w:r>
      <w:r w:rsidR="003D0AEB" w:rsidRPr="00C9330C">
        <w:t>Do</w:t>
      </w:r>
      <w:r w:rsidR="00C9330C" w:rsidRPr="00C9330C">
        <w:rPr>
          <w:b/>
        </w:rPr>
        <w:t xml:space="preserve"> </w:t>
      </w:r>
      <w:r w:rsidR="003D0AEB" w:rsidRPr="00C9330C">
        <w:rPr>
          <w:b/>
        </w:rPr>
        <w:t>not</w:t>
      </w:r>
      <w:r w:rsidR="00C9330C" w:rsidRPr="00C9330C">
        <w:t xml:space="preserve"> </w:t>
      </w:r>
      <w:r w:rsidR="003D0AEB" w:rsidRPr="00C9330C">
        <w:t>transfer</w:t>
      </w:r>
      <w:r w:rsidR="00C9330C" w:rsidRPr="00C9330C">
        <w:t xml:space="preserve"> </w:t>
      </w:r>
      <w:r w:rsidR="003D0AEB" w:rsidRPr="00C9330C">
        <w:t>to</w:t>
      </w:r>
      <w:r w:rsidR="00C9330C" w:rsidRPr="00C9330C">
        <w:t xml:space="preserve"> </w:t>
      </w:r>
      <w:r w:rsidR="003D0AEB" w:rsidRPr="00C9330C">
        <w:t>the</w:t>
      </w:r>
      <w:r w:rsidR="00C9330C" w:rsidRPr="00C9330C">
        <w:t xml:space="preserve"> </w:t>
      </w:r>
      <w:r w:rsidR="003D0AEB" w:rsidRPr="00C9330C">
        <w:t>Senior</w:t>
      </w:r>
      <w:r w:rsidR="00C9330C" w:rsidRPr="00C9330C">
        <w:t xml:space="preserve"> </w:t>
      </w:r>
      <w:r w:rsidR="003D0AEB" w:rsidRPr="00C9330C">
        <w:t>Team.</w:t>
      </w:r>
    </w:p>
    <w:p w14:paraId="0F691DF8" w14:textId="77777777" w:rsidR="00A946DE" w:rsidRPr="00C9330C" w:rsidRDefault="00A946DE" w:rsidP="00F26032">
      <w:pPr>
        <w:spacing w:before="120" w:after="120"/>
      </w:pPr>
    </w:p>
    <w:p w14:paraId="4EAF637F" w14:textId="77777777" w:rsidR="003D0AEB" w:rsidRPr="00C9330C" w:rsidRDefault="00AD08E2" w:rsidP="00F26032">
      <w:pPr>
        <w:spacing w:before="120" w:after="120"/>
        <w:rPr>
          <w:rFonts w:cs="Arial"/>
          <w:color w:val="000000"/>
        </w:rPr>
      </w:pPr>
      <w:r w:rsidRPr="00C9330C">
        <w:t>Although</w:t>
      </w:r>
      <w:r w:rsidR="00C9330C" w:rsidRPr="00C9330C">
        <w:t xml:space="preserve"> </w:t>
      </w:r>
      <w:r w:rsidRPr="00C9330C">
        <w:t>every</w:t>
      </w:r>
      <w:r w:rsidR="00C9330C" w:rsidRPr="00C9330C">
        <w:t xml:space="preserve"> </w:t>
      </w:r>
      <w:r w:rsidRPr="00C9330C">
        <w:t>effort</w:t>
      </w:r>
      <w:r w:rsidR="00C9330C" w:rsidRPr="00C9330C">
        <w:t xml:space="preserve"> </w:t>
      </w:r>
      <w:r w:rsidRPr="00C9330C">
        <w:t>is</w:t>
      </w:r>
      <w:r w:rsidR="00C9330C" w:rsidRPr="00C9330C">
        <w:t xml:space="preserve"> </w:t>
      </w:r>
      <w:r w:rsidRPr="00C9330C">
        <w:t>made</w:t>
      </w:r>
      <w:r w:rsidR="00C9330C" w:rsidRPr="00C9330C">
        <w:t xml:space="preserve"> </w:t>
      </w:r>
      <w:r w:rsidRPr="00C9330C">
        <w:t>to</w:t>
      </w:r>
      <w:r w:rsidR="00C9330C" w:rsidRPr="00C9330C">
        <w:t xml:space="preserve"> </w:t>
      </w:r>
      <w:r w:rsidRPr="00C9330C">
        <w:t>collect</w:t>
      </w:r>
      <w:r w:rsidR="00C9330C" w:rsidRPr="00C9330C">
        <w:t xml:space="preserve"> </w:t>
      </w:r>
      <w:r w:rsidRPr="00C9330C">
        <w:t>the</w:t>
      </w:r>
      <w:r w:rsidR="00C9330C" w:rsidRPr="00C9330C">
        <w:t xml:space="preserve"> </w:t>
      </w:r>
      <w:r w:rsidRPr="00C9330C">
        <w:t>entire</w:t>
      </w:r>
      <w:r w:rsidR="00C9330C" w:rsidRPr="00C9330C">
        <w:t xml:space="preserve"> </w:t>
      </w:r>
      <w:r w:rsidRPr="00C9330C">
        <w:t>premium</w:t>
      </w:r>
      <w:r w:rsidR="00C9330C" w:rsidRPr="00C9330C">
        <w:t xml:space="preserve"> </w:t>
      </w:r>
      <w:r w:rsidRPr="00C9330C">
        <w:t>balance</w:t>
      </w:r>
      <w:r w:rsidR="00C9330C" w:rsidRPr="00C9330C">
        <w:t xml:space="preserve"> </w:t>
      </w:r>
      <w:r w:rsidRPr="00C9330C">
        <w:t>due,</w:t>
      </w:r>
      <w:r w:rsidR="00C9330C" w:rsidRPr="00C9330C">
        <w:t xml:space="preserve"> </w:t>
      </w:r>
      <w:r w:rsidRPr="00C9330C">
        <w:t>occasionally</w:t>
      </w:r>
      <w:r w:rsidR="00C9330C" w:rsidRPr="00C9330C">
        <w:t xml:space="preserve"> </w:t>
      </w:r>
      <w:r w:rsidRPr="00C9330C">
        <w:t>the</w:t>
      </w:r>
      <w:r w:rsidR="00C9330C" w:rsidRPr="00C9330C">
        <w:t xml:space="preserve"> </w:t>
      </w:r>
      <w:r w:rsidRPr="00C9330C">
        <w:t>beneficiary</w:t>
      </w:r>
      <w:r w:rsidR="00C9330C" w:rsidRPr="00C9330C">
        <w:t xml:space="preserve"> </w:t>
      </w:r>
      <w:r w:rsidRPr="00C9330C">
        <w:t>may</w:t>
      </w:r>
      <w:r w:rsidR="00C9330C" w:rsidRPr="00C9330C">
        <w:t xml:space="preserve"> </w:t>
      </w:r>
      <w:r w:rsidRPr="00C9330C">
        <w:t>ask</w:t>
      </w:r>
      <w:r w:rsidR="00C9330C" w:rsidRPr="00C9330C">
        <w:t xml:space="preserve"> </w:t>
      </w:r>
      <w:r w:rsidRPr="00C9330C">
        <w:t>for</w:t>
      </w:r>
      <w:r w:rsidR="00C9330C" w:rsidRPr="00C9330C">
        <w:t xml:space="preserve"> </w:t>
      </w:r>
      <w:r w:rsidRPr="00C9330C">
        <w:t>a</w:t>
      </w:r>
      <w:r w:rsidR="00C9330C" w:rsidRPr="00C9330C">
        <w:t xml:space="preserve"> </w:t>
      </w:r>
      <w:r w:rsidRPr="00C9330C">
        <w:t>Payment</w:t>
      </w:r>
      <w:r w:rsidR="00C9330C" w:rsidRPr="00C9330C">
        <w:t xml:space="preserve"> </w:t>
      </w:r>
      <w:r w:rsidRPr="00C9330C">
        <w:t>Plan.</w:t>
      </w:r>
      <w:r w:rsidR="00C9330C" w:rsidRPr="00C9330C">
        <w:rPr>
          <w:rFonts w:cs="Arial"/>
          <w:color w:val="000000"/>
        </w:rPr>
        <w:t xml:space="preserve"> </w:t>
      </w:r>
    </w:p>
    <w:p w14:paraId="3988E604" w14:textId="77777777" w:rsidR="00AD08E2" w:rsidRPr="00C9330C" w:rsidRDefault="00AD08E2" w:rsidP="00F26032">
      <w:pPr>
        <w:numPr>
          <w:ilvl w:val="0"/>
          <w:numId w:val="13"/>
        </w:numPr>
        <w:spacing w:before="120" w:after="120"/>
        <w:ind w:left="360"/>
        <w:rPr>
          <w:rFonts w:cs="Arial"/>
          <w:color w:val="000000"/>
        </w:rPr>
      </w:pPr>
      <w:r w:rsidRPr="00C9330C">
        <w:rPr>
          <w:b/>
        </w:rPr>
        <w:t>Active</w:t>
      </w:r>
      <w:r w:rsidR="00C9330C" w:rsidRPr="00C9330C">
        <w:t xml:space="preserve"> </w:t>
      </w:r>
      <w:r w:rsidRPr="00C9330C">
        <w:t>beneficiaries</w:t>
      </w:r>
      <w:r w:rsidR="00C9330C" w:rsidRPr="00C9330C">
        <w:t xml:space="preserve"> </w:t>
      </w:r>
      <w:r w:rsidRPr="00C9330C">
        <w:t>who</w:t>
      </w:r>
      <w:r w:rsidR="00C9330C" w:rsidRPr="00C9330C">
        <w:t xml:space="preserve"> </w:t>
      </w:r>
      <w:r w:rsidRPr="00C9330C">
        <w:t>are</w:t>
      </w:r>
      <w:r w:rsidR="00C9330C" w:rsidRPr="00C9330C">
        <w:t xml:space="preserve"> </w:t>
      </w:r>
      <w:r w:rsidRPr="00C9330C">
        <w:rPr>
          <w:b/>
          <w:bCs/>
        </w:rPr>
        <w:t>past</w:t>
      </w:r>
      <w:r w:rsidR="00C9330C" w:rsidRPr="00C9330C">
        <w:rPr>
          <w:b/>
          <w:bCs/>
        </w:rPr>
        <w:t xml:space="preserve"> </w:t>
      </w:r>
      <w:r w:rsidRPr="00C9330C">
        <w:rPr>
          <w:b/>
          <w:bCs/>
        </w:rPr>
        <w:t>due</w:t>
      </w:r>
      <w:r w:rsidR="00C9330C" w:rsidRPr="00C9330C">
        <w:t xml:space="preserve"> </w:t>
      </w:r>
      <w:r w:rsidRPr="00C9330C">
        <w:t>with</w:t>
      </w:r>
      <w:r w:rsidR="00C9330C" w:rsidRPr="00C9330C">
        <w:t xml:space="preserve"> </w:t>
      </w:r>
      <w:r w:rsidRPr="00C9330C">
        <w:t>their</w:t>
      </w:r>
      <w:r w:rsidR="00C9330C" w:rsidRPr="00C9330C">
        <w:t xml:space="preserve"> </w:t>
      </w:r>
      <w:r w:rsidRPr="00C9330C">
        <w:t>MED</w:t>
      </w:r>
      <w:r w:rsidR="00C9330C" w:rsidRPr="00C9330C">
        <w:t xml:space="preserve"> </w:t>
      </w:r>
      <w:r w:rsidRPr="00C9330C">
        <w:t>D</w:t>
      </w:r>
      <w:r w:rsidR="00C9330C" w:rsidRPr="00C9330C">
        <w:t xml:space="preserve"> </w:t>
      </w:r>
      <w:r w:rsidRPr="00C9330C">
        <w:t>monthly</w:t>
      </w:r>
      <w:r w:rsidR="00C9330C" w:rsidRPr="00C9330C">
        <w:t xml:space="preserve"> </w:t>
      </w:r>
      <w:r w:rsidRPr="00C9330C">
        <w:t>premiums</w:t>
      </w:r>
      <w:r w:rsidR="00C9330C" w:rsidRPr="00C9330C">
        <w:t xml:space="preserve"> </w:t>
      </w:r>
      <w:r w:rsidRPr="00C9330C">
        <w:rPr>
          <w:b/>
        </w:rPr>
        <w:t>can</w:t>
      </w:r>
      <w:r w:rsidR="00C9330C" w:rsidRPr="00C9330C">
        <w:t xml:space="preserve"> </w:t>
      </w:r>
      <w:r w:rsidRPr="00C9330C">
        <w:t>request</w:t>
      </w:r>
      <w:r w:rsidR="00C9330C" w:rsidRPr="00C9330C">
        <w:t xml:space="preserve"> </w:t>
      </w:r>
      <w:r w:rsidRPr="00C9330C">
        <w:t>Payment</w:t>
      </w:r>
      <w:r w:rsidR="00C9330C" w:rsidRPr="00C9330C">
        <w:t xml:space="preserve"> </w:t>
      </w:r>
      <w:r w:rsidRPr="00C9330C">
        <w:t>Plans.</w:t>
      </w:r>
      <w:r w:rsidR="00C9330C" w:rsidRPr="00C9330C">
        <w:t xml:space="preserve"> </w:t>
      </w:r>
    </w:p>
    <w:p w14:paraId="53ECE9FD" w14:textId="77777777" w:rsidR="00AD08E2" w:rsidRPr="00C9330C" w:rsidRDefault="00AD08E2" w:rsidP="00F26032">
      <w:pPr>
        <w:numPr>
          <w:ilvl w:val="0"/>
          <w:numId w:val="6"/>
        </w:numPr>
        <w:spacing w:before="120" w:after="120" w:line="240" w:lineRule="atLeast"/>
        <w:textAlignment w:val="top"/>
      </w:pPr>
      <w:r w:rsidRPr="00C9330C">
        <w:rPr>
          <w:rFonts w:cs="TimesNewRoman"/>
        </w:rPr>
        <w:t>If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the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beneficiary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states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they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have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financial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difficulty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the</w:t>
      </w:r>
      <w:r w:rsidR="00C9330C" w:rsidRPr="00C9330C">
        <w:rPr>
          <w:rFonts w:cs="TimesNewRoman"/>
        </w:rPr>
        <w:t xml:space="preserve"> </w:t>
      </w:r>
      <w:r w:rsidRPr="00C9330C">
        <w:rPr>
          <w:rFonts w:cs="Verdana"/>
        </w:rPr>
        <w:t>Premium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Billing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Specialized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Care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Team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should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offer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a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Payment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Plan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  <w:b/>
        </w:rPr>
        <w:t>(beneficiaries</w:t>
      </w:r>
      <w:r w:rsidR="00C9330C" w:rsidRPr="00C9330C">
        <w:rPr>
          <w:rFonts w:cs="TimesNewRoman"/>
          <w:b/>
        </w:rPr>
        <w:t xml:space="preserve"> </w:t>
      </w:r>
      <w:r w:rsidRPr="00C9330C">
        <w:rPr>
          <w:rFonts w:cs="TimesNewRoman"/>
          <w:b/>
        </w:rPr>
        <w:t>on</w:t>
      </w:r>
      <w:r w:rsidR="00C9330C" w:rsidRPr="00C9330C">
        <w:rPr>
          <w:rFonts w:cs="TimesNewRoman"/>
          <w:b/>
        </w:rPr>
        <w:t xml:space="preserve"> </w:t>
      </w:r>
      <w:r w:rsidRPr="00C9330C">
        <w:rPr>
          <w:rFonts w:cs="TimesNewRoman"/>
          <w:b/>
        </w:rPr>
        <w:t>a</w:t>
      </w:r>
      <w:r w:rsidR="00C9330C" w:rsidRPr="00C9330C">
        <w:rPr>
          <w:rFonts w:cs="TimesNewRoman"/>
          <w:b/>
        </w:rPr>
        <w:t xml:space="preserve"> </w:t>
      </w:r>
      <w:r w:rsidRPr="00C9330C">
        <w:rPr>
          <w:rFonts w:cs="TimesNewRoman"/>
          <w:b/>
        </w:rPr>
        <w:t>Payment</w:t>
      </w:r>
      <w:r w:rsidR="00C9330C" w:rsidRPr="00C9330C">
        <w:rPr>
          <w:rFonts w:cs="TimesNewRoman"/>
          <w:b/>
        </w:rPr>
        <w:t xml:space="preserve"> </w:t>
      </w:r>
      <w:r w:rsidRPr="00C9330C">
        <w:rPr>
          <w:rFonts w:cs="TimesNewRoman"/>
          <w:b/>
        </w:rPr>
        <w:t>Plan</w:t>
      </w:r>
      <w:r w:rsidR="00C9330C" w:rsidRPr="00C9330C">
        <w:rPr>
          <w:rFonts w:cs="TimesNewRoman"/>
          <w:b/>
        </w:rPr>
        <w:t xml:space="preserve"> </w:t>
      </w:r>
      <w:r w:rsidRPr="00C9330C">
        <w:rPr>
          <w:rFonts w:cs="TimesNewRoman"/>
          <w:b/>
        </w:rPr>
        <w:t>are</w:t>
      </w:r>
      <w:r w:rsidR="00C9330C" w:rsidRPr="00C9330C">
        <w:rPr>
          <w:rFonts w:cs="TimesNewRoman"/>
          <w:b/>
        </w:rPr>
        <w:t xml:space="preserve"> </w:t>
      </w:r>
      <w:r w:rsidRPr="00C9330C">
        <w:rPr>
          <w:rFonts w:cs="TimesNewRoman"/>
          <w:b/>
        </w:rPr>
        <w:t>excluded</w:t>
      </w:r>
      <w:r w:rsidR="00C9330C" w:rsidRPr="00C9330C">
        <w:rPr>
          <w:rFonts w:cs="TimesNewRoman"/>
          <w:b/>
        </w:rPr>
        <w:t xml:space="preserve"> </w:t>
      </w:r>
      <w:r w:rsidRPr="00C9330C">
        <w:rPr>
          <w:rFonts w:cs="TimesNewRoman"/>
          <w:b/>
        </w:rPr>
        <w:t>from</w:t>
      </w:r>
      <w:r w:rsidR="00C9330C" w:rsidRPr="00C9330C">
        <w:rPr>
          <w:rFonts w:cs="TimesNewRoman"/>
          <w:b/>
        </w:rPr>
        <w:t xml:space="preserve"> </w:t>
      </w:r>
      <w:r w:rsidRPr="00C9330C">
        <w:rPr>
          <w:rFonts w:cs="TimesNewRoman"/>
          <w:b/>
        </w:rPr>
        <w:t>the</w:t>
      </w:r>
      <w:r w:rsidR="00C9330C" w:rsidRPr="00C9330C">
        <w:rPr>
          <w:rFonts w:cs="TimesNewRoman"/>
          <w:b/>
        </w:rPr>
        <w:t xml:space="preserve"> </w:t>
      </w:r>
      <w:r w:rsidRPr="00C9330C">
        <w:rPr>
          <w:rFonts w:cs="TimesNewRoman"/>
          <w:b/>
        </w:rPr>
        <w:t>disenrollment</w:t>
      </w:r>
      <w:r w:rsidR="00C9330C" w:rsidRPr="00C9330C">
        <w:rPr>
          <w:rFonts w:cs="TimesNewRoman"/>
          <w:b/>
        </w:rPr>
        <w:t xml:space="preserve"> </w:t>
      </w:r>
      <w:r w:rsidRPr="00C9330C">
        <w:rPr>
          <w:rFonts w:cs="TimesNewRoman"/>
          <w:b/>
        </w:rPr>
        <w:t>process)</w:t>
      </w:r>
      <w:r w:rsidRPr="00C9330C">
        <w:rPr>
          <w:rFonts w:cs="TimesNewRoman"/>
        </w:rPr>
        <w:t>.</w:t>
      </w:r>
    </w:p>
    <w:p w14:paraId="42D97423" w14:textId="77777777" w:rsidR="00AD08E2" w:rsidRPr="00C9330C" w:rsidRDefault="00AD08E2" w:rsidP="00F26032">
      <w:pPr>
        <w:spacing w:before="120" w:after="120" w:line="240" w:lineRule="atLeast"/>
        <w:ind w:left="360"/>
        <w:textAlignment w:val="top"/>
        <w:rPr>
          <w:b/>
          <w:bCs/>
        </w:rPr>
      </w:pPr>
    </w:p>
    <w:p w14:paraId="2B494BC4" w14:textId="77777777" w:rsidR="00AD08E2" w:rsidRPr="00C9330C" w:rsidRDefault="00AD08E2" w:rsidP="00F26032">
      <w:pPr>
        <w:spacing w:before="120" w:after="120" w:line="240" w:lineRule="atLeast"/>
        <w:textAlignment w:val="top"/>
      </w:pPr>
      <w:r w:rsidRPr="00C9330C">
        <w:rPr>
          <w:b/>
          <w:bCs/>
        </w:rPr>
        <w:t>Exceptions:</w:t>
      </w:r>
      <w:r w:rsidR="00C9330C" w:rsidRPr="00C9330C">
        <w:t xml:space="preserve"> </w:t>
      </w:r>
    </w:p>
    <w:p w14:paraId="35EC6B01" w14:textId="77777777" w:rsidR="00AD08E2" w:rsidRPr="00C9330C" w:rsidRDefault="00AD08E2" w:rsidP="00F26032">
      <w:pPr>
        <w:numPr>
          <w:ilvl w:val="0"/>
          <w:numId w:val="6"/>
        </w:numPr>
        <w:spacing w:before="120" w:after="120" w:line="240" w:lineRule="atLeast"/>
        <w:textAlignment w:val="top"/>
      </w:pPr>
      <w:r w:rsidRPr="00C9330C">
        <w:t>Payment</w:t>
      </w:r>
      <w:r w:rsidR="00C9330C" w:rsidRPr="00C9330C">
        <w:t xml:space="preserve"> </w:t>
      </w:r>
      <w:r w:rsidRPr="00C9330C">
        <w:t>Plans</w:t>
      </w:r>
      <w:r w:rsidR="00C9330C" w:rsidRPr="00C9330C">
        <w:t xml:space="preserve"> </w:t>
      </w:r>
      <w:r w:rsidRPr="00C9330C">
        <w:t>are</w:t>
      </w:r>
      <w:r w:rsidR="00C9330C" w:rsidRPr="00C9330C">
        <w:t xml:space="preserve"> </w:t>
      </w:r>
      <w:r w:rsidRPr="00C9330C">
        <w:rPr>
          <w:b/>
        </w:rPr>
        <w:t>NOT</w:t>
      </w:r>
      <w:r w:rsidR="00C9330C" w:rsidRPr="00C9330C">
        <w:rPr>
          <w:b/>
        </w:rPr>
        <w:t xml:space="preserve"> </w:t>
      </w:r>
      <w:r w:rsidRPr="00C9330C">
        <w:t>available</w:t>
      </w:r>
      <w:r w:rsidR="00C9330C" w:rsidRPr="00C9330C">
        <w:t xml:space="preserve"> </w:t>
      </w:r>
      <w:r w:rsidRPr="00C9330C">
        <w:t>for</w:t>
      </w:r>
      <w:r w:rsidR="00C9330C" w:rsidRPr="00C9330C">
        <w:t xml:space="preserve"> </w:t>
      </w:r>
      <w:r w:rsidRPr="00C9330C">
        <w:t>the</w:t>
      </w:r>
      <w:r w:rsidR="00C9330C" w:rsidRPr="00C9330C">
        <w:t xml:space="preserve"> </w:t>
      </w:r>
      <w:r w:rsidRPr="00C9330C">
        <w:t>following</w:t>
      </w:r>
      <w:r w:rsidR="00C9330C" w:rsidRPr="00C9330C">
        <w:t xml:space="preserve"> </w:t>
      </w:r>
      <w:r w:rsidRPr="00C9330C">
        <w:t>beneficiaries:</w:t>
      </w:r>
      <w:r w:rsidR="00C9330C" w:rsidRPr="00C9330C">
        <w:t xml:space="preserve"> </w:t>
      </w:r>
    </w:p>
    <w:p w14:paraId="49D1E62C" w14:textId="2AD7CD92" w:rsidR="00AD08E2" w:rsidRPr="00C9330C" w:rsidRDefault="00AD08E2" w:rsidP="00F26032">
      <w:pPr>
        <w:numPr>
          <w:ilvl w:val="1"/>
          <w:numId w:val="6"/>
        </w:numPr>
        <w:spacing w:before="120" w:after="120" w:line="240" w:lineRule="atLeast"/>
        <w:ind w:left="720"/>
        <w:textAlignment w:val="top"/>
      </w:pPr>
      <w:r w:rsidRPr="00C9330C">
        <w:t>With</w:t>
      </w:r>
      <w:r w:rsidR="00C9330C" w:rsidRPr="00C9330C">
        <w:t xml:space="preserve"> </w:t>
      </w:r>
      <w:r w:rsidRPr="00C9330C">
        <w:t>automatic</w:t>
      </w:r>
      <w:r w:rsidR="00C9330C" w:rsidRPr="00C9330C">
        <w:t xml:space="preserve"> </w:t>
      </w:r>
      <w:r w:rsidRPr="00C9330C">
        <w:t>credit</w:t>
      </w:r>
      <w:r w:rsidR="00C9330C" w:rsidRPr="00C9330C">
        <w:t xml:space="preserve"> </w:t>
      </w:r>
      <w:r w:rsidRPr="00C9330C">
        <w:t>card</w:t>
      </w:r>
      <w:r w:rsidR="00C9330C" w:rsidRPr="00C9330C">
        <w:t xml:space="preserve"> </w:t>
      </w:r>
      <w:r w:rsidRPr="00C9330C">
        <w:t>(RCD),</w:t>
      </w:r>
      <w:r w:rsidR="00C9330C" w:rsidRPr="00C9330C">
        <w:t xml:space="preserve"> </w:t>
      </w:r>
      <w:r w:rsidRPr="00C9330C">
        <w:t>automatic</w:t>
      </w:r>
      <w:r w:rsidR="00C9330C" w:rsidRPr="00C9330C">
        <w:t xml:space="preserve"> </w:t>
      </w:r>
      <w:r w:rsidRPr="00C9330C">
        <w:t>bank</w:t>
      </w:r>
      <w:r w:rsidR="00C9330C" w:rsidRPr="00C9330C">
        <w:t xml:space="preserve"> </w:t>
      </w:r>
      <w:r w:rsidRPr="00C9330C">
        <w:t>withdrawal</w:t>
      </w:r>
      <w:r w:rsidR="00C9330C" w:rsidRPr="00C9330C">
        <w:t xml:space="preserve"> </w:t>
      </w:r>
      <w:r w:rsidRPr="00C9330C">
        <w:t>(EFT)</w:t>
      </w:r>
      <w:r w:rsidR="00C9330C" w:rsidRPr="00C9330C">
        <w:t xml:space="preserve"> </w:t>
      </w:r>
      <w:r w:rsidR="00822804" w:rsidRPr="00C9330C">
        <w:t>(If</w:t>
      </w:r>
      <w:r w:rsidR="00C9330C" w:rsidRPr="00C9330C">
        <w:t xml:space="preserve"> </w:t>
      </w:r>
      <w:r w:rsidR="00822804" w:rsidRPr="00C9330C">
        <w:t>the</w:t>
      </w:r>
      <w:r w:rsidR="00C9330C" w:rsidRPr="00C9330C">
        <w:t xml:space="preserve"> </w:t>
      </w:r>
      <w:r w:rsidR="00822804" w:rsidRPr="00C9330C">
        <w:t>beneficiary</w:t>
      </w:r>
      <w:r w:rsidR="00C9330C" w:rsidRPr="00C9330C">
        <w:t xml:space="preserve"> </w:t>
      </w:r>
      <w:r w:rsidR="00822804" w:rsidRPr="00C9330C">
        <w:t>wants</w:t>
      </w:r>
      <w:r w:rsidR="00C9330C" w:rsidRPr="00C9330C">
        <w:t xml:space="preserve"> </w:t>
      </w:r>
      <w:r w:rsidR="00822804" w:rsidRPr="00C9330C">
        <w:t>to</w:t>
      </w:r>
      <w:r w:rsidR="00C9330C" w:rsidRPr="00C9330C">
        <w:t xml:space="preserve"> </w:t>
      </w:r>
      <w:r w:rsidR="00822804" w:rsidRPr="00C9330C">
        <w:t>be</w:t>
      </w:r>
      <w:r w:rsidR="00C9330C" w:rsidRPr="00C9330C">
        <w:t xml:space="preserve"> </w:t>
      </w:r>
      <w:r w:rsidR="00822804" w:rsidRPr="00C9330C">
        <w:t>switched</w:t>
      </w:r>
      <w:r w:rsidR="00C9330C" w:rsidRPr="00C9330C">
        <w:t xml:space="preserve"> </w:t>
      </w:r>
      <w:r w:rsidR="00822804" w:rsidRPr="00C9330C">
        <w:t>to</w:t>
      </w:r>
      <w:r w:rsidR="00C9330C" w:rsidRPr="00C9330C">
        <w:t xml:space="preserve"> </w:t>
      </w:r>
      <w:r w:rsidR="00822804" w:rsidRPr="00C9330C">
        <w:t>Direct</w:t>
      </w:r>
      <w:r w:rsidR="00C9330C" w:rsidRPr="00C9330C">
        <w:t xml:space="preserve"> </w:t>
      </w:r>
      <w:r w:rsidR="00822804" w:rsidRPr="00C9330C">
        <w:t>Bill</w:t>
      </w:r>
      <w:r w:rsidR="00C9330C" w:rsidRPr="00C9330C">
        <w:t xml:space="preserve"> </w:t>
      </w:r>
      <w:r w:rsidR="00822804" w:rsidRPr="00C9330C">
        <w:t>(INV)</w:t>
      </w:r>
      <w:r w:rsidR="00C9330C" w:rsidRPr="00C9330C">
        <w:t xml:space="preserve"> </w:t>
      </w:r>
      <w:r w:rsidR="00822804" w:rsidRPr="00C9330C">
        <w:t>and</w:t>
      </w:r>
      <w:r w:rsidR="00C9330C" w:rsidRPr="00C9330C">
        <w:t xml:space="preserve"> </w:t>
      </w:r>
      <w:r w:rsidR="00822804" w:rsidRPr="00C9330C">
        <w:t>agr</w:t>
      </w:r>
      <w:r w:rsidR="0083772D" w:rsidRPr="00C9330C">
        <w:t>ees</w:t>
      </w:r>
      <w:r w:rsidR="00C9330C" w:rsidRPr="00C9330C">
        <w:t xml:space="preserve"> </w:t>
      </w:r>
      <w:r w:rsidR="0083772D" w:rsidRPr="00C9330C">
        <w:t>to</w:t>
      </w:r>
      <w:r w:rsidR="00C9330C" w:rsidRPr="00C9330C">
        <w:t xml:space="preserve"> </w:t>
      </w:r>
      <w:r w:rsidR="0083772D" w:rsidRPr="00C9330C">
        <w:t>payment</w:t>
      </w:r>
      <w:r w:rsidR="00C9330C" w:rsidRPr="00C9330C">
        <w:t xml:space="preserve"> </w:t>
      </w:r>
      <w:r w:rsidR="0083772D" w:rsidRPr="00C9330C">
        <w:t>plan</w:t>
      </w:r>
      <w:r w:rsidR="00C9330C" w:rsidRPr="00C9330C">
        <w:t xml:space="preserve"> </w:t>
      </w:r>
      <w:r w:rsidR="0083772D" w:rsidRPr="00C9330C">
        <w:t>terms</w:t>
      </w:r>
      <w:r w:rsidR="00C9330C" w:rsidRPr="00C9330C">
        <w:t xml:space="preserve"> </w:t>
      </w:r>
      <w:r w:rsidR="0083772D" w:rsidRPr="00C9330C">
        <w:t>a</w:t>
      </w:r>
      <w:r w:rsidR="00C9330C" w:rsidRPr="00C9330C">
        <w:t xml:space="preserve"> </w:t>
      </w:r>
      <w:r w:rsidR="00AE0E37">
        <w:t>Support</w:t>
      </w:r>
      <w:r w:rsidR="00AE0E37" w:rsidRPr="00C9330C">
        <w:t xml:space="preserve"> </w:t>
      </w:r>
      <w:r w:rsidR="0083772D" w:rsidRPr="00C9330C">
        <w:t>T</w:t>
      </w:r>
      <w:r w:rsidR="00822804" w:rsidRPr="00C9330C">
        <w:t>ask</w:t>
      </w:r>
      <w:r w:rsidR="00C9330C" w:rsidRPr="00C9330C">
        <w:t xml:space="preserve"> </w:t>
      </w:r>
      <w:r w:rsidR="00822804" w:rsidRPr="00C9330C">
        <w:t>MUST</w:t>
      </w:r>
      <w:r w:rsidR="00C9330C" w:rsidRPr="00C9330C">
        <w:t xml:space="preserve"> </w:t>
      </w:r>
      <w:r w:rsidR="00822804" w:rsidRPr="00C9330C">
        <w:t>be</w:t>
      </w:r>
      <w:r w:rsidR="00C9330C" w:rsidRPr="00C9330C">
        <w:t xml:space="preserve"> </w:t>
      </w:r>
      <w:r w:rsidR="00822804" w:rsidRPr="00C9330C">
        <w:t>submitted</w:t>
      </w:r>
      <w:r w:rsidR="00A946DE" w:rsidRPr="00C9330C">
        <w:t>,</w:t>
      </w:r>
      <w:r w:rsidR="00C9330C" w:rsidRPr="00C9330C">
        <w:t xml:space="preserve"> </w:t>
      </w:r>
      <w:r w:rsidR="00A946DE" w:rsidRPr="00C9330C">
        <w:t>refer</w:t>
      </w:r>
      <w:r w:rsidR="00C9330C" w:rsidRPr="00C9330C">
        <w:t xml:space="preserve"> </w:t>
      </w:r>
      <w:r w:rsidR="00A946DE" w:rsidRPr="00C9330C">
        <w:t>to</w:t>
      </w:r>
      <w:r w:rsidR="00C9330C" w:rsidRPr="00C9330C">
        <w:t xml:space="preserve"> </w:t>
      </w:r>
      <w:r w:rsidR="00822804" w:rsidRPr="00C9330C">
        <w:rPr>
          <w:b/>
        </w:rPr>
        <w:t>FAQ</w:t>
      </w:r>
      <w:r w:rsidR="00C9330C" w:rsidRPr="00C9330C">
        <w:rPr>
          <w:b/>
        </w:rPr>
        <w:t xml:space="preserve"> </w:t>
      </w:r>
      <w:r w:rsidR="00822804" w:rsidRPr="00C9330C">
        <w:rPr>
          <w:b/>
        </w:rPr>
        <w:t>#5</w:t>
      </w:r>
      <w:r w:rsidR="00822804" w:rsidRPr="00C9330C">
        <w:t>)</w:t>
      </w:r>
      <w:r w:rsidR="00751E58" w:rsidRPr="00C9330C">
        <w:t>.</w:t>
      </w:r>
    </w:p>
    <w:p w14:paraId="1477F38A" w14:textId="77777777" w:rsidR="00ED003C" w:rsidRPr="00C9330C" w:rsidRDefault="00AD08E2" w:rsidP="00F26032">
      <w:pPr>
        <w:numPr>
          <w:ilvl w:val="1"/>
          <w:numId w:val="6"/>
        </w:numPr>
        <w:spacing w:before="120" w:after="120" w:line="240" w:lineRule="atLeast"/>
        <w:ind w:left="720"/>
        <w:textAlignment w:val="top"/>
      </w:pPr>
      <w:r w:rsidRPr="00C9330C">
        <w:t>With</w:t>
      </w:r>
      <w:r w:rsidR="00C9330C" w:rsidRPr="00C9330C">
        <w:t xml:space="preserve"> </w:t>
      </w:r>
      <w:r w:rsidRPr="00C9330C">
        <w:t>100%</w:t>
      </w:r>
      <w:r w:rsidR="00C9330C" w:rsidRPr="00C9330C">
        <w:t xml:space="preserve"> </w:t>
      </w:r>
      <w:r w:rsidRPr="00C9330C">
        <w:t>LIS</w:t>
      </w:r>
      <w:r w:rsidR="00C9330C" w:rsidRPr="00C9330C">
        <w:t xml:space="preserve"> </w:t>
      </w:r>
      <w:r w:rsidR="00063DA8" w:rsidRPr="00C9330C">
        <w:rPr>
          <w:b/>
        </w:rPr>
        <w:t>AND</w:t>
      </w:r>
      <w:r w:rsidR="00C9330C" w:rsidRPr="00C9330C">
        <w:t xml:space="preserve"> </w:t>
      </w:r>
      <w:r w:rsidRPr="00C9330C">
        <w:t>no</w:t>
      </w:r>
      <w:r w:rsidR="00C9330C" w:rsidRPr="00C9330C">
        <w:t xml:space="preserve"> </w:t>
      </w:r>
      <w:r w:rsidRPr="00C9330C">
        <w:t>premium</w:t>
      </w:r>
      <w:r w:rsidR="00C9330C" w:rsidRPr="00C9330C">
        <w:t xml:space="preserve"> </w:t>
      </w:r>
      <w:r w:rsidRPr="00C9330C">
        <w:t>due</w:t>
      </w:r>
      <w:r w:rsidR="00751E58" w:rsidRPr="00C9330C">
        <w:t>.</w:t>
      </w:r>
    </w:p>
    <w:p w14:paraId="58C6A888" w14:textId="77777777" w:rsidR="00ED003C" w:rsidRPr="00C9330C" w:rsidRDefault="00ED003C" w:rsidP="00F26032">
      <w:pPr>
        <w:numPr>
          <w:ilvl w:val="1"/>
          <w:numId w:val="6"/>
        </w:numPr>
        <w:spacing w:before="120" w:after="120" w:line="240" w:lineRule="atLeast"/>
        <w:ind w:left="720"/>
        <w:textAlignment w:val="top"/>
      </w:pPr>
      <w:r w:rsidRPr="00C9330C">
        <w:rPr>
          <w:b/>
          <w:bCs/>
        </w:rPr>
        <w:t>EGWP</w:t>
      </w:r>
      <w:r w:rsidR="00C9330C" w:rsidRPr="00C9330C">
        <w:rPr>
          <w:b/>
          <w:bCs/>
        </w:rPr>
        <w:t xml:space="preserve"> </w:t>
      </w:r>
      <w:r w:rsidRPr="00C9330C">
        <w:rPr>
          <w:b/>
          <w:bCs/>
        </w:rPr>
        <w:t>beneficiaries</w:t>
      </w:r>
      <w:r w:rsidRPr="00C9330C">
        <w:t>.</w:t>
      </w:r>
    </w:p>
    <w:p w14:paraId="583C5A79" w14:textId="77777777" w:rsidR="00AD08E2" w:rsidRPr="00C9330C" w:rsidRDefault="00AD08E2" w:rsidP="00F26032">
      <w:pPr>
        <w:numPr>
          <w:ilvl w:val="1"/>
          <w:numId w:val="6"/>
        </w:numPr>
        <w:spacing w:before="120" w:after="120" w:line="240" w:lineRule="atLeast"/>
        <w:ind w:left="720"/>
        <w:textAlignment w:val="top"/>
      </w:pPr>
      <w:r w:rsidRPr="00C9330C">
        <w:rPr>
          <w:b/>
        </w:rPr>
        <w:t>No</w:t>
      </w:r>
      <w:r w:rsidR="00C9330C" w:rsidRPr="00C9330C">
        <w:rPr>
          <w:b/>
        </w:rPr>
        <w:t xml:space="preserve"> </w:t>
      </w:r>
      <w:r w:rsidRPr="00C9330C">
        <w:rPr>
          <w:b/>
        </w:rPr>
        <w:t>longer</w:t>
      </w:r>
      <w:r w:rsidR="00C9330C" w:rsidRPr="00C9330C">
        <w:t xml:space="preserve"> </w:t>
      </w:r>
      <w:r w:rsidRPr="00C9330C">
        <w:t>enrolled</w:t>
      </w:r>
      <w:r w:rsidR="00C9330C" w:rsidRPr="00C9330C">
        <w:t xml:space="preserve"> </w:t>
      </w:r>
      <w:r w:rsidRPr="00C9330C">
        <w:t>in</w:t>
      </w:r>
      <w:r w:rsidR="00C9330C" w:rsidRPr="00C9330C">
        <w:t xml:space="preserve"> </w:t>
      </w:r>
      <w:r w:rsidRPr="00C9330C">
        <w:t>the</w:t>
      </w:r>
      <w:r w:rsidR="00C9330C" w:rsidRPr="00C9330C">
        <w:t xml:space="preserve"> </w:t>
      </w:r>
      <w:r w:rsidRPr="00C9330C">
        <w:t>plan</w:t>
      </w:r>
      <w:r w:rsidR="00751E58" w:rsidRPr="00C9330C">
        <w:t>.</w:t>
      </w:r>
    </w:p>
    <w:p w14:paraId="1E67B178" w14:textId="4C2E0454" w:rsidR="00C9330C" w:rsidRPr="00C9330C" w:rsidRDefault="00AD08E2" w:rsidP="00F26032">
      <w:pPr>
        <w:spacing w:before="120" w:after="120"/>
        <w:jc w:val="right"/>
      </w:pPr>
      <w:hyperlink w:anchor="_top" w:history="1">
        <w:r w:rsidRPr="00A846C0">
          <w:rPr>
            <w:rStyle w:val="Hyperlink"/>
          </w:rPr>
          <w:t>Top</w:t>
        </w:r>
        <w:r w:rsidR="00C9330C" w:rsidRPr="00A846C0">
          <w:rPr>
            <w:rStyle w:val="Hyperlink"/>
          </w:rPr>
          <w:t xml:space="preserve"> </w:t>
        </w:r>
        <w:r w:rsidRPr="00A846C0">
          <w:rPr>
            <w:rStyle w:val="Hyperlink"/>
          </w:rPr>
          <w:t>of</w:t>
        </w:r>
        <w:r w:rsidR="00C9330C" w:rsidRPr="00A846C0">
          <w:rPr>
            <w:rStyle w:val="Hyperlink"/>
          </w:rPr>
          <w:t xml:space="preserve"> </w:t>
        </w:r>
        <w:r w:rsidRPr="00A846C0">
          <w:rPr>
            <w:rStyle w:val="Hyperlink"/>
          </w:rPr>
          <w:t>the</w:t>
        </w:r>
        <w:r w:rsidR="00C9330C" w:rsidRPr="00A846C0">
          <w:rPr>
            <w:rStyle w:val="Hyperlink"/>
          </w:rPr>
          <w:t xml:space="preserve"> </w:t>
        </w:r>
        <w:r w:rsidRPr="00A846C0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E72EA" w:rsidRPr="00E34A69" w14:paraId="0339E2B1" w14:textId="77777777" w:rsidTr="00A53B6E">
        <w:tc>
          <w:tcPr>
            <w:tcW w:w="5000" w:type="pct"/>
            <w:shd w:val="clear" w:color="auto" w:fill="C0C0C0"/>
          </w:tcPr>
          <w:p w14:paraId="0B101673" w14:textId="77777777" w:rsidR="001E72EA" w:rsidRPr="00C9330C" w:rsidRDefault="00550ECC" w:rsidP="00F2603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3" w:name="_ACA_Breast_Cancer"/>
            <w:bookmarkStart w:id="24" w:name="_SilverScript_Payment_Plan"/>
            <w:bookmarkStart w:id="25" w:name="_Toc34647189"/>
            <w:bookmarkStart w:id="26" w:name="_Toc185461880"/>
            <w:bookmarkEnd w:id="23"/>
            <w:bookmarkEnd w:id="24"/>
            <w:r w:rsidRPr="00C9330C">
              <w:rPr>
                <w:rFonts w:ascii="Verdana" w:hAnsi="Verdana"/>
                <w:i w:val="0"/>
                <w:iCs w:val="0"/>
              </w:rPr>
              <w:t>SilverScript</w:t>
            </w:r>
            <w:r w:rsidR="00C9330C">
              <w:rPr>
                <w:rFonts w:ascii="Verdana" w:hAnsi="Verdana"/>
                <w:i w:val="0"/>
                <w:iCs w:val="0"/>
              </w:rPr>
              <w:t xml:space="preserve"> </w:t>
            </w:r>
            <w:r w:rsidR="00CE65FD" w:rsidRPr="00C9330C">
              <w:rPr>
                <w:rFonts w:ascii="Verdana" w:hAnsi="Verdana"/>
                <w:i w:val="0"/>
                <w:iCs w:val="0"/>
              </w:rPr>
              <w:t>Payment</w:t>
            </w:r>
            <w:r w:rsidR="00C9330C">
              <w:rPr>
                <w:rFonts w:ascii="Verdana" w:hAnsi="Verdana"/>
                <w:i w:val="0"/>
                <w:iCs w:val="0"/>
              </w:rPr>
              <w:t xml:space="preserve"> </w:t>
            </w:r>
            <w:r w:rsidR="00CE65FD" w:rsidRPr="00C9330C">
              <w:rPr>
                <w:rFonts w:ascii="Verdana" w:hAnsi="Verdana"/>
                <w:i w:val="0"/>
                <w:iCs w:val="0"/>
              </w:rPr>
              <w:t>Plan</w:t>
            </w:r>
            <w:r w:rsidR="00C9330C">
              <w:rPr>
                <w:rFonts w:ascii="Verdana" w:hAnsi="Verdana"/>
                <w:i w:val="0"/>
                <w:iCs w:val="0"/>
              </w:rPr>
              <w:t xml:space="preserve"> </w:t>
            </w:r>
            <w:r w:rsidR="00931463" w:rsidRPr="00C9330C">
              <w:rPr>
                <w:rFonts w:ascii="Verdana" w:hAnsi="Verdana"/>
                <w:i w:val="0"/>
                <w:iCs w:val="0"/>
              </w:rPr>
              <w:t>Process</w:t>
            </w:r>
            <w:bookmarkEnd w:id="25"/>
            <w:bookmarkEnd w:id="26"/>
          </w:p>
        </w:tc>
      </w:tr>
    </w:tbl>
    <w:p w14:paraId="2E2F7F54" w14:textId="77777777" w:rsidR="001E72EA" w:rsidRPr="00E34A69" w:rsidRDefault="00931463" w:rsidP="00F26032">
      <w:pPr>
        <w:spacing w:before="120" w:after="120"/>
      </w:pPr>
      <w:r w:rsidRPr="00E34A69">
        <w:t>When</w:t>
      </w:r>
      <w:r w:rsidR="00C9330C">
        <w:t xml:space="preserve"> </w:t>
      </w:r>
      <w:r w:rsidRPr="00E34A69">
        <w:t>the</w:t>
      </w:r>
      <w:r w:rsidR="00C9330C">
        <w:t xml:space="preserve"> </w:t>
      </w:r>
      <w:r w:rsidRPr="00E34A69">
        <w:t>beneficiary</w:t>
      </w:r>
      <w:r w:rsidR="00C9330C">
        <w:t xml:space="preserve"> </w:t>
      </w:r>
      <w:r w:rsidRPr="00E34A69">
        <w:t>requests</w:t>
      </w:r>
      <w:r w:rsidR="00C9330C">
        <w:t xml:space="preserve"> </w:t>
      </w:r>
      <w:r w:rsidRPr="00E34A69">
        <w:t>a</w:t>
      </w:r>
      <w:r w:rsidR="00C9330C">
        <w:t xml:space="preserve"> </w:t>
      </w:r>
      <w:r w:rsidR="00CE65FD" w:rsidRPr="00E34A69">
        <w:t>Payment</w:t>
      </w:r>
      <w:r w:rsidR="00C9330C">
        <w:t xml:space="preserve"> </w:t>
      </w:r>
      <w:r w:rsidR="00CE65FD" w:rsidRPr="00E34A69">
        <w:t>Plan</w:t>
      </w:r>
      <w:r w:rsidR="00C9330C">
        <w:t xml:space="preserve"> </w:t>
      </w:r>
      <w:r w:rsidRPr="00E34A69">
        <w:t>for</w:t>
      </w:r>
      <w:r w:rsidR="00C9330C">
        <w:t xml:space="preserve"> </w:t>
      </w:r>
      <w:r w:rsidRPr="00E34A69">
        <w:t>his/her</w:t>
      </w:r>
      <w:r w:rsidR="00C9330C">
        <w:t xml:space="preserve"> </w:t>
      </w:r>
      <w:r w:rsidRPr="00E34A69">
        <w:t>Premium</w:t>
      </w:r>
      <w:r w:rsidR="00C9330C">
        <w:t xml:space="preserve"> </w:t>
      </w:r>
      <w:r w:rsidRPr="00E34A69">
        <w:t>Billing</w:t>
      </w:r>
      <w:r w:rsidR="00C9330C">
        <w:t xml:space="preserve"> </w:t>
      </w:r>
      <w:r w:rsidRPr="00E34A69">
        <w:t>balance,</w:t>
      </w:r>
      <w:r w:rsidR="00C9330C">
        <w:t xml:space="preserve"> </w:t>
      </w:r>
      <w:r w:rsidRPr="00E34A69">
        <w:t>the</w:t>
      </w:r>
      <w:r w:rsidR="00C9330C">
        <w:t xml:space="preserve"> </w:t>
      </w:r>
      <w:r w:rsidR="00B3089A" w:rsidRPr="00EB512E">
        <w:rPr>
          <w:b/>
        </w:rPr>
        <w:t>Premium</w:t>
      </w:r>
      <w:r w:rsidR="00C9330C">
        <w:rPr>
          <w:b/>
        </w:rPr>
        <w:t xml:space="preserve"> </w:t>
      </w:r>
      <w:r w:rsidR="00B3089A" w:rsidRPr="00EB512E">
        <w:rPr>
          <w:b/>
        </w:rPr>
        <w:t>Billing</w:t>
      </w:r>
      <w:r w:rsidR="00C9330C">
        <w:rPr>
          <w:b/>
        </w:rPr>
        <w:t xml:space="preserve"> </w:t>
      </w:r>
      <w:r w:rsidR="00B3089A" w:rsidRPr="00EB512E">
        <w:rPr>
          <w:b/>
        </w:rPr>
        <w:t>Specialized</w:t>
      </w:r>
      <w:r w:rsidR="00C9330C">
        <w:rPr>
          <w:b/>
        </w:rPr>
        <w:t xml:space="preserve"> </w:t>
      </w:r>
      <w:r w:rsidR="00B3089A" w:rsidRPr="00EB512E">
        <w:rPr>
          <w:b/>
        </w:rPr>
        <w:t>Team</w:t>
      </w:r>
      <w:r w:rsidR="00C9330C">
        <w:rPr>
          <w:b/>
        </w:rPr>
        <w:t xml:space="preserve"> </w:t>
      </w:r>
      <w:r w:rsidR="00B3089A" w:rsidRPr="00EB512E">
        <w:rPr>
          <w:b/>
        </w:rPr>
        <w:t>CCR</w:t>
      </w:r>
      <w:r w:rsidR="00C9330C">
        <w:t xml:space="preserve"> </w:t>
      </w:r>
      <w:r w:rsidRPr="00E34A69">
        <w:t>will: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3340"/>
        <w:gridCol w:w="2573"/>
        <w:gridCol w:w="6213"/>
      </w:tblGrid>
      <w:tr w:rsidR="00931463" w:rsidRPr="00C9330C" w14:paraId="058478E2" w14:textId="77777777" w:rsidTr="004F1C4F">
        <w:tc>
          <w:tcPr>
            <w:tcW w:w="236" w:type="pct"/>
            <w:shd w:val="pct10" w:color="auto" w:fill="auto"/>
          </w:tcPr>
          <w:p w14:paraId="6F349048" w14:textId="77777777" w:rsidR="00931463" w:rsidRPr="00C9330C" w:rsidRDefault="00931463" w:rsidP="00F26032">
            <w:pPr>
              <w:spacing w:before="120" w:after="120"/>
              <w:jc w:val="center"/>
              <w:rPr>
                <w:b/>
              </w:rPr>
            </w:pPr>
            <w:r w:rsidRPr="00C9330C">
              <w:rPr>
                <w:b/>
              </w:rPr>
              <w:t>Step</w:t>
            </w:r>
          </w:p>
        </w:tc>
        <w:tc>
          <w:tcPr>
            <w:tcW w:w="4764" w:type="pct"/>
            <w:gridSpan w:val="3"/>
            <w:shd w:val="pct10" w:color="auto" w:fill="auto"/>
          </w:tcPr>
          <w:p w14:paraId="4E900108" w14:textId="77777777" w:rsidR="00931463" w:rsidRPr="00C9330C" w:rsidRDefault="00931463" w:rsidP="00F26032">
            <w:pPr>
              <w:spacing w:before="120" w:after="120"/>
              <w:jc w:val="center"/>
              <w:rPr>
                <w:b/>
              </w:rPr>
            </w:pPr>
            <w:r w:rsidRPr="00C9330C">
              <w:rPr>
                <w:b/>
              </w:rPr>
              <w:t>Action</w:t>
            </w:r>
          </w:p>
        </w:tc>
      </w:tr>
      <w:tr w:rsidR="00931463" w:rsidRPr="00C9330C" w14:paraId="22446D2C" w14:textId="77777777" w:rsidTr="004F1C4F">
        <w:trPr>
          <w:trHeight w:val="82"/>
        </w:trPr>
        <w:tc>
          <w:tcPr>
            <w:tcW w:w="236" w:type="pct"/>
            <w:vMerge w:val="restart"/>
          </w:tcPr>
          <w:p w14:paraId="461E3BEF" w14:textId="77777777" w:rsidR="00931463" w:rsidRPr="00C9330C" w:rsidRDefault="00E70B8D" w:rsidP="00F26032">
            <w:pPr>
              <w:spacing w:before="120" w:after="120"/>
              <w:jc w:val="center"/>
              <w:rPr>
                <w:b/>
              </w:rPr>
            </w:pPr>
            <w:r w:rsidRPr="00C9330C">
              <w:rPr>
                <w:b/>
              </w:rPr>
              <w:t>1</w:t>
            </w:r>
          </w:p>
        </w:tc>
        <w:tc>
          <w:tcPr>
            <w:tcW w:w="4764" w:type="pct"/>
            <w:gridSpan w:val="3"/>
            <w:tcBorders>
              <w:bottom w:val="single" w:sz="4" w:space="0" w:color="auto"/>
            </w:tcBorders>
          </w:tcPr>
          <w:p w14:paraId="10EE24C1" w14:textId="10E7493E" w:rsidR="00931463" w:rsidRPr="00C9330C" w:rsidRDefault="00931463" w:rsidP="00F26032">
            <w:pPr>
              <w:tabs>
                <w:tab w:val="left" w:pos="3337"/>
              </w:tabs>
              <w:spacing w:before="120" w:after="120"/>
              <w:rPr>
                <w:color w:val="333333"/>
              </w:rPr>
            </w:pPr>
            <w:r w:rsidRPr="00C9330C">
              <w:t>Determine</w:t>
            </w:r>
            <w:r w:rsidR="00C9330C" w:rsidRPr="00C9330C">
              <w:t xml:space="preserve"> </w:t>
            </w:r>
            <w:r w:rsidRPr="00C9330C">
              <w:t>if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caller</w:t>
            </w:r>
            <w:r w:rsidR="00C9330C" w:rsidRPr="00C9330C">
              <w:t xml:space="preserve"> </w:t>
            </w:r>
            <w:r w:rsidRPr="00C9330C">
              <w:t>is</w:t>
            </w:r>
            <w:r w:rsidR="00C9330C" w:rsidRPr="00C9330C">
              <w:t xml:space="preserve"> </w:t>
            </w:r>
            <w:r w:rsidRPr="00C9330C">
              <w:t>authorized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t>make</w:t>
            </w:r>
            <w:r w:rsidR="00C9330C" w:rsidRPr="00C9330C">
              <w:t xml:space="preserve"> </w:t>
            </w:r>
            <w:r w:rsidRPr="00C9330C">
              <w:t>changes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benefi</w:t>
            </w:r>
            <w:r w:rsidR="00FF431A" w:rsidRPr="00C9330C">
              <w:t>ciary’s</w:t>
            </w:r>
            <w:r w:rsidR="00C9330C" w:rsidRPr="00C9330C">
              <w:t xml:space="preserve"> </w:t>
            </w:r>
            <w:r w:rsidR="00FF431A" w:rsidRPr="00C9330C">
              <w:t>premium</w:t>
            </w:r>
            <w:r w:rsidR="00C9330C" w:rsidRPr="00C9330C">
              <w:t xml:space="preserve"> </w:t>
            </w:r>
            <w:r w:rsidR="00FF431A" w:rsidRPr="00C9330C">
              <w:t>billing</w:t>
            </w:r>
            <w:r w:rsidR="00C9330C" w:rsidRPr="00C9330C">
              <w:t xml:space="preserve"> </w:t>
            </w:r>
            <w:r w:rsidR="00FF431A" w:rsidRPr="00C9330C">
              <w:t>account;</w:t>
            </w:r>
            <w:r w:rsidR="00C9330C" w:rsidRPr="00C9330C">
              <w:t xml:space="preserve"> </w:t>
            </w:r>
            <w:r w:rsidR="00FF431A" w:rsidRPr="00C9330C">
              <w:t>r</w:t>
            </w:r>
            <w:r w:rsidRPr="00C9330C">
              <w:t>efer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rPr>
                <w:b/>
                <w:bCs/>
              </w:rPr>
              <w:t>Authorized</w:t>
            </w:r>
            <w:r w:rsidR="00C9330C" w:rsidRPr="00C9330C">
              <w:rPr>
                <w:b/>
                <w:bCs/>
              </w:rPr>
              <w:t xml:space="preserve"> </w:t>
            </w:r>
            <w:r w:rsidRPr="00C9330C">
              <w:rPr>
                <w:b/>
                <w:bCs/>
              </w:rPr>
              <w:t>Persons</w:t>
            </w:r>
            <w:r w:rsidR="00C9330C" w:rsidRPr="00C9330C">
              <w:rPr>
                <w:b/>
                <w:bCs/>
              </w:rPr>
              <w:t xml:space="preserve"> </w:t>
            </w:r>
            <w:r w:rsidRPr="00C9330C">
              <w:rPr>
                <w:b/>
                <w:bCs/>
              </w:rPr>
              <w:t>who</w:t>
            </w:r>
            <w:r w:rsidR="00C9330C" w:rsidRPr="00C9330C">
              <w:rPr>
                <w:b/>
                <w:bCs/>
              </w:rPr>
              <w:t xml:space="preserve"> </w:t>
            </w:r>
            <w:r w:rsidRPr="00C9330C">
              <w:rPr>
                <w:b/>
                <w:bCs/>
              </w:rPr>
              <w:t>can</w:t>
            </w:r>
            <w:r w:rsidR="00C9330C" w:rsidRPr="00C9330C">
              <w:rPr>
                <w:b/>
                <w:bCs/>
              </w:rPr>
              <w:t xml:space="preserve"> </w:t>
            </w:r>
            <w:r w:rsidRPr="00C9330C">
              <w:rPr>
                <w:b/>
                <w:bCs/>
              </w:rPr>
              <w:t>make</w:t>
            </w:r>
            <w:r w:rsidR="00C9330C" w:rsidRPr="00C9330C">
              <w:rPr>
                <w:b/>
                <w:bCs/>
              </w:rPr>
              <w:t xml:space="preserve"> </w:t>
            </w:r>
            <w:r w:rsidRPr="00C9330C">
              <w:rPr>
                <w:b/>
                <w:bCs/>
              </w:rPr>
              <w:t>changes</w:t>
            </w:r>
            <w:r w:rsidR="00C9330C" w:rsidRPr="00C9330C">
              <w:rPr>
                <w:b/>
                <w:bCs/>
              </w:rPr>
              <w:t xml:space="preserve"> </w:t>
            </w:r>
            <w:r w:rsidRPr="00C9330C">
              <w:rPr>
                <w:b/>
                <w:bCs/>
              </w:rPr>
              <w:t>to</w:t>
            </w:r>
            <w:r w:rsidR="00C9330C" w:rsidRPr="00C9330C">
              <w:rPr>
                <w:b/>
                <w:bCs/>
              </w:rPr>
              <w:t xml:space="preserve"> </w:t>
            </w:r>
            <w:r w:rsidRPr="00C9330C">
              <w:rPr>
                <w:b/>
                <w:bCs/>
              </w:rPr>
              <w:t>the</w:t>
            </w:r>
            <w:r w:rsidR="00C9330C" w:rsidRPr="00C9330C">
              <w:rPr>
                <w:b/>
                <w:bCs/>
              </w:rPr>
              <w:t xml:space="preserve"> </w:t>
            </w:r>
            <w:r w:rsidRPr="00C9330C">
              <w:rPr>
                <w:b/>
                <w:bCs/>
              </w:rPr>
              <w:t>Premium</w:t>
            </w:r>
            <w:r w:rsidR="00C9330C" w:rsidRPr="00C9330C">
              <w:rPr>
                <w:b/>
                <w:bCs/>
              </w:rPr>
              <w:t xml:space="preserve"> </w:t>
            </w:r>
            <w:r w:rsidRPr="00C9330C">
              <w:rPr>
                <w:b/>
                <w:bCs/>
              </w:rPr>
              <w:t>Billing</w:t>
            </w:r>
            <w:r w:rsidR="00C9330C" w:rsidRPr="00C9330C">
              <w:rPr>
                <w:b/>
                <w:bCs/>
              </w:rPr>
              <w:t xml:space="preserve"> </w:t>
            </w:r>
            <w:r w:rsidRPr="00C9330C">
              <w:rPr>
                <w:b/>
                <w:bCs/>
              </w:rPr>
              <w:t>Account</w:t>
            </w:r>
            <w:r w:rsidR="00C9330C" w:rsidRPr="00C9330C">
              <w:t xml:space="preserve"> </w:t>
            </w:r>
            <w:r w:rsidRPr="00C9330C">
              <w:t>section</w:t>
            </w:r>
            <w:r w:rsidR="00C9330C" w:rsidRPr="00C9330C">
              <w:t xml:space="preserve"> </w:t>
            </w:r>
            <w:r w:rsidR="009E41F0" w:rsidRPr="00C9330C">
              <w:rPr>
                <w:color w:val="333333"/>
              </w:rPr>
              <w:t>in</w:t>
            </w:r>
            <w:r w:rsidR="00C9330C" w:rsidRPr="00C9330C">
              <w:rPr>
                <w:color w:val="333333"/>
              </w:rPr>
              <w:t xml:space="preserve"> </w:t>
            </w:r>
            <w:hyperlink r:id="rId12" w:anchor="!/view?docid=b4765dd1-d9b7-4dbe-afd6-0e4f6b509082" w:history="1">
              <w:r w:rsidR="009D5030">
                <w:rPr>
                  <w:rStyle w:val="Hyperlink"/>
                </w:rPr>
                <w:t>Aetna Compass MED D - SilverScript - Premium Billing General Information, Processes, &amp; Document Index (062831)</w:t>
              </w:r>
            </w:hyperlink>
            <w:r w:rsidR="009E41F0" w:rsidRPr="00C9330C">
              <w:rPr>
                <w:color w:val="333333"/>
              </w:rPr>
              <w:t>.</w:t>
            </w:r>
            <w:r w:rsidR="00C9330C" w:rsidRPr="00C9330C">
              <w:rPr>
                <w:color w:val="333333"/>
              </w:rPr>
              <w:t xml:space="preserve"> </w:t>
            </w:r>
          </w:p>
          <w:p w14:paraId="1B04CD4B" w14:textId="77777777" w:rsidR="00FF431A" w:rsidRPr="00C9330C" w:rsidRDefault="00FF431A" w:rsidP="00F26032">
            <w:pPr>
              <w:tabs>
                <w:tab w:val="left" w:pos="3337"/>
              </w:tabs>
              <w:spacing w:before="120" w:after="120"/>
              <w:jc w:val="both"/>
            </w:pPr>
          </w:p>
        </w:tc>
      </w:tr>
      <w:tr w:rsidR="00931463" w:rsidRPr="00C9330C" w14:paraId="3D3EC0B5" w14:textId="77777777" w:rsidTr="004F1C4F">
        <w:trPr>
          <w:trHeight w:val="80"/>
        </w:trPr>
        <w:tc>
          <w:tcPr>
            <w:tcW w:w="236" w:type="pct"/>
            <w:vMerge/>
          </w:tcPr>
          <w:p w14:paraId="361CE9EE" w14:textId="77777777" w:rsidR="00931463" w:rsidRPr="00C9330C" w:rsidRDefault="00931463" w:rsidP="00F2603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17" w:type="pct"/>
            <w:shd w:val="pct10" w:color="auto" w:fill="auto"/>
          </w:tcPr>
          <w:p w14:paraId="0E472B1A" w14:textId="77777777" w:rsidR="00931463" w:rsidRPr="00C9330C" w:rsidRDefault="00931463" w:rsidP="00F26032">
            <w:pPr>
              <w:spacing w:before="120" w:after="120"/>
              <w:jc w:val="center"/>
              <w:rPr>
                <w:b/>
              </w:rPr>
            </w:pPr>
            <w:r w:rsidRPr="00C9330C">
              <w:rPr>
                <w:b/>
              </w:rPr>
              <w:t>If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the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caller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is…</w:t>
            </w:r>
          </w:p>
        </w:tc>
        <w:tc>
          <w:tcPr>
            <w:tcW w:w="3447" w:type="pct"/>
            <w:gridSpan w:val="2"/>
            <w:shd w:val="pct10" w:color="auto" w:fill="auto"/>
          </w:tcPr>
          <w:p w14:paraId="5B4D3D8A" w14:textId="77777777" w:rsidR="00931463" w:rsidRPr="00C9330C" w:rsidRDefault="00931463" w:rsidP="00F26032">
            <w:pPr>
              <w:spacing w:before="120" w:after="120"/>
              <w:jc w:val="center"/>
              <w:rPr>
                <w:b/>
              </w:rPr>
            </w:pPr>
            <w:r w:rsidRPr="00C9330C">
              <w:rPr>
                <w:b/>
              </w:rPr>
              <w:t>Then…</w:t>
            </w:r>
          </w:p>
        </w:tc>
      </w:tr>
      <w:tr w:rsidR="00931463" w:rsidRPr="00C9330C" w14:paraId="007D89E2" w14:textId="77777777" w:rsidTr="004F1C4F">
        <w:trPr>
          <w:trHeight w:val="80"/>
        </w:trPr>
        <w:tc>
          <w:tcPr>
            <w:tcW w:w="236" w:type="pct"/>
            <w:vMerge/>
          </w:tcPr>
          <w:p w14:paraId="2B73B6F9" w14:textId="77777777" w:rsidR="00931463" w:rsidRPr="00C9330C" w:rsidRDefault="00931463" w:rsidP="00F2603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17" w:type="pct"/>
          </w:tcPr>
          <w:p w14:paraId="113F326C" w14:textId="77777777" w:rsidR="00931463" w:rsidRDefault="00931463" w:rsidP="00F26032">
            <w:pPr>
              <w:spacing w:before="120" w:after="120"/>
              <w:rPr>
                <w:rFonts w:cs="Verdana"/>
              </w:rPr>
            </w:pPr>
            <w:r w:rsidRPr="00C9330C">
              <w:t>The</w:t>
            </w:r>
            <w:r w:rsidR="00C9330C" w:rsidRPr="00C9330C">
              <w:t xml:space="preserve"> </w:t>
            </w:r>
            <w:r w:rsidR="008B061E" w:rsidRPr="00C9330C">
              <w:rPr>
                <w:rFonts w:cs="Verdana"/>
              </w:rPr>
              <w:t>beneficiary,</w:t>
            </w:r>
            <w:r w:rsidR="00C9330C" w:rsidRPr="00C9330C">
              <w:rPr>
                <w:rFonts w:cs="Verdana"/>
              </w:rPr>
              <w:t xml:space="preserve"> </w:t>
            </w:r>
            <w:r w:rsidR="008B061E" w:rsidRPr="00C9330C">
              <w:rPr>
                <w:rFonts w:cs="Verdana"/>
              </w:rPr>
              <w:t>Ship</w:t>
            </w:r>
            <w:r w:rsidR="00C9330C" w:rsidRPr="00C9330C">
              <w:rPr>
                <w:rFonts w:cs="Verdana"/>
              </w:rPr>
              <w:t xml:space="preserve"> </w:t>
            </w:r>
            <w:r w:rsidR="008B061E" w:rsidRPr="00C9330C">
              <w:rPr>
                <w:rFonts w:cs="Verdana"/>
              </w:rPr>
              <w:t>Counselor,</w:t>
            </w:r>
            <w:r w:rsidR="00C9330C" w:rsidRPr="00C9330C">
              <w:rPr>
                <w:rFonts w:cs="Verdana"/>
              </w:rPr>
              <w:t xml:space="preserve"> </w:t>
            </w:r>
            <w:r w:rsidR="008B061E" w:rsidRPr="00C9330C">
              <w:rPr>
                <w:rFonts w:cs="Verdana"/>
              </w:rPr>
              <w:t>or</w:t>
            </w:r>
            <w:r w:rsidR="00C9330C" w:rsidRPr="00C9330C">
              <w:rPr>
                <w:rFonts w:cs="Verdana"/>
              </w:rPr>
              <w:t xml:space="preserve"> </w:t>
            </w:r>
            <w:r w:rsidR="008B061E" w:rsidRPr="00C9330C">
              <w:rPr>
                <w:rFonts w:cs="Verdana"/>
              </w:rPr>
              <w:t>Legal</w:t>
            </w:r>
            <w:r w:rsidR="00C9330C" w:rsidRPr="00C9330C">
              <w:rPr>
                <w:rFonts w:cs="Verdana"/>
              </w:rPr>
              <w:t xml:space="preserve"> </w:t>
            </w:r>
            <w:r w:rsidR="008B061E" w:rsidRPr="00C9330C">
              <w:rPr>
                <w:rFonts w:cs="Verdana"/>
              </w:rPr>
              <w:t>Representative</w:t>
            </w:r>
          </w:p>
          <w:p w14:paraId="407E030B" w14:textId="77777777" w:rsidR="00E1550E" w:rsidRPr="00C9330C" w:rsidRDefault="00E1550E" w:rsidP="00F26032">
            <w:pPr>
              <w:spacing w:before="120" w:after="120"/>
            </w:pPr>
          </w:p>
        </w:tc>
        <w:tc>
          <w:tcPr>
            <w:tcW w:w="3447" w:type="pct"/>
            <w:gridSpan w:val="2"/>
          </w:tcPr>
          <w:p w14:paraId="3D47A479" w14:textId="77777777" w:rsidR="00931463" w:rsidRPr="00C9330C" w:rsidRDefault="00931463" w:rsidP="00F26032">
            <w:pPr>
              <w:spacing w:before="120" w:after="120"/>
            </w:pPr>
            <w:r w:rsidRPr="00C9330C">
              <w:t>Proceed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="008B061E" w:rsidRPr="00C9330C">
              <w:rPr>
                <w:b/>
              </w:rPr>
              <w:t>Step</w:t>
            </w:r>
            <w:r w:rsidR="00C9330C" w:rsidRPr="00C9330C">
              <w:rPr>
                <w:b/>
              </w:rPr>
              <w:t xml:space="preserve"> </w:t>
            </w:r>
            <w:r w:rsidR="00E70B8D" w:rsidRPr="00C9330C">
              <w:rPr>
                <w:b/>
              </w:rPr>
              <w:t>2</w:t>
            </w:r>
            <w:r w:rsidRPr="00C9330C">
              <w:t>.</w:t>
            </w:r>
          </w:p>
        </w:tc>
      </w:tr>
      <w:tr w:rsidR="00931463" w:rsidRPr="00C9330C" w14:paraId="0A414431" w14:textId="77777777" w:rsidTr="004F1C4F">
        <w:trPr>
          <w:trHeight w:val="80"/>
        </w:trPr>
        <w:tc>
          <w:tcPr>
            <w:tcW w:w="236" w:type="pct"/>
            <w:vMerge/>
          </w:tcPr>
          <w:p w14:paraId="6B1F40FF" w14:textId="77777777" w:rsidR="00931463" w:rsidRPr="00C9330C" w:rsidRDefault="00931463" w:rsidP="00F2603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17" w:type="pct"/>
          </w:tcPr>
          <w:p w14:paraId="290D62B0" w14:textId="77777777" w:rsidR="00931463" w:rsidRPr="00C9330C" w:rsidRDefault="00931463" w:rsidP="00F26032">
            <w:pPr>
              <w:spacing w:before="120" w:after="120"/>
            </w:pPr>
            <w:r w:rsidRPr="00C9330C">
              <w:rPr>
                <w:b/>
              </w:rPr>
              <w:t>NOT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="008B061E" w:rsidRPr="00C9330C">
              <w:rPr>
                <w:rFonts w:cs="Verdana"/>
              </w:rPr>
              <w:t>beneficiary,</w:t>
            </w:r>
            <w:r w:rsidR="00C9330C" w:rsidRPr="00C9330C">
              <w:rPr>
                <w:rFonts w:cs="Verdana"/>
              </w:rPr>
              <w:t xml:space="preserve"> </w:t>
            </w:r>
            <w:r w:rsidR="008B061E" w:rsidRPr="00C9330C">
              <w:rPr>
                <w:rFonts w:cs="Verdana"/>
              </w:rPr>
              <w:t>Ship</w:t>
            </w:r>
            <w:r w:rsidR="00C9330C" w:rsidRPr="00C9330C">
              <w:rPr>
                <w:rFonts w:cs="Verdana"/>
              </w:rPr>
              <w:t xml:space="preserve"> </w:t>
            </w:r>
            <w:r w:rsidR="008B061E" w:rsidRPr="00C9330C">
              <w:rPr>
                <w:rFonts w:cs="Verdana"/>
              </w:rPr>
              <w:t>Counselor,</w:t>
            </w:r>
            <w:r w:rsidR="00C9330C" w:rsidRPr="00C9330C">
              <w:rPr>
                <w:rFonts w:cs="Verdana"/>
              </w:rPr>
              <w:t xml:space="preserve"> </w:t>
            </w:r>
            <w:r w:rsidR="008B061E" w:rsidRPr="00C9330C">
              <w:rPr>
                <w:rFonts w:cs="Verdana"/>
              </w:rPr>
              <w:t>or</w:t>
            </w:r>
            <w:r w:rsidR="00C9330C" w:rsidRPr="00C9330C">
              <w:rPr>
                <w:rFonts w:cs="Verdana"/>
              </w:rPr>
              <w:t xml:space="preserve"> </w:t>
            </w:r>
            <w:r w:rsidR="008B061E" w:rsidRPr="00C9330C">
              <w:rPr>
                <w:rFonts w:cs="Verdana"/>
              </w:rPr>
              <w:t>Legal</w:t>
            </w:r>
            <w:r w:rsidR="00C9330C" w:rsidRPr="00C9330C">
              <w:rPr>
                <w:rFonts w:cs="Verdana"/>
              </w:rPr>
              <w:t xml:space="preserve"> </w:t>
            </w:r>
            <w:r w:rsidR="008B061E" w:rsidRPr="00C9330C">
              <w:rPr>
                <w:rFonts w:cs="Verdana"/>
              </w:rPr>
              <w:t>Representative</w:t>
            </w:r>
          </w:p>
        </w:tc>
        <w:tc>
          <w:tcPr>
            <w:tcW w:w="3447" w:type="pct"/>
            <w:gridSpan w:val="2"/>
          </w:tcPr>
          <w:p w14:paraId="018FB61C" w14:textId="5509273E" w:rsidR="00931463" w:rsidRPr="00C9330C" w:rsidRDefault="00402BB9" w:rsidP="00F26032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616ADC03" wp14:editId="547985A6">
                  <wp:extent cx="247650" cy="209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330C">
              <w:t xml:space="preserve">  </w:t>
            </w:r>
            <w:r w:rsidR="00931463" w:rsidRPr="00C9330C">
              <w:t>Requests</w:t>
            </w:r>
            <w:r w:rsidR="00C9330C" w:rsidRPr="00C9330C">
              <w:t xml:space="preserve"> </w:t>
            </w:r>
            <w:r w:rsidR="00931463" w:rsidRPr="00C9330C">
              <w:t>to</w:t>
            </w:r>
            <w:r w:rsidR="00C9330C" w:rsidRPr="00C9330C">
              <w:t xml:space="preserve"> </w:t>
            </w:r>
            <w:r w:rsidR="00931463" w:rsidRPr="00C9330C">
              <w:t>change</w:t>
            </w:r>
            <w:r w:rsidR="00C9330C" w:rsidRPr="00C9330C">
              <w:t xml:space="preserve"> </w:t>
            </w:r>
            <w:r w:rsidR="00931463" w:rsidRPr="00C9330C">
              <w:t>the</w:t>
            </w:r>
            <w:r w:rsidR="00C9330C" w:rsidRPr="00C9330C">
              <w:t xml:space="preserve"> </w:t>
            </w:r>
            <w:r w:rsidR="00931463" w:rsidRPr="00C9330C">
              <w:t>beneficiary’s</w:t>
            </w:r>
            <w:r w:rsidR="00C9330C" w:rsidRPr="00C9330C">
              <w:t xml:space="preserve"> </w:t>
            </w:r>
            <w:r w:rsidR="00931463" w:rsidRPr="00C9330C">
              <w:t>premium</w:t>
            </w:r>
            <w:r w:rsidR="00C9330C" w:rsidRPr="00C9330C">
              <w:t xml:space="preserve"> </w:t>
            </w:r>
            <w:r w:rsidR="00931463" w:rsidRPr="00C9330C">
              <w:t>billing</w:t>
            </w:r>
            <w:r w:rsidR="00C9330C" w:rsidRPr="00C9330C">
              <w:t xml:space="preserve"> </w:t>
            </w:r>
            <w:r w:rsidR="00931463" w:rsidRPr="00C9330C">
              <w:t>payment</w:t>
            </w:r>
            <w:r w:rsidR="00C9330C" w:rsidRPr="00C9330C">
              <w:t xml:space="preserve"> </w:t>
            </w:r>
            <w:r w:rsidR="00931463" w:rsidRPr="00C9330C">
              <w:t>method</w:t>
            </w:r>
            <w:r w:rsidR="00C9330C" w:rsidRPr="00C9330C">
              <w:t xml:space="preserve"> </w:t>
            </w:r>
            <w:r w:rsidR="00931463" w:rsidRPr="00C9330C">
              <w:t>can</w:t>
            </w:r>
            <w:r w:rsidR="00C9330C" w:rsidRPr="00C9330C">
              <w:t xml:space="preserve"> </w:t>
            </w:r>
            <w:r w:rsidR="00931463" w:rsidRPr="00C9330C">
              <w:rPr>
                <w:b/>
              </w:rPr>
              <w:t>only</w:t>
            </w:r>
            <w:r w:rsidR="00C9330C" w:rsidRPr="00C9330C">
              <w:t xml:space="preserve"> </w:t>
            </w:r>
            <w:r w:rsidR="00931463" w:rsidRPr="00C9330C">
              <w:t>be</w:t>
            </w:r>
            <w:r w:rsidR="00C9330C" w:rsidRPr="00C9330C">
              <w:t xml:space="preserve"> </w:t>
            </w:r>
            <w:r w:rsidR="00931463" w:rsidRPr="00C9330C">
              <w:t>made</w:t>
            </w:r>
            <w:r w:rsidR="00C9330C" w:rsidRPr="00C9330C">
              <w:t xml:space="preserve"> </w:t>
            </w:r>
            <w:r w:rsidR="00931463" w:rsidRPr="00C9330C">
              <w:t>by</w:t>
            </w:r>
            <w:r w:rsidR="00C9330C" w:rsidRPr="00C9330C">
              <w:t xml:space="preserve"> </w:t>
            </w:r>
            <w:r w:rsidR="00931463" w:rsidRPr="00C9330C">
              <w:t>the</w:t>
            </w:r>
            <w:r w:rsidR="00C9330C" w:rsidRPr="00C9330C">
              <w:t xml:space="preserve"> </w:t>
            </w:r>
            <w:r w:rsidR="008B061E" w:rsidRPr="00C9330C">
              <w:t>beneficiary,</w:t>
            </w:r>
            <w:r w:rsidR="00C9330C" w:rsidRPr="00C9330C">
              <w:t xml:space="preserve"> </w:t>
            </w:r>
            <w:r w:rsidR="008B061E" w:rsidRPr="00C9330C">
              <w:t>Ship</w:t>
            </w:r>
            <w:r w:rsidR="00C9330C" w:rsidRPr="00C9330C">
              <w:t xml:space="preserve"> </w:t>
            </w:r>
            <w:r w:rsidR="008B061E" w:rsidRPr="00C9330C">
              <w:t>Couns</w:t>
            </w:r>
            <w:r w:rsidR="006C2714" w:rsidRPr="00C9330C">
              <w:t>elor,</w:t>
            </w:r>
            <w:r w:rsidR="00C9330C" w:rsidRPr="00C9330C">
              <w:t xml:space="preserve"> </w:t>
            </w:r>
            <w:r w:rsidR="006C2714" w:rsidRPr="00C9330C">
              <w:t>or</w:t>
            </w:r>
            <w:r w:rsidR="00C9330C" w:rsidRPr="00C9330C">
              <w:t xml:space="preserve"> </w:t>
            </w:r>
            <w:r w:rsidR="006C2714" w:rsidRPr="00C9330C">
              <w:t>Legal</w:t>
            </w:r>
            <w:r w:rsidR="00C9330C" w:rsidRPr="00C9330C">
              <w:t xml:space="preserve"> </w:t>
            </w:r>
            <w:r w:rsidR="006C2714" w:rsidRPr="00C9330C">
              <w:t>Representative.</w:t>
            </w:r>
            <w:r w:rsidR="00C9330C" w:rsidRPr="00C9330C">
              <w:t xml:space="preserve"> </w:t>
            </w:r>
            <w:r w:rsidR="00931463" w:rsidRPr="00C9330C">
              <w:t>The</w:t>
            </w:r>
            <w:r w:rsidR="00C9330C" w:rsidRPr="00C9330C">
              <w:t xml:space="preserve"> </w:t>
            </w:r>
            <w:r w:rsidR="00931463" w:rsidRPr="00C9330C">
              <w:t>beneficiary</w:t>
            </w:r>
            <w:r w:rsidR="00C9330C" w:rsidRPr="00C9330C">
              <w:t xml:space="preserve"> </w:t>
            </w:r>
            <w:r w:rsidR="00931463" w:rsidRPr="00C9330C">
              <w:t>may</w:t>
            </w:r>
            <w:r w:rsidR="00C9330C" w:rsidRPr="00C9330C">
              <w:t xml:space="preserve"> </w:t>
            </w:r>
            <w:r w:rsidR="00931463" w:rsidRPr="00C9330C">
              <w:t>contact</w:t>
            </w:r>
            <w:r w:rsidR="00C9330C" w:rsidRPr="00C9330C">
              <w:t xml:space="preserve"> </w:t>
            </w:r>
            <w:r w:rsidR="00931463" w:rsidRPr="00C9330C">
              <w:t>us</w:t>
            </w:r>
            <w:r w:rsidR="00C9330C" w:rsidRPr="00C9330C">
              <w:t xml:space="preserve"> </w:t>
            </w:r>
            <w:r w:rsidR="00931463" w:rsidRPr="00C9330C">
              <w:t>at</w:t>
            </w:r>
            <w:r w:rsidR="00C9330C" w:rsidRPr="00C9330C">
              <w:t xml:space="preserve"> </w:t>
            </w:r>
            <w:r w:rsidR="00931463" w:rsidRPr="00C9330C">
              <w:t>any</w:t>
            </w:r>
            <w:r w:rsidR="00C9330C" w:rsidRPr="00C9330C">
              <w:t xml:space="preserve"> </w:t>
            </w:r>
            <w:r w:rsidR="00931463" w:rsidRPr="00C9330C">
              <w:t>time</w:t>
            </w:r>
            <w:r w:rsidR="00C9330C" w:rsidRPr="00C9330C">
              <w:t xml:space="preserve"> </w:t>
            </w:r>
            <w:r w:rsidR="00931463" w:rsidRPr="00C9330C">
              <w:t>about</w:t>
            </w:r>
            <w:r w:rsidR="00C9330C" w:rsidRPr="00C9330C">
              <w:t xml:space="preserve"> </w:t>
            </w:r>
            <w:r w:rsidR="00931463" w:rsidRPr="00C9330C">
              <w:t>how</w:t>
            </w:r>
            <w:r w:rsidR="00C9330C" w:rsidRPr="00C9330C">
              <w:t xml:space="preserve"> </w:t>
            </w:r>
            <w:r w:rsidR="00931463" w:rsidRPr="00C9330C">
              <w:t>to</w:t>
            </w:r>
            <w:r w:rsidR="00C9330C" w:rsidRPr="00C9330C">
              <w:t xml:space="preserve"> </w:t>
            </w:r>
            <w:r w:rsidR="00931463" w:rsidRPr="00C9330C">
              <w:t>submit</w:t>
            </w:r>
            <w:r w:rsidR="00C9330C" w:rsidRPr="00C9330C">
              <w:t xml:space="preserve"> </w:t>
            </w:r>
            <w:r w:rsidR="00931463" w:rsidRPr="00C9330C">
              <w:t>the</w:t>
            </w:r>
            <w:r w:rsidR="00C9330C" w:rsidRPr="00C9330C">
              <w:t xml:space="preserve"> </w:t>
            </w:r>
            <w:r w:rsidR="00931463" w:rsidRPr="00C9330C">
              <w:t>request.</w:t>
            </w:r>
            <w:r w:rsidR="00C9330C" w:rsidRPr="00C9330C">
              <w:t xml:space="preserve"> </w:t>
            </w:r>
            <w:r w:rsidR="00931463" w:rsidRPr="00C9330C">
              <w:t>I</w:t>
            </w:r>
            <w:r w:rsidR="00C9330C" w:rsidRPr="00C9330C">
              <w:t xml:space="preserve"> </w:t>
            </w:r>
            <w:r w:rsidR="00931463" w:rsidRPr="00C9330C">
              <w:t>apologize</w:t>
            </w:r>
            <w:r w:rsidR="00C9330C" w:rsidRPr="00C9330C">
              <w:t xml:space="preserve"> </w:t>
            </w:r>
            <w:r w:rsidR="00931463" w:rsidRPr="00C9330C">
              <w:t>for</w:t>
            </w:r>
            <w:r w:rsidR="00C9330C" w:rsidRPr="00C9330C">
              <w:t xml:space="preserve"> </w:t>
            </w:r>
            <w:r w:rsidR="00931463" w:rsidRPr="00C9330C">
              <w:t>the</w:t>
            </w:r>
            <w:r w:rsidR="00C9330C" w:rsidRPr="00C9330C">
              <w:t xml:space="preserve"> </w:t>
            </w:r>
            <w:r w:rsidR="00931463" w:rsidRPr="00C9330C">
              <w:t>inconvenience.</w:t>
            </w:r>
          </w:p>
          <w:p w14:paraId="0149FE2F" w14:textId="77777777" w:rsidR="00931463" w:rsidRPr="00C9330C" w:rsidRDefault="00931463" w:rsidP="00F26032">
            <w:pPr>
              <w:spacing w:before="120" w:after="120"/>
            </w:pPr>
          </w:p>
          <w:p w14:paraId="0EA8F26C" w14:textId="77777777" w:rsidR="00931463" w:rsidRPr="00C9330C" w:rsidRDefault="00FF431A" w:rsidP="00F26032">
            <w:pPr>
              <w:spacing w:before="120" w:after="120"/>
              <w:rPr>
                <w:b/>
              </w:rPr>
            </w:pPr>
            <w:r w:rsidRPr="00C9330C">
              <w:t>Proceed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rPr>
                <w:b/>
              </w:rPr>
              <w:t>Step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5.</w:t>
            </w:r>
          </w:p>
          <w:p w14:paraId="0268D1B2" w14:textId="77777777" w:rsidR="00FF431A" w:rsidRPr="00C9330C" w:rsidRDefault="00FF431A" w:rsidP="00F26032">
            <w:pPr>
              <w:spacing w:before="120" w:after="120"/>
            </w:pPr>
          </w:p>
        </w:tc>
      </w:tr>
      <w:tr w:rsidR="00931463" w:rsidRPr="00C9330C" w14:paraId="705CEA02" w14:textId="77777777" w:rsidTr="004F1C4F">
        <w:trPr>
          <w:trHeight w:val="66"/>
        </w:trPr>
        <w:tc>
          <w:tcPr>
            <w:tcW w:w="236" w:type="pct"/>
            <w:vMerge w:val="restart"/>
          </w:tcPr>
          <w:p w14:paraId="04E1AF36" w14:textId="77777777" w:rsidR="00931463" w:rsidRPr="00C9330C" w:rsidRDefault="00E70B8D" w:rsidP="00F26032">
            <w:pPr>
              <w:spacing w:before="120" w:after="120"/>
              <w:jc w:val="center"/>
              <w:rPr>
                <w:b/>
              </w:rPr>
            </w:pPr>
            <w:r w:rsidRPr="00C9330C">
              <w:rPr>
                <w:b/>
              </w:rPr>
              <w:t>2</w:t>
            </w:r>
          </w:p>
        </w:tc>
        <w:tc>
          <w:tcPr>
            <w:tcW w:w="4764" w:type="pct"/>
            <w:gridSpan w:val="3"/>
            <w:tcBorders>
              <w:bottom w:val="single" w:sz="4" w:space="0" w:color="auto"/>
            </w:tcBorders>
          </w:tcPr>
          <w:p w14:paraId="610B5B32" w14:textId="6B14A2C5" w:rsidR="00931463" w:rsidRPr="00C9330C" w:rsidRDefault="00931463" w:rsidP="00F26032">
            <w:pPr>
              <w:spacing w:before="120" w:after="120"/>
            </w:pPr>
            <w:r w:rsidRPr="00C9330C">
              <w:t>Click</w:t>
            </w:r>
            <w:r w:rsidR="00C9330C" w:rsidRPr="00C9330C">
              <w:t xml:space="preserve"> </w:t>
            </w:r>
            <w:r w:rsidRPr="00C9330C">
              <w:t>on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rPr>
                <w:b/>
              </w:rPr>
              <w:t>Premium</w:t>
            </w:r>
            <w:r w:rsidR="00C9330C" w:rsidRPr="00C9330C">
              <w:rPr>
                <w:b/>
              </w:rPr>
              <w:t xml:space="preserve"> </w:t>
            </w:r>
            <w:r w:rsidR="00C57BA9">
              <w:rPr>
                <w:b/>
              </w:rPr>
              <w:t>Billing</w:t>
            </w:r>
            <w:r w:rsidR="00C57BA9" w:rsidRPr="00C9330C">
              <w:t xml:space="preserve"> </w:t>
            </w:r>
            <w:r w:rsidR="00C57BA9">
              <w:t>tab</w:t>
            </w:r>
            <w:r w:rsidR="00C57BA9" w:rsidRPr="00C9330C">
              <w:t xml:space="preserve"> </w:t>
            </w:r>
            <w:r w:rsidRPr="00C9330C">
              <w:t>of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B141F2">
              <w:rPr>
                <w:bCs/>
              </w:rPr>
              <w:t>Medicare</w:t>
            </w:r>
            <w:r w:rsidR="00C9330C" w:rsidRPr="00B141F2">
              <w:rPr>
                <w:bCs/>
              </w:rPr>
              <w:t xml:space="preserve"> </w:t>
            </w:r>
            <w:r w:rsidRPr="00B141F2">
              <w:rPr>
                <w:bCs/>
              </w:rPr>
              <w:t>D</w:t>
            </w:r>
            <w:r w:rsidR="00C9330C" w:rsidRPr="00B141F2">
              <w:rPr>
                <w:bCs/>
              </w:rPr>
              <w:t xml:space="preserve"> </w:t>
            </w:r>
            <w:r w:rsidR="00FB703B">
              <w:t>Landing Page</w:t>
            </w:r>
            <w:r w:rsidR="00FB703B" w:rsidRPr="00C9330C">
              <w:t xml:space="preserve"> </w:t>
            </w:r>
            <w:r w:rsidR="008B061E" w:rsidRPr="00C9330C">
              <w:t>to</w:t>
            </w:r>
            <w:r w:rsidR="00C9330C" w:rsidRPr="00C9330C">
              <w:t xml:space="preserve"> </w:t>
            </w:r>
            <w:r w:rsidR="008B061E" w:rsidRPr="00C9330C">
              <w:t>v</w:t>
            </w:r>
            <w:r w:rsidRPr="00C9330C">
              <w:t>erify</w:t>
            </w:r>
            <w:r w:rsidR="00C9330C" w:rsidRPr="00C9330C">
              <w:t xml:space="preserve"> </w:t>
            </w:r>
            <w:r w:rsidRPr="00C9330C">
              <w:t>whether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beneficiary</w:t>
            </w:r>
            <w:r w:rsidR="00C9330C" w:rsidRPr="00C9330C">
              <w:t xml:space="preserve"> </w:t>
            </w:r>
            <w:r w:rsidRPr="00C9330C">
              <w:t>already</w:t>
            </w:r>
            <w:r w:rsidR="00C9330C" w:rsidRPr="00C9330C">
              <w:t xml:space="preserve"> </w:t>
            </w:r>
            <w:r w:rsidRPr="00C9330C">
              <w:t>has</w:t>
            </w:r>
            <w:r w:rsidR="00C9330C" w:rsidRPr="00C9330C">
              <w:t xml:space="preserve"> </w:t>
            </w:r>
            <w:r w:rsidRPr="00C9330C">
              <w:t>a</w:t>
            </w:r>
            <w:r w:rsidR="00C9330C" w:rsidRPr="00C9330C">
              <w:t xml:space="preserve"> </w:t>
            </w:r>
            <w:r w:rsidR="00CE65FD" w:rsidRPr="00C9330C">
              <w:t>Payment</w:t>
            </w:r>
            <w:r w:rsidR="00C9330C" w:rsidRPr="00C9330C">
              <w:t xml:space="preserve"> </w:t>
            </w:r>
            <w:r w:rsidR="00CE65FD" w:rsidRPr="00C9330C">
              <w:t>Plan</w:t>
            </w:r>
            <w:r w:rsidR="00C9330C" w:rsidRPr="00C9330C">
              <w:t xml:space="preserve"> </w:t>
            </w:r>
            <w:r w:rsidRPr="00C9330C">
              <w:t>set</w:t>
            </w:r>
            <w:r w:rsidR="00C9330C" w:rsidRPr="00C9330C">
              <w:t xml:space="preserve"> </w:t>
            </w:r>
            <w:r w:rsidRPr="00C9330C">
              <w:t>up</w:t>
            </w:r>
            <w:r w:rsidR="00C9330C" w:rsidRPr="00C9330C">
              <w:t xml:space="preserve"> </w:t>
            </w:r>
            <w:r w:rsidRPr="00C9330C">
              <w:t>on</w:t>
            </w:r>
            <w:r w:rsidR="00C9330C" w:rsidRPr="00C9330C">
              <w:t xml:space="preserve"> </w:t>
            </w:r>
            <w:r w:rsidR="008B061E" w:rsidRPr="00C9330C">
              <w:t>the</w:t>
            </w:r>
            <w:r w:rsidR="00C9330C" w:rsidRPr="00C9330C">
              <w:t xml:space="preserve"> </w:t>
            </w:r>
            <w:r w:rsidRPr="00C9330C">
              <w:t>premium</w:t>
            </w:r>
            <w:r w:rsidR="00C9330C" w:rsidRPr="00C9330C">
              <w:t xml:space="preserve"> </w:t>
            </w:r>
            <w:r w:rsidRPr="00C9330C">
              <w:t>billing</w:t>
            </w:r>
            <w:r w:rsidR="00C9330C" w:rsidRPr="00C9330C">
              <w:t xml:space="preserve"> </w:t>
            </w:r>
            <w:r w:rsidRPr="00C9330C">
              <w:t>account.</w:t>
            </w:r>
            <w:r w:rsidR="00C9330C" w:rsidRPr="00C9330C">
              <w:t xml:space="preserve"> </w:t>
            </w:r>
          </w:p>
          <w:p w14:paraId="0BB68964" w14:textId="77777777" w:rsidR="00931463" w:rsidRPr="00C9330C" w:rsidRDefault="00931463" w:rsidP="00F26032">
            <w:pPr>
              <w:spacing w:before="120" w:after="120"/>
            </w:pPr>
          </w:p>
          <w:p w14:paraId="74C16BA9" w14:textId="7ADDD06C" w:rsidR="00931463" w:rsidRPr="00C9330C" w:rsidRDefault="00931463" w:rsidP="00F26032">
            <w:pPr>
              <w:spacing w:before="120" w:after="120"/>
            </w:pPr>
            <w:r w:rsidRPr="00C9330C">
              <w:rPr>
                <w:b/>
              </w:rPr>
              <w:t>Note:</w:t>
            </w:r>
            <w:r w:rsidR="00C9330C" w:rsidRPr="00C9330C">
              <w:t xml:space="preserve">  </w:t>
            </w:r>
            <w:bookmarkStart w:id="27" w:name="OLE_LINK6"/>
            <w:r w:rsidRPr="00C9330C">
              <w:t>The</w:t>
            </w:r>
            <w:r w:rsidR="00C9330C" w:rsidRPr="00C9330C">
              <w:t xml:space="preserve"> </w:t>
            </w:r>
            <w:r w:rsidR="00CE65FD" w:rsidRPr="00C9330C">
              <w:rPr>
                <w:b/>
              </w:rPr>
              <w:t>Payment</w:t>
            </w:r>
            <w:r w:rsidR="00C9330C" w:rsidRPr="00C9330C">
              <w:rPr>
                <w:b/>
              </w:rPr>
              <w:t xml:space="preserve"> </w:t>
            </w:r>
            <w:r w:rsidR="00CE65FD" w:rsidRPr="00C9330C">
              <w:rPr>
                <w:b/>
              </w:rPr>
              <w:t>Plan</w:t>
            </w:r>
            <w:r w:rsidR="00C9330C" w:rsidRPr="00C9330C">
              <w:t xml:space="preserve"> </w:t>
            </w:r>
            <w:r w:rsidRPr="00C9330C">
              <w:t>section</w:t>
            </w:r>
            <w:r w:rsidR="00C9330C" w:rsidRPr="00C9330C">
              <w:t xml:space="preserve"> </w:t>
            </w:r>
            <w:r w:rsidRPr="00C9330C">
              <w:t>is</w:t>
            </w:r>
            <w:r w:rsidR="00C9330C" w:rsidRPr="00C9330C">
              <w:t xml:space="preserve"> </w:t>
            </w:r>
            <w:r w:rsidRPr="00C9330C">
              <w:t>located</w:t>
            </w:r>
            <w:r w:rsidR="00C9330C" w:rsidRPr="00C9330C">
              <w:t xml:space="preserve"> </w:t>
            </w:r>
            <w:r w:rsidR="006204F3">
              <w:t>near</w:t>
            </w:r>
            <w:r w:rsidR="001A710D">
              <w:t xml:space="preserve"> the top</w:t>
            </w:r>
            <w:r w:rsidR="00C9330C" w:rsidRPr="00C9330C">
              <w:t xml:space="preserve"> </w:t>
            </w:r>
            <w:r w:rsidRPr="00C9330C">
              <w:t>of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screen</w:t>
            </w:r>
            <w:r w:rsidR="00844CA8">
              <w:t xml:space="preserve"> next to the </w:t>
            </w:r>
            <w:r w:rsidR="00844CA8" w:rsidRPr="00844CA8">
              <w:rPr>
                <w:b/>
                <w:bCs/>
              </w:rPr>
              <w:t>Balance Details</w:t>
            </w:r>
            <w:r w:rsidR="00844CA8">
              <w:t xml:space="preserve"> section</w:t>
            </w:r>
            <w:r w:rsidRPr="00C9330C">
              <w:t>.</w:t>
            </w:r>
            <w:r w:rsidR="00D746CE">
              <w:t xml:space="preserve"> If a payment plan is showing for the member but has a term date listed, that is not an active payment plan</w:t>
            </w:r>
            <w:bookmarkEnd w:id="27"/>
            <w:r w:rsidR="00D746CE">
              <w:t xml:space="preserve">. </w:t>
            </w:r>
          </w:p>
          <w:p w14:paraId="3B4C2449" w14:textId="77777777" w:rsidR="00931463" w:rsidRPr="00C9330C" w:rsidRDefault="00931463" w:rsidP="00F26032">
            <w:pPr>
              <w:spacing w:before="120" w:after="120"/>
            </w:pPr>
          </w:p>
          <w:p w14:paraId="7318E1F4" w14:textId="32770851" w:rsidR="00931463" w:rsidRPr="00C9330C" w:rsidRDefault="00391BC5" w:rsidP="00F26032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402BB9">
              <w:rPr>
                <w:noProof/>
              </w:rPr>
              <w:drawing>
                <wp:inline distT="0" distB="0" distL="0" distR="0" wp14:anchorId="35F0B80A" wp14:editId="67E40A96">
                  <wp:extent cx="7219950" cy="2905125"/>
                  <wp:effectExtent l="19050" t="19050" r="0" b="9525"/>
                  <wp:docPr id="5" name="Picture 119793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793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950" cy="290512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1CA13AE3" w14:textId="77777777" w:rsidR="00FF431A" w:rsidRPr="00C9330C" w:rsidRDefault="00FF431A" w:rsidP="00F26032">
            <w:pPr>
              <w:spacing w:before="120" w:after="120"/>
              <w:jc w:val="center"/>
            </w:pPr>
          </w:p>
        </w:tc>
      </w:tr>
      <w:tr w:rsidR="00931463" w:rsidRPr="00C9330C" w14:paraId="716A0929" w14:textId="77777777" w:rsidTr="004F1C4F">
        <w:trPr>
          <w:trHeight w:val="64"/>
        </w:trPr>
        <w:tc>
          <w:tcPr>
            <w:tcW w:w="236" w:type="pct"/>
            <w:vMerge/>
          </w:tcPr>
          <w:p w14:paraId="378A3CDF" w14:textId="77777777" w:rsidR="00931463" w:rsidRPr="00C9330C" w:rsidRDefault="00931463" w:rsidP="00F2603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17" w:type="pct"/>
            <w:shd w:val="pct10" w:color="auto" w:fill="auto"/>
          </w:tcPr>
          <w:p w14:paraId="4D4E1173" w14:textId="77777777" w:rsidR="00931463" w:rsidRPr="00C9330C" w:rsidRDefault="00931463" w:rsidP="00F26032">
            <w:pPr>
              <w:spacing w:before="120" w:after="120"/>
              <w:jc w:val="center"/>
              <w:rPr>
                <w:b/>
              </w:rPr>
            </w:pPr>
            <w:r w:rsidRPr="00C9330C">
              <w:rPr>
                <w:b/>
              </w:rPr>
              <w:t>If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the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beneficiary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does…</w:t>
            </w:r>
          </w:p>
        </w:tc>
        <w:tc>
          <w:tcPr>
            <w:tcW w:w="3447" w:type="pct"/>
            <w:gridSpan w:val="2"/>
            <w:shd w:val="pct10" w:color="auto" w:fill="auto"/>
          </w:tcPr>
          <w:p w14:paraId="47004BD5" w14:textId="77777777" w:rsidR="00931463" w:rsidRPr="00C9330C" w:rsidRDefault="00931463" w:rsidP="00F26032">
            <w:pPr>
              <w:spacing w:before="120" w:after="120"/>
              <w:jc w:val="center"/>
              <w:rPr>
                <w:b/>
              </w:rPr>
            </w:pPr>
            <w:r w:rsidRPr="00C9330C">
              <w:rPr>
                <w:b/>
              </w:rPr>
              <w:t>Then…</w:t>
            </w:r>
          </w:p>
        </w:tc>
      </w:tr>
      <w:tr w:rsidR="006C2714" w:rsidRPr="00C9330C" w14:paraId="78083CAC" w14:textId="77777777" w:rsidTr="004F1C4F">
        <w:trPr>
          <w:trHeight w:val="64"/>
        </w:trPr>
        <w:tc>
          <w:tcPr>
            <w:tcW w:w="236" w:type="pct"/>
            <w:vMerge/>
          </w:tcPr>
          <w:p w14:paraId="0BEE617C" w14:textId="77777777" w:rsidR="006C2714" w:rsidRPr="00C9330C" w:rsidRDefault="006C2714" w:rsidP="00F2603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17" w:type="pct"/>
          </w:tcPr>
          <w:p w14:paraId="531E81A0" w14:textId="77777777" w:rsidR="006C2714" w:rsidRPr="00C9330C" w:rsidRDefault="006C2714" w:rsidP="00F26032">
            <w:pPr>
              <w:spacing w:before="120" w:after="120"/>
            </w:pPr>
            <w:r w:rsidRPr="00C9330C">
              <w:rPr>
                <w:b/>
              </w:rPr>
              <w:t>NOT</w:t>
            </w:r>
            <w:r w:rsidR="00C9330C" w:rsidRPr="00C9330C">
              <w:t xml:space="preserve"> </w:t>
            </w:r>
            <w:r w:rsidRPr="00C9330C">
              <w:t>have</w:t>
            </w:r>
            <w:r w:rsidR="00C9330C" w:rsidRPr="00C9330C">
              <w:t xml:space="preserve"> </w:t>
            </w:r>
            <w:r w:rsidRPr="00C9330C">
              <w:t>a</w:t>
            </w:r>
            <w:r w:rsidR="00C9330C" w:rsidRPr="00C9330C">
              <w:t xml:space="preserve"> </w:t>
            </w:r>
            <w:r w:rsidR="00CE65FD" w:rsidRPr="00C9330C">
              <w:t>Payment</w:t>
            </w:r>
            <w:r w:rsidR="00C9330C" w:rsidRPr="00C9330C">
              <w:t xml:space="preserve"> </w:t>
            </w:r>
            <w:r w:rsidR="00CE65FD" w:rsidRPr="00C9330C">
              <w:t>Plan</w:t>
            </w:r>
            <w:r w:rsidR="00C9330C" w:rsidRPr="00C9330C">
              <w:t xml:space="preserve"> </w:t>
            </w:r>
          </w:p>
        </w:tc>
        <w:tc>
          <w:tcPr>
            <w:tcW w:w="3447" w:type="pct"/>
            <w:gridSpan w:val="2"/>
          </w:tcPr>
          <w:p w14:paraId="545FBE13" w14:textId="77777777" w:rsidR="006C2714" w:rsidRPr="00C9330C" w:rsidRDefault="006C2714" w:rsidP="00F26032">
            <w:pPr>
              <w:spacing w:before="120" w:after="120"/>
            </w:pPr>
            <w:r w:rsidRPr="00C9330C">
              <w:t>Proceed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rPr>
                <w:b/>
              </w:rPr>
              <w:t>Step</w:t>
            </w:r>
            <w:r w:rsidR="00C9330C" w:rsidRPr="00C9330C">
              <w:rPr>
                <w:b/>
              </w:rPr>
              <w:t xml:space="preserve"> </w:t>
            </w:r>
            <w:r w:rsidR="00E70B8D" w:rsidRPr="00C9330C">
              <w:rPr>
                <w:b/>
              </w:rPr>
              <w:t>3</w:t>
            </w:r>
            <w:r w:rsidRPr="00C9330C">
              <w:t>.</w:t>
            </w:r>
          </w:p>
          <w:p w14:paraId="780BCEC4" w14:textId="77777777" w:rsidR="00FF431A" w:rsidRPr="00C9330C" w:rsidRDefault="00FF431A" w:rsidP="00F26032">
            <w:pPr>
              <w:spacing w:before="120" w:after="120"/>
            </w:pPr>
          </w:p>
        </w:tc>
      </w:tr>
      <w:tr w:rsidR="00931463" w:rsidRPr="00C9330C" w14:paraId="38338814" w14:textId="77777777" w:rsidTr="004F1C4F">
        <w:trPr>
          <w:trHeight w:val="64"/>
        </w:trPr>
        <w:tc>
          <w:tcPr>
            <w:tcW w:w="236" w:type="pct"/>
            <w:vMerge/>
          </w:tcPr>
          <w:p w14:paraId="6F0C7BE8" w14:textId="77777777" w:rsidR="00931463" w:rsidRPr="00C9330C" w:rsidRDefault="00931463" w:rsidP="00F2603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17" w:type="pct"/>
          </w:tcPr>
          <w:p w14:paraId="4CFA6300" w14:textId="77777777" w:rsidR="00931463" w:rsidRPr="00C9330C" w:rsidRDefault="00931463" w:rsidP="00F26032">
            <w:pPr>
              <w:spacing w:before="120" w:after="120"/>
            </w:pPr>
            <w:bookmarkStart w:id="28" w:name="OLE_LINK7"/>
            <w:r w:rsidRPr="00C9330C">
              <w:t>Have</w:t>
            </w:r>
            <w:r w:rsidR="00C9330C" w:rsidRPr="00C9330C">
              <w:t xml:space="preserve"> </w:t>
            </w:r>
            <w:r w:rsidRPr="00C9330C">
              <w:t>a</w:t>
            </w:r>
            <w:r w:rsidR="00C9330C" w:rsidRPr="00C9330C">
              <w:t xml:space="preserve"> </w:t>
            </w:r>
            <w:r w:rsidR="00CE65FD" w:rsidRPr="00C9330C">
              <w:t>Payment</w:t>
            </w:r>
            <w:r w:rsidR="00C9330C" w:rsidRPr="00C9330C">
              <w:t xml:space="preserve"> </w:t>
            </w:r>
            <w:r w:rsidR="00CE65FD" w:rsidRPr="00C9330C">
              <w:t>Plan</w:t>
            </w:r>
            <w:r w:rsidR="00D746CE">
              <w:t xml:space="preserve"> (with no term date listed)</w:t>
            </w:r>
            <w:bookmarkEnd w:id="28"/>
          </w:p>
        </w:tc>
        <w:tc>
          <w:tcPr>
            <w:tcW w:w="3447" w:type="pct"/>
            <w:gridSpan w:val="2"/>
          </w:tcPr>
          <w:p w14:paraId="3CB4CA3F" w14:textId="64F60A57" w:rsidR="00931463" w:rsidRPr="00C9330C" w:rsidRDefault="00402BB9" w:rsidP="00F26032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6FA25CFB" wp14:editId="72ACA9AB">
                  <wp:extent cx="247650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330C">
              <w:t xml:space="preserve">  </w:t>
            </w:r>
            <w:r w:rsidR="008B061E" w:rsidRPr="00C9330C">
              <w:t>A</w:t>
            </w:r>
            <w:r w:rsidR="00C9330C" w:rsidRPr="00C9330C">
              <w:t xml:space="preserve"> </w:t>
            </w:r>
            <w:r w:rsidR="00CE65FD" w:rsidRPr="00C9330C">
              <w:t>Payment</w:t>
            </w:r>
            <w:r w:rsidR="00C9330C" w:rsidRPr="00C9330C">
              <w:t xml:space="preserve"> </w:t>
            </w:r>
            <w:r w:rsidR="00CE65FD" w:rsidRPr="00C9330C">
              <w:t>Plan</w:t>
            </w:r>
            <w:r w:rsidR="00C9330C" w:rsidRPr="00C9330C">
              <w:t xml:space="preserve"> </w:t>
            </w:r>
            <w:r w:rsidR="00931463" w:rsidRPr="00C9330C">
              <w:t>has</w:t>
            </w:r>
            <w:r w:rsidR="00C9330C" w:rsidRPr="00C9330C">
              <w:t xml:space="preserve"> </w:t>
            </w:r>
            <w:r w:rsidR="00931463" w:rsidRPr="00C9330C">
              <w:t>already</w:t>
            </w:r>
            <w:r w:rsidR="00C9330C" w:rsidRPr="00C9330C">
              <w:t xml:space="preserve"> </w:t>
            </w:r>
            <w:r w:rsidR="00931463" w:rsidRPr="00C9330C">
              <w:t>been</w:t>
            </w:r>
            <w:r w:rsidR="00C9330C" w:rsidRPr="00C9330C">
              <w:t xml:space="preserve"> </w:t>
            </w:r>
            <w:r w:rsidR="00931463" w:rsidRPr="00C9330C">
              <w:t>established</w:t>
            </w:r>
            <w:r w:rsidR="00C9330C" w:rsidRPr="00C9330C">
              <w:t xml:space="preserve"> </w:t>
            </w:r>
            <w:r w:rsidR="00931463" w:rsidRPr="00C9330C">
              <w:t>for</w:t>
            </w:r>
            <w:r w:rsidR="00C9330C" w:rsidRPr="00C9330C">
              <w:t xml:space="preserve"> </w:t>
            </w:r>
            <w:r w:rsidR="00931463" w:rsidRPr="00C9330C">
              <w:t>your</w:t>
            </w:r>
            <w:r w:rsidR="00C9330C" w:rsidRPr="00C9330C">
              <w:t xml:space="preserve"> </w:t>
            </w:r>
            <w:r w:rsidR="00931463" w:rsidRPr="00C9330C">
              <w:t>account.</w:t>
            </w:r>
            <w:r w:rsidR="00C9330C" w:rsidRPr="00C9330C">
              <w:t xml:space="preserve"> </w:t>
            </w:r>
            <w:r w:rsidR="002C3935" w:rsidRPr="00C9330C">
              <w:t>You</w:t>
            </w:r>
            <w:r w:rsidR="00C9330C" w:rsidRPr="00C9330C">
              <w:t xml:space="preserve"> </w:t>
            </w:r>
            <w:r w:rsidR="002C3935" w:rsidRPr="00C9330C">
              <w:t>should</w:t>
            </w:r>
            <w:r w:rsidR="00C9330C" w:rsidRPr="00C9330C">
              <w:t xml:space="preserve"> </w:t>
            </w:r>
            <w:r w:rsidR="002C3935" w:rsidRPr="00C9330C">
              <w:t>have</w:t>
            </w:r>
            <w:r w:rsidR="00C9330C" w:rsidRPr="00C9330C">
              <w:t xml:space="preserve"> </w:t>
            </w:r>
            <w:r w:rsidR="002C3935" w:rsidRPr="00C9330C">
              <w:t>received</w:t>
            </w:r>
            <w:r w:rsidR="00C9330C" w:rsidRPr="00C9330C">
              <w:t xml:space="preserve"> </w:t>
            </w:r>
            <w:r w:rsidR="002C3935" w:rsidRPr="00C9330C">
              <w:t>a</w:t>
            </w:r>
            <w:r w:rsidR="00C9330C" w:rsidRPr="00C9330C">
              <w:t xml:space="preserve"> </w:t>
            </w:r>
            <w:r w:rsidR="002C3935" w:rsidRPr="00C9330C">
              <w:t>letter</w:t>
            </w:r>
            <w:r w:rsidR="00C9330C" w:rsidRPr="00C9330C">
              <w:t xml:space="preserve"> </w:t>
            </w:r>
            <w:r w:rsidR="002C3935" w:rsidRPr="00C9330C">
              <w:t>confirming</w:t>
            </w:r>
            <w:r w:rsidR="00C9330C" w:rsidRPr="00C9330C">
              <w:t xml:space="preserve"> </w:t>
            </w:r>
            <w:r w:rsidR="002C3935" w:rsidRPr="00C9330C">
              <w:t>this</w:t>
            </w:r>
            <w:r w:rsidR="00C9330C" w:rsidRPr="00C9330C">
              <w:t xml:space="preserve"> </w:t>
            </w:r>
            <w:r w:rsidR="002C3935" w:rsidRPr="00C9330C">
              <w:t>information.</w:t>
            </w:r>
          </w:p>
          <w:p w14:paraId="7EBFA528" w14:textId="77777777" w:rsidR="00931463" w:rsidRPr="00C9330C" w:rsidRDefault="00931463" w:rsidP="00F26032">
            <w:pPr>
              <w:spacing w:before="120" w:after="120"/>
              <w:rPr>
                <w:b/>
                <w:bCs/>
              </w:rPr>
            </w:pPr>
          </w:p>
          <w:p w14:paraId="192FDA4F" w14:textId="77777777" w:rsidR="002C3935" w:rsidRPr="00C9330C" w:rsidRDefault="00FF431A" w:rsidP="00F26032">
            <w:pPr>
              <w:spacing w:before="120" w:after="120"/>
            </w:pPr>
            <w:r w:rsidRPr="00C9330C">
              <w:rPr>
                <w:b/>
              </w:rPr>
              <w:t>Notes:</w:t>
            </w:r>
          </w:p>
          <w:p w14:paraId="5BD6B608" w14:textId="77777777" w:rsidR="002C3935" w:rsidRPr="00C9330C" w:rsidRDefault="00931463" w:rsidP="00F26032">
            <w:pPr>
              <w:numPr>
                <w:ilvl w:val="0"/>
                <w:numId w:val="6"/>
              </w:numPr>
              <w:spacing w:before="120" w:after="120"/>
              <w:ind w:left="720"/>
            </w:pPr>
            <w:r w:rsidRPr="00C9330C">
              <w:t>Advise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beneficiary</w:t>
            </w:r>
            <w:r w:rsidR="00C9330C" w:rsidRPr="00C9330C">
              <w:t xml:space="preserve"> </w:t>
            </w:r>
            <w:r w:rsidRPr="00C9330C">
              <w:t>of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rPr>
                <w:b/>
                <w:bCs/>
              </w:rPr>
              <w:t>Begin</w:t>
            </w:r>
            <w:r w:rsidR="00C9330C" w:rsidRPr="00C9330C">
              <w:rPr>
                <w:b/>
                <w:bCs/>
              </w:rPr>
              <w:t xml:space="preserve"> </w:t>
            </w:r>
            <w:r w:rsidRPr="00C9330C">
              <w:rPr>
                <w:b/>
                <w:bCs/>
              </w:rPr>
              <w:t>Date</w:t>
            </w:r>
            <w:r w:rsidR="00C9330C" w:rsidRPr="00C9330C">
              <w:rPr>
                <w:b/>
                <w:bCs/>
              </w:rPr>
              <w:t xml:space="preserve"> </w:t>
            </w:r>
            <w:r w:rsidR="009F0692" w:rsidRPr="00AE6ECF">
              <w:t>and</w:t>
            </w:r>
            <w:r w:rsidR="00C9330C" w:rsidRPr="00C9330C">
              <w:rPr>
                <w:b/>
                <w:bCs/>
              </w:rPr>
              <w:t xml:space="preserve"> </w:t>
            </w:r>
            <w:r w:rsidRPr="00C9330C">
              <w:rPr>
                <w:b/>
                <w:bCs/>
              </w:rPr>
              <w:t>Amount</w:t>
            </w:r>
            <w:r w:rsidR="00C9330C" w:rsidRPr="00C9330C">
              <w:t xml:space="preserve"> </w:t>
            </w:r>
            <w:r w:rsidRPr="00C9330C">
              <w:t>(in</w:t>
            </w:r>
            <w:r w:rsidR="00C9330C" w:rsidRPr="00C9330C">
              <w:t xml:space="preserve"> </w:t>
            </w:r>
            <w:r w:rsidRPr="00C9330C">
              <w:t>addition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="009C5D89" w:rsidRPr="00C9330C">
              <w:t>beneficiary’s</w:t>
            </w:r>
            <w:r w:rsidR="00C9330C" w:rsidRPr="00C9330C">
              <w:t xml:space="preserve"> </w:t>
            </w:r>
            <w:r w:rsidR="009C5D89" w:rsidRPr="00C9330C">
              <w:t>monthly</w:t>
            </w:r>
            <w:r w:rsidR="00C9330C" w:rsidRPr="00C9330C">
              <w:t xml:space="preserve"> </w:t>
            </w:r>
            <w:r w:rsidR="009C5D89" w:rsidRPr="00C9330C">
              <w:t>premium</w:t>
            </w:r>
            <w:r w:rsidR="00877BCB" w:rsidRPr="00C9330C">
              <w:t>)</w:t>
            </w:r>
            <w:r w:rsidR="00C9330C" w:rsidRPr="00C9330C">
              <w:t xml:space="preserve"> </w:t>
            </w:r>
            <w:r w:rsidR="00877BCB" w:rsidRPr="00C9330C">
              <w:t>and</w:t>
            </w:r>
            <w:r w:rsidR="00C9330C" w:rsidRPr="00C9330C">
              <w:t xml:space="preserve"> </w:t>
            </w:r>
            <w:r w:rsidR="00877BCB" w:rsidRPr="00C9330C">
              <w:t>any</w:t>
            </w:r>
            <w:r w:rsidR="00C9330C" w:rsidRPr="00C9330C">
              <w:t xml:space="preserve"> </w:t>
            </w:r>
            <w:r w:rsidR="00877BCB" w:rsidRPr="00C9330C">
              <w:t>related</w:t>
            </w:r>
            <w:r w:rsidR="00C9330C" w:rsidRPr="00C9330C">
              <w:t xml:space="preserve"> </w:t>
            </w:r>
            <w:r w:rsidR="00877BCB" w:rsidRPr="00C9330C">
              <w:t>comments</w:t>
            </w:r>
            <w:r w:rsidR="00C9330C" w:rsidRPr="00C9330C">
              <w:t xml:space="preserve"> </w:t>
            </w:r>
            <w:r w:rsidR="00877BCB" w:rsidRPr="00C9330C">
              <w:t>about</w:t>
            </w:r>
            <w:r w:rsidR="00C9330C" w:rsidRPr="00C9330C">
              <w:t xml:space="preserve"> </w:t>
            </w:r>
            <w:r w:rsidR="00877BCB" w:rsidRPr="00C9330C">
              <w:t>the</w:t>
            </w:r>
            <w:r w:rsidR="00C9330C" w:rsidRPr="00C9330C">
              <w:t xml:space="preserve"> </w:t>
            </w:r>
            <w:r w:rsidR="00CE65FD" w:rsidRPr="00C9330C">
              <w:t>Payment</w:t>
            </w:r>
            <w:r w:rsidR="00C9330C" w:rsidRPr="00C9330C">
              <w:t xml:space="preserve"> </w:t>
            </w:r>
            <w:r w:rsidR="00CE65FD" w:rsidRPr="00C9330C">
              <w:t>Plan</w:t>
            </w:r>
            <w:r w:rsidR="006C2714" w:rsidRPr="00C9330C">
              <w:t>.</w:t>
            </w:r>
            <w:r w:rsidR="00C9330C" w:rsidRPr="00C9330C">
              <w:t xml:space="preserve"> </w:t>
            </w:r>
          </w:p>
          <w:p w14:paraId="571226A0" w14:textId="77777777" w:rsidR="00931463" w:rsidRPr="00C9330C" w:rsidRDefault="002C3935" w:rsidP="00F26032">
            <w:pPr>
              <w:numPr>
                <w:ilvl w:val="0"/>
                <w:numId w:val="6"/>
              </w:numPr>
              <w:spacing w:before="120" w:after="120"/>
              <w:ind w:left="720"/>
            </w:pPr>
            <w:r w:rsidRPr="00C9330C">
              <w:t>The</w:t>
            </w:r>
            <w:r w:rsidR="00C9330C" w:rsidRPr="00C9330C">
              <w:t xml:space="preserve"> </w:t>
            </w:r>
            <w:r w:rsidRPr="00C9330C">
              <w:t>letter</w:t>
            </w:r>
            <w:r w:rsidR="00C9330C" w:rsidRPr="00C9330C">
              <w:t xml:space="preserve"> </w:t>
            </w:r>
            <w:r w:rsidRPr="00C9330C">
              <w:t>can</w:t>
            </w:r>
            <w:r w:rsidR="00C9330C" w:rsidRPr="00C9330C">
              <w:t xml:space="preserve"> </w:t>
            </w:r>
            <w:r w:rsidRPr="00C9330C">
              <w:t>be</w:t>
            </w:r>
            <w:r w:rsidR="00C9330C" w:rsidRPr="00C9330C">
              <w:t xml:space="preserve"> </w:t>
            </w:r>
            <w:r w:rsidRPr="00C9330C">
              <w:t>located</w:t>
            </w:r>
            <w:r w:rsidR="00C9330C" w:rsidRPr="00C9330C">
              <w:t xml:space="preserve"> </w:t>
            </w:r>
            <w:r w:rsidRPr="00C9330C">
              <w:t>within</w:t>
            </w:r>
            <w:r w:rsidR="00C9330C" w:rsidRPr="00C9330C">
              <w:t xml:space="preserve"> </w:t>
            </w:r>
            <w:r w:rsidR="004E0035" w:rsidRPr="00C9330C">
              <w:rPr>
                <w:b/>
              </w:rPr>
              <w:t>ONEclick</w:t>
            </w:r>
            <w:r w:rsidRPr="00C9330C">
              <w:t>.</w:t>
            </w:r>
          </w:p>
          <w:p w14:paraId="6E609A2B" w14:textId="77777777" w:rsidR="00931463" w:rsidRPr="00C9330C" w:rsidRDefault="00931463" w:rsidP="00F26032">
            <w:pPr>
              <w:spacing w:before="120" w:after="120"/>
            </w:pPr>
          </w:p>
          <w:p w14:paraId="0B075FDB" w14:textId="77777777" w:rsidR="00931463" w:rsidRPr="00C9330C" w:rsidRDefault="00931463" w:rsidP="00F26032">
            <w:pPr>
              <w:spacing w:before="120" w:after="120"/>
              <w:rPr>
                <w:b/>
              </w:rPr>
            </w:pPr>
            <w:r w:rsidRPr="00C9330C">
              <w:t>Proceed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rPr>
                <w:b/>
              </w:rPr>
              <w:t xml:space="preserve"> </w:t>
            </w:r>
            <w:r w:rsidR="00FF431A" w:rsidRPr="00C9330C">
              <w:rPr>
                <w:b/>
              </w:rPr>
              <w:t>Step</w:t>
            </w:r>
            <w:r w:rsidR="00C9330C" w:rsidRPr="00C9330C">
              <w:rPr>
                <w:b/>
              </w:rPr>
              <w:t xml:space="preserve"> </w:t>
            </w:r>
            <w:r w:rsidR="00FF431A" w:rsidRPr="00C9330C">
              <w:rPr>
                <w:b/>
              </w:rPr>
              <w:t>5.</w:t>
            </w:r>
          </w:p>
          <w:p w14:paraId="34F50E54" w14:textId="77777777" w:rsidR="00FF431A" w:rsidRPr="00C9330C" w:rsidRDefault="00FF431A" w:rsidP="00F26032">
            <w:pPr>
              <w:spacing w:before="120" w:after="120"/>
              <w:rPr>
                <w:b/>
              </w:rPr>
            </w:pPr>
          </w:p>
        </w:tc>
      </w:tr>
      <w:tr w:rsidR="00931463" w:rsidRPr="00C9330C" w14:paraId="5472A472" w14:textId="77777777" w:rsidTr="004F1C4F">
        <w:tc>
          <w:tcPr>
            <w:tcW w:w="236" w:type="pct"/>
          </w:tcPr>
          <w:p w14:paraId="2BF83FC2" w14:textId="77777777" w:rsidR="00931463" w:rsidRPr="00C9330C" w:rsidRDefault="00E70B8D" w:rsidP="00F26032">
            <w:pPr>
              <w:spacing w:before="120" w:after="120"/>
              <w:jc w:val="center"/>
              <w:rPr>
                <w:b/>
              </w:rPr>
            </w:pPr>
            <w:r w:rsidRPr="00C9330C">
              <w:rPr>
                <w:b/>
              </w:rPr>
              <w:t>3</w:t>
            </w:r>
          </w:p>
        </w:tc>
        <w:tc>
          <w:tcPr>
            <w:tcW w:w="4764" w:type="pct"/>
            <w:gridSpan w:val="3"/>
          </w:tcPr>
          <w:p w14:paraId="6DB2BCCE" w14:textId="2B9AD894" w:rsidR="00931463" w:rsidRPr="00C9330C" w:rsidRDefault="00931463" w:rsidP="00F26032">
            <w:pPr>
              <w:spacing w:before="120" w:after="120"/>
            </w:pPr>
            <w:r w:rsidRPr="00C9330C">
              <w:t>Determine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="00396093" w:rsidRPr="00C9330C">
              <w:t>current</w:t>
            </w:r>
            <w:r w:rsidR="00C9330C" w:rsidRPr="00C9330C">
              <w:t xml:space="preserve"> </w:t>
            </w:r>
            <w:r w:rsidRPr="00C9330C">
              <w:t>balance</w:t>
            </w:r>
            <w:r w:rsidR="00C9330C" w:rsidRPr="00C9330C">
              <w:t xml:space="preserve"> </w:t>
            </w:r>
            <w:r w:rsidRPr="00C9330C">
              <w:t>owed</w:t>
            </w:r>
            <w:r w:rsidR="00C9330C" w:rsidRPr="00C9330C">
              <w:t xml:space="preserve"> </w:t>
            </w:r>
            <w:r w:rsidR="00780A82" w:rsidRPr="00C9330C">
              <w:t>and</w:t>
            </w:r>
            <w:r w:rsidR="00C9330C" w:rsidRPr="00C9330C">
              <w:t xml:space="preserve"> </w:t>
            </w:r>
            <w:r w:rsidR="00780A82" w:rsidRPr="00C9330C">
              <w:t>current</w:t>
            </w:r>
            <w:r w:rsidR="00C9330C" w:rsidRPr="00C9330C">
              <w:t xml:space="preserve"> </w:t>
            </w:r>
            <w:r w:rsidR="00780A82" w:rsidRPr="00C9330C">
              <w:t>payment</w:t>
            </w:r>
            <w:r w:rsidR="00C9330C" w:rsidRPr="00C9330C">
              <w:t xml:space="preserve"> </w:t>
            </w:r>
            <w:r w:rsidR="00780A82" w:rsidRPr="00C9330C">
              <w:t>method</w:t>
            </w:r>
            <w:r w:rsidR="00FF431A" w:rsidRPr="00C9330C">
              <w:t>;</w:t>
            </w:r>
            <w:r w:rsidR="00C9330C" w:rsidRPr="00C9330C">
              <w:t xml:space="preserve"> </w:t>
            </w:r>
            <w:r w:rsidR="00FF431A" w:rsidRPr="00C9330C">
              <w:t>refer</w:t>
            </w:r>
            <w:r w:rsidR="00C9330C" w:rsidRPr="00C9330C">
              <w:t xml:space="preserve"> </w:t>
            </w:r>
            <w:r w:rsidR="00FF431A" w:rsidRPr="00C9330C">
              <w:t>to</w:t>
            </w:r>
            <w:r w:rsidR="00C9330C" w:rsidRPr="00C9330C">
              <w:t xml:space="preserve"> </w:t>
            </w:r>
            <w:r w:rsidR="00FF431A" w:rsidRPr="00C9330C">
              <w:t>the</w:t>
            </w:r>
            <w:r w:rsidR="00C9330C" w:rsidRPr="00C9330C">
              <w:t xml:space="preserve"> </w:t>
            </w:r>
            <w:r w:rsidR="00FF431A" w:rsidRPr="00C9330C">
              <w:rPr>
                <w:b/>
              </w:rPr>
              <w:t>Viewing</w:t>
            </w:r>
            <w:r w:rsidR="00C9330C" w:rsidRPr="00C9330C">
              <w:rPr>
                <w:b/>
              </w:rPr>
              <w:t xml:space="preserve"> </w:t>
            </w:r>
            <w:r w:rsidR="00FF431A" w:rsidRPr="00C9330C">
              <w:rPr>
                <w:b/>
              </w:rPr>
              <w:t>Premium</w:t>
            </w:r>
            <w:r w:rsidR="00C9330C" w:rsidRPr="00C9330C">
              <w:rPr>
                <w:b/>
              </w:rPr>
              <w:t xml:space="preserve"> </w:t>
            </w:r>
            <w:r w:rsidR="00FF431A" w:rsidRPr="00C9330C">
              <w:rPr>
                <w:b/>
              </w:rPr>
              <w:t>Balance</w:t>
            </w:r>
            <w:r w:rsidR="00C9330C" w:rsidRPr="00C9330C">
              <w:t xml:space="preserve"> </w:t>
            </w:r>
            <w:r w:rsidR="002D1CE0" w:rsidRPr="002D1CE0">
              <w:rPr>
                <w:b/>
                <w:bCs/>
              </w:rPr>
              <w:t>Details</w:t>
            </w:r>
            <w:r w:rsidR="002D1CE0">
              <w:t xml:space="preserve"> </w:t>
            </w:r>
            <w:r w:rsidR="00FF431A" w:rsidRPr="00C9330C">
              <w:t>section</w:t>
            </w:r>
            <w:r w:rsidR="00C9330C" w:rsidRPr="00C9330C">
              <w:t xml:space="preserve"> </w:t>
            </w:r>
            <w:r w:rsidR="00FF431A" w:rsidRPr="00C9330C">
              <w:rPr>
                <w:color w:val="333333"/>
              </w:rPr>
              <w:t>in</w:t>
            </w:r>
            <w:r w:rsidR="00C9330C" w:rsidRPr="00C9330C">
              <w:rPr>
                <w:color w:val="333333"/>
              </w:rPr>
              <w:t xml:space="preserve"> </w:t>
            </w:r>
            <w:hyperlink r:id="rId15" w:anchor="!/view?docid=b4765dd1-d9b7-4dbe-afd6-0e4f6b509082" w:history="1">
              <w:r w:rsidR="004F1C4F">
                <w:rPr>
                  <w:rStyle w:val="Hyperlink"/>
                </w:rPr>
                <w:t>Aetna Compass MED D - SilverScript - Premium Billing General Information, Processes, &amp; Document Index (062831)</w:t>
              </w:r>
            </w:hyperlink>
            <w:r w:rsidR="00FF431A" w:rsidRPr="00C9330C">
              <w:rPr>
                <w:color w:val="333333"/>
              </w:rPr>
              <w:t>.</w:t>
            </w:r>
          </w:p>
          <w:p w14:paraId="7D02280A" w14:textId="77777777" w:rsidR="00931463" w:rsidRPr="00C9330C" w:rsidRDefault="00931463" w:rsidP="00F26032">
            <w:pPr>
              <w:spacing w:before="120" w:after="120"/>
            </w:pPr>
          </w:p>
          <w:p w14:paraId="56C6F58D" w14:textId="77777777" w:rsidR="00931463" w:rsidRPr="00C9330C" w:rsidRDefault="00B3089A" w:rsidP="00F26032">
            <w:pPr>
              <w:spacing w:before="120" w:after="120"/>
            </w:pPr>
            <w:r w:rsidRPr="00C9330C">
              <w:rPr>
                <w:b/>
              </w:rPr>
              <w:t>Premium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Billing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Specialized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Team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CCR</w:t>
            </w:r>
            <w:r w:rsidR="00C9330C" w:rsidRPr="00C9330C">
              <w:rPr>
                <w:b/>
              </w:rPr>
              <w:t xml:space="preserve"> </w:t>
            </w:r>
            <w:r w:rsidR="00931463" w:rsidRPr="00C9330C">
              <w:rPr>
                <w:b/>
              </w:rPr>
              <w:t>Process</w:t>
            </w:r>
            <w:r w:rsidR="00C9330C" w:rsidRPr="00C9330C">
              <w:rPr>
                <w:b/>
              </w:rPr>
              <w:t xml:space="preserve"> </w:t>
            </w:r>
            <w:r w:rsidR="00931463" w:rsidRPr="00C9330C">
              <w:rPr>
                <w:b/>
              </w:rPr>
              <w:t>Note:</w:t>
            </w:r>
            <w:r w:rsidR="00C9330C" w:rsidRPr="00C9330C">
              <w:t xml:space="preserve">  </w:t>
            </w:r>
            <w:r w:rsidR="00931463" w:rsidRPr="00C9330C">
              <w:t>If</w:t>
            </w:r>
            <w:r w:rsidR="00C9330C" w:rsidRPr="00C9330C">
              <w:t xml:space="preserve"> </w:t>
            </w:r>
            <w:r w:rsidR="00931463" w:rsidRPr="00C9330C">
              <w:t>the</w:t>
            </w:r>
            <w:r w:rsidR="00C9330C" w:rsidRPr="00C9330C">
              <w:t xml:space="preserve"> </w:t>
            </w:r>
            <w:r w:rsidR="00931463" w:rsidRPr="00C9330C">
              <w:t>beneficiary</w:t>
            </w:r>
            <w:r w:rsidR="00C9330C" w:rsidRPr="00C9330C">
              <w:t xml:space="preserve"> </w:t>
            </w:r>
            <w:r w:rsidR="00931463" w:rsidRPr="00C9330C">
              <w:t>was</w:t>
            </w:r>
            <w:r w:rsidR="00C9330C" w:rsidRPr="00C9330C">
              <w:t xml:space="preserve"> </w:t>
            </w:r>
            <w:r w:rsidR="00931463" w:rsidRPr="00C9330C">
              <w:t>directed</w:t>
            </w:r>
            <w:r w:rsidR="00C9330C" w:rsidRPr="00C9330C">
              <w:t xml:space="preserve"> </w:t>
            </w:r>
            <w:r w:rsidR="00931463" w:rsidRPr="00C9330C">
              <w:t>that</w:t>
            </w:r>
            <w:r w:rsidR="00C9330C" w:rsidRPr="00C9330C">
              <w:t xml:space="preserve"> </w:t>
            </w:r>
            <w:r w:rsidR="00931463" w:rsidRPr="00C9330C">
              <w:t>they</w:t>
            </w:r>
            <w:r w:rsidR="00C9330C" w:rsidRPr="00C9330C">
              <w:t xml:space="preserve"> </w:t>
            </w:r>
            <w:r w:rsidR="00931463" w:rsidRPr="00C9330C">
              <w:t>must</w:t>
            </w:r>
            <w:r w:rsidR="00C9330C" w:rsidRPr="00C9330C">
              <w:t xml:space="preserve"> </w:t>
            </w:r>
            <w:r w:rsidR="00931463" w:rsidRPr="00C9330C">
              <w:t>pay</w:t>
            </w:r>
            <w:r w:rsidR="00C9330C" w:rsidRPr="00C9330C">
              <w:t xml:space="preserve"> </w:t>
            </w:r>
            <w:r w:rsidR="00931463" w:rsidRPr="00C9330C">
              <w:t>their</w:t>
            </w:r>
            <w:r w:rsidR="00C9330C" w:rsidRPr="00C9330C">
              <w:t xml:space="preserve"> </w:t>
            </w:r>
            <w:r w:rsidR="00931463" w:rsidRPr="00C9330C">
              <w:t>past</w:t>
            </w:r>
            <w:r w:rsidR="00C9330C" w:rsidRPr="00C9330C">
              <w:t xml:space="preserve"> </w:t>
            </w:r>
            <w:r w:rsidR="00931463" w:rsidRPr="00C9330C">
              <w:t>due</w:t>
            </w:r>
            <w:r w:rsidR="00C9330C" w:rsidRPr="00C9330C">
              <w:t xml:space="preserve"> </w:t>
            </w:r>
            <w:r w:rsidR="00931463" w:rsidRPr="00C9330C">
              <w:t>balance</w:t>
            </w:r>
            <w:r w:rsidR="00C9330C" w:rsidRPr="00C9330C">
              <w:t xml:space="preserve"> </w:t>
            </w:r>
            <w:r w:rsidR="00931463" w:rsidRPr="00C9330C">
              <w:t>prior</w:t>
            </w:r>
            <w:r w:rsidR="00C9330C" w:rsidRPr="00C9330C">
              <w:t xml:space="preserve"> </w:t>
            </w:r>
            <w:r w:rsidR="00931463" w:rsidRPr="00C9330C">
              <w:t>to</w:t>
            </w:r>
            <w:r w:rsidR="00C9330C" w:rsidRPr="00C9330C">
              <w:t xml:space="preserve"> </w:t>
            </w:r>
            <w:r w:rsidR="00931463" w:rsidRPr="00C9330C">
              <w:t>being</w:t>
            </w:r>
            <w:r w:rsidR="00C9330C" w:rsidRPr="00C9330C">
              <w:t xml:space="preserve"> </w:t>
            </w:r>
            <w:r w:rsidR="00931463" w:rsidRPr="00C9330C">
              <w:t>re-enrolled</w:t>
            </w:r>
            <w:r w:rsidR="00C9330C" w:rsidRPr="00C9330C">
              <w:t xml:space="preserve"> </w:t>
            </w:r>
            <w:r w:rsidR="00931463" w:rsidRPr="00C9330C">
              <w:t>into</w:t>
            </w:r>
            <w:r w:rsidR="00C9330C" w:rsidRPr="00C9330C">
              <w:t xml:space="preserve"> </w:t>
            </w:r>
            <w:r w:rsidR="00931463" w:rsidRPr="00C9330C">
              <w:t>the</w:t>
            </w:r>
            <w:r w:rsidR="00C9330C" w:rsidRPr="00C9330C">
              <w:t xml:space="preserve"> </w:t>
            </w:r>
            <w:r w:rsidR="00931463" w:rsidRPr="00C9330C">
              <w:t>plan,</w:t>
            </w:r>
            <w:r w:rsidR="00C9330C" w:rsidRPr="00C9330C">
              <w:t xml:space="preserve"> </w:t>
            </w:r>
            <w:r w:rsidR="00931463" w:rsidRPr="00C9330C">
              <w:t>they</w:t>
            </w:r>
            <w:r w:rsidR="00C9330C" w:rsidRPr="00C9330C">
              <w:t xml:space="preserve"> </w:t>
            </w:r>
            <w:r w:rsidR="00931463" w:rsidRPr="00C9330C">
              <w:t>must</w:t>
            </w:r>
            <w:r w:rsidR="00C9330C" w:rsidRPr="00C9330C">
              <w:t xml:space="preserve"> </w:t>
            </w:r>
            <w:r w:rsidR="00931463" w:rsidRPr="00C9330C">
              <w:t>pay</w:t>
            </w:r>
            <w:r w:rsidR="00C9330C" w:rsidRPr="00C9330C">
              <w:t xml:space="preserve"> </w:t>
            </w:r>
            <w:r w:rsidR="00931463" w:rsidRPr="00C9330C">
              <w:t>the</w:t>
            </w:r>
            <w:r w:rsidR="00C9330C" w:rsidRPr="00C9330C">
              <w:t xml:space="preserve"> </w:t>
            </w:r>
            <w:r w:rsidR="00931463" w:rsidRPr="00C9330C">
              <w:t>entire</w:t>
            </w:r>
            <w:r w:rsidR="00C9330C" w:rsidRPr="00C9330C">
              <w:t xml:space="preserve"> </w:t>
            </w:r>
            <w:r w:rsidR="00931463" w:rsidRPr="00C9330C">
              <w:t>past</w:t>
            </w:r>
            <w:r w:rsidR="00C9330C" w:rsidRPr="00C9330C">
              <w:t xml:space="preserve"> </w:t>
            </w:r>
            <w:r w:rsidR="00931463" w:rsidRPr="00C9330C">
              <w:t>due</w:t>
            </w:r>
            <w:r w:rsidR="00C9330C" w:rsidRPr="00C9330C">
              <w:t xml:space="preserve"> </w:t>
            </w:r>
            <w:r w:rsidR="00931463" w:rsidRPr="00C9330C">
              <w:t>amount.</w:t>
            </w:r>
            <w:r w:rsidR="00C9330C" w:rsidRPr="00C9330C">
              <w:t xml:space="preserve"> </w:t>
            </w:r>
            <w:r w:rsidR="00086A83" w:rsidRPr="00C9330C">
              <w:t>If</w:t>
            </w:r>
            <w:r w:rsidR="00C9330C" w:rsidRPr="00C9330C">
              <w:t xml:space="preserve"> </w:t>
            </w:r>
            <w:r w:rsidR="00086A83" w:rsidRPr="00C9330C">
              <w:t>the</w:t>
            </w:r>
            <w:r w:rsidR="00C9330C" w:rsidRPr="00C9330C">
              <w:t xml:space="preserve"> </w:t>
            </w:r>
            <w:r w:rsidR="00086A83" w:rsidRPr="00C9330C">
              <w:t>beneficiary</w:t>
            </w:r>
            <w:r w:rsidR="00C9330C" w:rsidRPr="00C9330C">
              <w:t xml:space="preserve"> </w:t>
            </w:r>
            <w:r w:rsidR="00086A83" w:rsidRPr="00C9330C">
              <w:t>is</w:t>
            </w:r>
            <w:r w:rsidR="00C9330C" w:rsidRPr="00C9330C">
              <w:t xml:space="preserve"> </w:t>
            </w:r>
            <w:r w:rsidR="00086A83" w:rsidRPr="00C9330C">
              <w:t>disenrolled,</w:t>
            </w:r>
            <w:r w:rsidR="00C9330C" w:rsidRPr="00C9330C">
              <w:t xml:space="preserve"> </w:t>
            </w:r>
            <w:r w:rsidR="00086A83" w:rsidRPr="00C9330C">
              <w:t>they</w:t>
            </w:r>
            <w:r w:rsidR="00C9330C" w:rsidRPr="00C9330C">
              <w:t xml:space="preserve"> </w:t>
            </w:r>
            <w:r w:rsidR="00086A83" w:rsidRPr="00C9330C">
              <w:t>are</w:t>
            </w:r>
            <w:r w:rsidR="00C9330C" w:rsidRPr="00C9330C">
              <w:t xml:space="preserve"> </w:t>
            </w:r>
            <w:r w:rsidR="007551A9" w:rsidRPr="00C9330C">
              <w:t>not</w:t>
            </w:r>
            <w:r w:rsidR="00C9330C" w:rsidRPr="00C9330C">
              <w:t xml:space="preserve"> </w:t>
            </w:r>
            <w:r w:rsidR="007551A9" w:rsidRPr="00C9330C">
              <w:t>eligible</w:t>
            </w:r>
            <w:r w:rsidR="00C9330C" w:rsidRPr="00C9330C">
              <w:t xml:space="preserve"> </w:t>
            </w:r>
            <w:r w:rsidR="007551A9" w:rsidRPr="00C9330C">
              <w:t>for</w:t>
            </w:r>
            <w:r w:rsidR="00C9330C" w:rsidRPr="00C9330C">
              <w:t xml:space="preserve"> </w:t>
            </w:r>
            <w:r w:rsidR="00931463" w:rsidRPr="00C9330C">
              <w:t>a</w:t>
            </w:r>
            <w:r w:rsidR="00C9330C" w:rsidRPr="00C9330C">
              <w:t xml:space="preserve"> </w:t>
            </w:r>
            <w:r w:rsidR="00CE65FD" w:rsidRPr="00C9330C">
              <w:t>Payment</w:t>
            </w:r>
            <w:r w:rsidR="00C9330C" w:rsidRPr="00C9330C">
              <w:t xml:space="preserve"> </w:t>
            </w:r>
            <w:r w:rsidR="00CE65FD" w:rsidRPr="00C9330C">
              <w:t>Plan</w:t>
            </w:r>
            <w:r w:rsidR="00FF431A" w:rsidRPr="00C9330C">
              <w:t>.</w:t>
            </w:r>
          </w:p>
          <w:p w14:paraId="29C70E0C" w14:textId="77777777" w:rsidR="00FF431A" w:rsidRPr="00C9330C" w:rsidRDefault="00FF431A" w:rsidP="00F26032">
            <w:pPr>
              <w:spacing w:before="120" w:after="120" w:line="240" w:lineRule="atLeast"/>
              <w:textAlignment w:val="top"/>
              <w:rPr>
                <w:color w:val="333333"/>
              </w:rPr>
            </w:pPr>
          </w:p>
        </w:tc>
      </w:tr>
      <w:tr w:rsidR="00931463" w:rsidRPr="00C9330C" w14:paraId="36F7047A" w14:textId="77777777" w:rsidTr="004F1C4F">
        <w:trPr>
          <w:trHeight w:val="82"/>
        </w:trPr>
        <w:tc>
          <w:tcPr>
            <w:tcW w:w="236" w:type="pct"/>
            <w:vMerge w:val="restart"/>
          </w:tcPr>
          <w:p w14:paraId="4D1B8B32" w14:textId="77777777" w:rsidR="00931463" w:rsidRPr="00C9330C" w:rsidRDefault="00E70B8D" w:rsidP="00F26032">
            <w:pPr>
              <w:pStyle w:val="Heading1"/>
              <w:spacing w:before="120" w:after="120"/>
              <w:jc w:val="center"/>
              <w:rPr>
                <w:rFonts w:ascii="Verdana" w:hAnsi="Verdana"/>
                <w:color w:val="auto"/>
                <w:sz w:val="24"/>
                <w:szCs w:val="24"/>
              </w:rPr>
            </w:pPr>
            <w:bookmarkStart w:id="29" w:name="_Toc34647190"/>
            <w:r w:rsidRPr="00C9330C">
              <w:rPr>
                <w:rFonts w:ascii="Verdana" w:hAnsi="Verdana"/>
                <w:color w:val="auto"/>
                <w:sz w:val="24"/>
                <w:szCs w:val="24"/>
              </w:rPr>
              <w:t>4</w:t>
            </w:r>
            <w:bookmarkEnd w:id="29"/>
          </w:p>
        </w:tc>
        <w:tc>
          <w:tcPr>
            <w:tcW w:w="4764" w:type="pct"/>
            <w:gridSpan w:val="3"/>
            <w:tcBorders>
              <w:bottom w:val="single" w:sz="4" w:space="0" w:color="auto"/>
            </w:tcBorders>
          </w:tcPr>
          <w:p w14:paraId="34B7D894" w14:textId="6CF2E3AF" w:rsidR="00931463" w:rsidRPr="00C9330C" w:rsidRDefault="00402BB9" w:rsidP="00F26032">
            <w:pPr>
              <w:spacing w:before="120" w:after="12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D6002B" wp14:editId="3B0293F5">
                  <wp:extent cx="247650" cy="209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330C">
              <w:t xml:space="preserve">  </w:t>
            </w:r>
            <w:r w:rsidR="008B061E" w:rsidRPr="00C9330C">
              <w:t>O</w:t>
            </w:r>
            <w:r w:rsidR="00931463" w:rsidRPr="00C9330C">
              <w:t>ur</w:t>
            </w:r>
            <w:r w:rsidR="00C9330C" w:rsidRPr="00C9330C">
              <w:t xml:space="preserve"> </w:t>
            </w:r>
            <w:r w:rsidR="00931463" w:rsidRPr="00C9330C">
              <w:t>system</w:t>
            </w:r>
            <w:r w:rsidR="00C9330C" w:rsidRPr="00C9330C">
              <w:t xml:space="preserve"> </w:t>
            </w:r>
            <w:r w:rsidR="00931463" w:rsidRPr="00C9330C">
              <w:t>shows</w:t>
            </w:r>
            <w:r w:rsidR="00C9330C" w:rsidRPr="00C9330C">
              <w:t xml:space="preserve"> </w:t>
            </w:r>
            <w:r w:rsidR="00931463" w:rsidRPr="00C9330C">
              <w:t>a</w:t>
            </w:r>
            <w:r w:rsidR="00C9330C" w:rsidRPr="00C9330C">
              <w:t xml:space="preserve"> </w:t>
            </w:r>
            <w:r w:rsidR="00931463" w:rsidRPr="00C9330C">
              <w:t>balance</w:t>
            </w:r>
            <w:r w:rsidR="00C9330C" w:rsidRPr="00C9330C">
              <w:t xml:space="preserve"> </w:t>
            </w:r>
            <w:r w:rsidR="00931463" w:rsidRPr="00C9330C">
              <w:t>on</w:t>
            </w:r>
            <w:r w:rsidR="00C9330C" w:rsidRPr="00C9330C">
              <w:t xml:space="preserve"> </w:t>
            </w:r>
            <w:r w:rsidR="00931463" w:rsidRPr="00C9330C">
              <w:t>your</w:t>
            </w:r>
            <w:r w:rsidR="00C9330C" w:rsidRPr="00C9330C">
              <w:t xml:space="preserve"> </w:t>
            </w:r>
            <w:r w:rsidR="00931463" w:rsidRPr="00C9330C">
              <w:t>account</w:t>
            </w:r>
            <w:r w:rsidR="00C9330C" w:rsidRPr="00C9330C">
              <w:t xml:space="preserve"> </w:t>
            </w:r>
            <w:r w:rsidR="00931463" w:rsidRPr="00C9330C">
              <w:t>of</w:t>
            </w:r>
            <w:r w:rsidR="00C9330C" w:rsidRPr="00C9330C">
              <w:t xml:space="preserve"> </w:t>
            </w:r>
            <w:r w:rsidR="00FA7770" w:rsidRPr="00C9330C">
              <w:rPr>
                <w:b/>
              </w:rPr>
              <w:t>&lt;$XX.XX&gt;</w:t>
            </w:r>
            <w:r w:rsidR="00931463" w:rsidRPr="00C9330C">
              <w:t>.</w:t>
            </w:r>
            <w:r w:rsidR="00C9330C" w:rsidRPr="00C9330C">
              <w:t xml:space="preserve"> </w:t>
            </w:r>
            <w:r w:rsidR="00931463" w:rsidRPr="00C9330C">
              <w:t>The</w:t>
            </w:r>
            <w:r w:rsidR="00C9330C" w:rsidRPr="00C9330C">
              <w:t xml:space="preserve"> </w:t>
            </w:r>
            <w:r w:rsidR="00931463" w:rsidRPr="00C9330C">
              <w:t>more</w:t>
            </w:r>
            <w:r w:rsidR="00C9330C" w:rsidRPr="00C9330C">
              <w:t xml:space="preserve"> </w:t>
            </w:r>
            <w:r w:rsidR="00931463" w:rsidRPr="00C9330C">
              <w:t>you</w:t>
            </w:r>
            <w:r w:rsidR="00C9330C" w:rsidRPr="00C9330C">
              <w:t xml:space="preserve"> </w:t>
            </w:r>
            <w:r w:rsidR="00931463" w:rsidRPr="00C9330C">
              <w:t>can</w:t>
            </w:r>
            <w:r w:rsidR="00C9330C" w:rsidRPr="00C9330C">
              <w:t xml:space="preserve"> </w:t>
            </w:r>
            <w:r w:rsidR="00931463" w:rsidRPr="00C9330C">
              <w:t>pay</w:t>
            </w:r>
            <w:r w:rsidR="00C9330C" w:rsidRPr="00C9330C">
              <w:t xml:space="preserve"> </w:t>
            </w:r>
            <w:r w:rsidR="00931463" w:rsidRPr="00C9330C">
              <w:t>each</w:t>
            </w:r>
            <w:r w:rsidR="00C9330C" w:rsidRPr="00C9330C">
              <w:t xml:space="preserve"> </w:t>
            </w:r>
            <w:r w:rsidR="00931463" w:rsidRPr="00C9330C">
              <w:t>month,</w:t>
            </w:r>
            <w:r w:rsidR="00C9330C" w:rsidRPr="00C9330C">
              <w:t xml:space="preserve"> </w:t>
            </w:r>
            <w:r w:rsidR="00931463" w:rsidRPr="00C9330C">
              <w:t>over</w:t>
            </w:r>
            <w:r w:rsidR="00C9330C" w:rsidRPr="00C9330C">
              <w:t xml:space="preserve"> </w:t>
            </w:r>
            <w:r w:rsidR="00931463" w:rsidRPr="00C9330C">
              <w:t>and</w:t>
            </w:r>
            <w:r w:rsidR="00C9330C" w:rsidRPr="00C9330C">
              <w:t xml:space="preserve"> </w:t>
            </w:r>
            <w:r w:rsidR="00931463" w:rsidRPr="00C9330C">
              <w:t>above</w:t>
            </w:r>
            <w:r w:rsidR="00C9330C" w:rsidRPr="00C9330C">
              <w:t xml:space="preserve"> </w:t>
            </w:r>
            <w:r w:rsidR="00931463" w:rsidRPr="00C9330C">
              <w:t>the</w:t>
            </w:r>
            <w:r w:rsidR="00C9330C" w:rsidRPr="00C9330C">
              <w:t xml:space="preserve"> </w:t>
            </w:r>
            <w:r w:rsidR="00931463" w:rsidRPr="00C9330C">
              <w:t>current</w:t>
            </w:r>
            <w:r w:rsidR="00C9330C" w:rsidRPr="00C9330C">
              <w:t xml:space="preserve"> </w:t>
            </w:r>
            <w:r w:rsidR="00931463" w:rsidRPr="00C9330C">
              <w:t>monthly</w:t>
            </w:r>
            <w:r w:rsidR="00C9330C" w:rsidRPr="00C9330C">
              <w:t xml:space="preserve"> </w:t>
            </w:r>
            <w:r w:rsidR="00931463" w:rsidRPr="00C9330C">
              <w:t>plan</w:t>
            </w:r>
            <w:r w:rsidR="00C9330C" w:rsidRPr="00C9330C">
              <w:t xml:space="preserve"> </w:t>
            </w:r>
            <w:r w:rsidR="00931463" w:rsidRPr="00C9330C">
              <w:t>premium</w:t>
            </w:r>
            <w:r w:rsidR="00C9330C" w:rsidRPr="00C9330C">
              <w:t xml:space="preserve"> </w:t>
            </w:r>
            <w:r w:rsidR="009F0692" w:rsidRPr="00C9330C">
              <w:t>(</w:t>
            </w:r>
            <w:r w:rsidR="003F7E77" w:rsidRPr="00C9330C">
              <w:t>and</w:t>
            </w:r>
            <w:r w:rsidR="00C9330C" w:rsidRPr="00C9330C">
              <w:t xml:space="preserve"> </w:t>
            </w:r>
            <w:r w:rsidR="003F7E77" w:rsidRPr="00C9330C">
              <w:t>LEP</w:t>
            </w:r>
            <w:r w:rsidR="00C9330C" w:rsidRPr="00C9330C">
              <w:t xml:space="preserve"> </w:t>
            </w:r>
            <w:r w:rsidR="003F7E77" w:rsidRPr="00C9330C">
              <w:t>if</w:t>
            </w:r>
            <w:r w:rsidR="00C9330C" w:rsidRPr="00C9330C">
              <w:t xml:space="preserve"> </w:t>
            </w:r>
            <w:r w:rsidR="003F7E77" w:rsidRPr="00C9330C">
              <w:t>applicable</w:t>
            </w:r>
            <w:r w:rsidR="009F0692" w:rsidRPr="00C9330C">
              <w:t>)</w:t>
            </w:r>
            <w:r w:rsidR="003F7E77" w:rsidRPr="00C9330C">
              <w:t>,</w:t>
            </w:r>
            <w:r w:rsidR="00C9330C" w:rsidRPr="00C9330C">
              <w:t xml:space="preserve"> </w:t>
            </w:r>
            <w:r w:rsidR="00931463" w:rsidRPr="00C9330C">
              <w:t>the</w:t>
            </w:r>
            <w:r w:rsidR="00C9330C" w:rsidRPr="00C9330C">
              <w:t xml:space="preserve"> </w:t>
            </w:r>
            <w:r w:rsidR="00931463" w:rsidRPr="00C9330C">
              <w:t>sooner</w:t>
            </w:r>
            <w:r w:rsidR="00C9330C" w:rsidRPr="00C9330C">
              <w:t xml:space="preserve"> </w:t>
            </w:r>
            <w:r w:rsidR="00931463" w:rsidRPr="00C9330C">
              <w:t>you</w:t>
            </w:r>
            <w:r w:rsidR="00C9330C" w:rsidRPr="00C9330C">
              <w:t xml:space="preserve"> </w:t>
            </w:r>
            <w:r w:rsidR="00931463" w:rsidRPr="00C9330C">
              <w:t>will</w:t>
            </w:r>
            <w:r w:rsidR="00C9330C" w:rsidRPr="00C9330C">
              <w:t xml:space="preserve"> </w:t>
            </w:r>
            <w:r w:rsidR="00931463" w:rsidRPr="00C9330C">
              <w:t>be</w:t>
            </w:r>
            <w:r w:rsidR="00C9330C" w:rsidRPr="00C9330C">
              <w:t xml:space="preserve"> </w:t>
            </w:r>
            <w:r w:rsidR="00931463" w:rsidRPr="00C9330C">
              <w:t>ab</w:t>
            </w:r>
            <w:r w:rsidR="000B4A3D" w:rsidRPr="00C9330C">
              <w:t>le</w:t>
            </w:r>
            <w:r w:rsidR="00C9330C" w:rsidRPr="00C9330C">
              <w:t xml:space="preserve"> </w:t>
            </w:r>
            <w:r w:rsidR="000B4A3D" w:rsidRPr="00C9330C">
              <w:t>to</w:t>
            </w:r>
            <w:r w:rsidR="00C9330C" w:rsidRPr="00C9330C">
              <w:t xml:space="preserve"> </w:t>
            </w:r>
            <w:r w:rsidR="000B4A3D" w:rsidRPr="00C9330C">
              <w:t>eliminate</w:t>
            </w:r>
            <w:r w:rsidR="00C9330C" w:rsidRPr="00C9330C">
              <w:t xml:space="preserve"> </w:t>
            </w:r>
            <w:r w:rsidR="000B4A3D" w:rsidRPr="00C9330C">
              <w:t>the</w:t>
            </w:r>
            <w:r w:rsidR="00C9330C" w:rsidRPr="00C9330C">
              <w:t xml:space="preserve"> </w:t>
            </w:r>
            <w:r w:rsidR="000B4A3D" w:rsidRPr="00C9330C">
              <w:t>past</w:t>
            </w:r>
            <w:r w:rsidR="00C9330C" w:rsidRPr="00C9330C">
              <w:t xml:space="preserve"> </w:t>
            </w:r>
            <w:r w:rsidR="00931463" w:rsidRPr="00C9330C">
              <w:t>due</w:t>
            </w:r>
            <w:r w:rsidR="00C9330C" w:rsidRPr="00C9330C">
              <w:t xml:space="preserve"> </w:t>
            </w:r>
            <w:r w:rsidR="00931463" w:rsidRPr="00C9330C">
              <w:t>balance.</w:t>
            </w:r>
            <w:r w:rsidR="00C9330C" w:rsidRPr="00C9330C">
              <w:t xml:space="preserve"> </w:t>
            </w:r>
            <w:r w:rsidR="00931463" w:rsidRPr="00C9330C">
              <w:t>What</w:t>
            </w:r>
            <w:r w:rsidR="00C9330C" w:rsidRPr="00C9330C">
              <w:t xml:space="preserve"> </w:t>
            </w:r>
            <w:r w:rsidR="00931463" w:rsidRPr="00C9330C">
              <w:t>amount</w:t>
            </w:r>
            <w:r w:rsidR="00C9330C" w:rsidRPr="00C9330C">
              <w:t xml:space="preserve"> </w:t>
            </w:r>
            <w:r w:rsidR="00931463" w:rsidRPr="00C9330C">
              <w:t>are</w:t>
            </w:r>
            <w:r w:rsidR="00C9330C" w:rsidRPr="00C9330C">
              <w:t xml:space="preserve"> </w:t>
            </w:r>
            <w:r w:rsidR="00931463" w:rsidRPr="00C9330C">
              <w:t>you</w:t>
            </w:r>
            <w:r w:rsidR="00C9330C" w:rsidRPr="00C9330C">
              <w:t xml:space="preserve"> </w:t>
            </w:r>
            <w:r w:rsidR="00931463" w:rsidRPr="00C9330C">
              <w:t>able</w:t>
            </w:r>
            <w:r w:rsidR="00C9330C" w:rsidRPr="00C9330C">
              <w:t xml:space="preserve"> </w:t>
            </w:r>
            <w:r w:rsidR="00931463" w:rsidRPr="00C9330C">
              <w:t>to</w:t>
            </w:r>
            <w:r w:rsidR="00C9330C" w:rsidRPr="00C9330C">
              <w:t xml:space="preserve"> </w:t>
            </w:r>
            <w:r w:rsidR="00931463" w:rsidRPr="00C9330C">
              <w:t>pay</w:t>
            </w:r>
            <w:r w:rsidR="00C9330C" w:rsidRPr="00C9330C">
              <w:t xml:space="preserve"> </w:t>
            </w:r>
            <w:r w:rsidR="00931463" w:rsidRPr="00C9330C">
              <w:t>in</w:t>
            </w:r>
            <w:r w:rsidR="00C9330C" w:rsidRPr="00C9330C">
              <w:t xml:space="preserve"> </w:t>
            </w:r>
            <w:r w:rsidR="00931463" w:rsidRPr="00C9330C">
              <w:t>addition</w:t>
            </w:r>
            <w:r w:rsidR="00C9330C" w:rsidRPr="00C9330C">
              <w:t xml:space="preserve"> </w:t>
            </w:r>
            <w:r w:rsidR="00931463" w:rsidRPr="00C9330C">
              <w:t>to</w:t>
            </w:r>
            <w:r w:rsidR="00C9330C" w:rsidRPr="00C9330C">
              <w:t xml:space="preserve"> </w:t>
            </w:r>
            <w:r w:rsidR="00931463" w:rsidRPr="00C9330C">
              <w:t>the</w:t>
            </w:r>
            <w:r w:rsidR="00C9330C" w:rsidRPr="00C9330C">
              <w:t xml:space="preserve"> </w:t>
            </w:r>
            <w:r w:rsidR="00931463" w:rsidRPr="00C9330C">
              <w:t>current</w:t>
            </w:r>
            <w:r w:rsidR="00C9330C" w:rsidRPr="00C9330C">
              <w:t xml:space="preserve"> </w:t>
            </w:r>
            <w:r w:rsidR="00931463" w:rsidRPr="00C9330C">
              <w:t>plan</w:t>
            </w:r>
            <w:r w:rsidR="00C9330C" w:rsidRPr="00C9330C">
              <w:t xml:space="preserve"> </w:t>
            </w:r>
            <w:r w:rsidR="00931463" w:rsidRPr="00C9330C">
              <w:t>premium</w:t>
            </w:r>
            <w:r w:rsidR="00C9330C" w:rsidRPr="00C9330C">
              <w:t xml:space="preserve"> </w:t>
            </w:r>
            <w:r w:rsidR="009F0692" w:rsidRPr="00C9330C">
              <w:t>(</w:t>
            </w:r>
            <w:r w:rsidR="003F7E77" w:rsidRPr="00C9330C">
              <w:t>and</w:t>
            </w:r>
            <w:r w:rsidR="00C9330C" w:rsidRPr="00C9330C">
              <w:t xml:space="preserve"> </w:t>
            </w:r>
            <w:r w:rsidR="003F7E77" w:rsidRPr="00C9330C">
              <w:t>LEP</w:t>
            </w:r>
            <w:r w:rsidR="00C9330C" w:rsidRPr="00C9330C">
              <w:t xml:space="preserve"> </w:t>
            </w:r>
            <w:r w:rsidR="003F7E77" w:rsidRPr="00C9330C">
              <w:t>if</w:t>
            </w:r>
            <w:r w:rsidR="00C9330C" w:rsidRPr="00C9330C">
              <w:t xml:space="preserve"> </w:t>
            </w:r>
            <w:r w:rsidR="003F7E77" w:rsidRPr="00C9330C">
              <w:t>applicable)</w:t>
            </w:r>
            <w:r w:rsidR="00C9330C" w:rsidRPr="00C9330C">
              <w:t xml:space="preserve"> </w:t>
            </w:r>
            <w:r w:rsidR="00931463" w:rsidRPr="00C9330C">
              <w:t>each</w:t>
            </w:r>
            <w:r w:rsidR="00C9330C" w:rsidRPr="00C9330C">
              <w:t xml:space="preserve"> </w:t>
            </w:r>
            <w:r w:rsidR="00931463" w:rsidRPr="00C9330C">
              <w:t>month?</w:t>
            </w:r>
          </w:p>
          <w:p w14:paraId="0BFC7053" w14:textId="77777777" w:rsidR="00931463" w:rsidRPr="00C9330C" w:rsidRDefault="00931463" w:rsidP="00F26032">
            <w:pPr>
              <w:spacing w:before="120" w:after="120"/>
            </w:pPr>
          </w:p>
          <w:p w14:paraId="6E6DC95C" w14:textId="77777777" w:rsidR="00931463" w:rsidRPr="00C9330C" w:rsidRDefault="00B3089A" w:rsidP="00F26032">
            <w:pPr>
              <w:spacing w:before="120" w:after="120"/>
            </w:pPr>
            <w:r w:rsidRPr="00C9330C">
              <w:rPr>
                <w:b/>
              </w:rPr>
              <w:t>Premium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Billing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Specialized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Team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CCR</w:t>
            </w:r>
            <w:r w:rsidR="00C9330C" w:rsidRPr="00C9330C">
              <w:rPr>
                <w:b/>
              </w:rPr>
              <w:t xml:space="preserve"> </w:t>
            </w:r>
            <w:r w:rsidR="00931463" w:rsidRPr="00C9330C">
              <w:rPr>
                <w:b/>
              </w:rPr>
              <w:t>Process</w:t>
            </w:r>
            <w:r w:rsidR="00C9330C" w:rsidRPr="00C9330C">
              <w:rPr>
                <w:b/>
              </w:rPr>
              <w:t xml:space="preserve"> </w:t>
            </w:r>
            <w:r w:rsidR="00931463" w:rsidRPr="00C9330C">
              <w:rPr>
                <w:b/>
              </w:rPr>
              <w:t>Note</w:t>
            </w:r>
            <w:r w:rsidR="006C2714" w:rsidRPr="00C9330C">
              <w:rPr>
                <w:b/>
              </w:rPr>
              <w:t>s</w:t>
            </w:r>
            <w:r w:rsidR="00931463" w:rsidRPr="00C9330C">
              <w:rPr>
                <w:b/>
              </w:rPr>
              <w:t>:</w:t>
            </w:r>
          </w:p>
          <w:p w14:paraId="04D2CAE2" w14:textId="77777777" w:rsidR="00931463" w:rsidRPr="00C9330C" w:rsidRDefault="00931463" w:rsidP="00F26032">
            <w:pPr>
              <w:numPr>
                <w:ilvl w:val="0"/>
                <w:numId w:val="13"/>
              </w:numPr>
              <w:spacing w:before="120" w:after="120"/>
            </w:pPr>
            <w:r w:rsidRPr="00C9330C">
              <w:t>The</w:t>
            </w:r>
            <w:r w:rsidR="00C9330C" w:rsidRPr="00C9330C">
              <w:t xml:space="preserve"> </w:t>
            </w:r>
            <w:r w:rsidRPr="00C9330C">
              <w:t>beneficiary</w:t>
            </w:r>
            <w:r w:rsidR="00C9330C" w:rsidRPr="00C9330C">
              <w:t xml:space="preserve"> </w:t>
            </w:r>
            <w:r w:rsidRPr="00C9330C">
              <w:t>is</w:t>
            </w:r>
            <w:r w:rsidR="00C9330C" w:rsidRPr="00C9330C">
              <w:t xml:space="preserve"> </w:t>
            </w:r>
            <w:r w:rsidRPr="00C9330C">
              <w:t>responsible</w:t>
            </w:r>
            <w:r w:rsidR="00C9330C" w:rsidRPr="00C9330C">
              <w:t xml:space="preserve"> </w:t>
            </w:r>
            <w:r w:rsidRPr="00C9330C">
              <w:t>for</w:t>
            </w:r>
            <w:r w:rsidR="00C9330C" w:rsidRPr="00C9330C">
              <w:t xml:space="preserve"> </w:t>
            </w:r>
            <w:r w:rsidRPr="00C9330C">
              <w:t>determining</w:t>
            </w:r>
            <w:r w:rsidR="00C9330C" w:rsidRPr="00C9330C">
              <w:t xml:space="preserve"> </w:t>
            </w:r>
            <w:r w:rsidRPr="00C9330C">
              <w:t>what</w:t>
            </w:r>
            <w:r w:rsidR="00C9330C" w:rsidRPr="00C9330C">
              <w:t xml:space="preserve"> </w:t>
            </w:r>
            <w:r w:rsidR="00FF431A" w:rsidRPr="00C9330C">
              <w:t>can</w:t>
            </w:r>
            <w:r w:rsidR="00C9330C" w:rsidRPr="00C9330C">
              <w:t xml:space="preserve"> </w:t>
            </w:r>
            <w:r w:rsidR="00FF431A" w:rsidRPr="00C9330C">
              <w:t>be</w:t>
            </w:r>
            <w:r w:rsidR="00C9330C" w:rsidRPr="00C9330C">
              <w:t xml:space="preserve"> </w:t>
            </w:r>
            <w:r w:rsidR="00FF431A" w:rsidRPr="00C9330C">
              <w:t>afforded</w:t>
            </w:r>
            <w:r w:rsidRPr="00C9330C">
              <w:t>.</w:t>
            </w:r>
          </w:p>
          <w:p w14:paraId="25BDE857" w14:textId="77777777" w:rsidR="00781C0F" w:rsidRPr="00C9330C" w:rsidRDefault="00CE65FD" w:rsidP="00F26032">
            <w:pPr>
              <w:numPr>
                <w:ilvl w:val="0"/>
                <w:numId w:val="13"/>
              </w:numPr>
              <w:spacing w:before="120" w:after="120"/>
            </w:pPr>
            <w:r w:rsidRPr="00C9330C">
              <w:t>Payment</w:t>
            </w:r>
            <w:r w:rsidR="00C9330C" w:rsidRPr="00C9330C">
              <w:t xml:space="preserve"> </w:t>
            </w:r>
            <w:r w:rsidRPr="00C9330C">
              <w:t>Plan</w:t>
            </w:r>
            <w:r w:rsidR="0069262A" w:rsidRPr="00C9330C">
              <w:t>s</w:t>
            </w:r>
            <w:r w:rsidR="00C9330C" w:rsidRPr="00C9330C">
              <w:t xml:space="preserve"> </w:t>
            </w:r>
            <w:r w:rsidR="0069262A" w:rsidRPr="00C9330C">
              <w:t>can</w:t>
            </w:r>
            <w:r w:rsidR="00C9330C" w:rsidRPr="00C9330C">
              <w:t xml:space="preserve"> </w:t>
            </w:r>
            <w:r w:rsidR="0069262A" w:rsidRPr="00C9330C">
              <w:t>only</w:t>
            </w:r>
            <w:r w:rsidR="00C9330C" w:rsidRPr="00C9330C">
              <w:t xml:space="preserve"> </w:t>
            </w:r>
            <w:r w:rsidR="0069262A" w:rsidRPr="00C9330C">
              <w:t>be</w:t>
            </w:r>
            <w:r w:rsidR="00C9330C" w:rsidRPr="00C9330C">
              <w:t xml:space="preserve"> </w:t>
            </w:r>
            <w:r w:rsidR="0069262A" w:rsidRPr="00C9330C">
              <w:t>accepted</w:t>
            </w:r>
            <w:r w:rsidR="00C9330C" w:rsidRPr="00C9330C">
              <w:t xml:space="preserve"> </w:t>
            </w:r>
            <w:r w:rsidR="0069262A" w:rsidRPr="00C9330C">
              <w:t>for</w:t>
            </w:r>
            <w:r w:rsidR="00C9330C" w:rsidRPr="00C9330C">
              <w:t xml:space="preserve"> </w:t>
            </w:r>
            <w:r w:rsidR="0069262A" w:rsidRPr="00C9330C">
              <w:t>a</w:t>
            </w:r>
            <w:r w:rsidR="00C9330C" w:rsidRPr="00C9330C">
              <w:t xml:space="preserve"> </w:t>
            </w:r>
            <w:r w:rsidR="0069262A" w:rsidRPr="00C9330C">
              <w:t>minimum</w:t>
            </w:r>
            <w:r w:rsidR="00C9330C" w:rsidRPr="00C9330C">
              <w:t xml:space="preserve"> </w:t>
            </w:r>
            <w:r w:rsidR="0069262A" w:rsidRPr="00C9330C">
              <w:t>of</w:t>
            </w:r>
            <w:r w:rsidR="00C9330C" w:rsidRPr="00C9330C">
              <w:t xml:space="preserve"> </w:t>
            </w:r>
            <w:r w:rsidR="0069262A" w:rsidRPr="00C9330C">
              <w:t>at</w:t>
            </w:r>
            <w:r w:rsidR="00C9330C" w:rsidRPr="00C9330C">
              <w:t xml:space="preserve"> </w:t>
            </w:r>
            <w:r w:rsidR="0069262A" w:rsidRPr="00C9330C">
              <w:t>least</w:t>
            </w:r>
            <w:r w:rsidR="00C9330C" w:rsidRPr="00C9330C">
              <w:t xml:space="preserve"> </w:t>
            </w:r>
            <w:r w:rsidR="0069262A" w:rsidRPr="00C9330C">
              <w:rPr>
                <w:b/>
              </w:rPr>
              <w:t>&lt;$10&gt;</w:t>
            </w:r>
            <w:r w:rsidR="00C9330C" w:rsidRPr="00C9330C">
              <w:t xml:space="preserve"> </w:t>
            </w:r>
            <w:r w:rsidR="0069262A" w:rsidRPr="00C9330C">
              <w:t>paid</w:t>
            </w:r>
            <w:r w:rsidR="00C9330C" w:rsidRPr="00C9330C">
              <w:t xml:space="preserve"> </w:t>
            </w:r>
            <w:r w:rsidR="0069262A" w:rsidRPr="00C9330C">
              <w:t>in</w:t>
            </w:r>
            <w:r w:rsidR="00C9330C" w:rsidRPr="00C9330C">
              <w:t xml:space="preserve"> </w:t>
            </w:r>
            <w:r w:rsidR="0069262A" w:rsidRPr="00C9330C">
              <w:t>addition</w:t>
            </w:r>
            <w:r w:rsidR="00C9330C" w:rsidRPr="00C9330C">
              <w:t xml:space="preserve"> </w:t>
            </w:r>
            <w:r w:rsidR="0069262A" w:rsidRPr="00C9330C">
              <w:t>to</w:t>
            </w:r>
            <w:r w:rsidR="00C9330C" w:rsidRPr="00C9330C">
              <w:t xml:space="preserve"> </w:t>
            </w:r>
            <w:r w:rsidR="0069262A" w:rsidRPr="00C9330C">
              <w:t>the</w:t>
            </w:r>
            <w:r w:rsidR="00C9330C" w:rsidRPr="00C9330C">
              <w:t xml:space="preserve"> </w:t>
            </w:r>
            <w:r w:rsidR="0069262A" w:rsidRPr="00C9330C">
              <w:t>monthly</w:t>
            </w:r>
            <w:r w:rsidR="00C9330C" w:rsidRPr="00C9330C">
              <w:t xml:space="preserve"> </w:t>
            </w:r>
            <w:r w:rsidR="0069262A" w:rsidRPr="00C9330C">
              <w:t>premium.</w:t>
            </w:r>
          </w:p>
          <w:p w14:paraId="018719D7" w14:textId="77777777" w:rsidR="00FF431A" w:rsidRPr="00C9330C" w:rsidRDefault="00FF431A" w:rsidP="00F26032">
            <w:pPr>
              <w:spacing w:before="120" w:after="120"/>
              <w:ind w:left="360"/>
            </w:pPr>
          </w:p>
        </w:tc>
      </w:tr>
      <w:tr w:rsidR="00931463" w:rsidRPr="00C9330C" w14:paraId="7718C3CC" w14:textId="77777777" w:rsidTr="004F1C4F">
        <w:trPr>
          <w:trHeight w:val="80"/>
        </w:trPr>
        <w:tc>
          <w:tcPr>
            <w:tcW w:w="236" w:type="pct"/>
            <w:vMerge/>
          </w:tcPr>
          <w:p w14:paraId="3D739F14" w14:textId="77777777" w:rsidR="00931463" w:rsidRPr="00C9330C" w:rsidRDefault="00931463" w:rsidP="00F2603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17" w:type="pct"/>
            <w:shd w:val="pct10" w:color="auto" w:fill="auto"/>
          </w:tcPr>
          <w:p w14:paraId="17AA90A5" w14:textId="77777777" w:rsidR="00931463" w:rsidRPr="00C9330C" w:rsidRDefault="00931463" w:rsidP="00F26032">
            <w:pPr>
              <w:spacing w:before="120" w:after="120"/>
              <w:jc w:val="center"/>
              <w:rPr>
                <w:b/>
              </w:rPr>
            </w:pPr>
            <w:r w:rsidRPr="00C9330C">
              <w:rPr>
                <w:b/>
              </w:rPr>
              <w:t>If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the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beneficiary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can…</w:t>
            </w:r>
          </w:p>
        </w:tc>
        <w:tc>
          <w:tcPr>
            <w:tcW w:w="3447" w:type="pct"/>
            <w:gridSpan w:val="2"/>
            <w:shd w:val="pct10" w:color="auto" w:fill="auto"/>
          </w:tcPr>
          <w:p w14:paraId="057BBD45" w14:textId="77777777" w:rsidR="00931463" w:rsidRPr="00C9330C" w:rsidRDefault="00931463" w:rsidP="00F26032">
            <w:pPr>
              <w:spacing w:before="120" w:after="120"/>
              <w:jc w:val="center"/>
              <w:rPr>
                <w:b/>
              </w:rPr>
            </w:pPr>
            <w:r w:rsidRPr="00C9330C">
              <w:rPr>
                <w:b/>
              </w:rPr>
              <w:t>Then…</w:t>
            </w:r>
          </w:p>
        </w:tc>
      </w:tr>
      <w:tr w:rsidR="008A335B" w:rsidRPr="00C9330C" w14:paraId="75E9882E" w14:textId="77777777" w:rsidTr="004F1C4F">
        <w:trPr>
          <w:trHeight w:val="82"/>
        </w:trPr>
        <w:tc>
          <w:tcPr>
            <w:tcW w:w="236" w:type="pct"/>
            <w:vMerge/>
          </w:tcPr>
          <w:p w14:paraId="0C1C711C" w14:textId="77777777" w:rsidR="008A335B" w:rsidRPr="00C9330C" w:rsidRDefault="008A335B" w:rsidP="00F2603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17" w:type="pct"/>
            <w:vMerge w:val="restart"/>
          </w:tcPr>
          <w:p w14:paraId="3A2BE65C" w14:textId="77777777" w:rsidR="008A335B" w:rsidRPr="00C9330C" w:rsidRDefault="008A335B" w:rsidP="00F26032">
            <w:pPr>
              <w:spacing w:before="120" w:after="120"/>
            </w:pPr>
            <w:r w:rsidRPr="00C9330C">
              <w:t>Pay</w:t>
            </w:r>
            <w:r w:rsidR="00C9330C" w:rsidRPr="00C9330C">
              <w:t xml:space="preserve"> </w:t>
            </w:r>
            <w:r w:rsidRPr="00C9330C">
              <w:rPr>
                <w:b/>
              </w:rPr>
              <w:t>at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least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$10</w:t>
            </w:r>
            <w:r w:rsidR="00C9330C" w:rsidRPr="00C9330C">
              <w:t xml:space="preserve"> </w:t>
            </w:r>
            <w:r w:rsidRPr="00C9330C">
              <w:t>more</w:t>
            </w:r>
            <w:r w:rsidR="00C9330C" w:rsidRPr="00C9330C">
              <w:t xml:space="preserve"> </w:t>
            </w:r>
            <w:r w:rsidRPr="00C9330C">
              <w:t>than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monthly</w:t>
            </w:r>
            <w:r w:rsidR="00C9330C" w:rsidRPr="00C9330C">
              <w:t xml:space="preserve"> </w:t>
            </w:r>
            <w:r w:rsidRPr="00C9330C">
              <w:t>premium</w:t>
            </w:r>
            <w:r w:rsidR="00C9330C" w:rsidRPr="00C9330C">
              <w:t xml:space="preserve"> </w:t>
            </w:r>
            <w:r w:rsidR="009F0692" w:rsidRPr="00C9330C">
              <w:t>(</w:t>
            </w:r>
            <w:r w:rsidR="00410AB6" w:rsidRPr="00C9330C">
              <w:t>and</w:t>
            </w:r>
            <w:r w:rsidR="00C9330C" w:rsidRPr="00C9330C">
              <w:t xml:space="preserve"> </w:t>
            </w:r>
            <w:r w:rsidR="00410AB6" w:rsidRPr="00C9330C">
              <w:t>LEP</w:t>
            </w:r>
            <w:r w:rsidR="00C9330C" w:rsidRPr="00C9330C">
              <w:t xml:space="preserve"> </w:t>
            </w:r>
            <w:r w:rsidR="00410AB6" w:rsidRPr="00C9330C">
              <w:t>if</w:t>
            </w:r>
            <w:r w:rsidR="00C9330C" w:rsidRPr="00C9330C">
              <w:t xml:space="preserve"> </w:t>
            </w:r>
            <w:r w:rsidR="00410AB6" w:rsidRPr="00C9330C">
              <w:t>applicable)</w:t>
            </w:r>
            <w:r w:rsidR="00086A83" w:rsidRPr="00C9330C">
              <w:t>.</w:t>
            </w:r>
          </w:p>
        </w:tc>
        <w:tc>
          <w:tcPr>
            <w:tcW w:w="3447" w:type="pct"/>
            <w:gridSpan w:val="2"/>
            <w:tcBorders>
              <w:bottom w:val="single" w:sz="4" w:space="0" w:color="auto"/>
            </w:tcBorders>
          </w:tcPr>
          <w:p w14:paraId="41313130" w14:textId="77777777" w:rsidR="008308F7" w:rsidRPr="00C9330C" w:rsidRDefault="008A335B" w:rsidP="00F26032">
            <w:pPr>
              <w:spacing w:before="120" w:after="120"/>
            </w:pPr>
            <w:r w:rsidRPr="00C9330C">
              <w:t>Identify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benef</w:t>
            </w:r>
            <w:r w:rsidR="00F410F3" w:rsidRPr="00C9330C">
              <w:t>iciary’s</w:t>
            </w:r>
            <w:r w:rsidR="00C9330C" w:rsidRPr="00C9330C">
              <w:t xml:space="preserve"> </w:t>
            </w:r>
            <w:r w:rsidR="00F410F3" w:rsidRPr="00C9330C">
              <w:t>current</w:t>
            </w:r>
            <w:r w:rsidR="00C9330C" w:rsidRPr="00C9330C">
              <w:t xml:space="preserve"> </w:t>
            </w:r>
            <w:r w:rsidR="00F410F3" w:rsidRPr="00C9330C">
              <w:t>payment</w:t>
            </w:r>
            <w:r w:rsidR="00C9330C" w:rsidRPr="00C9330C">
              <w:t xml:space="preserve"> </w:t>
            </w:r>
            <w:r w:rsidR="00F410F3" w:rsidRPr="00C9330C">
              <w:t>method:</w:t>
            </w:r>
          </w:p>
          <w:p w14:paraId="03AAA0F4" w14:textId="66962407" w:rsidR="00EF171E" w:rsidRDefault="00EF171E" w:rsidP="00F26032">
            <w:pPr>
              <w:numPr>
                <w:ilvl w:val="0"/>
                <w:numId w:val="23"/>
              </w:numPr>
              <w:spacing w:before="120" w:after="120"/>
            </w:pPr>
            <w:bookmarkStart w:id="30" w:name="OLE_LINK39"/>
            <w:r>
              <w:t>From</w:t>
            </w:r>
            <w:r w:rsidR="008A4FF6">
              <w:t xml:space="preserve"> the</w:t>
            </w:r>
            <w:r>
              <w:t xml:space="preserve"> </w:t>
            </w:r>
            <w:r w:rsidRPr="004A6355">
              <w:rPr>
                <w:color w:val="000000"/>
              </w:rPr>
              <w:t>Member Snapshot Landing Page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in Compass</w:t>
            </w:r>
            <w:r>
              <w:t xml:space="preserve">, click the </w:t>
            </w:r>
            <w:r w:rsidRPr="00B141F2">
              <w:rPr>
                <w:bCs/>
              </w:rPr>
              <w:t xml:space="preserve">Medicare D </w:t>
            </w:r>
            <w:r w:rsidR="00D7035A" w:rsidRPr="00B141F2">
              <w:rPr>
                <w:bCs/>
              </w:rPr>
              <w:t>Landing</w:t>
            </w:r>
            <w:r w:rsidR="00D7035A">
              <w:t xml:space="preserve"> Page</w:t>
            </w:r>
            <w:r>
              <w:t>.</w:t>
            </w:r>
          </w:p>
          <w:p w14:paraId="43ED508F" w14:textId="71F88F38" w:rsidR="00EF171E" w:rsidRDefault="00EF171E" w:rsidP="00F26032">
            <w:pPr>
              <w:numPr>
                <w:ilvl w:val="0"/>
                <w:numId w:val="23"/>
              </w:numPr>
              <w:spacing w:before="120" w:after="120"/>
            </w:pPr>
            <w:r>
              <w:t xml:space="preserve">Click the </w:t>
            </w:r>
            <w:r>
              <w:rPr>
                <w:b/>
              </w:rPr>
              <w:t xml:space="preserve">Premium Billing </w:t>
            </w:r>
            <w:r>
              <w:t xml:space="preserve">tab, the </w:t>
            </w:r>
            <w:r>
              <w:rPr>
                <w:b/>
              </w:rPr>
              <w:t>Date Range</w:t>
            </w:r>
            <w:r>
              <w:t xml:space="preserve"> will automatically populate under the </w:t>
            </w:r>
            <w:r>
              <w:rPr>
                <w:b/>
                <w:bCs/>
              </w:rPr>
              <w:t>Premium Details</w:t>
            </w:r>
            <w:r>
              <w:t xml:space="preserve"> section. (</w:t>
            </w:r>
            <w:r w:rsidR="0030706E">
              <w:t>C</w:t>
            </w:r>
            <w:r>
              <w:t>lick the chevron arrow to expand/collapse each section</w:t>
            </w:r>
            <w:r w:rsidR="0030706E">
              <w:t>.</w:t>
            </w:r>
            <w:r>
              <w:t>)</w:t>
            </w:r>
          </w:p>
          <w:p w14:paraId="02386654" w14:textId="31A430C0" w:rsidR="00EF171E" w:rsidRDefault="00EF171E" w:rsidP="00F26032">
            <w:pPr>
              <w:numPr>
                <w:ilvl w:val="0"/>
                <w:numId w:val="23"/>
              </w:numPr>
              <w:spacing w:before="120" w:after="120"/>
              <w:rPr>
                <w:sz w:val="22"/>
                <w:szCs w:val="22"/>
              </w:rPr>
            </w:pPr>
            <w:r>
              <w:t xml:space="preserve">Set the </w:t>
            </w:r>
            <w:r>
              <w:rPr>
                <w:b/>
              </w:rPr>
              <w:t>Date Range:</w:t>
            </w:r>
            <w:r>
              <w:t xml:space="preserve">  To ensure the </w:t>
            </w:r>
            <w:r>
              <w:rPr>
                <w:b/>
              </w:rPr>
              <w:t xml:space="preserve">Billing Cycle &amp; Payment Method </w:t>
            </w:r>
            <w:r>
              <w:rPr>
                <w:bCs/>
              </w:rPr>
              <w:t>section</w:t>
            </w:r>
            <w:r>
              <w:rPr>
                <w:b/>
              </w:rPr>
              <w:t xml:space="preserve"> </w:t>
            </w:r>
            <w:r>
              <w:t xml:space="preserve">displays correctly, change the </w:t>
            </w:r>
            <w:r w:rsidRPr="003A4D12">
              <w:rPr>
                <w:b/>
                <w:bCs/>
              </w:rPr>
              <w:t>End Date</w:t>
            </w:r>
            <w:r>
              <w:t xml:space="preserve"> field to the end of the next year (for example:  </w:t>
            </w:r>
            <w:r>
              <w:rPr>
                <w:b/>
              </w:rPr>
              <w:t>12/31/202</w:t>
            </w:r>
            <w:r w:rsidR="001F4655">
              <w:rPr>
                <w:b/>
              </w:rPr>
              <w:t>6</w:t>
            </w:r>
            <w:r>
              <w:t>).</w:t>
            </w:r>
          </w:p>
          <w:p w14:paraId="48BA58F7" w14:textId="77777777" w:rsidR="00EF171E" w:rsidRDefault="00EF171E" w:rsidP="00F26032">
            <w:pPr>
              <w:numPr>
                <w:ilvl w:val="0"/>
                <w:numId w:val="23"/>
              </w:numPr>
              <w:spacing w:before="120" w:after="120"/>
            </w:pPr>
            <w:r>
              <w:t xml:space="preserve">Verify the </w:t>
            </w:r>
            <w:r>
              <w:rPr>
                <w:b/>
              </w:rPr>
              <w:t>Stock ID</w:t>
            </w:r>
            <w:r>
              <w:t>.</w:t>
            </w:r>
            <w:bookmarkEnd w:id="30"/>
          </w:p>
          <w:p w14:paraId="70A7F186" w14:textId="77777777" w:rsidR="00C9330C" w:rsidRPr="00C9330C" w:rsidRDefault="00C9330C" w:rsidP="00F26032">
            <w:pPr>
              <w:spacing w:before="120" w:after="120"/>
              <w:ind w:left="720"/>
            </w:pPr>
          </w:p>
        </w:tc>
      </w:tr>
      <w:tr w:rsidR="008A335B" w:rsidRPr="00C9330C" w14:paraId="056D7687" w14:textId="77777777" w:rsidTr="004F1C4F">
        <w:trPr>
          <w:trHeight w:val="80"/>
        </w:trPr>
        <w:tc>
          <w:tcPr>
            <w:tcW w:w="236" w:type="pct"/>
            <w:vMerge/>
          </w:tcPr>
          <w:p w14:paraId="1B1A3922" w14:textId="77777777" w:rsidR="008A335B" w:rsidRPr="00C9330C" w:rsidRDefault="008A335B" w:rsidP="00F2603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17" w:type="pct"/>
            <w:vMerge/>
          </w:tcPr>
          <w:p w14:paraId="580EA0E5" w14:textId="77777777" w:rsidR="008A335B" w:rsidRPr="00C9330C" w:rsidRDefault="008A335B" w:rsidP="00F26032">
            <w:pPr>
              <w:spacing w:before="120" w:after="120"/>
            </w:pPr>
          </w:p>
        </w:tc>
        <w:tc>
          <w:tcPr>
            <w:tcW w:w="1021" w:type="pct"/>
            <w:shd w:val="pct10" w:color="auto" w:fill="auto"/>
          </w:tcPr>
          <w:p w14:paraId="443F5F56" w14:textId="77777777" w:rsidR="008A335B" w:rsidRPr="00C9330C" w:rsidRDefault="008A335B" w:rsidP="00F26032">
            <w:pPr>
              <w:spacing w:before="120" w:after="120"/>
              <w:jc w:val="center"/>
              <w:rPr>
                <w:b/>
              </w:rPr>
            </w:pPr>
            <w:bookmarkStart w:id="31" w:name="OLE_LINK9"/>
            <w:bookmarkStart w:id="32" w:name="OLE_LINK33"/>
            <w:r w:rsidRPr="00C9330C">
              <w:rPr>
                <w:b/>
              </w:rPr>
              <w:t>If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the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beneficiary’s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current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payment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method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is</w:t>
            </w:r>
            <w:bookmarkEnd w:id="31"/>
            <w:r w:rsidRPr="00C9330C">
              <w:rPr>
                <w:b/>
              </w:rPr>
              <w:t>…</w:t>
            </w:r>
            <w:bookmarkEnd w:id="32"/>
          </w:p>
        </w:tc>
        <w:tc>
          <w:tcPr>
            <w:tcW w:w="2426" w:type="pct"/>
            <w:shd w:val="pct10" w:color="auto" w:fill="auto"/>
          </w:tcPr>
          <w:p w14:paraId="4E394088" w14:textId="77777777" w:rsidR="008A335B" w:rsidRPr="00C9330C" w:rsidRDefault="008A335B" w:rsidP="00F26032">
            <w:pPr>
              <w:spacing w:before="120" w:after="120"/>
              <w:jc w:val="center"/>
              <w:rPr>
                <w:b/>
              </w:rPr>
            </w:pPr>
            <w:r w:rsidRPr="00C9330C">
              <w:rPr>
                <w:b/>
              </w:rPr>
              <w:t>Then…</w:t>
            </w:r>
          </w:p>
        </w:tc>
      </w:tr>
      <w:tr w:rsidR="008308F7" w:rsidRPr="00C9330C" w14:paraId="48E2C22D" w14:textId="77777777" w:rsidTr="004F1C4F">
        <w:trPr>
          <w:trHeight w:val="80"/>
        </w:trPr>
        <w:tc>
          <w:tcPr>
            <w:tcW w:w="236" w:type="pct"/>
            <w:vMerge/>
          </w:tcPr>
          <w:p w14:paraId="5368D9B5" w14:textId="77777777" w:rsidR="008308F7" w:rsidRPr="00C9330C" w:rsidRDefault="008308F7" w:rsidP="00F2603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17" w:type="pct"/>
            <w:vMerge/>
          </w:tcPr>
          <w:p w14:paraId="7874C539" w14:textId="77777777" w:rsidR="008308F7" w:rsidRPr="00C9330C" w:rsidRDefault="008308F7" w:rsidP="00F26032">
            <w:pPr>
              <w:spacing w:before="120" w:after="120"/>
            </w:pPr>
          </w:p>
        </w:tc>
        <w:tc>
          <w:tcPr>
            <w:tcW w:w="1021" w:type="pct"/>
          </w:tcPr>
          <w:p w14:paraId="32BF1F0F" w14:textId="77777777" w:rsidR="00305162" w:rsidRPr="00C9330C" w:rsidRDefault="008308F7" w:rsidP="00F26032">
            <w:pPr>
              <w:spacing w:before="120" w:after="120"/>
            </w:pPr>
            <w:bookmarkStart w:id="33" w:name="OLE_LINK34"/>
            <w:r w:rsidRPr="00C9330C">
              <w:t>EFT</w:t>
            </w:r>
            <w:r w:rsidR="00C9330C" w:rsidRPr="00C9330C">
              <w:t xml:space="preserve"> </w:t>
            </w:r>
            <w:r w:rsidR="00305162" w:rsidRPr="00C9330C">
              <w:t>(Automatic</w:t>
            </w:r>
            <w:r w:rsidR="00C9330C" w:rsidRPr="00C9330C">
              <w:t xml:space="preserve"> </w:t>
            </w:r>
            <w:r w:rsidR="00305162" w:rsidRPr="00C9330C">
              <w:t>Bank</w:t>
            </w:r>
            <w:r w:rsidR="00C9330C" w:rsidRPr="00C9330C">
              <w:t xml:space="preserve"> </w:t>
            </w:r>
            <w:r w:rsidR="00305162" w:rsidRPr="00C9330C">
              <w:t>Withdrawal)</w:t>
            </w:r>
            <w:r w:rsidR="00C9330C" w:rsidRPr="00C9330C">
              <w:t xml:space="preserve"> </w:t>
            </w:r>
          </w:p>
          <w:p w14:paraId="691745F5" w14:textId="77777777" w:rsidR="00305162" w:rsidRPr="00C9330C" w:rsidRDefault="00305162" w:rsidP="00F26032">
            <w:pPr>
              <w:spacing w:before="120" w:after="120"/>
            </w:pPr>
          </w:p>
          <w:p w14:paraId="3CE3BB18" w14:textId="77777777" w:rsidR="00305162" w:rsidRPr="00C9330C" w:rsidRDefault="00305162" w:rsidP="00F26032">
            <w:pPr>
              <w:spacing w:before="120" w:after="120"/>
            </w:pPr>
            <w:r w:rsidRPr="00C9330C">
              <w:rPr>
                <w:b/>
              </w:rPr>
              <w:t>OR</w:t>
            </w:r>
            <w:r w:rsidR="00C9330C" w:rsidRPr="00C9330C">
              <w:t xml:space="preserve"> </w:t>
            </w:r>
          </w:p>
          <w:p w14:paraId="078D6190" w14:textId="77777777" w:rsidR="00305162" w:rsidRPr="00C9330C" w:rsidRDefault="00305162" w:rsidP="00F26032">
            <w:pPr>
              <w:spacing w:before="120" w:after="120"/>
            </w:pPr>
          </w:p>
          <w:p w14:paraId="55E47C9F" w14:textId="77777777" w:rsidR="008308F7" w:rsidRPr="00C9330C" w:rsidRDefault="008308F7" w:rsidP="00F26032">
            <w:pPr>
              <w:spacing w:before="120" w:after="120"/>
            </w:pPr>
            <w:r w:rsidRPr="00C9330C">
              <w:t>RCD</w:t>
            </w:r>
            <w:r w:rsidR="00C9330C" w:rsidRPr="00C9330C">
              <w:t xml:space="preserve"> </w:t>
            </w:r>
            <w:r w:rsidR="00305162" w:rsidRPr="00C9330C">
              <w:t>(Automatic</w:t>
            </w:r>
            <w:r w:rsidR="00C9330C" w:rsidRPr="00C9330C">
              <w:t xml:space="preserve"> </w:t>
            </w:r>
            <w:r w:rsidR="00305162" w:rsidRPr="00C9330C">
              <w:t>Credit</w:t>
            </w:r>
            <w:r w:rsidR="00C9330C" w:rsidRPr="00C9330C">
              <w:t xml:space="preserve"> </w:t>
            </w:r>
            <w:r w:rsidR="00305162" w:rsidRPr="00C9330C">
              <w:t>Card)</w:t>
            </w:r>
            <w:r w:rsidR="00C9330C" w:rsidRPr="00C9330C">
              <w:t xml:space="preserve"> </w:t>
            </w:r>
            <w:bookmarkEnd w:id="33"/>
          </w:p>
        </w:tc>
        <w:tc>
          <w:tcPr>
            <w:tcW w:w="2426" w:type="pct"/>
          </w:tcPr>
          <w:p w14:paraId="398DB927" w14:textId="77777777" w:rsidR="008308F7" w:rsidRPr="00C9330C" w:rsidRDefault="00CE65FD" w:rsidP="00F26032">
            <w:pPr>
              <w:spacing w:before="120" w:after="120"/>
              <w:rPr>
                <w:rFonts w:cs="Arial"/>
              </w:rPr>
            </w:pPr>
            <w:r w:rsidRPr="00C9330C">
              <w:rPr>
                <w:rFonts w:cs="Arial"/>
              </w:rPr>
              <w:t>Payment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Plan</w:t>
            </w:r>
            <w:r w:rsidR="00780A82" w:rsidRPr="00C9330C">
              <w:rPr>
                <w:rFonts w:cs="Arial"/>
              </w:rPr>
              <w:t>s</w:t>
            </w:r>
            <w:r w:rsidR="00C9330C" w:rsidRPr="00C9330C">
              <w:rPr>
                <w:rFonts w:cs="Arial"/>
              </w:rPr>
              <w:t xml:space="preserve"> </w:t>
            </w:r>
            <w:r w:rsidR="00780A82" w:rsidRPr="00C9330C">
              <w:rPr>
                <w:rFonts w:cs="Arial"/>
              </w:rPr>
              <w:t>are</w:t>
            </w:r>
            <w:r w:rsidR="00C9330C" w:rsidRPr="00C9330C">
              <w:rPr>
                <w:rFonts w:cs="Arial"/>
              </w:rPr>
              <w:t xml:space="preserve"> </w:t>
            </w:r>
            <w:r w:rsidR="000B4A3D" w:rsidRPr="00C9330C">
              <w:rPr>
                <w:rFonts w:cs="Arial"/>
                <w:b/>
              </w:rPr>
              <w:t>NOT</w:t>
            </w:r>
            <w:r w:rsidR="00C9330C" w:rsidRPr="00C9330C">
              <w:rPr>
                <w:rFonts w:cs="Arial"/>
              </w:rPr>
              <w:t xml:space="preserve"> </w:t>
            </w:r>
            <w:r w:rsidR="008308F7" w:rsidRPr="00C9330C">
              <w:rPr>
                <w:rFonts w:cs="Arial"/>
              </w:rPr>
              <w:t>available</w:t>
            </w:r>
            <w:r w:rsidR="00F162CA">
              <w:rPr>
                <w:rFonts w:cs="Arial"/>
              </w:rPr>
              <w:t xml:space="preserve"> for beneficiaries who are enrolled in EFT or RCD</w:t>
            </w:r>
            <w:r w:rsidR="00305162" w:rsidRPr="00C9330C">
              <w:rPr>
                <w:rFonts w:cs="Arial"/>
              </w:rPr>
              <w:t>.</w:t>
            </w:r>
          </w:p>
          <w:p w14:paraId="0D04DB66" w14:textId="77777777" w:rsidR="00086A83" w:rsidRPr="00C9330C" w:rsidRDefault="00086A83" w:rsidP="00F26032">
            <w:pPr>
              <w:spacing w:before="120" w:after="120"/>
              <w:rPr>
                <w:rFonts w:cs="Arial"/>
              </w:rPr>
            </w:pPr>
          </w:p>
          <w:p w14:paraId="0E617D72" w14:textId="22F38232" w:rsidR="00086A83" w:rsidRPr="00C9330C" w:rsidRDefault="00086A83" w:rsidP="00F26032">
            <w:pPr>
              <w:spacing w:before="120" w:after="120"/>
              <w:rPr>
                <w:rFonts w:cs="Arial"/>
              </w:rPr>
            </w:pPr>
            <w:bookmarkStart w:id="34" w:name="OLE_LINK2"/>
            <w:r w:rsidRPr="00C9330C">
              <w:rPr>
                <w:rFonts w:cs="Arial"/>
                <w:b/>
              </w:rPr>
              <w:t>N</w:t>
            </w:r>
            <w:r w:rsidR="00065152" w:rsidRPr="00C9330C">
              <w:rPr>
                <w:rFonts w:cs="Arial"/>
                <w:b/>
              </w:rPr>
              <w:t>ote</w:t>
            </w:r>
            <w:r w:rsidRPr="00C9330C">
              <w:rPr>
                <w:rFonts w:cs="Arial"/>
                <w:b/>
              </w:rPr>
              <w:t>:</w:t>
            </w:r>
            <w:r w:rsidR="00C9330C" w:rsidRPr="00C9330C">
              <w:rPr>
                <w:rFonts w:cs="Arial"/>
                <w:color w:val="1F497D"/>
              </w:rPr>
              <w:t xml:space="preserve">  </w:t>
            </w:r>
            <w:r w:rsidRPr="00C9330C">
              <w:rPr>
                <w:rFonts w:cs="Arial"/>
              </w:rPr>
              <w:t>If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beneficiary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wants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switch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INV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AND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have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payment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plan</w:t>
            </w:r>
            <w:r w:rsidR="00F162CA">
              <w:rPr>
                <w:rFonts w:cs="Arial"/>
              </w:rPr>
              <w:t xml:space="preserve"> </w:t>
            </w:r>
            <w:bookmarkStart w:id="35" w:name="OLE_LINK3"/>
            <w:r w:rsidR="00F162CA">
              <w:rPr>
                <w:rFonts w:cs="Arial"/>
              </w:rPr>
              <w:t xml:space="preserve">you MUST cancel the beneficiary’s automatic payment method BEFORE sending a </w:t>
            </w:r>
            <w:r w:rsidR="00EF171E">
              <w:rPr>
                <w:rFonts w:cs="Arial"/>
              </w:rPr>
              <w:t xml:space="preserve">Support </w:t>
            </w:r>
            <w:r w:rsidR="00F162CA">
              <w:rPr>
                <w:rFonts w:cs="Arial"/>
              </w:rPr>
              <w:t xml:space="preserve">Task for a Payment Plan. </w:t>
            </w:r>
          </w:p>
          <w:p w14:paraId="4D164A64" w14:textId="77777777" w:rsidR="00086A83" w:rsidRDefault="00086A83" w:rsidP="00F26032">
            <w:pPr>
              <w:spacing w:before="120" w:after="120"/>
              <w:rPr>
                <w:rFonts w:cs="Arial"/>
              </w:rPr>
            </w:pPr>
          </w:p>
          <w:p w14:paraId="6B30BF35" w14:textId="450F4780" w:rsidR="00A176ED" w:rsidRPr="004F1C4F" w:rsidRDefault="00A176ED" w:rsidP="004F1C4F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4F1C4F">
              <w:rPr>
                <w:rFonts w:ascii="Verdana" w:hAnsi="Verdana" w:cs="Arial"/>
                <w:sz w:val="24"/>
                <w:szCs w:val="24"/>
              </w:rPr>
              <w:t xml:space="preserve">If the beneficiary’s PWO is EFT, refer to: </w:t>
            </w:r>
            <w:hyperlink r:id="rId16" w:anchor="!/view?docid=e374d0da-4315-4a41-97fd-d00b937ec68e" w:history="1">
              <w:r w:rsidR="004F1C4F">
                <w:rPr>
                  <w:rStyle w:val="Hyperlink"/>
                  <w:rFonts w:ascii="Verdana" w:hAnsi="Verdana" w:cs="Arial"/>
                  <w:sz w:val="24"/>
                  <w:szCs w:val="24"/>
                </w:rPr>
                <w:t>Aetna Compass MED D - SilverScript Premium Billing E-Check/EFT Single-Sign-On (SSO) Processes (062995)</w:t>
              </w:r>
            </w:hyperlink>
            <w:r w:rsidR="00754206" w:rsidRPr="004F1C4F">
              <w:rPr>
                <w:rFonts w:ascii="Verdana" w:hAnsi="Verdana" w:cs="Arial"/>
                <w:sz w:val="24"/>
                <w:szCs w:val="24"/>
              </w:rPr>
              <w:t>.</w:t>
            </w:r>
          </w:p>
          <w:p w14:paraId="48244F23" w14:textId="77777777" w:rsidR="00A176ED" w:rsidRPr="004F1C4F" w:rsidRDefault="00A176ED" w:rsidP="00F26032">
            <w:pPr>
              <w:spacing w:before="120" w:after="120"/>
              <w:rPr>
                <w:rFonts w:cs="Arial"/>
                <w:sz w:val="28"/>
                <w:szCs w:val="28"/>
              </w:rPr>
            </w:pPr>
          </w:p>
          <w:p w14:paraId="33FCC75C" w14:textId="7F17D241" w:rsidR="00A176ED" w:rsidRPr="004F1C4F" w:rsidRDefault="00A176ED" w:rsidP="004F1C4F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4F1C4F">
              <w:rPr>
                <w:rFonts w:ascii="Verdana" w:hAnsi="Verdana" w:cs="Arial"/>
                <w:sz w:val="24"/>
                <w:szCs w:val="24"/>
              </w:rPr>
              <w:t xml:space="preserve">If the beneficiary’s PWO is RCD, refer to: </w:t>
            </w:r>
            <w:hyperlink r:id="rId17" w:anchor="!/view?docid=29cd0a2a-b165-4baa-a448-918931058152" w:history="1">
              <w:r w:rsidR="000B729E">
                <w:rPr>
                  <w:rStyle w:val="Hyperlink"/>
                  <w:rFonts w:ascii="Verdana" w:hAnsi="Verdana" w:cs="Arial"/>
                  <w:sz w:val="24"/>
                  <w:szCs w:val="24"/>
                </w:rPr>
                <w:t>Aetna Compass MED D - SilverScript Premium Billing Credit Card Single-Sign-On (SSO) Processes (064883)</w:t>
              </w:r>
            </w:hyperlink>
            <w:r w:rsidR="00B841AE" w:rsidRPr="004F1C4F">
              <w:rPr>
                <w:rStyle w:val="Hyperlink"/>
                <w:rFonts w:ascii="Verdana" w:hAnsi="Verdana" w:cs="Arial"/>
                <w:color w:val="auto"/>
                <w:sz w:val="24"/>
                <w:szCs w:val="24"/>
                <w:u w:val="none"/>
              </w:rPr>
              <w:t>.</w:t>
            </w:r>
          </w:p>
          <w:p w14:paraId="0378DF81" w14:textId="77777777" w:rsidR="00A176ED" w:rsidRDefault="00A176ED" w:rsidP="00F26032">
            <w:pPr>
              <w:spacing w:before="120" w:after="120"/>
              <w:rPr>
                <w:rFonts w:cs="Arial"/>
              </w:rPr>
            </w:pPr>
          </w:p>
          <w:p w14:paraId="4F230B7D" w14:textId="77777777" w:rsidR="00A176ED" w:rsidRDefault="00A176ED" w:rsidP="00F26032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Follow the below AFTER </w:t>
            </w:r>
            <w:bookmarkStart w:id="36" w:name="OLE_LINK35"/>
            <w:r>
              <w:rPr>
                <w:rFonts w:cs="Arial"/>
              </w:rPr>
              <w:t>cancelling the beneficiary’s automatic payment method</w:t>
            </w:r>
            <w:bookmarkEnd w:id="36"/>
            <w:r>
              <w:rPr>
                <w:rFonts w:cs="Arial"/>
              </w:rPr>
              <w:t>:</w:t>
            </w:r>
          </w:p>
          <w:p w14:paraId="0E7C9A06" w14:textId="77777777" w:rsidR="00A176ED" w:rsidRPr="00C9330C" w:rsidRDefault="00A176ED" w:rsidP="00F26032">
            <w:pPr>
              <w:spacing w:before="120" w:after="120"/>
              <w:rPr>
                <w:rFonts w:cs="Arial"/>
              </w:rPr>
            </w:pPr>
          </w:p>
          <w:bookmarkEnd w:id="35"/>
          <w:p w14:paraId="5D2D82F6" w14:textId="36E09850" w:rsidR="00086A83" w:rsidRPr="00C9330C" w:rsidRDefault="00402BB9" w:rsidP="00F26032">
            <w:pPr>
              <w:spacing w:before="120" w:after="12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D696E37" wp14:editId="5125EC21">
                  <wp:extent cx="247650" cy="209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330C">
              <w:t xml:space="preserve">  </w:t>
            </w:r>
            <w:bookmarkStart w:id="37" w:name="OLE_LINK5"/>
            <w:bookmarkStart w:id="38" w:name="OLE_LINK4"/>
            <w:r w:rsidR="00A176ED">
              <w:t>I have cancelled your automatic payment method and I will submit a request for a Payment Plan.</w:t>
            </w:r>
            <w:r w:rsidR="00C9330C" w:rsidRPr="00C9330C">
              <w:t xml:space="preserve"> </w:t>
            </w:r>
            <w:r w:rsidR="00086A83" w:rsidRPr="00C9330C">
              <w:t>The</w:t>
            </w:r>
            <w:r w:rsidR="00C9330C" w:rsidRPr="00C9330C">
              <w:t xml:space="preserve"> </w:t>
            </w:r>
            <w:r w:rsidR="00086A83" w:rsidRPr="00C9330C">
              <w:t>Payment</w:t>
            </w:r>
            <w:r w:rsidR="00C9330C" w:rsidRPr="00C9330C">
              <w:t xml:space="preserve"> </w:t>
            </w:r>
            <w:r w:rsidR="00086A83" w:rsidRPr="00C9330C">
              <w:t>Plan</w:t>
            </w:r>
            <w:r w:rsidR="00C9330C" w:rsidRPr="00C9330C">
              <w:t xml:space="preserve"> </w:t>
            </w:r>
            <w:r w:rsidR="00086A83" w:rsidRPr="00C9330C">
              <w:t>we</w:t>
            </w:r>
            <w:r w:rsidR="00C9330C" w:rsidRPr="00C9330C">
              <w:t xml:space="preserve"> </w:t>
            </w:r>
            <w:r w:rsidR="00086A83" w:rsidRPr="00C9330C">
              <w:t>have</w:t>
            </w:r>
            <w:r w:rsidR="00C9330C" w:rsidRPr="00C9330C">
              <w:t xml:space="preserve"> </w:t>
            </w:r>
            <w:r w:rsidR="00086A83" w:rsidRPr="00C9330C">
              <w:t>agreed</w:t>
            </w:r>
            <w:r w:rsidR="00C9330C" w:rsidRPr="00C9330C">
              <w:t xml:space="preserve"> </w:t>
            </w:r>
            <w:r w:rsidR="00086A83" w:rsidRPr="00C9330C">
              <w:t>to</w:t>
            </w:r>
            <w:r w:rsidR="00C9330C" w:rsidRPr="00C9330C">
              <w:t xml:space="preserve"> </w:t>
            </w:r>
            <w:r w:rsidR="00086A83" w:rsidRPr="00C9330C">
              <w:t>is</w:t>
            </w:r>
            <w:r w:rsidR="00C9330C" w:rsidRPr="00C9330C">
              <w:t xml:space="preserve"> </w:t>
            </w:r>
            <w:r w:rsidR="00086A83" w:rsidRPr="00C9330C">
              <w:t>your</w:t>
            </w:r>
            <w:r w:rsidR="00C9330C" w:rsidRPr="00C9330C">
              <w:t xml:space="preserve"> </w:t>
            </w:r>
            <w:r w:rsidR="00086A83" w:rsidRPr="00C9330C">
              <w:t>current</w:t>
            </w:r>
            <w:r w:rsidR="00C9330C" w:rsidRPr="00C9330C">
              <w:t xml:space="preserve"> </w:t>
            </w:r>
            <w:r w:rsidR="00086A83" w:rsidRPr="00C9330C">
              <w:t>monthly</w:t>
            </w:r>
            <w:r w:rsidR="00C9330C" w:rsidRPr="00C9330C">
              <w:t xml:space="preserve"> </w:t>
            </w:r>
            <w:r w:rsidR="00086A83" w:rsidRPr="00C9330C">
              <w:t>plan</w:t>
            </w:r>
            <w:r w:rsidR="00C9330C" w:rsidRPr="00C9330C">
              <w:t xml:space="preserve"> </w:t>
            </w:r>
            <w:r w:rsidR="00086A83" w:rsidRPr="00C9330C">
              <w:t>premium</w:t>
            </w:r>
            <w:r w:rsidR="00C9330C" w:rsidRPr="00C9330C">
              <w:t xml:space="preserve"> </w:t>
            </w:r>
            <w:r w:rsidR="00086A83" w:rsidRPr="00C9330C">
              <w:t>and</w:t>
            </w:r>
            <w:r w:rsidR="00C9330C" w:rsidRPr="00C9330C">
              <w:t xml:space="preserve"> </w:t>
            </w:r>
            <w:r w:rsidR="00086A83" w:rsidRPr="00C9330C">
              <w:t>LEP</w:t>
            </w:r>
            <w:r w:rsidR="00C9330C" w:rsidRPr="00C9330C">
              <w:t xml:space="preserve"> </w:t>
            </w:r>
            <w:r w:rsidR="00086A83" w:rsidRPr="00C9330C">
              <w:t>(if</w:t>
            </w:r>
            <w:r w:rsidR="00C9330C" w:rsidRPr="00C9330C">
              <w:t xml:space="preserve"> </w:t>
            </w:r>
            <w:r w:rsidR="00086A83" w:rsidRPr="00C9330C">
              <w:t>applicable)</w:t>
            </w:r>
            <w:r w:rsidR="00C9330C" w:rsidRPr="00C9330C">
              <w:t xml:space="preserve"> </w:t>
            </w:r>
            <w:r w:rsidR="00086A83" w:rsidRPr="00C9330C">
              <w:t>plus</w:t>
            </w:r>
            <w:r w:rsidR="00C9330C" w:rsidRPr="00C9330C">
              <w:t xml:space="preserve"> </w:t>
            </w:r>
            <w:r w:rsidR="00086A83" w:rsidRPr="00C9330C">
              <w:t>&lt;</w:t>
            </w:r>
            <w:r w:rsidR="00086A83" w:rsidRPr="00C9330C">
              <w:rPr>
                <w:b/>
              </w:rPr>
              <w:t>$XX.XX</w:t>
            </w:r>
            <w:r w:rsidR="00086A83" w:rsidRPr="00C9330C">
              <w:t>&gt;.</w:t>
            </w:r>
            <w:r w:rsidR="00C9330C" w:rsidRPr="00C9330C">
              <w:t xml:space="preserve"> </w:t>
            </w:r>
            <w:r w:rsidR="00086A83" w:rsidRPr="00C9330C">
              <w:t>The</w:t>
            </w:r>
            <w:r w:rsidR="00C9330C" w:rsidRPr="00C9330C">
              <w:t xml:space="preserve"> </w:t>
            </w:r>
            <w:r w:rsidR="00086A83" w:rsidRPr="00C9330C">
              <w:t>total</w:t>
            </w:r>
            <w:r w:rsidR="00C9330C" w:rsidRPr="00C9330C">
              <w:t xml:space="preserve"> </w:t>
            </w:r>
            <w:r w:rsidR="00086A83" w:rsidRPr="00C9330C">
              <w:t>payment</w:t>
            </w:r>
            <w:r w:rsidR="00C9330C" w:rsidRPr="00C9330C">
              <w:t xml:space="preserve"> </w:t>
            </w:r>
            <w:r w:rsidR="00086A83" w:rsidRPr="00C9330C">
              <w:t>due</w:t>
            </w:r>
            <w:r w:rsidR="00C9330C" w:rsidRPr="00C9330C">
              <w:t xml:space="preserve"> </w:t>
            </w:r>
            <w:r w:rsidR="00086A83" w:rsidRPr="00C9330C">
              <w:t>each</w:t>
            </w:r>
            <w:r w:rsidR="00C9330C" w:rsidRPr="00C9330C">
              <w:t xml:space="preserve"> </w:t>
            </w:r>
            <w:r w:rsidR="00086A83" w:rsidRPr="00C9330C">
              <w:t>month</w:t>
            </w:r>
            <w:r w:rsidR="00C9330C" w:rsidRPr="00C9330C">
              <w:t xml:space="preserve"> </w:t>
            </w:r>
            <w:r w:rsidR="00086A83" w:rsidRPr="00C9330C">
              <w:t>will</w:t>
            </w:r>
            <w:r w:rsidR="00C9330C" w:rsidRPr="00C9330C">
              <w:t xml:space="preserve"> </w:t>
            </w:r>
            <w:r w:rsidR="00086A83" w:rsidRPr="00C9330C">
              <w:t>be</w:t>
            </w:r>
            <w:r w:rsidR="00C9330C" w:rsidRPr="00C9330C">
              <w:t xml:space="preserve"> </w:t>
            </w:r>
            <w:r w:rsidR="00086A83" w:rsidRPr="00C9330C">
              <w:t>&lt;</w:t>
            </w:r>
            <w:r w:rsidR="00086A83" w:rsidRPr="00C9330C">
              <w:rPr>
                <w:b/>
              </w:rPr>
              <w:t>$XX.XX</w:t>
            </w:r>
            <w:r w:rsidR="00086A83" w:rsidRPr="00C9330C">
              <w:t>&gt;.</w:t>
            </w:r>
            <w:r w:rsidR="00C9330C" w:rsidRPr="00C9330C">
              <w:t xml:space="preserve"> </w:t>
            </w:r>
            <w:r w:rsidR="00086A83" w:rsidRPr="00C9330C">
              <w:t>You</w:t>
            </w:r>
            <w:r w:rsidR="00C9330C" w:rsidRPr="00C9330C">
              <w:t xml:space="preserve"> </w:t>
            </w:r>
            <w:r w:rsidR="00086A83" w:rsidRPr="00C9330C">
              <w:t>should</w:t>
            </w:r>
            <w:r w:rsidR="00C9330C" w:rsidRPr="00C9330C">
              <w:t xml:space="preserve"> </w:t>
            </w:r>
            <w:r w:rsidR="00086A83" w:rsidRPr="00C9330C">
              <w:t>receive</w:t>
            </w:r>
            <w:r w:rsidR="00C9330C" w:rsidRPr="00C9330C">
              <w:t xml:space="preserve"> </w:t>
            </w:r>
            <w:r w:rsidR="00086A83" w:rsidRPr="00C9330C">
              <w:t>a</w:t>
            </w:r>
            <w:r w:rsidR="00C9330C" w:rsidRPr="00C9330C">
              <w:t xml:space="preserve"> </w:t>
            </w:r>
            <w:r w:rsidR="00086A83" w:rsidRPr="00C9330C">
              <w:t>payment</w:t>
            </w:r>
            <w:r w:rsidR="00C9330C" w:rsidRPr="00C9330C">
              <w:t xml:space="preserve"> </w:t>
            </w:r>
            <w:r w:rsidR="00086A83" w:rsidRPr="00C9330C">
              <w:t>plan</w:t>
            </w:r>
            <w:r w:rsidR="00C9330C" w:rsidRPr="00C9330C">
              <w:t xml:space="preserve"> </w:t>
            </w:r>
            <w:r w:rsidR="00086A83" w:rsidRPr="00C9330C">
              <w:t>confirmation</w:t>
            </w:r>
            <w:r w:rsidR="00C9330C" w:rsidRPr="00C9330C">
              <w:t xml:space="preserve"> </w:t>
            </w:r>
            <w:r w:rsidR="00086A83" w:rsidRPr="00C9330C">
              <w:t>letter.</w:t>
            </w:r>
            <w:r w:rsidR="00C9330C" w:rsidRPr="00C9330C">
              <w:t xml:space="preserve"> </w:t>
            </w:r>
            <w:r w:rsidR="00086A83" w:rsidRPr="00C9330C">
              <w:t>Your</w:t>
            </w:r>
            <w:r w:rsidR="00C9330C" w:rsidRPr="00C9330C">
              <w:t xml:space="preserve"> </w:t>
            </w:r>
            <w:r w:rsidR="00086A83" w:rsidRPr="00C9330C">
              <w:t>first</w:t>
            </w:r>
            <w:r w:rsidR="00C9330C" w:rsidRPr="00C9330C">
              <w:t xml:space="preserve"> </w:t>
            </w:r>
            <w:r w:rsidR="00086A83" w:rsidRPr="00C9330C">
              <w:t>payment</w:t>
            </w:r>
            <w:r w:rsidR="00C9330C" w:rsidRPr="00C9330C">
              <w:t xml:space="preserve"> </w:t>
            </w:r>
            <w:r w:rsidR="00086A83" w:rsidRPr="00C9330C">
              <w:t>with</w:t>
            </w:r>
            <w:r w:rsidR="00C9330C" w:rsidRPr="00C9330C">
              <w:t xml:space="preserve"> </w:t>
            </w:r>
            <w:r w:rsidR="00086A83" w:rsidRPr="00C9330C">
              <w:t>this</w:t>
            </w:r>
            <w:r w:rsidR="00C9330C" w:rsidRPr="00C9330C">
              <w:t xml:space="preserve"> </w:t>
            </w:r>
            <w:r w:rsidR="00086A83" w:rsidRPr="00C9330C">
              <w:t>Payment</w:t>
            </w:r>
            <w:r w:rsidR="00C9330C" w:rsidRPr="00C9330C">
              <w:t xml:space="preserve"> </w:t>
            </w:r>
            <w:r w:rsidR="00086A83" w:rsidRPr="00C9330C">
              <w:t>Plan</w:t>
            </w:r>
            <w:r w:rsidR="00C9330C" w:rsidRPr="00C9330C">
              <w:t xml:space="preserve"> </w:t>
            </w:r>
            <w:r w:rsidR="00086A83" w:rsidRPr="00C9330C">
              <w:t>will</w:t>
            </w:r>
            <w:r w:rsidR="00C9330C" w:rsidRPr="00C9330C">
              <w:t xml:space="preserve"> </w:t>
            </w:r>
            <w:r w:rsidR="00086A83" w:rsidRPr="00C9330C">
              <w:t>be</w:t>
            </w:r>
            <w:r w:rsidR="00C9330C" w:rsidRPr="00C9330C">
              <w:t xml:space="preserve"> </w:t>
            </w:r>
            <w:r w:rsidR="00086A83" w:rsidRPr="00C9330C">
              <w:t>due:</w:t>
            </w:r>
          </w:p>
          <w:p w14:paraId="36060CB5" w14:textId="77777777" w:rsidR="00086A83" w:rsidRPr="00C9330C" w:rsidRDefault="00086A83" w:rsidP="00F26032">
            <w:pPr>
              <w:numPr>
                <w:ilvl w:val="0"/>
                <w:numId w:val="5"/>
              </w:numPr>
              <w:spacing w:before="120" w:after="120"/>
              <w:rPr>
                <w:b/>
              </w:rPr>
            </w:pPr>
            <w:r w:rsidRPr="00C9330C">
              <w:t>Up</w:t>
            </w:r>
            <w:r w:rsidR="00751E58" w:rsidRPr="00C9330C">
              <w:t>on</w:t>
            </w:r>
            <w:r w:rsidR="00C9330C" w:rsidRPr="00C9330C">
              <w:t xml:space="preserve"> </w:t>
            </w:r>
            <w:r w:rsidR="00751E58" w:rsidRPr="00C9330C">
              <w:t>receipt</w:t>
            </w:r>
            <w:r w:rsidR="00C9330C" w:rsidRPr="00C9330C">
              <w:t xml:space="preserve"> </w:t>
            </w:r>
            <w:r w:rsidR="00751E58" w:rsidRPr="00C9330C">
              <w:t>of</w:t>
            </w:r>
            <w:r w:rsidR="00C9330C" w:rsidRPr="00C9330C">
              <w:t xml:space="preserve"> </w:t>
            </w:r>
            <w:r w:rsidR="00751E58" w:rsidRPr="00C9330C">
              <w:t>your</w:t>
            </w:r>
            <w:r w:rsidR="00C9330C" w:rsidRPr="00C9330C">
              <w:t xml:space="preserve"> </w:t>
            </w:r>
            <w:r w:rsidR="00751E58" w:rsidRPr="00C9330C">
              <w:t>next</w:t>
            </w:r>
            <w:r w:rsidR="00C9330C" w:rsidRPr="00C9330C">
              <w:t xml:space="preserve"> </w:t>
            </w:r>
            <w:r w:rsidR="00751E58" w:rsidRPr="00C9330C">
              <w:t>invoice.</w:t>
            </w:r>
          </w:p>
          <w:p w14:paraId="21224077" w14:textId="77777777" w:rsidR="00086A83" w:rsidRPr="00C9330C" w:rsidRDefault="00086A83" w:rsidP="00F26032">
            <w:pPr>
              <w:numPr>
                <w:ilvl w:val="0"/>
                <w:numId w:val="5"/>
              </w:numPr>
              <w:spacing w:before="120" w:after="120"/>
              <w:rPr>
                <w:b/>
              </w:rPr>
            </w:pPr>
            <w:r w:rsidRPr="00C9330C">
              <w:t>Ongoing</w:t>
            </w:r>
            <w:r w:rsidR="00C9330C" w:rsidRPr="00C9330C">
              <w:t xml:space="preserve"> </w:t>
            </w:r>
            <w:r w:rsidRPr="00C9330C">
              <w:t>payments</w:t>
            </w:r>
            <w:r w:rsidR="00C9330C" w:rsidRPr="00C9330C">
              <w:t xml:space="preserve"> </w:t>
            </w:r>
            <w:r w:rsidRPr="00C9330C">
              <w:t>will</w:t>
            </w:r>
            <w:r w:rsidR="00C9330C" w:rsidRPr="00C9330C">
              <w:t xml:space="preserve"> </w:t>
            </w:r>
            <w:r w:rsidRPr="00C9330C">
              <w:t>be</w:t>
            </w:r>
            <w:r w:rsidR="00C9330C" w:rsidRPr="00C9330C">
              <w:t xml:space="preserve"> </w:t>
            </w:r>
            <w:r w:rsidRPr="00C9330C">
              <w:t>due</w:t>
            </w:r>
            <w:r w:rsidR="00C9330C" w:rsidRPr="00C9330C">
              <w:t xml:space="preserve"> </w:t>
            </w:r>
            <w:r w:rsidRPr="00C9330C">
              <w:t>every</w:t>
            </w:r>
            <w:r w:rsidR="00C9330C" w:rsidRPr="00C9330C">
              <w:t xml:space="preserve"> </w:t>
            </w:r>
            <w:r w:rsidRPr="00C9330C">
              <w:t>month</w:t>
            </w:r>
            <w:r w:rsidR="00C9330C" w:rsidRPr="00C9330C">
              <w:t xml:space="preserve"> </w:t>
            </w:r>
            <w:r w:rsidRPr="00C9330C">
              <w:t>thereafter</w:t>
            </w:r>
            <w:r w:rsidR="00751E58" w:rsidRPr="00C9330C">
              <w:t>.</w:t>
            </w:r>
          </w:p>
          <w:p w14:paraId="3A0FDE5C" w14:textId="77777777" w:rsidR="00086A83" w:rsidRPr="00C9330C" w:rsidRDefault="00086A83" w:rsidP="00F26032">
            <w:pPr>
              <w:spacing w:before="120" w:after="120"/>
              <w:rPr>
                <w:rFonts w:cs="Arial"/>
              </w:rPr>
            </w:pPr>
          </w:p>
          <w:p w14:paraId="0DD2540E" w14:textId="1C834EF1" w:rsidR="00086A83" w:rsidRPr="00C9330C" w:rsidRDefault="0083772D" w:rsidP="00F26032">
            <w:pPr>
              <w:spacing w:before="120" w:after="120"/>
            </w:pPr>
            <w:r w:rsidRPr="00C9330C">
              <w:rPr>
                <w:rFonts w:cs="Arial"/>
              </w:rPr>
              <w:t>Submit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following</w:t>
            </w:r>
            <w:r w:rsidR="00C9330C" w:rsidRPr="00C9330C">
              <w:rPr>
                <w:rFonts w:cs="Arial"/>
              </w:rPr>
              <w:t xml:space="preserve"> </w:t>
            </w:r>
            <w:r w:rsidR="004551CC">
              <w:rPr>
                <w:rFonts w:cs="Arial"/>
              </w:rPr>
              <w:t>Support</w:t>
            </w:r>
            <w:r w:rsidR="004551C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</w:t>
            </w:r>
            <w:r w:rsidR="00086A83" w:rsidRPr="00C9330C">
              <w:rPr>
                <w:rFonts w:cs="Arial"/>
              </w:rPr>
              <w:t>ask:</w:t>
            </w:r>
          </w:p>
          <w:bookmarkEnd w:id="37"/>
          <w:p w14:paraId="58EF4E63" w14:textId="77777777" w:rsidR="00086A83" w:rsidRPr="00C9330C" w:rsidRDefault="00086A83" w:rsidP="00F26032">
            <w:pPr>
              <w:spacing w:before="120" w:after="120"/>
              <w:rPr>
                <w:rFonts w:cs="Arial"/>
                <w:b/>
              </w:rPr>
            </w:pPr>
          </w:p>
          <w:p w14:paraId="45AB1F1B" w14:textId="2C3D69A0" w:rsidR="00086A83" w:rsidRPr="00C9330C" w:rsidRDefault="00086A83" w:rsidP="00F26032">
            <w:pPr>
              <w:spacing w:before="120" w:after="120"/>
              <w:rPr>
                <w:rFonts w:cs="Arial"/>
              </w:rPr>
            </w:pPr>
            <w:r w:rsidRPr="00C9330C">
              <w:rPr>
                <w:rFonts w:cs="Arial"/>
                <w:b/>
              </w:rPr>
              <w:t>Task</w:t>
            </w:r>
            <w:r w:rsidR="00C9330C" w:rsidRPr="00C9330C">
              <w:rPr>
                <w:rFonts w:cs="Arial"/>
                <w:b/>
              </w:rPr>
              <w:t xml:space="preserve"> </w:t>
            </w:r>
            <w:r w:rsidRPr="00C9330C">
              <w:rPr>
                <w:rFonts w:cs="Arial"/>
                <w:b/>
              </w:rPr>
              <w:t>Type:</w:t>
            </w:r>
            <w:r w:rsidR="00C9330C" w:rsidRPr="00C9330C">
              <w:rPr>
                <w:rFonts w:cs="Arial"/>
              </w:rPr>
              <w:t xml:space="preserve">  </w:t>
            </w:r>
            <w:r w:rsidRPr="00C9330C">
              <w:rPr>
                <w:rFonts w:cs="Arial"/>
              </w:rPr>
              <w:t>Premium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Billing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Inquiry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Medicare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D</w:t>
            </w:r>
            <w:r w:rsidR="00C9330C" w:rsidRPr="00C9330C">
              <w:rPr>
                <w:rFonts w:cs="Arial"/>
              </w:rPr>
              <w:t xml:space="preserve"> </w:t>
            </w:r>
          </w:p>
          <w:p w14:paraId="1EE69E90" w14:textId="77777777" w:rsidR="00086A83" w:rsidRPr="00C9330C" w:rsidRDefault="00086A83" w:rsidP="00F26032">
            <w:pPr>
              <w:spacing w:before="120" w:after="120"/>
              <w:rPr>
                <w:rFonts w:cs="Arial"/>
              </w:rPr>
            </w:pPr>
            <w:r w:rsidRPr="00C9330C">
              <w:rPr>
                <w:rFonts w:cs="Arial"/>
                <w:b/>
              </w:rPr>
              <w:t>Reason</w:t>
            </w:r>
            <w:r w:rsidR="00C9330C" w:rsidRPr="00C9330C">
              <w:rPr>
                <w:rFonts w:cs="Arial"/>
                <w:b/>
              </w:rPr>
              <w:t xml:space="preserve"> </w:t>
            </w:r>
            <w:r w:rsidRPr="00C9330C">
              <w:rPr>
                <w:rFonts w:cs="Arial"/>
                <w:b/>
              </w:rPr>
              <w:t>for</w:t>
            </w:r>
            <w:r w:rsidR="00C9330C" w:rsidRPr="00C9330C">
              <w:rPr>
                <w:rFonts w:cs="Arial"/>
                <w:b/>
              </w:rPr>
              <w:t xml:space="preserve"> </w:t>
            </w:r>
            <w:r w:rsidRPr="00C9330C">
              <w:rPr>
                <w:rFonts w:cs="Arial"/>
                <w:b/>
              </w:rPr>
              <w:t>Dispute:</w:t>
            </w:r>
            <w:r w:rsidR="00C9330C" w:rsidRPr="00C9330C">
              <w:rPr>
                <w:rFonts w:cs="Arial"/>
              </w:rPr>
              <w:t xml:space="preserve">  </w:t>
            </w:r>
            <w:r w:rsidRPr="00C9330C">
              <w:rPr>
                <w:rFonts w:cs="Arial"/>
              </w:rPr>
              <w:t>PAYMENT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PLAN</w:t>
            </w:r>
            <w:r w:rsidR="00C9330C" w:rsidRPr="00C9330C">
              <w:rPr>
                <w:rFonts w:cs="Arial"/>
              </w:rPr>
              <w:t xml:space="preserve"> </w:t>
            </w:r>
          </w:p>
          <w:p w14:paraId="105DB609" w14:textId="77777777" w:rsidR="0083772D" w:rsidRPr="00C9330C" w:rsidRDefault="00086A83" w:rsidP="00F26032">
            <w:pPr>
              <w:spacing w:before="120" w:after="120"/>
              <w:rPr>
                <w:rFonts w:cs="Arial"/>
              </w:rPr>
            </w:pPr>
            <w:r w:rsidRPr="00C9330C">
              <w:rPr>
                <w:rFonts w:cs="Arial"/>
                <w:b/>
              </w:rPr>
              <w:t>Task</w:t>
            </w:r>
            <w:r w:rsidR="00C9330C" w:rsidRPr="00C9330C">
              <w:rPr>
                <w:rFonts w:cs="Arial"/>
                <w:b/>
              </w:rPr>
              <w:t xml:space="preserve"> </w:t>
            </w:r>
            <w:r w:rsidRPr="00C9330C">
              <w:rPr>
                <w:rFonts w:cs="Arial"/>
                <w:b/>
              </w:rPr>
              <w:t>Notes:</w:t>
            </w:r>
            <w:r w:rsidR="00C9330C" w:rsidRPr="00C9330C">
              <w:rPr>
                <w:rFonts w:cs="Arial"/>
              </w:rPr>
              <w:t xml:space="preserve">  </w:t>
            </w:r>
            <w:r w:rsidR="0083772D" w:rsidRPr="00C9330C">
              <w:rPr>
                <w:rFonts w:cs="Arial"/>
              </w:rPr>
              <w:t>Document</w:t>
            </w:r>
            <w:r w:rsidR="00C9330C" w:rsidRPr="00C9330C">
              <w:rPr>
                <w:rFonts w:cs="Arial"/>
              </w:rPr>
              <w:t xml:space="preserve"> </w:t>
            </w:r>
            <w:r w:rsidR="0083772D"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="0083772D" w:rsidRPr="00C9330C">
              <w:rPr>
                <w:rFonts w:cs="Arial"/>
              </w:rPr>
              <w:t>following:</w:t>
            </w:r>
          </w:p>
          <w:p w14:paraId="761D21D3" w14:textId="77777777" w:rsidR="00086A83" w:rsidRPr="00C9330C" w:rsidRDefault="0083772D" w:rsidP="00F26032">
            <w:pPr>
              <w:numPr>
                <w:ilvl w:val="0"/>
                <w:numId w:val="20"/>
              </w:numPr>
              <w:spacing w:before="120" w:after="120"/>
              <w:ind w:left="720"/>
              <w:rPr>
                <w:rFonts w:cs="Arial"/>
              </w:rPr>
            </w:pPr>
            <w:r w:rsidRPr="00C9330C">
              <w:rPr>
                <w:rFonts w:cs="Arial"/>
                <w:b/>
              </w:rPr>
              <w:t>PPS011</w:t>
            </w:r>
            <w:r w:rsidRPr="00C9330C">
              <w:rPr>
                <w:rFonts w:cs="Arial"/>
              </w:rPr>
              <w:t>,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beneficiary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has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agreed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a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Payment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Plan.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beneficiary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has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agreed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pay</w:t>
            </w:r>
            <w:r w:rsidR="00C9330C" w:rsidRPr="00C9330C">
              <w:rPr>
                <w:rFonts w:cs="Arial"/>
              </w:rPr>
              <w:t xml:space="preserve"> </w:t>
            </w:r>
            <w:r w:rsidR="00FA7770" w:rsidRPr="00C9330C">
              <w:rPr>
                <w:rFonts w:cs="Arial"/>
              </w:rPr>
              <w:t>&lt;</w:t>
            </w:r>
            <w:r w:rsidR="00FA7770" w:rsidRPr="00C9330C">
              <w:rPr>
                <w:rFonts w:cs="Arial"/>
                <w:b/>
              </w:rPr>
              <w:t>$XX.XX</w:t>
            </w:r>
            <w:r w:rsidR="00FA7770" w:rsidRPr="00C9330C">
              <w:rPr>
                <w:rFonts w:cs="Arial"/>
              </w:rPr>
              <w:t>&gt;</w:t>
            </w:r>
            <w:r w:rsidR="00086A83" w:rsidRPr="00C9330C">
              <w:rPr>
                <w:rFonts w:cs="Arial"/>
              </w:rPr>
              <w:t>in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addition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monthly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premium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&lt;</w:t>
            </w:r>
            <w:r w:rsidR="00FA7770" w:rsidRPr="00C9330C">
              <w:rPr>
                <w:rFonts w:cs="Arial"/>
                <w:b/>
              </w:rPr>
              <w:t>$XX.XX</w:t>
            </w:r>
            <w:r w:rsidR="00086A83" w:rsidRPr="00C9330C">
              <w:rPr>
                <w:rFonts w:cs="Arial"/>
              </w:rPr>
              <w:t>&gt;,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for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a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total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of</w:t>
            </w:r>
            <w:r w:rsidR="00C9330C" w:rsidRPr="00C9330C">
              <w:rPr>
                <w:rFonts w:cs="Arial"/>
              </w:rPr>
              <w:t xml:space="preserve"> </w:t>
            </w:r>
            <w:r w:rsidR="00FA7770" w:rsidRPr="00C9330C">
              <w:rPr>
                <w:rFonts w:cs="Arial"/>
              </w:rPr>
              <w:t>&lt;</w:t>
            </w:r>
            <w:r w:rsidR="00FA7770" w:rsidRPr="00C9330C">
              <w:rPr>
                <w:rFonts w:cs="Arial"/>
                <w:b/>
              </w:rPr>
              <w:t>$XX.XX</w:t>
            </w:r>
            <w:r w:rsidR="00FA7770" w:rsidRPr="00C9330C">
              <w:rPr>
                <w:rFonts w:cs="Arial"/>
              </w:rPr>
              <w:t>&gt;</w:t>
            </w:r>
            <w:r w:rsidRPr="00C9330C">
              <w:rPr>
                <w:rFonts w:cs="Arial"/>
              </w:rPr>
              <w:t>.</w:t>
            </w:r>
          </w:p>
          <w:p w14:paraId="56A7A273" w14:textId="77777777" w:rsidR="0083772D" w:rsidRPr="00C9330C" w:rsidRDefault="0083772D" w:rsidP="00F26032">
            <w:pPr>
              <w:numPr>
                <w:ilvl w:val="0"/>
                <w:numId w:val="20"/>
              </w:numPr>
              <w:spacing w:before="120" w:after="120"/>
              <w:ind w:left="720"/>
              <w:rPr>
                <w:rFonts w:cs="Arial"/>
              </w:rPr>
            </w:pPr>
            <w:r w:rsidRPr="00C9330C">
              <w:rPr>
                <w:rFonts w:cs="Arial"/>
              </w:rPr>
              <w:t>Beneficiary’s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contact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number.</w:t>
            </w:r>
          </w:p>
          <w:p w14:paraId="780FE6EC" w14:textId="77777777" w:rsidR="00086A83" w:rsidRDefault="00086A83" w:rsidP="00F26032">
            <w:pPr>
              <w:spacing w:before="120" w:after="120"/>
              <w:rPr>
                <w:rFonts w:cs="Arial"/>
              </w:rPr>
            </w:pPr>
          </w:p>
          <w:p w14:paraId="74407681" w14:textId="77777777" w:rsidR="002C4B64" w:rsidRPr="002C4B64" w:rsidRDefault="002C4B64" w:rsidP="00F26032">
            <w:pPr>
              <w:spacing w:before="120" w:after="120"/>
              <w:rPr>
                <w:rFonts w:cs="Calibri"/>
                <w:color w:val="000000"/>
              </w:rPr>
            </w:pPr>
            <w:r w:rsidRPr="002C4B64">
              <w:rPr>
                <w:rFonts w:cs="Calibri"/>
                <w:b/>
                <w:bCs/>
                <w:color w:val="000000"/>
              </w:rPr>
              <w:t>Note:  </w:t>
            </w:r>
            <w:r w:rsidRPr="002C4B64">
              <w:rPr>
                <w:rFonts w:cs="Calibri"/>
                <w:color w:val="000000"/>
              </w:rPr>
              <w:t>Fields containing an asterisk (*) are required. </w:t>
            </w:r>
          </w:p>
          <w:p w14:paraId="05F3FFF1" w14:textId="77777777" w:rsidR="002C4B64" w:rsidRPr="00C9330C" w:rsidRDefault="002C4B64" w:rsidP="00F26032">
            <w:pPr>
              <w:spacing w:before="120" w:after="120"/>
              <w:rPr>
                <w:rFonts w:cs="Arial"/>
              </w:rPr>
            </w:pPr>
          </w:p>
          <w:p w14:paraId="151AE113" w14:textId="18860FC8" w:rsidR="00BF1589" w:rsidRPr="00C9330C" w:rsidRDefault="00402BB9" w:rsidP="00F26032">
            <w:pPr>
              <w:pStyle w:val="ListParagraph"/>
              <w:spacing w:before="120" w:after="12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cs="Arial"/>
                <w:noProof/>
                <w:sz w:val="24"/>
                <w:szCs w:val="24"/>
              </w:rPr>
              <w:drawing>
                <wp:inline distT="0" distB="0" distL="0" distR="0" wp14:anchorId="20B5DB78" wp14:editId="6EF718FA">
                  <wp:extent cx="247650" cy="2095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You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/>
                <w:bCs/>
                <w:sz w:val="24"/>
                <w:szCs w:val="24"/>
              </w:rPr>
              <w:t>must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write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correct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monthly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premium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and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amount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beneficiary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agrees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to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pay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within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AE0E37">
              <w:rPr>
                <w:rFonts w:ascii="Verdana" w:hAnsi="Verdana"/>
                <w:bCs/>
                <w:sz w:val="24"/>
                <w:szCs w:val="24"/>
              </w:rPr>
              <w:t>Support</w:t>
            </w:r>
            <w:r w:rsidR="00AE0E37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Task.</w:t>
            </w:r>
          </w:p>
          <w:p w14:paraId="43395AC3" w14:textId="77777777" w:rsidR="00BF1589" w:rsidRPr="00C9330C" w:rsidRDefault="00BF1589" w:rsidP="00F26032">
            <w:pPr>
              <w:spacing w:before="120" w:after="120"/>
              <w:rPr>
                <w:rFonts w:cs="Arial"/>
              </w:rPr>
            </w:pPr>
          </w:p>
          <w:p w14:paraId="0A5BC1E9" w14:textId="0908D70B" w:rsidR="00086A83" w:rsidRPr="00C9330C" w:rsidRDefault="00086A83" w:rsidP="00F26032">
            <w:pPr>
              <w:spacing w:before="120" w:after="120"/>
              <w:rPr>
                <w:rFonts w:cs="Arial"/>
              </w:rPr>
            </w:pPr>
            <w:r w:rsidRPr="00C9330C">
              <w:rPr>
                <w:rFonts w:cs="Arial"/>
                <w:b/>
              </w:rPr>
              <w:t>Reminder:</w:t>
            </w:r>
            <w:r w:rsidR="00C9330C" w:rsidRPr="00C9330C">
              <w:rPr>
                <w:rFonts w:cs="Arial"/>
              </w:rPr>
              <w:t xml:space="preserve">  </w:t>
            </w:r>
            <w:r w:rsidRPr="00C9330C">
              <w:rPr>
                <w:rFonts w:cs="Arial"/>
              </w:rPr>
              <w:t>Under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no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circumstance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is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it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appropriate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list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full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credit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card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numbers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or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EFT/ACH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routing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and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account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numbers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in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any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comments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field.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This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includes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but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is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no</w:t>
            </w:r>
            <w:r w:rsidR="0083772D" w:rsidRPr="00C9330C">
              <w:rPr>
                <w:rFonts w:cs="Arial"/>
              </w:rPr>
              <w:t>t</w:t>
            </w:r>
            <w:r w:rsidR="00C9330C" w:rsidRPr="00C9330C">
              <w:rPr>
                <w:rFonts w:cs="Arial"/>
              </w:rPr>
              <w:t xml:space="preserve"> </w:t>
            </w:r>
            <w:r w:rsidR="0083772D" w:rsidRPr="00C9330C">
              <w:rPr>
                <w:rFonts w:cs="Arial"/>
              </w:rPr>
              <w:t>limited</w:t>
            </w:r>
            <w:r w:rsidR="00C9330C" w:rsidRPr="00C9330C">
              <w:rPr>
                <w:rFonts w:cs="Arial"/>
              </w:rPr>
              <w:t xml:space="preserve"> </w:t>
            </w:r>
            <w:r w:rsidR="0083772D"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="008A550E">
              <w:rPr>
                <w:rFonts w:cs="Arial"/>
              </w:rPr>
              <w:t>Support</w:t>
            </w:r>
            <w:r w:rsidR="008A550E" w:rsidRPr="00C9330C">
              <w:rPr>
                <w:rFonts w:cs="Arial"/>
              </w:rPr>
              <w:t xml:space="preserve"> </w:t>
            </w:r>
            <w:r w:rsidR="0083772D" w:rsidRPr="00C9330C">
              <w:rPr>
                <w:rFonts w:cs="Arial"/>
              </w:rPr>
              <w:t>T</w:t>
            </w:r>
            <w:r w:rsidRPr="00C9330C">
              <w:rPr>
                <w:rFonts w:cs="Arial"/>
              </w:rPr>
              <w:t>ask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comments/Notes,</w:t>
            </w:r>
            <w:r w:rsidR="00C9330C" w:rsidRPr="00C9330C">
              <w:rPr>
                <w:rFonts w:cs="Arial"/>
              </w:rPr>
              <w:t xml:space="preserve"> </w:t>
            </w:r>
            <w:r w:rsidR="008A550E">
              <w:rPr>
                <w:rFonts w:cs="Arial"/>
              </w:rPr>
              <w:t>Mail Order Alerts</w:t>
            </w:r>
            <w:r w:rsidR="00BC0BCD">
              <w:rPr>
                <w:rFonts w:cs="Arial"/>
              </w:rPr>
              <w:t>,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and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Emails.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Credit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card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numbers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and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EFT/ACH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routing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and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account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numbers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may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only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entered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in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system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specified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credit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card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number/EFT/ACH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routing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and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account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number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fields.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All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comment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fields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are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periodically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checked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for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compliance.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Users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who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fail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abide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policy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may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subject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disciplinary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action.</w:t>
            </w:r>
            <w:bookmarkEnd w:id="38"/>
          </w:p>
          <w:bookmarkEnd w:id="34"/>
          <w:p w14:paraId="7D2ABDAA" w14:textId="77777777" w:rsidR="008308F7" w:rsidRPr="00C9330C" w:rsidRDefault="008308F7" w:rsidP="00F26032">
            <w:pPr>
              <w:spacing w:before="120" w:after="120"/>
              <w:rPr>
                <w:rFonts w:cs="Arial"/>
                <w:color w:val="1F497D"/>
              </w:rPr>
            </w:pPr>
          </w:p>
          <w:p w14:paraId="6BBB2189" w14:textId="77777777" w:rsidR="00FF431A" w:rsidRPr="00C9330C" w:rsidRDefault="00FF431A" w:rsidP="00F26032">
            <w:pPr>
              <w:spacing w:before="120" w:after="120"/>
              <w:rPr>
                <w:b/>
              </w:rPr>
            </w:pPr>
            <w:r w:rsidRPr="00C9330C">
              <w:t>Proceed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rPr>
                <w:b/>
              </w:rPr>
              <w:t>Step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5.</w:t>
            </w:r>
          </w:p>
          <w:p w14:paraId="05026B80" w14:textId="77777777" w:rsidR="00FF431A" w:rsidRPr="00C9330C" w:rsidRDefault="00FF431A" w:rsidP="00F26032">
            <w:pPr>
              <w:spacing w:before="120" w:after="120"/>
              <w:rPr>
                <w:rFonts w:cs="Arial"/>
                <w:color w:val="1F497D"/>
              </w:rPr>
            </w:pPr>
          </w:p>
        </w:tc>
      </w:tr>
      <w:tr w:rsidR="008A335B" w:rsidRPr="00C9330C" w14:paraId="67A78972" w14:textId="77777777" w:rsidTr="004F1C4F">
        <w:trPr>
          <w:trHeight w:val="80"/>
        </w:trPr>
        <w:tc>
          <w:tcPr>
            <w:tcW w:w="236" w:type="pct"/>
            <w:vMerge/>
          </w:tcPr>
          <w:p w14:paraId="3E40066C" w14:textId="77777777" w:rsidR="008A335B" w:rsidRPr="00C9330C" w:rsidRDefault="008A335B" w:rsidP="00F2603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17" w:type="pct"/>
            <w:vMerge/>
          </w:tcPr>
          <w:p w14:paraId="3943416A" w14:textId="77777777" w:rsidR="008A335B" w:rsidRPr="00C9330C" w:rsidRDefault="008A335B" w:rsidP="00F26032">
            <w:pPr>
              <w:spacing w:before="120" w:after="120"/>
            </w:pPr>
          </w:p>
        </w:tc>
        <w:tc>
          <w:tcPr>
            <w:tcW w:w="1021" w:type="pct"/>
          </w:tcPr>
          <w:p w14:paraId="643153BA" w14:textId="77777777" w:rsidR="008A335B" w:rsidRPr="00C9330C" w:rsidRDefault="008A335B" w:rsidP="00F26032">
            <w:pPr>
              <w:spacing w:before="120" w:after="120"/>
            </w:pPr>
            <w:r w:rsidRPr="00C9330C">
              <w:t>INV</w:t>
            </w:r>
            <w:r w:rsidR="00C9330C" w:rsidRPr="00C9330C">
              <w:t xml:space="preserve"> </w:t>
            </w:r>
            <w:r w:rsidR="00305162" w:rsidRPr="00C9330C">
              <w:t>(</w:t>
            </w:r>
            <w:r w:rsidRPr="00C9330C">
              <w:t>Direct</w:t>
            </w:r>
            <w:r w:rsidR="00C9330C" w:rsidRPr="00C9330C">
              <w:t xml:space="preserve"> </w:t>
            </w:r>
            <w:r w:rsidRPr="00C9330C">
              <w:t>Bill</w:t>
            </w:r>
            <w:r w:rsidR="00305162" w:rsidRPr="00C9330C">
              <w:t>)</w:t>
            </w:r>
          </w:p>
          <w:p w14:paraId="5365E6B4" w14:textId="6F5D2B08" w:rsidR="008A550E" w:rsidRPr="008A550E" w:rsidRDefault="008A550E" w:rsidP="00F26032">
            <w:pPr>
              <w:spacing w:before="120" w:after="120"/>
            </w:pPr>
          </w:p>
        </w:tc>
        <w:tc>
          <w:tcPr>
            <w:tcW w:w="2426" w:type="pct"/>
          </w:tcPr>
          <w:p w14:paraId="075062F5" w14:textId="618BFEFD" w:rsidR="004D250B" w:rsidRPr="00C9330C" w:rsidRDefault="00402BB9" w:rsidP="00F26032">
            <w:pPr>
              <w:spacing w:before="120" w:after="12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BB159DD" wp14:editId="3DFE583D">
                  <wp:extent cx="247650" cy="209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t xml:space="preserve">  </w:t>
            </w:r>
            <w:r w:rsidR="008A335B" w:rsidRPr="00C9330C">
              <w:t>OK.</w:t>
            </w:r>
            <w:r w:rsidR="00C9330C" w:rsidRPr="00C9330C">
              <w:t xml:space="preserve"> </w:t>
            </w:r>
            <w:r w:rsidR="008A335B" w:rsidRPr="00C9330C">
              <w:t>The</w:t>
            </w:r>
            <w:r w:rsidR="00C9330C" w:rsidRPr="00C9330C">
              <w:t xml:space="preserve"> </w:t>
            </w:r>
            <w:r w:rsidR="00CE65FD" w:rsidRPr="00C9330C">
              <w:t>Payment</w:t>
            </w:r>
            <w:r w:rsidR="00C9330C" w:rsidRPr="00C9330C">
              <w:t xml:space="preserve"> </w:t>
            </w:r>
            <w:r w:rsidR="00CE65FD" w:rsidRPr="00C9330C">
              <w:t>Plan</w:t>
            </w:r>
            <w:r w:rsidR="00C9330C" w:rsidRPr="00C9330C">
              <w:t xml:space="preserve"> </w:t>
            </w:r>
            <w:r w:rsidR="008A335B" w:rsidRPr="00C9330C">
              <w:t>we</w:t>
            </w:r>
            <w:r w:rsidR="00C9330C" w:rsidRPr="00C9330C">
              <w:t xml:space="preserve"> </w:t>
            </w:r>
            <w:r w:rsidR="008A335B" w:rsidRPr="00C9330C">
              <w:t>have</w:t>
            </w:r>
            <w:r w:rsidR="00C9330C" w:rsidRPr="00C9330C">
              <w:t xml:space="preserve"> </w:t>
            </w:r>
            <w:r w:rsidR="008A335B" w:rsidRPr="00C9330C">
              <w:t>agreed</w:t>
            </w:r>
            <w:r w:rsidR="00C9330C" w:rsidRPr="00C9330C">
              <w:t xml:space="preserve"> </w:t>
            </w:r>
            <w:r w:rsidR="008A335B" w:rsidRPr="00C9330C">
              <w:t>to</w:t>
            </w:r>
            <w:r w:rsidR="00C9330C" w:rsidRPr="00C9330C">
              <w:t xml:space="preserve"> </w:t>
            </w:r>
            <w:r w:rsidR="008A335B" w:rsidRPr="00C9330C">
              <w:t>is</w:t>
            </w:r>
            <w:r w:rsidR="00C9330C" w:rsidRPr="00C9330C">
              <w:t xml:space="preserve"> </w:t>
            </w:r>
            <w:r w:rsidR="008A335B" w:rsidRPr="00C9330C">
              <w:t>your</w:t>
            </w:r>
            <w:r w:rsidR="00C9330C" w:rsidRPr="00C9330C">
              <w:t xml:space="preserve"> </w:t>
            </w:r>
            <w:r w:rsidR="008A335B" w:rsidRPr="00C9330C">
              <w:t>current</w:t>
            </w:r>
            <w:r w:rsidR="00C9330C" w:rsidRPr="00C9330C">
              <w:t xml:space="preserve"> </w:t>
            </w:r>
            <w:r w:rsidR="008A335B" w:rsidRPr="00C9330C">
              <w:t>monthly</w:t>
            </w:r>
            <w:r w:rsidR="00C9330C" w:rsidRPr="00C9330C">
              <w:t xml:space="preserve"> </w:t>
            </w:r>
            <w:r w:rsidR="008A335B" w:rsidRPr="00C9330C">
              <w:t>plan</w:t>
            </w:r>
            <w:r w:rsidR="00C9330C" w:rsidRPr="00C9330C">
              <w:t xml:space="preserve"> </w:t>
            </w:r>
            <w:r w:rsidR="008A335B" w:rsidRPr="00C9330C">
              <w:t>premium</w:t>
            </w:r>
            <w:r w:rsidR="00C9330C" w:rsidRPr="00C9330C">
              <w:t xml:space="preserve"> </w:t>
            </w:r>
            <w:r w:rsidR="003F7E77" w:rsidRPr="00C9330C">
              <w:t>and</w:t>
            </w:r>
            <w:r w:rsidR="00C9330C" w:rsidRPr="00C9330C">
              <w:t xml:space="preserve"> </w:t>
            </w:r>
            <w:r w:rsidR="003F7E77" w:rsidRPr="00C9330C">
              <w:t>LEP</w:t>
            </w:r>
            <w:r w:rsidR="00C9330C" w:rsidRPr="00C9330C">
              <w:t xml:space="preserve"> </w:t>
            </w:r>
            <w:r w:rsidR="003F7E77" w:rsidRPr="00C9330C">
              <w:t>(if</w:t>
            </w:r>
            <w:r w:rsidR="00C9330C" w:rsidRPr="00C9330C">
              <w:t xml:space="preserve"> </w:t>
            </w:r>
            <w:r w:rsidR="003F7E77" w:rsidRPr="00C9330C">
              <w:t>applicable)</w:t>
            </w:r>
            <w:r w:rsidR="00C9330C" w:rsidRPr="00C9330C">
              <w:t xml:space="preserve"> </w:t>
            </w:r>
            <w:r w:rsidR="008A335B" w:rsidRPr="00C9330C">
              <w:t>plus</w:t>
            </w:r>
            <w:r w:rsidR="00C9330C" w:rsidRPr="00C9330C">
              <w:t xml:space="preserve"> </w:t>
            </w:r>
            <w:r w:rsidR="00FA7770" w:rsidRPr="00C9330C">
              <w:rPr>
                <w:rFonts w:cs="Arial"/>
              </w:rPr>
              <w:t>&lt;</w:t>
            </w:r>
            <w:r w:rsidR="00FA7770" w:rsidRPr="00C9330C">
              <w:rPr>
                <w:rFonts w:cs="Arial"/>
                <w:b/>
              </w:rPr>
              <w:t>$XX.XX</w:t>
            </w:r>
            <w:r w:rsidR="00FA7770" w:rsidRPr="00C9330C">
              <w:rPr>
                <w:rFonts w:cs="Arial"/>
              </w:rPr>
              <w:t>&gt;</w:t>
            </w:r>
            <w:r w:rsidR="008A335B" w:rsidRPr="00C9330C">
              <w:t>.</w:t>
            </w:r>
            <w:r w:rsidR="00C9330C" w:rsidRPr="00C9330C">
              <w:t xml:space="preserve"> </w:t>
            </w:r>
            <w:r w:rsidR="008A335B" w:rsidRPr="00C9330C">
              <w:t>The</w:t>
            </w:r>
            <w:r w:rsidR="00C9330C" w:rsidRPr="00C9330C">
              <w:t xml:space="preserve"> </w:t>
            </w:r>
            <w:r w:rsidR="008A335B" w:rsidRPr="00C9330C">
              <w:t>total</w:t>
            </w:r>
            <w:r w:rsidR="00C9330C" w:rsidRPr="00C9330C">
              <w:t xml:space="preserve"> </w:t>
            </w:r>
            <w:r w:rsidR="008A335B" w:rsidRPr="00C9330C">
              <w:t>payment</w:t>
            </w:r>
            <w:r w:rsidR="00C9330C" w:rsidRPr="00C9330C">
              <w:t xml:space="preserve"> </w:t>
            </w:r>
            <w:r w:rsidR="008A335B" w:rsidRPr="00C9330C">
              <w:t>due</w:t>
            </w:r>
            <w:r w:rsidR="00C9330C" w:rsidRPr="00C9330C">
              <w:t xml:space="preserve"> </w:t>
            </w:r>
            <w:r w:rsidR="008A335B" w:rsidRPr="00C9330C">
              <w:t>each</w:t>
            </w:r>
            <w:r w:rsidR="00C9330C" w:rsidRPr="00C9330C">
              <w:t xml:space="preserve"> </w:t>
            </w:r>
            <w:r w:rsidR="008A335B" w:rsidRPr="00C9330C">
              <w:t>month</w:t>
            </w:r>
            <w:r w:rsidR="00C9330C" w:rsidRPr="00C9330C">
              <w:t xml:space="preserve"> </w:t>
            </w:r>
            <w:r w:rsidR="008A335B" w:rsidRPr="00C9330C">
              <w:t>will</w:t>
            </w:r>
            <w:r w:rsidR="00C9330C" w:rsidRPr="00C9330C">
              <w:t xml:space="preserve"> </w:t>
            </w:r>
            <w:r w:rsidR="008A335B" w:rsidRPr="00C9330C">
              <w:t>be</w:t>
            </w:r>
            <w:r w:rsidR="00C9330C" w:rsidRPr="00C9330C">
              <w:t xml:space="preserve"> </w:t>
            </w:r>
            <w:r w:rsidR="00FA7770" w:rsidRPr="00C9330C">
              <w:rPr>
                <w:rFonts w:cs="Arial"/>
              </w:rPr>
              <w:t>&lt;</w:t>
            </w:r>
            <w:r w:rsidR="00FA7770" w:rsidRPr="00C9330C">
              <w:rPr>
                <w:rFonts w:cs="Arial"/>
                <w:b/>
              </w:rPr>
              <w:t>$XX.XX</w:t>
            </w:r>
            <w:r w:rsidR="00FA7770" w:rsidRPr="00C9330C">
              <w:rPr>
                <w:rFonts w:cs="Arial"/>
              </w:rPr>
              <w:t>&gt;</w:t>
            </w:r>
            <w:r w:rsidR="008A335B" w:rsidRPr="00C9330C">
              <w:t>.</w:t>
            </w:r>
            <w:r w:rsidR="00C9330C" w:rsidRPr="00C9330C">
              <w:t xml:space="preserve"> </w:t>
            </w:r>
            <w:r w:rsidR="00086A83" w:rsidRPr="00C9330C">
              <w:t>You</w:t>
            </w:r>
            <w:r w:rsidR="00C9330C" w:rsidRPr="00C9330C">
              <w:t xml:space="preserve"> </w:t>
            </w:r>
            <w:r w:rsidR="00086A83" w:rsidRPr="00C9330C">
              <w:t>should</w:t>
            </w:r>
            <w:r w:rsidR="00C9330C" w:rsidRPr="00C9330C">
              <w:t xml:space="preserve"> </w:t>
            </w:r>
            <w:r w:rsidR="00086A83" w:rsidRPr="00C9330C">
              <w:t>receive</w:t>
            </w:r>
            <w:r w:rsidR="00C9330C" w:rsidRPr="00C9330C">
              <w:t xml:space="preserve"> </w:t>
            </w:r>
            <w:r w:rsidR="00086A83" w:rsidRPr="00C9330C">
              <w:t>a</w:t>
            </w:r>
            <w:r w:rsidR="00C9330C" w:rsidRPr="00C9330C">
              <w:t xml:space="preserve"> </w:t>
            </w:r>
            <w:r w:rsidR="00086A83" w:rsidRPr="00C9330C">
              <w:t>payment</w:t>
            </w:r>
            <w:r w:rsidR="00C9330C" w:rsidRPr="00C9330C">
              <w:t xml:space="preserve"> </w:t>
            </w:r>
            <w:r w:rsidR="00086A83" w:rsidRPr="00C9330C">
              <w:t>plan</w:t>
            </w:r>
            <w:r w:rsidR="00C9330C" w:rsidRPr="00C9330C">
              <w:t xml:space="preserve"> </w:t>
            </w:r>
            <w:r w:rsidR="00086A83" w:rsidRPr="00C9330C">
              <w:t>confirmation</w:t>
            </w:r>
            <w:r w:rsidR="00C9330C" w:rsidRPr="00C9330C">
              <w:t xml:space="preserve"> </w:t>
            </w:r>
            <w:r w:rsidR="00086A83" w:rsidRPr="00C9330C">
              <w:t>letter.</w:t>
            </w:r>
            <w:r w:rsidR="00C9330C" w:rsidRPr="00C9330C">
              <w:t xml:space="preserve"> </w:t>
            </w:r>
            <w:r w:rsidR="004D250B" w:rsidRPr="00C9330C">
              <w:t>Your</w:t>
            </w:r>
            <w:r w:rsidR="00C9330C" w:rsidRPr="00C9330C">
              <w:t xml:space="preserve"> </w:t>
            </w:r>
            <w:r w:rsidR="004D250B" w:rsidRPr="00C9330C">
              <w:t>first</w:t>
            </w:r>
            <w:r w:rsidR="00C9330C" w:rsidRPr="00C9330C">
              <w:t xml:space="preserve"> </w:t>
            </w:r>
            <w:r w:rsidR="004D250B" w:rsidRPr="00C9330C">
              <w:t>payment</w:t>
            </w:r>
            <w:r w:rsidR="00C9330C" w:rsidRPr="00C9330C">
              <w:t xml:space="preserve"> </w:t>
            </w:r>
            <w:r w:rsidR="00086A83" w:rsidRPr="00C9330C">
              <w:t>with</w:t>
            </w:r>
            <w:r w:rsidR="00C9330C" w:rsidRPr="00C9330C">
              <w:t xml:space="preserve"> </w:t>
            </w:r>
            <w:r w:rsidR="00086A83" w:rsidRPr="00C9330C">
              <w:t>this</w:t>
            </w:r>
            <w:r w:rsidR="00C9330C" w:rsidRPr="00C9330C">
              <w:t xml:space="preserve"> </w:t>
            </w:r>
            <w:r w:rsidR="00086A83" w:rsidRPr="00C9330C">
              <w:t>Payment</w:t>
            </w:r>
            <w:r w:rsidR="00C9330C" w:rsidRPr="00C9330C">
              <w:t xml:space="preserve"> </w:t>
            </w:r>
            <w:r w:rsidR="00086A83" w:rsidRPr="00C9330C">
              <w:t>Plan</w:t>
            </w:r>
            <w:r w:rsidR="00C9330C" w:rsidRPr="00C9330C">
              <w:t xml:space="preserve"> </w:t>
            </w:r>
            <w:r w:rsidR="00086A83" w:rsidRPr="00C9330C">
              <w:t>will</w:t>
            </w:r>
            <w:r w:rsidR="00C9330C" w:rsidRPr="00C9330C">
              <w:t xml:space="preserve"> </w:t>
            </w:r>
            <w:r w:rsidR="00086A83" w:rsidRPr="00C9330C">
              <w:t>be</w:t>
            </w:r>
            <w:r w:rsidR="00C9330C" w:rsidRPr="00C9330C">
              <w:t xml:space="preserve"> </w:t>
            </w:r>
            <w:r w:rsidR="00086A83" w:rsidRPr="00C9330C">
              <w:t>d</w:t>
            </w:r>
            <w:r w:rsidR="004D250B" w:rsidRPr="00C9330C">
              <w:t>ue:</w:t>
            </w:r>
          </w:p>
          <w:p w14:paraId="31F10322" w14:textId="77777777" w:rsidR="004D250B" w:rsidRPr="00C9330C" w:rsidRDefault="004D250B" w:rsidP="00F26032">
            <w:pPr>
              <w:numPr>
                <w:ilvl w:val="0"/>
                <w:numId w:val="5"/>
              </w:numPr>
              <w:spacing w:before="120" w:after="120"/>
              <w:rPr>
                <w:b/>
              </w:rPr>
            </w:pPr>
            <w:r w:rsidRPr="00C9330C">
              <w:t>Upon</w:t>
            </w:r>
            <w:r w:rsidR="00C9330C" w:rsidRPr="00C9330C">
              <w:t xml:space="preserve"> </w:t>
            </w:r>
            <w:r w:rsidRPr="00C9330C">
              <w:t>receipt</w:t>
            </w:r>
            <w:r w:rsidR="00C9330C" w:rsidRPr="00C9330C">
              <w:t xml:space="preserve"> </w:t>
            </w:r>
            <w:r w:rsidRPr="00C9330C">
              <w:t>of</w:t>
            </w:r>
            <w:r w:rsidR="00C9330C" w:rsidRPr="00C9330C">
              <w:t xml:space="preserve"> </w:t>
            </w:r>
            <w:r w:rsidRPr="00C9330C">
              <w:t>your</w:t>
            </w:r>
            <w:r w:rsidR="00C9330C" w:rsidRPr="00C9330C">
              <w:t xml:space="preserve"> </w:t>
            </w:r>
            <w:r w:rsidRPr="00C9330C">
              <w:t>next</w:t>
            </w:r>
            <w:r w:rsidR="00C9330C" w:rsidRPr="00C9330C">
              <w:t xml:space="preserve"> </w:t>
            </w:r>
            <w:r w:rsidRPr="00C9330C">
              <w:t>invoice</w:t>
            </w:r>
            <w:r w:rsidR="00751E58" w:rsidRPr="00C9330C">
              <w:t>.</w:t>
            </w:r>
            <w:r w:rsidR="00C9330C" w:rsidRPr="00C9330C">
              <w:t xml:space="preserve"> </w:t>
            </w:r>
          </w:p>
          <w:p w14:paraId="0611F6B0" w14:textId="77777777" w:rsidR="004D250B" w:rsidRPr="00C9330C" w:rsidRDefault="004D250B" w:rsidP="00F26032">
            <w:pPr>
              <w:numPr>
                <w:ilvl w:val="0"/>
                <w:numId w:val="5"/>
              </w:numPr>
              <w:spacing w:before="120" w:after="120"/>
              <w:rPr>
                <w:b/>
              </w:rPr>
            </w:pPr>
            <w:r w:rsidRPr="00C9330C">
              <w:t>Ongoing</w:t>
            </w:r>
            <w:r w:rsidR="00C9330C" w:rsidRPr="00C9330C">
              <w:t xml:space="preserve"> </w:t>
            </w:r>
            <w:r w:rsidRPr="00C9330C">
              <w:t>payments</w:t>
            </w:r>
            <w:r w:rsidR="00C9330C" w:rsidRPr="00C9330C">
              <w:t xml:space="preserve"> </w:t>
            </w:r>
            <w:r w:rsidRPr="00C9330C">
              <w:t>will</w:t>
            </w:r>
            <w:r w:rsidR="00C9330C" w:rsidRPr="00C9330C">
              <w:t xml:space="preserve"> </w:t>
            </w:r>
            <w:r w:rsidRPr="00C9330C">
              <w:t>be</w:t>
            </w:r>
            <w:r w:rsidR="00C9330C" w:rsidRPr="00C9330C">
              <w:t xml:space="preserve"> </w:t>
            </w:r>
            <w:r w:rsidRPr="00C9330C">
              <w:t>due</w:t>
            </w:r>
            <w:r w:rsidR="00C9330C" w:rsidRPr="00C9330C">
              <w:t xml:space="preserve"> </w:t>
            </w:r>
            <w:r w:rsidRPr="00C9330C">
              <w:t>every</w:t>
            </w:r>
            <w:r w:rsidR="00C9330C" w:rsidRPr="00C9330C">
              <w:t xml:space="preserve"> </w:t>
            </w:r>
            <w:r w:rsidRPr="00C9330C">
              <w:t>month</w:t>
            </w:r>
            <w:r w:rsidR="00C9330C" w:rsidRPr="00C9330C">
              <w:t xml:space="preserve"> </w:t>
            </w:r>
            <w:r w:rsidRPr="00C9330C">
              <w:t>thereafter</w:t>
            </w:r>
            <w:r w:rsidR="00751E58" w:rsidRPr="00C9330C">
              <w:t>.</w:t>
            </w:r>
          </w:p>
          <w:p w14:paraId="7A316E6A" w14:textId="77777777" w:rsidR="008A335B" w:rsidRPr="00C9330C" w:rsidRDefault="008A335B" w:rsidP="00F26032">
            <w:pPr>
              <w:spacing w:before="120" w:after="120"/>
              <w:rPr>
                <w:b/>
              </w:rPr>
            </w:pPr>
          </w:p>
          <w:p w14:paraId="5565C65A" w14:textId="77777777" w:rsidR="00781C0F" w:rsidRPr="00C9330C" w:rsidRDefault="00877BCB" w:rsidP="00F26032">
            <w:pPr>
              <w:spacing w:before="120" w:after="120"/>
            </w:pPr>
            <w:r w:rsidRPr="00C9330C">
              <w:rPr>
                <w:b/>
              </w:rPr>
              <w:t>Important</w:t>
            </w:r>
            <w:r w:rsidR="00102FF4" w:rsidRPr="00C9330C">
              <w:rPr>
                <w:b/>
              </w:rPr>
              <w:t>:</w:t>
            </w:r>
            <w:r w:rsidR="00C9330C" w:rsidRPr="00C9330C">
              <w:rPr>
                <w:rFonts w:cs="Arial"/>
                <w:b/>
                <w:bCs/>
              </w:rPr>
              <w:t xml:space="preserve">  </w:t>
            </w:r>
            <w:r w:rsidR="00781C0F" w:rsidRPr="00C9330C">
              <w:t>Double</w:t>
            </w:r>
            <w:r w:rsidR="00C9330C" w:rsidRPr="00C9330C">
              <w:t xml:space="preserve"> </w:t>
            </w:r>
            <w:r w:rsidR="00781C0F" w:rsidRPr="00C9330C">
              <w:t>check</w:t>
            </w:r>
            <w:r w:rsidR="00C9330C" w:rsidRPr="00C9330C">
              <w:t xml:space="preserve"> </w:t>
            </w:r>
            <w:r w:rsidR="00781C0F" w:rsidRPr="00C9330C">
              <w:t>your</w:t>
            </w:r>
            <w:r w:rsidR="00C9330C" w:rsidRPr="00C9330C">
              <w:t xml:space="preserve"> </w:t>
            </w:r>
            <w:r w:rsidR="00781C0F" w:rsidRPr="00C9330C">
              <w:t>calculations</w:t>
            </w:r>
            <w:r w:rsidR="00C9330C" w:rsidRPr="00C9330C">
              <w:t xml:space="preserve"> </w:t>
            </w:r>
            <w:r w:rsidR="00781C0F" w:rsidRPr="00C9330C">
              <w:t>to</w:t>
            </w:r>
            <w:r w:rsidR="00C9330C" w:rsidRPr="00C9330C">
              <w:t xml:space="preserve"> </w:t>
            </w:r>
            <w:r w:rsidR="00781C0F" w:rsidRPr="00C9330C">
              <w:t>make</w:t>
            </w:r>
            <w:r w:rsidR="00C9330C" w:rsidRPr="00C9330C">
              <w:t xml:space="preserve"> </w:t>
            </w:r>
            <w:r w:rsidR="00781C0F" w:rsidRPr="00C9330C">
              <w:t>sure</w:t>
            </w:r>
            <w:r w:rsidR="00C9330C" w:rsidRPr="00C9330C">
              <w:t xml:space="preserve"> </w:t>
            </w:r>
            <w:r w:rsidR="00781C0F" w:rsidRPr="00C9330C">
              <w:t>they</w:t>
            </w:r>
            <w:r w:rsidR="00C9330C" w:rsidRPr="00C9330C">
              <w:t xml:space="preserve"> </w:t>
            </w:r>
            <w:r w:rsidR="00781C0F" w:rsidRPr="00C9330C">
              <w:t>are</w:t>
            </w:r>
            <w:r w:rsidR="00C9330C" w:rsidRPr="00C9330C">
              <w:t xml:space="preserve"> </w:t>
            </w:r>
            <w:r w:rsidR="00781C0F" w:rsidRPr="00C9330C">
              <w:t>correct.</w:t>
            </w:r>
          </w:p>
          <w:p w14:paraId="3C774FA0" w14:textId="77777777" w:rsidR="007B6F63" w:rsidRPr="00C9330C" w:rsidRDefault="007B6F63" w:rsidP="00F26032">
            <w:pPr>
              <w:spacing w:before="120" w:after="120"/>
            </w:pPr>
          </w:p>
          <w:p w14:paraId="48367A4D" w14:textId="2BEB925E" w:rsidR="007B6F63" w:rsidRPr="00C9330C" w:rsidRDefault="007B6F63" w:rsidP="00F26032">
            <w:pPr>
              <w:spacing w:before="120" w:after="120"/>
            </w:pPr>
            <w:r w:rsidRPr="00C9330C">
              <w:t>Submit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following</w:t>
            </w:r>
            <w:r w:rsidR="00C9330C" w:rsidRPr="00C9330C">
              <w:t xml:space="preserve"> </w:t>
            </w:r>
            <w:r w:rsidR="002C4B64">
              <w:t>Support</w:t>
            </w:r>
            <w:r w:rsidR="002C4B64" w:rsidRPr="00C9330C">
              <w:t xml:space="preserve"> </w:t>
            </w:r>
            <w:r w:rsidRPr="00C9330C">
              <w:t>Task:</w:t>
            </w:r>
          </w:p>
          <w:p w14:paraId="6CFEB942" w14:textId="77777777" w:rsidR="007B6F63" w:rsidRPr="00C9330C" w:rsidRDefault="007B6F63" w:rsidP="00F26032">
            <w:pPr>
              <w:spacing w:before="120" w:after="120"/>
            </w:pPr>
          </w:p>
          <w:p w14:paraId="7CE2E427" w14:textId="77777777" w:rsidR="000D07EC" w:rsidRDefault="007B6F63" w:rsidP="00F26032">
            <w:pPr>
              <w:spacing w:before="120" w:after="120"/>
              <w:rPr>
                <w:color w:val="333333"/>
              </w:rPr>
            </w:pPr>
            <w:r w:rsidRPr="00C9330C">
              <w:rPr>
                <w:b/>
                <w:bCs/>
                <w:color w:val="333333"/>
              </w:rPr>
              <w:t>Task</w:t>
            </w:r>
            <w:r w:rsidR="00C9330C" w:rsidRPr="00C9330C">
              <w:rPr>
                <w:b/>
                <w:bCs/>
                <w:color w:val="333333"/>
              </w:rPr>
              <w:t xml:space="preserve"> </w:t>
            </w:r>
            <w:r w:rsidRPr="00C9330C">
              <w:rPr>
                <w:b/>
                <w:bCs/>
                <w:color w:val="333333"/>
              </w:rPr>
              <w:t>Type:</w:t>
            </w:r>
            <w:r w:rsidR="00C9330C" w:rsidRPr="00C9330C">
              <w:rPr>
                <w:b/>
                <w:bCs/>
                <w:color w:val="333333"/>
              </w:rPr>
              <w:t xml:space="preserve">  </w:t>
            </w:r>
            <w:r w:rsidRPr="00C9330C">
              <w:rPr>
                <w:color w:val="333333"/>
              </w:rPr>
              <w:t>Premium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Billing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Inquiry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Medicare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D</w:t>
            </w:r>
            <w:r w:rsidR="00C9330C" w:rsidRPr="00C9330C">
              <w:rPr>
                <w:color w:val="333333"/>
              </w:rPr>
              <w:t xml:space="preserve"> </w:t>
            </w:r>
          </w:p>
          <w:p w14:paraId="6A54378F" w14:textId="77777777" w:rsidR="000D07EC" w:rsidRDefault="007B6F63" w:rsidP="00F26032">
            <w:pPr>
              <w:spacing w:before="120" w:after="120"/>
              <w:rPr>
                <w:b/>
                <w:bCs/>
                <w:color w:val="333333"/>
              </w:rPr>
            </w:pPr>
            <w:r w:rsidRPr="00C9330C">
              <w:rPr>
                <w:b/>
                <w:bCs/>
                <w:color w:val="333333"/>
              </w:rPr>
              <w:t>Reason</w:t>
            </w:r>
            <w:r w:rsidR="00C9330C" w:rsidRPr="00C9330C">
              <w:rPr>
                <w:b/>
                <w:bCs/>
                <w:color w:val="333333"/>
              </w:rPr>
              <w:t xml:space="preserve"> </w:t>
            </w:r>
            <w:r w:rsidRPr="00C9330C">
              <w:rPr>
                <w:b/>
                <w:bCs/>
                <w:color w:val="333333"/>
              </w:rPr>
              <w:t>for</w:t>
            </w:r>
            <w:r w:rsidR="00C9330C" w:rsidRPr="00C9330C">
              <w:rPr>
                <w:b/>
                <w:bCs/>
                <w:color w:val="333333"/>
              </w:rPr>
              <w:t xml:space="preserve"> </w:t>
            </w:r>
            <w:r w:rsidRPr="00C9330C">
              <w:rPr>
                <w:b/>
                <w:bCs/>
                <w:color w:val="333333"/>
              </w:rPr>
              <w:t>Dispute:</w:t>
            </w:r>
            <w:r w:rsidR="00C9330C" w:rsidRPr="00C9330C">
              <w:rPr>
                <w:b/>
                <w:bCs/>
                <w:color w:val="333333"/>
              </w:rPr>
              <w:t xml:space="preserve">  </w:t>
            </w:r>
            <w:r w:rsidRPr="00C9330C">
              <w:rPr>
                <w:color w:val="333333"/>
              </w:rPr>
              <w:t>PAYMENT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PLAN</w:t>
            </w:r>
            <w:r w:rsidR="00C9330C" w:rsidRPr="00C9330C">
              <w:rPr>
                <w:b/>
                <w:bCs/>
                <w:color w:val="333333"/>
              </w:rPr>
              <w:t xml:space="preserve"> </w:t>
            </w:r>
          </w:p>
          <w:p w14:paraId="3BE4646E" w14:textId="77777777" w:rsidR="007B6F63" w:rsidRPr="00C9330C" w:rsidRDefault="007B6F63" w:rsidP="00F26032">
            <w:pPr>
              <w:spacing w:before="120" w:after="120"/>
              <w:rPr>
                <w:color w:val="333333"/>
              </w:rPr>
            </w:pPr>
            <w:r w:rsidRPr="00C9330C">
              <w:rPr>
                <w:b/>
                <w:bCs/>
                <w:color w:val="333333"/>
              </w:rPr>
              <w:t>Task</w:t>
            </w:r>
            <w:r w:rsidR="00C9330C" w:rsidRPr="00C9330C">
              <w:rPr>
                <w:b/>
                <w:bCs/>
                <w:color w:val="333333"/>
              </w:rPr>
              <w:t xml:space="preserve"> </w:t>
            </w:r>
            <w:r w:rsidRPr="00C9330C">
              <w:rPr>
                <w:b/>
                <w:bCs/>
                <w:color w:val="333333"/>
              </w:rPr>
              <w:t>Notes:</w:t>
            </w:r>
            <w:r w:rsidR="00C9330C" w:rsidRPr="00C9330C">
              <w:rPr>
                <w:b/>
                <w:bCs/>
                <w:color w:val="333333"/>
              </w:rPr>
              <w:t xml:space="preserve">  </w:t>
            </w:r>
            <w:r w:rsidR="0083772D" w:rsidRPr="00C9330C">
              <w:rPr>
                <w:color w:val="333333"/>
              </w:rPr>
              <w:t>Document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the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following:</w:t>
            </w:r>
          </w:p>
          <w:p w14:paraId="43EDB6FD" w14:textId="77777777" w:rsidR="0083772D" w:rsidRPr="00C9330C" w:rsidRDefault="0083772D" w:rsidP="00F26032">
            <w:pPr>
              <w:numPr>
                <w:ilvl w:val="0"/>
                <w:numId w:val="20"/>
              </w:numPr>
              <w:spacing w:before="120" w:after="120"/>
              <w:ind w:left="720"/>
              <w:rPr>
                <w:rFonts w:cs="Arial"/>
              </w:rPr>
            </w:pPr>
            <w:r w:rsidRPr="00C9330C">
              <w:rPr>
                <w:rFonts w:cs="Arial"/>
                <w:b/>
              </w:rPr>
              <w:t>PPS011</w:t>
            </w:r>
            <w:r w:rsidRPr="00C9330C">
              <w:rPr>
                <w:rFonts w:cs="Arial"/>
              </w:rPr>
              <w:t>,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beneficiary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has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agreed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Payment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Plan.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beneficiary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has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agreed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pay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&lt;</w:t>
            </w:r>
            <w:r w:rsidRPr="00C9330C">
              <w:rPr>
                <w:rFonts w:cs="Arial"/>
                <w:b/>
              </w:rPr>
              <w:t>$XX.XX</w:t>
            </w:r>
            <w:r w:rsidRPr="00C9330C">
              <w:rPr>
                <w:rFonts w:cs="Arial"/>
              </w:rPr>
              <w:t>&gt;in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addition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monthly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premium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&lt;</w:t>
            </w:r>
            <w:r w:rsidRPr="00C9330C">
              <w:rPr>
                <w:rFonts w:cs="Arial"/>
                <w:b/>
              </w:rPr>
              <w:t>$XX.XX</w:t>
            </w:r>
            <w:r w:rsidRPr="00C9330C">
              <w:rPr>
                <w:rFonts w:cs="Arial"/>
              </w:rPr>
              <w:t>&gt;,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for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total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of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&lt;</w:t>
            </w:r>
            <w:r w:rsidRPr="00C9330C">
              <w:rPr>
                <w:rFonts w:cs="Arial"/>
                <w:b/>
              </w:rPr>
              <w:t>$XX.XX</w:t>
            </w:r>
            <w:r w:rsidRPr="00C9330C">
              <w:rPr>
                <w:rFonts w:cs="Arial"/>
              </w:rPr>
              <w:t>&gt;.</w:t>
            </w:r>
          </w:p>
          <w:p w14:paraId="1191D863" w14:textId="77777777" w:rsidR="0083772D" w:rsidRPr="00C9330C" w:rsidRDefault="0083772D" w:rsidP="00F26032">
            <w:pPr>
              <w:numPr>
                <w:ilvl w:val="0"/>
                <w:numId w:val="20"/>
              </w:numPr>
              <w:spacing w:before="120" w:after="120"/>
              <w:ind w:left="720"/>
              <w:rPr>
                <w:rFonts w:cs="Arial"/>
              </w:rPr>
            </w:pPr>
            <w:r w:rsidRPr="00C9330C">
              <w:rPr>
                <w:rFonts w:cs="Arial"/>
              </w:rPr>
              <w:t>Beneficiary’s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contact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number.</w:t>
            </w:r>
          </w:p>
          <w:p w14:paraId="23270497" w14:textId="77777777" w:rsidR="00A946DE" w:rsidRDefault="00A946DE" w:rsidP="00F26032">
            <w:pPr>
              <w:spacing w:before="120" w:after="120"/>
              <w:ind w:left="720"/>
            </w:pPr>
          </w:p>
          <w:p w14:paraId="04DC5EC2" w14:textId="77777777" w:rsidR="002C4B64" w:rsidRPr="002C4B64" w:rsidRDefault="002C4B64" w:rsidP="00F26032">
            <w:pPr>
              <w:spacing w:before="120" w:after="120"/>
              <w:rPr>
                <w:rFonts w:cs="Calibri"/>
                <w:color w:val="000000"/>
              </w:rPr>
            </w:pPr>
            <w:r w:rsidRPr="002C4B64">
              <w:rPr>
                <w:rFonts w:cs="Calibri"/>
                <w:b/>
                <w:bCs/>
                <w:color w:val="000000"/>
              </w:rPr>
              <w:t>Note:  </w:t>
            </w:r>
            <w:r w:rsidRPr="002C4B64">
              <w:rPr>
                <w:rFonts w:cs="Calibri"/>
                <w:color w:val="000000"/>
              </w:rPr>
              <w:t>Fields containing an asterisk (*) are required. </w:t>
            </w:r>
          </w:p>
          <w:p w14:paraId="72DF9085" w14:textId="77777777" w:rsidR="002C4B64" w:rsidRPr="00C9330C" w:rsidRDefault="002C4B64" w:rsidP="00F26032">
            <w:pPr>
              <w:spacing w:before="120" w:after="120"/>
              <w:ind w:left="720"/>
            </w:pPr>
          </w:p>
          <w:p w14:paraId="2AE7D84B" w14:textId="4DE569D1" w:rsidR="00BF1589" w:rsidRPr="00C9330C" w:rsidRDefault="00402BB9" w:rsidP="00F26032">
            <w:pPr>
              <w:pStyle w:val="ListParagraph"/>
              <w:spacing w:before="120" w:after="12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cs="Arial"/>
                <w:noProof/>
                <w:sz w:val="24"/>
                <w:szCs w:val="24"/>
              </w:rPr>
              <w:drawing>
                <wp:inline distT="0" distB="0" distL="0" distR="0" wp14:anchorId="0A11A094" wp14:editId="1448F4D6">
                  <wp:extent cx="247650" cy="209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You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/>
                <w:bCs/>
                <w:sz w:val="24"/>
                <w:szCs w:val="24"/>
              </w:rPr>
              <w:t>must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write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correct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monthly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premium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and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amount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beneficiary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agrees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to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pay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within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AE0E37">
              <w:rPr>
                <w:rFonts w:ascii="Verdana" w:hAnsi="Verdana"/>
                <w:bCs/>
                <w:sz w:val="24"/>
                <w:szCs w:val="24"/>
              </w:rPr>
              <w:t>Support</w:t>
            </w:r>
            <w:r w:rsidR="00AE0E37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Task.</w:t>
            </w:r>
          </w:p>
          <w:p w14:paraId="1B617B02" w14:textId="77777777" w:rsidR="00BF1589" w:rsidRPr="00C9330C" w:rsidRDefault="00BF1589" w:rsidP="00F26032">
            <w:pPr>
              <w:spacing w:before="120" w:after="120"/>
              <w:ind w:left="720"/>
            </w:pPr>
          </w:p>
          <w:p w14:paraId="05B8B354" w14:textId="6A332EE1" w:rsidR="007B6F63" w:rsidRPr="00C9330C" w:rsidRDefault="007B6F63" w:rsidP="00F26032">
            <w:pPr>
              <w:spacing w:before="120" w:after="120" w:line="240" w:lineRule="atLeast"/>
              <w:textAlignment w:val="top"/>
              <w:rPr>
                <w:color w:val="333333"/>
              </w:rPr>
            </w:pPr>
            <w:r w:rsidRPr="00C9330C">
              <w:rPr>
                <w:b/>
                <w:bCs/>
                <w:color w:val="333333"/>
              </w:rPr>
              <w:t>Reminder:</w:t>
            </w:r>
            <w:r w:rsidR="00C9330C" w:rsidRPr="00C9330C">
              <w:rPr>
                <w:color w:val="333333"/>
              </w:rPr>
              <w:t xml:space="preserve">  </w:t>
            </w:r>
            <w:r w:rsidRPr="00C9330C">
              <w:rPr>
                <w:color w:val="333333"/>
              </w:rPr>
              <w:t>Under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b/>
                <w:bCs/>
                <w:color w:val="333333"/>
              </w:rPr>
              <w:t>no</w:t>
            </w:r>
            <w:r w:rsidR="00C9330C" w:rsidRPr="00C9330C">
              <w:rPr>
                <w:b/>
                <w:bCs/>
                <w:color w:val="333333"/>
              </w:rPr>
              <w:t xml:space="preserve"> </w:t>
            </w:r>
            <w:r w:rsidRPr="00C9330C">
              <w:rPr>
                <w:b/>
                <w:bCs/>
                <w:color w:val="333333"/>
              </w:rPr>
              <w:t>circumstance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appropriate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to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list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full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credit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card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or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EFT/ACH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routing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account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in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comments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field.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This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inc</w:t>
            </w:r>
            <w:r w:rsidR="0083772D" w:rsidRPr="00C9330C">
              <w:rPr>
                <w:color w:val="333333"/>
              </w:rPr>
              <w:t>ludes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but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is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not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limited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to</w:t>
            </w:r>
            <w:r w:rsidR="00C9330C" w:rsidRPr="00C9330C">
              <w:rPr>
                <w:color w:val="333333"/>
              </w:rPr>
              <w:t xml:space="preserve"> </w:t>
            </w:r>
            <w:r w:rsidR="008A550E">
              <w:rPr>
                <w:color w:val="333333"/>
              </w:rPr>
              <w:t>Support</w:t>
            </w:r>
            <w:r w:rsidR="008A550E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T</w:t>
            </w:r>
            <w:r w:rsidRPr="00C9330C">
              <w:rPr>
                <w:color w:val="333333"/>
              </w:rPr>
              <w:t>ask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comments/Notes,</w:t>
            </w:r>
            <w:r w:rsidR="00C9330C" w:rsidRPr="00C9330C">
              <w:rPr>
                <w:color w:val="333333"/>
              </w:rPr>
              <w:t xml:space="preserve"> </w:t>
            </w:r>
            <w:r w:rsidR="008A550E">
              <w:rPr>
                <w:color w:val="333333"/>
              </w:rPr>
              <w:t>Mail Order Alerts</w:t>
            </w:r>
            <w:r w:rsidR="00BC0BCD">
              <w:rPr>
                <w:color w:val="333333"/>
              </w:rPr>
              <w:t>,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Emails.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Credit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card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EFT/ACH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routing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account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may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b/>
                <w:bCs/>
                <w:iCs/>
                <w:color w:val="333333"/>
              </w:rPr>
              <w:t>only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be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entered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in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system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specified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credit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card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number/EFT/ACH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routing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account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fields.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All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comment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fields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are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periodically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checked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for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compliance.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Users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who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fail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to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abide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by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policy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may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be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subject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to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disciplinary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action.</w:t>
            </w:r>
          </w:p>
          <w:p w14:paraId="19C44874" w14:textId="77777777" w:rsidR="007B6F63" w:rsidRPr="00C9330C" w:rsidRDefault="007B6F63" w:rsidP="00F26032">
            <w:pPr>
              <w:spacing w:before="120" w:after="120"/>
              <w:rPr>
                <w:rFonts w:cs="Arial"/>
                <w:b/>
                <w:bCs/>
                <w:i/>
                <w:iCs/>
              </w:rPr>
            </w:pPr>
          </w:p>
          <w:p w14:paraId="1A1C40B1" w14:textId="77777777" w:rsidR="008A335B" w:rsidRPr="00C9330C" w:rsidRDefault="008A335B" w:rsidP="00F26032">
            <w:pPr>
              <w:spacing w:before="120" w:after="120"/>
              <w:rPr>
                <w:b/>
              </w:rPr>
            </w:pPr>
            <w:r w:rsidRPr="00C9330C">
              <w:t>Proceed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rPr>
                <w:b/>
              </w:rPr>
              <w:t>Step</w:t>
            </w:r>
            <w:r w:rsidR="00C9330C" w:rsidRPr="00C9330C">
              <w:rPr>
                <w:b/>
              </w:rPr>
              <w:t xml:space="preserve"> </w:t>
            </w:r>
            <w:r w:rsidR="004D250B" w:rsidRPr="00C9330C">
              <w:rPr>
                <w:b/>
              </w:rPr>
              <w:t>5.</w:t>
            </w:r>
          </w:p>
          <w:p w14:paraId="48EA82C5" w14:textId="77777777" w:rsidR="00EB512E" w:rsidRPr="00C9330C" w:rsidRDefault="00EB512E" w:rsidP="00F26032">
            <w:pPr>
              <w:spacing w:before="120" w:after="120"/>
            </w:pPr>
          </w:p>
        </w:tc>
      </w:tr>
      <w:tr w:rsidR="00A00035" w:rsidRPr="00C9330C" w14:paraId="3F3BE305" w14:textId="77777777" w:rsidTr="004F1C4F">
        <w:trPr>
          <w:trHeight w:val="80"/>
        </w:trPr>
        <w:tc>
          <w:tcPr>
            <w:tcW w:w="236" w:type="pct"/>
            <w:vMerge/>
          </w:tcPr>
          <w:p w14:paraId="2150B800" w14:textId="77777777" w:rsidR="00A00035" w:rsidRPr="00C9330C" w:rsidRDefault="00A00035" w:rsidP="00F2603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17" w:type="pct"/>
            <w:vMerge/>
          </w:tcPr>
          <w:p w14:paraId="30AFACD2" w14:textId="77777777" w:rsidR="00A00035" w:rsidRPr="00C9330C" w:rsidRDefault="00A00035" w:rsidP="00F26032">
            <w:pPr>
              <w:spacing w:before="120" w:after="120"/>
            </w:pPr>
          </w:p>
        </w:tc>
        <w:tc>
          <w:tcPr>
            <w:tcW w:w="1021" w:type="pct"/>
          </w:tcPr>
          <w:p w14:paraId="5E85BF71" w14:textId="77777777" w:rsidR="00A00035" w:rsidRPr="00C9330C" w:rsidRDefault="00A00035" w:rsidP="00F26032">
            <w:pPr>
              <w:spacing w:before="120" w:after="120"/>
            </w:pPr>
            <w:r w:rsidRPr="00C9330C">
              <w:t>SSA</w:t>
            </w:r>
            <w:r w:rsidR="00C9330C" w:rsidRPr="00C9330C">
              <w:t xml:space="preserve"> </w:t>
            </w:r>
            <w:r w:rsidRPr="00C9330C">
              <w:t>or</w:t>
            </w:r>
            <w:r w:rsidR="00C9330C" w:rsidRPr="00C9330C">
              <w:t xml:space="preserve"> </w:t>
            </w:r>
          </w:p>
          <w:p w14:paraId="4C0E3302" w14:textId="77777777" w:rsidR="00A00035" w:rsidRPr="00C9330C" w:rsidRDefault="00A00035" w:rsidP="00F26032">
            <w:pPr>
              <w:spacing w:before="120" w:after="120"/>
            </w:pPr>
            <w:r w:rsidRPr="00C9330C">
              <w:t>RRB</w:t>
            </w:r>
          </w:p>
        </w:tc>
        <w:tc>
          <w:tcPr>
            <w:tcW w:w="2426" w:type="pct"/>
          </w:tcPr>
          <w:p w14:paraId="57C7AF36" w14:textId="0F2BCCF5" w:rsidR="004D250B" w:rsidRPr="00C9330C" w:rsidRDefault="00402BB9" w:rsidP="00F26032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5DD17A3B" wp14:editId="4C7066FD">
                  <wp:extent cx="247650" cy="2095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t xml:space="preserve">  </w:t>
            </w:r>
            <w:r w:rsidR="00A00035" w:rsidRPr="00C9330C">
              <w:t>The</w:t>
            </w:r>
            <w:r w:rsidR="00C9330C" w:rsidRPr="00C9330C">
              <w:t xml:space="preserve"> </w:t>
            </w:r>
            <w:r w:rsidR="00A00035" w:rsidRPr="00C9330C">
              <w:t>Payment</w:t>
            </w:r>
            <w:r w:rsidR="00C9330C" w:rsidRPr="00C9330C">
              <w:t xml:space="preserve"> </w:t>
            </w:r>
            <w:r w:rsidR="00A00035" w:rsidRPr="00C9330C">
              <w:t>Plan</w:t>
            </w:r>
            <w:r w:rsidR="00C9330C" w:rsidRPr="00C9330C">
              <w:t xml:space="preserve"> </w:t>
            </w:r>
            <w:r w:rsidR="00A00035" w:rsidRPr="00C9330C">
              <w:t>we</w:t>
            </w:r>
            <w:r w:rsidR="00C9330C" w:rsidRPr="00C9330C">
              <w:t xml:space="preserve"> </w:t>
            </w:r>
            <w:r w:rsidR="00A00035" w:rsidRPr="00C9330C">
              <w:t>have</w:t>
            </w:r>
            <w:r w:rsidR="00C9330C" w:rsidRPr="00C9330C">
              <w:t xml:space="preserve"> </w:t>
            </w:r>
            <w:r w:rsidR="00A00035" w:rsidRPr="00C9330C">
              <w:t>agreed</w:t>
            </w:r>
            <w:r w:rsidR="00C9330C" w:rsidRPr="00C9330C">
              <w:t xml:space="preserve"> </w:t>
            </w:r>
            <w:r w:rsidR="00A00035" w:rsidRPr="00C9330C">
              <w:t>to</w:t>
            </w:r>
            <w:r w:rsidR="00C9330C" w:rsidRPr="00C9330C">
              <w:t xml:space="preserve"> </w:t>
            </w:r>
            <w:r w:rsidR="00A00035" w:rsidRPr="00C9330C">
              <w:t>is</w:t>
            </w:r>
            <w:r w:rsidR="00C9330C" w:rsidRPr="00C9330C">
              <w:t xml:space="preserve"> </w:t>
            </w:r>
            <w:r w:rsidR="00FA7770" w:rsidRPr="00C9330C">
              <w:rPr>
                <w:rFonts w:cs="Arial"/>
              </w:rPr>
              <w:t>&lt;</w:t>
            </w:r>
            <w:r w:rsidR="00FA7770" w:rsidRPr="00C9330C">
              <w:rPr>
                <w:rFonts w:cs="Arial"/>
                <w:b/>
              </w:rPr>
              <w:t>$XX.XX</w:t>
            </w:r>
            <w:r w:rsidR="00FA7770" w:rsidRPr="00C9330C">
              <w:rPr>
                <w:rFonts w:cs="Arial"/>
              </w:rPr>
              <w:t>&gt;</w:t>
            </w:r>
            <w:r w:rsidR="00A00035" w:rsidRPr="00C9330C">
              <w:t>.</w:t>
            </w:r>
            <w:r w:rsidR="00C9330C" w:rsidRPr="00C9330C">
              <w:t xml:space="preserve"> </w:t>
            </w:r>
            <w:r w:rsidR="00C06402" w:rsidRPr="00C9330C">
              <w:t>Since</w:t>
            </w:r>
            <w:r w:rsidR="00C9330C" w:rsidRPr="00C9330C">
              <w:t xml:space="preserve"> </w:t>
            </w:r>
            <w:r w:rsidR="00C06402" w:rsidRPr="00C9330C">
              <w:t>you</w:t>
            </w:r>
            <w:r w:rsidR="00C9330C" w:rsidRPr="00C9330C">
              <w:t xml:space="preserve"> </w:t>
            </w:r>
            <w:r w:rsidR="00C06402" w:rsidRPr="00C9330C">
              <w:t>are</w:t>
            </w:r>
            <w:r w:rsidR="00C9330C" w:rsidRPr="00C9330C">
              <w:t xml:space="preserve"> </w:t>
            </w:r>
            <w:r w:rsidR="00C06402" w:rsidRPr="00C9330C">
              <w:t>set</w:t>
            </w:r>
            <w:r w:rsidR="00C9330C" w:rsidRPr="00C9330C">
              <w:t xml:space="preserve"> </w:t>
            </w:r>
            <w:r w:rsidR="00C06402" w:rsidRPr="00C9330C">
              <w:t>up</w:t>
            </w:r>
            <w:r w:rsidR="00C9330C" w:rsidRPr="00C9330C">
              <w:t xml:space="preserve"> </w:t>
            </w:r>
            <w:r w:rsidR="00C06402" w:rsidRPr="00C9330C">
              <w:t>for</w:t>
            </w:r>
            <w:r w:rsidR="00C9330C" w:rsidRPr="00C9330C">
              <w:t xml:space="preserve"> </w:t>
            </w:r>
            <w:r w:rsidR="00C06402" w:rsidRPr="00C9330C">
              <w:t>SSA</w:t>
            </w:r>
            <w:r w:rsidR="00C9330C" w:rsidRPr="00C9330C">
              <w:t xml:space="preserve"> </w:t>
            </w:r>
            <w:r w:rsidR="00C06402" w:rsidRPr="00C9330C">
              <w:t>or</w:t>
            </w:r>
            <w:r w:rsidR="00C9330C" w:rsidRPr="00C9330C">
              <w:t xml:space="preserve"> </w:t>
            </w:r>
            <w:r w:rsidR="00C06402" w:rsidRPr="00C9330C">
              <w:t>RRB,</w:t>
            </w:r>
            <w:r w:rsidR="00C9330C" w:rsidRPr="00C9330C">
              <w:t xml:space="preserve"> </w:t>
            </w:r>
            <w:r w:rsidR="00C06402" w:rsidRPr="00C9330C">
              <w:t>your</w:t>
            </w:r>
            <w:r w:rsidR="00C9330C" w:rsidRPr="00C9330C">
              <w:t xml:space="preserve"> </w:t>
            </w:r>
            <w:r w:rsidR="00C06402" w:rsidRPr="00C9330C">
              <w:t>premium</w:t>
            </w:r>
            <w:r w:rsidR="00C9330C" w:rsidRPr="00C9330C">
              <w:t xml:space="preserve"> </w:t>
            </w:r>
            <w:r w:rsidR="00C06402" w:rsidRPr="00C9330C">
              <w:t>should</w:t>
            </w:r>
            <w:r w:rsidR="00C9330C" w:rsidRPr="00C9330C">
              <w:t xml:space="preserve"> </w:t>
            </w:r>
            <w:r w:rsidR="00C06402" w:rsidRPr="00C9330C">
              <w:t>be</w:t>
            </w:r>
            <w:r w:rsidR="00C9330C" w:rsidRPr="00C9330C">
              <w:t xml:space="preserve"> </w:t>
            </w:r>
            <w:r w:rsidR="00C06402" w:rsidRPr="00C9330C">
              <w:t>deducted</w:t>
            </w:r>
            <w:r w:rsidR="00C9330C" w:rsidRPr="00C9330C">
              <w:t xml:space="preserve"> </w:t>
            </w:r>
            <w:r w:rsidR="00C06402" w:rsidRPr="00C9330C">
              <w:t>from</w:t>
            </w:r>
            <w:r w:rsidR="00C9330C" w:rsidRPr="00C9330C">
              <w:t xml:space="preserve"> </w:t>
            </w:r>
            <w:r w:rsidR="00C06402" w:rsidRPr="00C9330C">
              <w:t>your</w:t>
            </w:r>
            <w:r w:rsidR="00C9330C" w:rsidRPr="00C9330C">
              <w:t xml:space="preserve"> </w:t>
            </w:r>
            <w:r w:rsidR="00C06402" w:rsidRPr="00C9330C">
              <w:t>benefit</w:t>
            </w:r>
            <w:r w:rsidR="00C9330C" w:rsidRPr="00C9330C">
              <w:t xml:space="preserve"> </w:t>
            </w:r>
            <w:r w:rsidR="00C06402" w:rsidRPr="00C9330C">
              <w:t>check</w:t>
            </w:r>
            <w:r w:rsidR="00C9330C" w:rsidRPr="00C9330C">
              <w:t xml:space="preserve"> </w:t>
            </w:r>
            <w:r w:rsidR="00C06402" w:rsidRPr="00C9330C">
              <w:rPr>
                <w:b/>
              </w:rPr>
              <w:t>and</w:t>
            </w:r>
            <w:r w:rsidR="00C9330C" w:rsidRPr="00C9330C">
              <w:rPr>
                <w:b/>
              </w:rPr>
              <w:t xml:space="preserve"> </w:t>
            </w:r>
            <w:r w:rsidR="00C06402" w:rsidRPr="00C9330C">
              <w:rPr>
                <w:b/>
              </w:rPr>
              <w:t>you</w:t>
            </w:r>
            <w:r w:rsidR="00C9330C" w:rsidRPr="00C9330C">
              <w:rPr>
                <w:b/>
              </w:rPr>
              <w:t xml:space="preserve"> </w:t>
            </w:r>
            <w:r w:rsidR="00C06402" w:rsidRPr="00C9330C">
              <w:rPr>
                <w:b/>
              </w:rPr>
              <w:t>will</w:t>
            </w:r>
            <w:r w:rsidR="00C9330C" w:rsidRPr="00C9330C">
              <w:rPr>
                <w:b/>
              </w:rPr>
              <w:t xml:space="preserve"> </w:t>
            </w:r>
            <w:r w:rsidR="00C06402" w:rsidRPr="00C9330C">
              <w:rPr>
                <w:b/>
              </w:rPr>
              <w:t>not</w:t>
            </w:r>
            <w:r w:rsidR="00C9330C" w:rsidRPr="00C9330C">
              <w:rPr>
                <w:b/>
              </w:rPr>
              <w:t xml:space="preserve"> </w:t>
            </w:r>
            <w:r w:rsidR="00C06402" w:rsidRPr="00C9330C">
              <w:rPr>
                <w:b/>
              </w:rPr>
              <w:t>receive</w:t>
            </w:r>
            <w:r w:rsidR="00C9330C" w:rsidRPr="00C9330C">
              <w:rPr>
                <w:b/>
              </w:rPr>
              <w:t xml:space="preserve"> </w:t>
            </w:r>
            <w:r w:rsidR="00C06402" w:rsidRPr="00C9330C">
              <w:rPr>
                <w:b/>
              </w:rPr>
              <w:t>an</w:t>
            </w:r>
            <w:r w:rsidR="00C9330C" w:rsidRPr="00C9330C">
              <w:rPr>
                <w:b/>
              </w:rPr>
              <w:t xml:space="preserve"> </w:t>
            </w:r>
            <w:r w:rsidR="00C06402" w:rsidRPr="00C9330C">
              <w:rPr>
                <w:b/>
              </w:rPr>
              <w:t>invoice.</w:t>
            </w:r>
            <w:r w:rsidR="00C9330C" w:rsidRPr="00C9330C">
              <w:t xml:space="preserve"> </w:t>
            </w:r>
            <w:r w:rsidR="00C06402" w:rsidRPr="00C9330C">
              <w:t>The</w:t>
            </w:r>
            <w:r w:rsidR="00C9330C" w:rsidRPr="00C9330C">
              <w:t xml:space="preserve"> </w:t>
            </w:r>
            <w:r w:rsidR="00C06402" w:rsidRPr="00C9330C">
              <w:t>additional</w:t>
            </w:r>
            <w:r w:rsidR="00C9330C" w:rsidRPr="00C9330C">
              <w:t xml:space="preserve"> </w:t>
            </w:r>
            <w:r w:rsidR="00C06402" w:rsidRPr="00C9330C">
              <w:t>payment</w:t>
            </w:r>
            <w:r w:rsidR="00C9330C" w:rsidRPr="00C9330C">
              <w:t xml:space="preserve"> </w:t>
            </w:r>
            <w:r w:rsidR="00C06402" w:rsidRPr="00C9330C">
              <w:t>plan</w:t>
            </w:r>
            <w:r w:rsidR="00C9330C" w:rsidRPr="00C9330C">
              <w:t xml:space="preserve"> </w:t>
            </w:r>
            <w:r w:rsidR="00C06402" w:rsidRPr="00C9330C">
              <w:t>amount</w:t>
            </w:r>
            <w:r w:rsidR="00C9330C" w:rsidRPr="00C9330C">
              <w:t xml:space="preserve"> </w:t>
            </w:r>
            <w:r w:rsidR="00C06402" w:rsidRPr="00C9330C">
              <w:t>of</w:t>
            </w:r>
            <w:r w:rsidR="00C9330C" w:rsidRPr="00C9330C">
              <w:t xml:space="preserve"> </w:t>
            </w:r>
            <w:r w:rsidR="00FA7770" w:rsidRPr="00C9330C">
              <w:rPr>
                <w:rFonts w:cs="Arial"/>
              </w:rPr>
              <w:t>&lt;</w:t>
            </w:r>
            <w:r w:rsidR="00FA7770" w:rsidRPr="00C9330C">
              <w:rPr>
                <w:rFonts w:cs="Arial"/>
                <w:b/>
              </w:rPr>
              <w:t>$XX.XX</w:t>
            </w:r>
            <w:r w:rsidR="00FA7770" w:rsidRPr="00C9330C">
              <w:rPr>
                <w:rFonts w:cs="Arial"/>
              </w:rPr>
              <w:t>&gt;</w:t>
            </w:r>
            <w:r w:rsidR="00C06402" w:rsidRPr="00C9330C">
              <w:t>MUST</w:t>
            </w:r>
            <w:r w:rsidR="00C9330C" w:rsidRPr="00C9330C">
              <w:t xml:space="preserve"> </w:t>
            </w:r>
            <w:r w:rsidR="00C06402" w:rsidRPr="00C9330C">
              <w:t>be</w:t>
            </w:r>
            <w:r w:rsidR="00C9330C" w:rsidRPr="00C9330C">
              <w:t xml:space="preserve"> </w:t>
            </w:r>
            <w:r w:rsidR="00C06402" w:rsidRPr="00C9330C">
              <w:t>paid</w:t>
            </w:r>
            <w:r w:rsidR="00C9330C" w:rsidRPr="00C9330C">
              <w:t xml:space="preserve"> </w:t>
            </w:r>
            <w:r w:rsidR="00C06402" w:rsidRPr="00C9330C">
              <w:t>directly</w:t>
            </w:r>
            <w:r w:rsidR="00C9330C" w:rsidRPr="00C9330C">
              <w:t xml:space="preserve"> </w:t>
            </w:r>
            <w:r w:rsidR="00C06402" w:rsidRPr="00C9330C">
              <w:t>to</w:t>
            </w:r>
            <w:r w:rsidR="00C9330C" w:rsidRPr="00C9330C">
              <w:t xml:space="preserve"> </w:t>
            </w:r>
            <w:r w:rsidR="00C06402" w:rsidRPr="00C9330C">
              <w:t>the</w:t>
            </w:r>
            <w:r w:rsidR="00C9330C" w:rsidRPr="00C9330C">
              <w:t xml:space="preserve"> </w:t>
            </w:r>
            <w:r w:rsidR="00C06402" w:rsidRPr="00C9330C">
              <w:t>plan</w:t>
            </w:r>
            <w:r w:rsidR="00C9330C" w:rsidRPr="00C9330C">
              <w:t xml:space="preserve"> </w:t>
            </w:r>
            <w:r w:rsidR="00C06402" w:rsidRPr="00C9330C">
              <w:t>via</w:t>
            </w:r>
            <w:r w:rsidR="00C9330C" w:rsidRPr="00C9330C">
              <w:t xml:space="preserve"> </w:t>
            </w:r>
            <w:r w:rsidR="00C06402" w:rsidRPr="00C9330C">
              <w:t>one-time</w:t>
            </w:r>
            <w:r w:rsidR="00C9330C" w:rsidRPr="00C9330C">
              <w:t xml:space="preserve"> </w:t>
            </w:r>
            <w:r w:rsidR="00C06402" w:rsidRPr="00C9330C">
              <w:t>credit/debit</w:t>
            </w:r>
            <w:r w:rsidR="00C9330C" w:rsidRPr="00C9330C">
              <w:t xml:space="preserve"> </w:t>
            </w:r>
            <w:r w:rsidR="00C06402" w:rsidRPr="00C9330C">
              <w:t>card</w:t>
            </w:r>
            <w:r w:rsidR="00C9330C" w:rsidRPr="00C9330C">
              <w:t xml:space="preserve"> </w:t>
            </w:r>
            <w:r w:rsidR="00C06402" w:rsidRPr="00C9330C">
              <w:t>or</w:t>
            </w:r>
            <w:r w:rsidR="00C9330C" w:rsidRPr="00C9330C">
              <w:t xml:space="preserve"> </w:t>
            </w:r>
            <w:r w:rsidR="00C06402" w:rsidRPr="00C9330C">
              <w:t>check/E-check.</w:t>
            </w:r>
            <w:r w:rsidR="00C9330C" w:rsidRPr="00C9330C">
              <w:t xml:space="preserve"> </w:t>
            </w:r>
            <w:r w:rsidR="00086A83" w:rsidRPr="00C9330C">
              <w:t>You</w:t>
            </w:r>
            <w:r w:rsidR="00C9330C" w:rsidRPr="00C9330C">
              <w:t xml:space="preserve"> </w:t>
            </w:r>
            <w:r w:rsidR="00086A83" w:rsidRPr="00C9330C">
              <w:t>should</w:t>
            </w:r>
            <w:r w:rsidR="00C9330C" w:rsidRPr="00C9330C">
              <w:t xml:space="preserve"> </w:t>
            </w:r>
            <w:r w:rsidR="00086A83" w:rsidRPr="00C9330C">
              <w:t>receive</w:t>
            </w:r>
            <w:r w:rsidR="00C9330C" w:rsidRPr="00C9330C">
              <w:t xml:space="preserve"> </w:t>
            </w:r>
            <w:r w:rsidR="00086A83" w:rsidRPr="00C9330C">
              <w:t>a</w:t>
            </w:r>
            <w:r w:rsidR="00C9330C" w:rsidRPr="00C9330C">
              <w:t xml:space="preserve"> </w:t>
            </w:r>
            <w:r w:rsidR="00086A83" w:rsidRPr="00C9330C">
              <w:t>payment</w:t>
            </w:r>
            <w:r w:rsidR="00C9330C" w:rsidRPr="00C9330C">
              <w:t xml:space="preserve"> </w:t>
            </w:r>
            <w:r w:rsidR="00086A83" w:rsidRPr="00C9330C">
              <w:t>plan</w:t>
            </w:r>
            <w:r w:rsidR="00C9330C" w:rsidRPr="00C9330C">
              <w:t xml:space="preserve"> </w:t>
            </w:r>
            <w:r w:rsidR="00086A83" w:rsidRPr="00C9330C">
              <w:t>confirmation</w:t>
            </w:r>
            <w:r w:rsidR="00C9330C" w:rsidRPr="00C9330C">
              <w:t xml:space="preserve"> </w:t>
            </w:r>
            <w:r w:rsidR="00086A83" w:rsidRPr="00C9330C">
              <w:t>letter.</w:t>
            </w:r>
            <w:r w:rsidR="00C9330C" w:rsidRPr="00C9330C">
              <w:t xml:space="preserve"> </w:t>
            </w:r>
            <w:r w:rsidR="004D250B" w:rsidRPr="00C9330C">
              <w:t>Your</w:t>
            </w:r>
            <w:r w:rsidR="00C9330C" w:rsidRPr="00C9330C">
              <w:t xml:space="preserve"> </w:t>
            </w:r>
            <w:r w:rsidR="004D250B" w:rsidRPr="00C9330C">
              <w:t>Payment</w:t>
            </w:r>
            <w:r w:rsidR="00C9330C" w:rsidRPr="00C9330C">
              <w:t xml:space="preserve"> </w:t>
            </w:r>
            <w:r w:rsidR="004D250B" w:rsidRPr="00C9330C">
              <w:t>Plan</w:t>
            </w:r>
            <w:r w:rsidR="00C9330C" w:rsidRPr="00C9330C">
              <w:t xml:space="preserve"> </w:t>
            </w:r>
            <w:r w:rsidR="004D250B" w:rsidRPr="00C9330C">
              <w:t>amount</w:t>
            </w:r>
            <w:r w:rsidR="00C9330C" w:rsidRPr="00C9330C">
              <w:t xml:space="preserve"> </w:t>
            </w:r>
            <w:r w:rsidR="004D250B" w:rsidRPr="00C9330C">
              <w:t>will</w:t>
            </w:r>
            <w:r w:rsidR="00C9330C" w:rsidRPr="00C9330C">
              <w:t xml:space="preserve"> </w:t>
            </w:r>
            <w:r w:rsidR="004D250B" w:rsidRPr="00C9330C">
              <w:t>be</w:t>
            </w:r>
            <w:r w:rsidR="00C9330C" w:rsidRPr="00C9330C">
              <w:t xml:space="preserve"> </w:t>
            </w:r>
            <w:r w:rsidR="004D250B" w:rsidRPr="00C9330C">
              <w:t>due</w:t>
            </w:r>
            <w:r w:rsidR="00C9330C" w:rsidRPr="00C9330C">
              <w:t xml:space="preserve"> </w:t>
            </w:r>
            <w:r w:rsidR="004D250B" w:rsidRPr="00C9330C">
              <w:t>on</w:t>
            </w:r>
            <w:r w:rsidR="00C9330C" w:rsidRPr="00C9330C">
              <w:t xml:space="preserve"> </w:t>
            </w:r>
            <w:r w:rsidR="004D250B" w:rsidRPr="00C9330C">
              <w:t>the</w:t>
            </w:r>
            <w:r w:rsidR="00C9330C" w:rsidRPr="00C9330C">
              <w:t xml:space="preserve"> </w:t>
            </w:r>
            <w:r w:rsidR="004D250B" w:rsidRPr="00C9330C">
              <w:t>first</w:t>
            </w:r>
            <w:r w:rsidR="00C9330C" w:rsidRPr="00C9330C">
              <w:t xml:space="preserve"> </w:t>
            </w:r>
            <w:r w:rsidR="004D250B" w:rsidRPr="00C9330C">
              <w:t>of</w:t>
            </w:r>
            <w:r w:rsidR="00C9330C" w:rsidRPr="00C9330C">
              <w:t xml:space="preserve"> </w:t>
            </w:r>
            <w:r w:rsidR="004D250B" w:rsidRPr="00C9330C">
              <w:t>each</w:t>
            </w:r>
            <w:r w:rsidR="00C9330C" w:rsidRPr="00C9330C">
              <w:t xml:space="preserve"> </w:t>
            </w:r>
            <w:r w:rsidR="004D250B" w:rsidRPr="00C9330C">
              <w:t>month.</w:t>
            </w:r>
          </w:p>
          <w:p w14:paraId="2299A281" w14:textId="77777777" w:rsidR="004D250B" w:rsidRPr="00C9330C" w:rsidRDefault="004D250B" w:rsidP="00F26032">
            <w:pPr>
              <w:spacing w:before="120" w:after="120"/>
            </w:pPr>
          </w:p>
          <w:p w14:paraId="7AFBFA50" w14:textId="633CD8FA" w:rsidR="004D250B" w:rsidRPr="00C9330C" w:rsidRDefault="004D250B" w:rsidP="00F26032">
            <w:pPr>
              <w:spacing w:before="120" w:after="120"/>
            </w:pPr>
            <w:r w:rsidRPr="00C9330C">
              <w:t>Submit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following</w:t>
            </w:r>
            <w:r w:rsidR="00C9330C" w:rsidRPr="00C9330C">
              <w:t xml:space="preserve"> </w:t>
            </w:r>
            <w:r w:rsidR="00AE0E37">
              <w:t>Support</w:t>
            </w:r>
            <w:r w:rsidR="00AE0E37" w:rsidRPr="00C9330C">
              <w:t xml:space="preserve"> </w:t>
            </w:r>
            <w:r w:rsidRPr="00C9330C">
              <w:t>Task:</w:t>
            </w:r>
          </w:p>
          <w:p w14:paraId="2FBECBE5" w14:textId="77777777" w:rsidR="004D250B" w:rsidRPr="00C9330C" w:rsidRDefault="004D250B" w:rsidP="00F26032">
            <w:pPr>
              <w:spacing w:before="120" w:after="120"/>
            </w:pPr>
          </w:p>
          <w:p w14:paraId="470B9FED" w14:textId="77777777" w:rsidR="000D07EC" w:rsidRDefault="004D250B" w:rsidP="00F26032">
            <w:pPr>
              <w:pStyle w:val="ListParagraph"/>
              <w:spacing w:before="120" w:after="120"/>
              <w:ind w:left="0"/>
              <w:rPr>
                <w:rFonts w:ascii="Verdana" w:hAnsi="Verdana"/>
                <w:color w:val="333333"/>
                <w:sz w:val="24"/>
                <w:szCs w:val="24"/>
              </w:rPr>
            </w:pPr>
            <w:r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Task</w:t>
            </w:r>
            <w:r w:rsidR="00C9330C"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Type:</w:t>
            </w:r>
            <w:r w:rsidR="00C9330C"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 </w:t>
            </w:r>
            <w:r w:rsidRPr="00C9330C">
              <w:rPr>
                <w:rFonts w:ascii="Verdana" w:hAnsi="Verdana"/>
                <w:color w:val="333333"/>
                <w:sz w:val="24"/>
                <w:szCs w:val="24"/>
              </w:rPr>
              <w:t>Premium</w:t>
            </w:r>
            <w:r w:rsidR="00C9330C" w:rsidRP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C9330C">
              <w:rPr>
                <w:rFonts w:ascii="Verdana" w:hAnsi="Verdana"/>
                <w:color w:val="333333"/>
                <w:sz w:val="24"/>
                <w:szCs w:val="24"/>
              </w:rPr>
              <w:t>Billing</w:t>
            </w:r>
            <w:r w:rsidR="00C9330C" w:rsidRP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C9330C">
              <w:rPr>
                <w:rFonts w:ascii="Verdana" w:hAnsi="Verdana"/>
                <w:color w:val="333333"/>
                <w:sz w:val="24"/>
                <w:szCs w:val="24"/>
              </w:rPr>
              <w:t>Inquiry</w:t>
            </w:r>
            <w:r w:rsidR="00C9330C" w:rsidRP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C9330C">
              <w:rPr>
                <w:rFonts w:ascii="Verdana" w:hAnsi="Verdana"/>
                <w:color w:val="333333"/>
                <w:sz w:val="24"/>
                <w:szCs w:val="24"/>
              </w:rPr>
              <w:t>Medicare</w:t>
            </w:r>
            <w:r w:rsidR="00C9330C" w:rsidRP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C9330C">
              <w:rPr>
                <w:rFonts w:ascii="Verdana" w:hAnsi="Verdana"/>
                <w:color w:val="333333"/>
                <w:sz w:val="24"/>
                <w:szCs w:val="24"/>
              </w:rPr>
              <w:t>D</w:t>
            </w:r>
            <w:r w:rsidR="00C9330C" w:rsidRP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</w:p>
          <w:p w14:paraId="2752A604" w14:textId="77777777" w:rsidR="000D07EC" w:rsidRDefault="004D250B" w:rsidP="00F26032">
            <w:pPr>
              <w:pStyle w:val="ListParagraph"/>
              <w:spacing w:before="120" w:after="120"/>
              <w:ind w:left="0"/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</w:pPr>
            <w:r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Reason</w:t>
            </w:r>
            <w:r w:rsidR="00C9330C"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for</w:t>
            </w:r>
            <w:r w:rsidR="00C9330C"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Dispute:</w:t>
            </w:r>
            <w:r w:rsidR="00C9330C"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 </w:t>
            </w:r>
            <w:r w:rsidRPr="00C9330C">
              <w:rPr>
                <w:rFonts w:ascii="Verdana" w:hAnsi="Verdana"/>
                <w:color w:val="333333"/>
                <w:sz w:val="24"/>
                <w:szCs w:val="24"/>
              </w:rPr>
              <w:t>PAYMENT</w:t>
            </w:r>
            <w:r w:rsidR="00C9330C" w:rsidRP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C9330C">
              <w:rPr>
                <w:rFonts w:ascii="Verdana" w:hAnsi="Verdana"/>
                <w:color w:val="333333"/>
                <w:sz w:val="24"/>
                <w:szCs w:val="24"/>
              </w:rPr>
              <w:t>PLAN</w:t>
            </w:r>
            <w:r w:rsidR="00C9330C"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</w:t>
            </w:r>
          </w:p>
          <w:p w14:paraId="28B7B2E8" w14:textId="77777777" w:rsidR="0083772D" w:rsidRPr="00C9330C" w:rsidRDefault="004D250B" w:rsidP="00F26032">
            <w:pPr>
              <w:pStyle w:val="ListParagraph"/>
              <w:spacing w:before="120" w:after="120"/>
              <w:ind w:left="0"/>
              <w:rPr>
                <w:rFonts w:ascii="Verdana" w:hAnsi="Verdana"/>
                <w:color w:val="333333"/>
                <w:sz w:val="24"/>
                <w:szCs w:val="24"/>
              </w:rPr>
            </w:pPr>
            <w:r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Task</w:t>
            </w:r>
            <w:r w:rsidR="00C9330C"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Notes:</w:t>
            </w:r>
            <w:r w:rsidR="00C9330C"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 </w:t>
            </w:r>
            <w:r w:rsidR="0083772D" w:rsidRPr="00C9330C">
              <w:rPr>
                <w:rFonts w:ascii="Verdana" w:hAnsi="Verdana"/>
                <w:bCs/>
                <w:color w:val="333333"/>
                <w:sz w:val="24"/>
                <w:szCs w:val="24"/>
              </w:rPr>
              <w:t>Document</w:t>
            </w:r>
            <w:r w:rsidR="00C9330C" w:rsidRPr="00C9330C">
              <w:rPr>
                <w:rFonts w:ascii="Verdana" w:hAnsi="Verdana"/>
                <w:bCs/>
                <w:color w:val="333333"/>
                <w:sz w:val="24"/>
                <w:szCs w:val="24"/>
              </w:rPr>
              <w:t xml:space="preserve"> </w:t>
            </w:r>
            <w:r w:rsidR="0083772D" w:rsidRPr="00C9330C">
              <w:rPr>
                <w:rFonts w:ascii="Verdana" w:hAnsi="Verdana"/>
                <w:bCs/>
                <w:color w:val="333333"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color w:val="333333"/>
                <w:sz w:val="24"/>
                <w:szCs w:val="24"/>
              </w:rPr>
              <w:t xml:space="preserve"> </w:t>
            </w:r>
            <w:r w:rsidR="0083772D" w:rsidRPr="00C9330C">
              <w:rPr>
                <w:rFonts w:ascii="Verdana" w:hAnsi="Verdana"/>
                <w:bCs/>
                <w:color w:val="333333"/>
                <w:sz w:val="24"/>
                <w:szCs w:val="24"/>
              </w:rPr>
              <w:t>following:</w:t>
            </w:r>
            <w:r w:rsidR="00C9330C" w:rsidRPr="00C9330C">
              <w:rPr>
                <w:rFonts w:ascii="Verdana" w:hAnsi="Verdana"/>
                <w:bCs/>
                <w:color w:val="333333"/>
                <w:sz w:val="24"/>
                <w:szCs w:val="24"/>
              </w:rPr>
              <w:t xml:space="preserve"> </w:t>
            </w:r>
          </w:p>
          <w:p w14:paraId="2A5744C0" w14:textId="77777777" w:rsidR="0083772D" w:rsidRPr="00C9330C" w:rsidRDefault="0083772D" w:rsidP="00F26032">
            <w:pPr>
              <w:numPr>
                <w:ilvl w:val="0"/>
                <w:numId w:val="20"/>
              </w:numPr>
              <w:spacing w:before="120" w:after="120"/>
              <w:ind w:left="720"/>
              <w:rPr>
                <w:rFonts w:cs="Arial"/>
              </w:rPr>
            </w:pPr>
            <w:r w:rsidRPr="00C9330C">
              <w:rPr>
                <w:rFonts w:cs="Arial"/>
                <w:b/>
              </w:rPr>
              <w:t>PPS011</w:t>
            </w:r>
            <w:r w:rsidRPr="00C9330C">
              <w:rPr>
                <w:rFonts w:cs="Arial"/>
              </w:rPr>
              <w:t>,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beneficiary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has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agreed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Payment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Plan.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beneficiary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has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agreed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pay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&lt;</w:t>
            </w:r>
            <w:r w:rsidRPr="00C9330C">
              <w:rPr>
                <w:rFonts w:cs="Arial"/>
                <w:b/>
              </w:rPr>
              <w:t>$XX.XX</w:t>
            </w:r>
            <w:r w:rsidRPr="00C9330C">
              <w:rPr>
                <w:rFonts w:cs="Arial"/>
              </w:rPr>
              <w:t>&gt;.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beneficiary’s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premium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(LEP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if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applicable)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will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deducted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from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their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SSA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or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RRB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check.</w:t>
            </w:r>
            <w:r w:rsidR="00C9330C" w:rsidRPr="00C9330C">
              <w:rPr>
                <w:rFonts w:cs="Arial"/>
              </w:rPr>
              <w:t xml:space="preserve"> </w:t>
            </w:r>
          </w:p>
          <w:p w14:paraId="70F544C0" w14:textId="77777777" w:rsidR="0083772D" w:rsidRDefault="0083772D" w:rsidP="00F26032">
            <w:pPr>
              <w:numPr>
                <w:ilvl w:val="0"/>
                <w:numId w:val="20"/>
              </w:numPr>
              <w:spacing w:before="120" w:after="120"/>
              <w:ind w:left="720"/>
              <w:rPr>
                <w:rFonts w:cs="Arial"/>
              </w:rPr>
            </w:pPr>
            <w:r w:rsidRPr="00C9330C">
              <w:rPr>
                <w:rFonts w:cs="Arial"/>
              </w:rPr>
              <w:t>Beneficiary’s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contact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number.</w:t>
            </w:r>
          </w:p>
          <w:p w14:paraId="035B61C7" w14:textId="77777777" w:rsidR="00AE0E37" w:rsidRDefault="00AE0E37" w:rsidP="00F26032">
            <w:pPr>
              <w:spacing w:before="120" w:after="120"/>
              <w:ind w:left="1440"/>
              <w:rPr>
                <w:rFonts w:cs="Arial"/>
              </w:rPr>
            </w:pPr>
          </w:p>
          <w:p w14:paraId="7848AA7F" w14:textId="77777777" w:rsidR="00AE0E37" w:rsidRDefault="00AE0E37" w:rsidP="00F26032">
            <w:pPr>
              <w:spacing w:before="120" w:after="120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Note:  </w:t>
            </w:r>
            <w:r>
              <w:rPr>
                <w:rFonts w:cs="Calibri"/>
                <w:color w:val="000000"/>
              </w:rPr>
              <w:t>Fields containing an asterisk (*) are required. </w:t>
            </w:r>
          </w:p>
          <w:p w14:paraId="6A03BE40" w14:textId="77777777" w:rsidR="00AE0E37" w:rsidRPr="00C9330C" w:rsidRDefault="00AE0E37" w:rsidP="00F26032">
            <w:pPr>
              <w:spacing w:before="120" w:after="120"/>
              <w:ind w:left="1440"/>
              <w:rPr>
                <w:rFonts w:cs="Arial"/>
              </w:rPr>
            </w:pPr>
          </w:p>
          <w:p w14:paraId="0C5B7323" w14:textId="30AB58DA" w:rsidR="00BF1589" w:rsidRPr="00C9330C" w:rsidRDefault="00402BB9" w:rsidP="00F26032">
            <w:pPr>
              <w:pStyle w:val="ListParagraph"/>
              <w:spacing w:before="120" w:after="12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cs="Arial"/>
                <w:noProof/>
                <w:sz w:val="24"/>
                <w:szCs w:val="24"/>
              </w:rPr>
              <w:drawing>
                <wp:inline distT="0" distB="0" distL="0" distR="0" wp14:anchorId="484B0884" wp14:editId="613B07E9">
                  <wp:extent cx="247650" cy="2095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You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/>
                <w:bCs/>
                <w:sz w:val="24"/>
                <w:szCs w:val="24"/>
              </w:rPr>
              <w:t>must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write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correct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monthly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premium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and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amount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beneficiary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agrees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to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pay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within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AE0E37">
              <w:rPr>
                <w:rFonts w:ascii="Verdana" w:hAnsi="Verdana"/>
                <w:bCs/>
                <w:sz w:val="24"/>
                <w:szCs w:val="24"/>
              </w:rPr>
              <w:t>Support</w:t>
            </w:r>
            <w:r w:rsidR="00AE0E37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Task.</w:t>
            </w:r>
          </w:p>
          <w:p w14:paraId="2B5CC315" w14:textId="77777777" w:rsidR="00BF1589" w:rsidRPr="00C9330C" w:rsidRDefault="00BF1589" w:rsidP="00F26032">
            <w:pPr>
              <w:spacing w:before="120" w:after="120" w:line="240" w:lineRule="atLeast"/>
              <w:ind w:left="720"/>
              <w:textAlignment w:val="top"/>
              <w:rPr>
                <w:b/>
                <w:bCs/>
                <w:color w:val="333333"/>
              </w:rPr>
            </w:pPr>
          </w:p>
          <w:p w14:paraId="20B4CD67" w14:textId="41E0AFAB" w:rsidR="004D250B" w:rsidRPr="00C9330C" w:rsidRDefault="004D250B" w:rsidP="00F26032">
            <w:pPr>
              <w:spacing w:before="120" w:after="120" w:line="240" w:lineRule="atLeast"/>
              <w:textAlignment w:val="top"/>
              <w:rPr>
                <w:color w:val="333333"/>
              </w:rPr>
            </w:pPr>
            <w:r w:rsidRPr="00C9330C">
              <w:rPr>
                <w:b/>
                <w:bCs/>
                <w:color w:val="333333"/>
              </w:rPr>
              <w:t>Reminder:</w:t>
            </w:r>
            <w:r w:rsidR="00C9330C" w:rsidRPr="00C9330C">
              <w:rPr>
                <w:color w:val="333333"/>
              </w:rPr>
              <w:t xml:space="preserve">  </w:t>
            </w:r>
            <w:r w:rsidRPr="00C9330C">
              <w:rPr>
                <w:color w:val="333333"/>
              </w:rPr>
              <w:t>Under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b/>
                <w:bCs/>
                <w:color w:val="333333"/>
              </w:rPr>
              <w:t>no</w:t>
            </w:r>
            <w:r w:rsidR="00C9330C" w:rsidRPr="00C9330C">
              <w:rPr>
                <w:b/>
                <w:bCs/>
                <w:color w:val="333333"/>
              </w:rPr>
              <w:t xml:space="preserve"> </w:t>
            </w:r>
            <w:r w:rsidRPr="00C9330C">
              <w:rPr>
                <w:b/>
                <w:bCs/>
                <w:color w:val="333333"/>
              </w:rPr>
              <w:t>circumstance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appropriate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to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list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full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credit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card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or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EFT/ACH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routing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account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in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comments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field.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This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inc</w:t>
            </w:r>
            <w:r w:rsidR="0083772D" w:rsidRPr="00C9330C">
              <w:rPr>
                <w:color w:val="333333"/>
              </w:rPr>
              <w:t>ludes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but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is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not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limited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to</w:t>
            </w:r>
            <w:r w:rsidR="00C9330C" w:rsidRPr="00C9330C">
              <w:rPr>
                <w:color w:val="333333"/>
              </w:rPr>
              <w:t xml:space="preserve"> </w:t>
            </w:r>
            <w:r w:rsidR="00AE0E37">
              <w:rPr>
                <w:color w:val="333333"/>
              </w:rPr>
              <w:t>Support</w:t>
            </w:r>
            <w:r w:rsidR="00AE0E37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T</w:t>
            </w:r>
            <w:r w:rsidRPr="00C9330C">
              <w:rPr>
                <w:color w:val="333333"/>
              </w:rPr>
              <w:t>ask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comments/Notes,</w:t>
            </w:r>
            <w:r w:rsidR="00C9330C" w:rsidRPr="00C9330C">
              <w:rPr>
                <w:color w:val="333333"/>
              </w:rPr>
              <w:t xml:space="preserve"> </w:t>
            </w:r>
            <w:r w:rsidR="00AE0E37">
              <w:rPr>
                <w:color w:val="333333"/>
              </w:rPr>
              <w:t>Mail Order Alerts</w:t>
            </w:r>
            <w:r w:rsidR="00BC0BCD">
              <w:rPr>
                <w:color w:val="333333"/>
              </w:rPr>
              <w:t>,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Emails.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Credit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card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EFT/ACH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routing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account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may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b/>
                <w:bCs/>
                <w:iCs/>
                <w:color w:val="333333"/>
              </w:rPr>
              <w:t>only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be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entered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in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system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specified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credit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card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number/EFT/ACH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routing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account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fields.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All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comment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fields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are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periodically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checked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for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compliance.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Users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who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fail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to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abide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by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policy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may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be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subject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to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disciplinary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action.</w:t>
            </w:r>
          </w:p>
          <w:p w14:paraId="5338BAEA" w14:textId="77777777" w:rsidR="00A00035" w:rsidRPr="00C9330C" w:rsidRDefault="00A00035" w:rsidP="00F26032">
            <w:pPr>
              <w:spacing w:before="120" w:after="120"/>
              <w:rPr>
                <w:rFonts w:cs="Arial"/>
                <w:b/>
                <w:noProof/>
              </w:rPr>
            </w:pPr>
          </w:p>
          <w:p w14:paraId="42677C53" w14:textId="77777777" w:rsidR="00FF431A" w:rsidRPr="00C9330C" w:rsidRDefault="00FF431A" w:rsidP="00F26032">
            <w:pPr>
              <w:spacing w:before="120" w:after="120"/>
              <w:rPr>
                <w:b/>
              </w:rPr>
            </w:pPr>
            <w:r w:rsidRPr="00C9330C">
              <w:t>Proceed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rPr>
                <w:b/>
              </w:rPr>
              <w:t>Step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5</w:t>
            </w:r>
            <w:r w:rsidRPr="00110EF0">
              <w:rPr>
                <w:bCs/>
              </w:rPr>
              <w:t>.</w:t>
            </w:r>
          </w:p>
          <w:p w14:paraId="17194369" w14:textId="77777777" w:rsidR="00FF431A" w:rsidRPr="00C9330C" w:rsidRDefault="00FF431A" w:rsidP="00F26032">
            <w:pPr>
              <w:spacing w:before="120" w:after="120"/>
              <w:rPr>
                <w:rFonts w:cs="Arial"/>
                <w:b/>
                <w:noProof/>
              </w:rPr>
            </w:pPr>
          </w:p>
        </w:tc>
      </w:tr>
      <w:tr w:rsidR="008A335B" w:rsidRPr="00C9330C" w14:paraId="02080BCD" w14:textId="77777777" w:rsidTr="004F1C4F">
        <w:trPr>
          <w:trHeight w:val="80"/>
        </w:trPr>
        <w:tc>
          <w:tcPr>
            <w:tcW w:w="236" w:type="pct"/>
            <w:vMerge/>
          </w:tcPr>
          <w:p w14:paraId="7781026A" w14:textId="77777777" w:rsidR="008A335B" w:rsidRPr="00C9330C" w:rsidRDefault="008A335B" w:rsidP="00F2603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17" w:type="pct"/>
            <w:vMerge/>
            <w:shd w:val="clear" w:color="auto" w:fill="FFFFFF"/>
          </w:tcPr>
          <w:p w14:paraId="2B46A747" w14:textId="77777777" w:rsidR="008A335B" w:rsidRPr="00C9330C" w:rsidRDefault="008A335B" w:rsidP="00F26032">
            <w:pPr>
              <w:spacing w:before="120" w:after="120"/>
            </w:pPr>
          </w:p>
        </w:tc>
        <w:tc>
          <w:tcPr>
            <w:tcW w:w="1021" w:type="pct"/>
          </w:tcPr>
          <w:p w14:paraId="508C118E" w14:textId="77777777" w:rsidR="008A335B" w:rsidRPr="00C9330C" w:rsidRDefault="00C06402" w:rsidP="00F26032">
            <w:pPr>
              <w:spacing w:before="120" w:after="120"/>
            </w:pPr>
            <w:r w:rsidRPr="00C9330C">
              <w:t>100%</w:t>
            </w:r>
            <w:r w:rsidR="00C9330C" w:rsidRPr="00C9330C">
              <w:t xml:space="preserve"> </w:t>
            </w:r>
            <w:r w:rsidR="008A335B" w:rsidRPr="00C9330C">
              <w:t>LIS</w:t>
            </w:r>
            <w:r w:rsidR="00C9330C" w:rsidRPr="00C9330C">
              <w:t xml:space="preserve"> </w:t>
            </w:r>
            <w:r w:rsidR="000B4A3D" w:rsidRPr="00C9330C">
              <w:rPr>
                <w:b/>
              </w:rPr>
              <w:t>Choice</w:t>
            </w:r>
            <w:r w:rsidR="00C9330C" w:rsidRPr="00C9330C">
              <w:t xml:space="preserve"> </w:t>
            </w:r>
            <w:r w:rsidR="0040570A" w:rsidRPr="00C9330C">
              <w:t>beneficiary</w:t>
            </w:r>
            <w:r w:rsidR="00C9330C" w:rsidRPr="00C9330C">
              <w:t xml:space="preserve"> </w:t>
            </w:r>
            <w:r w:rsidRPr="00C9330C">
              <w:t>(No</w:t>
            </w:r>
            <w:r w:rsidR="00C9330C" w:rsidRPr="00C9330C">
              <w:t xml:space="preserve"> </w:t>
            </w:r>
            <w:r w:rsidRPr="00C9330C">
              <w:t>Premium</w:t>
            </w:r>
            <w:r w:rsidR="00C9330C" w:rsidRPr="00C9330C">
              <w:t xml:space="preserve"> </w:t>
            </w:r>
            <w:r w:rsidRPr="00C9330C">
              <w:t>Due)</w:t>
            </w:r>
            <w:r w:rsidR="00C9330C" w:rsidRPr="00C9330C">
              <w:t xml:space="preserve"> </w:t>
            </w:r>
          </w:p>
        </w:tc>
        <w:tc>
          <w:tcPr>
            <w:tcW w:w="2426" w:type="pct"/>
          </w:tcPr>
          <w:p w14:paraId="288A485C" w14:textId="6BAEA9A0" w:rsidR="008A335B" w:rsidRPr="00C9330C" w:rsidRDefault="00402BB9" w:rsidP="00F26032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01929D0E" wp14:editId="2587F42A">
                  <wp:extent cx="247650" cy="2095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t xml:space="preserve">  </w:t>
            </w:r>
            <w:r w:rsidR="008A335B" w:rsidRPr="00C9330C">
              <w:t>At</w:t>
            </w:r>
            <w:r w:rsidR="00C9330C" w:rsidRPr="00C9330C">
              <w:t xml:space="preserve"> </w:t>
            </w:r>
            <w:r w:rsidR="008A335B" w:rsidRPr="00C9330C">
              <w:t>this</w:t>
            </w:r>
            <w:r w:rsidR="00C9330C" w:rsidRPr="00C9330C">
              <w:t xml:space="preserve"> </w:t>
            </w:r>
            <w:r w:rsidR="008A335B" w:rsidRPr="00C9330C">
              <w:t>time</w:t>
            </w:r>
            <w:r w:rsidR="00C9330C" w:rsidRPr="00C9330C">
              <w:t xml:space="preserve"> </w:t>
            </w:r>
            <w:r w:rsidR="008A335B" w:rsidRPr="00C9330C">
              <w:t>you</w:t>
            </w:r>
            <w:r w:rsidR="00C9330C" w:rsidRPr="00C9330C">
              <w:t xml:space="preserve"> </w:t>
            </w:r>
            <w:r w:rsidR="008A335B" w:rsidRPr="00C9330C">
              <w:t>are</w:t>
            </w:r>
            <w:r w:rsidR="00C9330C" w:rsidRPr="00C9330C">
              <w:t xml:space="preserve"> </w:t>
            </w:r>
            <w:r w:rsidR="008A335B" w:rsidRPr="00C9330C">
              <w:t>not</w:t>
            </w:r>
            <w:r w:rsidR="00C9330C" w:rsidRPr="00C9330C">
              <w:t xml:space="preserve"> </w:t>
            </w:r>
            <w:r w:rsidR="008A335B" w:rsidRPr="00C9330C">
              <w:t>required</w:t>
            </w:r>
            <w:r w:rsidR="00C9330C" w:rsidRPr="00C9330C">
              <w:t xml:space="preserve"> </w:t>
            </w:r>
            <w:r w:rsidR="008A335B" w:rsidRPr="00C9330C">
              <w:t>to</w:t>
            </w:r>
            <w:r w:rsidR="00C9330C" w:rsidRPr="00C9330C">
              <w:t xml:space="preserve"> </w:t>
            </w:r>
            <w:r w:rsidR="008A335B" w:rsidRPr="00C9330C">
              <w:t>pay</w:t>
            </w:r>
            <w:r w:rsidR="00C9330C" w:rsidRPr="00C9330C">
              <w:t xml:space="preserve"> </w:t>
            </w:r>
            <w:r w:rsidR="008A335B" w:rsidRPr="00C9330C">
              <w:t>any</w:t>
            </w:r>
            <w:r w:rsidR="00C9330C" w:rsidRPr="00C9330C">
              <w:t xml:space="preserve"> </w:t>
            </w:r>
            <w:r w:rsidR="008A335B" w:rsidRPr="00C9330C">
              <w:t>past</w:t>
            </w:r>
            <w:r w:rsidR="00C9330C" w:rsidRPr="00C9330C">
              <w:t xml:space="preserve"> </w:t>
            </w:r>
            <w:r w:rsidR="008A335B" w:rsidRPr="00C9330C">
              <w:t>due</w:t>
            </w:r>
            <w:r w:rsidR="00C9330C" w:rsidRPr="00C9330C">
              <w:t xml:space="preserve"> </w:t>
            </w:r>
            <w:r w:rsidR="008A335B" w:rsidRPr="00C9330C">
              <w:t>bala</w:t>
            </w:r>
            <w:r w:rsidR="000B4A3D" w:rsidRPr="00C9330C">
              <w:t>nce</w:t>
            </w:r>
            <w:r w:rsidR="00C9330C" w:rsidRPr="00C9330C">
              <w:t xml:space="preserve"> </w:t>
            </w:r>
            <w:r w:rsidR="004B009D" w:rsidRPr="00C9330C">
              <w:t>and</w:t>
            </w:r>
            <w:r w:rsidR="00C9330C" w:rsidRPr="00C9330C">
              <w:t xml:space="preserve"> </w:t>
            </w:r>
            <w:r w:rsidR="004B009D" w:rsidRPr="00C9330C">
              <w:t>will</w:t>
            </w:r>
            <w:r w:rsidR="00C9330C" w:rsidRPr="00C9330C">
              <w:t xml:space="preserve"> </w:t>
            </w:r>
            <w:r w:rsidR="004B009D" w:rsidRPr="00C9330C">
              <w:t>not</w:t>
            </w:r>
            <w:r w:rsidR="00C9330C" w:rsidRPr="00C9330C">
              <w:t xml:space="preserve"> </w:t>
            </w:r>
            <w:r w:rsidR="004B009D" w:rsidRPr="00C9330C">
              <w:t>have</w:t>
            </w:r>
            <w:r w:rsidR="00C9330C" w:rsidRPr="00C9330C">
              <w:t xml:space="preserve"> </w:t>
            </w:r>
            <w:r w:rsidR="004B009D" w:rsidRPr="00C9330C">
              <w:t>an</w:t>
            </w:r>
            <w:r w:rsidR="00C9330C" w:rsidRPr="00C9330C">
              <w:t xml:space="preserve"> </w:t>
            </w:r>
            <w:r w:rsidR="004B009D" w:rsidRPr="00C9330C">
              <w:t>amount</w:t>
            </w:r>
            <w:r w:rsidR="00C9330C" w:rsidRPr="00C9330C">
              <w:t xml:space="preserve"> </w:t>
            </w:r>
            <w:r w:rsidR="004B009D" w:rsidRPr="00C9330C">
              <w:t>d</w:t>
            </w:r>
            <w:r w:rsidR="009F0692" w:rsidRPr="00C9330C">
              <w:t>ue</w:t>
            </w:r>
            <w:r w:rsidR="00C9330C" w:rsidRPr="00C9330C">
              <w:t xml:space="preserve"> </w:t>
            </w:r>
            <w:r w:rsidR="009F0692" w:rsidRPr="00C9330C">
              <w:t>for</w:t>
            </w:r>
            <w:r w:rsidR="00C9330C" w:rsidRPr="00C9330C">
              <w:t xml:space="preserve"> </w:t>
            </w:r>
            <w:r w:rsidR="009F0692" w:rsidRPr="00C9330C">
              <w:t>the</w:t>
            </w:r>
            <w:r w:rsidR="00C9330C" w:rsidRPr="00C9330C">
              <w:t xml:space="preserve"> </w:t>
            </w:r>
            <w:r w:rsidR="009F0692" w:rsidRPr="00C9330C">
              <w:t>months</w:t>
            </w:r>
            <w:r w:rsidR="00C9330C" w:rsidRPr="00C9330C">
              <w:t xml:space="preserve"> </w:t>
            </w:r>
            <w:r w:rsidR="009F0692" w:rsidRPr="00C9330C">
              <w:t>covered</w:t>
            </w:r>
            <w:r w:rsidR="00C9330C" w:rsidRPr="00C9330C">
              <w:t xml:space="preserve"> </w:t>
            </w:r>
            <w:r w:rsidR="009F0692" w:rsidRPr="00C9330C">
              <w:t>by</w:t>
            </w:r>
            <w:r w:rsidR="00C9330C" w:rsidRPr="00C9330C">
              <w:t xml:space="preserve"> </w:t>
            </w:r>
            <w:r w:rsidR="004B009D" w:rsidRPr="00C9330C">
              <w:t>Extra</w:t>
            </w:r>
            <w:r w:rsidR="00C9330C" w:rsidRPr="00C9330C">
              <w:t xml:space="preserve"> </w:t>
            </w:r>
            <w:r w:rsidR="004B009D" w:rsidRPr="00C9330C">
              <w:t>Help</w:t>
            </w:r>
            <w:r w:rsidR="00C9330C" w:rsidRPr="00C9330C">
              <w:t xml:space="preserve"> </w:t>
            </w:r>
          </w:p>
          <w:p w14:paraId="5C06A7BE" w14:textId="77777777" w:rsidR="008A335B" w:rsidRPr="00C9330C" w:rsidRDefault="008A335B" w:rsidP="00F26032">
            <w:pPr>
              <w:spacing w:before="120" w:after="120"/>
            </w:pPr>
          </w:p>
          <w:p w14:paraId="065E1851" w14:textId="77777777" w:rsidR="008A335B" w:rsidRPr="00C9330C" w:rsidRDefault="008A335B" w:rsidP="00F26032">
            <w:pPr>
              <w:spacing w:before="120" w:after="120"/>
            </w:pPr>
            <w:r w:rsidRPr="00C9330C">
              <w:t>Proceed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rPr>
                <w:b/>
              </w:rPr>
              <w:t>Step</w:t>
            </w:r>
            <w:r w:rsidR="00C9330C" w:rsidRPr="00C9330C">
              <w:rPr>
                <w:b/>
              </w:rPr>
              <w:t xml:space="preserve"> </w:t>
            </w:r>
            <w:r w:rsidR="00E70B8D" w:rsidRPr="00C9330C">
              <w:rPr>
                <w:b/>
              </w:rPr>
              <w:t>5</w:t>
            </w:r>
            <w:r w:rsidRPr="00C9330C">
              <w:t>.</w:t>
            </w:r>
          </w:p>
          <w:p w14:paraId="62D78B4E" w14:textId="77777777" w:rsidR="00EB512E" w:rsidRPr="00C9330C" w:rsidRDefault="00EB512E" w:rsidP="00F26032">
            <w:pPr>
              <w:spacing w:before="120" w:after="120"/>
              <w:rPr>
                <w:b/>
              </w:rPr>
            </w:pPr>
          </w:p>
        </w:tc>
      </w:tr>
      <w:tr w:rsidR="008A335B" w:rsidRPr="00C9330C" w14:paraId="08CC75AA" w14:textId="77777777" w:rsidTr="004F1C4F">
        <w:trPr>
          <w:trHeight w:val="2420"/>
        </w:trPr>
        <w:tc>
          <w:tcPr>
            <w:tcW w:w="236" w:type="pct"/>
            <w:vMerge/>
          </w:tcPr>
          <w:p w14:paraId="09B9707F" w14:textId="77777777" w:rsidR="008A335B" w:rsidRPr="00C9330C" w:rsidRDefault="008A335B" w:rsidP="00F2603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17" w:type="pct"/>
            <w:vMerge/>
            <w:shd w:val="clear" w:color="auto" w:fill="FFFFFF"/>
          </w:tcPr>
          <w:p w14:paraId="2A1D7462" w14:textId="77777777" w:rsidR="008A335B" w:rsidRPr="00C9330C" w:rsidRDefault="008A335B" w:rsidP="00F26032">
            <w:pPr>
              <w:spacing w:before="120" w:after="120"/>
            </w:pPr>
          </w:p>
        </w:tc>
        <w:tc>
          <w:tcPr>
            <w:tcW w:w="1021" w:type="pct"/>
          </w:tcPr>
          <w:p w14:paraId="47069F92" w14:textId="7FD003FC" w:rsidR="008A335B" w:rsidRPr="00C9330C" w:rsidRDefault="00C13015" w:rsidP="00F26032">
            <w:pPr>
              <w:spacing w:before="120" w:after="120"/>
            </w:pPr>
            <w:bookmarkStart w:id="39" w:name="OLE_LINK8"/>
            <w:r>
              <w:t>B</w:t>
            </w:r>
            <w:r w:rsidR="00C9330C" w:rsidRPr="00C9330C">
              <w:t xml:space="preserve">eneficiaries with LIS </w:t>
            </w:r>
            <w:r w:rsidR="00D746CE">
              <w:t>who have a monthly premium responsibility</w:t>
            </w:r>
          </w:p>
          <w:bookmarkEnd w:id="39"/>
          <w:p w14:paraId="642475AC" w14:textId="77777777" w:rsidR="008A335B" w:rsidRPr="00C9330C" w:rsidRDefault="008A335B" w:rsidP="00F26032">
            <w:pPr>
              <w:spacing w:before="120" w:after="120"/>
            </w:pPr>
          </w:p>
        </w:tc>
        <w:tc>
          <w:tcPr>
            <w:tcW w:w="2426" w:type="pct"/>
          </w:tcPr>
          <w:p w14:paraId="65C33088" w14:textId="0A15D445" w:rsidR="00D746CE" w:rsidRDefault="00D746CE" w:rsidP="00F26032">
            <w:pPr>
              <w:spacing w:before="120" w:after="120"/>
            </w:pPr>
            <w:bookmarkStart w:id="40" w:name="_Hlk153466191"/>
            <w:r>
              <w:t xml:space="preserve">Beneficiaries with LIS (including 100% LIS) may still have a monthly premium responsibility. The amount the beneficiary has to pay each month will depend on the region they are enrolled in. Always review the </w:t>
            </w:r>
            <w:r w:rsidRPr="008A23A8">
              <w:rPr>
                <w:b/>
                <w:bCs/>
              </w:rPr>
              <w:t>Billing History</w:t>
            </w:r>
            <w:r>
              <w:t xml:space="preserve"> and </w:t>
            </w:r>
            <w:r w:rsidRPr="008A23A8">
              <w:rPr>
                <w:b/>
                <w:bCs/>
              </w:rPr>
              <w:t>Rat</w:t>
            </w:r>
            <w:r w:rsidR="008A23A8">
              <w:rPr>
                <w:b/>
                <w:bCs/>
              </w:rPr>
              <w:t>e</w:t>
            </w:r>
            <w:r w:rsidRPr="008A23A8">
              <w:rPr>
                <w:b/>
                <w:bCs/>
              </w:rPr>
              <w:t xml:space="preserve"> Data</w:t>
            </w:r>
            <w:r>
              <w:t xml:space="preserve"> sections in the </w:t>
            </w:r>
            <w:r w:rsidRPr="00842D7D">
              <w:t xml:space="preserve">Medicare D </w:t>
            </w:r>
            <w:r w:rsidR="00F86D15">
              <w:t xml:space="preserve">Landing Page </w:t>
            </w:r>
            <w:r>
              <w:t xml:space="preserve">to determine the correct monthly premium the beneficiary is responsible for. </w:t>
            </w:r>
          </w:p>
          <w:bookmarkEnd w:id="40"/>
          <w:p w14:paraId="0C29C493" w14:textId="77777777" w:rsidR="00D746CE" w:rsidRDefault="00D746CE" w:rsidP="00F26032">
            <w:pPr>
              <w:spacing w:before="120" w:after="120"/>
            </w:pPr>
          </w:p>
          <w:p w14:paraId="3966F5D9" w14:textId="70E9A8E3" w:rsidR="004D250B" w:rsidRPr="00C9330C" w:rsidRDefault="00402BB9" w:rsidP="00F26032">
            <w:pPr>
              <w:spacing w:before="120" w:after="12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09FC12E" wp14:editId="00BD1560">
                  <wp:extent cx="247650" cy="2095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t xml:space="preserve">  </w:t>
            </w:r>
            <w:r w:rsidR="008A335B" w:rsidRPr="00C9330C">
              <w:t>The</w:t>
            </w:r>
            <w:r w:rsidR="00C9330C" w:rsidRPr="00C9330C">
              <w:t xml:space="preserve"> </w:t>
            </w:r>
            <w:r w:rsidR="00CE65FD" w:rsidRPr="00C9330C">
              <w:t>Payment</w:t>
            </w:r>
            <w:r w:rsidR="00C9330C" w:rsidRPr="00C9330C">
              <w:t xml:space="preserve"> </w:t>
            </w:r>
            <w:r w:rsidR="00CE65FD" w:rsidRPr="00C9330C">
              <w:t>Plan</w:t>
            </w:r>
            <w:r w:rsidR="00C9330C" w:rsidRPr="00C9330C">
              <w:t xml:space="preserve"> </w:t>
            </w:r>
            <w:r w:rsidR="008A335B" w:rsidRPr="00C9330C">
              <w:t>we</w:t>
            </w:r>
            <w:r w:rsidR="00C9330C" w:rsidRPr="00C9330C">
              <w:t xml:space="preserve"> </w:t>
            </w:r>
            <w:r w:rsidR="008A335B" w:rsidRPr="00C9330C">
              <w:t>have</w:t>
            </w:r>
            <w:r w:rsidR="00C9330C" w:rsidRPr="00C9330C">
              <w:t xml:space="preserve"> </w:t>
            </w:r>
            <w:r w:rsidR="008A335B" w:rsidRPr="00C9330C">
              <w:t>agreed</w:t>
            </w:r>
            <w:r w:rsidR="00C9330C" w:rsidRPr="00C9330C">
              <w:t xml:space="preserve"> </w:t>
            </w:r>
            <w:r w:rsidR="008A335B" w:rsidRPr="00C9330C">
              <w:t>to</w:t>
            </w:r>
            <w:r w:rsidR="00C9330C" w:rsidRPr="00C9330C">
              <w:t xml:space="preserve"> </w:t>
            </w:r>
            <w:r w:rsidR="008A335B" w:rsidRPr="00C9330C">
              <w:t>is</w:t>
            </w:r>
            <w:r w:rsidR="00C9330C" w:rsidRPr="00C9330C">
              <w:t xml:space="preserve"> </w:t>
            </w:r>
            <w:r w:rsidR="008A335B" w:rsidRPr="00C9330C">
              <w:t>your</w:t>
            </w:r>
            <w:r w:rsidR="00C9330C" w:rsidRPr="00C9330C">
              <w:t xml:space="preserve"> </w:t>
            </w:r>
            <w:r w:rsidR="008A335B" w:rsidRPr="00C9330C">
              <w:t>current</w:t>
            </w:r>
            <w:r w:rsidR="00C9330C" w:rsidRPr="00C9330C">
              <w:t xml:space="preserve"> </w:t>
            </w:r>
            <w:r w:rsidR="008A335B" w:rsidRPr="00C9330C">
              <w:t>monthly</w:t>
            </w:r>
            <w:r w:rsidR="00C9330C" w:rsidRPr="00C9330C">
              <w:t xml:space="preserve"> </w:t>
            </w:r>
            <w:r w:rsidR="008A335B" w:rsidRPr="00C9330C">
              <w:t>plan</w:t>
            </w:r>
            <w:r w:rsidR="00C9330C" w:rsidRPr="00C9330C">
              <w:t xml:space="preserve"> </w:t>
            </w:r>
            <w:r w:rsidR="008A335B" w:rsidRPr="00C9330C">
              <w:t>premium</w:t>
            </w:r>
            <w:r w:rsidR="00C9330C" w:rsidRPr="00C9330C">
              <w:t xml:space="preserve"> </w:t>
            </w:r>
            <w:r w:rsidR="003F7E77" w:rsidRPr="00C9330C">
              <w:t>and</w:t>
            </w:r>
            <w:r w:rsidR="00C9330C" w:rsidRPr="00C9330C">
              <w:t xml:space="preserve"> </w:t>
            </w:r>
            <w:r w:rsidR="003F7E77" w:rsidRPr="00C9330C">
              <w:t>LEP</w:t>
            </w:r>
            <w:r w:rsidR="00C9330C" w:rsidRPr="00C9330C">
              <w:t xml:space="preserve"> </w:t>
            </w:r>
            <w:r w:rsidR="003F7E77" w:rsidRPr="00C9330C">
              <w:t>(if</w:t>
            </w:r>
            <w:r w:rsidR="00C9330C" w:rsidRPr="00C9330C">
              <w:t xml:space="preserve"> </w:t>
            </w:r>
            <w:r w:rsidR="003F7E77" w:rsidRPr="00C9330C">
              <w:t>applicable)</w:t>
            </w:r>
            <w:r w:rsidR="00C9330C" w:rsidRPr="00C9330C">
              <w:t xml:space="preserve"> </w:t>
            </w:r>
            <w:r w:rsidR="008A335B" w:rsidRPr="00C9330C">
              <w:t>plus</w:t>
            </w:r>
            <w:r w:rsidR="00C9330C" w:rsidRPr="00C9330C">
              <w:t xml:space="preserve"> </w:t>
            </w:r>
            <w:r w:rsidR="00FA7770" w:rsidRPr="00C9330C">
              <w:rPr>
                <w:rFonts w:cs="Arial"/>
              </w:rPr>
              <w:t>&lt;</w:t>
            </w:r>
            <w:r w:rsidR="00FA7770" w:rsidRPr="00C9330C">
              <w:rPr>
                <w:rFonts w:cs="Arial"/>
                <w:b/>
              </w:rPr>
              <w:t>$XX.XX</w:t>
            </w:r>
            <w:r w:rsidR="00FA7770" w:rsidRPr="00C9330C">
              <w:rPr>
                <w:rFonts w:cs="Arial"/>
              </w:rPr>
              <w:t>&gt;</w:t>
            </w:r>
            <w:r w:rsidR="008A335B" w:rsidRPr="00C9330C">
              <w:t>.</w:t>
            </w:r>
            <w:r w:rsidR="00C9330C" w:rsidRPr="00C9330C">
              <w:t xml:space="preserve"> </w:t>
            </w:r>
            <w:r w:rsidR="008A335B" w:rsidRPr="00C9330C">
              <w:t>The</w:t>
            </w:r>
            <w:r w:rsidR="00C9330C" w:rsidRPr="00C9330C">
              <w:t xml:space="preserve"> </w:t>
            </w:r>
            <w:r w:rsidR="008A335B" w:rsidRPr="00C9330C">
              <w:t>total</w:t>
            </w:r>
            <w:r w:rsidR="00C9330C" w:rsidRPr="00C9330C">
              <w:t xml:space="preserve"> </w:t>
            </w:r>
            <w:r w:rsidR="008A335B" w:rsidRPr="00C9330C">
              <w:t>payment</w:t>
            </w:r>
            <w:r w:rsidR="00C9330C" w:rsidRPr="00C9330C">
              <w:t xml:space="preserve"> </w:t>
            </w:r>
            <w:r w:rsidR="008A335B" w:rsidRPr="00C9330C">
              <w:t>due</w:t>
            </w:r>
            <w:r w:rsidR="00C9330C" w:rsidRPr="00C9330C">
              <w:t xml:space="preserve"> </w:t>
            </w:r>
            <w:r w:rsidR="008A335B" w:rsidRPr="00C9330C">
              <w:t>each</w:t>
            </w:r>
            <w:r w:rsidR="00C9330C" w:rsidRPr="00C9330C">
              <w:t xml:space="preserve"> </w:t>
            </w:r>
            <w:r w:rsidR="008A335B" w:rsidRPr="00C9330C">
              <w:t>month</w:t>
            </w:r>
            <w:r w:rsidR="00C9330C" w:rsidRPr="00C9330C">
              <w:t xml:space="preserve"> </w:t>
            </w:r>
            <w:r w:rsidR="008A335B" w:rsidRPr="00C9330C">
              <w:t>will</w:t>
            </w:r>
            <w:r w:rsidR="00C9330C" w:rsidRPr="00C9330C">
              <w:t xml:space="preserve"> </w:t>
            </w:r>
            <w:r w:rsidR="008A335B" w:rsidRPr="00C9330C">
              <w:t>be</w:t>
            </w:r>
            <w:r w:rsidR="00C9330C" w:rsidRPr="00C9330C">
              <w:t xml:space="preserve"> </w:t>
            </w:r>
            <w:r w:rsidR="00FA7770" w:rsidRPr="00C9330C">
              <w:rPr>
                <w:rFonts w:cs="Arial"/>
              </w:rPr>
              <w:t>&lt;</w:t>
            </w:r>
            <w:r w:rsidR="00FA7770" w:rsidRPr="00C9330C">
              <w:rPr>
                <w:rFonts w:cs="Arial"/>
                <w:b/>
              </w:rPr>
              <w:t>$XX.XX</w:t>
            </w:r>
            <w:r w:rsidR="00FA7770" w:rsidRPr="00C9330C">
              <w:rPr>
                <w:rFonts w:cs="Arial"/>
              </w:rPr>
              <w:t>&gt;</w:t>
            </w:r>
            <w:r w:rsidR="008A335B" w:rsidRPr="00C9330C">
              <w:t>.</w:t>
            </w:r>
            <w:r w:rsidR="00C9330C" w:rsidRPr="00C9330C">
              <w:t xml:space="preserve"> </w:t>
            </w:r>
            <w:r w:rsidR="00086A83" w:rsidRPr="00C9330C">
              <w:t>You</w:t>
            </w:r>
            <w:r w:rsidR="00C9330C" w:rsidRPr="00C9330C">
              <w:t xml:space="preserve"> </w:t>
            </w:r>
            <w:r w:rsidR="00086A83" w:rsidRPr="00C9330C">
              <w:t>should</w:t>
            </w:r>
            <w:r w:rsidR="00C9330C" w:rsidRPr="00C9330C">
              <w:t xml:space="preserve"> </w:t>
            </w:r>
            <w:r w:rsidR="00086A83" w:rsidRPr="00C9330C">
              <w:t>receive</w:t>
            </w:r>
            <w:r w:rsidR="00C9330C" w:rsidRPr="00C9330C">
              <w:t xml:space="preserve"> </w:t>
            </w:r>
            <w:r w:rsidR="00086A83" w:rsidRPr="00C9330C">
              <w:t>a</w:t>
            </w:r>
            <w:r w:rsidR="00C9330C" w:rsidRPr="00C9330C">
              <w:t xml:space="preserve"> </w:t>
            </w:r>
            <w:r w:rsidR="00086A83" w:rsidRPr="00C9330C">
              <w:t>payment</w:t>
            </w:r>
            <w:r w:rsidR="00C9330C" w:rsidRPr="00C9330C">
              <w:t xml:space="preserve"> </w:t>
            </w:r>
            <w:r w:rsidR="00086A83" w:rsidRPr="00C9330C">
              <w:t>plan</w:t>
            </w:r>
            <w:r w:rsidR="00C9330C" w:rsidRPr="00C9330C">
              <w:t xml:space="preserve"> </w:t>
            </w:r>
            <w:r w:rsidR="00086A83" w:rsidRPr="00C9330C">
              <w:t>confirmation</w:t>
            </w:r>
            <w:r w:rsidR="00C9330C" w:rsidRPr="00C9330C">
              <w:t xml:space="preserve"> </w:t>
            </w:r>
            <w:r w:rsidR="00086A83" w:rsidRPr="00C9330C">
              <w:t>letter.</w:t>
            </w:r>
            <w:r w:rsidR="00C9330C" w:rsidRPr="00C9330C">
              <w:t xml:space="preserve"> </w:t>
            </w:r>
            <w:r w:rsidR="004D250B" w:rsidRPr="00C9330C">
              <w:t>Your</w:t>
            </w:r>
            <w:r w:rsidR="00C9330C" w:rsidRPr="00C9330C">
              <w:t xml:space="preserve"> </w:t>
            </w:r>
            <w:r w:rsidR="004D250B" w:rsidRPr="00C9330C">
              <w:t>first</w:t>
            </w:r>
            <w:r w:rsidR="00C9330C" w:rsidRPr="00C9330C">
              <w:t xml:space="preserve"> </w:t>
            </w:r>
            <w:r w:rsidR="004D250B" w:rsidRPr="00C9330C">
              <w:t>payment</w:t>
            </w:r>
            <w:r w:rsidR="00C9330C" w:rsidRPr="00C9330C">
              <w:t xml:space="preserve"> </w:t>
            </w:r>
            <w:r w:rsidR="004D250B" w:rsidRPr="00C9330C">
              <w:t>with</w:t>
            </w:r>
            <w:r w:rsidR="00C9330C" w:rsidRPr="00C9330C">
              <w:t xml:space="preserve"> </w:t>
            </w:r>
            <w:r w:rsidR="004D250B" w:rsidRPr="00C9330C">
              <w:t>this</w:t>
            </w:r>
            <w:r w:rsidR="00C9330C" w:rsidRPr="00C9330C">
              <w:t xml:space="preserve"> </w:t>
            </w:r>
            <w:r w:rsidR="004D250B" w:rsidRPr="00C9330C">
              <w:t>Payment</w:t>
            </w:r>
            <w:r w:rsidR="00C9330C" w:rsidRPr="00C9330C">
              <w:t xml:space="preserve"> </w:t>
            </w:r>
            <w:r w:rsidR="004D250B" w:rsidRPr="00C9330C">
              <w:t>Plan</w:t>
            </w:r>
            <w:r w:rsidR="00C9330C" w:rsidRPr="00C9330C">
              <w:t xml:space="preserve"> </w:t>
            </w:r>
            <w:r w:rsidR="004D250B" w:rsidRPr="00C9330C">
              <w:t>will</w:t>
            </w:r>
            <w:r w:rsidR="00C9330C" w:rsidRPr="00C9330C">
              <w:t xml:space="preserve"> </w:t>
            </w:r>
            <w:r w:rsidR="004D250B" w:rsidRPr="00C9330C">
              <w:t>be</w:t>
            </w:r>
            <w:r w:rsidR="00C9330C" w:rsidRPr="00C9330C">
              <w:t xml:space="preserve"> </w:t>
            </w:r>
            <w:r w:rsidR="004D250B" w:rsidRPr="00C9330C">
              <w:t>due:</w:t>
            </w:r>
          </w:p>
          <w:p w14:paraId="3DF25362" w14:textId="77777777" w:rsidR="004D250B" w:rsidRPr="00C9330C" w:rsidRDefault="004D250B" w:rsidP="00F26032">
            <w:pPr>
              <w:numPr>
                <w:ilvl w:val="0"/>
                <w:numId w:val="5"/>
              </w:numPr>
              <w:spacing w:before="120" w:after="120"/>
              <w:rPr>
                <w:b/>
              </w:rPr>
            </w:pPr>
            <w:r w:rsidRPr="00C9330C">
              <w:t>Upon</w:t>
            </w:r>
            <w:r w:rsidR="00C9330C" w:rsidRPr="00C9330C">
              <w:t xml:space="preserve"> </w:t>
            </w:r>
            <w:r w:rsidRPr="00C9330C">
              <w:t>receipt</w:t>
            </w:r>
            <w:r w:rsidR="00C9330C" w:rsidRPr="00C9330C">
              <w:t xml:space="preserve"> </w:t>
            </w:r>
            <w:r w:rsidRPr="00C9330C">
              <w:t>of</w:t>
            </w:r>
            <w:r w:rsidR="00C9330C" w:rsidRPr="00C9330C">
              <w:t xml:space="preserve"> </w:t>
            </w:r>
            <w:r w:rsidRPr="00C9330C">
              <w:t>your</w:t>
            </w:r>
            <w:r w:rsidR="00C9330C" w:rsidRPr="00C9330C">
              <w:t xml:space="preserve"> </w:t>
            </w:r>
            <w:r w:rsidRPr="00C9330C">
              <w:t>next</w:t>
            </w:r>
            <w:r w:rsidR="00C9330C" w:rsidRPr="00C9330C">
              <w:t xml:space="preserve"> </w:t>
            </w:r>
            <w:r w:rsidRPr="00C9330C">
              <w:t>invoice</w:t>
            </w:r>
            <w:r w:rsidR="00751E58" w:rsidRPr="00C9330C">
              <w:t>.</w:t>
            </w:r>
            <w:r w:rsidR="00C9330C" w:rsidRPr="00C9330C">
              <w:t xml:space="preserve"> </w:t>
            </w:r>
          </w:p>
          <w:p w14:paraId="1475B05E" w14:textId="77777777" w:rsidR="004D250B" w:rsidRPr="00C9330C" w:rsidRDefault="004D250B" w:rsidP="00F26032">
            <w:pPr>
              <w:numPr>
                <w:ilvl w:val="0"/>
                <w:numId w:val="5"/>
              </w:numPr>
              <w:spacing w:before="120" w:after="120"/>
              <w:rPr>
                <w:b/>
              </w:rPr>
            </w:pPr>
            <w:r w:rsidRPr="00C9330C">
              <w:t>Ongoing</w:t>
            </w:r>
            <w:r w:rsidR="00C9330C" w:rsidRPr="00C9330C">
              <w:t xml:space="preserve"> </w:t>
            </w:r>
            <w:r w:rsidRPr="00C9330C">
              <w:t>payments</w:t>
            </w:r>
            <w:r w:rsidR="00C9330C" w:rsidRPr="00C9330C">
              <w:t xml:space="preserve"> </w:t>
            </w:r>
            <w:r w:rsidRPr="00C9330C">
              <w:t>will</w:t>
            </w:r>
            <w:r w:rsidR="00C9330C" w:rsidRPr="00C9330C">
              <w:t xml:space="preserve"> </w:t>
            </w:r>
            <w:r w:rsidRPr="00C9330C">
              <w:t>be</w:t>
            </w:r>
            <w:r w:rsidR="00C9330C" w:rsidRPr="00C9330C">
              <w:t xml:space="preserve"> </w:t>
            </w:r>
            <w:r w:rsidRPr="00C9330C">
              <w:t>due</w:t>
            </w:r>
            <w:r w:rsidR="00C9330C" w:rsidRPr="00C9330C">
              <w:t xml:space="preserve"> </w:t>
            </w:r>
            <w:r w:rsidRPr="00C9330C">
              <w:t>every</w:t>
            </w:r>
            <w:r w:rsidR="00C9330C" w:rsidRPr="00C9330C">
              <w:t xml:space="preserve"> </w:t>
            </w:r>
            <w:r w:rsidRPr="00C9330C">
              <w:t>month</w:t>
            </w:r>
            <w:r w:rsidR="00C9330C" w:rsidRPr="00C9330C">
              <w:t xml:space="preserve"> </w:t>
            </w:r>
            <w:r w:rsidRPr="00C9330C">
              <w:t>thereafter.</w:t>
            </w:r>
          </w:p>
          <w:p w14:paraId="01FBD0DB" w14:textId="77777777" w:rsidR="00065152" w:rsidRPr="00C9330C" w:rsidRDefault="00065152" w:rsidP="00F26032">
            <w:pPr>
              <w:spacing w:before="120" w:after="120"/>
              <w:rPr>
                <w:b/>
              </w:rPr>
            </w:pPr>
          </w:p>
          <w:p w14:paraId="348818B5" w14:textId="77777777" w:rsidR="00065152" w:rsidRPr="00C9330C" w:rsidRDefault="00EB512E" w:rsidP="00F26032">
            <w:pPr>
              <w:spacing w:before="120" w:after="120"/>
            </w:pPr>
            <w:r w:rsidRPr="00C9330C">
              <w:rPr>
                <w:b/>
              </w:rPr>
              <w:t>Important:</w:t>
            </w:r>
            <w:r w:rsidR="00C9330C" w:rsidRPr="00C9330C">
              <w:rPr>
                <w:b/>
              </w:rPr>
              <w:t xml:space="preserve"> </w:t>
            </w:r>
            <w:r w:rsidR="00C9330C" w:rsidRPr="00C9330C">
              <w:rPr>
                <w:rFonts w:cs="Arial"/>
                <w:b/>
                <w:bCs/>
              </w:rPr>
              <w:t xml:space="preserve"> </w:t>
            </w:r>
            <w:r w:rsidR="00AF64AE" w:rsidRPr="00C9330C">
              <w:t>Double</w:t>
            </w:r>
            <w:r w:rsidR="00C9330C" w:rsidRPr="00C9330C">
              <w:t xml:space="preserve"> </w:t>
            </w:r>
            <w:r w:rsidR="00AF64AE" w:rsidRPr="00C9330C">
              <w:t>check</w:t>
            </w:r>
            <w:r w:rsidR="00C9330C" w:rsidRPr="00C9330C">
              <w:t xml:space="preserve"> </w:t>
            </w:r>
            <w:r w:rsidR="00AF64AE" w:rsidRPr="00C9330C">
              <w:t>your</w:t>
            </w:r>
            <w:r w:rsidR="00C9330C" w:rsidRPr="00C9330C">
              <w:t xml:space="preserve"> </w:t>
            </w:r>
            <w:r w:rsidR="00AF64AE" w:rsidRPr="00C9330C">
              <w:t>calculations</w:t>
            </w:r>
            <w:r w:rsidR="00C9330C" w:rsidRPr="00C9330C">
              <w:t xml:space="preserve"> </w:t>
            </w:r>
            <w:r w:rsidR="00AF64AE" w:rsidRPr="00C9330C">
              <w:t>to</w:t>
            </w:r>
            <w:r w:rsidR="00C9330C" w:rsidRPr="00C9330C">
              <w:t xml:space="preserve"> </w:t>
            </w:r>
            <w:r w:rsidR="00AF64AE" w:rsidRPr="00C9330C">
              <w:t>make</w:t>
            </w:r>
            <w:r w:rsidR="00C9330C" w:rsidRPr="00C9330C">
              <w:t xml:space="preserve"> </w:t>
            </w:r>
            <w:r w:rsidR="00AF64AE" w:rsidRPr="00C9330C">
              <w:t>sure</w:t>
            </w:r>
            <w:r w:rsidR="00C9330C" w:rsidRPr="00C9330C">
              <w:t xml:space="preserve"> </w:t>
            </w:r>
            <w:r w:rsidR="00AF64AE" w:rsidRPr="00C9330C">
              <w:t>they</w:t>
            </w:r>
            <w:r w:rsidR="00C9330C" w:rsidRPr="00C9330C">
              <w:t xml:space="preserve"> </w:t>
            </w:r>
            <w:r w:rsidR="00AF64AE" w:rsidRPr="00C9330C">
              <w:t>are</w:t>
            </w:r>
            <w:r w:rsidR="00C9330C" w:rsidRPr="00C9330C">
              <w:t xml:space="preserve"> </w:t>
            </w:r>
            <w:r w:rsidR="00AF64AE" w:rsidRPr="00C9330C">
              <w:t>correct.</w:t>
            </w:r>
            <w:r w:rsidR="00C9330C" w:rsidRPr="00C9330C">
              <w:t xml:space="preserve"> </w:t>
            </w:r>
            <w:r w:rsidR="00751E58" w:rsidRPr="00C9330C">
              <w:t>The</w:t>
            </w:r>
            <w:r w:rsidR="00C9330C" w:rsidRPr="00C9330C">
              <w:t xml:space="preserve"> </w:t>
            </w:r>
            <w:r w:rsidR="00751E58" w:rsidRPr="00C9330C">
              <w:t>beneficiary</w:t>
            </w:r>
            <w:r w:rsidR="00C9330C" w:rsidRPr="00C9330C">
              <w:t xml:space="preserve"> </w:t>
            </w:r>
            <w:r w:rsidR="00953E1A" w:rsidRPr="00C9330C">
              <w:t>will</w:t>
            </w:r>
            <w:r w:rsidR="00C9330C" w:rsidRPr="00C9330C">
              <w:t xml:space="preserve"> </w:t>
            </w:r>
            <w:r w:rsidR="00953E1A" w:rsidRPr="00C9330C">
              <w:t>receive</w:t>
            </w:r>
            <w:r w:rsidR="00C9330C" w:rsidRPr="00C9330C">
              <w:t xml:space="preserve"> </w:t>
            </w:r>
            <w:r w:rsidR="00953E1A" w:rsidRPr="00C9330C">
              <w:t>a</w:t>
            </w:r>
            <w:r w:rsidR="00C9330C" w:rsidRPr="00C9330C">
              <w:t xml:space="preserve"> </w:t>
            </w:r>
            <w:r w:rsidR="00953E1A" w:rsidRPr="00C9330C">
              <w:t>letter</w:t>
            </w:r>
            <w:r w:rsidR="00C9330C" w:rsidRPr="00C9330C">
              <w:t xml:space="preserve"> </w:t>
            </w:r>
            <w:r w:rsidR="00953E1A" w:rsidRPr="00C9330C">
              <w:t>confirming</w:t>
            </w:r>
            <w:r w:rsidR="00C9330C" w:rsidRPr="00C9330C">
              <w:t xml:space="preserve"> </w:t>
            </w:r>
            <w:r w:rsidR="00953E1A" w:rsidRPr="00C9330C">
              <w:t>their</w:t>
            </w:r>
            <w:r w:rsidR="00C9330C" w:rsidRPr="00C9330C">
              <w:t xml:space="preserve"> </w:t>
            </w:r>
            <w:r w:rsidR="00CE65FD" w:rsidRPr="00C9330C">
              <w:t>Payment</w:t>
            </w:r>
            <w:r w:rsidR="00C9330C" w:rsidRPr="00C9330C">
              <w:t xml:space="preserve"> </w:t>
            </w:r>
            <w:r w:rsidR="00CE65FD" w:rsidRPr="00C9330C">
              <w:t>Plan</w:t>
            </w:r>
            <w:r w:rsidR="00C9330C" w:rsidRPr="00C9330C">
              <w:t xml:space="preserve"> </w:t>
            </w:r>
            <w:r w:rsidR="00953E1A" w:rsidRPr="00C9330C">
              <w:t>has</w:t>
            </w:r>
            <w:r w:rsidR="00C9330C" w:rsidRPr="00C9330C">
              <w:t xml:space="preserve"> </w:t>
            </w:r>
            <w:r w:rsidR="00953E1A" w:rsidRPr="00C9330C">
              <w:t>been</w:t>
            </w:r>
            <w:r w:rsidR="00C9330C" w:rsidRPr="00C9330C">
              <w:t xml:space="preserve"> </w:t>
            </w:r>
            <w:r w:rsidR="00953E1A" w:rsidRPr="00C9330C">
              <w:t>set</w:t>
            </w:r>
            <w:r w:rsidR="00C9330C" w:rsidRPr="00C9330C">
              <w:t xml:space="preserve"> </w:t>
            </w:r>
            <w:r w:rsidR="00953E1A" w:rsidRPr="00C9330C">
              <w:t>up</w:t>
            </w:r>
            <w:r w:rsidRPr="00C9330C">
              <w:t>.</w:t>
            </w:r>
          </w:p>
          <w:p w14:paraId="6428A59B" w14:textId="77777777" w:rsidR="00EB512E" w:rsidRPr="00C9330C" w:rsidRDefault="00EB512E" w:rsidP="00F26032">
            <w:pPr>
              <w:spacing w:before="120" w:after="120"/>
            </w:pPr>
          </w:p>
          <w:p w14:paraId="06661197" w14:textId="65F38A9B" w:rsidR="004D250B" w:rsidRPr="00C9330C" w:rsidRDefault="004D250B" w:rsidP="00F26032">
            <w:pPr>
              <w:spacing w:before="120" w:after="120"/>
            </w:pPr>
            <w:r w:rsidRPr="00C9330C">
              <w:t>Submit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following</w:t>
            </w:r>
            <w:r w:rsidR="00C9330C" w:rsidRPr="00C9330C">
              <w:t xml:space="preserve"> </w:t>
            </w:r>
            <w:r w:rsidR="00602804">
              <w:t>Support</w:t>
            </w:r>
            <w:r w:rsidR="00602804" w:rsidRPr="00C9330C">
              <w:t xml:space="preserve"> </w:t>
            </w:r>
            <w:r w:rsidRPr="00C9330C">
              <w:t>Task:</w:t>
            </w:r>
          </w:p>
          <w:p w14:paraId="14BD7F03" w14:textId="77777777" w:rsidR="004D250B" w:rsidRPr="00C9330C" w:rsidRDefault="004D250B" w:rsidP="00F26032">
            <w:pPr>
              <w:spacing w:before="120" w:after="120" w:line="240" w:lineRule="atLeast"/>
              <w:textAlignment w:val="top"/>
              <w:rPr>
                <w:b/>
                <w:bCs/>
                <w:color w:val="333333"/>
              </w:rPr>
            </w:pPr>
          </w:p>
          <w:p w14:paraId="53FF0700" w14:textId="77777777" w:rsidR="000D07EC" w:rsidRDefault="004D250B" w:rsidP="00F26032">
            <w:pPr>
              <w:spacing w:before="120" w:after="120"/>
              <w:rPr>
                <w:color w:val="333333"/>
              </w:rPr>
            </w:pPr>
            <w:r w:rsidRPr="00C9330C">
              <w:rPr>
                <w:b/>
                <w:bCs/>
                <w:color w:val="333333"/>
              </w:rPr>
              <w:t>Task</w:t>
            </w:r>
            <w:r w:rsidR="00C9330C" w:rsidRPr="00C9330C">
              <w:rPr>
                <w:b/>
                <w:bCs/>
                <w:color w:val="333333"/>
              </w:rPr>
              <w:t xml:space="preserve"> </w:t>
            </w:r>
            <w:r w:rsidRPr="00C9330C">
              <w:rPr>
                <w:b/>
                <w:bCs/>
                <w:color w:val="333333"/>
              </w:rPr>
              <w:t>Type:</w:t>
            </w:r>
            <w:r w:rsidR="00C9330C" w:rsidRPr="00C9330C">
              <w:rPr>
                <w:b/>
                <w:bCs/>
                <w:color w:val="333333"/>
              </w:rPr>
              <w:t xml:space="preserve">  </w:t>
            </w:r>
            <w:r w:rsidRPr="00C9330C">
              <w:rPr>
                <w:color w:val="333333"/>
              </w:rPr>
              <w:t>Premium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Billing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Inquiry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Medicare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D</w:t>
            </w:r>
            <w:r w:rsidR="00C9330C" w:rsidRPr="00C9330C">
              <w:rPr>
                <w:color w:val="333333"/>
              </w:rPr>
              <w:t xml:space="preserve"> </w:t>
            </w:r>
          </w:p>
          <w:p w14:paraId="4DBA03A7" w14:textId="77777777" w:rsidR="000D07EC" w:rsidRDefault="004D250B" w:rsidP="00F26032">
            <w:pPr>
              <w:spacing w:before="120" w:after="120"/>
              <w:rPr>
                <w:b/>
                <w:bCs/>
                <w:color w:val="333333"/>
              </w:rPr>
            </w:pPr>
            <w:r w:rsidRPr="00C9330C">
              <w:rPr>
                <w:b/>
                <w:bCs/>
                <w:color w:val="333333"/>
              </w:rPr>
              <w:t>Reason</w:t>
            </w:r>
            <w:r w:rsidR="00C9330C" w:rsidRPr="00C9330C">
              <w:rPr>
                <w:b/>
                <w:bCs/>
                <w:color w:val="333333"/>
              </w:rPr>
              <w:t xml:space="preserve"> </w:t>
            </w:r>
            <w:r w:rsidRPr="00C9330C">
              <w:rPr>
                <w:b/>
                <w:bCs/>
                <w:color w:val="333333"/>
              </w:rPr>
              <w:t>for</w:t>
            </w:r>
            <w:r w:rsidR="00C9330C" w:rsidRPr="00C9330C">
              <w:rPr>
                <w:b/>
                <w:bCs/>
                <w:color w:val="333333"/>
              </w:rPr>
              <w:t xml:space="preserve"> </w:t>
            </w:r>
            <w:r w:rsidRPr="00C9330C">
              <w:rPr>
                <w:b/>
                <w:bCs/>
                <w:color w:val="333333"/>
              </w:rPr>
              <w:t>Dispute:</w:t>
            </w:r>
            <w:r w:rsidR="00C9330C" w:rsidRPr="00C9330C">
              <w:rPr>
                <w:b/>
                <w:bCs/>
                <w:color w:val="333333"/>
              </w:rPr>
              <w:t xml:space="preserve">  </w:t>
            </w:r>
            <w:r w:rsidRPr="00C9330C">
              <w:rPr>
                <w:color w:val="333333"/>
              </w:rPr>
              <w:t>PAYMENT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PLAN</w:t>
            </w:r>
            <w:r w:rsidR="00C9330C" w:rsidRPr="00C9330C">
              <w:rPr>
                <w:b/>
                <w:bCs/>
                <w:color w:val="333333"/>
              </w:rPr>
              <w:t xml:space="preserve"> </w:t>
            </w:r>
          </w:p>
          <w:p w14:paraId="742B0298" w14:textId="77777777" w:rsidR="0083772D" w:rsidRPr="00C9330C" w:rsidRDefault="004D250B" w:rsidP="00F26032">
            <w:pPr>
              <w:spacing w:before="120" w:after="120"/>
              <w:rPr>
                <w:color w:val="333333"/>
              </w:rPr>
            </w:pPr>
            <w:r w:rsidRPr="00C9330C">
              <w:rPr>
                <w:b/>
                <w:bCs/>
                <w:color w:val="333333"/>
              </w:rPr>
              <w:t>Task</w:t>
            </w:r>
            <w:r w:rsidR="00C9330C" w:rsidRPr="00C9330C">
              <w:rPr>
                <w:b/>
                <w:bCs/>
                <w:color w:val="333333"/>
              </w:rPr>
              <w:t xml:space="preserve"> </w:t>
            </w:r>
            <w:r w:rsidRPr="00C9330C">
              <w:rPr>
                <w:b/>
                <w:bCs/>
                <w:color w:val="333333"/>
              </w:rPr>
              <w:t>Notes:</w:t>
            </w:r>
            <w:r w:rsidR="00C9330C" w:rsidRPr="00C9330C">
              <w:rPr>
                <w:b/>
                <w:bCs/>
                <w:color w:val="333333"/>
              </w:rPr>
              <w:t xml:space="preserve">  </w:t>
            </w:r>
            <w:r w:rsidR="0083772D" w:rsidRPr="00C9330C">
              <w:rPr>
                <w:color w:val="333333"/>
              </w:rPr>
              <w:t>Document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the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following:</w:t>
            </w:r>
          </w:p>
          <w:p w14:paraId="310F74C2" w14:textId="77777777" w:rsidR="0083772D" w:rsidRPr="00C9330C" w:rsidRDefault="0083772D" w:rsidP="00F26032">
            <w:pPr>
              <w:numPr>
                <w:ilvl w:val="0"/>
                <w:numId w:val="20"/>
              </w:numPr>
              <w:spacing w:before="120" w:after="120"/>
              <w:ind w:left="720"/>
              <w:rPr>
                <w:rFonts w:cs="Arial"/>
              </w:rPr>
            </w:pPr>
            <w:r w:rsidRPr="00C9330C">
              <w:rPr>
                <w:rFonts w:cs="Arial"/>
                <w:b/>
              </w:rPr>
              <w:t>PPS011</w:t>
            </w:r>
            <w:r w:rsidRPr="00C9330C">
              <w:rPr>
                <w:rFonts w:cs="Arial"/>
              </w:rPr>
              <w:t>,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beneficiary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has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agreed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Payment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Plan.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beneficiary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has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agreed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pay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&lt;</w:t>
            </w:r>
            <w:r w:rsidRPr="00C9330C">
              <w:rPr>
                <w:rFonts w:cs="Arial"/>
                <w:b/>
              </w:rPr>
              <w:t>$XX.XX</w:t>
            </w:r>
            <w:r w:rsidRPr="00C9330C">
              <w:rPr>
                <w:rFonts w:cs="Arial"/>
              </w:rPr>
              <w:t>&gt;in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addition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monthly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premium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&lt;</w:t>
            </w:r>
            <w:r w:rsidRPr="00C9330C">
              <w:rPr>
                <w:rFonts w:cs="Arial"/>
                <w:b/>
              </w:rPr>
              <w:t>$XX.XX</w:t>
            </w:r>
            <w:r w:rsidRPr="00C9330C">
              <w:rPr>
                <w:rFonts w:cs="Arial"/>
              </w:rPr>
              <w:t>&gt;,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for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total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of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&lt;</w:t>
            </w:r>
            <w:r w:rsidRPr="00C9330C">
              <w:rPr>
                <w:rFonts w:cs="Arial"/>
                <w:b/>
              </w:rPr>
              <w:t>$XX.XX</w:t>
            </w:r>
            <w:r w:rsidRPr="00C9330C">
              <w:rPr>
                <w:rFonts w:cs="Arial"/>
              </w:rPr>
              <w:t>&gt;.</w:t>
            </w:r>
          </w:p>
          <w:p w14:paraId="38FF13EA" w14:textId="77777777" w:rsidR="0083772D" w:rsidRPr="00C9330C" w:rsidRDefault="0083772D" w:rsidP="00F26032">
            <w:pPr>
              <w:numPr>
                <w:ilvl w:val="0"/>
                <w:numId w:val="20"/>
              </w:numPr>
              <w:spacing w:before="120" w:after="120"/>
              <w:ind w:left="720"/>
              <w:rPr>
                <w:rFonts w:cs="Arial"/>
              </w:rPr>
            </w:pPr>
            <w:r w:rsidRPr="00C9330C">
              <w:rPr>
                <w:rFonts w:cs="Arial"/>
              </w:rPr>
              <w:t>Beneficiary’s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contact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number.</w:t>
            </w:r>
          </w:p>
          <w:p w14:paraId="2CABBEE4" w14:textId="77777777" w:rsidR="000D07EC" w:rsidRDefault="000D07EC" w:rsidP="00F26032">
            <w:pPr>
              <w:pStyle w:val="ListParagraph"/>
              <w:spacing w:before="120" w:after="120" w:line="240" w:lineRule="auto"/>
              <w:ind w:left="0"/>
              <w:rPr>
                <w:rFonts w:ascii="Verdana" w:hAnsi="Verdana"/>
                <w:bCs/>
                <w:sz w:val="24"/>
                <w:szCs w:val="24"/>
              </w:rPr>
            </w:pPr>
          </w:p>
          <w:p w14:paraId="4E125C9D" w14:textId="77777777" w:rsidR="00602804" w:rsidRPr="00602804" w:rsidRDefault="00602804" w:rsidP="00F26032">
            <w:pPr>
              <w:spacing w:before="120" w:after="120"/>
              <w:rPr>
                <w:rFonts w:cs="Calibri"/>
                <w:color w:val="000000"/>
              </w:rPr>
            </w:pPr>
            <w:r w:rsidRPr="00602804">
              <w:rPr>
                <w:rFonts w:cs="Calibri"/>
                <w:b/>
                <w:bCs/>
                <w:color w:val="000000"/>
              </w:rPr>
              <w:t>Note:  </w:t>
            </w:r>
            <w:r w:rsidRPr="00602804">
              <w:rPr>
                <w:rFonts w:cs="Calibri"/>
                <w:color w:val="000000"/>
              </w:rPr>
              <w:t>Fields containing an asterisk (*) are required. </w:t>
            </w:r>
          </w:p>
          <w:p w14:paraId="72EACF4A" w14:textId="77777777" w:rsidR="00602804" w:rsidRDefault="00602804" w:rsidP="00F26032">
            <w:pPr>
              <w:pStyle w:val="ListParagraph"/>
              <w:spacing w:before="120" w:after="120" w:line="240" w:lineRule="auto"/>
              <w:ind w:left="0"/>
              <w:rPr>
                <w:rFonts w:ascii="Verdana" w:hAnsi="Verdana"/>
                <w:bCs/>
                <w:sz w:val="24"/>
                <w:szCs w:val="24"/>
              </w:rPr>
            </w:pPr>
          </w:p>
          <w:p w14:paraId="53C70439" w14:textId="083529D9" w:rsidR="00BF1589" w:rsidRPr="00C9330C" w:rsidRDefault="00402BB9" w:rsidP="00F26032">
            <w:pPr>
              <w:pStyle w:val="ListParagraph"/>
              <w:spacing w:before="120" w:after="12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Cs/>
                <w:noProof/>
                <w:sz w:val="24"/>
                <w:szCs w:val="24"/>
              </w:rPr>
              <w:drawing>
                <wp:inline distT="0" distB="0" distL="0" distR="0" wp14:anchorId="3BC2EA2A" wp14:editId="51D58AA8">
                  <wp:extent cx="247650" cy="209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rPr>
                <w:rFonts w:ascii="Verdana" w:hAnsi="Verdana"/>
                <w:bCs/>
                <w:sz w:val="24"/>
                <w:szCs w:val="24"/>
              </w:rPr>
              <w:t xml:space="preserve"> 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You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/>
                <w:bCs/>
                <w:sz w:val="24"/>
                <w:szCs w:val="24"/>
              </w:rPr>
              <w:t>must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write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correct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monthly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premium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and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amount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beneficiary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agrees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to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pay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within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602804">
              <w:rPr>
                <w:rFonts w:ascii="Verdana" w:hAnsi="Verdana"/>
                <w:bCs/>
                <w:sz w:val="24"/>
                <w:szCs w:val="24"/>
              </w:rPr>
              <w:t>Support</w:t>
            </w:r>
            <w:r w:rsidR="00602804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Task.</w:t>
            </w:r>
          </w:p>
          <w:p w14:paraId="14F9DEEB" w14:textId="77777777" w:rsidR="00BF1589" w:rsidRPr="00C9330C" w:rsidRDefault="00BF1589" w:rsidP="00F26032">
            <w:pPr>
              <w:pStyle w:val="ListParagraph"/>
              <w:spacing w:before="120" w:after="120" w:line="240" w:lineRule="auto"/>
              <w:ind w:left="1440"/>
              <w:rPr>
                <w:rFonts w:ascii="Verdana" w:hAnsi="Verdana"/>
                <w:sz w:val="24"/>
                <w:szCs w:val="24"/>
              </w:rPr>
            </w:pPr>
          </w:p>
          <w:p w14:paraId="50E9998A" w14:textId="310CF4A3" w:rsidR="004D250B" w:rsidRPr="00C9330C" w:rsidRDefault="004D250B" w:rsidP="00F26032">
            <w:pPr>
              <w:spacing w:before="120" w:after="120"/>
            </w:pPr>
            <w:r w:rsidRPr="00C9330C">
              <w:rPr>
                <w:b/>
                <w:bCs/>
                <w:color w:val="333333"/>
              </w:rPr>
              <w:t>Reminder:</w:t>
            </w:r>
            <w:r w:rsidR="00C9330C" w:rsidRPr="00C9330C">
              <w:rPr>
                <w:b/>
                <w:bCs/>
                <w:color w:val="333333"/>
              </w:rPr>
              <w:t xml:space="preserve"> 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Under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b/>
                <w:bCs/>
                <w:color w:val="333333"/>
              </w:rPr>
              <w:t>no</w:t>
            </w:r>
            <w:r w:rsidR="00C9330C" w:rsidRPr="00C9330C">
              <w:rPr>
                <w:b/>
                <w:bCs/>
                <w:color w:val="333333"/>
              </w:rPr>
              <w:t xml:space="preserve"> </w:t>
            </w:r>
            <w:r w:rsidRPr="00C9330C">
              <w:rPr>
                <w:b/>
                <w:bCs/>
                <w:color w:val="333333"/>
              </w:rPr>
              <w:t>circumstance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appropriate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to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list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full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credit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card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or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EFT/ACH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routing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account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in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comments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field.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This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inc</w:t>
            </w:r>
            <w:r w:rsidR="0083772D" w:rsidRPr="00C9330C">
              <w:rPr>
                <w:color w:val="333333"/>
              </w:rPr>
              <w:t>ludes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but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is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not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limited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to</w:t>
            </w:r>
            <w:r w:rsidR="00C9330C" w:rsidRPr="00C9330C">
              <w:rPr>
                <w:color w:val="333333"/>
              </w:rPr>
              <w:t xml:space="preserve"> </w:t>
            </w:r>
            <w:r w:rsidR="00602804">
              <w:rPr>
                <w:color w:val="333333"/>
              </w:rPr>
              <w:t>Support</w:t>
            </w:r>
            <w:r w:rsidR="00602804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T</w:t>
            </w:r>
            <w:r w:rsidRPr="00C9330C">
              <w:rPr>
                <w:color w:val="333333"/>
              </w:rPr>
              <w:t>ask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comments/Notes,</w:t>
            </w:r>
            <w:r w:rsidR="00C9330C" w:rsidRPr="00C9330C">
              <w:rPr>
                <w:color w:val="333333"/>
              </w:rPr>
              <w:t xml:space="preserve"> </w:t>
            </w:r>
            <w:r w:rsidR="00602804">
              <w:rPr>
                <w:color w:val="333333"/>
              </w:rPr>
              <w:t>Mail Order Alerts</w:t>
            </w:r>
            <w:r w:rsidR="00BC0BCD">
              <w:rPr>
                <w:color w:val="333333"/>
              </w:rPr>
              <w:t>,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Emails.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Credit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card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EFT/ACH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routing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account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may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b/>
                <w:bCs/>
                <w:iCs/>
                <w:color w:val="333333"/>
              </w:rPr>
              <w:t>only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be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entered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in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system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specified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credit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card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number/EFT/ACH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routing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account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fields.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All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comment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fields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are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periodically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checked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for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compliance.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Users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who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fail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to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abide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by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policy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may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be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subject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to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disciplinary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action.</w:t>
            </w:r>
          </w:p>
          <w:p w14:paraId="2CB41781" w14:textId="77777777" w:rsidR="00862D01" w:rsidRPr="00C9330C" w:rsidRDefault="00862D01" w:rsidP="00F26032">
            <w:pPr>
              <w:spacing w:before="120" w:after="120"/>
            </w:pPr>
          </w:p>
          <w:p w14:paraId="13F67793" w14:textId="77777777" w:rsidR="008A335B" w:rsidRPr="00C9330C" w:rsidRDefault="008A335B" w:rsidP="00F26032">
            <w:pPr>
              <w:spacing w:before="120" w:after="120"/>
            </w:pPr>
            <w:r w:rsidRPr="00C9330C">
              <w:t>Proceed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rPr>
                <w:b/>
              </w:rPr>
              <w:t>Step</w:t>
            </w:r>
            <w:r w:rsidR="00C9330C" w:rsidRPr="00C9330C">
              <w:rPr>
                <w:b/>
              </w:rPr>
              <w:t xml:space="preserve"> </w:t>
            </w:r>
            <w:r w:rsidR="00E70B8D" w:rsidRPr="00C9330C">
              <w:rPr>
                <w:b/>
              </w:rPr>
              <w:t>5</w:t>
            </w:r>
            <w:r w:rsidRPr="00C9330C">
              <w:t>.</w:t>
            </w:r>
          </w:p>
          <w:p w14:paraId="7155EF5B" w14:textId="77777777" w:rsidR="00EB512E" w:rsidRPr="00C9330C" w:rsidRDefault="00EB512E" w:rsidP="00F26032">
            <w:pPr>
              <w:spacing w:before="120" w:after="120"/>
              <w:rPr>
                <w:rFonts w:cs="Arial"/>
                <w:color w:val="1F497D"/>
              </w:rPr>
            </w:pPr>
          </w:p>
        </w:tc>
      </w:tr>
      <w:tr w:rsidR="00F2756F" w:rsidRPr="00C9330C" w14:paraId="5FA2D341" w14:textId="77777777" w:rsidTr="004F1C4F">
        <w:trPr>
          <w:trHeight w:val="1250"/>
        </w:trPr>
        <w:tc>
          <w:tcPr>
            <w:tcW w:w="236" w:type="pct"/>
            <w:vMerge/>
          </w:tcPr>
          <w:p w14:paraId="26CABB20" w14:textId="77777777" w:rsidR="00F2756F" w:rsidRPr="00C9330C" w:rsidRDefault="00F2756F" w:rsidP="00F2603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17" w:type="pct"/>
          </w:tcPr>
          <w:p w14:paraId="4A796F39" w14:textId="77777777" w:rsidR="00F2756F" w:rsidRPr="00C9330C" w:rsidRDefault="000739D6" w:rsidP="00F26032">
            <w:pPr>
              <w:spacing w:before="120" w:after="120"/>
            </w:pPr>
            <w:r w:rsidRPr="00C9330C">
              <w:rPr>
                <w:b/>
              </w:rPr>
              <w:t>CAN</w:t>
            </w:r>
            <w:r w:rsidR="00F2756F" w:rsidRPr="00C9330C">
              <w:rPr>
                <w:b/>
              </w:rPr>
              <w:t>NOT</w:t>
            </w:r>
            <w:r w:rsidR="00C9330C" w:rsidRPr="00C9330C">
              <w:t xml:space="preserve"> </w:t>
            </w:r>
            <w:r w:rsidR="00F2756F" w:rsidRPr="00C9330C">
              <w:t>pay</w:t>
            </w:r>
            <w:r w:rsidR="00C9330C" w:rsidRPr="00C9330C">
              <w:t xml:space="preserve"> </w:t>
            </w:r>
            <w:r w:rsidR="00F2756F" w:rsidRPr="00C9330C">
              <w:rPr>
                <w:b/>
              </w:rPr>
              <w:t>at</w:t>
            </w:r>
            <w:r w:rsidR="00C9330C" w:rsidRPr="00C9330C">
              <w:rPr>
                <w:b/>
              </w:rPr>
              <w:t xml:space="preserve"> </w:t>
            </w:r>
            <w:r w:rsidR="00F2756F" w:rsidRPr="00C9330C">
              <w:rPr>
                <w:b/>
              </w:rPr>
              <w:t>least</w:t>
            </w:r>
            <w:r w:rsidR="00C9330C" w:rsidRPr="00C9330C">
              <w:t xml:space="preserve"> </w:t>
            </w:r>
            <w:r w:rsidR="00F2756F" w:rsidRPr="00C9330C">
              <w:rPr>
                <w:b/>
              </w:rPr>
              <w:t>&lt;$10&gt;</w:t>
            </w:r>
            <w:r w:rsidR="00C9330C" w:rsidRPr="00C9330C">
              <w:t xml:space="preserve"> </w:t>
            </w:r>
            <w:r w:rsidR="00F2756F" w:rsidRPr="00C9330C">
              <w:t>more</w:t>
            </w:r>
            <w:r w:rsidR="00C9330C" w:rsidRPr="00C9330C">
              <w:t xml:space="preserve"> </w:t>
            </w:r>
            <w:r w:rsidR="00F2756F" w:rsidRPr="00C9330C">
              <w:t>than</w:t>
            </w:r>
            <w:r w:rsidR="00C9330C" w:rsidRPr="00C9330C">
              <w:t xml:space="preserve"> </w:t>
            </w:r>
            <w:r w:rsidR="00F2756F" w:rsidRPr="00C9330C">
              <w:t>the</w:t>
            </w:r>
            <w:r w:rsidR="00C9330C" w:rsidRPr="00C9330C">
              <w:t xml:space="preserve"> </w:t>
            </w:r>
            <w:r w:rsidR="00F2756F" w:rsidRPr="00C9330C">
              <w:t>monthly</w:t>
            </w:r>
            <w:r w:rsidR="00C9330C" w:rsidRPr="00C9330C">
              <w:t xml:space="preserve"> </w:t>
            </w:r>
            <w:r w:rsidR="00F2756F" w:rsidRPr="00C9330C">
              <w:t>premium</w:t>
            </w:r>
          </w:p>
          <w:p w14:paraId="2FACCB2E" w14:textId="77777777" w:rsidR="00F2756F" w:rsidRPr="00C9330C" w:rsidRDefault="00F2756F" w:rsidP="00F26032">
            <w:pPr>
              <w:spacing w:before="120" w:after="120"/>
            </w:pPr>
          </w:p>
        </w:tc>
        <w:tc>
          <w:tcPr>
            <w:tcW w:w="3447" w:type="pct"/>
            <w:gridSpan w:val="2"/>
            <w:tcBorders>
              <w:bottom w:val="single" w:sz="4" w:space="0" w:color="auto"/>
            </w:tcBorders>
          </w:tcPr>
          <w:p w14:paraId="12FB65A7" w14:textId="71F8474A" w:rsidR="00E00845" w:rsidRPr="00C9330C" w:rsidRDefault="00402BB9" w:rsidP="00F26032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3F9E1437" wp14:editId="297E6BBF">
                  <wp:extent cx="247650" cy="2095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t xml:space="preserve">  </w:t>
            </w:r>
            <w:r w:rsidR="006C2714" w:rsidRPr="00C9330C">
              <w:t>I</w:t>
            </w:r>
            <w:r w:rsidR="00C9330C" w:rsidRPr="00C9330C">
              <w:t xml:space="preserve"> </w:t>
            </w:r>
            <w:r w:rsidR="006C2714" w:rsidRPr="00C9330C">
              <w:t>understand.</w:t>
            </w:r>
            <w:r w:rsidR="00C9330C" w:rsidRPr="00C9330C">
              <w:t xml:space="preserve"> </w:t>
            </w:r>
            <w:r w:rsidR="006C2714" w:rsidRPr="00C9330C">
              <w:t>Unfortunately,</w:t>
            </w:r>
            <w:r w:rsidR="00C9330C" w:rsidRPr="00C9330C">
              <w:t xml:space="preserve"> </w:t>
            </w:r>
            <w:r w:rsidR="006C2714" w:rsidRPr="00C9330C">
              <w:t>I</w:t>
            </w:r>
            <w:r w:rsidR="00C9330C" w:rsidRPr="00C9330C">
              <w:t xml:space="preserve"> </w:t>
            </w:r>
            <w:r w:rsidR="006C2714" w:rsidRPr="00C9330C">
              <w:t>cannot</w:t>
            </w:r>
            <w:r w:rsidR="00C9330C" w:rsidRPr="00C9330C">
              <w:t xml:space="preserve"> </w:t>
            </w:r>
            <w:r w:rsidR="006C2714" w:rsidRPr="00C9330C">
              <w:t>set</w:t>
            </w:r>
            <w:r w:rsidR="00C9330C" w:rsidRPr="00C9330C">
              <w:t xml:space="preserve"> </w:t>
            </w:r>
            <w:r w:rsidR="006C2714" w:rsidRPr="00C9330C">
              <w:t>up</w:t>
            </w:r>
            <w:r w:rsidR="00C9330C" w:rsidRPr="00C9330C">
              <w:t xml:space="preserve"> </w:t>
            </w:r>
            <w:r w:rsidR="006C2714" w:rsidRPr="00C9330C">
              <w:t>a</w:t>
            </w:r>
            <w:r w:rsidR="00C9330C" w:rsidRPr="00C9330C">
              <w:t xml:space="preserve"> </w:t>
            </w:r>
            <w:r w:rsidR="00CE65FD" w:rsidRPr="00C9330C">
              <w:t>Payment</w:t>
            </w:r>
            <w:r w:rsidR="00C9330C" w:rsidRPr="00C9330C">
              <w:t xml:space="preserve"> </w:t>
            </w:r>
            <w:r w:rsidR="00CE65FD" w:rsidRPr="00C9330C">
              <w:t>Plan</w:t>
            </w:r>
            <w:r w:rsidR="00C9330C" w:rsidRPr="00C9330C">
              <w:t xml:space="preserve"> </w:t>
            </w:r>
            <w:r w:rsidR="006C2714" w:rsidRPr="00C9330C">
              <w:t>for</w:t>
            </w:r>
            <w:r w:rsidR="00C9330C" w:rsidRPr="00C9330C">
              <w:t xml:space="preserve"> </w:t>
            </w:r>
            <w:r w:rsidR="006C2714" w:rsidRPr="00C9330C">
              <w:t>you</w:t>
            </w:r>
            <w:r w:rsidR="00C9330C" w:rsidRPr="00C9330C">
              <w:t xml:space="preserve"> </w:t>
            </w:r>
            <w:r w:rsidR="006C2714" w:rsidRPr="00C9330C">
              <w:t>at</w:t>
            </w:r>
            <w:r w:rsidR="00C9330C" w:rsidRPr="00C9330C">
              <w:t xml:space="preserve"> </w:t>
            </w:r>
            <w:r w:rsidR="006C2714" w:rsidRPr="00C9330C">
              <w:t>this</w:t>
            </w:r>
            <w:r w:rsidR="00C9330C" w:rsidRPr="00C9330C">
              <w:t xml:space="preserve"> </w:t>
            </w:r>
            <w:r w:rsidR="006C2714" w:rsidRPr="00C9330C">
              <w:t>time</w:t>
            </w:r>
            <w:r w:rsidR="00C9330C" w:rsidRPr="00C9330C">
              <w:t xml:space="preserve"> </w:t>
            </w:r>
            <w:r w:rsidR="006C2714" w:rsidRPr="00C9330C">
              <w:t>if</w:t>
            </w:r>
            <w:r w:rsidR="00C9330C" w:rsidRPr="00C9330C">
              <w:t xml:space="preserve"> </w:t>
            </w:r>
            <w:r w:rsidR="006C2714" w:rsidRPr="00C9330C">
              <w:t>you</w:t>
            </w:r>
            <w:r w:rsidR="00C9330C" w:rsidRPr="00C9330C">
              <w:t xml:space="preserve"> </w:t>
            </w:r>
            <w:r w:rsidR="006C2714" w:rsidRPr="00C9330C">
              <w:t>cannot</w:t>
            </w:r>
            <w:r w:rsidR="00C9330C" w:rsidRPr="00C9330C">
              <w:t xml:space="preserve"> </w:t>
            </w:r>
            <w:r w:rsidR="006C2714" w:rsidRPr="00C9330C">
              <w:t>pay</w:t>
            </w:r>
            <w:r w:rsidR="00C9330C" w:rsidRPr="00C9330C">
              <w:t xml:space="preserve"> </w:t>
            </w:r>
            <w:r w:rsidR="006C2714" w:rsidRPr="00C9330C">
              <w:t>at</w:t>
            </w:r>
            <w:r w:rsidR="00C9330C" w:rsidRPr="00C9330C">
              <w:t xml:space="preserve"> </w:t>
            </w:r>
            <w:r w:rsidR="006C2714" w:rsidRPr="00C9330C">
              <w:t>least</w:t>
            </w:r>
            <w:r w:rsidR="00C9330C" w:rsidRPr="00C9330C">
              <w:t xml:space="preserve"> </w:t>
            </w:r>
            <w:r w:rsidR="006C2714" w:rsidRPr="00C9330C">
              <w:rPr>
                <w:b/>
              </w:rPr>
              <w:t>&lt;$10&gt;</w:t>
            </w:r>
            <w:r w:rsidR="00C9330C" w:rsidRPr="00C9330C">
              <w:t xml:space="preserve"> </w:t>
            </w:r>
            <w:r w:rsidR="006C2714" w:rsidRPr="00C9330C">
              <w:t>in</w:t>
            </w:r>
            <w:r w:rsidR="00C9330C" w:rsidRPr="00C9330C">
              <w:t xml:space="preserve"> </w:t>
            </w:r>
            <w:r w:rsidR="006C2714" w:rsidRPr="00C9330C">
              <w:t>addition</w:t>
            </w:r>
            <w:r w:rsidR="00C9330C" w:rsidRPr="00C9330C">
              <w:t xml:space="preserve"> </w:t>
            </w:r>
            <w:r w:rsidR="006C2714" w:rsidRPr="00C9330C">
              <w:t>to</w:t>
            </w:r>
            <w:r w:rsidR="00C9330C" w:rsidRPr="00C9330C">
              <w:t xml:space="preserve"> </w:t>
            </w:r>
            <w:r w:rsidR="006C2714" w:rsidRPr="00C9330C">
              <w:t>the</w:t>
            </w:r>
            <w:r w:rsidR="00C9330C" w:rsidRPr="00C9330C">
              <w:t xml:space="preserve"> </w:t>
            </w:r>
            <w:r w:rsidR="006C2714" w:rsidRPr="00C9330C">
              <w:t>monthly</w:t>
            </w:r>
            <w:r w:rsidR="00C9330C" w:rsidRPr="00C9330C">
              <w:t xml:space="preserve"> </w:t>
            </w:r>
            <w:r w:rsidR="006C2714" w:rsidRPr="00C9330C">
              <w:t>premium</w:t>
            </w:r>
            <w:r w:rsidR="00C9330C" w:rsidRPr="00C9330C">
              <w:t xml:space="preserve"> </w:t>
            </w:r>
            <w:r w:rsidR="006C2714" w:rsidRPr="00C9330C">
              <w:t>and</w:t>
            </w:r>
            <w:r w:rsidR="00C9330C" w:rsidRPr="00C9330C">
              <w:t xml:space="preserve"> </w:t>
            </w:r>
            <w:r w:rsidR="006C2714" w:rsidRPr="00C9330C">
              <w:t>LEP</w:t>
            </w:r>
            <w:r w:rsidR="00C9330C" w:rsidRPr="00C9330C">
              <w:t xml:space="preserve"> </w:t>
            </w:r>
            <w:r w:rsidR="006C2714" w:rsidRPr="00C9330C">
              <w:t>(if</w:t>
            </w:r>
            <w:r w:rsidR="00C9330C" w:rsidRPr="00C9330C">
              <w:t xml:space="preserve"> </w:t>
            </w:r>
            <w:r w:rsidR="006C2714" w:rsidRPr="00C9330C">
              <w:t>applicable).</w:t>
            </w:r>
            <w:r w:rsidR="00C9330C" w:rsidRPr="00C9330C">
              <w:t xml:space="preserve"> </w:t>
            </w:r>
            <w:r w:rsidR="006C2714" w:rsidRPr="00C9330C">
              <w:t>Please</w:t>
            </w:r>
            <w:r w:rsidR="00C9330C" w:rsidRPr="00C9330C">
              <w:t xml:space="preserve"> </w:t>
            </w:r>
            <w:r w:rsidR="006C2714" w:rsidRPr="00C9330C">
              <w:t>call</w:t>
            </w:r>
            <w:r w:rsidR="00C9330C" w:rsidRPr="00C9330C">
              <w:t xml:space="preserve"> </w:t>
            </w:r>
            <w:r w:rsidR="006C2714" w:rsidRPr="00C9330C">
              <w:t>us</w:t>
            </w:r>
            <w:r w:rsidR="00C9330C" w:rsidRPr="00C9330C">
              <w:t xml:space="preserve"> </w:t>
            </w:r>
            <w:r w:rsidR="006C2714" w:rsidRPr="00C9330C">
              <w:t>back</w:t>
            </w:r>
            <w:r w:rsidR="00C9330C" w:rsidRPr="00C9330C">
              <w:t xml:space="preserve"> </w:t>
            </w:r>
            <w:r w:rsidR="006C2714" w:rsidRPr="00C9330C">
              <w:t>if</w:t>
            </w:r>
            <w:r w:rsidR="00C9330C" w:rsidRPr="00C9330C">
              <w:t xml:space="preserve"> </w:t>
            </w:r>
            <w:r w:rsidR="006C2714" w:rsidRPr="00C9330C">
              <w:t>you</w:t>
            </w:r>
            <w:r w:rsidR="00C9330C" w:rsidRPr="00C9330C">
              <w:t xml:space="preserve"> </w:t>
            </w:r>
            <w:r w:rsidR="006C2714" w:rsidRPr="00C9330C">
              <w:t>change</w:t>
            </w:r>
            <w:r w:rsidR="00C9330C" w:rsidRPr="00C9330C">
              <w:t xml:space="preserve"> </w:t>
            </w:r>
            <w:r w:rsidR="006C2714" w:rsidRPr="00C9330C">
              <w:t>your</w:t>
            </w:r>
            <w:r w:rsidR="00C9330C" w:rsidRPr="00C9330C">
              <w:t xml:space="preserve"> </w:t>
            </w:r>
            <w:r w:rsidR="006C2714" w:rsidRPr="00C9330C">
              <w:t>mind.</w:t>
            </w:r>
            <w:r w:rsidR="00C9330C" w:rsidRPr="00C9330C">
              <w:t xml:space="preserve"> </w:t>
            </w:r>
          </w:p>
          <w:p w14:paraId="51776526" w14:textId="77777777" w:rsidR="00E00845" w:rsidRPr="00C9330C" w:rsidRDefault="00E00845" w:rsidP="00F26032">
            <w:pPr>
              <w:spacing w:before="120" w:after="120"/>
            </w:pPr>
          </w:p>
          <w:p w14:paraId="6C704675" w14:textId="77777777" w:rsidR="00862D01" w:rsidRPr="00C9330C" w:rsidRDefault="00862D01" w:rsidP="00F26032">
            <w:pPr>
              <w:spacing w:before="120" w:after="120"/>
            </w:pPr>
            <w:r w:rsidRPr="00C9330C">
              <w:rPr>
                <w:b/>
              </w:rPr>
              <w:t>Notes:</w:t>
            </w:r>
            <w:r w:rsidR="00C9330C" w:rsidRPr="00C9330C">
              <w:t xml:space="preserve"> </w:t>
            </w:r>
          </w:p>
          <w:p w14:paraId="2A4BE6AC" w14:textId="77777777" w:rsidR="006C2714" w:rsidRPr="00C9330C" w:rsidRDefault="00E00845" w:rsidP="00F26032">
            <w:pPr>
              <w:numPr>
                <w:ilvl w:val="0"/>
                <w:numId w:val="14"/>
              </w:numPr>
              <w:spacing w:before="120" w:after="120"/>
              <w:ind w:left="360"/>
            </w:pPr>
            <w:r w:rsidRPr="00C9330C">
              <w:t>If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beneficiary</w:t>
            </w:r>
            <w:r w:rsidR="00C9330C" w:rsidRPr="00C9330C">
              <w:t xml:space="preserve"> </w:t>
            </w:r>
            <w:r w:rsidRPr="00C9330C">
              <w:t>is</w:t>
            </w:r>
            <w:r w:rsidR="00C9330C" w:rsidRPr="00C9330C">
              <w:t xml:space="preserve"> </w:t>
            </w:r>
            <w:r w:rsidRPr="00C9330C">
              <w:t>in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Dunning</w:t>
            </w:r>
            <w:r w:rsidR="00C9330C" w:rsidRPr="00C9330C">
              <w:t xml:space="preserve"> </w:t>
            </w:r>
            <w:r w:rsidRPr="00C9330C">
              <w:t>process,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beneficiary</w:t>
            </w:r>
            <w:r w:rsidR="00C9330C" w:rsidRPr="00C9330C">
              <w:t xml:space="preserve"> </w:t>
            </w:r>
            <w:r w:rsidRPr="00C9330C">
              <w:t>MUST</w:t>
            </w:r>
            <w:r w:rsidR="00C9330C" w:rsidRPr="00C9330C">
              <w:t xml:space="preserve"> </w:t>
            </w:r>
            <w:r w:rsidRPr="00C9330C">
              <w:t>pay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amount</w:t>
            </w:r>
            <w:r w:rsidR="00C9330C" w:rsidRPr="00C9330C">
              <w:t xml:space="preserve"> </w:t>
            </w:r>
            <w:r w:rsidRPr="00C9330C">
              <w:t>on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Dunning</w:t>
            </w:r>
            <w:r w:rsidR="00C9330C" w:rsidRPr="00C9330C">
              <w:t xml:space="preserve"> </w:t>
            </w:r>
            <w:r w:rsidRPr="00C9330C">
              <w:t>letter</w:t>
            </w:r>
            <w:r w:rsidR="00C9330C" w:rsidRPr="00C9330C">
              <w:t xml:space="preserve"> </w:t>
            </w:r>
            <w:r w:rsidRPr="00C9330C">
              <w:t>by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date</w:t>
            </w:r>
            <w:r w:rsidR="00C9330C" w:rsidRPr="00C9330C">
              <w:t xml:space="preserve"> </w:t>
            </w:r>
            <w:r w:rsidRPr="00C9330C">
              <w:t>on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Dunning</w:t>
            </w:r>
            <w:r w:rsidR="00C9330C" w:rsidRPr="00C9330C">
              <w:t xml:space="preserve"> </w:t>
            </w:r>
            <w:r w:rsidRPr="00C9330C">
              <w:t>letter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t>avoid</w:t>
            </w:r>
            <w:r w:rsidR="00C9330C" w:rsidRPr="00C9330C">
              <w:t xml:space="preserve"> </w:t>
            </w:r>
            <w:r w:rsidRPr="00C9330C">
              <w:t>disenrollment.</w:t>
            </w:r>
            <w:r w:rsidR="00C9330C" w:rsidRPr="00C9330C">
              <w:t xml:space="preserve"> </w:t>
            </w:r>
            <w:r w:rsidRPr="00C9330C">
              <w:t>Verify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amount</w:t>
            </w:r>
            <w:r w:rsidR="00C9330C" w:rsidRPr="00C9330C">
              <w:t xml:space="preserve"> </w:t>
            </w:r>
            <w:r w:rsidRPr="00C9330C">
              <w:t>and</w:t>
            </w:r>
            <w:r w:rsidR="00C9330C" w:rsidRPr="00C9330C">
              <w:t xml:space="preserve"> </w:t>
            </w:r>
            <w:r w:rsidRPr="00C9330C">
              <w:t>date</w:t>
            </w:r>
            <w:r w:rsidR="00C9330C" w:rsidRPr="00C9330C">
              <w:t xml:space="preserve"> </w:t>
            </w:r>
            <w:r w:rsidRPr="00C9330C">
              <w:t>on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most</w:t>
            </w:r>
            <w:r w:rsidR="00C9330C" w:rsidRPr="00C9330C">
              <w:t xml:space="preserve"> </w:t>
            </w:r>
            <w:r w:rsidRPr="00C9330C">
              <w:t>recent</w:t>
            </w:r>
            <w:r w:rsidR="00C9330C" w:rsidRPr="00C9330C">
              <w:t xml:space="preserve"> </w:t>
            </w:r>
            <w:r w:rsidRPr="00C9330C">
              <w:t>Dunning</w:t>
            </w:r>
            <w:r w:rsidR="00C9330C" w:rsidRPr="00C9330C">
              <w:t xml:space="preserve"> </w:t>
            </w:r>
            <w:r w:rsidRPr="00C9330C">
              <w:t>letter</w:t>
            </w:r>
            <w:r w:rsidR="00C9330C" w:rsidRPr="00C9330C">
              <w:t xml:space="preserve"> </w:t>
            </w:r>
            <w:r w:rsidRPr="00C9330C">
              <w:t>in</w:t>
            </w:r>
            <w:r w:rsidR="00C9330C" w:rsidRPr="00C9330C">
              <w:t xml:space="preserve"> </w:t>
            </w:r>
            <w:r w:rsidRPr="00C9330C">
              <w:t>ONEclick</w:t>
            </w:r>
            <w:r w:rsidR="00C9330C" w:rsidRPr="00C9330C">
              <w:t xml:space="preserve"> </w:t>
            </w:r>
            <w:r w:rsidRPr="00C9330C">
              <w:t>and</w:t>
            </w:r>
            <w:r w:rsidR="00C9330C" w:rsidRPr="00C9330C">
              <w:t xml:space="preserve"> </w:t>
            </w:r>
            <w:r w:rsidRPr="00C9330C">
              <w:t>advise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beneficiary.</w:t>
            </w:r>
          </w:p>
          <w:p w14:paraId="3CDD2B2D" w14:textId="77777777" w:rsidR="00F2756F" w:rsidRPr="00C9330C" w:rsidRDefault="00F2756F" w:rsidP="00F26032">
            <w:pPr>
              <w:spacing w:before="120" w:after="120"/>
              <w:rPr>
                <w:b/>
              </w:rPr>
            </w:pPr>
          </w:p>
          <w:p w14:paraId="0BCE3D42" w14:textId="46C0BFE2" w:rsidR="006C2714" w:rsidRPr="00C9330C" w:rsidRDefault="006C2714" w:rsidP="00F26032">
            <w:pPr>
              <w:numPr>
                <w:ilvl w:val="0"/>
                <w:numId w:val="14"/>
              </w:numPr>
              <w:spacing w:before="120" w:after="120"/>
              <w:ind w:left="360"/>
            </w:pPr>
            <w:r w:rsidRPr="00C9330C">
              <w:t>In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="008A550E">
              <w:rPr>
                <w:b/>
              </w:rPr>
              <w:t>Alerts</w:t>
            </w:r>
            <w:r w:rsidR="008A550E" w:rsidRPr="00C9330C">
              <w:t xml:space="preserve"> </w:t>
            </w:r>
            <w:r w:rsidRPr="00C9330C">
              <w:t>field</w:t>
            </w:r>
            <w:r w:rsidR="00C9330C" w:rsidRPr="00C9330C">
              <w:t xml:space="preserve"> </w:t>
            </w:r>
            <w:r w:rsidRPr="00C9330C">
              <w:t>of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842D7D">
              <w:rPr>
                <w:bCs/>
              </w:rPr>
              <w:t>Medicare</w:t>
            </w:r>
            <w:r w:rsidR="00C9330C" w:rsidRPr="00842D7D">
              <w:rPr>
                <w:bCs/>
              </w:rPr>
              <w:t xml:space="preserve"> </w:t>
            </w:r>
            <w:r w:rsidRPr="00842D7D">
              <w:rPr>
                <w:bCs/>
              </w:rPr>
              <w:t>D</w:t>
            </w:r>
            <w:r w:rsidR="00C9330C" w:rsidRPr="00842D7D">
              <w:rPr>
                <w:bCs/>
              </w:rPr>
              <w:t xml:space="preserve"> </w:t>
            </w:r>
            <w:r w:rsidR="003E725F">
              <w:t>Landing Page</w:t>
            </w:r>
            <w:r w:rsidR="003E725F" w:rsidRPr="00C9330C">
              <w:t xml:space="preserve"> </w:t>
            </w:r>
            <w:r w:rsidRPr="00C9330C">
              <w:t>in</w:t>
            </w:r>
            <w:r w:rsidR="00C9330C" w:rsidRPr="00C9330C">
              <w:t xml:space="preserve"> </w:t>
            </w:r>
            <w:r w:rsidR="008A550E">
              <w:rPr>
                <w:b/>
              </w:rPr>
              <w:t>Compass</w:t>
            </w:r>
            <w:r w:rsidRPr="00C9330C">
              <w:t>,</w:t>
            </w:r>
            <w:r w:rsidR="00C9330C" w:rsidRPr="00C9330C">
              <w:t xml:space="preserve"> </w:t>
            </w:r>
            <w:r w:rsidRPr="00C9330C">
              <w:t>document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following:</w:t>
            </w:r>
            <w:r w:rsidR="00C9330C" w:rsidRPr="00C9330C">
              <w:t xml:space="preserve"> </w:t>
            </w:r>
          </w:p>
          <w:p w14:paraId="0210D3A3" w14:textId="77777777" w:rsidR="006C2714" w:rsidRPr="00C9330C" w:rsidRDefault="006C2714" w:rsidP="00F26032">
            <w:pPr>
              <w:numPr>
                <w:ilvl w:val="0"/>
                <w:numId w:val="4"/>
              </w:numPr>
              <w:spacing w:before="120" w:after="120"/>
              <w:ind w:left="720"/>
            </w:pPr>
            <w:r w:rsidRPr="00C9330C">
              <w:t>The</w:t>
            </w:r>
            <w:r w:rsidR="00C9330C" w:rsidRPr="00C9330C">
              <w:t xml:space="preserve"> </w:t>
            </w:r>
            <w:r w:rsidRPr="00C9330C">
              <w:t>beneficiary</w:t>
            </w:r>
            <w:r w:rsidR="00C9330C" w:rsidRPr="00C9330C">
              <w:t xml:space="preserve"> </w:t>
            </w:r>
            <w:r w:rsidRPr="00C9330C">
              <w:t>offered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t>pay</w:t>
            </w:r>
            <w:r w:rsidR="00C9330C" w:rsidRPr="00C9330C">
              <w:t xml:space="preserve"> </w:t>
            </w:r>
            <w:r w:rsidR="00FA7770" w:rsidRPr="00C9330C">
              <w:rPr>
                <w:b/>
              </w:rPr>
              <w:t>&lt;$XX.XX&gt;</w:t>
            </w:r>
            <w:r w:rsidR="00C9330C" w:rsidRPr="00C9330C">
              <w:t xml:space="preserve"> </w:t>
            </w:r>
            <w:r w:rsidRPr="00C9330C">
              <w:t>in</w:t>
            </w:r>
            <w:r w:rsidR="00C9330C" w:rsidRPr="00C9330C">
              <w:t xml:space="preserve"> </w:t>
            </w:r>
            <w:r w:rsidRPr="00C9330C">
              <w:t>addition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t>his/her</w:t>
            </w:r>
            <w:r w:rsidR="00C9330C" w:rsidRPr="00C9330C">
              <w:t xml:space="preserve"> </w:t>
            </w:r>
            <w:r w:rsidRPr="00C9330C">
              <w:t>monthly</w:t>
            </w:r>
            <w:r w:rsidR="00C9330C" w:rsidRPr="00C9330C">
              <w:t xml:space="preserve"> </w:t>
            </w:r>
            <w:r w:rsidRPr="00C9330C">
              <w:t>premium</w:t>
            </w:r>
            <w:r w:rsidR="00C9330C" w:rsidRPr="00C9330C">
              <w:t xml:space="preserve"> </w:t>
            </w:r>
            <w:r w:rsidRPr="00C9330C">
              <w:t>and</w:t>
            </w:r>
            <w:r w:rsidR="00C9330C" w:rsidRPr="00C9330C">
              <w:t xml:space="preserve"> </w:t>
            </w:r>
            <w:r w:rsidRPr="00C9330C">
              <w:t>LEP</w:t>
            </w:r>
            <w:r w:rsidR="00C9330C" w:rsidRPr="00C9330C">
              <w:t xml:space="preserve"> </w:t>
            </w:r>
            <w:r w:rsidRPr="00C9330C">
              <w:t>(if</w:t>
            </w:r>
            <w:r w:rsidR="00C9330C" w:rsidRPr="00C9330C">
              <w:t xml:space="preserve"> </w:t>
            </w:r>
            <w:r w:rsidRPr="00C9330C">
              <w:t>applicable).</w:t>
            </w:r>
            <w:r w:rsidR="00C9330C" w:rsidRPr="00C9330C">
              <w:t xml:space="preserve"> </w:t>
            </w:r>
          </w:p>
          <w:p w14:paraId="5A93D2B4" w14:textId="77777777" w:rsidR="006C2714" w:rsidRPr="00C9330C" w:rsidRDefault="006C2714" w:rsidP="00F26032">
            <w:pPr>
              <w:numPr>
                <w:ilvl w:val="0"/>
                <w:numId w:val="4"/>
              </w:numPr>
              <w:spacing w:before="120" w:after="120"/>
              <w:ind w:left="720"/>
            </w:pPr>
            <w:r w:rsidRPr="00C9330C">
              <w:t>This</w:t>
            </w:r>
            <w:r w:rsidR="00C9330C" w:rsidRPr="00C9330C">
              <w:t xml:space="preserve"> </w:t>
            </w:r>
            <w:r w:rsidRPr="00C9330C">
              <w:t>amount</w:t>
            </w:r>
            <w:r w:rsidR="00C9330C" w:rsidRPr="00C9330C">
              <w:t xml:space="preserve"> </w:t>
            </w:r>
            <w:r w:rsidRPr="00C9330C">
              <w:t>does</w:t>
            </w:r>
            <w:r w:rsidR="00C9330C" w:rsidRPr="00C9330C">
              <w:t xml:space="preserve"> </w:t>
            </w:r>
            <w:r w:rsidRPr="00C9330C">
              <w:t>not</w:t>
            </w:r>
            <w:r w:rsidR="00C9330C" w:rsidRPr="00C9330C">
              <w:t xml:space="preserve"> </w:t>
            </w:r>
            <w:r w:rsidRPr="00C9330C">
              <w:t>meet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minimum</w:t>
            </w:r>
            <w:r w:rsidR="00C9330C" w:rsidRPr="00C9330C">
              <w:t xml:space="preserve"> </w:t>
            </w:r>
            <w:r w:rsidRPr="00C9330C">
              <w:t>requirements</w:t>
            </w:r>
            <w:r w:rsidR="00C9330C" w:rsidRPr="00C9330C">
              <w:t xml:space="preserve"> </w:t>
            </w:r>
            <w:r w:rsidRPr="00C9330C">
              <w:t>for</w:t>
            </w:r>
            <w:r w:rsidR="00C9330C" w:rsidRPr="00C9330C">
              <w:t xml:space="preserve"> </w:t>
            </w:r>
            <w:r w:rsidRPr="00C9330C">
              <w:t>a</w:t>
            </w:r>
            <w:r w:rsidR="00C9330C" w:rsidRPr="00C9330C">
              <w:t xml:space="preserve"> </w:t>
            </w:r>
            <w:r w:rsidR="00CE65FD" w:rsidRPr="00C9330C">
              <w:t>Payment</w:t>
            </w:r>
            <w:r w:rsidR="00C9330C" w:rsidRPr="00C9330C">
              <w:t xml:space="preserve"> </w:t>
            </w:r>
            <w:r w:rsidR="00CE65FD" w:rsidRPr="00C9330C">
              <w:t>Plan</w:t>
            </w:r>
            <w:r w:rsidRPr="00C9330C">
              <w:t>.</w:t>
            </w:r>
          </w:p>
          <w:p w14:paraId="74072FF6" w14:textId="470271D5" w:rsidR="006C2714" w:rsidRPr="00C9330C" w:rsidRDefault="006C2714" w:rsidP="00F26032">
            <w:pPr>
              <w:numPr>
                <w:ilvl w:val="0"/>
                <w:numId w:val="4"/>
              </w:numPr>
              <w:spacing w:before="120" w:after="120"/>
              <w:ind w:left="720"/>
            </w:pPr>
            <w:r w:rsidRPr="00C9330C">
              <w:t>Do</w:t>
            </w:r>
            <w:r w:rsidR="00C9330C" w:rsidRPr="00C9330C">
              <w:t xml:space="preserve"> </w:t>
            </w:r>
            <w:r w:rsidR="00E70B8D" w:rsidRPr="00C9330C">
              <w:rPr>
                <w:b/>
              </w:rPr>
              <w:t>NOT</w:t>
            </w:r>
            <w:r w:rsidR="00C9330C" w:rsidRPr="00C9330C">
              <w:rPr>
                <w:b/>
              </w:rPr>
              <w:t xml:space="preserve"> </w:t>
            </w:r>
            <w:r w:rsidR="0083772D" w:rsidRPr="00C9330C">
              <w:t>open</w:t>
            </w:r>
            <w:r w:rsidR="00C9330C" w:rsidRPr="00C9330C">
              <w:t xml:space="preserve"> </w:t>
            </w:r>
            <w:r w:rsidR="0083772D" w:rsidRPr="00C9330C">
              <w:t>a</w:t>
            </w:r>
            <w:r w:rsidR="00C9330C" w:rsidRPr="00C9330C">
              <w:t xml:space="preserve"> </w:t>
            </w:r>
            <w:r w:rsidR="008A550E">
              <w:t>Support</w:t>
            </w:r>
            <w:r w:rsidR="008A550E" w:rsidRPr="00C9330C">
              <w:t xml:space="preserve"> </w:t>
            </w:r>
            <w:r w:rsidR="0083772D" w:rsidRPr="00C9330C">
              <w:t>T</w:t>
            </w:r>
            <w:r w:rsidRPr="00C9330C">
              <w:t>ask</w:t>
            </w:r>
            <w:r w:rsidR="00751E58" w:rsidRPr="00C9330C">
              <w:t>.</w:t>
            </w:r>
          </w:p>
          <w:p w14:paraId="52C7E8C7" w14:textId="77777777" w:rsidR="006C2714" w:rsidRPr="00C9330C" w:rsidRDefault="006C2714" w:rsidP="00F26032">
            <w:pPr>
              <w:spacing w:before="120" w:after="120"/>
              <w:rPr>
                <w:b/>
              </w:rPr>
            </w:pPr>
          </w:p>
          <w:p w14:paraId="5A39F03C" w14:textId="77777777" w:rsidR="00FF431A" w:rsidRPr="00C9330C" w:rsidRDefault="00FF431A" w:rsidP="00F26032">
            <w:pPr>
              <w:spacing w:before="120" w:after="120"/>
              <w:rPr>
                <w:b/>
              </w:rPr>
            </w:pPr>
            <w:r w:rsidRPr="00C9330C">
              <w:t>Proceed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rPr>
                <w:b/>
              </w:rPr>
              <w:t>Step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5</w:t>
            </w:r>
            <w:r w:rsidRPr="00740846">
              <w:rPr>
                <w:bCs/>
              </w:rPr>
              <w:t>.</w:t>
            </w:r>
          </w:p>
          <w:p w14:paraId="7BC214BF" w14:textId="77777777" w:rsidR="00FF431A" w:rsidRPr="00C9330C" w:rsidRDefault="00FF431A" w:rsidP="00F26032">
            <w:pPr>
              <w:spacing w:before="120" w:after="120"/>
              <w:rPr>
                <w:b/>
              </w:rPr>
            </w:pPr>
          </w:p>
        </w:tc>
      </w:tr>
      <w:tr w:rsidR="00F2756F" w:rsidRPr="00C9330C" w14:paraId="7B6BA38D" w14:textId="77777777" w:rsidTr="004F1C4F">
        <w:trPr>
          <w:trHeight w:val="82"/>
        </w:trPr>
        <w:tc>
          <w:tcPr>
            <w:tcW w:w="236" w:type="pct"/>
          </w:tcPr>
          <w:p w14:paraId="048F45CD" w14:textId="77777777" w:rsidR="00F2756F" w:rsidRPr="00C9330C" w:rsidRDefault="004D250B" w:rsidP="00F26032">
            <w:pPr>
              <w:spacing w:before="120" w:after="120"/>
              <w:jc w:val="center"/>
              <w:rPr>
                <w:b/>
              </w:rPr>
            </w:pPr>
            <w:r w:rsidRPr="00C9330C">
              <w:rPr>
                <w:b/>
              </w:rPr>
              <w:t>5</w:t>
            </w:r>
          </w:p>
        </w:tc>
        <w:tc>
          <w:tcPr>
            <w:tcW w:w="4764" w:type="pct"/>
            <w:gridSpan w:val="3"/>
            <w:tcBorders>
              <w:bottom w:val="single" w:sz="4" w:space="0" w:color="auto"/>
            </w:tcBorders>
          </w:tcPr>
          <w:p w14:paraId="07756D24" w14:textId="77777777" w:rsidR="00AB1F00" w:rsidRPr="00C9330C" w:rsidRDefault="00AB1F00" w:rsidP="00F26032">
            <w:pPr>
              <w:spacing w:before="120" w:after="120"/>
              <w:rPr>
                <w:rFonts w:cs="Arial"/>
                <w:bCs/>
              </w:rPr>
            </w:pPr>
            <w:r w:rsidRPr="00C9330C">
              <w:rPr>
                <w:rFonts w:cs="Arial"/>
                <w:bCs/>
              </w:rPr>
              <w:t>Ask</w:t>
            </w:r>
            <w:r w:rsidR="00C9330C" w:rsidRPr="00C9330C">
              <w:rPr>
                <w:rFonts w:cs="Arial"/>
                <w:bCs/>
              </w:rPr>
              <w:t xml:space="preserve"> </w:t>
            </w:r>
            <w:r w:rsidRPr="00C9330C">
              <w:rPr>
                <w:rFonts w:cs="Arial"/>
                <w:bCs/>
              </w:rPr>
              <w:t>if</w:t>
            </w:r>
            <w:r w:rsidR="00C9330C" w:rsidRPr="00C9330C">
              <w:rPr>
                <w:rFonts w:cs="Arial"/>
                <w:bCs/>
              </w:rPr>
              <w:t xml:space="preserve"> </w:t>
            </w:r>
            <w:r w:rsidRPr="00C9330C">
              <w:rPr>
                <w:rFonts w:cs="Arial"/>
                <w:bCs/>
              </w:rPr>
              <w:t>there</w:t>
            </w:r>
            <w:r w:rsidR="00C9330C" w:rsidRPr="00C9330C">
              <w:rPr>
                <w:rFonts w:cs="Arial"/>
                <w:bCs/>
              </w:rPr>
              <w:t xml:space="preserve"> </w:t>
            </w:r>
            <w:r w:rsidRPr="00C9330C">
              <w:rPr>
                <w:rFonts w:cs="Arial"/>
                <w:bCs/>
              </w:rPr>
              <w:t>are</w:t>
            </w:r>
            <w:r w:rsidR="00C9330C" w:rsidRPr="00C9330C">
              <w:rPr>
                <w:rFonts w:cs="Arial"/>
                <w:bCs/>
              </w:rPr>
              <w:t xml:space="preserve"> </w:t>
            </w:r>
            <w:r w:rsidRPr="00C9330C">
              <w:rPr>
                <w:rFonts w:cs="Arial"/>
                <w:bCs/>
              </w:rPr>
              <w:t>any</w:t>
            </w:r>
            <w:r w:rsidR="00C9330C" w:rsidRPr="00C9330C">
              <w:rPr>
                <w:rFonts w:cs="Arial"/>
                <w:bCs/>
              </w:rPr>
              <w:t xml:space="preserve"> </w:t>
            </w:r>
            <w:r w:rsidRPr="00C9330C">
              <w:rPr>
                <w:rFonts w:cs="Arial"/>
                <w:bCs/>
              </w:rPr>
              <w:t>other</w:t>
            </w:r>
            <w:r w:rsidR="00C9330C" w:rsidRPr="00C9330C">
              <w:rPr>
                <w:rFonts w:cs="Arial"/>
                <w:bCs/>
              </w:rPr>
              <w:t xml:space="preserve"> </w:t>
            </w:r>
            <w:r w:rsidRPr="00C9330C">
              <w:rPr>
                <w:rFonts w:cs="Arial"/>
                <w:bCs/>
              </w:rPr>
              <w:t>questions.</w:t>
            </w:r>
            <w:r w:rsidR="00C9330C" w:rsidRPr="00C9330C">
              <w:rPr>
                <w:rFonts w:cs="Arial"/>
                <w:bCs/>
              </w:rPr>
              <w:t xml:space="preserve"> </w:t>
            </w:r>
          </w:p>
          <w:p w14:paraId="3EE8C33D" w14:textId="29E77A0E" w:rsidR="00AB1F00" w:rsidRPr="00C9330C" w:rsidRDefault="00AB1F00" w:rsidP="00F26032">
            <w:pPr>
              <w:numPr>
                <w:ilvl w:val="0"/>
                <w:numId w:val="12"/>
              </w:numPr>
              <w:spacing w:before="120" w:after="120"/>
              <w:rPr>
                <w:bCs/>
                <w:color w:val="333333"/>
              </w:rPr>
            </w:pPr>
            <w:r w:rsidRPr="00C9330C">
              <w:rPr>
                <w:rFonts w:cs="Arial"/>
                <w:bCs/>
              </w:rPr>
              <w:t>Address</w:t>
            </w:r>
            <w:r w:rsidR="00C9330C" w:rsidRPr="00C9330C">
              <w:rPr>
                <w:rFonts w:cs="Arial"/>
                <w:bCs/>
              </w:rPr>
              <w:t xml:space="preserve"> </w:t>
            </w:r>
            <w:r w:rsidRPr="00C9330C">
              <w:rPr>
                <w:rFonts w:cs="Arial"/>
                <w:bCs/>
              </w:rPr>
              <w:t>any</w:t>
            </w:r>
            <w:r w:rsidR="00C9330C" w:rsidRPr="00C9330C">
              <w:rPr>
                <w:rFonts w:cs="Arial"/>
                <w:bCs/>
              </w:rPr>
              <w:t xml:space="preserve"> </w:t>
            </w:r>
            <w:r w:rsidRPr="00C9330C">
              <w:rPr>
                <w:rFonts w:cs="Arial"/>
                <w:bCs/>
              </w:rPr>
              <w:t>other</w:t>
            </w:r>
            <w:r w:rsidR="00C9330C" w:rsidRPr="00C9330C">
              <w:rPr>
                <w:rFonts w:cs="Arial"/>
                <w:bCs/>
              </w:rPr>
              <w:t xml:space="preserve"> </w:t>
            </w:r>
            <w:r w:rsidRPr="00C9330C">
              <w:rPr>
                <w:rFonts w:cs="Arial"/>
                <w:bCs/>
              </w:rPr>
              <w:t>issues</w:t>
            </w:r>
            <w:r w:rsidR="00C9330C" w:rsidRPr="00C9330C">
              <w:rPr>
                <w:rFonts w:cs="Arial"/>
                <w:bCs/>
              </w:rPr>
              <w:t xml:space="preserve"> </w:t>
            </w:r>
            <w:r w:rsidRPr="00C9330C">
              <w:rPr>
                <w:rFonts w:cs="Arial"/>
                <w:bCs/>
              </w:rPr>
              <w:t>and</w:t>
            </w:r>
            <w:r w:rsidR="00C9330C" w:rsidRPr="00C9330C">
              <w:rPr>
                <w:rFonts w:cs="Arial"/>
                <w:bCs/>
              </w:rPr>
              <w:t xml:space="preserve"> </w:t>
            </w:r>
            <w:r w:rsidRPr="00C9330C">
              <w:t>document/close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call</w:t>
            </w:r>
            <w:r w:rsidR="00C9330C" w:rsidRPr="00C9330C">
              <w:t xml:space="preserve"> </w:t>
            </w:r>
            <w:r w:rsidRPr="00C9330C">
              <w:t>according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t>existing</w:t>
            </w:r>
            <w:r w:rsidR="00C9330C" w:rsidRPr="00C9330C">
              <w:t xml:space="preserve"> </w:t>
            </w:r>
            <w:r w:rsidRPr="00C9330C">
              <w:t>policies</w:t>
            </w:r>
            <w:r w:rsidR="00C9330C" w:rsidRPr="00C9330C">
              <w:t xml:space="preserve"> </w:t>
            </w:r>
            <w:r w:rsidRPr="00C9330C">
              <w:t>and</w:t>
            </w:r>
            <w:r w:rsidR="00C9330C" w:rsidRPr="00C9330C">
              <w:t xml:space="preserve"> </w:t>
            </w:r>
            <w:r w:rsidRPr="00C9330C">
              <w:t>procedures;</w:t>
            </w:r>
            <w:r w:rsidR="00C9330C" w:rsidRPr="00C9330C">
              <w:t xml:space="preserve"> </w:t>
            </w:r>
            <w:r w:rsidRPr="00C9330C">
              <w:t>refer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hyperlink r:id="rId18" w:anchor="!/view?docid=0296717e-6df6-4184-b337-13abcd4b070b" w:history="1">
              <w:r w:rsidR="001837EF">
                <w:rPr>
                  <w:rStyle w:val="Hyperlink"/>
                </w:rPr>
                <w:t>Compass - Call Documentation (050011)</w:t>
              </w:r>
            </w:hyperlink>
            <w:r w:rsidR="007A26FA">
              <w:rPr>
                <w:rStyle w:val="Hyperlink"/>
                <w:bCs/>
                <w:color w:val="auto"/>
                <w:u w:val="none"/>
              </w:rPr>
              <w:t xml:space="preserve"> and</w:t>
            </w:r>
            <w:r w:rsidR="007A26FA">
              <w:rPr>
                <w:rStyle w:val="Hyperlink"/>
                <w:color w:val="auto"/>
                <w:u w:val="none"/>
              </w:rPr>
              <w:t xml:space="preserve"> </w:t>
            </w:r>
            <w:hyperlink r:id="rId19" w:anchor="!/view?docid=433711aa-8fa6-447c-872b-bd69cd6cd7c0" w:history="1">
              <w:r w:rsidR="001837EF">
                <w:rPr>
                  <w:rStyle w:val="Hyperlink"/>
                  <w:bCs/>
                </w:rPr>
                <w:t>Compass MED D - Call Documentation Job Aid (061758)</w:t>
              </w:r>
            </w:hyperlink>
            <w:r w:rsidR="00751E58" w:rsidRPr="00C9330C">
              <w:t>.</w:t>
            </w:r>
          </w:p>
          <w:p w14:paraId="00C407CB" w14:textId="77777777" w:rsidR="00E70B8D" w:rsidRPr="00C9330C" w:rsidRDefault="00E70B8D" w:rsidP="00F26032">
            <w:pPr>
              <w:spacing w:before="120" w:after="120"/>
              <w:ind w:left="1440"/>
              <w:rPr>
                <w:b/>
              </w:rPr>
            </w:pPr>
          </w:p>
        </w:tc>
      </w:tr>
    </w:tbl>
    <w:p w14:paraId="6B6E49E3" w14:textId="77777777" w:rsidR="00931463" w:rsidRPr="00E34A69" w:rsidRDefault="00931463" w:rsidP="00F26032">
      <w:pPr>
        <w:spacing w:before="120" w:after="120"/>
        <w:jc w:val="right"/>
      </w:pPr>
    </w:p>
    <w:p w14:paraId="011583FA" w14:textId="42E9899C" w:rsidR="000D07EC" w:rsidRPr="00E34A69" w:rsidRDefault="001E72EA" w:rsidP="00F26032">
      <w:pPr>
        <w:spacing w:before="120" w:after="120"/>
        <w:jc w:val="right"/>
      </w:pPr>
      <w:hyperlink w:anchor="_top" w:history="1">
        <w:r w:rsidRPr="00A846C0">
          <w:rPr>
            <w:rStyle w:val="Hyperlink"/>
          </w:rPr>
          <w:t>Top</w:t>
        </w:r>
        <w:r w:rsidR="00C9330C" w:rsidRPr="00A846C0">
          <w:rPr>
            <w:rStyle w:val="Hyperlink"/>
          </w:rPr>
          <w:t xml:space="preserve"> </w:t>
        </w:r>
        <w:r w:rsidRPr="00A846C0">
          <w:rPr>
            <w:rStyle w:val="Hyperlink"/>
          </w:rPr>
          <w:t>of</w:t>
        </w:r>
        <w:r w:rsidR="00C9330C" w:rsidRPr="00A846C0">
          <w:rPr>
            <w:rStyle w:val="Hyperlink"/>
          </w:rPr>
          <w:t xml:space="preserve"> </w:t>
        </w:r>
        <w:r w:rsidRPr="00A846C0">
          <w:rPr>
            <w:rStyle w:val="Hyperlink"/>
          </w:rPr>
          <w:t>the</w:t>
        </w:r>
        <w:r w:rsidR="00C9330C" w:rsidRPr="00A846C0">
          <w:rPr>
            <w:rStyle w:val="Hyperlink"/>
          </w:rPr>
          <w:t xml:space="preserve"> </w:t>
        </w:r>
        <w:r w:rsidRPr="00A846C0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D7AB4" w:rsidRPr="00E34A69" w14:paraId="67115351" w14:textId="77777777" w:rsidTr="00647CDD">
        <w:tc>
          <w:tcPr>
            <w:tcW w:w="5000" w:type="pct"/>
            <w:shd w:val="clear" w:color="auto" w:fill="C0C0C0"/>
          </w:tcPr>
          <w:p w14:paraId="3174C0B3" w14:textId="77777777" w:rsidR="00AD7AB4" w:rsidRPr="00C9330C" w:rsidRDefault="00A81A57" w:rsidP="00F2603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1" w:name="_Overview"/>
            <w:bookmarkStart w:id="42" w:name="_FAQ"/>
            <w:bookmarkStart w:id="43" w:name="_Frequently_Asked_Questions"/>
            <w:bookmarkStart w:id="44" w:name="_Toc34647191"/>
            <w:bookmarkStart w:id="45" w:name="_Toc185461881"/>
            <w:bookmarkEnd w:id="41"/>
            <w:bookmarkEnd w:id="42"/>
            <w:bookmarkEnd w:id="43"/>
            <w:r w:rsidRPr="00C9330C">
              <w:rPr>
                <w:rFonts w:ascii="Verdana" w:hAnsi="Verdana"/>
                <w:i w:val="0"/>
                <w:iCs w:val="0"/>
              </w:rPr>
              <w:t>F</w:t>
            </w:r>
            <w:r w:rsidR="00C827E7" w:rsidRPr="00C9330C">
              <w:rPr>
                <w:rFonts w:ascii="Verdana" w:hAnsi="Verdana"/>
                <w:i w:val="0"/>
                <w:iCs w:val="0"/>
              </w:rPr>
              <w:t>requently</w:t>
            </w:r>
            <w:r w:rsidR="00C9330C">
              <w:rPr>
                <w:rFonts w:ascii="Verdana" w:hAnsi="Verdana"/>
                <w:i w:val="0"/>
                <w:iCs w:val="0"/>
              </w:rPr>
              <w:t xml:space="preserve"> </w:t>
            </w:r>
            <w:r w:rsidR="00C827E7" w:rsidRPr="00C9330C">
              <w:rPr>
                <w:rFonts w:ascii="Verdana" w:hAnsi="Verdana"/>
                <w:i w:val="0"/>
                <w:iCs w:val="0"/>
              </w:rPr>
              <w:t>Asked</w:t>
            </w:r>
            <w:r w:rsidR="00C9330C">
              <w:rPr>
                <w:rFonts w:ascii="Verdana" w:hAnsi="Verdana"/>
                <w:i w:val="0"/>
                <w:iCs w:val="0"/>
              </w:rPr>
              <w:t xml:space="preserve"> </w:t>
            </w:r>
            <w:r w:rsidR="00C827E7" w:rsidRPr="00C9330C">
              <w:rPr>
                <w:rFonts w:ascii="Verdana" w:hAnsi="Verdana"/>
                <w:i w:val="0"/>
                <w:iCs w:val="0"/>
              </w:rPr>
              <w:t>Questions</w:t>
            </w:r>
            <w:bookmarkEnd w:id="44"/>
            <w:bookmarkEnd w:id="45"/>
          </w:p>
        </w:tc>
      </w:tr>
    </w:tbl>
    <w:p w14:paraId="4D731CA6" w14:textId="77777777" w:rsidR="0059667D" w:rsidRPr="00E34A69" w:rsidRDefault="0059667D" w:rsidP="00F26032">
      <w:pPr>
        <w:spacing w:before="120" w:after="120"/>
      </w:pPr>
      <w:r w:rsidRPr="00E34A69">
        <w:t>Refer</w:t>
      </w:r>
      <w:r w:rsidR="00C9330C">
        <w:t xml:space="preserve"> </w:t>
      </w:r>
      <w:r w:rsidRPr="00E34A69">
        <w:t>to</w:t>
      </w:r>
      <w:r w:rsidR="00C9330C">
        <w:t xml:space="preserve"> </w:t>
      </w:r>
      <w:r w:rsidRPr="00E34A69">
        <w:t>the</w:t>
      </w:r>
      <w:r w:rsidR="00C9330C">
        <w:t xml:space="preserve"> </w:t>
      </w:r>
      <w:r w:rsidRPr="00E34A69">
        <w:t>below</w:t>
      </w:r>
      <w:r w:rsidR="00C9330C">
        <w:t xml:space="preserve"> </w:t>
      </w:r>
      <w:r w:rsidRPr="00E34A69">
        <w:t>Questions</w:t>
      </w:r>
      <w:r w:rsidR="00C9330C">
        <w:t xml:space="preserve"> </w:t>
      </w:r>
      <w:r w:rsidRPr="00E34A69">
        <w:t>and</w:t>
      </w:r>
      <w:r w:rsidR="00C9330C">
        <w:t xml:space="preserve"> </w:t>
      </w:r>
      <w:r w:rsidRPr="00E34A69">
        <w:t>Answers</w:t>
      </w:r>
      <w:r w:rsidR="00C9330C">
        <w:t xml:space="preserve"> </w:t>
      </w:r>
      <w:r w:rsidR="00931463" w:rsidRPr="00E34A69">
        <w:t>when</w:t>
      </w:r>
      <w:r w:rsidR="00C9330C">
        <w:t xml:space="preserve"> </w:t>
      </w:r>
      <w:r w:rsidR="00931463" w:rsidRPr="00E34A69">
        <w:t>addressing</w:t>
      </w:r>
      <w:r w:rsidR="00C9330C">
        <w:t xml:space="preserve"> </w:t>
      </w:r>
      <w:r w:rsidR="00931463" w:rsidRPr="00E34A69">
        <w:t>questions</w:t>
      </w:r>
      <w:r w:rsidR="00C9330C">
        <w:t xml:space="preserve"> </w:t>
      </w:r>
      <w:r w:rsidR="00931463" w:rsidRPr="00E34A69">
        <w:t>about</w:t>
      </w:r>
      <w:r w:rsidR="00C9330C">
        <w:t xml:space="preserve"> </w:t>
      </w:r>
      <w:r w:rsidR="00931463" w:rsidRPr="00E34A69">
        <w:t>the</w:t>
      </w:r>
      <w:r w:rsidR="00C9330C">
        <w:t xml:space="preserve"> </w:t>
      </w:r>
      <w:r w:rsidR="00931463" w:rsidRPr="00E34A69">
        <w:t>various</w:t>
      </w:r>
      <w:r w:rsidR="00C9330C">
        <w:t xml:space="preserve"> </w:t>
      </w:r>
      <w:r w:rsidR="00931463" w:rsidRPr="00E34A69">
        <w:t>processes</w:t>
      </w:r>
      <w:r w:rsidR="00C9330C">
        <w:t xml:space="preserve"> </w:t>
      </w:r>
      <w:r w:rsidR="00931463" w:rsidRPr="00E34A69">
        <w:t>within</w:t>
      </w:r>
      <w:r w:rsidR="00C9330C">
        <w:t xml:space="preserve"> </w:t>
      </w:r>
      <w:r w:rsidR="00931463" w:rsidRPr="00E34A69">
        <w:t>this</w:t>
      </w:r>
      <w:r w:rsidR="00C9330C">
        <w:t xml:space="preserve"> </w:t>
      </w:r>
      <w:r w:rsidR="00931463" w:rsidRPr="00E34A69">
        <w:t>document</w:t>
      </w:r>
      <w:r w:rsidRPr="00E34A69"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"/>
        <w:gridCol w:w="4470"/>
        <w:gridCol w:w="8006"/>
      </w:tblGrid>
      <w:tr w:rsidR="00CE65FD" w:rsidRPr="00E34A69" w14:paraId="564E9F14" w14:textId="77777777" w:rsidTr="008F2AD4">
        <w:trPr>
          <w:trHeight w:val="20"/>
        </w:trPr>
        <w:tc>
          <w:tcPr>
            <w:tcW w:w="183" w:type="pct"/>
            <w:shd w:val="pct10" w:color="auto" w:fill="auto"/>
          </w:tcPr>
          <w:p w14:paraId="541EE4F2" w14:textId="77777777" w:rsidR="00CE65FD" w:rsidRPr="00E34A69" w:rsidRDefault="00CE65FD" w:rsidP="00F26032">
            <w:pPr>
              <w:spacing w:before="120" w:after="120"/>
              <w:jc w:val="center"/>
              <w:rPr>
                <w:b/>
              </w:rPr>
            </w:pPr>
            <w:r w:rsidRPr="00E34A69">
              <w:rPr>
                <w:b/>
              </w:rPr>
              <w:t>#</w:t>
            </w:r>
          </w:p>
        </w:tc>
        <w:tc>
          <w:tcPr>
            <w:tcW w:w="1726" w:type="pct"/>
            <w:shd w:val="pct10" w:color="auto" w:fill="auto"/>
          </w:tcPr>
          <w:p w14:paraId="4041ED2F" w14:textId="77777777" w:rsidR="00CE65FD" w:rsidRPr="00E34A69" w:rsidRDefault="00CE65FD" w:rsidP="00F26032">
            <w:pPr>
              <w:spacing w:before="120" w:after="120"/>
              <w:jc w:val="center"/>
              <w:rPr>
                <w:b/>
              </w:rPr>
            </w:pPr>
            <w:r w:rsidRPr="00E34A69">
              <w:rPr>
                <w:b/>
              </w:rPr>
              <w:t>Question</w:t>
            </w:r>
          </w:p>
        </w:tc>
        <w:tc>
          <w:tcPr>
            <w:tcW w:w="3091" w:type="pct"/>
            <w:shd w:val="pct10" w:color="auto" w:fill="auto"/>
          </w:tcPr>
          <w:p w14:paraId="3C34F2AD" w14:textId="77777777" w:rsidR="00CE65FD" w:rsidRPr="00E34A69" w:rsidRDefault="00CE65FD" w:rsidP="00F26032">
            <w:pPr>
              <w:spacing w:before="120" w:after="120"/>
              <w:jc w:val="center"/>
              <w:rPr>
                <w:b/>
              </w:rPr>
            </w:pPr>
            <w:r w:rsidRPr="00E34A69">
              <w:rPr>
                <w:b/>
              </w:rPr>
              <w:t>Answers</w:t>
            </w:r>
          </w:p>
        </w:tc>
      </w:tr>
      <w:tr w:rsidR="00CE65FD" w:rsidRPr="00E34A69" w14:paraId="5FB75CED" w14:textId="77777777" w:rsidTr="008F2AD4">
        <w:trPr>
          <w:trHeight w:val="20"/>
        </w:trPr>
        <w:tc>
          <w:tcPr>
            <w:tcW w:w="183" w:type="pct"/>
          </w:tcPr>
          <w:p w14:paraId="2139A001" w14:textId="02434050" w:rsidR="00CE65FD" w:rsidRPr="00E34A69" w:rsidRDefault="00CE65FD" w:rsidP="00F26032">
            <w:pPr>
              <w:spacing w:before="120" w:after="120"/>
              <w:jc w:val="center"/>
              <w:rPr>
                <w:rFonts w:cs="Arial"/>
                <w:b/>
              </w:rPr>
            </w:pPr>
            <w:r w:rsidRPr="00E34A69">
              <w:rPr>
                <w:rFonts w:cs="Arial"/>
                <w:b/>
              </w:rPr>
              <w:t>1</w:t>
            </w:r>
          </w:p>
        </w:tc>
        <w:tc>
          <w:tcPr>
            <w:tcW w:w="1726" w:type="pct"/>
          </w:tcPr>
          <w:p w14:paraId="3ABC02C2" w14:textId="77777777" w:rsidR="00CE65FD" w:rsidRPr="00E34A69" w:rsidRDefault="00CE65FD" w:rsidP="00F26032">
            <w:pPr>
              <w:spacing w:before="120" w:after="120"/>
              <w:rPr>
                <w:rFonts w:cs="Arial"/>
                <w:b/>
              </w:rPr>
            </w:pPr>
            <w:r w:rsidRPr="00E34A69">
              <w:rPr>
                <w:rFonts w:cs="Arial"/>
                <w:b/>
              </w:rPr>
              <w:t>What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is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the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lowest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amount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I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can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pay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per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month?</w:t>
            </w:r>
          </w:p>
        </w:tc>
        <w:tc>
          <w:tcPr>
            <w:tcW w:w="3091" w:type="pct"/>
          </w:tcPr>
          <w:p w14:paraId="59C28F63" w14:textId="66087C5E" w:rsidR="00CE65FD" w:rsidRDefault="00402BB9" w:rsidP="00F26032">
            <w:pPr>
              <w:spacing w:before="120" w:after="120"/>
              <w:rPr>
                <w:rFonts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2E7A5C58" wp14:editId="7104F3C3">
                  <wp:extent cx="247650" cy="2095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t xml:space="preserve">  </w:t>
            </w:r>
            <w:r w:rsidR="00CE65FD"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lowest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amount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you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can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per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month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is</w:t>
            </w:r>
            <w:r w:rsidR="00C9330C">
              <w:rPr>
                <w:rFonts w:cs="Arial"/>
              </w:rPr>
              <w:t xml:space="preserve"> </w:t>
            </w:r>
            <w:r w:rsidR="00CE65FD" w:rsidRPr="00FA7770">
              <w:rPr>
                <w:rFonts w:cs="Arial"/>
                <w:b/>
              </w:rPr>
              <w:t>$10.00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in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addition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your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standard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monthly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premium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and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LEP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(if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applicable).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  <w:b/>
              </w:rPr>
              <w:t>It</w:t>
            </w:r>
            <w:r w:rsidR="00C9330C"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cannot</w:t>
            </w:r>
            <w:r w:rsidR="00C9330C"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be</w:t>
            </w:r>
            <w:r w:rsidR="00C9330C"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any</w:t>
            </w:r>
            <w:r w:rsidR="00C9330C"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less.</w:t>
            </w:r>
          </w:p>
          <w:p w14:paraId="1803AAAD" w14:textId="77777777" w:rsidR="00862D01" w:rsidRPr="00E34A69" w:rsidRDefault="00862D01" w:rsidP="00F26032">
            <w:pPr>
              <w:spacing w:before="120" w:after="120"/>
              <w:rPr>
                <w:rFonts w:cs="Arial"/>
                <w:b/>
              </w:rPr>
            </w:pPr>
          </w:p>
        </w:tc>
      </w:tr>
      <w:tr w:rsidR="00CE65FD" w:rsidRPr="00E34A69" w14:paraId="33F7448C" w14:textId="77777777" w:rsidTr="008F2AD4">
        <w:trPr>
          <w:trHeight w:val="20"/>
        </w:trPr>
        <w:tc>
          <w:tcPr>
            <w:tcW w:w="183" w:type="pct"/>
          </w:tcPr>
          <w:p w14:paraId="1874E523" w14:textId="6906DBEE" w:rsidR="00CE65FD" w:rsidRPr="00E34A69" w:rsidRDefault="00CE65FD" w:rsidP="00F26032">
            <w:pPr>
              <w:spacing w:before="120" w:after="120"/>
              <w:jc w:val="center"/>
              <w:rPr>
                <w:rFonts w:cs="Arial"/>
                <w:b/>
              </w:rPr>
            </w:pPr>
            <w:r w:rsidRPr="00E34A69">
              <w:rPr>
                <w:rFonts w:cs="Arial"/>
                <w:b/>
              </w:rPr>
              <w:t>2</w:t>
            </w:r>
          </w:p>
        </w:tc>
        <w:tc>
          <w:tcPr>
            <w:tcW w:w="1726" w:type="pct"/>
          </w:tcPr>
          <w:p w14:paraId="57873EEA" w14:textId="77777777" w:rsidR="00CE65FD" w:rsidRPr="00E34A69" w:rsidRDefault="00CE65FD" w:rsidP="00F26032">
            <w:pPr>
              <w:spacing w:before="120" w:after="120"/>
            </w:pPr>
            <w:r w:rsidRPr="00E34A69">
              <w:rPr>
                <w:rFonts w:cs="Arial"/>
                <w:b/>
              </w:rPr>
              <w:t>How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much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am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I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required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to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pay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with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the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Payment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Plan?</w:t>
            </w:r>
          </w:p>
        </w:tc>
        <w:tc>
          <w:tcPr>
            <w:tcW w:w="3091" w:type="pct"/>
          </w:tcPr>
          <w:p w14:paraId="7A85709E" w14:textId="5C665DA3" w:rsidR="00CE65FD" w:rsidRPr="00E34A69" w:rsidRDefault="00402BB9" w:rsidP="00F26032">
            <w:pPr>
              <w:spacing w:before="120" w:after="120"/>
              <w:rPr>
                <w:rStyle w:val="Strong"/>
              </w:rPr>
            </w:pPr>
            <w:r>
              <w:rPr>
                <w:noProof/>
              </w:rPr>
              <w:drawing>
                <wp:inline distT="0" distB="0" distL="0" distR="0" wp14:anchorId="614A1206" wp14:editId="460C2EA6">
                  <wp:extent cx="247650" cy="2095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t xml:space="preserve">  </w:t>
            </w:r>
            <w:r w:rsidR="00CE65FD" w:rsidRPr="00E34A69">
              <w:rPr>
                <w:rStyle w:val="Strong"/>
                <w:b w:val="0"/>
              </w:rPr>
              <w:t>The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more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you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can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pay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each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month,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over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and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above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the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current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monthly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plan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premium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and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LEP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(if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applicable),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the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sooner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you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will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be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able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to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eliminate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the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past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due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balance.</w:t>
            </w:r>
          </w:p>
          <w:p w14:paraId="6C3E66E4" w14:textId="77777777" w:rsidR="00CE65FD" w:rsidRPr="00E34A69" w:rsidRDefault="00CE65FD" w:rsidP="00F26032">
            <w:pPr>
              <w:spacing w:before="120" w:after="120"/>
              <w:rPr>
                <w:rStyle w:val="Strong"/>
                <w:b w:val="0"/>
              </w:rPr>
            </w:pPr>
          </w:p>
          <w:p w14:paraId="30FE1EA8" w14:textId="77777777" w:rsidR="00EB512E" w:rsidRDefault="00CE65FD" w:rsidP="00F26032">
            <w:pPr>
              <w:spacing w:before="120" w:after="120"/>
              <w:rPr>
                <w:rStyle w:val="Strong"/>
                <w:b w:val="0"/>
              </w:rPr>
            </w:pPr>
            <w:r w:rsidRPr="00E34A69">
              <w:rPr>
                <w:rStyle w:val="Strong"/>
              </w:rPr>
              <w:t>Note</w:t>
            </w:r>
            <w:r w:rsidR="00EB512E">
              <w:rPr>
                <w:rStyle w:val="Strong"/>
              </w:rPr>
              <w:t>s</w:t>
            </w:r>
            <w:r w:rsidRPr="00E34A69">
              <w:rPr>
                <w:rStyle w:val="Strong"/>
              </w:rPr>
              <w:t>:</w:t>
            </w:r>
            <w:r w:rsidR="00C9330C">
              <w:rPr>
                <w:rStyle w:val="Strong"/>
                <w:b w:val="0"/>
              </w:rPr>
              <w:t xml:space="preserve"> </w:t>
            </w:r>
          </w:p>
          <w:p w14:paraId="1FEAE72E" w14:textId="77777777" w:rsidR="00EB512E" w:rsidRDefault="00CE65FD" w:rsidP="00F26032">
            <w:pPr>
              <w:numPr>
                <w:ilvl w:val="0"/>
                <w:numId w:val="16"/>
              </w:numPr>
              <w:spacing w:before="120" w:after="120"/>
              <w:rPr>
                <w:rStyle w:val="Strong"/>
                <w:b w:val="0"/>
              </w:rPr>
            </w:pPr>
            <w:r w:rsidRPr="00E34A69">
              <w:rPr>
                <w:rStyle w:val="Strong"/>
                <w:b w:val="0"/>
              </w:rPr>
              <w:t>Payment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Plans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can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only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be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accepted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for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a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minimum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of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at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least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&lt;$10&gt;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paid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in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addition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to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the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monthly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premium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and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LEP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(if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applicable).</w:t>
            </w:r>
            <w:r w:rsidR="00C9330C">
              <w:rPr>
                <w:rStyle w:val="Strong"/>
                <w:b w:val="0"/>
              </w:rPr>
              <w:t xml:space="preserve"> </w:t>
            </w:r>
          </w:p>
          <w:p w14:paraId="11B38284" w14:textId="77777777" w:rsidR="00CE65FD" w:rsidRPr="00EB512E" w:rsidRDefault="00CE65FD" w:rsidP="00F26032">
            <w:pPr>
              <w:numPr>
                <w:ilvl w:val="0"/>
                <w:numId w:val="16"/>
              </w:numPr>
              <w:spacing w:before="120" w:after="120"/>
              <w:rPr>
                <w:rStyle w:val="Strong"/>
                <w:b w:val="0"/>
              </w:rPr>
            </w:pPr>
            <w:r w:rsidRPr="00EB512E">
              <w:rPr>
                <w:rStyle w:val="Strong"/>
                <w:b w:val="0"/>
              </w:rPr>
              <w:t>The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B512E">
              <w:rPr>
                <w:rStyle w:val="Strong"/>
                <w:b w:val="0"/>
              </w:rPr>
              <w:t>beneficiary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B512E">
              <w:rPr>
                <w:rStyle w:val="Strong"/>
                <w:b w:val="0"/>
              </w:rPr>
              <w:t>is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B512E">
              <w:rPr>
                <w:rStyle w:val="Strong"/>
                <w:b w:val="0"/>
              </w:rPr>
              <w:t>responsible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B512E">
              <w:rPr>
                <w:rStyle w:val="Strong"/>
                <w:b w:val="0"/>
              </w:rPr>
              <w:t>for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B512E">
              <w:rPr>
                <w:rStyle w:val="Strong"/>
                <w:b w:val="0"/>
              </w:rPr>
              <w:t>determining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B512E">
              <w:rPr>
                <w:rStyle w:val="Strong"/>
                <w:b w:val="0"/>
              </w:rPr>
              <w:t>what</w:t>
            </w:r>
            <w:r w:rsidR="00C9330C">
              <w:rPr>
                <w:rStyle w:val="Strong"/>
                <w:b w:val="0"/>
              </w:rPr>
              <w:t xml:space="preserve"> </w:t>
            </w:r>
            <w:r w:rsidR="00FF431A" w:rsidRPr="00EB512E">
              <w:rPr>
                <w:rStyle w:val="Strong"/>
                <w:b w:val="0"/>
              </w:rPr>
              <w:t>can</w:t>
            </w:r>
            <w:r w:rsidR="00C9330C">
              <w:rPr>
                <w:rStyle w:val="Strong"/>
                <w:b w:val="0"/>
              </w:rPr>
              <w:t xml:space="preserve"> </w:t>
            </w:r>
            <w:r w:rsidR="00FF431A" w:rsidRPr="00EB512E">
              <w:rPr>
                <w:rStyle w:val="Strong"/>
                <w:b w:val="0"/>
              </w:rPr>
              <w:t>be</w:t>
            </w:r>
            <w:r w:rsidR="00C9330C">
              <w:rPr>
                <w:rStyle w:val="Strong"/>
                <w:b w:val="0"/>
              </w:rPr>
              <w:t xml:space="preserve"> </w:t>
            </w:r>
            <w:r w:rsidR="00FF431A" w:rsidRPr="00EB512E">
              <w:rPr>
                <w:rStyle w:val="Strong"/>
                <w:b w:val="0"/>
              </w:rPr>
              <w:t>afforded</w:t>
            </w:r>
            <w:r w:rsidRPr="00EB512E">
              <w:rPr>
                <w:rStyle w:val="Strong"/>
                <w:b w:val="0"/>
              </w:rPr>
              <w:t>.</w:t>
            </w:r>
          </w:p>
          <w:p w14:paraId="2EA2BB46" w14:textId="77777777" w:rsidR="00862D01" w:rsidRPr="00E34A69" w:rsidRDefault="00862D01" w:rsidP="00F26032">
            <w:pPr>
              <w:spacing w:before="120" w:after="120"/>
              <w:ind w:left="1080"/>
              <w:rPr>
                <w:rFonts w:cs="Arial"/>
                <w:b/>
              </w:rPr>
            </w:pPr>
          </w:p>
        </w:tc>
      </w:tr>
      <w:tr w:rsidR="00CE65FD" w:rsidRPr="00E34A69" w14:paraId="170CB16F" w14:textId="77777777" w:rsidTr="008F2AD4">
        <w:trPr>
          <w:trHeight w:val="20"/>
        </w:trPr>
        <w:tc>
          <w:tcPr>
            <w:tcW w:w="183" w:type="pct"/>
          </w:tcPr>
          <w:p w14:paraId="300D79B7" w14:textId="4730335F" w:rsidR="00CE65FD" w:rsidRPr="00E34A69" w:rsidRDefault="00CE65FD" w:rsidP="00F26032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E34A69">
              <w:rPr>
                <w:rFonts w:cs="Arial"/>
                <w:b/>
                <w:bCs/>
              </w:rPr>
              <w:t>3</w:t>
            </w:r>
          </w:p>
        </w:tc>
        <w:tc>
          <w:tcPr>
            <w:tcW w:w="1726" w:type="pct"/>
          </w:tcPr>
          <w:p w14:paraId="10032691" w14:textId="77777777" w:rsidR="00CE65FD" w:rsidRPr="00E34A69" w:rsidRDefault="00CE65FD" w:rsidP="00F26032">
            <w:pPr>
              <w:spacing w:before="120" w:after="120"/>
              <w:rPr>
                <w:rFonts w:cs="Arial"/>
                <w:b/>
                <w:bCs/>
              </w:rPr>
            </w:pPr>
            <w:r w:rsidRPr="00E34A69">
              <w:rPr>
                <w:rFonts w:cs="Arial"/>
                <w:b/>
                <w:bCs/>
              </w:rPr>
              <w:t>Can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I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set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up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a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Payment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Plan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for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my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past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due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balance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even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if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I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have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SSA/RRB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withholding?</w:t>
            </w:r>
          </w:p>
          <w:p w14:paraId="63EB4E48" w14:textId="77777777" w:rsidR="00CE65FD" w:rsidRPr="00E34A69" w:rsidRDefault="00CE65FD" w:rsidP="00F26032">
            <w:pPr>
              <w:spacing w:before="120" w:after="120"/>
              <w:rPr>
                <w:rFonts w:cs="Arial"/>
                <w:b/>
              </w:rPr>
            </w:pPr>
          </w:p>
        </w:tc>
        <w:tc>
          <w:tcPr>
            <w:tcW w:w="3091" w:type="pct"/>
          </w:tcPr>
          <w:p w14:paraId="5527168B" w14:textId="6B7377CF" w:rsidR="00CE65FD" w:rsidRDefault="00402BB9" w:rsidP="00F26032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2735780F" wp14:editId="4C9AD894">
                  <wp:extent cx="247650" cy="2095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t xml:space="preserve">  </w:t>
            </w:r>
            <w:r w:rsidR="006F001C">
              <w:t>Yes,</w:t>
            </w:r>
            <w:r w:rsidR="00C9330C">
              <w:t xml:space="preserve"> </w:t>
            </w:r>
            <w:r w:rsidR="006F001C">
              <w:t>s</w:t>
            </w:r>
            <w:r w:rsidR="006F001C" w:rsidRPr="006F001C">
              <w:t>ince</w:t>
            </w:r>
            <w:r w:rsidR="00C9330C">
              <w:t xml:space="preserve"> </w:t>
            </w:r>
            <w:r w:rsidR="006F001C" w:rsidRPr="006F001C">
              <w:t>you</w:t>
            </w:r>
            <w:r w:rsidR="00C9330C">
              <w:t xml:space="preserve"> </w:t>
            </w:r>
            <w:r w:rsidR="006F001C" w:rsidRPr="006F001C">
              <w:t>are</w:t>
            </w:r>
            <w:r w:rsidR="00C9330C">
              <w:t xml:space="preserve"> </w:t>
            </w:r>
            <w:r w:rsidR="006F001C" w:rsidRPr="006F001C">
              <w:t>set</w:t>
            </w:r>
            <w:r w:rsidR="00C9330C">
              <w:t xml:space="preserve"> </w:t>
            </w:r>
            <w:r w:rsidR="006F001C" w:rsidRPr="006F001C">
              <w:t>up</w:t>
            </w:r>
            <w:r w:rsidR="00C9330C">
              <w:t xml:space="preserve"> </w:t>
            </w:r>
            <w:r w:rsidR="006F001C" w:rsidRPr="006F001C">
              <w:t>for</w:t>
            </w:r>
            <w:r w:rsidR="00C9330C">
              <w:t xml:space="preserve"> </w:t>
            </w:r>
            <w:r w:rsidR="006F001C" w:rsidRPr="006F001C">
              <w:t>SSA</w:t>
            </w:r>
            <w:r w:rsidR="00C9330C">
              <w:t xml:space="preserve"> </w:t>
            </w:r>
            <w:r w:rsidR="006F001C" w:rsidRPr="006F001C">
              <w:t>or</w:t>
            </w:r>
            <w:r w:rsidR="00C9330C">
              <w:t xml:space="preserve"> </w:t>
            </w:r>
            <w:r w:rsidR="006F001C" w:rsidRPr="006F001C">
              <w:t>RRB,</w:t>
            </w:r>
            <w:r w:rsidR="00C9330C">
              <w:t xml:space="preserve"> </w:t>
            </w:r>
            <w:r w:rsidR="006F001C" w:rsidRPr="006F001C">
              <w:t>your</w:t>
            </w:r>
            <w:r w:rsidR="00C9330C">
              <w:t xml:space="preserve"> </w:t>
            </w:r>
            <w:r w:rsidR="006F001C" w:rsidRPr="006F001C">
              <w:t>premium</w:t>
            </w:r>
            <w:r w:rsidR="00C9330C">
              <w:t xml:space="preserve"> </w:t>
            </w:r>
            <w:r w:rsidR="006F001C" w:rsidRPr="006F001C">
              <w:t>should</w:t>
            </w:r>
            <w:r w:rsidR="00C9330C">
              <w:t xml:space="preserve"> </w:t>
            </w:r>
            <w:r w:rsidR="006F001C" w:rsidRPr="006F001C">
              <w:t>be</w:t>
            </w:r>
            <w:r w:rsidR="00C9330C">
              <w:t xml:space="preserve"> </w:t>
            </w:r>
            <w:r w:rsidR="006F001C" w:rsidRPr="006F001C">
              <w:t>deducted</w:t>
            </w:r>
            <w:r w:rsidR="00C9330C">
              <w:t xml:space="preserve"> </w:t>
            </w:r>
            <w:r w:rsidR="006F001C" w:rsidRPr="006F001C">
              <w:t>from</w:t>
            </w:r>
            <w:r w:rsidR="00C9330C">
              <w:t xml:space="preserve"> </w:t>
            </w:r>
            <w:r w:rsidR="006F001C" w:rsidRPr="006F001C">
              <w:t>your</w:t>
            </w:r>
            <w:r w:rsidR="00C9330C">
              <w:t xml:space="preserve"> </w:t>
            </w:r>
            <w:r w:rsidR="006F001C" w:rsidRPr="006F001C">
              <w:t>benefit</w:t>
            </w:r>
            <w:r w:rsidR="00C9330C">
              <w:t xml:space="preserve"> </w:t>
            </w:r>
            <w:r w:rsidR="006F001C" w:rsidRPr="006F001C">
              <w:t>check</w:t>
            </w:r>
            <w:r w:rsidR="00C9330C">
              <w:t xml:space="preserve"> </w:t>
            </w:r>
            <w:r w:rsidR="006F001C" w:rsidRPr="006F001C">
              <w:t>and</w:t>
            </w:r>
            <w:r w:rsidR="00C9330C">
              <w:t xml:space="preserve"> </w:t>
            </w:r>
            <w:r w:rsidR="006F001C" w:rsidRPr="006F001C">
              <w:t>you</w:t>
            </w:r>
            <w:r w:rsidR="00C9330C">
              <w:t xml:space="preserve"> </w:t>
            </w:r>
            <w:r w:rsidR="006F001C" w:rsidRPr="006F001C">
              <w:t>will</w:t>
            </w:r>
            <w:r w:rsidR="00C9330C">
              <w:t xml:space="preserve"> </w:t>
            </w:r>
            <w:r w:rsidR="006F001C" w:rsidRPr="006F001C">
              <w:t>not</w:t>
            </w:r>
            <w:r w:rsidR="00C9330C">
              <w:t xml:space="preserve"> </w:t>
            </w:r>
            <w:r w:rsidR="006F001C" w:rsidRPr="006F001C">
              <w:t>receive</w:t>
            </w:r>
            <w:r w:rsidR="00C9330C">
              <w:t xml:space="preserve"> </w:t>
            </w:r>
            <w:r w:rsidR="006F001C" w:rsidRPr="006F001C">
              <w:t>an</w:t>
            </w:r>
            <w:r w:rsidR="00C9330C">
              <w:t xml:space="preserve"> </w:t>
            </w:r>
            <w:r w:rsidR="006F001C" w:rsidRPr="006F001C">
              <w:t>invoice.</w:t>
            </w:r>
            <w:r w:rsidR="00C9330C">
              <w:t xml:space="preserve"> </w:t>
            </w:r>
            <w:r w:rsidR="006F001C" w:rsidRPr="006F001C">
              <w:t>The</w:t>
            </w:r>
            <w:r w:rsidR="00C9330C">
              <w:t xml:space="preserve"> </w:t>
            </w:r>
            <w:r w:rsidR="006F001C" w:rsidRPr="006F001C">
              <w:t>additional</w:t>
            </w:r>
            <w:r w:rsidR="00C9330C">
              <w:t xml:space="preserve"> </w:t>
            </w:r>
            <w:r w:rsidR="006F001C" w:rsidRPr="006F001C">
              <w:t>payment</w:t>
            </w:r>
            <w:r w:rsidR="00C9330C">
              <w:t xml:space="preserve"> </w:t>
            </w:r>
            <w:r w:rsidR="006F001C" w:rsidRPr="006F001C">
              <w:t>plan</w:t>
            </w:r>
            <w:r w:rsidR="00C9330C">
              <w:t xml:space="preserve"> </w:t>
            </w:r>
            <w:r w:rsidR="006F001C" w:rsidRPr="006F001C">
              <w:t>amount</w:t>
            </w:r>
            <w:r w:rsidR="00C9330C">
              <w:t xml:space="preserve"> </w:t>
            </w:r>
            <w:r w:rsidR="006F001C" w:rsidRPr="006F001C">
              <w:t>of</w:t>
            </w:r>
            <w:r w:rsidR="00C9330C">
              <w:t xml:space="preserve"> </w:t>
            </w:r>
            <w:r w:rsidR="006F001C" w:rsidRPr="00FA7770">
              <w:rPr>
                <w:b/>
              </w:rPr>
              <w:t>&lt;$XX.XX&gt;</w:t>
            </w:r>
            <w:r w:rsidR="00C9330C">
              <w:t xml:space="preserve"> </w:t>
            </w:r>
            <w:r w:rsidR="006F001C" w:rsidRPr="006F001C">
              <w:t>MUST</w:t>
            </w:r>
            <w:r w:rsidR="00C9330C">
              <w:t xml:space="preserve"> </w:t>
            </w:r>
            <w:r w:rsidR="006F001C" w:rsidRPr="006F001C">
              <w:t>be</w:t>
            </w:r>
            <w:r w:rsidR="00C9330C">
              <w:t xml:space="preserve"> </w:t>
            </w:r>
            <w:r w:rsidR="006F001C" w:rsidRPr="006F001C">
              <w:t>paid</w:t>
            </w:r>
            <w:r w:rsidR="00C9330C">
              <w:t xml:space="preserve"> </w:t>
            </w:r>
            <w:r w:rsidR="006F001C" w:rsidRPr="006F001C">
              <w:t>directly</w:t>
            </w:r>
            <w:r w:rsidR="00C9330C">
              <w:t xml:space="preserve"> </w:t>
            </w:r>
            <w:r w:rsidR="006F001C" w:rsidRPr="006F001C">
              <w:t>to</w:t>
            </w:r>
            <w:r w:rsidR="00C9330C">
              <w:t xml:space="preserve"> </w:t>
            </w:r>
            <w:r w:rsidR="006F001C" w:rsidRPr="006F001C">
              <w:t>the</w:t>
            </w:r>
            <w:r w:rsidR="00C9330C">
              <w:t xml:space="preserve"> </w:t>
            </w:r>
            <w:r w:rsidR="006F001C" w:rsidRPr="006F001C">
              <w:t>plan</w:t>
            </w:r>
            <w:r w:rsidR="00C9330C">
              <w:t xml:space="preserve"> </w:t>
            </w:r>
            <w:r w:rsidR="006F001C" w:rsidRPr="006F001C">
              <w:t>via</w:t>
            </w:r>
            <w:r w:rsidR="00C9330C">
              <w:t xml:space="preserve"> </w:t>
            </w:r>
            <w:r w:rsidR="006F001C" w:rsidRPr="006F001C">
              <w:t>one-time</w:t>
            </w:r>
            <w:r w:rsidR="00C9330C">
              <w:t xml:space="preserve"> </w:t>
            </w:r>
            <w:r w:rsidR="006F001C" w:rsidRPr="006F001C">
              <w:t>credit/debit</w:t>
            </w:r>
            <w:r w:rsidR="00C9330C">
              <w:t xml:space="preserve"> </w:t>
            </w:r>
            <w:r w:rsidR="006F001C" w:rsidRPr="006F001C">
              <w:t>card</w:t>
            </w:r>
            <w:r w:rsidR="00C9330C">
              <w:t xml:space="preserve"> </w:t>
            </w:r>
            <w:r w:rsidR="006F001C" w:rsidRPr="006F001C">
              <w:t>or</w:t>
            </w:r>
            <w:r w:rsidR="00C9330C">
              <w:t xml:space="preserve"> </w:t>
            </w:r>
            <w:r w:rsidR="006F001C" w:rsidRPr="006F001C">
              <w:t>check/E-check.</w:t>
            </w:r>
            <w:r w:rsidR="00C9330C">
              <w:t xml:space="preserve"> </w:t>
            </w:r>
            <w:r w:rsidR="006F001C" w:rsidRPr="006F001C">
              <w:t>Your</w:t>
            </w:r>
            <w:r w:rsidR="00C9330C">
              <w:t xml:space="preserve"> </w:t>
            </w:r>
            <w:r w:rsidR="006F001C" w:rsidRPr="006F001C">
              <w:t>Payment</w:t>
            </w:r>
            <w:r w:rsidR="00C9330C">
              <w:t xml:space="preserve"> </w:t>
            </w:r>
            <w:r w:rsidR="006F001C" w:rsidRPr="006F001C">
              <w:t>Plan</w:t>
            </w:r>
            <w:r w:rsidR="00C9330C">
              <w:t xml:space="preserve"> </w:t>
            </w:r>
            <w:r w:rsidR="006F001C" w:rsidRPr="006F001C">
              <w:t>amount</w:t>
            </w:r>
            <w:r w:rsidR="00C9330C">
              <w:t xml:space="preserve"> </w:t>
            </w:r>
            <w:r w:rsidR="006F001C" w:rsidRPr="006F001C">
              <w:t>will</w:t>
            </w:r>
            <w:r w:rsidR="00C9330C">
              <w:t xml:space="preserve"> </w:t>
            </w:r>
            <w:r w:rsidR="006F001C" w:rsidRPr="006F001C">
              <w:t>be</w:t>
            </w:r>
            <w:r w:rsidR="00C9330C">
              <w:t xml:space="preserve"> </w:t>
            </w:r>
            <w:r w:rsidR="006F001C" w:rsidRPr="006F001C">
              <w:t>due</w:t>
            </w:r>
            <w:r w:rsidR="00C9330C">
              <w:t xml:space="preserve"> </w:t>
            </w:r>
            <w:r w:rsidR="006F001C" w:rsidRPr="006F001C">
              <w:t>on</w:t>
            </w:r>
            <w:r w:rsidR="00C9330C">
              <w:t xml:space="preserve"> </w:t>
            </w:r>
            <w:r w:rsidR="006F001C" w:rsidRPr="006F001C">
              <w:t>the</w:t>
            </w:r>
            <w:r w:rsidR="00C9330C">
              <w:t xml:space="preserve"> </w:t>
            </w:r>
            <w:r w:rsidR="006F001C" w:rsidRPr="006F001C">
              <w:t>first</w:t>
            </w:r>
            <w:r w:rsidR="00C9330C">
              <w:t xml:space="preserve"> </w:t>
            </w:r>
            <w:r w:rsidR="006F001C" w:rsidRPr="006F001C">
              <w:t>of</w:t>
            </w:r>
            <w:r w:rsidR="00C9330C">
              <w:t xml:space="preserve"> </w:t>
            </w:r>
            <w:r w:rsidR="006F001C" w:rsidRPr="006F001C">
              <w:t>each</w:t>
            </w:r>
            <w:r w:rsidR="00C9330C">
              <w:t xml:space="preserve"> </w:t>
            </w:r>
            <w:r w:rsidR="006F001C" w:rsidRPr="006F001C">
              <w:t>month.</w:t>
            </w:r>
          </w:p>
          <w:p w14:paraId="5798AC09" w14:textId="77777777" w:rsidR="000D07EC" w:rsidRPr="00E34A69" w:rsidRDefault="000D07EC" w:rsidP="00F26032">
            <w:pPr>
              <w:spacing w:before="120" w:after="120"/>
            </w:pPr>
          </w:p>
        </w:tc>
      </w:tr>
      <w:tr w:rsidR="00CE65FD" w:rsidRPr="00E34A69" w14:paraId="6C2BFC07" w14:textId="77777777" w:rsidTr="008F2AD4">
        <w:trPr>
          <w:trHeight w:val="20"/>
        </w:trPr>
        <w:tc>
          <w:tcPr>
            <w:tcW w:w="183" w:type="pct"/>
          </w:tcPr>
          <w:p w14:paraId="5CFFB2D5" w14:textId="1F2FA24C" w:rsidR="00CE65FD" w:rsidRPr="00E34A69" w:rsidRDefault="00CE65FD" w:rsidP="00F26032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E34A69">
              <w:rPr>
                <w:rFonts w:cs="Arial"/>
                <w:b/>
                <w:bCs/>
              </w:rPr>
              <w:t>4</w:t>
            </w:r>
          </w:p>
        </w:tc>
        <w:tc>
          <w:tcPr>
            <w:tcW w:w="1726" w:type="pct"/>
          </w:tcPr>
          <w:p w14:paraId="587C8878" w14:textId="77777777" w:rsidR="00CE65FD" w:rsidRPr="00E34A69" w:rsidRDefault="00CE65FD" w:rsidP="00F26032">
            <w:pPr>
              <w:spacing w:before="120" w:after="120"/>
              <w:rPr>
                <w:rFonts w:cs="Arial"/>
                <w:b/>
                <w:bCs/>
              </w:rPr>
            </w:pPr>
            <w:r w:rsidRPr="00E34A69">
              <w:rPr>
                <w:rFonts w:cs="Arial"/>
                <w:b/>
                <w:bCs/>
              </w:rPr>
              <w:t>Will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the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finance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department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contact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the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beneficiary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about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their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Payment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Plan?</w:t>
            </w:r>
          </w:p>
          <w:p w14:paraId="3C8C3D6F" w14:textId="77777777" w:rsidR="00CE65FD" w:rsidRPr="00E34A69" w:rsidRDefault="00CE65FD" w:rsidP="00F26032">
            <w:pPr>
              <w:spacing w:before="120" w:after="120"/>
            </w:pPr>
          </w:p>
        </w:tc>
        <w:tc>
          <w:tcPr>
            <w:tcW w:w="3091" w:type="pct"/>
          </w:tcPr>
          <w:p w14:paraId="6B1D9CFE" w14:textId="1E6C9B6A" w:rsidR="00CE65FD" w:rsidRPr="00E34A69" w:rsidRDefault="00402BB9" w:rsidP="00F26032">
            <w:pPr>
              <w:spacing w:before="120" w:after="120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494B93FE" wp14:editId="1433B327">
                  <wp:extent cx="247650" cy="2095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t xml:space="preserve">  </w:t>
            </w:r>
            <w:r w:rsidR="00CE65FD" w:rsidRPr="00E34A69">
              <w:rPr>
                <w:rFonts w:cs="Arial"/>
              </w:rPr>
              <w:t>No,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but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letter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will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be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sent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confirming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effective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date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and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amount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of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Payment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Plan.</w:t>
            </w:r>
          </w:p>
          <w:p w14:paraId="6A1CBC06" w14:textId="77777777" w:rsidR="00CE65FD" w:rsidRPr="00E34A69" w:rsidRDefault="00CE65FD" w:rsidP="00F26032">
            <w:pPr>
              <w:spacing w:before="120" w:after="120"/>
              <w:rPr>
                <w:rFonts w:cs="Arial"/>
              </w:rPr>
            </w:pPr>
          </w:p>
          <w:p w14:paraId="6B6626D7" w14:textId="77777777" w:rsidR="00065152" w:rsidRDefault="00CE65FD" w:rsidP="00F26032">
            <w:pPr>
              <w:spacing w:before="120" w:after="120"/>
              <w:rPr>
                <w:rFonts w:cs="Arial"/>
              </w:rPr>
            </w:pPr>
            <w:r w:rsidRPr="00E34A69">
              <w:rPr>
                <w:rFonts w:cs="Arial"/>
                <w:b/>
              </w:rPr>
              <w:t>Note</w:t>
            </w:r>
            <w:r w:rsidR="00065152">
              <w:rPr>
                <w:rFonts w:cs="Arial"/>
                <w:b/>
              </w:rPr>
              <w:t>s</w:t>
            </w:r>
            <w:r w:rsidRPr="00E34A69">
              <w:rPr>
                <w:rFonts w:cs="Arial"/>
                <w:b/>
              </w:rPr>
              <w:t>:</w:t>
            </w:r>
            <w:r w:rsidR="00C9330C">
              <w:rPr>
                <w:rFonts w:cs="Arial"/>
              </w:rPr>
              <w:t xml:space="preserve"> </w:t>
            </w:r>
          </w:p>
          <w:p w14:paraId="48ECFF30" w14:textId="3120F445" w:rsidR="00065152" w:rsidRDefault="00CE65FD" w:rsidP="00F26032">
            <w:pPr>
              <w:numPr>
                <w:ilvl w:val="0"/>
                <w:numId w:val="15"/>
              </w:numPr>
              <w:spacing w:before="120" w:after="120"/>
              <w:rPr>
                <w:rFonts w:cs="Arial"/>
              </w:rPr>
            </w:pPr>
            <w:r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finance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department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will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not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contact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beneficiary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if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there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is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i</w:t>
            </w:r>
            <w:r w:rsidR="0083772D">
              <w:rPr>
                <w:rFonts w:cs="Arial"/>
              </w:rPr>
              <w:t>nformation</w:t>
            </w:r>
            <w:r w:rsidR="00C9330C">
              <w:rPr>
                <w:rFonts w:cs="Arial"/>
              </w:rPr>
              <w:t xml:space="preserve"> </w:t>
            </w:r>
            <w:r w:rsidR="0083772D">
              <w:rPr>
                <w:rFonts w:cs="Arial"/>
              </w:rPr>
              <w:t>missing</w:t>
            </w:r>
            <w:r w:rsidR="00C9330C">
              <w:rPr>
                <w:rFonts w:cs="Arial"/>
              </w:rPr>
              <w:t xml:space="preserve"> </w:t>
            </w:r>
            <w:r w:rsidR="0083772D">
              <w:rPr>
                <w:rFonts w:cs="Arial"/>
              </w:rPr>
              <w:t>from</w:t>
            </w:r>
            <w:r w:rsidR="00C9330C">
              <w:rPr>
                <w:rFonts w:cs="Arial"/>
              </w:rPr>
              <w:t xml:space="preserve"> </w:t>
            </w:r>
            <w:r w:rsidR="0083772D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="00980720">
              <w:rPr>
                <w:rFonts w:cs="Arial"/>
              </w:rPr>
              <w:t xml:space="preserve">Support </w:t>
            </w:r>
            <w:r w:rsidR="0083772D">
              <w:rPr>
                <w:rFonts w:cs="Arial"/>
              </w:rPr>
              <w:t>T</w:t>
            </w:r>
            <w:r w:rsidRPr="00E34A69">
              <w:rPr>
                <w:rFonts w:cs="Arial"/>
              </w:rPr>
              <w:t>ask.</w:t>
            </w:r>
            <w:r w:rsidR="00C9330C">
              <w:rPr>
                <w:rFonts w:cs="Arial"/>
              </w:rPr>
              <w:t xml:space="preserve"> </w:t>
            </w:r>
          </w:p>
          <w:p w14:paraId="4706C2A8" w14:textId="540AD91F" w:rsidR="00065152" w:rsidRDefault="00980720" w:rsidP="00F26032">
            <w:pPr>
              <w:numPr>
                <w:ilvl w:val="0"/>
                <w:numId w:val="15"/>
              </w:num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Support </w:t>
            </w:r>
            <w:r w:rsidR="00CE65FD" w:rsidRPr="00E34A69">
              <w:rPr>
                <w:rFonts w:cs="Arial"/>
              </w:rPr>
              <w:t>Task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notes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must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be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clear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and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concise.</w:t>
            </w:r>
            <w:r w:rsidR="00C9330C">
              <w:rPr>
                <w:rFonts w:cs="Arial"/>
              </w:rPr>
              <w:t xml:space="preserve"> </w:t>
            </w:r>
          </w:p>
          <w:p w14:paraId="69668849" w14:textId="77777777" w:rsidR="00065152" w:rsidRDefault="00CE65FD" w:rsidP="00F26032">
            <w:pPr>
              <w:numPr>
                <w:ilvl w:val="0"/>
                <w:numId w:val="15"/>
              </w:numPr>
              <w:spacing w:before="120" w:after="120"/>
              <w:rPr>
                <w:rFonts w:cs="Arial"/>
              </w:rPr>
            </w:pPr>
            <w:r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Payment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Plan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must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be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addressed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during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call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ensure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req</w:t>
            </w:r>
            <w:r w:rsidR="00065152">
              <w:rPr>
                <w:rFonts w:cs="Arial"/>
              </w:rPr>
              <w:t>uest</w:t>
            </w:r>
            <w:r w:rsidR="00C9330C">
              <w:rPr>
                <w:rFonts w:cs="Arial"/>
              </w:rPr>
              <w:t xml:space="preserve"> </w:t>
            </w:r>
            <w:r w:rsidR="00065152">
              <w:rPr>
                <w:rFonts w:cs="Arial"/>
              </w:rPr>
              <w:t>is</w:t>
            </w:r>
            <w:r w:rsidR="00C9330C">
              <w:rPr>
                <w:rFonts w:cs="Arial"/>
              </w:rPr>
              <w:t xml:space="preserve"> </w:t>
            </w:r>
            <w:r w:rsidR="00065152">
              <w:rPr>
                <w:rFonts w:cs="Arial"/>
              </w:rPr>
              <w:t>successfully</w:t>
            </w:r>
            <w:r w:rsidR="00C9330C">
              <w:rPr>
                <w:rFonts w:cs="Arial"/>
              </w:rPr>
              <w:t xml:space="preserve"> </w:t>
            </w:r>
            <w:r w:rsidR="00065152">
              <w:rPr>
                <w:rFonts w:cs="Arial"/>
              </w:rPr>
              <w:t>completed.</w:t>
            </w:r>
          </w:p>
          <w:p w14:paraId="1D874FE2" w14:textId="77777777" w:rsidR="006F001C" w:rsidRPr="00065152" w:rsidRDefault="006F001C" w:rsidP="00F26032">
            <w:pPr>
              <w:numPr>
                <w:ilvl w:val="0"/>
                <w:numId w:val="15"/>
              </w:numPr>
              <w:spacing w:before="120" w:after="120"/>
              <w:rPr>
                <w:rFonts w:cs="Arial"/>
              </w:rPr>
            </w:pPr>
            <w:r w:rsidRPr="00065152">
              <w:rPr>
                <w:rFonts w:cs="Arial"/>
              </w:rPr>
              <w:t>Payment</w:t>
            </w:r>
            <w:r w:rsidR="00C9330C">
              <w:rPr>
                <w:rFonts w:cs="Arial"/>
              </w:rPr>
              <w:t xml:space="preserve"> </w:t>
            </w:r>
            <w:r w:rsidRPr="00065152">
              <w:rPr>
                <w:rFonts w:cs="Arial"/>
              </w:rPr>
              <w:t>plan</w:t>
            </w:r>
            <w:r w:rsidR="00C9330C">
              <w:rPr>
                <w:rFonts w:cs="Arial"/>
              </w:rPr>
              <w:t xml:space="preserve"> </w:t>
            </w:r>
            <w:r w:rsidRPr="00065152">
              <w:rPr>
                <w:rFonts w:cs="Arial"/>
              </w:rPr>
              <w:t>confirmation</w:t>
            </w:r>
            <w:r w:rsidR="00C9330C">
              <w:rPr>
                <w:rFonts w:cs="Arial"/>
              </w:rPr>
              <w:t xml:space="preserve"> </w:t>
            </w:r>
            <w:r w:rsidRPr="00065152">
              <w:rPr>
                <w:rFonts w:cs="Arial"/>
              </w:rPr>
              <w:t>letters</w:t>
            </w:r>
            <w:r w:rsidR="00C9330C">
              <w:rPr>
                <w:rFonts w:cs="Arial"/>
              </w:rPr>
              <w:t xml:space="preserve"> </w:t>
            </w:r>
            <w:r w:rsidRPr="00065152">
              <w:rPr>
                <w:rFonts w:cs="Arial"/>
              </w:rPr>
              <w:t>are</w:t>
            </w:r>
            <w:r w:rsidR="00C9330C">
              <w:rPr>
                <w:rFonts w:cs="Arial"/>
              </w:rPr>
              <w:t xml:space="preserve"> </w:t>
            </w:r>
            <w:r w:rsidRPr="00065152">
              <w:rPr>
                <w:rFonts w:cs="Arial"/>
              </w:rPr>
              <w:t>viewable</w:t>
            </w:r>
            <w:r w:rsidR="00C9330C">
              <w:rPr>
                <w:rFonts w:cs="Arial"/>
              </w:rPr>
              <w:t xml:space="preserve"> </w:t>
            </w:r>
            <w:r w:rsidRPr="00065152">
              <w:rPr>
                <w:rFonts w:cs="Arial"/>
              </w:rPr>
              <w:t>in</w:t>
            </w:r>
            <w:r w:rsidR="00C9330C">
              <w:rPr>
                <w:rFonts w:cs="Arial"/>
              </w:rPr>
              <w:t xml:space="preserve"> </w:t>
            </w:r>
            <w:r w:rsidRPr="00065152">
              <w:rPr>
                <w:rFonts w:cs="Arial"/>
              </w:rPr>
              <w:t>ONEclick.</w:t>
            </w:r>
          </w:p>
          <w:p w14:paraId="6B105223" w14:textId="77777777" w:rsidR="00CE65FD" w:rsidRPr="00E34A69" w:rsidRDefault="00CE65FD" w:rsidP="00F26032">
            <w:pPr>
              <w:spacing w:before="120" w:after="120"/>
            </w:pPr>
          </w:p>
        </w:tc>
      </w:tr>
      <w:tr w:rsidR="00CE65FD" w:rsidRPr="00E34A69" w14:paraId="1EC11FE8" w14:textId="77777777" w:rsidTr="008F2AD4">
        <w:trPr>
          <w:trHeight w:val="20"/>
        </w:trPr>
        <w:tc>
          <w:tcPr>
            <w:tcW w:w="183" w:type="pct"/>
          </w:tcPr>
          <w:p w14:paraId="6E70875C" w14:textId="01720ED6" w:rsidR="00CE65FD" w:rsidRPr="00E34A69" w:rsidRDefault="00CE65FD" w:rsidP="00F26032">
            <w:pPr>
              <w:spacing w:before="120" w:after="120"/>
              <w:jc w:val="center"/>
              <w:rPr>
                <w:rFonts w:cs="Arial"/>
                <w:b/>
              </w:rPr>
            </w:pPr>
            <w:r w:rsidRPr="00E34A69">
              <w:rPr>
                <w:rFonts w:cs="Arial"/>
                <w:b/>
              </w:rPr>
              <w:t>5</w:t>
            </w:r>
          </w:p>
        </w:tc>
        <w:tc>
          <w:tcPr>
            <w:tcW w:w="1726" w:type="pct"/>
          </w:tcPr>
          <w:p w14:paraId="6E05C722" w14:textId="77777777" w:rsidR="00CE65FD" w:rsidRPr="00E34A69" w:rsidRDefault="00CE65FD" w:rsidP="00F26032">
            <w:pPr>
              <w:spacing w:before="120" w:after="120"/>
              <w:rPr>
                <w:rFonts w:cs="Arial"/>
                <w:b/>
              </w:rPr>
            </w:pPr>
            <w:r w:rsidRPr="00E34A69">
              <w:rPr>
                <w:rFonts w:cs="Arial"/>
                <w:b/>
              </w:rPr>
              <w:t>Can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beneficiaries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with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Automatic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credit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Card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deductions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and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EFT/ACH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withdraws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set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up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a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Payment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Plan?</w:t>
            </w:r>
          </w:p>
        </w:tc>
        <w:tc>
          <w:tcPr>
            <w:tcW w:w="3091" w:type="pct"/>
          </w:tcPr>
          <w:p w14:paraId="6EB56726" w14:textId="7C7C91E6" w:rsidR="00CE65FD" w:rsidRPr="00E34A69" w:rsidRDefault="00402BB9" w:rsidP="00F26032">
            <w:pPr>
              <w:spacing w:before="120" w:after="120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7379481E" wp14:editId="49AFE8A3">
                  <wp:extent cx="247650" cy="2095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t xml:space="preserve">  </w:t>
            </w:r>
            <w:r w:rsidR="00CE65FD" w:rsidRPr="00E34A69">
              <w:rPr>
                <w:rFonts w:cs="Arial"/>
              </w:rPr>
              <w:t>No.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EFT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and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Automatic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credit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card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deductions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are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drawn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between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8</w:t>
            </w:r>
            <w:r w:rsidR="00CE65FD" w:rsidRPr="00E34A69">
              <w:rPr>
                <w:rFonts w:cs="Arial"/>
                <w:vertAlign w:val="superscript"/>
              </w:rPr>
              <w:t>th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and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10</w:t>
            </w:r>
            <w:r w:rsidR="00CE65FD" w:rsidRPr="00E34A69">
              <w:rPr>
                <w:rFonts w:cs="Arial"/>
                <w:vertAlign w:val="superscript"/>
              </w:rPr>
              <w:t>th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of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month,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you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cannot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choose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portion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of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amount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that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is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deducted;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entire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balance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will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always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be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deducted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that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time.</w:t>
            </w:r>
          </w:p>
          <w:p w14:paraId="40430A20" w14:textId="77777777" w:rsidR="00CE65FD" w:rsidRDefault="00CE65FD" w:rsidP="00F26032">
            <w:pPr>
              <w:spacing w:before="120" w:after="120"/>
              <w:rPr>
                <w:rFonts w:cs="Arial"/>
                <w:b/>
              </w:rPr>
            </w:pPr>
          </w:p>
          <w:p w14:paraId="66E84810" w14:textId="3F384F61" w:rsidR="00356204" w:rsidRDefault="006F001C" w:rsidP="00F26032">
            <w:pPr>
              <w:spacing w:before="120" w:after="120"/>
              <w:rPr>
                <w:rFonts w:cs="Arial"/>
              </w:rPr>
            </w:pPr>
            <w:r w:rsidRPr="006F001C">
              <w:rPr>
                <w:rFonts w:cs="Arial"/>
                <w:b/>
              </w:rPr>
              <w:t>Note:</w:t>
            </w:r>
            <w:r w:rsidR="00C9330C">
              <w:rPr>
                <w:rFonts w:cs="Arial"/>
                <w:b/>
              </w:rPr>
              <w:t xml:space="preserve">  </w:t>
            </w:r>
            <w:r w:rsidRPr="003D0AEB">
              <w:rPr>
                <w:rFonts w:cs="Arial"/>
              </w:rPr>
              <w:t>If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beneficiary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wants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switch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INV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AND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have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payment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plan</w:t>
            </w:r>
            <w:r w:rsidR="00356204">
              <w:rPr>
                <w:rFonts w:cs="Arial"/>
              </w:rPr>
              <w:t xml:space="preserve"> you MUST cancel the beneficiary’s automatic payment method BEFORE sending a </w:t>
            </w:r>
            <w:r w:rsidR="0002541F">
              <w:rPr>
                <w:rFonts w:cs="Arial"/>
              </w:rPr>
              <w:t xml:space="preserve">Support </w:t>
            </w:r>
            <w:r w:rsidR="00356204">
              <w:rPr>
                <w:rFonts w:cs="Arial"/>
              </w:rPr>
              <w:t xml:space="preserve">Task for a Payment Plan. </w:t>
            </w:r>
          </w:p>
          <w:p w14:paraId="782170DD" w14:textId="77777777" w:rsidR="00356204" w:rsidRDefault="00356204" w:rsidP="00F26032">
            <w:pPr>
              <w:spacing w:before="120" w:after="120"/>
              <w:rPr>
                <w:rFonts w:cs="Arial"/>
              </w:rPr>
            </w:pPr>
          </w:p>
          <w:p w14:paraId="35F3D36F" w14:textId="445D861A" w:rsidR="00356204" w:rsidRPr="009A1AF6" w:rsidRDefault="00356204" w:rsidP="009A1AF6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9A1AF6">
              <w:rPr>
                <w:rFonts w:ascii="Verdana" w:hAnsi="Verdana" w:cs="Arial"/>
                <w:sz w:val="24"/>
                <w:szCs w:val="24"/>
              </w:rPr>
              <w:t>If the beneficiary’s PWO is EFT, refer to</w:t>
            </w:r>
            <w:r w:rsidR="006E3282">
              <w:rPr>
                <w:rFonts w:ascii="Verdana" w:hAnsi="Verdana" w:cs="Arial"/>
                <w:sz w:val="24"/>
                <w:szCs w:val="24"/>
              </w:rPr>
              <w:t xml:space="preserve"> </w:t>
            </w:r>
            <w:hyperlink r:id="rId20" w:anchor="!/view?docid=e374d0da-4315-4a41-97fd-d00b937ec68e" w:history="1">
              <w:r w:rsidR="00C40645">
                <w:rPr>
                  <w:rStyle w:val="Hyperlink"/>
                  <w:rFonts w:ascii="Verdana" w:hAnsi="Verdana" w:cs="Arial"/>
                  <w:sz w:val="24"/>
                  <w:szCs w:val="24"/>
                </w:rPr>
                <w:t>Aetna Compass MED D - SilverScript Premium Billing E-Check/EFT Single-Sign-On (SSO) Processes (062995)</w:t>
              </w:r>
            </w:hyperlink>
            <w:r w:rsidR="0081712B" w:rsidRPr="009A1AF6">
              <w:rPr>
                <w:rFonts w:ascii="Verdana" w:hAnsi="Verdana" w:cs="Arial"/>
                <w:sz w:val="24"/>
                <w:szCs w:val="24"/>
              </w:rPr>
              <w:t>.</w:t>
            </w:r>
          </w:p>
          <w:p w14:paraId="66031A9F" w14:textId="77777777" w:rsidR="00356204" w:rsidRPr="009A1AF6" w:rsidRDefault="00356204" w:rsidP="00F26032">
            <w:pPr>
              <w:spacing w:before="120" w:after="120"/>
              <w:rPr>
                <w:rFonts w:cs="Arial"/>
                <w:sz w:val="28"/>
                <w:szCs w:val="28"/>
              </w:rPr>
            </w:pPr>
          </w:p>
          <w:p w14:paraId="202122AD" w14:textId="52EE632B" w:rsidR="00356204" w:rsidRPr="009A1AF6" w:rsidRDefault="00356204" w:rsidP="009A1AF6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9A1AF6">
              <w:rPr>
                <w:rFonts w:ascii="Verdana" w:hAnsi="Verdana" w:cs="Arial"/>
                <w:sz w:val="24"/>
                <w:szCs w:val="24"/>
              </w:rPr>
              <w:t xml:space="preserve">If the beneficiary’s PWO is RCD, refer to </w:t>
            </w:r>
            <w:hyperlink r:id="rId21" w:anchor="!/view?docid=29cd0a2a-b165-4baa-a448-918931058152" w:history="1">
              <w:r w:rsidR="00C40645">
                <w:rPr>
                  <w:rStyle w:val="Hyperlink"/>
                  <w:rFonts w:ascii="Verdana" w:hAnsi="Verdana" w:cs="Arial"/>
                  <w:sz w:val="24"/>
                  <w:szCs w:val="24"/>
                </w:rPr>
                <w:t>Aetna Compass MED D - SilverScript Premium Billing Credit Card Single-Sign-On (SSO) Processes (064883)</w:t>
              </w:r>
            </w:hyperlink>
            <w:r w:rsidR="0081712B" w:rsidRPr="00C40645">
              <w:rPr>
                <w:rStyle w:val="Hyperlink"/>
                <w:rFonts w:ascii="Verdana" w:hAnsi="Verdana" w:cs="Arial"/>
                <w:color w:val="auto"/>
                <w:sz w:val="24"/>
                <w:szCs w:val="24"/>
                <w:u w:val="none"/>
              </w:rPr>
              <w:t>.</w:t>
            </w:r>
          </w:p>
          <w:p w14:paraId="323C0351" w14:textId="77777777" w:rsidR="00356204" w:rsidRDefault="00356204" w:rsidP="00F26032">
            <w:pPr>
              <w:spacing w:before="120" w:after="120"/>
              <w:rPr>
                <w:rFonts w:cs="Arial"/>
              </w:rPr>
            </w:pPr>
          </w:p>
          <w:p w14:paraId="4358044E" w14:textId="77777777" w:rsidR="00356204" w:rsidRDefault="00356204" w:rsidP="00F26032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Follow the below AFTER cancelling the beneficiary’s automatic payment method:</w:t>
            </w:r>
          </w:p>
          <w:p w14:paraId="22AA01EC" w14:textId="77777777" w:rsidR="00356204" w:rsidRDefault="00356204" w:rsidP="00F26032">
            <w:pPr>
              <w:spacing w:before="120" w:after="120"/>
              <w:rPr>
                <w:rFonts w:cs="Arial"/>
              </w:rPr>
            </w:pPr>
          </w:p>
          <w:p w14:paraId="6F188F8D" w14:textId="27FE58CD" w:rsidR="00356204" w:rsidRDefault="00402BB9" w:rsidP="00F26032">
            <w:pPr>
              <w:spacing w:before="120" w:after="12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ED0A6BB" wp14:editId="727FB2E1">
                  <wp:extent cx="247650" cy="2095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56204">
              <w:t xml:space="preserve"> I have cancelled your automatic payment method and I will submit a request for a Payment Plan. The Payment Plan we have agreed to is your current monthly plan premium and LEP (if applicable) plus &lt;</w:t>
            </w:r>
            <w:r w:rsidR="00356204">
              <w:rPr>
                <w:b/>
              </w:rPr>
              <w:t>$</w:t>
            </w:r>
            <w:r w:rsidR="00356204" w:rsidRPr="00E1550E">
              <w:rPr>
                <w:b/>
              </w:rPr>
              <w:t>XX.XX</w:t>
            </w:r>
            <w:r w:rsidR="00356204">
              <w:t>&gt;. The total payment due each month will be &lt;</w:t>
            </w:r>
            <w:r w:rsidR="00356204" w:rsidRPr="00E1550E">
              <w:rPr>
                <w:b/>
              </w:rPr>
              <w:t>$XX.XX</w:t>
            </w:r>
            <w:r w:rsidR="00356204">
              <w:t>&gt;. You should receive a payment plan confirmation letter. Your first payment with this Payment Plan will be due:</w:t>
            </w:r>
          </w:p>
          <w:p w14:paraId="1C4805BE" w14:textId="77777777" w:rsidR="00356204" w:rsidRDefault="00356204" w:rsidP="00F26032">
            <w:pPr>
              <w:numPr>
                <w:ilvl w:val="0"/>
                <w:numId w:val="22"/>
              </w:numPr>
              <w:spacing w:before="120" w:after="120"/>
              <w:rPr>
                <w:b/>
              </w:rPr>
            </w:pPr>
            <w:r>
              <w:t>Upon receipt of your next invoice.</w:t>
            </w:r>
          </w:p>
          <w:p w14:paraId="121104B2" w14:textId="77777777" w:rsidR="00356204" w:rsidRDefault="00356204" w:rsidP="00F26032">
            <w:pPr>
              <w:numPr>
                <w:ilvl w:val="0"/>
                <w:numId w:val="22"/>
              </w:numPr>
              <w:spacing w:before="120" w:after="120"/>
              <w:rPr>
                <w:b/>
              </w:rPr>
            </w:pPr>
            <w:r>
              <w:t>Ongoing payments will be due every month thereafter.</w:t>
            </w:r>
          </w:p>
          <w:p w14:paraId="31EDDCC2" w14:textId="77777777" w:rsidR="00356204" w:rsidRDefault="00356204" w:rsidP="00F26032">
            <w:pPr>
              <w:spacing w:before="120" w:after="120"/>
              <w:rPr>
                <w:rFonts w:cs="Arial"/>
              </w:rPr>
            </w:pPr>
          </w:p>
          <w:p w14:paraId="0D3ACBE2" w14:textId="4DA1737C" w:rsidR="006F001C" w:rsidRDefault="00356204" w:rsidP="00F26032">
            <w:pPr>
              <w:spacing w:before="120"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Submit the following </w:t>
            </w:r>
            <w:r w:rsidR="00855695">
              <w:rPr>
                <w:rFonts w:cs="Arial"/>
              </w:rPr>
              <w:t xml:space="preserve">Support </w:t>
            </w:r>
            <w:r>
              <w:rPr>
                <w:rFonts w:cs="Arial"/>
              </w:rPr>
              <w:t>Task:</w:t>
            </w:r>
          </w:p>
          <w:p w14:paraId="23AC4291" w14:textId="77777777" w:rsidR="006F001C" w:rsidRPr="006F001C" w:rsidRDefault="006F001C" w:rsidP="00F26032">
            <w:pPr>
              <w:spacing w:before="120" w:after="120"/>
              <w:rPr>
                <w:rFonts w:cs="Arial"/>
                <w:b/>
              </w:rPr>
            </w:pPr>
          </w:p>
          <w:p w14:paraId="0499BB87" w14:textId="77777777" w:rsidR="006F001C" w:rsidRPr="003D0AEB" w:rsidRDefault="006F001C" w:rsidP="00F26032">
            <w:pPr>
              <w:spacing w:before="120" w:after="120"/>
              <w:rPr>
                <w:rFonts w:cs="Arial"/>
              </w:rPr>
            </w:pPr>
            <w:r w:rsidRPr="00A946DE">
              <w:rPr>
                <w:rFonts w:cs="Arial"/>
                <w:b/>
              </w:rPr>
              <w:t>Task</w:t>
            </w:r>
            <w:r w:rsidR="00C9330C">
              <w:rPr>
                <w:rFonts w:cs="Arial"/>
                <w:b/>
              </w:rPr>
              <w:t xml:space="preserve"> </w:t>
            </w:r>
            <w:r w:rsidRPr="00A946DE">
              <w:rPr>
                <w:rFonts w:cs="Arial"/>
                <w:b/>
              </w:rPr>
              <w:t>Type:</w:t>
            </w:r>
            <w:r w:rsidR="00C9330C">
              <w:rPr>
                <w:rFonts w:cs="Arial"/>
              </w:rPr>
              <w:t xml:space="preserve">  </w:t>
            </w:r>
            <w:r w:rsidRPr="003D0AEB">
              <w:rPr>
                <w:rFonts w:cs="Arial"/>
              </w:rPr>
              <w:t>Premium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Billing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Inquiry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Medicare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D</w:t>
            </w:r>
            <w:r w:rsidR="00C9330C">
              <w:rPr>
                <w:rFonts w:cs="Arial"/>
              </w:rPr>
              <w:t xml:space="preserve"> </w:t>
            </w:r>
          </w:p>
          <w:p w14:paraId="79705185" w14:textId="77777777" w:rsidR="006F001C" w:rsidRPr="003D0AEB" w:rsidRDefault="006F001C" w:rsidP="00F26032">
            <w:pPr>
              <w:spacing w:before="120" w:after="120"/>
              <w:rPr>
                <w:rFonts w:cs="Arial"/>
              </w:rPr>
            </w:pPr>
            <w:r w:rsidRPr="00A946DE">
              <w:rPr>
                <w:rFonts w:cs="Arial"/>
                <w:b/>
              </w:rPr>
              <w:t>Reason</w:t>
            </w:r>
            <w:r w:rsidR="00C9330C">
              <w:rPr>
                <w:rFonts w:cs="Arial"/>
                <w:b/>
              </w:rPr>
              <w:t xml:space="preserve"> </w:t>
            </w:r>
            <w:r w:rsidRPr="00A946DE">
              <w:rPr>
                <w:rFonts w:cs="Arial"/>
                <w:b/>
              </w:rPr>
              <w:t>for</w:t>
            </w:r>
            <w:r w:rsidR="00C9330C">
              <w:rPr>
                <w:rFonts w:cs="Arial"/>
                <w:b/>
              </w:rPr>
              <w:t xml:space="preserve"> </w:t>
            </w:r>
            <w:r w:rsidRPr="00A946DE">
              <w:rPr>
                <w:rFonts w:cs="Arial"/>
                <w:b/>
              </w:rPr>
              <w:t>Dispute:</w:t>
            </w:r>
            <w:r w:rsidR="00C9330C">
              <w:rPr>
                <w:rFonts w:cs="Arial"/>
              </w:rPr>
              <w:t xml:space="preserve">  </w:t>
            </w:r>
            <w:r w:rsidRPr="003D0AEB">
              <w:rPr>
                <w:rFonts w:cs="Arial"/>
              </w:rPr>
              <w:t>PAYMENT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PLAN</w:t>
            </w:r>
            <w:r w:rsidR="00C9330C">
              <w:rPr>
                <w:rFonts w:cs="Arial"/>
              </w:rPr>
              <w:t xml:space="preserve"> </w:t>
            </w:r>
          </w:p>
          <w:p w14:paraId="64F45E84" w14:textId="77777777" w:rsidR="0083772D" w:rsidRDefault="006F001C" w:rsidP="00F26032">
            <w:pPr>
              <w:spacing w:before="120" w:after="120"/>
              <w:rPr>
                <w:color w:val="333333"/>
              </w:rPr>
            </w:pPr>
            <w:r w:rsidRPr="00A946DE">
              <w:rPr>
                <w:rFonts w:cs="Arial"/>
                <w:b/>
              </w:rPr>
              <w:t>Task</w:t>
            </w:r>
            <w:r w:rsidR="00C9330C">
              <w:rPr>
                <w:rFonts w:cs="Arial"/>
                <w:b/>
              </w:rPr>
              <w:t xml:space="preserve"> </w:t>
            </w:r>
            <w:r w:rsidRPr="00A946DE">
              <w:rPr>
                <w:rFonts w:cs="Arial"/>
                <w:b/>
              </w:rPr>
              <w:t>Notes:</w:t>
            </w:r>
            <w:r w:rsidR="00C9330C">
              <w:rPr>
                <w:rFonts w:cs="Arial"/>
              </w:rPr>
              <w:t xml:space="preserve">  </w:t>
            </w:r>
            <w:r w:rsidR="0083772D">
              <w:rPr>
                <w:color w:val="333333"/>
              </w:rPr>
              <w:t>Document</w:t>
            </w:r>
            <w:r w:rsidR="00C9330C">
              <w:rPr>
                <w:color w:val="333333"/>
              </w:rPr>
              <w:t xml:space="preserve"> </w:t>
            </w:r>
            <w:r w:rsidR="0083772D">
              <w:rPr>
                <w:color w:val="333333"/>
              </w:rPr>
              <w:t>the</w:t>
            </w:r>
            <w:r w:rsidR="00C9330C">
              <w:rPr>
                <w:color w:val="333333"/>
              </w:rPr>
              <w:t xml:space="preserve"> </w:t>
            </w:r>
            <w:r w:rsidR="0083772D">
              <w:rPr>
                <w:color w:val="333333"/>
              </w:rPr>
              <w:t>following:</w:t>
            </w:r>
          </w:p>
          <w:p w14:paraId="0DDAC9E5" w14:textId="77777777" w:rsidR="0083772D" w:rsidRDefault="0083772D" w:rsidP="00F26032">
            <w:pPr>
              <w:numPr>
                <w:ilvl w:val="0"/>
                <w:numId w:val="20"/>
              </w:numPr>
              <w:spacing w:before="120" w:after="120"/>
              <w:ind w:left="720"/>
              <w:rPr>
                <w:rFonts w:cs="Arial"/>
              </w:rPr>
            </w:pPr>
            <w:r w:rsidRPr="0083772D">
              <w:rPr>
                <w:rFonts w:cs="Arial"/>
                <w:b/>
              </w:rPr>
              <w:t>PPS011</w:t>
            </w:r>
            <w:r>
              <w:rPr>
                <w:rFonts w:cs="Arial"/>
              </w:rPr>
              <w:t>,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beneficiary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has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agreed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a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Payment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Plan.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beneficiary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has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agreed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pay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&lt;</w:t>
            </w:r>
            <w:r>
              <w:rPr>
                <w:rFonts w:cs="Arial"/>
                <w:b/>
              </w:rPr>
              <w:t>$XX.XX</w:t>
            </w:r>
            <w:r w:rsidRPr="00B22A53">
              <w:rPr>
                <w:rFonts w:cs="Arial"/>
              </w:rPr>
              <w:t>&gt;in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addition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monthly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premium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&lt;</w:t>
            </w:r>
            <w:r>
              <w:rPr>
                <w:rFonts w:cs="Arial"/>
                <w:b/>
              </w:rPr>
              <w:t>$XX.XX</w:t>
            </w:r>
            <w:r w:rsidRPr="00B22A53">
              <w:rPr>
                <w:rFonts w:cs="Arial"/>
              </w:rPr>
              <w:t>&gt;,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for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a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total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of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&lt;</w:t>
            </w:r>
            <w:r>
              <w:rPr>
                <w:rFonts w:cs="Arial"/>
                <w:b/>
              </w:rPr>
              <w:t>$XX.XX</w:t>
            </w:r>
            <w:r w:rsidRPr="00B22A53">
              <w:rPr>
                <w:rFonts w:cs="Arial"/>
              </w:rPr>
              <w:t>&gt;</w:t>
            </w:r>
            <w:r>
              <w:rPr>
                <w:rFonts w:cs="Arial"/>
              </w:rPr>
              <w:t>.</w:t>
            </w:r>
          </w:p>
          <w:p w14:paraId="1D8004CD" w14:textId="77777777" w:rsidR="0083772D" w:rsidRPr="0083772D" w:rsidRDefault="0083772D" w:rsidP="00F26032">
            <w:pPr>
              <w:numPr>
                <w:ilvl w:val="0"/>
                <w:numId w:val="20"/>
              </w:numPr>
              <w:spacing w:before="120" w:after="120"/>
              <w:ind w:left="720"/>
              <w:rPr>
                <w:rFonts w:cs="Arial"/>
              </w:rPr>
            </w:pPr>
            <w:r w:rsidRPr="0083772D">
              <w:rPr>
                <w:rFonts w:cs="Arial"/>
              </w:rPr>
              <w:t>Beneficiary’s</w:t>
            </w:r>
            <w:r w:rsidR="00C9330C">
              <w:rPr>
                <w:rFonts w:cs="Arial"/>
              </w:rPr>
              <w:t xml:space="preserve"> </w:t>
            </w:r>
            <w:r w:rsidRPr="0083772D">
              <w:rPr>
                <w:rFonts w:cs="Arial"/>
              </w:rPr>
              <w:t>contact</w:t>
            </w:r>
            <w:r w:rsidR="00C9330C">
              <w:rPr>
                <w:rFonts w:cs="Arial"/>
              </w:rPr>
              <w:t xml:space="preserve"> </w:t>
            </w:r>
            <w:r w:rsidRPr="0083772D">
              <w:rPr>
                <w:rFonts w:cs="Arial"/>
              </w:rPr>
              <w:t>number.</w:t>
            </w:r>
          </w:p>
          <w:p w14:paraId="5344DF33" w14:textId="77777777" w:rsidR="006F001C" w:rsidRDefault="006F001C" w:rsidP="00F26032">
            <w:pPr>
              <w:spacing w:before="120" w:after="120"/>
              <w:ind w:left="720"/>
              <w:rPr>
                <w:rFonts w:cs="Arial"/>
              </w:rPr>
            </w:pPr>
          </w:p>
          <w:p w14:paraId="3EAD163D" w14:textId="77777777" w:rsidR="00602804" w:rsidRPr="00602804" w:rsidRDefault="00602804" w:rsidP="00F26032">
            <w:pPr>
              <w:spacing w:before="120" w:after="120"/>
              <w:rPr>
                <w:rFonts w:cs="Calibri"/>
                <w:color w:val="000000"/>
              </w:rPr>
            </w:pPr>
            <w:r w:rsidRPr="00602804">
              <w:rPr>
                <w:rFonts w:cs="Calibri"/>
                <w:b/>
                <w:bCs/>
                <w:color w:val="000000"/>
              </w:rPr>
              <w:t>Note:  </w:t>
            </w:r>
            <w:r w:rsidRPr="00602804">
              <w:rPr>
                <w:rFonts w:cs="Calibri"/>
                <w:color w:val="000000"/>
              </w:rPr>
              <w:t>Fields containing an asterisk (*) are required. </w:t>
            </w:r>
          </w:p>
          <w:p w14:paraId="2FAD7A6C" w14:textId="77777777" w:rsidR="00602804" w:rsidRDefault="00602804" w:rsidP="00F26032">
            <w:pPr>
              <w:spacing w:before="120" w:after="120"/>
              <w:ind w:left="720"/>
              <w:rPr>
                <w:rFonts w:cs="Arial"/>
              </w:rPr>
            </w:pPr>
          </w:p>
          <w:p w14:paraId="1433803F" w14:textId="042DF47D" w:rsidR="00BF1589" w:rsidRPr="00BF1589" w:rsidRDefault="00402BB9" w:rsidP="00F26032">
            <w:pPr>
              <w:pStyle w:val="ListParagraph"/>
              <w:spacing w:before="120" w:after="12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Cs/>
                <w:noProof/>
                <w:sz w:val="24"/>
                <w:szCs w:val="24"/>
              </w:rPr>
              <w:drawing>
                <wp:inline distT="0" distB="0" distL="0" distR="0" wp14:anchorId="71A25C39" wp14:editId="5419FDE4">
                  <wp:extent cx="247650" cy="2095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rPr>
                <w:rFonts w:ascii="Verdana" w:hAnsi="Verdana"/>
                <w:bCs/>
                <w:sz w:val="24"/>
                <w:szCs w:val="24"/>
              </w:rPr>
              <w:t xml:space="preserve"> 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You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/>
                <w:bCs/>
                <w:sz w:val="24"/>
                <w:szCs w:val="24"/>
              </w:rPr>
              <w:t>must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write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correct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monthly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premium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and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amount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beneficiary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agrees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to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pay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within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855695">
              <w:rPr>
                <w:rFonts w:ascii="Verdana" w:hAnsi="Verdana"/>
                <w:bCs/>
                <w:sz w:val="24"/>
                <w:szCs w:val="24"/>
              </w:rPr>
              <w:t xml:space="preserve">Support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Task.</w:t>
            </w:r>
          </w:p>
          <w:p w14:paraId="16CBA6C3" w14:textId="77777777" w:rsidR="00BF1589" w:rsidRPr="003D0AEB" w:rsidRDefault="00BF1589" w:rsidP="00F26032">
            <w:pPr>
              <w:spacing w:before="120" w:after="120"/>
              <w:ind w:left="720"/>
              <w:rPr>
                <w:rFonts w:cs="Arial"/>
              </w:rPr>
            </w:pPr>
          </w:p>
          <w:p w14:paraId="1DC95152" w14:textId="190EB523" w:rsidR="006F001C" w:rsidRPr="003D0AEB" w:rsidRDefault="006F001C" w:rsidP="00F26032">
            <w:pPr>
              <w:spacing w:before="120" w:after="120"/>
              <w:rPr>
                <w:rFonts w:cs="Arial"/>
              </w:rPr>
            </w:pPr>
            <w:r w:rsidRPr="00A946DE">
              <w:rPr>
                <w:rFonts w:cs="Arial"/>
                <w:b/>
              </w:rPr>
              <w:t>Reminder:</w:t>
            </w:r>
            <w:r w:rsidR="00C9330C">
              <w:rPr>
                <w:rFonts w:cs="Arial"/>
              </w:rPr>
              <w:t xml:space="preserve">  </w:t>
            </w:r>
            <w:r w:rsidRPr="003D0AEB">
              <w:rPr>
                <w:rFonts w:cs="Arial"/>
              </w:rPr>
              <w:t>Under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no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circumstance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is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it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appropriate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list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full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credit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card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numbers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or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EFT/ACH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routing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and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account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numbers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in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any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comments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field.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This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includes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bu</w:t>
            </w:r>
            <w:r w:rsidR="0083772D">
              <w:rPr>
                <w:rFonts w:cs="Arial"/>
              </w:rPr>
              <w:t>t</w:t>
            </w:r>
            <w:r w:rsidR="00C9330C">
              <w:rPr>
                <w:rFonts w:cs="Arial"/>
              </w:rPr>
              <w:t xml:space="preserve"> </w:t>
            </w:r>
            <w:r w:rsidR="0083772D">
              <w:rPr>
                <w:rFonts w:cs="Arial"/>
              </w:rPr>
              <w:t>is</w:t>
            </w:r>
            <w:r w:rsidR="00C9330C">
              <w:rPr>
                <w:rFonts w:cs="Arial"/>
              </w:rPr>
              <w:t xml:space="preserve"> </w:t>
            </w:r>
            <w:r w:rsidR="0083772D">
              <w:rPr>
                <w:rFonts w:cs="Arial"/>
              </w:rPr>
              <w:t>not</w:t>
            </w:r>
            <w:r w:rsidR="00C9330C">
              <w:rPr>
                <w:rFonts w:cs="Arial"/>
              </w:rPr>
              <w:t xml:space="preserve"> </w:t>
            </w:r>
            <w:r w:rsidR="0083772D">
              <w:rPr>
                <w:rFonts w:cs="Arial"/>
              </w:rPr>
              <w:t>limited</w:t>
            </w:r>
            <w:r w:rsidR="00C9330C">
              <w:rPr>
                <w:rFonts w:cs="Arial"/>
              </w:rPr>
              <w:t xml:space="preserve"> </w:t>
            </w:r>
            <w:r w:rsidR="0083772D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="00855695">
              <w:rPr>
                <w:rFonts w:cs="Arial"/>
              </w:rPr>
              <w:t xml:space="preserve">Support </w:t>
            </w:r>
            <w:r w:rsidR="0083772D">
              <w:rPr>
                <w:rFonts w:cs="Arial"/>
              </w:rPr>
              <w:t>T</w:t>
            </w:r>
            <w:r w:rsidRPr="003D0AEB">
              <w:rPr>
                <w:rFonts w:cs="Arial"/>
              </w:rPr>
              <w:t>ask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comments/Notes,</w:t>
            </w:r>
            <w:r w:rsidR="00C9330C">
              <w:rPr>
                <w:rFonts w:cs="Arial"/>
              </w:rPr>
              <w:t xml:space="preserve"> </w:t>
            </w:r>
            <w:r w:rsidR="00855695">
              <w:rPr>
                <w:rFonts w:cs="Arial"/>
              </w:rPr>
              <w:t>Mail Order Alerts</w:t>
            </w:r>
            <w:r w:rsidR="00BC0BCD">
              <w:rPr>
                <w:rFonts w:cs="Arial"/>
              </w:rPr>
              <w:t>,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and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Emails.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Credit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card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numbers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and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EFT/ACH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routing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and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account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numbers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may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only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be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entered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in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system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specified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credit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card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number/EFT/ACH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routing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and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account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number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fields.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All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comment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fields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are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periodically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checked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for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compliance.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Users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who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fail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abide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by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policy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may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be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subject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disciplinary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action.</w:t>
            </w:r>
          </w:p>
          <w:p w14:paraId="4F417F65" w14:textId="77777777" w:rsidR="00CE65FD" w:rsidRPr="00E34A69" w:rsidRDefault="00CE65FD" w:rsidP="00F26032">
            <w:pPr>
              <w:spacing w:before="120" w:after="120"/>
              <w:rPr>
                <w:rFonts w:cs="Arial"/>
              </w:rPr>
            </w:pPr>
          </w:p>
        </w:tc>
      </w:tr>
      <w:tr w:rsidR="00CE65FD" w:rsidRPr="00E34A69" w14:paraId="2E47DDE8" w14:textId="77777777" w:rsidTr="008F2AD4">
        <w:trPr>
          <w:trHeight w:val="20"/>
        </w:trPr>
        <w:tc>
          <w:tcPr>
            <w:tcW w:w="183" w:type="pct"/>
          </w:tcPr>
          <w:p w14:paraId="71F1D56E" w14:textId="0FAFD753" w:rsidR="00CE65FD" w:rsidRPr="00E34A69" w:rsidRDefault="00CE65FD" w:rsidP="00F26032">
            <w:pPr>
              <w:spacing w:before="120" w:after="120"/>
              <w:jc w:val="center"/>
              <w:rPr>
                <w:rFonts w:cs="Arial"/>
                <w:b/>
              </w:rPr>
            </w:pPr>
            <w:r w:rsidRPr="00E34A69">
              <w:rPr>
                <w:rFonts w:cs="Arial"/>
                <w:b/>
              </w:rPr>
              <w:t>6</w:t>
            </w:r>
          </w:p>
        </w:tc>
        <w:tc>
          <w:tcPr>
            <w:tcW w:w="1726" w:type="pct"/>
          </w:tcPr>
          <w:p w14:paraId="6595C81B" w14:textId="77777777" w:rsidR="00CE65FD" w:rsidRPr="00E34A69" w:rsidRDefault="00C9330C" w:rsidP="00F26032">
            <w:pPr>
              <w:spacing w:before="120" w:after="1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What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if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the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beneficiary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is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in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the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Dunning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process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and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states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that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they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can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make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the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payment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after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the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Dunning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due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date?</w:t>
            </w:r>
          </w:p>
          <w:p w14:paraId="3E2AAA6C" w14:textId="77777777" w:rsidR="00CE65FD" w:rsidRPr="00E34A69" w:rsidRDefault="00CE65FD" w:rsidP="00F26032">
            <w:pPr>
              <w:spacing w:before="120" w:after="120"/>
              <w:rPr>
                <w:rFonts w:cs="Arial"/>
                <w:b/>
              </w:rPr>
            </w:pPr>
          </w:p>
          <w:p w14:paraId="05D8B952" w14:textId="77777777" w:rsidR="00CE65FD" w:rsidRPr="00E34A69" w:rsidRDefault="00CE65FD" w:rsidP="00F26032">
            <w:pPr>
              <w:spacing w:before="120" w:after="120"/>
              <w:rPr>
                <w:rFonts w:cs="Arial"/>
                <w:b/>
              </w:rPr>
            </w:pPr>
            <w:r w:rsidRPr="00E34A69">
              <w:rPr>
                <w:rFonts w:cs="Arial"/>
                <w:b/>
              </w:rPr>
              <w:t>OR</w:t>
            </w:r>
          </w:p>
          <w:p w14:paraId="664A2839" w14:textId="77777777" w:rsidR="00CE65FD" w:rsidRPr="00E34A69" w:rsidRDefault="00CE65FD" w:rsidP="00F26032">
            <w:pPr>
              <w:spacing w:before="120" w:after="120"/>
              <w:rPr>
                <w:rFonts w:cs="Arial"/>
                <w:b/>
              </w:rPr>
            </w:pPr>
          </w:p>
          <w:p w14:paraId="45F5FDB4" w14:textId="77777777" w:rsidR="00CE65FD" w:rsidRPr="00E34A69" w:rsidRDefault="00CE65FD" w:rsidP="00F26032">
            <w:pPr>
              <w:spacing w:before="120" w:after="120"/>
            </w:pPr>
            <w:r w:rsidRPr="00E34A69">
              <w:rPr>
                <w:b/>
                <w:bCs/>
              </w:rPr>
              <w:t>What</w:t>
            </w:r>
            <w:r w:rsidR="00C9330C">
              <w:rPr>
                <w:b/>
                <w:bCs/>
              </w:rPr>
              <w:t xml:space="preserve"> </w:t>
            </w:r>
            <w:r w:rsidRPr="00E34A69">
              <w:rPr>
                <w:b/>
                <w:bCs/>
              </w:rPr>
              <w:t>is</w:t>
            </w:r>
            <w:r w:rsidR="00C9330C">
              <w:rPr>
                <w:b/>
                <w:bCs/>
              </w:rPr>
              <w:t xml:space="preserve"> </w:t>
            </w:r>
            <w:r w:rsidR="004B7CB1">
              <w:rPr>
                <w:b/>
                <w:bCs/>
              </w:rPr>
              <w:t>the</w:t>
            </w:r>
            <w:r w:rsidR="00C9330C">
              <w:rPr>
                <w:b/>
                <w:bCs/>
              </w:rPr>
              <w:t xml:space="preserve"> </w:t>
            </w:r>
            <w:r w:rsidR="004B7CB1">
              <w:rPr>
                <w:b/>
                <w:bCs/>
              </w:rPr>
              <w:t>difference</w:t>
            </w:r>
            <w:r w:rsidR="00C9330C">
              <w:rPr>
                <w:b/>
                <w:bCs/>
              </w:rPr>
              <w:t xml:space="preserve"> </w:t>
            </w:r>
            <w:r w:rsidR="004B7CB1">
              <w:rPr>
                <w:b/>
                <w:bCs/>
              </w:rPr>
              <w:t>between</w:t>
            </w:r>
            <w:r w:rsidR="00C9330C">
              <w:rPr>
                <w:b/>
                <w:bCs/>
              </w:rPr>
              <w:t xml:space="preserve"> </w:t>
            </w:r>
            <w:r w:rsidR="004B7CB1">
              <w:rPr>
                <w:b/>
                <w:bCs/>
              </w:rPr>
              <w:t>a</w:t>
            </w:r>
            <w:r w:rsidR="00C9330C">
              <w:rPr>
                <w:b/>
                <w:bCs/>
              </w:rPr>
              <w:t xml:space="preserve"> </w:t>
            </w:r>
            <w:r w:rsidR="004B7CB1">
              <w:rPr>
                <w:b/>
                <w:bCs/>
              </w:rPr>
              <w:t>payment</w:t>
            </w:r>
            <w:r w:rsidR="00C9330C">
              <w:rPr>
                <w:b/>
                <w:bCs/>
              </w:rPr>
              <w:t xml:space="preserve"> </w:t>
            </w:r>
            <w:r w:rsidR="004B7CB1">
              <w:rPr>
                <w:b/>
                <w:bCs/>
              </w:rPr>
              <w:t>plan</w:t>
            </w:r>
            <w:r w:rsidR="00C9330C">
              <w:rPr>
                <w:b/>
                <w:bCs/>
              </w:rPr>
              <w:t xml:space="preserve"> </w:t>
            </w:r>
            <w:r w:rsidR="004B7CB1">
              <w:rPr>
                <w:b/>
                <w:bCs/>
              </w:rPr>
              <w:t>and</w:t>
            </w:r>
            <w:r w:rsidR="00C9330C">
              <w:rPr>
                <w:b/>
                <w:bCs/>
              </w:rPr>
              <w:t xml:space="preserve"> </w:t>
            </w:r>
            <w:r w:rsidR="004B7CB1">
              <w:rPr>
                <w:b/>
                <w:bCs/>
              </w:rPr>
              <w:t>promise</w:t>
            </w:r>
            <w:r w:rsidR="00C9330C">
              <w:rPr>
                <w:b/>
                <w:bCs/>
              </w:rPr>
              <w:t xml:space="preserve"> </w:t>
            </w:r>
            <w:r w:rsidR="004B7CB1">
              <w:rPr>
                <w:b/>
                <w:bCs/>
              </w:rPr>
              <w:t>to</w:t>
            </w:r>
            <w:r w:rsidR="00C9330C">
              <w:rPr>
                <w:b/>
                <w:bCs/>
              </w:rPr>
              <w:t xml:space="preserve"> </w:t>
            </w:r>
            <w:r w:rsidR="004B7CB1">
              <w:rPr>
                <w:b/>
                <w:bCs/>
              </w:rPr>
              <w:t>pay?</w:t>
            </w:r>
          </w:p>
        </w:tc>
        <w:tc>
          <w:tcPr>
            <w:tcW w:w="3091" w:type="pct"/>
          </w:tcPr>
          <w:p w14:paraId="0912CAEB" w14:textId="77777777" w:rsidR="00CE65FD" w:rsidRPr="000D07EC" w:rsidRDefault="00CE65FD" w:rsidP="00F26032">
            <w:pPr>
              <w:spacing w:before="120" w:after="120"/>
              <w:rPr>
                <w:rFonts w:cs="Arial"/>
                <w:noProof/>
              </w:rPr>
            </w:pPr>
            <w:r w:rsidRPr="000D07EC">
              <w:rPr>
                <w:rFonts w:cs="Arial"/>
                <w:noProof/>
              </w:rPr>
              <w:t>Promising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Pr="000D07EC">
              <w:rPr>
                <w:rFonts w:cs="Arial"/>
                <w:noProof/>
              </w:rPr>
              <w:t>to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Pr="000D07EC">
              <w:rPr>
                <w:rFonts w:cs="Arial"/>
                <w:noProof/>
              </w:rPr>
              <w:t>pay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Pr="000D07EC">
              <w:rPr>
                <w:rFonts w:cs="Arial"/>
                <w:noProof/>
              </w:rPr>
              <w:t>a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Pr="000D07EC">
              <w:rPr>
                <w:rFonts w:cs="Arial"/>
                <w:noProof/>
              </w:rPr>
              <w:t>balance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="004B7CB1" w:rsidRPr="000D07EC">
              <w:rPr>
                <w:rFonts w:cs="Arial"/>
                <w:noProof/>
              </w:rPr>
              <w:t>on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="004B7CB1" w:rsidRPr="000D07EC">
              <w:rPr>
                <w:rFonts w:cs="Arial"/>
                <w:noProof/>
              </w:rPr>
              <w:t>a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="004B7CB1" w:rsidRPr="000D07EC">
              <w:rPr>
                <w:rFonts w:cs="Arial"/>
                <w:noProof/>
              </w:rPr>
              <w:t>date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="004B7CB1" w:rsidRPr="000D07EC">
              <w:rPr>
                <w:rFonts w:cs="Arial"/>
                <w:noProof/>
              </w:rPr>
              <w:t>after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="004B7CB1" w:rsidRPr="000D07EC">
              <w:rPr>
                <w:rFonts w:cs="Arial"/>
                <w:noProof/>
              </w:rPr>
              <w:t>the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="004B7CB1" w:rsidRPr="000D07EC">
              <w:rPr>
                <w:rFonts w:cs="Arial"/>
                <w:noProof/>
              </w:rPr>
              <w:t>date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="004B7CB1" w:rsidRPr="000D07EC">
              <w:rPr>
                <w:rFonts w:cs="Arial"/>
                <w:noProof/>
              </w:rPr>
              <w:t>on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="004B7CB1" w:rsidRPr="000D07EC">
              <w:rPr>
                <w:rFonts w:cs="Arial"/>
                <w:noProof/>
              </w:rPr>
              <w:t>the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="004B7CB1" w:rsidRPr="000D07EC">
              <w:rPr>
                <w:rFonts w:cs="Arial"/>
                <w:noProof/>
              </w:rPr>
              <w:t>Dunning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="004B7CB1" w:rsidRPr="000D07EC">
              <w:rPr>
                <w:rFonts w:cs="Arial"/>
                <w:noProof/>
              </w:rPr>
              <w:t>letter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Pr="000D07EC">
              <w:rPr>
                <w:rFonts w:cs="Arial"/>
                <w:noProof/>
              </w:rPr>
              <w:t>does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Pr="000D07EC">
              <w:rPr>
                <w:rFonts w:cs="Arial"/>
                <w:b/>
                <w:noProof/>
              </w:rPr>
              <w:t>not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Pr="000D07EC">
              <w:rPr>
                <w:rFonts w:cs="Arial"/>
                <w:noProof/>
              </w:rPr>
              <w:t>exclude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Pr="000D07EC">
              <w:rPr>
                <w:rFonts w:cs="Arial"/>
                <w:noProof/>
              </w:rPr>
              <w:t>the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Pr="000D07EC">
              <w:rPr>
                <w:rFonts w:cs="Arial"/>
                <w:noProof/>
              </w:rPr>
              <w:t>beneficary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Pr="000D07EC">
              <w:rPr>
                <w:rFonts w:cs="Arial"/>
                <w:noProof/>
              </w:rPr>
              <w:t>from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Pr="000D07EC">
              <w:rPr>
                <w:rFonts w:cs="Arial"/>
                <w:noProof/>
              </w:rPr>
              <w:t>disenrollment.</w:t>
            </w:r>
          </w:p>
          <w:p w14:paraId="30FF5BC2" w14:textId="77777777" w:rsidR="00CE65FD" w:rsidRPr="000D07EC" w:rsidRDefault="00CE65FD" w:rsidP="00F26032">
            <w:pPr>
              <w:spacing w:before="120" w:after="120"/>
              <w:rPr>
                <w:rFonts w:cs="Arial"/>
                <w:b/>
                <w:noProof/>
              </w:rPr>
            </w:pPr>
          </w:p>
          <w:p w14:paraId="4F6FF8C4" w14:textId="77777777" w:rsidR="00CE65FD" w:rsidRPr="000D07EC" w:rsidRDefault="004B7CB1" w:rsidP="00F26032">
            <w:pPr>
              <w:numPr>
                <w:ilvl w:val="0"/>
                <w:numId w:val="7"/>
              </w:numPr>
              <w:spacing w:before="120" w:after="120"/>
              <w:rPr>
                <w:rFonts w:cs="Arial"/>
              </w:rPr>
            </w:pPr>
            <w:r w:rsidRPr="000D07EC">
              <w:rPr>
                <w:rFonts w:cs="Arial"/>
              </w:rPr>
              <w:t>To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avoid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disenrollment,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beneficiary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MUST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pay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amount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listed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on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Dunning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letter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by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date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listed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on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Dunning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letter.</w:t>
            </w:r>
          </w:p>
          <w:p w14:paraId="15A7687F" w14:textId="77777777" w:rsidR="00EB512E" w:rsidRPr="000D07EC" w:rsidRDefault="00CE65FD" w:rsidP="00F26032">
            <w:pPr>
              <w:numPr>
                <w:ilvl w:val="0"/>
                <w:numId w:val="7"/>
              </w:numPr>
              <w:spacing w:before="120" w:after="120"/>
              <w:rPr>
                <w:rFonts w:cs="Arial"/>
              </w:rPr>
            </w:pPr>
            <w:r w:rsidRPr="000D07EC">
              <w:rPr>
                <w:rFonts w:cs="Arial"/>
              </w:rPr>
              <w:t>However,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if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beneficiary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cannot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pay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amount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prior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to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due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date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on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letter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and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agree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to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Payment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Plan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terms,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beneficiary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  <w:b/>
              </w:rPr>
              <w:t>can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avoid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disenrollment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due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to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non-payment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of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premiums.</w:t>
            </w:r>
          </w:p>
          <w:p w14:paraId="52609C30" w14:textId="3021F469" w:rsidR="00CE65FD" w:rsidRPr="000D07EC" w:rsidRDefault="00CE65FD" w:rsidP="00F26032">
            <w:pPr>
              <w:numPr>
                <w:ilvl w:val="0"/>
                <w:numId w:val="7"/>
              </w:numPr>
              <w:spacing w:before="120" w:after="120"/>
              <w:rPr>
                <w:rFonts w:cs="Arial"/>
              </w:rPr>
            </w:pPr>
            <w:r w:rsidRPr="000D07EC">
              <w:rPr>
                <w:rFonts w:cs="Arial"/>
              </w:rPr>
              <w:t>Refer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to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  <w:b/>
              </w:rPr>
              <w:t>Process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section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to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assist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beneficiary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with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setting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up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a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  <w:b/>
              </w:rPr>
              <w:t>Payment</w:t>
            </w:r>
            <w:r w:rsidR="00C9330C" w:rsidRPr="000D07EC">
              <w:rPr>
                <w:rFonts w:cs="Arial"/>
                <w:b/>
              </w:rPr>
              <w:t xml:space="preserve"> </w:t>
            </w:r>
            <w:r w:rsidRPr="000D07EC">
              <w:rPr>
                <w:rFonts w:cs="Arial"/>
                <w:b/>
              </w:rPr>
              <w:t>Plan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by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creating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="00855695">
              <w:rPr>
                <w:rFonts w:cs="Arial"/>
              </w:rPr>
              <w:t>Support</w:t>
            </w:r>
            <w:r w:rsidR="00855695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Task.</w:t>
            </w:r>
            <w:r w:rsidR="00C9330C" w:rsidRPr="000D07EC">
              <w:rPr>
                <w:rFonts w:cs="Arial"/>
              </w:rPr>
              <w:t xml:space="preserve"> </w:t>
            </w:r>
          </w:p>
          <w:p w14:paraId="5F54C549" w14:textId="77777777" w:rsidR="00CE65FD" w:rsidRPr="000D07EC" w:rsidRDefault="00CE65FD" w:rsidP="00F26032">
            <w:pPr>
              <w:spacing w:before="120" w:after="120"/>
              <w:rPr>
                <w:rFonts w:cs="Arial"/>
              </w:rPr>
            </w:pPr>
          </w:p>
          <w:p w14:paraId="52217848" w14:textId="77777777" w:rsidR="00CE65FD" w:rsidRPr="00E34A69" w:rsidRDefault="00CE65FD" w:rsidP="00F26032">
            <w:pPr>
              <w:spacing w:before="120" w:after="120"/>
              <w:rPr>
                <w:rFonts w:cs="Arial"/>
                <w:noProof/>
                <w:color w:val="1F497D"/>
              </w:rPr>
            </w:pPr>
            <w:r w:rsidRPr="000D07EC">
              <w:rPr>
                <w:rFonts w:cs="Arial"/>
                <w:b/>
              </w:rPr>
              <w:t>Note:</w:t>
            </w:r>
            <w:r w:rsidR="00C9330C" w:rsidRPr="000D07EC">
              <w:rPr>
                <w:rFonts w:cs="Arial"/>
                <w:b/>
              </w:rPr>
              <w:t xml:space="preserve"> 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If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beneficiary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does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  <w:b/>
              </w:rPr>
              <w:t>NOT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want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to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set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up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a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Payment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Plan,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to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avoid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disenrollment,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beneficiary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  <w:b/>
              </w:rPr>
              <w:t>must</w:t>
            </w:r>
            <w:r w:rsidR="00C9330C" w:rsidRPr="000D07EC">
              <w:rPr>
                <w:rFonts w:cs="Arial"/>
                <w:b/>
              </w:rPr>
              <w:t xml:space="preserve"> </w:t>
            </w:r>
            <w:r w:rsidRPr="000D07EC">
              <w:rPr>
                <w:rFonts w:cs="Arial"/>
              </w:rPr>
              <w:t>pay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off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balance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in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full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by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date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in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most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recent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Dunning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Letter.</w:t>
            </w:r>
          </w:p>
          <w:p w14:paraId="6910382C" w14:textId="77777777" w:rsidR="00CE65FD" w:rsidRPr="00E34A69" w:rsidRDefault="00CE65FD" w:rsidP="00F26032">
            <w:pPr>
              <w:spacing w:before="120" w:after="120"/>
              <w:rPr>
                <w:bCs/>
              </w:rPr>
            </w:pPr>
          </w:p>
        </w:tc>
      </w:tr>
      <w:tr w:rsidR="00CE65FD" w:rsidRPr="00E34A69" w14:paraId="2C83703F" w14:textId="77777777" w:rsidTr="008F2AD4">
        <w:trPr>
          <w:trHeight w:val="20"/>
        </w:trPr>
        <w:tc>
          <w:tcPr>
            <w:tcW w:w="183" w:type="pct"/>
          </w:tcPr>
          <w:p w14:paraId="1618D2AB" w14:textId="67E44BBD" w:rsidR="00CE65FD" w:rsidRPr="00E34A69" w:rsidRDefault="00CE65FD" w:rsidP="00F26032">
            <w:pPr>
              <w:spacing w:before="120" w:after="120"/>
              <w:jc w:val="center"/>
              <w:rPr>
                <w:b/>
              </w:rPr>
            </w:pPr>
            <w:r w:rsidRPr="00E34A69">
              <w:rPr>
                <w:b/>
              </w:rPr>
              <w:t>7</w:t>
            </w:r>
          </w:p>
        </w:tc>
        <w:tc>
          <w:tcPr>
            <w:tcW w:w="1726" w:type="pct"/>
          </w:tcPr>
          <w:p w14:paraId="5156A53D" w14:textId="77777777" w:rsidR="00CE65FD" w:rsidRPr="00E34A69" w:rsidRDefault="00CE65FD" w:rsidP="00F26032">
            <w:pPr>
              <w:spacing w:before="120" w:after="120"/>
              <w:rPr>
                <w:b/>
              </w:rPr>
            </w:pPr>
            <w:bookmarkStart w:id="46" w:name="_Toc482080595"/>
            <w:r w:rsidRPr="00E34A69">
              <w:rPr>
                <w:b/>
              </w:rPr>
              <w:t>What</w:t>
            </w:r>
            <w:r w:rsidR="00C9330C">
              <w:rPr>
                <w:b/>
              </w:rPr>
              <w:t xml:space="preserve"> </w:t>
            </w:r>
            <w:r w:rsidRPr="00E34A69">
              <w:rPr>
                <w:b/>
              </w:rPr>
              <w:t>are</w:t>
            </w:r>
            <w:r w:rsidR="00C9330C">
              <w:rPr>
                <w:b/>
              </w:rPr>
              <w:t xml:space="preserve"> </w:t>
            </w:r>
            <w:r w:rsidRPr="00E34A69">
              <w:rPr>
                <w:b/>
              </w:rPr>
              <w:t>the</w:t>
            </w:r>
            <w:r w:rsidR="00C9330C">
              <w:rPr>
                <w:b/>
              </w:rPr>
              <w:t xml:space="preserve"> </w:t>
            </w:r>
            <w:r w:rsidRPr="00E34A69">
              <w:rPr>
                <w:b/>
              </w:rPr>
              <w:t>Payment</w:t>
            </w:r>
            <w:r w:rsidR="00C9330C">
              <w:rPr>
                <w:b/>
              </w:rPr>
              <w:t xml:space="preserve"> </w:t>
            </w:r>
            <w:r w:rsidRPr="00E34A69">
              <w:rPr>
                <w:b/>
              </w:rPr>
              <w:t>Plan</w:t>
            </w:r>
            <w:r w:rsidR="00C9330C">
              <w:rPr>
                <w:b/>
              </w:rPr>
              <w:t xml:space="preserve"> </w:t>
            </w:r>
            <w:r w:rsidRPr="00E34A69">
              <w:rPr>
                <w:b/>
              </w:rPr>
              <w:t>Requirements?</w:t>
            </w:r>
            <w:bookmarkEnd w:id="46"/>
          </w:p>
          <w:p w14:paraId="040DFB11" w14:textId="77777777" w:rsidR="00CE65FD" w:rsidRPr="00E34A69" w:rsidRDefault="00CE65FD" w:rsidP="00F26032">
            <w:pPr>
              <w:spacing w:before="120" w:after="120"/>
            </w:pPr>
          </w:p>
        </w:tc>
        <w:tc>
          <w:tcPr>
            <w:tcW w:w="3091" w:type="pct"/>
          </w:tcPr>
          <w:p w14:paraId="27656FDA" w14:textId="77777777" w:rsidR="00CE65FD" w:rsidRPr="00E34A69" w:rsidRDefault="00CE65FD" w:rsidP="00CD259E">
            <w:pPr>
              <w:spacing w:before="120" w:after="120"/>
            </w:pPr>
            <w:bookmarkStart w:id="47" w:name="_Toc482080596"/>
            <w:bookmarkStart w:id="48" w:name="_Toc488135182"/>
            <w:bookmarkStart w:id="49" w:name="_Toc520097456"/>
            <w:bookmarkStart w:id="50" w:name="_Toc520177521"/>
            <w:bookmarkStart w:id="51" w:name="_Toc531946065"/>
            <w:bookmarkStart w:id="52" w:name="_Toc531946104"/>
            <w:bookmarkStart w:id="53" w:name="_Toc34647192"/>
            <w:r w:rsidRPr="00E34A69">
              <w:t>The</w:t>
            </w:r>
            <w:r w:rsidR="00C9330C">
              <w:t xml:space="preserve"> </w:t>
            </w:r>
            <w:r w:rsidRPr="00E34A69">
              <w:t>Payment</w:t>
            </w:r>
            <w:r w:rsidR="00C9330C">
              <w:t xml:space="preserve"> </w:t>
            </w:r>
            <w:r w:rsidRPr="00E34A69">
              <w:t>Plan</w:t>
            </w:r>
            <w:r w:rsidR="00C9330C">
              <w:t xml:space="preserve"> </w:t>
            </w:r>
            <w:r w:rsidRPr="00E34A69">
              <w:t>requirements</w:t>
            </w:r>
            <w:r w:rsidR="00C9330C">
              <w:t xml:space="preserve"> </w:t>
            </w:r>
            <w:r w:rsidRPr="00E34A69">
              <w:t>are</w:t>
            </w:r>
            <w:r w:rsidR="00C9330C">
              <w:t xml:space="preserve"> </w:t>
            </w:r>
            <w:r w:rsidRPr="00E34A69">
              <w:t>as</w:t>
            </w:r>
            <w:r w:rsidR="00C9330C">
              <w:t xml:space="preserve"> </w:t>
            </w:r>
            <w:r w:rsidRPr="00E34A69">
              <w:t>follows:</w:t>
            </w:r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r w:rsidR="00C9330C">
              <w:t xml:space="preserve"> </w:t>
            </w:r>
          </w:p>
          <w:p w14:paraId="7980CC44" w14:textId="77777777" w:rsidR="00CE65FD" w:rsidRPr="00E34A69" w:rsidRDefault="00CE65FD" w:rsidP="00F26032">
            <w:pPr>
              <w:pStyle w:val="Default"/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 w:rsidRPr="00E34A69">
              <w:rPr>
                <w:rFonts w:ascii="Verdana" w:hAnsi="Verdana"/>
              </w:rPr>
              <w:t>Minimum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of</w:t>
            </w:r>
            <w:r w:rsidR="00C9330C">
              <w:rPr>
                <w:rFonts w:ascii="Verdana" w:hAnsi="Verdana"/>
              </w:rPr>
              <w:t xml:space="preserve"> </w:t>
            </w:r>
            <w:r w:rsidRPr="00FA7770">
              <w:rPr>
                <w:rFonts w:ascii="Verdana" w:hAnsi="Verdana"/>
                <w:b/>
              </w:rPr>
              <w:t>$10.00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in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addition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to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the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monthly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premium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and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LEP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(if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applicab</w:t>
            </w:r>
            <w:r w:rsidR="00751E58">
              <w:rPr>
                <w:rFonts w:ascii="Verdana" w:hAnsi="Verdana"/>
              </w:rPr>
              <w:t>le).</w:t>
            </w:r>
          </w:p>
          <w:p w14:paraId="5D29573E" w14:textId="77777777" w:rsidR="00CE65FD" w:rsidRPr="00E34A69" w:rsidRDefault="00CE65FD" w:rsidP="00F26032">
            <w:pPr>
              <w:pStyle w:val="Default"/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 w:rsidRPr="00E34A69">
              <w:rPr>
                <w:rFonts w:ascii="Verdana" w:hAnsi="Verdana"/>
              </w:rPr>
              <w:t>Must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be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active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in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plan</w:t>
            </w:r>
            <w:r w:rsidR="00751E58">
              <w:rPr>
                <w:rFonts w:ascii="Verdana" w:hAnsi="Verdana"/>
              </w:rPr>
              <w:t>.</w:t>
            </w:r>
            <w:r w:rsidR="00C9330C">
              <w:rPr>
                <w:rFonts w:ascii="Verdana" w:hAnsi="Verdana"/>
              </w:rPr>
              <w:t xml:space="preserve"> </w:t>
            </w:r>
          </w:p>
          <w:p w14:paraId="1604E02F" w14:textId="77777777" w:rsidR="00CE65FD" w:rsidRPr="00E34A69" w:rsidRDefault="004B7CB1" w:rsidP="00F26032">
            <w:pPr>
              <w:pStyle w:val="Default"/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</w:t>
            </w:r>
            <w:r w:rsidR="00C9330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C9330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beneficiary</w:t>
            </w:r>
            <w:r w:rsidR="00C9330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is</w:t>
            </w:r>
            <w:r w:rsidR="00C9330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in</w:t>
            </w:r>
            <w:r w:rsidR="00C9330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C9330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Dunning</w:t>
            </w:r>
            <w:r w:rsidR="00C9330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process,</w:t>
            </w:r>
            <w:r w:rsidR="00C9330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C9330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r</w:t>
            </w:r>
            <w:r w:rsidRPr="00E34A69">
              <w:rPr>
                <w:rFonts w:ascii="Verdana" w:hAnsi="Verdana"/>
              </w:rPr>
              <w:t>equest</w:t>
            </w:r>
            <w:r w:rsidR="00C9330C">
              <w:rPr>
                <w:rFonts w:ascii="Verdana" w:hAnsi="Verdana"/>
              </w:rPr>
              <w:t xml:space="preserve"> </w:t>
            </w:r>
            <w:r w:rsidR="00CE65FD" w:rsidRPr="00E34A69">
              <w:rPr>
                <w:rFonts w:ascii="Verdana" w:hAnsi="Verdana"/>
              </w:rPr>
              <w:t>must</w:t>
            </w:r>
            <w:r w:rsidR="00C9330C">
              <w:rPr>
                <w:rFonts w:ascii="Verdana" w:hAnsi="Verdana"/>
              </w:rPr>
              <w:t xml:space="preserve"> </w:t>
            </w:r>
            <w:r w:rsidR="00CE65FD" w:rsidRPr="00E34A69">
              <w:rPr>
                <w:rFonts w:ascii="Verdana" w:hAnsi="Verdana"/>
              </w:rPr>
              <w:t>be</w:t>
            </w:r>
            <w:r w:rsidR="00C9330C">
              <w:rPr>
                <w:rFonts w:ascii="Verdana" w:hAnsi="Verdana"/>
              </w:rPr>
              <w:t xml:space="preserve"> </w:t>
            </w:r>
            <w:r w:rsidR="00CE65FD" w:rsidRPr="00E34A69">
              <w:rPr>
                <w:rFonts w:ascii="Verdana" w:hAnsi="Verdana"/>
              </w:rPr>
              <w:t>received</w:t>
            </w:r>
            <w:r w:rsidR="00C9330C">
              <w:rPr>
                <w:rFonts w:ascii="Verdana" w:hAnsi="Verdana"/>
              </w:rPr>
              <w:t xml:space="preserve"> </w:t>
            </w:r>
            <w:r w:rsidR="00CE65FD" w:rsidRPr="00E34A69">
              <w:rPr>
                <w:rFonts w:ascii="Verdana" w:hAnsi="Verdana"/>
              </w:rPr>
              <w:t>prior</w:t>
            </w:r>
            <w:r w:rsidR="00C9330C">
              <w:rPr>
                <w:rFonts w:ascii="Verdana" w:hAnsi="Verdana"/>
              </w:rPr>
              <w:t xml:space="preserve"> </w:t>
            </w:r>
            <w:r w:rsidR="00CE65FD" w:rsidRPr="00E34A69">
              <w:rPr>
                <w:rFonts w:ascii="Verdana" w:hAnsi="Verdana"/>
              </w:rPr>
              <w:t>to</w:t>
            </w:r>
            <w:r w:rsidR="00C9330C">
              <w:rPr>
                <w:rFonts w:ascii="Verdana" w:hAnsi="Verdana"/>
              </w:rPr>
              <w:t xml:space="preserve"> </w:t>
            </w:r>
            <w:r w:rsidR="00CE65FD" w:rsidRPr="00E34A69">
              <w:rPr>
                <w:rFonts w:ascii="Verdana" w:hAnsi="Verdana"/>
              </w:rPr>
              <w:t>dunning</w:t>
            </w:r>
            <w:r w:rsidR="00C9330C">
              <w:rPr>
                <w:rFonts w:ascii="Verdana" w:hAnsi="Verdana"/>
              </w:rPr>
              <w:t xml:space="preserve"> </w:t>
            </w:r>
            <w:r w:rsidR="00CE65FD" w:rsidRPr="00E34A69">
              <w:rPr>
                <w:rFonts w:ascii="Verdana" w:hAnsi="Verdana"/>
              </w:rPr>
              <w:t>disenrollment</w:t>
            </w:r>
            <w:r w:rsidR="00C9330C">
              <w:rPr>
                <w:rFonts w:ascii="Verdana" w:hAnsi="Verdana"/>
              </w:rPr>
              <w:t xml:space="preserve"> </w:t>
            </w:r>
            <w:r w:rsidR="00CE65FD" w:rsidRPr="00E34A69">
              <w:rPr>
                <w:rFonts w:ascii="Verdana" w:hAnsi="Verdana"/>
              </w:rPr>
              <w:t>date</w:t>
            </w:r>
            <w:r w:rsidR="00C9330C">
              <w:rPr>
                <w:rFonts w:ascii="Verdana" w:hAnsi="Verdana"/>
              </w:rPr>
              <w:t xml:space="preserve"> </w:t>
            </w:r>
          </w:p>
          <w:p w14:paraId="54192BD0" w14:textId="77777777" w:rsidR="00CE65FD" w:rsidRPr="00E34A69" w:rsidRDefault="00CE65FD" w:rsidP="00F26032">
            <w:pPr>
              <w:pStyle w:val="Default"/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 w:rsidRPr="00E34A69">
              <w:rPr>
                <w:rFonts w:ascii="Verdana" w:hAnsi="Verdana"/>
              </w:rPr>
              <w:t>INV</w:t>
            </w:r>
            <w:r w:rsidR="003B19E0" w:rsidRPr="00E34A69">
              <w:rPr>
                <w:rFonts w:ascii="Verdana" w:hAnsi="Verdana"/>
              </w:rPr>
              <w:t>,</w:t>
            </w:r>
            <w:r w:rsidR="00C9330C">
              <w:rPr>
                <w:rFonts w:ascii="Verdana" w:hAnsi="Verdana"/>
              </w:rPr>
              <w:t xml:space="preserve"> </w:t>
            </w:r>
            <w:r w:rsidR="003B19E0" w:rsidRPr="00E34A69">
              <w:rPr>
                <w:rFonts w:ascii="Verdana" w:hAnsi="Verdana"/>
              </w:rPr>
              <w:t>SSA</w:t>
            </w:r>
            <w:r w:rsidR="00C9330C">
              <w:rPr>
                <w:rFonts w:ascii="Verdana" w:hAnsi="Verdana"/>
              </w:rPr>
              <w:t xml:space="preserve"> </w:t>
            </w:r>
            <w:r w:rsidR="003B19E0" w:rsidRPr="00E34A69">
              <w:rPr>
                <w:rFonts w:ascii="Verdana" w:hAnsi="Verdana"/>
              </w:rPr>
              <w:t>or</w:t>
            </w:r>
            <w:r w:rsidR="00C9330C">
              <w:rPr>
                <w:rFonts w:ascii="Verdana" w:hAnsi="Verdana"/>
              </w:rPr>
              <w:t xml:space="preserve"> </w:t>
            </w:r>
            <w:r w:rsidR="003B19E0" w:rsidRPr="00E34A69">
              <w:rPr>
                <w:rFonts w:ascii="Verdana" w:hAnsi="Verdana"/>
              </w:rPr>
              <w:t>RRB</w:t>
            </w:r>
            <w:r w:rsidRPr="00E34A69">
              <w:rPr>
                <w:rFonts w:ascii="Verdana" w:hAnsi="Verdana"/>
              </w:rPr>
              <w:t>-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Stock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ID</w:t>
            </w:r>
            <w:r w:rsidR="00751E58">
              <w:rPr>
                <w:rFonts w:ascii="Verdana" w:hAnsi="Verdana"/>
              </w:rPr>
              <w:t>.</w:t>
            </w:r>
            <w:r w:rsidR="00C9330C">
              <w:rPr>
                <w:rFonts w:ascii="Verdana" w:hAnsi="Verdana"/>
              </w:rPr>
              <w:t xml:space="preserve"> </w:t>
            </w:r>
          </w:p>
          <w:p w14:paraId="64B2A200" w14:textId="77777777" w:rsidR="00CE65FD" w:rsidRPr="00E34A69" w:rsidRDefault="00CE65FD" w:rsidP="00F26032">
            <w:pPr>
              <w:pStyle w:val="Default"/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 w:rsidRPr="00E70B8D">
              <w:rPr>
                <w:rFonts w:ascii="Verdana" w:hAnsi="Verdana"/>
                <w:b/>
              </w:rPr>
              <w:t>Example:</w:t>
            </w:r>
            <w:r w:rsidR="00C9330C">
              <w:rPr>
                <w:rFonts w:ascii="Verdana" w:hAnsi="Verdana"/>
              </w:rPr>
              <w:t xml:space="preserve">  </w:t>
            </w:r>
            <w:r w:rsidR="004B7CB1">
              <w:rPr>
                <w:rFonts w:ascii="Verdana" w:hAnsi="Verdana"/>
                <w:iCs/>
              </w:rPr>
              <w:t>Beneficiary</w:t>
            </w:r>
            <w:r w:rsidR="004B7CB1" w:rsidRPr="00E70B8D">
              <w:rPr>
                <w:rFonts w:ascii="Verdana" w:hAnsi="Verdana"/>
                <w:iCs/>
              </w:rPr>
              <w:t>’s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balance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due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is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$400.90.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4B7CB1">
              <w:rPr>
                <w:rFonts w:ascii="Verdana" w:hAnsi="Verdana"/>
                <w:iCs/>
              </w:rPr>
              <w:t>Beneficiary</w:t>
            </w:r>
            <w:r w:rsidR="004B7CB1" w:rsidRPr="00E70B8D">
              <w:rPr>
                <w:rFonts w:ascii="Verdana" w:hAnsi="Verdana"/>
                <w:iCs/>
              </w:rPr>
              <w:t>’s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standard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monthly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premium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is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FA7770">
              <w:rPr>
                <w:rFonts w:ascii="Verdana" w:hAnsi="Verdana"/>
                <w:b/>
                <w:iCs/>
              </w:rPr>
              <w:t>$22.40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per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month.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4B7CB1">
              <w:rPr>
                <w:rFonts w:ascii="Verdana" w:hAnsi="Verdana"/>
                <w:iCs/>
              </w:rPr>
              <w:t>The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4B7CB1">
              <w:rPr>
                <w:rFonts w:ascii="Verdana" w:hAnsi="Verdana"/>
                <w:iCs/>
              </w:rPr>
              <w:t>beneficiar</w:t>
            </w:r>
            <w:r w:rsidR="0089291B">
              <w:rPr>
                <w:rFonts w:ascii="Verdana" w:hAnsi="Verdana"/>
                <w:iCs/>
              </w:rPr>
              <w:t>y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89291B">
              <w:rPr>
                <w:rFonts w:ascii="Verdana" w:hAnsi="Verdana"/>
                <w:iCs/>
              </w:rPr>
              <w:t>has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89291B">
              <w:rPr>
                <w:rFonts w:ascii="Verdana" w:hAnsi="Verdana"/>
                <w:iCs/>
              </w:rPr>
              <w:t>agreed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89291B">
              <w:rPr>
                <w:rFonts w:ascii="Verdana" w:hAnsi="Verdana"/>
                <w:iCs/>
              </w:rPr>
              <w:t>to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89291B">
              <w:rPr>
                <w:rFonts w:ascii="Verdana" w:hAnsi="Verdana"/>
                <w:iCs/>
              </w:rPr>
              <w:t>pay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89291B" w:rsidRPr="00FA7770">
              <w:rPr>
                <w:rFonts w:ascii="Verdana" w:hAnsi="Verdana"/>
                <w:b/>
                <w:iCs/>
              </w:rPr>
              <w:t>$10.00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89291B">
              <w:rPr>
                <w:rFonts w:ascii="Verdana" w:hAnsi="Verdana"/>
                <w:iCs/>
              </w:rPr>
              <w:t>in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89291B">
              <w:rPr>
                <w:rFonts w:ascii="Verdana" w:hAnsi="Verdana"/>
                <w:iCs/>
              </w:rPr>
              <w:t>addition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89291B">
              <w:rPr>
                <w:rFonts w:ascii="Verdana" w:hAnsi="Verdana"/>
                <w:iCs/>
              </w:rPr>
              <w:t>to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89291B">
              <w:rPr>
                <w:rFonts w:ascii="Verdana" w:hAnsi="Verdana"/>
                <w:iCs/>
              </w:rPr>
              <w:t>their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89291B">
              <w:rPr>
                <w:rFonts w:ascii="Verdana" w:hAnsi="Verdana"/>
                <w:iCs/>
              </w:rPr>
              <w:t>premium.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89291B">
              <w:rPr>
                <w:rFonts w:ascii="Verdana" w:hAnsi="Verdana"/>
                <w:iCs/>
              </w:rPr>
              <w:t>The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89291B">
              <w:rPr>
                <w:rFonts w:ascii="Verdana" w:hAnsi="Verdana"/>
                <w:iCs/>
              </w:rPr>
              <w:t>beneficiary’s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minimum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Payment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Plan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amount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will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be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FA7770">
              <w:rPr>
                <w:rFonts w:ascii="Verdana" w:hAnsi="Verdana"/>
                <w:b/>
                <w:iCs/>
              </w:rPr>
              <w:t>$32.40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per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month.</w:t>
            </w:r>
            <w:r w:rsidR="00C9330C">
              <w:rPr>
                <w:rFonts w:ascii="Verdana" w:hAnsi="Verdana"/>
                <w:i/>
                <w:iCs/>
              </w:rPr>
              <w:t xml:space="preserve"> </w:t>
            </w:r>
          </w:p>
          <w:p w14:paraId="33FDD93B" w14:textId="77777777" w:rsidR="00CE65FD" w:rsidRPr="00E34A69" w:rsidRDefault="00CE65FD" w:rsidP="00F26032">
            <w:pPr>
              <w:spacing w:before="120" w:after="120"/>
            </w:pPr>
          </w:p>
        </w:tc>
      </w:tr>
      <w:tr w:rsidR="00CE65FD" w:rsidRPr="00E34A69" w14:paraId="2E2EEFB0" w14:textId="77777777" w:rsidTr="008F2AD4">
        <w:trPr>
          <w:trHeight w:val="20"/>
        </w:trPr>
        <w:tc>
          <w:tcPr>
            <w:tcW w:w="183" w:type="pct"/>
          </w:tcPr>
          <w:p w14:paraId="4975E320" w14:textId="3C3A8D08" w:rsidR="00CE65FD" w:rsidRPr="00E34A69" w:rsidRDefault="00CE65FD" w:rsidP="00F26032">
            <w:pPr>
              <w:spacing w:before="120" w:after="120"/>
              <w:jc w:val="center"/>
              <w:rPr>
                <w:rFonts w:cs="Arial"/>
                <w:b/>
              </w:rPr>
            </w:pPr>
            <w:r w:rsidRPr="00E34A69">
              <w:rPr>
                <w:rFonts w:cs="Arial"/>
                <w:b/>
              </w:rPr>
              <w:t>8</w:t>
            </w:r>
          </w:p>
        </w:tc>
        <w:tc>
          <w:tcPr>
            <w:tcW w:w="1726" w:type="pct"/>
          </w:tcPr>
          <w:p w14:paraId="4A970BFB" w14:textId="77777777" w:rsidR="00CE65FD" w:rsidRPr="00E34A69" w:rsidRDefault="00CE65FD" w:rsidP="00F26032">
            <w:pPr>
              <w:spacing w:before="120" w:after="120"/>
              <w:rPr>
                <w:b/>
              </w:rPr>
            </w:pPr>
            <w:bookmarkStart w:id="54" w:name="_Toc482080597"/>
            <w:r w:rsidRPr="00E34A69">
              <w:rPr>
                <w:b/>
              </w:rPr>
              <w:t>Can</w:t>
            </w:r>
            <w:r w:rsidR="00C9330C">
              <w:rPr>
                <w:b/>
              </w:rPr>
              <w:t xml:space="preserve"> </w:t>
            </w:r>
            <w:r w:rsidRPr="00E34A69">
              <w:rPr>
                <w:b/>
              </w:rPr>
              <w:t>I</w:t>
            </w:r>
            <w:r w:rsidR="00C9330C">
              <w:rPr>
                <w:b/>
              </w:rPr>
              <w:t xml:space="preserve"> </w:t>
            </w:r>
            <w:r w:rsidRPr="00E34A69">
              <w:rPr>
                <w:b/>
              </w:rPr>
              <w:t>change</w:t>
            </w:r>
            <w:r w:rsidR="00C9330C">
              <w:rPr>
                <w:b/>
              </w:rPr>
              <w:t xml:space="preserve"> </w:t>
            </w:r>
            <w:r w:rsidRPr="00E34A69">
              <w:rPr>
                <w:b/>
              </w:rPr>
              <w:t>my</w:t>
            </w:r>
            <w:r w:rsidR="00C9330C">
              <w:rPr>
                <w:b/>
              </w:rPr>
              <w:t xml:space="preserve"> </w:t>
            </w:r>
            <w:r w:rsidRPr="00E34A69">
              <w:rPr>
                <w:b/>
              </w:rPr>
              <w:t>Payment</w:t>
            </w:r>
            <w:r w:rsidR="00C9330C">
              <w:rPr>
                <w:b/>
              </w:rPr>
              <w:t xml:space="preserve"> </w:t>
            </w:r>
            <w:r w:rsidRPr="00E34A69">
              <w:rPr>
                <w:b/>
              </w:rPr>
              <w:t>Plan</w:t>
            </w:r>
            <w:r w:rsidR="00C9330C">
              <w:rPr>
                <w:b/>
              </w:rPr>
              <w:t xml:space="preserve"> </w:t>
            </w:r>
            <w:r w:rsidRPr="00E34A69">
              <w:rPr>
                <w:b/>
              </w:rPr>
              <w:t>amount?</w:t>
            </w:r>
            <w:bookmarkEnd w:id="54"/>
          </w:p>
        </w:tc>
        <w:tc>
          <w:tcPr>
            <w:tcW w:w="3091" w:type="pct"/>
          </w:tcPr>
          <w:p w14:paraId="1FB36F5B" w14:textId="6C33AF82" w:rsidR="000D07EC" w:rsidRDefault="00402BB9" w:rsidP="00F26032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759902E9" wp14:editId="13F65551">
                  <wp:extent cx="247650" cy="2095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t xml:space="preserve">  </w:t>
            </w:r>
            <w:r w:rsidR="0089291B">
              <w:t>Yes,</w:t>
            </w:r>
            <w:r w:rsidR="00C9330C">
              <w:t xml:space="preserve"> </w:t>
            </w:r>
            <w:r w:rsidR="0089291B">
              <w:t>the</w:t>
            </w:r>
            <w:r w:rsidR="00C9330C">
              <w:t xml:space="preserve"> </w:t>
            </w:r>
            <w:r w:rsidR="0089291B">
              <w:t>beneficiary</w:t>
            </w:r>
            <w:r w:rsidR="00C9330C">
              <w:t xml:space="preserve"> </w:t>
            </w:r>
            <w:r w:rsidR="0089291B">
              <w:t>can</w:t>
            </w:r>
            <w:r w:rsidR="00C9330C">
              <w:t xml:space="preserve"> </w:t>
            </w:r>
            <w:r w:rsidR="0089291B">
              <w:t>update</w:t>
            </w:r>
            <w:r w:rsidR="00C9330C">
              <w:t xml:space="preserve"> </w:t>
            </w:r>
            <w:r w:rsidR="0089291B">
              <w:t>their</w:t>
            </w:r>
            <w:r w:rsidR="00C9330C">
              <w:t xml:space="preserve"> </w:t>
            </w:r>
            <w:r w:rsidR="0089291B">
              <w:t>payment</w:t>
            </w:r>
            <w:r w:rsidR="00C9330C">
              <w:t xml:space="preserve"> </w:t>
            </w:r>
            <w:r w:rsidR="0089291B">
              <w:t>plan</w:t>
            </w:r>
            <w:r w:rsidR="00C9330C">
              <w:t xml:space="preserve"> </w:t>
            </w:r>
            <w:r w:rsidR="0089291B">
              <w:t>amount</w:t>
            </w:r>
            <w:r w:rsidR="00C9330C">
              <w:t xml:space="preserve"> </w:t>
            </w:r>
            <w:r w:rsidR="0089291B">
              <w:t>if</w:t>
            </w:r>
            <w:r w:rsidR="00C9330C">
              <w:t xml:space="preserve"> </w:t>
            </w:r>
            <w:r w:rsidR="0089291B">
              <w:t>the</w:t>
            </w:r>
            <w:r w:rsidR="00C9330C">
              <w:t xml:space="preserve"> </w:t>
            </w:r>
            <w:r w:rsidR="0089291B">
              <w:t>beneficiary</w:t>
            </w:r>
            <w:r w:rsidR="00C9330C">
              <w:t xml:space="preserve"> </w:t>
            </w:r>
            <w:r w:rsidR="0089291B">
              <w:t>still</w:t>
            </w:r>
            <w:r w:rsidR="00C9330C">
              <w:t xml:space="preserve"> </w:t>
            </w:r>
            <w:r w:rsidR="0089291B">
              <w:t>agrees</w:t>
            </w:r>
            <w:r w:rsidR="00C9330C">
              <w:t xml:space="preserve"> </w:t>
            </w:r>
            <w:r w:rsidR="0089291B">
              <w:t>to</w:t>
            </w:r>
            <w:r w:rsidR="00C9330C">
              <w:t xml:space="preserve"> </w:t>
            </w:r>
            <w:r w:rsidR="0089291B">
              <w:t>a</w:t>
            </w:r>
            <w:r w:rsidR="00C9330C">
              <w:t xml:space="preserve"> </w:t>
            </w:r>
            <w:r w:rsidR="0089291B">
              <w:t>minimum</w:t>
            </w:r>
            <w:r w:rsidR="00C9330C">
              <w:t xml:space="preserve"> </w:t>
            </w:r>
            <w:r w:rsidR="0089291B">
              <w:t>of</w:t>
            </w:r>
            <w:r w:rsidR="00C9330C">
              <w:t xml:space="preserve"> </w:t>
            </w:r>
            <w:r w:rsidR="0089291B">
              <w:t>their</w:t>
            </w:r>
            <w:r w:rsidR="00C9330C">
              <w:t xml:space="preserve"> </w:t>
            </w:r>
            <w:r w:rsidR="0089291B">
              <w:t>premium</w:t>
            </w:r>
            <w:r w:rsidR="00C9330C">
              <w:t xml:space="preserve"> </w:t>
            </w:r>
            <w:r w:rsidR="0089291B">
              <w:t>(and</w:t>
            </w:r>
            <w:r w:rsidR="00C9330C">
              <w:t xml:space="preserve"> </w:t>
            </w:r>
            <w:r w:rsidR="0089291B">
              <w:t>LEP</w:t>
            </w:r>
            <w:r w:rsidR="00C9330C">
              <w:t xml:space="preserve"> </w:t>
            </w:r>
            <w:r w:rsidR="0089291B">
              <w:t>if</w:t>
            </w:r>
            <w:r w:rsidR="00C9330C">
              <w:t xml:space="preserve"> </w:t>
            </w:r>
            <w:r w:rsidR="0089291B">
              <w:t>applicable)</w:t>
            </w:r>
            <w:r w:rsidR="00C9330C">
              <w:t xml:space="preserve"> </w:t>
            </w:r>
            <w:r w:rsidR="0089291B">
              <w:t>plus</w:t>
            </w:r>
            <w:r w:rsidR="00C9330C">
              <w:t xml:space="preserve"> </w:t>
            </w:r>
            <w:r w:rsidR="0089291B">
              <w:t>$10.</w:t>
            </w:r>
            <w:r w:rsidR="00C9330C">
              <w:t xml:space="preserve"> </w:t>
            </w:r>
          </w:p>
          <w:p w14:paraId="41C3C15D" w14:textId="77777777" w:rsidR="000D07EC" w:rsidRDefault="000D07EC" w:rsidP="00F26032">
            <w:pPr>
              <w:spacing w:before="120" w:after="120"/>
              <w:rPr>
                <w:b/>
              </w:rPr>
            </w:pPr>
          </w:p>
          <w:p w14:paraId="0DDDD552" w14:textId="18A4FF8F" w:rsidR="0089291B" w:rsidRPr="00EB512E" w:rsidRDefault="0089291B" w:rsidP="00F26032">
            <w:pPr>
              <w:spacing w:before="120" w:after="120"/>
              <w:rPr>
                <w:b/>
              </w:rPr>
            </w:pPr>
            <w:r w:rsidRPr="00EB512E">
              <w:rPr>
                <w:b/>
              </w:rPr>
              <w:t>Submit</w:t>
            </w:r>
            <w:r w:rsidR="00C9330C">
              <w:rPr>
                <w:b/>
              </w:rPr>
              <w:t xml:space="preserve"> </w:t>
            </w:r>
            <w:r w:rsidRPr="00EB512E">
              <w:rPr>
                <w:b/>
              </w:rPr>
              <w:t>the</w:t>
            </w:r>
            <w:r w:rsidR="00C9330C">
              <w:rPr>
                <w:b/>
              </w:rPr>
              <w:t xml:space="preserve"> </w:t>
            </w:r>
            <w:r w:rsidR="00EB512E">
              <w:rPr>
                <w:b/>
              </w:rPr>
              <w:t>f</w:t>
            </w:r>
            <w:r w:rsidRPr="00EB512E">
              <w:rPr>
                <w:b/>
              </w:rPr>
              <w:t>ollowing</w:t>
            </w:r>
            <w:r w:rsidR="00C9330C">
              <w:rPr>
                <w:b/>
              </w:rPr>
              <w:t xml:space="preserve"> </w:t>
            </w:r>
            <w:r w:rsidR="00855695">
              <w:rPr>
                <w:b/>
              </w:rPr>
              <w:t xml:space="preserve">Support </w:t>
            </w:r>
            <w:r w:rsidRPr="00EB512E">
              <w:rPr>
                <w:b/>
              </w:rPr>
              <w:t>Task:</w:t>
            </w:r>
          </w:p>
          <w:p w14:paraId="124D57AD" w14:textId="77777777" w:rsidR="0089291B" w:rsidRDefault="0089291B" w:rsidP="00F26032">
            <w:pPr>
              <w:spacing w:before="120" w:after="120"/>
            </w:pPr>
          </w:p>
          <w:p w14:paraId="13B35DE4" w14:textId="77777777" w:rsidR="000D07EC" w:rsidRDefault="0089291B" w:rsidP="00F26032">
            <w:pPr>
              <w:pStyle w:val="ListParagraph"/>
              <w:spacing w:before="120" w:after="120" w:line="240" w:lineRule="auto"/>
              <w:ind w:left="0"/>
              <w:rPr>
                <w:rFonts w:ascii="Verdana" w:hAnsi="Verdana"/>
                <w:color w:val="333333"/>
                <w:sz w:val="24"/>
                <w:szCs w:val="24"/>
              </w:rPr>
            </w:pPr>
            <w:r w:rsidRPr="00E34A69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Task</w:t>
            </w:r>
            <w:r w:rsid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E34A69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Type:</w:t>
            </w:r>
            <w:r w:rsid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 </w:t>
            </w:r>
            <w:r w:rsidRPr="00E34A69">
              <w:rPr>
                <w:rFonts w:ascii="Verdana" w:hAnsi="Verdana"/>
                <w:color w:val="333333"/>
                <w:sz w:val="24"/>
                <w:szCs w:val="24"/>
              </w:rPr>
              <w:t>Premium</w:t>
            </w:r>
            <w:r w:rsid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E34A69">
              <w:rPr>
                <w:rFonts w:ascii="Verdana" w:hAnsi="Verdana"/>
                <w:color w:val="333333"/>
                <w:sz w:val="24"/>
                <w:szCs w:val="24"/>
              </w:rPr>
              <w:t>Billing</w:t>
            </w:r>
            <w:r w:rsid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E34A69">
              <w:rPr>
                <w:rFonts w:ascii="Verdana" w:hAnsi="Verdana"/>
                <w:color w:val="333333"/>
                <w:sz w:val="24"/>
                <w:szCs w:val="24"/>
              </w:rPr>
              <w:t>Inquiry</w:t>
            </w:r>
            <w:r w:rsid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E34A69">
              <w:rPr>
                <w:rFonts w:ascii="Verdana" w:hAnsi="Verdana"/>
                <w:color w:val="333333"/>
                <w:sz w:val="24"/>
                <w:szCs w:val="24"/>
              </w:rPr>
              <w:t>Medicare</w:t>
            </w:r>
            <w:r w:rsid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E34A69">
              <w:rPr>
                <w:rFonts w:ascii="Verdana" w:hAnsi="Verdana"/>
                <w:color w:val="333333"/>
                <w:sz w:val="24"/>
                <w:szCs w:val="24"/>
              </w:rPr>
              <w:t>D</w:t>
            </w:r>
          </w:p>
          <w:p w14:paraId="35A197BE" w14:textId="77777777" w:rsidR="000D07EC" w:rsidRDefault="0089291B" w:rsidP="00F26032">
            <w:pPr>
              <w:pStyle w:val="ListParagraph"/>
              <w:spacing w:before="120" w:after="120" w:line="240" w:lineRule="auto"/>
              <w:ind w:left="0"/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</w:pPr>
            <w:r w:rsidRPr="00E34A69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Reason</w:t>
            </w:r>
            <w:r w:rsid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E34A69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for</w:t>
            </w:r>
            <w:r w:rsid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E34A69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Dispute:</w:t>
            </w:r>
            <w:r w:rsid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 </w:t>
            </w:r>
            <w:r w:rsidRPr="00E34A69">
              <w:rPr>
                <w:rFonts w:ascii="Verdana" w:hAnsi="Verdana"/>
                <w:color w:val="333333"/>
                <w:sz w:val="24"/>
                <w:szCs w:val="24"/>
              </w:rPr>
              <w:t>PAYMENT</w:t>
            </w:r>
            <w:r w:rsid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E34A69">
              <w:rPr>
                <w:rFonts w:ascii="Verdana" w:hAnsi="Verdana"/>
                <w:color w:val="333333"/>
                <w:sz w:val="24"/>
                <w:szCs w:val="24"/>
              </w:rPr>
              <w:t>PLAN</w:t>
            </w:r>
            <w:r w:rsid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</w:t>
            </w:r>
          </w:p>
          <w:p w14:paraId="13472A32" w14:textId="77777777" w:rsidR="0089291B" w:rsidRDefault="000D07EC" w:rsidP="00F26032">
            <w:pPr>
              <w:pStyle w:val="ListParagraph"/>
              <w:spacing w:before="120" w:after="120" w:line="240" w:lineRule="auto"/>
              <w:ind w:left="0"/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T</w:t>
            </w:r>
            <w:r w:rsidR="0089291B" w:rsidRPr="00E34A69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ask</w:t>
            </w:r>
            <w:r w:rsid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="0089291B" w:rsidRPr="00E34A69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Notes:</w:t>
            </w:r>
            <w:r w:rsid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 </w:t>
            </w:r>
            <w:r w:rsidR="0083772D" w:rsidRPr="0083772D">
              <w:rPr>
                <w:rFonts w:ascii="Verdana" w:hAnsi="Verdana"/>
                <w:bCs/>
                <w:color w:val="333333"/>
                <w:sz w:val="24"/>
                <w:szCs w:val="24"/>
              </w:rPr>
              <w:t>Document</w:t>
            </w:r>
            <w:r w:rsidR="00C9330C">
              <w:rPr>
                <w:rFonts w:ascii="Verdana" w:hAnsi="Verdana"/>
                <w:bCs/>
                <w:color w:val="333333"/>
                <w:sz w:val="24"/>
                <w:szCs w:val="24"/>
              </w:rPr>
              <w:t xml:space="preserve"> </w:t>
            </w:r>
            <w:r w:rsidR="0083772D" w:rsidRPr="0083772D">
              <w:rPr>
                <w:rFonts w:ascii="Verdana" w:hAnsi="Verdana"/>
                <w:bCs/>
                <w:color w:val="333333"/>
                <w:sz w:val="24"/>
                <w:szCs w:val="24"/>
              </w:rPr>
              <w:t>the</w:t>
            </w:r>
            <w:r w:rsidR="00C9330C">
              <w:rPr>
                <w:rFonts w:ascii="Verdana" w:hAnsi="Verdana"/>
                <w:bCs/>
                <w:color w:val="333333"/>
                <w:sz w:val="24"/>
                <w:szCs w:val="24"/>
              </w:rPr>
              <w:t xml:space="preserve"> </w:t>
            </w:r>
            <w:r w:rsidR="0083772D" w:rsidRPr="0083772D">
              <w:rPr>
                <w:rFonts w:ascii="Verdana" w:hAnsi="Verdana"/>
                <w:bCs/>
                <w:color w:val="333333"/>
                <w:sz w:val="24"/>
                <w:szCs w:val="24"/>
              </w:rPr>
              <w:t>following:</w:t>
            </w:r>
          </w:p>
          <w:p w14:paraId="2C2A6F4C" w14:textId="77777777" w:rsidR="0083772D" w:rsidRDefault="0083772D" w:rsidP="00F26032">
            <w:pPr>
              <w:numPr>
                <w:ilvl w:val="0"/>
                <w:numId w:val="20"/>
              </w:numPr>
              <w:spacing w:before="120" w:after="120"/>
              <w:ind w:left="720"/>
              <w:rPr>
                <w:rFonts w:cs="Arial"/>
              </w:rPr>
            </w:pPr>
            <w:r w:rsidRPr="0083772D">
              <w:rPr>
                <w:rFonts w:cs="Arial"/>
                <w:b/>
              </w:rPr>
              <w:t>PPS011</w:t>
            </w:r>
            <w:r>
              <w:rPr>
                <w:rFonts w:cs="Arial"/>
                <w:b/>
              </w:rPr>
              <w:t>,</w:t>
            </w:r>
            <w:r w:rsidR="00C9330C">
              <w:rPr>
                <w:rFonts w:cs="Arial"/>
                <w:b/>
              </w:rPr>
              <w:t xml:space="preserve"> </w:t>
            </w:r>
            <w:r w:rsidRPr="00B22A53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beneficiary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has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agreed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a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Payment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Plan.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beneficiary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has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agreed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pay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&lt;</w:t>
            </w:r>
            <w:r>
              <w:rPr>
                <w:rFonts w:cs="Arial"/>
                <w:b/>
              </w:rPr>
              <w:t>$XX.XX</w:t>
            </w:r>
            <w:r w:rsidRPr="00B22A53">
              <w:rPr>
                <w:rFonts w:cs="Arial"/>
              </w:rPr>
              <w:t>&gt;in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addition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monthly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premium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&lt;</w:t>
            </w:r>
            <w:r>
              <w:rPr>
                <w:rFonts w:cs="Arial"/>
                <w:b/>
              </w:rPr>
              <w:t>$XX.XX</w:t>
            </w:r>
            <w:r w:rsidRPr="00B22A53">
              <w:rPr>
                <w:rFonts w:cs="Arial"/>
              </w:rPr>
              <w:t>&gt;,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for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a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total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of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&lt;</w:t>
            </w:r>
            <w:r>
              <w:rPr>
                <w:rFonts w:cs="Arial"/>
                <w:b/>
              </w:rPr>
              <w:t>$XX.XX</w:t>
            </w:r>
            <w:r w:rsidRPr="00B22A53">
              <w:rPr>
                <w:rFonts w:cs="Arial"/>
              </w:rPr>
              <w:t>&gt;</w:t>
            </w:r>
            <w:r>
              <w:rPr>
                <w:rFonts w:cs="Arial"/>
              </w:rPr>
              <w:t>.</w:t>
            </w:r>
          </w:p>
          <w:p w14:paraId="72FC73C0" w14:textId="77777777" w:rsidR="0083772D" w:rsidRPr="0083772D" w:rsidRDefault="0083772D" w:rsidP="00F26032">
            <w:pPr>
              <w:numPr>
                <w:ilvl w:val="0"/>
                <w:numId w:val="20"/>
              </w:numPr>
              <w:spacing w:before="120" w:after="120"/>
              <w:ind w:left="720"/>
              <w:rPr>
                <w:rFonts w:cs="Arial"/>
              </w:rPr>
            </w:pPr>
            <w:r w:rsidRPr="0083772D">
              <w:rPr>
                <w:rFonts w:cs="Arial"/>
              </w:rPr>
              <w:t>Beneficiary’s</w:t>
            </w:r>
            <w:r w:rsidR="00C9330C">
              <w:rPr>
                <w:rFonts w:cs="Arial"/>
              </w:rPr>
              <w:t xml:space="preserve"> </w:t>
            </w:r>
            <w:r w:rsidRPr="0083772D">
              <w:rPr>
                <w:rFonts w:cs="Arial"/>
              </w:rPr>
              <w:t>contact</w:t>
            </w:r>
            <w:r w:rsidR="00C9330C">
              <w:rPr>
                <w:rFonts w:cs="Arial"/>
              </w:rPr>
              <w:t xml:space="preserve"> </w:t>
            </w:r>
            <w:r w:rsidRPr="0083772D">
              <w:rPr>
                <w:rFonts w:cs="Arial"/>
              </w:rPr>
              <w:t>number.</w:t>
            </w:r>
          </w:p>
          <w:p w14:paraId="59F16EFB" w14:textId="77777777" w:rsidR="0083772D" w:rsidRDefault="0083772D" w:rsidP="00F26032">
            <w:pPr>
              <w:pStyle w:val="ListParagraph"/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D84798E" w14:textId="77777777" w:rsidR="00602804" w:rsidRPr="00602804" w:rsidRDefault="00602804" w:rsidP="00F26032">
            <w:pPr>
              <w:spacing w:before="120" w:after="120"/>
              <w:rPr>
                <w:rFonts w:cs="Calibri"/>
                <w:color w:val="000000"/>
              </w:rPr>
            </w:pPr>
            <w:r w:rsidRPr="00602804">
              <w:rPr>
                <w:rFonts w:cs="Calibri"/>
                <w:b/>
                <w:bCs/>
                <w:color w:val="000000"/>
              </w:rPr>
              <w:t>Note:  </w:t>
            </w:r>
            <w:r w:rsidRPr="00602804">
              <w:rPr>
                <w:rFonts w:cs="Calibri"/>
                <w:color w:val="000000"/>
              </w:rPr>
              <w:t>Fields containing an asterisk (*) are required. </w:t>
            </w:r>
          </w:p>
          <w:p w14:paraId="554E8D87" w14:textId="77777777" w:rsidR="00602804" w:rsidRPr="00E34A69" w:rsidRDefault="00602804" w:rsidP="00F26032">
            <w:pPr>
              <w:pStyle w:val="ListParagraph"/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1E3B721F" w14:textId="00093D26" w:rsidR="00BF1589" w:rsidRPr="00BF1589" w:rsidRDefault="00402BB9" w:rsidP="00F26032">
            <w:pPr>
              <w:pStyle w:val="ListParagraph"/>
              <w:spacing w:before="120" w:after="12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cs="Arial"/>
                <w:noProof/>
                <w:sz w:val="24"/>
                <w:szCs w:val="24"/>
              </w:rPr>
              <w:drawing>
                <wp:inline distT="0" distB="0" distL="0" distR="0" wp14:anchorId="7CB8F40F" wp14:editId="75A96EB6">
                  <wp:extent cx="247650" cy="2095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You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/>
                <w:bCs/>
                <w:sz w:val="24"/>
                <w:szCs w:val="24"/>
              </w:rPr>
              <w:t>must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write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correct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monthly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premium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and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amount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beneficiary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agrees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to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pay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within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063E38">
              <w:rPr>
                <w:rFonts w:ascii="Verdana" w:hAnsi="Verdana"/>
                <w:bCs/>
                <w:sz w:val="24"/>
                <w:szCs w:val="24"/>
              </w:rPr>
              <w:t xml:space="preserve">Support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Task.</w:t>
            </w:r>
          </w:p>
          <w:p w14:paraId="6995C80E" w14:textId="77777777" w:rsidR="00BF1589" w:rsidRDefault="00BF1589" w:rsidP="00F26032">
            <w:pPr>
              <w:spacing w:before="120" w:after="120"/>
              <w:rPr>
                <w:rFonts w:cs="Arial"/>
                <w:b/>
              </w:rPr>
            </w:pPr>
          </w:p>
          <w:p w14:paraId="3228B527" w14:textId="77777777" w:rsidR="0089291B" w:rsidRDefault="00862D01" w:rsidP="00F26032">
            <w:pPr>
              <w:spacing w:before="120" w:after="120"/>
            </w:pPr>
            <w:r w:rsidRPr="006F001C">
              <w:rPr>
                <w:rFonts w:cs="Arial"/>
                <w:b/>
              </w:rPr>
              <w:t>Note</w:t>
            </w:r>
            <w:r w:rsidRPr="00C9330C">
              <w:rPr>
                <w:b/>
                <w:bCs/>
              </w:rPr>
              <w:t>:</w:t>
            </w:r>
            <w:r w:rsidR="00C9330C">
              <w:t xml:space="preserve">  </w:t>
            </w:r>
            <w:r w:rsidR="004E5EA6">
              <w:t>Check</w:t>
            </w:r>
            <w:r w:rsidR="00C9330C">
              <w:t xml:space="preserve"> </w:t>
            </w:r>
            <w:r w:rsidR="004E5EA6">
              <w:t>the</w:t>
            </w:r>
            <w:r w:rsidR="00C9330C">
              <w:t xml:space="preserve"> </w:t>
            </w:r>
            <w:r w:rsidR="004E5EA6">
              <w:t>beneficiary</w:t>
            </w:r>
            <w:r w:rsidR="0089291B">
              <w:t>’s</w:t>
            </w:r>
            <w:r w:rsidR="00C9330C">
              <w:t xml:space="preserve"> </w:t>
            </w:r>
            <w:r w:rsidR="0089291B">
              <w:t>premium</w:t>
            </w:r>
            <w:r w:rsidR="00C9330C">
              <w:t xml:space="preserve"> </w:t>
            </w:r>
            <w:r w:rsidR="0089291B">
              <w:t>amount</w:t>
            </w:r>
            <w:r w:rsidR="00C9330C">
              <w:t xml:space="preserve"> </w:t>
            </w:r>
            <w:r w:rsidR="0089291B">
              <w:t>to</w:t>
            </w:r>
            <w:r w:rsidR="00C9330C">
              <w:t xml:space="preserve"> </w:t>
            </w:r>
            <w:r w:rsidR="0089291B">
              <w:t>validate</w:t>
            </w:r>
            <w:r w:rsidR="00C9330C">
              <w:t xml:space="preserve"> </w:t>
            </w:r>
            <w:r w:rsidR="0089291B">
              <w:t>that</w:t>
            </w:r>
            <w:r w:rsidR="00C9330C">
              <w:t xml:space="preserve"> </w:t>
            </w:r>
            <w:r w:rsidR="0089291B">
              <w:t>the</w:t>
            </w:r>
            <w:r w:rsidR="00C9330C">
              <w:t xml:space="preserve"> </w:t>
            </w:r>
            <w:r w:rsidR="0089291B">
              <w:t>new</w:t>
            </w:r>
            <w:r w:rsidR="00C9330C">
              <w:t xml:space="preserve"> </w:t>
            </w:r>
            <w:r w:rsidR="0089291B">
              <w:t>amount</w:t>
            </w:r>
            <w:r w:rsidR="00C9330C">
              <w:t xml:space="preserve"> </w:t>
            </w:r>
            <w:r w:rsidR="0089291B">
              <w:t>requested</w:t>
            </w:r>
            <w:r w:rsidR="00C9330C">
              <w:t xml:space="preserve"> </w:t>
            </w:r>
            <w:r w:rsidR="0089291B">
              <w:t>is</w:t>
            </w:r>
            <w:r w:rsidR="00C9330C">
              <w:t xml:space="preserve"> </w:t>
            </w:r>
            <w:r w:rsidR="0089291B">
              <w:t>still</w:t>
            </w:r>
            <w:r w:rsidR="00C9330C">
              <w:t xml:space="preserve"> </w:t>
            </w:r>
            <w:r w:rsidR="0089291B">
              <w:t>premium</w:t>
            </w:r>
            <w:r w:rsidR="00C9330C">
              <w:t xml:space="preserve"> </w:t>
            </w:r>
            <w:r w:rsidR="0089291B">
              <w:t>(and</w:t>
            </w:r>
            <w:r w:rsidR="00C9330C">
              <w:t xml:space="preserve"> </w:t>
            </w:r>
            <w:r w:rsidR="0089291B">
              <w:t>LEP</w:t>
            </w:r>
            <w:r w:rsidR="00C9330C">
              <w:t xml:space="preserve"> </w:t>
            </w:r>
            <w:r w:rsidR="0089291B">
              <w:t>if</w:t>
            </w:r>
            <w:r w:rsidR="00C9330C">
              <w:t xml:space="preserve"> </w:t>
            </w:r>
            <w:r w:rsidR="0089291B">
              <w:t>applicable)</w:t>
            </w:r>
            <w:r w:rsidR="00C9330C">
              <w:t xml:space="preserve"> </w:t>
            </w:r>
            <w:r w:rsidR="0089291B">
              <w:t>plus</w:t>
            </w:r>
            <w:r w:rsidR="00C9330C">
              <w:t xml:space="preserve"> </w:t>
            </w:r>
            <w:r w:rsidR="0089291B" w:rsidRPr="00FA7770">
              <w:rPr>
                <w:b/>
              </w:rPr>
              <w:t>$10</w:t>
            </w:r>
            <w:r w:rsidR="0089291B">
              <w:t>.</w:t>
            </w:r>
            <w:r w:rsidR="00C9330C">
              <w:t xml:space="preserve"> </w:t>
            </w:r>
          </w:p>
          <w:p w14:paraId="5EBA5A81" w14:textId="77777777" w:rsidR="00286845" w:rsidRPr="00E34A69" w:rsidRDefault="00286845" w:rsidP="00F26032">
            <w:pPr>
              <w:spacing w:before="120" w:after="120"/>
            </w:pPr>
          </w:p>
        </w:tc>
      </w:tr>
      <w:tr w:rsidR="00CE65FD" w:rsidRPr="00E34A69" w14:paraId="0A0270F0" w14:textId="77777777" w:rsidTr="008F2AD4">
        <w:trPr>
          <w:trHeight w:val="20"/>
        </w:trPr>
        <w:tc>
          <w:tcPr>
            <w:tcW w:w="183" w:type="pct"/>
          </w:tcPr>
          <w:p w14:paraId="59AE1132" w14:textId="2D413556" w:rsidR="00CE65FD" w:rsidRPr="00E34A69" w:rsidRDefault="00A946DE" w:rsidP="00F26032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</w:t>
            </w:r>
          </w:p>
        </w:tc>
        <w:tc>
          <w:tcPr>
            <w:tcW w:w="1726" w:type="pct"/>
          </w:tcPr>
          <w:p w14:paraId="05D69857" w14:textId="77777777" w:rsidR="00CE65FD" w:rsidRPr="00E34A69" w:rsidRDefault="00CE65FD" w:rsidP="00F26032">
            <w:pPr>
              <w:pStyle w:val="Default"/>
              <w:spacing w:before="120" w:after="120"/>
              <w:rPr>
                <w:rFonts w:ascii="Verdana" w:hAnsi="Verdana"/>
                <w:b/>
                <w:bCs/>
              </w:rPr>
            </w:pPr>
            <w:r w:rsidRPr="00E34A69">
              <w:rPr>
                <w:rFonts w:ascii="Verdana" w:hAnsi="Verdana"/>
                <w:b/>
              </w:rPr>
              <w:t>Can</w:t>
            </w:r>
            <w:r w:rsidR="00C9330C">
              <w:rPr>
                <w:rFonts w:ascii="Verdana" w:hAnsi="Verdana"/>
                <w:b/>
              </w:rPr>
              <w:t xml:space="preserve"> </w:t>
            </w:r>
            <w:r w:rsidRPr="00E34A69">
              <w:rPr>
                <w:rFonts w:ascii="Verdana" w:hAnsi="Verdana"/>
                <w:b/>
              </w:rPr>
              <w:t>I</w:t>
            </w:r>
            <w:r w:rsidR="00C9330C">
              <w:rPr>
                <w:rFonts w:ascii="Verdana" w:hAnsi="Verdana"/>
                <w:b/>
              </w:rPr>
              <w:t xml:space="preserve"> </w:t>
            </w:r>
            <w:r w:rsidRPr="00E34A69">
              <w:rPr>
                <w:rFonts w:ascii="Verdana" w:hAnsi="Verdana"/>
                <w:b/>
              </w:rPr>
              <w:t>make</w:t>
            </w:r>
            <w:r w:rsidR="00C9330C">
              <w:rPr>
                <w:rFonts w:ascii="Verdana" w:hAnsi="Verdana"/>
                <w:b/>
              </w:rPr>
              <w:t xml:space="preserve"> </w:t>
            </w:r>
            <w:r w:rsidRPr="00E34A69">
              <w:rPr>
                <w:rFonts w:ascii="Verdana" w:hAnsi="Verdana"/>
                <w:b/>
              </w:rPr>
              <w:t>a</w:t>
            </w:r>
            <w:r w:rsidR="00C9330C">
              <w:rPr>
                <w:rFonts w:ascii="Verdana" w:hAnsi="Verdana"/>
                <w:b/>
              </w:rPr>
              <w:t xml:space="preserve"> </w:t>
            </w:r>
            <w:r w:rsidRPr="00E34A69">
              <w:rPr>
                <w:rFonts w:ascii="Verdana" w:hAnsi="Verdana"/>
                <w:b/>
              </w:rPr>
              <w:t>payment</w:t>
            </w:r>
            <w:r w:rsidR="00C9330C">
              <w:rPr>
                <w:rFonts w:ascii="Verdana" w:hAnsi="Verdana"/>
                <w:b/>
              </w:rPr>
              <w:t xml:space="preserve"> </w:t>
            </w:r>
            <w:r w:rsidRPr="00E34A69">
              <w:rPr>
                <w:rFonts w:ascii="Verdana" w:hAnsi="Verdana"/>
                <w:b/>
              </w:rPr>
              <w:t>now?</w:t>
            </w:r>
          </w:p>
        </w:tc>
        <w:tc>
          <w:tcPr>
            <w:tcW w:w="3091" w:type="pct"/>
          </w:tcPr>
          <w:p w14:paraId="149EE7AC" w14:textId="610723AA" w:rsidR="00CE65FD" w:rsidRDefault="00402BB9" w:rsidP="00F26032">
            <w:pPr>
              <w:spacing w:before="120" w:after="12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E77DF4E" wp14:editId="2B39BCA7">
                  <wp:extent cx="247650" cy="2095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t xml:space="preserve">  </w:t>
            </w:r>
            <w:r w:rsidR="00CE65FD" w:rsidRPr="00E70B8D">
              <w:t>You</w:t>
            </w:r>
            <w:r w:rsidR="00C9330C">
              <w:t xml:space="preserve"> </w:t>
            </w:r>
            <w:r w:rsidR="00CE65FD" w:rsidRPr="00E70B8D">
              <w:t>can</w:t>
            </w:r>
            <w:r w:rsidR="00C9330C">
              <w:t xml:space="preserve"> </w:t>
            </w:r>
            <w:r w:rsidR="0089291B">
              <w:t>make</w:t>
            </w:r>
            <w:r w:rsidR="00C9330C">
              <w:t xml:space="preserve"> </w:t>
            </w:r>
            <w:r w:rsidR="0089291B">
              <w:t>a</w:t>
            </w:r>
            <w:r w:rsidR="00C9330C">
              <w:t xml:space="preserve"> </w:t>
            </w:r>
            <w:r w:rsidR="00CE65FD" w:rsidRPr="00E70B8D">
              <w:t>One</w:t>
            </w:r>
            <w:r w:rsidR="00C9330C">
              <w:t xml:space="preserve"> </w:t>
            </w:r>
            <w:r w:rsidR="00CE65FD" w:rsidRPr="00E70B8D">
              <w:t>Time</w:t>
            </w:r>
            <w:r w:rsidR="00C9330C">
              <w:t xml:space="preserve"> </w:t>
            </w:r>
            <w:r w:rsidR="00CE65FD" w:rsidRPr="00E70B8D">
              <w:t>credit</w:t>
            </w:r>
            <w:r w:rsidR="00C9330C">
              <w:t xml:space="preserve"> </w:t>
            </w:r>
            <w:r w:rsidR="00CE65FD" w:rsidRPr="00E70B8D">
              <w:t>card</w:t>
            </w:r>
            <w:r w:rsidR="00C9330C">
              <w:t xml:space="preserve"> </w:t>
            </w:r>
            <w:r w:rsidR="0089291B">
              <w:t>or</w:t>
            </w:r>
            <w:r w:rsidR="00C9330C">
              <w:t xml:space="preserve"> </w:t>
            </w:r>
            <w:r w:rsidR="0089291B">
              <w:t>E-Check</w:t>
            </w:r>
            <w:r w:rsidR="00C9330C">
              <w:t xml:space="preserve"> </w:t>
            </w:r>
            <w:r w:rsidR="00CE65FD" w:rsidRPr="00E70B8D">
              <w:t>payment</w:t>
            </w:r>
            <w:r w:rsidR="00C9330C">
              <w:t xml:space="preserve"> </w:t>
            </w:r>
            <w:r w:rsidR="00CE65FD" w:rsidRPr="00E70B8D">
              <w:t>over</w:t>
            </w:r>
            <w:r w:rsidR="00C9330C">
              <w:t xml:space="preserve"> </w:t>
            </w:r>
            <w:r w:rsidR="00CE65FD" w:rsidRPr="00E70B8D">
              <w:t>the</w:t>
            </w:r>
            <w:r w:rsidR="00C9330C">
              <w:t xml:space="preserve"> </w:t>
            </w:r>
            <w:r w:rsidR="00CE65FD" w:rsidRPr="00E70B8D">
              <w:t>phone</w:t>
            </w:r>
            <w:r w:rsidR="00C9330C">
              <w:t xml:space="preserve"> </w:t>
            </w:r>
            <w:r w:rsidR="0089291B">
              <w:t>or</w:t>
            </w:r>
            <w:r w:rsidR="00C9330C">
              <w:t xml:space="preserve"> </w:t>
            </w:r>
            <w:r w:rsidR="0089291B">
              <w:t>online</w:t>
            </w:r>
            <w:r w:rsidR="00C9330C">
              <w:t xml:space="preserve"> </w:t>
            </w:r>
            <w:r w:rsidR="0089291B">
              <w:t>at</w:t>
            </w:r>
            <w:r w:rsidR="00C9330C">
              <w:t xml:space="preserve"> </w:t>
            </w:r>
            <w:bookmarkStart w:id="55" w:name="OLE_LINK10"/>
            <w:r w:rsidR="002A5ED5">
              <w:t>AetnaMedicare.com</w:t>
            </w:r>
            <w:r w:rsidR="00D746CE">
              <w:t>/payyourpremium</w:t>
            </w:r>
            <w:bookmarkEnd w:id="55"/>
            <w:r w:rsidR="0089291B">
              <w:t>.</w:t>
            </w:r>
            <w:r w:rsidR="00C9330C">
              <w:t xml:space="preserve"> </w:t>
            </w:r>
            <w:r w:rsidR="0089291B">
              <w:t>You</w:t>
            </w:r>
            <w:r w:rsidR="00C9330C">
              <w:t xml:space="preserve"> </w:t>
            </w:r>
            <w:r w:rsidR="0089291B">
              <w:t>can</w:t>
            </w:r>
            <w:r w:rsidR="00C9330C">
              <w:t xml:space="preserve"> </w:t>
            </w:r>
            <w:r w:rsidR="0089291B">
              <w:t>also</w:t>
            </w:r>
            <w:r w:rsidR="00C9330C">
              <w:t xml:space="preserve"> </w:t>
            </w:r>
            <w:r w:rsidR="0089291B" w:rsidRPr="00E70B8D">
              <w:t>pay</w:t>
            </w:r>
            <w:r w:rsidR="00C9330C">
              <w:t xml:space="preserve"> </w:t>
            </w:r>
            <w:r w:rsidR="0089291B" w:rsidRPr="00E70B8D">
              <w:t>by</w:t>
            </w:r>
            <w:r w:rsidR="00C9330C">
              <w:t xml:space="preserve"> </w:t>
            </w:r>
            <w:r w:rsidR="0089291B" w:rsidRPr="00E70B8D">
              <w:t>mail</w:t>
            </w:r>
            <w:r w:rsidR="0089291B">
              <w:t>ing</w:t>
            </w:r>
            <w:r w:rsidR="00C9330C">
              <w:t xml:space="preserve"> </w:t>
            </w:r>
            <w:r w:rsidR="0089291B">
              <w:t>in</w:t>
            </w:r>
            <w:r w:rsidR="00C9330C">
              <w:t xml:space="preserve"> </w:t>
            </w:r>
            <w:r w:rsidR="0089291B">
              <w:t>a</w:t>
            </w:r>
            <w:r w:rsidR="00C9330C">
              <w:t xml:space="preserve"> </w:t>
            </w:r>
            <w:r w:rsidR="0089291B">
              <w:t>personal</w:t>
            </w:r>
            <w:r w:rsidR="00C9330C">
              <w:t xml:space="preserve"> </w:t>
            </w:r>
            <w:r w:rsidR="0089291B">
              <w:t>check.</w:t>
            </w:r>
            <w:r w:rsidR="00C9330C">
              <w:t xml:space="preserve"> </w:t>
            </w:r>
            <w:r w:rsidR="00CE65FD" w:rsidRPr="003D0AEB">
              <w:rPr>
                <w:b/>
              </w:rPr>
              <w:t>Monthly</w:t>
            </w:r>
            <w:r w:rsidR="00C9330C">
              <w:rPr>
                <w:b/>
              </w:rPr>
              <w:t xml:space="preserve"> </w:t>
            </w:r>
            <w:r w:rsidR="00CE65FD" w:rsidRPr="003D0AEB">
              <w:rPr>
                <w:b/>
              </w:rPr>
              <w:t>automatic/recurring</w:t>
            </w:r>
            <w:r w:rsidR="00C9330C">
              <w:rPr>
                <w:b/>
              </w:rPr>
              <w:t xml:space="preserve"> </w:t>
            </w:r>
            <w:r w:rsidR="00CE65FD" w:rsidRPr="003D0AEB">
              <w:rPr>
                <w:b/>
              </w:rPr>
              <w:t>payments</w:t>
            </w:r>
            <w:r w:rsidR="00C9330C">
              <w:rPr>
                <w:b/>
              </w:rPr>
              <w:t xml:space="preserve"> </w:t>
            </w:r>
            <w:r w:rsidR="00CE65FD" w:rsidRPr="003D0AEB">
              <w:rPr>
                <w:b/>
              </w:rPr>
              <w:t>are</w:t>
            </w:r>
            <w:r w:rsidR="00C9330C">
              <w:rPr>
                <w:b/>
              </w:rPr>
              <w:t xml:space="preserve"> </w:t>
            </w:r>
            <w:r w:rsidR="00CE65FD" w:rsidRPr="003D0AEB">
              <w:rPr>
                <w:b/>
              </w:rPr>
              <w:t>not</w:t>
            </w:r>
            <w:r w:rsidR="00C9330C">
              <w:rPr>
                <w:b/>
              </w:rPr>
              <w:t xml:space="preserve"> </w:t>
            </w:r>
            <w:r w:rsidR="00CE65FD" w:rsidRPr="003D0AEB">
              <w:rPr>
                <w:b/>
              </w:rPr>
              <w:t>an</w:t>
            </w:r>
            <w:r w:rsidR="00C9330C">
              <w:rPr>
                <w:b/>
              </w:rPr>
              <w:t xml:space="preserve"> </w:t>
            </w:r>
            <w:r w:rsidR="00CE65FD" w:rsidRPr="003D0AEB">
              <w:rPr>
                <w:b/>
              </w:rPr>
              <w:t>option.</w:t>
            </w:r>
          </w:p>
          <w:p w14:paraId="0A9BFFEA" w14:textId="77777777" w:rsidR="007C1F78" w:rsidRPr="007C1F78" w:rsidRDefault="007C1F78" w:rsidP="007C1F78">
            <w:pPr>
              <w:spacing w:before="120" w:after="120"/>
              <w:rPr>
                <w:bCs/>
              </w:rPr>
            </w:pPr>
            <w:r w:rsidRPr="007C1F78">
              <w:rPr>
                <w:b/>
              </w:rPr>
              <w:t xml:space="preserve">Note: </w:t>
            </w:r>
            <w:r w:rsidRPr="007C1F78">
              <w:rPr>
                <w:bCs/>
              </w:rPr>
              <w:t xml:space="preserve">Beneficiaries who do </w:t>
            </w:r>
            <w:r w:rsidRPr="007C1F78">
              <w:rPr>
                <w:b/>
              </w:rPr>
              <w:t>not</w:t>
            </w:r>
            <w:r w:rsidRPr="007C1F78">
              <w:rPr>
                <w:bCs/>
              </w:rPr>
              <w:t xml:space="preserve"> have an </w:t>
            </w:r>
            <w:r w:rsidRPr="007C1F78">
              <w:rPr>
                <w:b/>
              </w:rPr>
              <w:t>email</w:t>
            </w:r>
            <w:r w:rsidRPr="007C1F78">
              <w:rPr>
                <w:bCs/>
              </w:rPr>
              <w:t xml:space="preserve"> address will </w:t>
            </w:r>
            <w:r w:rsidRPr="007C1F78">
              <w:rPr>
                <w:b/>
              </w:rPr>
              <w:t>not</w:t>
            </w:r>
            <w:r w:rsidRPr="007C1F78">
              <w:rPr>
                <w:bCs/>
              </w:rPr>
              <w:t xml:space="preserve"> be able to process a </w:t>
            </w:r>
            <w:r w:rsidRPr="007C1F78">
              <w:rPr>
                <w:b/>
              </w:rPr>
              <w:t>Guest</w:t>
            </w:r>
            <w:r w:rsidRPr="007C1F78">
              <w:rPr>
                <w:bCs/>
              </w:rPr>
              <w:t xml:space="preserve"> payment </w:t>
            </w:r>
            <w:r w:rsidRPr="007C1F78">
              <w:rPr>
                <w:b/>
              </w:rPr>
              <w:t>or</w:t>
            </w:r>
            <w:r w:rsidRPr="007C1F78">
              <w:rPr>
                <w:bCs/>
              </w:rPr>
              <w:t xml:space="preserve"> create a </w:t>
            </w:r>
            <w:r w:rsidRPr="007C1F78">
              <w:rPr>
                <w:b/>
              </w:rPr>
              <w:t>Login</w:t>
            </w:r>
            <w:r w:rsidRPr="007C1F78">
              <w:rPr>
                <w:bCs/>
              </w:rPr>
              <w:t xml:space="preserve"> for the Member Portal. </w:t>
            </w:r>
            <w:r w:rsidRPr="00BE737E">
              <w:rPr>
                <w:b/>
              </w:rPr>
              <w:t>Do NOT advise the beneficiary to enter an invalid email address to bypass the email requirement.</w:t>
            </w:r>
            <w:r w:rsidRPr="007C1F78">
              <w:rPr>
                <w:bCs/>
              </w:rPr>
              <w:t xml:space="preserve"> Offer self-service Premium Payment IVR as an option.</w:t>
            </w:r>
          </w:p>
          <w:p w14:paraId="2F2A6F74" w14:textId="77777777" w:rsidR="00862D01" w:rsidRPr="00E70B8D" w:rsidRDefault="00862D01" w:rsidP="00F26032">
            <w:pPr>
              <w:spacing w:before="120" w:after="120"/>
            </w:pPr>
          </w:p>
        </w:tc>
      </w:tr>
    </w:tbl>
    <w:p w14:paraId="1AB358B8" w14:textId="77777777" w:rsidR="00775CE0" w:rsidRPr="00E34A69" w:rsidRDefault="00775CE0" w:rsidP="00F26032">
      <w:pPr>
        <w:spacing w:before="120" w:after="120"/>
      </w:pPr>
    </w:p>
    <w:p w14:paraId="6D5F40CA" w14:textId="7BF42361" w:rsidR="000D07EC" w:rsidRDefault="00704A4E" w:rsidP="00F26032">
      <w:pPr>
        <w:spacing w:before="120" w:after="120"/>
        <w:jc w:val="right"/>
      </w:pPr>
      <w:hyperlink w:anchor="_top" w:history="1">
        <w:r w:rsidRPr="00A846C0">
          <w:rPr>
            <w:rStyle w:val="Hyperlink"/>
          </w:rPr>
          <w:t>Top</w:t>
        </w:r>
        <w:r w:rsidR="00C9330C" w:rsidRPr="00A846C0">
          <w:rPr>
            <w:rStyle w:val="Hyperlink"/>
          </w:rPr>
          <w:t xml:space="preserve"> </w:t>
        </w:r>
        <w:r w:rsidRPr="00A846C0">
          <w:rPr>
            <w:rStyle w:val="Hyperlink"/>
          </w:rPr>
          <w:t>of</w:t>
        </w:r>
        <w:r w:rsidR="00C9330C" w:rsidRPr="00A846C0">
          <w:rPr>
            <w:rStyle w:val="Hyperlink"/>
          </w:rPr>
          <w:t xml:space="preserve"> </w:t>
        </w:r>
        <w:r w:rsidRPr="00A846C0">
          <w:rPr>
            <w:rStyle w:val="Hyperlink"/>
          </w:rPr>
          <w:t>the</w:t>
        </w:r>
        <w:r w:rsidR="00C9330C" w:rsidRPr="00A846C0">
          <w:rPr>
            <w:rStyle w:val="Hyperlink"/>
          </w:rPr>
          <w:t xml:space="preserve"> </w:t>
        </w:r>
        <w:r w:rsidRPr="00A846C0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5515A" w:rsidRPr="0046159A" w14:paraId="56E0ABB9" w14:textId="77777777" w:rsidTr="00E82118">
        <w:tc>
          <w:tcPr>
            <w:tcW w:w="5000" w:type="pct"/>
            <w:shd w:val="clear" w:color="auto" w:fill="C0C0C0"/>
          </w:tcPr>
          <w:p w14:paraId="7A457D31" w14:textId="77777777" w:rsidR="0075515A" w:rsidRPr="00C9330C" w:rsidRDefault="0075515A" w:rsidP="00F2603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6" w:name="_Resolution_Time"/>
            <w:bookmarkStart w:id="57" w:name="_Toc516574171"/>
            <w:bookmarkStart w:id="58" w:name="_Toc520097457"/>
            <w:bookmarkStart w:id="59" w:name="_Toc34647193"/>
            <w:bookmarkStart w:id="60" w:name="_Toc185461882"/>
            <w:bookmarkEnd w:id="56"/>
            <w:r w:rsidRPr="00C9330C">
              <w:rPr>
                <w:rFonts w:ascii="Verdana" w:hAnsi="Verdana"/>
                <w:i w:val="0"/>
                <w:iCs w:val="0"/>
              </w:rPr>
              <w:t>Resolution</w:t>
            </w:r>
            <w:r w:rsidR="00C9330C">
              <w:rPr>
                <w:rFonts w:ascii="Verdana" w:hAnsi="Verdana"/>
                <w:i w:val="0"/>
                <w:iCs w:val="0"/>
              </w:rPr>
              <w:t xml:space="preserve"> </w:t>
            </w:r>
            <w:r w:rsidRPr="00C9330C">
              <w:rPr>
                <w:rFonts w:ascii="Verdana" w:hAnsi="Verdana"/>
                <w:i w:val="0"/>
                <w:iCs w:val="0"/>
              </w:rPr>
              <w:t>Time</w:t>
            </w:r>
            <w:bookmarkEnd w:id="57"/>
            <w:bookmarkEnd w:id="58"/>
            <w:bookmarkEnd w:id="59"/>
            <w:bookmarkEnd w:id="60"/>
          </w:p>
        </w:tc>
      </w:tr>
    </w:tbl>
    <w:p w14:paraId="0428B9D8" w14:textId="040DFCEB" w:rsidR="0075515A" w:rsidRDefault="0075515A" w:rsidP="00F26032">
      <w:pPr>
        <w:spacing w:before="120" w:after="120"/>
      </w:pPr>
      <w:r w:rsidRPr="0046159A">
        <w:t>Resolution</w:t>
      </w:r>
      <w:r w:rsidR="00C9330C">
        <w:t xml:space="preserve"> </w:t>
      </w:r>
      <w:r w:rsidRPr="0046159A">
        <w:t>times</w:t>
      </w:r>
      <w:r w:rsidR="00C9330C">
        <w:t xml:space="preserve"> </w:t>
      </w:r>
      <w:r w:rsidRPr="0046159A">
        <w:t>vary</w:t>
      </w:r>
      <w:r w:rsidR="00C9330C">
        <w:t xml:space="preserve"> </w:t>
      </w:r>
      <w:r w:rsidRPr="0046159A">
        <w:t>by</w:t>
      </w:r>
      <w:r w:rsidR="00C9330C">
        <w:t xml:space="preserve"> </w:t>
      </w:r>
      <w:r w:rsidRPr="0046159A">
        <w:t>the</w:t>
      </w:r>
      <w:r w:rsidR="00C9330C">
        <w:t xml:space="preserve"> </w:t>
      </w:r>
      <w:r w:rsidRPr="0046159A">
        <w:t>specific</w:t>
      </w:r>
      <w:r w:rsidR="00C9330C">
        <w:t xml:space="preserve"> </w:t>
      </w:r>
      <w:r w:rsidRPr="0046159A">
        <w:t>situation.</w:t>
      </w:r>
      <w:r w:rsidR="00C9330C">
        <w:t xml:space="preserve"> </w:t>
      </w:r>
      <w:r w:rsidRPr="0046159A">
        <w:t>Refer</w:t>
      </w:r>
      <w:r w:rsidR="00C9330C">
        <w:t xml:space="preserve"> </w:t>
      </w:r>
      <w:r w:rsidRPr="0046159A">
        <w:t>to</w:t>
      </w:r>
      <w:r w:rsidR="00C9330C">
        <w:t xml:space="preserve"> </w:t>
      </w:r>
      <w:r w:rsidRPr="0046159A">
        <w:t>the</w:t>
      </w:r>
      <w:r w:rsidR="00C9330C">
        <w:t xml:space="preserve"> </w:t>
      </w:r>
      <w:r>
        <w:rPr>
          <w:b/>
        </w:rPr>
        <w:t>Premium</w:t>
      </w:r>
      <w:r w:rsidR="00C9330C">
        <w:rPr>
          <w:b/>
        </w:rPr>
        <w:t xml:space="preserve"> </w:t>
      </w:r>
      <w:r>
        <w:rPr>
          <w:b/>
        </w:rPr>
        <w:t>Billing</w:t>
      </w:r>
      <w:r w:rsidR="00C9330C">
        <w:rPr>
          <w:b/>
        </w:rPr>
        <w:t xml:space="preserve"> </w:t>
      </w:r>
      <w:r>
        <w:rPr>
          <w:b/>
        </w:rPr>
        <w:t>Processing</w:t>
      </w:r>
      <w:r w:rsidR="00C9330C">
        <w:rPr>
          <w:b/>
        </w:rPr>
        <w:t xml:space="preserve"> </w:t>
      </w:r>
      <w:r w:rsidRPr="0046159A">
        <w:rPr>
          <w:b/>
        </w:rPr>
        <w:t>Time</w:t>
      </w:r>
      <w:r w:rsidR="00C9330C">
        <w:t xml:space="preserve"> </w:t>
      </w:r>
      <w:r w:rsidRPr="0046159A">
        <w:t>section</w:t>
      </w:r>
      <w:r w:rsidR="00C9330C">
        <w:t xml:space="preserve"> </w:t>
      </w:r>
      <w:r w:rsidRPr="0046159A">
        <w:t>in</w:t>
      </w:r>
      <w:r w:rsidR="00C9330C">
        <w:t xml:space="preserve"> </w:t>
      </w:r>
      <w:hyperlink r:id="rId22" w:anchor="!/view?docid=b4765dd1-d9b7-4dbe-afd6-0e4f6b509082" w:history="1">
        <w:r w:rsidR="006E3282">
          <w:rPr>
            <w:rStyle w:val="Hyperlink"/>
          </w:rPr>
          <w:t>Aetna Compass MED D - SilverScript - Premium Billing General Information, Processes, &amp; Document Index (062831)</w:t>
        </w:r>
      </w:hyperlink>
      <w:r w:rsidR="00C9330C">
        <w:t xml:space="preserve"> </w:t>
      </w:r>
      <w:r w:rsidR="00A80C01">
        <w:t>and</w:t>
      </w:r>
      <w:r w:rsidR="00C9330C">
        <w:t xml:space="preserve"> </w:t>
      </w:r>
      <w:hyperlink r:id="rId23" w:anchor="!/view?docid=4ac2747d-17b4-4986-8c4e-3bdaca477cf1" w:history="1">
        <w:r w:rsidR="009E4B00">
          <w:rPr>
            <w:rStyle w:val="Hyperlink"/>
            <w:rFonts w:cs="Segoe UI"/>
          </w:rPr>
          <w:t>Compass - Support Task Types and Uses (056365)</w:t>
        </w:r>
      </w:hyperlink>
      <w:r w:rsidR="00A80C01" w:rsidRPr="00A80C01">
        <w:t>.</w:t>
      </w:r>
    </w:p>
    <w:p w14:paraId="296E3A95" w14:textId="77777777" w:rsidR="007C66BD" w:rsidRDefault="007C66BD" w:rsidP="00F26032">
      <w:pPr>
        <w:spacing w:before="120" w:after="120"/>
      </w:pPr>
    </w:p>
    <w:p w14:paraId="5CF6AAEC" w14:textId="617B55E8" w:rsidR="000D07EC" w:rsidRDefault="00382732" w:rsidP="00F26032">
      <w:pPr>
        <w:spacing w:before="120" w:after="120"/>
        <w:jc w:val="right"/>
      </w:pPr>
      <w:hyperlink w:anchor="_top" w:history="1">
        <w:r w:rsidRPr="00A846C0">
          <w:rPr>
            <w:rStyle w:val="Hyperlink"/>
          </w:rPr>
          <w:t>Top</w:t>
        </w:r>
        <w:r w:rsidR="00C9330C" w:rsidRPr="00A846C0">
          <w:rPr>
            <w:rStyle w:val="Hyperlink"/>
          </w:rPr>
          <w:t xml:space="preserve"> </w:t>
        </w:r>
        <w:r w:rsidRPr="00A846C0">
          <w:rPr>
            <w:rStyle w:val="Hyperlink"/>
          </w:rPr>
          <w:t>of</w:t>
        </w:r>
        <w:r w:rsidR="00C9330C" w:rsidRPr="00A846C0">
          <w:rPr>
            <w:rStyle w:val="Hyperlink"/>
          </w:rPr>
          <w:t xml:space="preserve"> </w:t>
        </w:r>
        <w:r w:rsidRPr="00A846C0">
          <w:rPr>
            <w:rStyle w:val="Hyperlink"/>
          </w:rPr>
          <w:t>the</w:t>
        </w:r>
        <w:r w:rsidR="00C9330C" w:rsidRPr="00A846C0">
          <w:rPr>
            <w:rStyle w:val="Hyperlink"/>
          </w:rPr>
          <w:t xml:space="preserve"> </w:t>
        </w:r>
        <w:r w:rsidRPr="00A846C0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D08E2" w:rsidRPr="002652E6" w14:paraId="137CC863" w14:textId="77777777" w:rsidTr="009E4B00">
        <w:tc>
          <w:tcPr>
            <w:tcW w:w="5000" w:type="pct"/>
            <w:shd w:val="clear" w:color="auto" w:fill="C0C0C0"/>
          </w:tcPr>
          <w:p w14:paraId="7E07FCDE" w14:textId="77777777" w:rsidR="00AD08E2" w:rsidRPr="00C9330C" w:rsidRDefault="00AD08E2" w:rsidP="00F2603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1" w:name="_Related_Documents"/>
            <w:bookmarkStart w:id="62" w:name="_Toc531945629"/>
            <w:bookmarkStart w:id="63" w:name="_Toc34647194"/>
            <w:bookmarkStart w:id="64" w:name="_Toc185461883"/>
            <w:bookmarkEnd w:id="61"/>
            <w:r w:rsidRPr="00C9330C">
              <w:rPr>
                <w:rFonts w:ascii="Verdana" w:hAnsi="Verdana"/>
                <w:i w:val="0"/>
                <w:iCs w:val="0"/>
              </w:rPr>
              <w:t>Related</w:t>
            </w:r>
            <w:r w:rsidR="00C9330C">
              <w:rPr>
                <w:rFonts w:ascii="Verdana" w:hAnsi="Verdana"/>
                <w:i w:val="0"/>
                <w:iCs w:val="0"/>
              </w:rPr>
              <w:t xml:space="preserve"> </w:t>
            </w:r>
            <w:r w:rsidRPr="00C9330C">
              <w:rPr>
                <w:rFonts w:ascii="Verdana" w:hAnsi="Verdana"/>
                <w:i w:val="0"/>
                <w:iCs w:val="0"/>
              </w:rPr>
              <w:t>Documents</w:t>
            </w:r>
            <w:bookmarkEnd w:id="62"/>
            <w:bookmarkEnd w:id="63"/>
            <w:bookmarkEnd w:id="64"/>
          </w:p>
        </w:tc>
      </w:tr>
    </w:tbl>
    <w:p w14:paraId="29C2F4CA" w14:textId="77777777" w:rsidR="009E4B00" w:rsidRDefault="009E4B00" w:rsidP="00F26032">
      <w:pPr>
        <w:spacing w:before="120" w:after="120"/>
        <w:rPr>
          <w:rStyle w:val="Hyperlink"/>
        </w:rPr>
      </w:pPr>
      <w:hyperlink r:id="rId24" w:anchor="!/view?docid=b4765dd1-d9b7-4dbe-afd6-0e4f6b509082" w:history="1">
        <w:r>
          <w:rPr>
            <w:rStyle w:val="Hyperlink"/>
          </w:rPr>
          <w:t>Aetna Compass MED D - SilverScript - Premium Billing General Information, Processes, &amp; Document Index (062831)</w:t>
        </w:r>
      </w:hyperlink>
    </w:p>
    <w:p w14:paraId="7E530CB9" w14:textId="61674D57" w:rsidR="00E70B8D" w:rsidRPr="00751E58" w:rsidRDefault="00AD08E2" w:rsidP="00F26032">
      <w:pPr>
        <w:spacing w:before="120" w:after="120"/>
        <w:rPr>
          <w:b/>
          <w:bCs/>
        </w:rPr>
      </w:pPr>
      <w:r>
        <w:rPr>
          <w:b/>
          <w:bCs/>
        </w:rPr>
        <w:t>Grievance</w:t>
      </w:r>
      <w:r w:rsidR="00C9330C">
        <w:rPr>
          <w:b/>
          <w:bCs/>
        </w:rPr>
        <w:t xml:space="preserve"> </w:t>
      </w:r>
      <w:r>
        <w:rPr>
          <w:b/>
          <w:bCs/>
        </w:rPr>
        <w:t>Standard</w:t>
      </w:r>
      <w:r w:rsidR="00C9330C">
        <w:rPr>
          <w:b/>
          <w:bCs/>
        </w:rPr>
        <w:t xml:space="preserve"> </w:t>
      </w:r>
      <w:r>
        <w:rPr>
          <w:b/>
          <w:bCs/>
        </w:rPr>
        <w:t>Verbiage:</w:t>
      </w:r>
      <w:r w:rsidR="00C9330C">
        <w:rPr>
          <w:b/>
          <w:bCs/>
        </w:rPr>
        <w:t xml:space="preserve">  </w:t>
      </w:r>
      <w:r w:rsidR="003B4F58" w:rsidRPr="003B4F58">
        <w:t>Refer to the “</w:t>
      </w:r>
      <w:r>
        <w:t>Grievance</w:t>
      </w:r>
      <w:r w:rsidR="00C9330C">
        <w:t xml:space="preserve"> </w:t>
      </w:r>
      <w:r>
        <w:t>Standard</w:t>
      </w:r>
      <w:r w:rsidR="00C9330C">
        <w:t xml:space="preserve"> </w:t>
      </w:r>
      <w:r>
        <w:t>Verbiage</w:t>
      </w:r>
      <w:r w:rsidR="00C9330C">
        <w:t xml:space="preserve"> </w:t>
      </w:r>
      <w:r>
        <w:t>(for</w:t>
      </w:r>
      <w:r w:rsidR="00C9330C">
        <w:t xml:space="preserve"> </w:t>
      </w:r>
      <w:r>
        <w:t>use</w:t>
      </w:r>
      <w:r w:rsidR="00C9330C">
        <w:t xml:space="preserve"> </w:t>
      </w:r>
      <w:r>
        <w:t>in</w:t>
      </w:r>
      <w:r w:rsidR="00C9330C">
        <w:t xml:space="preserve"> </w:t>
      </w:r>
      <w:r>
        <w:t>Discussion</w:t>
      </w:r>
      <w:r w:rsidR="00C9330C">
        <w:t xml:space="preserve"> </w:t>
      </w:r>
      <w:r>
        <w:t>with</w:t>
      </w:r>
      <w:r w:rsidR="00C9330C">
        <w:t xml:space="preserve"> </w:t>
      </w:r>
      <w:r>
        <w:t>Beneficiary)</w:t>
      </w:r>
      <w:r w:rsidR="003B4F58">
        <w:t>”</w:t>
      </w:r>
      <w:r w:rsidR="00C9330C">
        <w:t xml:space="preserve"> </w:t>
      </w:r>
      <w:r>
        <w:t>section</w:t>
      </w:r>
      <w:r w:rsidR="00C9330C">
        <w:t xml:space="preserve"> </w:t>
      </w:r>
      <w:r>
        <w:t>in</w:t>
      </w:r>
      <w:r w:rsidR="00C9330C">
        <w:t xml:space="preserve"> </w:t>
      </w:r>
      <w:r w:rsidR="001E286D">
        <w:t>the</w:t>
      </w:r>
      <w:r w:rsidR="001E286D" w:rsidRPr="00D73700">
        <w:t xml:space="preserve"> appropriate Grievances work instruction linked to from</w:t>
      </w:r>
      <w:r w:rsidR="001E286D">
        <w:t xml:space="preserve"> </w:t>
      </w:r>
      <w:hyperlink r:id="rId25" w:anchor="!/view?docid=70034f51-77df-49a4-ae97-7d3d63b216b3" w:history="1">
        <w:r w:rsidR="00A846C0">
          <w:rPr>
            <w:rStyle w:val="Hyperlink"/>
          </w:rPr>
          <w:t>Compass MED D - Grievances Index (062962)</w:t>
        </w:r>
      </w:hyperlink>
      <w:r w:rsidR="00751E58">
        <w:t>.</w:t>
      </w:r>
    </w:p>
    <w:p w14:paraId="531C1662" w14:textId="77777777" w:rsidR="004F3EA9" w:rsidRDefault="004F3EA9" w:rsidP="00F26032">
      <w:pPr>
        <w:spacing w:before="120" w:after="120"/>
      </w:pPr>
      <w:r>
        <w:rPr>
          <w:b/>
          <w:bCs/>
        </w:rPr>
        <w:t>Parent</w:t>
      </w:r>
      <w:r w:rsidR="00C9330C">
        <w:rPr>
          <w:b/>
          <w:bCs/>
        </w:rPr>
        <w:t xml:space="preserve"> </w:t>
      </w:r>
      <w:r>
        <w:rPr>
          <w:b/>
          <w:bCs/>
        </w:rPr>
        <w:t>Document</w:t>
      </w:r>
      <w:r w:rsidR="00E70B8D" w:rsidRPr="00E70B8D">
        <w:rPr>
          <w:b/>
          <w:bCs/>
        </w:rPr>
        <w:t>:</w:t>
      </w:r>
      <w:r w:rsidR="00C9330C">
        <w:rPr>
          <w:b/>
          <w:bCs/>
        </w:rPr>
        <w:t xml:space="preserve">  </w:t>
      </w:r>
      <w:r w:rsidR="00AD08E2" w:rsidRPr="002652E6">
        <w:rPr>
          <w:bCs/>
        </w:rPr>
        <w:t>CALL-0048:</w:t>
      </w:r>
      <w:r w:rsidR="00C9330C">
        <w:rPr>
          <w:b/>
          <w:bCs/>
        </w:rPr>
        <w:t xml:space="preserve">  </w:t>
      </w:r>
      <w:hyperlink r:id="rId26" w:tgtFrame="_blank" w:history="1">
        <w:r w:rsidR="00AD08E2" w:rsidRPr="002652E6">
          <w:rPr>
            <w:rStyle w:val="Hyperlink"/>
          </w:rPr>
          <w:t>Medicare</w:t>
        </w:r>
        <w:r w:rsidR="00C9330C">
          <w:rPr>
            <w:rStyle w:val="Hyperlink"/>
          </w:rPr>
          <w:t xml:space="preserve"> </w:t>
        </w:r>
        <w:r w:rsidR="00AD08E2" w:rsidRPr="002652E6">
          <w:rPr>
            <w:rStyle w:val="Hyperlink"/>
          </w:rPr>
          <w:t>Part</w:t>
        </w:r>
        <w:r w:rsidR="00C9330C">
          <w:rPr>
            <w:rStyle w:val="Hyperlink"/>
          </w:rPr>
          <w:t xml:space="preserve"> </w:t>
        </w:r>
        <w:r w:rsidR="00AD08E2" w:rsidRPr="002652E6">
          <w:rPr>
            <w:rStyle w:val="Hyperlink"/>
          </w:rPr>
          <w:t>D</w:t>
        </w:r>
        <w:r w:rsidR="00C9330C">
          <w:rPr>
            <w:rStyle w:val="Hyperlink"/>
          </w:rPr>
          <w:t xml:space="preserve"> </w:t>
        </w:r>
        <w:r w:rsidR="00AD08E2" w:rsidRPr="002652E6">
          <w:rPr>
            <w:rStyle w:val="Hyperlink"/>
          </w:rPr>
          <w:t>Customer</w:t>
        </w:r>
        <w:r w:rsidR="00C9330C">
          <w:rPr>
            <w:rStyle w:val="Hyperlink"/>
          </w:rPr>
          <w:t xml:space="preserve"> </w:t>
        </w:r>
        <w:r w:rsidR="00AD08E2" w:rsidRPr="002652E6">
          <w:rPr>
            <w:rStyle w:val="Hyperlink"/>
          </w:rPr>
          <w:t>Care</w:t>
        </w:r>
        <w:r w:rsidR="00C9330C">
          <w:rPr>
            <w:rStyle w:val="Hyperlink"/>
          </w:rPr>
          <w:t xml:space="preserve"> </w:t>
        </w:r>
        <w:r w:rsidR="00AD08E2" w:rsidRPr="002652E6">
          <w:rPr>
            <w:rStyle w:val="Hyperlink"/>
          </w:rPr>
          <w:t>Call</w:t>
        </w:r>
        <w:r w:rsidR="00C9330C">
          <w:rPr>
            <w:rStyle w:val="Hyperlink"/>
          </w:rPr>
          <w:t xml:space="preserve"> </w:t>
        </w:r>
        <w:r w:rsidR="00AD08E2" w:rsidRPr="002652E6">
          <w:rPr>
            <w:rStyle w:val="Hyperlink"/>
          </w:rPr>
          <w:t>Center</w:t>
        </w:r>
        <w:r w:rsidR="00C9330C">
          <w:rPr>
            <w:rStyle w:val="Hyperlink"/>
          </w:rPr>
          <w:t xml:space="preserve"> </w:t>
        </w:r>
        <w:r w:rsidR="00AD08E2" w:rsidRPr="002652E6">
          <w:rPr>
            <w:rStyle w:val="Hyperlink"/>
          </w:rPr>
          <w:t>Requirements-CVS</w:t>
        </w:r>
        <w:r w:rsidR="00C9330C">
          <w:rPr>
            <w:rStyle w:val="Hyperlink"/>
          </w:rPr>
          <w:t xml:space="preserve"> </w:t>
        </w:r>
        <w:r w:rsidR="00AD08E2" w:rsidRPr="002652E6">
          <w:rPr>
            <w:rStyle w:val="Hyperlink"/>
          </w:rPr>
          <w:t>Caremark</w:t>
        </w:r>
        <w:r w:rsidR="00C9330C">
          <w:rPr>
            <w:rStyle w:val="Hyperlink"/>
          </w:rPr>
          <w:t xml:space="preserve"> </w:t>
        </w:r>
        <w:r w:rsidR="00AD08E2" w:rsidRPr="002652E6">
          <w:rPr>
            <w:rStyle w:val="Hyperlink"/>
          </w:rPr>
          <w:t>Part</w:t>
        </w:r>
        <w:r w:rsidR="00C9330C">
          <w:rPr>
            <w:rStyle w:val="Hyperlink"/>
          </w:rPr>
          <w:t xml:space="preserve"> </w:t>
        </w:r>
        <w:r w:rsidR="00AD08E2" w:rsidRPr="002652E6">
          <w:rPr>
            <w:rStyle w:val="Hyperlink"/>
          </w:rPr>
          <w:t>D</w:t>
        </w:r>
        <w:r w:rsidR="00C9330C">
          <w:rPr>
            <w:rStyle w:val="Hyperlink"/>
          </w:rPr>
          <w:t xml:space="preserve"> </w:t>
        </w:r>
        <w:r w:rsidR="00AD08E2" w:rsidRPr="002652E6">
          <w:rPr>
            <w:rStyle w:val="Hyperlink"/>
          </w:rPr>
          <w:t>Services,</w:t>
        </w:r>
        <w:r w:rsidR="00C9330C">
          <w:rPr>
            <w:rStyle w:val="Hyperlink"/>
          </w:rPr>
          <w:t xml:space="preserve"> </w:t>
        </w:r>
        <w:r w:rsidR="00AD08E2" w:rsidRPr="002652E6">
          <w:rPr>
            <w:rStyle w:val="Hyperlink"/>
          </w:rPr>
          <w:t>L.L.C.</w:t>
        </w:r>
      </w:hyperlink>
    </w:p>
    <w:p w14:paraId="77938D22" w14:textId="2C753A38" w:rsidR="004F3EA9" w:rsidRPr="002652E6" w:rsidRDefault="004F3EA9" w:rsidP="00F26032">
      <w:pPr>
        <w:spacing w:before="120" w:after="120"/>
      </w:pPr>
      <w:r>
        <w:rPr>
          <w:b/>
          <w:bCs/>
          <w:color w:val="000000"/>
        </w:rPr>
        <w:t>Abbreviations/Definitions:</w:t>
      </w:r>
      <w:r w:rsidR="00C9330C">
        <w:rPr>
          <w:b/>
          <w:bCs/>
          <w:color w:val="000000"/>
        </w:rPr>
        <w:t xml:space="preserve">  </w:t>
      </w:r>
      <w:hyperlink r:id="rId27" w:anchor="!/view?docid=c1f1028b-e42c-4b4f-a4cf-cc0b42c91606" w:history="1">
        <w:r w:rsidR="00A846C0">
          <w:rPr>
            <w:rStyle w:val="Hyperlink"/>
          </w:rPr>
          <w:t>Customer Care Abbreviations, Definitions, and Terms Index (017428)</w:t>
        </w:r>
      </w:hyperlink>
    </w:p>
    <w:p w14:paraId="22DEC170" w14:textId="77777777" w:rsidR="00AD08E2" w:rsidRDefault="00AD08E2" w:rsidP="00F15B7F">
      <w:pPr>
        <w:jc w:val="right"/>
      </w:pPr>
    </w:p>
    <w:p w14:paraId="01C6D1A1" w14:textId="360AE483" w:rsidR="008F2AD4" w:rsidRPr="00E34A69" w:rsidRDefault="008F2AD4" w:rsidP="00F15B7F">
      <w:pPr>
        <w:jc w:val="right"/>
      </w:pPr>
      <w:hyperlink w:anchor="_top" w:history="1">
        <w:r w:rsidRPr="00A846C0">
          <w:rPr>
            <w:rStyle w:val="Hyperlink"/>
          </w:rPr>
          <w:t>Top of the Document</w:t>
        </w:r>
      </w:hyperlink>
    </w:p>
    <w:p w14:paraId="56AFB808" w14:textId="77777777" w:rsidR="00710E68" w:rsidRPr="00E34A69" w:rsidRDefault="00710E68" w:rsidP="00F15B7F">
      <w:pPr>
        <w:jc w:val="center"/>
        <w:rPr>
          <w:sz w:val="16"/>
          <w:szCs w:val="16"/>
        </w:rPr>
      </w:pPr>
      <w:r w:rsidRPr="00E34A69">
        <w:rPr>
          <w:sz w:val="16"/>
          <w:szCs w:val="16"/>
        </w:rPr>
        <w:t>Not</w:t>
      </w:r>
      <w:r w:rsidR="00C9330C">
        <w:rPr>
          <w:sz w:val="16"/>
          <w:szCs w:val="16"/>
        </w:rPr>
        <w:t xml:space="preserve"> </w:t>
      </w:r>
      <w:r w:rsidRPr="00E34A69">
        <w:rPr>
          <w:sz w:val="16"/>
          <w:szCs w:val="16"/>
        </w:rPr>
        <w:t>To</w:t>
      </w:r>
      <w:r w:rsidR="00C9330C">
        <w:rPr>
          <w:sz w:val="16"/>
          <w:szCs w:val="16"/>
        </w:rPr>
        <w:t xml:space="preserve"> </w:t>
      </w:r>
      <w:r w:rsidRPr="00E34A69">
        <w:rPr>
          <w:sz w:val="16"/>
          <w:szCs w:val="16"/>
        </w:rPr>
        <w:t>Be</w:t>
      </w:r>
      <w:r w:rsidR="00C9330C">
        <w:rPr>
          <w:sz w:val="16"/>
          <w:szCs w:val="16"/>
        </w:rPr>
        <w:t xml:space="preserve"> </w:t>
      </w:r>
      <w:r w:rsidRPr="00E34A69">
        <w:rPr>
          <w:sz w:val="16"/>
          <w:szCs w:val="16"/>
        </w:rPr>
        <w:t>Reproduced</w:t>
      </w:r>
      <w:r w:rsidR="00C9330C">
        <w:rPr>
          <w:sz w:val="16"/>
          <w:szCs w:val="16"/>
        </w:rPr>
        <w:t xml:space="preserve"> </w:t>
      </w:r>
      <w:r w:rsidRPr="00E34A69">
        <w:rPr>
          <w:sz w:val="16"/>
          <w:szCs w:val="16"/>
        </w:rPr>
        <w:t>Or</w:t>
      </w:r>
      <w:r w:rsidR="00C9330C">
        <w:rPr>
          <w:sz w:val="16"/>
          <w:szCs w:val="16"/>
        </w:rPr>
        <w:t xml:space="preserve"> </w:t>
      </w:r>
      <w:r w:rsidRPr="00E34A69">
        <w:rPr>
          <w:sz w:val="16"/>
          <w:szCs w:val="16"/>
        </w:rPr>
        <w:t>Disclosed</w:t>
      </w:r>
      <w:r w:rsidR="00C9330C">
        <w:rPr>
          <w:sz w:val="16"/>
          <w:szCs w:val="16"/>
        </w:rPr>
        <w:t xml:space="preserve"> </w:t>
      </w:r>
      <w:r w:rsidRPr="00E34A69">
        <w:rPr>
          <w:sz w:val="16"/>
          <w:szCs w:val="16"/>
        </w:rPr>
        <w:t>to</w:t>
      </w:r>
      <w:r w:rsidR="00C9330C">
        <w:rPr>
          <w:sz w:val="16"/>
          <w:szCs w:val="16"/>
        </w:rPr>
        <w:t xml:space="preserve"> </w:t>
      </w:r>
      <w:r w:rsidRPr="00E34A69">
        <w:rPr>
          <w:sz w:val="16"/>
          <w:szCs w:val="16"/>
        </w:rPr>
        <w:t>Others</w:t>
      </w:r>
      <w:r w:rsidR="00C9330C">
        <w:rPr>
          <w:sz w:val="16"/>
          <w:szCs w:val="16"/>
        </w:rPr>
        <w:t xml:space="preserve"> </w:t>
      </w:r>
      <w:r w:rsidRPr="00E34A69">
        <w:rPr>
          <w:sz w:val="16"/>
          <w:szCs w:val="16"/>
        </w:rPr>
        <w:t>Without</w:t>
      </w:r>
      <w:r w:rsidR="00C9330C">
        <w:rPr>
          <w:sz w:val="16"/>
          <w:szCs w:val="16"/>
        </w:rPr>
        <w:t xml:space="preserve"> </w:t>
      </w:r>
      <w:r w:rsidRPr="00E34A69">
        <w:rPr>
          <w:sz w:val="16"/>
          <w:szCs w:val="16"/>
        </w:rPr>
        <w:t>Prior</w:t>
      </w:r>
      <w:r w:rsidR="00C9330C">
        <w:rPr>
          <w:sz w:val="16"/>
          <w:szCs w:val="16"/>
        </w:rPr>
        <w:t xml:space="preserve"> </w:t>
      </w:r>
      <w:r w:rsidRPr="00E34A69">
        <w:rPr>
          <w:sz w:val="16"/>
          <w:szCs w:val="16"/>
        </w:rPr>
        <w:t>Written</w:t>
      </w:r>
      <w:r w:rsidR="00C9330C">
        <w:rPr>
          <w:sz w:val="16"/>
          <w:szCs w:val="16"/>
        </w:rPr>
        <w:t xml:space="preserve"> </w:t>
      </w:r>
      <w:r w:rsidRPr="00E34A69">
        <w:rPr>
          <w:sz w:val="16"/>
          <w:szCs w:val="16"/>
        </w:rPr>
        <w:t>Approval</w:t>
      </w:r>
    </w:p>
    <w:p w14:paraId="2E33FCA6" w14:textId="423C3534" w:rsidR="005A64DA" w:rsidRPr="0058134F" w:rsidRDefault="00710E68" w:rsidP="00F15B7F">
      <w:pPr>
        <w:jc w:val="center"/>
        <w:rPr>
          <w:sz w:val="16"/>
          <w:szCs w:val="16"/>
        </w:rPr>
      </w:pPr>
      <w:r w:rsidRPr="00E34A69">
        <w:rPr>
          <w:b/>
          <w:color w:val="000000"/>
          <w:sz w:val="16"/>
          <w:szCs w:val="16"/>
        </w:rPr>
        <w:t>ELECTRONIC</w:t>
      </w:r>
      <w:r w:rsidR="00C9330C">
        <w:rPr>
          <w:b/>
          <w:color w:val="000000"/>
          <w:sz w:val="16"/>
          <w:szCs w:val="16"/>
        </w:rPr>
        <w:t xml:space="preserve"> </w:t>
      </w:r>
      <w:r w:rsidRPr="00E34A69">
        <w:rPr>
          <w:b/>
          <w:color w:val="000000"/>
          <w:sz w:val="16"/>
          <w:szCs w:val="16"/>
        </w:rPr>
        <w:t>DATA</w:t>
      </w:r>
      <w:r w:rsidR="00C9330C">
        <w:rPr>
          <w:b/>
          <w:color w:val="000000"/>
          <w:sz w:val="16"/>
          <w:szCs w:val="16"/>
        </w:rPr>
        <w:t xml:space="preserve"> </w:t>
      </w:r>
      <w:r w:rsidRPr="00E34A69">
        <w:rPr>
          <w:b/>
          <w:color w:val="000000"/>
          <w:sz w:val="16"/>
          <w:szCs w:val="16"/>
        </w:rPr>
        <w:t>=</w:t>
      </w:r>
      <w:r w:rsidR="00C9330C">
        <w:rPr>
          <w:b/>
          <w:color w:val="000000"/>
          <w:sz w:val="16"/>
          <w:szCs w:val="16"/>
        </w:rPr>
        <w:t xml:space="preserve"> </w:t>
      </w:r>
      <w:r w:rsidRPr="00E34A69">
        <w:rPr>
          <w:b/>
          <w:color w:val="000000"/>
          <w:sz w:val="16"/>
          <w:szCs w:val="16"/>
        </w:rPr>
        <w:t>OFFICIAL</w:t>
      </w:r>
      <w:r w:rsidR="00C9330C">
        <w:rPr>
          <w:b/>
          <w:color w:val="000000"/>
          <w:sz w:val="16"/>
          <w:szCs w:val="16"/>
        </w:rPr>
        <w:t xml:space="preserve"> </w:t>
      </w:r>
      <w:r w:rsidRPr="00E34A69">
        <w:rPr>
          <w:b/>
          <w:color w:val="000000"/>
          <w:sz w:val="16"/>
          <w:szCs w:val="16"/>
        </w:rPr>
        <w:t>VERSION</w:t>
      </w:r>
      <w:r w:rsidR="00C9330C">
        <w:rPr>
          <w:b/>
          <w:color w:val="000000"/>
          <w:sz w:val="16"/>
          <w:szCs w:val="16"/>
        </w:rPr>
        <w:t xml:space="preserve"> </w:t>
      </w:r>
      <w:r w:rsidR="00E423D0">
        <w:rPr>
          <w:b/>
          <w:color w:val="000000"/>
          <w:sz w:val="16"/>
          <w:szCs w:val="16"/>
        </w:rPr>
        <w:t>/</w:t>
      </w:r>
      <w:r w:rsidR="00C9330C">
        <w:rPr>
          <w:b/>
          <w:color w:val="000000"/>
          <w:sz w:val="16"/>
          <w:szCs w:val="16"/>
        </w:rPr>
        <w:t xml:space="preserve"> </w:t>
      </w:r>
      <w:r w:rsidRPr="00E34A69">
        <w:rPr>
          <w:b/>
          <w:color w:val="000000"/>
          <w:sz w:val="16"/>
          <w:szCs w:val="16"/>
        </w:rPr>
        <w:t>PAPER</w:t>
      </w:r>
      <w:r w:rsidR="00C9330C">
        <w:rPr>
          <w:b/>
          <w:color w:val="000000"/>
          <w:sz w:val="16"/>
          <w:szCs w:val="16"/>
        </w:rPr>
        <w:t xml:space="preserve"> </w:t>
      </w:r>
      <w:r w:rsidRPr="00E34A69">
        <w:rPr>
          <w:b/>
          <w:color w:val="000000"/>
          <w:sz w:val="16"/>
          <w:szCs w:val="16"/>
        </w:rPr>
        <w:t>COPY</w:t>
      </w:r>
      <w:r w:rsidR="00C9330C">
        <w:rPr>
          <w:b/>
          <w:color w:val="000000"/>
          <w:sz w:val="16"/>
          <w:szCs w:val="16"/>
        </w:rPr>
        <w:t xml:space="preserve"> </w:t>
      </w:r>
      <w:r w:rsidR="007C66BD">
        <w:rPr>
          <w:b/>
          <w:color w:val="000000"/>
          <w:sz w:val="16"/>
          <w:szCs w:val="16"/>
        </w:rPr>
        <w:t>=</w:t>
      </w:r>
      <w:r w:rsidR="00C9330C">
        <w:rPr>
          <w:b/>
          <w:color w:val="000000"/>
          <w:sz w:val="16"/>
          <w:szCs w:val="16"/>
        </w:rPr>
        <w:t xml:space="preserve"> </w:t>
      </w:r>
      <w:r w:rsidRPr="00E34A69">
        <w:rPr>
          <w:b/>
          <w:color w:val="000000"/>
          <w:sz w:val="16"/>
          <w:szCs w:val="16"/>
        </w:rPr>
        <w:t>INFORMATIONAL</w:t>
      </w:r>
      <w:r w:rsidR="00C9330C">
        <w:rPr>
          <w:b/>
          <w:color w:val="000000"/>
          <w:sz w:val="16"/>
          <w:szCs w:val="16"/>
        </w:rPr>
        <w:t xml:space="preserve"> </w:t>
      </w:r>
      <w:r w:rsidRPr="00E34A69">
        <w:rPr>
          <w:b/>
          <w:color w:val="000000"/>
          <w:sz w:val="16"/>
          <w:szCs w:val="16"/>
        </w:rPr>
        <w:t>ONLY</w:t>
      </w:r>
    </w:p>
    <w:sectPr w:rsidR="005A64DA" w:rsidRPr="0058134F" w:rsidSect="00EB1F94">
      <w:footerReference w:type="default" r:id="rId28"/>
      <w:headerReference w:type="first" r:id="rId29"/>
      <w:footerReference w:type="first" r:id="rId3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8E297" w14:textId="77777777" w:rsidR="000072AF" w:rsidRDefault="000072AF">
      <w:r>
        <w:separator/>
      </w:r>
    </w:p>
  </w:endnote>
  <w:endnote w:type="continuationSeparator" w:id="0">
    <w:p w14:paraId="319EB874" w14:textId="77777777" w:rsidR="000072AF" w:rsidRDefault="000072AF">
      <w:r>
        <w:continuationSeparator/>
      </w:r>
    </w:p>
  </w:endnote>
  <w:endnote w:type="continuationNotice" w:id="1">
    <w:p w14:paraId="59B4A067" w14:textId="77777777" w:rsidR="000072AF" w:rsidRDefault="000072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15F83" w14:textId="77777777" w:rsidR="00C9330C" w:rsidRPr="00C32D18" w:rsidRDefault="00C9330C" w:rsidP="00C32D18">
    <w:pPr>
      <w:pStyle w:val="Footer"/>
      <w:jc w:val="right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8900" w14:textId="77777777" w:rsidR="00C9330C" w:rsidRPr="00CD2229" w:rsidRDefault="00C9330C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04203" w14:textId="77777777" w:rsidR="000072AF" w:rsidRDefault="000072AF">
      <w:r>
        <w:separator/>
      </w:r>
    </w:p>
  </w:footnote>
  <w:footnote w:type="continuationSeparator" w:id="0">
    <w:p w14:paraId="77CAA7FD" w14:textId="77777777" w:rsidR="000072AF" w:rsidRDefault="000072AF">
      <w:r>
        <w:continuationSeparator/>
      </w:r>
    </w:p>
  </w:footnote>
  <w:footnote w:type="continuationNotice" w:id="1">
    <w:p w14:paraId="50AE601B" w14:textId="77777777" w:rsidR="000072AF" w:rsidRDefault="000072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A3A7C" w14:textId="77777777" w:rsidR="00C9330C" w:rsidRDefault="00C9330C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396384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70406987" o:spid="_x0000_i1025" type="#_x0000_t75" style="width:18.75pt;height:16.5pt;visibility:visible;mso-wrap-style:square">
            <v:imagedata r:id="rId1" o:title=""/>
          </v:shape>
        </w:pict>
      </mc:Choice>
      <mc:Fallback>
        <w:drawing>
          <wp:inline distT="0" distB="0" distL="0" distR="0" wp14:anchorId="03A16ECF" wp14:editId="6324BBB6">
            <wp:extent cx="238125" cy="209550"/>
            <wp:effectExtent l="0" t="0" r="0" b="0"/>
            <wp:docPr id="270406987" name="Picture 270406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307700"/>
    <w:multiLevelType w:val="hybridMultilevel"/>
    <w:tmpl w:val="266ECC52"/>
    <w:lvl w:ilvl="0" w:tplc="E95AA8BA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6312373"/>
    <w:multiLevelType w:val="hybridMultilevel"/>
    <w:tmpl w:val="59044112"/>
    <w:lvl w:ilvl="0" w:tplc="AC4A1E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364AFB"/>
    <w:multiLevelType w:val="hybridMultilevel"/>
    <w:tmpl w:val="7D28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1203E"/>
    <w:multiLevelType w:val="hybridMultilevel"/>
    <w:tmpl w:val="BCD0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6E9A"/>
    <w:multiLevelType w:val="hybridMultilevel"/>
    <w:tmpl w:val="C0EE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C4D76"/>
    <w:multiLevelType w:val="hybridMultilevel"/>
    <w:tmpl w:val="30465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5C24F3"/>
    <w:multiLevelType w:val="hybridMultilevel"/>
    <w:tmpl w:val="7AB2A366"/>
    <w:lvl w:ilvl="0" w:tplc="7B7E1B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84280"/>
    <w:multiLevelType w:val="hybridMultilevel"/>
    <w:tmpl w:val="F34A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85EBF"/>
    <w:multiLevelType w:val="hybridMultilevel"/>
    <w:tmpl w:val="116EE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7E486C"/>
    <w:multiLevelType w:val="hybridMultilevel"/>
    <w:tmpl w:val="00F2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D2330"/>
    <w:multiLevelType w:val="hybridMultilevel"/>
    <w:tmpl w:val="35CE6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F97418"/>
    <w:multiLevelType w:val="hybridMultilevel"/>
    <w:tmpl w:val="28D28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71418D"/>
    <w:multiLevelType w:val="hybridMultilevel"/>
    <w:tmpl w:val="E00A7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7B2A17"/>
    <w:multiLevelType w:val="hybridMultilevel"/>
    <w:tmpl w:val="FAEC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D2BF8"/>
    <w:multiLevelType w:val="hybridMultilevel"/>
    <w:tmpl w:val="E512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8191E"/>
    <w:multiLevelType w:val="hybridMultilevel"/>
    <w:tmpl w:val="992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A75ED"/>
    <w:multiLevelType w:val="hybridMultilevel"/>
    <w:tmpl w:val="6F8230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0D6E40"/>
    <w:multiLevelType w:val="hybridMultilevel"/>
    <w:tmpl w:val="ACDCE3BA"/>
    <w:lvl w:ilvl="0" w:tplc="7B7E1B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D01705"/>
    <w:multiLevelType w:val="hybridMultilevel"/>
    <w:tmpl w:val="8798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74DA3"/>
    <w:multiLevelType w:val="hybridMultilevel"/>
    <w:tmpl w:val="601A2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4581707">
    <w:abstractNumId w:val="2"/>
  </w:num>
  <w:num w:numId="2" w16cid:durableId="1175144226">
    <w:abstractNumId w:val="9"/>
  </w:num>
  <w:num w:numId="3" w16cid:durableId="480849453">
    <w:abstractNumId w:val="11"/>
  </w:num>
  <w:num w:numId="4" w16cid:durableId="606087132">
    <w:abstractNumId w:val="17"/>
  </w:num>
  <w:num w:numId="5" w16cid:durableId="1408962692">
    <w:abstractNumId w:val="12"/>
  </w:num>
  <w:num w:numId="6" w16cid:durableId="1507590943">
    <w:abstractNumId w:val="18"/>
  </w:num>
  <w:num w:numId="7" w16cid:durableId="1812945429">
    <w:abstractNumId w:val="7"/>
  </w:num>
  <w:num w:numId="8" w16cid:durableId="539825322">
    <w:abstractNumId w:val="3"/>
  </w:num>
  <w:num w:numId="9" w16cid:durableId="1791514659">
    <w:abstractNumId w:val="13"/>
  </w:num>
  <w:num w:numId="10" w16cid:durableId="1899240224">
    <w:abstractNumId w:val="8"/>
  </w:num>
  <w:num w:numId="11" w16cid:durableId="1540585228">
    <w:abstractNumId w:val="15"/>
  </w:num>
  <w:num w:numId="12" w16cid:durableId="1193494119">
    <w:abstractNumId w:val="16"/>
  </w:num>
  <w:num w:numId="13" w16cid:durableId="865798329">
    <w:abstractNumId w:val="4"/>
  </w:num>
  <w:num w:numId="14" w16cid:durableId="1106728877">
    <w:abstractNumId w:val="19"/>
  </w:num>
  <w:num w:numId="15" w16cid:durableId="1102650654">
    <w:abstractNumId w:val="6"/>
  </w:num>
  <w:num w:numId="16" w16cid:durableId="1027486511">
    <w:abstractNumId w:val="5"/>
  </w:num>
  <w:num w:numId="17" w16cid:durableId="1346707205">
    <w:abstractNumId w:val="3"/>
  </w:num>
  <w:num w:numId="18" w16cid:durableId="1085149455">
    <w:abstractNumId w:val="1"/>
  </w:num>
  <w:num w:numId="19" w16cid:durableId="834997275">
    <w:abstractNumId w:val="0"/>
  </w:num>
  <w:num w:numId="20" w16cid:durableId="125709978">
    <w:abstractNumId w:val="20"/>
  </w:num>
  <w:num w:numId="21" w16cid:durableId="1992175561">
    <w:abstractNumId w:val="18"/>
  </w:num>
  <w:num w:numId="22" w16cid:durableId="1945990578">
    <w:abstractNumId w:val="12"/>
  </w:num>
  <w:num w:numId="23" w16cid:durableId="108857255">
    <w:abstractNumId w:val="3"/>
  </w:num>
  <w:num w:numId="24" w16cid:durableId="624696923">
    <w:abstractNumId w:val="14"/>
  </w:num>
  <w:num w:numId="25" w16cid:durableId="10879003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306B"/>
    <w:rsid w:val="000072AF"/>
    <w:rsid w:val="00007FA6"/>
    <w:rsid w:val="00015A2E"/>
    <w:rsid w:val="000162E3"/>
    <w:rsid w:val="000171FC"/>
    <w:rsid w:val="00017790"/>
    <w:rsid w:val="00020A37"/>
    <w:rsid w:val="00023244"/>
    <w:rsid w:val="0002541F"/>
    <w:rsid w:val="000305B2"/>
    <w:rsid w:val="00033583"/>
    <w:rsid w:val="00035BED"/>
    <w:rsid w:val="00037FEC"/>
    <w:rsid w:val="00041794"/>
    <w:rsid w:val="0004181B"/>
    <w:rsid w:val="00061AD2"/>
    <w:rsid w:val="0006313D"/>
    <w:rsid w:val="00063DA8"/>
    <w:rsid w:val="00063E38"/>
    <w:rsid w:val="000645E3"/>
    <w:rsid w:val="00065152"/>
    <w:rsid w:val="00070594"/>
    <w:rsid w:val="000706D4"/>
    <w:rsid w:val="000739D6"/>
    <w:rsid w:val="00077558"/>
    <w:rsid w:val="000863D4"/>
    <w:rsid w:val="0008665F"/>
    <w:rsid w:val="00086A83"/>
    <w:rsid w:val="00090305"/>
    <w:rsid w:val="00093DCA"/>
    <w:rsid w:val="00094AED"/>
    <w:rsid w:val="00095AB5"/>
    <w:rsid w:val="000A47FC"/>
    <w:rsid w:val="000A6B88"/>
    <w:rsid w:val="000B3C4C"/>
    <w:rsid w:val="000B4A3D"/>
    <w:rsid w:val="000B656F"/>
    <w:rsid w:val="000B6E55"/>
    <w:rsid w:val="000B729E"/>
    <w:rsid w:val="000B72DF"/>
    <w:rsid w:val="000C3EDF"/>
    <w:rsid w:val="000C4516"/>
    <w:rsid w:val="000C7EB9"/>
    <w:rsid w:val="000D07EC"/>
    <w:rsid w:val="000D1870"/>
    <w:rsid w:val="000D2E81"/>
    <w:rsid w:val="000D4BA2"/>
    <w:rsid w:val="000D6714"/>
    <w:rsid w:val="000F0D1B"/>
    <w:rsid w:val="000F2667"/>
    <w:rsid w:val="000F54AF"/>
    <w:rsid w:val="00100ECA"/>
    <w:rsid w:val="001017F5"/>
    <w:rsid w:val="00102FF4"/>
    <w:rsid w:val="00103B82"/>
    <w:rsid w:val="00104CDE"/>
    <w:rsid w:val="00110EF0"/>
    <w:rsid w:val="001131EB"/>
    <w:rsid w:val="00115944"/>
    <w:rsid w:val="00121B9F"/>
    <w:rsid w:val="0012373E"/>
    <w:rsid w:val="001360A5"/>
    <w:rsid w:val="0016273A"/>
    <w:rsid w:val="00173024"/>
    <w:rsid w:val="00173350"/>
    <w:rsid w:val="0017695F"/>
    <w:rsid w:val="00181B1A"/>
    <w:rsid w:val="001837EF"/>
    <w:rsid w:val="001840D7"/>
    <w:rsid w:val="0019130B"/>
    <w:rsid w:val="001A5256"/>
    <w:rsid w:val="001A64E6"/>
    <w:rsid w:val="001A710D"/>
    <w:rsid w:val="001B3879"/>
    <w:rsid w:val="001D1801"/>
    <w:rsid w:val="001D31C8"/>
    <w:rsid w:val="001D4B0C"/>
    <w:rsid w:val="001D5458"/>
    <w:rsid w:val="001E286D"/>
    <w:rsid w:val="001E2A02"/>
    <w:rsid w:val="001E3056"/>
    <w:rsid w:val="001E72EA"/>
    <w:rsid w:val="001E7746"/>
    <w:rsid w:val="001F0774"/>
    <w:rsid w:val="001F1218"/>
    <w:rsid w:val="001F3628"/>
    <w:rsid w:val="001F4655"/>
    <w:rsid w:val="001F5255"/>
    <w:rsid w:val="001F5947"/>
    <w:rsid w:val="00200180"/>
    <w:rsid w:val="002016B4"/>
    <w:rsid w:val="002055CF"/>
    <w:rsid w:val="00215F87"/>
    <w:rsid w:val="00225F20"/>
    <w:rsid w:val="00226A96"/>
    <w:rsid w:val="00232C66"/>
    <w:rsid w:val="00243EBB"/>
    <w:rsid w:val="00247266"/>
    <w:rsid w:val="0024737E"/>
    <w:rsid w:val="00251F88"/>
    <w:rsid w:val="002545B8"/>
    <w:rsid w:val="00255C6B"/>
    <w:rsid w:val="00265D86"/>
    <w:rsid w:val="002708A0"/>
    <w:rsid w:val="002750DC"/>
    <w:rsid w:val="00281A78"/>
    <w:rsid w:val="00286845"/>
    <w:rsid w:val="002903B5"/>
    <w:rsid w:val="00291470"/>
    <w:rsid w:val="00291CE8"/>
    <w:rsid w:val="00296127"/>
    <w:rsid w:val="00296765"/>
    <w:rsid w:val="002A4FF1"/>
    <w:rsid w:val="002A5ED5"/>
    <w:rsid w:val="002A673F"/>
    <w:rsid w:val="002B593E"/>
    <w:rsid w:val="002B60EF"/>
    <w:rsid w:val="002B79AD"/>
    <w:rsid w:val="002C3935"/>
    <w:rsid w:val="002C420B"/>
    <w:rsid w:val="002C4B64"/>
    <w:rsid w:val="002C7CA4"/>
    <w:rsid w:val="002D0E97"/>
    <w:rsid w:val="002D1CE0"/>
    <w:rsid w:val="002E1C45"/>
    <w:rsid w:val="002E4501"/>
    <w:rsid w:val="002E6E58"/>
    <w:rsid w:val="002F1F92"/>
    <w:rsid w:val="002F3EC6"/>
    <w:rsid w:val="002F4505"/>
    <w:rsid w:val="002F6F9E"/>
    <w:rsid w:val="00304BC9"/>
    <w:rsid w:val="00305162"/>
    <w:rsid w:val="0030706E"/>
    <w:rsid w:val="00311462"/>
    <w:rsid w:val="00311F27"/>
    <w:rsid w:val="00312572"/>
    <w:rsid w:val="003205BE"/>
    <w:rsid w:val="0032244E"/>
    <w:rsid w:val="0033143E"/>
    <w:rsid w:val="00332C5E"/>
    <w:rsid w:val="00333F3D"/>
    <w:rsid w:val="0034318F"/>
    <w:rsid w:val="00343845"/>
    <w:rsid w:val="0034552B"/>
    <w:rsid w:val="003456B7"/>
    <w:rsid w:val="003510E6"/>
    <w:rsid w:val="00356204"/>
    <w:rsid w:val="00356C78"/>
    <w:rsid w:val="003574D2"/>
    <w:rsid w:val="003725A1"/>
    <w:rsid w:val="00372662"/>
    <w:rsid w:val="00375B10"/>
    <w:rsid w:val="003817AF"/>
    <w:rsid w:val="0038221F"/>
    <w:rsid w:val="00382732"/>
    <w:rsid w:val="00383673"/>
    <w:rsid w:val="003868A2"/>
    <w:rsid w:val="00387FDA"/>
    <w:rsid w:val="00391BC5"/>
    <w:rsid w:val="00392A5B"/>
    <w:rsid w:val="00396093"/>
    <w:rsid w:val="003A2B21"/>
    <w:rsid w:val="003A439A"/>
    <w:rsid w:val="003A4D12"/>
    <w:rsid w:val="003A6D70"/>
    <w:rsid w:val="003B19E0"/>
    <w:rsid w:val="003B1F86"/>
    <w:rsid w:val="003B294B"/>
    <w:rsid w:val="003B3164"/>
    <w:rsid w:val="003B4F58"/>
    <w:rsid w:val="003B6A27"/>
    <w:rsid w:val="003B7257"/>
    <w:rsid w:val="003B7A12"/>
    <w:rsid w:val="003C28EC"/>
    <w:rsid w:val="003C4627"/>
    <w:rsid w:val="003D0AEB"/>
    <w:rsid w:val="003D0C18"/>
    <w:rsid w:val="003D108D"/>
    <w:rsid w:val="003D1148"/>
    <w:rsid w:val="003E15A6"/>
    <w:rsid w:val="003E2F17"/>
    <w:rsid w:val="003E4A7C"/>
    <w:rsid w:val="003E6C1A"/>
    <w:rsid w:val="003E725F"/>
    <w:rsid w:val="003E7B14"/>
    <w:rsid w:val="003F31F0"/>
    <w:rsid w:val="003F43F0"/>
    <w:rsid w:val="003F778E"/>
    <w:rsid w:val="003F7E77"/>
    <w:rsid w:val="00402BB9"/>
    <w:rsid w:val="0040570A"/>
    <w:rsid w:val="0040640A"/>
    <w:rsid w:val="00406DB5"/>
    <w:rsid w:val="00407923"/>
    <w:rsid w:val="00410AB6"/>
    <w:rsid w:val="00421FE1"/>
    <w:rsid w:val="0042336D"/>
    <w:rsid w:val="00434BEA"/>
    <w:rsid w:val="0043637A"/>
    <w:rsid w:val="00443D2B"/>
    <w:rsid w:val="004551CC"/>
    <w:rsid w:val="00457BF1"/>
    <w:rsid w:val="00457EAE"/>
    <w:rsid w:val="00471F10"/>
    <w:rsid w:val="0047306B"/>
    <w:rsid w:val="00473F8E"/>
    <w:rsid w:val="00475D12"/>
    <w:rsid w:val="004768BE"/>
    <w:rsid w:val="00477F73"/>
    <w:rsid w:val="0048355A"/>
    <w:rsid w:val="00484781"/>
    <w:rsid w:val="0048569A"/>
    <w:rsid w:val="00486108"/>
    <w:rsid w:val="004878DC"/>
    <w:rsid w:val="004A17E3"/>
    <w:rsid w:val="004A26CF"/>
    <w:rsid w:val="004A2D1C"/>
    <w:rsid w:val="004A3D66"/>
    <w:rsid w:val="004A6355"/>
    <w:rsid w:val="004A6E6A"/>
    <w:rsid w:val="004A74D7"/>
    <w:rsid w:val="004A77E4"/>
    <w:rsid w:val="004A7972"/>
    <w:rsid w:val="004A7D13"/>
    <w:rsid w:val="004B009D"/>
    <w:rsid w:val="004B7CB1"/>
    <w:rsid w:val="004C7C2F"/>
    <w:rsid w:val="004D0AF2"/>
    <w:rsid w:val="004D250B"/>
    <w:rsid w:val="004D3C53"/>
    <w:rsid w:val="004D4A4E"/>
    <w:rsid w:val="004E0035"/>
    <w:rsid w:val="004E0FCE"/>
    <w:rsid w:val="004E5EA6"/>
    <w:rsid w:val="004E7BC6"/>
    <w:rsid w:val="004F1C4F"/>
    <w:rsid w:val="004F3EA9"/>
    <w:rsid w:val="004F7F34"/>
    <w:rsid w:val="00503269"/>
    <w:rsid w:val="00505588"/>
    <w:rsid w:val="00512486"/>
    <w:rsid w:val="00513A7E"/>
    <w:rsid w:val="005229FD"/>
    <w:rsid w:val="0052465B"/>
    <w:rsid w:val="00524CDD"/>
    <w:rsid w:val="00527F15"/>
    <w:rsid w:val="0054066B"/>
    <w:rsid w:val="00547C68"/>
    <w:rsid w:val="00550C32"/>
    <w:rsid w:val="00550ECC"/>
    <w:rsid w:val="00551629"/>
    <w:rsid w:val="00554659"/>
    <w:rsid w:val="00562962"/>
    <w:rsid w:val="00563F76"/>
    <w:rsid w:val="00565A58"/>
    <w:rsid w:val="00567D55"/>
    <w:rsid w:val="00571985"/>
    <w:rsid w:val="00574A0C"/>
    <w:rsid w:val="00577909"/>
    <w:rsid w:val="00577ACD"/>
    <w:rsid w:val="00577B91"/>
    <w:rsid w:val="0058134F"/>
    <w:rsid w:val="00582E85"/>
    <w:rsid w:val="00587EE4"/>
    <w:rsid w:val="005910B5"/>
    <w:rsid w:val="00593A73"/>
    <w:rsid w:val="00595207"/>
    <w:rsid w:val="00595F85"/>
    <w:rsid w:val="0059667D"/>
    <w:rsid w:val="005A29BB"/>
    <w:rsid w:val="005A6118"/>
    <w:rsid w:val="005A64DA"/>
    <w:rsid w:val="005A6E44"/>
    <w:rsid w:val="005B1722"/>
    <w:rsid w:val="005B446E"/>
    <w:rsid w:val="005C1D83"/>
    <w:rsid w:val="005E650E"/>
    <w:rsid w:val="005F1FEA"/>
    <w:rsid w:val="005F2D1B"/>
    <w:rsid w:val="005F538D"/>
    <w:rsid w:val="00602804"/>
    <w:rsid w:val="006160D2"/>
    <w:rsid w:val="006165BB"/>
    <w:rsid w:val="006204F3"/>
    <w:rsid w:val="0062203F"/>
    <w:rsid w:val="00622D77"/>
    <w:rsid w:val="00627F34"/>
    <w:rsid w:val="006366B9"/>
    <w:rsid w:val="00636B18"/>
    <w:rsid w:val="00637CA1"/>
    <w:rsid w:val="00640B0C"/>
    <w:rsid w:val="00646A23"/>
    <w:rsid w:val="00647CDD"/>
    <w:rsid w:val="006619AA"/>
    <w:rsid w:val="00662334"/>
    <w:rsid w:val="0066617F"/>
    <w:rsid w:val="006674F0"/>
    <w:rsid w:val="00674A16"/>
    <w:rsid w:val="00676786"/>
    <w:rsid w:val="00683E16"/>
    <w:rsid w:val="00687C33"/>
    <w:rsid w:val="00691CA2"/>
    <w:rsid w:val="00691CB6"/>
    <w:rsid w:val="00691E10"/>
    <w:rsid w:val="0069262A"/>
    <w:rsid w:val="00695F13"/>
    <w:rsid w:val="006A0481"/>
    <w:rsid w:val="006A2AC9"/>
    <w:rsid w:val="006C2714"/>
    <w:rsid w:val="006C653F"/>
    <w:rsid w:val="006C678B"/>
    <w:rsid w:val="006D3E93"/>
    <w:rsid w:val="006D6CE9"/>
    <w:rsid w:val="006E3282"/>
    <w:rsid w:val="006F001C"/>
    <w:rsid w:val="006F7964"/>
    <w:rsid w:val="006F7DFC"/>
    <w:rsid w:val="0070076D"/>
    <w:rsid w:val="00701CF7"/>
    <w:rsid w:val="00704A4E"/>
    <w:rsid w:val="00704AF2"/>
    <w:rsid w:val="0070776C"/>
    <w:rsid w:val="00710E68"/>
    <w:rsid w:val="00714A73"/>
    <w:rsid w:val="00714BA0"/>
    <w:rsid w:val="00714FCD"/>
    <w:rsid w:val="007160CB"/>
    <w:rsid w:val="00722949"/>
    <w:rsid w:val="007229A9"/>
    <w:rsid w:val="00725112"/>
    <w:rsid w:val="00725B82"/>
    <w:rsid w:val="007269B6"/>
    <w:rsid w:val="00726E7A"/>
    <w:rsid w:val="00730FAD"/>
    <w:rsid w:val="0073294A"/>
    <w:rsid w:val="00732E52"/>
    <w:rsid w:val="00733E80"/>
    <w:rsid w:val="00736607"/>
    <w:rsid w:val="00740846"/>
    <w:rsid w:val="007476F1"/>
    <w:rsid w:val="00751E58"/>
    <w:rsid w:val="00752801"/>
    <w:rsid w:val="00754206"/>
    <w:rsid w:val="0075515A"/>
    <w:rsid w:val="007551A9"/>
    <w:rsid w:val="00756994"/>
    <w:rsid w:val="00761BAB"/>
    <w:rsid w:val="00767057"/>
    <w:rsid w:val="00767DBC"/>
    <w:rsid w:val="00770A44"/>
    <w:rsid w:val="00775CE0"/>
    <w:rsid w:val="00780A82"/>
    <w:rsid w:val="00781C0F"/>
    <w:rsid w:val="00782010"/>
    <w:rsid w:val="00785118"/>
    <w:rsid w:val="00785431"/>
    <w:rsid w:val="00785BFE"/>
    <w:rsid w:val="00785C47"/>
    <w:rsid w:val="00786BEB"/>
    <w:rsid w:val="00786D71"/>
    <w:rsid w:val="00787AAA"/>
    <w:rsid w:val="0079536C"/>
    <w:rsid w:val="007A08ED"/>
    <w:rsid w:val="007A0915"/>
    <w:rsid w:val="007A26FA"/>
    <w:rsid w:val="007A403E"/>
    <w:rsid w:val="007A6B63"/>
    <w:rsid w:val="007A75EA"/>
    <w:rsid w:val="007B6F63"/>
    <w:rsid w:val="007B710F"/>
    <w:rsid w:val="007C1F78"/>
    <w:rsid w:val="007C2536"/>
    <w:rsid w:val="007C3695"/>
    <w:rsid w:val="007C66BD"/>
    <w:rsid w:val="007C765F"/>
    <w:rsid w:val="007C77DD"/>
    <w:rsid w:val="007D25DA"/>
    <w:rsid w:val="007D5D0C"/>
    <w:rsid w:val="007E3EA6"/>
    <w:rsid w:val="007E64E5"/>
    <w:rsid w:val="007F04AB"/>
    <w:rsid w:val="00803AE3"/>
    <w:rsid w:val="008042E1"/>
    <w:rsid w:val="00804D63"/>
    <w:rsid w:val="00806B9D"/>
    <w:rsid w:val="0080754F"/>
    <w:rsid w:val="00810652"/>
    <w:rsid w:val="00810DAC"/>
    <w:rsid w:val="00812777"/>
    <w:rsid w:val="00814FDF"/>
    <w:rsid w:val="0081665F"/>
    <w:rsid w:val="0081712B"/>
    <w:rsid w:val="00822804"/>
    <w:rsid w:val="008230FA"/>
    <w:rsid w:val="00823D54"/>
    <w:rsid w:val="008300B1"/>
    <w:rsid w:val="008308F7"/>
    <w:rsid w:val="0083772D"/>
    <w:rsid w:val="0084129E"/>
    <w:rsid w:val="00842D7D"/>
    <w:rsid w:val="00843390"/>
    <w:rsid w:val="008440BA"/>
    <w:rsid w:val="00844AB2"/>
    <w:rsid w:val="00844CA8"/>
    <w:rsid w:val="00845CF6"/>
    <w:rsid w:val="00846373"/>
    <w:rsid w:val="00846ECB"/>
    <w:rsid w:val="00851210"/>
    <w:rsid w:val="00855695"/>
    <w:rsid w:val="008568AE"/>
    <w:rsid w:val="00857581"/>
    <w:rsid w:val="00860590"/>
    <w:rsid w:val="00861316"/>
    <w:rsid w:val="008614E8"/>
    <w:rsid w:val="00861C5F"/>
    <w:rsid w:val="00862D01"/>
    <w:rsid w:val="00864F8C"/>
    <w:rsid w:val="00866BA0"/>
    <w:rsid w:val="00867EDF"/>
    <w:rsid w:val="008714AA"/>
    <w:rsid w:val="008734D7"/>
    <w:rsid w:val="00875F0D"/>
    <w:rsid w:val="008771B1"/>
    <w:rsid w:val="00877414"/>
    <w:rsid w:val="008777B3"/>
    <w:rsid w:val="00877BCB"/>
    <w:rsid w:val="008825E7"/>
    <w:rsid w:val="0089071E"/>
    <w:rsid w:val="0089291B"/>
    <w:rsid w:val="0089538B"/>
    <w:rsid w:val="00895D8E"/>
    <w:rsid w:val="008A03B7"/>
    <w:rsid w:val="008A0881"/>
    <w:rsid w:val="008A23A8"/>
    <w:rsid w:val="008A335B"/>
    <w:rsid w:val="008A4FF6"/>
    <w:rsid w:val="008A54A5"/>
    <w:rsid w:val="008A550E"/>
    <w:rsid w:val="008A7D2E"/>
    <w:rsid w:val="008B01B9"/>
    <w:rsid w:val="008B061E"/>
    <w:rsid w:val="008B2322"/>
    <w:rsid w:val="008B301B"/>
    <w:rsid w:val="008B365D"/>
    <w:rsid w:val="008B39B2"/>
    <w:rsid w:val="008C015E"/>
    <w:rsid w:val="008C2197"/>
    <w:rsid w:val="008C3493"/>
    <w:rsid w:val="008D0855"/>
    <w:rsid w:val="008D11A6"/>
    <w:rsid w:val="008D1F7B"/>
    <w:rsid w:val="008D2D64"/>
    <w:rsid w:val="008D5AF7"/>
    <w:rsid w:val="008D729D"/>
    <w:rsid w:val="008E21BE"/>
    <w:rsid w:val="008F2AD4"/>
    <w:rsid w:val="008F6132"/>
    <w:rsid w:val="00900ED0"/>
    <w:rsid w:val="00902E07"/>
    <w:rsid w:val="00904548"/>
    <w:rsid w:val="00904880"/>
    <w:rsid w:val="009049B5"/>
    <w:rsid w:val="00913B1B"/>
    <w:rsid w:val="00916CB9"/>
    <w:rsid w:val="00920C5D"/>
    <w:rsid w:val="00924C85"/>
    <w:rsid w:val="00927861"/>
    <w:rsid w:val="009300AE"/>
    <w:rsid w:val="00931463"/>
    <w:rsid w:val="00934B4B"/>
    <w:rsid w:val="0093625C"/>
    <w:rsid w:val="0094148C"/>
    <w:rsid w:val="00942635"/>
    <w:rsid w:val="0094314E"/>
    <w:rsid w:val="00947783"/>
    <w:rsid w:val="00951304"/>
    <w:rsid w:val="00953E1A"/>
    <w:rsid w:val="00954FE8"/>
    <w:rsid w:val="00955F3F"/>
    <w:rsid w:val="00966C23"/>
    <w:rsid w:val="009671ED"/>
    <w:rsid w:val="00967866"/>
    <w:rsid w:val="009726E0"/>
    <w:rsid w:val="00980720"/>
    <w:rsid w:val="00984CA6"/>
    <w:rsid w:val="00990822"/>
    <w:rsid w:val="00990894"/>
    <w:rsid w:val="009971FC"/>
    <w:rsid w:val="009979BD"/>
    <w:rsid w:val="009A058A"/>
    <w:rsid w:val="009A1AF6"/>
    <w:rsid w:val="009A1B62"/>
    <w:rsid w:val="009B0430"/>
    <w:rsid w:val="009B0BF5"/>
    <w:rsid w:val="009B329D"/>
    <w:rsid w:val="009B4EE0"/>
    <w:rsid w:val="009C3087"/>
    <w:rsid w:val="009C381A"/>
    <w:rsid w:val="009C4A31"/>
    <w:rsid w:val="009C4BA5"/>
    <w:rsid w:val="009C4EE3"/>
    <w:rsid w:val="009C5D89"/>
    <w:rsid w:val="009D04E0"/>
    <w:rsid w:val="009D15DB"/>
    <w:rsid w:val="009D29E2"/>
    <w:rsid w:val="009D3AD0"/>
    <w:rsid w:val="009D5030"/>
    <w:rsid w:val="009E00C2"/>
    <w:rsid w:val="009E41F0"/>
    <w:rsid w:val="009E4B00"/>
    <w:rsid w:val="009E677D"/>
    <w:rsid w:val="009F0692"/>
    <w:rsid w:val="009F6FD2"/>
    <w:rsid w:val="009F78D3"/>
    <w:rsid w:val="00A00035"/>
    <w:rsid w:val="00A02B43"/>
    <w:rsid w:val="00A0356E"/>
    <w:rsid w:val="00A037BA"/>
    <w:rsid w:val="00A05A82"/>
    <w:rsid w:val="00A12521"/>
    <w:rsid w:val="00A1504E"/>
    <w:rsid w:val="00A176ED"/>
    <w:rsid w:val="00A317D1"/>
    <w:rsid w:val="00A31F37"/>
    <w:rsid w:val="00A323CE"/>
    <w:rsid w:val="00A3339C"/>
    <w:rsid w:val="00A3354C"/>
    <w:rsid w:val="00A416E1"/>
    <w:rsid w:val="00A4732A"/>
    <w:rsid w:val="00A53B6E"/>
    <w:rsid w:val="00A56733"/>
    <w:rsid w:val="00A57A31"/>
    <w:rsid w:val="00A57D26"/>
    <w:rsid w:val="00A6061F"/>
    <w:rsid w:val="00A65F8A"/>
    <w:rsid w:val="00A67770"/>
    <w:rsid w:val="00A7166B"/>
    <w:rsid w:val="00A71B4C"/>
    <w:rsid w:val="00A72634"/>
    <w:rsid w:val="00A72DEB"/>
    <w:rsid w:val="00A76F4E"/>
    <w:rsid w:val="00A80C01"/>
    <w:rsid w:val="00A816B8"/>
    <w:rsid w:val="00A81A57"/>
    <w:rsid w:val="00A83BA0"/>
    <w:rsid w:val="00A846C0"/>
    <w:rsid w:val="00A84F18"/>
    <w:rsid w:val="00A85045"/>
    <w:rsid w:val="00A946DE"/>
    <w:rsid w:val="00A9557D"/>
    <w:rsid w:val="00A95689"/>
    <w:rsid w:val="00A95738"/>
    <w:rsid w:val="00A97B7D"/>
    <w:rsid w:val="00AA2252"/>
    <w:rsid w:val="00AA4825"/>
    <w:rsid w:val="00AB1F00"/>
    <w:rsid w:val="00AB2CBD"/>
    <w:rsid w:val="00AB33E1"/>
    <w:rsid w:val="00AC02C7"/>
    <w:rsid w:val="00AC1C3B"/>
    <w:rsid w:val="00AC4214"/>
    <w:rsid w:val="00AC6E70"/>
    <w:rsid w:val="00AD08E2"/>
    <w:rsid w:val="00AD0B1F"/>
    <w:rsid w:val="00AD1646"/>
    <w:rsid w:val="00AD222A"/>
    <w:rsid w:val="00AD674E"/>
    <w:rsid w:val="00AD7AB4"/>
    <w:rsid w:val="00AE06B6"/>
    <w:rsid w:val="00AE09D4"/>
    <w:rsid w:val="00AE0E37"/>
    <w:rsid w:val="00AE3311"/>
    <w:rsid w:val="00AE3383"/>
    <w:rsid w:val="00AE6ECF"/>
    <w:rsid w:val="00AF038B"/>
    <w:rsid w:val="00AF5D2F"/>
    <w:rsid w:val="00AF64AE"/>
    <w:rsid w:val="00AF78FA"/>
    <w:rsid w:val="00B03DB3"/>
    <w:rsid w:val="00B078F6"/>
    <w:rsid w:val="00B141F2"/>
    <w:rsid w:val="00B21B16"/>
    <w:rsid w:val="00B24796"/>
    <w:rsid w:val="00B24ABA"/>
    <w:rsid w:val="00B26045"/>
    <w:rsid w:val="00B3089A"/>
    <w:rsid w:val="00B34E34"/>
    <w:rsid w:val="00B36A59"/>
    <w:rsid w:val="00B37426"/>
    <w:rsid w:val="00B44C55"/>
    <w:rsid w:val="00B46A95"/>
    <w:rsid w:val="00B5114C"/>
    <w:rsid w:val="00B5123C"/>
    <w:rsid w:val="00B544C2"/>
    <w:rsid w:val="00B5566F"/>
    <w:rsid w:val="00B564D0"/>
    <w:rsid w:val="00B619EE"/>
    <w:rsid w:val="00B630A6"/>
    <w:rsid w:val="00B67B43"/>
    <w:rsid w:val="00B70CC4"/>
    <w:rsid w:val="00B76064"/>
    <w:rsid w:val="00B76F5B"/>
    <w:rsid w:val="00B81948"/>
    <w:rsid w:val="00B841AE"/>
    <w:rsid w:val="00B91017"/>
    <w:rsid w:val="00B92199"/>
    <w:rsid w:val="00BA0913"/>
    <w:rsid w:val="00BA22B4"/>
    <w:rsid w:val="00BA23E5"/>
    <w:rsid w:val="00BA3646"/>
    <w:rsid w:val="00BB02DE"/>
    <w:rsid w:val="00BB371A"/>
    <w:rsid w:val="00BB3E97"/>
    <w:rsid w:val="00BC0BCD"/>
    <w:rsid w:val="00BC15D2"/>
    <w:rsid w:val="00BC49F9"/>
    <w:rsid w:val="00BD0E24"/>
    <w:rsid w:val="00BD5E06"/>
    <w:rsid w:val="00BD7B25"/>
    <w:rsid w:val="00BE1AFF"/>
    <w:rsid w:val="00BE5425"/>
    <w:rsid w:val="00BE737E"/>
    <w:rsid w:val="00BF1589"/>
    <w:rsid w:val="00BF74E9"/>
    <w:rsid w:val="00BF777E"/>
    <w:rsid w:val="00C008CC"/>
    <w:rsid w:val="00C01A68"/>
    <w:rsid w:val="00C06402"/>
    <w:rsid w:val="00C13015"/>
    <w:rsid w:val="00C16AC2"/>
    <w:rsid w:val="00C208BD"/>
    <w:rsid w:val="00C247CB"/>
    <w:rsid w:val="00C26C3B"/>
    <w:rsid w:val="00C300A8"/>
    <w:rsid w:val="00C32D18"/>
    <w:rsid w:val="00C338F7"/>
    <w:rsid w:val="00C360BD"/>
    <w:rsid w:val="00C40645"/>
    <w:rsid w:val="00C40EC3"/>
    <w:rsid w:val="00C428C8"/>
    <w:rsid w:val="00C443A5"/>
    <w:rsid w:val="00C45B27"/>
    <w:rsid w:val="00C47178"/>
    <w:rsid w:val="00C476E1"/>
    <w:rsid w:val="00C5137C"/>
    <w:rsid w:val="00C52E77"/>
    <w:rsid w:val="00C566B3"/>
    <w:rsid w:val="00C56B84"/>
    <w:rsid w:val="00C57BA9"/>
    <w:rsid w:val="00C62BD4"/>
    <w:rsid w:val="00C64D4E"/>
    <w:rsid w:val="00C65249"/>
    <w:rsid w:val="00C67B32"/>
    <w:rsid w:val="00C72007"/>
    <w:rsid w:val="00C7233E"/>
    <w:rsid w:val="00C726EB"/>
    <w:rsid w:val="00C754B5"/>
    <w:rsid w:val="00C75C83"/>
    <w:rsid w:val="00C808DF"/>
    <w:rsid w:val="00C80F5D"/>
    <w:rsid w:val="00C827E7"/>
    <w:rsid w:val="00C837BA"/>
    <w:rsid w:val="00C84AF7"/>
    <w:rsid w:val="00C90AF5"/>
    <w:rsid w:val="00C92F85"/>
    <w:rsid w:val="00C9330C"/>
    <w:rsid w:val="00C934D5"/>
    <w:rsid w:val="00C95346"/>
    <w:rsid w:val="00CA1218"/>
    <w:rsid w:val="00CA28CE"/>
    <w:rsid w:val="00CA35B7"/>
    <w:rsid w:val="00CA3B23"/>
    <w:rsid w:val="00CA62F6"/>
    <w:rsid w:val="00CB0C1A"/>
    <w:rsid w:val="00CB0C1D"/>
    <w:rsid w:val="00CC54DA"/>
    <w:rsid w:val="00CC5AA2"/>
    <w:rsid w:val="00CC721A"/>
    <w:rsid w:val="00CD0963"/>
    <w:rsid w:val="00CD259E"/>
    <w:rsid w:val="00CD5C71"/>
    <w:rsid w:val="00CD5E81"/>
    <w:rsid w:val="00CE1479"/>
    <w:rsid w:val="00CE3D42"/>
    <w:rsid w:val="00CE41EC"/>
    <w:rsid w:val="00CE53E6"/>
    <w:rsid w:val="00CE53F7"/>
    <w:rsid w:val="00CE65FD"/>
    <w:rsid w:val="00CE66B6"/>
    <w:rsid w:val="00CF3A16"/>
    <w:rsid w:val="00CF539A"/>
    <w:rsid w:val="00CF5979"/>
    <w:rsid w:val="00CF6131"/>
    <w:rsid w:val="00D011AF"/>
    <w:rsid w:val="00D0464C"/>
    <w:rsid w:val="00D06EAA"/>
    <w:rsid w:val="00D07859"/>
    <w:rsid w:val="00D07BC8"/>
    <w:rsid w:val="00D10FC4"/>
    <w:rsid w:val="00D1360F"/>
    <w:rsid w:val="00D21794"/>
    <w:rsid w:val="00D24009"/>
    <w:rsid w:val="00D313C6"/>
    <w:rsid w:val="00D32156"/>
    <w:rsid w:val="00D36733"/>
    <w:rsid w:val="00D36AC4"/>
    <w:rsid w:val="00D41209"/>
    <w:rsid w:val="00D471B5"/>
    <w:rsid w:val="00D471C4"/>
    <w:rsid w:val="00D571DB"/>
    <w:rsid w:val="00D632CB"/>
    <w:rsid w:val="00D6774D"/>
    <w:rsid w:val="00D7009A"/>
    <w:rsid w:val="00D7035A"/>
    <w:rsid w:val="00D71B3B"/>
    <w:rsid w:val="00D72093"/>
    <w:rsid w:val="00D731DB"/>
    <w:rsid w:val="00D746CE"/>
    <w:rsid w:val="00D75191"/>
    <w:rsid w:val="00D76195"/>
    <w:rsid w:val="00D80929"/>
    <w:rsid w:val="00D81136"/>
    <w:rsid w:val="00D81EF4"/>
    <w:rsid w:val="00D85254"/>
    <w:rsid w:val="00D924AB"/>
    <w:rsid w:val="00D92903"/>
    <w:rsid w:val="00D92FCF"/>
    <w:rsid w:val="00D942C3"/>
    <w:rsid w:val="00D9654E"/>
    <w:rsid w:val="00D97108"/>
    <w:rsid w:val="00DB27B5"/>
    <w:rsid w:val="00DB79D9"/>
    <w:rsid w:val="00DC1D2F"/>
    <w:rsid w:val="00DC4FFC"/>
    <w:rsid w:val="00DE127E"/>
    <w:rsid w:val="00DE2D8B"/>
    <w:rsid w:val="00DE6256"/>
    <w:rsid w:val="00DE7938"/>
    <w:rsid w:val="00DE79F7"/>
    <w:rsid w:val="00DF62B2"/>
    <w:rsid w:val="00DF6BE4"/>
    <w:rsid w:val="00E00845"/>
    <w:rsid w:val="00E06FBF"/>
    <w:rsid w:val="00E13B35"/>
    <w:rsid w:val="00E1550E"/>
    <w:rsid w:val="00E157BC"/>
    <w:rsid w:val="00E20744"/>
    <w:rsid w:val="00E34A69"/>
    <w:rsid w:val="00E35993"/>
    <w:rsid w:val="00E414EC"/>
    <w:rsid w:val="00E423D0"/>
    <w:rsid w:val="00E42E6E"/>
    <w:rsid w:val="00E442EF"/>
    <w:rsid w:val="00E50E4A"/>
    <w:rsid w:val="00E55827"/>
    <w:rsid w:val="00E56C3F"/>
    <w:rsid w:val="00E650D0"/>
    <w:rsid w:val="00E66A55"/>
    <w:rsid w:val="00E70B8D"/>
    <w:rsid w:val="00E76334"/>
    <w:rsid w:val="00E80DF4"/>
    <w:rsid w:val="00E81A75"/>
    <w:rsid w:val="00E82118"/>
    <w:rsid w:val="00E91F5F"/>
    <w:rsid w:val="00EA0560"/>
    <w:rsid w:val="00EB0508"/>
    <w:rsid w:val="00EB12DD"/>
    <w:rsid w:val="00EB153E"/>
    <w:rsid w:val="00EB1F94"/>
    <w:rsid w:val="00EB2C42"/>
    <w:rsid w:val="00EB512E"/>
    <w:rsid w:val="00EB57EB"/>
    <w:rsid w:val="00EC14CE"/>
    <w:rsid w:val="00EC3E63"/>
    <w:rsid w:val="00ED003C"/>
    <w:rsid w:val="00ED2211"/>
    <w:rsid w:val="00ED2216"/>
    <w:rsid w:val="00ED41C4"/>
    <w:rsid w:val="00ED50CF"/>
    <w:rsid w:val="00EE1833"/>
    <w:rsid w:val="00EE5945"/>
    <w:rsid w:val="00EE6D7C"/>
    <w:rsid w:val="00EF171E"/>
    <w:rsid w:val="00EF5725"/>
    <w:rsid w:val="00F05B3F"/>
    <w:rsid w:val="00F06EB1"/>
    <w:rsid w:val="00F1152F"/>
    <w:rsid w:val="00F11A0B"/>
    <w:rsid w:val="00F14868"/>
    <w:rsid w:val="00F15B7F"/>
    <w:rsid w:val="00F162CA"/>
    <w:rsid w:val="00F207B3"/>
    <w:rsid w:val="00F24023"/>
    <w:rsid w:val="00F26032"/>
    <w:rsid w:val="00F2756F"/>
    <w:rsid w:val="00F31D71"/>
    <w:rsid w:val="00F36F59"/>
    <w:rsid w:val="00F410F3"/>
    <w:rsid w:val="00F5486B"/>
    <w:rsid w:val="00F578B9"/>
    <w:rsid w:val="00F57FA0"/>
    <w:rsid w:val="00F62BC4"/>
    <w:rsid w:val="00F658E0"/>
    <w:rsid w:val="00F6683B"/>
    <w:rsid w:val="00F6686D"/>
    <w:rsid w:val="00F70C30"/>
    <w:rsid w:val="00F73EAD"/>
    <w:rsid w:val="00F81783"/>
    <w:rsid w:val="00F859B7"/>
    <w:rsid w:val="00F86D15"/>
    <w:rsid w:val="00F877B4"/>
    <w:rsid w:val="00F91587"/>
    <w:rsid w:val="00F94ED8"/>
    <w:rsid w:val="00FA72AE"/>
    <w:rsid w:val="00FA7770"/>
    <w:rsid w:val="00FB0924"/>
    <w:rsid w:val="00FB2D67"/>
    <w:rsid w:val="00FB3DBC"/>
    <w:rsid w:val="00FB703B"/>
    <w:rsid w:val="00FC0BC2"/>
    <w:rsid w:val="00FC1C44"/>
    <w:rsid w:val="00FD1B62"/>
    <w:rsid w:val="00FD627E"/>
    <w:rsid w:val="00FD7552"/>
    <w:rsid w:val="00FE0149"/>
    <w:rsid w:val="00FF2595"/>
    <w:rsid w:val="00FF431A"/>
    <w:rsid w:val="00FF636B"/>
    <w:rsid w:val="00F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AA115F"/>
  <w15:chartTrackingRefBased/>
  <w15:docId w15:val="{945BFFF2-C2D5-45CA-9FB5-CD35892F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link w:val="BlockTextChar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A81A57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1E72EA"/>
    <w:pPr>
      <w:tabs>
        <w:tab w:val="right" w:leader="dot" w:pos="12950"/>
      </w:tabs>
    </w:pPr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934D5"/>
    <w:pPr>
      <w:tabs>
        <w:tab w:val="right" w:leader="dot" w:pos="12950"/>
      </w:tabs>
      <w:ind w:left="720"/>
    </w:pPr>
    <w:rPr>
      <w:noProof/>
    </w:rPr>
  </w:style>
  <w:style w:type="paragraph" w:styleId="BalloonText">
    <w:name w:val="Balloon Text"/>
    <w:basedOn w:val="Normal"/>
    <w:link w:val="BalloonTextChar"/>
    <w:rsid w:val="00C827E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827E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B9219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92199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B92199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B92199"/>
    <w:rPr>
      <w:b/>
      <w:bCs/>
    </w:rPr>
  </w:style>
  <w:style w:type="character" w:customStyle="1" w:styleId="CommentSubjectChar">
    <w:name w:val="Comment Subject Char"/>
    <w:link w:val="CommentSubject"/>
    <w:rsid w:val="00B92199"/>
    <w:rPr>
      <w:rFonts w:ascii="Verdana" w:hAnsi="Verdana"/>
      <w:b/>
      <w:bCs/>
    </w:rPr>
  </w:style>
  <w:style w:type="character" w:customStyle="1" w:styleId="BlockTextChar">
    <w:name w:val="Block Text Char"/>
    <w:link w:val="BlockText"/>
    <w:locked/>
    <w:rsid w:val="00550ECC"/>
    <w:rPr>
      <w:rFonts w:ascii="PCS Corporate" w:hAnsi="PCS Corporate"/>
      <w:sz w:val="22"/>
    </w:rPr>
  </w:style>
  <w:style w:type="paragraph" w:styleId="Revision">
    <w:name w:val="Revision"/>
    <w:hidden/>
    <w:uiPriority w:val="99"/>
    <w:semiHidden/>
    <w:rsid w:val="00291470"/>
    <w:rPr>
      <w:rFonts w:ascii="Verdana" w:hAnsi="Verdana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AD08E2"/>
    <w:rPr>
      <w:rFonts w:ascii="Calibri" w:eastAsia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AD08E2"/>
    <w:rPr>
      <w:rFonts w:ascii="Calibri" w:eastAsia="Calibri" w:hAnsi="Calibri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A3339C"/>
    <w:rPr>
      <w:color w:val="605E5C"/>
      <w:shd w:val="clear" w:color="auto" w:fill="E1DFDD"/>
    </w:rPr>
  </w:style>
  <w:style w:type="character" w:customStyle="1" w:styleId="cf01">
    <w:name w:val="cf01"/>
    <w:rsid w:val="0002541F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policy.corp.cvscaremark.com/pnp/faces/DocRenderer?documentId=CALL-0048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>US398100 FEB24
US396751 FEB24</Note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BB3EBB-69B8-41A7-AA78-55F1E6040BB3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2.xml><?xml version="1.0" encoding="utf-8"?>
<ds:datastoreItem xmlns:ds="http://schemas.openxmlformats.org/officeDocument/2006/customXml" ds:itemID="{848DDE13-293C-4E51-82B9-2609996540D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737855-1BC8-4E57-B9A7-3D63D3950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3634</Words>
  <Characters>20718</Characters>
  <Application>Microsoft Office Word</Application>
  <DocSecurity>2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24304</CharactersWithSpaces>
  <SharedDoc>false</SharedDoc>
  <HLinks>
    <vt:vector size="138" baseType="variant">
      <vt:variant>
        <vt:i4>7929974</vt:i4>
      </vt:variant>
      <vt:variant>
        <vt:i4>99</vt:i4>
      </vt:variant>
      <vt:variant>
        <vt:i4>0</vt:i4>
      </vt:variant>
      <vt:variant>
        <vt:i4>5</vt:i4>
      </vt:variant>
      <vt:variant>
        <vt:lpwstr>../../AppData/Local/Temp/Temp2_2023 Care WI Updates.zip/AppData/Local/Temp/Temp1_PB Documents.zip/AppData/Local/Microsoft/Windows/INetCache/Content.Outlook/AppData/Local/Microsoft/Windows/INetCache/Content.Outlook/AppData/Local/Microsoft/Windows/INetCache/Content.Outlook/09QAKZA2/CMS-2-017428</vt:lpwstr>
      </vt:variant>
      <vt:variant>
        <vt:lpwstr/>
      </vt:variant>
      <vt:variant>
        <vt:i4>2359351</vt:i4>
      </vt:variant>
      <vt:variant>
        <vt:i4>96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4915221</vt:i4>
      </vt:variant>
      <vt:variant>
        <vt:i4>93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!/view?docid=70034f51-77df-49a4-ae97-7d3d63b216b3</vt:lpwstr>
      </vt:variant>
      <vt:variant>
        <vt:i4>7929974</vt:i4>
      </vt:variant>
      <vt:variant>
        <vt:i4>90</vt:i4>
      </vt:variant>
      <vt:variant>
        <vt:i4>0</vt:i4>
      </vt:variant>
      <vt:variant>
        <vt:i4>5</vt:i4>
      </vt:variant>
      <vt:variant>
        <vt:lpwstr>../../AppData/Local/Temp/Temp2_2023 Care WI Updates.zip/AppData/Local/Temp/Temp1_PB Documents.zip/AppData/Local/Microsoft/Windows/INetCache/Content.Outlook/AppData/Local/Microsoft/Windows/INetCache/Content.Outlook/AppData/Local/Microsoft/Windows/INetCache/Content.Outlook/09QAKZA2/TSRC-PROD-007931</vt:lpwstr>
      </vt:variant>
      <vt:variant>
        <vt:lpwstr/>
      </vt:variant>
      <vt:variant>
        <vt:i4>1179716</vt:i4>
      </vt:variant>
      <vt:variant>
        <vt:i4>87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!/view?docid=b4765dd1-d9b7-4dbe-afd6-0e4f6b509082</vt:lpwstr>
      </vt:variant>
      <vt:variant>
        <vt:i4>262192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1507349</vt:i4>
      </vt:variant>
      <vt:variant>
        <vt:i4>75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!/view?docid=4ac2747d-17b4-4986-8c4e-3bdaca477cf1</vt:lpwstr>
      </vt:variant>
      <vt:variant>
        <vt:i4>1179716</vt:i4>
      </vt:variant>
      <vt:variant>
        <vt:i4>72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!/view?docid=b4765dd1-d9b7-4dbe-afd6-0e4f6b509082</vt:lpwstr>
      </vt:variant>
      <vt:variant>
        <vt:i4>262192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1966110</vt:i4>
      </vt:variant>
      <vt:variant>
        <vt:i4>60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!/view?docid=e374d0da-4315-4a41-97fd-d00b937ec68e</vt:lpwstr>
      </vt:variant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5177421</vt:i4>
      </vt:variant>
      <vt:variant>
        <vt:i4>51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!/view?docid=433711aa-8fa6-447c-872b-bd69cd6cd7c0</vt:lpwstr>
      </vt:variant>
      <vt:variant>
        <vt:i4>4980804</vt:i4>
      </vt:variant>
      <vt:variant>
        <vt:i4>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!/view?docid=0296717e-6df6-4184-b337-13abcd4b070b</vt:lpwstr>
      </vt:variant>
      <vt:variant>
        <vt:i4>1966110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!/view?docid=e374d0da-4315-4a41-97fd-d00b937ec68e</vt:lpwstr>
      </vt:variant>
      <vt:variant>
        <vt:i4>1179716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!/view?docid=b4765dd1-d9b7-4dbe-afd6-0e4f6b509082</vt:lpwstr>
      </vt:variant>
      <vt:variant>
        <vt:i4>1179716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!/view?docid=b4765dd1-d9b7-4dbe-afd6-0e4f6b509082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1179707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_Toc34647194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_Toc34647193</vt:lpwstr>
      </vt:variant>
      <vt:variant>
        <vt:i4>1507387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_Toc34647191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_Toc34647190</vt:lpwstr>
      </vt:variant>
      <vt:variant>
        <vt:i4>2031674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_Toc34647189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_Toc34647188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5</cp:revision>
  <cp:lastPrinted>2007-01-04T00:56:00Z</cp:lastPrinted>
  <dcterms:created xsi:type="dcterms:W3CDTF">2025-03-26T14:02:00Z</dcterms:created>
  <dcterms:modified xsi:type="dcterms:W3CDTF">2025-05-05T21:38:00Z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0x010100BFF65EA64E6B344EA2F2A4020CC41A24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2021-12-07T19:15:40Z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533115bc-79c3-42f3-91df-5a2c01839c5b</vt:lpwstr>
  </property>
  <property fmtid="{D5CDD505-2E9C-101B-9397-08002B2CF9AE}" pid="9" name="MSIP_Label_67599526-06ca-49cc-9fa9-5307800a949a_ContentBits">
    <vt:lpwstr>0</vt:lpwstr>
  </property>
  <property fmtid="{D5CDD505-2E9C-101B-9397-08002B2CF9AE}" pid="10" name="MediaServiceImageTags">
    <vt:lpwstr/>
  </property>
</Properties>
</file>