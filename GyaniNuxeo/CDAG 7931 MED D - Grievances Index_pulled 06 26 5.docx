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85DE1" w14:textId="43615D51" w:rsidR="00486754" w:rsidRDefault="00486754" w:rsidP="00F85C84">
      <w:pPr>
        <w:pStyle w:val="Heading3"/>
      </w:pPr>
      <w:bookmarkStart w:id="0" w:name="_top"/>
      <w:bookmarkStart w:id="1" w:name="_Toc370304958"/>
      <w:bookmarkStart w:id="2" w:name="_Toc382835954"/>
      <w:bookmarkStart w:id="3" w:name="_Toc382927204"/>
      <w:bookmarkStart w:id="4" w:name="_Toc383581619"/>
      <w:bookmarkStart w:id="5" w:name="_Toc383594631"/>
      <w:bookmarkStart w:id="6" w:name="_Toc405453965"/>
      <w:bookmarkStart w:id="7" w:name="_Toc423613302"/>
      <w:bookmarkStart w:id="8" w:name="_Toc423615866"/>
      <w:bookmarkStart w:id="9" w:name="_Toc446602972"/>
      <w:bookmarkStart w:id="10" w:name="_Toc464149884"/>
      <w:bookmarkStart w:id="11" w:name="_Toc466269309"/>
      <w:bookmarkStart w:id="12" w:name="_Toc471913387"/>
      <w:bookmarkStart w:id="13" w:name="_Toc478732710"/>
      <w:bookmarkStart w:id="14" w:name="_Toc491777855"/>
      <w:bookmarkStart w:id="15" w:name="_Toc498610570"/>
      <w:bookmarkEnd w:id="0"/>
      <w:r w:rsidRPr="00DC347B">
        <w:t xml:space="preserve">MED D </w:t>
      </w:r>
      <w:r>
        <w:t>-</w:t>
      </w:r>
      <w:r w:rsidRPr="00DC347B">
        <w:t xml:space="preserve"> Grievance</w:t>
      </w:r>
      <w:r>
        <w:t xml:space="preserve">s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8B571C">
        <w:t>Index</w:t>
      </w:r>
      <w:r>
        <w:t xml:space="preserve"> </w:t>
      </w:r>
      <w:r w:rsidRPr="00DC347B">
        <w:t xml:space="preserve"> </w:t>
      </w:r>
    </w:p>
    <w:p w14:paraId="6B2FD942" w14:textId="432A6276" w:rsidR="00486754" w:rsidRDefault="00486754" w:rsidP="00F85C84">
      <w:pPr>
        <w:pStyle w:val="TOC2"/>
        <w:ind w:left="0"/>
      </w:pPr>
    </w:p>
    <w:p w14:paraId="232CA769" w14:textId="12D28979" w:rsidR="00545F9A" w:rsidRPr="00545F9A" w:rsidRDefault="00545F9A" w:rsidP="00F66D0F">
      <w:pPr>
        <w:pStyle w:val="ListParagraph"/>
        <w:numPr>
          <w:ilvl w:val="0"/>
          <w:numId w:val="3"/>
        </w:numPr>
        <w:rPr>
          <w:noProof/>
        </w:rPr>
      </w:pPr>
      <w:r w:rsidRPr="00545F9A">
        <w:rPr>
          <w:rFonts w:ascii="Verdana" w:hAnsi="Verdana"/>
        </w:rPr>
        <w:t>Med D Care Work Instructions</w:t>
      </w:r>
    </w:p>
    <w:p w14:paraId="031F1AED" w14:textId="1E29058F" w:rsidR="00545F9A" w:rsidRPr="00127A4F" w:rsidRDefault="00DA2437" w:rsidP="00F66D0F">
      <w:pPr>
        <w:pStyle w:val="ListParagraph"/>
        <w:numPr>
          <w:ilvl w:val="1"/>
          <w:numId w:val="3"/>
        </w:numPr>
        <w:ind w:left="720"/>
        <w:rPr>
          <w:rFonts w:ascii="Verdana" w:hAnsi="Verdana"/>
        </w:rPr>
      </w:pPr>
      <w:hyperlink r:id="rId8" w:anchor="!/view?docid=731c1bac-3039-46da-85e1-0e49a8c9721d" w:history="1">
        <w:r w:rsidR="008A4A6F">
          <w:rPr>
            <w:rStyle w:val="Hyperlink"/>
            <w:rFonts w:ascii="Verdana" w:hAnsi="Verdana"/>
          </w:rPr>
          <w:t>MED D - Grievances in PeopleSafe for Health Plans, JE (formerly MHK Fusion) (040884)</w:t>
        </w:r>
      </w:hyperlink>
    </w:p>
    <w:p w14:paraId="5B5896EA" w14:textId="265BE186" w:rsidR="00545F9A" w:rsidRPr="00127A4F" w:rsidRDefault="00545F9A" w:rsidP="00F66D0F">
      <w:pPr>
        <w:pStyle w:val="ListParagraph"/>
        <w:numPr>
          <w:ilvl w:val="1"/>
          <w:numId w:val="3"/>
        </w:numPr>
        <w:ind w:left="720"/>
        <w:rPr>
          <w:rFonts w:ascii="Verdana" w:hAnsi="Verdana"/>
        </w:rPr>
      </w:pPr>
      <w:hyperlink r:id="rId9" w:anchor="!/view?docid=17bed7cd-40e8-4e83-83a8-9d742d2605f8" w:history="1">
        <w:r w:rsidR="00B843D9">
          <w:rPr>
            <w:rStyle w:val="Hyperlink"/>
            <w:rFonts w:ascii="Verdana" w:hAnsi="Verdana"/>
          </w:rPr>
          <w:t xml:space="preserve">MED D - Grievances in MHK Nitro (SSI PDP, SSI </w:t>
        </w:r>
        <w:proofErr w:type="spellStart"/>
        <w:r w:rsidR="00B843D9">
          <w:rPr>
            <w:rStyle w:val="Hyperlink"/>
            <w:rFonts w:ascii="Verdana" w:hAnsi="Verdana"/>
          </w:rPr>
          <w:t>EGWP</w:t>
        </w:r>
        <w:proofErr w:type="spellEnd"/>
        <w:r w:rsidR="00B843D9">
          <w:rPr>
            <w:rStyle w:val="Hyperlink"/>
            <w:rFonts w:ascii="Verdana" w:hAnsi="Verdana"/>
          </w:rPr>
          <w:t xml:space="preserve">, Aetna </w:t>
        </w:r>
        <w:proofErr w:type="spellStart"/>
        <w:r w:rsidR="00B843D9">
          <w:rPr>
            <w:rStyle w:val="Hyperlink"/>
            <w:rFonts w:ascii="Verdana" w:hAnsi="Verdana"/>
          </w:rPr>
          <w:t>EGWP</w:t>
        </w:r>
        <w:proofErr w:type="spellEnd"/>
        <w:r w:rsidR="00B843D9">
          <w:rPr>
            <w:rStyle w:val="Hyperlink"/>
            <w:rFonts w:ascii="Verdana" w:hAnsi="Verdana"/>
          </w:rPr>
          <w:t>) (040885)</w:t>
        </w:r>
      </w:hyperlink>
    </w:p>
    <w:p w14:paraId="70A27E47" w14:textId="77777777" w:rsidR="00545F9A" w:rsidRPr="00127A4F" w:rsidRDefault="00545F9A" w:rsidP="00545F9A">
      <w:pPr>
        <w:pStyle w:val="ListParagraph"/>
        <w:ind w:left="360"/>
        <w:rPr>
          <w:rFonts w:ascii="Verdana" w:hAnsi="Verdana"/>
        </w:rPr>
      </w:pPr>
    </w:p>
    <w:p w14:paraId="17366A89" w14:textId="31F0A91F" w:rsidR="00545F9A" w:rsidRPr="00545F9A" w:rsidRDefault="00545F9A" w:rsidP="00F66D0F">
      <w:pPr>
        <w:pStyle w:val="ListParagraph"/>
        <w:numPr>
          <w:ilvl w:val="0"/>
          <w:numId w:val="3"/>
        </w:numPr>
        <w:rPr>
          <w:rFonts w:ascii="Verdana" w:hAnsi="Verdana"/>
          <w:b/>
          <w:bCs/>
        </w:rPr>
      </w:pPr>
      <w:bookmarkStart w:id="16" w:name="OLE_LINK4"/>
      <w:r w:rsidRPr="00545F9A">
        <w:rPr>
          <w:rFonts w:ascii="Verdana" w:hAnsi="Verdana"/>
        </w:rPr>
        <w:t>Clinical Care Services Work Instructions</w:t>
      </w:r>
    </w:p>
    <w:bookmarkStart w:id="17" w:name="OLE_LINK1"/>
    <w:p w14:paraId="1DA1B7B4" w14:textId="57450BC5" w:rsidR="00545F9A" w:rsidRPr="00127A4F" w:rsidRDefault="00594B75" w:rsidP="00F66D0F">
      <w:pPr>
        <w:pStyle w:val="ListParagraph"/>
        <w:numPr>
          <w:ilvl w:val="1"/>
          <w:numId w:val="3"/>
        </w:numPr>
        <w:ind w:left="720"/>
        <w:rPr>
          <w:rFonts w:ascii="Verdana" w:hAnsi="Verdana"/>
        </w:rPr>
      </w:pPr>
      <w:r>
        <w:fldChar w:fldCharType="begin"/>
      </w:r>
      <w:r w:rsidR="00B843D9">
        <w:instrText>HYPERLINK "https://thesource.cvshealth.com/nuxeo/thesource/" \l "!/view?docid=2b424c2c-b80b-4117-8b55-d7e6fd7b5472"</w:instrText>
      </w:r>
      <w:r>
        <w:fldChar w:fldCharType="separate"/>
      </w:r>
      <w:r w:rsidR="00B843D9">
        <w:rPr>
          <w:rStyle w:val="Hyperlink"/>
          <w:rFonts w:ascii="Verdana" w:hAnsi="Verdana"/>
        </w:rPr>
        <w:t>Clinical Care Services - Grievances in PeopleSafe for Health Plans, JE (formerly MHK Fusion) (040886)</w:t>
      </w:r>
      <w:r>
        <w:rPr>
          <w:rStyle w:val="Hyperlink"/>
          <w:rFonts w:ascii="Verdana" w:hAnsi="Verdana"/>
        </w:rPr>
        <w:fldChar w:fldCharType="end"/>
      </w:r>
    </w:p>
    <w:bookmarkEnd w:id="17"/>
    <w:bookmarkEnd w:id="16"/>
    <w:p w14:paraId="579322C3" w14:textId="60D2AC07" w:rsidR="00497C6B" w:rsidRDefault="00497C6B" w:rsidP="00497C6B">
      <w:pPr>
        <w:rPr>
          <w:rFonts w:ascii="Verdana" w:hAnsi="Verdana"/>
        </w:rPr>
      </w:pPr>
    </w:p>
    <w:p w14:paraId="327823CC" w14:textId="0CF5D375" w:rsidR="00DA2437" w:rsidRPr="00DA2437" w:rsidRDefault="00497C6B" w:rsidP="00DA2437">
      <w:pPr>
        <w:rPr>
          <w:rFonts w:ascii="Verdana" w:hAnsi="Verdana"/>
        </w:rPr>
      </w:pPr>
      <w:bookmarkStart w:id="18" w:name="OLE_LINK2"/>
      <w:bookmarkStart w:id="19" w:name="OLE_LINK3"/>
      <w:r w:rsidRPr="00497C6B">
        <w:rPr>
          <w:rFonts w:ascii="Verdana" w:hAnsi="Verdana"/>
        </w:rPr>
        <w:t xml:space="preserve">For </w:t>
      </w:r>
      <w:r w:rsidR="0016376D">
        <w:rPr>
          <w:rFonts w:ascii="Verdana" w:hAnsi="Verdana"/>
        </w:rPr>
        <w:t>downtime procedures</w:t>
      </w:r>
      <w:r w:rsidRPr="00497C6B">
        <w:rPr>
          <w:rFonts w:ascii="Verdana" w:hAnsi="Verdana"/>
        </w:rPr>
        <w:t>, please refer</w:t>
      </w:r>
      <w:r w:rsidR="00DA2437">
        <w:rPr>
          <w:rFonts w:ascii="Verdana" w:hAnsi="Verdana"/>
        </w:rPr>
        <w:t xml:space="preserve"> to </w:t>
      </w:r>
      <w:hyperlink r:id="rId10" w:anchor="!/view?docid=9e6c6901-f053-4575-9238-3f1f68feea78" w:history="1">
        <w:r w:rsidR="00925FC2">
          <w:rPr>
            <w:rStyle w:val="Hyperlink"/>
            <w:rFonts w:ascii="Verdana" w:hAnsi="Verdana"/>
          </w:rPr>
          <w:t>Downtime Procedures (027110)</w:t>
        </w:r>
      </w:hyperlink>
      <w:r w:rsidR="00DA2437">
        <w:rPr>
          <w:rFonts w:ascii="Verdana" w:hAnsi="Verdana"/>
        </w:rPr>
        <w:t>.</w:t>
      </w:r>
    </w:p>
    <w:p w14:paraId="0F300A6F" w14:textId="77777777" w:rsidR="00545F9A" w:rsidRPr="00744EEC" w:rsidRDefault="00545F9A" w:rsidP="00545F9A">
      <w:pPr>
        <w:pStyle w:val="ListParagraph"/>
        <w:ind w:left="360"/>
        <w:rPr>
          <w:rFonts w:ascii="Verdana" w:hAnsi="Verdana"/>
        </w:rPr>
      </w:pPr>
    </w:p>
    <w:bookmarkEnd w:id="18"/>
    <w:bookmarkEnd w:id="19"/>
    <w:p w14:paraId="1D6AF08F" w14:textId="77777777" w:rsidR="00EC685D" w:rsidRPr="00744EEC" w:rsidRDefault="00EC685D" w:rsidP="00B04CAA">
      <w:pPr>
        <w:jc w:val="center"/>
        <w:rPr>
          <w:rFonts w:ascii="Verdana" w:hAnsi="Verdana"/>
        </w:rPr>
      </w:pPr>
    </w:p>
    <w:p w14:paraId="34577288" w14:textId="77777777" w:rsidR="00486754" w:rsidRPr="000C246F" w:rsidRDefault="00486754" w:rsidP="00B04CAA">
      <w:pPr>
        <w:jc w:val="center"/>
        <w:rPr>
          <w:rFonts w:ascii="Verdana" w:hAnsi="Verdana"/>
          <w:sz w:val="16"/>
          <w:szCs w:val="16"/>
        </w:rPr>
      </w:pPr>
      <w:r w:rsidRPr="000C246F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9D19AC2" w14:textId="43664F56" w:rsidR="00486754" w:rsidRPr="000C246F" w:rsidRDefault="00486754" w:rsidP="00B04CAA">
      <w:pPr>
        <w:jc w:val="center"/>
        <w:rPr>
          <w:rFonts w:ascii="Verdana" w:hAnsi="Verdana"/>
          <w:color w:val="000000"/>
          <w:sz w:val="16"/>
          <w:szCs w:val="16"/>
        </w:rPr>
      </w:pPr>
      <w:r w:rsidRPr="000C246F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486754" w:rsidRPr="000C246F" w:rsidSect="009952C3">
      <w:headerReference w:type="default" r:id="rId11"/>
      <w:footerReference w:type="default" r:id="rId12"/>
      <w:pgSz w:w="24480" w:h="15840" w:orient="landscape" w:code="3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4186C" w14:textId="77777777" w:rsidR="00A84312" w:rsidRDefault="00A84312">
      <w:r>
        <w:separator/>
      </w:r>
    </w:p>
  </w:endnote>
  <w:endnote w:type="continuationSeparator" w:id="0">
    <w:p w14:paraId="4C991211" w14:textId="77777777" w:rsidR="00A84312" w:rsidRDefault="00A84312">
      <w:r>
        <w:continuationSeparator/>
      </w:r>
    </w:p>
  </w:endnote>
  <w:endnote w:type="continuationNotice" w:id="1">
    <w:p w14:paraId="4C79642D" w14:textId="77777777" w:rsidR="00A84312" w:rsidRDefault="00A84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8B052" w14:textId="77777777" w:rsidR="004A68A2" w:rsidRDefault="004A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DF980" w14:textId="77777777" w:rsidR="00A84312" w:rsidRDefault="00A84312">
      <w:r>
        <w:separator/>
      </w:r>
    </w:p>
  </w:footnote>
  <w:footnote w:type="continuationSeparator" w:id="0">
    <w:p w14:paraId="630E1CE7" w14:textId="77777777" w:rsidR="00A84312" w:rsidRDefault="00A84312">
      <w:r>
        <w:continuationSeparator/>
      </w:r>
    </w:p>
  </w:footnote>
  <w:footnote w:type="continuationNotice" w:id="1">
    <w:p w14:paraId="20CE61BB" w14:textId="77777777" w:rsidR="00A84312" w:rsidRDefault="00A843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757C3" w14:textId="77777777" w:rsidR="004A68A2" w:rsidRDefault="004A6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B65A3"/>
    <w:multiLevelType w:val="hybridMultilevel"/>
    <w:tmpl w:val="C81EA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04FBF"/>
    <w:multiLevelType w:val="hybridMultilevel"/>
    <w:tmpl w:val="6624E690"/>
    <w:lvl w:ilvl="0" w:tplc="0409000F">
      <w:start w:val="1"/>
      <w:numFmt w:val="decimal"/>
      <w:pStyle w:val="BulletText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B8B14BA"/>
    <w:multiLevelType w:val="hybridMultilevel"/>
    <w:tmpl w:val="A7A0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4612A"/>
    <w:multiLevelType w:val="hybridMultilevel"/>
    <w:tmpl w:val="B622DDEC"/>
    <w:lvl w:ilvl="0" w:tplc="56DA4188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211A"/>
    <w:multiLevelType w:val="hybridMultilevel"/>
    <w:tmpl w:val="10D87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2711184">
    <w:abstractNumId w:val="3"/>
  </w:num>
  <w:num w:numId="2" w16cid:durableId="160052771">
    <w:abstractNumId w:val="1"/>
  </w:num>
  <w:num w:numId="3" w16cid:durableId="1236936364">
    <w:abstractNumId w:val="0"/>
  </w:num>
  <w:num w:numId="4" w16cid:durableId="2127574393">
    <w:abstractNumId w:val="4"/>
  </w:num>
  <w:num w:numId="5" w16cid:durableId="187965627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20B8"/>
    <w:rsid w:val="00003C6B"/>
    <w:rsid w:val="0000434D"/>
    <w:rsid w:val="000046DF"/>
    <w:rsid w:val="00004A52"/>
    <w:rsid w:val="00004B1C"/>
    <w:rsid w:val="000051DD"/>
    <w:rsid w:val="00005869"/>
    <w:rsid w:val="000069E3"/>
    <w:rsid w:val="00006A21"/>
    <w:rsid w:val="00011342"/>
    <w:rsid w:val="00011B48"/>
    <w:rsid w:val="00012198"/>
    <w:rsid w:val="00015A2E"/>
    <w:rsid w:val="00015B49"/>
    <w:rsid w:val="000178A0"/>
    <w:rsid w:val="000211E7"/>
    <w:rsid w:val="00021E4C"/>
    <w:rsid w:val="00022FD6"/>
    <w:rsid w:val="00023F14"/>
    <w:rsid w:val="0002437C"/>
    <w:rsid w:val="00024502"/>
    <w:rsid w:val="000261C3"/>
    <w:rsid w:val="000267A3"/>
    <w:rsid w:val="000277BB"/>
    <w:rsid w:val="00027AC3"/>
    <w:rsid w:val="00027D69"/>
    <w:rsid w:val="000308A1"/>
    <w:rsid w:val="00034661"/>
    <w:rsid w:val="000350CD"/>
    <w:rsid w:val="000360B2"/>
    <w:rsid w:val="000363F6"/>
    <w:rsid w:val="000367FB"/>
    <w:rsid w:val="000375CE"/>
    <w:rsid w:val="00037691"/>
    <w:rsid w:val="000415D9"/>
    <w:rsid w:val="00041A0A"/>
    <w:rsid w:val="0004356A"/>
    <w:rsid w:val="000435EE"/>
    <w:rsid w:val="000455E9"/>
    <w:rsid w:val="00046263"/>
    <w:rsid w:val="0004688A"/>
    <w:rsid w:val="00050B15"/>
    <w:rsid w:val="00054894"/>
    <w:rsid w:val="00056AB4"/>
    <w:rsid w:val="0006097E"/>
    <w:rsid w:val="00061512"/>
    <w:rsid w:val="00061E96"/>
    <w:rsid w:val="00061FDA"/>
    <w:rsid w:val="000624FF"/>
    <w:rsid w:val="00063052"/>
    <w:rsid w:val="00063B97"/>
    <w:rsid w:val="000645D9"/>
    <w:rsid w:val="000645FB"/>
    <w:rsid w:val="00064FF3"/>
    <w:rsid w:val="00065B3F"/>
    <w:rsid w:val="00066150"/>
    <w:rsid w:val="000709AE"/>
    <w:rsid w:val="00070C64"/>
    <w:rsid w:val="00070F07"/>
    <w:rsid w:val="0007151D"/>
    <w:rsid w:val="000718D2"/>
    <w:rsid w:val="00071ED1"/>
    <w:rsid w:val="00072984"/>
    <w:rsid w:val="00072A81"/>
    <w:rsid w:val="00072CE6"/>
    <w:rsid w:val="00073FB1"/>
    <w:rsid w:val="00074F4A"/>
    <w:rsid w:val="00075348"/>
    <w:rsid w:val="000753FB"/>
    <w:rsid w:val="00076EF7"/>
    <w:rsid w:val="00076FA5"/>
    <w:rsid w:val="000773E0"/>
    <w:rsid w:val="00077AB8"/>
    <w:rsid w:val="000825E5"/>
    <w:rsid w:val="00083AC6"/>
    <w:rsid w:val="0008414E"/>
    <w:rsid w:val="00084BB4"/>
    <w:rsid w:val="00085713"/>
    <w:rsid w:val="0008665F"/>
    <w:rsid w:val="00090ECE"/>
    <w:rsid w:val="0009106A"/>
    <w:rsid w:val="00093D69"/>
    <w:rsid w:val="000954F0"/>
    <w:rsid w:val="000956CE"/>
    <w:rsid w:val="00095A9B"/>
    <w:rsid w:val="000A01D0"/>
    <w:rsid w:val="000A09AE"/>
    <w:rsid w:val="000A120C"/>
    <w:rsid w:val="000A2A9B"/>
    <w:rsid w:val="000A345E"/>
    <w:rsid w:val="000A4D45"/>
    <w:rsid w:val="000A61A2"/>
    <w:rsid w:val="000A6FE0"/>
    <w:rsid w:val="000B0B69"/>
    <w:rsid w:val="000B0BDD"/>
    <w:rsid w:val="000B18AC"/>
    <w:rsid w:val="000B268E"/>
    <w:rsid w:val="000B28E3"/>
    <w:rsid w:val="000B2C0C"/>
    <w:rsid w:val="000B3C4C"/>
    <w:rsid w:val="000B43E9"/>
    <w:rsid w:val="000B59BD"/>
    <w:rsid w:val="000B6026"/>
    <w:rsid w:val="000B740D"/>
    <w:rsid w:val="000B79D2"/>
    <w:rsid w:val="000B7F6F"/>
    <w:rsid w:val="000C0DDD"/>
    <w:rsid w:val="000C246F"/>
    <w:rsid w:val="000C2DAB"/>
    <w:rsid w:val="000C3483"/>
    <w:rsid w:val="000C4400"/>
    <w:rsid w:val="000C4CF3"/>
    <w:rsid w:val="000C56DC"/>
    <w:rsid w:val="000C57F6"/>
    <w:rsid w:val="000C5EC3"/>
    <w:rsid w:val="000C70AB"/>
    <w:rsid w:val="000D01AF"/>
    <w:rsid w:val="000D143B"/>
    <w:rsid w:val="000D2012"/>
    <w:rsid w:val="000D276B"/>
    <w:rsid w:val="000D3E3D"/>
    <w:rsid w:val="000D4BE6"/>
    <w:rsid w:val="000D5255"/>
    <w:rsid w:val="000D5396"/>
    <w:rsid w:val="000D64DE"/>
    <w:rsid w:val="000D64E5"/>
    <w:rsid w:val="000D6714"/>
    <w:rsid w:val="000E099C"/>
    <w:rsid w:val="000E0A1D"/>
    <w:rsid w:val="000E246B"/>
    <w:rsid w:val="000E301D"/>
    <w:rsid w:val="000E391F"/>
    <w:rsid w:val="000E3B8D"/>
    <w:rsid w:val="000E5BEE"/>
    <w:rsid w:val="000E6DFD"/>
    <w:rsid w:val="000E7300"/>
    <w:rsid w:val="000E7CFB"/>
    <w:rsid w:val="000F0D7C"/>
    <w:rsid w:val="000F14EE"/>
    <w:rsid w:val="000F21F5"/>
    <w:rsid w:val="000F3962"/>
    <w:rsid w:val="000F420C"/>
    <w:rsid w:val="000F5856"/>
    <w:rsid w:val="000F6E4D"/>
    <w:rsid w:val="000F7DC7"/>
    <w:rsid w:val="0010075B"/>
    <w:rsid w:val="00101545"/>
    <w:rsid w:val="00104513"/>
    <w:rsid w:val="00104552"/>
    <w:rsid w:val="0010534B"/>
    <w:rsid w:val="00105D33"/>
    <w:rsid w:val="0010652E"/>
    <w:rsid w:val="00107513"/>
    <w:rsid w:val="00110051"/>
    <w:rsid w:val="001117AD"/>
    <w:rsid w:val="0011241F"/>
    <w:rsid w:val="0011518A"/>
    <w:rsid w:val="00115478"/>
    <w:rsid w:val="00117060"/>
    <w:rsid w:val="0011718B"/>
    <w:rsid w:val="001171BE"/>
    <w:rsid w:val="00121391"/>
    <w:rsid w:val="00122B8F"/>
    <w:rsid w:val="00123749"/>
    <w:rsid w:val="00123D44"/>
    <w:rsid w:val="00124738"/>
    <w:rsid w:val="00125D89"/>
    <w:rsid w:val="00126055"/>
    <w:rsid w:val="0013070D"/>
    <w:rsid w:val="0013079D"/>
    <w:rsid w:val="001308DE"/>
    <w:rsid w:val="0013162B"/>
    <w:rsid w:val="00131B0F"/>
    <w:rsid w:val="00132843"/>
    <w:rsid w:val="001365F8"/>
    <w:rsid w:val="00137BE1"/>
    <w:rsid w:val="0014003F"/>
    <w:rsid w:val="00141600"/>
    <w:rsid w:val="00142270"/>
    <w:rsid w:val="00142855"/>
    <w:rsid w:val="00144C97"/>
    <w:rsid w:val="00145DE2"/>
    <w:rsid w:val="0014661E"/>
    <w:rsid w:val="00146EF0"/>
    <w:rsid w:val="00147307"/>
    <w:rsid w:val="001503B1"/>
    <w:rsid w:val="00151124"/>
    <w:rsid w:val="001516B8"/>
    <w:rsid w:val="0015260E"/>
    <w:rsid w:val="0015427F"/>
    <w:rsid w:val="001551A9"/>
    <w:rsid w:val="0015650B"/>
    <w:rsid w:val="00156724"/>
    <w:rsid w:val="00157129"/>
    <w:rsid w:val="00160BDF"/>
    <w:rsid w:val="0016101F"/>
    <w:rsid w:val="001610E4"/>
    <w:rsid w:val="0016273A"/>
    <w:rsid w:val="0016345E"/>
    <w:rsid w:val="0016376D"/>
    <w:rsid w:val="001637C4"/>
    <w:rsid w:val="00163CB4"/>
    <w:rsid w:val="00163FDA"/>
    <w:rsid w:val="00165205"/>
    <w:rsid w:val="00165893"/>
    <w:rsid w:val="001668D5"/>
    <w:rsid w:val="0016766E"/>
    <w:rsid w:val="00172BEA"/>
    <w:rsid w:val="0017388C"/>
    <w:rsid w:val="0017677C"/>
    <w:rsid w:val="00177EAD"/>
    <w:rsid w:val="00180D12"/>
    <w:rsid w:val="00180FC9"/>
    <w:rsid w:val="00182B16"/>
    <w:rsid w:val="00182DF7"/>
    <w:rsid w:val="00184607"/>
    <w:rsid w:val="001846CD"/>
    <w:rsid w:val="001847F0"/>
    <w:rsid w:val="00184ABD"/>
    <w:rsid w:val="00190305"/>
    <w:rsid w:val="001906FF"/>
    <w:rsid w:val="00191D4C"/>
    <w:rsid w:val="00192147"/>
    <w:rsid w:val="001930AA"/>
    <w:rsid w:val="0019353A"/>
    <w:rsid w:val="00193BCE"/>
    <w:rsid w:val="0019554E"/>
    <w:rsid w:val="00196F0F"/>
    <w:rsid w:val="00197F70"/>
    <w:rsid w:val="001A0958"/>
    <w:rsid w:val="001A12ED"/>
    <w:rsid w:val="001A3235"/>
    <w:rsid w:val="001A43E0"/>
    <w:rsid w:val="001A55EF"/>
    <w:rsid w:val="001A58C8"/>
    <w:rsid w:val="001A6A14"/>
    <w:rsid w:val="001A7C05"/>
    <w:rsid w:val="001B0780"/>
    <w:rsid w:val="001B0800"/>
    <w:rsid w:val="001B17A7"/>
    <w:rsid w:val="001B17D2"/>
    <w:rsid w:val="001B23E6"/>
    <w:rsid w:val="001B647A"/>
    <w:rsid w:val="001B74C6"/>
    <w:rsid w:val="001B7C13"/>
    <w:rsid w:val="001C036D"/>
    <w:rsid w:val="001C074D"/>
    <w:rsid w:val="001C154F"/>
    <w:rsid w:val="001C1815"/>
    <w:rsid w:val="001C22D3"/>
    <w:rsid w:val="001C2C06"/>
    <w:rsid w:val="001C3BF3"/>
    <w:rsid w:val="001C4801"/>
    <w:rsid w:val="001C4AA7"/>
    <w:rsid w:val="001C4AF9"/>
    <w:rsid w:val="001C57D4"/>
    <w:rsid w:val="001C717F"/>
    <w:rsid w:val="001D0B62"/>
    <w:rsid w:val="001D0CDA"/>
    <w:rsid w:val="001D25F9"/>
    <w:rsid w:val="001D2AD8"/>
    <w:rsid w:val="001D69D1"/>
    <w:rsid w:val="001D758B"/>
    <w:rsid w:val="001D7D9E"/>
    <w:rsid w:val="001D7F2C"/>
    <w:rsid w:val="001E04DF"/>
    <w:rsid w:val="001E1151"/>
    <w:rsid w:val="001E11B9"/>
    <w:rsid w:val="001E3AC5"/>
    <w:rsid w:val="001E4FAC"/>
    <w:rsid w:val="001E5273"/>
    <w:rsid w:val="001E54B9"/>
    <w:rsid w:val="001E66B1"/>
    <w:rsid w:val="001E66E6"/>
    <w:rsid w:val="001E6E27"/>
    <w:rsid w:val="001E7B70"/>
    <w:rsid w:val="001F0358"/>
    <w:rsid w:val="001F06CB"/>
    <w:rsid w:val="001F1234"/>
    <w:rsid w:val="001F12A6"/>
    <w:rsid w:val="001F29C3"/>
    <w:rsid w:val="001F2AF7"/>
    <w:rsid w:val="001F391D"/>
    <w:rsid w:val="001F3B2D"/>
    <w:rsid w:val="001F3E89"/>
    <w:rsid w:val="001F4594"/>
    <w:rsid w:val="001F4A15"/>
    <w:rsid w:val="001F604D"/>
    <w:rsid w:val="001F753E"/>
    <w:rsid w:val="00200FA7"/>
    <w:rsid w:val="00201328"/>
    <w:rsid w:val="002016B4"/>
    <w:rsid w:val="002020D4"/>
    <w:rsid w:val="00202305"/>
    <w:rsid w:val="00202A35"/>
    <w:rsid w:val="00202FD4"/>
    <w:rsid w:val="0020303C"/>
    <w:rsid w:val="0020362F"/>
    <w:rsid w:val="0020387E"/>
    <w:rsid w:val="00203C01"/>
    <w:rsid w:val="002042E3"/>
    <w:rsid w:val="00204618"/>
    <w:rsid w:val="002060E6"/>
    <w:rsid w:val="00206A87"/>
    <w:rsid w:val="00206BE6"/>
    <w:rsid w:val="00212060"/>
    <w:rsid w:val="00213F04"/>
    <w:rsid w:val="00213FA4"/>
    <w:rsid w:val="00214061"/>
    <w:rsid w:val="00214D2A"/>
    <w:rsid w:val="00215763"/>
    <w:rsid w:val="002164D4"/>
    <w:rsid w:val="002167DA"/>
    <w:rsid w:val="00224DAA"/>
    <w:rsid w:val="0022561E"/>
    <w:rsid w:val="0022607B"/>
    <w:rsid w:val="0022656D"/>
    <w:rsid w:val="00226692"/>
    <w:rsid w:val="00226894"/>
    <w:rsid w:val="00226EDE"/>
    <w:rsid w:val="002272E9"/>
    <w:rsid w:val="002277FC"/>
    <w:rsid w:val="002308FA"/>
    <w:rsid w:val="00231533"/>
    <w:rsid w:val="00231B63"/>
    <w:rsid w:val="0023243D"/>
    <w:rsid w:val="0023280A"/>
    <w:rsid w:val="0023454F"/>
    <w:rsid w:val="0023459C"/>
    <w:rsid w:val="00235749"/>
    <w:rsid w:val="00235756"/>
    <w:rsid w:val="00236079"/>
    <w:rsid w:val="0023670C"/>
    <w:rsid w:val="00236B6D"/>
    <w:rsid w:val="00236C7D"/>
    <w:rsid w:val="002376B5"/>
    <w:rsid w:val="002378EE"/>
    <w:rsid w:val="002379F5"/>
    <w:rsid w:val="002407D2"/>
    <w:rsid w:val="00241943"/>
    <w:rsid w:val="002431F6"/>
    <w:rsid w:val="0024520C"/>
    <w:rsid w:val="00245456"/>
    <w:rsid w:val="002456EC"/>
    <w:rsid w:val="00245AAD"/>
    <w:rsid w:val="002467D2"/>
    <w:rsid w:val="002468B9"/>
    <w:rsid w:val="00246A28"/>
    <w:rsid w:val="00246AD2"/>
    <w:rsid w:val="00246C62"/>
    <w:rsid w:val="00246D79"/>
    <w:rsid w:val="00247B99"/>
    <w:rsid w:val="0025059C"/>
    <w:rsid w:val="00251EFF"/>
    <w:rsid w:val="00253597"/>
    <w:rsid w:val="00256D6C"/>
    <w:rsid w:val="0026060A"/>
    <w:rsid w:val="002609A1"/>
    <w:rsid w:val="0026253C"/>
    <w:rsid w:val="002652E3"/>
    <w:rsid w:val="00265D70"/>
    <w:rsid w:val="0026630A"/>
    <w:rsid w:val="00266F56"/>
    <w:rsid w:val="002672EA"/>
    <w:rsid w:val="00267991"/>
    <w:rsid w:val="002700CA"/>
    <w:rsid w:val="00271D83"/>
    <w:rsid w:val="002738F4"/>
    <w:rsid w:val="00274CC7"/>
    <w:rsid w:val="00277CF7"/>
    <w:rsid w:val="00281F02"/>
    <w:rsid w:val="00282A92"/>
    <w:rsid w:val="00283110"/>
    <w:rsid w:val="0028759D"/>
    <w:rsid w:val="002877AB"/>
    <w:rsid w:val="0029089F"/>
    <w:rsid w:val="00290BDE"/>
    <w:rsid w:val="00294049"/>
    <w:rsid w:val="002953A7"/>
    <w:rsid w:val="00295556"/>
    <w:rsid w:val="0029577C"/>
    <w:rsid w:val="00296157"/>
    <w:rsid w:val="00296553"/>
    <w:rsid w:val="002967A4"/>
    <w:rsid w:val="002979A4"/>
    <w:rsid w:val="002A0068"/>
    <w:rsid w:val="002A0AAC"/>
    <w:rsid w:val="002A1B32"/>
    <w:rsid w:val="002A1C00"/>
    <w:rsid w:val="002A22B3"/>
    <w:rsid w:val="002A346C"/>
    <w:rsid w:val="002A470B"/>
    <w:rsid w:val="002A510D"/>
    <w:rsid w:val="002A5CA5"/>
    <w:rsid w:val="002A70CB"/>
    <w:rsid w:val="002A73CB"/>
    <w:rsid w:val="002B1210"/>
    <w:rsid w:val="002B1516"/>
    <w:rsid w:val="002B22E5"/>
    <w:rsid w:val="002B240D"/>
    <w:rsid w:val="002B4F3D"/>
    <w:rsid w:val="002B593E"/>
    <w:rsid w:val="002B5CCF"/>
    <w:rsid w:val="002B6036"/>
    <w:rsid w:val="002B6844"/>
    <w:rsid w:val="002B6BF4"/>
    <w:rsid w:val="002B7351"/>
    <w:rsid w:val="002B7901"/>
    <w:rsid w:val="002C004A"/>
    <w:rsid w:val="002C01D8"/>
    <w:rsid w:val="002C5635"/>
    <w:rsid w:val="002C6263"/>
    <w:rsid w:val="002C69A4"/>
    <w:rsid w:val="002D041B"/>
    <w:rsid w:val="002D434F"/>
    <w:rsid w:val="002D464D"/>
    <w:rsid w:val="002D4ED8"/>
    <w:rsid w:val="002D5DF9"/>
    <w:rsid w:val="002D668E"/>
    <w:rsid w:val="002E03C7"/>
    <w:rsid w:val="002E0974"/>
    <w:rsid w:val="002E448E"/>
    <w:rsid w:val="002E4740"/>
    <w:rsid w:val="002E5E72"/>
    <w:rsid w:val="002E6368"/>
    <w:rsid w:val="002E63FF"/>
    <w:rsid w:val="002F1275"/>
    <w:rsid w:val="002F14A1"/>
    <w:rsid w:val="002F3FBB"/>
    <w:rsid w:val="002F5487"/>
    <w:rsid w:val="002F6E9A"/>
    <w:rsid w:val="002F7B28"/>
    <w:rsid w:val="00301440"/>
    <w:rsid w:val="00303F88"/>
    <w:rsid w:val="0030410A"/>
    <w:rsid w:val="0030445E"/>
    <w:rsid w:val="003050BF"/>
    <w:rsid w:val="00306C43"/>
    <w:rsid w:val="00307C9F"/>
    <w:rsid w:val="0031169A"/>
    <w:rsid w:val="00311AE2"/>
    <w:rsid w:val="00311EB1"/>
    <w:rsid w:val="00314759"/>
    <w:rsid w:val="003147DE"/>
    <w:rsid w:val="00317090"/>
    <w:rsid w:val="003218FE"/>
    <w:rsid w:val="00321B51"/>
    <w:rsid w:val="0032210F"/>
    <w:rsid w:val="003222A0"/>
    <w:rsid w:val="00322A3B"/>
    <w:rsid w:val="00322AD0"/>
    <w:rsid w:val="00322E0D"/>
    <w:rsid w:val="003233B4"/>
    <w:rsid w:val="003233B5"/>
    <w:rsid w:val="00323DFD"/>
    <w:rsid w:val="00324E8B"/>
    <w:rsid w:val="00326111"/>
    <w:rsid w:val="00331907"/>
    <w:rsid w:val="00332845"/>
    <w:rsid w:val="00334B30"/>
    <w:rsid w:val="00335886"/>
    <w:rsid w:val="00336833"/>
    <w:rsid w:val="00336F58"/>
    <w:rsid w:val="0033747E"/>
    <w:rsid w:val="00337541"/>
    <w:rsid w:val="00337562"/>
    <w:rsid w:val="00342B06"/>
    <w:rsid w:val="00346474"/>
    <w:rsid w:val="00347B22"/>
    <w:rsid w:val="00347F58"/>
    <w:rsid w:val="003502AF"/>
    <w:rsid w:val="003515B1"/>
    <w:rsid w:val="00351DAD"/>
    <w:rsid w:val="0035237A"/>
    <w:rsid w:val="003529D6"/>
    <w:rsid w:val="003533BA"/>
    <w:rsid w:val="00353433"/>
    <w:rsid w:val="003543E1"/>
    <w:rsid w:val="003544F0"/>
    <w:rsid w:val="0035458A"/>
    <w:rsid w:val="003550EB"/>
    <w:rsid w:val="00355A68"/>
    <w:rsid w:val="0035619F"/>
    <w:rsid w:val="00361804"/>
    <w:rsid w:val="00361C44"/>
    <w:rsid w:val="003646B4"/>
    <w:rsid w:val="00364DDD"/>
    <w:rsid w:val="00364E90"/>
    <w:rsid w:val="003661B3"/>
    <w:rsid w:val="0036668A"/>
    <w:rsid w:val="00366A5A"/>
    <w:rsid w:val="0037148D"/>
    <w:rsid w:val="00371CE1"/>
    <w:rsid w:val="00371CF3"/>
    <w:rsid w:val="00371D12"/>
    <w:rsid w:val="003725DA"/>
    <w:rsid w:val="00372C1D"/>
    <w:rsid w:val="00375DDE"/>
    <w:rsid w:val="00375EA7"/>
    <w:rsid w:val="00375EEA"/>
    <w:rsid w:val="00376875"/>
    <w:rsid w:val="00376A53"/>
    <w:rsid w:val="00376D6E"/>
    <w:rsid w:val="00377079"/>
    <w:rsid w:val="00377145"/>
    <w:rsid w:val="003812C3"/>
    <w:rsid w:val="00381D22"/>
    <w:rsid w:val="00382588"/>
    <w:rsid w:val="00383D90"/>
    <w:rsid w:val="00384915"/>
    <w:rsid w:val="00385CE0"/>
    <w:rsid w:val="00385D1C"/>
    <w:rsid w:val="003863AB"/>
    <w:rsid w:val="00386B86"/>
    <w:rsid w:val="00387F84"/>
    <w:rsid w:val="003917C3"/>
    <w:rsid w:val="00391F76"/>
    <w:rsid w:val="003934C1"/>
    <w:rsid w:val="00394F9F"/>
    <w:rsid w:val="003962C9"/>
    <w:rsid w:val="003977A2"/>
    <w:rsid w:val="003A0FD4"/>
    <w:rsid w:val="003A47FC"/>
    <w:rsid w:val="003A5732"/>
    <w:rsid w:val="003A66FA"/>
    <w:rsid w:val="003A7F4B"/>
    <w:rsid w:val="003B2249"/>
    <w:rsid w:val="003B2C2C"/>
    <w:rsid w:val="003B4C49"/>
    <w:rsid w:val="003B5A89"/>
    <w:rsid w:val="003B5CDE"/>
    <w:rsid w:val="003B5DAB"/>
    <w:rsid w:val="003B76A8"/>
    <w:rsid w:val="003B7BCC"/>
    <w:rsid w:val="003C192E"/>
    <w:rsid w:val="003C1A78"/>
    <w:rsid w:val="003C3841"/>
    <w:rsid w:val="003C4481"/>
    <w:rsid w:val="003C6396"/>
    <w:rsid w:val="003C6B54"/>
    <w:rsid w:val="003D034A"/>
    <w:rsid w:val="003D0D77"/>
    <w:rsid w:val="003D18D4"/>
    <w:rsid w:val="003D1A26"/>
    <w:rsid w:val="003D32AE"/>
    <w:rsid w:val="003D33AB"/>
    <w:rsid w:val="003D4572"/>
    <w:rsid w:val="003D4A71"/>
    <w:rsid w:val="003D5EB2"/>
    <w:rsid w:val="003D6751"/>
    <w:rsid w:val="003D6890"/>
    <w:rsid w:val="003D68C3"/>
    <w:rsid w:val="003D7380"/>
    <w:rsid w:val="003D77A2"/>
    <w:rsid w:val="003E10CF"/>
    <w:rsid w:val="003E2172"/>
    <w:rsid w:val="003E266B"/>
    <w:rsid w:val="003E2E74"/>
    <w:rsid w:val="003E3D95"/>
    <w:rsid w:val="003E4C2D"/>
    <w:rsid w:val="003E53F3"/>
    <w:rsid w:val="003E5BC1"/>
    <w:rsid w:val="003E7A98"/>
    <w:rsid w:val="003F003D"/>
    <w:rsid w:val="003F240D"/>
    <w:rsid w:val="003F29AB"/>
    <w:rsid w:val="003F342D"/>
    <w:rsid w:val="003F3AB2"/>
    <w:rsid w:val="003F48CC"/>
    <w:rsid w:val="003F4BFE"/>
    <w:rsid w:val="003F55F8"/>
    <w:rsid w:val="003F6015"/>
    <w:rsid w:val="003F6392"/>
    <w:rsid w:val="003F651C"/>
    <w:rsid w:val="00401F95"/>
    <w:rsid w:val="0040235A"/>
    <w:rsid w:val="00402CA1"/>
    <w:rsid w:val="004031F3"/>
    <w:rsid w:val="004032E0"/>
    <w:rsid w:val="00406DB5"/>
    <w:rsid w:val="00407295"/>
    <w:rsid w:val="00407302"/>
    <w:rsid w:val="00407877"/>
    <w:rsid w:val="00410238"/>
    <w:rsid w:val="00410D97"/>
    <w:rsid w:val="00411B5D"/>
    <w:rsid w:val="00413D7B"/>
    <w:rsid w:val="00416A44"/>
    <w:rsid w:val="00417791"/>
    <w:rsid w:val="00421F8D"/>
    <w:rsid w:val="00422E5D"/>
    <w:rsid w:val="004230DA"/>
    <w:rsid w:val="004231B1"/>
    <w:rsid w:val="00423735"/>
    <w:rsid w:val="004241BB"/>
    <w:rsid w:val="00424257"/>
    <w:rsid w:val="00424D5A"/>
    <w:rsid w:val="00425BA0"/>
    <w:rsid w:val="00425E67"/>
    <w:rsid w:val="00425EDE"/>
    <w:rsid w:val="0042675D"/>
    <w:rsid w:val="00426EF7"/>
    <w:rsid w:val="00430301"/>
    <w:rsid w:val="004304FA"/>
    <w:rsid w:val="004314FB"/>
    <w:rsid w:val="0043154C"/>
    <w:rsid w:val="00432113"/>
    <w:rsid w:val="004348C5"/>
    <w:rsid w:val="0043574D"/>
    <w:rsid w:val="004359C5"/>
    <w:rsid w:val="0043743B"/>
    <w:rsid w:val="00437AE6"/>
    <w:rsid w:val="00437F7A"/>
    <w:rsid w:val="004406C7"/>
    <w:rsid w:val="00441780"/>
    <w:rsid w:val="004426BE"/>
    <w:rsid w:val="00442720"/>
    <w:rsid w:val="00442B9D"/>
    <w:rsid w:val="00443969"/>
    <w:rsid w:val="00443DE2"/>
    <w:rsid w:val="00444274"/>
    <w:rsid w:val="0044566B"/>
    <w:rsid w:val="004527FF"/>
    <w:rsid w:val="00453C29"/>
    <w:rsid w:val="004560B7"/>
    <w:rsid w:val="00456226"/>
    <w:rsid w:val="0045762A"/>
    <w:rsid w:val="00457EAE"/>
    <w:rsid w:val="00460203"/>
    <w:rsid w:val="004608E4"/>
    <w:rsid w:val="004611BE"/>
    <w:rsid w:val="00462E60"/>
    <w:rsid w:val="00463569"/>
    <w:rsid w:val="00463AEE"/>
    <w:rsid w:val="0046424B"/>
    <w:rsid w:val="00464634"/>
    <w:rsid w:val="00464C53"/>
    <w:rsid w:val="00464D43"/>
    <w:rsid w:val="00464E49"/>
    <w:rsid w:val="00464ECA"/>
    <w:rsid w:val="00466C31"/>
    <w:rsid w:val="00467708"/>
    <w:rsid w:val="00467C7A"/>
    <w:rsid w:val="004718D6"/>
    <w:rsid w:val="00472F18"/>
    <w:rsid w:val="0047530E"/>
    <w:rsid w:val="00475FEF"/>
    <w:rsid w:val="00476827"/>
    <w:rsid w:val="00476E27"/>
    <w:rsid w:val="004773F3"/>
    <w:rsid w:val="004777D0"/>
    <w:rsid w:val="00477CDF"/>
    <w:rsid w:val="0048119C"/>
    <w:rsid w:val="004818DD"/>
    <w:rsid w:val="00483175"/>
    <w:rsid w:val="00483425"/>
    <w:rsid w:val="004834E5"/>
    <w:rsid w:val="0048360D"/>
    <w:rsid w:val="00483C87"/>
    <w:rsid w:val="00484D27"/>
    <w:rsid w:val="00484FFC"/>
    <w:rsid w:val="004850F9"/>
    <w:rsid w:val="00485A27"/>
    <w:rsid w:val="00485E14"/>
    <w:rsid w:val="00486754"/>
    <w:rsid w:val="00486B73"/>
    <w:rsid w:val="004878AF"/>
    <w:rsid w:val="00487A00"/>
    <w:rsid w:val="00490198"/>
    <w:rsid w:val="00490E73"/>
    <w:rsid w:val="00490ED9"/>
    <w:rsid w:val="004918A6"/>
    <w:rsid w:val="00491BEA"/>
    <w:rsid w:val="0049255F"/>
    <w:rsid w:val="004951C2"/>
    <w:rsid w:val="004958BD"/>
    <w:rsid w:val="00496076"/>
    <w:rsid w:val="004961A1"/>
    <w:rsid w:val="004962F0"/>
    <w:rsid w:val="004963D8"/>
    <w:rsid w:val="004973C7"/>
    <w:rsid w:val="00497C6B"/>
    <w:rsid w:val="00497F50"/>
    <w:rsid w:val="004A0DA3"/>
    <w:rsid w:val="004A1DF3"/>
    <w:rsid w:val="004A292A"/>
    <w:rsid w:val="004A3E7D"/>
    <w:rsid w:val="004A4BE5"/>
    <w:rsid w:val="004A4C5D"/>
    <w:rsid w:val="004A4CCC"/>
    <w:rsid w:val="004A68A2"/>
    <w:rsid w:val="004B0B88"/>
    <w:rsid w:val="004B19DB"/>
    <w:rsid w:val="004B379D"/>
    <w:rsid w:val="004B3CB3"/>
    <w:rsid w:val="004B5216"/>
    <w:rsid w:val="004B595B"/>
    <w:rsid w:val="004B6610"/>
    <w:rsid w:val="004B6E56"/>
    <w:rsid w:val="004B708C"/>
    <w:rsid w:val="004B7896"/>
    <w:rsid w:val="004C0009"/>
    <w:rsid w:val="004C026B"/>
    <w:rsid w:val="004C04D2"/>
    <w:rsid w:val="004C1A16"/>
    <w:rsid w:val="004C265A"/>
    <w:rsid w:val="004C37A6"/>
    <w:rsid w:val="004C518F"/>
    <w:rsid w:val="004C5576"/>
    <w:rsid w:val="004C5775"/>
    <w:rsid w:val="004C583A"/>
    <w:rsid w:val="004C6004"/>
    <w:rsid w:val="004D01B8"/>
    <w:rsid w:val="004D30CD"/>
    <w:rsid w:val="004D318B"/>
    <w:rsid w:val="004D4508"/>
    <w:rsid w:val="004D4F53"/>
    <w:rsid w:val="004D4FF0"/>
    <w:rsid w:val="004D5AD9"/>
    <w:rsid w:val="004D5EBB"/>
    <w:rsid w:val="004D6BC7"/>
    <w:rsid w:val="004E0B62"/>
    <w:rsid w:val="004E2A36"/>
    <w:rsid w:val="004E3D7B"/>
    <w:rsid w:val="004E4E17"/>
    <w:rsid w:val="004E6739"/>
    <w:rsid w:val="004F087C"/>
    <w:rsid w:val="004F0B8B"/>
    <w:rsid w:val="004F0F6C"/>
    <w:rsid w:val="004F15F7"/>
    <w:rsid w:val="004F18DB"/>
    <w:rsid w:val="004F1ECE"/>
    <w:rsid w:val="004F2DFA"/>
    <w:rsid w:val="004F2EA6"/>
    <w:rsid w:val="004F2ED6"/>
    <w:rsid w:val="004F358E"/>
    <w:rsid w:val="004F3DFA"/>
    <w:rsid w:val="004F5037"/>
    <w:rsid w:val="004F66FC"/>
    <w:rsid w:val="004F6940"/>
    <w:rsid w:val="005018A8"/>
    <w:rsid w:val="0050217C"/>
    <w:rsid w:val="005028E3"/>
    <w:rsid w:val="0050416A"/>
    <w:rsid w:val="00505565"/>
    <w:rsid w:val="00505BCE"/>
    <w:rsid w:val="00507096"/>
    <w:rsid w:val="005079BC"/>
    <w:rsid w:val="00512133"/>
    <w:rsid w:val="0051245D"/>
    <w:rsid w:val="0051285D"/>
    <w:rsid w:val="005128A7"/>
    <w:rsid w:val="005137BA"/>
    <w:rsid w:val="0051530F"/>
    <w:rsid w:val="00516239"/>
    <w:rsid w:val="00516912"/>
    <w:rsid w:val="00516AFA"/>
    <w:rsid w:val="00516CF7"/>
    <w:rsid w:val="005170DC"/>
    <w:rsid w:val="00520223"/>
    <w:rsid w:val="005202FB"/>
    <w:rsid w:val="005208F1"/>
    <w:rsid w:val="00521749"/>
    <w:rsid w:val="00522056"/>
    <w:rsid w:val="00524CDD"/>
    <w:rsid w:val="00524F7B"/>
    <w:rsid w:val="00525D70"/>
    <w:rsid w:val="0052623C"/>
    <w:rsid w:val="0052694D"/>
    <w:rsid w:val="0053046B"/>
    <w:rsid w:val="005310ED"/>
    <w:rsid w:val="005319F8"/>
    <w:rsid w:val="00531EC8"/>
    <w:rsid w:val="00532407"/>
    <w:rsid w:val="00533851"/>
    <w:rsid w:val="0053527C"/>
    <w:rsid w:val="00535CC9"/>
    <w:rsid w:val="00535EF5"/>
    <w:rsid w:val="005371C9"/>
    <w:rsid w:val="0053774C"/>
    <w:rsid w:val="00537A65"/>
    <w:rsid w:val="0054104E"/>
    <w:rsid w:val="005419D3"/>
    <w:rsid w:val="0054204B"/>
    <w:rsid w:val="005422AC"/>
    <w:rsid w:val="00542E8F"/>
    <w:rsid w:val="005435C2"/>
    <w:rsid w:val="005439A4"/>
    <w:rsid w:val="00543EC1"/>
    <w:rsid w:val="00544E5D"/>
    <w:rsid w:val="00545A56"/>
    <w:rsid w:val="00545F9A"/>
    <w:rsid w:val="00546DEE"/>
    <w:rsid w:val="00550A89"/>
    <w:rsid w:val="0055102D"/>
    <w:rsid w:val="00552E21"/>
    <w:rsid w:val="00553FF8"/>
    <w:rsid w:val="00555474"/>
    <w:rsid w:val="00555832"/>
    <w:rsid w:val="00555BD8"/>
    <w:rsid w:val="00556332"/>
    <w:rsid w:val="00556EFA"/>
    <w:rsid w:val="00557285"/>
    <w:rsid w:val="00560025"/>
    <w:rsid w:val="00560668"/>
    <w:rsid w:val="005615AE"/>
    <w:rsid w:val="00561B2D"/>
    <w:rsid w:val="00561FD1"/>
    <w:rsid w:val="00562276"/>
    <w:rsid w:val="00563F57"/>
    <w:rsid w:val="00564B0A"/>
    <w:rsid w:val="00564FB1"/>
    <w:rsid w:val="00566108"/>
    <w:rsid w:val="005670DA"/>
    <w:rsid w:val="005672E0"/>
    <w:rsid w:val="00567BE9"/>
    <w:rsid w:val="0057080D"/>
    <w:rsid w:val="0057087C"/>
    <w:rsid w:val="00570FE5"/>
    <w:rsid w:val="005714C7"/>
    <w:rsid w:val="00571EC0"/>
    <w:rsid w:val="00572D74"/>
    <w:rsid w:val="00572FE6"/>
    <w:rsid w:val="00572FF3"/>
    <w:rsid w:val="0057336B"/>
    <w:rsid w:val="00574F1B"/>
    <w:rsid w:val="00575244"/>
    <w:rsid w:val="00575EA7"/>
    <w:rsid w:val="00576953"/>
    <w:rsid w:val="00581018"/>
    <w:rsid w:val="00581449"/>
    <w:rsid w:val="0058154A"/>
    <w:rsid w:val="005815BA"/>
    <w:rsid w:val="005816DD"/>
    <w:rsid w:val="0058341E"/>
    <w:rsid w:val="00584212"/>
    <w:rsid w:val="00584400"/>
    <w:rsid w:val="00584F10"/>
    <w:rsid w:val="00585CAF"/>
    <w:rsid w:val="00585DCC"/>
    <w:rsid w:val="00586C82"/>
    <w:rsid w:val="00587316"/>
    <w:rsid w:val="0059040B"/>
    <w:rsid w:val="005910B5"/>
    <w:rsid w:val="005912C9"/>
    <w:rsid w:val="00593343"/>
    <w:rsid w:val="00593488"/>
    <w:rsid w:val="00593DFE"/>
    <w:rsid w:val="005942FE"/>
    <w:rsid w:val="00594B75"/>
    <w:rsid w:val="00595804"/>
    <w:rsid w:val="00595D7D"/>
    <w:rsid w:val="00596B95"/>
    <w:rsid w:val="005A2DE6"/>
    <w:rsid w:val="005A3F0E"/>
    <w:rsid w:val="005A4380"/>
    <w:rsid w:val="005A4A60"/>
    <w:rsid w:val="005A4EA1"/>
    <w:rsid w:val="005A6985"/>
    <w:rsid w:val="005B0BF8"/>
    <w:rsid w:val="005B2916"/>
    <w:rsid w:val="005B33F2"/>
    <w:rsid w:val="005B41E2"/>
    <w:rsid w:val="005B4CD3"/>
    <w:rsid w:val="005B5253"/>
    <w:rsid w:val="005B5ACF"/>
    <w:rsid w:val="005C03D0"/>
    <w:rsid w:val="005C1244"/>
    <w:rsid w:val="005C37D4"/>
    <w:rsid w:val="005C3C56"/>
    <w:rsid w:val="005C40B3"/>
    <w:rsid w:val="005C4461"/>
    <w:rsid w:val="005C44AC"/>
    <w:rsid w:val="005C53C7"/>
    <w:rsid w:val="005C7225"/>
    <w:rsid w:val="005C744C"/>
    <w:rsid w:val="005C7699"/>
    <w:rsid w:val="005C76BE"/>
    <w:rsid w:val="005C7908"/>
    <w:rsid w:val="005D08EA"/>
    <w:rsid w:val="005D18C7"/>
    <w:rsid w:val="005D2577"/>
    <w:rsid w:val="005D3472"/>
    <w:rsid w:val="005D39B7"/>
    <w:rsid w:val="005D4475"/>
    <w:rsid w:val="005D47BB"/>
    <w:rsid w:val="005D4EE0"/>
    <w:rsid w:val="005D7F5A"/>
    <w:rsid w:val="005E113B"/>
    <w:rsid w:val="005E191F"/>
    <w:rsid w:val="005E1B06"/>
    <w:rsid w:val="005E1C8B"/>
    <w:rsid w:val="005E1D70"/>
    <w:rsid w:val="005E2B1E"/>
    <w:rsid w:val="005E3243"/>
    <w:rsid w:val="005E44BC"/>
    <w:rsid w:val="005E451F"/>
    <w:rsid w:val="005E509F"/>
    <w:rsid w:val="005E5E91"/>
    <w:rsid w:val="005F24DC"/>
    <w:rsid w:val="005F26F3"/>
    <w:rsid w:val="005F27AC"/>
    <w:rsid w:val="005F3227"/>
    <w:rsid w:val="005F41B6"/>
    <w:rsid w:val="005F4BDE"/>
    <w:rsid w:val="005F5A7E"/>
    <w:rsid w:val="005F6DDE"/>
    <w:rsid w:val="005F73E8"/>
    <w:rsid w:val="005F7CA4"/>
    <w:rsid w:val="0060015F"/>
    <w:rsid w:val="00601A42"/>
    <w:rsid w:val="00601D5F"/>
    <w:rsid w:val="006056B3"/>
    <w:rsid w:val="00605B7A"/>
    <w:rsid w:val="00605FF7"/>
    <w:rsid w:val="00606134"/>
    <w:rsid w:val="0060635C"/>
    <w:rsid w:val="006068FC"/>
    <w:rsid w:val="006075BD"/>
    <w:rsid w:val="00607F46"/>
    <w:rsid w:val="00610695"/>
    <w:rsid w:val="006109AB"/>
    <w:rsid w:val="0061337B"/>
    <w:rsid w:val="0061355D"/>
    <w:rsid w:val="006152E0"/>
    <w:rsid w:val="00615BDA"/>
    <w:rsid w:val="00616F63"/>
    <w:rsid w:val="0061764C"/>
    <w:rsid w:val="0061784B"/>
    <w:rsid w:val="006201A0"/>
    <w:rsid w:val="006214F8"/>
    <w:rsid w:val="00621778"/>
    <w:rsid w:val="006220A9"/>
    <w:rsid w:val="00622415"/>
    <w:rsid w:val="00622D77"/>
    <w:rsid w:val="0062564F"/>
    <w:rsid w:val="006270CD"/>
    <w:rsid w:val="0062738E"/>
    <w:rsid w:val="006308F9"/>
    <w:rsid w:val="00630A75"/>
    <w:rsid w:val="00631D1E"/>
    <w:rsid w:val="00631D2F"/>
    <w:rsid w:val="00632666"/>
    <w:rsid w:val="0063358A"/>
    <w:rsid w:val="00633DB7"/>
    <w:rsid w:val="00634198"/>
    <w:rsid w:val="006348A9"/>
    <w:rsid w:val="006361EA"/>
    <w:rsid w:val="00636607"/>
    <w:rsid w:val="006367CA"/>
    <w:rsid w:val="00636886"/>
    <w:rsid w:val="00636B18"/>
    <w:rsid w:val="00637CA1"/>
    <w:rsid w:val="0064115F"/>
    <w:rsid w:val="00642636"/>
    <w:rsid w:val="00643599"/>
    <w:rsid w:val="006436A0"/>
    <w:rsid w:val="006449B4"/>
    <w:rsid w:val="006451C8"/>
    <w:rsid w:val="006454BB"/>
    <w:rsid w:val="0064650A"/>
    <w:rsid w:val="00647648"/>
    <w:rsid w:val="00647E73"/>
    <w:rsid w:val="00650385"/>
    <w:rsid w:val="006505F7"/>
    <w:rsid w:val="0065096E"/>
    <w:rsid w:val="00650DB5"/>
    <w:rsid w:val="006513A4"/>
    <w:rsid w:val="0065493C"/>
    <w:rsid w:val="006552A2"/>
    <w:rsid w:val="00655CA2"/>
    <w:rsid w:val="00655DCB"/>
    <w:rsid w:val="00656102"/>
    <w:rsid w:val="00656BC0"/>
    <w:rsid w:val="00656EE0"/>
    <w:rsid w:val="00656FEE"/>
    <w:rsid w:val="00657302"/>
    <w:rsid w:val="006623FB"/>
    <w:rsid w:val="00662B99"/>
    <w:rsid w:val="00664E6B"/>
    <w:rsid w:val="006656B4"/>
    <w:rsid w:val="0066635D"/>
    <w:rsid w:val="00667080"/>
    <w:rsid w:val="00667980"/>
    <w:rsid w:val="00670448"/>
    <w:rsid w:val="00671E3F"/>
    <w:rsid w:val="00672C22"/>
    <w:rsid w:val="00673F4D"/>
    <w:rsid w:val="00674DF2"/>
    <w:rsid w:val="006766F7"/>
    <w:rsid w:val="00676D82"/>
    <w:rsid w:val="00680386"/>
    <w:rsid w:val="006815DB"/>
    <w:rsid w:val="00681C43"/>
    <w:rsid w:val="00682694"/>
    <w:rsid w:val="006844D6"/>
    <w:rsid w:val="00684D29"/>
    <w:rsid w:val="006864BB"/>
    <w:rsid w:val="006868C6"/>
    <w:rsid w:val="006874DE"/>
    <w:rsid w:val="006918A2"/>
    <w:rsid w:val="00691F28"/>
    <w:rsid w:val="00692A1B"/>
    <w:rsid w:val="00693250"/>
    <w:rsid w:val="00693A4C"/>
    <w:rsid w:val="00693B81"/>
    <w:rsid w:val="00694F15"/>
    <w:rsid w:val="00695797"/>
    <w:rsid w:val="00695A98"/>
    <w:rsid w:val="00695D97"/>
    <w:rsid w:val="00697289"/>
    <w:rsid w:val="00697C75"/>
    <w:rsid w:val="006A0481"/>
    <w:rsid w:val="006A1067"/>
    <w:rsid w:val="006A2BD2"/>
    <w:rsid w:val="006A50CA"/>
    <w:rsid w:val="006A587F"/>
    <w:rsid w:val="006A748E"/>
    <w:rsid w:val="006B0E4F"/>
    <w:rsid w:val="006B0E9D"/>
    <w:rsid w:val="006C17D3"/>
    <w:rsid w:val="006C1E6F"/>
    <w:rsid w:val="006C22C5"/>
    <w:rsid w:val="006C2770"/>
    <w:rsid w:val="006C2F5E"/>
    <w:rsid w:val="006C327C"/>
    <w:rsid w:val="006C6131"/>
    <w:rsid w:val="006C75D4"/>
    <w:rsid w:val="006D1082"/>
    <w:rsid w:val="006D1664"/>
    <w:rsid w:val="006D16EE"/>
    <w:rsid w:val="006D1B84"/>
    <w:rsid w:val="006D2F90"/>
    <w:rsid w:val="006D3975"/>
    <w:rsid w:val="006D42D3"/>
    <w:rsid w:val="006D5E29"/>
    <w:rsid w:val="006D5EBF"/>
    <w:rsid w:val="006D6B45"/>
    <w:rsid w:val="006E0B39"/>
    <w:rsid w:val="006E2AB5"/>
    <w:rsid w:val="006E2DBE"/>
    <w:rsid w:val="006E391B"/>
    <w:rsid w:val="006E3E89"/>
    <w:rsid w:val="006E43DF"/>
    <w:rsid w:val="006E4515"/>
    <w:rsid w:val="006E45F1"/>
    <w:rsid w:val="006E52BA"/>
    <w:rsid w:val="006E5432"/>
    <w:rsid w:val="006E5FB9"/>
    <w:rsid w:val="006E618F"/>
    <w:rsid w:val="006E7130"/>
    <w:rsid w:val="006E752B"/>
    <w:rsid w:val="006F1821"/>
    <w:rsid w:val="006F1C0C"/>
    <w:rsid w:val="006F1D8D"/>
    <w:rsid w:val="006F2396"/>
    <w:rsid w:val="006F382C"/>
    <w:rsid w:val="006F3B4D"/>
    <w:rsid w:val="006F45F7"/>
    <w:rsid w:val="006F5372"/>
    <w:rsid w:val="006F581F"/>
    <w:rsid w:val="006F6142"/>
    <w:rsid w:val="006F631E"/>
    <w:rsid w:val="00700377"/>
    <w:rsid w:val="007007ED"/>
    <w:rsid w:val="00700837"/>
    <w:rsid w:val="007010B0"/>
    <w:rsid w:val="00701682"/>
    <w:rsid w:val="00701C8D"/>
    <w:rsid w:val="0070223F"/>
    <w:rsid w:val="00702774"/>
    <w:rsid w:val="007027D2"/>
    <w:rsid w:val="00703731"/>
    <w:rsid w:val="00703F27"/>
    <w:rsid w:val="00704AF2"/>
    <w:rsid w:val="00706C95"/>
    <w:rsid w:val="00707CE1"/>
    <w:rsid w:val="007101C1"/>
    <w:rsid w:val="007106B9"/>
    <w:rsid w:val="00711B80"/>
    <w:rsid w:val="00712A36"/>
    <w:rsid w:val="00714088"/>
    <w:rsid w:val="007158E8"/>
    <w:rsid w:val="00716913"/>
    <w:rsid w:val="00717A92"/>
    <w:rsid w:val="00721A0B"/>
    <w:rsid w:val="0072476A"/>
    <w:rsid w:val="0072554F"/>
    <w:rsid w:val="00725FDF"/>
    <w:rsid w:val="00726694"/>
    <w:rsid w:val="0072733D"/>
    <w:rsid w:val="007301C7"/>
    <w:rsid w:val="00731832"/>
    <w:rsid w:val="007319AD"/>
    <w:rsid w:val="00731D9B"/>
    <w:rsid w:val="0073264A"/>
    <w:rsid w:val="0073294A"/>
    <w:rsid w:val="00732F68"/>
    <w:rsid w:val="0073355C"/>
    <w:rsid w:val="00733D24"/>
    <w:rsid w:val="00733E5E"/>
    <w:rsid w:val="00734269"/>
    <w:rsid w:val="007366B0"/>
    <w:rsid w:val="00736898"/>
    <w:rsid w:val="00736B27"/>
    <w:rsid w:val="0074027A"/>
    <w:rsid w:val="007406FB"/>
    <w:rsid w:val="0074141D"/>
    <w:rsid w:val="00744059"/>
    <w:rsid w:val="0074464D"/>
    <w:rsid w:val="007448C5"/>
    <w:rsid w:val="00744C82"/>
    <w:rsid w:val="00744EEC"/>
    <w:rsid w:val="007455D1"/>
    <w:rsid w:val="00745959"/>
    <w:rsid w:val="007462CD"/>
    <w:rsid w:val="00747F34"/>
    <w:rsid w:val="00752801"/>
    <w:rsid w:val="00752F25"/>
    <w:rsid w:val="00754A2E"/>
    <w:rsid w:val="00754E8E"/>
    <w:rsid w:val="00754FC6"/>
    <w:rsid w:val="00755F96"/>
    <w:rsid w:val="00757258"/>
    <w:rsid w:val="0076007E"/>
    <w:rsid w:val="00761D29"/>
    <w:rsid w:val="00761E0D"/>
    <w:rsid w:val="00762B52"/>
    <w:rsid w:val="00762BA3"/>
    <w:rsid w:val="00763419"/>
    <w:rsid w:val="00763946"/>
    <w:rsid w:val="00763B44"/>
    <w:rsid w:val="00764D49"/>
    <w:rsid w:val="00767659"/>
    <w:rsid w:val="00767720"/>
    <w:rsid w:val="007712AB"/>
    <w:rsid w:val="0077375B"/>
    <w:rsid w:val="007752BC"/>
    <w:rsid w:val="00776041"/>
    <w:rsid w:val="0077721C"/>
    <w:rsid w:val="007807F2"/>
    <w:rsid w:val="00780A6D"/>
    <w:rsid w:val="007821DE"/>
    <w:rsid w:val="007828F3"/>
    <w:rsid w:val="0078447F"/>
    <w:rsid w:val="00784637"/>
    <w:rsid w:val="00786BEB"/>
    <w:rsid w:val="007876E7"/>
    <w:rsid w:val="007907F3"/>
    <w:rsid w:val="00790806"/>
    <w:rsid w:val="00791EF9"/>
    <w:rsid w:val="00791FA7"/>
    <w:rsid w:val="00792EDD"/>
    <w:rsid w:val="00792F8D"/>
    <w:rsid w:val="00793C9E"/>
    <w:rsid w:val="00794AEC"/>
    <w:rsid w:val="00797063"/>
    <w:rsid w:val="00797157"/>
    <w:rsid w:val="007A08F4"/>
    <w:rsid w:val="007A12AC"/>
    <w:rsid w:val="007A1796"/>
    <w:rsid w:val="007A20D2"/>
    <w:rsid w:val="007A2CA1"/>
    <w:rsid w:val="007A2EA3"/>
    <w:rsid w:val="007A3E27"/>
    <w:rsid w:val="007A44D9"/>
    <w:rsid w:val="007A4967"/>
    <w:rsid w:val="007A5B34"/>
    <w:rsid w:val="007A6837"/>
    <w:rsid w:val="007A7A52"/>
    <w:rsid w:val="007A7D4F"/>
    <w:rsid w:val="007B09EE"/>
    <w:rsid w:val="007B116D"/>
    <w:rsid w:val="007B1B55"/>
    <w:rsid w:val="007B2844"/>
    <w:rsid w:val="007B55F0"/>
    <w:rsid w:val="007B5907"/>
    <w:rsid w:val="007B7C1C"/>
    <w:rsid w:val="007C0765"/>
    <w:rsid w:val="007C07E3"/>
    <w:rsid w:val="007C1363"/>
    <w:rsid w:val="007C3403"/>
    <w:rsid w:val="007C4D2A"/>
    <w:rsid w:val="007C6EF3"/>
    <w:rsid w:val="007C71BA"/>
    <w:rsid w:val="007D0410"/>
    <w:rsid w:val="007D0B73"/>
    <w:rsid w:val="007D2B3A"/>
    <w:rsid w:val="007D2BF1"/>
    <w:rsid w:val="007D2C0F"/>
    <w:rsid w:val="007D2DB7"/>
    <w:rsid w:val="007D4262"/>
    <w:rsid w:val="007D43C3"/>
    <w:rsid w:val="007D53A4"/>
    <w:rsid w:val="007D5FC9"/>
    <w:rsid w:val="007E2D56"/>
    <w:rsid w:val="007E2E6F"/>
    <w:rsid w:val="007E307C"/>
    <w:rsid w:val="007E407D"/>
    <w:rsid w:val="007E7CFE"/>
    <w:rsid w:val="007F0185"/>
    <w:rsid w:val="007F097A"/>
    <w:rsid w:val="007F0DC7"/>
    <w:rsid w:val="007F1244"/>
    <w:rsid w:val="007F22EC"/>
    <w:rsid w:val="007F3269"/>
    <w:rsid w:val="007F4C02"/>
    <w:rsid w:val="007F4EB9"/>
    <w:rsid w:val="007F788E"/>
    <w:rsid w:val="00800AC6"/>
    <w:rsid w:val="00800ACA"/>
    <w:rsid w:val="00800D6D"/>
    <w:rsid w:val="00801520"/>
    <w:rsid w:val="00802FE8"/>
    <w:rsid w:val="00803285"/>
    <w:rsid w:val="00803B66"/>
    <w:rsid w:val="00805F01"/>
    <w:rsid w:val="008063A2"/>
    <w:rsid w:val="00806B9D"/>
    <w:rsid w:val="00811BEC"/>
    <w:rsid w:val="00811C0F"/>
    <w:rsid w:val="00811E19"/>
    <w:rsid w:val="00813A5E"/>
    <w:rsid w:val="00814A51"/>
    <w:rsid w:val="00815137"/>
    <w:rsid w:val="008154D6"/>
    <w:rsid w:val="00815AD8"/>
    <w:rsid w:val="00817613"/>
    <w:rsid w:val="008177AC"/>
    <w:rsid w:val="008200B3"/>
    <w:rsid w:val="00820BE5"/>
    <w:rsid w:val="00823268"/>
    <w:rsid w:val="00824D8D"/>
    <w:rsid w:val="008272E7"/>
    <w:rsid w:val="00830B18"/>
    <w:rsid w:val="00831A4B"/>
    <w:rsid w:val="008322C4"/>
    <w:rsid w:val="0083343E"/>
    <w:rsid w:val="00833ADC"/>
    <w:rsid w:val="00833B13"/>
    <w:rsid w:val="008354CB"/>
    <w:rsid w:val="008358A8"/>
    <w:rsid w:val="00840ECC"/>
    <w:rsid w:val="00841128"/>
    <w:rsid w:val="00842896"/>
    <w:rsid w:val="00844C88"/>
    <w:rsid w:val="008450B7"/>
    <w:rsid w:val="00850B8C"/>
    <w:rsid w:val="00851397"/>
    <w:rsid w:val="00851433"/>
    <w:rsid w:val="008529D9"/>
    <w:rsid w:val="00853318"/>
    <w:rsid w:val="00853A9B"/>
    <w:rsid w:val="00856052"/>
    <w:rsid w:val="00856934"/>
    <w:rsid w:val="00857375"/>
    <w:rsid w:val="00857990"/>
    <w:rsid w:val="008579D9"/>
    <w:rsid w:val="008619C7"/>
    <w:rsid w:val="00862C20"/>
    <w:rsid w:val="00862ED8"/>
    <w:rsid w:val="00862FBE"/>
    <w:rsid w:val="008651E0"/>
    <w:rsid w:val="008653AB"/>
    <w:rsid w:val="00866FCA"/>
    <w:rsid w:val="00867078"/>
    <w:rsid w:val="008677D9"/>
    <w:rsid w:val="0087038F"/>
    <w:rsid w:val="00870F27"/>
    <w:rsid w:val="00872ED5"/>
    <w:rsid w:val="00873928"/>
    <w:rsid w:val="008739E5"/>
    <w:rsid w:val="0087497A"/>
    <w:rsid w:val="00877309"/>
    <w:rsid w:val="00877414"/>
    <w:rsid w:val="00877B0E"/>
    <w:rsid w:val="00877F05"/>
    <w:rsid w:val="008809CE"/>
    <w:rsid w:val="008818B9"/>
    <w:rsid w:val="0088196B"/>
    <w:rsid w:val="008831DB"/>
    <w:rsid w:val="008909A1"/>
    <w:rsid w:val="00891303"/>
    <w:rsid w:val="00892449"/>
    <w:rsid w:val="008926BD"/>
    <w:rsid w:val="0089349C"/>
    <w:rsid w:val="00893DB9"/>
    <w:rsid w:val="008950C4"/>
    <w:rsid w:val="008960C8"/>
    <w:rsid w:val="00896108"/>
    <w:rsid w:val="00897D7B"/>
    <w:rsid w:val="008A1850"/>
    <w:rsid w:val="008A193A"/>
    <w:rsid w:val="008A32E3"/>
    <w:rsid w:val="008A33AF"/>
    <w:rsid w:val="008A3855"/>
    <w:rsid w:val="008A38FF"/>
    <w:rsid w:val="008A3CEE"/>
    <w:rsid w:val="008A3D51"/>
    <w:rsid w:val="008A4A6F"/>
    <w:rsid w:val="008A5D74"/>
    <w:rsid w:val="008A7DA5"/>
    <w:rsid w:val="008B038A"/>
    <w:rsid w:val="008B04EC"/>
    <w:rsid w:val="008B0679"/>
    <w:rsid w:val="008B2336"/>
    <w:rsid w:val="008B40E1"/>
    <w:rsid w:val="008B4B62"/>
    <w:rsid w:val="008B571C"/>
    <w:rsid w:val="008B61C2"/>
    <w:rsid w:val="008B665D"/>
    <w:rsid w:val="008B7414"/>
    <w:rsid w:val="008B77FD"/>
    <w:rsid w:val="008B7BC7"/>
    <w:rsid w:val="008C0F4D"/>
    <w:rsid w:val="008C2197"/>
    <w:rsid w:val="008C3493"/>
    <w:rsid w:val="008C484B"/>
    <w:rsid w:val="008C6540"/>
    <w:rsid w:val="008D11A6"/>
    <w:rsid w:val="008D1F67"/>
    <w:rsid w:val="008D2006"/>
    <w:rsid w:val="008D2A1C"/>
    <w:rsid w:val="008D2D64"/>
    <w:rsid w:val="008D2E02"/>
    <w:rsid w:val="008D46DE"/>
    <w:rsid w:val="008D69AB"/>
    <w:rsid w:val="008D7444"/>
    <w:rsid w:val="008E1D17"/>
    <w:rsid w:val="008E3E4C"/>
    <w:rsid w:val="008E4141"/>
    <w:rsid w:val="008E5D28"/>
    <w:rsid w:val="008E7802"/>
    <w:rsid w:val="008E7D10"/>
    <w:rsid w:val="008F1FF6"/>
    <w:rsid w:val="008F2141"/>
    <w:rsid w:val="008F2B90"/>
    <w:rsid w:val="008F2DE7"/>
    <w:rsid w:val="008F32F4"/>
    <w:rsid w:val="008F39FA"/>
    <w:rsid w:val="008F3C7C"/>
    <w:rsid w:val="008F6617"/>
    <w:rsid w:val="008F7AFF"/>
    <w:rsid w:val="00900C95"/>
    <w:rsid w:val="00900FDD"/>
    <w:rsid w:val="00901D5E"/>
    <w:rsid w:val="00901DA1"/>
    <w:rsid w:val="00902E07"/>
    <w:rsid w:val="00902F99"/>
    <w:rsid w:val="00904BBA"/>
    <w:rsid w:val="0090543D"/>
    <w:rsid w:val="00905E3C"/>
    <w:rsid w:val="00905EEE"/>
    <w:rsid w:val="009068A2"/>
    <w:rsid w:val="00907D5D"/>
    <w:rsid w:val="00907E40"/>
    <w:rsid w:val="00907F62"/>
    <w:rsid w:val="009111D2"/>
    <w:rsid w:val="0091129F"/>
    <w:rsid w:val="0091145D"/>
    <w:rsid w:val="00911A40"/>
    <w:rsid w:val="00912061"/>
    <w:rsid w:val="00912381"/>
    <w:rsid w:val="00912B32"/>
    <w:rsid w:val="00912FA9"/>
    <w:rsid w:val="00913B82"/>
    <w:rsid w:val="00913DB4"/>
    <w:rsid w:val="009154F3"/>
    <w:rsid w:val="00917134"/>
    <w:rsid w:val="0091750F"/>
    <w:rsid w:val="00917FDD"/>
    <w:rsid w:val="00920015"/>
    <w:rsid w:val="00921DC5"/>
    <w:rsid w:val="00923041"/>
    <w:rsid w:val="009235C2"/>
    <w:rsid w:val="00923AD2"/>
    <w:rsid w:val="00923FD6"/>
    <w:rsid w:val="009240CF"/>
    <w:rsid w:val="00924486"/>
    <w:rsid w:val="00924ADE"/>
    <w:rsid w:val="009252B3"/>
    <w:rsid w:val="009253F0"/>
    <w:rsid w:val="00925FC2"/>
    <w:rsid w:val="009267AF"/>
    <w:rsid w:val="00926E60"/>
    <w:rsid w:val="00926E93"/>
    <w:rsid w:val="00931063"/>
    <w:rsid w:val="00931125"/>
    <w:rsid w:val="009336AB"/>
    <w:rsid w:val="009348F2"/>
    <w:rsid w:val="00934C05"/>
    <w:rsid w:val="00934DD7"/>
    <w:rsid w:val="00937020"/>
    <w:rsid w:val="00940C19"/>
    <w:rsid w:val="00940F40"/>
    <w:rsid w:val="00941D66"/>
    <w:rsid w:val="0094218C"/>
    <w:rsid w:val="009427B7"/>
    <w:rsid w:val="00943689"/>
    <w:rsid w:val="00943AFE"/>
    <w:rsid w:val="00944F5A"/>
    <w:rsid w:val="00945ECD"/>
    <w:rsid w:val="0094707E"/>
    <w:rsid w:val="00947688"/>
    <w:rsid w:val="009504B2"/>
    <w:rsid w:val="00950CEA"/>
    <w:rsid w:val="00950EF3"/>
    <w:rsid w:val="00951228"/>
    <w:rsid w:val="00952C5B"/>
    <w:rsid w:val="00953B6B"/>
    <w:rsid w:val="00954ADC"/>
    <w:rsid w:val="00955E19"/>
    <w:rsid w:val="00955F5A"/>
    <w:rsid w:val="009563DC"/>
    <w:rsid w:val="0096126F"/>
    <w:rsid w:val="00961851"/>
    <w:rsid w:val="00961873"/>
    <w:rsid w:val="009628E7"/>
    <w:rsid w:val="00962CF8"/>
    <w:rsid w:val="00963400"/>
    <w:rsid w:val="00963AD9"/>
    <w:rsid w:val="00963B62"/>
    <w:rsid w:val="009655C2"/>
    <w:rsid w:val="00965688"/>
    <w:rsid w:val="009656B9"/>
    <w:rsid w:val="0096571E"/>
    <w:rsid w:val="009677E8"/>
    <w:rsid w:val="0097052F"/>
    <w:rsid w:val="00973B68"/>
    <w:rsid w:val="00975E5E"/>
    <w:rsid w:val="00976CBA"/>
    <w:rsid w:val="009773D0"/>
    <w:rsid w:val="00977FA7"/>
    <w:rsid w:val="00980D40"/>
    <w:rsid w:val="009814FD"/>
    <w:rsid w:val="00981C74"/>
    <w:rsid w:val="00983AFE"/>
    <w:rsid w:val="009849B4"/>
    <w:rsid w:val="00985E47"/>
    <w:rsid w:val="00986A8F"/>
    <w:rsid w:val="009871D6"/>
    <w:rsid w:val="00987F63"/>
    <w:rsid w:val="009908E4"/>
    <w:rsid w:val="00991653"/>
    <w:rsid w:val="00992278"/>
    <w:rsid w:val="00993796"/>
    <w:rsid w:val="00994B3F"/>
    <w:rsid w:val="00994BEA"/>
    <w:rsid w:val="009952C3"/>
    <w:rsid w:val="0099546A"/>
    <w:rsid w:val="009954D3"/>
    <w:rsid w:val="0099581F"/>
    <w:rsid w:val="00996555"/>
    <w:rsid w:val="009965CE"/>
    <w:rsid w:val="00996791"/>
    <w:rsid w:val="00996B94"/>
    <w:rsid w:val="00997908"/>
    <w:rsid w:val="009A0310"/>
    <w:rsid w:val="009A0497"/>
    <w:rsid w:val="009A183F"/>
    <w:rsid w:val="009A213A"/>
    <w:rsid w:val="009A2C2B"/>
    <w:rsid w:val="009A32B3"/>
    <w:rsid w:val="009A3742"/>
    <w:rsid w:val="009A3C2B"/>
    <w:rsid w:val="009A46F9"/>
    <w:rsid w:val="009A5222"/>
    <w:rsid w:val="009A53F7"/>
    <w:rsid w:val="009A5511"/>
    <w:rsid w:val="009A6203"/>
    <w:rsid w:val="009A643B"/>
    <w:rsid w:val="009B01D3"/>
    <w:rsid w:val="009B0213"/>
    <w:rsid w:val="009B0BE5"/>
    <w:rsid w:val="009B13C3"/>
    <w:rsid w:val="009B1551"/>
    <w:rsid w:val="009B3686"/>
    <w:rsid w:val="009B4C36"/>
    <w:rsid w:val="009B73F1"/>
    <w:rsid w:val="009B7772"/>
    <w:rsid w:val="009B7A65"/>
    <w:rsid w:val="009C09F7"/>
    <w:rsid w:val="009C1878"/>
    <w:rsid w:val="009C1ED5"/>
    <w:rsid w:val="009C26C8"/>
    <w:rsid w:val="009C3705"/>
    <w:rsid w:val="009C3CEF"/>
    <w:rsid w:val="009C43D5"/>
    <w:rsid w:val="009C4585"/>
    <w:rsid w:val="009C55E4"/>
    <w:rsid w:val="009C5BA8"/>
    <w:rsid w:val="009C5BCD"/>
    <w:rsid w:val="009C6A95"/>
    <w:rsid w:val="009C7C24"/>
    <w:rsid w:val="009D28E9"/>
    <w:rsid w:val="009D2C9F"/>
    <w:rsid w:val="009D4558"/>
    <w:rsid w:val="009D49DC"/>
    <w:rsid w:val="009E1949"/>
    <w:rsid w:val="009E1D45"/>
    <w:rsid w:val="009E29E2"/>
    <w:rsid w:val="009E42C9"/>
    <w:rsid w:val="009E461B"/>
    <w:rsid w:val="009E520E"/>
    <w:rsid w:val="009E5BAB"/>
    <w:rsid w:val="009E5CA5"/>
    <w:rsid w:val="009E6524"/>
    <w:rsid w:val="009E6A08"/>
    <w:rsid w:val="009E6F79"/>
    <w:rsid w:val="009E744D"/>
    <w:rsid w:val="009F00B1"/>
    <w:rsid w:val="009F20B4"/>
    <w:rsid w:val="009F50FE"/>
    <w:rsid w:val="009F5CCA"/>
    <w:rsid w:val="009F5FEE"/>
    <w:rsid w:val="009F670F"/>
    <w:rsid w:val="009F6A6C"/>
    <w:rsid w:val="009F7598"/>
    <w:rsid w:val="00A0089B"/>
    <w:rsid w:val="00A0258E"/>
    <w:rsid w:val="00A028DF"/>
    <w:rsid w:val="00A02BE9"/>
    <w:rsid w:val="00A02F82"/>
    <w:rsid w:val="00A039E8"/>
    <w:rsid w:val="00A03A92"/>
    <w:rsid w:val="00A04C1C"/>
    <w:rsid w:val="00A05C65"/>
    <w:rsid w:val="00A11302"/>
    <w:rsid w:val="00A131D7"/>
    <w:rsid w:val="00A1364D"/>
    <w:rsid w:val="00A13EE7"/>
    <w:rsid w:val="00A140EA"/>
    <w:rsid w:val="00A141FD"/>
    <w:rsid w:val="00A142A6"/>
    <w:rsid w:val="00A1491F"/>
    <w:rsid w:val="00A14E53"/>
    <w:rsid w:val="00A15F45"/>
    <w:rsid w:val="00A1615B"/>
    <w:rsid w:val="00A214CA"/>
    <w:rsid w:val="00A215A7"/>
    <w:rsid w:val="00A21CEE"/>
    <w:rsid w:val="00A21E16"/>
    <w:rsid w:val="00A224C0"/>
    <w:rsid w:val="00A22A4A"/>
    <w:rsid w:val="00A22C66"/>
    <w:rsid w:val="00A26254"/>
    <w:rsid w:val="00A26A70"/>
    <w:rsid w:val="00A275C8"/>
    <w:rsid w:val="00A276C9"/>
    <w:rsid w:val="00A307BF"/>
    <w:rsid w:val="00A32CFA"/>
    <w:rsid w:val="00A32F45"/>
    <w:rsid w:val="00A32F96"/>
    <w:rsid w:val="00A34190"/>
    <w:rsid w:val="00A347BB"/>
    <w:rsid w:val="00A3612E"/>
    <w:rsid w:val="00A37090"/>
    <w:rsid w:val="00A40D0A"/>
    <w:rsid w:val="00A40E31"/>
    <w:rsid w:val="00A432D7"/>
    <w:rsid w:val="00A4369A"/>
    <w:rsid w:val="00A4503A"/>
    <w:rsid w:val="00A456B5"/>
    <w:rsid w:val="00A45B10"/>
    <w:rsid w:val="00A46D60"/>
    <w:rsid w:val="00A46F65"/>
    <w:rsid w:val="00A516F9"/>
    <w:rsid w:val="00A51B03"/>
    <w:rsid w:val="00A51F3A"/>
    <w:rsid w:val="00A52C79"/>
    <w:rsid w:val="00A5376C"/>
    <w:rsid w:val="00A541A6"/>
    <w:rsid w:val="00A5573E"/>
    <w:rsid w:val="00A55F26"/>
    <w:rsid w:val="00A560D7"/>
    <w:rsid w:val="00A56B0B"/>
    <w:rsid w:val="00A57B7C"/>
    <w:rsid w:val="00A60867"/>
    <w:rsid w:val="00A608FE"/>
    <w:rsid w:val="00A61AFC"/>
    <w:rsid w:val="00A61F1F"/>
    <w:rsid w:val="00A6398D"/>
    <w:rsid w:val="00A63E95"/>
    <w:rsid w:val="00A64778"/>
    <w:rsid w:val="00A66E73"/>
    <w:rsid w:val="00A70009"/>
    <w:rsid w:val="00A706AB"/>
    <w:rsid w:val="00A70F03"/>
    <w:rsid w:val="00A7166B"/>
    <w:rsid w:val="00A721FF"/>
    <w:rsid w:val="00A73014"/>
    <w:rsid w:val="00A73C0E"/>
    <w:rsid w:val="00A7417F"/>
    <w:rsid w:val="00A7537F"/>
    <w:rsid w:val="00A76DC8"/>
    <w:rsid w:val="00A77A76"/>
    <w:rsid w:val="00A80460"/>
    <w:rsid w:val="00A80E78"/>
    <w:rsid w:val="00A819DF"/>
    <w:rsid w:val="00A82DFA"/>
    <w:rsid w:val="00A83B48"/>
    <w:rsid w:val="00A84312"/>
    <w:rsid w:val="00A84995"/>
    <w:rsid w:val="00A849CB"/>
    <w:rsid w:val="00A85045"/>
    <w:rsid w:val="00A8551D"/>
    <w:rsid w:val="00A855EB"/>
    <w:rsid w:val="00A864E9"/>
    <w:rsid w:val="00A8668F"/>
    <w:rsid w:val="00A918C2"/>
    <w:rsid w:val="00A91937"/>
    <w:rsid w:val="00A93679"/>
    <w:rsid w:val="00A93847"/>
    <w:rsid w:val="00A93865"/>
    <w:rsid w:val="00A93AC1"/>
    <w:rsid w:val="00A944E6"/>
    <w:rsid w:val="00A955D1"/>
    <w:rsid w:val="00A957B6"/>
    <w:rsid w:val="00A95EF3"/>
    <w:rsid w:val="00A974E4"/>
    <w:rsid w:val="00A97B7D"/>
    <w:rsid w:val="00AA3691"/>
    <w:rsid w:val="00AA3E25"/>
    <w:rsid w:val="00AA4B5C"/>
    <w:rsid w:val="00AA57FE"/>
    <w:rsid w:val="00AA5E69"/>
    <w:rsid w:val="00AA6B61"/>
    <w:rsid w:val="00AA73A9"/>
    <w:rsid w:val="00AA7751"/>
    <w:rsid w:val="00AB04BB"/>
    <w:rsid w:val="00AB078B"/>
    <w:rsid w:val="00AB18D9"/>
    <w:rsid w:val="00AB23F3"/>
    <w:rsid w:val="00AB33E1"/>
    <w:rsid w:val="00AB3A31"/>
    <w:rsid w:val="00AB4BB3"/>
    <w:rsid w:val="00AB4C8D"/>
    <w:rsid w:val="00AB5CBA"/>
    <w:rsid w:val="00AB6836"/>
    <w:rsid w:val="00AB785C"/>
    <w:rsid w:val="00AC0E1A"/>
    <w:rsid w:val="00AC1622"/>
    <w:rsid w:val="00AC175B"/>
    <w:rsid w:val="00AC2A58"/>
    <w:rsid w:val="00AC3943"/>
    <w:rsid w:val="00AC3C1C"/>
    <w:rsid w:val="00AC523C"/>
    <w:rsid w:val="00AC52B0"/>
    <w:rsid w:val="00AC59BD"/>
    <w:rsid w:val="00AC7367"/>
    <w:rsid w:val="00AC7519"/>
    <w:rsid w:val="00AD03DB"/>
    <w:rsid w:val="00AD0483"/>
    <w:rsid w:val="00AD0763"/>
    <w:rsid w:val="00AD1646"/>
    <w:rsid w:val="00AD1700"/>
    <w:rsid w:val="00AD1B05"/>
    <w:rsid w:val="00AD3AD7"/>
    <w:rsid w:val="00AD4A1D"/>
    <w:rsid w:val="00AD58A3"/>
    <w:rsid w:val="00AD5F9E"/>
    <w:rsid w:val="00AD6BC1"/>
    <w:rsid w:val="00AD76EA"/>
    <w:rsid w:val="00AD7C4A"/>
    <w:rsid w:val="00AE0098"/>
    <w:rsid w:val="00AE0953"/>
    <w:rsid w:val="00AE0AE2"/>
    <w:rsid w:val="00AE3146"/>
    <w:rsid w:val="00AE3CB9"/>
    <w:rsid w:val="00AE3F89"/>
    <w:rsid w:val="00AE41BC"/>
    <w:rsid w:val="00AE477A"/>
    <w:rsid w:val="00AE4F20"/>
    <w:rsid w:val="00AF1016"/>
    <w:rsid w:val="00AF11FB"/>
    <w:rsid w:val="00AF194D"/>
    <w:rsid w:val="00AF1992"/>
    <w:rsid w:val="00AF1EB4"/>
    <w:rsid w:val="00AF24D2"/>
    <w:rsid w:val="00AF44C1"/>
    <w:rsid w:val="00AF670B"/>
    <w:rsid w:val="00AF7DF2"/>
    <w:rsid w:val="00B00084"/>
    <w:rsid w:val="00B000F5"/>
    <w:rsid w:val="00B00376"/>
    <w:rsid w:val="00B00855"/>
    <w:rsid w:val="00B00EA8"/>
    <w:rsid w:val="00B02BB4"/>
    <w:rsid w:val="00B04B36"/>
    <w:rsid w:val="00B04CAA"/>
    <w:rsid w:val="00B05CC9"/>
    <w:rsid w:val="00B05D53"/>
    <w:rsid w:val="00B06192"/>
    <w:rsid w:val="00B06826"/>
    <w:rsid w:val="00B06936"/>
    <w:rsid w:val="00B06B6A"/>
    <w:rsid w:val="00B072A6"/>
    <w:rsid w:val="00B11731"/>
    <w:rsid w:val="00B125B0"/>
    <w:rsid w:val="00B1490B"/>
    <w:rsid w:val="00B16B5E"/>
    <w:rsid w:val="00B1728C"/>
    <w:rsid w:val="00B21976"/>
    <w:rsid w:val="00B21D2D"/>
    <w:rsid w:val="00B21F2D"/>
    <w:rsid w:val="00B2203F"/>
    <w:rsid w:val="00B22179"/>
    <w:rsid w:val="00B2248D"/>
    <w:rsid w:val="00B22C5A"/>
    <w:rsid w:val="00B23BEE"/>
    <w:rsid w:val="00B2406F"/>
    <w:rsid w:val="00B25716"/>
    <w:rsid w:val="00B26045"/>
    <w:rsid w:val="00B26C9F"/>
    <w:rsid w:val="00B30B75"/>
    <w:rsid w:val="00B310C5"/>
    <w:rsid w:val="00B3110B"/>
    <w:rsid w:val="00B32B90"/>
    <w:rsid w:val="00B33964"/>
    <w:rsid w:val="00B352F4"/>
    <w:rsid w:val="00B355BF"/>
    <w:rsid w:val="00B35E85"/>
    <w:rsid w:val="00B35ECE"/>
    <w:rsid w:val="00B35F8A"/>
    <w:rsid w:val="00B367E7"/>
    <w:rsid w:val="00B37015"/>
    <w:rsid w:val="00B37DF8"/>
    <w:rsid w:val="00B4047A"/>
    <w:rsid w:val="00B40BA5"/>
    <w:rsid w:val="00B42C65"/>
    <w:rsid w:val="00B431BB"/>
    <w:rsid w:val="00B45E20"/>
    <w:rsid w:val="00B46A95"/>
    <w:rsid w:val="00B46EFF"/>
    <w:rsid w:val="00B51091"/>
    <w:rsid w:val="00B51960"/>
    <w:rsid w:val="00B5299C"/>
    <w:rsid w:val="00B52EE2"/>
    <w:rsid w:val="00B53011"/>
    <w:rsid w:val="00B54064"/>
    <w:rsid w:val="00B54453"/>
    <w:rsid w:val="00B548B1"/>
    <w:rsid w:val="00B54C9B"/>
    <w:rsid w:val="00B54FF9"/>
    <w:rsid w:val="00B55DAD"/>
    <w:rsid w:val="00B575AF"/>
    <w:rsid w:val="00B606E1"/>
    <w:rsid w:val="00B61FD8"/>
    <w:rsid w:val="00B62C46"/>
    <w:rsid w:val="00B62DF6"/>
    <w:rsid w:val="00B62E29"/>
    <w:rsid w:val="00B6418A"/>
    <w:rsid w:val="00B64450"/>
    <w:rsid w:val="00B6488E"/>
    <w:rsid w:val="00B64B8D"/>
    <w:rsid w:val="00B6768C"/>
    <w:rsid w:val="00B67DB3"/>
    <w:rsid w:val="00B71E6B"/>
    <w:rsid w:val="00B72FC7"/>
    <w:rsid w:val="00B7397F"/>
    <w:rsid w:val="00B741F0"/>
    <w:rsid w:val="00B765A3"/>
    <w:rsid w:val="00B81733"/>
    <w:rsid w:val="00B81EC1"/>
    <w:rsid w:val="00B8264E"/>
    <w:rsid w:val="00B83801"/>
    <w:rsid w:val="00B843D9"/>
    <w:rsid w:val="00B85456"/>
    <w:rsid w:val="00B85A25"/>
    <w:rsid w:val="00B90E8F"/>
    <w:rsid w:val="00B92236"/>
    <w:rsid w:val="00B92279"/>
    <w:rsid w:val="00B93EE8"/>
    <w:rsid w:val="00B95799"/>
    <w:rsid w:val="00B958C5"/>
    <w:rsid w:val="00B95C4F"/>
    <w:rsid w:val="00B964D4"/>
    <w:rsid w:val="00BA07F6"/>
    <w:rsid w:val="00BA4B45"/>
    <w:rsid w:val="00BA4C4A"/>
    <w:rsid w:val="00BA4CD8"/>
    <w:rsid w:val="00BA4EC4"/>
    <w:rsid w:val="00BA57D2"/>
    <w:rsid w:val="00BA5B3C"/>
    <w:rsid w:val="00BA6451"/>
    <w:rsid w:val="00BA768D"/>
    <w:rsid w:val="00BA79F4"/>
    <w:rsid w:val="00BA7B93"/>
    <w:rsid w:val="00BB2E3D"/>
    <w:rsid w:val="00BB371A"/>
    <w:rsid w:val="00BB5BCD"/>
    <w:rsid w:val="00BB5F1A"/>
    <w:rsid w:val="00BB68EE"/>
    <w:rsid w:val="00BB6F7C"/>
    <w:rsid w:val="00BC05D8"/>
    <w:rsid w:val="00BC09B4"/>
    <w:rsid w:val="00BC0A57"/>
    <w:rsid w:val="00BC118F"/>
    <w:rsid w:val="00BC170D"/>
    <w:rsid w:val="00BC2AA9"/>
    <w:rsid w:val="00BC522D"/>
    <w:rsid w:val="00BC75C3"/>
    <w:rsid w:val="00BD03E8"/>
    <w:rsid w:val="00BD0494"/>
    <w:rsid w:val="00BD19F1"/>
    <w:rsid w:val="00BD1DCD"/>
    <w:rsid w:val="00BD1EA9"/>
    <w:rsid w:val="00BD2AE2"/>
    <w:rsid w:val="00BD33D8"/>
    <w:rsid w:val="00BD3533"/>
    <w:rsid w:val="00BD48CE"/>
    <w:rsid w:val="00BD4F60"/>
    <w:rsid w:val="00BD5542"/>
    <w:rsid w:val="00BD5BE6"/>
    <w:rsid w:val="00BE046D"/>
    <w:rsid w:val="00BE16D2"/>
    <w:rsid w:val="00BE1987"/>
    <w:rsid w:val="00BE287D"/>
    <w:rsid w:val="00BE366C"/>
    <w:rsid w:val="00BE53E9"/>
    <w:rsid w:val="00BE63B5"/>
    <w:rsid w:val="00BF01A3"/>
    <w:rsid w:val="00BF1E39"/>
    <w:rsid w:val="00BF200F"/>
    <w:rsid w:val="00BF2ADB"/>
    <w:rsid w:val="00BF300D"/>
    <w:rsid w:val="00BF31A8"/>
    <w:rsid w:val="00BF4654"/>
    <w:rsid w:val="00BF5210"/>
    <w:rsid w:val="00BF74E9"/>
    <w:rsid w:val="00BF79B5"/>
    <w:rsid w:val="00C01224"/>
    <w:rsid w:val="00C01D21"/>
    <w:rsid w:val="00C03351"/>
    <w:rsid w:val="00C03C70"/>
    <w:rsid w:val="00C041A1"/>
    <w:rsid w:val="00C0541B"/>
    <w:rsid w:val="00C055ED"/>
    <w:rsid w:val="00C06E88"/>
    <w:rsid w:val="00C07C44"/>
    <w:rsid w:val="00C07D3D"/>
    <w:rsid w:val="00C07FD3"/>
    <w:rsid w:val="00C1125B"/>
    <w:rsid w:val="00C1226A"/>
    <w:rsid w:val="00C12AEB"/>
    <w:rsid w:val="00C14172"/>
    <w:rsid w:val="00C16BFA"/>
    <w:rsid w:val="00C17075"/>
    <w:rsid w:val="00C178DF"/>
    <w:rsid w:val="00C24029"/>
    <w:rsid w:val="00C24422"/>
    <w:rsid w:val="00C25576"/>
    <w:rsid w:val="00C26969"/>
    <w:rsid w:val="00C27066"/>
    <w:rsid w:val="00C27FBE"/>
    <w:rsid w:val="00C305F8"/>
    <w:rsid w:val="00C30739"/>
    <w:rsid w:val="00C30AE3"/>
    <w:rsid w:val="00C30DE0"/>
    <w:rsid w:val="00C31045"/>
    <w:rsid w:val="00C31157"/>
    <w:rsid w:val="00C32894"/>
    <w:rsid w:val="00C3339A"/>
    <w:rsid w:val="00C353BA"/>
    <w:rsid w:val="00C35CC0"/>
    <w:rsid w:val="00C35F1E"/>
    <w:rsid w:val="00C3619F"/>
    <w:rsid w:val="00C36591"/>
    <w:rsid w:val="00C371E0"/>
    <w:rsid w:val="00C40B64"/>
    <w:rsid w:val="00C4129F"/>
    <w:rsid w:val="00C42293"/>
    <w:rsid w:val="00C44F49"/>
    <w:rsid w:val="00C457E6"/>
    <w:rsid w:val="00C4610D"/>
    <w:rsid w:val="00C47A21"/>
    <w:rsid w:val="00C47E6E"/>
    <w:rsid w:val="00C47EDC"/>
    <w:rsid w:val="00C50884"/>
    <w:rsid w:val="00C522BC"/>
    <w:rsid w:val="00C53215"/>
    <w:rsid w:val="00C53D5A"/>
    <w:rsid w:val="00C549DD"/>
    <w:rsid w:val="00C566B3"/>
    <w:rsid w:val="00C5718C"/>
    <w:rsid w:val="00C5776E"/>
    <w:rsid w:val="00C60AA5"/>
    <w:rsid w:val="00C62390"/>
    <w:rsid w:val="00C6245D"/>
    <w:rsid w:val="00C62780"/>
    <w:rsid w:val="00C6453C"/>
    <w:rsid w:val="00C672CA"/>
    <w:rsid w:val="00C67B32"/>
    <w:rsid w:val="00C70931"/>
    <w:rsid w:val="00C70D01"/>
    <w:rsid w:val="00C71AD2"/>
    <w:rsid w:val="00C72A57"/>
    <w:rsid w:val="00C736BD"/>
    <w:rsid w:val="00C743CF"/>
    <w:rsid w:val="00C7450B"/>
    <w:rsid w:val="00C74967"/>
    <w:rsid w:val="00C74D56"/>
    <w:rsid w:val="00C755A9"/>
    <w:rsid w:val="00C755FB"/>
    <w:rsid w:val="00C7688D"/>
    <w:rsid w:val="00C83103"/>
    <w:rsid w:val="00C8372D"/>
    <w:rsid w:val="00C837CE"/>
    <w:rsid w:val="00C85909"/>
    <w:rsid w:val="00C85E51"/>
    <w:rsid w:val="00C8728F"/>
    <w:rsid w:val="00C87346"/>
    <w:rsid w:val="00C9038B"/>
    <w:rsid w:val="00C9053B"/>
    <w:rsid w:val="00C9064A"/>
    <w:rsid w:val="00C90F95"/>
    <w:rsid w:val="00C91F4E"/>
    <w:rsid w:val="00C93611"/>
    <w:rsid w:val="00C97E78"/>
    <w:rsid w:val="00CA022D"/>
    <w:rsid w:val="00CA135F"/>
    <w:rsid w:val="00CA15C0"/>
    <w:rsid w:val="00CA1BD0"/>
    <w:rsid w:val="00CA2038"/>
    <w:rsid w:val="00CA5766"/>
    <w:rsid w:val="00CA5E5B"/>
    <w:rsid w:val="00CA7595"/>
    <w:rsid w:val="00CB07A8"/>
    <w:rsid w:val="00CB0C1D"/>
    <w:rsid w:val="00CB0C38"/>
    <w:rsid w:val="00CB184E"/>
    <w:rsid w:val="00CB1CAE"/>
    <w:rsid w:val="00CB1D32"/>
    <w:rsid w:val="00CB2734"/>
    <w:rsid w:val="00CB2B17"/>
    <w:rsid w:val="00CB2DCF"/>
    <w:rsid w:val="00CB5315"/>
    <w:rsid w:val="00CB64A1"/>
    <w:rsid w:val="00CB64E8"/>
    <w:rsid w:val="00CB67CB"/>
    <w:rsid w:val="00CB72F8"/>
    <w:rsid w:val="00CC0A99"/>
    <w:rsid w:val="00CC2A9E"/>
    <w:rsid w:val="00CC2BA7"/>
    <w:rsid w:val="00CC4405"/>
    <w:rsid w:val="00CC4B25"/>
    <w:rsid w:val="00CC4F14"/>
    <w:rsid w:val="00CC5927"/>
    <w:rsid w:val="00CC690C"/>
    <w:rsid w:val="00CC6FEB"/>
    <w:rsid w:val="00CC72E8"/>
    <w:rsid w:val="00CD0575"/>
    <w:rsid w:val="00CD0C8F"/>
    <w:rsid w:val="00CD30C4"/>
    <w:rsid w:val="00CD3B73"/>
    <w:rsid w:val="00CD4A0E"/>
    <w:rsid w:val="00CD4D73"/>
    <w:rsid w:val="00CD512F"/>
    <w:rsid w:val="00CD56F2"/>
    <w:rsid w:val="00CD62CA"/>
    <w:rsid w:val="00CE0B83"/>
    <w:rsid w:val="00CE2093"/>
    <w:rsid w:val="00CE2949"/>
    <w:rsid w:val="00CE5111"/>
    <w:rsid w:val="00CE55E0"/>
    <w:rsid w:val="00CE63CB"/>
    <w:rsid w:val="00CE68A4"/>
    <w:rsid w:val="00CF063D"/>
    <w:rsid w:val="00CF0FB1"/>
    <w:rsid w:val="00CF2C7C"/>
    <w:rsid w:val="00CF305F"/>
    <w:rsid w:val="00CF3874"/>
    <w:rsid w:val="00CF539C"/>
    <w:rsid w:val="00CF63F3"/>
    <w:rsid w:val="00CF6F08"/>
    <w:rsid w:val="00D00228"/>
    <w:rsid w:val="00D008CC"/>
    <w:rsid w:val="00D01744"/>
    <w:rsid w:val="00D024B5"/>
    <w:rsid w:val="00D0397B"/>
    <w:rsid w:val="00D049E1"/>
    <w:rsid w:val="00D04FB6"/>
    <w:rsid w:val="00D05A96"/>
    <w:rsid w:val="00D0660D"/>
    <w:rsid w:val="00D0708B"/>
    <w:rsid w:val="00D1076D"/>
    <w:rsid w:val="00D11CFE"/>
    <w:rsid w:val="00D12307"/>
    <w:rsid w:val="00D125ED"/>
    <w:rsid w:val="00D12653"/>
    <w:rsid w:val="00D1280F"/>
    <w:rsid w:val="00D12B2D"/>
    <w:rsid w:val="00D12ED0"/>
    <w:rsid w:val="00D12FD8"/>
    <w:rsid w:val="00D148BB"/>
    <w:rsid w:val="00D14998"/>
    <w:rsid w:val="00D14FAE"/>
    <w:rsid w:val="00D21922"/>
    <w:rsid w:val="00D226FE"/>
    <w:rsid w:val="00D22B59"/>
    <w:rsid w:val="00D22EE3"/>
    <w:rsid w:val="00D267E1"/>
    <w:rsid w:val="00D26F1D"/>
    <w:rsid w:val="00D27C2E"/>
    <w:rsid w:val="00D30689"/>
    <w:rsid w:val="00D307B6"/>
    <w:rsid w:val="00D316E6"/>
    <w:rsid w:val="00D3173A"/>
    <w:rsid w:val="00D325F6"/>
    <w:rsid w:val="00D336F0"/>
    <w:rsid w:val="00D33AA7"/>
    <w:rsid w:val="00D3589D"/>
    <w:rsid w:val="00D362BE"/>
    <w:rsid w:val="00D364F0"/>
    <w:rsid w:val="00D36733"/>
    <w:rsid w:val="00D3758C"/>
    <w:rsid w:val="00D37EC6"/>
    <w:rsid w:val="00D4068A"/>
    <w:rsid w:val="00D4126D"/>
    <w:rsid w:val="00D41E93"/>
    <w:rsid w:val="00D4287D"/>
    <w:rsid w:val="00D445AB"/>
    <w:rsid w:val="00D445CA"/>
    <w:rsid w:val="00D458AC"/>
    <w:rsid w:val="00D46048"/>
    <w:rsid w:val="00D471B5"/>
    <w:rsid w:val="00D47275"/>
    <w:rsid w:val="00D477FA"/>
    <w:rsid w:val="00D51E12"/>
    <w:rsid w:val="00D53057"/>
    <w:rsid w:val="00D5306A"/>
    <w:rsid w:val="00D54286"/>
    <w:rsid w:val="00D55E3D"/>
    <w:rsid w:val="00D571DB"/>
    <w:rsid w:val="00D5773A"/>
    <w:rsid w:val="00D57B04"/>
    <w:rsid w:val="00D57F60"/>
    <w:rsid w:val="00D60D3D"/>
    <w:rsid w:val="00D61B62"/>
    <w:rsid w:val="00D61E8C"/>
    <w:rsid w:val="00D624C1"/>
    <w:rsid w:val="00D646A6"/>
    <w:rsid w:val="00D64C06"/>
    <w:rsid w:val="00D71D74"/>
    <w:rsid w:val="00D74426"/>
    <w:rsid w:val="00D7495D"/>
    <w:rsid w:val="00D74C88"/>
    <w:rsid w:val="00D7614D"/>
    <w:rsid w:val="00D76B8D"/>
    <w:rsid w:val="00D774BB"/>
    <w:rsid w:val="00D81C27"/>
    <w:rsid w:val="00D81E3C"/>
    <w:rsid w:val="00D83522"/>
    <w:rsid w:val="00D84874"/>
    <w:rsid w:val="00D848E6"/>
    <w:rsid w:val="00D84B2D"/>
    <w:rsid w:val="00D84B39"/>
    <w:rsid w:val="00D84FD6"/>
    <w:rsid w:val="00D84FED"/>
    <w:rsid w:val="00D85254"/>
    <w:rsid w:val="00D85804"/>
    <w:rsid w:val="00D86554"/>
    <w:rsid w:val="00D868F6"/>
    <w:rsid w:val="00D86938"/>
    <w:rsid w:val="00D8768F"/>
    <w:rsid w:val="00D87CD3"/>
    <w:rsid w:val="00D91348"/>
    <w:rsid w:val="00D91A25"/>
    <w:rsid w:val="00D91D2C"/>
    <w:rsid w:val="00D95B80"/>
    <w:rsid w:val="00D95C51"/>
    <w:rsid w:val="00D96666"/>
    <w:rsid w:val="00D97466"/>
    <w:rsid w:val="00D97805"/>
    <w:rsid w:val="00DA085E"/>
    <w:rsid w:val="00DA0D8E"/>
    <w:rsid w:val="00DA2437"/>
    <w:rsid w:val="00DA451B"/>
    <w:rsid w:val="00DA51C6"/>
    <w:rsid w:val="00DA52C3"/>
    <w:rsid w:val="00DA53BE"/>
    <w:rsid w:val="00DA5EB9"/>
    <w:rsid w:val="00DA6740"/>
    <w:rsid w:val="00DA6A15"/>
    <w:rsid w:val="00DA7147"/>
    <w:rsid w:val="00DB0ADC"/>
    <w:rsid w:val="00DB1E91"/>
    <w:rsid w:val="00DB2A49"/>
    <w:rsid w:val="00DB3E22"/>
    <w:rsid w:val="00DB59AB"/>
    <w:rsid w:val="00DB6075"/>
    <w:rsid w:val="00DB6F14"/>
    <w:rsid w:val="00DB7D94"/>
    <w:rsid w:val="00DC1CD1"/>
    <w:rsid w:val="00DC2941"/>
    <w:rsid w:val="00DC33FC"/>
    <w:rsid w:val="00DC347B"/>
    <w:rsid w:val="00DC3F72"/>
    <w:rsid w:val="00DC4BAB"/>
    <w:rsid w:val="00DC75B8"/>
    <w:rsid w:val="00DC7ADD"/>
    <w:rsid w:val="00DC7BD1"/>
    <w:rsid w:val="00DD04F2"/>
    <w:rsid w:val="00DD1AE0"/>
    <w:rsid w:val="00DD3392"/>
    <w:rsid w:val="00DD3C9D"/>
    <w:rsid w:val="00DD4DB3"/>
    <w:rsid w:val="00DD5570"/>
    <w:rsid w:val="00DD5CA6"/>
    <w:rsid w:val="00DD7523"/>
    <w:rsid w:val="00DE1825"/>
    <w:rsid w:val="00DE1EA9"/>
    <w:rsid w:val="00DE1FC3"/>
    <w:rsid w:val="00DE2D5E"/>
    <w:rsid w:val="00DE4093"/>
    <w:rsid w:val="00DE5168"/>
    <w:rsid w:val="00DE60DE"/>
    <w:rsid w:val="00DE6ECA"/>
    <w:rsid w:val="00DF0097"/>
    <w:rsid w:val="00DF18CA"/>
    <w:rsid w:val="00DF1B23"/>
    <w:rsid w:val="00DF2FB7"/>
    <w:rsid w:val="00DF3E9A"/>
    <w:rsid w:val="00DF4BB0"/>
    <w:rsid w:val="00DF54FA"/>
    <w:rsid w:val="00DF6E9E"/>
    <w:rsid w:val="00DF7F48"/>
    <w:rsid w:val="00E00549"/>
    <w:rsid w:val="00E02CCE"/>
    <w:rsid w:val="00E036F3"/>
    <w:rsid w:val="00E03F0A"/>
    <w:rsid w:val="00E041FD"/>
    <w:rsid w:val="00E04DDC"/>
    <w:rsid w:val="00E06405"/>
    <w:rsid w:val="00E0671E"/>
    <w:rsid w:val="00E067B0"/>
    <w:rsid w:val="00E074A0"/>
    <w:rsid w:val="00E07C80"/>
    <w:rsid w:val="00E1125C"/>
    <w:rsid w:val="00E13299"/>
    <w:rsid w:val="00E144BC"/>
    <w:rsid w:val="00E168C2"/>
    <w:rsid w:val="00E21007"/>
    <w:rsid w:val="00E21033"/>
    <w:rsid w:val="00E21383"/>
    <w:rsid w:val="00E213DF"/>
    <w:rsid w:val="00E22D81"/>
    <w:rsid w:val="00E233A5"/>
    <w:rsid w:val="00E23FE1"/>
    <w:rsid w:val="00E24DDD"/>
    <w:rsid w:val="00E24FB4"/>
    <w:rsid w:val="00E25374"/>
    <w:rsid w:val="00E25D63"/>
    <w:rsid w:val="00E26204"/>
    <w:rsid w:val="00E274AB"/>
    <w:rsid w:val="00E27EF4"/>
    <w:rsid w:val="00E3122C"/>
    <w:rsid w:val="00E33AE3"/>
    <w:rsid w:val="00E348DE"/>
    <w:rsid w:val="00E35E4C"/>
    <w:rsid w:val="00E36673"/>
    <w:rsid w:val="00E414A5"/>
    <w:rsid w:val="00E41814"/>
    <w:rsid w:val="00E42386"/>
    <w:rsid w:val="00E455F7"/>
    <w:rsid w:val="00E46259"/>
    <w:rsid w:val="00E46D2C"/>
    <w:rsid w:val="00E512AC"/>
    <w:rsid w:val="00E5136E"/>
    <w:rsid w:val="00E52286"/>
    <w:rsid w:val="00E53201"/>
    <w:rsid w:val="00E54217"/>
    <w:rsid w:val="00E54986"/>
    <w:rsid w:val="00E556B2"/>
    <w:rsid w:val="00E56207"/>
    <w:rsid w:val="00E60581"/>
    <w:rsid w:val="00E63AC7"/>
    <w:rsid w:val="00E63CFB"/>
    <w:rsid w:val="00E6698F"/>
    <w:rsid w:val="00E67B7E"/>
    <w:rsid w:val="00E716B9"/>
    <w:rsid w:val="00E7377C"/>
    <w:rsid w:val="00E73F00"/>
    <w:rsid w:val="00E74D76"/>
    <w:rsid w:val="00E8050D"/>
    <w:rsid w:val="00E8086A"/>
    <w:rsid w:val="00E80C70"/>
    <w:rsid w:val="00E80C77"/>
    <w:rsid w:val="00E80F99"/>
    <w:rsid w:val="00E816D0"/>
    <w:rsid w:val="00E83355"/>
    <w:rsid w:val="00E83C1A"/>
    <w:rsid w:val="00E860A1"/>
    <w:rsid w:val="00E86744"/>
    <w:rsid w:val="00E86F7F"/>
    <w:rsid w:val="00E91FFE"/>
    <w:rsid w:val="00E926FA"/>
    <w:rsid w:val="00E93A33"/>
    <w:rsid w:val="00E942A4"/>
    <w:rsid w:val="00E954EF"/>
    <w:rsid w:val="00E9559B"/>
    <w:rsid w:val="00E96437"/>
    <w:rsid w:val="00E96CA1"/>
    <w:rsid w:val="00EA10FC"/>
    <w:rsid w:val="00EA1322"/>
    <w:rsid w:val="00EA1495"/>
    <w:rsid w:val="00EA31B6"/>
    <w:rsid w:val="00EA340D"/>
    <w:rsid w:val="00EA3503"/>
    <w:rsid w:val="00EA4180"/>
    <w:rsid w:val="00EA42D1"/>
    <w:rsid w:val="00EA4A9C"/>
    <w:rsid w:val="00EA55D8"/>
    <w:rsid w:val="00EA6487"/>
    <w:rsid w:val="00EA77AC"/>
    <w:rsid w:val="00EB0352"/>
    <w:rsid w:val="00EB076D"/>
    <w:rsid w:val="00EB0C3A"/>
    <w:rsid w:val="00EB1644"/>
    <w:rsid w:val="00EB456D"/>
    <w:rsid w:val="00EB52F0"/>
    <w:rsid w:val="00EB57EB"/>
    <w:rsid w:val="00EB5F54"/>
    <w:rsid w:val="00EB76AD"/>
    <w:rsid w:val="00EB7DA3"/>
    <w:rsid w:val="00EC0C99"/>
    <w:rsid w:val="00EC0FB5"/>
    <w:rsid w:val="00EC1DBF"/>
    <w:rsid w:val="00EC26A2"/>
    <w:rsid w:val="00EC43E9"/>
    <w:rsid w:val="00EC4DC7"/>
    <w:rsid w:val="00EC58A9"/>
    <w:rsid w:val="00EC623D"/>
    <w:rsid w:val="00EC685D"/>
    <w:rsid w:val="00EC6DD7"/>
    <w:rsid w:val="00EC7309"/>
    <w:rsid w:val="00ED0384"/>
    <w:rsid w:val="00ED0869"/>
    <w:rsid w:val="00ED114D"/>
    <w:rsid w:val="00ED1FD7"/>
    <w:rsid w:val="00ED2B1B"/>
    <w:rsid w:val="00ED2F49"/>
    <w:rsid w:val="00ED3CF9"/>
    <w:rsid w:val="00ED5592"/>
    <w:rsid w:val="00ED5B2B"/>
    <w:rsid w:val="00ED5EB0"/>
    <w:rsid w:val="00ED6D13"/>
    <w:rsid w:val="00EE07CA"/>
    <w:rsid w:val="00EE47AE"/>
    <w:rsid w:val="00EE4B66"/>
    <w:rsid w:val="00EE6E1F"/>
    <w:rsid w:val="00EE749D"/>
    <w:rsid w:val="00EF277B"/>
    <w:rsid w:val="00EF4169"/>
    <w:rsid w:val="00EF4320"/>
    <w:rsid w:val="00EF6C55"/>
    <w:rsid w:val="00EF7104"/>
    <w:rsid w:val="00EF74F0"/>
    <w:rsid w:val="00F00E2A"/>
    <w:rsid w:val="00F01998"/>
    <w:rsid w:val="00F02100"/>
    <w:rsid w:val="00F024AC"/>
    <w:rsid w:val="00F025B6"/>
    <w:rsid w:val="00F02BB4"/>
    <w:rsid w:val="00F03D86"/>
    <w:rsid w:val="00F04E3D"/>
    <w:rsid w:val="00F05CA7"/>
    <w:rsid w:val="00F07CD4"/>
    <w:rsid w:val="00F11081"/>
    <w:rsid w:val="00F12AFC"/>
    <w:rsid w:val="00F12B33"/>
    <w:rsid w:val="00F13940"/>
    <w:rsid w:val="00F13CA6"/>
    <w:rsid w:val="00F142DD"/>
    <w:rsid w:val="00F165FE"/>
    <w:rsid w:val="00F1698E"/>
    <w:rsid w:val="00F16B07"/>
    <w:rsid w:val="00F17343"/>
    <w:rsid w:val="00F20281"/>
    <w:rsid w:val="00F2207A"/>
    <w:rsid w:val="00F220F1"/>
    <w:rsid w:val="00F22DF9"/>
    <w:rsid w:val="00F22FDB"/>
    <w:rsid w:val="00F24556"/>
    <w:rsid w:val="00F25962"/>
    <w:rsid w:val="00F25A78"/>
    <w:rsid w:val="00F26247"/>
    <w:rsid w:val="00F268BC"/>
    <w:rsid w:val="00F302EB"/>
    <w:rsid w:val="00F319D6"/>
    <w:rsid w:val="00F31DD4"/>
    <w:rsid w:val="00F32C0F"/>
    <w:rsid w:val="00F32CFA"/>
    <w:rsid w:val="00F330D9"/>
    <w:rsid w:val="00F33682"/>
    <w:rsid w:val="00F33876"/>
    <w:rsid w:val="00F338C4"/>
    <w:rsid w:val="00F34BB8"/>
    <w:rsid w:val="00F34DDA"/>
    <w:rsid w:val="00F3509B"/>
    <w:rsid w:val="00F35E78"/>
    <w:rsid w:val="00F3650F"/>
    <w:rsid w:val="00F36E03"/>
    <w:rsid w:val="00F377C4"/>
    <w:rsid w:val="00F40159"/>
    <w:rsid w:val="00F4022A"/>
    <w:rsid w:val="00F418B1"/>
    <w:rsid w:val="00F42BE6"/>
    <w:rsid w:val="00F42F97"/>
    <w:rsid w:val="00F4319D"/>
    <w:rsid w:val="00F4521A"/>
    <w:rsid w:val="00F5091B"/>
    <w:rsid w:val="00F51150"/>
    <w:rsid w:val="00F51DD4"/>
    <w:rsid w:val="00F533CF"/>
    <w:rsid w:val="00F54856"/>
    <w:rsid w:val="00F54938"/>
    <w:rsid w:val="00F57510"/>
    <w:rsid w:val="00F60541"/>
    <w:rsid w:val="00F60D27"/>
    <w:rsid w:val="00F613D1"/>
    <w:rsid w:val="00F622BB"/>
    <w:rsid w:val="00F62A13"/>
    <w:rsid w:val="00F6332D"/>
    <w:rsid w:val="00F658C6"/>
    <w:rsid w:val="00F66D0F"/>
    <w:rsid w:val="00F66F7F"/>
    <w:rsid w:val="00F67057"/>
    <w:rsid w:val="00F67BD0"/>
    <w:rsid w:val="00F7112F"/>
    <w:rsid w:val="00F71A4E"/>
    <w:rsid w:val="00F71A8B"/>
    <w:rsid w:val="00F71E08"/>
    <w:rsid w:val="00F724A1"/>
    <w:rsid w:val="00F76733"/>
    <w:rsid w:val="00F776A3"/>
    <w:rsid w:val="00F77775"/>
    <w:rsid w:val="00F77CAF"/>
    <w:rsid w:val="00F8170E"/>
    <w:rsid w:val="00F81C22"/>
    <w:rsid w:val="00F82F63"/>
    <w:rsid w:val="00F83D61"/>
    <w:rsid w:val="00F8596C"/>
    <w:rsid w:val="00F859B7"/>
    <w:rsid w:val="00F85C84"/>
    <w:rsid w:val="00F8609E"/>
    <w:rsid w:val="00F86313"/>
    <w:rsid w:val="00F86918"/>
    <w:rsid w:val="00F86C9F"/>
    <w:rsid w:val="00F87085"/>
    <w:rsid w:val="00F90B6B"/>
    <w:rsid w:val="00F9163E"/>
    <w:rsid w:val="00F91C38"/>
    <w:rsid w:val="00F91C7C"/>
    <w:rsid w:val="00F92027"/>
    <w:rsid w:val="00F924B3"/>
    <w:rsid w:val="00F94663"/>
    <w:rsid w:val="00F951D6"/>
    <w:rsid w:val="00F9615D"/>
    <w:rsid w:val="00F96398"/>
    <w:rsid w:val="00F97CC2"/>
    <w:rsid w:val="00FA0BA8"/>
    <w:rsid w:val="00FA18A6"/>
    <w:rsid w:val="00FA4A90"/>
    <w:rsid w:val="00FA52E4"/>
    <w:rsid w:val="00FA5F7E"/>
    <w:rsid w:val="00FA7AE4"/>
    <w:rsid w:val="00FB0EE2"/>
    <w:rsid w:val="00FB146C"/>
    <w:rsid w:val="00FB158A"/>
    <w:rsid w:val="00FB20C5"/>
    <w:rsid w:val="00FB2AB5"/>
    <w:rsid w:val="00FB30B5"/>
    <w:rsid w:val="00FB3D3A"/>
    <w:rsid w:val="00FB4242"/>
    <w:rsid w:val="00FB466A"/>
    <w:rsid w:val="00FB523F"/>
    <w:rsid w:val="00FB5450"/>
    <w:rsid w:val="00FB73C2"/>
    <w:rsid w:val="00FC1C44"/>
    <w:rsid w:val="00FC27F5"/>
    <w:rsid w:val="00FC49D1"/>
    <w:rsid w:val="00FC78E1"/>
    <w:rsid w:val="00FD2DC5"/>
    <w:rsid w:val="00FD449C"/>
    <w:rsid w:val="00FD45FA"/>
    <w:rsid w:val="00FD76A7"/>
    <w:rsid w:val="00FE000F"/>
    <w:rsid w:val="00FE0073"/>
    <w:rsid w:val="00FE075C"/>
    <w:rsid w:val="00FE1745"/>
    <w:rsid w:val="00FE19D0"/>
    <w:rsid w:val="00FE2FCE"/>
    <w:rsid w:val="00FE3B99"/>
    <w:rsid w:val="00FE42FC"/>
    <w:rsid w:val="00FE44AE"/>
    <w:rsid w:val="00FE48DB"/>
    <w:rsid w:val="00FE607B"/>
    <w:rsid w:val="00FE73B5"/>
    <w:rsid w:val="00FE77E9"/>
    <w:rsid w:val="00FE7B9A"/>
    <w:rsid w:val="00FF2645"/>
    <w:rsid w:val="00FF2935"/>
    <w:rsid w:val="00FF2C14"/>
    <w:rsid w:val="00FF4B97"/>
    <w:rsid w:val="00FF595E"/>
    <w:rsid w:val="00FF65BC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4C193"/>
  <w14:defaultImageDpi w14:val="0"/>
  <w15:docId w15:val="{CF89215E-B9BE-4D17-B1BB-80F5CE00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Acronym" w:uiPriority="99"/>
    <w:lsdException w:name="HTML Definition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99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Heading2"/>
    <w:next w:val="Heading4"/>
    <w:link w:val="Heading1Char"/>
    <w:uiPriority w:val="9"/>
    <w:qFormat/>
    <w:rsid w:val="00F85C84"/>
    <w:pPr>
      <w:outlineLvl w:val="0"/>
    </w:pPr>
    <w:rPr>
      <w:rFonts w:ascii="Verdana" w:hAnsi="Verdana"/>
      <w:i w:val="0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F85C84"/>
    <w:pPr>
      <w:spacing w:after="0"/>
      <w:textAlignment w:val="top"/>
      <w:outlineLvl w:val="2"/>
    </w:pPr>
    <w:rPr>
      <w:szCs w:val="3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91F4E"/>
    <w:pPr>
      <w:outlineLvl w:val="3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F85C84"/>
    <w:rPr>
      <w:rFonts w:ascii="Verdana" w:hAnsi="Verdana"/>
      <w:b/>
      <w:bCs/>
      <w:iCs/>
      <w:sz w:val="36"/>
      <w:szCs w:val="28"/>
    </w:rPr>
  </w:style>
  <w:style w:type="character" w:customStyle="1" w:styleId="Heading2Char">
    <w:name w:val="Heading 2 Char"/>
    <w:link w:val="Heading2"/>
    <w:uiPriority w:val="9"/>
    <w:locked/>
    <w:rsid w:val="003B4C49"/>
    <w:rPr>
      <w:rFonts w:ascii="Arial" w:hAnsi="Arial"/>
      <w:b/>
      <w:i/>
      <w:sz w:val="28"/>
    </w:rPr>
  </w:style>
  <w:style w:type="character" w:customStyle="1" w:styleId="Heading3Char">
    <w:name w:val="Heading 3 Char"/>
    <w:link w:val="Heading3"/>
    <w:uiPriority w:val="9"/>
    <w:locked/>
    <w:rsid w:val="00F85C84"/>
    <w:rPr>
      <w:rFonts w:ascii="Verdana" w:hAnsi="Verdana" w:cs="Arial"/>
      <w:b/>
      <w:sz w:val="36"/>
      <w:szCs w:val="36"/>
    </w:rPr>
  </w:style>
  <w:style w:type="character" w:customStyle="1" w:styleId="Heading4Char">
    <w:name w:val="Heading 4 Char"/>
    <w:link w:val="Heading4"/>
    <w:uiPriority w:val="9"/>
    <w:semiHidden/>
    <w:rsid w:val="00AF2C95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uiPriority w:val="99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sid w:val="00637CA1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uiPriority w:val="99"/>
    <w:rsid w:val="00637CA1"/>
    <w:rPr>
      <w:color w:val="800080"/>
      <w:u w:val="single"/>
    </w:rPr>
  </w:style>
  <w:style w:type="table" w:styleId="TableGrid">
    <w:name w:val="Table Grid"/>
    <w:basedOn w:val="TableNormal"/>
    <w:uiPriority w:val="5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</w:rPr>
  </w:style>
  <w:style w:type="paragraph" w:styleId="Header">
    <w:name w:val="header"/>
    <w:basedOn w:val="Normal"/>
    <w:link w:val="HeaderChar"/>
    <w:uiPriority w:val="99"/>
    <w:rsid w:val="00FC1C4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AF2C9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AF2C95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rsid w:val="004231B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457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2C95"/>
    <w:rPr>
      <w:sz w:val="18"/>
      <w:szCs w:val="18"/>
    </w:rPr>
  </w:style>
  <w:style w:type="paragraph" w:customStyle="1" w:styleId="BulletText1">
    <w:name w:val="Bullet Text 1"/>
    <w:basedOn w:val="Normal"/>
    <w:rsid w:val="00733D24"/>
    <w:pPr>
      <w:numPr>
        <w:numId w:val="1"/>
      </w:numPr>
    </w:pPr>
    <w:rPr>
      <w:color w:val="000000"/>
      <w:szCs w:val="20"/>
    </w:rPr>
  </w:style>
  <w:style w:type="paragraph" w:customStyle="1" w:styleId="BulletText2">
    <w:name w:val="Bullet Text 2"/>
    <w:basedOn w:val="Normal"/>
    <w:rsid w:val="00733D24"/>
    <w:pPr>
      <w:numPr>
        <w:numId w:val="2"/>
      </w:numPr>
    </w:pPr>
    <w:rPr>
      <w:color w:val="000000"/>
      <w:szCs w:val="20"/>
    </w:rPr>
  </w:style>
  <w:style w:type="paragraph" w:customStyle="1" w:styleId="ContinuedBlockLabel">
    <w:name w:val="Continued Block Label"/>
    <w:basedOn w:val="Normal"/>
    <w:next w:val="Normal"/>
    <w:rsid w:val="00733D24"/>
    <w:pPr>
      <w:spacing w:after="240"/>
    </w:pPr>
    <w:rPr>
      <w:b/>
      <w:color w:val="000000"/>
      <w:sz w:val="22"/>
      <w:szCs w:val="20"/>
    </w:rPr>
  </w:style>
  <w:style w:type="paragraph" w:customStyle="1" w:styleId="TableText">
    <w:name w:val="Table Text"/>
    <w:basedOn w:val="Normal"/>
    <w:rsid w:val="00733D24"/>
    <w:rPr>
      <w:color w:val="000000"/>
      <w:szCs w:val="20"/>
    </w:rPr>
  </w:style>
  <w:style w:type="paragraph" w:customStyle="1" w:styleId="MapTitleContinued">
    <w:name w:val="Map Title. Continued"/>
    <w:basedOn w:val="Normal"/>
    <w:next w:val="Normal"/>
    <w:rsid w:val="00733D24"/>
    <w:pPr>
      <w:spacing w:after="240"/>
    </w:pPr>
    <w:rPr>
      <w:rFonts w:ascii="Arial" w:hAnsi="Arial" w:cs="Arial"/>
      <w:b/>
      <w:color w:val="000000"/>
      <w:sz w:val="32"/>
      <w:szCs w:val="20"/>
    </w:rPr>
  </w:style>
  <w:style w:type="paragraph" w:customStyle="1" w:styleId="PublicationTitle">
    <w:name w:val="Publication Title"/>
    <w:basedOn w:val="Normal"/>
    <w:next w:val="Heading4"/>
    <w:rsid w:val="00733D24"/>
    <w:pPr>
      <w:spacing w:after="240"/>
      <w:jc w:val="center"/>
    </w:pPr>
    <w:rPr>
      <w:rFonts w:ascii="Arial" w:hAnsi="Arial" w:cs="Arial"/>
      <w:b/>
      <w:color w:val="000000"/>
      <w:sz w:val="32"/>
      <w:szCs w:val="20"/>
    </w:rPr>
  </w:style>
  <w:style w:type="character" w:styleId="HTMLAcronym">
    <w:name w:val="HTML Acronym"/>
    <w:uiPriority w:val="99"/>
    <w:rsid w:val="007A08F4"/>
    <w:rPr>
      <w:rFonts w:cs="Times New Roman"/>
    </w:rPr>
  </w:style>
  <w:style w:type="paragraph" w:customStyle="1" w:styleId="EmbeddedText">
    <w:name w:val="Embedded Text"/>
    <w:basedOn w:val="Normal"/>
    <w:rsid w:val="00E21033"/>
    <w:rPr>
      <w:color w:val="000000"/>
      <w:szCs w:val="20"/>
    </w:rPr>
  </w:style>
  <w:style w:type="paragraph" w:customStyle="1" w:styleId="IMTOC">
    <w:name w:val="IMTOC"/>
    <w:rsid w:val="004F2DFA"/>
    <w:rPr>
      <w:sz w:val="24"/>
    </w:rPr>
  </w:style>
  <w:style w:type="character" w:styleId="CommentReference">
    <w:name w:val="annotation reference"/>
    <w:uiPriority w:val="99"/>
    <w:rsid w:val="00DE5168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DE516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DE5168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E5168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DE5168"/>
    <w:rPr>
      <w:rFonts w:cs="Times New Roman"/>
      <w:b/>
    </w:rPr>
  </w:style>
  <w:style w:type="paragraph" w:styleId="ListParagraph">
    <w:name w:val="List Paragraph"/>
    <w:basedOn w:val="Normal"/>
    <w:uiPriority w:val="34"/>
    <w:qFormat/>
    <w:rsid w:val="00C40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F85C84"/>
    <w:pPr>
      <w:tabs>
        <w:tab w:val="right" w:leader="dot" w:pos="21590"/>
      </w:tabs>
    </w:pPr>
    <w:rPr>
      <w:rFonts w:ascii="Verdana" w:hAnsi="Verdana"/>
    </w:rPr>
  </w:style>
  <w:style w:type="paragraph" w:styleId="TOC2">
    <w:name w:val="toc 2"/>
    <w:basedOn w:val="Normal"/>
    <w:next w:val="Normal"/>
    <w:autoRedefine/>
    <w:uiPriority w:val="39"/>
    <w:rsid w:val="00C91F4E"/>
    <w:pPr>
      <w:tabs>
        <w:tab w:val="right" w:leader="dot" w:pos="12950"/>
      </w:tabs>
      <w:ind w:left="360"/>
    </w:pPr>
    <w:rPr>
      <w:rFonts w:ascii="Verdana" w:hAnsi="Verdana"/>
      <w:noProof/>
    </w:rPr>
  </w:style>
  <w:style w:type="paragraph" w:styleId="Revision">
    <w:name w:val="Revision"/>
    <w:hidden/>
    <w:uiPriority w:val="99"/>
    <w:semiHidden/>
    <w:rsid w:val="004D4FF0"/>
    <w:rPr>
      <w:sz w:val="24"/>
      <w:szCs w:val="24"/>
    </w:rPr>
  </w:style>
  <w:style w:type="paragraph" w:customStyle="1" w:styleId="body">
    <w:name w:val="body"/>
    <w:basedOn w:val="Normal"/>
    <w:uiPriority w:val="99"/>
    <w:rsid w:val="004B7896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hAnsi="MyriadPro-Regular" w:cs="MyriadPro-Regular"/>
      <w:color w:val="000000"/>
    </w:rPr>
  </w:style>
  <w:style w:type="character" w:customStyle="1" w:styleId="bodybold">
    <w:name w:val="body bold"/>
    <w:uiPriority w:val="99"/>
    <w:rsid w:val="004B7896"/>
    <w:rPr>
      <w:rFonts w:ascii="MyriadPro-Bold" w:hAnsi="MyriadPro-Bold"/>
      <w:b/>
    </w:rPr>
  </w:style>
  <w:style w:type="paragraph" w:styleId="NoSpacing">
    <w:name w:val="No Spacing"/>
    <w:basedOn w:val="Normal"/>
    <w:uiPriority w:val="1"/>
    <w:qFormat/>
    <w:rsid w:val="00621778"/>
    <w:rPr>
      <w:rFonts w:ascii="Calibri" w:hAnsi="Calibri"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A84995"/>
    <w:rPr>
      <w:sz w:val="24"/>
      <w:szCs w:val="24"/>
    </w:rPr>
  </w:style>
  <w:style w:type="paragraph" w:customStyle="1" w:styleId="style-scope">
    <w:name w:val="style-scope"/>
    <w:basedOn w:val="Normal"/>
    <w:rsid w:val="00B0085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61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607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19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0283">
                  <w:marLeft w:val="1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058">
              <w:marLeft w:val="1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569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7199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6536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7435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500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799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211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672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9591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567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5613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40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7457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832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739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080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6486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2065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04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8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310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8598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63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8833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123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0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288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53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5476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027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0883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464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98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453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0061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736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681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1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25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7732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565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007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4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775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936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89596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293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748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901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5193">
                  <w:marLeft w:val="1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6700">
              <w:marLeft w:val="1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5537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3397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8872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719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4814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838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2787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289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767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543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4971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681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5326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0296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5355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364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707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477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944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0351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84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966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168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3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99908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9938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6344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946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6723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8427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551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6138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6835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958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0661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4707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7094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260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4330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573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44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17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52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63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45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37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22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29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330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267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24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41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83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47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12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21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86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00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34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41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82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20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28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54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27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1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19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80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20">
          <w:marLeft w:val="18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38">
          <w:marLeft w:val="18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65">
          <w:marLeft w:val="18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83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31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92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99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14">
          <w:marLeft w:val="187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94">
          <w:marLeft w:val="187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59">
          <w:marLeft w:val="187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91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87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13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68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38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03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08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39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452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28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96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75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97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58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96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16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05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40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64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66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88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364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85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199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01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10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03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10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06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09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70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4157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1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255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658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0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465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704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58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4358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29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9A823-A50E-4EF3-B629-8CA7F0397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63</TotalTime>
  <Pages>1</Pages>
  <Words>93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Chuck</dc:creator>
  <cp:keywords/>
  <dc:description/>
  <cp:lastModifiedBy>Dugdale, Brienna</cp:lastModifiedBy>
  <cp:revision>19</cp:revision>
  <cp:lastPrinted>2017-11-10T20:22:00Z</cp:lastPrinted>
  <dcterms:created xsi:type="dcterms:W3CDTF">2020-11-12T16:41:00Z</dcterms:created>
  <dcterms:modified xsi:type="dcterms:W3CDTF">2025-06-30T15:03:00Z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2021-10-15T12:23:30Z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fd3920f9-af32-4cae-a3c7-6bb9c2d7240c</vt:lpwstr>
  </property>
  <property fmtid="{D5CDD505-2E9C-101B-9397-08002B2CF9AE}" pid="8" name="MSIP_Label_67599526-06ca-49cc-9fa9-5307800a949a_ContentBits">
    <vt:lpwstr>0</vt:lpwstr>
  </property>
</Properties>
</file>