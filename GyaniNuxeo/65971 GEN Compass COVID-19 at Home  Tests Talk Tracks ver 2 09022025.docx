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4D03D" w14:textId="0B13A23C" w:rsidR="00255C6B" w:rsidRPr="00D40F85" w:rsidRDefault="0067062F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3"/>
      <w:bookmarkStart w:id="2" w:name="OLE_LINK1"/>
      <w:bookmarkEnd w:id="0"/>
      <w:r>
        <w:rPr>
          <w:rFonts w:ascii="Verdana" w:hAnsi="Verdana"/>
          <w:color w:val="000000"/>
          <w:sz w:val="36"/>
          <w:szCs w:val="36"/>
        </w:rPr>
        <w:t xml:space="preserve">Compass </w:t>
      </w:r>
      <w:r w:rsidR="0068005A">
        <w:rPr>
          <w:rFonts w:ascii="Verdana" w:hAnsi="Verdana"/>
          <w:color w:val="000000"/>
          <w:sz w:val="36"/>
          <w:szCs w:val="36"/>
        </w:rPr>
        <w:t>COVID</w:t>
      </w:r>
      <w:r w:rsidR="00650D0B" w:rsidRPr="00D40F85">
        <w:rPr>
          <w:rFonts w:ascii="Verdana" w:hAnsi="Verdana"/>
          <w:color w:val="000000"/>
          <w:sz w:val="36"/>
          <w:szCs w:val="36"/>
        </w:rPr>
        <w:t xml:space="preserve">-19 </w:t>
      </w:r>
      <w:r w:rsidR="00A3648E">
        <w:rPr>
          <w:rFonts w:ascii="Verdana" w:hAnsi="Verdana"/>
          <w:color w:val="000000"/>
          <w:sz w:val="36"/>
          <w:szCs w:val="36"/>
        </w:rPr>
        <w:t>A</w:t>
      </w:r>
      <w:r w:rsidR="0072161B">
        <w:rPr>
          <w:rFonts w:ascii="Verdana" w:hAnsi="Verdana"/>
          <w:color w:val="000000"/>
          <w:sz w:val="36"/>
          <w:szCs w:val="36"/>
        </w:rPr>
        <w:t>t-</w:t>
      </w:r>
      <w:r w:rsidR="00A3648E">
        <w:rPr>
          <w:rFonts w:ascii="Verdana" w:hAnsi="Verdana"/>
          <w:color w:val="000000"/>
          <w:sz w:val="36"/>
          <w:szCs w:val="36"/>
        </w:rPr>
        <w:t>H</w:t>
      </w:r>
      <w:r w:rsidR="0072161B">
        <w:rPr>
          <w:rFonts w:ascii="Verdana" w:hAnsi="Verdana"/>
          <w:color w:val="000000"/>
          <w:sz w:val="36"/>
          <w:szCs w:val="36"/>
        </w:rPr>
        <w:t>ome</w:t>
      </w:r>
      <w:r w:rsidR="00A3648E">
        <w:rPr>
          <w:rFonts w:ascii="Verdana" w:hAnsi="Verdana"/>
          <w:color w:val="000000"/>
          <w:sz w:val="36"/>
          <w:szCs w:val="36"/>
        </w:rPr>
        <w:t xml:space="preserve"> T</w:t>
      </w:r>
      <w:r w:rsidR="00650D0B" w:rsidRPr="00D40F85">
        <w:rPr>
          <w:rFonts w:ascii="Verdana" w:hAnsi="Verdana"/>
          <w:color w:val="000000"/>
          <w:sz w:val="36"/>
          <w:szCs w:val="36"/>
        </w:rPr>
        <w:t>ests</w:t>
      </w:r>
      <w:r w:rsidR="00D40F85">
        <w:rPr>
          <w:rFonts w:ascii="Verdana" w:hAnsi="Verdana"/>
          <w:color w:val="000000"/>
          <w:sz w:val="36"/>
          <w:szCs w:val="36"/>
        </w:rPr>
        <w:t xml:space="preserve"> </w:t>
      </w:r>
      <w:bookmarkEnd w:id="1"/>
      <w:r w:rsidR="00D40F85">
        <w:rPr>
          <w:rFonts w:ascii="Verdana" w:hAnsi="Verdana"/>
          <w:color w:val="000000"/>
          <w:sz w:val="36"/>
          <w:szCs w:val="36"/>
        </w:rPr>
        <w:t>Talk Track</w:t>
      </w:r>
      <w:r w:rsidR="00123A7C">
        <w:rPr>
          <w:rFonts w:ascii="Verdana" w:hAnsi="Verdana"/>
          <w:color w:val="000000"/>
          <w:sz w:val="36"/>
          <w:szCs w:val="36"/>
        </w:rPr>
        <w:t>s</w:t>
      </w:r>
    </w:p>
    <w:bookmarkEnd w:id="2"/>
    <w:p w14:paraId="12C86B4B" w14:textId="77777777" w:rsidR="00230CFF" w:rsidRDefault="00230CFF" w:rsidP="00230CFF">
      <w:pPr>
        <w:rPr>
          <w:rFonts w:ascii="Verdana" w:hAnsi="Verdana"/>
          <w:sz w:val="24"/>
          <w:szCs w:val="24"/>
        </w:rPr>
      </w:pPr>
    </w:p>
    <w:p w14:paraId="5CF8BEB2" w14:textId="5199C286" w:rsidR="00230CFF" w:rsidRPr="00230CFF" w:rsidRDefault="004E0321" w:rsidP="00230CFF">
      <w:pPr>
        <w:rPr>
          <w:rFonts w:ascii="Verdana" w:eastAsiaTheme="minorEastAsia" w:hAnsi="Verdana" w:cstheme="minorBidi"/>
          <w:noProof/>
          <w:kern w:val="2"/>
          <w:sz w:val="24"/>
          <w:szCs w:val="24"/>
          <w14:ligatures w14:val="standardContextual"/>
        </w:rPr>
      </w:pPr>
      <w:r w:rsidRPr="00230CFF">
        <w:rPr>
          <w:rFonts w:ascii="Verdana" w:hAnsi="Verdana"/>
          <w:sz w:val="24"/>
          <w:szCs w:val="24"/>
        </w:rPr>
        <w:fldChar w:fldCharType="begin"/>
      </w:r>
      <w:r w:rsidRPr="00230CFF">
        <w:rPr>
          <w:rFonts w:ascii="Verdana" w:hAnsi="Verdana"/>
          <w:sz w:val="24"/>
          <w:szCs w:val="24"/>
        </w:rPr>
        <w:instrText xml:space="preserve"> TOC \o "2-2" \n \h \z \u </w:instrText>
      </w:r>
      <w:r w:rsidRPr="00230CFF">
        <w:rPr>
          <w:rFonts w:ascii="Verdana" w:hAnsi="Verdana"/>
          <w:sz w:val="24"/>
          <w:szCs w:val="24"/>
        </w:rPr>
        <w:fldChar w:fldCharType="separate"/>
      </w:r>
      <w:hyperlink w:anchor="_Toc208228777" w:history="1">
        <w:r w:rsidR="00230CFF" w:rsidRPr="00230CFF">
          <w:rPr>
            <w:rStyle w:val="Hyperlink"/>
            <w:rFonts w:ascii="Verdana" w:hAnsi="Verdana"/>
            <w:noProof/>
            <w:sz w:val="24"/>
            <w:szCs w:val="24"/>
          </w:rPr>
          <w:t>Background</w:t>
        </w:r>
      </w:hyperlink>
    </w:p>
    <w:p w14:paraId="4DB8A647" w14:textId="1A5F5597" w:rsidR="00230CFF" w:rsidRPr="00230CFF" w:rsidRDefault="00230CFF" w:rsidP="00230CFF">
      <w:pPr>
        <w:rPr>
          <w:rFonts w:ascii="Verdana" w:eastAsiaTheme="minorEastAsia" w:hAnsi="Verdana" w:cstheme="minorBidi"/>
          <w:noProof/>
          <w:kern w:val="2"/>
          <w:sz w:val="24"/>
          <w:szCs w:val="24"/>
          <w14:ligatures w14:val="standardContextual"/>
        </w:rPr>
      </w:pPr>
      <w:hyperlink w:anchor="_Toc208228778" w:history="1">
        <w:r w:rsidRPr="00230CFF">
          <w:rPr>
            <w:rStyle w:val="Hyperlink"/>
            <w:rFonts w:ascii="Verdana" w:hAnsi="Verdana"/>
            <w:noProof/>
            <w:sz w:val="24"/>
            <w:szCs w:val="24"/>
          </w:rPr>
          <w:t>Reminders</w:t>
        </w:r>
      </w:hyperlink>
    </w:p>
    <w:p w14:paraId="3FCFD60C" w14:textId="370D4F09" w:rsidR="00230CFF" w:rsidRPr="00230CFF" w:rsidRDefault="00230CFF" w:rsidP="00230CFF">
      <w:pPr>
        <w:rPr>
          <w:rFonts w:ascii="Verdana" w:eastAsiaTheme="minorEastAsia" w:hAnsi="Verdana" w:cstheme="minorBidi"/>
          <w:noProof/>
          <w:kern w:val="2"/>
          <w:sz w:val="24"/>
          <w:szCs w:val="24"/>
          <w14:ligatures w14:val="standardContextual"/>
        </w:rPr>
      </w:pPr>
      <w:hyperlink w:anchor="_Toc208228779" w:history="1">
        <w:r w:rsidRPr="00230CFF">
          <w:rPr>
            <w:rStyle w:val="Hyperlink"/>
            <w:rFonts w:ascii="Verdana" w:hAnsi="Verdana"/>
            <w:noProof/>
            <w:sz w:val="24"/>
            <w:szCs w:val="24"/>
          </w:rPr>
          <w:t>Retail Pharmacy Callers Only</w:t>
        </w:r>
      </w:hyperlink>
    </w:p>
    <w:p w14:paraId="2353658D" w14:textId="0607EF13" w:rsidR="00230CFF" w:rsidRPr="00230CFF" w:rsidRDefault="00230CFF" w:rsidP="00230CFF">
      <w:pPr>
        <w:rPr>
          <w:rFonts w:ascii="Verdana" w:eastAsiaTheme="minorEastAsia" w:hAnsi="Verdana" w:cstheme="minorBidi"/>
          <w:noProof/>
          <w:kern w:val="2"/>
          <w:sz w:val="24"/>
          <w:szCs w:val="24"/>
          <w14:ligatures w14:val="standardContextual"/>
        </w:rPr>
      </w:pPr>
      <w:hyperlink w:anchor="_Toc208228780" w:history="1">
        <w:r w:rsidRPr="00230CFF">
          <w:rPr>
            <w:rStyle w:val="Hyperlink"/>
            <w:rFonts w:ascii="Verdana" w:hAnsi="Verdana"/>
            <w:noProof/>
            <w:sz w:val="24"/>
            <w:szCs w:val="24"/>
          </w:rPr>
          <w:t>Commercial Plan Coverage</w:t>
        </w:r>
      </w:hyperlink>
    </w:p>
    <w:p w14:paraId="516B87DF" w14:textId="28BDCC53" w:rsidR="00230CFF" w:rsidRPr="00230CFF" w:rsidRDefault="00230CFF" w:rsidP="00230CFF">
      <w:pPr>
        <w:rPr>
          <w:rFonts w:ascii="Verdana" w:eastAsiaTheme="minorEastAsia" w:hAnsi="Verdana" w:cstheme="minorBidi"/>
          <w:noProof/>
          <w:kern w:val="2"/>
          <w:sz w:val="24"/>
          <w:szCs w:val="24"/>
          <w14:ligatures w14:val="standardContextual"/>
        </w:rPr>
      </w:pPr>
      <w:hyperlink w:anchor="_Toc208228781" w:history="1">
        <w:r w:rsidRPr="00230CFF">
          <w:rPr>
            <w:rStyle w:val="Hyperlink"/>
            <w:rFonts w:ascii="Verdana" w:hAnsi="Verdana"/>
            <w:noProof/>
            <w:sz w:val="24"/>
            <w:szCs w:val="24"/>
          </w:rPr>
          <w:t>Purchase or Ordering the at-home COVID-19 Tests</w:t>
        </w:r>
      </w:hyperlink>
    </w:p>
    <w:p w14:paraId="254851F3" w14:textId="014D3BD1" w:rsidR="00230CFF" w:rsidRPr="00230CFF" w:rsidRDefault="00230CFF" w:rsidP="00230CFF">
      <w:pPr>
        <w:rPr>
          <w:rFonts w:ascii="Verdana" w:eastAsiaTheme="minorEastAsia" w:hAnsi="Verdana" w:cstheme="minorBidi"/>
          <w:noProof/>
          <w:kern w:val="2"/>
          <w:sz w:val="24"/>
          <w:szCs w:val="24"/>
          <w14:ligatures w14:val="standardContextual"/>
        </w:rPr>
      </w:pPr>
      <w:hyperlink w:anchor="_Toc208228782" w:history="1">
        <w:r w:rsidRPr="00230CFF">
          <w:rPr>
            <w:rStyle w:val="Hyperlink"/>
            <w:rFonts w:ascii="Verdana" w:hAnsi="Verdana"/>
            <w:noProof/>
            <w:sz w:val="24"/>
            <w:szCs w:val="24"/>
          </w:rPr>
          <w:t>Online Order Error on CVS.com for COVID-19 at Home Tests</w:t>
        </w:r>
      </w:hyperlink>
    </w:p>
    <w:p w14:paraId="627CAC3F" w14:textId="11A8A97E" w:rsidR="00230CFF" w:rsidRPr="00230CFF" w:rsidRDefault="00230CFF" w:rsidP="00230CFF">
      <w:pPr>
        <w:rPr>
          <w:rFonts w:ascii="Verdana" w:eastAsiaTheme="minorEastAsia" w:hAnsi="Verdana" w:cstheme="minorBidi"/>
          <w:noProof/>
          <w:kern w:val="2"/>
          <w:sz w:val="24"/>
          <w:szCs w:val="24"/>
          <w14:ligatures w14:val="standardContextual"/>
        </w:rPr>
      </w:pPr>
      <w:hyperlink w:anchor="_Toc208228783" w:history="1">
        <w:r w:rsidRPr="00230CFF">
          <w:rPr>
            <w:rStyle w:val="Hyperlink"/>
            <w:rFonts w:ascii="Verdana" w:hAnsi="Verdana"/>
            <w:noProof/>
            <w:sz w:val="24"/>
            <w:szCs w:val="24"/>
          </w:rPr>
          <w:t>Reimbursement</w:t>
        </w:r>
      </w:hyperlink>
    </w:p>
    <w:p w14:paraId="63E8C5F9" w14:textId="1E878EDE" w:rsidR="00230CFF" w:rsidRPr="00230CFF" w:rsidRDefault="00230CFF" w:rsidP="00230CFF">
      <w:pPr>
        <w:rPr>
          <w:rFonts w:ascii="Verdana" w:eastAsiaTheme="minorEastAsia" w:hAnsi="Verdana" w:cstheme="minorBidi"/>
          <w:noProof/>
          <w:kern w:val="2"/>
          <w:sz w:val="24"/>
          <w:szCs w:val="24"/>
          <w14:ligatures w14:val="standardContextual"/>
        </w:rPr>
      </w:pPr>
      <w:hyperlink w:anchor="_Toc208228784" w:history="1">
        <w:r w:rsidRPr="00230CFF">
          <w:rPr>
            <w:rStyle w:val="Hyperlink"/>
            <w:rFonts w:ascii="Verdana" w:hAnsi="Verdana"/>
            <w:noProof/>
            <w:sz w:val="24"/>
            <w:szCs w:val="24"/>
          </w:rPr>
          <w:t>Miscellaneous</w:t>
        </w:r>
      </w:hyperlink>
    </w:p>
    <w:p w14:paraId="73FFE088" w14:textId="503E90AA" w:rsidR="00230CFF" w:rsidRPr="00230CFF" w:rsidRDefault="00230CFF" w:rsidP="00230CFF">
      <w:pPr>
        <w:rPr>
          <w:rFonts w:ascii="Verdana" w:eastAsiaTheme="minorEastAsia" w:hAnsi="Verdana" w:cstheme="minorBidi"/>
          <w:noProof/>
          <w:kern w:val="2"/>
          <w:sz w:val="24"/>
          <w:szCs w:val="24"/>
          <w14:ligatures w14:val="standardContextual"/>
        </w:rPr>
      </w:pPr>
      <w:hyperlink w:anchor="_Toc208228785" w:history="1">
        <w:r w:rsidRPr="00230CFF">
          <w:rPr>
            <w:rStyle w:val="Hyperlink"/>
            <w:rFonts w:ascii="Verdana" w:hAnsi="Verdana"/>
            <w:noProof/>
            <w:sz w:val="24"/>
            <w:szCs w:val="24"/>
          </w:rPr>
          <w:t>Related Documents</w:t>
        </w:r>
      </w:hyperlink>
    </w:p>
    <w:p w14:paraId="1EA5AA81" w14:textId="3A55C402" w:rsidR="00431CE2" w:rsidRDefault="004E0321" w:rsidP="00230CFF">
      <w:pPr>
        <w:rPr>
          <w:sz w:val="24"/>
          <w:szCs w:val="24"/>
        </w:rPr>
      </w:pPr>
      <w:r w:rsidRPr="00230CFF">
        <w:rPr>
          <w:rFonts w:ascii="Verdana" w:hAnsi="Verdana"/>
          <w:sz w:val="24"/>
          <w:szCs w:val="24"/>
        </w:rPr>
        <w:fldChar w:fldCharType="end"/>
      </w:r>
    </w:p>
    <w:p w14:paraId="20931B7E" w14:textId="77777777" w:rsidR="00B74E99" w:rsidRDefault="00B74E99" w:rsidP="004E0321">
      <w:pPr>
        <w:rPr>
          <w:rFonts w:ascii="Verdana" w:hAnsi="Verdana" w:cstheme="minorHAnsi"/>
          <w:b/>
          <w:bCs/>
          <w:sz w:val="24"/>
          <w:szCs w:val="24"/>
        </w:rPr>
      </w:pPr>
    </w:p>
    <w:p w14:paraId="7074C088" w14:textId="35F55A39" w:rsidR="00282AF2" w:rsidRDefault="00B235BC" w:rsidP="004E0321">
      <w:pPr>
        <w:rPr>
          <w:rFonts w:ascii="Verdana" w:hAnsi="Verdana"/>
          <w:sz w:val="24"/>
          <w:szCs w:val="24"/>
        </w:rPr>
      </w:pPr>
      <w:r>
        <w:rPr>
          <w:rFonts w:ascii="Verdana" w:hAnsi="Verdana" w:cstheme="minorHAnsi"/>
          <w:b/>
          <w:noProof/>
          <w:sz w:val="24"/>
          <w:szCs w:val="24"/>
        </w:rPr>
        <w:drawing>
          <wp:inline distT="0" distB="0" distL="0" distR="0" wp14:anchorId="45E3DF98" wp14:editId="2D189015">
            <wp:extent cx="238125" cy="2095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theme="minorHAnsi"/>
          <w:b/>
          <w:bCs/>
          <w:sz w:val="24"/>
          <w:szCs w:val="24"/>
        </w:rPr>
        <w:t xml:space="preserve"> Be careful not to deviate from the information as stated in this document.</w:t>
      </w:r>
    </w:p>
    <w:p w14:paraId="6DCB4604" w14:textId="77777777" w:rsidR="00A23D58" w:rsidRDefault="00A23D58" w:rsidP="004E0321">
      <w:pPr>
        <w:rPr>
          <w:rFonts w:ascii="Verdana" w:hAnsi="Verdana"/>
          <w:sz w:val="24"/>
          <w:szCs w:val="24"/>
        </w:rPr>
      </w:pPr>
    </w:p>
    <w:p w14:paraId="7006372D" w14:textId="30934446" w:rsidR="004E0321" w:rsidRDefault="004E0321" w:rsidP="00B44E68">
      <w:pPr>
        <w:spacing w:before="120" w:after="120"/>
        <w:rPr>
          <w:rFonts w:ascii="Verdana" w:eastAsia="Times New Roman" w:hAnsi="Verdana"/>
          <w:color w:val="000000"/>
          <w:sz w:val="24"/>
          <w:szCs w:val="24"/>
        </w:rPr>
      </w:pPr>
      <w:r w:rsidRPr="006F5688">
        <w:rPr>
          <w:rStyle w:val="Hyperlink"/>
          <w:rFonts w:ascii="Verdana" w:hAnsi="Verdana"/>
          <w:b/>
          <w:bCs/>
          <w:color w:val="auto"/>
          <w:sz w:val="24"/>
          <w:szCs w:val="24"/>
          <w:u w:val="none"/>
        </w:rPr>
        <w:t>Description:</w:t>
      </w:r>
      <w:r w:rsidRPr="006F5688">
        <w:rPr>
          <w:rStyle w:val="Hyperlink"/>
          <w:color w:val="auto"/>
          <w:sz w:val="24"/>
          <w:szCs w:val="24"/>
          <w:u w:val="none"/>
        </w:rPr>
        <w:t xml:space="preserve"> </w:t>
      </w:r>
      <w:bookmarkStart w:id="3" w:name="OLE_LINK19"/>
      <w:bookmarkStart w:id="4" w:name="OLE_LINK99"/>
      <w:r w:rsidR="0094532D">
        <w:rPr>
          <w:rFonts w:ascii="Verdana" w:eastAsia="Times New Roman" w:hAnsi="Verdana"/>
          <w:color w:val="000000"/>
          <w:sz w:val="24"/>
          <w:szCs w:val="24"/>
        </w:rPr>
        <w:t xml:space="preserve">Talk Tracks to assist with handling calls related to </w:t>
      </w:r>
      <w:r w:rsidR="00A133E7">
        <w:rPr>
          <w:rFonts w:ascii="Verdana" w:eastAsia="Times New Roman" w:hAnsi="Verdana"/>
          <w:color w:val="000000"/>
          <w:sz w:val="24"/>
          <w:szCs w:val="24"/>
        </w:rPr>
        <w:t>general information,</w:t>
      </w:r>
      <w:r w:rsidR="0094532D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r w:rsidR="00A133E7">
        <w:rPr>
          <w:rFonts w:ascii="Verdana" w:eastAsia="Times New Roman" w:hAnsi="Verdana"/>
          <w:color w:val="000000"/>
          <w:sz w:val="24"/>
          <w:szCs w:val="24"/>
        </w:rPr>
        <w:t xml:space="preserve">ordering and reimbursement for the </w:t>
      </w:r>
      <w:r w:rsidR="0094532D">
        <w:rPr>
          <w:rFonts w:ascii="Verdana" w:eastAsia="Times New Roman" w:hAnsi="Verdana"/>
          <w:color w:val="000000"/>
          <w:sz w:val="24"/>
          <w:szCs w:val="24"/>
        </w:rPr>
        <w:t xml:space="preserve">COVID-19 </w:t>
      </w:r>
      <w:r w:rsidR="00B40783">
        <w:rPr>
          <w:rFonts w:ascii="Verdana" w:eastAsia="Times New Roman" w:hAnsi="Verdana"/>
          <w:color w:val="000000"/>
          <w:sz w:val="24"/>
          <w:szCs w:val="24"/>
        </w:rPr>
        <w:t>at-home</w:t>
      </w:r>
      <w:r w:rsidR="0094532D">
        <w:rPr>
          <w:rFonts w:ascii="Verdana" w:eastAsia="Times New Roman" w:hAnsi="Verdana"/>
          <w:color w:val="000000"/>
          <w:sz w:val="24"/>
          <w:szCs w:val="24"/>
        </w:rPr>
        <w:t xml:space="preserve"> tests.</w:t>
      </w:r>
      <w:bookmarkEnd w:id="3"/>
    </w:p>
    <w:p w14:paraId="071A986A" w14:textId="77777777" w:rsidR="00D9298E" w:rsidRDefault="00D9298E" w:rsidP="00B44E68">
      <w:pPr>
        <w:spacing w:before="120" w:after="120"/>
        <w:rPr>
          <w:rStyle w:val="Hyperlink"/>
          <w:rFonts w:ascii="Verdana" w:hAnsi="Verdana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431CE2" w14:paraId="31B3C002" w14:textId="77777777" w:rsidTr="0050063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DC60B7D" w14:textId="5D7BCEFB" w:rsidR="00431CE2" w:rsidRDefault="00431CE2" w:rsidP="00B44E68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5" w:name="_Toc208228777"/>
            <w:bookmarkEnd w:id="4"/>
            <w:r>
              <w:rPr>
                <w:rFonts w:ascii="Verdana" w:hAnsi="Verdana"/>
                <w:i w:val="0"/>
              </w:rPr>
              <w:t>Background</w:t>
            </w:r>
            <w:bookmarkEnd w:id="5"/>
            <w:r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57D9ED02" w14:textId="450B361E" w:rsidR="00431CE2" w:rsidRDefault="00431CE2" w:rsidP="00B10D70">
      <w:pPr>
        <w:rPr>
          <w:rFonts w:ascii="Verdana" w:eastAsia="Times New Roman" w:hAnsi="Verdana"/>
          <w:color w:val="000000"/>
        </w:rPr>
      </w:pPr>
    </w:p>
    <w:p w14:paraId="0740F3E4" w14:textId="120E4887" w:rsidR="00D16066" w:rsidRPr="00D16066" w:rsidRDefault="00D16066" w:rsidP="00D16066">
      <w:pPr>
        <w:rPr>
          <w:rFonts w:ascii="Verdana" w:eastAsia="Times New Roman" w:hAnsi="Verdana" w:cstheme="minorHAnsi"/>
          <w:sz w:val="24"/>
          <w:szCs w:val="24"/>
        </w:rPr>
      </w:pPr>
      <w:bookmarkStart w:id="6" w:name="OLE_LINK20"/>
      <w:bookmarkStart w:id="7" w:name="OLE_LINK23"/>
      <w:r w:rsidRPr="00544BDF">
        <w:rPr>
          <w:rFonts w:ascii="Verdana" w:hAnsi="Verdana" w:cstheme="minorHAnsi"/>
          <w:sz w:val="24"/>
          <w:szCs w:val="24"/>
        </w:rPr>
        <w:t>The Biden Administration announced that the two national emergencies addressing COVID-19, the public health emergency (PHE) and the national emergency,</w:t>
      </w:r>
      <w:r w:rsidR="00A21766">
        <w:rPr>
          <w:rFonts w:ascii="Verdana" w:hAnsi="Verdana" w:cstheme="minorHAnsi"/>
          <w:sz w:val="24"/>
          <w:szCs w:val="24"/>
        </w:rPr>
        <w:t xml:space="preserve"> end</w:t>
      </w:r>
      <w:r w:rsidR="0089277B">
        <w:rPr>
          <w:rFonts w:ascii="Verdana" w:hAnsi="Verdana" w:cstheme="minorHAnsi"/>
          <w:sz w:val="24"/>
          <w:szCs w:val="24"/>
        </w:rPr>
        <w:t>ed</w:t>
      </w:r>
      <w:r w:rsidRPr="00544BDF">
        <w:rPr>
          <w:rFonts w:ascii="Verdana" w:hAnsi="Verdana" w:cstheme="minorHAnsi"/>
          <w:sz w:val="24"/>
          <w:szCs w:val="24"/>
        </w:rPr>
        <w:t xml:space="preserve"> on May 11, 2023. </w:t>
      </w:r>
      <w:bookmarkEnd w:id="6"/>
      <w:r w:rsidRPr="00544BDF">
        <w:rPr>
          <w:rFonts w:ascii="Verdana" w:hAnsi="Verdana" w:cstheme="minorHAnsi"/>
          <w:sz w:val="24"/>
          <w:szCs w:val="24"/>
        </w:rPr>
        <w:t>We shared anticipated process changes with CVS Caremark clients on March 22, 2023, so clients had time to decide what is best for their individual plan design and coverage.</w:t>
      </w:r>
    </w:p>
    <w:p w14:paraId="27968D4D" w14:textId="3D3467C1" w:rsidR="0015725D" w:rsidRPr="00544BDF" w:rsidRDefault="0015725D" w:rsidP="0015725D">
      <w:pPr>
        <w:rPr>
          <w:rFonts w:ascii="Verdana" w:eastAsia="Times New Roman" w:hAnsi="Verdana" w:cstheme="minorHAnsi"/>
          <w:color w:val="FF0000"/>
          <w:sz w:val="28"/>
          <w:szCs w:val="28"/>
        </w:rPr>
      </w:pPr>
      <w:r w:rsidRPr="00544BDF">
        <w:rPr>
          <w:rFonts w:ascii="Verdana" w:hAnsi="Verdana" w:cstheme="minorHAnsi"/>
          <w:sz w:val="24"/>
          <w:szCs w:val="24"/>
        </w:rPr>
        <w:t>Effective May 12, 2023, processes to cover OTC COVID-19 test kits (with or without prescription) will be discontinued unless the client elects to continue coverage.</w:t>
      </w:r>
    </w:p>
    <w:p w14:paraId="65CE7F49" w14:textId="3DF5FD05" w:rsidR="004E0321" w:rsidRPr="00544BDF" w:rsidRDefault="004E0321" w:rsidP="00B44E68">
      <w:pPr>
        <w:spacing w:before="120" w:after="120"/>
        <w:rPr>
          <w:rFonts w:ascii="Verdana" w:eastAsia="Times New Roman" w:hAnsi="Verdana"/>
          <w:color w:val="000000"/>
          <w:sz w:val="28"/>
          <w:szCs w:val="28"/>
        </w:rPr>
      </w:pPr>
    </w:p>
    <w:p w14:paraId="64A467E2" w14:textId="6975210D" w:rsidR="00F460F0" w:rsidRDefault="00F460F0" w:rsidP="00F460F0">
      <w:pPr>
        <w:rPr>
          <w:rFonts w:ascii="Verdana" w:hAnsi="Verdana" w:cstheme="minorHAnsi"/>
          <w:sz w:val="24"/>
          <w:szCs w:val="24"/>
        </w:rPr>
      </w:pPr>
      <w:r w:rsidRPr="00544BDF">
        <w:rPr>
          <w:rFonts w:ascii="Verdana" w:hAnsi="Verdana" w:cstheme="minorHAnsi"/>
          <w:sz w:val="24"/>
          <w:szCs w:val="24"/>
        </w:rPr>
        <w:t xml:space="preserve">If a client does not elect to continue coverage, OTC COVID-19 test kits (with or without a prescription) will no longer be covered under the client’s prescription drug plan. Members can, however, continue to purchase COVID-19 test kits out of pocket. For some plans, members may be able to use funds from a health savings account or a flexible spending account toward OTC COVID-19 test kits. </w:t>
      </w:r>
    </w:p>
    <w:p w14:paraId="4FCD771E" w14:textId="77777777" w:rsidR="00CC0762" w:rsidRDefault="00CC0762" w:rsidP="00F460F0">
      <w:pPr>
        <w:rPr>
          <w:rFonts w:ascii="Verdana" w:hAnsi="Verdana" w:cstheme="minorHAnsi"/>
          <w:sz w:val="24"/>
          <w:szCs w:val="24"/>
        </w:rPr>
      </w:pPr>
    </w:p>
    <w:p w14:paraId="4A99691D" w14:textId="40FCC9E9" w:rsidR="00381B1B" w:rsidRPr="00544BDF" w:rsidRDefault="00CC0762" w:rsidP="00F460F0">
      <w:pPr>
        <w:rPr>
          <w:rFonts w:ascii="Verdana" w:eastAsia="Times New Roman" w:hAnsi="Verdana" w:cstheme="minorHAnsi"/>
          <w:color w:val="FF0000"/>
          <w:sz w:val="28"/>
          <w:szCs w:val="28"/>
        </w:rPr>
      </w:pPr>
      <w:r>
        <w:rPr>
          <w:rFonts w:ascii="Verdana" w:hAnsi="Verdana" w:cstheme="minorHAnsi"/>
          <w:sz w:val="24"/>
          <w:szCs w:val="24"/>
        </w:rPr>
        <w:t xml:space="preserve"> </w:t>
      </w:r>
      <w:r>
        <w:rPr>
          <w:rFonts w:ascii="Verdana" w:hAnsi="Verdana" w:cstheme="minorHAnsi"/>
          <w:noProof/>
          <w:sz w:val="24"/>
          <w:szCs w:val="24"/>
        </w:rPr>
        <w:drawing>
          <wp:inline distT="0" distB="0" distL="0" distR="0" wp14:anchorId="23115D18" wp14:editId="7718D0BA">
            <wp:extent cx="238095" cy="2095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theme="minorHAnsi"/>
          <w:sz w:val="24"/>
          <w:szCs w:val="24"/>
        </w:rPr>
        <w:t xml:space="preserve">  </w:t>
      </w:r>
      <w:r w:rsidR="00381B1B">
        <w:rPr>
          <w:rFonts w:ascii="Verdana" w:hAnsi="Verdana" w:cstheme="minorHAnsi"/>
          <w:sz w:val="24"/>
          <w:szCs w:val="24"/>
        </w:rPr>
        <w:t xml:space="preserve">Medicare plans </w:t>
      </w:r>
      <w:r w:rsidR="00381B1B" w:rsidRPr="002530FE">
        <w:rPr>
          <w:rFonts w:ascii="Verdana" w:hAnsi="Verdana" w:cstheme="minorHAnsi"/>
          <w:b/>
          <w:bCs/>
          <w:sz w:val="24"/>
          <w:szCs w:val="24"/>
        </w:rPr>
        <w:t>no</w:t>
      </w:r>
      <w:r w:rsidR="00381B1B">
        <w:rPr>
          <w:rFonts w:ascii="Verdana" w:hAnsi="Verdana" w:cstheme="minorHAnsi"/>
          <w:sz w:val="24"/>
          <w:szCs w:val="24"/>
        </w:rPr>
        <w:t xml:space="preserve"> longer cover OTC COVID tests reimbursements.</w:t>
      </w:r>
    </w:p>
    <w:p w14:paraId="7DD36F54" w14:textId="77777777" w:rsidR="00F460F0" w:rsidRDefault="00F460F0" w:rsidP="00B44E68">
      <w:pPr>
        <w:spacing w:before="120" w:after="120"/>
        <w:rPr>
          <w:rFonts w:ascii="Verdana" w:eastAsia="Times New Roman" w:hAnsi="Verdana"/>
          <w:color w:val="000000"/>
          <w:sz w:val="24"/>
          <w:szCs w:val="24"/>
        </w:rPr>
      </w:pPr>
    </w:p>
    <w:p w14:paraId="5A4BB587" w14:textId="77777777" w:rsidR="00306A04" w:rsidRDefault="00306A04" w:rsidP="00306A04">
      <w:pPr>
        <w:ind w:left="360"/>
        <w:rPr>
          <w:rFonts w:ascii="Verdana" w:hAnsi="Verdana" w:cstheme="minorHAnsi"/>
          <w:sz w:val="24"/>
          <w:szCs w:val="24"/>
        </w:rPr>
      </w:pPr>
      <w:bookmarkStart w:id="8" w:name="OLE_LINK13"/>
      <w:bookmarkEnd w:id="7"/>
    </w:p>
    <w:p w14:paraId="65D9B2B7" w14:textId="0FA58C4D" w:rsidR="00B74E99" w:rsidRDefault="00B74E99" w:rsidP="00B74E99">
      <w:pPr>
        <w:spacing w:before="120" w:after="120"/>
        <w:jc w:val="right"/>
        <w:rPr>
          <w:rFonts w:ascii="Verdana" w:hAnsi="Verdana"/>
          <w:sz w:val="24"/>
          <w:szCs w:val="24"/>
        </w:rPr>
      </w:pPr>
      <w:hyperlink w:anchor="_top" w:history="1">
        <w:r w:rsidRPr="00A85031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306A04" w14:paraId="704E58C6" w14:textId="77777777" w:rsidTr="00B74E9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5BB5F93" w14:textId="2A6F1C07" w:rsidR="00306A04" w:rsidRDefault="00306A04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9" w:name="_Toc208228778"/>
            <w:r>
              <w:rPr>
                <w:rFonts w:ascii="Verdana" w:hAnsi="Verdana"/>
                <w:i w:val="0"/>
              </w:rPr>
              <w:t>Reminders</w:t>
            </w:r>
            <w:bookmarkEnd w:id="9"/>
          </w:p>
        </w:tc>
      </w:tr>
    </w:tbl>
    <w:p w14:paraId="07A0B613" w14:textId="0322982E" w:rsidR="00306A04" w:rsidRDefault="00306A04" w:rsidP="00B10D70">
      <w:pPr>
        <w:rPr>
          <w:rFonts w:ascii="Verdana" w:hAnsi="Verdana" w:cstheme="minorHAnsi"/>
          <w:sz w:val="24"/>
          <w:szCs w:val="24"/>
        </w:rPr>
      </w:pPr>
    </w:p>
    <w:p w14:paraId="11079337" w14:textId="0AB4A3BE" w:rsidR="00306A04" w:rsidRDefault="00306A04" w:rsidP="00B44E68">
      <w:pPr>
        <w:spacing w:before="120" w:after="120"/>
        <w:rPr>
          <w:rFonts w:ascii="Verdana" w:hAnsi="Verdana" w:cstheme="minorHAnsi"/>
          <w:b/>
          <w:bCs/>
          <w:sz w:val="24"/>
          <w:szCs w:val="24"/>
        </w:rPr>
      </w:pPr>
      <w:bookmarkStart w:id="10" w:name="OLE_LINK16"/>
      <w:bookmarkStart w:id="11" w:name="OLE_LINK14"/>
      <w:bookmarkStart w:id="12" w:name="OLE_LINK12"/>
      <w:bookmarkStart w:id="13" w:name="OLE_LINK9"/>
      <w:bookmarkStart w:id="14" w:name="_Hlk93243246"/>
      <w:r>
        <w:rPr>
          <w:rFonts w:ascii="Verdana" w:hAnsi="Verdana" w:cstheme="minorHAnsi"/>
          <w:b/>
          <w:bCs/>
          <w:noProof/>
          <w:sz w:val="24"/>
          <w:szCs w:val="24"/>
        </w:rPr>
        <w:drawing>
          <wp:inline distT="0" distB="0" distL="0" distR="0" wp14:anchorId="52E7AFD8" wp14:editId="4EFA775B">
            <wp:extent cx="238095" cy="20952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theme="minorHAnsi"/>
          <w:b/>
          <w:bCs/>
          <w:sz w:val="24"/>
          <w:szCs w:val="24"/>
        </w:rPr>
        <w:t xml:space="preserve"> </w:t>
      </w:r>
      <w:r w:rsidR="00CC0A3B">
        <w:rPr>
          <w:rFonts w:ascii="Verdana" w:hAnsi="Verdana" w:cstheme="minorHAnsi"/>
          <w:b/>
          <w:bCs/>
          <w:sz w:val="24"/>
          <w:szCs w:val="24"/>
        </w:rPr>
        <w:t xml:space="preserve">Refer to the CIF for ALL COVID related questions. </w:t>
      </w:r>
      <w:r w:rsidR="00A14CAA">
        <w:rPr>
          <w:rFonts w:ascii="Verdana" w:hAnsi="Verdana" w:cstheme="minorHAnsi"/>
          <w:b/>
          <w:bCs/>
          <w:sz w:val="24"/>
          <w:szCs w:val="24"/>
        </w:rPr>
        <w:t xml:space="preserve">Be careful not to deviate from the information as stated in </w:t>
      </w:r>
      <w:r w:rsidR="00CC0A3B">
        <w:rPr>
          <w:rFonts w:ascii="Verdana" w:hAnsi="Verdana" w:cstheme="minorHAnsi"/>
          <w:b/>
          <w:bCs/>
          <w:sz w:val="24"/>
          <w:szCs w:val="24"/>
        </w:rPr>
        <w:t>the C</w:t>
      </w:r>
      <w:r w:rsidR="00047BA6">
        <w:rPr>
          <w:rFonts w:ascii="Verdana" w:hAnsi="Verdana" w:cstheme="minorHAnsi"/>
          <w:b/>
          <w:bCs/>
          <w:sz w:val="24"/>
          <w:szCs w:val="24"/>
        </w:rPr>
        <w:t>IF</w:t>
      </w:r>
      <w:r w:rsidR="00A14CAA">
        <w:rPr>
          <w:rFonts w:ascii="Verdana" w:hAnsi="Verdana" w:cstheme="minorHAnsi"/>
          <w:b/>
          <w:bCs/>
          <w:sz w:val="24"/>
          <w:szCs w:val="24"/>
        </w:rPr>
        <w:t>.</w:t>
      </w:r>
      <w:bookmarkEnd w:id="10"/>
      <w:bookmarkEnd w:id="11"/>
    </w:p>
    <w:bookmarkEnd w:id="12"/>
    <w:p w14:paraId="7C3B776F" w14:textId="1545E596" w:rsidR="00306A04" w:rsidRPr="00A3648E" w:rsidRDefault="00306A04" w:rsidP="00A3648E">
      <w:pPr>
        <w:spacing w:before="120" w:after="120"/>
        <w:rPr>
          <w:rFonts w:ascii="Verdana" w:hAnsi="Verdana" w:cstheme="minorHAnsi"/>
          <w:b/>
          <w:bCs/>
          <w:sz w:val="24"/>
          <w:szCs w:val="24"/>
        </w:rPr>
      </w:pPr>
      <w:r w:rsidRPr="00A3648E">
        <w:rPr>
          <w:rFonts w:ascii="Verdana" w:hAnsi="Verdana" w:cstheme="minorHAnsi"/>
          <w:b/>
          <w:bCs/>
          <w:sz w:val="24"/>
          <w:szCs w:val="24"/>
        </w:rPr>
        <w:t xml:space="preserve"> </w:t>
      </w:r>
    </w:p>
    <w:p w14:paraId="1061CE05" w14:textId="66E3B138" w:rsidR="00306A04" w:rsidRPr="00A3648E" w:rsidRDefault="00306A04" w:rsidP="00A3648E">
      <w:pPr>
        <w:pStyle w:val="ListParagraph"/>
        <w:numPr>
          <w:ilvl w:val="0"/>
          <w:numId w:val="88"/>
        </w:numPr>
        <w:spacing w:before="120" w:after="120"/>
        <w:rPr>
          <w:rFonts w:ascii="Verdana" w:hAnsi="Verdana" w:cstheme="minorHAnsi"/>
          <w:sz w:val="24"/>
          <w:szCs w:val="24"/>
        </w:rPr>
      </w:pPr>
      <w:r w:rsidRPr="00A3648E">
        <w:rPr>
          <w:rFonts w:ascii="Verdana" w:hAnsi="Verdana" w:cstheme="minorHAnsi"/>
          <w:sz w:val="24"/>
          <w:szCs w:val="24"/>
        </w:rPr>
        <w:t xml:space="preserve">At Home COVID-19 Tests are </w:t>
      </w:r>
      <w:r w:rsidRPr="00A3648E">
        <w:rPr>
          <w:rFonts w:ascii="Verdana" w:hAnsi="Verdana" w:cstheme="minorHAnsi"/>
          <w:b/>
          <w:bCs/>
          <w:sz w:val="24"/>
          <w:szCs w:val="24"/>
        </w:rPr>
        <w:t>not</w:t>
      </w:r>
      <w:r w:rsidRPr="00A3648E">
        <w:rPr>
          <w:rFonts w:ascii="Verdana" w:hAnsi="Verdana" w:cstheme="minorHAnsi"/>
          <w:sz w:val="24"/>
          <w:szCs w:val="24"/>
        </w:rPr>
        <w:t xml:space="preserve"> covered through OTC Health Solutions (OTCHS). Do not transfer these inquiries to the OTCHS team.  </w:t>
      </w:r>
    </w:p>
    <w:p w14:paraId="19CFA27E" w14:textId="77777777" w:rsidR="0055302C" w:rsidRDefault="0055302C" w:rsidP="00A3648E">
      <w:pPr>
        <w:pStyle w:val="ListParagraph"/>
        <w:spacing w:before="120" w:after="120"/>
        <w:rPr>
          <w:rFonts w:ascii="Verdana" w:hAnsi="Verdana" w:cstheme="minorHAnsi"/>
          <w:sz w:val="24"/>
          <w:szCs w:val="24"/>
        </w:rPr>
      </w:pPr>
    </w:p>
    <w:p w14:paraId="1329507D" w14:textId="4E5325F3" w:rsidR="00306A04" w:rsidRPr="00A3648E" w:rsidRDefault="00306A04" w:rsidP="00A3648E">
      <w:pPr>
        <w:pStyle w:val="ListParagraph"/>
        <w:numPr>
          <w:ilvl w:val="0"/>
          <w:numId w:val="88"/>
        </w:numPr>
        <w:spacing w:before="120" w:after="120"/>
        <w:rPr>
          <w:rFonts w:ascii="Verdana" w:hAnsi="Verdana" w:cstheme="minorHAnsi"/>
          <w:sz w:val="24"/>
          <w:szCs w:val="24"/>
        </w:rPr>
      </w:pPr>
      <w:r w:rsidRPr="00A3648E">
        <w:rPr>
          <w:rFonts w:ascii="Verdana" w:hAnsi="Verdana" w:cstheme="minorHAnsi"/>
          <w:sz w:val="24"/>
          <w:szCs w:val="24"/>
        </w:rPr>
        <w:t xml:space="preserve">At Home COVID-19 Tests are </w:t>
      </w:r>
      <w:r w:rsidRPr="00A3648E">
        <w:rPr>
          <w:rFonts w:ascii="Verdana" w:hAnsi="Verdana" w:cstheme="minorHAnsi"/>
          <w:b/>
          <w:bCs/>
          <w:sz w:val="24"/>
          <w:szCs w:val="24"/>
        </w:rPr>
        <w:t xml:space="preserve">not </w:t>
      </w:r>
      <w:r w:rsidRPr="00A3648E">
        <w:rPr>
          <w:rFonts w:ascii="Verdana" w:hAnsi="Verdana" w:cstheme="minorHAnsi"/>
          <w:sz w:val="24"/>
          <w:szCs w:val="24"/>
        </w:rPr>
        <w:t>available from the Home/Delivery Mail Order pharmacy.</w:t>
      </w:r>
      <w:r w:rsidR="0055302C">
        <w:rPr>
          <w:rFonts w:ascii="Verdana" w:hAnsi="Verdana" w:cstheme="minorHAnsi"/>
          <w:sz w:val="24"/>
          <w:szCs w:val="24"/>
        </w:rPr>
        <w:t xml:space="preserve"> </w:t>
      </w:r>
    </w:p>
    <w:p w14:paraId="4B5DD254" w14:textId="77777777" w:rsidR="00306A04" w:rsidRPr="0055302C" w:rsidRDefault="00306A04" w:rsidP="00B44E68">
      <w:pPr>
        <w:spacing w:before="120" w:after="120"/>
        <w:rPr>
          <w:rFonts w:ascii="Verdana" w:hAnsi="Verdana" w:cstheme="minorHAnsi"/>
          <w:b/>
          <w:bCs/>
          <w:sz w:val="24"/>
          <w:szCs w:val="24"/>
        </w:rPr>
      </w:pPr>
    </w:p>
    <w:p w14:paraId="503AEE50" w14:textId="57BA4443" w:rsidR="00306A04" w:rsidRPr="0067062F" w:rsidRDefault="00D66388" w:rsidP="00E82B24">
      <w:pPr>
        <w:pStyle w:val="ListParagraph"/>
        <w:numPr>
          <w:ilvl w:val="0"/>
          <w:numId w:val="88"/>
        </w:numPr>
        <w:spacing w:before="120" w:after="120"/>
        <w:rPr>
          <w:rFonts w:ascii="Verdana" w:hAnsi="Verdana"/>
          <w:color w:val="000000"/>
          <w:sz w:val="24"/>
          <w:szCs w:val="24"/>
        </w:rPr>
      </w:pPr>
      <w:r w:rsidRPr="0067062F">
        <w:rPr>
          <w:rFonts w:ascii="Verdana" w:hAnsi="Verdana"/>
          <w:sz w:val="24"/>
          <w:szCs w:val="24"/>
        </w:rPr>
        <w:t>For any issues with CIF content and/or adjudication errors, submit feedback on the CIF in theSource</w:t>
      </w:r>
      <w:r w:rsidR="00A11B09" w:rsidRPr="0067062F">
        <w:rPr>
          <w:rFonts w:ascii="Verdana" w:hAnsi="Verdana"/>
          <w:sz w:val="24"/>
          <w:szCs w:val="24"/>
        </w:rPr>
        <w:t xml:space="preserve"> (do </w:t>
      </w:r>
      <w:r w:rsidR="00AE1FA3" w:rsidRPr="0067062F">
        <w:rPr>
          <w:rFonts w:ascii="Verdana" w:hAnsi="Verdana"/>
          <w:sz w:val="24"/>
          <w:szCs w:val="24"/>
        </w:rPr>
        <w:t>not</w:t>
      </w:r>
      <w:r w:rsidR="00A11B09" w:rsidRPr="0067062F">
        <w:rPr>
          <w:rFonts w:ascii="Verdana" w:hAnsi="Verdana"/>
          <w:sz w:val="24"/>
          <w:szCs w:val="24"/>
        </w:rPr>
        <w:t xml:space="preserve"> include any member PHI/PII)</w:t>
      </w:r>
      <w:r w:rsidRPr="0067062F">
        <w:rPr>
          <w:rFonts w:ascii="Verdana" w:hAnsi="Verdana"/>
          <w:sz w:val="24"/>
          <w:szCs w:val="24"/>
        </w:rPr>
        <w:t xml:space="preserve"> and/or</w:t>
      </w:r>
      <w:r w:rsidR="009E2F35" w:rsidRPr="0067062F">
        <w:rPr>
          <w:rFonts w:ascii="Verdana" w:hAnsi="Verdana"/>
          <w:sz w:val="24"/>
          <w:szCs w:val="24"/>
        </w:rPr>
        <w:t>, following standard processes,</w:t>
      </w:r>
      <w:r w:rsidRPr="0067062F">
        <w:rPr>
          <w:rFonts w:ascii="Verdana" w:hAnsi="Verdana"/>
          <w:sz w:val="24"/>
          <w:szCs w:val="24"/>
        </w:rPr>
        <w:t xml:space="preserve"> </w:t>
      </w:r>
      <w:r w:rsidR="00C039F7" w:rsidRPr="0067062F">
        <w:rPr>
          <w:rFonts w:ascii="Verdana" w:hAnsi="Verdana"/>
          <w:sz w:val="24"/>
          <w:szCs w:val="24"/>
        </w:rPr>
        <w:t>warm transfer to the</w:t>
      </w:r>
      <w:r w:rsidRPr="0067062F">
        <w:rPr>
          <w:rFonts w:ascii="Verdana" w:hAnsi="Verdana"/>
          <w:sz w:val="24"/>
          <w:szCs w:val="24"/>
        </w:rPr>
        <w:t xml:space="preserve"> Senior </w:t>
      </w:r>
      <w:r w:rsidR="00440E77" w:rsidRPr="0067062F">
        <w:rPr>
          <w:rFonts w:ascii="Verdana" w:hAnsi="Verdana"/>
          <w:sz w:val="24"/>
          <w:szCs w:val="24"/>
        </w:rPr>
        <w:t>Team so</w:t>
      </w:r>
      <w:r w:rsidRPr="0067062F">
        <w:rPr>
          <w:rFonts w:ascii="Verdana" w:hAnsi="Verdana"/>
          <w:sz w:val="24"/>
          <w:szCs w:val="24"/>
        </w:rPr>
        <w:t xml:space="preserve"> the Account Team can be notified of the issue.</w:t>
      </w:r>
      <w:bookmarkStart w:id="15" w:name="OLE_LINK8"/>
    </w:p>
    <w:bookmarkEnd w:id="8"/>
    <w:bookmarkEnd w:id="13"/>
    <w:p w14:paraId="4F8173D5" w14:textId="14751B40" w:rsidR="00B10D70" w:rsidRPr="00EC2475" w:rsidRDefault="00CD751F" w:rsidP="00A23D58">
      <w:pPr>
        <w:ind w:left="360"/>
        <w:rPr>
          <w:rFonts w:ascii="Verdana" w:hAnsi="Verdana" w:cstheme="minorHAnsi"/>
          <w:sz w:val="24"/>
          <w:szCs w:val="24"/>
        </w:rPr>
      </w:pPr>
      <w:r w:rsidRPr="00EC2475">
        <w:rPr>
          <w:rFonts w:ascii="Verdana" w:hAnsi="Verdana" w:cstheme="minorHAnsi"/>
          <w:sz w:val="24"/>
          <w:szCs w:val="24"/>
        </w:rPr>
        <w:t xml:space="preserve">  </w:t>
      </w:r>
      <w:bookmarkStart w:id="16" w:name="OLE_LINK70"/>
    </w:p>
    <w:bookmarkStart w:id="17" w:name="OLE_LINK4"/>
    <w:bookmarkEnd w:id="14"/>
    <w:bookmarkEnd w:id="15"/>
    <w:p w14:paraId="5DCC4E77" w14:textId="3F7F1E8F" w:rsidR="00B74E99" w:rsidRDefault="00A85031" w:rsidP="00B74E99">
      <w:pPr>
        <w:spacing w:before="120" w:after="120"/>
        <w:jc w:val="righ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fldChar w:fldCharType="begin"/>
      </w:r>
      <w:r>
        <w:rPr>
          <w:rFonts w:ascii="Verdana" w:hAnsi="Verdana"/>
          <w:sz w:val="24"/>
          <w:szCs w:val="24"/>
        </w:rPr>
        <w:instrText xml:space="preserve"> HYPERLINK  \l "_top" </w:instrText>
      </w:r>
      <w:r>
        <w:rPr>
          <w:rFonts w:ascii="Verdana" w:hAnsi="Verdana"/>
          <w:sz w:val="24"/>
          <w:szCs w:val="24"/>
        </w:rPr>
      </w:r>
      <w:r>
        <w:rPr>
          <w:rFonts w:ascii="Verdana" w:hAnsi="Verdana"/>
          <w:sz w:val="24"/>
          <w:szCs w:val="24"/>
        </w:rPr>
        <w:fldChar w:fldCharType="separate"/>
      </w:r>
      <w:r w:rsidR="00B74E99" w:rsidRPr="00A85031">
        <w:rPr>
          <w:rStyle w:val="Hyperlink"/>
          <w:rFonts w:ascii="Verdana" w:hAnsi="Verdana"/>
          <w:sz w:val="24"/>
          <w:szCs w:val="24"/>
        </w:rPr>
        <w:t>Top of the Document</w:t>
      </w:r>
      <w:r>
        <w:rPr>
          <w:rFonts w:ascii="Verdana" w:hAnsi="Verdana"/>
          <w:sz w:val="24"/>
          <w:szCs w:val="24"/>
        </w:rPr>
        <w:fldChar w:fldCharType="end"/>
      </w:r>
    </w:p>
    <w:p w14:paraId="692BAB9C" w14:textId="48AE77F3" w:rsidR="00B74E99" w:rsidRDefault="00B74E99" w:rsidP="00B74E99">
      <w:pPr>
        <w:spacing w:before="120" w:after="120"/>
        <w:jc w:val="right"/>
        <w:rPr>
          <w:rFonts w:ascii="Verdana" w:hAnsi="Verdana"/>
          <w:sz w:val="24"/>
          <w:szCs w:val="24"/>
        </w:rPr>
      </w:pPr>
      <w:bookmarkStart w:id="18" w:name="_Determining_if_an"/>
      <w:bookmarkStart w:id="19" w:name="_Qualifying_the_Call"/>
      <w:bookmarkStart w:id="20" w:name="_Various_Work_Instructions_1"/>
      <w:bookmarkStart w:id="21" w:name="_Various_Work_Instructions1"/>
      <w:bookmarkStart w:id="22" w:name="_Process"/>
      <w:bookmarkStart w:id="23" w:name="_Various_Work_Instructions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C5384C" w14:paraId="1D1B18A4" w14:textId="77777777" w:rsidTr="0067365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4877EDF" w14:textId="683C88DB" w:rsidR="00C5384C" w:rsidRDefault="00C5384C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24" w:name="_Toc208228779"/>
            <w:r>
              <w:rPr>
                <w:rFonts w:ascii="Verdana" w:hAnsi="Verdana"/>
                <w:i w:val="0"/>
              </w:rPr>
              <w:t>Retail Pharmacy Callers Only</w:t>
            </w:r>
            <w:bookmarkEnd w:id="24"/>
            <w:r>
              <w:rPr>
                <w:rFonts w:ascii="Verdana" w:hAnsi="Verdana"/>
                <w:i w:val="0"/>
              </w:rPr>
              <w:t xml:space="preserve">  </w:t>
            </w:r>
          </w:p>
        </w:tc>
      </w:tr>
    </w:tbl>
    <w:p w14:paraId="3B2A7C38" w14:textId="1CAF0055" w:rsidR="009864E7" w:rsidRPr="0067062F" w:rsidRDefault="009F6A5D" w:rsidP="0067062F">
      <w:pPr>
        <w:spacing w:before="120" w:after="12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Reminder: </w:t>
      </w:r>
      <w:r>
        <w:rPr>
          <w:rFonts w:ascii="Verdana" w:hAnsi="Verdana"/>
          <w:sz w:val="24"/>
          <w:szCs w:val="24"/>
        </w:rPr>
        <w:t>Not all plans cover COVID tests</w:t>
      </w:r>
      <w:r w:rsidR="00D178A4">
        <w:rPr>
          <w:rFonts w:ascii="Verdana" w:hAnsi="Verdana"/>
          <w:sz w:val="24"/>
          <w:szCs w:val="24"/>
        </w:rPr>
        <w:t>. You</w:t>
      </w:r>
      <w:r>
        <w:rPr>
          <w:rFonts w:ascii="Verdana" w:hAnsi="Verdana"/>
          <w:sz w:val="24"/>
          <w:szCs w:val="24"/>
        </w:rPr>
        <w:t xml:space="preserve"> can use the information for these test</w:t>
      </w:r>
      <w:r w:rsidR="00D178A4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to run test claims and determine from </w:t>
      </w:r>
      <w:r w:rsidR="004E50FD">
        <w:rPr>
          <w:rFonts w:ascii="Verdana" w:hAnsi="Verdana"/>
          <w:sz w:val="24"/>
          <w:szCs w:val="24"/>
        </w:rPr>
        <w:t>these</w:t>
      </w:r>
      <w:r>
        <w:rPr>
          <w:rFonts w:ascii="Verdana" w:hAnsi="Verdana"/>
          <w:sz w:val="24"/>
          <w:szCs w:val="24"/>
        </w:rPr>
        <w:t xml:space="preserve"> results and </w:t>
      </w:r>
      <w:r w:rsidR="004E50FD">
        <w:rPr>
          <w:rFonts w:ascii="Verdana" w:hAnsi="Verdana"/>
          <w:sz w:val="24"/>
          <w:szCs w:val="24"/>
        </w:rPr>
        <w:t xml:space="preserve">the </w:t>
      </w:r>
      <w:r>
        <w:rPr>
          <w:rFonts w:ascii="Verdana" w:hAnsi="Verdana"/>
          <w:sz w:val="24"/>
          <w:szCs w:val="24"/>
        </w:rPr>
        <w:t>CIF if plan may cover COVID at</w:t>
      </w:r>
      <w:r w:rsidR="006B4903">
        <w:rPr>
          <w:rFonts w:ascii="Verdana" w:hAnsi="Verdana"/>
          <w:sz w:val="24"/>
          <w:szCs w:val="24"/>
        </w:rPr>
        <w:t>-</w:t>
      </w:r>
      <w:r>
        <w:rPr>
          <w:rFonts w:ascii="Verdana" w:hAnsi="Verdana"/>
          <w:sz w:val="24"/>
          <w:szCs w:val="24"/>
        </w:rPr>
        <w:t>home test kits.</w:t>
      </w:r>
    </w:p>
    <w:p w14:paraId="4EC25C1C" w14:textId="77777777" w:rsidR="00923943" w:rsidRDefault="00923943" w:rsidP="00923943">
      <w:pPr>
        <w:spacing w:before="120" w:after="120"/>
        <w:rPr>
          <w:rFonts w:ascii="Verdana" w:hAnsi="Verdana"/>
          <w:b/>
          <w:bCs/>
          <w:sz w:val="24"/>
          <w:szCs w:val="24"/>
        </w:rPr>
      </w:pPr>
      <w:bookmarkStart w:id="25" w:name="OLE_LINK2"/>
      <w:r>
        <w:rPr>
          <w:rFonts w:ascii="Verdana" w:hAnsi="Verdana"/>
          <w:b/>
          <w:bCs/>
          <w:sz w:val="24"/>
          <w:szCs w:val="24"/>
        </w:rPr>
        <w:t>How can we process these claims?</w:t>
      </w:r>
    </w:p>
    <w:p w14:paraId="11548BA5" w14:textId="5B183A3F" w:rsidR="00923943" w:rsidRDefault="00923943" w:rsidP="00923943">
      <w:pPr>
        <w:pStyle w:val="ListParagraph"/>
        <w:numPr>
          <w:ilvl w:val="0"/>
          <w:numId w:val="80"/>
        </w:numPr>
        <w:spacing w:before="120" w:after="120"/>
        <w:ind w:left="5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Use the grid below for </w:t>
      </w:r>
      <w:r w:rsidR="001134D2">
        <w:rPr>
          <w:rFonts w:ascii="Verdana" w:hAnsi="Verdana"/>
          <w:sz w:val="24"/>
          <w:szCs w:val="24"/>
        </w:rPr>
        <w:t>direction.</w:t>
      </w:r>
      <w:r>
        <w:rPr>
          <w:rFonts w:ascii="Verdana" w:hAnsi="Verdana"/>
          <w:sz w:val="24"/>
          <w:szCs w:val="24"/>
        </w:rPr>
        <w:t xml:space="preserve"> </w:t>
      </w:r>
    </w:p>
    <w:p w14:paraId="737E0657" w14:textId="295236BA" w:rsidR="00923943" w:rsidRDefault="00923943" w:rsidP="00923943">
      <w:pPr>
        <w:pStyle w:val="ListParagraph"/>
        <w:numPr>
          <w:ilvl w:val="0"/>
          <w:numId w:val="80"/>
        </w:numPr>
        <w:spacing w:before="120" w:after="120"/>
        <w:ind w:left="5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Pharmacies may need to use </w:t>
      </w:r>
      <w:r>
        <w:rPr>
          <w:rFonts w:ascii="Verdana" w:hAnsi="Verdana"/>
          <w:b/>
          <w:bCs/>
          <w:sz w:val="24"/>
          <w:szCs w:val="24"/>
        </w:rPr>
        <w:t xml:space="preserve">SCC code </w:t>
      </w:r>
      <w:r w:rsidR="00A10621">
        <w:rPr>
          <w:rFonts w:ascii="Verdana" w:hAnsi="Verdana"/>
          <w:b/>
          <w:bCs/>
          <w:sz w:val="24"/>
          <w:szCs w:val="24"/>
        </w:rPr>
        <w:t>12.</w:t>
      </w:r>
    </w:p>
    <w:bookmarkEnd w:id="25"/>
    <w:p w14:paraId="469BA7DD" w14:textId="2817D956" w:rsidR="001D77A5" w:rsidRDefault="001D77A5" w:rsidP="00E401EA">
      <w:pPr>
        <w:pStyle w:val="ListParagraph"/>
        <w:rPr>
          <w:rFonts w:ascii="Verdana" w:hAnsi="Verdana"/>
          <w:sz w:val="24"/>
          <w:szCs w:val="24"/>
        </w:rPr>
      </w:pPr>
    </w:p>
    <w:p w14:paraId="35F97635" w14:textId="01C89AA2" w:rsidR="00B32F90" w:rsidRDefault="008E4E42" w:rsidP="00B32F90">
      <w:pPr>
        <w:rPr>
          <w:rFonts w:ascii="Verdana" w:hAnsi="Verdana"/>
          <w:b/>
          <w:bCs/>
          <w:sz w:val="24"/>
          <w:szCs w:val="24"/>
        </w:rPr>
      </w:pPr>
      <w:bookmarkStart w:id="26" w:name="ApprovedTests"/>
      <w:r>
        <w:rPr>
          <w:rFonts w:ascii="Verdana" w:hAnsi="Verdana"/>
          <w:b/>
          <w:bCs/>
          <w:sz w:val="24"/>
          <w:szCs w:val="24"/>
        </w:rPr>
        <w:t>COVID</w:t>
      </w:r>
      <w:r w:rsidR="00B32F90" w:rsidRPr="00C22912">
        <w:rPr>
          <w:rFonts w:ascii="Verdana" w:hAnsi="Verdana"/>
          <w:b/>
          <w:bCs/>
          <w:sz w:val="24"/>
          <w:szCs w:val="24"/>
        </w:rPr>
        <w:t xml:space="preserve">-19 </w:t>
      </w:r>
      <w:r w:rsidR="00DC7575">
        <w:rPr>
          <w:rFonts w:ascii="Verdana" w:hAnsi="Verdana"/>
          <w:b/>
          <w:bCs/>
          <w:sz w:val="24"/>
          <w:szCs w:val="24"/>
        </w:rPr>
        <w:t>AT HOME</w:t>
      </w:r>
      <w:r w:rsidR="00B32F90">
        <w:rPr>
          <w:rFonts w:ascii="Verdana" w:hAnsi="Verdana"/>
          <w:b/>
          <w:bCs/>
          <w:sz w:val="24"/>
          <w:szCs w:val="24"/>
        </w:rPr>
        <w:t xml:space="preserve"> approved</w:t>
      </w:r>
      <w:r w:rsidR="00B32F90" w:rsidRPr="00C22912">
        <w:rPr>
          <w:rFonts w:ascii="Verdana" w:hAnsi="Verdana"/>
          <w:b/>
          <w:bCs/>
          <w:sz w:val="24"/>
          <w:szCs w:val="24"/>
        </w:rPr>
        <w:t xml:space="preserve"> tests</w:t>
      </w:r>
      <w:r w:rsidR="00B32F90">
        <w:rPr>
          <w:rFonts w:ascii="Verdana" w:hAnsi="Verdana"/>
          <w:b/>
          <w:bCs/>
          <w:sz w:val="24"/>
          <w:szCs w:val="24"/>
        </w:rPr>
        <w:t xml:space="preserve">: </w:t>
      </w:r>
    </w:p>
    <w:bookmarkEnd w:id="26"/>
    <w:p w14:paraId="3A8D5700" w14:textId="00AC7AA0" w:rsidR="00B32F90" w:rsidRDefault="00E11129" w:rsidP="00C2291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Note: </w:t>
      </w:r>
      <w:r w:rsidRPr="00E11129">
        <w:rPr>
          <w:rFonts w:ascii="Verdana" w:hAnsi="Verdana"/>
          <w:sz w:val="24"/>
          <w:szCs w:val="24"/>
        </w:rPr>
        <w:t>The GPI codes are the same for all approved tests.</w:t>
      </w:r>
    </w:p>
    <w:p w14:paraId="1BE3B82B" w14:textId="01500FA9" w:rsidR="00F64D04" w:rsidRPr="00C22912" w:rsidRDefault="00F64D04" w:rsidP="00C22912">
      <w:pPr>
        <w:rPr>
          <w:rFonts w:ascii="Verdana" w:hAnsi="Verdana"/>
          <w:b/>
          <w:bCs/>
          <w:sz w:val="24"/>
          <w:szCs w:val="24"/>
        </w:rPr>
      </w:pPr>
    </w:p>
    <w:tbl>
      <w:tblPr>
        <w:tblW w:w="4999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1661"/>
        <w:gridCol w:w="1744"/>
        <w:gridCol w:w="6507"/>
        <w:gridCol w:w="1068"/>
      </w:tblGrid>
      <w:tr w:rsidR="00F64D04" w:rsidRPr="00D40F85" w14:paraId="3B1DDDC3" w14:textId="77777777" w:rsidTr="00F64D04">
        <w:trPr>
          <w:trHeight w:val="780"/>
        </w:trPr>
        <w:tc>
          <w:tcPr>
            <w:tcW w:w="8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989E8D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GPI</w:t>
            </w:r>
          </w:p>
        </w:tc>
        <w:tc>
          <w:tcPr>
            <w:tcW w:w="79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07925E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NDC / UPC</w:t>
            </w:r>
          </w:p>
        </w:tc>
        <w:tc>
          <w:tcPr>
            <w:tcW w:w="110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6DF76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Manufacturer</w:t>
            </w:r>
          </w:p>
        </w:tc>
        <w:tc>
          <w:tcPr>
            <w:tcW w:w="19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79E5D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Label Name</w:t>
            </w:r>
          </w:p>
        </w:tc>
        <w:tc>
          <w:tcPr>
            <w:tcW w:w="25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33039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Number of tests per package</w:t>
            </w:r>
          </w:p>
        </w:tc>
      </w:tr>
      <w:tr w:rsidR="00F64D04" w:rsidRPr="00D40F85" w14:paraId="4E22DCEA" w14:textId="77777777" w:rsidTr="00F64D04">
        <w:trPr>
          <w:trHeight w:val="300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D160A1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bookmarkStart w:id="27" w:name="OLE_LINK24"/>
            <w:r w:rsidRPr="00D40F85">
              <w:rPr>
                <w:rFonts w:ascii="Verdana" w:hAnsi="Verdana"/>
                <w:color w:val="000000"/>
                <w:sz w:val="24"/>
                <w:szCs w:val="24"/>
              </w:rPr>
              <w:t>94101024356400</w:t>
            </w:r>
            <w:bookmarkEnd w:id="27"/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4AB5A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212529"/>
                <w:sz w:val="24"/>
                <w:szCs w:val="24"/>
              </w:rPr>
            </w:pPr>
            <w:r w:rsidRPr="00D40F85">
              <w:rPr>
                <w:rFonts w:ascii="Verdana" w:hAnsi="Verdana"/>
                <w:color w:val="212529"/>
                <w:sz w:val="24"/>
                <w:szCs w:val="24"/>
              </w:rPr>
              <w:t>82607-0660-26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DE4B47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color w:val="000000"/>
                <w:sz w:val="24"/>
                <w:szCs w:val="24"/>
              </w:rPr>
              <w:t>ACON</w:t>
            </w:r>
          </w:p>
        </w:tc>
        <w:tc>
          <w:tcPr>
            <w:tcW w:w="1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FAA362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212529"/>
                <w:sz w:val="24"/>
                <w:szCs w:val="24"/>
              </w:rPr>
            </w:pPr>
            <w:r w:rsidRPr="00D40F85">
              <w:rPr>
                <w:rFonts w:ascii="Verdana" w:hAnsi="Verdana"/>
                <w:color w:val="212529"/>
                <w:sz w:val="24"/>
                <w:szCs w:val="24"/>
              </w:rPr>
              <w:t>FLOWFLEX COVID-19 AG HOMETEST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5AB01B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color w:val="000000"/>
                <w:sz w:val="24"/>
                <w:szCs w:val="24"/>
              </w:rPr>
              <w:t>1</w:t>
            </w:r>
          </w:p>
        </w:tc>
      </w:tr>
      <w:tr w:rsidR="00F64D04" w:rsidRPr="00D40F85" w14:paraId="04EB9471" w14:textId="77777777" w:rsidTr="00F64D04">
        <w:trPr>
          <w:trHeight w:val="300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1E66F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color w:val="000000"/>
                <w:sz w:val="24"/>
                <w:szCs w:val="24"/>
              </w:rPr>
              <w:t>94101024356400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1F99A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212529"/>
                <w:sz w:val="24"/>
                <w:szCs w:val="24"/>
              </w:rPr>
            </w:pPr>
            <w:r w:rsidRPr="00D40F85">
              <w:rPr>
                <w:rFonts w:ascii="Verdana" w:hAnsi="Verdana"/>
                <w:color w:val="212529"/>
                <w:sz w:val="24"/>
                <w:szCs w:val="24"/>
              </w:rPr>
              <w:t>60006-0191-66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17B83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color w:val="000000"/>
                <w:sz w:val="24"/>
                <w:szCs w:val="24"/>
              </w:rPr>
              <w:t>ACCESS BIO</w:t>
            </w:r>
          </w:p>
        </w:tc>
        <w:tc>
          <w:tcPr>
            <w:tcW w:w="1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C2004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212529"/>
                <w:sz w:val="24"/>
                <w:szCs w:val="24"/>
              </w:rPr>
            </w:pPr>
            <w:r w:rsidRPr="00D40F85">
              <w:rPr>
                <w:rFonts w:ascii="Verdana" w:hAnsi="Verdana"/>
                <w:color w:val="212529"/>
                <w:sz w:val="24"/>
                <w:szCs w:val="24"/>
              </w:rPr>
              <w:t>ON/GO COVID-19 ANTIGEN SELF-TEST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15019D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color w:val="000000"/>
                <w:sz w:val="24"/>
                <w:szCs w:val="24"/>
              </w:rPr>
              <w:t>2</w:t>
            </w:r>
          </w:p>
        </w:tc>
      </w:tr>
      <w:tr w:rsidR="00F64D04" w:rsidRPr="00D40F85" w14:paraId="76B13D72" w14:textId="77777777" w:rsidTr="00F64D04">
        <w:trPr>
          <w:trHeight w:val="300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AA7390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color w:val="000000"/>
                <w:sz w:val="24"/>
                <w:szCs w:val="24"/>
              </w:rPr>
              <w:t>94101024356400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204437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D40F85">
              <w:rPr>
                <w:rFonts w:ascii="Verdana" w:hAnsi="Verdana"/>
                <w:sz w:val="24"/>
                <w:szCs w:val="24"/>
              </w:rPr>
              <w:t>11877-0011-40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E5B0D8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color w:val="000000"/>
                <w:sz w:val="24"/>
                <w:szCs w:val="24"/>
              </w:rPr>
              <w:t>ABBOTT DIAGNOSTICS SCARBO</w:t>
            </w:r>
          </w:p>
        </w:tc>
        <w:tc>
          <w:tcPr>
            <w:tcW w:w="1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BE3784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D40F85">
              <w:rPr>
                <w:rFonts w:ascii="Verdana" w:hAnsi="Verdana"/>
                <w:sz w:val="24"/>
                <w:szCs w:val="24"/>
              </w:rPr>
              <w:t>BINAXNOW COVID-19 AG CARD HOME TEST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64B645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color w:val="000000"/>
                <w:sz w:val="24"/>
                <w:szCs w:val="24"/>
              </w:rPr>
              <w:t>2</w:t>
            </w:r>
          </w:p>
        </w:tc>
      </w:tr>
      <w:tr w:rsidR="00F64D04" w:rsidRPr="00D40F85" w14:paraId="32863049" w14:textId="77777777" w:rsidTr="00F64D04">
        <w:trPr>
          <w:trHeight w:val="300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8F2A17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color w:val="000000"/>
                <w:sz w:val="24"/>
                <w:szCs w:val="24"/>
              </w:rPr>
              <w:t>94101024356400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E6894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D40F85">
              <w:rPr>
                <w:rFonts w:ascii="Verdana" w:hAnsi="Verdana"/>
                <w:sz w:val="24"/>
                <w:szCs w:val="24"/>
              </w:rPr>
              <w:t>08337-0001-58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0EE6C3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color w:val="000000"/>
                <w:sz w:val="24"/>
                <w:szCs w:val="24"/>
              </w:rPr>
              <w:t>ORASURE TECHNOLOGIES</w:t>
            </w:r>
          </w:p>
        </w:tc>
        <w:tc>
          <w:tcPr>
            <w:tcW w:w="1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77705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color w:val="000000"/>
                <w:sz w:val="24"/>
                <w:szCs w:val="24"/>
              </w:rPr>
              <w:t>INTELISWAB COVID-19 RAPID TEST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DCCCA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color w:val="000000"/>
                <w:sz w:val="24"/>
                <w:szCs w:val="24"/>
              </w:rPr>
              <w:t>2</w:t>
            </w:r>
          </w:p>
        </w:tc>
      </w:tr>
      <w:tr w:rsidR="00F64D04" w:rsidRPr="00D40F85" w14:paraId="2D4702A2" w14:textId="77777777" w:rsidTr="00F64D04">
        <w:trPr>
          <w:trHeight w:val="300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F71E42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color w:val="000000"/>
                <w:sz w:val="24"/>
                <w:szCs w:val="24"/>
              </w:rPr>
              <w:t>94101024356400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50BD98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D40F85">
              <w:rPr>
                <w:rFonts w:ascii="Verdana" w:hAnsi="Verdana"/>
                <w:sz w:val="24"/>
                <w:szCs w:val="24"/>
              </w:rPr>
              <w:t>14613-0339-72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862E1C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color w:val="000000"/>
                <w:sz w:val="24"/>
                <w:szCs w:val="24"/>
              </w:rPr>
              <w:t>QUIDEL</w:t>
            </w:r>
          </w:p>
        </w:tc>
        <w:tc>
          <w:tcPr>
            <w:tcW w:w="1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A3C35C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color w:val="000000"/>
                <w:sz w:val="24"/>
                <w:szCs w:val="24"/>
              </w:rPr>
              <w:t>QUICKVUE AT-HOME COVID-19 TEST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8A9370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color w:val="000000"/>
                <w:sz w:val="24"/>
                <w:szCs w:val="24"/>
              </w:rPr>
              <w:t>2</w:t>
            </w:r>
          </w:p>
        </w:tc>
      </w:tr>
      <w:tr w:rsidR="00F64D04" w:rsidRPr="00D40F85" w14:paraId="1B2E9839" w14:textId="77777777" w:rsidTr="00F64D04">
        <w:trPr>
          <w:trHeight w:val="300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3CDD9E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color w:val="000000"/>
                <w:sz w:val="24"/>
                <w:szCs w:val="24"/>
              </w:rPr>
              <w:t>94101024356400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EA4ED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D40F85">
              <w:rPr>
                <w:rFonts w:ascii="Verdana" w:hAnsi="Verdana"/>
                <w:sz w:val="24"/>
                <w:szCs w:val="24"/>
              </w:rPr>
              <w:t>14613-0339-68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DA1095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color w:val="000000"/>
                <w:sz w:val="24"/>
                <w:szCs w:val="24"/>
              </w:rPr>
              <w:t>QUIDEL</w:t>
            </w:r>
          </w:p>
        </w:tc>
        <w:tc>
          <w:tcPr>
            <w:tcW w:w="1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BB00F7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color w:val="000000"/>
                <w:sz w:val="24"/>
                <w:szCs w:val="24"/>
              </w:rPr>
              <w:t>QUICKVUE AT-HOME COVID-19 TEST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20DF98" w14:textId="77777777" w:rsidR="009864E7" w:rsidRPr="00D40F85" w:rsidRDefault="009864E7" w:rsidP="0068005A">
            <w:pPr>
              <w:spacing w:before="120" w:after="12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40F85">
              <w:rPr>
                <w:rFonts w:ascii="Verdana" w:hAnsi="Verdana"/>
                <w:color w:val="000000"/>
                <w:sz w:val="24"/>
                <w:szCs w:val="24"/>
              </w:rPr>
              <w:t>5</w:t>
            </w:r>
          </w:p>
        </w:tc>
      </w:tr>
      <w:tr w:rsidR="00F64D04" w:rsidRPr="00F64D04" w14:paraId="1502F477" w14:textId="77777777" w:rsidTr="00F64D04">
        <w:trPr>
          <w:trHeight w:val="300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5CC7D8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bookmarkStart w:id="28" w:name="OLE_LINK71"/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94101024356400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6B6890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sz w:val="24"/>
                <w:szCs w:val="24"/>
              </w:rPr>
              <w:t>82607066027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970D8A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ACON</w:t>
            </w:r>
          </w:p>
        </w:tc>
        <w:tc>
          <w:tcPr>
            <w:tcW w:w="1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EF4DEF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proofErr w:type="spellStart"/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Flowflex</w:t>
            </w:r>
            <w:proofErr w:type="spellEnd"/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 xml:space="preserve"> COVID-19 Ag Home Test In Vitro Kit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8DABC1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2</w:t>
            </w:r>
          </w:p>
        </w:tc>
      </w:tr>
      <w:tr w:rsidR="00F64D04" w:rsidRPr="00F64D04" w14:paraId="7BAD040B" w14:textId="77777777" w:rsidTr="00F64D04">
        <w:trPr>
          <w:trHeight w:val="300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693B8B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94101024356400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E13D2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sz w:val="24"/>
                <w:szCs w:val="24"/>
              </w:rPr>
              <w:t>82607066028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B2E56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ACON</w:t>
            </w:r>
          </w:p>
        </w:tc>
        <w:tc>
          <w:tcPr>
            <w:tcW w:w="1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5D8B48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proofErr w:type="spellStart"/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Flowflex</w:t>
            </w:r>
            <w:proofErr w:type="spellEnd"/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 xml:space="preserve"> COVID-19 Ag Home Test In Vitro Kit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B53488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5</w:t>
            </w:r>
          </w:p>
        </w:tc>
      </w:tr>
      <w:tr w:rsidR="00F64D04" w:rsidRPr="00F64D04" w14:paraId="359A787B" w14:textId="77777777" w:rsidTr="00F64D04">
        <w:trPr>
          <w:trHeight w:val="300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811481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94101024356400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FC721A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sz w:val="24"/>
                <w:szCs w:val="24"/>
              </w:rPr>
              <w:t>56362000589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B2361A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IHEALTH</w:t>
            </w:r>
          </w:p>
        </w:tc>
        <w:tc>
          <w:tcPr>
            <w:tcW w:w="1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D2313A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proofErr w:type="spellStart"/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iHealth</w:t>
            </w:r>
            <w:proofErr w:type="spellEnd"/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 xml:space="preserve"> COVID-19 Rapid Test in Vitro Kit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B7573D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2</w:t>
            </w:r>
          </w:p>
        </w:tc>
      </w:tr>
      <w:tr w:rsidR="00F64D04" w:rsidRPr="00F64D04" w14:paraId="167F32B9" w14:textId="77777777" w:rsidTr="00F64D04">
        <w:trPr>
          <w:trHeight w:val="300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CDECE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94101024356400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CC2954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sz w:val="24"/>
                <w:szCs w:val="24"/>
              </w:rPr>
              <w:t>16490002574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5A409A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SIEMENS HEALTHINEERS</w:t>
            </w:r>
          </w:p>
        </w:tc>
        <w:tc>
          <w:tcPr>
            <w:tcW w:w="1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6D308E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CLINITEST RAPID COVID-19 ANTIGEN SELF-TEST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ECA4E8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5</w:t>
            </w:r>
          </w:p>
        </w:tc>
      </w:tr>
      <w:tr w:rsidR="00F64D04" w:rsidRPr="00F64D04" w14:paraId="4DB91E82" w14:textId="77777777" w:rsidTr="00F64D04">
        <w:trPr>
          <w:trHeight w:val="300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C99FE7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194101024356400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81956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sz w:val="24"/>
                <w:szCs w:val="24"/>
              </w:rPr>
              <w:t>00111070752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C0EFD5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ROCHE DIAGNOSTICS</w:t>
            </w:r>
          </w:p>
        </w:tc>
        <w:tc>
          <w:tcPr>
            <w:tcW w:w="1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BD6DF6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COVID-19 AT-HOME TEST KIT 1-PACK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3036F4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1</w:t>
            </w:r>
          </w:p>
        </w:tc>
      </w:tr>
      <w:tr w:rsidR="00F64D04" w:rsidRPr="00F64D04" w14:paraId="5F87599D" w14:textId="77777777" w:rsidTr="00F64D04">
        <w:trPr>
          <w:trHeight w:val="300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D44255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94101024356400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01A04D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sz w:val="24"/>
                <w:szCs w:val="24"/>
              </w:rPr>
              <w:t>00111070772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F999D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ROCHE DIAGNOSTICS</w:t>
            </w:r>
          </w:p>
        </w:tc>
        <w:tc>
          <w:tcPr>
            <w:tcW w:w="1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650E99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COVID-19 AT-HOME TEST KIT 4-PACK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DF971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4</w:t>
            </w:r>
          </w:p>
        </w:tc>
      </w:tr>
      <w:tr w:rsidR="00F64D04" w:rsidRPr="00F64D04" w14:paraId="1DC30CAA" w14:textId="77777777" w:rsidTr="00F64D04">
        <w:trPr>
          <w:trHeight w:val="300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85B5A6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94101024356400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968470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sz w:val="24"/>
                <w:szCs w:val="24"/>
              </w:rPr>
              <w:t>56362000590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637C13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IHEALTH</w:t>
            </w:r>
          </w:p>
        </w:tc>
        <w:tc>
          <w:tcPr>
            <w:tcW w:w="1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9BD85E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IHEALTH COVID-19 ANTIGEN RAPID TEST 5-PACK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C86477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5</w:t>
            </w:r>
          </w:p>
        </w:tc>
      </w:tr>
      <w:tr w:rsidR="00F64D04" w:rsidRPr="00F64D04" w14:paraId="011708C7" w14:textId="77777777" w:rsidTr="00F64D04">
        <w:trPr>
          <w:trHeight w:val="300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C98AA8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94101024356400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D93202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sz w:val="24"/>
                <w:szCs w:val="24"/>
              </w:rPr>
              <w:t>50010022431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6074E8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ACCESS BIO, INC</w:t>
            </w:r>
          </w:p>
        </w:tc>
        <w:tc>
          <w:tcPr>
            <w:tcW w:w="1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71BDA0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CARESTART COVID-19 ANTIGEN HOME TEST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478B1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2</w:t>
            </w:r>
          </w:p>
        </w:tc>
      </w:tr>
      <w:tr w:rsidR="00F64D04" w:rsidRPr="00F64D04" w14:paraId="0BAFA843" w14:textId="77777777" w:rsidTr="00F64D04">
        <w:trPr>
          <w:trHeight w:val="300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B8721D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94101024356400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FEA8BE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sz w:val="24"/>
                <w:szCs w:val="24"/>
              </w:rPr>
              <w:t>60007093040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9C36BF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INTRIVO</w:t>
            </w:r>
          </w:p>
        </w:tc>
        <w:tc>
          <w:tcPr>
            <w:tcW w:w="1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ED204A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ON/GO ONE COVID-19 ANTIGEN HOME TEST KIT COVID-19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FCAE18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1</w:t>
            </w:r>
          </w:p>
        </w:tc>
      </w:tr>
      <w:tr w:rsidR="00F64D04" w:rsidRPr="00F64D04" w14:paraId="2632FDDF" w14:textId="77777777" w:rsidTr="00F64D04">
        <w:trPr>
          <w:trHeight w:val="300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6C823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94101024356400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8D098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sz w:val="24"/>
                <w:szCs w:val="24"/>
              </w:rPr>
              <w:t>50428052130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F6FDA8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CVS PHARMACY HEALTHCARE SERV</w:t>
            </w:r>
          </w:p>
        </w:tc>
        <w:tc>
          <w:tcPr>
            <w:tcW w:w="1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6DF6D6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CVS COVID-19 AT HOME TESTKIT KIT HOME 2PK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A363A8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2</w:t>
            </w:r>
          </w:p>
        </w:tc>
      </w:tr>
      <w:tr w:rsidR="00F64D04" w:rsidRPr="00F64D04" w14:paraId="6DEE0305" w14:textId="77777777" w:rsidTr="00F64D04">
        <w:trPr>
          <w:trHeight w:val="300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4225B0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94101024356400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C83F7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sz w:val="24"/>
                <w:szCs w:val="24"/>
              </w:rPr>
              <w:t>87473000020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4F68F5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ROCHE DIAGNOSTICS</w:t>
            </w:r>
          </w:p>
        </w:tc>
        <w:tc>
          <w:tcPr>
            <w:tcW w:w="1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A4AC1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PILOT COVID-19 AT-HOME TEST KIT HOME TES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2C074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4</w:t>
            </w:r>
          </w:p>
        </w:tc>
      </w:tr>
      <w:tr w:rsidR="00F64D04" w:rsidRPr="00F64D04" w14:paraId="63D22246" w14:textId="77777777" w:rsidTr="00F64D04">
        <w:trPr>
          <w:trHeight w:val="300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F6D1B2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94101024356400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D795AC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sz w:val="24"/>
                <w:szCs w:val="24"/>
              </w:rPr>
              <w:t>96852025431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5B291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GENABIO DIAGNOSTICS</w:t>
            </w:r>
          </w:p>
        </w:tc>
        <w:tc>
          <w:tcPr>
            <w:tcW w:w="1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F0184E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COVID-19 RAPID SELF TEST KIT 1-PACK KIT 1-PACK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E12194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1</w:t>
            </w:r>
          </w:p>
        </w:tc>
      </w:tr>
      <w:tr w:rsidR="00F64D04" w:rsidRPr="00F64D04" w14:paraId="2419EB75" w14:textId="77777777" w:rsidTr="00F64D04">
        <w:trPr>
          <w:trHeight w:val="300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79CCD8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94101024356400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B44625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sz w:val="24"/>
                <w:szCs w:val="24"/>
              </w:rPr>
              <w:t>96852095300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F3E4D0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GENABIO DIAGNOSTICS</w:t>
            </w:r>
          </w:p>
        </w:tc>
        <w:tc>
          <w:tcPr>
            <w:tcW w:w="1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9DE491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COVID-19 RAPID SELF TEST KIT 2-PACK KIT 2-PACK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5662D3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2</w:t>
            </w:r>
          </w:p>
        </w:tc>
      </w:tr>
      <w:tr w:rsidR="00F64D04" w:rsidRPr="00F64D04" w14:paraId="67A02627" w14:textId="77777777" w:rsidTr="00F64D04">
        <w:trPr>
          <w:trHeight w:val="300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6AA0D4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94101024356400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A896C5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sz w:val="24"/>
                <w:szCs w:val="24"/>
              </w:rPr>
              <w:t>60008-0407- 80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ACCE6B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PHASE SCIENTIFIC INTERNATIONAL</w:t>
            </w:r>
          </w:p>
        </w:tc>
        <w:tc>
          <w:tcPr>
            <w:tcW w:w="1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77CA51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INDICAID COVID-19 RAPID ANTIGEN AT-HOME TEST KIT COVID-19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997166" w14:textId="77777777" w:rsidR="00F64D04" w:rsidRPr="00F64D04" w:rsidRDefault="00F64D04" w:rsidP="00F64D04">
            <w:pPr>
              <w:spacing w:before="120" w:after="120"/>
              <w:jc w:val="center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 w:rsidRPr="00F64D04">
              <w:rPr>
                <w:rFonts w:ascii="Verdana" w:eastAsia="Calibri" w:hAnsi="Verdana"/>
                <w:color w:val="000000"/>
                <w:sz w:val="24"/>
                <w:szCs w:val="24"/>
              </w:rPr>
              <w:t>2</w:t>
            </w:r>
          </w:p>
        </w:tc>
      </w:tr>
    </w:tbl>
    <w:p w14:paraId="5E49B4B1" w14:textId="77777777" w:rsidR="00C5384C" w:rsidRDefault="00C5384C" w:rsidP="00C5384C">
      <w:pPr>
        <w:ind w:left="360"/>
        <w:rPr>
          <w:rFonts w:ascii="Verdana" w:hAnsi="Verdana" w:cstheme="minorHAnsi"/>
          <w:sz w:val="24"/>
          <w:szCs w:val="24"/>
        </w:rPr>
      </w:pPr>
    </w:p>
    <w:p w14:paraId="020E3D33" w14:textId="18890E0A" w:rsidR="00B74E99" w:rsidRDefault="00B74E99" w:rsidP="00B74E99">
      <w:pPr>
        <w:spacing w:before="120" w:after="120"/>
        <w:jc w:val="right"/>
        <w:rPr>
          <w:rFonts w:ascii="Verdana" w:hAnsi="Verdana"/>
          <w:sz w:val="24"/>
          <w:szCs w:val="24"/>
        </w:rPr>
      </w:pPr>
      <w:hyperlink w:anchor="_top" w:history="1">
        <w:r w:rsidRPr="00A85031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C5384C" w14:paraId="1FFF1A2C" w14:textId="77777777" w:rsidTr="005A1E13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DDE30B4" w14:textId="46581BA7" w:rsidR="00C5384C" w:rsidRDefault="00C5384C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29" w:name="_Toc208228780"/>
            <w:r>
              <w:rPr>
                <w:rFonts w:ascii="Verdana" w:hAnsi="Verdana"/>
                <w:i w:val="0"/>
              </w:rPr>
              <w:t>Commercial Plan Coverage</w:t>
            </w:r>
            <w:bookmarkEnd w:id="29"/>
          </w:p>
        </w:tc>
      </w:tr>
    </w:tbl>
    <w:bookmarkEnd w:id="28"/>
    <w:p w14:paraId="2B736CAC" w14:textId="17D76A96" w:rsidR="008E4E42" w:rsidRPr="00A3648E" w:rsidRDefault="00C5384C" w:rsidP="00A3648E">
      <w:pPr>
        <w:pStyle w:val="Heading2"/>
        <w:rPr>
          <w:rFonts w:ascii="Verdana" w:eastAsiaTheme="minorEastAsia" w:hAnsi="Verdana" w:cs="Calibri"/>
          <w:u w:val="single"/>
        </w:rPr>
      </w:pPr>
      <w:r>
        <w:rPr>
          <w:rFonts w:ascii="Verdana" w:hAnsi="Verdana"/>
          <w:i w:val="0"/>
          <w:iCs w:val="0"/>
        </w:rPr>
        <w:t xml:space="preserve"> </w:t>
      </w:r>
    </w:p>
    <w:p w14:paraId="17B9A1D1" w14:textId="77777777" w:rsidR="008E4E42" w:rsidRDefault="008E4E42" w:rsidP="008E4E42">
      <w:pPr>
        <w:rPr>
          <w:rFonts w:ascii="Verdana" w:hAnsi="Verdana" w:cs="Times New Roman"/>
          <w:b/>
          <w:bCs/>
          <w:sz w:val="24"/>
          <w:szCs w:val="24"/>
        </w:rPr>
      </w:pPr>
      <w:r>
        <w:rPr>
          <w:rFonts w:ascii="Verdana" w:hAnsi="Verdana" w:cs="Times New Roman"/>
          <w:b/>
          <w:bCs/>
          <w:sz w:val="24"/>
          <w:szCs w:val="24"/>
        </w:rPr>
        <w:t>What is covered?</w:t>
      </w:r>
    </w:p>
    <w:p w14:paraId="05FD0BC8" w14:textId="677C5470" w:rsidR="00923943" w:rsidRPr="00544BDF" w:rsidRDefault="00E80536" w:rsidP="00923943">
      <w:pPr>
        <w:rPr>
          <w:rFonts w:ascii="Verdana" w:hAnsi="Verdana"/>
          <w:sz w:val="24"/>
          <w:szCs w:val="24"/>
        </w:rPr>
      </w:pPr>
      <w:r w:rsidRPr="00544BDF">
        <w:rPr>
          <w:rFonts w:ascii="Verdana" w:hAnsi="Verdana"/>
          <w:sz w:val="24"/>
          <w:szCs w:val="24"/>
        </w:rPr>
        <w:t>Refer to the CIF</w:t>
      </w:r>
      <w:r w:rsidR="001B1529">
        <w:rPr>
          <w:rFonts w:ascii="Verdana" w:hAnsi="Verdana"/>
          <w:sz w:val="24"/>
          <w:szCs w:val="24"/>
        </w:rPr>
        <w:t>.</w:t>
      </w:r>
    </w:p>
    <w:p w14:paraId="6BB177E1" w14:textId="77777777" w:rsidR="00923943" w:rsidRDefault="00923943" w:rsidP="008E4E42">
      <w:pPr>
        <w:spacing w:after="160" w:line="252" w:lineRule="auto"/>
        <w:rPr>
          <w:rFonts w:ascii="Verdana" w:hAnsi="Verdana"/>
          <w:b/>
          <w:bCs/>
          <w:sz w:val="24"/>
          <w:szCs w:val="24"/>
        </w:rPr>
      </w:pPr>
    </w:p>
    <w:p w14:paraId="0EA1D2FC" w14:textId="45835B79" w:rsidR="0055302C" w:rsidRDefault="0055302C" w:rsidP="008E4E42">
      <w:pPr>
        <w:spacing w:before="120" w:after="120"/>
        <w:rPr>
          <w:rFonts w:ascii="Verdana" w:hAnsi="Verdana"/>
          <w:b/>
          <w:bCs/>
          <w:sz w:val="24"/>
          <w:szCs w:val="24"/>
        </w:rPr>
      </w:pPr>
    </w:p>
    <w:p w14:paraId="4AAA50C6" w14:textId="19668FA8" w:rsidR="008E4E42" w:rsidRPr="00BC46E1" w:rsidRDefault="008E4E42" w:rsidP="00BC46E1">
      <w:pPr>
        <w:spacing w:before="120" w:after="120"/>
        <w:rPr>
          <w:rFonts w:ascii="Verdana" w:hAnsi="Verdana"/>
          <w:b/>
          <w:bCs/>
          <w:sz w:val="24"/>
          <w:szCs w:val="24"/>
        </w:rPr>
      </w:pPr>
      <w:r w:rsidRPr="00BC46E1">
        <w:rPr>
          <w:rFonts w:ascii="Verdana" w:hAnsi="Verdana"/>
          <w:b/>
          <w:bCs/>
          <w:sz w:val="24"/>
          <w:szCs w:val="24"/>
        </w:rPr>
        <w:t>How do I know if the coverage will be through my medical benefit or my pharmacy benefit?</w:t>
      </w:r>
    </w:p>
    <w:p w14:paraId="02E98F1B" w14:textId="74A17E18" w:rsidR="008E4E42" w:rsidRPr="00BC46E1" w:rsidRDefault="008E4E42" w:rsidP="00BC46E1">
      <w:pPr>
        <w:spacing w:before="120" w:after="120"/>
        <w:rPr>
          <w:rFonts w:ascii="Verdana" w:hAnsi="Verdana"/>
          <w:sz w:val="24"/>
          <w:szCs w:val="24"/>
        </w:rPr>
      </w:pPr>
      <w:r w:rsidRPr="00BC46E1">
        <w:rPr>
          <w:rFonts w:ascii="Verdana" w:hAnsi="Verdana"/>
          <w:b/>
          <w:bCs/>
          <w:sz w:val="24"/>
          <w:szCs w:val="24"/>
        </w:rPr>
        <w:t>CCR:</w:t>
      </w:r>
      <w:r w:rsidRPr="00BC46E1">
        <w:rPr>
          <w:rFonts w:ascii="Verdana" w:hAnsi="Verdana"/>
          <w:sz w:val="24"/>
          <w:szCs w:val="24"/>
        </w:rPr>
        <w:t xml:space="preserve"> Review CIF for client specific coverage details and run </w:t>
      </w:r>
      <w:r w:rsidR="007F5CEC" w:rsidRPr="00637413">
        <w:rPr>
          <w:rFonts w:ascii="Verdana" w:hAnsi="Verdana"/>
          <w:sz w:val="24"/>
          <w:szCs w:val="24"/>
        </w:rPr>
        <w:t>Test Claims</w:t>
      </w:r>
      <w:r w:rsidRPr="00BC46E1">
        <w:rPr>
          <w:rFonts w:ascii="Verdana" w:hAnsi="Verdana"/>
          <w:sz w:val="24"/>
          <w:szCs w:val="24"/>
        </w:rPr>
        <w:t>.</w:t>
      </w:r>
    </w:p>
    <w:p w14:paraId="7F3D2D47" w14:textId="39AB4210" w:rsidR="005C7051" w:rsidRPr="00BC46E1" w:rsidRDefault="008E4E42" w:rsidP="00BC46E1">
      <w:pPr>
        <w:rPr>
          <w:rFonts w:ascii="Verdana" w:eastAsia="Times New Roman" w:hAnsi="Verdana" w:cstheme="minorHAnsi"/>
          <w:color w:val="FF0000"/>
          <w:sz w:val="24"/>
          <w:szCs w:val="24"/>
        </w:rPr>
      </w:pPr>
      <w:r w:rsidRPr="00BC46E1">
        <w:rPr>
          <w:rFonts w:ascii="Verdana" w:hAnsi="Verdana"/>
          <w:sz w:val="24"/>
          <w:szCs w:val="24"/>
        </w:rPr>
        <w:t xml:space="preserve">If </w:t>
      </w:r>
      <w:r w:rsidR="007F61AC" w:rsidRPr="00BC46E1">
        <w:rPr>
          <w:rFonts w:ascii="Verdana" w:hAnsi="Verdana"/>
          <w:sz w:val="24"/>
          <w:szCs w:val="24"/>
        </w:rPr>
        <w:t>there is</w:t>
      </w:r>
      <w:r w:rsidRPr="00BC46E1">
        <w:rPr>
          <w:rFonts w:ascii="Verdana" w:hAnsi="Verdana"/>
          <w:sz w:val="24"/>
          <w:szCs w:val="24"/>
        </w:rPr>
        <w:t xml:space="preserve"> nothing in the CIF and test claims reject, </w:t>
      </w:r>
      <w:r w:rsidR="001320F6">
        <w:rPr>
          <w:rFonts w:ascii="Verdana" w:hAnsi="Verdana" w:cstheme="minorHAnsi"/>
          <w:sz w:val="24"/>
          <w:szCs w:val="24"/>
        </w:rPr>
        <w:t>m</w:t>
      </w:r>
      <w:r w:rsidR="005C7051" w:rsidRPr="00544BDF">
        <w:rPr>
          <w:rFonts w:ascii="Verdana" w:hAnsi="Verdana" w:cstheme="minorHAnsi"/>
          <w:sz w:val="24"/>
          <w:szCs w:val="24"/>
        </w:rPr>
        <w:t xml:space="preserve">embers </w:t>
      </w:r>
      <w:r w:rsidR="005048FF">
        <w:rPr>
          <w:rFonts w:ascii="Verdana" w:hAnsi="Verdana" w:cstheme="minorHAnsi"/>
          <w:sz w:val="24"/>
          <w:szCs w:val="24"/>
        </w:rPr>
        <w:t xml:space="preserve">may contact their medical benefit to </w:t>
      </w:r>
      <w:r w:rsidR="00C12B48">
        <w:rPr>
          <w:rFonts w:ascii="Verdana" w:hAnsi="Verdana" w:cstheme="minorHAnsi"/>
          <w:sz w:val="24"/>
          <w:szCs w:val="24"/>
        </w:rPr>
        <w:t xml:space="preserve">determine </w:t>
      </w:r>
      <w:r w:rsidR="00602721">
        <w:rPr>
          <w:rFonts w:ascii="Verdana" w:hAnsi="Verdana" w:cstheme="minorHAnsi"/>
          <w:sz w:val="24"/>
          <w:szCs w:val="24"/>
        </w:rPr>
        <w:t>coverage</w:t>
      </w:r>
      <w:r w:rsidR="00C12B48">
        <w:rPr>
          <w:rFonts w:ascii="Verdana" w:hAnsi="Verdana" w:cstheme="minorHAnsi"/>
          <w:sz w:val="24"/>
          <w:szCs w:val="24"/>
        </w:rPr>
        <w:t xml:space="preserve"> under their medical plan. Members </w:t>
      </w:r>
      <w:r w:rsidR="005C7051" w:rsidRPr="00544BDF">
        <w:rPr>
          <w:rFonts w:ascii="Verdana" w:hAnsi="Verdana" w:cstheme="minorHAnsi"/>
          <w:sz w:val="24"/>
          <w:szCs w:val="24"/>
        </w:rPr>
        <w:t>can</w:t>
      </w:r>
      <w:r w:rsidR="00C12B48">
        <w:rPr>
          <w:rFonts w:ascii="Verdana" w:hAnsi="Verdana" w:cstheme="minorHAnsi"/>
          <w:sz w:val="24"/>
          <w:szCs w:val="24"/>
        </w:rPr>
        <w:t xml:space="preserve"> also</w:t>
      </w:r>
      <w:r w:rsidR="005C7051" w:rsidRPr="00544BDF">
        <w:rPr>
          <w:rFonts w:ascii="Verdana" w:hAnsi="Verdana" w:cstheme="minorHAnsi"/>
          <w:sz w:val="24"/>
          <w:szCs w:val="24"/>
        </w:rPr>
        <w:t xml:space="preserve"> continue to purchase COVID-19 test kits out of pocket. For some plans, members may be able to use funds from a health savings account or a flexible spending account toward OTC COVID-19 test kits. </w:t>
      </w:r>
    </w:p>
    <w:p w14:paraId="5523A3BF" w14:textId="1ACBF59A" w:rsidR="008E4E42" w:rsidRPr="00544BDF" w:rsidRDefault="008E4E42" w:rsidP="00544BDF">
      <w:pPr>
        <w:spacing w:before="120" w:after="120"/>
        <w:rPr>
          <w:rFonts w:ascii="Verdana" w:hAnsi="Verdana"/>
          <w:sz w:val="24"/>
          <w:szCs w:val="24"/>
        </w:rPr>
      </w:pPr>
    </w:p>
    <w:p w14:paraId="534DC548" w14:textId="2613D69B" w:rsidR="008E4E42" w:rsidRPr="00544BDF" w:rsidRDefault="00D44F39" w:rsidP="00544BDF">
      <w:pPr>
        <w:spacing w:before="120" w:after="12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Note: </w:t>
      </w:r>
      <w:r w:rsidR="008E4E42" w:rsidRPr="00544BDF">
        <w:rPr>
          <w:rFonts w:ascii="Verdana" w:hAnsi="Verdana"/>
          <w:sz w:val="24"/>
          <w:szCs w:val="24"/>
        </w:rPr>
        <w:t>The</w:t>
      </w:r>
      <w:r w:rsidR="00947D56" w:rsidRPr="00544BDF">
        <w:rPr>
          <w:rFonts w:ascii="Verdana" w:hAnsi="Verdana"/>
          <w:sz w:val="24"/>
          <w:szCs w:val="24"/>
        </w:rPr>
        <w:t xml:space="preserve"> </w:t>
      </w:r>
      <w:hyperlink w:anchor="ApprovedTests" w:history="1">
        <w:r w:rsidR="00947D56" w:rsidRPr="00D44F39">
          <w:rPr>
            <w:rStyle w:val="Hyperlink"/>
            <w:rFonts w:ascii="Verdana" w:hAnsi="Verdana"/>
            <w:sz w:val="24"/>
            <w:szCs w:val="24"/>
          </w:rPr>
          <w:t xml:space="preserve">above </w:t>
        </w:r>
        <w:r w:rsidR="008E4E42" w:rsidRPr="00D44F39">
          <w:rPr>
            <w:rStyle w:val="Hyperlink"/>
            <w:rFonts w:ascii="Verdana" w:hAnsi="Verdana"/>
            <w:sz w:val="24"/>
            <w:szCs w:val="24"/>
          </w:rPr>
          <w:t>chart</w:t>
        </w:r>
      </w:hyperlink>
      <w:r w:rsidR="008E4E42" w:rsidRPr="00544BDF">
        <w:rPr>
          <w:rFonts w:ascii="Verdana" w:hAnsi="Verdana"/>
          <w:sz w:val="24"/>
          <w:szCs w:val="24"/>
        </w:rPr>
        <w:t xml:space="preserve"> includes some of the most common test kits available through Retail distribution.</w:t>
      </w:r>
    </w:p>
    <w:p w14:paraId="08396CB4" w14:textId="77777777" w:rsidR="00AF6BCD" w:rsidRPr="00C22912" w:rsidRDefault="00AF6BCD" w:rsidP="00A3648E"/>
    <w:p w14:paraId="52353A3B" w14:textId="77777777" w:rsidR="00C5384C" w:rsidRDefault="00C5384C" w:rsidP="00C5384C">
      <w:pPr>
        <w:ind w:left="360"/>
        <w:rPr>
          <w:rFonts w:ascii="Verdana" w:hAnsi="Verdana" w:cstheme="minorHAnsi"/>
          <w:sz w:val="24"/>
          <w:szCs w:val="24"/>
        </w:rPr>
      </w:pPr>
    </w:p>
    <w:p w14:paraId="65C88B07" w14:textId="5DB1D3CC" w:rsidR="00B74E99" w:rsidRDefault="00B74E99" w:rsidP="00B74E99">
      <w:pPr>
        <w:spacing w:before="120" w:after="120"/>
        <w:jc w:val="right"/>
        <w:rPr>
          <w:rFonts w:ascii="Verdana" w:hAnsi="Verdana"/>
          <w:sz w:val="24"/>
          <w:szCs w:val="24"/>
        </w:rPr>
      </w:pPr>
      <w:hyperlink w:anchor="_top" w:history="1">
        <w:r w:rsidRPr="00A85031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C5384C" w14:paraId="4ACF0502" w14:textId="77777777" w:rsidTr="00B74E9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9974215" w14:textId="0A70224A" w:rsidR="00C5384C" w:rsidRDefault="003E6E88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30" w:name="_Toc208228781"/>
            <w:r>
              <w:rPr>
                <w:rFonts w:ascii="Verdana" w:hAnsi="Verdana"/>
                <w:i w:val="0"/>
              </w:rPr>
              <w:t xml:space="preserve">Purchase or </w:t>
            </w:r>
            <w:r w:rsidR="00C5384C">
              <w:rPr>
                <w:rFonts w:ascii="Verdana" w:hAnsi="Verdana"/>
                <w:i w:val="0"/>
              </w:rPr>
              <w:t xml:space="preserve">Ordering the </w:t>
            </w:r>
            <w:r w:rsidR="0072161B">
              <w:rPr>
                <w:rFonts w:ascii="Verdana" w:hAnsi="Verdana"/>
                <w:i w:val="0"/>
              </w:rPr>
              <w:t>at-home</w:t>
            </w:r>
            <w:r w:rsidR="00C5384C">
              <w:rPr>
                <w:rFonts w:ascii="Verdana" w:hAnsi="Verdana"/>
                <w:i w:val="0"/>
              </w:rPr>
              <w:t xml:space="preserve"> COVID-19 Tests</w:t>
            </w:r>
            <w:bookmarkEnd w:id="30"/>
          </w:p>
        </w:tc>
      </w:tr>
    </w:tbl>
    <w:p w14:paraId="4EDAAA6D" w14:textId="77777777" w:rsidR="00944132" w:rsidRDefault="00944132" w:rsidP="00944132">
      <w:pPr>
        <w:spacing w:before="120" w:after="120"/>
        <w:rPr>
          <w:rFonts w:ascii="Verdana" w:hAnsi="Verdana"/>
          <w:b/>
          <w:bCs/>
          <w:color w:val="000000" w:themeColor="text1"/>
          <w:sz w:val="24"/>
          <w:szCs w:val="24"/>
        </w:rPr>
      </w:pPr>
    </w:p>
    <w:p w14:paraId="6743E71D" w14:textId="166E1C43" w:rsidR="0049045A" w:rsidRPr="00A3648E" w:rsidRDefault="0049045A" w:rsidP="00944132">
      <w:pPr>
        <w:spacing w:before="120" w:after="120"/>
        <w:rPr>
          <w:rFonts w:ascii="Verdana" w:hAnsi="Verdana"/>
          <w:b/>
          <w:bCs/>
          <w:sz w:val="24"/>
          <w:szCs w:val="24"/>
        </w:rPr>
      </w:pPr>
      <w:bookmarkStart w:id="31" w:name="OLE_LINK43"/>
      <w:bookmarkStart w:id="32" w:name="OLE_LINK25"/>
      <w:bookmarkStart w:id="33" w:name="OLE_LINK45"/>
      <w:r w:rsidRPr="00A3648E">
        <w:rPr>
          <w:rFonts w:ascii="Verdana" w:hAnsi="Verdana"/>
          <w:b/>
          <w:bCs/>
          <w:sz w:val="24"/>
          <w:szCs w:val="24"/>
        </w:rPr>
        <w:t xml:space="preserve">Can I use </w:t>
      </w:r>
      <w:r w:rsidR="0072161B">
        <w:rPr>
          <w:rFonts w:ascii="Verdana" w:hAnsi="Verdana"/>
          <w:b/>
          <w:bCs/>
          <w:sz w:val="24"/>
          <w:szCs w:val="24"/>
        </w:rPr>
        <w:t xml:space="preserve">my </w:t>
      </w:r>
      <w:r w:rsidRPr="00A3648E">
        <w:rPr>
          <w:rFonts w:ascii="Verdana" w:hAnsi="Verdana"/>
          <w:b/>
          <w:bCs/>
          <w:sz w:val="24"/>
          <w:szCs w:val="24"/>
        </w:rPr>
        <w:t>Health Savings Account (HSA) or Flexible Spending Account (FSA) dollars to purchase at-home COVID-19 tests?</w:t>
      </w:r>
      <w:bookmarkEnd w:id="31"/>
      <w:r>
        <w:rPr>
          <w:rFonts w:ascii="Verdana" w:hAnsi="Verdana"/>
          <w:b/>
          <w:bCs/>
          <w:sz w:val="24"/>
          <w:szCs w:val="24"/>
        </w:rPr>
        <w:t xml:space="preserve"> </w:t>
      </w:r>
    </w:p>
    <w:p w14:paraId="45292E2E" w14:textId="7C87C587" w:rsidR="00824C81" w:rsidRPr="00544BDF" w:rsidRDefault="00824C81" w:rsidP="00824C81">
      <w:pPr>
        <w:rPr>
          <w:rFonts w:ascii="Verdana" w:eastAsia="Times New Roman" w:hAnsi="Verdana" w:cstheme="minorHAnsi"/>
          <w:color w:val="FF0000"/>
          <w:sz w:val="28"/>
          <w:szCs w:val="28"/>
        </w:rPr>
      </w:pPr>
      <w:bookmarkStart w:id="34" w:name="OLE_LINK44"/>
      <w:bookmarkEnd w:id="32"/>
      <w:r w:rsidRPr="00544BDF">
        <w:rPr>
          <w:rFonts w:ascii="Verdana" w:hAnsi="Verdana" w:cstheme="minorHAnsi"/>
          <w:sz w:val="24"/>
          <w:szCs w:val="24"/>
        </w:rPr>
        <w:t xml:space="preserve">For some plans, members may be able to use funds from a health savings account or a flexible spending account toward OTC COVID-19 test kits. </w:t>
      </w:r>
      <w:r w:rsidR="00A27938">
        <w:rPr>
          <w:rFonts w:ascii="Verdana" w:hAnsi="Verdana" w:cstheme="minorHAnsi"/>
          <w:sz w:val="24"/>
          <w:szCs w:val="24"/>
        </w:rPr>
        <w:t>Check the CIF</w:t>
      </w:r>
      <w:r w:rsidR="00801C11">
        <w:rPr>
          <w:rFonts w:ascii="Verdana" w:hAnsi="Verdana" w:cstheme="minorHAnsi"/>
          <w:sz w:val="24"/>
          <w:szCs w:val="24"/>
        </w:rPr>
        <w:t>.</w:t>
      </w:r>
    </w:p>
    <w:bookmarkEnd w:id="33"/>
    <w:bookmarkEnd w:id="34"/>
    <w:p w14:paraId="0D3CF691" w14:textId="77777777" w:rsidR="0049045A" w:rsidRDefault="0049045A" w:rsidP="00944132">
      <w:pPr>
        <w:spacing w:before="120" w:after="120"/>
        <w:rPr>
          <w:rFonts w:ascii="Verdana" w:hAnsi="Verdana"/>
          <w:b/>
          <w:bCs/>
          <w:color w:val="000000" w:themeColor="text1"/>
          <w:sz w:val="24"/>
          <w:szCs w:val="24"/>
        </w:rPr>
      </w:pPr>
    </w:p>
    <w:p w14:paraId="290F5D4E" w14:textId="77777777" w:rsidR="001B1529" w:rsidRDefault="001B1529" w:rsidP="00944132">
      <w:pPr>
        <w:spacing w:before="120" w:after="120"/>
        <w:rPr>
          <w:rFonts w:ascii="Verdana" w:hAnsi="Verdana"/>
          <w:b/>
          <w:bCs/>
          <w:color w:val="000000" w:themeColor="text1"/>
          <w:sz w:val="24"/>
          <w:szCs w:val="24"/>
        </w:rPr>
      </w:pPr>
    </w:p>
    <w:p w14:paraId="3A294744" w14:textId="2D602547" w:rsidR="00944132" w:rsidRDefault="00944132" w:rsidP="00944132">
      <w:pPr>
        <w:spacing w:before="120" w:after="12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Can a retail pharmacy mail an At Home kit to me?  </w:t>
      </w:r>
    </w:p>
    <w:p w14:paraId="5C9FD40B" w14:textId="77777777" w:rsidR="00944132" w:rsidRDefault="00944132" w:rsidP="00944132">
      <w:pPr>
        <w:spacing w:before="120" w:after="120"/>
        <w:rPr>
          <w:rFonts w:ascii="Verdana" w:eastAsia="Times New Roman" w:hAnsi="Verdana"/>
          <w:sz w:val="24"/>
          <w:szCs w:val="24"/>
        </w:rPr>
      </w:pPr>
      <w:r>
        <w:rPr>
          <w:rFonts w:ascii="Verdana" w:eastAsia="Times New Roman" w:hAnsi="Verdana"/>
          <w:sz w:val="24"/>
          <w:szCs w:val="24"/>
        </w:rPr>
        <w:t>Check with your local pharmacy for their current process and any applicable shipping costs.</w:t>
      </w:r>
    </w:p>
    <w:p w14:paraId="4DD57970" w14:textId="77777777" w:rsidR="003E6E88" w:rsidRDefault="003E6E88" w:rsidP="00097CCF">
      <w:pPr>
        <w:spacing w:before="120" w:after="120"/>
        <w:rPr>
          <w:rFonts w:ascii="Verdana" w:hAnsi="Verdana"/>
          <w:b/>
          <w:bCs/>
          <w:sz w:val="24"/>
          <w:szCs w:val="24"/>
        </w:rPr>
      </w:pPr>
    </w:p>
    <w:p w14:paraId="38AAF5AE" w14:textId="77777777" w:rsidR="001B1529" w:rsidRDefault="001B1529" w:rsidP="00097CCF">
      <w:pPr>
        <w:spacing w:before="120" w:after="120"/>
        <w:rPr>
          <w:rFonts w:ascii="Verdana" w:hAnsi="Verdana"/>
          <w:b/>
          <w:bCs/>
          <w:sz w:val="24"/>
          <w:szCs w:val="24"/>
        </w:rPr>
      </w:pPr>
    </w:p>
    <w:p w14:paraId="681CE42A" w14:textId="3A9365FE" w:rsidR="00A14465" w:rsidRPr="00A3648E" w:rsidRDefault="00A14465" w:rsidP="003E6E88">
      <w:pPr>
        <w:spacing w:before="120" w:after="120"/>
        <w:rPr>
          <w:rFonts w:ascii="Verdana" w:hAnsi="Verdana"/>
          <w:b/>
          <w:bCs/>
          <w:sz w:val="24"/>
          <w:szCs w:val="24"/>
        </w:rPr>
      </w:pPr>
      <w:bookmarkStart w:id="35" w:name="OLE_LINK41"/>
      <w:bookmarkStart w:id="36" w:name="OLE_LINK105"/>
      <w:r w:rsidRPr="00A3648E">
        <w:rPr>
          <w:rFonts w:ascii="Verdana" w:hAnsi="Verdana"/>
          <w:b/>
          <w:bCs/>
          <w:sz w:val="24"/>
          <w:szCs w:val="24"/>
        </w:rPr>
        <w:t xml:space="preserve">Other than CVS Pharmacy, what pharmacies can I use to get </w:t>
      </w:r>
      <w:r>
        <w:rPr>
          <w:rFonts w:ascii="Verdana" w:hAnsi="Verdana"/>
          <w:b/>
          <w:bCs/>
          <w:sz w:val="24"/>
          <w:szCs w:val="24"/>
        </w:rPr>
        <w:t>at home</w:t>
      </w:r>
      <w:r w:rsidRPr="00A3648E">
        <w:rPr>
          <w:rFonts w:ascii="Verdana" w:hAnsi="Verdana"/>
          <w:b/>
          <w:bCs/>
          <w:sz w:val="24"/>
          <w:szCs w:val="24"/>
        </w:rPr>
        <w:t xml:space="preserve"> test</w:t>
      </w:r>
      <w:r>
        <w:rPr>
          <w:rFonts w:ascii="Verdana" w:hAnsi="Verdana"/>
          <w:b/>
          <w:bCs/>
          <w:sz w:val="24"/>
          <w:szCs w:val="24"/>
        </w:rPr>
        <w:t>s</w:t>
      </w:r>
      <w:r w:rsidRPr="00A3648E">
        <w:rPr>
          <w:rFonts w:ascii="Verdana" w:hAnsi="Verdana"/>
          <w:b/>
          <w:bCs/>
          <w:sz w:val="24"/>
          <w:szCs w:val="24"/>
        </w:rPr>
        <w:t xml:space="preserve"> with prescription benefit?</w:t>
      </w:r>
      <w:bookmarkEnd w:id="35"/>
    </w:p>
    <w:bookmarkEnd w:id="36"/>
    <w:p w14:paraId="5D0F5372" w14:textId="14C4E40C" w:rsidR="00A36143" w:rsidRDefault="00521A63" w:rsidP="00A14465">
      <w:pPr>
        <w:spacing w:before="120" w:after="1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Refer to the CIF. Members may </w:t>
      </w:r>
      <w:r w:rsidR="003A3F8E">
        <w:rPr>
          <w:rFonts w:ascii="Verdana" w:hAnsi="Verdana"/>
          <w:sz w:val="24"/>
          <w:szCs w:val="24"/>
        </w:rPr>
        <w:t>also choose to</w:t>
      </w:r>
      <w:r w:rsidR="00A36143">
        <w:rPr>
          <w:rFonts w:ascii="Verdana" w:hAnsi="Verdana"/>
          <w:sz w:val="24"/>
          <w:szCs w:val="24"/>
        </w:rPr>
        <w:t xml:space="preserve"> pay out of pocket at any pharmacy</w:t>
      </w:r>
      <w:r w:rsidR="003A3F8E">
        <w:rPr>
          <w:rFonts w:ascii="Verdana" w:hAnsi="Verdana"/>
          <w:sz w:val="24"/>
          <w:szCs w:val="24"/>
        </w:rPr>
        <w:t xml:space="preserve"> and not be reimbursed if the CIF does not include COVID at home test benefits.</w:t>
      </w:r>
    </w:p>
    <w:p w14:paraId="7BE9F32F" w14:textId="77777777" w:rsidR="00A14465" w:rsidRDefault="00A14465" w:rsidP="003E6E88">
      <w:pPr>
        <w:spacing w:before="120" w:after="120"/>
        <w:rPr>
          <w:rFonts w:ascii="Verdana" w:eastAsia="Times New Roman" w:hAnsi="Verdana"/>
          <w:b/>
          <w:bCs/>
          <w:sz w:val="24"/>
          <w:szCs w:val="24"/>
        </w:rPr>
      </w:pPr>
    </w:p>
    <w:p w14:paraId="7D98BF23" w14:textId="77777777" w:rsidR="001B1529" w:rsidRDefault="001B1529" w:rsidP="003E6E88">
      <w:pPr>
        <w:spacing w:before="120" w:after="120"/>
        <w:rPr>
          <w:rFonts w:ascii="Verdana" w:eastAsia="Times New Roman" w:hAnsi="Verdana"/>
          <w:b/>
          <w:bCs/>
          <w:sz w:val="24"/>
          <w:szCs w:val="24"/>
        </w:rPr>
      </w:pPr>
    </w:p>
    <w:p w14:paraId="5BC23E99" w14:textId="55E2F914" w:rsidR="003E6E88" w:rsidRDefault="003E6E88" w:rsidP="003E6E88">
      <w:pPr>
        <w:spacing w:before="120" w:after="120"/>
        <w:rPr>
          <w:rFonts w:ascii="Verdana" w:eastAsia="Times New Roman" w:hAnsi="Verdana"/>
          <w:b/>
          <w:bCs/>
          <w:sz w:val="24"/>
          <w:szCs w:val="24"/>
        </w:rPr>
      </w:pPr>
      <w:bookmarkStart w:id="37" w:name="OLE_LINK106"/>
      <w:r>
        <w:rPr>
          <w:rFonts w:ascii="Verdana" w:eastAsia="Times New Roman" w:hAnsi="Verdana"/>
          <w:b/>
          <w:bCs/>
          <w:sz w:val="24"/>
          <w:szCs w:val="24"/>
        </w:rPr>
        <w:t xml:space="preserve">Why is my pharmacy saying they </w:t>
      </w:r>
      <w:r w:rsidR="007F61AC">
        <w:rPr>
          <w:rFonts w:ascii="Verdana" w:eastAsia="Times New Roman" w:hAnsi="Verdana"/>
          <w:b/>
          <w:bCs/>
          <w:sz w:val="24"/>
          <w:szCs w:val="24"/>
        </w:rPr>
        <w:t>cannot</w:t>
      </w:r>
      <w:r>
        <w:rPr>
          <w:rFonts w:ascii="Verdana" w:eastAsia="Times New Roman" w:hAnsi="Verdana"/>
          <w:b/>
          <w:bCs/>
          <w:sz w:val="24"/>
          <w:szCs w:val="24"/>
        </w:rPr>
        <w:t xml:space="preserve"> process my at-home COVID-19 test purchases under my prescription benefit plan? </w:t>
      </w:r>
      <w:bookmarkEnd w:id="37"/>
      <w:r>
        <w:rPr>
          <w:rFonts w:ascii="Verdana" w:eastAsia="Times New Roman" w:hAnsi="Verdana"/>
          <w:b/>
          <w:bCs/>
          <w:sz w:val="24"/>
          <w:szCs w:val="24"/>
        </w:rPr>
        <w:t xml:space="preserve"> </w:t>
      </w:r>
    </w:p>
    <w:p w14:paraId="1ABAD36A" w14:textId="1209791F" w:rsidR="002805D1" w:rsidRDefault="00B73F05" w:rsidP="003E6E88">
      <w:pPr>
        <w:spacing w:before="120" w:after="120"/>
        <w:rPr>
          <w:rFonts w:ascii="Verdana" w:eastAsia="Times New Roman" w:hAnsi="Verdana"/>
          <w:sz w:val="24"/>
          <w:szCs w:val="24"/>
        </w:rPr>
      </w:pPr>
      <w:r>
        <w:rPr>
          <w:rFonts w:ascii="Verdana" w:eastAsia="Times New Roman" w:hAnsi="Verdana"/>
          <w:sz w:val="24"/>
          <w:szCs w:val="24"/>
        </w:rPr>
        <w:t xml:space="preserve">Refer to the CIF to see if the </w:t>
      </w:r>
      <w:r w:rsidR="00712DB1">
        <w:rPr>
          <w:rFonts w:ascii="Verdana" w:eastAsia="Times New Roman" w:hAnsi="Verdana"/>
          <w:sz w:val="24"/>
          <w:szCs w:val="24"/>
        </w:rPr>
        <w:t>members’</w:t>
      </w:r>
      <w:r>
        <w:rPr>
          <w:rFonts w:ascii="Verdana" w:eastAsia="Times New Roman" w:hAnsi="Verdana"/>
          <w:sz w:val="24"/>
          <w:szCs w:val="24"/>
        </w:rPr>
        <w:t xml:space="preserve"> plan has COV</w:t>
      </w:r>
      <w:r w:rsidR="00547590">
        <w:rPr>
          <w:rFonts w:ascii="Verdana" w:eastAsia="Times New Roman" w:hAnsi="Verdana"/>
          <w:sz w:val="24"/>
          <w:szCs w:val="24"/>
        </w:rPr>
        <w:t>I</w:t>
      </w:r>
      <w:r>
        <w:rPr>
          <w:rFonts w:ascii="Verdana" w:eastAsia="Times New Roman" w:hAnsi="Verdana"/>
          <w:sz w:val="24"/>
          <w:szCs w:val="24"/>
        </w:rPr>
        <w:t xml:space="preserve">D test benefits. </w:t>
      </w:r>
    </w:p>
    <w:p w14:paraId="31837214" w14:textId="59F512F6" w:rsidR="003E6E88" w:rsidRDefault="002805D1" w:rsidP="003E6E88">
      <w:pPr>
        <w:spacing w:before="120" w:after="120"/>
        <w:rPr>
          <w:rFonts w:ascii="Verdana" w:eastAsia="Times New Roman" w:hAnsi="Verdana"/>
          <w:sz w:val="24"/>
          <w:szCs w:val="24"/>
        </w:rPr>
      </w:pPr>
      <w:r>
        <w:rPr>
          <w:rFonts w:ascii="Verdana" w:eastAsia="Times New Roman" w:hAnsi="Verdana"/>
          <w:sz w:val="24"/>
          <w:szCs w:val="24"/>
        </w:rPr>
        <w:t xml:space="preserve">If the member’s plan does not </w:t>
      </w:r>
      <w:r w:rsidR="00275983">
        <w:rPr>
          <w:rFonts w:ascii="Verdana" w:eastAsia="Times New Roman" w:hAnsi="Verdana"/>
          <w:sz w:val="24"/>
          <w:szCs w:val="24"/>
        </w:rPr>
        <w:t>include COVID test benefits, and the member is asking why:</w:t>
      </w:r>
      <w:r w:rsidR="001B1529">
        <w:rPr>
          <w:rFonts w:ascii="Verdana" w:eastAsia="Times New Roman" w:hAnsi="Verdana"/>
          <w:sz w:val="24"/>
          <w:szCs w:val="24"/>
        </w:rPr>
        <w:t xml:space="preserve"> </w:t>
      </w:r>
      <w:r w:rsidR="0059631C" w:rsidRPr="0059631C">
        <w:rPr>
          <w:rFonts w:ascii="Verdana" w:eastAsia="Times New Roman" w:hAnsi="Verdana"/>
          <w:noProof/>
          <w:sz w:val="24"/>
          <w:szCs w:val="24"/>
        </w:rPr>
        <w:drawing>
          <wp:inline distT="0" distB="0" distL="0" distR="0" wp14:anchorId="612B4C2B" wp14:editId="68BD7598">
            <wp:extent cx="238125" cy="209550"/>
            <wp:effectExtent l="0" t="0" r="9525" b="0"/>
            <wp:docPr id="1722489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631C">
        <w:rPr>
          <w:rFonts w:ascii="Verdana" w:eastAsia="Times New Roman" w:hAnsi="Verdana"/>
          <w:sz w:val="24"/>
          <w:szCs w:val="24"/>
        </w:rPr>
        <w:t xml:space="preserve"> </w:t>
      </w:r>
      <w:r w:rsidR="00B73F05">
        <w:rPr>
          <w:rFonts w:ascii="Verdana" w:hAnsi="Verdana" w:cstheme="minorHAnsi"/>
          <w:sz w:val="24"/>
          <w:szCs w:val="24"/>
        </w:rPr>
        <w:t>The Biden Administration announced that the two national emergencies addressing COVID-19, the public health emergency (PHE) and the national emergency, ended on May 11, 2023.</w:t>
      </w:r>
      <w:r w:rsidR="00547590">
        <w:rPr>
          <w:rFonts w:ascii="Verdana" w:hAnsi="Verdana" w:cstheme="minorHAnsi"/>
          <w:sz w:val="24"/>
          <w:szCs w:val="24"/>
        </w:rPr>
        <w:t xml:space="preserve"> </w:t>
      </w:r>
      <w:r>
        <w:rPr>
          <w:rFonts w:ascii="Verdana" w:hAnsi="Verdana" w:cstheme="minorHAnsi"/>
          <w:sz w:val="24"/>
          <w:szCs w:val="24"/>
        </w:rPr>
        <w:t>They are no longer covered by your plan; y</w:t>
      </w:r>
      <w:r w:rsidR="00547590">
        <w:rPr>
          <w:rFonts w:ascii="Verdana" w:hAnsi="Verdana" w:cstheme="minorHAnsi"/>
          <w:sz w:val="24"/>
          <w:szCs w:val="24"/>
        </w:rPr>
        <w:t>ou can definitely still purchase at home COVID-19 test kits out of pocket</w:t>
      </w:r>
      <w:r>
        <w:rPr>
          <w:rFonts w:ascii="Verdana" w:hAnsi="Verdana" w:cstheme="minorHAnsi"/>
          <w:sz w:val="24"/>
          <w:szCs w:val="24"/>
        </w:rPr>
        <w:t xml:space="preserve">. </w:t>
      </w:r>
    </w:p>
    <w:p w14:paraId="768DBA49" w14:textId="77777777" w:rsidR="003E6E88" w:rsidRDefault="003E6E88" w:rsidP="00097CCF">
      <w:pPr>
        <w:spacing w:before="120" w:after="120"/>
        <w:rPr>
          <w:rFonts w:ascii="Verdana" w:hAnsi="Verdana"/>
          <w:b/>
          <w:bCs/>
          <w:sz w:val="24"/>
          <w:szCs w:val="24"/>
        </w:rPr>
      </w:pPr>
    </w:p>
    <w:p w14:paraId="415B835E" w14:textId="77777777" w:rsidR="001B1529" w:rsidRDefault="001B1529" w:rsidP="00097CCF">
      <w:pPr>
        <w:spacing w:before="120" w:after="120"/>
        <w:rPr>
          <w:rFonts w:ascii="Verdana" w:hAnsi="Verdana"/>
          <w:b/>
          <w:bCs/>
          <w:sz w:val="24"/>
          <w:szCs w:val="24"/>
        </w:rPr>
      </w:pPr>
    </w:p>
    <w:p w14:paraId="27A28713" w14:textId="4A5CCD1E" w:rsidR="00097CCF" w:rsidRDefault="00097CCF" w:rsidP="00097CCF">
      <w:pPr>
        <w:spacing w:before="120" w:after="120"/>
        <w:rPr>
          <w:rFonts w:ascii="Verdana" w:hAnsi="Verdana"/>
          <w:b/>
          <w:bCs/>
          <w:sz w:val="24"/>
          <w:szCs w:val="24"/>
        </w:rPr>
      </w:pPr>
      <w:bookmarkStart w:id="38" w:name="OLE_LINK26"/>
      <w:r>
        <w:rPr>
          <w:rFonts w:ascii="Verdana" w:hAnsi="Verdana"/>
          <w:b/>
          <w:bCs/>
          <w:sz w:val="24"/>
          <w:szCs w:val="24"/>
        </w:rPr>
        <w:t xml:space="preserve">Can I purchase </w:t>
      </w:r>
      <w:r w:rsidR="004F4E98">
        <w:rPr>
          <w:rFonts w:ascii="Verdana" w:hAnsi="Verdana"/>
          <w:b/>
          <w:bCs/>
          <w:sz w:val="24"/>
          <w:szCs w:val="24"/>
        </w:rPr>
        <w:t>at-home</w:t>
      </w:r>
      <w:r w:rsidR="00C5384C">
        <w:rPr>
          <w:rFonts w:ascii="Verdana" w:hAnsi="Verdana"/>
          <w:b/>
          <w:bCs/>
          <w:sz w:val="24"/>
          <w:szCs w:val="24"/>
        </w:rPr>
        <w:t xml:space="preserve"> </w:t>
      </w:r>
      <w:r>
        <w:rPr>
          <w:rFonts w:ascii="Verdana" w:hAnsi="Verdana"/>
          <w:b/>
          <w:bCs/>
          <w:sz w:val="24"/>
          <w:szCs w:val="24"/>
        </w:rPr>
        <w:t>COVID-19 tests at CVS Pharmacy® using my prescription benefit?</w:t>
      </w:r>
    </w:p>
    <w:bookmarkEnd w:id="38"/>
    <w:p w14:paraId="21249BBA" w14:textId="5777578E" w:rsidR="00097CCF" w:rsidRDefault="00C92210" w:rsidP="00097CCF">
      <w:pPr>
        <w:tabs>
          <w:tab w:val="left" w:pos="1608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Review the CIF</w:t>
      </w:r>
      <w:r w:rsidR="00097CCF">
        <w:rPr>
          <w:rFonts w:ascii="Verdana" w:hAnsi="Verdana"/>
          <w:sz w:val="24"/>
          <w:szCs w:val="24"/>
        </w:rPr>
        <w:t>.</w:t>
      </w:r>
    </w:p>
    <w:p w14:paraId="1476EE6A" w14:textId="77777777" w:rsidR="00097CCF" w:rsidRDefault="00097CCF" w:rsidP="00097CCF">
      <w:pPr>
        <w:tabs>
          <w:tab w:val="left" w:pos="1608"/>
        </w:tabs>
        <w:rPr>
          <w:rFonts w:ascii="Verdana" w:hAnsi="Verdana"/>
          <w:sz w:val="24"/>
          <w:szCs w:val="24"/>
        </w:rPr>
      </w:pPr>
    </w:p>
    <w:p w14:paraId="62B10315" w14:textId="77777777" w:rsidR="00C5384C" w:rsidRDefault="00C5384C" w:rsidP="00544BDF">
      <w:pPr>
        <w:rPr>
          <w:rFonts w:ascii="Verdana" w:hAnsi="Verdana" w:cstheme="minorHAnsi"/>
          <w:sz w:val="24"/>
          <w:szCs w:val="24"/>
        </w:rPr>
      </w:pPr>
    </w:p>
    <w:p w14:paraId="77EFC4A1" w14:textId="78642290" w:rsidR="00F97952" w:rsidRPr="00D40F85" w:rsidRDefault="00A85031" w:rsidP="00F97952">
      <w:pPr>
        <w:spacing w:before="120" w:after="120"/>
        <w:jc w:val="right"/>
        <w:rPr>
          <w:rFonts w:ascii="Verdana" w:hAnsi="Verdana"/>
          <w:sz w:val="24"/>
          <w:szCs w:val="24"/>
        </w:rPr>
      </w:pPr>
      <w:hyperlink w:anchor="_top" w:history="1">
        <w:r w:rsidRPr="00A85031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C5384C" w14:paraId="4E6155C8" w14:textId="77777777" w:rsidTr="00F9795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E0B30F1" w14:textId="4ADA7ABB" w:rsidR="00C5384C" w:rsidRDefault="00C5384C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39" w:name="_Toc208228782"/>
            <w:r>
              <w:rPr>
                <w:rFonts w:ascii="Verdana" w:hAnsi="Verdana"/>
                <w:i w:val="0"/>
              </w:rPr>
              <w:t>Online Order Error</w:t>
            </w:r>
            <w:r w:rsidR="00DC7575">
              <w:rPr>
                <w:rFonts w:ascii="Verdana" w:hAnsi="Verdana"/>
                <w:i w:val="0"/>
              </w:rPr>
              <w:t xml:space="preserve"> </w:t>
            </w:r>
            <w:r w:rsidR="003E6E88">
              <w:rPr>
                <w:rFonts w:ascii="Verdana" w:hAnsi="Verdana"/>
                <w:i w:val="0"/>
              </w:rPr>
              <w:t xml:space="preserve">on CVS.com </w:t>
            </w:r>
            <w:r w:rsidR="00DC7575">
              <w:rPr>
                <w:rFonts w:ascii="Verdana" w:hAnsi="Verdana"/>
                <w:i w:val="0"/>
              </w:rPr>
              <w:t>for COVID-19 at Home Tests</w:t>
            </w:r>
            <w:bookmarkEnd w:id="39"/>
          </w:p>
        </w:tc>
      </w:tr>
    </w:tbl>
    <w:p w14:paraId="75EE8251" w14:textId="77777777" w:rsidR="00C5384C" w:rsidRDefault="00C5384C" w:rsidP="00B44E68">
      <w:pPr>
        <w:spacing w:before="120" w:after="120"/>
        <w:rPr>
          <w:rFonts w:ascii="Verdana" w:eastAsia="Times New Roman" w:hAnsi="Verdana"/>
          <w:sz w:val="24"/>
          <w:szCs w:val="24"/>
        </w:rPr>
      </w:pPr>
    </w:p>
    <w:p w14:paraId="09BDCEA1" w14:textId="551B2704" w:rsidR="00701DC0" w:rsidRPr="00701DC0" w:rsidRDefault="00701DC0" w:rsidP="00B44E68">
      <w:pPr>
        <w:spacing w:before="120" w:after="120"/>
        <w:rPr>
          <w:rFonts w:ascii="Verdana" w:eastAsia="Times New Roman" w:hAnsi="Verdana"/>
          <w:b/>
          <w:bCs/>
          <w:sz w:val="24"/>
          <w:szCs w:val="24"/>
        </w:rPr>
      </w:pPr>
      <w:bookmarkStart w:id="40" w:name="OLE_LINK107"/>
      <w:r w:rsidRPr="00701DC0">
        <w:rPr>
          <w:rFonts w:ascii="Verdana" w:eastAsia="Times New Roman" w:hAnsi="Verdana"/>
          <w:b/>
          <w:bCs/>
          <w:sz w:val="24"/>
          <w:szCs w:val="24"/>
        </w:rPr>
        <w:t>I attempted to order the COVID-19 test kits at CVS.com and received an error message.  It will not allow me to continue with this order.</w:t>
      </w:r>
    </w:p>
    <w:bookmarkEnd w:id="40"/>
    <w:p w14:paraId="762857A9" w14:textId="20905DC3" w:rsidR="00F27C15" w:rsidRPr="00701DC0" w:rsidRDefault="00701DC0" w:rsidP="00B44E68">
      <w:pPr>
        <w:spacing w:before="120" w:after="120"/>
        <w:rPr>
          <w:rFonts w:ascii="Verdana" w:eastAsia="Times New Roman" w:hAnsi="Verdana"/>
          <w:b/>
          <w:bCs/>
          <w:sz w:val="24"/>
          <w:szCs w:val="24"/>
        </w:rPr>
      </w:pPr>
      <w:r w:rsidRPr="00701DC0">
        <w:rPr>
          <w:rFonts w:ascii="Verdana" w:eastAsia="Times New Roman" w:hAnsi="Verdana"/>
          <w:b/>
          <w:bCs/>
          <w:sz w:val="24"/>
          <w:szCs w:val="24"/>
        </w:rPr>
        <w:t>CCR:</w:t>
      </w:r>
      <w:r w:rsidR="00A73FBF">
        <w:rPr>
          <w:rFonts w:ascii="Verdana" w:eastAsia="Times New Roman" w:hAnsi="Verdana"/>
          <w:b/>
          <w:bCs/>
          <w:sz w:val="24"/>
          <w:szCs w:val="24"/>
        </w:rPr>
        <w:t xml:space="preserve"> </w:t>
      </w:r>
      <w:r w:rsidR="00F27C15">
        <w:rPr>
          <w:rFonts w:ascii="Verdana" w:eastAsia="Times New Roman" w:hAnsi="Verdana"/>
          <w:sz w:val="24"/>
          <w:szCs w:val="24"/>
        </w:rPr>
        <w:t>Review the CIF to determine if their plan covers these test</w:t>
      </w:r>
      <w:r w:rsidR="000D1C13">
        <w:rPr>
          <w:rFonts w:ascii="Verdana" w:eastAsia="Times New Roman" w:hAnsi="Verdana"/>
          <w:sz w:val="24"/>
          <w:szCs w:val="24"/>
        </w:rPr>
        <w:t>s</w:t>
      </w:r>
      <w:r w:rsidR="00033F3E">
        <w:rPr>
          <w:rFonts w:ascii="Verdana" w:eastAsia="Times New Roman" w:hAnsi="Verdana"/>
          <w:sz w:val="24"/>
          <w:szCs w:val="24"/>
        </w:rPr>
        <w:t>.</w:t>
      </w:r>
    </w:p>
    <w:p w14:paraId="3EF9A47B" w14:textId="77777777" w:rsidR="00C5384C" w:rsidRDefault="00C5384C" w:rsidP="00544BDF">
      <w:pPr>
        <w:rPr>
          <w:rFonts w:ascii="Verdana" w:hAnsi="Verdana" w:cstheme="minorHAnsi"/>
          <w:sz w:val="24"/>
          <w:szCs w:val="24"/>
        </w:rPr>
      </w:pPr>
    </w:p>
    <w:p w14:paraId="2528ECCD" w14:textId="278B55EF" w:rsidR="00B74E99" w:rsidRDefault="00B74E99" w:rsidP="00B74E99">
      <w:pPr>
        <w:spacing w:before="120" w:after="120"/>
        <w:jc w:val="right"/>
        <w:rPr>
          <w:rFonts w:ascii="Verdana" w:hAnsi="Verdana"/>
          <w:sz w:val="24"/>
          <w:szCs w:val="24"/>
        </w:rPr>
      </w:pPr>
      <w:hyperlink w:anchor="_top" w:history="1">
        <w:r w:rsidRPr="00A85031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C5384C" w14:paraId="2991BE4F" w14:textId="77777777" w:rsidTr="0050063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7AE020F" w14:textId="5BC75EDB" w:rsidR="00C5384C" w:rsidRDefault="00C5384C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41" w:name="_Toc208228783"/>
            <w:r>
              <w:rPr>
                <w:rFonts w:ascii="Verdana" w:hAnsi="Verdana"/>
                <w:i w:val="0"/>
              </w:rPr>
              <w:t>Reimbursement</w:t>
            </w:r>
            <w:bookmarkEnd w:id="41"/>
          </w:p>
        </w:tc>
      </w:tr>
    </w:tbl>
    <w:p w14:paraId="594A5412" w14:textId="77777777" w:rsidR="00D86825" w:rsidRDefault="00D86825" w:rsidP="00D86825">
      <w:pPr>
        <w:rPr>
          <w:rFonts w:ascii="Verdana" w:hAnsi="Verdana"/>
          <w:b/>
          <w:bCs/>
          <w:sz w:val="24"/>
          <w:szCs w:val="24"/>
        </w:rPr>
      </w:pPr>
    </w:p>
    <w:p w14:paraId="17FFF5F1" w14:textId="5D69B34B" w:rsidR="0010484C" w:rsidRPr="00544BDF" w:rsidRDefault="0010484C" w:rsidP="0010484C">
      <w:pPr>
        <w:rPr>
          <w:rFonts w:ascii="Verdana" w:eastAsia="Times New Roman" w:hAnsi="Verdana" w:cstheme="minorHAnsi"/>
          <w:color w:val="FF0000"/>
          <w:sz w:val="28"/>
          <w:szCs w:val="28"/>
        </w:rPr>
      </w:pPr>
      <w:r>
        <w:rPr>
          <w:rFonts w:ascii="Verdana" w:hAnsi="Verdana" w:cstheme="minorHAnsi"/>
          <w:sz w:val="24"/>
          <w:szCs w:val="24"/>
        </w:rPr>
        <w:t xml:space="preserve"> </w:t>
      </w:r>
      <w:r>
        <w:rPr>
          <w:rFonts w:ascii="Verdana" w:hAnsi="Verdana" w:cstheme="minorHAnsi"/>
          <w:noProof/>
          <w:sz w:val="24"/>
          <w:szCs w:val="24"/>
        </w:rPr>
        <w:drawing>
          <wp:inline distT="0" distB="0" distL="0" distR="0" wp14:anchorId="20D27A12" wp14:editId="45A1C414">
            <wp:extent cx="238095" cy="20952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theme="minorHAnsi"/>
          <w:sz w:val="24"/>
          <w:szCs w:val="24"/>
        </w:rPr>
        <w:t xml:space="preserve"> Medicare plans </w:t>
      </w:r>
      <w:r w:rsidRPr="002530FE">
        <w:rPr>
          <w:rFonts w:ascii="Verdana" w:hAnsi="Verdana" w:cstheme="minorHAnsi"/>
          <w:b/>
          <w:bCs/>
          <w:sz w:val="24"/>
          <w:szCs w:val="24"/>
        </w:rPr>
        <w:t>no</w:t>
      </w:r>
      <w:r>
        <w:rPr>
          <w:rFonts w:ascii="Verdana" w:hAnsi="Verdana" w:cstheme="minorHAnsi"/>
          <w:sz w:val="24"/>
          <w:szCs w:val="24"/>
        </w:rPr>
        <w:t xml:space="preserve"> longer cover OTC COVID tests reimbursements.</w:t>
      </w:r>
    </w:p>
    <w:p w14:paraId="30757C1A" w14:textId="77777777" w:rsidR="00A800E3" w:rsidRDefault="00A800E3" w:rsidP="00D86825">
      <w:pPr>
        <w:rPr>
          <w:rFonts w:ascii="Verdana" w:hAnsi="Verdana"/>
          <w:b/>
          <w:bCs/>
          <w:sz w:val="24"/>
          <w:szCs w:val="24"/>
        </w:rPr>
      </w:pPr>
      <w:bookmarkStart w:id="42" w:name="OLE_LINK27"/>
    </w:p>
    <w:p w14:paraId="3657C377" w14:textId="77777777" w:rsidR="00A800E3" w:rsidRDefault="00A800E3" w:rsidP="00D86825">
      <w:pPr>
        <w:rPr>
          <w:rFonts w:ascii="Verdana" w:hAnsi="Verdana"/>
          <w:b/>
          <w:bCs/>
          <w:sz w:val="24"/>
          <w:szCs w:val="24"/>
        </w:rPr>
      </w:pPr>
    </w:p>
    <w:p w14:paraId="21ADD6F7" w14:textId="2626B76E" w:rsidR="00C5384C" w:rsidRPr="00D86825" w:rsidRDefault="00EB5A79" w:rsidP="00D86825">
      <w:pPr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C</w:t>
      </w:r>
      <w:r w:rsidR="004D4197" w:rsidRPr="00D86825">
        <w:rPr>
          <w:rFonts w:ascii="Verdana" w:hAnsi="Verdana"/>
          <w:b/>
          <w:bCs/>
          <w:sz w:val="24"/>
          <w:szCs w:val="24"/>
        </w:rPr>
        <w:t>an I get reimbursed for the cost of at-home COVID-19 tests?</w:t>
      </w:r>
      <w:r w:rsidR="004D4197" w:rsidRPr="00D86825">
        <w:rPr>
          <w:rFonts w:ascii="Verdana" w:hAnsi="Verdana"/>
          <w:sz w:val="24"/>
          <w:szCs w:val="24"/>
        </w:rPr>
        <w:t xml:space="preserve"> </w:t>
      </w:r>
    </w:p>
    <w:p w14:paraId="46F5408A" w14:textId="77777777" w:rsidR="00D86825" w:rsidRDefault="00D86825" w:rsidP="00D86825">
      <w:pPr>
        <w:rPr>
          <w:rFonts w:ascii="Verdana" w:hAnsi="Verdana"/>
          <w:sz w:val="24"/>
          <w:szCs w:val="24"/>
        </w:rPr>
      </w:pPr>
      <w:bookmarkStart w:id="43" w:name="OLE_LINK32"/>
      <w:bookmarkEnd w:id="42"/>
    </w:p>
    <w:p w14:paraId="65AEE365" w14:textId="386889E2" w:rsidR="00991047" w:rsidRDefault="00851929" w:rsidP="00D86825">
      <w:pPr>
        <w:rPr>
          <w:rFonts w:ascii="Verdana" w:hAnsi="Verdana"/>
          <w:sz w:val="24"/>
          <w:szCs w:val="24"/>
        </w:rPr>
      </w:pPr>
      <w:r w:rsidRPr="00851929">
        <w:rPr>
          <w:noProof/>
        </w:rPr>
        <w:t xml:space="preserve"> </w:t>
      </w:r>
    </w:p>
    <w:p w14:paraId="3E51802E" w14:textId="63BC1730" w:rsidR="00E017E8" w:rsidRPr="00A43B67" w:rsidRDefault="00EF7245" w:rsidP="00D8682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the member purchased the at home COVID-19 tests </w:t>
      </w:r>
      <w:r w:rsidRPr="00851929">
        <w:rPr>
          <w:rFonts w:ascii="Verdana" w:hAnsi="Verdana"/>
          <w:b/>
          <w:bCs/>
          <w:sz w:val="24"/>
          <w:szCs w:val="24"/>
        </w:rPr>
        <w:t>after May 11, 2023</w:t>
      </w:r>
      <w:r>
        <w:rPr>
          <w:rFonts w:ascii="Verdana" w:hAnsi="Verdana"/>
          <w:sz w:val="24"/>
          <w:szCs w:val="24"/>
        </w:rPr>
        <w:t>, r</w:t>
      </w:r>
      <w:r w:rsidR="000D1C13">
        <w:rPr>
          <w:rFonts w:ascii="Verdana" w:hAnsi="Verdana"/>
          <w:sz w:val="24"/>
          <w:szCs w:val="24"/>
        </w:rPr>
        <w:t>efer to the CIF</w:t>
      </w:r>
      <w:r w:rsidR="006A127A">
        <w:rPr>
          <w:rFonts w:ascii="Verdana" w:hAnsi="Verdana"/>
          <w:sz w:val="24"/>
          <w:szCs w:val="24"/>
        </w:rPr>
        <w:t xml:space="preserve"> to determine if the plan will reimburse. </w:t>
      </w:r>
      <w:r w:rsidR="00A14746">
        <w:rPr>
          <w:rFonts w:ascii="Verdana" w:eastAsia="Times New Roman" w:hAnsi="Verdana" w:cs="Times New Roman"/>
          <w:color w:val="000000"/>
          <w:sz w:val="24"/>
          <w:szCs w:val="24"/>
        </w:rPr>
        <w:t xml:space="preserve">If the plan will reimburse follow directions in the CIF, or if </w:t>
      </w:r>
      <w:r w:rsidR="00A14746" w:rsidRPr="00DF7880">
        <w:rPr>
          <w:rFonts w:ascii="Verdana" w:eastAsia="Times New Roman" w:hAnsi="Verdana" w:cs="Times New Roman"/>
          <w:color w:val="000000"/>
          <w:sz w:val="24"/>
          <w:szCs w:val="24"/>
        </w:rPr>
        <w:t>no client specific process</w:t>
      </w:r>
      <w:r w:rsidR="0087207B" w:rsidRPr="00DF7880">
        <w:rPr>
          <w:rFonts w:ascii="Verdana" w:eastAsia="Times New Roman" w:hAnsi="Verdana" w:cs="Times New Roman"/>
          <w:color w:val="000000"/>
          <w:sz w:val="24"/>
          <w:szCs w:val="24"/>
        </w:rPr>
        <w:t>,</w:t>
      </w:r>
      <w:r w:rsidR="00A14746" w:rsidRPr="00DF7880">
        <w:rPr>
          <w:rFonts w:ascii="Verdana" w:eastAsia="Times New Roman" w:hAnsi="Verdana" w:cs="Times New Roman"/>
          <w:color w:val="000000"/>
          <w:sz w:val="24"/>
          <w:szCs w:val="24"/>
        </w:rPr>
        <w:t xml:space="preserve"> refer to </w:t>
      </w:r>
      <w:hyperlink r:id="rId13" w:anchor="!/view?docid=c281dde6-a86e-451a-8828-9f2b98c17bb9" w:history="1">
        <w:r w:rsidR="005B170E" w:rsidRPr="006528DC">
          <w:rPr>
            <w:rStyle w:val="Hyperlink"/>
            <w:rFonts w:ascii="Verdana" w:hAnsi="Verdana"/>
            <w:sz w:val="24"/>
            <w:szCs w:val="24"/>
          </w:rPr>
          <w:t>Compass - Identifying Paper Claims (050034)</w:t>
        </w:r>
      </w:hyperlink>
      <w:r w:rsidR="003F5228">
        <w:rPr>
          <w:rFonts w:ascii="Verdana" w:hAnsi="Verdana"/>
          <w:sz w:val="24"/>
          <w:szCs w:val="24"/>
        </w:rPr>
        <w:t xml:space="preserve">. </w:t>
      </w:r>
    </w:p>
    <w:p w14:paraId="09C0F372" w14:textId="4A482000" w:rsidR="00EB5A79" w:rsidRPr="00A43B67" w:rsidRDefault="00EB5A79" w:rsidP="00D86825">
      <w:pPr>
        <w:rPr>
          <w:rFonts w:ascii="Verdana" w:hAnsi="Verdana"/>
          <w:sz w:val="24"/>
          <w:szCs w:val="24"/>
        </w:rPr>
      </w:pPr>
    </w:p>
    <w:p w14:paraId="7AB3A4DE" w14:textId="620DE06D" w:rsidR="00E017E8" w:rsidRDefault="008B4B2A" w:rsidP="00627425">
      <w:pPr>
        <w:rPr>
          <w:rFonts w:ascii="Verdana" w:hAnsi="Verdana"/>
          <w:sz w:val="24"/>
          <w:szCs w:val="24"/>
        </w:rPr>
      </w:pPr>
      <w:r w:rsidRPr="00A43B67">
        <w:rPr>
          <w:rFonts w:ascii="Verdana" w:hAnsi="Verdana"/>
          <w:sz w:val="24"/>
          <w:szCs w:val="24"/>
        </w:rPr>
        <w:t xml:space="preserve">If the member purchased the test </w:t>
      </w:r>
      <w:r w:rsidRPr="00A43B67">
        <w:rPr>
          <w:rFonts w:ascii="Verdana" w:hAnsi="Verdana"/>
          <w:b/>
          <w:bCs/>
          <w:sz w:val="24"/>
          <w:szCs w:val="24"/>
        </w:rPr>
        <w:t>before May 11, 2023</w:t>
      </w:r>
      <w:r w:rsidR="00A14746" w:rsidRPr="00A43B6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, </w:t>
      </w:r>
      <w:r w:rsidR="00A14746" w:rsidRPr="00A43B67">
        <w:rPr>
          <w:rFonts w:ascii="Verdana" w:eastAsia="Times New Roman" w:hAnsi="Verdana" w:cs="Times New Roman"/>
          <w:color w:val="000000"/>
          <w:sz w:val="24"/>
          <w:szCs w:val="24"/>
        </w:rPr>
        <w:t>follow directions in the CIF, or if no client specific process</w:t>
      </w:r>
      <w:r w:rsidR="00DF7880" w:rsidRPr="00A43B67">
        <w:rPr>
          <w:rFonts w:ascii="Verdana" w:eastAsia="Times New Roman" w:hAnsi="Verdana" w:cs="Times New Roman"/>
          <w:color w:val="000000"/>
          <w:sz w:val="24"/>
          <w:szCs w:val="24"/>
        </w:rPr>
        <w:t>,</w:t>
      </w:r>
      <w:r w:rsidR="00A14746" w:rsidRPr="00A43B67">
        <w:rPr>
          <w:rFonts w:ascii="Verdana" w:eastAsia="Times New Roman" w:hAnsi="Verdana" w:cs="Times New Roman"/>
          <w:color w:val="000000"/>
          <w:sz w:val="24"/>
          <w:szCs w:val="24"/>
        </w:rPr>
        <w:t xml:space="preserve"> refer to </w:t>
      </w:r>
      <w:bookmarkStart w:id="44" w:name="OLE_LINK134"/>
      <w:r w:rsidR="001956F7" w:rsidRPr="001956F7"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 w:rsidR="001956F7" w:rsidRPr="001956F7">
        <w:rPr>
          <w:rFonts w:ascii="Verdana" w:eastAsia="Times New Roman" w:hAnsi="Verdana" w:cs="Times New Roman"/>
          <w:color w:val="000000"/>
          <w:sz w:val="24"/>
          <w:szCs w:val="24"/>
        </w:rPr>
        <w:instrText>HYPERLINK "https://thesource.cvshealth.com/nuxeo/thesource/" \l "!/view?docid=c281dde6-a86e-451a-8828-9f2b98c17bb9"</w:instrText>
      </w:r>
      <w:r w:rsidR="001956F7" w:rsidRPr="001956F7">
        <w:rPr>
          <w:rFonts w:ascii="Verdana" w:eastAsia="Times New Roman" w:hAnsi="Verdana" w:cs="Times New Roman"/>
          <w:color w:val="000000"/>
          <w:sz w:val="24"/>
          <w:szCs w:val="24"/>
        </w:rPr>
      </w:r>
      <w:r w:rsidR="001956F7" w:rsidRPr="001956F7">
        <w:rPr>
          <w:rFonts w:ascii="Verdana" w:eastAsia="Times New Roman" w:hAnsi="Verdana" w:cs="Times New Roman"/>
          <w:color w:val="000000"/>
          <w:sz w:val="24"/>
          <w:szCs w:val="24"/>
        </w:rPr>
        <w:fldChar w:fldCharType="separate"/>
      </w:r>
      <w:r w:rsidR="001956F7" w:rsidRPr="001956F7">
        <w:rPr>
          <w:rStyle w:val="Hyperlink"/>
          <w:rFonts w:ascii="Verdana" w:eastAsia="Times New Roman" w:hAnsi="Verdana" w:cs="Times New Roman"/>
          <w:sz w:val="24"/>
          <w:szCs w:val="24"/>
        </w:rPr>
        <w:t>Compass - Identifying Paper Claims (050034)</w:t>
      </w:r>
      <w:r w:rsidR="001956F7" w:rsidRPr="001956F7"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r w:rsidR="001956F7" w:rsidRPr="001956F7">
        <w:rPr>
          <w:rFonts w:ascii="Verdana" w:eastAsia="Times New Roman" w:hAnsi="Verdana" w:cs="Times New Roman"/>
          <w:color w:val="000000"/>
          <w:sz w:val="24"/>
          <w:szCs w:val="24"/>
        </w:rPr>
        <w:t xml:space="preserve">. </w:t>
      </w:r>
      <w:bookmarkEnd w:id="43"/>
      <w:bookmarkEnd w:id="44"/>
    </w:p>
    <w:p w14:paraId="051A4FF7" w14:textId="77777777" w:rsidR="00627425" w:rsidRDefault="00627425" w:rsidP="00627425">
      <w:pPr>
        <w:rPr>
          <w:rFonts w:ascii="Verdana" w:hAnsi="Verdana"/>
          <w:sz w:val="24"/>
          <w:szCs w:val="24"/>
        </w:rPr>
      </w:pPr>
    </w:p>
    <w:p w14:paraId="5C8061C1" w14:textId="75111D63" w:rsidR="00A14746" w:rsidRDefault="00E65DF3" w:rsidP="00A14746">
      <w:pPr>
        <w:rPr>
          <w:rFonts w:ascii="Verdana" w:hAnsi="Verdana"/>
          <w:sz w:val="24"/>
          <w:szCs w:val="24"/>
        </w:rPr>
      </w:pPr>
      <w:r w:rsidRPr="00E65DF3">
        <w:rPr>
          <w:rFonts w:ascii="Verdana" w:hAnsi="Verdana"/>
          <w:b/>
          <w:bCs/>
          <w:noProof/>
          <w:sz w:val="24"/>
          <w:szCs w:val="24"/>
        </w:rPr>
        <w:drawing>
          <wp:inline distT="0" distB="0" distL="0" distR="0" wp14:anchorId="5C587F57" wp14:editId="1CB3C948">
            <wp:extent cx="238125" cy="209550"/>
            <wp:effectExtent l="0" t="0" r="9525" b="0"/>
            <wp:docPr id="117706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sz w:val="24"/>
          <w:szCs w:val="24"/>
        </w:rPr>
        <w:t xml:space="preserve"> </w:t>
      </w:r>
      <w:r w:rsidR="00A14746">
        <w:rPr>
          <w:rFonts w:ascii="Verdana" w:hAnsi="Verdana"/>
          <w:sz w:val="24"/>
          <w:szCs w:val="24"/>
        </w:rPr>
        <w:t xml:space="preserve">You </w:t>
      </w:r>
      <w:r w:rsidR="00A14746">
        <w:rPr>
          <w:rFonts w:ascii="Verdana" w:hAnsi="Verdana"/>
          <w:b/>
          <w:bCs/>
          <w:sz w:val="24"/>
          <w:szCs w:val="24"/>
        </w:rPr>
        <w:t>may</w:t>
      </w:r>
      <w:r w:rsidR="00A14746">
        <w:rPr>
          <w:rFonts w:ascii="Verdana" w:hAnsi="Verdana"/>
          <w:sz w:val="24"/>
          <w:szCs w:val="24"/>
        </w:rPr>
        <w:t xml:space="preserve"> be eligible for reimbursement if you have </w:t>
      </w:r>
      <w:r w:rsidR="00712DB1">
        <w:rPr>
          <w:rFonts w:ascii="Verdana" w:hAnsi="Verdana"/>
          <w:sz w:val="24"/>
          <w:szCs w:val="24"/>
        </w:rPr>
        <w:t>Medicaid</w:t>
      </w:r>
      <w:r w:rsidR="00A14746">
        <w:rPr>
          <w:rFonts w:ascii="Verdana" w:hAnsi="Verdana"/>
          <w:sz w:val="24"/>
          <w:szCs w:val="24"/>
        </w:rPr>
        <w:t xml:space="preserve"> or voluntary insurance plans. Check with your insurer or health plan to see if you are eligible.</w:t>
      </w:r>
    </w:p>
    <w:p w14:paraId="17336841" w14:textId="77777777" w:rsidR="00BA3CEF" w:rsidRDefault="00BA3CEF" w:rsidP="00B44E68">
      <w:pPr>
        <w:spacing w:after="160" w:line="256" w:lineRule="auto"/>
        <w:rPr>
          <w:rFonts w:ascii="Verdana" w:hAnsi="Verdana"/>
          <w:b/>
          <w:bCs/>
          <w:sz w:val="24"/>
          <w:szCs w:val="24"/>
        </w:rPr>
      </w:pPr>
    </w:p>
    <w:p w14:paraId="04D69DED" w14:textId="63211B03" w:rsidR="00BA3CEF" w:rsidRDefault="00BA3CEF" w:rsidP="006528DC">
      <w:pPr>
        <w:spacing w:line="252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Certain COVID-19 Tests are not eligible for reimbursement:</w:t>
      </w:r>
      <w:r>
        <w:rPr>
          <w:rFonts w:ascii="Verdana" w:hAnsi="Verdana"/>
          <w:sz w:val="24"/>
          <w:szCs w:val="24"/>
        </w:rPr>
        <w:br/>
      </w:r>
      <w:r w:rsidR="003E7FD0">
        <w:rPr>
          <w:rFonts w:ascii="Verdana" w:hAnsi="Verdana"/>
          <w:b/>
          <w:bCs/>
          <w:noProof/>
          <w:sz w:val="24"/>
          <w:szCs w:val="24"/>
        </w:rPr>
        <w:drawing>
          <wp:inline distT="0" distB="0" distL="0" distR="0" wp14:anchorId="6D3F35BE" wp14:editId="759D7790">
            <wp:extent cx="237490" cy="207010"/>
            <wp:effectExtent l="0" t="0" r="0" b="2540"/>
            <wp:docPr id="4484506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0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E7FD0">
        <w:rPr>
          <w:rFonts w:ascii="Verdana" w:hAnsi="Verdana"/>
          <w:b/>
          <w:bCs/>
          <w:sz w:val="24"/>
          <w:szCs w:val="24"/>
        </w:rPr>
        <w:t xml:space="preserve"> </w:t>
      </w:r>
      <w:r w:rsidR="003E7FD0" w:rsidRPr="006528DC">
        <w:rPr>
          <w:rFonts w:ascii="Verdana" w:hAnsi="Verdana"/>
          <w:sz w:val="24"/>
          <w:szCs w:val="24"/>
        </w:rPr>
        <w:t>You</w:t>
      </w:r>
      <w:r w:rsidR="003E7FD0">
        <w:rPr>
          <w:rFonts w:ascii="Verdana" w:hAnsi="Verdana"/>
          <w:b/>
          <w:bCs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will not be able to get reimbursed for tests that:</w:t>
      </w:r>
    </w:p>
    <w:p w14:paraId="38752D18" w14:textId="29936321" w:rsidR="00BA3CEF" w:rsidRDefault="00BA3CEF" w:rsidP="00BA3CEF">
      <w:pPr>
        <w:numPr>
          <w:ilvl w:val="0"/>
          <w:numId w:val="94"/>
        </w:numPr>
        <w:spacing w:before="120" w:after="120" w:line="252" w:lineRule="atLeast"/>
        <w:ind w:left="1006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Must be sent to a </w:t>
      </w:r>
      <w:r w:rsidR="00A10621">
        <w:rPr>
          <w:rFonts w:ascii="Verdana" w:eastAsia="Times New Roman" w:hAnsi="Verdana" w:cs="Times New Roman"/>
          <w:color w:val="000000"/>
          <w:sz w:val="24"/>
          <w:szCs w:val="24"/>
        </w:rPr>
        <w:t>lab.</w:t>
      </w:r>
    </w:p>
    <w:p w14:paraId="024FBAB4" w14:textId="3B101997" w:rsidR="00BA3CEF" w:rsidRDefault="00BA3CEF" w:rsidP="00BA3CEF">
      <w:pPr>
        <w:spacing w:before="120" w:after="120"/>
        <w:ind w:left="736" w:firstLine="704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Examples: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 Pixel, 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MyLab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Box or Polymerase Chain Reaction (PCR) tests  </w:t>
      </w:r>
    </w:p>
    <w:p w14:paraId="47BA3BB8" w14:textId="279DD031" w:rsidR="00BA3CEF" w:rsidRDefault="00BA3CEF" w:rsidP="00BA3CEF">
      <w:pPr>
        <w:numPr>
          <w:ilvl w:val="0"/>
          <w:numId w:val="95"/>
        </w:numPr>
        <w:spacing w:before="120" w:line="252" w:lineRule="atLeast"/>
        <w:ind w:left="1006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You cannot administer and read </w:t>
      </w:r>
      <w:r w:rsidR="001134D2">
        <w:rPr>
          <w:rFonts w:ascii="Verdana" w:eastAsia="Times New Roman" w:hAnsi="Verdana" w:cs="Times New Roman"/>
          <w:color w:val="000000"/>
          <w:sz w:val="24"/>
          <w:szCs w:val="24"/>
        </w:rPr>
        <w:t>yourself.</w:t>
      </w:r>
    </w:p>
    <w:p w14:paraId="4E91E1C1" w14:textId="343AA9A7" w:rsidR="00BA3CEF" w:rsidRDefault="00BA3CEF" w:rsidP="00BA3CEF">
      <w:pPr>
        <w:numPr>
          <w:ilvl w:val="0"/>
          <w:numId w:val="95"/>
        </w:numPr>
        <w:spacing w:after="120" w:line="252" w:lineRule="atLeast"/>
        <w:ind w:left="1006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Require a health care professional (doctor or nurse) to administer or read the </w:t>
      </w:r>
      <w:r w:rsidR="001134D2">
        <w:rPr>
          <w:rFonts w:ascii="Verdana" w:eastAsia="Times New Roman" w:hAnsi="Verdana" w:cs="Times New Roman"/>
          <w:color w:val="000000"/>
          <w:sz w:val="24"/>
          <w:szCs w:val="24"/>
        </w:rPr>
        <w:t>test.</w:t>
      </w:r>
    </w:p>
    <w:p w14:paraId="4D8E86C6" w14:textId="73B28B6C" w:rsidR="00BA3CEF" w:rsidRDefault="00BA3CEF" w:rsidP="00BA3CEF">
      <w:pPr>
        <w:ind w:left="720" w:firstLine="720"/>
        <w:rPr>
          <w:rFonts w:ascii="Verdana" w:hAnsi="Verdana" w:cstheme="minorBidi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Example: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 PCR or rapid tests</w:t>
      </w:r>
    </w:p>
    <w:p w14:paraId="3030390D" w14:textId="77777777" w:rsidR="00BA3CEF" w:rsidRDefault="00BA3CEF" w:rsidP="000F7356">
      <w:pPr>
        <w:rPr>
          <w:rFonts w:ascii="Verdana" w:hAnsi="Verdana"/>
          <w:b/>
          <w:bCs/>
          <w:sz w:val="24"/>
          <w:szCs w:val="24"/>
        </w:rPr>
      </w:pPr>
    </w:p>
    <w:p w14:paraId="1EC703A6" w14:textId="77777777" w:rsidR="00B51054" w:rsidRDefault="00B51054" w:rsidP="000F7356">
      <w:pPr>
        <w:rPr>
          <w:rFonts w:ascii="Verdana" w:hAnsi="Verdana"/>
          <w:b/>
          <w:bCs/>
          <w:sz w:val="24"/>
          <w:szCs w:val="24"/>
        </w:rPr>
      </w:pPr>
    </w:p>
    <w:p w14:paraId="0E8D06DB" w14:textId="239B98B6" w:rsidR="00E017E8" w:rsidRDefault="00E017E8" w:rsidP="00533B8F">
      <w:pPr>
        <w:spacing w:before="120" w:after="120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CCR:</w:t>
      </w:r>
      <w:r>
        <w:rPr>
          <w:rFonts w:ascii="Verdana" w:hAnsi="Verdana"/>
          <w:sz w:val="24"/>
          <w:szCs w:val="24"/>
        </w:rPr>
        <w:t xml:space="preserve"> Review the CIF to determine if the plan is enrolled to provide benefits for this test. </w:t>
      </w:r>
    </w:p>
    <w:p w14:paraId="534CB309" w14:textId="5F6C1D11" w:rsidR="00E017E8" w:rsidRDefault="00E017E8" w:rsidP="00533B8F">
      <w:pPr>
        <w:pStyle w:val="ListParagraph"/>
        <w:numPr>
          <w:ilvl w:val="0"/>
          <w:numId w:val="92"/>
        </w:numPr>
        <w:spacing w:before="120" w:after="120"/>
        <w:ind w:left="144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If yes,</w:t>
      </w:r>
      <w:r>
        <w:rPr>
          <w:rFonts w:ascii="Verdana" w:hAnsi="Verdana"/>
          <w:sz w:val="24"/>
          <w:szCs w:val="24"/>
        </w:rPr>
        <w:t xml:space="preserve"> run a </w:t>
      </w:r>
      <w:r w:rsidR="00251FBA" w:rsidRPr="00637413">
        <w:rPr>
          <w:rFonts w:ascii="Verdana" w:hAnsi="Verdana"/>
          <w:sz w:val="24"/>
          <w:szCs w:val="24"/>
        </w:rPr>
        <w:t>Test Claim</w:t>
      </w:r>
      <w:r>
        <w:rPr>
          <w:rFonts w:ascii="Verdana" w:hAnsi="Verdana"/>
          <w:sz w:val="24"/>
          <w:szCs w:val="24"/>
        </w:rPr>
        <w:t xml:space="preserve"> to determine the coverage amount. </w:t>
      </w:r>
    </w:p>
    <w:p w14:paraId="1A405512" w14:textId="786DA4B0" w:rsidR="00D16A37" w:rsidRPr="006528DC" w:rsidRDefault="00E017E8" w:rsidP="00D14A50">
      <w:pPr>
        <w:pStyle w:val="ListParagraph"/>
        <w:numPr>
          <w:ilvl w:val="1"/>
          <w:numId w:val="92"/>
        </w:numPr>
        <w:spacing w:before="120" w:after="120"/>
        <w:ind w:left="1800"/>
        <w:rPr>
          <w:rFonts w:eastAsia="Times New Roman" w:cs="Calibri"/>
        </w:rPr>
      </w:pPr>
      <w:r w:rsidRPr="00107C19">
        <w:rPr>
          <w:rFonts w:ascii="Verdana" w:hAnsi="Verdana"/>
          <w:sz w:val="24"/>
          <w:szCs w:val="24"/>
        </w:rPr>
        <w:t xml:space="preserve">If covered through our pharmacy benefit, the member will need to submit a COVID paper claim.  Assist the member by walking them thru the process by referring to </w:t>
      </w:r>
      <w:hyperlink r:id="rId15" w:anchor="!/view?docid=2b90ee41-2755-45df-9ec5-1241b989d91e" w:history="1">
        <w:r w:rsidR="005B5B23">
          <w:rPr>
            <w:rStyle w:val="Hyperlink"/>
            <w:rFonts w:ascii="Verdana" w:hAnsi="Verdana"/>
            <w:sz w:val="24"/>
            <w:szCs w:val="24"/>
          </w:rPr>
          <w:t>Submitting an Online Claim on Caremark.com for the COVID-19 At-Home Test (049265)</w:t>
        </w:r>
      </w:hyperlink>
      <w:r w:rsidRPr="006528DC">
        <w:rPr>
          <w:rFonts w:ascii="Verdana" w:hAnsi="Verdana"/>
          <w:sz w:val="24"/>
          <w:szCs w:val="24"/>
        </w:rPr>
        <w:t xml:space="preserve"> </w:t>
      </w:r>
      <w:r w:rsidRPr="00107C19">
        <w:rPr>
          <w:rFonts w:ascii="Verdana" w:hAnsi="Verdana"/>
          <w:b/>
          <w:bCs/>
          <w:sz w:val="24"/>
          <w:szCs w:val="24"/>
        </w:rPr>
        <w:t>or</w:t>
      </w:r>
      <w:r w:rsidRPr="006528DC">
        <w:rPr>
          <w:rFonts w:ascii="Verdana" w:hAnsi="Verdana"/>
          <w:sz w:val="24"/>
          <w:szCs w:val="24"/>
        </w:rPr>
        <w:t xml:space="preserve"> </w:t>
      </w:r>
      <w:r w:rsidRPr="00107C19">
        <w:rPr>
          <w:rFonts w:ascii="Verdana" w:hAnsi="Verdana"/>
          <w:sz w:val="24"/>
          <w:szCs w:val="24"/>
        </w:rPr>
        <w:t>instruct the member to access Caremark</w:t>
      </w:r>
      <w:r w:rsidR="008551A6">
        <w:rPr>
          <w:rFonts w:ascii="Verdana" w:hAnsi="Verdana"/>
          <w:sz w:val="24"/>
          <w:szCs w:val="24"/>
        </w:rPr>
        <w:t>.com</w:t>
      </w:r>
      <w:r w:rsidRPr="00107C19">
        <w:rPr>
          <w:rFonts w:ascii="Verdana" w:hAnsi="Verdana"/>
          <w:sz w:val="24"/>
          <w:szCs w:val="24"/>
        </w:rPr>
        <w:t xml:space="preserve"> and complete the </w:t>
      </w:r>
      <w:hyperlink r:id="rId16" w:history="1">
        <w:r w:rsidR="000D2AA4" w:rsidRPr="000736EA">
          <w:rPr>
            <w:rStyle w:val="Hyperlink"/>
            <w:rFonts w:ascii="Verdana" w:hAnsi="Verdana"/>
            <w:sz w:val="24"/>
            <w:szCs w:val="24"/>
          </w:rPr>
          <w:t>Over-the-counter, at-home COVID-19 Test Reimbursement Claim Form</w:t>
        </w:r>
      </w:hyperlink>
      <w:r w:rsidR="00C45BC9">
        <w:rPr>
          <w:rFonts w:ascii="Verdana" w:hAnsi="Verdana"/>
          <w:sz w:val="24"/>
          <w:szCs w:val="24"/>
        </w:rPr>
        <w:t>.</w:t>
      </w:r>
    </w:p>
    <w:p w14:paraId="479B4971" w14:textId="77777777" w:rsidR="00263CD7" w:rsidRDefault="00263CD7">
      <w:pPr>
        <w:pStyle w:val="ListParagraph"/>
        <w:spacing w:before="120" w:after="120"/>
        <w:ind w:left="1800"/>
        <w:rPr>
          <w:rFonts w:ascii="Verdana" w:hAnsi="Verdana"/>
          <w:b/>
          <w:bCs/>
          <w:sz w:val="24"/>
          <w:szCs w:val="24"/>
        </w:rPr>
      </w:pPr>
    </w:p>
    <w:p w14:paraId="42C0DA62" w14:textId="0488A516" w:rsidR="00263CD7" w:rsidRPr="006528DC" w:rsidRDefault="00F56E6C">
      <w:pPr>
        <w:pStyle w:val="ListParagraph"/>
        <w:spacing w:before="120" w:after="120"/>
        <w:ind w:left="1800"/>
        <w:rPr>
          <w:rFonts w:ascii="Verdana" w:hAnsi="Verdana"/>
          <w:sz w:val="24"/>
          <w:szCs w:val="24"/>
        </w:rPr>
      </w:pPr>
      <w:r w:rsidRPr="006528DC">
        <w:rPr>
          <w:rFonts w:ascii="Verdana" w:hAnsi="Verdana"/>
          <w:b/>
          <w:bCs/>
          <w:sz w:val="24"/>
          <w:szCs w:val="24"/>
        </w:rPr>
        <w:t>Note:</w:t>
      </w:r>
      <w:r>
        <w:rPr>
          <w:rFonts w:ascii="Verdana" w:hAnsi="Verdana"/>
          <w:sz w:val="24"/>
          <w:szCs w:val="24"/>
        </w:rPr>
        <w:t xml:space="preserve"> </w:t>
      </w:r>
      <w:r w:rsidRPr="006528DC">
        <w:rPr>
          <w:rFonts w:ascii="Verdana" w:hAnsi="Verdana"/>
          <w:sz w:val="24"/>
          <w:szCs w:val="24"/>
        </w:rPr>
        <w:t xml:space="preserve">Members who are not logged in on Caremark.com can still access the </w:t>
      </w:r>
      <w:hyperlink r:id="rId17" w:history="1">
        <w:r w:rsidR="0042460D" w:rsidRPr="0042460D">
          <w:rPr>
            <w:rStyle w:val="Hyperlink"/>
            <w:rFonts w:ascii="Verdana" w:hAnsi="Verdana"/>
            <w:sz w:val="24"/>
            <w:szCs w:val="24"/>
          </w:rPr>
          <w:t>Over-the-counter, at-home COVID-19 Test Reimbursement Claim Form</w:t>
        </w:r>
      </w:hyperlink>
      <w:r w:rsidRPr="006528DC">
        <w:rPr>
          <w:rFonts w:ascii="Verdana" w:hAnsi="Verdana"/>
          <w:sz w:val="24"/>
          <w:szCs w:val="24"/>
        </w:rPr>
        <w:t>.</w:t>
      </w:r>
    </w:p>
    <w:p w14:paraId="5B0AF08F" w14:textId="27B72E19" w:rsidR="00263CD7" w:rsidRPr="006528DC" w:rsidRDefault="00ED00EE">
      <w:pPr>
        <w:pStyle w:val="ListParagraph"/>
        <w:spacing w:before="120" w:after="120"/>
        <w:ind w:left="1800"/>
        <w:rPr>
          <w:rFonts w:ascii="Verdana" w:hAnsi="Verdana"/>
          <w:sz w:val="24"/>
          <w:szCs w:val="24"/>
        </w:rPr>
      </w:pPr>
      <w:r w:rsidRPr="006528DC">
        <w:rPr>
          <w:rFonts w:ascii="Verdana" w:hAnsi="Verdana"/>
          <w:sz w:val="24"/>
          <w:szCs w:val="24"/>
        </w:rPr>
        <w:t>Advise members:</w:t>
      </w:r>
    </w:p>
    <w:p w14:paraId="67618901" w14:textId="77777777" w:rsidR="00E014B5" w:rsidRDefault="00ED00EE" w:rsidP="00E014B5">
      <w:pPr>
        <w:pStyle w:val="ListParagraph"/>
        <w:numPr>
          <w:ilvl w:val="0"/>
          <w:numId w:val="92"/>
        </w:numPr>
        <w:spacing w:before="120" w:after="120"/>
        <w:rPr>
          <w:rFonts w:ascii="Verdana" w:hAnsi="Verdana"/>
          <w:sz w:val="24"/>
          <w:szCs w:val="24"/>
        </w:rPr>
      </w:pPr>
      <w:r w:rsidRPr="006528DC">
        <w:rPr>
          <w:rFonts w:ascii="Verdana" w:hAnsi="Verdana"/>
          <w:sz w:val="24"/>
          <w:szCs w:val="24"/>
        </w:rPr>
        <w:t xml:space="preserve">Go to </w:t>
      </w:r>
      <w:hyperlink r:id="rId18" w:history="1">
        <w:r w:rsidRPr="006528DC">
          <w:rPr>
            <w:rStyle w:val="Hyperlink"/>
            <w:rFonts w:ascii="Verdana" w:hAnsi="Verdana"/>
            <w:sz w:val="24"/>
            <w:szCs w:val="24"/>
          </w:rPr>
          <w:t>www.caremark.com</w:t>
        </w:r>
      </w:hyperlink>
      <w:r w:rsidRPr="006528DC">
        <w:rPr>
          <w:rFonts w:ascii="Verdana" w:hAnsi="Verdana"/>
          <w:sz w:val="24"/>
          <w:szCs w:val="24"/>
        </w:rPr>
        <w:t>.</w:t>
      </w:r>
    </w:p>
    <w:p w14:paraId="05591F07" w14:textId="77777777" w:rsidR="00E014B5" w:rsidRDefault="00ED00EE" w:rsidP="00E014B5">
      <w:pPr>
        <w:pStyle w:val="ListParagraph"/>
        <w:numPr>
          <w:ilvl w:val="0"/>
          <w:numId w:val="92"/>
        </w:numPr>
        <w:spacing w:before="120" w:after="120"/>
        <w:rPr>
          <w:rFonts w:ascii="Verdana" w:hAnsi="Verdana"/>
          <w:sz w:val="24"/>
          <w:szCs w:val="24"/>
        </w:rPr>
      </w:pPr>
      <w:r w:rsidRPr="006528DC">
        <w:rPr>
          <w:rFonts w:ascii="Verdana" w:hAnsi="Verdana"/>
          <w:sz w:val="24"/>
          <w:szCs w:val="24"/>
        </w:rPr>
        <w:t>Click "</w:t>
      </w:r>
      <w:r w:rsidRPr="006F23D3">
        <w:rPr>
          <w:rFonts w:ascii="Verdana" w:hAnsi="Verdana"/>
          <w:b/>
          <w:bCs/>
          <w:sz w:val="24"/>
          <w:szCs w:val="24"/>
        </w:rPr>
        <w:t>Visit our help center</w:t>
      </w:r>
      <w:r w:rsidRPr="006528DC">
        <w:rPr>
          <w:rFonts w:ascii="Verdana" w:hAnsi="Verdana"/>
          <w:sz w:val="24"/>
          <w:szCs w:val="24"/>
        </w:rPr>
        <w:t>" at the bottom of the homepage.</w:t>
      </w:r>
    </w:p>
    <w:p w14:paraId="77A5C386" w14:textId="77777777" w:rsidR="00E014B5" w:rsidRDefault="00E014B5" w:rsidP="00E014B5">
      <w:pPr>
        <w:pStyle w:val="ListParagraph"/>
        <w:numPr>
          <w:ilvl w:val="0"/>
          <w:numId w:val="92"/>
        </w:numPr>
        <w:spacing w:before="120" w:after="120"/>
        <w:rPr>
          <w:rFonts w:ascii="Verdana" w:hAnsi="Verdana"/>
          <w:sz w:val="24"/>
          <w:szCs w:val="24"/>
        </w:rPr>
      </w:pPr>
      <w:r w:rsidRPr="006528DC">
        <w:rPr>
          <w:rFonts w:ascii="Verdana" w:hAnsi="Verdana"/>
          <w:sz w:val="24"/>
          <w:szCs w:val="24"/>
        </w:rPr>
        <w:t>Select the topic "</w:t>
      </w:r>
      <w:r w:rsidRPr="006F23D3">
        <w:rPr>
          <w:rFonts w:ascii="Verdana" w:hAnsi="Verdana"/>
          <w:b/>
          <w:bCs/>
          <w:sz w:val="24"/>
          <w:szCs w:val="24"/>
        </w:rPr>
        <w:t>Reimbursement Claims</w:t>
      </w:r>
      <w:r w:rsidRPr="006528DC">
        <w:rPr>
          <w:rFonts w:ascii="Verdana" w:hAnsi="Verdana"/>
          <w:sz w:val="24"/>
          <w:szCs w:val="24"/>
        </w:rPr>
        <w:t>."</w:t>
      </w:r>
    </w:p>
    <w:p w14:paraId="76C0CDC9" w14:textId="3CCEC203" w:rsidR="00E014B5" w:rsidRPr="006528DC" w:rsidRDefault="00E014B5" w:rsidP="006528DC">
      <w:pPr>
        <w:pStyle w:val="ListParagraph"/>
        <w:numPr>
          <w:ilvl w:val="0"/>
          <w:numId w:val="92"/>
        </w:numPr>
        <w:spacing w:before="120" w:after="120"/>
        <w:rPr>
          <w:rFonts w:ascii="Verdana" w:hAnsi="Verdana"/>
          <w:sz w:val="24"/>
          <w:szCs w:val="24"/>
        </w:rPr>
      </w:pPr>
      <w:r w:rsidRPr="006528DC">
        <w:rPr>
          <w:rFonts w:ascii="Verdana" w:hAnsi="Verdana"/>
          <w:sz w:val="24"/>
          <w:szCs w:val="24"/>
        </w:rPr>
        <w:t>Search for the question "</w:t>
      </w:r>
      <w:r w:rsidRPr="006F23D3">
        <w:rPr>
          <w:rFonts w:ascii="Verdana" w:hAnsi="Verdana"/>
          <w:b/>
          <w:bCs/>
          <w:sz w:val="24"/>
          <w:szCs w:val="24"/>
        </w:rPr>
        <w:t>How can I be reimbursed for an at-home Covid-19 test kit?</w:t>
      </w:r>
      <w:r w:rsidRPr="006528DC">
        <w:rPr>
          <w:rFonts w:ascii="Verdana" w:hAnsi="Verdana"/>
          <w:sz w:val="24"/>
          <w:szCs w:val="24"/>
        </w:rPr>
        <w:t>"</w:t>
      </w:r>
      <w:r w:rsidR="00042B9A">
        <w:rPr>
          <w:rFonts w:ascii="Verdana" w:hAnsi="Verdana"/>
          <w:sz w:val="24"/>
          <w:szCs w:val="24"/>
        </w:rPr>
        <w:t xml:space="preserve"> There will be an option to print th</w:t>
      </w:r>
      <w:r w:rsidR="006269C9">
        <w:rPr>
          <w:rFonts w:ascii="Verdana" w:hAnsi="Verdana"/>
          <w:sz w:val="24"/>
          <w:szCs w:val="24"/>
        </w:rPr>
        <w:t xml:space="preserve">e </w:t>
      </w:r>
      <w:r w:rsidR="007D1DC2">
        <w:rPr>
          <w:rFonts w:ascii="Verdana" w:hAnsi="Verdana"/>
          <w:sz w:val="24"/>
          <w:szCs w:val="24"/>
        </w:rPr>
        <w:t>Covid</w:t>
      </w:r>
      <w:r w:rsidR="006269C9">
        <w:rPr>
          <w:rFonts w:ascii="Verdana" w:hAnsi="Verdana"/>
          <w:sz w:val="24"/>
          <w:szCs w:val="24"/>
        </w:rPr>
        <w:t xml:space="preserve">-19 </w:t>
      </w:r>
      <w:r w:rsidR="007D1DC2">
        <w:rPr>
          <w:rFonts w:ascii="Verdana" w:hAnsi="Verdana"/>
          <w:sz w:val="24"/>
          <w:szCs w:val="24"/>
        </w:rPr>
        <w:t>t</w:t>
      </w:r>
      <w:r w:rsidR="006269C9">
        <w:rPr>
          <w:rFonts w:ascii="Verdana" w:hAnsi="Verdana"/>
          <w:sz w:val="24"/>
          <w:szCs w:val="24"/>
        </w:rPr>
        <w:t>est</w:t>
      </w:r>
      <w:r w:rsidR="007D1DC2">
        <w:rPr>
          <w:rFonts w:ascii="Verdana" w:hAnsi="Verdana"/>
          <w:sz w:val="24"/>
          <w:szCs w:val="24"/>
        </w:rPr>
        <w:t xml:space="preserve"> claim form. </w:t>
      </w:r>
    </w:p>
    <w:p w14:paraId="03D51302" w14:textId="77777777" w:rsidR="00263CD7" w:rsidRDefault="00263CD7">
      <w:pPr>
        <w:pStyle w:val="ListParagraph"/>
        <w:spacing w:before="120" w:after="120"/>
        <w:ind w:left="1800"/>
        <w:rPr>
          <w:rFonts w:ascii="Verdana" w:hAnsi="Verdana"/>
          <w:b/>
          <w:bCs/>
          <w:sz w:val="24"/>
          <w:szCs w:val="24"/>
        </w:rPr>
      </w:pPr>
    </w:p>
    <w:p w14:paraId="1DF1C3F1" w14:textId="73E8D608" w:rsidR="00E017E8" w:rsidRDefault="00E017E8" w:rsidP="006528DC">
      <w:pPr>
        <w:pStyle w:val="ListParagraph"/>
        <w:spacing w:before="120" w:after="120"/>
        <w:ind w:left="1800"/>
        <w:rPr>
          <w:rFonts w:eastAsia="Times New Roman" w:cs="Calibri"/>
        </w:rPr>
      </w:pPr>
      <w:r>
        <w:rPr>
          <w:rFonts w:ascii="Verdana" w:hAnsi="Verdana"/>
          <w:b/>
          <w:bCs/>
          <w:sz w:val="24"/>
          <w:szCs w:val="24"/>
        </w:rPr>
        <w:t>Note:</w:t>
      </w:r>
      <w:r>
        <w:rPr>
          <w:rFonts w:ascii="Verdana" w:hAnsi="Verdana"/>
          <w:sz w:val="24"/>
          <w:szCs w:val="24"/>
        </w:rPr>
        <w:t xml:space="preserve"> If the member does not have access to Caremark.com, </w:t>
      </w:r>
      <w:r w:rsidR="008669C0">
        <w:rPr>
          <w:rFonts w:ascii="Verdana" w:hAnsi="Verdana"/>
          <w:sz w:val="24"/>
          <w:szCs w:val="24"/>
        </w:rPr>
        <w:t>s</w:t>
      </w:r>
      <w:r w:rsidR="008669C0" w:rsidRPr="008669C0">
        <w:rPr>
          <w:rFonts w:ascii="Verdana" w:hAnsi="Verdana"/>
          <w:sz w:val="24"/>
          <w:szCs w:val="24"/>
        </w:rPr>
        <w:t xml:space="preserve">ubmit a </w:t>
      </w:r>
      <w:r w:rsidR="008669C0" w:rsidRPr="006528DC">
        <w:rPr>
          <w:rFonts w:ascii="Verdana" w:hAnsi="Verdana"/>
          <w:b/>
          <w:bCs/>
          <w:sz w:val="24"/>
          <w:szCs w:val="24"/>
        </w:rPr>
        <w:t xml:space="preserve">Fulfillment </w:t>
      </w:r>
      <w:r w:rsidR="00F65E0D">
        <w:rPr>
          <w:rFonts w:ascii="Verdana" w:hAnsi="Verdana"/>
          <w:b/>
          <w:bCs/>
          <w:sz w:val="24"/>
          <w:szCs w:val="24"/>
        </w:rPr>
        <w:t xml:space="preserve">Request </w:t>
      </w:r>
      <w:r w:rsidR="00F65E0D" w:rsidRPr="006528DC">
        <w:rPr>
          <w:rFonts w:ascii="Verdana" w:hAnsi="Verdana"/>
          <w:sz w:val="24"/>
          <w:szCs w:val="24"/>
        </w:rPr>
        <w:t>via Support Task</w:t>
      </w:r>
      <w:r w:rsidR="009E552C">
        <w:rPr>
          <w:rFonts w:ascii="Verdana" w:hAnsi="Verdana"/>
          <w:sz w:val="24"/>
          <w:szCs w:val="24"/>
        </w:rPr>
        <w:t xml:space="preserve">. Refer to </w:t>
      </w:r>
      <w:hyperlink r:id="rId19" w:anchor="!/view?docid=64f18e5a-4d56-4175-ba8e-e7d094e501d6" w:history="1">
        <w:r w:rsidR="009E552C" w:rsidRPr="009C20ED">
          <w:rPr>
            <w:rStyle w:val="Hyperlink"/>
            <w:rFonts w:ascii="Verdana" w:hAnsi="Verdana"/>
            <w:sz w:val="24"/>
            <w:szCs w:val="24"/>
          </w:rPr>
          <w:t xml:space="preserve">Compass - </w:t>
        </w:r>
        <w:r w:rsidR="008669C0" w:rsidRPr="009C20ED">
          <w:rPr>
            <w:rStyle w:val="Hyperlink"/>
            <w:rFonts w:ascii="Verdana" w:hAnsi="Verdana"/>
            <w:sz w:val="24"/>
            <w:szCs w:val="24"/>
          </w:rPr>
          <w:t>Create a Support Task</w:t>
        </w:r>
        <w:r w:rsidR="00736C32" w:rsidRPr="009C20ED">
          <w:rPr>
            <w:rStyle w:val="Hyperlink"/>
            <w:rFonts w:ascii="Verdana" w:hAnsi="Verdana"/>
            <w:sz w:val="24"/>
            <w:szCs w:val="24"/>
          </w:rPr>
          <w:t xml:space="preserve"> (050031)</w:t>
        </w:r>
      </w:hyperlink>
      <w:r w:rsidR="008669C0" w:rsidRPr="008669C0">
        <w:rPr>
          <w:rFonts w:ascii="Verdana" w:hAnsi="Verdana"/>
          <w:sz w:val="24"/>
          <w:szCs w:val="24"/>
        </w:rPr>
        <w:t xml:space="preserve"> </w:t>
      </w:r>
      <w:r w:rsidR="009E552C">
        <w:rPr>
          <w:rFonts w:ascii="Verdana" w:hAnsi="Verdana"/>
          <w:sz w:val="24"/>
          <w:szCs w:val="24"/>
        </w:rPr>
        <w:t>as needed</w:t>
      </w:r>
      <w:r w:rsidR="008669C0" w:rsidRPr="008669C0">
        <w:rPr>
          <w:rFonts w:ascii="Verdana" w:hAnsi="Verdana"/>
          <w:sz w:val="24"/>
          <w:szCs w:val="24"/>
        </w:rPr>
        <w:t>.</w:t>
      </w:r>
    </w:p>
    <w:p w14:paraId="7B9F1FD9" w14:textId="3E551410" w:rsidR="008669C0" w:rsidRDefault="008669C0" w:rsidP="00533B8F">
      <w:pPr>
        <w:pStyle w:val="ListParagraph"/>
        <w:numPr>
          <w:ilvl w:val="0"/>
          <w:numId w:val="93"/>
        </w:numPr>
        <w:spacing w:after="0" w:line="240" w:lineRule="auto"/>
        <w:ind w:left="2430"/>
        <w:rPr>
          <w:rFonts w:ascii="Verdana" w:eastAsia="Times New Roman" w:hAnsi="Verdana" w:cs="Calibri"/>
          <w:sz w:val="24"/>
          <w:szCs w:val="24"/>
        </w:rPr>
      </w:pPr>
      <w:r w:rsidRPr="006528DC">
        <w:rPr>
          <w:rFonts w:ascii="Verdana" w:eastAsia="Times New Roman" w:hAnsi="Verdana"/>
          <w:b/>
          <w:bCs/>
          <w:sz w:val="24"/>
          <w:szCs w:val="24"/>
        </w:rPr>
        <w:t>Task Type:</w:t>
      </w:r>
      <w:r w:rsidRPr="008669C0">
        <w:rPr>
          <w:rFonts w:ascii="Verdana" w:eastAsia="Times New Roman" w:hAnsi="Verdana"/>
          <w:sz w:val="24"/>
          <w:szCs w:val="24"/>
        </w:rPr>
        <w:t xml:space="preserve"> Fulfillment</w:t>
      </w:r>
      <w:r w:rsidRPr="008669C0" w:rsidDel="008669C0">
        <w:rPr>
          <w:rFonts w:ascii="Verdana" w:eastAsia="Times New Roman" w:hAnsi="Verdana"/>
          <w:sz w:val="24"/>
          <w:szCs w:val="24"/>
        </w:rPr>
        <w:t xml:space="preserve"> </w:t>
      </w:r>
    </w:p>
    <w:p w14:paraId="35158ED1" w14:textId="6D98913C" w:rsidR="00B67C93" w:rsidRDefault="00B67C93" w:rsidP="00533B8F">
      <w:pPr>
        <w:pStyle w:val="ListParagraph"/>
        <w:numPr>
          <w:ilvl w:val="0"/>
          <w:numId w:val="93"/>
        </w:numPr>
        <w:spacing w:after="0" w:line="240" w:lineRule="auto"/>
        <w:ind w:left="2430"/>
        <w:rPr>
          <w:rFonts w:ascii="Verdana" w:eastAsia="Times New Roman" w:hAnsi="Verdana"/>
          <w:sz w:val="24"/>
          <w:szCs w:val="24"/>
        </w:rPr>
      </w:pPr>
      <w:r w:rsidRPr="006528DC">
        <w:rPr>
          <w:rFonts w:ascii="Verdana" w:eastAsia="Times New Roman" w:hAnsi="Verdana"/>
          <w:b/>
          <w:bCs/>
          <w:sz w:val="24"/>
          <w:szCs w:val="24"/>
        </w:rPr>
        <w:t>Type of Form:</w:t>
      </w:r>
      <w:r w:rsidRPr="00B67C93">
        <w:rPr>
          <w:rFonts w:ascii="Verdana" w:eastAsia="Times New Roman" w:hAnsi="Verdana"/>
          <w:sz w:val="24"/>
          <w:szCs w:val="24"/>
        </w:rPr>
        <w:t xml:space="preserve"> Claim Form</w:t>
      </w:r>
      <w:r w:rsidRPr="00B67C93" w:rsidDel="00B67C93">
        <w:rPr>
          <w:rFonts w:ascii="Verdana" w:eastAsia="Times New Roman" w:hAnsi="Verdana"/>
          <w:sz w:val="24"/>
          <w:szCs w:val="24"/>
        </w:rPr>
        <w:t xml:space="preserve"> </w:t>
      </w:r>
    </w:p>
    <w:p w14:paraId="2EDCFF74" w14:textId="63411991" w:rsidR="00B67C93" w:rsidRDefault="00B67C93" w:rsidP="00533B8F">
      <w:pPr>
        <w:pStyle w:val="ListParagraph"/>
        <w:numPr>
          <w:ilvl w:val="0"/>
          <w:numId w:val="93"/>
        </w:numPr>
        <w:spacing w:after="0" w:line="240" w:lineRule="auto"/>
        <w:ind w:left="2430"/>
        <w:rPr>
          <w:rFonts w:ascii="Verdana" w:eastAsia="Times New Roman" w:hAnsi="Verdana"/>
          <w:sz w:val="24"/>
          <w:szCs w:val="24"/>
        </w:rPr>
      </w:pPr>
      <w:r w:rsidRPr="006528DC">
        <w:rPr>
          <w:rFonts w:ascii="Verdana" w:eastAsia="Times New Roman" w:hAnsi="Verdana"/>
          <w:b/>
          <w:bCs/>
          <w:sz w:val="24"/>
          <w:szCs w:val="24"/>
        </w:rPr>
        <w:t>Compound Form:</w:t>
      </w:r>
      <w:r w:rsidRPr="00B67C93">
        <w:rPr>
          <w:rFonts w:ascii="Verdana" w:eastAsia="Times New Roman" w:hAnsi="Verdana"/>
          <w:sz w:val="24"/>
          <w:szCs w:val="24"/>
        </w:rPr>
        <w:t xml:space="preserve"> </w:t>
      </w:r>
      <w:r w:rsidRPr="00F65E0D">
        <w:rPr>
          <w:rFonts w:ascii="Verdana" w:eastAsia="Times New Roman" w:hAnsi="Verdana"/>
          <w:sz w:val="24"/>
          <w:szCs w:val="24"/>
        </w:rPr>
        <w:t>No</w:t>
      </w:r>
    </w:p>
    <w:p w14:paraId="4F74D420" w14:textId="222C4D08" w:rsidR="00E017E8" w:rsidRDefault="00D91E17" w:rsidP="00533B8F">
      <w:pPr>
        <w:pStyle w:val="ListParagraph"/>
        <w:numPr>
          <w:ilvl w:val="0"/>
          <w:numId w:val="93"/>
        </w:numPr>
        <w:spacing w:after="0" w:line="240" w:lineRule="auto"/>
        <w:ind w:left="2430"/>
        <w:rPr>
          <w:rFonts w:ascii="Verdana" w:eastAsia="Times New Roman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1FB682FF" wp14:editId="37CC3951">
            <wp:extent cx="304762" cy="304762"/>
            <wp:effectExtent l="0" t="0" r="635" b="635"/>
            <wp:docPr id="131669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74888" name="Picture 97787488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C4D" w:rsidRPr="006528DC">
        <w:rPr>
          <w:rFonts w:ascii="Verdana" w:eastAsia="Times New Roman" w:hAnsi="Verdana"/>
          <w:b/>
          <w:bCs/>
          <w:sz w:val="24"/>
          <w:szCs w:val="24"/>
        </w:rPr>
        <w:t>Task Note:</w:t>
      </w:r>
      <w:r w:rsidR="00712C4D">
        <w:rPr>
          <w:rFonts w:ascii="Verdana" w:eastAsia="Times New Roman" w:hAnsi="Verdana"/>
          <w:sz w:val="24"/>
          <w:szCs w:val="24"/>
        </w:rPr>
        <w:t xml:space="preserve"> </w:t>
      </w:r>
      <w:r w:rsidR="00301B8A" w:rsidRPr="00301B8A">
        <w:rPr>
          <w:rFonts w:ascii="Verdana" w:eastAsia="Times New Roman" w:hAnsi="Verdana"/>
          <w:sz w:val="24"/>
          <w:szCs w:val="24"/>
        </w:rPr>
        <w:t xml:space="preserve">"Unable to </w:t>
      </w:r>
      <w:r w:rsidR="00B6057A">
        <w:rPr>
          <w:rFonts w:ascii="Verdana" w:eastAsia="Times New Roman" w:hAnsi="Verdana"/>
          <w:sz w:val="24"/>
          <w:szCs w:val="24"/>
        </w:rPr>
        <w:t>submit</w:t>
      </w:r>
      <w:r w:rsidR="00301B8A" w:rsidRPr="00301B8A">
        <w:rPr>
          <w:rFonts w:ascii="Verdana" w:eastAsia="Times New Roman" w:hAnsi="Verdana"/>
          <w:sz w:val="24"/>
          <w:szCs w:val="24"/>
        </w:rPr>
        <w:t xml:space="preserve"> via</w:t>
      </w:r>
      <w:r w:rsidR="006A4576">
        <w:rPr>
          <w:rFonts w:ascii="Verdana" w:eastAsia="Times New Roman" w:hAnsi="Verdana"/>
          <w:sz w:val="24"/>
          <w:szCs w:val="24"/>
        </w:rPr>
        <w:t>Caremark.com</w:t>
      </w:r>
      <w:r w:rsidR="00301B8A" w:rsidRPr="00301B8A">
        <w:rPr>
          <w:rFonts w:ascii="Verdana" w:eastAsia="Times New Roman" w:hAnsi="Verdana"/>
          <w:sz w:val="24"/>
          <w:szCs w:val="24"/>
        </w:rPr>
        <w:t xml:space="preserve">. The request is specifically for a COVID-19 </w:t>
      </w:r>
      <w:r w:rsidR="00712DB1" w:rsidRPr="00301B8A">
        <w:rPr>
          <w:rFonts w:ascii="Verdana" w:eastAsia="Times New Roman" w:hAnsi="Verdana"/>
          <w:sz w:val="24"/>
          <w:szCs w:val="24"/>
        </w:rPr>
        <w:t>Over the Counter</w:t>
      </w:r>
      <w:r w:rsidR="00301B8A" w:rsidRPr="00301B8A">
        <w:rPr>
          <w:rFonts w:ascii="Verdana" w:eastAsia="Times New Roman" w:hAnsi="Verdana"/>
          <w:sz w:val="24"/>
          <w:szCs w:val="24"/>
        </w:rPr>
        <w:t xml:space="preserve"> At-Home Test claim form."</w:t>
      </w:r>
    </w:p>
    <w:p w14:paraId="586B4602" w14:textId="77777777" w:rsidR="00A01ADD" w:rsidRPr="006528DC" w:rsidRDefault="00A01ADD" w:rsidP="006528DC">
      <w:pPr>
        <w:spacing w:before="120" w:after="120"/>
        <w:rPr>
          <w:rFonts w:ascii="Verdana" w:hAnsi="Verdana"/>
          <w:sz w:val="24"/>
          <w:szCs w:val="24"/>
        </w:rPr>
      </w:pPr>
    </w:p>
    <w:p w14:paraId="5E021812" w14:textId="258FC961" w:rsidR="00E017E8" w:rsidRDefault="00E017E8" w:rsidP="004A5DD9">
      <w:pPr>
        <w:pStyle w:val="ListParagraph"/>
        <w:spacing w:before="120" w:after="120"/>
        <w:ind w:left="243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Turn Around Time:  </w:t>
      </w:r>
      <w:r>
        <w:rPr>
          <w:rFonts w:ascii="Verdana" w:hAnsi="Verdana"/>
          <w:sz w:val="24"/>
          <w:szCs w:val="24"/>
        </w:rPr>
        <w:t xml:space="preserve">Our online system may provide a </w:t>
      </w:r>
      <w:r w:rsidR="00621C3B">
        <w:rPr>
          <w:rFonts w:ascii="Verdana" w:hAnsi="Verdana"/>
          <w:sz w:val="24"/>
          <w:szCs w:val="24"/>
        </w:rPr>
        <w:t>turnaround</w:t>
      </w:r>
      <w:r>
        <w:rPr>
          <w:rFonts w:ascii="Verdana" w:hAnsi="Verdana"/>
          <w:sz w:val="24"/>
          <w:szCs w:val="24"/>
        </w:rPr>
        <w:t xml:space="preserve"> time that is different than what we quoted. We are quoting a </w:t>
      </w:r>
      <w:r w:rsidR="00FC52E9">
        <w:rPr>
          <w:rFonts w:ascii="Verdana" w:hAnsi="Verdana"/>
          <w:sz w:val="24"/>
          <w:szCs w:val="24"/>
        </w:rPr>
        <w:t>30-calendar</w:t>
      </w:r>
      <w:r>
        <w:rPr>
          <w:rFonts w:ascii="Verdana" w:hAnsi="Verdana"/>
          <w:sz w:val="24"/>
          <w:szCs w:val="24"/>
        </w:rPr>
        <w:t xml:space="preserve"> day </w:t>
      </w:r>
      <w:r w:rsidR="00621C3B">
        <w:rPr>
          <w:rFonts w:ascii="Verdana" w:hAnsi="Verdana"/>
          <w:sz w:val="24"/>
          <w:szCs w:val="24"/>
        </w:rPr>
        <w:t>turnaround</w:t>
      </w:r>
      <w:r>
        <w:rPr>
          <w:rFonts w:ascii="Verdana" w:hAnsi="Verdana"/>
          <w:sz w:val="24"/>
          <w:szCs w:val="24"/>
        </w:rPr>
        <w:t xml:space="preserve"> time from the time we receive the reimbursement request; however, in some cases, this could take longer depending on the demand.</w:t>
      </w:r>
    </w:p>
    <w:p w14:paraId="74D9D5A6" w14:textId="77777777" w:rsidR="000E5C59" w:rsidRDefault="000E5C59" w:rsidP="004A5DD9">
      <w:pPr>
        <w:pStyle w:val="ListParagraph"/>
        <w:spacing w:before="120" w:after="120"/>
        <w:ind w:left="2430"/>
        <w:rPr>
          <w:rFonts w:ascii="Verdana" w:hAnsi="Verdana"/>
          <w:sz w:val="24"/>
          <w:szCs w:val="24"/>
        </w:rPr>
      </w:pPr>
    </w:p>
    <w:p w14:paraId="6EDF8ECD" w14:textId="1893E2E8" w:rsidR="000E5C59" w:rsidRPr="000E5C59" w:rsidRDefault="000E5C59" w:rsidP="006528DC">
      <w:pPr>
        <w:pStyle w:val="ListParagraph"/>
        <w:ind w:left="2160"/>
        <w:rPr>
          <w:rFonts w:ascii="Verdana" w:hAnsi="Verdana"/>
          <w:sz w:val="24"/>
          <w:szCs w:val="24"/>
        </w:rPr>
      </w:pPr>
      <w:r w:rsidRPr="000E5C59">
        <w:rPr>
          <w:rFonts w:ascii="Verdana" w:hAnsi="Verdana"/>
          <w:noProof/>
          <w:sz w:val="24"/>
          <w:szCs w:val="24"/>
        </w:rPr>
        <w:drawing>
          <wp:inline distT="0" distB="0" distL="0" distR="0" wp14:anchorId="723B7AB6" wp14:editId="22E439AD">
            <wp:extent cx="238125" cy="209550"/>
            <wp:effectExtent l="0" t="0" r="9525" b="0"/>
            <wp:docPr id="641264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5C59">
        <w:rPr>
          <w:rFonts w:ascii="Verdana" w:hAnsi="Verdana"/>
          <w:sz w:val="24"/>
          <w:szCs w:val="24"/>
        </w:rPr>
        <w:t xml:space="preserve">  Reimbursement is not guaranteed. Claims are subject to limitations, exclusions and provisions of the plan.</w:t>
      </w:r>
    </w:p>
    <w:p w14:paraId="4EF095A4" w14:textId="77777777" w:rsidR="000E5C59" w:rsidRDefault="000E5C59" w:rsidP="004A5DD9">
      <w:pPr>
        <w:pStyle w:val="ListParagraph"/>
        <w:spacing w:before="120" w:after="120"/>
        <w:ind w:left="2430"/>
        <w:rPr>
          <w:rFonts w:ascii="Verdana" w:hAnsi="Verdana"/>
          <w:sz w:val="24"/>
          <w:szCs w:val="24"/>
        </w:rPr>
      </w:pPr>
    </w:p>
    <w:p w14:paraId="11624488" w14:textId="03AF0B16" w:rsidR="00E017E8" w:rsidRDefault="00E017E8" w:rsidP="00533B8F">
      <w:pPr>
        <w:pStyle w:val="ListParagraph"/>
        <w:numPr>
          <w:ilvl w:val="0"/>
          <w:numId w:val="92"/>
        </w:numPr>
        <w:spacing w:before="120" w:after="120"/>
        <w:ind w:left="144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If no, </w:t>
      </w:r>
      <w:r>
        <w:rPr>
          <w:rFonts w:ascii="Verdana" w:hAnsi="Verdana"/>
          <w:sz w:val="24"/>
          <w:szCs w:val="24"/>
        </w:rPr>
        <w:t xml:space="preserve">refer the member to their insurer. </w:t>
      </w:r>
    </w:p>
    <w:p w14:paraId="0DD456A4" w14:textId="6D490C2D" w:rsidR="00451D12" w:rsidRDefault="00451D12" w:rsidP="004D4197">
      <w:pPr>
        <w:rPr>
          <w:rFonts w:ascii="Verdana" w:hAnsi="Verdana"/>
          <w:sz w:val="24"/>
          <w:szCs w:val="24"/>
        </w:rPr>
      </w:pPr>
    </w:p>
    <w:p w14:paraId="53D43511" w14:textId="26651B9A" w:rsidR="00451D12" w:rsidRPr="00A3648E" w:rsidRDefault="00451D12" w:rsidP="00A3648E">
      <w:pPr>
        <w:rPr>
          <w:rFonts w:ascii="Verdana" w:hAnsi="Verdana"/>
          <w:i/>
          <w:iCs/>
          <w:sz w:val="24"/>
          <w:szCs w:val="24"/>
        </w:rPr>
      </w:pPr>
    </w:p>
    <w:p w14:paraId="7ABE75F5" w14:textId="0FE0A32A" w:rsidR="004D4197" w:rsidRPr="004D4197" w:rsidRDefault="004D4197" w:rsidP="004D4197"/>
    <w:p w14:paraId="622560C9" w14:textId="7D839598" w:rsidR="00C5384C" w:rsidRDefault="00C5384C" w:rsidP="00C5384C">
      <w:pPr>
        <w:rPr>
          <w:rFonts w:ascii="Verdana" w:hAnsi="Verdana"/>
          <w:b/>
          <w:bCs/>
          <w:sz w:val="24"/>
          <w:szCs w:val="24"/>
        </w:rPr>
      </w:pPr>
      <w:bookmarkStart w:id="45" w:name="OLE_LINK28"/>
      <w:r>
        <w:rPr>
          <w:rFonts w:ascii="Verdana" w:hAnsi="Verdana"/>
          <w:b/>
          <w:bCs/>
          <w:sz w:val="24"/>
          <w:szCs w:val="24"/>
        </w:rPr>
        <w:t xml:space="preserve">How much can I expect to be reimbursed for each </w:t>
      </w:r>
      <w:r w:rsidR="00391E80">
        <w:rPr>
          <w:rFonts w:ascii="Verdana" w:hAnsi="Verdana"/>
          <w:b/>
          <w:bCs/>
          <w:sz w:val="24"/>
          <w:szCs w:val="24"/>
        </w:rPr>
        <w:t>at-home</w:t>
      </w:r>
      <w:r>
        <w:rPr>
          <w:rFonts w:ascii="Verdana" w:hAnsi="Verdana"/>
          <w:b/>
          <w:bCs/>
          <w:sz w:val="24"/>
          <w:szCs w:val="24"/>
        </w:rPr>
        <w:t xml:space="preserve"> COVID-19 test?  </w:t>
      </w:r>
      <w:bookmarkStart w:id="46" w:name="OLE_LINK64"/>
    </w:p>
    <w:bookmarkEnd w:id="45"/>
    <w:bookmarkEnd w:id="46"/>
    <w:p w14:paraId="522FCBE4" w14:textId="767117F9" w:rsidR="0049045A" w:rsidRDefault="0049045A" w:rsidP="00C5384C">
      <w:pPr>
        <w:rPr>
          <w:rFonts w:ascii="Verdana" w:hAnsi="Verdana"/>
          <w:sz w:val="24"/>
          <w:szCs w:val="24"/>
        </w:rPr>
      </w:pPr>
    </w:p>
    <w:p w14:paraId="06F4AC9E" w14:textId="667E9BAA" w:rsidR="0049045A" w:rsidRDefault="003E740F" w:rsidP="00C5384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Refer to the CIF</w:t>
      </w:r>
      <w:r w:rsidR="004A5DD9">
        <w:rPr>
          <w:rFonts w:ascii="Verdana" w:hAnsi="Verdana"/>
          <w:sz w:val="24"/>
          <w:szCs w:val="24"/>
        </w:rPr>
        <w:t>.</w:t>
      </w:r>
    </w:p>
    <w:p w14:paraId="6FEE5A90" w14:textId="02E323BD" w:rsidR="0049045A" w:rsidRDefault="0049045A" w:rsidP="00C5384C">
      <w:pPr>
        <w:rPr>
          <w:rFonts w:ascii="Verdana" w:hAnsi="Verdana"/>
          <w:sz w:val="24"/>
          <w:szCs w:val="24"/>
        </w:rPr>
      </w:pPr>
    </w:p>
    <w:p w14:paraId="4EFEDB7B" w14:textId="182D459D" w:rsidR="00C5384C" w:rsidRPr="00944132" w:rsidRDefault="0049045A" w:rsidP="00C5384C">
      <w:pPr>
        <w:rPr>
          <w:rFonts w:ascii="Verdana" w:hAnsi="Verdana"/>
          <w:b/>
          <w:bCs/>
          <w:sz w:val="24"/>
          <w:szCs w:val="24"/>
        </w:rPr>
      </w:pPr>
      <w:r w:rsidRPr="00A3648E">
        <w:rPr>
          <w:rFonts w:ascii="Verdana" w:hAnsi="Verdana"/>
          <w:b/>
          <w:bCs/>
          <w:sz w:val="24"/>
          <w:szCs w:val="24"/>
        </w:rPr>
        <w:t>CCR:</w:t>
      </w:r>
      <w:r>
        <w:rPr>
          <w:rFonts w:ascii="Verdana" w:hAnsi="Verdana"/>
          <w:sz w:val="24"/>
          <w:szCs w:val="24"/>
        </w:rPr>
        <w:t xml:space="preserve"> Run a Test Claim.  A</w:t>
      </w:r>
      <w:r w:rsidR="00944132" w:rsidRPr="00A3648E">
        <w:rPr>
          <w:rFonts w:ascii="Verdana" w:hAnsi="Verdana"/>
          <w:sz w:val="24"/>
          <w:szCs w:val="24"/>
        </w:rPr>
        <w:t xml:space="preserve"> small minority of plans may have elected to cover a higher amount including up to full reimbursement.  </w:t>
      </w:r>
      <w:r>
        <w:rPr>
          <w:rFonts w:ascii="Verdana" w:hAnsi="Verdana"/>
          <w:sz w:val="24"/>
          <w:szCs w:val="24"/>
        </w:rPr>
        <w:t xml:space="preserve">If the member has questions about this, refer them to their </w:t>
      </w:r>
      <w:r w:rsidR="00944132" w:rsidRPr="00A3648E">
        <w:rPr>
          <w:rFonts w:ascii="Verdana" w:hAnsi="Verdana"/>
          <w:sz w:val="24"/>
          <w:szCs w:val="24"/>
        </w:rPr>
        <w:t>employer or health plan</w:t>
      </w:r>
      <w:r>
        <w:rPr>
          <w:rFonts w:ascii="Verdana" w:hAnsi="Verdana"/>
          <w:sz w:val="24"/>
          <w:szCs w:val="24"/>
        </w:rPr>
        <w:t>.</w:t>
      </w:r>
    </w:p>
    <w:p w14:paraId="2236DD12" w14:textId="0C5898D6" w:rsidR="00C5384C" w:rsidRDefault="00C5384C" w:rsidP="00C5384C">
      <w:pPr>
        <w:rPr>
          <w:rFonts w:ascii="Verdana" w:hAnsi="Verdana"/>
          <w:sz w:val="24"/>
          <w:szCs w:val="24"/>
        </w:rPr>
      </w:pPr>
    </w:p>
    <w:p w14:paraId="2DCBB7C8" w14:textId="3DEC0071" w:rsidR="00C5384C" w:rsidRDefault="00C5384C" w:rsidP="00C5384C">
      <w:pPr>
        <w:rPr>
          <w:rFonts w:ascii="Verdana" w:hAnsi="Verdana"/>
          <w:b/>
          <w:bCs/>
          <w:sz w:val="24"/>
          <w:szCs w:val="24"/>
        </w:rPr>
      </w:pPr>
    </w:p>
    <w:p w14:paraId="7B564EFE" w14:textId="38AC7F24" w:rsidR="00C5384C" w:rsidRDefault="00C5384C" w:rsidP="00C5384C">
      <w:pPr>
        <w:rPr>
          <w:rFonts w:ascii="Verdana" w:hAnsi="Verdana"/>
          <w:b/>
          <w:bCs/>
          <w:sz w:val="24"/>
          <w:szCs w:val="24"/>
        </w:rPr>
      </w:pPr>
      <w:bookmarkStart w:id="47" w:name="OLE_LINK108"/>
      <w:r>
        <w:rPr>
          <w:rFonts w:ascii="Verdana" w:hAnsi="Verdana"/>
          <w:b/>
          <w:bCs/>
          <w:sz w:val="24"/>
          <w:szCs w:val="24"/>
        </w:rPr>
        <w:t>Why am I only being reimbursed $12 or less per test</w:t>
      </w:r>
      <w:bookmarkStart w:id="48" w:name="OLE_LINK65"/>
      <w:r>
        <w:rPr>
          <w:rFonts w:ascii="Verdana" w:hAnsi="Verdana"/>
          <w:b/>
          <w:bCs/>
          <w:sz w:val="24"/>
          <w:szCs w:val="24"/>
        </w:rPr>
        <w:t xml:space="preserve">?  </w:t>
      </w:r>
    </w:p>
    <w:bookmarkEnd w:id="47"/>
    <w:bookmarkEnd w:id="48"/>
    <w:p w14:paraId="39215039" w14:textId="7C07BED2" w:rsidR="00C5384C" w:rsidRDefault="00C5384C" w:rsidP="00C5384C">
      <w:pPr>
        <w:rPr>
          <w:rFonts w:ascii="Verdana" w:hAnsi="Verdana"/>
          <w:b/>
          <w:bCs/>
          <w:sz w:val="24"/>
          <w:szCs w:val="24"/>
        </w:rPr>
      </w:pPr>
    </w:p>
    <w:p w14:paraId="4110FAE1" w14:textId="345E2063" w:rsidR="00C5384C" w:rsidRDefault="00793C91" w:rsidP="00C5384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Refer to the CIF.</w:t>
      </w:r>
    </w:p>
    <w:p w14:paraId="1EE675F9" w14:textId="63161054" w:rsidR="00C5384C" w:rsidRDefault="00C5384C" w:rsidP="00C5384C"/>
    <w:p w14:paraId="3FD05373" w14:textId="607D502A" w:rsidR="00C5384C" w:rsidRPr="00A3648E" w:rsidRDefault="00C5384C" w:rsidP="00A3648E">
      <w:pPr>
        <w:rPr>
          <w:i/>
          <w:iCs/>
        </w:rPr>
      </w:pPr>
    </w:p>
    <w:p w14:paraId="1DDE6BDB" w14:textId="42793971" w:rsidR="00C5384C" w:rsidRDefault="00C5384C" w:rsidP="00C5384C"/>
    <w:p w14:paraId="3D03B4A8" w14:textId="31B68283" w:rsidR="00C5384C" w:rsidRDefault="00C5384C" w:rsidP="00C5384C">
      <w:pPr>
        <w:spacing w:after="160" w:line="252" w:lineRule="auto"/>
        <w:rPr>
          <w:rFonts w:ascii="Verdana" w:eastAsiaTheme="minorEastAsia" w:hAnsi="Verdana" w:cstheme="minorBidi"/>
          <w:sz w:val="24"/>
          <w:szCs w:val="24"/>
        </w:rPr>
      </w:pPr>
      <w:bookmarkStart w:id="49" w:name="OLE_LINK29"/>
      <w:r>
        <w:rPr>
          <w:rFonts w:ascii="Verdana" w:hAnsi="Verdana"/>
          <w:b/>
          <w:bCs/>
          <w:sz w:val="24"/>
          <w:szCs w:val="24"/>
        </w:rPr>
        <w:t>How long do I have to submit a reimbursement</w:t>
      </w:r>
      <w:r w:rsidR="00944132">
        <w:rPr>
          <w:rFonts w:ascii="Verdana" w:hAnsi="Verdana"/>
          <w:b/>
          <w:bCs/>
          <w:sz w:val="24"/>
          <w:szCs w:val="24"/>
        </w:rPr>
        <w:t xml:space="preserve"> after the initial purchase</w:t>
      </w:r>
      <w:r>
        <w:rPr>
          <w:rFonts w:ascii="Verdana" w:hAnsi="Verdana"/>
          <w:b/>
          <w:bCs/>
          <w:sz w:val="24"/>
          <w:szCs w:val="24"/>
        </w:rPr>
        <w:t xml:space="preserve">? </w:t>
      </w:r>
      <w:bookmarkStart w:id="50" w:name="OLE_LINK38"/>
    </w:p>
    <w:bookmarkEnd w:id="49"/>
    <w:bookmarkEnd w:id="50"/>
    <w:p w14:paraId="55C156CB" w14:textId="60E6D1F0" w:rsidR="00686F89" w:rsidRDefault="00D85ED6">
      <w:pPr>
        <w:rPr>
          <w:rFonts w:ascii="Verdana" w:hAnsi="Verdana"/>
          <w:sz w:val="24"/>
          <w:szCs w:val="24"/>
        </w:rPr>
      </w:pPr>
      <w:r w:rsidRPr="00D85ED6">
        <w:rPr>
          <w:rFonts w:ascii="Verdana" w:hAnsi="Verdana"/>
          <w:noProof/>
          <w:sz w:val="24"/>
          <w:szCs w:val="24"/>
        </w:rPr>
        <w:drawing>
          <wp:inline distT="0" distB="0" distL="0" distR="0" wp14:anchorId="2A7D4F47" wp14:editId="634C7B26">
            <wp:extent cx="238125" cy="209550"/>
            <wp:effectExtent l="0" t="0" r="9525" b="0"/>
            <wp:docPr id="7806741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4"/>
          <w:szCs w:val="24"/>
        </w:rPr>
        <w:t xml:space="preserve"> </w:t>
      </w:r>
      <w:r w:rsidR="00944132" w:rsidRPr="00A3648E">
        <w:rPr>
          <w:rFonts w:ascii="Verdana" w:hAnsi="Verdana"/>
          <w:sz w:val="24"/>
          <w:szCs w:val="24"/>
        </w:rPr>
        <w:t xml:space="preserve">We encourage you to submit your receipts right away to help make sure you get your reimbursement as soon as possible. You can submit receipts (dated January 15, </w:t>
      </w:r>
      <w:r w:rsidR="007F61AC" w:rsidRPr="00A3648E">
        <w:rPr>
          <w:rFonts w:ascii="Verdana" w:hAnsi="Verdana"/>
          <w:sz w:val="24"/>
          <w:szCs w:val="24"/>
        </w:rPr>
        <w:t>2022,</w:t>
      </w:r>
      <w:r w:rsidR="00944132" w:rsidRPr="00A3648E">
        <w:rPr>
          <w:rFonts w:ascii="Verdana" w:hAnsi="Verdana"/>
          <w:sz w:val="24"/>
          <w:szCs w:val="24"/>
        </w:rPr>
        <w:t xml:space="preserve"> or later) until the end of the Public Health Emergency (PHE)</w:t>
      </w:r>
      <w:r w:rsidR="00A6635C">
        <w:rPr>
          <w:rFonts w:ascii="Verdana" w:hAnsi="Verdana"/>
          <w:sz w:val="24"/>
          <w:szCs w:val="24"/>
        </w:rPr>
        <w:t xml:space="preserve"> on May 11, 2023</w:t>
      </w:r>
      <w:r w:rsidR="00944132" w:rsidRPr="00A3648E">
        <w:rPr>
          <w:rFonts w:ascii="Verdana" w:hAnsi="Verdana"/>
          <w:sz w:val="24"/>
          <w:szCs w:val="24"/>
        </w:rPr>
        <w:t>.</w:t>
      </w:r>
    </w:p>
    <w:p w14:paraId="403394A4" w14:textId="1470A8D2" w:rsidR="00C5384C" w:rsidRPr="000F63AC" w:rsidRDefault="00686F89" w:rsidP="00544BD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Note: </w:t>
      </w:r>
      <w:r>
        <w:rPr>
          <w:rFonts w:ascii="Verdana" w:hAnsi="Verdana"/>
          <w:sz w:val="24"/>
          <w:szCs w:val="24"/>
        </w:rPr>
        <w:t>Some plans may have chosen to continue offering this benefit, refer to the CIF.</w:t>
      </w:r>
      <w:r w:rsidR="00944132" w:rsidRPr="00A3648E">
        <w:rPr>
          <w:rFonts w:ascii="Verdana" w:hAnsi="Verdana"/>
          <w:sz w:val="24"/>
          <w:szCs w:val="24"/>
        </w:rPr>
        <w:t xml:space="preserve"> </w:t>
      </w:r>
      <w:r w:rsidR="00EC68EF">
        <w:rPr>
          <w:rFonts w:ascii="Verdana" w:hAnsi="Verdana"/>
          <w:sz w:val="24"/>
          <w:szCs w:val="24"/>
        </w:rPr>
        <w:t xml:space="preserve"> </w:t>
      </w:r>
      <w:r w:rsidR="000F63AC" w:rsidRPr="000F63AC">
        <w:rPr>
          <w:rFonts w:ascii="Verdana" w:hAnsi="Verdana"/>
          <w:sz w:val="24"/>
          <w:szCs w:val="24"/>
        </w:rPr>
        <w:t xml:space="preserve">  </w:t>
      </w:r>
      <w:r w:rsidR="00EC68EF">
        <w:rPr>
          <w:rFonts w:ascii="Verdana" w:hAnsi="Verdana"/>
          <w:sz w:val="24"/>
          <w:szCs w:val="24"/>
        </w:rPr>
        <w:t xml:space="preserve"> </w:t>
      </w:r>
    </w:p>
    <w:p w14:paraId="11ED6A63" w14:textId="4FA6004B" w:rsidR="00C5384C" w:rsidRDefault="00C5384C" w:rsidP="00C5384C">
      <w:pPr>
        <w:spacing w:before="120" w:after="120"/>
        <w:rPr>
          <w:rFonts w:ascii="Verdana" w:hAnsi="Verdana"/>
          <w:b/>
          <w:bCs/>
          <w:sz w:val="24"/>
          <w:szCs w:val="24"/>
        </w:rPr>
      </w:pPr>
    </w:p>
    <w:p w14:paraId="0DD42A0F" w14:textId="2E6621A7" w:rsidR="002F527E" w:rsidRDefault="002F527E" w:rsidP="00C5384C">
      <w:pPr>
        <w:spacing w:before="120" w:after="120"/>
        <w:rPr>
          <w:rFonts w:ascii="Verdana" w:hAnsi="Verdana"/>
          <w:b/>
          <w:bCs/>
          <w:sz w:val="24"/>
          <w:szCs w:val="24"/>
        </w:rPr>
      </w:pPr>
    </w:p>
    <w:p w14:paraId="397B9A02" w14:textId="605F0B9E" w:rsidR="00A3648E" w:rsidRDefault="008C5AC1" w:rsidP="0050063D">
      <w:pPr>
        <w:tabs>
          <w:tab w:val="left" w:pos="0"/>
        </w:tabs>
        <w:rPr>
          <w:rFonts w:ascii="Verdana" w:hAnsi="Verdana"/>
          <w:b/>
          <w:bCs/>
          <w:sz w:val="24"/>
          <w:szCs w:val="24"/>
        </w:rPr>
      </w:pPr>
      <w:r w:rsidRPr="00A3648E">
        <w:rPr>
          <w:rFonts w:ascii="Verdana" w:hAnsi="Verdana"/>
          <w:b/>
          <w:bCs/>
          <w:sz w:val="24"/>
          <w:szCs w:val="24"/>
        </w:rPr>
        <w:t>How long will it take for you to reimburse members with the direct member post service reimbursement option?</w:t>
      </w:r>
      <w:r w:rsidR="00A3648E">
        <w:rPr>
          <w:rFonts w:ascii="Verdana" w:hAnsi="Verdana"/>
          <w:b/>
          <w:bCs/>
          <w:sz w:val="24"/>
          <w:szCs w:val="24"/>
        </w:rPr>
        <w:t xml:space="preserve">  </w:t>
      </w:r>
    </w:p>
    <w:p w14:paraId="0BCD9B1B" w14:textId="7519131A" w:rsidR="008C5AC1" w:rsidRPr="00A3648E" w:rsidRDefault="005E1152" w:rsidP="0050063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Processing should be </w:t>
      </w:r>
      <w:r w:rsidR="00A14CAA">
        <w:rPr>
          <w:rFonts w:ascii="Verdana" w:hAnsi="Verdana"/>
          <w:sz w:val="24"/>
          <w:szCs w:val="24"/>
        </w:rPr>
        <w:t xml:space="preserve">completed within </w:t>
      </w:r>
      <w:r>
        <w:rPr>
          <w:rFonts w:ascii="Verdana" w:hAnsi="Verdana"/>
          <w:sz w:val="24"/>
          <w:szCs w:val="24"/>
        </w:rPr>
        <w:t>30 days once we receive the request</w:t>
      </w:r>
      <w:r w:rsidR="00A14CAA">
        <w:rPr>
          <w:rFonts w:ascii="Verdana" w:hAnsi="Verdana"/>
          <w:sz w:val="24"/>
          <w:szCs w:val="24"/>
        </w:rPr>
        <w:t>.  H</w:t>
      </w:r>
      <w:r>
        <w:rPr>
          <w:rFonts w:ascii="Verdana" w:hAnsi="Verdana"/>
          <w:sz w:val="24"/>
          <w:szCs w:val="24"/>
        </w:rPr>
        <w:t>owever</w:t>
      </w:r>
      <w:r w:rsidR="004C1510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depending on the volume of requests</w:t>
      </w:r>
      <w:r w:rsidR="004C1510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this could increase the turnaround time.  If it has been longer than 30 days, thank the member for </w:t>
      </w:r>
      <w:r w:rsidR="00712DB1">
        <w:rPr>
          <w:rFonts w:ascii="Verdana" w:hAnsi="Verdana"/>
          <w:sz w:val="24"/>
          <w:szCs w:val="24"/>
        </w:rPr>
        <w:t>their</w:t>
      </w:r>
      <w:r>
        <w:rPr>
          <w:rFonts w:ascii="Verdana" w:hAnsi="Verdana"/>
          <w:sz w:val="24"/>
          <w:szCs w:val="24"/>
        </w:rPr>
        <w:t xml:space="preserve"> patience and let them know they should expect a response within the next two week</w:t>
      </w:r>
      <w:r w:rsidR="00A14CAA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.  </w:t>
      </w:r>
      <w:r>
        <w:t xml:space="preserve"> </w:t>
      </w:r>
    </w:p>
    <w:p w14:paraId="0E19B02B" w14:textId="606D0EF2" w:rsidR="008949A8" w:rsidRDefault="008949A8" w:rsidP="008C5AC1">
      <w:pPr>
        <w:ind w:left="720" w:hanging="720"/>
        <w:rPr>
          <w:rFonts w:ascii="Verdana" w:hAnsi="Verdana"/>
          <w:b/>
          <w:bCs/>
          <w:sz w:val="24"/>
          <w:szCs w:val="24"/>
        </w:rPr>
      </w:pPr>
    </w:p>
    <w:p w14:paraId="54A4B62A" w14:textId="52E3413D" w:rsidR="004D4197" w:rsidRDefault="004D4197" w:rsidP="00C5384C">
      <w:pPr>
        <w:spacing w:after="160" w:line="252" w:lineRule="auto"/>
        <w:rPr>
          <w:rFonts w:ascii="Verdana" w:hAnsi="Verdana"/>
          <w:b/>
          <w:bCs/>
          <w:sz w:val="24"/>
          <w:szCs w:val="24"/>
        </w:rPr>
      </w:pPr>
    </w:p>
    <w:p w14:paraId="5E749EBD" w14:textId="1B38521A" w:rsidR="00C5384C" w:rsidRDefault="00C5384C" w:rsidP="00C5384C">
      <w:pPr>
        <w:spacing w:after="160" w:line="252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If </w:t>
      </w:r>
      <w:r w:rsidR="00451D12">
        <w:rPr>
          <w:rFonts w:ascii="Verdana" w:hAnsi="Verdana"/>
          <w:b/>
          <w:bCs/>
          <w:sz w:val="24"/>
          <w:szCs w:val="24"/>
        </w:rPr>
        <w:t xml:space="preserve">the </w:t>
      </w:r>
      <w:r w:rsidR="004F4E98">
        <w:rPr>
          <w:rFonts w:ascii="Verdana" w:hAnsi="Verdana"/>
          <w:b/>
          <w:bCs/>
          <w:sz w:val="24"/>
          <w:szCs w:val="24"/>
        </w:rPr>
        <w:t>a</w:t>
      </w:r>
      <w:r w:rsidR="00451D12">
        <w:rPr>
          <w:rFonts w:ascii="Verdana" w:hAnsi="Verdana"/>
          <w:b/>
          <w:bCs/>
          <w:sz w:val="24"/>
          <w:szCs w:val="24"/>
        </w:rPr>
        <w:t>t</w:t>
      </w:r>
      <w:r>
        <w:rPr>
          <w:rFonts w:ascii="Verdana" w:hAnsi="Verdana"/>
          <w:b/>
          <w:bCs/>
          <w:sz w:val="24"/>
          <w:szCs w:val="24"/>
        </w:rPr>
        <w:t xml:space="preserve">-home COVID-19 tests are covered through my prescription benefit plan, what information will I need to submit for reimbursement? </w:t>
      </w:r>
    </w:p>
    <w:p w14:paraId="0FB0DCC0" w14:textId="1E04E882" w:rsidR="00451D12" w:rsidRPr="00A3648E" w:rsidRDefault="002D4D65" w:rsidP="00A3648E">
      <w:pPr>
        <w:rPr>
          <w:rFonts w:ascii="Verdana" w:hAnsi="Verdana"/>
          <w:sz w:val="24"/>
          <w:szCs w:val="24"/>
        </w:rPr>
      </w:pPr>
      <w:r w:rsidRPr="002D4D65">
        <w:rPr>
          <w:rFonts w:ascii="Verdana" w:hAnsi="Verdana"/>
          <w:noProof/>
          <w:sz w:val="24"/>
          <w:szCs w:val="24"/>
        </w:rPr>
        <w:drawing>
          <wp:inline distT="0" distB="0" distL="0" distR="0" wp14:anchorId="63071A29" wp14:editId="51117371">
            <wp:extent cx="238125" cy="209550"/>
            <wp:effectExtent l="0" t="0" r="9525" b="0"/>
            <wp:docPr id="2159948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4"/>
          <w:szCs w:val="24"/>
        </w:rPr>
        <w:t xml:space="preserve"> </w:t>
      </w:r>
      <w:r w:rsidR="00451D12" w:rsidRPr="00A3648E">
        <w:rPr>
          <w:rFonts w:ascii="Verdana" w:hAnsi="Verdana"/>
          <w:sz w:val="24"/>
          <w:szCs w:val="24"/>
        </w:rPr>
        <w:t xml:space="preserve">Your employer or health plan will have the best information on how to get reimbursed. </w:t>
      </w:r>
      <w:r w:rsidR="004F4E98">
        <w:rPr>
          <w:rFonts w:ascii="Verdana" w:hAnsi="Verdana"/>
          <w:sz w:val="24"/>
          <w:szCs w:val="24"/>
        </w:rPr>
        <w:t>You will need to s</w:t>
      </w:r>
      <w:r w:rsidR="00451D12" w:rsidRPr="00A3648E">
        <w:rPr>
          <w:rFonts w:ascii="Verdana" w:hAnsi="Verdana"/>
          <w:sz w:val="24"/>
          <w:szCs w:val="24"/>
        </w:rPr>
        <w:t>ubmit:</w:t>
      </w:r>
    </w:p>
    <w:p w14:paraId="0F117471" w14:textId="62B67DCC" w:rsidR="00451D12" w:rsidRPr="00A3648E" w:rsidRDefault="00451D12" w:rsidP="00A3648E">
      <w:pPr>
        <w:rPr>
          <w:rFonts w:ascii="Verdana" w:hAnsi="Verdana"/>
          <w:sz w:val="24"/>
          <w:szCs w:val="24"/>
        </w:rPr>
      </w:pPr>
      <w:r w:rsidRPr="00A3648E">
        <w:rPr>
          <w:rFonts w:ascii="Verdana" w:hAnsi="Verdana"/>
          <w:sz w:val="24"/>
          <w:szCs w:val="24"/>
        </w:rPr>
        <w:t>•  Your mailing address (to send your reimbursement check)</w:t>
      </w:r>
    </w:p>
    <w:p w14:paraId="2BACB97E" w14:textId="6D52BE74" w:rsidR="00451D12" w:rsidRPr="00A3648E" w:rsidRDefault="00451D12" w:rsidP="00A3648E">
      <w:pPr>
        <w:rPr>
          <w:rFonts w:ascii="Verdana" w:hAnsi="Verdana"/>
          <w:sz w:val="24"/>
          <w:szCs w:val="24"/>
        </w:rPr>
      </w:pPr>
      <w:r w:rsidRPr="00A3648E">
        <w:rPr>
          <w:rFonts w:ascii="Verdana" w:hAnsi="Verdana"/>
          <w:sz w:val="24"/>
          <w:szCs w:val="24"/>
        </w:rPr>
        <w:t>•  The number and type of tests you bought</w:t>
      </w:r>
    </w:p>
    <w:p w14:paraId="1C54D138" w14:textId="212160DD" w:rsidR="00451D12" w:rsidRPr="00A3648E" w:rsidRDefault="00451D12" w:rsidP="00A3648E">
      <w:pPr>
        <w:rPr>
          <w:rFonts w:ascii="Verdana" w:hAnsi="Verdana"/>
          <w:sz w:val="24"/>
          <w:szCs w:val="24"/>
        </w:rPr>
      </w:pPr>
      <w:r w:rsidRPr="00A3648E">
        <w:rPr>
          <w:rFonts w:ascii="Verdana" w:hAnsi="Verdana"/>
          <w:sz w:val="24"/>
          <w:szCs w:val="24"/>
        </w:rPr>
        <w:t>•  Where you bought the tests</w:t>
      </w:r>
    </w:p>
    <w:p w14:paraId="7CEB1EE4" w14:textId="5368956C" w:rsidR="00451D12" w:rsidRPr="00A3648E" w:rsidRDefault="00451D12" w:rsidP="00A3648E">
      <w:pPr>
        <w:rPr>
          <w:rFonts w:ascii="Verdana" w:hAnsi="Verdana"/>
          <w:sz w:val="24"/>
          <w:szCs w:val="24"/>
        </w:rPr>
      </w:pPr>
      <w:r w:rsidRPr="00A3648E">
        <w:rPr>
          <w:rFonts w:ascii="Verdana" w:hAnsi="Verdana"/>
          <w:sz w:val="24"/>
          <w:szCs w:val="24"/>
        </w:rPr>
        <w:t>•  A copy of your receipt dated January 15, 2022, or later (</w:t>
      </w:r>
      <w:r w:rsidR="007F61AC" w:rsidRPr="00A3648E">
        <w:rPr>
          <w:rFonts w:ascii="Verdana" w:hAnsi="Verdana"/>
          <w:sz w:val="24"/>
          <w:szCs w:val="24"/>
        </w:rPr>
        <w:t>it is</w:t>
      </w:r>
      <w:r w:rsidRPr="00A3648E">
        <w:rPr>
          <w:rFonts w:ascii="Verdana" w:hAnsi="Verdana"/>
          <w:sz w:val="24"/>
          <w:szCs w:val="24"/>
        </w:rPr>
        <w:t xml:space="preserve"> okay if there are other items on the receipt – you will only be reimbursed for the tests)</w:t>
      </w:r>
    </w:p>
    <w:p w14:paraId="630D10F4" w14:textId="23FB7676" w:rsidR="00451D12" w:rsidRPr="00A3648E" w:rsidRDefault="00451D12" w:rsidP="00A3648E">
      <w:pPr>
        <w:rPr>
          <w:rFonts w:ascii="Verdana" w:hAnsi="Verdana"/>
          <w:sz w:val="24"/>
          <w:szCs w:val="24"/>
        </w:rPr>
      </w:pPr>
      <w:r w:rsidRPr="00A3648E">
        <w:rPr>
          <w:rFonts w:ascii="Verdana" w:hAnsi="Verdana"/>
          <w:sz w:val="24"/>
          <w:szCs w:val="24"/>
        </w:rPr>
        <w:t>•  You will also need to confirm that the test was used to diagnose a possible COVID-19 infection.</w:t>
      </w:r>
    </w:p>
    <w:p w14:paraId="075051DC" w14:textId="00FC582D" w:rsidR="00451D12" w:rsidRPr="00A3648E" w:rsidRDefault="00451D12" w:rsidP="00A3648E">
      <w:pPr>
        <w:rPr>
          <w:rFonts w:ascii="Verdana" w:hAnsi="Verdana"/>
          <w:sz w:val="24"/>
          <w:szCs w:val="24"/>
        </w:rPr>
      </w:pPr>
    </w:p>
    <w:p w14:paraId="2F612A02" w14:textId="0C839334" w:rsidR="00451D12" w:rsidRPr="00A3648E" w:rsidRDefault="00451D12" w:rsidP="00A3648E">
      <w:pPr>
        <w:rPr>
          <w:rFonts w:ascii="Verdana" w:hAnsi="Verdana"/>
          <w:sz w:val="24"/>
          <w:szCs w:val="24"/>
        </w:rPr>
      </w:pPr>
      <w:r w:rsidRPr="00A3648E">
        <w:rPr>
          <w:rFonts w:ascii="Verdana" w:hAnsi="Verdana"/>
          <w:sz w:val="24"/>
          <w:szCs w:val="24"/>
        </w:rPr>
        <w:t>You do not need to submit:</w:t>
      </w:r>
    </w:p>
    <w:p w14:paraId="3D955456" w14:textId="20B151D7" w:rsidR="00451D12" w:rsidRPr="00A3648E" w:rsidRDefault="00451D12" w:rsidP="00A3648E">
      <w:pPr>
        <w:rPr>
          <w:rFonts w:ascii="Verdana" w:hAnsi="Verdana"/>
          <w:sz w:val="24"/>
          <w:szCs w:val="24"/>
        </w:rPr>
      </w:pPr>
      <w:r w:rsidRPr="00A3648E">
        <w:rPr>
          <w:rFonts w:ascii="Verdana" w:hAnsi="Verdana"/>
          <w:sz w:val="24"/>
          <w:szCs w:val="24"/>
        </w:rPr>
        <w:t xml:space="preserve">•  A prescription from your doctor </w:t>
      </w:r>
    </w:p>
    <w:p w14:paraId="24D13745" w14:textId="4B57D05E" w:rsidR="00451D12" w:rsidRPr="00A3648E" w:rsidRDefault="00451D12" w:rsidP="00A3648E">
      <w:pPr>
        <w:rPr>
          <w:rFonts w:ascii="Verdana" w:hAnsi="Verdana"/>
          <w:sz w:val="24"/>
          <w:szCs w:val="24"/>
        </w:rPr>
      </w:pPr>
      <w:r w:rsidRPr="00A3648E">
        <w:rPr>
          <w:rFonts w:ascii="Verdana" w:hAnsi="Verdana"/>
          <w:sz w:val="24"/>
          <w:szCs w:val="24"/>
        </w:rPr>
        <w:t>•  The results of your test</w:t>
      </w:r>
    </w:p>
    <w:p w14:paraId="0942053F" w14:textId="02E171FB" w:rsidR="00451D12" w:rsidRPr="00A3648E" w:rsidRDefault="00451D12" w:rsidP="00A3648E">
      <w:pPr>
        <w:rPr>
          <w:rFonts w:ascii="Verdana" w:hAnsi="Verdana"/>
          <w:sz w:val="24"/>
          <w:szCs w:val="24"/>
        </w:rPr>
      </w:pPr>
    </w:p>
    <w:p w14:paraId="44CFF7AF" w14:textId="75B379F7" w:rsidR="00451D12" w:rsidRPr="00A3648E" w:rsidRDefault="00451D12" w:rsidP="00A3648E">
      <w:pPr>
        <w:rPr>
          <w:rFonts w:ascii="Verdana" w:hAnsi="Verdana"/>
          <w:sz w:val="24"/>
          <w:szCs w:val="24"/>
        </w:rPr>
      </w:pPr>
      <w:r w:rsidRPr="00A3648E">
        <w:rPr>
          <w:rFonts w:ascii="Verdana" w:hAnsi="Verdana"/>
          <w:sz w:val="24"/>
          <w:szCs w:val="24"/>
        </w:rPr>
        <w:t>There are two ways to request reimbursement for at-home COVID-19 tests:</w:t>
      </w:r>
    </w:p>
    <w:p w14:paraId="795DDE72" w14:textId="1701BD8C" w:rsidR="00451D12" w:rsidRPr="00A3648E" w:rsidRDefault="00451D12" w:rsidP="00A3648E">
      <w:pPr>
        <w:rPr>
          <w:rFonts w:ascii="Verdana" w:hAnsi="Verdana"/>
          <w:sz w:val="24"/>
          <w:szCs w:val="24"/>
        </w:rPr>
      </w:pPr>
      <w:r w:rsidRPr="00A3648E">
        <w:rPr>
          <w:rFonts w:ascii="Verdana" w:hAnsi="Verdana"/>
          <w:sz w:val="24"/>
          <w:szCs w:val="24"/>
        </w:rPr>
        <w:t>•  Sign in at Caremark.com and submit your test reimbursement request online</w:t>
      </w:r>
    </w:p>
    <w:p w14:paraId="212BAE82" w14:textId="49CF08C6" w:rsidR="00451D12" w:rsidRPr="00A3648E" w:rsidRDefault="00451D12" w:rsidP="00A3648E">
      <w:pPr>
        <w:rPr>
          <w:rFonts w:ascii="Verdana" w:hAnsi="Verdana"/>
          <w:sz w:val="24"/>
          <w:szCs w:val="24"/>
        </w:rPr>
      </w:pPr>
      <w:r w:rsidRPr="00A3648E">
        <w:rPr>
          <w:rFonts w:ascii="Verdana" w:hAnsi="Verdana"/>
          <w:sz w:val="24"/>
          <w:szCs w:val="24"/>
        </w:rPr>
        <w:t xml:space="preserve">•  Print out, </w:t>
      </w:r>
      <w:r w:rsidR="004C1510" w:rsidRPr="00A3648E">
        <w:rPr>
          <w:rFonts w:ascii="Verdana" w:hAnsi="Verdana"/>
          <w:sz w:val="24"/>
          <w:szCs w:val="24"/>
        </w:rPr>
        <w:t>complete,</w:t>
      </w:r>
      <w:r w:rsidRPr="00A3648E">
        <w:rPr>
          <w:rFonts w:ascii="Verdana" w:hAnsi="Verdana"/>
          <w:sz w:val="24"/>
          <w:szCs w:val="24"/>
        </w:rPr>
        <w:t xml:space="preserve"> and mail a COVID-19 test reimbursement claim form</w:t>
      </w:r>
    </w:p>
    <w:p w14:paraId="23D264B4" w14:textId="269069CD" w:rsidR="00451D12" w:rsidRPr="00A3648E" w:rsidRDefault="00451D12" w:rsidP="00A3648E">
      <w:pPr>
        <w:rPr>
          <w:rFonts w:ascii="Verdana" w:hAnsi="Verdana"/>
          <w:sz w:val="24"/>
          <w:szCs w:val="24"/>
        </w:rPr>
      </w:pPr>
    </w:p>
    <w:p w14:paraId="111F4E88" w14:textId="5B291434" w:rsidR="005E1152" w:rsidRPr="00A14CAA" w:rsidRDefault="005E1152" w:rsidP="005E1152">
      <w:pPr>
        <w:spacing w:before="120" w:after="120"/>
        <w:rPr>
          <w:rFonts w:ascii="Verdana" w:hAnsi="Verdana"/>
          <w:sz w:val="24"/>
          <w:szCs w:val="24"/>
        </w:rPr>
      </w:pPr>
      <w:bookmarkStart w:id="51" w:name="OLE_LINK72"/>
      <w:bookmarkStart w:id="52" w:name="OLE_LINK73"/>
      <w:r w:rsidRPr="00E236AC">
        <w:rPr>
          <w:rFonts w:ascii="Verdana" w:hAnsi="Verdana"/>
          <w:sz w:val="24"/>
          <w:szCs w:val="24"/>
        </w:rPr>
        <w:t xml:space="preserve">We estimate </w:t>
      </w:r>
      <w:r w:rsidR="00A14CAA">
        <w:rPr>
          <w:rFonts w:ascii="Verdana" w:hAnsi="Verdana"/>
          <w:sz w:val="24"/>
          <w:szCs w:val="24"/>
        </w:rPr>
        <w:t xml:space="preserve">that the </w:t>
      </w:r>
      <w:r w:rsidR="00621C3B">
        <w:rPr>
          <w:rFonts w:ascii="Verdana" w:hAnsi="Verdana"/>
          <w:sz w:val="24"/>
          <w:szCs w:val="24"/>
        </w:rPr>
        <w:t>turnaround</w:t>
      </w:r>
      <w:r w:rsidR="00A14CAA">
        <w:rPr>
          <w:rFonts w:ascii="Verdana" w:hAnsi="Verdana"/>
          <w:sz w:val="24"/>
          <w:szCs w:val="24"/>
        </w:rPr>
        <w:t xml:space="preserve"> time will be </w:t>
      </w:r>
      <w:r w:rsidRPr="00E236AC">
        <w:rPr>
          <w:rFonts w:ascii="Verdana" w:hAnsi="Verdana"/>
          <w:sz w:val="24"/>
          <w:szCs w:val="24"/>
        </w:rPr>
        <w:t xml:space="preserve">30 calendar days from the time that we receive the request however </w:t>
      </w:r>
      <w:r w:rsidR="00A14CAA">
        <w:rPr>
          <w:rFonts w:ascii="Verdana" w:hAnsi="Verdana"/>
          <w:sz w:val="24"/>
          <w:szCs w:val="24"/>
        </w:rPr>
        <w:t>as the</w:t>
      </w:r>
      <w:r w:rsidRPr="00E236AC">
        <w:rPr>
          <w:rFonts w:ascii="Verdana" w:hAnsi="Verdana"/>
          <w:sz w:val="24"/>
          <w:szCs w:val="24"/>
        </w:rPr>
        <w:t xml:space="preserve"> volume </w:t>
      </w:r>
      <w:r w:rsidR="00A14CAA">
        <w:rPr>
          <w:rFonts w:ascii="Verdana" w:hAnsi="Verdana"/>
          <w:sz w:val="24"/>
          <w:szCs w:val="24"/>
        </w:rPr>
        <w:t>increases processing will take longer</w:t>
      </w:r>
      <w:r w:rsidRPr="00E236AC">
        <w:rPr>
          <w:rFonts w:ascii="Verdana" w:hAnsi="Verdana"/>
          <w:sz w:val="24"/>
          <w:szCs w:val="24"/>
        </w:rPr>
        <w:t>. The member will receive an Approval with a check attached or a Denial.</w:t>
      </w:r>
      <w:bookmarkEnd w:id="51"/>
      <w:bookmarkEnd w:id="52"/>
      <w:r w:rsidRPr="00E236AC">
        <w:rPr>
          <w:rFonts w:ascii="Verdana" w:hAnsi="Verdana"/>
          <w:sz w:val="24"/>
          <w:szCs w:val="24"/>
        </w:rPr>
        <w:t xml:space="preserve"> </w:t>
      </w:r>
    </w:p>
    <w:p w14:paraId="70AA8233" w14:textId="4BBF7F34" w:rsidR="00451D12" w:rsidRPr="00C05224" w:rsidRDefault="005E1152" w:rsidP="00570503">
      <w:pPr>
        <w:spacing w:before="120" w:after="120"/>
        <w:rPr>
          <w:rFonts w:ascii="Verdana" w:hAnsi="Verdana"/>
          <w:sz w:val="24"/>
          <w:szCs w:val="24"/>
        </w:rPr>
      </w:pPr>
      <w:bookmarkStart w:id="53" w:name="OLE_LINK6"/>
      <w:r w:rsidRPr="00E236AC">
        <w:rPr>
          <w:rFonts w:ascii="Verdana" w:hAnsi="Verdana"/>
          <w:b/>
          <w:bCs/>
          <w:sz w:val="24"/>
          <w:szCs w:val="24"/>
        </w:rPr>
        <w:t xml:space="preserve">Note: </w:t>
      </w:r>
      <w:r w:rsidRPr="00E236AC">
        <w:rPr>
          <w:rFonts w:ascii="Verdana" w:hAnsi="Verdana"/>
          <w:sz w:val="24"/>
          <w:szCs w:val="24"/>
        </w:rPr>
        <w:t xml:space="preserve">If the reimbursement is taking longer than 30 </w:t>
      </w:r>
      <w:r w:rsidR="00B235BC">
        <w:rPr>
          <w:rFonts w:ascii="Verdana" w:hAnsi="Verdana"/>
          <w:sz w:val="24"/>
          <w:szCs w:val="24"/>
        </w:rPr>
        <w:t xml:space="preserve">calendar </w:t>
      </w:r>
      <w:r w:rsidRPr="00E236AC">
        <w:rPr>
          <w:rFonts w:ascii="Verdana" w:hAnsi="Verdana"/>
          <w:sz w:val="24"/>
          <w:szCs w:val="24"/>
        </w:rPr>
        <w:t>days, thank the member for their patience and let them know they should receive a response within the next two weeks.</w:t>
      </w:r>
      <w:r w:rsidR="00A14CAA">
        <w:rPr>
          <w:rFonts w:ascii="Verdana" w:hAnsi="Verdana"/>
          <w:sz w:val="24"/>
          <w:szCs w:val="24"/>
        </w:rPr>
        <w:t xml:space="preserve">  </w:t>
      </w:r>
      <w:bookmarkEnd w:id="53"/>
      <w:r w:rsidR="00A14CAA">
        <w:rPr>
          <w:rFonts w:ascii="Verdana" w:hAnsi="Verdana"/>
          <w:sz w:val="24"/>
          <w:szCs w:val="24"/>
        </w:rPr>
        <w:t xml:space="preserve">If the member has not received a response within 6 weeks, refer </w:t>
      </w:r>
      <w:r w:rsidR="00A14CAA" w:rsidRPr="00A14CAA">
        <w:rPr>
          <w:rFonts w:ascii="Verdana" w:hAnsi="Verdana"/>
          <w:sz w:val="24"/>
          <w:szCs w:val="24"/>
        </w:rPr>
        <w:t xml:space="preserve">to </w:t>
      </w:r>
      <w:hyperlink r:id="rId21" w:anchor="!/view?docid=c281dde6-a86e-451a-8828-9f2b98c17bb9" w:history="1">
        <w:r w:rsidR="00570503" w:rsidRPr="00C05224">
          <w:rPr>
            <w:rStyle w:val="Hyperlink"/>
            <w:rFonts w:ascii="Verdana" w:hAnsi="Verdana" w:cs="Helvetica"/>
            <w:sz w:val="24"/>
            <w:szCs w:val="24"/>
            <w:shd w:val="clear" w:color="auto" w:fill="FFFFFF"/>
          </w:rPr>
          <w:t>Compass - Identifying Paper Claims (050034)</w:t>
        </w:r>
      </w:hyperlink>
      <w:r w:rsidR="00C05224">
        <w:rPr>
          <w:rFonts w:ascii="Verdana" w:hAnsi="Verdana" w:cs="Helvetica"/>
          <w:color w:val="000000"/>
          <w:sz w:val="24"/>
          <w:szCs w:val="24"/>
          <w:shd w:val="clear" w:color="auto" w:fill="FFFFFF"/>
        </w:rPr>
        <w:t>.</w:t>
      </w:r>
    </w:p>
    <w:p w14:paraId="3FDA1A24" w14:textId="487ABF66" w:rsidR="00451D12" w:rsidRPr="00A14CAA" w:rsidRDefault="00391E80" w:rsidP="00A3648E">
      <w:pPr>
        <w:rPr>
          <w:rFonts w:ascii="Verdana" w:hAnsi="Verdana"/>
          <w:sz w:val="24"/>
          <w:szCs w:val="24"/>
        </w:rPr>
      </w:pPr>
      <w:r w:rsidRPr="00A14CAA">
        <w:rPr>
          <w:rFonts w:ascii="Verdana" w:hAnsi="Verdana"/>
          <w:sz w:val="24"/>
          <w:szCs w:val="24"/>
        </w:rPr>
        <w:t>S</w:t>
      </w:r>
      <w:r w:rsidR="00451D12" w:rsidRPr="00A14CAA">
        <w:rPr>
          <w:rFonts w:ascii="Verdana" w:hAnsi="Verdana"/>
          <w:sz w:val="24"/>
          <w:szCs w:val="24"/>
        </w:rPr>
        <w:t>ome employers or health plans may let you buy test kits at the pharmacy counter at no out-of-pocket cost to you.</w:t>
      </w:r>
    </w:p>
    <w:p w14:paraId="31AE5D9B" w14:textId="280D97CE" w:rsidR="00451D12" w:rsidRDefault="00451D12" w:rsidP="00C5384C">
      <w:pPr>
        <w:spacing w:after="160" w:line="252" w:lineRule="auto"/>
        <w:rPr>
          <w:rFonts w:ascii="Verdana" w:eastAsiaTheme="minorEastAsia" w:hAnsi="Verdana" w:cstheme="minorBidi"/>
          <w:sz w:val="24"/>
          <w:szCs w:val="24"/>
        </w:rPr>
      </w:pPr>
    </w:p>
    <w:p w14:paraId="06D49BA3" w14:textId="4A13095E" w:rsidR="00C5384C" w:rsidRDefault="00C5384C" w:rsidP="00C5384C">
      <w:pPr>
        <w:spacing w:before="120" w:after="12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CCR:  </w:t>
      </w:r>
      <w:r>
        <w:rPr>
          <w:rFonts w:ascii="Verdana" w:hAnsi="Verdana"/>
          <w:sz w:val="24"/>
          <w:szCs w:val="24"/>
        </w:rPr>
        <w:t xml:space="preserve">Refer to </w:t>
      </w:r>
      <w:hyperlink r:id="rId22" w:anchor="!/view?docid=2b90ee41-2755-45df-9ec5-1241b989d91e" w:history="1">
        <w:r w:rsidR="005B5B23">
          <w:rPr>
            <w:rStyle w:val="Hyperlink"/>
            <w:rFonts w:ascii="Verdana" w:hAnsi="Verdana"/>
            <w:sz w:val="24"/>
            <w:szCs w:val="24"/>
          </w:rPr>
          <w:t>Submitting an Online Claim on Caremark.com for the COVID-19 At-Home Test (049265)</w:t>
        </w:r>
      </w:hyperlink>
      <w:r>
        <w:rPr>
          <w:rFonts w:ascii="Verdana" w:hAnsi="Verdana"/>
          <w:sz w:val="24"/>
          <w:szCs w:val="24"/>
        </w:rPr>
        <w:t>.</w:t>
      </w:r>
    </w:p>
    <w:p w14:paraId="25636AAD" w14:textId="1F6472DC" w:rsidR="00C5384C" w:rsidRDefault="00C5384C" w:rsidP="00C5384C">
      <w:pPr>
        <w:rPr>
          <w:rFonts w:ascii="Verdana" w:hAnsi="Verdana"/>
          <w:sz w:val="24"/>
          <w:szCs w:val="24"/>
        </w:rPr>
      </w:pPr>
    </w:p>
    <w:p w14:paraId="72002AA1" w14:textId="6B972E45" w:rsidR="00C5384C" w:rsidRDefault="00C5384C" w:rsidP="00C5384C">
      <w:pPr>
        <w:rPr>
          <w:rFonts w:ascii="Verdana" w:hAnsi="Verdana"/>
          <w:sz w:val="24"/>
          <w:szCs w:val="24"/>
        </w:rPr>
      </w:pPr>
    </w:p>
    <w:p w14:paraId="44891AD2" w14:textId="77777777" w:rsidR="00381B1B" w:rsidRDefault="00C5384C" w:rsidP="00C5384C">
      <w:pPr>
        <w:spacing w:after="160" w:line="252" w:lineRule="auto"/>
        <w:rPr>
          <w:rFonts w:ascii="Verdana" w:hAnsi="Verdana"/>
          <w:b/>
          <w:bCs/>
          <w:sz w:val="24"/>
          <w:szCs w:val="24"/>
        </w:rPr>
      </w:pPr>
      <w:bookmarkStart w:id="54" w:name="OLE_LINK109"/>
      <w:r>
        <w:rPr>
          <w:rFonts w:ascii="Verdana" w:hAnsi="Verdana"/>
          <w:b/>
          <w:bCs/>
          <w:sz w:val="24"/>
          <w:szCs w:val="24"/>
        </w:rPr>
        <w:t>W</w:t>
      </w:r>
      <w:r w:rsidR="00DC7575">
        <w:rPr>
          <w:rFonts w:ascii="Verdana" w:hAnsi="Verdana"/>
          <w:b/>
          <w:bCs/>
          <w:sz w:val="24"/>
          <w:szCs w:val="24"/>
        </w:rPr>
        <w:t>h</w:t>
      </w:r>
      <w:r>
        <w:rPr>
          <w:rFonts w:ascii="Verdana" w:hAnsi="Verdana"/>
          <w:b/>
          <w:bCs/>
          <w:sz w:val="24"/>
          <w:szCs w:val="24"/>
        </w:rPr>
        <w:t>ich at-home COVID-19 tests can I get reimbursed for?</w:t>
      </w:r>
    </w:p>
    <w:p w14:paraId="12216F86" w14:textId="0C7FBEE4" w:rsidR="00C5384C" w:rsidRPr="00A800E3" w:rsidRDefault="00381B1B" w:rsidP="00C5384C">
      <w:pPr>
        <w:spacing w:after="160" w:line="252" w:lineRule="auto"/>
        <w:rPr>
          <w:rFonts w:ascii="Verdana" w:eastAsiaTheme="minorEastAsia" w:hAnsi="Verdana" w:cstheme="minorBidi"/>
          <w:color w:val="FF0000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Note:</w:t>
      </w:r>
      <w:r w:rsidR="000D1EC5">
        <w:rPr>
          <w:rFonts w:ascii="Verdana" w:hAnsi="Verdana"/>
          <w:b/>
          <w:bCs/>
          <w:sz w:val="24"/>
          <w:szCs w:val="24"/>
        </w:rPr>
        <w:t xml:space="preserve"> </w:t>
      </w:r>
      <w:r w:rsidRPr="00A800E3">
        <w:rPr>
          <w:rFonts w:ascii="Verdana" w:hAnsi="Verdana"/>
          <w:b/>
          <w:bCs/>
          <w:color w:val="FF0000"/>
          <w:sz w:val="24"/>
          <w:szCs w:val="24"/>
        </w:rPr>
        <w:t>This does not apply to Medicare.</w:t>
      </w:r>
      <w:r w:rsidR="00C5384C" w:rsidRPr="00A800E3">
        <w:rPr>
          <w:rFonts w:ascii="Verdana" w:hAnsi="Verdana"/>
          <w:b/>
          <w:bCs/>
          <w:color w:val="FF0000"/>
          <w:sz w:val="24"/>
          <w:szCs w:val="24"/>
        </w:rPr>
        <w:t xml:space="preserve"> </w:t>
      </w:r>
    </w:p>
    <w:bookmarkEnd w:id="54"/>
    <w:p w14:paraId="50FC24DB" w14:textId="65C49AD3" w:rsidR="00C431CF" w:rsidRPr="00544BDF" w:rsidRDefault="00C431CF" w:rsidP="00C5384C">
      <w:pPr>
        <w:spacing w:after="160" w:line="252" w:lineRule="auto"/>
        <w:rPr>
          <w:rFonts w:ascii="Verdana" w:hAnsi="Verdana"/>
          <w:sz w:val="24"/>
          <w:szCs w:val="24"/>
        </w:rPr>
      </w:pPr>
      <w:r w:rsidRPr="00544BDF">
        <w:rPr>
          <w:rFonts w:ascii="Verdana" w:hAnsi="Verdana"/>
          <w:sz w:val="24"/>
          <w:szCs w:val="24"/>
        </w:rPr>
        <w:t xml:space="preserve">Refer to the CIF, if the plan </w:t>
      </w:r>
      <w:r w:rsidR="00413F59" w:rsidRPr="00544BDF">
        <w:rPr>
          <w:rFonts w:ascii="Verdana" w:hAnsi="Verdana"/>
          <w:sz w:val="24"/>
          <w:szCs w:val="24"/>
        </w:rPr>
        <w:t>has this benefit:</w:t>
      </w:r>
    </w:p>
    <w:p w14:paraId="04DF38E1" w14:textId="1BCAF1DE" w:rsidR="00C5384C" w:rsidRDefault="00C5384C" w:rsidP="00C5384C">
      <w:pPr>
        <w:spacing w:after="160" w:line="252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CCR:</w:t>
      </w:r>
      <w:r>
        <w:rPr>
          <w:rFonts w:ascii="Verdana" w:hAnsi="Verdana"/>
          <w:sz w:val="24"/>
          <w:szCs w:val="24"/>
        </w:rPr>
        <w:t xml:space="preserve"> Run </w:t>
      </w:r>
      <w:r w:rsidR="003D25D9" w:rsidRPr="00C05224">
        <w:rPr>
          <w:rFonts w:ascii="Verdana" w:hAnsi="Verdana"/>
          <w:sz w:val="24"/>
          <w:szCs w:val="24"/>
        </w:rPr>
        <w:t>Test Claims</w:t>
      </w:r>
      <w:r>
        <w:rPr>
          <w:rFonts w:ascii="Verdana" w:hAnsi="Verdana"/>
          <w:sz w:val="24"/>
          <w:szCs w:val="24"/>
        </w:rPr>
        <w:t xml:space="preserve"> for a specific </w:t>
      </w:r>
      <w:hyperlink w:anchor="ApprovedTests" w:history="1">
        <w:r>
          <w:rPr>
            <w:rStyle w:val="Hyperlink"/>
            <w:rFonts w:ascii="Verdana" w:hAnsi="Verdana"/>
            <w:sz w:val="24"/>
            <w:szCs w:val="24"/>
          </w:rPr>
          <w:t xml:space="preserve">approved COVID-19 </w:t>
        </w:r>
        <w:r w:rsidR="004F4E98">
          <w:rPr>
            <w:rStyle w:val="Hyperlink"/>
            <w:rFonts w:ascii="Verdana" w:hAnsi="Verdana"/>
            <w:sz w:val="24"/>
            <w:szCs w:val="24"/>
          </w:rPr>
          <w:t>at-home</w:t>
        </w:r>
        <w:r>
          <w:rPr>
            <w:rStyle w:val="Hyperlink"/>
            <w:rFonts w:ascii="Verdana" w:hAnsi="Verdana"/>
            <w:sz w:val="24"/>
            <w:szCs w:val="24"/>
          </w:rPr>
          <w:t xml:space="preserve"> Test</w:t>
        </w:r>
      </w:hyperlink>
      <w:r>
        <w:rPr>
          <w:rFonts w:ascii="Verdana" w:hAnsi="Verdana"/>
          <w:sz w:val="24"/>
          <w:szCs w:val="24"/>
        </w:rPr>
        <w:t>.</w:t>
      </w:r>
    </w:p>
    <w:p w14:paraId="1C506857" w14:textId="340011C1" w:rsidR="003E6E88" w:rsidRDefault="00C5384C" w:rsidP="00A3648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Note:  </w:t>
      </w:r>
      <w:r>
        <w:rPr>
          <w:rFonts w:ascii="Verdana" w:hAnsi="Verdana"/>
          <w:sz w:val="24"/>
          <w:szCs w:val="24"/>
        </w:rPr>
        <w:t xml:space="preserve">Eligible </w:t>
      </w:r>
      <w:hyperlink w:anchor="ApprovedTests" w:history="1">
        <w:r>
          <w:rPr>
            <w:rStyle w:val="Hyperlink"/>
            <w:rFonts w:ascii="Verdana" w:hAnsi="Verdana"/>
            <w:sz w:val="24"/>
            <w:szCs w:val="24"/>
          </w:rPr>
          <w:t xml:space="preserve">approved </w:t>
        </w:r>
        <w:r w:rsidR="004F4E98">
          <w:rPr>
            <w:rStyle w:val="Hyperlink"/>
            <w:rFonts w:ascii="Verdana" w:hAnsi="Verdana"/>
            <w:sz w:val="24"/>
            <w:szCs w:val="24"/>
          </w:rPr>
          <w:t>at-home</w:t>
        </w:r>
        <w:r>
          <w:rPr>
            <w:rStyle w:val="Hyperlink"/>
            <w:rFonts w:ascii="Verdana" w:hAnsi="Verdana"/>
            <w:sz w:val="24"/>
            <w:szCs w:val="24"/>
          </w:rPr>
          <w:t xml:space="preserve"> COVID-19 tests</w:t>
        </w:r>
      </w:hyperlink>
      <w:r>
        <w:rPr>
          <w:rFonts w:ascii="Verdana" w:hAnsi="Verdana"/>
          <w:sz w:val="24"/>
          <w:szCs w:val="24"/>
        </w:rPr>
        <w:t xml:space="preserve"> include single-use, cartridge-based tests that </w:t>
      </w:r>
      <w:r w:rsidR="007F61AC">
        <w:rPr>
          <w:rFonts w:ascii="Verdana" w:hAnsi="Verdana"/>
          <w:sz w:val="24"/>
          <w:szCs w:val="24"/>
        </w:rPr>
        <w:t>do not</w:t>
      </w:r>
      <w:r>
        <w:rPr>
          <w:rFonts w:ascii="Verdana" w:hAnsi="Verdana"/>
          <w:sz w:val="24"/>
          <w:szCs w:val="24"/>
        </w:rPr>
        <w:t xml:space="preserve"> require a machine or mobile app to </w:t>
      </w:r>
      <w:r w:rsidR="00A14CAA">
        <w:rPr>
          <w:rFonts w:ascii="Verdana" w:hAnsi="Verdana"/>
          <w:sz w:val="24"/>
          <w:szCs w:val="24"/>
        </w:rPr>
        <w:t xml:space="preserve">receive </w:t>
      </w:r>
      <w:r>
        <w:rPr>
          <w:rFonts w:ascii="Verdana" w:hAnsi="Verdana"/>
          <w:sz w:val="24"/>
          <w:szCs w:val="24"/>
        </w:rPr>
        <w:t>results.</w:t>
      </w:r>
      <w:r w:rsidR="003E6E88">
        <w:rPr>
          <w:rFonts w:ascii="Verdana" w:hAnsi="Verdana"/>
          <w:sz w:val="24"/>
          <w:szCs w:val="24"/>
        </w:rPr>
        <w:t xml:space="preserve"> In addition, the tests must be bought without a prescription</w:t>
      </w:r>
      <w:r w:rsidR="00A14CAA">
        <w:rPr>
          <w:rFonts w:ascii="Verdana" w:hAnsi="Verdana"/>
          <w:sz w:val="24"/>
          <w:szCs w:val="24"/>
        </w:rPr>
        <w:t xml:space="preserve">, </w:t>
      </w:r>
      <w:r w:rsidR="003E6E88">
        <w:rPr>
          <w:rFonts w:ascii="Verdana" w:hAnsi="Verdana"/>
          <w:sz w:val="24"/>
          <w:szCs w:val="24"/>
        </w:rPr>
        <w:t xml:space="preserve">the member must be able to administer the test and read the results themselves without the help of a health care provider.  </w:t>
      </w:r>
    </w:p>
    <w:p w14:paraId="52FE6FC0" w14:textId="01B5D908" w:rsidR="003E6E88" w:rsidRDefault="003E6E88" w:rsidP="00C5384C">
      <w:pPr>
        <w:spacing w:after="160" w:line="252" w:lineRule="auto"/>
        <w:rPr>
          <w:rFonts w:ascii="Verdana" w:hAnsi="Verdana"/>
          <w:b/>
          <w:bCs/>
          <w:sz w:val="24"/>
          <w:szCs w:val="24"/>
        </w:rPr>
      </w:pPr>
    </w:p>
    <w:p w14:paraId="51C0F5A6" w14:textId="3853B90F" w:rsidR="00DC7575" w:rsidRDefault="00DC7575" w:rsidP="00C5384C">
      <w:pPr>
        <w:spacing w:after="160" w:line="252" w:lineRule="auto"/>
        <w:rPr>
          <w:rFonts w:ascii="Verdana" w:hAnsi="Verdana"/>
          <w:sz w:val="24"/>
          <w:szCs w:val="24"/>
        </w:rPr>
      </w:pPr>
    </w:p>
    <w:p w14:paraId="0BAE1D94" w14:textId="34D55204" w:rsidR="00C5384C" w:rsidRDefault="00C5384C" w:rsidP="00C5384C">
      <w:pPr>
        <w:spacing w:after="160" w:line="252" w:lineRule="auto"/>
        <w:rPr>
          <w:rFonts w:ascii="Verdana" w:eastAsiaTheme="minorEastAsia" w:hAnsi="Verdana" w:cstheme="minorBidi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Which COVID-19 </w:t>
      </w:r>
      <w:r w:rsidR="004F4E98">
        <w:rPr>
          <w:rFonts w:ascii="Verdana" w:hAnsi="Verdana"/>
          <w:b/>
          <w:bCs/>
          <w:sz w:val="24"/>
          <w:szCs w:val="24"/>
        </w:rPr>
        <w:t>at-home</w:t>
      </w:r>
      <w:r>
        <w:rPr>
          <w:rFonts w:ascii="Verdana" w:hAnsi="Verdana"/>
          <w:b/>
          <w:bCs/>
          <w:sz w:val="24"/>
          <w:szCs w:val="24"/>
        </w:rPr>
        <w:t xml:space="preserve"> tests </w:t>
      </w:r>
      <w:r w:rsidR="003E6E88">
        <w:rPr>
          <w:rFonts w:ascii="Verdana" w:hAnsi="Verdana"/>
          <w:b/>
          <w:bCs/>
          <w:sz w:val="24"/>
          <w:szCs w:val="24"/>
        </w:rPr>
        <w:t>are not</w:t>
      </w:r>
      <w:r>
        <w:rPr>
          <w:rFonts w:ascii="Verdana" w:hAnsi="Verdana"/>
          <w:b/>
          <w:bCs/>
          <w:sz w:val="24"/>
          <w:szCs w:val="24"/>
        </w:rPr>
        <w:t xml:space="preserve"> eligible for reimbursement?  </w:t>
      </w:r>
    </w:p>
    <w:p w14:paraId="3FA310F2" w14:textId="169794B0" w:rsidR="00C5384C" w:rsidRDefault="00836454" w:rsidP="00C5384C">
      <w:pPr>
        <w:spacing w:after="160" w:line="252" w:lineRule="auto"/>
        <w:rPr>
          <w:rFonts w:ascii="Verdana" w:hAnsi="Verdana"/>
          <w:sz w:val="24"/>
          <w:szCs w:val="24"/>
        </w:rPr>
      </w:pPr>
      <w:r w:rsidRPr="00836454">
        <w:rPr>
          <w:rFonts w:ascii="Verdana" w:hAnsi="Verdana"/>
          <w:noProof/>
          <w:sz w:val="24"/>
          <w:szCs w:val="24"/>
        </w:rPr>
        <w:drawing>
          <wp:inline distT="0" distB="0" distL="0" distR="0" wp14:anchorId="7372C9E2" wp14:editId="5236BF44">
            <wp:extent cx="238125" cy="209550"/>
            <wp:effectExtent l="0" t="0" r="9525" b="0"/>
            <wp:docPr id="19172519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4"/>
          <w:szCs w:val="24"/>
        </w:rPr>
        <w:t xml:space="preserve"> </w:t>
      </w:r>
      <w:r w:rsidR="00C5384C">
        <w:rPr>
          <w:rFonts w:ascii="Verdana" w:hAnsi="Verdana"/>
          <w:sz w:val="24"/>
          <w:szCs w:val="24"/>
        </w:rPr>
        <w:t xml:space="preserve">You </w:t>
      </w:r>
      <w:r w:rsidR="007F61AC">
        <w:rPr>
          <w:rFonts w:ascii="Verdana" w:hAnsi="Verdana"/>
          <w:sz w:val="24"/>
          <w:szCs w:val="24"/>
        </w:rPr>
        <w:t>will not</w:t>
      </w:r>
      <w:r w:rsidR="00C5384C">
        <w:rPr>
          <w:rFonts w:ascii="Verdana" w:hAnsi="Verdana"/>
          <w:sz w:val="24"/>
          <w:szCs w:val="24"/>
        </w:rPr>
        <w:t xml:space="preserve"> be able to get reimbursed for tests that:</w:t>
      </w:r>
    </w:p>
    <w:p w14:paraId="6DCDE642" w14:textId="13828F7E" w:rsidR="00C5384C" w:rsidRDefault="00BC37E4" w:rsidP="00E236AC">
      <w:pPr>
        <w:pStyle w:val="ListParagraph"/>
        <w:numPr>
          <w:ilvl w:val="0"/>
          <w:numId w:val="81"/>
        </w:numPr>
        <w:spacing w:before="120" w:after="120" w:line="252" w:lineRule="auto"/>
        <w:ind w:left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Must</w:t>
      </w:r>
      <w:r w:rsidR="00C5384C">
        <w:rPr>
          <w:rFonts w:ascii="Verdana" w:hAnsi="Verdana"/>
          <w:sz w:val="24"/>
          <w:szCs w:val="24"/>
        </w:rPr>
        <w:t xml:space="preserve"> be sent to a </w:t>
      </w:r>
      <w:r w:rsidR="001134D2">
        <w:rPr>
          <w:rFonts w:ascii="Verdana" w:hAnsi="Verdana"/>
          <w:sz w:val="24"/>
          <w:szCs w:val="24"/>
        </w:rPr>
        <w:t>lab.</w:t>
      </w:r>
      <w:r w:rsidR="00C5384C">
        <w:rPr>
          <w:rFonts w:ascii="Verdana" w:hAnsi="Verdana"/>
          <w:sz w:val="24"/>
          <w:szCs w:val="24"/>
        </w:rPr>
        <w:t xml:space="preserve"> </w:t>
      </w:r>
    </w:p>
    <w:p w14:paraId="0F0763B9" w14:textId="53AD9E99" w:rsidR="00C5384C" w:rsidRDefault="00C5384C" w:rsidP="00E236AC">
      <w:pPr>
        <w:spacing w:before="120" w:after="120"/>
        <w:ind w:left="45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Examples:</w:t>
      </w:r>
      <w:r>
        <w:rPr>
          <w:rFonts w:ascii="Verdana" w:hAnsi="Verdana"/>
          <w:sz w:val="24"/>
          <w:szCs w:val="24"/>
        </w:rPr>
        <w:t xml:space="preserve"> Pixel</w:t>
      </w:r>
      <w:r w:rsidR="003E6E88"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MyLab</w:t>
      </w:r>
      <w:proofErr w:type="spellEnd"/>
      <w:r>
        <w:rPr>
          <w:rFonts w:ascii="Verdana" w:hAnsi="Verdana"/>
          <w:sz w:val="24"/>
          <w:szCs w:val="24"/>
        </w:rPr>
        <w:t xml:space="preserve"> Box</w:t>
      </w:r>
      <w:r w:rsidR="003E6E88">
        <w:rPr>
          <w:rFonts w:ascii="Verdana" w:hAnsi="Verdana"/>
          <w:sz w:val="24"/>
          <w:szCs w:val="24"/>
        </w:rPr>
        <w:t xml:space="preserve"> or </w:t>
      </w:r>
      <w:r w:rsidR="003E6E88" w:rsidRPr="00A3648E">
        <w:rPr>
          <w:rFonts w:ascii="Verdana" w:hAnsi="Verdana"/>
          <w:sz w:val="24"/>
          <w:szCs w:val="24"/>
        </w:rPr>
        <w:t>Polymerase Chain Reaction (PCR) tests</w:t>
      </w:r>
      <w:r>
        <w:rPr>
          <w:rFonts w:ascii="Verdana" w:hAnsi="Verdana"/>
          <w:sz w:val="24"/>
          <w:szCs w:val="24"/>
        </w:rPr>
        <w:t xml:space="preserve"> </w:t>
      </w:r>
      <w:r w:rsidR="00A3648E">
        <w:rPr>
          <w:rFonts w:ascii="Verdana" w:hAnsi="Verdana"/>
          <w:sz w:val="24"/>
          <w:szCs w:val="24"/>
        </w:rPr>
        <w:t xml:space="preserve"> </w:t>
      </w:r>
    </w:p>
    <w:p w14:paraId="2989597F" w14:textId="7722BDCF" w:rsidR="00C5384C" w:rsidRDefault="00C5384C" w:rsidP="00E236AC">
      <w:pPr>
        <w:pStyle w:val="ListParagraph"/>
        <w:numPr>
          <w:ilvl w:val="0"/>
          <w:numId w:val="81"/>
        </w:numPr>
        <w:spacing w:before="120" w:after="120" w:line="252" w:lineRule="auto"/>
        <w:ind w:left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You </w:t>
      </w:r>
      <w:r w:rsidR="007F61AC">
        <w:rPr>
          <w:rFonts w:ascii="Verdana" w:hAnsi="Verdana"/>
          <w:sz w:val="24"/>
          <w:szCs w:val="24"/>
        </w:rPr>
        <w:t>cannot</w:t>
      </w:r>
      <w:r>
        <w:rPr>
          <w:rFonts w:ascii="Verdana" w:hAnsi="Verdana"/>
          <w:sz w:val="24"/>
          <w:szCs w:val="24"/>
        </w:rPr>
        <w:t xml:space="preserve"> administer and read </w:t>
      </w:r>
      <w:r w:rsidR="001134D2">
        <w:rPr>
          <w:rFonts w:ascii="Verdana" w:hAnsi="Verdana"/>
          <w:sz w:val="24"/>
          <w:szCs w:val="24"/>
        </w:rPr>
        <w:t>yourself.</w:t>
      </w:r>
    </w:p>
    <w:p w14:paraId="153B13D6" w14:textId="086F3B23" w:rsidR="00C5384C" w:rsidRDefault="00C5384C" w:rsidP="00E236AC">
      <w:pPr>
        <w:pStyle w:val="ListParagraph"/>
        <w:numPr>
          <w:ilvl w:val="0"/>
          <w:numId w:val="81"/>
        </w:numPr>
        <w:spacing w:before="120" w:after="120" w:line="252" w:lineRule="auto"/>
        <w:ind w:left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Require a health care professional (doctor or nurse) to administer or read the </w:t>
      </w:r>
      <w:r w:rsidR="001134D2">
        <w:rPr>
          <w:rFonts w:ascii="Verdana" w:hAnsi="Verdana"/>
          <w:sz w:val="24"/>
          <w:szCs w:val="24"/>
        </w:rPr>
        <w:t>test.</w:t>
      </w:r>
    </w:p>
    <w:p w14:paraId="1674C326" w14:textId="46AA4253" w:rsidR="00C5384C" w:rsidRDefault="00C5384C" w:rsidP="00E236AC">
      <w:pPr>
        <w:spacing w:before="120" w:after="120" w:line="252" w:lineRule="auto"/>
        <w:ind w:left="45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Example:</w:t>
      </w:r>
      <w:r>
        <w:rPr>
          <w:rFonts w:ascii="Verdana" w:hAnsi="Verdana"/>
          <w:sz w:val="24"/>
          <w:szCs w:val="24"/>
        </w:rPr>
        <w:t xml:space="preserve"> PCR or rapid tests</w:t>
      </w:r>
    </w:p>
    <w:p w14:paraId="398663FC" w14:textId="044F7621" w:rsidR="00C5384C" w:rsidRPr="00A3648E" w:rsidRDefault="00C5384C" w:rsidP="00A3648E">
      <w:pPr>
        <w:rPr>
          <w:i/>
          <w:iCs/>
        </w:rPr>
      </w:pPr>
    </w:p>
    <w:p w14:paraId="3669527B" w14:textId="77737AEB" w:rsidR="00C5384C" w:rsidRDefault="00C5384C" w:rsidP="00C5384C"/>
    <w:p w14:paraId="5FEF7F00" w14:textId="7E479BC8" w:rsidR="00C5384C" w:rsidRDefault="00C5384C" w:rsidP="00C5384C">
      <w:pPr>
        <w:spacing w:after="160" w:line="252" w:lineRule="auto"/>
        <w:rPr>
          <w:rFonts w:ascii="Verdana" w:eastAsiaTheme="minorEastAsia" w:hAnsi="Verdana" w:cstheme="minorBidi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What is the time frame for reimbursement of the COVID-19 </w:t>
      </w:r>
      <w:r w:rsidR="004F4E98">
        <w:rPr>
          <w:rFonts w:ascii="Verdana" w:hAnsi="Verdana"/>
          <w:b/>
          <w:bCs/>
          <w:sz w:val="24"/>
          <w:szCs w:val="24"/>
        </w:rPr>
        <w:t>at-home</w:t>
      </w:r>
      <w:r>
        <w:rPr>
          <w:rFonts w:ascii="Verdana" w:hAnsi="Verdana"/>
          <w:b/>
          <w:bCs/>
          <w:sz w:val="24"/>
          <w:szCs w:val="24"/>
        </w:rPr>
        <w:t xml:space="preserve"> Test purchases?  </w:t>
      </w:r>
    </w:p>
    <w:p w14:paraId="07BE377A" w14:textId="77777777" w:rsidR="00871F15" w:rsidRDefault="00C5384C" w:rsidP="00C5384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online system may quote a different </w:t>
      </w:r>
      <w:r w:rsidR="00BC37E4">
        <w:rPr>
          <w:rFonts w:ascii="Verdana" w:hAnsi="Verdana"/>
          <w:sz w:val="24"/>
          <w:szCs w:val="24"/>
        </w:rPr>
        <w:t>time</w:t>
      </w:r>
      <w:r w:rsidR="006C189C">
        <w:rPr>
          <w:rFonts w:ascii="Verdana" w:hAnsi="Verdana"/>
          <w:sz w:val="24"/>
          <w:szCs w:val="24"/>
        </w:rPr>
        <w:t>.</w:t>
      </w:r>
    </w:p>
    <w:p w14:paraId="48AC9422" w14:textId="71B97C42" w:rsidR="00C5384C" w:rsidRDefault="006C189C" w:rsidP="00C5384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30C43A4B" wp14:editId="14AF7204">
            <wp:extent cx="237490" cy="207010"/>
            <wp:effectExtent l="0" t="0" r="0" b="2540"/>
            <wp:docPr id="3175926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0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4"/>
          <w:szCs w:val="24"/>
        </w:rPr>
        <w:t xml:space="preserve"> Y</w:t>
      </w:r>
      <w:r w:rsidR="00632E29">
        <w:rPr>
          <w:rFonts w:ascii="Verdana" w:hAnsi="Verdana"/>
          <w:sz w:val="24"/>
          <w:szCs w:val="24"/>
        </w:rPr>
        <w:t>ou</w:t>
      </w:r>
      <w:r w:rsidR="00C5384C">
        <w:rPr>
          <w:rFonts w:ascii="Verdana" w:hAnsi="Verdana"/>
          <w:sz w:val="24"/>
          <w:szCs w:val="24"/>
        </w:rPr>
        <w:t xml:space="preserve"> will receive a response (Approval or Denial) to your request within 30 calendar days after we receive your reimbursement request.  Depending on the demand</w:t>
      </w:r>
      <w:r w:rsidR="00BC37E4">
        <w:rPr>
          <w:rFonts w:ascii="Verdana" w:hAnsi="Verdana"/>
          <w:sz w:val="24"/>
          <w:szCs w:val="24"/>
        </w:rPr>
        <w:t>,</w:t>
      </w:r>
      <w:r w:rsidR="00C5384C">
        <w:rPr>
          <w:rFonts w:ascii="Verdana" w:hAnsi="Verdana"/>
          <w:sz w:val="24"/>
          <w:szCs w:val="24"/>
        </w:rPr>
        <w:t xml:space="preserve"> this </w:t>
      </w:r>
      <w:r w:rsidR="00621C3B">
        <w:rPr>
          <w:rFonts w:ascii="Verdana" w:hAnsi="Verdana"/>
          <w:sz w:val="24"/>
          <w:szCs w:val="24"/>
        </w:rPr>
        <w:t>turnaround</w:t>
      </w:r>
      <w:r w:rsidR="00C5384C">
        <w:rPr>
          <w:rFonts w:ascii="Verdana" w:hAnsi="Verdana"/>
          <w:sz w:val="24"/>
          <w:szCs w:val="24"/>
        </w:rPr>
        <w:t xml:space="preserve"> time could be extended.  If your reimbursement request is approved, a check will be mailed to you.</w:t>
      </w:r>
    </w:p>
    <w:p w14:paraId="4315E898" w14:textId="0CBF55D4" w:rsidR="00C5384C" w:rsidRDefault="00F7058E" w:rsidP="00A3648E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b/>
          <w:bCs/>
          <w:sz w:val="24"/>
          <w:szCs w:val="24"/>
        </w:rPr>
        <w:t xml:space="preserve">Note: </w:t>
      </w:r>
      <w:r>
        <w:rPr>
          <w:rFonts w:ascii="Verdana" w:hAnsi="Verdana"/>
          <w:sz w:val="24"/>
          <w:szCs w:val="24"/>
        </w:rPr>
        <w:t xml:space="preserve">If the reimbursement is taking longer than 30 </w:t>
      </w:r>
      <w:r w:rsidR="00B235BC">
        <w:rPr>
          <w:rFonts w:ascii="Verdana" w:hAnsi="Verdana"/>
          <w:sz w:val="24"/>
          <w:szCs w:val="24"/>
        </w:rPr>
        <w:t xml:space="preserve">calendar </w:t>
      </w:r>
      <w:r>
        <w:rPr>
          <w:rFonts w:ascii="Verdana" w:hAnsi="Verdana"/>
          <w:sz w:val="24"/>
          <w:szCs w:val="24"/>
        </w:rPr>
        <w:t>days, thank the member for their patience and let them know they should receive a response within the next two weeks.  If the member has not received a response within 6 weeks, refer to</w:t>
      </w:r>
      <w:r w:rsidR="00C05224">
        <w:rPr>
          <w:rFonts w:ascii="Verdana" w:hAnsi="Verdana"/>
          <w:sz w:val="24"/>
          <w:szCs w:val="24"/>
        </w:rPr>
        <w:t xml:space="preserve"> </w:t>
      </w:r>
      <w:bookmarkStart w:id="55" w:name="_Hlk159837740"/>
      <w:r w:rsidR="00C05224">
        <w:rPr>
          <w:rFonts w:ascii="Verdana" w:hAnsi="Verdana" w:cs="Helvetica"/>
          <w:color w:val="000000"/>
          <w:sz w:val="24"/>
          <w:szCs w:val="24"/>
          <w:shd w:val="clear" w:color="auto" w:fill="FFFFFF"/>
        </w:rPr>
        <w:fldChar w:fldCharType="begin"/>
      </w:r>
      <w:r w:rsidR="00C05224">
        <w:rPr>
          <w:rFonts w:ascii="Verdana" w:hAnsi="Verdana" w:cs="Helvetica"/>
          <w:color w:val="000000"/>
          <w:sz w:val="24"/>
          <w:szCs w:val="24"/>
          <w:shd w:val="clear" w:color="auto" w:fill="FFFFFF"/>
        </w:rPr>
        <w:instrText xml:space="preserve"> HYPERLINK "https://thesource.cvshealth.com/nuxeo/thesource/" \l "!/view?docid=c281dde6-a86e-451a-8828-9f2b98c17bb9" </w:instrText>
      </w:r>
      <w:r w:rsidR="00C05224">
        <w:rPr>
          <w:rFonts w:ascii="Verdana" w:hAnsi="Verdana" w:cs="Helvetica"/>
          <w:color w:val="000000"/>
          <w:sz w:val="24"/>
          <w:szCs w:val="24"/>
          <w:shd w:val="clear" w:color="auto" w:fill="FFFFFF"/>
        </w:rPr>
      </w:r>
      <w:r w:rsidR="00C05224">
        <w:rPr>
          <w:rFonts w:ascii="Verdana" w:hAnsi="Verdana" w:cs="Helvetica"/>
          <w:color w:val="000000"/>
          <w:sz w:val="24"/>
          <w:szCs w:val="24"/>
          <w:shd w:val="clear" w:color="auto" w:fill="FFFFFF"/>
        </w:rPr>
        <w:fldChar w:fldCharType="separate"/>
      </w:r>
      <w:r w:rsidR="00C05224" w:rsidRPr="00C05224">
        <w:rPr>
          <w:rStyle w:val="Hyperlink"/>
          <w:rFonts w:ascii="Verdana" w:hAnsi="Verdana" w:cs="Helvetica"/>
          <w:sz w:val="24"/>
          <w:szCs w:val="24"/>
          <w:shd w:val="clear" w:color="auto" w:fill="FFFFFF"/>
        </w:rPr>
        <w:t>Compass - Identifying Paper Claims (050034)</w:t>
      </w:r>
      <w:r w:rsidR="00C05224">
        <w:rPr>
          <w:rFonts w:ascii="Verdana" w:hAnsi="Verdana" w:cs="Helvetica"/>
          <w:color w:val="000000"/>
          <w:sz w:val="24"/>
          <w:szCs w:val="24"/>
          <w:shd w:val="clear" w:color="auto" w:fill="FFFFFF"/>
        </w:rPr>
        <w:fldChar w:fldCharType="end"/>
      </w:r>
      <w:bookmarkEnd w:id="55"/>
      <w:r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</w:p>
    <w:p w14:paraId="67291A00" w14:textId="42EAF6F0" w:rsidR="00381B1B" w:rsidRDefault="00381B1B" w:rsidP="00A3648E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4B103552" w14:textId="1808F56C" w:rsidR="00381B1B" w:rsidRPr="00A3648E" w:rsidRDefault="00381B1B" w:rsidP="00A3648E">
      <w:pPr>
        <w:rPr>
          <w:i/>
          <w:iCs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Medicare plan members </w:t>
      </w:r>
      <w:r w:rsidRPr="00A800E3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do not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="00024869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receive 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reimbursement for OTC COVID Tests</w:t>
      </w:r>
      <w:r w:rsidR="00024869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</w:p>
    <w:p w14:paraId="1F05BFE2" w14:textId="3E97C41C" w:rsidR="00C5384C" w:rsidRDefault="00C5384C" w:rsidP="00A3648E"/>
    <w:p w14:paraId="7EEFD96F" w14:textId="5F4B4AE0" w:rsidR="002F527E" w:rsidRPr="00C5384C" w:rsidRDefault="002F527E" w:rsidP="00A3648E"/>
    <w:p w14:paraId="2A5A8C88" w14:textId="7D4B005F" w:rsidR="00173950" w:rsidRPr="00C22912" w:rsidRDefault="00173950" w:rsidP="00B44E68">
      <w:pPr>
        <w:spacing w:after="160" w:line="256" w:lineRule="auto"/>
        <w:rPr>
          <w:rFonts w:ascii="Verdana" w:hAnsi="Verdana"/>
          <w:b/>
          <w:bCs/>
          <w:sz w:val="24"/>
          <w:szCs w:val="24"/>
        </w:rPr>
      </w:pPr>
      <w:r w:rsidRPr="00C22912">
        <w:rPr>
          <w:rFonts w:ascii="Verdana" w:hAnsi="Verdana"/>
          <w:b/>
          <w:bCs/>
          <w:sz w:val="24"/>
          <w:szCs w:val="24"/>
        </w:rPr>
        <w:t>Can you check the status of my reimbursement claim?</w:t>
      </w:r>
    </w:p>
    <w:p w14:paraId="72D5B1EE" w14:textId="234C5A2B" w:rsidR="00173950" w:rsidRDefault="00173950" w:rsidP="00B44E68">
      <w:pPr>
        <w:spacing w:after="160" w:line="256" w:lineRule="auto"/>
        <w:rPr>
          <w:rFonts w:ascii="Verdana" w:hAnsi="Verdana"/>
          <w:sz w:val="24"/>
          <w:szCs w:val="24"/>
        </w:rPr>
      </w:pPr>
      <w:r w:rsidRPr="00C22912">
        <w:rPr>
          <w:rFonts w:ascii="Verdana" w:hAnsi="Verdana"/>
          <w:b/>
          <w:bCs/>
          <w:sz w:val="24"/>
          <w:szCs w:val="24"/>
        </w:rPr>
        <w:t>CCR:</w:t>
      </w:r>
      <w:r>
        <w:rPr>
          <w:rFonts w:ascii="Verdana" w:hAnsi="Verdana"/>
          <w:sz w:val="24"/>
          <w:szCs w:val="24"/>
        </w:rPr>
        <w:t xml:space="preserve"> Refer to normal </w:t>
      </w:r>
      <w:hyperlink r:id="rId23" w:anchor="!/view?docid=c281dde6-a86e-451a-8828-9f2b98c17bb9" w:history="1">
        <w:r w:rsidR="008447EE" w:rsidRPr="00C05224">
          <w:rPr>
            <w:rStyle w:val="Hyperlink"/>
            <w:rFonts w:ascii="Verdana" w:hAnsi="Verdana" w:cs="Helvetica"/>
            <w:sz w:val="24"/>
            <w:szCs w:val="24"/>
            <w:shd w:val="clear" w:color="auto" w:fill="FFFFFF"/>
          </w:rPr>
          <w:t>Compass - Identifying Paper Claims (050034)</w:t>
        </w:r>
      </w:hyperlink>
      <w:r>
        <w:rPr>
          <w:rFonts w:ascii="Verdana" w:hAnsi="Verdana"/>
          <w:sz w:val="24"/>
          <w:szCs w:val="24"/>
        </w:rPr>
        <w:t xml:space="preserve"> to review the status of a claim.</w:t>
      </w:r>
    </w:p>
    <w:p w14:paraId="07EE859A" w14:textId="356DDDBA" w:rsidR="00173950" w:rsidRDefault="00173950" w:rsidP="00B44E68">
      <w:pPr>
        <w:spacing w:after="160" w:line="256" w:lineRule="auto"/>
        <w:rPr>
          <w:rFonts w:ascii="Verdana" w:hAnsi="Verdana"/>
          <w:sz w:val="24"/>
          <w:szCs w:val="24"/>
        </w:rPr>
      </w:pPr>
    </w:p>
    <w:p w14:paraId="55B306AC" w14:textId="2DBA524D" w:rsidR="00173950" w:rsidRPr="00C22912" w:rsidRDefault="00173950" w:rsidP="00B44E68">
      <w:pPr>
        <w:spacing w:after="160" w:line="256" w:lineRule="auto"/>
        <w:rPr>
          <w:rFonts w:ascii="Verdana" w:hAnsi="Verdana"/>
          <w:b/>
          <w:bCs/>
          <w:sz w:val="24"/>
          <w:szCs w:val="24"/>
        </w:rPr>
      </w:pPr>
      <w:r w:rsidRPr="00C22912">
        <w:rPr>
          <w:rFonts w:ascii="Verdana" w:hAnsi="Verdana"/>
          <w:b/>
          <w:bCs/>
          <w:sz w:val="24"/>
          <w:szCs w:val="24"/>
        </w:rPr>
        <w:t xml:space="preserve">I submitted </w:t>
      </w:r>
      <w:r w:rsidR="00A3648E">
        <w:rPr>
          <w:rFonts w:ascii="Verdana" w:hAnsi="Verdana"/>
          <w:b/>
          <w:bCs/>
          <w:sz w:val="24"/>
          <w:szCs w:val="24"/>
        </w:rPr>
        <w:t>m</w:t>
      </w:r>
      <w:r w:rsidR="00A3648E" w:rsidRPr="00C22912">
        <w:rPr>
          <w:rFonts w:ascii="Verdana" w:hAnsi="Verdana"/>
          <w:b/>
          <w:bCs/>
          <w:sz w:val="24"/>
          <w:szCs w:val="24"/>
        </w:rPr>
        <w:t xml:space="preserve">y </w:t>
      </w:r>
      <w:r w:rsidRPr="00C22912">
        <w:rPr>
          <w:rFonts w:ascii="Verdana" w:hAnsi="Verdana"/>
          <w:b/>
          <w:bCs/>
          <w:sz w:val="24"/>
          <w:szCs w:val="24"/>
        </w:rPr>
        <w:t xml:space="preserve">reimbursement for the COVID-19 </w:t>
      </w:r>
      <w:r w:rsidR="004F4E98">
        <w:rPr>
          <w:rFonts w:ascii="Verdana" w:hAnsi="Verdana"/>
          <w:b/>
          <w:bCs/>
          <w:sz w:val="24"/>
          <w:szCs w:val="24"/>
        </w:rPr>
        <w:t>at-home</w:t>
      </w:r>
      <w:r w:rsidRPr="00C22912">
        <w:rPr>
          <w:rFonts w:ascii="Verdana" w:hAnsi="Verdana"/>
          <w:b/>
          <w:bCs/>
          <w:sz w:val="24"/>
          <w:szCs w:val="24"/>
        </w:rPr>
        <w:t xml:space="preserve"> tests more than 30 calendar days ago, what is wrong?</w:t>
      </w:r>
    </w:p>
    <w:p w14:paraId="5AD22076" w14:textId="3F197F0A" w:rsidR="00797835" w:rsidRDefault="00A51DE1" w:rsidP="00797835">
      <w:pPr>
        <w:spacing w:before="120" w:after="1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Reimbursement’s</w:t>
      </w:r>
      <w:r w:rsidR="00923943">
        <w:rPr>
          <w:rFonts w:ascii="Verdana" w:hAnsi="Verdana"/>
          <w:sz w:val="24"/>
          <w:szCs w:val="24"/>
        </w:rPr>
        <w:t xml:space="preserve"> </w:t>
      </w:r>
      <w:r w:rsidR="00621C3B">
        <w:rPr>
          <w:rFonts w:ascii="Verdana" w:hAnsi="Verdana"/>
          <w:sz w:val="24"/>
          <w:szCs w:val="24"/>
        </w:rPr>
        <w:t>turnaround</w:t>
      </w:r>
      <w:r w:rsidR="00923943">
        <w:rPr>
          <w:rFonts w:ascii="Verdana" w:hAnsi="Verdana"/>
          <w:sz w:val="24"/>
          <w:szCs w:val="24"/>
        </w:rPr>
        <w:t xml:space="preserve"> time </w:t>
      </w:r>
      <w:r w:rsidR="00C7247F" w:rsidRPr="00A3648E">
        <w:rPr>
          <w:rFonts w:ascii="Verdana" w:hAnsi="Verdana"/>
          <w:sz w:val="24"/>
          <w:szCs w:val="24"/>
        </w:rPr>
        <w:t xml:space="preserve">could be longer depending on the demand. </w:t>
      </w:r>
    </w:p>
    <w:p w14:paraId="79AB03F6" w14:textId="432BE748" w:rsidR="00797835" w:rsidRDefault="00F7058E" w:rsidP="00797835">
      <w:pPr>
        <w:spacing w:before="120" w:after="120"/>
        <w:rPr>
          <w:rFonts w:ascii="Verdana" w:hAnsi="Verdana"/>
          <w:sz w:val="24"/>
          <w:szCs w:val="24"/>
        </w:rPr>
      </w:pPr>
      <w:bookmarkStart w:id="56" w:name="OLE_LINK75"/>
      <w:r>
        <w:rPr>
          <w:rFonts w:ascii="Verdana" w:hAnsi="Verdana"/>
          <w:b/>
          <w:bCs/>
          <w:sz w:val="24"/>
          <w:szCs w:val="24"/>
        </w:rPr>
        <w:t xml:space="preserve">Note: </w:t>
      </w:r>
      <w:r>
        <w:rPr>
          <w:rFonts w:ascii="Verdana" w:hAnsi="Verdana"/>
          <w:sz w:val="24"/>
          <w:szCs w:val="24"/>
        </w:rPr>
        <w:t xml:space="preserve">If the reimbursement is taking longer than 30 </w:t>
      </w:r>
      <w:r w:rsidR="00E236AC">
        <w:rPr>
          <w:rFonts w:ascii="Verdana" w:hAnsi="Verdana"/>
          <w:sz w:val="24"/>
          <w:szCs w:val="24"/>
        </w:rPr>
        <w:t xml:space="preserve">calendar </w:t>
      </w:r>
      <w:r>
        <w:rPr>
          <w:rFonts w:ascii="Verdana" w:hAnsi="Verdana"/>
          <w:sz w:val="24"/>
          <w:szCs w:val="24"/>
        </w:rPr>
        <w:t xml:space="preserve">days, thank the member for their patience and let them know they should receive a response within the next two weeks.  If the member has not received a response within 6 weeks, refer to </w:t>
      </w:r>
      <w:hyperlink r:id="rId24" w:anchor="!/view?docid=c281dde6-a86e-451a-8828-9f2b98c17bb9" w:history="1">
        <w:r w:rsidR="008447EE" w:rsidRPr="00C05224">
          <w:rPr>
            <w:rStyle w:val="Hyperlink"/>
            <w:rFonts w:ascii="Verdana" w:hAnsi="Verdana" w:cs="Helvetica"/>
            <w:sz w:val="24"/>
            <w:szCs w:val="24"/>
            <w:shd w:val="clear" w:color="auto" w:fill="FFFFFF"/>
          </w:rPr>
          <w:t>Compass - Identifying Paper Claims (050034)</w:t>
        </w:r>
      </w:hyperlink>
      <w:r w:rsidR="005E1152">
        <w:rPr>
          <w:rFonts w:ascii="Verdana" w:hAnsi="Verdana"/>
        </w:rPr>
        <w:t>.</w:t>
      </w:r>
    </w:p>
    <w:bookmarkEnd w:id="56"/>
    <w:p w14:paraId="1EFEB713" w14:textId="4D744265" w:rsidR="00173950" w:rsidRDefault="00173950" w:rsidP="00B44E68">
      <w:pPr>
        <w:spacing w:after="160" w:line="256" w:lineRule="auto"/>
        <w:rPr>
          <w:rFonts w:ascii="Verdana" w:hAnsi="Verdana"/>
          <w:sz w:val="24"/>
          <w:szCs w:val="24"/>
        </w:rPr>
      </w:pPr>
    </w:p>
    <w:p w14:paraId="2B627D3F" w14:textId="0141E496" w:rsidR="00173950" w:rsidRPr="00C22912" w:rsidRDefault="00173950" w:rsidP="00B44E68">
      <w:pPr>
        <w:spacing w:after="160" w:line="256" w:lineRule="auto"/>
        <w:rPr>
          <w:rFonts w:ascii="Verdana" w:hAnsi="Verdana"/>
          <w:b/>
          <w:bCs/>
          <w:sz w:val="24"/>
          <w:szCs w:val="24"/>
        </w:rPr>
      </w:pPr>
      <w:r w:rsidRPr="00C22912">
        <w:rPr>
          <w:rFonts w:ascii="Verdana" w:hAnsi="Verdana"/>
          <w:b/>
          <w:bCs/>
          <w:sz w:val="24"/>
          <w:szCs w:val="24"/>
        </w:rPr>
        <w:t xml:space="preserve">I submitted a claim for reimbursement </w:t>
      </w:r>
      <w:r w:rsidR="00A3648E">
        <w:rPr>
          <w:rFonts w:ascii="Verdana" w:hAnsi="Verdana"/>
          <w:b/>
          <w:bCs/>
          <w:sz w:val="24"/>
          <w:szCs w:val="24"/>
        </w:rPr>
        <w:t>for</w:t>
      </w:r>
      <w:r w:rsidR="00A3648E" w:rsidRPr="00C22912">
        <w:rPr>
          <w:rFonts w:ascii="Verdana" w:hAnsi="Verdana"/>
          <w:b/>
          <w:bCs/>
          <w:sz w:val="24"/>
          <w:szCs w:val="24"/>
        </w:rPr>
        <w:t xml:space="preserve"> </w:t>
      </w:r>
      <w:r w:rsidRPr="00C22912">
        <w:rPr>
          <w:rFonts w:ascii="Verdana" w:hAnsi="Verdana"/>
          <w:b/>
          <w:bCs/>
          <w:sz w:val="24"/>
          <w:szCs w:val="24"/>
        </w:rPr>
        <w:t xml:space="preserve">the COVID-19 </w:t>
      </w:r>
      <w:r w:rsidR="004F4E98">
        <w:rPr>
          <w:rFonts w:ascii="Verdana" w:hAnsi="Verdana"/>
          <w:b/>
          <w:bCs/>
          <w:sz w:val="24"/>
          <w:szCs w:val="24"/>
        </w:rPr>
        <w:t>at-home</w:t>
      </w:r>
      <w:r w:rsidRPr="00C22912">
        <w:rPr>
          <w:rFonts w:ascii="Verdana" w:hAnsi="Verdana"/>
          <w:b/>
          <w:bCs/>
          <w:sz w:val="24"/>
          <w:szCs w:val="24"/>
        </w:rPr>
        <w:t xml:space="preserve"> </w:t>
      </w:r>
      <w:r w:rsidR="00062BAB" w:rsidRPr="00C22912">
        <w:rPr>
          <w:rFonts w:ascii="Verdana" w:hAnsi="Verdana"/>
          <w:b/>
          <w:bCs/>
          <w:sz w:val="24"/>
          <w:szCs w:val="24"/>
        </w:rPr>
        <w:t>tests,</w:t>
      </w:r>
      <w:r w:rsidRPr="00C22912">
        <w:rPr>
          <w:rFonts w:ascii="Verdana" w:hAnsi="Verdana"/>
          <w:b/>
          <w:bCs/>
          <w:sz w:val="24"/>
          <w:szCs w:val="24"/>
        </w:rPr>
        <w:t xml:space="preserve"> but it was denied.</w:t>
      </w:r>
    </w:p>
    <w:p w14:paraId="144AD71B" w14:textId="06548FD3" w:rsidR="00173950" w:rsidRPr="00077F64" w:rsidRDefault="00173950" w:rsidP="00B44E68">
      <w:pPr>
        <w:spacing w:after="160" w:line="256" w:lineRule="auto"/>
        <w:rPr>
          <w:rFonts w:ascii="Verdana" w:hAnsi="Verdana"/>
          <w:sz w:val="24"/>
          <w:szCs w:val="24"/>
        </w:rPr>
      </w:pPr>
      <w:r w:rsidRPr="00077F64">
        <w:rPr>
          <w:rFonts w:ascii="Verdana" w:hAnsi="Verdana"/>
          <w:b/>
          <w:bCs/>
          <w:sz w:val="24"/>
          <w:szCs w:val="24"/>
        </w:rPr>
        <w:t>CCR:</w:t>
      </w:r>
      <w:r w:rsidRPr="00077F64">
        <w:rPr>
          <w:rFonts w:ascii="Verdana" w:hAnsi="Verdana"/>
          <w:sz w:val="24"/>
          <w:szCs w:val="24"/>
        </w:rPr>
        <w:t xml:space="preserve"> Refer to</w:t>
      </w:r>
      <w:r w:rsidR="003D4D6E" w:rsidRPr="00077F64">
        <w:rPr>
          <w:rFonts w:ascii="Verdana" w:hAnsi="Verdana"/>
          <w:sz w:val="24"/>
          <w:szCs w:val="24"/>
        </w:rPr>
        <w:t xml:space="preserve"> </w:t>
      </w:r>
      <w:hyperlink r:id="rId25" w:anchor="!/view?docid=c281dde6-a86e-451a-8828-9f2b98c17bb9" w:history="1">
        <w:r w:rsidR="001E35A1" w:rsidRPr="00C05224">
          <w:rPr>
            <w:rStyle w:val="Hyperlink"/>
            <w:rFonts w:ascii="Verdana" w:hAnsi="Verdana" w:cs="Helvetica"/>
            <w:sz w:val="24"/>
            <w:szCs w:val="24"/>
            <w:shd w:val="clear" w:color="auto" w:fill="FFFFFF"/>
          </w:rPr>
          <w:t>Compass - Identifying Paper Claims (050034)</w:t>
        </w:r>
      </w:hyperlink>
    </w:p>
    <w:p w14:paraId="003ABF00" w14:textId="53326DDF" w:rsidR="002F527E" w:rsidRDefault="002F527E" w:rsidP="00B44E68">
      <w:pPr>
        <w:spacing w:after="160" w:line="256" w:lineRule="auto"/>
        <w:rPr>
          <w:rFonts w:ascii="Verdana" w:hAnsi="Verdana"/>
          <w:sz w:val="24"/>
          <w:szCs w:val="24"/>
        </w:rPr>
      </w:pPr>
    </w:p>
    <w:p w14:paraId="0A77501F" w14:textId="05106096" w:rsidR="00A824A5" w:rsidRDefault="00923943" w:rsidP="006528DC">
      <w:pPr>
        <w:spacing w:after="160" w:line="256" w:lineRule="auto"/>
        <w:rPr>
          <w:rFonts w:ascii="Verdana" w:hAnsi="Verdana"/>
          <w:sz w:val="24"/>
          <w:szCs w:val="24"/>
        </w:rPr>
      </w:pPr>
      <w:r w:rsidRPr="00A3648E">
        <w:rPr>
          <w:rFonts w:ascii="Verdana" w:hAnsi="Verdana"/>
          <w:b/>
          <w:bCs/>
          <w:sz w:val="24"/>
          <w:szCs w:val="24"/>
        </w:rPr>
        <w:t xml:space="preserve">I submitted a claim for reimbursement of the COVID-19 </w:t>
      </w:r>
      <w:r w:rsidR="004F4E98">
        <w:rPr>
          <w:rFonts w:ascii="Verdana" w:hAnsi="Verdana"/>
          <w:b/>
          <w:bCs/>
          <w:sz w:val="24"/>
          <w:szCs w:val="24"/>
        </w:rPr>
        <w:t xml:space="preserve">at-home </w:t>
      </w:r>
      <w:r w:rsidR="00062BAB">
        <w:rPr>
          <w:rFonts w:ascii="Verdana" w:hAnsi="Verdana"/>
          <w:b/>
          <w:bCs/>
          <w:sz w:val="24"/>
          <w:szCs w:val="24"/>
        </w:rPr>
        <w:t>t</w:t>
      </w:r>
      <w:r w:rsidR="00062BAB" w:rsidRPr="00A3648E">
        <w:rPr>
          <w:rFonts w:ascii="Verdana" w:hAnsi="Verdana"/>
          <w:b/>
          <w:bCs/>
          <w:sz w:val="24"/>
          <w:szCs w:val="24"/>
        </w:rPr>
        <w:t>ests,</w:t>
      </w:r>
      <w:r w:rsidRPr="00A3648E">
        <w:rPr>
          <w:rFonts w:ascii="Verdana" w:hAnsi="Verdana"/>
          <w:b/>
          <w:bCs/>
          <w:sz w:val="24"/>
          <w:szCs w:val="24"/>
        </w:rPr>
        <w:t xml:space="preserve"> but I received less than expected.</w:t>
      </w:r>
    </w:p>
    <w:p w14:paraId="6F7D614D" w14:textId="751E3CE2" w:rsidR="00CB0531" w:rsidRDefault="00077F64" w:rsidP="001E35A1">
      <w:pPr>
        <w:spacing w:after="160" w:line="256" w:lineRule="auto"/>
        <w:rPr>
          <w:rStyle w:val="Hyperlink"/>
          <w:rFonts w:ascii="Verdana" w:hAnsi="Verdana" w:cs="Helvetica"/>
          <w:sz w:val="24"/>
          <w:szCs w:val="24"/>
          <w:shd w:val="clear" w:color="auto" w:fill="FFFFFF"/>
        </w:rPr>
      </w:pPr>
      <w:r w:rsidRPr="00077F64">
        <w:rPr>
          <w:rFonts w:ascii="Verdana" w:hAnsi="Verdana"/>
          <w:b/>
          <w:bCs/>
          <w:sz w:val="24"/>
          <w:szCs w:val="24"/>
        </w:rPr>
        <w:t>CCR:</w:t>
      </w:r>
      <w:r w:rsidRPr="00077F64">
        <w:rPr>
          <w:rFonts w:ascii="Verdana" w:hAnsi="Verdana"/>
          <w:sz w:val="24"/>
          <w:szCs w:val="24"/>
        </w:rPr>
        <w:t xml:space="preserve"> </w:t>
      </w:r>
      <w:r w:rsidR="00781416" w:rsidRPr="00077F64">
        <w:rPr>
          <w:rFonts w:ascii="Verdana" w:hAnsi="Verdana"/>
          <w:sz w:val="24"/>
          <w:szCs w:val="24"/>
        </w:rPr>
        <w:t xml:space="preserve">Refer to </w:t>
      </w:r>
      <w:hyperlink r:id="rId26" w:anchor="!/view?docid=c281dde6-a86e-451a-8828-9f2b98c17bb9" w:history="1">
        <w:r w:rsidR="001E35A1" w:rsidRPr="00C05224">
          <w:rPr>
            <w:rStyle w:val="Hyperlink"/>
            <w:rFonts w:ascii="Verdana" w:hAnsi="Verdana" w:cs="Helvetica"/>
            <w:sz w:val="24"/>
            <w:szCs w:val="24"/>
            <w:shd w:val="clear" w:color="auto" w:fill="FFFFFF"/>
          </w:rPr>
          <w:t>Compass - Identifying Paper Claims (050034)</w:t>
        </w:r>
      </w:hyperlink>
    </w:p>
    <w:p w14:paraId="7BE78E00" w14:textId="77777777" w:rsidR="00CB0531" w:rsidRDefault="00CB0531" w:rsidP="001E35A1">
      <w:pPr>
        <w:spacing w:after="160" w:line="256" w:lineRule="auto"/>
        <w:rPr>
          <w:rStyle w:val="Hyperlink"/>
          <w:rFonts w:cs="Helvetica"/>
          <w:shd w:val="clear" w:color="auto" w:fill="FFFFFF"/>
        </w:rPr>
      </w:pPr>
    </w:p>
    <w:p w14:paraId="266F3EAA" w14:textId="7A00631F" w:rsidR="00B74E99" w:rsidRDefault="00B74E99" w:rsidP="006528DC">
      <w:pPr>
        <w:spacing w:after="160" w:line="256" w:lineRule="auto"/>
        <w:jc w:val="right"/>
        <w:rPr>
          <w:rFonts w:ascii="Verdana" w:hAnsi="Verdana"/>
          <w:sz w:val="24"/>
          <w:szCs w:val="24"/>
        </w:rPr>
      </w:pPr>
      <w:hyperlink w:anchor="_top" w:history="1">
        <w:r w:rsidRPr="00A85031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DC7575" w14:paraId="4D95C1BA" w14:textId="77777777" w:rsidTr="00B74E9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4E5590A" w14:textId="445007F2" w:rsidR="00DC7575" w:rsidRDefault="00DC7575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57" w:name="_Toc208228784"/>
            <w:r>
              <w:rPr>
                <w:rFonts w:ascii="Verdana" w:hAnsi="Verdana"/>
                <w:i w:val="0"/>
              </w:rPr>
              <w:t>Miscellaneous</w:t>
            </w:r>
            <w:bookmarkEnd w:id="57"/>
            <w:r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13BFB014" w14:textId="77777777" w:rsidR="00DC7575" w:rsidRDefault="00DC7575" w:rsidP="00DC7575">
      <w:pPr>
        <w:spacing w:before="120" w:after="120"/>
        <w:rPr>
          <w:rFonts w:ascii="Verdana" w:hAnsi="Verdana"/>
          <w:b/>
          <w:bCs/>
          <w:sz w:val="24"/>
          <w:szCs w:val="24"/>
        </w:rPr>
      </w:pPr>
    </w:p>
    <w:p w14:paraId="3BD2A451" w14:textId="77777777" w:rsidR="00DC7575" w:rsidRDefault="00DC7575" w:rsidP="00DC7575">
      <w:pPr>
        <w:spacing w:before="120" w:after="120"/>
        <w:rPr>
          <w:rFonts w:ascii="Verdana" w:eastAsia="Times New Roman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 lost my kit, or my kit was damaged, can I get a replacement? </w:t>
      </w:r>
    </w:p>
    <w:p w14:paraId="1AF69059" w14:textId="77777777" w:rsidR="00DC7575" w:rsidRDefault="00DC7575" w:rsidP="00DC7575">
      <w:pPr>
        <w:spacing w:before="120" w:after="120"/>
        <w:rPr>
          <w:rFonts w:ascii="Verdana" w:eastAsia="Times New Roman" w:hAnsi="Verdana"/>
          <w:sz w:val="24"/>
          <w:szCs w:val="24"/>
        </w:rPr>
      </w:pPr>
      <w:r>
        <w:rPr>
          <w:rFonts w:ascii="Verdana" w:eastAsia="Times New Roman" w:hAnsi="Verdana"/>
          <w:sz w:val="24"/>
          <w:szCs w:val="24"/>
        </w:rPr>
        <w:t>Check with the retail store where you purchased the kit for their defect or lost policy.</w:t>
      </w:r>
    </w:p>
    <w:p w14:paraId="7989F611" w14:textId="77777777" w:rsidR="00DC7575" w:rsidRDefault="00DC7575" w:rsidP="00DC7575">
      <w:pPr>
        <w:spacing w:after="160" w:line="254" w:lineRule="auto"/>
        <w:rPr>
          <w:rFonts w:ascii="Verdana" w:hAnsi="Verdana"/>
          <w:b/>
          <w:bCs/>
          <w:sz w:val="24"/>
          <w:szCs w:val="24"/>
        </w:rPr>
      </w:pPr>
    </w:p>
    <w:p w14:paraId="3DC71FFA" w14:textId="77777777" w:rsidR="00A800E3" w:rsidRDefault="00A800E3" w:rsidP="00DC7575">
      <w:pPr>
        <w:spacing w:after="160" w:line="254" w:lineRule="auto"/>
        <w:rPr>
          <w:rFonts w:ascii="Verdana" w:hAnsi="Verdana"/>
          <w:b/>
          <w:bCs/>
          <w:sz w:val="24"/>
          <w:szCs w:val="24"/>
        </w:rPr>
      </w:pPr>
    </w:p>
    <w:p w14:paraId="3CB1F5EB" w14:textId="77777777" w:rsidR="00DC7575" w:rsidRDefault="00DC7575" w:rsidP="00DC7575">
      <w:pPr>
        <w:spacing w:after="160" w:line="254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What if I have a prescription for a test? </w:t>
      </w:r>
    </w:p>
    <w:p w14:paraId="123416B5" w14:textId="4C09F3E7" w:rsidR="00DC7575" w:rsidRDefault="00DC7575" w:rsidP="00DC7575">
      <w:pPr>
        <w:spacing w:after="160" w:line="254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you purchase an </w:t>
      </w:r>
      <w:r w:rsidR="004F4E98">
        <w:rPr>
          <w:rFonts w:ascii="Verdana" w:hAnsi="Verdana"/>
          <w:sz w:val="24"/>
          <w:szCs w:val="24"/>
        </w:rPr>
        <w:t>at-home</w:t>
      </w:r>
      <w:r>
        <w:rPr>
          <w:rFonts w:ascii="Verdana" w:hAnsi="Verdana"/>
          <w:sz w:val="24"/>
          <w:szCs w:val="24"/>
        </w:rPr>
        <w:t xml:space="preserve"> COVID-19 test kit with a prescription, it will not apply to the (8) free tests limit. </w:t>
      </w:r>
    </w:p>
    <w:p w14:paraId="7357EB87" w14:textId="77777777" w:rsidR="00DC7575" w:rsidRDefault="00DC7575" w:rsidP="00DC7575">
      <w:pPr>
        <w:pStyle w:val="ListParagraph"/>
        <w:spacing w:after="160" w:line="254" w:lineRule="auto"/>
        <w:ind w:left="360"/>
        <w:rPr>
          <w:rFonts w:ascii="Verdana" w:eastAsiaTheme="minorEastAsia" w:hAnsi="Verdana"/>
          <w:b/>
          <w:sz w:val="24"/>
          <w:szCs w:val="24"/>
        </w:rPr>
      </w:pPr>
    </w:p>
    <w:p w14:paraId="61840D33" w14:textId="77777777" w:rsidR="00A800E3" w:rsidRDefault="00A800E3" w:rsidP="00DC7575">
      <w:pPr>
        <w:pStyle w:val="ListParagraph"/>
        <w:spacing w:after="160" w:line="254" w:lineRule="auto"/>
        <w:ind w:left="360"/>
        <w:rPr>
          <w:rFonts w:ascii="Verdana" w:eastAsiaTheme="minorEastAsia" w:hAnsi="Verdana"/>
          <w:b/>
          <w:sz w:val="24"/>
          <w:szCs w:val="24"/>
        </w:rPr>
      </w:pPr>
    </w:p>
    <w:p w14:paraId="0EF388B7" w14:textId="5A25C2DB" w:rsidR="00DC7575" w:rsidRDefault="00DC7575" w:rsidP="00DC7575">
      <w:pPr>
        <w:spacing w:after="160" w:line="254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Are </w:t>
      </w:r>
      <w:r w:rsidR="00F7058E">
        <w:rPr>
          <w:rFonts w:ascii="Verdana" w:hAnsi="Verdana"/>
          <w:b/>
          <w:bCs/>
          <w:sz w:val="24"/>
          <w:szCs w:val="24"/>
        </w:rPr>
        <w:t>at-home</w:t>
      </w:r>
      <w:r>
        <w:rPr>
          <w:rFonts w:ascii="Verdana" w:hAnsi="Verdana"/>
          <w:b/>
          <w:bCs/>
          <w:sz w:val="24"/>
          <w:szCs w:val="24"/>
        </w:rPr>
        <w:t xml:space="preserve"> COVID-19 tests eligible for returns at CVS stores? </w:t>
      </w:r>
    </w:p>
    <w:p w14:paraId="2FD092E6" w14:textId="663172C5" w:rsidR="00DC7575" w:rsidRDefault="00DC7575" w:rsidP="00DC7575">
      <w:pPr>
        <w:spacing w:after="160" w:line="254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No. All COVID-19 </w:t>
      </w:r>
      <w:r w:rsidR="004F4E98">
        <w:rPr>
          <w:rFonts w:ascii="Verdana" w:hAnsi="Verdana"/>
          <w:sz w:val="24"/>
          <w:szCs w:val="24"/>
        </w:rPr>
        <w:t>at-home</w:t>
      </w:r>
      <w:r>
        <w:rPr>
          <w:rFonts w:ascii="Verdana" w:hAnsi="Verdana"/>
          <w:sz w:val="24"/>
          <w:szCs w:val="24"/>
        </w:rPr>
        <w:t xml:space="preserve"> test kit sales are final.</w:t>
      </w:r>
    </w:p>
    <w:p w14:paraId="6FA040CB" w14:textId="77777777" w:rsidR="00DC7575" w:rsidRDefault="00DC7575" w:rsidP="00DC7575">
      <w:pPr>
        <w:spacing w:after="160" w:line="254" w:lineRule="auto"/>
        <w:rPr>
          <w:rFonts w:ascii="Verdana" w:hAnsi="Verdana"/>
          <w:sz w:val="24"/>
          <w:szCs w:val="24"/>
        </w:rPr>
      </w:pPr>
    </w:p>
    <w:p w14:paraId="5EAAC0EA" w14:textId="77777777" w:rsidR="002F527E" w:rsidRDefault="002F527E" w:rsidP="00DC7575">
      <w:pPr>
        <w:spacing w:after="160" w:line="254" w:lineRule="auto"/>
        <w:rPr>
          <w:rFonts w:ascii="Verdana" w:hAnsi="Verdana"/>
          <w:sz w:val="24"/>
          <w:szCs w:val="24"/>
        </w:rPr>
      </w:pPr>
    </w:p>
    <w:p w14:paraId="71E29145" w14:textId="4D4D9D83" w:rsidR="00DC7575" w:rsidRDefault="00DC7575" w:rsidP="00DC7575">
      <w:pPr>
        <w:spacing w:after="160" w:line="252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Does CVS Pharmacy have product limits for COVID-19 </w:t>
      </w:r>
      <w:r w:rsidR="004F4E98">
        <w:rPr>
          <w:rFonts w:ascii="Verdana" w:hAnsi="Verdana"/>
          <w:b/>
          <w:bCs/>
          <w:sz w:val="24"/>
          <w:szCs w:val="24"/>
        </w:rPr>
        <w:t>at-home</w:t>
      </w:r>
      <w:r>
        <w:rPr>
          <w:rFonts w:ascii="Verdana" w:hAnsi="Verdana"/>
          <w:b/>
          <w:bCs/>
          <w:sz w:val="24"/>
          <w:szCs w:val="24"/>
        </w:rPr>
        <w:t xml:space="preserve"> tests?  </w:t>
      </w:r>
    </w:p>
    <w:p w14:paraId="1BEC0911" w14:textId="75B12731" w:rsidR="00DC7575" w:rsidRDefault="00DC7575" w:rsidP="00DC7575">
      <w:pPr>
        <w:spacing w:after="160" w:line="252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To ensure equitable access to tests both in store and digitally</w:t>
      </w:r>
      <w:r w:rsidR="00062BAB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limits may be applied based on supply.  Check with your local store or </w:t>
      </w:r>
      <w:r w:rsidR="00062BAB">
        <w:rPr>
          <w:rFonts w:ascii="Verdana" w:hAnsi="Verdana"/>
          <w:sz w:val="24"/>
          <w:szCs w:val="24"/>
        </w:rPr>
        <w:t>CVS</w:t>
      </w:r>
      <w:r>
        <w:rPr>
          <w:rFonts w:ascii="Verdana" w:hAnsi="Verdana"/>
          <w:sz w:val="24"/>
          <w:szCs w:val="24"/>
        </w:rPr>
        <w:t xml:space="preserve">.com for more information. </w:t>
      </w:r>
    </w:p>
    <w:p w14:paraId="49249489" w14:textId="77777777" w:rsidR="00DC7575" w:rsidRDefault="00DC7575" w:rsidP="00DC7575">
      <w:pPr>
        <w:spacing w:after="160" w:line="252" w:lineRule="auto"/>
        <w:rPr>
          <w:rFonts w:ascii="Verdana" w:hAnsi="Verdana"/>
          <w:b/>
          <w:bCs/>
          <w:sz w:val="24"/>
          <w:szCs w:val="24"/>
        </w:rPr>
      </w:pPr>
    </w:p>
    <w:p w14:paraId="40974529" w14:textId="77777777" w:rsidR="002F527E" w:rsidRDefault="002F527E" w:rsidP="00DC7575">
      <w:pPr>
        <w:spacing w:after="160" w:line="252" w:lineRule="auto"/>
        <w:rPr>
          <w:rFonts w:ascii="Verdana" w:hAnsi="Verdana"/>
          <w:b/>
          <w:bCs/>
          <w:sz w:val="24"/>
          <w:szCs w:val="24"/>
        </w:rPr>
      </w:pPr>
    </w:p>
    <w:p w14:paraId="1B6330ED" w14:textId="283988A0" w:rsidR="00DC7575" w:rsidRDefault="00DC7575" w:rsidP="00DC7575">
      <w:pPr>
        <w:spacing w:after="160" w:line="252" w:lineRule="auto"/>
        <w:rPr>
          <w:rFonts w:ascii="Verdana" w:eastAsiaTheme="minorEastAsia" w:hAnsi="Verdana" w:cstheme="minorBidi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Why are </w:t>
      </w:r>
      <w:r w:rsidR="004F4E98">
        <w:rPr>
          <w:rFonts w:ascii="Verdana" w:hAnsi="Verdana"/>
          <w:b/>
          <w:bCs/>
          <w:sz w:val="24"/>
          <w:szCs w:val="24"/>
        </w:rPr>
        <w:t>at-home</w:t>
      </w:r>
      <w:r>
        <w:rPr>
          <w:rFonts w:ascii="Verdana" w:hAnsi="Verdana"/>
          <w:b/>
          <w:bCs/>
          <w:sz w:val="24"/>
          <w:szCs w:val="24"/>
        </w:rPr>
        <w:t xml:space="preserve"> </w:t>
      </w:r>
      <w:r w:rsidR="00F43173">
        <w:rPr>
          <w:rFonts w:ascii="Verdana" w:hAnsi="Verdana"/>
          <w:b/>
          <w:bCs/>
          <w:sz w:val="24"/>
          <w:szCs w:val="24"/>
        </w:rPr>
        <w:t>COVID</w:t>
      </w:r>
      <w:r>
        <w:rPr>
          <w:rFonts w:ascii="Verdana" w:hAnsi="Verdana"/>
          <w:b/>
          <w:bCs/>
          <w:sz w:val="24"/>
          <w:szCs w:val="24"/>
        </w:rPr>
        <w:t xml:space="preserve">-19 tests difficult to find in retail locations?  </w:t>
      </w:r>
    </w:p>
    <w:p w14:paraId="4758AFD1" w14:textId="423B257C" w:rsidR="00DC7575" w:rsidRDefault="00DC7575" w:rsidP="00DC757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apologize, but currently we do not have an inventory list at stores. They are being shipped out continuously but best to check </w:t>
      </w:r>
      <w:r w:rsidR="00062BAB">
        <w:rPr>
          <w:rFonts w:ascii="Verdana" w:hAnsi="Verdana"/>
          <w:sz w:val="24"/>
          <w:szCs w:val="24"/>
        </w:rPr>
        <w:t xml:space="preserve">directly </w:t>
      </w:r>
      <w:r>
        <w:rPr>
          <w:rFonts w:ascii="Verdana" w:hAnsi="Verdana"/>
          <w:sz w:val="24"/>
          <w:szCs w:val="24"/>
        </w:rPr>
        <w:t xml:space="preserve">with stores in your area (applies to all retail stores not just CVS). </w:t>
      </w:r>
    </w:p>
    <w:p w14:paraId="65FD153C" w14:textId="77777777" w:rsidR="00DC7575" w:rsidRDefault="00DC7575" w:rsidP="00B44E68">
      <w:pPr>
        <w:spacing w:after="160" w:line="256" w:lineRule="auto"/>
        <w:rPr>
          <w:rFonts w:ascii="Verdana" w:hAnsi="Verdana"/>
          <w:sz w:val="24"/>
          <w:szCs w:val="24"/>
        </w:rPr>
      </w:pPr>
    </w:p>
    <w:p w14:paraId="5A96E133" w14:textId="6B526D03" w:rsidR="00B74E99" w:rsidRDefault="00B74E99" w:rsidP="00B74E99">
      <w:pPr>
        <w:spacing w:before="120" w:after="120"/>
        <w:jc w:val="right"/>
        <w:rPr>
          <w:rFonts w:ascii="Verdana" w:hAnsi="Verdana"/>
          <w:sz w:val="24"/>
          <w:szCs w:val="24"/>
        </w:rPr>
      </w:pPr>
      <w:hyperlink w:anchor="_top" w:history="1">
        <w:r w:rsidRPr="00A85031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430D0E" w14:paraId="676137DC" w14:textId="77777777" w:rsidTr="00B74E9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FF439FB" w14:textId="77777777" w:rsidR="00430D0E" w:rsidRDefault="00430D0E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58" w:name="_Toc93155265"/>
            <w:bookmarkStart w:id="59" w:name="_Toc208228785"/>
            <w:r>
              <w:rPr>
                <w:rFonts w:ascii="Verdana" w:hAnsi="Verdana"/>
                <w:i w:val="0"/>
              </w:rPr>
              <w:t>Related Documents</w:t>
            </w:r>
            <w:bookmarkEnd w:id="58"/>
            <w:bookmarkEnd w:id="59"/>
            <w:r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699AA8AA" w14:textId="72E9F8FF" w:rsidR="00FC3162" w:rsidRDefault="00170ED9" w:rsidP="008101F3">
      <w:pPr>
        <w:autoSpaceDE w:val="0"/>
        <w:autoSpaceDN w:val="0"/>
        <w:adjustRightInd w:val="0"/>
        <w:rPr>
          <w:rStyle w:val="Hyperlink"/>
          <w:rFonts w:ascii="Verdana" w:hAnsi="Verdana" w:cs="Verdana"/>
          <w:sz w:val="24"/>
          <w:szCs w:val="24"/>
        </w:rPr>
      </w:pPr>
      <w:hyperlink r:id="rId27" w:anchor="!/view?docid=c1f1028b-e42c-4b4f-a4cf-cc0b42c91606" w:history="1">
        <w:r w:rsidRPr="008101F3">
          <w:rPr>
            <w:rStyle w:val="Hyperlink"/>
            <w:rFonts w:ascii="Verdana" w:hAnsi="Verdana" w:cs="Verdana"/>
            <w:sz w:val="24"/>
            <w:szCs w:val="24"/>
          </w:rPr>
          <w:t>Customer Care Abbreviations, Definitions, and Terms Index (</w:t>
        </w:r>
        <w:r w:rsidR="00761BB7" w:rsidRPr="008101F3">
          <w:rPr>
            <w:rStyle w:val="Hyperlink"/>
            <w:rFonts w:ascii="Verdana" w:hAnsi="Verdana" w:cs="Verdana"/>
            <w:sz w:val="24"/>
            <w:szCs w:val="24"/>
          </w:rPr>
          <w:t>0</w:t>
        </w:r>
        <w:r w:rsidRPr="008101F3">
          <w:rPr>
            <w:rStyle w:val="Hyperlink"/>
            <w:rFonts w:ascii="Verdana" w:hAnsi="Verdana" w:cs="Verdana"/>
            <w:sz w:val="24"/>
            <w:szCs w:val="24"/>
          </w:rPr>
          <w:t>17428)</w:t>
        </w:r>
      </w:hyperlink>
    </w:p>
    <w:p w14:paraId="34812DEE" w14:textId="2F87E036" w:rsidR="00A25EA0" w:rsidRPr="006528DC" w:rsidRDefault="005B5B23" w:rsidP="008101F3">
      <w:pPr>
        <w:autoSpaceDE w:val="0"/>
        <w:autoSpaceDN w:val="0"/>
        <w:adjustRightInd w:val="0"/>
        <w:rPr>
          <w:rStyle w:val="Hyperlink"/>
          <w:rFonts w:ascii="Verdana" w:hAnsi="Verdana"/>
          <w:bCs/>
          <w:color w:val="auto"/>
          <w:sz w:val="24"/>
          <w:szCs w:val="24"/>
          <w:u w:val="none"/>
        </w:rPr>
      </w:pPr>
      <w:hyperlink r:id="rId28" w:anchor="!/view?docid=2b90ee41-2755-45df-9ec5-1241b989d91e" w:history="1">
        <w:r>
          <w:rPr>
            <w:rStyle w:val="Hyperlink"/>
            <w:rFonts w:ascii="Verdana" w:hAnsi="Verdana"/>
            <w:bCs/>
            <w:sz w:val="24"/>
            <w:szCs w:val="24"/>
          </w:rPr>
          <w:t>Submitting an Online Claim on Caremark.com for the COVID-19 At-Home Test (049265)</w:t>
        </w:r>
      </w:hyperlink>
    </w:p>
    <w:p w14:paraId="50BE8CED" w14:textId="1DFBF1C5" w:rsidR="00A25EA0" w:rsidRDefault="00A25EA0" w:rsidP="008101F3">
      <w:pPr>
        <w:autoSpaceDE w:val="0"/>
        <w:autoSpaceDN w:val="0"/>
        <w:adjustRightInd w:val="0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29" w:anchor="!/view?docid=c281dde6-a86e-451a-8828-9f2b98c17bb9" w:history="1">
        <w:r w:rsidRPr="001956F7">
          <w:rPr>
            <w:rStyle w:val="Hyperlink"/>
            <w:rFonts w:ascii="Verdana" w:eastAsia="Times New Roman" w:hAnsi="Verdana" w:cs="Times New Roman"/>
            <w:sz w:val="24"/>
            <w:szCs w:val="24"/>
          </w:rPr>
          <w:t>Compass - Identifying Paper Claims (050034)</w:t>
        </w:r>
      </w:hyperlink>
    </w:p>
    <w:p w14:paraId="4D6F5C0A" w14:textId="01E9CD29" w:rsidR="00A25EA0" w:rsidRPr="008101F3" w:rsidRDefault="00A25EA0" w:rsidP="006528DC">
      <w:pPr>
        <w:autoSpaceDE w:val="0"/>
        <w:autoSpaceDN w:val="0"/>
        <w:adjustRightInd w:val="0"/>
        <w:rPr>
          <w:rFonts w:ascii="Verdana" w:hAnsi="Verdana"/>
          <w:b/>
          <w:sz w:val="24"/>
          <w:szCs w:val="24"/>
        </w:rPr>
      </w:pPr>
      <w:hyperlink r:id="rId30" w:anchor="!/view?docid=64f18e5a-4d56-4175-ba8e-e7d094e501d6" w:history="1">
        <w:r w:rsidRPr="009C20ED">
          <w:rPr>
            <w:rStyle w:val="Hyperlink"/>
            <w:rFonts w:ascii="Verdana" w:hAnsi="Verdana"/>
            <w:sz w:val="24"/>
            <w:szCs w:val="24"/>
          </w:rPr>
          <w:t>Compass - Create a Support Task (050031)</w:t>
        </w:r>
      </w:hyperlink>
    </w:p>
    <w:bookmarkStart w:id="60" w:name="OLE_LINK86"/>
    <w:p w14:paraId="6D457DE9" w14:textId="469CE815" w:rsidR="008C191D" w:rsidRPr="00D40F85" w:rsidRDefault="00A85031" w:rsidP="00F97952">
      <w:pPr>
        <w:spacing w:before="120" w:after="120"/>
        <w:jc w:val="righ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fldChar w:fldCharType="begin"/>
      </w:r>
      <w:r>
        <w:rPr>
          <w:rFonts w:ascii="Verdana" w:hAnsi="Verdana"/>
          <w:sz w:val="24"/>
          <w:szCs w:val="24"/>
        </w:rPr>
        <w:instrText xml:space="preserve"> HYPERLINK  \l "_top" </w:instrText>
      </w:r>
      <w:r>
        <w:rPr>
          <w:rFonts w:ascii="Verdana" w:hAnsi="Verdana"/>
          <w:sz w:val="24"/>
          <w:szCs w:val="24"/>
        </w:rPr>
      </w:r>
      <w:r>
        <w:rPr>
          <w:rFonts w:ascii="Verdana" w:hAnsi="Verdana"/>
          <w:sz w:val="24"/>
          <w:szCs w:val="24"/>
        </w:rPr>
        <w:fldChar w:fldCharType="separate"/>
      </w:r>
      <w:r w:rsidR="00B74E99" w:rsidRPr="00A85031">
        <w:rPr>
          <w:rStyle w:val="Hyperlink"/>
          <w:rFonts w:ascii="Verdana" w:hAnsi="Verdana"/>
          <w:sz w:val="24"/>
          <w:szCs w:val="24"/>
        </w:rPr>
        <w:t>Top of the Document</w:t>
      </w:r>
      <w:r>
        <w:rPr>
          <w:rFonts w:ascii="Verdana" w:hAnsi="Verdana"/>
          <w:sz w:val="24"/>
          <w:szCs w:val="24"/>
        </w:rPr>
        <w:fldChar w:fldCharType="end"/>
      </w:r>
    </w:p>
    <w:bookmarkEnd w:id="60"/>
    <w:p w14:paraId="1DFC5306" w14:textId="7C7F402C" w:rsidR="00F81783" w:rsidRPr="00D40F85" w:rsidRDefault="00F81783" w:rsidP="00F81783">
      <w:pPr>
        <w:jc w:val="right"/>
        <w:rPr>
          <w:rFonts w:ascii="Verdana" w:hAnsi="Verdana"/>
          <w:sz w:val="24"/>
          <w:szCs w:val="24"/>
        </w:rPr>
      </w:pPr>
    </w:p>
    <w:p w14:paraId="7409DEEC" w14:textId="77777777" w:rsidR="00710E68" w:rsidRPr="00720DBA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720DBA">
        <w:rPr>
          <w:rFonts w:ascii="Verdana" w:hAnsi="Verdana"/>
          <w:sz w:val="16"/>
          <w:szCs w:val="16"/>
        </w:rPr>
        <w:t xml:space="preserve">Not </w:t>
      </w:r>
      <w:r w:rsidR="00AF7A9F" w:rsidRPr="00720DBA">
        <w:rPr>
          <w:rFonts w:ascii="Verdana" w:hAnsi="Verdana"/>
          <w:sz w:val="16"/>
          <w:szCs w:val="16"/>
        </w:rPr>
        <w:t>to</w:t>
      </w:r>
      <w:r w:rsidRPr="00720DBA">
        <w:rPr>
          <w:rFonts w:ascii="Verdana" w:hAnsi="Verdana"/>
          <w:sz w:val="16"/>
          <w:szCs w:val="16"/>
        </w:rPr>
        <w:t xml:space="preserve"> Be Reproduced </w:t>
      </w:r>
      <w:r w:rsidR="00AF7A9F" w:rsidRPr="00720DBA">
        <w:rPr>
          <w:rFonts w:ascii="Verdana" w:hAnsi="Verdana"/>
          <w:sz w:val="16"/>
          <w:szCs w:val="16"/>
        </w:rPr>
        <w:t>or</w:t>
      </w:r>
      <w:r w:rsidRPr="00720DBA">
        <w:rPr>
          <w:rFonts w:ascii="Verdana" w:hAnsi="Verdana"/>
          <w:sz w:val="16"/>
          <w:szCs w:val="16"/>
        </w:rPr>
        <w:t xml:space="preserve"> Disclosed to Others </w:t>
      </w:r>
      <w:r w:rsidR="00AF7A9F" w:rsidRPr="00720DBA">
        <w:rPr>
          <w:rFonts w:ascii="Verdana" w:hAnsi="Verdana"/>
          <w:sz w:val="16"/>
          <w:szCs w:val="16"/>
        </w:rPr>
        <w:t>without</w:t>
      </w:r>
      <w:r w:rsidRPr="00720DBA">
        <w:rPr>
          <w:rFonts w:ascii="Verdana" w:hAnsi="Verdana"/>
          <w:sz w:val="16"/>
          <w:szCs w:val="16"/>
        </w:rPr>
        <w:t xml:space="preserve"> Prior Written Approval</w:t>
      </w:r>
    </w:p>
    <w:p w14:paraId="39BA0A75" w14:textId="77777777" w:rsidR="00710E68" w:rsidRPr="00720DBA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720DBA">
        <w:rPr>
          <w:rFonts w:ascii="Verdana" w:hAnsi="Verdana"/>
          <w:b/>
          <w:color w:val="000000"/>
          <w:sz w:val="16"/>
          <w:szCs w:val="16"/>
        </w:rPr>
        <w:t>ELEC</w:t>
      </w:r>
      <w:r w:rsidR="00B06C38" w:rsidRPr="00720DBA">
        <w:rPr>
          <w:rFonts w:ascii="Verdana" w:hAnsi="Verdana"/>
          <w:b/>
          <w:color w:val="000000"/>
          <w:sz w:val="16"/>
          <w:szCs w:val="16"/>
        </w:rPr>
        <w:t>TRONIC DATA = OFFICIAL VERSION /</w:t>
      </w:r>
      <w:r w:rsidRPr="00720DBA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B06C38" w:rsidRPr="00720DBA">
        <w:rPr>
          <w:rFonts w:ascii="Verdana" w:hAnsi="Verdana"/>
          <w:b/>
          <w:color w:val="000000"/>
          <w:sz w:val="16"/>
          <w:szCs w:val="16"/>
        </w:rPr>
        <w:t>=</w:t>
      </w:r>
      <w:r w:rsidRPr="00720DBA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312FF4C2" w14:textId="284A68BF" w:rsidR="005A64DA" w:rsidRPr="00D40F85" w:rsidRDefault="005A64DA" w:rsidP="00C247CB">
      <w:pPr>
        <w:jc w:val="center"/>
        <w:rPr>
          <w:rFonts w:ascii="Verdana" w:hAnsi="Verdana"/>
          <w:sz w:val="24"/>
          <w:szCs w:val="24"/>
        </w:rPr>
      </w:pPr>
    </w:p>
    <w:sectPr w:rsidR="005A64DA" w:rsidRPr="00D40F85" w:rsidSect="00556C4C">
      <w:footerReference w:type="default" r:id="rId31"/>
      <w:headerReference w:type="first" r:id="rId32"/>
      <w:footerReference w:type="first" r:id="rId3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68B2C" w14:textId="77777777" w:rsidR="00311DF0" w:rsidRDefault="00311DF0">
      <w:r>
        <w:separator/>
      </w:r>
    </w:p>
  </w:endnote>
  <w:endnote w:type="continuationSeparator" w:id="0">
    <w:p w14:paraId="186A304F" w14:textId="77777777" w:rsidR="00311DF0" w:rsidRDefault="00311DF0">
      <w:r>
        <w:continuationSeparator/>
      </w:r>
    </w:p>
  </w:endnote>
  <w:endnote w:type="continuationNotice" w:id="1">
    <w:p w14:paraId="77636C5D" w14:textId="77777777" w:rsidR="00311DF0" w:rsidRDefault="00311D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0E272" w14:textId="77777777" w:rsidR="0072161B" w:rsidRPr="00C32D18" w:rsidRDefault="0072161B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0FBFA" w14:textId="77777777" w:rsidR="0072161B" w:rsidRPr="00CD2229" w:rsidRDefault="0072161B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7B1CC" w14:textId="77777777" w:rsidR="00311DF0" w:rsidRDefault="00311DF0">
      <w:r>
        <w:separator/>
      </w:r>
    </w:p>
  </w:footnote>
  <w:footnote w:type="continuationSeparator" w:id="0">
    <w:p w14:paraId="0D0B382A" w14:textId="77777777" w:rsidR="00311DF0" w:rsidRDefault="00311DF0">
      <w:r>
        <w:continuationSeparator/>
      </w:r>
    </w:p>
  </w:footnote>
  <w:footnote w:type="continuationNotice" w:id="1">
    <w:p w14:paraId="114BF793" w14:textId="77777777" w:rsidR="00311DF0" w:rsidRDefault="00311D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CDFCC" w14:textId="77777777" w:rsidR="0072161B" w:rsidRDefault="0072161B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8.75pt;height:16.5pt" o:bullet="t">
        <v:imagedata r:id="rId1" o:title="Icon - Callout"/>
      </v:shape>
    </w:pict>
  </w:numPicBullet>
  <w:numPicBullet w:numPicBulletId="1">
    <w:pict>
      <v:shape id="_x0000_i1057" type="#_x0000_t75" style="width:18.75pt;height:16.5pt;visibility:visible" o:bullet="t">
        <v:imagedata r:id="rId2" o:title=""/>
      </v:shape>
    </w:pict>
  </w:numPicBullet>
  <w:abstractNum w:abstractNumId="0" w15:restartNumberingAfterBreak="0">
    <w:nsid w:val="006C5E35"/>
    <w:multiLevelType w:val="hybridMultilevel"/>
    <w:tmpl w:val="DE061340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1E71D1A"/>
    <w:multiLevelType w:val="hybridMultilevel"/>
    <w:tmpl w:val="55F63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02599"/>
    <w:multiLevelType w:val="hybridMultilevel"/>
    <w:tmpl w:val="E4761A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7A296A"/>
    <w:multiLevelType w:val="multilevel"/>
    <w:tmpl w:val="FA2E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974DA1"/>
    <w:multiLevelType w:val="hybridMultilevel"/>
    <w:tmpl w:val="DB12D66C"/>
    <w:lvl w:ilvl="0" w:tplc="6CC89A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821257"/>
    <w:multiLevelType w:val="hybridMultilevel"/>
    <w:tmpl w:val="A5541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A71DF3"/>
    <w:multiLevelType w:val="hybridMultilevel"/>
    <w:tmpl w:val="416E9950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 w15:restartNumberingAfterBreak="0">
    <w:nsid w:val="0A297DF9"/>
    <w:multiLevelType w:val="hybridMultilevel"/>
    <w:tmpl w:val="31A4D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350FA5"/>
    <w:multiLevelType w:val="hybridMultilevel"/>
    <w:tmpl w:val="CBE6F424"/>
    <w:lvl w:ilvl="0" w:tplc="3FE20F1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C73C4B"/>
    <w:multiLevelType w:val="hybridMultilevel"/>
    <w:tmpl w:val="8A8CB3BC"/>
    <w:lvl w:ilvl="0" w:tplc="3FE20F1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C43A5D"/>
    <w:multiLevelType w:val="hybridMultilevel"/>
    <w:tmpl w:val="467EC52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78A6E61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0F4C1712"/>
    <w:multiLevelType w:val="hybridMultilevel"/>
    <w:tmpl w:val="64160C34"/>
    <w:lvl w:ilvl="0" w:tplc="78A6E61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0FF97BC2"/>
    <w:multiLevelType w:val="hybridMultilevel"/>
    <w:tmpl w:val="4D621A04"/>
    <w:lvl w:ilvl="0" w:tplc="13587C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91857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E1CEED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3160F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276A958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51A4D5A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C456C7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94BEC60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97505382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0984CEE"/>
    <w:multiLevelType w:val="hybridMultilevel"/>
    <w:tmpl w:val="1F2A0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3D4700"/>
    <w:multiLevelType w:val="hybridMultilevel"/>
    <w:tmpl w:val="408A8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CF023A"/>
    <w:multiLevelType w:val="hybridMultilevel"/>
    <w:tmpl w:val="28F466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5591BA4"/>
    <w:multiLevelType w:val="hybridMultilevel"/>
    <w:tmpl w:val="2F6A7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8FA6830"/>
    <w:multiLevelType w:val="hybridMultilevel"/>
    <w:tmpl w:val="A2FC4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144B0E"/>
    <w:multiLevelType w:val="hybridMultilevel"/>
    <w:tmpl w:val="4F4A3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DE1FE1"/>
    <w:multiLevelType w:val="hybridMultilevel"/>
    <w:tmpl w:val="594C4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1D22F6"/>
    <w:multiLevelType w:val="hybridMultilevel"/>
    <w:tmpl w:val="C15EC0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27163724"/>
    <w:multiLevelType w:val="hybridMultilevel"/>
    <w:tmpl w:val="3E3AC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1572A8"/>
    <w:multiLevelType w:val="hybridMultilevel"/>
    <w:tmpl w:val="C41A8B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81A23EB"/>
    <w:multiLevelType w:val="hybridMultilevel"/>
    <w:tmpl w:val="E16C80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8212FE3"/>
    <w:multiLevelType w:val="hybridMultilevel"/>
    <w:tmpl w:val="372E69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D05BF1"/>
    <w:multiLevelType w:val="hybridMultilevel"/>
    <w:tmpl w:val="FF2AA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A11D36"/>
    <w:multiLevelType w:val="hybridMultilevel"/>
    <w:tmpl w:val="9F8C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AF82B48"/>
    <w:multiLevelType w:val="hybridMultilevel"/>
    <w:tmpl w:val="29D8AD96"/>
    <w:lvl w:ilvl="0" w:tplc="6CC89A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285308"/>
    <w:multiLevelType w:val="hybridMultilevel"/>
    <w:tmpl w:val="B1C0A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B4C4169"/>
    <w:multiLevelType w:val="hybridMultilevel"/>
    <w:tmpl w:val="DADA8C9A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31" w15:restartNumberingAfterBreak="0">
    <w:nsid w:val="2E982886"/>
    <w:multiLevelType w:val="hybridMultilevel"/>
    <w:tmpl w:val="9E50E1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2F482B3A"/>
    <w:multiLevelType w:val="hybridMultilevel"/>
    <w:tmpl w:val="1172AC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4253518"/>
    <w:multiLevelType w:val="hybridMultilevel"/>
    <w:tmpl w:val="3F200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4710987"/>
    <w:multiLevelType w:val="hybridMultilevel"/>
    <w:tmpl w:val="99FA9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8874E56"/>
    <w:multiLevelType w:val="hybridMultilevel"/>
    <w:tmpl w:val="311439D0"/>
    <w:lvl w:ilvl="0" w:tplc="3FE20F1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175148"/>
    <w:multiLevelType w:val="hybridMultilevel"/>
    <w:tmpl w:val="E61A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B4F018C"/>
    <w:multiLevelType w:val="hybridMultilevel"/>
    <w:tmpl w:val="18C0EE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3C6C3565"/>
    <w:multiLevelType w:val="hybridMultilevel"/>
    <w:tmpl w:val="5D5C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340DCD"/>
    <w:multiLevelType w:val="hybridMultilevel"/>
    <w:tmpl w:val="5140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10641A4"/>
    <w:multiLevelType w:val="multilevel"/>
    <w:tmpl w:val="E3BA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1F336AF"/>
    <w:multiLevelType w:val="hybridMultilevel"/>
    <w:tmpl w:val="4E3CD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2A60F2B"/>
    <w:multiLevelType w:val="hybridMultilevel"/>
    <w:tmpl w:val="49526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BC392B"/>
    <w:multiLevelType w:val="hybridMultilevel"/>
    <w:tmpl w:val="CA4A1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6C40C94"/>
    <w:multiLevelType w:val="hybridMultilevel"/>
    <w:tmpl w:val="5AB2C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0F91AFC"/>
    <w:multiLevelType w:val="hybridMultilevel"/>
    <w:tmpl w:val="090C7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221F1D"/>
    <w:multiLevelType w:val="multilevel"/>
    <w:tmpl w:val="C5C4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7C309C1"/>
    <w:multiLevelType w:val="hybridMultilevel"/>
    <w:tmpl w:val="E048CD4A"/>
    <w:lvl w:ilvl="0" w:tplc="01DA3FE0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8" w15:restartNumberingAfterBreak="0">
    <w:nsid w:val="59567F9A"/>
    <w:multiLevelType w:val="hybridMultilevel"/>
    <w:tmpl w:val="21529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9876026"/>
    <w:multiLevelType w:val="hybridMultilevel"/>
    <w:tmpl w:val="CCD0C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A5668C0"/>
    <w:multiLevelType w:val="hybridMultilevel"/>
    <w:tmpl w:val="18C82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DBA61BA"/>
    <w:multiLevelType w:val="hybridMultilevel"/>
    <w:tmpl w:val="763E8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5DE55307"/>
    <w:multiLevelType w:val="hybridMultilevel"/>
    <w:tmpl w:val="1532991C"/>
    <w:lvl w:ilvl="0" w:tplc="61BCE3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FE20F1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281C0A4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19CE25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88824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AA0E7C5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60766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BAEAF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31E81DB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61C16AEF"/>
    <w:multiLevelType w:val="hybridMultilevel"/>
    <w:tmpl w:val="0A68A3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631860FF"/>
    <w:multiLevelType w:val="hybridMultilevel"/>
    <w:tmpl w:val="C5561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3517567"/>
    <w:multiLevelType w:val="hybridMultilevel"/>
    <w:tmpl w:val="BA20146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38776F9"/>
    <w:multiLevelType w:val="hybridMultilevel"/>
    <w:tmpl w:val="1F043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53159EC"/>
    <w:multiLevelType w:val="multilevel"/>
    <w:tmpl w:val="E5E8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71F56F2"/>
    <w:multiLevelType w:val="hybridMultilevel"/>
    <w:tmpl w:val="199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C8916D0"/>
    <w:multiLevelType w:val="hybridMultilevel"/>
    <w:tmpl w:val="590C7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6F2D5AA3"/>
    <w:multiLevelType w:val="hybridMultilevel"/>
    <w:tmpl w:val="67B26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06E6C2D"/>
    <w:multiLevelType w:val="hybridMultilevel"/>
    <w:tmpl w:val="6E24B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6847058"/>
    <w:multiLevelType w:val="hybridMultilevel"/>
    <w:tmpl w:val="4F6A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7E90760"/>
    <w:multiLevelType w:val="hybridMultilevel"/>
    <w:tmpl w:val="4A367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8354D5E"/>
    <w:multiLevelType w:val="hybridMultilevel"/>
    <w:tmpl w:val="B1B27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93129E0"/>
    <w:multiLevelType w:val="hybridMultilevel"/>
    <w:tmpl w:val="818EB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9E47EA9"/>
    <w:multiLevelType w:val="hybridMultilevel"/>
    <w:tmpl w:val="ED546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A31071E"/>
    <w:multiLevelType w:val="hybridMultilevel"/>
    <w:tmpl w:val="4C8C2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D091095"/>
    <w:multiLevelType w:val="hybridMultilevel"/>
    <w:tmpl w:val="8ECA4E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9" w15:restartNumberingAfterBreak="0">
    <w:nsid w:val="7D240F20"/>
    <w:multiLevelType w:val="hybridMultilevel"/>
    <w:tmpl w:val="803E6556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E4163A5"/>
    <w:multiLevelType w:val="hybridMultilevel"/>
    <w:tmpl w:val="82AEE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E804690"/>
    <w:multiLevelType w:val="hybridMultilevel"/>
    <w:tmpl w:val="2EE43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590996">
    <w:abstractNumId w:val="9"/>
  </w:num>
  <w:num w:numId="2" w16cid:durableId="276717814">
    <w:abstractNumId w:val="2"/>
  </w:num>
  <w:num w:numId="3" w16cid:durableId="1836264847">
    <w:abstractNumId w:val="59"/>
  </w:num>
  <w:num w:numId="4" w16cid:durableId="2132899671">
    <w:abstractNumId w:val="24"/>
  </w:num>
  <w:num w:numId="5" w16cid:durableId="2034726797">
    <w:abstractNumId w:val="6"/>
  </w:num>
  <w:num w:numId="6" w16cid:durableId="1599673237">
    <w:abstractNumId w:val="71"/>
  </w:num>
  <w:num w:numId="7" w16cid:durableId="1434086854">
    <w:abstractNumId w:val="30"/>
  </w:num>
  <w:num w:numId="8" w16cid:durableId="1724330412">
    <w:abstractNumId w:val="41"/>
  </w:num>
  <w:num w:numId="9" w16cid:durableId="390544144">
    <w:abstractNumId w:val="55"/>
  </w:num>
  <w:num w:numId="10" w16cid:durableId="426119859">
    <w:abstractNumId w:val="60"/>
  </w:num>
  <w:num w:numId="11" w16cid:durableId="167211684">
    <w:abstractNumId w:val="25"/>
  </w:num>
  <w:num w:numId="12" w16cid:durableId="691147563">
    <w:abstractNumId w:val="61"/>
  </w:num>
  <w:num w:numId="13" w16cid:durableId="1394038821">
    <w:abstractNumId w:val="38"/>
  </w:num>
  <w:num w:numId="14" w16cid:durableId="567496763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17235694">
    <w:abstractNumId w:val="13"/>
  </w:num>
  <w:num w:numId="16" w16cid:durableId="1194071663">
    <w:abstractNumId w:val="52"/>
  </w:num>
  <w:num w:numId="17" w16cid:durableId="1407648215">
    <w:abstractNumId w:val="67"/>
  </w:num>
  <w:num w:numId="18" w16cid:durableId="1409884848">
    <w:abstractNumId w:val="22"/>
  </w:num>
  <w:num w:numId="19" w16cid:durableId="1301226100">
    <w:abstractNumId w:val="34"/>
  </w:num>
  <w:num w:numId="20" w16cid:durableId="368142788">
    <w:abstractNumId w:val="3"/>
  </w:num>
  <w:num w:numId="21" w16cid:durableId="918902678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97206139">
    <w:abstractNumId w:val="52"/>
  </w:num>
  <w:num w:numId="23" w16cid:durableId="1855681859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660117245">
    <w:abstractNumId w:val="35"/>
  </w:num>
  <w:num w:numId="25" w16cid:durableId="216862695">
    <w:abstractNumId w:val="52"/>
  </w:num>
  <w:num w:numId="26" w16cid:durableId="316999833">
    <w:abstractNumId w:val="22"/>
  </w:num>
  <w:num w:numId="27" w16cid:durableId="895240028">
    <w:abstractNumId w:val="64"/>
  </w:num>
  <w:num w:numId="28" w16cid:durableId="359208907">
    <w:abstractNumId w:val="23"/>
  </w:num>
  <w:num w:numId="29" w16cid:durableId="451444362">
    <w:abstractNumId w:val="17"/>
  </w:num>
  <w:num w:numId="30" w16cid:durableId="1776554877">
    <w:abstractNumId w:val="51"/>
  </w:num>
  <w:num w:numId="31" w16cid:durableId="1833520499">
    <w:abstractNumId w:val="10"/>
  </w:num>
  <w:num w:numId="32" w16cid:durableId="1478105383">
    <w:abstractNumId w:val="8"/>
  </w:num>
  <w:num w:numId="33" w16cid:durableId="414400193">
    <w:abstractNumId w:val="54"/>
  </w:num>
  <w:num w:numId="34" w16cid:durableId="125706308">
    <w:abstractNumId w:val="15"/>
  </w:num>
  <w:num w:numId="35" w16cid:durableId="651056519">
    <w:abstractNumId w:val="63"/>
  </w:num>
  <w:num w:numId="36" w16cid:durableId="1706372798">
    <w:abstractNumId w:val="26"/>
  </w:num>
  <w:num w:numId="37" w16cid:durableId="783580377">
    <w:abstractNumId w:val="49"/>
  </w:num>
  <w:num w:numId="38" w16cid:durableId="34887583">
    <w:abstractNumId w:val="5"/>
  </w:num>
  <w:num w:numId="39" w16cid:durableId="1425809255">
    <w:abstractNumId w:val="65"/>
  </w:num>
  <w:num w:numId="40" w16cid:durableId="1471436666">
    <w:abstractNumId w:val="27"/>
  </w:num>
  <w:num w:numId="41" w16cid:durableId="403382515">
    <w:abstractNumId w:val="62"/>
  </w:num>
  <w:num w:numId="42" w16cid:durableId="847132812">
    <w:abstractNumId w:val="68"/>
  </w:num>
  <w:num w:numId="43" w16cid:durableId="171603304">
    <w:abstractNumId w:val="50"/>
  </w:num>
  <w:num w:numId="44" w16cid:durableId="1580557559">
    <w:abstractNumId w:val="53"/>
  </w:num>
  <w:num w:numId="45" w16cid:durableId="731000798">
    <w:abstractNumId w:val="0"/>
  </w:num>
  <w:num w:numId="46" w16cid:durableId="472646280">
    <w:abstractNumId w:val="16"/>
  </w:num>
  <w:num w:numId="47" w16cid:durableId="1157264486">
    <w:abstractNumId w:val="37"/>
  </w:num>
  <w:num w:numId="48" w16cid:durableId="969360121">
    <w:abstractNumId w:val="31"/>
  </w:num>
  <w:num w:numId="49" w16cid:durableId="1053119601">
    <w:abstractNumId w:val="12"/>
  </w:num>
  <w:num w:numId="50" w16cid:durableId="1758793019">
    <w:abstractNumId w:val="11"/>
  </w:num>
  <w:num w:numId="51" w16cid:durableId="1768577398">
    <w:abstractNumId w:val="46"/>
  </w:num>
  <w:num w:numId="52" w16cid:durableId="1573196689">
    <w:abstractNumId w:val="66"/>
  </w:num>
  <w:num w:numId="53" w16cid:durableId="1450197771">
    <w:abstractNumId w:val="1"/>
  </w:num>
  <w:num w:numId="54" w16cid:durableId="1570116685">
    <w:abstractNumId w:val="36"/>
  </w:num>
  <w:num w:numId="55" w16cid:durableId="1739285691">
    <w:abstractNumId w:val="11"/>
  </w:num>
  <w:num w:numId="56" w16cid:durableId="6105417">
    <w:abstractNumId w:val="36"/>
  </w:num>
  <w:num w:numId="57" w16cid:durableId="82579891">
    <w:abstractNumId w:val="56"/>
  </w:num>
  <w:num w:numId="58" w16cid:durableId="1276211902">
    <w:abstractNumId w:val="48"/>
  </w:num>
  <w:num w:numId="59" w16cid:durableId="295257372">
    <w:abstractNumId w:val="20"/>
  </w:num>
  <w:num w:numId="60" w16cid:durableId="2075084528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50917663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1044327860">
    <w:abstractNumId w:val="11"/>
  </w:num>
  <w:num w:numId="63" w16cid:durableId="681512544">
    <w:abstractNumId w:val="43"/>
  </w:num>
  <w:num w:numId="64" w16cid:durableId="1941644966">
    <w:abstractNumId w:val="42"/>
  </w:num>
  <w:num w:numId="65" w16cid:durableId="1977371610">
    <w:abstractNumId w:val="39"/>
  </w:num>
  <w:num w:numId="66" w16cid:durableId="1211385384">
    <w:abstractNumId w:val="34"/>
  </w:num>
  <w:num w:numId="67" w16cid:durableId="1608150119">
    <w:abstractNumId w:val="58"/>
  </w:num>
  <w:num w:numId="68" w16cid:durableId="1291284156">
    <w:abstractNumId w:val="7"/>
  </w:num>
  <w:num w:numId="69" w16cid:durableId="1255355864">
    <w:abstractNumId w:val="18"/>
  </w:num>
  <w:num w:numId="70" w16cid:durableId="1305161904">
    <w:abstractNumId w:val="11"/>
  </w:num>
  <w:num w:numId="71" w16cid:durableId="1501697588">
    <w:abstractNumId w:val="42"/>
  </w:num>
  <w:num w:numId="72" w16cid:durableId="636842083">
    <w:abstractNumId w:val="19"/>
  </w:num>
  <w:num w:numId="73" w16cid:durableId="1978560308">
    <w:abstractNumId w:val="33"/>
  </w:num>
  <w:num w:numId="74" w16cid:durableId="1598638022">
    <w:abstractNumId w:val="32"/>
  </w:num>
  <w:num w:numId="75" w16cid:durableId="704597550">
    <w:abstractNumId w:val="21"/>
  </w:num>
  <w:num w:numId="76" w16cid:durableId="638608225">
    <w:abstractNumId w:val="47"/>
  </w:num>
  <w:num w:numId="77" w16cid:durableId="1426029066">
    <w:abstractNumId w:val="63"/>
  </w:num>
  <w:num w:numId="78" w16cid:durableId="318851494">
    <w:abstractNumId w:val="67"/>
  </w:num>
  <w:num w:numId="79" w16cid:durableId="1373533672">
    <w:abstractNumId w:val="66"/>
  </w:num>
  <w:num w:numId="80" w16cid:durableId="1192066333">
    <w:abstractNumId w:val="64"/>
  </w:num>
  <w:num w:numId="81" w16cid:durableId="1900314600">
    <w:abstractNumId w:val="18"/>
  </w:num>
  <w:num w:numId="82" w16cid:durableId="1058935721">
    <w:abstractNumId w:val="11"/>
  </w:num>
  <w:num w:numId="83" w16cid:durableId="1983147731">
    <w:abstractNumId w:val="14"/>
  </w:num>
  <w:num w:numId="84" w16cid:durableId="1804420921">
    <w:abstractNumId w:val="5"/>
  </w:num>
  <w:num w:numId="85" w16cid:durableId="1173033345">
    <w:abstractNumId w:val="11"/>
  </w:num>
  <w:num w:numId="86" w16cid:durableId="239024953">
    <w:abstractNumId w:val="4"/>
  </w:num>
  <w:num w:numId="87" w16cid:durableId="1742677054">
    <w:abstractNumId w:val="4"/>
  </w:num>
  <w:num w:numId="88" w16cid:durableId="494418920">
    <w:abstractNumId w:val="28"/>
  </w:num>
  <w:num w:numId="89" w16cid:durableId="1662348926">
    <w:abstractNumId w:val="62"/>
  </w:num>
  <w:num w:numId="90" w16cid:durableId="82800806">
    <w:abstractNumId w:val="44"/>
  </w:num>
  <w:num w:numId="91" w16cid:durableId="1645348488">
    <w:abstractNumId w:val="29"/>
  </w:num>
  <w:num w:numId="92" w16cid:durableId="868377737">
    <w:abstractNumId w:val="11"/>
  </w:num>
  <w:num w:numId="93" w16cid:durableId="911739581">
    <w:abstractNumId w:val="44"/>
  </w:num>
  <w:num w:numId="94" w16cid:durableId="831213463">
    <w:abstractNumId w:val="57"/>
  </w:num>
  <w:num w:numId="95" w16cid:durableId="1963530526">
    <w:abstractNumId w:val="40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6D21"/>
    <w:rsid w:val="000075D8"/>
    <w:rsid w:val="00015570"/>
    <w:rsid w:val="00015A2E"/>
    <w:rsid w:val="00024869"/>
    <w:rsid w:val="00024AA6"/>
    <w:rsid w:val="00032C81"/>
    <w:rsid w:val="00033F3E"/>
    <w:rsid w:val="00035BED"/>
    <w:rsid w:val="00035DDA"/>
    <w:rsid w:val="00042B9A"/>
    <w:rsid w:val="00047BA6"/>
    <w:rsid w:val="000507A1"/>
    <w:rsid w:val="00051720"/>
    <w:rsid w:val="00052E19"/>
    <w:rsid w:val="00052F19"/>
    <w:rsid w:val="00061AD2"/>
    <w:rsid w:val="00062BAB"/>
    <w:rsid w:val="000736EA"/>
    <w:rsid w:val="000761E7"/>
    <w:rsid w:val="0007741A"/>
    <w:rsid w:val="00077F64"/>
    <w:rsid w:val="00081E68"/>
    <w:rsid w:val="000863D4"/>
    <w:rsid w:val="0008665F"/>
    <w:rsid w:val="00086B81"/>
    <w:rsid w:val="0009070F"/>
    <w:rsid w:val="000911E9"/>
    <w:rsid w:val="00093DF1"/>
    <w:rsid w:val="00095AB5"/>
    <w:rsid w:val="00097CCF"/>
    <w:rsid w:val="000A11D9"/>
    <w:rsid w:val="000A24C9"/>
    <w:rsid w:val="000A5E5A"/>
    <w:rsid w:val="000A6B88"/>
    <w:rsid w:val="000A7523"/>
    <w:rsid w:val="000B2810"/>
    <w:rsid w:val="000B3C36"/>
    <w:rsid w:val="000B3C4C"/>
    <w:rsid w:val="000B656F"/>
    <w:rsid w:val="000B66F0"/>
    <w:rsid w:val="000B72DF"/>
    <w:rsid w:val="000B7B23"/>
    <w:rsid w:val="000C22D1"/>
    <w:rsid w:val="000C4034"/>
    <w:rsid w:val="000D1870"/>
    <w:rsid w:val="000D1C13"/>
    <w:rsid w:val="000D1EC5"/>
    <w:rsid w:val="000D2AA4"/>
    <w:rsid w:val="000D3925"/>
    <w:rsid w:val="000D4BA2"/>
    <w:rsid w:val="000D6714"/>
    <w:rsid w:val="000E107F"/>
    <w:rsid w:val="000E5C59"/>
    <w:rsid w:val="000E625D"/>
    <w:rsid w:val="000F0D1B"/>
    <w:rsid w:val="000F3081"/>
    <w:rsid w:val="000F4DD4"/>
    <w:rsid w:val="000F54AF"/>
    <w:rsid w:val="000F571B"/>
    <w:rsid w:val="000F63AC"/>
    <w:rsid w:val="000F6A6F"/>
    <w:rsid w:val="000F7356"/>
    <w:rsid w:val="001001C8"/>
    <w:rsid w:val="00100962"/>
    <w:rsid w:val="001010E1"/>
    <w:rsid w:val="001010ED"/>
    <w:rsid w:val="00103DA4"/>
    <w:rsid w:val="0010484C"/>
    <w:rsid w:val="00104CDE"/>
    <w:rsid w:val="00106F2D"/>
    <w:rsid w:val="00107C19"/>
    <w:rsid w:val="00110AA7"/>
    <w:rsid w:val="001134D2"/>
    <w:rsid w:val="00114C56"/>
    <w:rsid w:val="00115944"/>
    <w:rsid w:val="001176B8"/>
    <w:rsid w:val="0012373E"/>
    <w:rsid w:val="00123A7C"/>
    <w:rsid w:val="001245E4"/>
    <w:rsid w:val="00130DFC"/>
    <w:rsid w:val="001320F6"/>
    <w:rsid w:val="001360A5"/>
    <w:rsid w:val="0013638F"/>
    <w:rsid w:val="00140780"/>
    <w:rsid w:val="00141363"/>
    <w:rsid w:val="00141C9A"/>
    <w:rsid w:val="00156727"/>
    <w:rsid w:val="0015725D"/>
    <w:rsid w:val="00157BB2"/>
    <w:rsid w:val="001600B4"/>
    <w:rsid w:val="0016273A"/>
    <w:rsid w:val="001676FF"/>
    <w:rsid w:val="00170ED9"/>
    <w:rsid w:val="00173950"/>
    <w:rsid w:val="00176C4A"/>
    <w:rsid w:val="00177A2D"/>
    <w:rsid w:val="00181B1A"/>
    <w:rsid w:val="00185CC7"/>
    <w:rsid w:val="0019130B"/>
    <w:rsid w:val="0019255E"/>
    <w:rsid w:val="001956F7"/>
    <w:rsid w:val="001A2216"/>
    <w:rsid w:val="001A4E09"/>
    <w:rsid w:val="001A5256"/>
    <w:rsid w:val="001A5BF4"/>
    <w:rsid w:val="001A5C9A"/>
    <w:rsid w:val="001A6325"/>
    <w:rsid w:val="001A7056"/>
    <w:rsid w:val="001A78CC"/>
    <w:rsid w:val="001B1529"/>
    <w:rsid w:val="001B3879"/>
    <w:rsid w:val="001B4547"/>
    <w:rsid w:val="001B64E3"/>
    <w:rsid w:val="001B6E7E"/>
    <w:rsid w:val="001B7548"/>
    <w:rsid w:val="001C3765"/>
    <w:rsid w:val="001C778E"/>
    <w:rsid w:val="001C7B62"/>
    <w:rsid w:val="001D0B49"/>
    <w:rsid w:val="001D19F8"/>
    <w:rsid w:val="001D1BC2"/>
    <w:rsid w:val="001D4775"/>
    <w:rsid w:val="001D585F"/>
    <w:rsid w:val="001D77A5"/>
    <w:rsid w:val="001E35A1"/>
    <w:rsid w:val="001E423A"/>
    <w:rsid w:val="001E7746"/>
    <w:rsid w:val="001E77F5"/>
    <w:rsid w:val="001F0774"/>
    <w:rsid w:val="001F1218"/>
    <w:rsid w:val="001F38D6"/>
    <w:rsid w:val="001F4265"/>
    <w:rsid w:val="001F482F"/>
    <w:rsid w:val="001F5947"/>
    <w:rsid w:val="00200C57"/>
    <w:rsid w:val="002016B4"/>
    <w:rsid w:val="00203AB0"/>
    <w:rsid w:val="002055CF"/>
    <w:rsid w:val="00212B26"/>
    <w:rsid w:val="002153BB"/>
    <w:rsid w:val="00221A3C"/>
    <w:rsid w:val="00224149"/>
    <w:rsid w:val="002254A6"/>
    <w:rsid w:val="002261F8"/>
    <w:rsid w:val="00230B1A"/>
    <w:rsid w:val="00230CFF"/>
    <w:rsid w:val="00236D6B"/>
    <w:rsid w:val="00243EBB"/>
    <w:rsid w:val="00245279"/>
    <w:rsid w:val="00251774"/>
    <w:rsid w:val="00251FBA"/>
    <w:rsid w:val="0025234B"/>
    <w:rsid w:val="002530FE"/>
    <w:rsid w:val="00254ED2"/>
    <w:rsid w:val="00255BE4"/>
    <w:rsid w:val="00255C6B"/>
    <w:rsid w:val="0026126D"/>
    <w:rsid w:val="00262A1D"/>
    <w:rsid w:val="00263CD7"/>
    <w:rsid w:val="00263FC1"/>
    <w:rsid w:val="002651F1"/>
    <w:rsid w:val="00265D86"/>
    <w:rsid w:val="00271258"/>
    <w:rsid w:val="002750DC"/>
    <w:rsid w:val="00275983"/>
    <w:rsid w:val="002805D1"/>
    <w:rsid w:val="002822E2"/>
    <w:rsid w:val="00282AF2"/>
    <w:rsid w:val="0028473E"/>
    <w:rsid w:val="00291CE8"/>
    <w:rsid w:val="0029230F"/>
    <w:rsid w:val="00294157"/>
    <w:rsid w:val="0029458B"/>
    <w:rsid w:val="00296127"/>
    <w:rsid w:val="00296765"/>
    <w:rsid w:val="002A2161"/>
    <w:rsid w:val="002A3991"/>
    <w:rsid w:val="002A6860"/>
    <w:rsid w:val="002A727C"/>
    <w:rsid w:val="002B011C"/>
    <w:rsid w:val="002B2BFC"/>
    <w:rsid w:val="002B593E"/>
    <w:rsid w:val="002C0B77"/>
    <w:rsid w:val="002D38A6"/>
    <w:rsid w:val="002D4D65"/>
    <w:rsid w:val="002D5AC7"/>
    <w:rsid w:val="002D6DA9"/>
    <w:rsid w:val="002E106F"/>
    <w:rsid w:val="002E1C57"/>
    <w:rsid w:val="002E35A2"/>
    <w:rsid w:val="002E5277"/>
    <w:rsid w:val="002E5FE7"/>
    <w:rsid w:val="002E6186"/>
    <w:rsid w:val="002E6E58"/>
    <w:rsid w:val="002E6FE9"/>
    <w:rsid w:val="002F17CE"/>
    <w:rsid w:val="002F1F92"/>
    <w:rsid w:val="002F48A6"/>
    <w:rsid w:val="002F5255"/>
    <w:rsid w:val="002F527E"/>
    <w:rsid w:val="002F5591"/>
    <w:rsid w:val="002F6F9E"/>
    <w:rsid w:val="00300B61"/>
    <w:rsid w:val="00301B8A"/>
    <w:rsid w:val="00306A04"/>
    <w:rsid w:val="00311DF0"/>
    <w:rsid w:val="003123F2"/>
    <w:rsid w:val="00315577"/>
    <w:rsid w:val="00321BDB"/>
    <w:rsid w:val="0033143E"/>
    <w:rsid w:val="00332600"/>
    <w:rsid w:val="0034198A"/>
    <w:rsid w:val="003428CB"/>
    <w:rsid w:val="0034318F"/>
    <w:rsid w:val="00343BDE"/>
    <w:rsid w:val="00344EA8"/>
    <w:rsid w:val="0034552B"/>
    <w:rsid w:val="0034749C"/>
    <w:rsid w:val="003511B8"/>
    <w:rsid w:val="00360364"/>
    <w:rsid w:val="00360F7B"/>
    <w:rsid w:val="0036625B"/>
    <w:rsid w:val="003725A1"/>
    <w:rsid w:val="00375655"/>
    <w:rsid w:val="00376336"/>
    <w:rsid w:val="00377A67"/>
    <w:rsid w:val="00380C47"/>
    <w:rsid w:val="00381B1B"/>
    <w:rsid w:val="00383EB1"/>
    <w:rsid w:val="003868A2"/>
    <w:rsid w:val="00391E80"/>
    <w:rsid w:val="00392A5B"/>
    <w:rsid w:val="003955E3"/>
    <w:rsid w:val="003A0148"/>
    <w:rsid w:val="003A3F8E"/>
    <w:rsid w:val="003A6D70"/>
    <w:rsid w:val="003B0D49"/>
    <w:rsid w:val="003B1F86"/>
    <w:rsid w:val="003C4627"/>
    <w:rsid w:val="003C5383"/>
    <w:rsid w:val="003C6F2A"/>
    <w:rsid w:val="003D0819"/>
    <w:rsid w:val="003D1AC7"/>
    <w:rsid w:val="003D25D9"/>
    <w:rsid w:val="003D3492"/>
    <w:rsid w:val="003D4D6E"/>
    <w:rsid w:val="003D628C"/>
    <w:rsid w:val="003E1192"/>
    <w:rsid w:val="003E5607"/>
    <w:rsid w:val="003E6C1A"/>
    <w:rsid w:val="003E6E88"/>
    <w:rsid w:val="003E740F"/>
    <w:rsid w:val="003E7FD0"/>
    <w:rsid w:val="003F2B3D"/>
    <w:rsid w:val="003F3905"/>
    <w:rsid w:val="003F5228"/>
    <w:rsid w:val="003F778E"/>
    <w:rsid w:val="003F7BE1"/>
    <w:rsid w:val="00403F2B"/>
    <w:rsid w:val="00406130"/>
    <w:rsid w:val="0040640A"/>
    <w:rsid w:val="00406DB5"/>
    <w:rsid w:val="00411BD0"/>
    <w:rsid w:val="00413F59"/>
    <w:rsid w:val="004164B8"/>
    <w:rsid w:val="00417AAF"/>
    <w:rsid w:val="0042336D"/>
    <w:rsid w:val="0042460D"/>
    <w:rsid w:val="00427D23"/>
    <w:rsid w:val="00430D0E"/>
    <w:rsid w:val="00431CE2"/>
    <w:rsid w:val="00431EE3"/>
    <w:rsid w:val="00434770"/>
    <w:rsid w:val="00440E77"/>
    <w:rsid w:val="00447454"/>
    <w:rsid w:val="0045098D"/>
    <w:rsid w:val="00451D12"/>
    <w:rsid w:val="00452A6B"/>
    <w:rsid w:val="00455EDF"/>
    <w:rsid w:val="00457EAE"/>
    <w:rsid w:val="00467645"/>
    <w:rsid w:val="00467EF1"/>
    <w:rsid w:val="00467F43"/>
    <w:rsid w:val="004710CC"/>
    <w:rsid w:val="00471D47"/>
    <w:rsid w:val="00472034"/>
    <w:rsid w:val="004742A4"/>
    <w:rsid w:val="004768BE"/>
    <w:rsid w:val="00477F73"/>
    <w:rsid w:val="00482392"/>
    <w:rsid w:val="0048355A"/>
    <w:rsid w:val="0048399F"/>
    <w:rsid w:val="00484781"/>
    <w:rsid w:val="00484B1C"/>
    <w:rsid w:val="00486108"/>
    <w:rsid w:val="004872A6"/>
    <w:rsid w:val="0049045A"/>
    <w:rsid w:val="00490E4C"/>
    <w:rsid w:val="004912C6"/>
    <w:rsid w:val="00493889"/>
    <w:rsid w:val="004952E0"/>
    <w:rsid w:val="004A442C"/>
    <w:rsid w:val="004A589E"/>
    <w:rsid w:val="004A5DD9"/>
    <w:rsid w:val="004A6CAD"/>
    <w:rsid w:val="004B30D3"/>
    <w:rsid w:val="004B37B6"/>
    <w:rsid w:val="004B6A5B"/>
    <w:rsid w:val="004B7533"/>
    <w:rsid w:val="004C1510"/>
    <w:rsid w:val="004C2D5C"/>
    <w:rsid w:val="004C6A82"/>
    <w:rsid w:val="004D0AF2"/>
    <w:rsid w:val="004D19A5"/>
    <w:rsid w:val="004D3C53"/>
    <w:rsid w:val="004D4197"/>
    <w:rsid w:val="004D4362"/>
    <w:rsid w:val="004E0321"/>
    <w:rsid w:val="004E1B1D"/>
    <w:rsid w:val="004E256A"/>
    <w:rsid w:val="004E2DC8"/>
    <w:rsid w:val="004E417D"/>
    <w:rsid w:val="004E50FD"/>
    <w:rsid w:val="004F4E98"/>
    <w:rsid w:val="004F6538"/>
    <w:rsid w:val="004F7F34"/>
    <w:rsid w:val="0050063D"/>
    <w:rsid w:val="005048FF"/>
    <w:rsid w:val="00505588"/>
    <w:rsid w:val="00507D6F"/>
    <w:rsid w:val="00512104"/>
    <w:rsid w:val="00512486"/>
    <w:rsid w:val="00515614"/>
    <w:rsid w:val="00521A63"/>
    <w:rsid w:val="0052465B"/>
    <w:rsid w:val="00524CDD"/>
    <w:rsid w:val="00532FFA"/>
    <w:rsid w:val="00533A3D"/>
    <w:rsid w:val="00533B8F"/>
    <w:rsid w:val="00544BDF"/>
    <w:rsid w:val="00547590"/>
    <w:rsid w:val="00547C68"/>
    <w:rsid w:val="005519CD"/>
    <w:rsid w:val="0055226B"/>
    <w:rsid w:val="0055302C"/>
    <w:rsid w:val="00553444"/>
    <w:rsid w:val="00553D57"/>
    <w:rsid w:val="00556C4C"/>
    <w:rsid w:val="00563053"/>
    <w:rsid w:val="00565A58"/>
    <w:rsid w:val="00570503"/>
    <w:rsid w:val="005716B2"/>
    <w:rsid w:val="00577909"/>
    <w:rsid w:val="005810E0"/>
    <w:rsid w:val="00582E85"/>
    <w:rsid w:val="00585DC5"/>
    <w:rsid w:val="00587EE4"/>
    <w:rsid w:val="00590488"/>
    <w:rsid w:val="005910B5"/>
    <w:rsid w:val="0059391F"/>
    <w:rsid w:val="00594C69"/>
    <w:rsid w:val="0059631C"/>
    <w:rsid w:val="005A1330"/>
    <w:rsid w:val="005A1E13"/>
    <w:rsid w:val="005A1FAA"/>
    <w:rsid w:val="005A2274"/>
    <w:rsid w:val="005A4134"/>
    <w:rsid w:val="005A4841"/>
    <w:rsid w:val="005A4A27"/>
    <w:rsid w:val="005A4E06"/>
    <w:rsid w:val="005A6118"/>
    <w:rsid w:val="005A64DA"/>
    <w:rsid w:val="005B170E"/>
    <w:rsid w:val="005B446E"/>
    <w:rsid w:val="005B56FF"/>
    <w:rsid w:val="005B5B23"/>
    <w:rsid w:val="005B635E"/>
    <w:rsid w:val="005B6C37"/>
    <w:rsid w:val="005B79FA"/>
    <w:rsid w:val="005C14FC"/>
    <w:rsid w:val="005C1D83"/>
    <w:rsid w:val="005C475B"/>
    <w:rsid w:val="005C48FA"/>
    <w:rsid w:val="005C6427"/>
    <w:rsid w:val="005C7051"/>
    <w:rsid w:val="005D6EF3"/>
    <w:rsid w:val="005E1067"/>
    <w:rsid w:val="005E1152"/>
    <w:rsid w:val="005E650E"/>
    <w:rsid w:val="005F4329"/>
    <w:rsid w:val="00602721"/>
    <w:rsid w:val="00603237"/>
    <w:rsid w:val="006046A8"/>
    <w:rsid w:val="0061297C"/>
    <w:rsid w:val="00612B17"/>
    <w:rsid w:val="00621C3B"/>
    <w:rsid w:val="00622D77"/>
    <w:rsid w:val="00626236"/>
    <w:rsid w:val="00626515"/>
    <w:rsid w:val="006269C9"/>
    <w:rsid w:val="00626F11"/>
    <w:rsid w:val="00627425"/>
    <w:rsid w:val="00627F34"/>
    <w:rsid w:val="00632E29"/>
    <w:rsid w:val="00636393"/>
    <w:rsid w:val="00636B18"/>
    <w:rsid w:val="00637413"/>
    <w:rsid w:val="00637CA1"/>
    <w:rsid w:val="00641A22"/>
    <w:rsid w:val="006421AF"/>
    <w:rsid w:val="00645723"/>
    <w:rsid w:val="00647CDD"/>
    <w:rsid w:val="00650D0B"/>
    <w:rsid w:val="006528DC"/>
    <w:rsid w:val="006543A4"/>
    <w:rsid w:val="00660B1E"/>
    <w:rsid w:val="00662334"/>
    <w:rsid w:val="0066617F"/>
    <w:rsid w:val="00666A28"/>
    <w:rsid w:val="0067018B"/>
    <w:rsid w:val="0067062F"/>
    <w:rsid w:val="00673658"/>
    <w:rsid w:val="00674A16"/>
    <w:rsid w:val="006778C6"/>
    <w:rsid w:val="0068005A"/>
    <w:rsid w:val="00683028"/>
    <w:rsid w:val="00683A38"/>
    <w:rsid w:val="00686F89"/>
    <w:rsid w:val="006907F5"/>
    <w:rsid w:val="00691844"/>
    <w:rsid w:val="00691E10"/>
    <w:rsid w:val="00693636"/>
    <w:rsid w:val="00693A91"/>
    <w:rsid w:val="00693D10"/>
    <w:rsid w:val="006946C6"/>
    <w:rsid w:val="006A0481"/>
    <w:rsid w:val="006A127A"/>
    <w:rsid w:val="006A173E"/>
    <w:rsid w:val="006A2712"/>
    <w:rsid w:val="006A4576"/>
    <w:rsid w:val="006A6C8F"/>
    <w:rsid w:val="006A7EA8"/>
    <w:rsid w:val="006B4321"/>
    <w:rsid w:val="006B4903"/>
    <w:rsid w:val="006B70EE"/>
    <w:rsid w:val="006C189C"/>
    <w:rsid w:val="006C5E56"/>
    <w:rsid w:val="006C653F"/>
    <w:rsid w:val="006D3659"/>
    <w:rsid w:val="006D7856"/>
    <w:rsid w:val="006E3704"/>
    <w:rsid w:val="006E7D85"/>
    <w:rsid w:val="006F23D3"/>
    <w:rsid w:val="006F567E"/>
    <w:rsid w:val="006F5688"/>
    <w:rsid w:val="006F7DFC"/>
    <w:rsid w:val="00701DC0"/>
    <w:rsid w:val="00702CA2"/>
    <w:rsid w:val="00704AF2"/>
    <w:rsid w:val="007052F3"/>
    <w:rsid w:val="0070776C"/>
    <w:rsid w:val="007106DF"/>
    <w:rsid w:val="00710E68"/>
    <w:rsid w:val="00712C4D"/>
    <w:rsid w:val="00712DB1"/>
    <w:rsid w:val="00714BA0"/>
    <w:rsid w:val="0072007B"/>
    <w:rsid w:val="00720DBA"/>
    <w:rsid w:val="0072161B"/>
    <w:rsid w:val="007227BC"/>
    <w:rsid w:val="00722B6A"/>
    <w:rsid w:val="00723803"/>
    <w:rsid w:val="00725B82"/>
    <w:rsid w:val="007269B6"/>
    <w:rsid w:val="00726E7A"/>
    <w:rsid w:val="0073010C"/>
    <w:rsid w:val="0073294A"/>
    <w:rsid w:val="00732E52"/>
    <w:rsid w:val="00734510"/>
    <w:rsid w:val="00736607"/>
    <w:rsid w:val="00736C32"/>
    <w:rsid w:val="00743967"/>
    <w:rsid w:val="00752801"/>
    <w:rsid w:val="007529DE"/>
    <w:rsid w:val="007539B7"/>
    <w:rsid w:val="00755499"/>
    <w:rsid w:val="007575E5"/>
    <w:rsid w:val="00761BB7"/>
    <w:rsid w:val="007622DE"/>
    <w:rsid w:val="00764AD3"/>
    <w:rsid w:val="007660CE"/>
    <w:rsid w:val="00776286"/>
    <w:rsid w:val="00780682"/>
    <w:rsid w:val="00781416"/>
    <w:rsid w:val="0078256D"/>
    <w:rsid w:val="00785118"/>
    <w:rsid w:val="00785C47"/>
    <w:rsid w:val="00786BEB"/>
    <w:rsid w:val="00787A45"/>
    <w:rsid w:val="00791E3B"/>
    <w:rsid w:val="00793C91"/>
    <w:rsid w:val="00797835"/>
    <w:rsid w:val="007A31F7"/>
    <w:rsid w:val="007A403E"/>
    <w:rsid w:val="007A52EC"/>
    <w:rsid w:val="007A6B1C"/>
    <w:rsid w:val="007A75EA"/>
    <w:rsid w:val="007C75FF"/>
    <w:rsid w:val="007C77DD"/>
    <w:rsid w:val="007D1DC2"/>
    <w:rsid w:val="007D2852"/>
    <w:rsid w:val="007D303F"/>
    <w:rsid w:val="007D323C"/>
    <w:rsid w:val="007E25C1"/>
    <w:rsid w:val="007E3EA6"/>
    <w:rsid w:val="007F04AB"/>
    <w:rsid w:val="007F1545"/>
    <w:rsid w:val="007F5CEC"/>
    <w:rsid w:val="007F61AC"/>
    <w:rsid w:val="00801C11"/>
    <w:rsid w:val="00803AE3"/>
    <w:rsid w:val="008042E1"/>
    <w:rsid w:val="00804D63"/>
    <w:rsid w:val="00806B9D"/>
    <w:rsid w:val="00806D0F"/>
    <w:rsid w:val="00807AFB"/>
    <w:rsid w:val="00807CE5"/>
    <w:rsid w:val="00807E4A"/>
    <w:rsid w:val="008101F3"/>
    <w:rsid w:val="00812777"/>
    <w:rsid w:val="00812DF0"/>
    <w:rsid w:val="00813351"/>
    <w:rsid w:val="00813F4E"/>
    <w:rsid w:val="008158F5"/>
    <w:rsid w:val="00816529"/>
    <w:rsid w:val="00821AC7"/>
    <w:rsid w:val="008230FA"/>
    <w:rsid w:val="00824C81"/>
    <w:rsid w:val="008268C3"/>
    <w:rsid w:val="0083137A"/>
    <w:rsid w:val="00836454"/>
    <w:rsid w:val="0084129E"/>
    <w:rsid w:val="00843390"/>
    <w:rsid w:val="008447EE"/>
    <w:rsid w:val="00846373"/>
    <w:rsid w:val="008468A1"/>
    <w:rsid w:val="00846ECB"/>
    <w:rsid w:val="00851929"/>
    <w:rsid w:val="008551A6"/>
    <w:rsid w:val="008568AE"/>
    <w:rsid w:val="00860590"/>
    <w:rsid w:val="00861316"/>
    <w:rsid w:val="008614E8"/>
    <w:rsid w:val="00863C24"/>
    <w:rsid w:val="00864F42"/>
    <w:rsid w:val="008669C0"/>
    <w:rsid w:val="00867EDF"/>
    <w:rsid w:val="00871E10"/>
    <w:rsid w:val="00871F15"/>
    <w:rsid w:val="0087207B"/>
    <w:rsid w:val="008734D7"/>
    <w:rsid w:val="00873FCB"/>
    <w:rsid w:val="008745B1"/>
    <w:rsid w:val="00874FAD"/>
    <w:rsid w:val="00875F0D"/>
    <w:rsid w:val="00876044"/>
    <w:rsid w:val="00877414"/>
    <w:rsid w:val="008825E7"/>
    <w:rsid w:val="00887E73"/>
    <w:rsid w:val="00890587"/>
    <w:rsid w:val="008906E4"/>
    <w:rsid w:val="00891C22"/>
    <w:rsid w:val="00891C93"/>
    <w:rsid w:val="0089277B"/>
    <w:rsid w:val="00893214"/>
    <w:rsid w:val="008949A8"/>
    <w:rsid w:val="00896FDB"/>
    <w:rsid w:val="008A02B1"/>
    <w:rsid w:val="008A03B7"/>
    <w:rsid w:val="008A5DF8"/>
    <w:rsid w:val="008B1F4A"/>
    <w:rsid w:val="008B4B2A"/>
    <w:rsid w:val="008B57D1"/>
    <w:rsid w:val="008B5A2C"/>
    <w:rsid w:val="008B7096"/>
    <w:rsid w:val="008C1480"/>
    <w:rsid w:val="008C191D"/>
    <w:rsid w:val="008C2197"/>
    <w:rsid w:val="008C317A"/>
    <w:rsid w:val="008C3493"/>
    <w:rsid w:val="008C5AC1"/>
    <w:rsid w:val="008D0793"/>
    <w:rsid w:val="008D11A6"/>
    <w:rsid w:val="008D1F7B"/>
    <w:rsid w:val="008D22DE"/>
    <w:rsid w:val="008D2462"/>
    <w:rsid w:val="008D2A7B"/>
    <w:rsid w:val="008D2D64"/>
    <w:rsid w:val="008D3764"/>
    <w:rsid w:val="008D5B67"/>
    <w:rsid w:val="008E0D1F"/>
    <w:rsid w:val="008E21BE"/>
    <w:rsid w:val="008E2E4E"/>
    <w:rsid w:val="008E4E42"/>
    <w:rsid w:val="008E7EF1"/>
    <w:rsid w:val="008F0C49"/>
    <w:rsid w:val="008F46E6"/>
    <w:rsid w:val="008F4A66"/>
    <w:rsid w:val="0090130E"/>
    <w:rsid w:val="009028AD"/>
    <w:rsid w:val="00902E07"/>
    <w:rsid w:val="0090782D"/>
    <w:rsid w:val="00910378"/>
    <w:rsid w:val="00912A42"/>
    <w:rsid w:val="009131CD"/>
    <w:rsid w:val="009133B3"/>
    <w:rsid w:val="00913B1B"/>
    <w:rsid w:val="00914CCE"/>
    <w:rsid w:val="00916195"/>
    <w:rsid w:val="00916520"/>
    <w:rsid w:val="00921933"/>
    <w:rsid w:val="00922232"/>
    <w:rsid w:val="00923943"/>
    <w:rsid w:val="00927861"/>
    <w:rsid w:val="009309EC"/>
    <w:rsid w:val="00934558"/>
    <w:rsid w:val="0094148C"/>
    <w:rsid w:val="00944132"/>
    <w:rsid w:val="0094532D"/>
    <w:rsid w:val="00947783"/>
    <w:rsid w:val="00947D56"/>
    <w:rsid w:val="0095409F"/>
    <w:rsid w:val="00954FE8"/>
    <w:rsid w:val="0096172B"/>
    <w:rsid w:val="009701E1"/>
    <w:rsid w:val="009726E0"/>
    <w:rsid w:val="00980F7C"/>
    <w:rsid w:val="00982572"/>
    <w:rsid w:val="009864E7"/>
    <w:rsid w:val="00990822"/>
    <w:rsid w:val="00991047"/>
    <w:rsid w:val="0099369A"/>
    <w:rsid w:val="009A0CAE"/>
    <w:rsid w:val="009A183D"/>
    <w:rsid w:val="009B0208"/>
    <w:rsid w:val="009B0AF6"/>
    <w:rsid w:val="009B1E80"/>
    <w:rsid w:val="009B268E"/>
    <w:rsid w:val="009B7A02"/>
    <w:rsid w:val="009C20ED"/>
    <w:rsid w:val="009C2DAA"/>
    <w:rsid w:val="009C4A31"/>
    <w:rsid w:val="009C4FA7"/>
    <w:rsid w:val="009C53E0"/>
    <w:rsid w:val="009C6CBB"/>
    <w:rsid w:val="009D4738"/>
    <w:rsid w:val="009D685F"/>
    <w:rsid w:val="009E00C2"/>
    <w:rsid w:val="009E038E"/>
    <w:rsid w:val="009E2F35"/>
    <w:rsid w:val="009E4D41"/>
    <w:rsid w:val="009E552C"/>
    <w:rsid w:val="009E6F08"/>
    <w:rsid w:val="009F013C"/>
    <w:rsid w:val="009F0FD4"/>
    <w:rsid w:val="009F6A5D"/>
    <w:rsid w:val="009F6FD2"/>
    <w:rsid w:val="009F7259"/>
    <w:rsid w:val="009F78D3"/>
    <w:rsid w:val="00A01ADD"/>
    <w:rsid w:val="00A01D01"/>
    <w:rsid w:val="00A0468D"/>
    <w:rsid w:val="00A10621"/>
    <w:rsid w:val="00A11B09"/>
    <w:rsid w:val="00A1215A"/>
    <w:rsid w:val="00A133E7"/>
    <w:rsid w:val="00A14465"/>
    <w:rsid w:val="00A14746"/>
    <w:rsid w:val="00A14CAA"/>
    <w:rsid w:val="00A15778"/>
    <w:rsid w:val="00A1635A"/>
    <w:rsid w:val="00A21766"/>
    <w:rsid w:val="00A21A0D"/>
    <w:rsid w:val="00A23D58"/>
    <w:rsid w:val="00A25EA0"/>
    <w:rsid w:val="00A26224"/>
    <w:rsid w:val="00A27938"/>
    <w:rsid w:val="00A36143"/>
    <w:rsid w:val="00A3648E"/>
    <w:rsid w:val="00A3690A"/>
    <w:rsid w:val="00A43B67"/>
    <w:rsid w:val="00A443CE"/>
    <w:rsid w:val="00A45354"/>
    <w:rsid w:val="00A4732A"/>
    <w:rsid w:val="00A51DE1"/>
    <w:rsid w:val="00A57D26"/>
    <w:rsid w:val="00A57F73"/>
    <w:rsid w:val="00A61261"/>
    <w:rsid w:val="00A6635C"/>
    <w:rsid w:val="00A66F38"/>
    <w:rsid w:val="00A7166B"/>
    <w:rsid w:val="00A72DEB"/>
    <w:rsid w:val="00A73FBF"/>
    <w:rsid w:val="00A800E3"/>
    <w:rsid w:val="00A816B8"/>
    <w:rsid w:val="00A81A65"/>
    <w:rsid w:val="00A81BD5"/>
    <w:rsid w:val="00A824A5"/>
    <w:rsid w:val="00A83AE3"/>
    <w:rsid w:val="00A83BA0"/>
    <w:rsid w:val="00A83F2B"/>
    <w:rsid w:val="00A84F18"/>
    <w:rsid w:val="00A85031"/>
    <w:rsid w:val="00A85045"/>
    <w:rsid w:val="00A862BF"/>
    <w:rsid w:val="00A87853"/>
    <w:rsid w:val="00A87A1A"/>
    <w:rsid w:val="00A95738"/>
    <w:rsid w:val="00A97B7D"/>
    <w:rsid w:val="00AA2252"/>
    <w:rsid w:val="00AA4825"/>
    <w:rsid w:val="00AA48C2"/>
    <w:rsid w:val="00AB0137"/>
    <w:rsid w:val="00AB33E1"/>
    <w:rsid w:val="00AB3647"/>
    <w:rsid w:val="00AB5784"/>
    <w:rsid w:val="00AC3F8D"/>
    <w:rsid w:val="00AC4214"/>
    <w:rsid w:val="00AC6E70"/>
    <w:rsid w:val="00AD1646"/>
    <w:rsid w:val="00AD592D"/>
    <w:rsid w:val="00AD6EE2"/>
    <w:rsid w:val="00AD7AB4"/>
    <w:rsid w:val="00AD7BB0"/>
    <w:rsid w:val="00AE1FA3"/>
    <w:rsid w:val="00AE40C2"/>
    <w:rsid w:val="00AE73DA"/>
    <w:rsid w:val="00AF038B"/>
    <w:rsid w:val="00AF6BCD"/>
    <w:rsid w:val="00AF74B7"/>
    <w:rsid w:val="00AF78FA"/>
    <w:rsid w:val="00AF7A9F"/>
    <w:rsid w:val="00B00AF1"/>
    <w:rsid w:val="00B04CE2"/>
    <w:rsid w:val="00B06C38"/>
    <w:rsid w:val="00B06C52"/>
    <w:rsid w:val="00B078F6"/>
    <w:rsid w:val="00B10D70"/>
    <w:rsid w:val="00B11267"/>
    <w:rsid w:val="00B231B8"/>
    <w:rsid w:val="00B235BC"/>
    <w:rsid w:val="00B235DC"/>
    <w:rsid w:val="00B236DD"/>
    <w:rsid w:val="00B26045"/>
    <w:rsid w:val="00B26534"/>
    <w:rsid w:val="00B31EA1"/>
    <w:rsid w:val="00B32836"/>
    <w:rsid w:val="00B32F90"/>
    <w:rsid w:val="00B34978"/>
    <w:rsid w:val="00B37A3C"/>
    <w:rsid w:val="00B40783"/>
    <w:rsid w:val="00B408AC"/>
    <w:rsid w:val="00B44C55"/>
    <w:rsid w:val="00B44E68"/>
    <w:rsid w:val="00B45EF9"/>
    <w:rsid w:val="00B46810"/>
    <w:rsid w:val="00B46A95"/>
    <w:rsid w:val="00B51054"/>
    <w:rsid w:val="00B5114C"/>
    <w:rsid w:val="00B5123C"/>
    <w:rsid w:val="00B521CC"/>
    <w:rsid w:val="00B53A1C"/>
    <w:rsid w:val="00B53ABF"/>
    <w:rsid w:val="00B544C2"/>
    <w:rsid w:val="00B54F83"/>
    <w:rsid w:val="00B552BE"/>
    <w:rsid w:val="00B5566F"/>
    <w:rsid w:val="00B55F57"/>
    <w:rsid w:val="00B6057A"/>
    <w:rsid w:val="00B630A6"/>
    <w:rsid w:val="00B635A7"/>
    <w:rsid w:val="00B65C14"/>
    <w:rsid w:val="00B67C93"/>
    <w:rsid w:val="00B70CC4"/>
    <w:rsid w:val="00B70F83"/>
    <w:rsid w:val="00B71AFA"/>
    <w:rsid w:val="00B73F05"/>
    <w:rsid w:val="00B7471F"/>
    <w:rsid w:val="00B74E99"/>
    <w:rsid w:val="00B77F1B"/>
    <w:rsid w:val="00B85E0D"/>
    <w:rsid w:val="00B95EFC"/>
    <w:rsid w:val="00B9764B"/>
    <w:rsid w:val="00BA1475"/>
    <w:rsid w:val="00BA3CEF"/>
    <w:rsid w:val="00BA5A6F"/>
    <w:rsid w:val="00BB02DE"/>
    <w:rsid w:val="00BB371A"/>
    <w:rsid w:val="00BB42D6"/>
    <w:rsid w:val="00BB4A0E"/>
    <w:rsid w:val="00BB6236"/>
    <w:rsid w:val="00BC2BD9"/>
    <w:rsid w:val="00BC37E4"/>
    <w:rsid w:val="00BC459D"/>
    <w:rsid w:val="00BC46E1"/>
    <w:rsid w:val="00BD3B83"/>
    <w:rsid w:val="00BD5E06"/>
    <w:rsid w:val="00BD7B25"/>
    <w:rsid w:val="00BE1AFF"/>
    <w:rsid w:val="00BE24D5"/>
    <w:rsid w:val="00BE33B3"/>
    <w:rsid w:val="00BE39F6"/>
    <w:rsid w:val="00BE3B22"/>
    <w:rsid w:val="00BE3EE1"/>
    <w:rsid w:val="00BE4B6E"/>
    <w:rsid w:val="00BF017E"/>
    <w:rsid w:val="00BF74E9"/>
    <w:rsid w:val="00C0035E"/>
    <w:rsid w:val="00C01C97"/>
    <w:rsid w:val="00C039F7"/>
    <w:rsid w:val="00C05224"/>
    <w:rsid w:val="00C10C71"/>
    <w:rsid w:val="00C12B48"/>
    <w:rsid w:val="00C14577"/>
    <w:rsid w:val="00C17839"/>
    <w:rsid w:val="00C22912"/>
    <w:rsid w:val="00C23BCF"/>
    <w:rsid w:val="00C247CB"/>
    <w:rsid w:val="00C27224"/>
    <w:rsid w:val="00C3176C"/>
    <w:rsid w:val="00C32D18"/>
    <w:rsid w:val="00C35127"/>
    <w:rsid w:val="00C360BD"/>
    <w:rsid w:val="00C4128E"/>
    <w:rsid w:val="00C413F0"/>
    <w:rsid w:val="00C41966"/>
    <w:rsid w:val="00C431CF"/>
    <w:rsid w:val="00C436E7"/>
    <w:rsid w:val="00C45BC9"/>
    <w:rsid w:val="00C476E1"/>
    <w:rsid w:val="00C522BE"/>
    <w:rsid w:val="00C52E77"/>
    <w:rsid w:val="00C5384C"/>
    <w:rsid w:val="00C54FC9"/>
    <w:rsid w:val="00C551CF"/>
    <w:rsid w:val="00C566B3"/>
    <w:rsid w:val="00C60EA1"/>
    <w:rsid w:val="00C61030"/>
    <w:rsid w:val="00C63BA1"/>
    <w:rsid w:val="00C64F1B"/>
    <w:rsid w:val="00C65249"/>
    <w:rsid w:val="00C67B32"/>
    <w:rsid w:val="00C72007"/>
    <w:rsid w:val="00C7247F"/>
    <w:rsid w:val="00C74B6F"/>
    <w:rsid w:val="00C75C83"/>
    <w:rsid w:val="00C80165"/>
    <w:rsid w:val="00C81215"/>
    <w:rsid w:val="00C816B3"/>
    <w:rsid w:val="00C837BA"/>
    <w:rsid w:val="00C87264"/>
    <w:rsid w:val="00C87498"/>
    <w:rsid w:val="00C92210"/>
    <w:rsid w:val="00C95346"/>
    <w:rsid w:val="00C95C34"/>
    <w:rsid w:val="00CA3B23"/>
    <w:rsid w:val="00CA5AF2"/>
    <w:rsid w:val="00CA62F6"/>
    <w:rsid w:val="00CA7B3E"/>
    <w:rsid w:val="00CB0531"/>
    <w:rsid w:val="00CB0C1D"/>
    <w:rsid w:val="00CC0762"/>
    <w:rsid w:val="00CC0A3B"/>
    <w:rsid w:val="00CC5713"/>
    <w:rsid w:val="00CC5AA2"/>
    <w:rsid w:val="00CC721A"/>
    <w:rsid w:val="00CC7A88"/>
    <w:rsid w:val="00CD0963"/>
    <w:rsid w:val="00CD3B01"/>
    <w:rsid w:val="00CD5C71"/>
    <w:rsid w:val="00CD694A"/>
    <w:rsid w:val="00CD751F"/>
    <w:rsid w:val="00CE05CA"/>
    <w:rsid w:val="00CE3D42"/>
    <w:rsid w:val="00CE53E6"/>
    <w:rsid w:val="00CE66B6"/>
    <w:rsid w:val="00CF1219"/>
    <w:rsid w:val="00CF1691"/>
    <w:rsid w:val="00CF539A"/>
    <w:rsid w:val="00CF6131"/>
    <w:rsid w:val="00D015BE"/>
    <w:rsid w:val="00D01937"/>
    <w:rsid w:val="00D06EAA"/>
    <w:rsid w:val="00D14A50"/>
    <w:rsid w:val="00D14BC2"/>
    <w:rsid w:val="00D16066"/>
    <w:rsid w:val="00D16A37"/>
    <w:rsid w:val="00D178A4"/>
    <w:rsid w:val="00D17DCA"/>
    <w:rsid w:val="00D21952"/>
    <w:rsid w:val="00D21A3C"/>
    <w:rsid w:val="00D24F47"/>
    <w:rsid w:val="00D26A27"/>
    <w:rsid w:val="00D3038B"/>
    <w:rsid w:val="00D317D7"/>
    <w:rsid w:val="00D33293"/>
    <w:rsid w:val="00D36733"/>
    <w:rsid w:val="00D40F85"/>
    <w:rsid w:val="00D41BCE"/>
    <w:rsid w:val="00D44F39"/>
    <w:rsid w:val="00D471B5"/>
    <w:rsid w:val="00D51DF9"/>
    <w:rsid w:val="00D56231"/>
    <w:rsid w:val="00D571DB"/>
    <w:rsid w:val="00D63ECB"/>
    <w:rsid w:val="00D63F33"/>
    <w:rsid w:val="00D659AB"/>
    <w:rsid w:val="00D66388"/>
    <w:rsid w:val="00D6774D"/>
    <w:rsid w:val="00D704D4"/>
    <w:rsid w:val="00D70D45"/>
    <w:rsid w:val="00D75191"/>
    <w:rsid w:val="00D80929"/>
    <w:rsid w:val="00D8310E"/>
    <w:rsid w:val="00D85254"/>
    <w:rsid w:val="00D85ED6"/>
    <w:rsid w:val="00D86825"/>
    <w:rsid w:val="00D91E17"/>
    <w:rsid w:val="00D9298E"/>
    <w:rsid w:val="00D92FCF"/>
    <w:rsid w:val="00D954B5"/>
    <w:rsid w:val="00D966CF"/>
    <w:rsid w:val="00DA2C56"/>
    <w:rsid w:val="00DA6553"/>
    <w:rsid w:val="00DB19B4"/>
    <w:rsid w:val="00DB7D1E"/>
    <w:rsid w:val="00DC1431"/>
    <w:rsid w:val="00DC4FFC"/>
    <w:rsid w:val="00DC7575"/>
    <w:rsid w:val="00DC7A26"/>
    <w:rsid w:val="00DD2AE0"/>
    <w:rsid w:val="00DD30B9"/>
    <w:rsid w:val="00DD52CC"/>
    <w:rsid w:val="00DE79F7"/>
    <w:rsid w:val="00DF0A5B"/>
    <w:rsid w:val="00DF6B41"/>
    <w:rsid w:val="00DF6BE4"/>
    <w:rsid w:val="00DF7880"/>
    <w:rsid w:val="00E00C66"/>
    <w:rsid w:val="00E01372"/>
    <w:rsid w:val="00E014B5"/>
    <w:rsid w:val="00E017E8"/>
    <w:rsid w:val="00E058F8"/>
    <w:rsid w:val="00E0665F"/>
    <w:rsid w:val="00E11129"/>
    <w:rsid w:val="00E112A7"/>
    <w:rsid w:val="00E13D8E"/>
    <w:rsid w:val="00E157BC"/>
    <w:rsid w:val="00E1594E"/>
    <w:rsid w:val="00E16C6A"/>
    <w:rsid w:val="00E17DCC"/>
    <w:rsid w:val="00E21B26"/>
    <w:rsid w:val="00E224DD"/>
    <w:rsid w:val="00E236AC"/>
    <w:rsid w:val="00E401EA"/>
    <w:rsid w:val="00E414EC"/>
    <w:rsid w:val="00E44A03"/>
    <w:rsid w:val="00E46E47"/>
    <w:rsid w:val="00E47A71"/>
    <w:rsid w:val="00E50E4A"/>
    <w:rsid w:val="00E55FDD"/>
    <w:rsid w:val="00E60CB9"/>
    <w:rsid w:val="00E629F4"/>
    <w:rsid w:val="00E6328E"/>
    <w:rsid w:val="00E650D0"/>
    <w:rsid w:val="00E65C46"/>
    <w:rsid w:val="00E65DF3"/>
    <w:rsid w:val="00E703FC"/>
    <w:rsid w:val="00E7340E"/>
    <w:rsid w:val="00E753FA"/>
    <w:rsid w:val="00E80536"/>
    <w:rsid w:val="00E84F18"/>
    <w:rsid w:val="00E901F7"/>
    <w:rsid w:val="00E91F5F"/>
    <w:rsid w:val="00E929F3"/>
    <w:rsid w:val="00E9450B"/>
    <w:rsid w:val="00E96355"/>
    <w:rsid w:val="00EA2F78"/>
    <w:rsid w:val="00EB1152"/>
    <w:rsid w:val="00EB12DD"/>
    <w:rsid w:val="00EB153E"/>
    <w:rsid w:val="00EB1F94"/>
    <w:rsid w:val="00EB250F"/>
    <w:rsid w:val="00EB57EB"/>
    <w:rsid w:val="00EB5A79"/>
    <w:rsid w:val="00EC2475"/>
    <w:rsid w:val="00EC640F"/>
    <w:rsid w:val="00EC68EF"/>
    <w:rsid w:val="00ED00EE"/>
    <w:rsid w:val="00ED01BD"/>
    <w:rsid w:val="00ED50CF"/>
    <w:rsid w:val="00EE2768"/>
    <w:rsid w:val="00EF7245"/>
    <w:rsid w:val="00EF7B70"/>
    <w:rsid w:val="00F06A82"/>
    <w:rsid w:val="00F1152F"/>
    <w:rsid w:val="00F207B3"/>
    <w:rsid w:val="00F20C10"/>
    <w:rsid w:val="00F23D3E"/>
    <w:rsid w:val="00F2674E"/>
    <w:rsid w:val="00F27690"/>
    <w:rsid w:val="00F27C15"/>
    <w:rsid w:val="00F35824"/>
    <w:rsid w:val="00F40DED"/>
    <w:rsid w:val="00F43173"/>
    <w:rsid w:val="00F43C28"/>
    <w:rsid w:val="00F45940"/>
    <w:rsid w:val="00F460F0"/>
    <w:rsid w:val="00F46113"/>
    <w:rsid w:val="00F46996"/>
    <w:rsid w:val="00F54566"/>
    <w:rsid w:val="00F5486B"/>
    <w:rsid w:val="00F566AD"/>
    <w:rsid w:val="00F56E6C"/>
    <w:rsid w:val="00F61B71"/>
    <w:rsid w:val="00F62BC4"/>
    <w:rsid w:val="00F64361"/>
    <w:rsid w:val="00F64D04"/>
    <w:rsid w:val="00F658E0"/>
    <w:rsid w:val="00F65CBB"/>
    <w:rsid w:val="00F65E0D"/>
    <w:rsid w:val="00F7058E"/>
    <w:rsid w:val="00F74C8F"/>
    <w:rsid w:val="00F7535A"/>
    <w:rsid w:val="00F77AA3"/>
    <w:rsid w:val="00F81783"/>
    <w:rsid w:val="00F820DA"/>
    <w:rsid w:val="00F82571"/>
    <w:rsid w:val="00F83ABE"/>
    <w:rsid w:val="00F855AB"/>
    <w:rsid w:val="00F859B7"/>
    <w:rsid w:val="00F866CD"/>
    <w:rsid w:val="00F877B4"/>
    <w:rsid w:val="00F90D32"/>
    <w:rsid w:val="00F97952"/>
    <w:rsid w:val="00FA0B03"/>
    <w:rsid w:val="00FA1941"/>
    <w:rsid w:val="00FA2D65"/>
    <w:rsid w:val="00FB0924"/>
    <w:rsid w:val="00FB28C4"/>
    <w:rsid w:val="00FB2D67"/>
    <w:rsid w:val="00FB3DBC"/>
    <w:rsid w:val="00FB5FA7"/>
    <w:rsid w:val="00FC1C44"/>
    <w:rsid w:val="00FC3162"/>
    <w:rsid w:val="00FC35E4"/>
    <w:rsid w:val="00FC3ECE"/>
    <w:rsid w:val="00FC52E9"/>
    <w:rsid w:val="00FD1743"/>
    <w:rsid w:val="00FE0517"/>
    <w:rsid w:val="00FE1E0E"/>
    <w:rsid w:val="00FF315F"/>
    <w:rsid w:val="00FF636B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BE2F5F"/>
  <w15:chartTrackingRefBased/>
  <w15:docId w15:val="{800F89BA-DAD2-402F-891A-6A90546C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3B83"/>
    <w:rPr>
      <w:rFonts w:ascii="Calibri" w:eastAsiaTheme="minorHAnsi" w:hAnsi="Calibri" w:cs="Calibri"/>
      <w:sz w:val="22"/>
      <w:szCs w:val="22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eastAsia="Times New Roman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rsid w:val="00BD7B25"/>
    <w:rPr>
      <w:rFonts w:ascii="Arial" w:eastAsia="Times New Roman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eastAsia="Times New Roman" w:hAnsi="Arial" w:cs="Times New Roman"/>
      <w:sz w:val="24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eastAsia="Times New Roman" w:hAnsi="Helvetica-Bold" w:cs="Times New Roman"/>
      <w:b/>
      <w:bCs/>
      <w:color w:val="000000"/>
      <w:sz w:val="36"/>
      <w:szCs w:val="24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ListParagraph">
    <w:name w:val="List Paragraph"/>
    <w:aliases w:val="Sapient_TableNumber"/>
    <w:basedOn w:val="Normal"/>
    <w:link w:val="ListParagraphChar"/>
    <w:uiPriority w:val="34"/>
    <w:qFormat/>
    <w:rsid w:val="00EF7B70"/>
    <w:pPr>
      <w:spacing w:after="200" w:line="276" w:lineRule="auto"/>
      <w:ind w:left="720"/>
      <w:contextualSpacing/>
    </w:pPr>
    <w:rPr>
      <w:rFonts w:eastAsia="Calibri" w:cs="Times New Roman"/>
    </w:rPr>
  </w:style>
  <w:style w:type="paragraph" w:styleId="TOC1">
    <w:name w:val="toc 1"/>
    <w:basedOn w:val="Normal"/>
    <w:next w:val="Normal"/>
    <w:autoRedefine/>
    <w:uiPriority w:val="39"/>
    <w:rsid w:val="00C23BCF"/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1C7B62"/>
    <w:pPr>
      <w:tabs>
        <w:tab w:val="right" w:leader="dot" w:pos="12950"/>
      </w:tabs>
    </w:pPr>
  </w:style>
  <w:style w:type="paragraph" w:styleId="BalloonText">
    <w:name w:val="Balloon Text"/>
    <w:basedOn w:val="Normal"/>
    <w:link w:val="BalloonTextChar"/>
    <w:rsid w:val="006A173E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A173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015570"/>
  </w:style>
  <w:style w:type="character" w:customStyle="1" w:styleId="content-id">
    <w:name w:val="content-id"/>
    <w:rsid w:val="00015570"/>
  </w:style>
  <w:style w:type="character" w:styleId="UnresolvedMention">
    <w:name w:val="Unresolved Mention"/>
    <w:basedOn w:val="DefaultParagraphFont"/>
    <w:uiPriority w:val="99"/>
    <w:semiHidden/>
    <w:unhideWhenUsed/>
    <w:rsid w:val="00EA2F78"/>
    <w:rPr>
      <w:color w:val="605E5C"/>
      <w:shd w:val="clear" w:color="auto" w:fill="E1DFDD"/>
    </w:rPr>
  </w:style>
  <w:style w:type="character" w:customStyle="1" w:styleId="ListParagraphChar">
    <w:name w:val="List Paragraph Char"/>
    <w:aliases w:val="Sapient_TableNumber Char"/>
    <w:basedOn w:val="DefaultParagraphFont"/>
    <w:link w:val="ListParagraph"/>
    <w:uiPriority w:val="34"/>
    <w:locked/>
    <w:rsid w:val="00650D0B"/>
    <w:rPr>
      <w:rFonts w:ascii="Calibri" w:eastAsia="Calibri" w:hAnsi="Calibri"/>
      <w:sz w:val="22"/>
      <w:szCs w:val="22"/>
    </w:rPr>
  </w:style>
  <w:style w:type="character" w:styleId="CommentReference">
    <w:name w:val="annotation reference"/>
    <w:basedOn w:val="DefaultParagraphFont"/>
    <w:rsid w:val="009E038E"/>
    <w:rPr>
      <w:sz w:val="16"/>
      <w:szCs w:val="16"/>
    </w:rPr>
  </w:style>
  <w:style w:type="paragraph" w:styleId="CommentText">
    <w:name w:val="annotation text"/>
    <w:basedOn w:val="Normal"/>
    <w:link w:val="CommentTextChar"/>
    <w:rsid w:val="009E038E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E038E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E03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E038E"/>
    <w:rPr>
      <w:b/>
      <w:bCs/>
    </w:rPr>
  </w:style>
  <w:style w:type="paragraph" w:styleId="Revision">
    <w:name w:val="Revision"/>
    <w:hidden/>
    <w:uiPriority w:val="99"/>
    <w:semiHidden/>
    <w:rsid w:val="009D685F"/>
    <w:rPr>
      <w:rFonts w:ascii="Calibri" w:eastAsiaTheme="minorHAnsi" w:hAnsi="Calibri" w:cs="Calibri"/>
      <w:sz w:val="22"/>
      <w:szCs w:val="22"/>
    </w:rPr>
  </w:style>
  <w:style w:type="paragraph" w:customStyle="1" w:styleId="paragraph">
    <w:name w:val="paragraph"/>
    <w:basedOn w:val="Normal"/>
    <w:rsid w:val="008949A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949A8"/>
  </w:style>
  <w:style w:type="character" w:customStyle="1" w:styleId="eop">
    <w:name w:val="eop"/>
    <w:basedOn w:val="DefaultParagraphFont"/>
    <w:rsid w:val="008949A8"/>
  </w:style>
  <w:style w:type="paragraph" w:styleId="NoSpacing">
    <w:name w:val="No Spacing"/>
    <w:uiPriority w:val="1"/>
    <w:qFormat/>
    <w:rsid w:val="00451D12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110">
      <w:bodyDiv w:val="1"/>
      <w:marLeft w:val="33"/>
      <w:marRight w:val="3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8188">
                  <w:marLeft w:val="2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8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8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768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://www.caremark.com" TargetMode="External"/><Relationship Id="rId26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www.caremark.com/content/dam/enterprise/headless/caremark/cmk/en/assets/claim-forms/claim-forms-bob/Covid_claim_form_English.pdf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aremark.com/content/dam/enterprise/headless/caremark/cmk/en/assets/claim-forms/claim-forms-bob/Covid_claim_form_English.pdf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EC1543B314D4F8991BC72C4D1DFE4" ma:contentTypeVersion="0" ma:contentTypeDescription="Create a new document." ma:contentTypeScope="" ma:versionID="6fe1c39461f18dbfb2d207ee7d09069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88BB2AF6-F82D-48F6-9A8E-8F26FCB86A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AB4B6E-E372-46B9-937A-E3F5117C73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48F0C9-B5B7-428F-9B8F-928FA25F6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10</TotalTime>
  <Pages>1</Pages>
  <Words>2903</Words>
  <Characters>16549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19414</CharactersWithSpaces>
  <SharedDoc>false</SharedDoc>
  <HLinks>
    <vt:vector size="234" baseType="variant">
      <vt:variant>
        <vt:i4>262192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1376333</vt:i4>
      </vt:variant>
      <vt:variant>
        <vt:i4>114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4784147</vt:i4>
      </vt:variant>
      <vt:variant>
        <vt:i4>111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!/view?docid=bdac0c67-5fee-47ba-a3aa-aab84900cf78</vt:lpwstr>
      </vt:variant>
      <vt:variant>
        <vt:i4>4849730</vt:i4>
      </vt:variant>
      <vt:variant>
        <vt:i4>108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!/view?docid=2b90ee41-2755-45df-9ec5-1241b989d91e</vt:lpwstr>
      </vt:variant>
      <vt:variant>
        <vt:i4>1769501</vt:i4>
      </vt:variant>
      <vt:variant>
        <vt:i4>105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!/view?docid=ab7d4937-9a3a-461e-813d-6a27bc6a0cb1</vt:lpwstr>
      </vt:variant>
      <vt:variant>
        <vt:i4>262192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4718667</vt:i4>
      </vt:variant>
      <vt:variant>
        <vt:i4>96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!/view?docid=4e81c6b3-9feb-442a-b625-508abf839729</vt:lpwstr>
      </vt:variant>
      <vt:variant>
        <vt:i4>4718667</vt:i4>
      </vt:variant>
      <vt:variant>
        <vt:i4>93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!/view?docid=4e81c6b3-9feb-442a-b625-508abf839729</vt:lpwstr>
      </vt:variant>
      <vt:variant>
        <vt:i4>1048653</vt:i4>
      </vt:variant>
      <vt:variant>
        <vt:i4>90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!/view?docid=531bdb49-5d03-46f6-83e6-4fdc0699cef4</vt:lpwstr>
      </vt:variant>
      <vt:variant>
        <vt:i4>2031685</vt:i4>
      </vt:variant>
      <vt:variant>
        <vt:i4>87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!/view?docid=3e2ac8e2-4c43-4d42-8cb0-1c3ed670f744</vt:lpwstr>
      </vt:variant>
      <vt:variant>
        <vt:i4>1048653</vt:i4>
      </vt:variant>
      <vt:variant>
        <vt:i4>84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!/view?docid=531bdb49-5d03-46f6-83e6-4fdc0699cef4</vt:lpwstr>
      </vt:variant>
      <vt:variant>
        <vt:i4>65564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ApprovedTests</vt:lpwstr>
      </vt:variant>
      <vt:variant>
        <vt:i4>65564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ApprovedTests</vt:lpwstr>
      </vt:variant>
      <vt:variant>
        <vt:i4>2031693</vt:i4>
      </vt:variant>
      <vt:variant>
        <vt:i4>75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!/view?docid=59c4e7fa-4a87-43c4-89cd-5d4f8c6c3421</vt:lpwstr>
      </vt:variant>
      <vt:variant>
        <vt:i4>4849730</vt:i4>
      </vt:variant>
      <vt:variant>
        <vt:i4>72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!/view?docid=2b90ee41-2755-45df-9ec5-1241b989d91e</vt:lpwstr>
      </vt:variant>
      <vt:variant>
        <vt:i4>1048653</vt:i4>
      </vt:variant>
      <vt:variant>
        <vt:i4>69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!/view?docid=531bdb49-5d03-46f6-83e6-4fdc0699cef4</vt:lpwstr>
      </vt:variant>
      <vt:variant>
        <vt:i4>7012465</vt:i4>
      </vt:variant>
      <vt:variant>
        <vt:i4>66</vt:i4>
      </vt:variant>
      <vt:variant>
        <vt:i4>0</vt:i4>
      </vt:variant>
      <vt:variant>
        <vt:i4>5</vt:i4>
      </vt:variant>
      <vt:variant>
        <vt:lpwstr>https://www.caremark.com/portal/asset/COVID-19_Test_Reimbursement_Claim_Form.pdf</vt:lpwstr>
      </vt:variant>
      <vt:variant>
        <vt:lpwstr/>
      </vt:variant>
      <vt:variant>
        <vt:i4>4849730</vt:i4>
      </vt:variant>
      <vt:variant>
        <vt:i4>63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!/view?docid=2b90ee41-2755-45df-9ec5-1241b989d91e</vt:lpwstr>
      </vt:variant>
      <vt:variant>
        <vt:i4>2031693</vt:i4>
      </vt:variant>
      <vt:variant>
        <vt:i4>60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!/view?docid=59c4e7fa-4a87-43c4-89cd-5d4f8c6c3421</vt:lpwstr>
      </vt:variant>
      <vt:variant>
        <vt:i4>4718667</vt:i4>
      </vt:variant>
      <vt:variant>
        <vt:i4>57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!/view?docid=4e81c6b3-9feb-442a-b625-508abf839729</vt:lpwstr>
      </vt:variant>
      <vt:variant>
        <vt:i4>4718667</vt:i4>
      </vt:variant>
      <vt:variant>
        <vt:i4>54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!/view?docid=4e81c6b3-9feb-442a-b625-508abf839729</vt:lpwstr>
      </vt:variant>
      <vt:variant>
        <vt:i4>262192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65564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ApprovedTests</vt:lpwstr>
      </vt:variant>
      <vt:variant>
        <vt:i4>2031693</vt:i4>
      </vt:variant>
      <vt:variant>
        <vt:i4>39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!/view?docid=59c4e7fa-4a87-43c4-89cd-5d4f8c6c3421</vt:lpwstr>
      </vt:variant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1179710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_Toc143085441</vt:lpwstr>
      </vt:variant>
      <vt:variant>
        <vt:i4>1179710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_Toc143085440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_Toc143085439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_Toc143085438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_Toc143085437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_Toc143085436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_Toc143085435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_Toc143085434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_Toc143085433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Davis, David P.</cp:lastModifiedBy>
  <cp:revision>9</cp:revision>
  <cp:lastPrinted>2007-01-03T18:56:00Z</cp:lastPrinted>
  <dcterms:created xsi:type="dcterms:W3CDTF">2025-09-08T17:51:00Z</dcterms:created>
  <dcterms:modified xsi:type="dcterms:W3CDTF">2025-09-08T18:03:00Z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2022-01-05T15:19:36Z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829caeb4-1730-4c51-b9db-51d08c23c3f2</vt:lpwstr>
  </property>
  <property fmtid="{D5CDD505-2E9C-101B-9397-08002B2CF9AE}" pid="8" name="MSIP_Label_67599526-06ca-49cc-9fa9-5307800a949a_ContentBits">
    <vt:lpwstr>0</vt:lpwstr>
  </property>
</Properties>
</file>