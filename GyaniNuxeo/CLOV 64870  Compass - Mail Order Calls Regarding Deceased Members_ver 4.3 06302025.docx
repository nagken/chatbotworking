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5F5D4" w14:textId="04A22DCB" w:rsidR="00B94269" w:rsidRDefault="007D4A24" w:rsidP="00AD49E5">
      <w:pPr>
        <w:pStyle w:val="Heading1"/>
        <w:spacing w:before="120" w:after="120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r w:rsidRPr="6DA9225F">
        <w:rPr>
          <w:rFonts w:ascii="Verdana" w:hAnsi="Verdana"/>
          <w:color w:val="auto"/>
          <w:sz w:val="36"/>
          <w:szCs w:val="36"/>
        </w:rPr>
        <w:t xml:space="preserve">Compass </w:t>
      </w:r>
      <w:r w:rsidR="00BB3F7F" w:rsidRPr="6DA9225F">
        <w:rPr>
          <w:rFonts w:ascii="Verdana" w:hAnsi="Verdana"/>
          <w:color w:val="auto"/>
          <w:sz w:val="36"/>
          <w:szCs w:val="36"/>
        </w:rPr>
        <w:t xml:space="preserve">- </w:t>
      </w:r>
      <w:r w:rsidR="00392BDC" w:rsidRPr="6DA9225F">
        <w:rPr>
          <w:rFonts w:ascii="Verdana" w:hAnsi="Verdana"/>
          <w:color w:val="auto"/>
          <w:sz w:val="36"/>
          <w:szCs w:val="36"/>
        </w:rPr>
        <w:t>Mail Order Calls Regarding Deceased Members</w:t>
      </w:r>
      <w:r w:rsidR="00E04EA1" w:rsidRPr="6DA9225F">
        <w:rPr>
          <w:rFonts w:ascii="Verdana" w:hAnsi="Verdana"/>
          <w:color w:val="auto"/>
          <w:sz w:val="36"/>
          <w:szCs w:val="36"/>
        </w:rPr>
        <w:t xml:space="preserve"> </w:t>
      </w:r>
      <w:r w:rsidR="0057598D" w:rsidRPr="6DA9225F">
        <w:rPr>
          <w:rFonts w:ascii="Verdana" w:hAnsi="Verdana"/>
          <w:color w:val="auto"/>
          <w:sz w:val="36"/>
          <w:szCs w:val="36"/>
        </w:rPr>
        <w:t xml:space="preserve"> </w:t>
      </w:r>
    </w:p>
    <w:p w14:paraId="58C0439F" w14:textId="77777777" w:rsidR="00AD49E5" w:rsidRDefault="00AD49E5" w:rsidP="00AD49E5">
      <w:pPr>
        <w:pStyle w:val="TOC2"/>
        <w:spacing w:before="120" w:after="120"/>
        <w:contextualSpacing/>
        <w:rPr>
          <w:rFonts w:ascii="Times New Roman" w:hAnsi="Times New Roman"/>
        </w:rPr>
      </w:pPr>
      <w:bookmarkStart w:id="1" w:name="OLE_LINK9"/>
    </w:p>
    <w:p w14:paraId="56E8D26C" w14:textId="37E0526D" w:rsidR="00A8421B" w:rsidRDefault="00D123DA" w:rsidP="00AD49E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07DAF">
        <w:rPr>
          <w:rFonts w:ascii="Times New Roman" w:hAnsi="Times New Roman"/>
        </w:rPr>
        <w:fldChar w:fldCharType="begin"/>
      </w:r>
      <w:r w:rsidRPr="00C07DAF">
        <w:instrText xml:space="preserve"> TOC \o "2-2" \n \p " " \h \z \u </w:instrText>
      </w:r>
      <w:r w:rsidRPr="00C07DAF">
        <w:rPr>
          <w:rFonts w:ascii="Times New Roman" w:hAnsi="Times New Roman"/>
        </w:rPr>
        <w:fldChar w:fldCharType="separate"/>
      </w:r>
      <w:hyperlink w:anchor="_Toc158893061" w:history="1">
        <w:r w:rsidR="00A8421B" w:rsidRPr="001352E7">
          <w:rPr>
            <w:rStyle w:val="Hyperlink"/>
            <w:noProof/>
          </w:rPr>
          <w:t>Express Empathy for Calls Regarding Deceased Members</w:t>
        </w:r>
      </w:hyperlink>
    </w:p>
    <w:p w14:paraId="3CDD6834" w14:textId="3BD9C930" w:rsidR="00A8421B" w:rsidRDefault="00A8421B" w:rsidP="00AD49E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893062" w:history="1">
        <w:r w:rsidRPr="001352E7">
          <w:rPr>
            <w:rStyle w:val="Hyperlink"/>
            <w:noProof/>
          </w:rPr>
          <w:t>Member Deceased But Showing Eligible in Compass</w:t>
        </w:r>
      </w:hyperlink>
    </w:p>
    <w:p w14:paraId="14F36D1B" w14:textId="25F88CE9" w:rsidR="00A8421B" w:rsidRDefault="00A8421B" w:rsidP="00AD49E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893063" w:history="1">
        <w:r w:rsidRPr="001352E7">
          <w:rPr>
            <w:rStyle w:val="Hyperlink"/>
            <w:noProof/>
          </w:rPr>
          <w:t>Return of Medication</w:t>
        </w:r>
      </w:hyperlink>
    </w:p>
    <w:p w14:paraId="59AD72F5" w14:textId="54A67724" w:rsidR="00A8421B" w:rsidRDefault="00A8421B" w:rsidP="00AD49E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893064" w:history="1">
        <w:r w:rsidRPr="001352E7">
          <w:rPr>
            <w:rStyle w:val="Hyperlink"/>
            <w:noProof/>
          </w:rPr>
          <w:t>Statement of Cost (SOC) Request for Deceased Member</w:t>
        </w:r>
      </w:hyperlink>
    </w:p>
    <w:p w14:paraId="6E200C26" w14:textId="4F337445" w:rsidR="00A8421B" w:rsidRDefault="00A8421B" w:rsidP="00AD49E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893065" w:history="1">
        <w:r w:rsidRPr="001352E7">
          <w:rPr>
            <w:rStyle w:val="Hyperlink"/>
            <w:noProof/>
          </w:rPr>
          <w:t>Mail Service Account Balances, Credits, and Reissue Checks for Deceased Payee</w:t>
        </w:r>
      </w:hyperlink>
    </w:p>
    <w:p w14:paraId="5E7F0444" w14:textId="1D7266B0" w:rsidR="00A8421B" w:rsidRDefault="00A8421B" w:rsidP="00AD49E5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893066" w:history="1">
        <w:r w:rsidRPr="001352E7">
          <w:rPr>
            <w:rStyle w:val="Hyperlink"/>
            <w:noProof/>
          </w:rPr>
          <w:t>Related Documents</w:t>
        </w:r>
      </w:hyperlink>
    </w:p>
    <w:p w14:paraId="387BFBA9" w14:textId="39F923AD" w:rsidR="0039234C" w:rsidRDefault="00D123DA" w:rsidP="00AD49E5">
      <w:pPr>
        <w:spacing w:before="120" w:after="120"/>
      </w:pPr>
      <w:r w:rsidRPr="00C07DAF">
        <w:fldChar w:fldCharType="end"/>
      </w:r>
    </w:p>
    <w:p w14:paraId="0A4C9591" w14:textId="04D05887" w:rsidR="00E82E63" w:rsidRDefault="00895088" w:rsidP="00AD49E5">
      <w:pPr>
        <w:spacing w:before="120" w:after="120"/>
        <w:rPr>
          <w:rStyle w:val="ui-provider"/>
        </w:rPr>
      </w:pPr>
      <w:r w:rsidRPr="009745D0">
        <w:rPr>
          <w:b/>
          <w:bCs/>
        </w:rPr>
        <w:t>Description:</w:t>
      </w:r>
      <w:r>
        <w:t xml:space="preserve">  </w:t>
      </w:r>
      <w:r>
        <w:rPr>
          <w:rStyle w:val="ui-provider"/>
        </w:rPr>
        <w:t xml:space="preserve">Provides the processes to use when a member </w:t>
      </w:r>
      <w:r w:rsidR="00BE2508">
        <w:rPr>
          <w:rStyle w:val="ui-provider"/>
        </w:rPr>
        <w:t>is deceased</w:t>
      </w:r>
      <w:r>
        <w:rPr>
          <w:rStyle w:val="ui-provider"/>
        </w:rPr>
        <w:t xml:space="preserve"> and a call is made to </w:t>
      </w:r>
      <w:r w:rsidR="007F7070">
        <w:rPr>
          <w:rStyle w:val="ui-provider"/>
        </w:rPr>
        <w:t>Mail Order</w:t>
      </w:r>
      <w:r>
        <w:rPr>
          <w:rStyle w:val="ui-provider"/>
        </w:rPr>
        <w:t xml:space="preserve"> to inform us.</w:t>
      </w:r>
    </w:p>
    <w:p w14:paraId="69622423" w14:textId="30E682F8" w:rsidR="00895088" w:rsidRDefault="00895088" w:rsidP="0073714A">
      <w:pPr>
        <w:spacing w:before="120" w:after="120"/>
        <w:rPr>
          <w:noProof/>
        </w:rPr>
      </w:pPr>
    </w:p>
    <w:p w14:paraId="2F61B02B" w14:textId="64E0B65C" w:rsidR="1404F6BE" w:rsidRDefault="1404F6BE" w:rsidP="0073714A">
      <w:pPr>
        <w:spacing w:before="120" w:after="120"/>
        <w:rPr>
          <w:noProof/>
        </w:rPr>
      </w:pPr>
      <w:r w:rsidRPr="525E86B6">
        <w:rPr>
          <w:rStyle w:val="ui-provider"/>
          <w:b/>
          <w:bCs/>
        </w:rPr>
        <w:t xml:space="preserve">Note: </w:t>
      </w:r>
      <w:r w:rsidRPr="525E86B6">
        <w:rPr>
          <w:rStyle w:val="ui-provider"/>
        </w:rPr>
        <w:t xml:space="preserve"> </w:t>
      </w:r>
      <w:r w:rsidRPr="525E86B6">
        <w:rPr>
          <w:noProof/>
        </w:rPr>
        <w:t xml:space="preserve">For Medicare D, refer to </w:t>
      </w:r>
      <w:hyperlink w:history="1">
        <w:hyperlink w:history="1">
          <w:hyperlink r:id="rId11" w:anchor="!/view?docid=03532634-0441-4503-8b66-d19f9eec0c32" w:history="1">
            <w:r w:rsidR="00F408A0">
              <w:rPr>
                <w:rStyle w:val="Hyperlink"/>
                <w:noProof/>
              </w:rPr>
              <w:t>Compass MED D - Deceased Beneficiary (065228)</w:t>
            </w:r>
          </w:hyperlink>
        </w:hyperlink>
      </w:hyperlink>
      <w:r w:rsidRPr="525E86B6">
        <w:rPr>
          <w:noProof/>
        </w:rPr>
        <w:t>.</w:t>
      </w:r>
    </w:p>
    <w:tbl>
      <w:tblPr>
        <w:tblStyle w:val="TableGrid"/>
        <w:tblW w:w="5000" w:type="pct"/>
        <w:tblInd w:w="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2950"/>
      </w:tblGrid>
      <w:tr w:rsidR="00FE0C02" w14:paraId="7E0CB8EE" w14:textId="77777777" w:rsidTr="009745D0">
        <w:tc>
          <w:tcPr>
            <w:tcW w:w="5000" w:type="pct"/>
            <w:shd w:val="clear" w:color="auto" w:fill="BFBFBF" w:themeFill="background1" w:themeFillShade="BF"/>
          </w:tcPr>
          <w:p w14:paraId="000294A2" w14:textId="0178FD97" w:rsidR="00FE0C02" w:rsidRDefault="00FE0C02" w:rsidP="0073714A">
            <w:pPr>
              <w:pStyle w:val="Heading2"/>
              <w:spacing w:before="120" w:after="120"/>
            </w:pPr>
            <w:bookmarkStart w:id="2" w:name="_Toc158893061"/>
            <w:r>
              <w:t>Express Empathy for Calls Regarding Deceased Members</w:t>
            </w:r>
            <w:bookmarkEnd w:id="2"/>
          </w:p>
        </w:tc>
      </w:tr>
    </w:tbl>
    <w:p w14:paraId="01DB968E" w14:textId="628A0A75" w:rsidR="001B2C81" w:rsidRPr="00CB79A4" w:rsidRDefault="00F1473D" w:rsidP="0073714A">
      <w:pPr>
        <w:spacing w:before="120" w:after="120"/>
        <w:rPr>
          <w:b/>
          <w:bCs/>
        </w:rPr>
      </w:pPr>
      <w:bookmarkStart w:id="3" w:name="_Overview"/>
      <w:bookmarkEnd w:id="3"/>
      <w:r>
        <w:rPr>
          <w:noProof/>
        </w:rPr>
        <w:drawing>
          <wp:inline distT="0" distB="0" distL="0" distR="0" wp14:anchorId="64C0053D" wp14:editId="2D6DD3C1">
            <wp:extent cx="304762" cy="304762"/>
            <wp:effectExtent l="0" t="0" r="635" b="635"/>
            <wp:docPr id="117246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64395" name="Picture 11724643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B2C81">
        <w:t>W</w:t>
      </w:r>
      <w:r w:rsidR="00F52B26">
        <w:t xml:space="preserve">hen handling a call </w:t>
      </w:r>
      <w:r w:rsidR="0094390D">
        <w:t>regarding</w:t>
      </w:r>
      <w:r w:rsidR="00F52B26">
        <w:t xml:space="preserve"> a deceased member</w:t>
      </w:r>
      <w:r w:rsidR="001B2C81">
        <w:t>, it’s impor</w:t>
      </w:r>
      <w:r w:rsidR="0094390D">
        <w:t>t</w:t>
      </w:r>
      <w:r w:rsidR="001B2C81">
        <w:t>ant</w:t>
      </w:r>
      <w:r w:rsidR="0094390D">
        <w:t xml:space="preserve"> </w:t>
      </w:r>
      <w:r w:rsidR="00476B1D">
        <w:t xml:space="preserve">to </w:t>
      </w:r>
      <w:r w:rsidR="001B2C81">
        <w:t>express</w:t>
      </w:r>
      <w:r w:rsidR="00F52B26">
        <w:t xml:space="preserve"> </w:t>
      </w:r>
      <w:r w:rsidR="001B2C81">
        <w:t>e</w:t>
      </w:r>
      <w:r w:rsidR="00F52B26">
        <w:t>mpathy</w:t>
      </w:r>
      <w:r w:rsidR="001B2C81">
        <w:t xml:space="preserve">. </w:t>
      </w:r>
      <w:r w:rsidR="00E15025">
        <w:t>Callers must still be authenticated</w:t>
      </w:r>
      <w:r w:rsidR="00A40259">
        <w:t>.</w:t>
      </w:r>
      <w:r w:rsidR="00792871">
        <w:t xml:space="preserve"> Refer to </w:t>
      </w:r>
      <w:hyperlink r:id="rId13" w:anchor="!/view?docid=80476f74-7dca-4548-bf35-185ca8d45c13" w:history="1">
        <w:r w:rsidR="00E427C2" w:rsidRPr="007B7465">
          <w:rPr>
            <w:rStyle w:val="Hyperlink"/>
          </w:rPr>
          <w:t>Compass - Guided Caller Authentication</w:t>
        </w:r>
        <w:r w:rsidR="007B7465" w:rsidRPr="007B7465">
          <w:rPr>
            <w:rStyle w:val="Hyperlink"/>
          </w:rPr>
          <w:t xml:space="preserve"> (050163).</w:t>
        </w:r>
      </w:hyperlink>
    </w:p>
    <w:p w14:paraId="1C22707E" w14:textId="3160B2AF" w:rsidR="00A8421B" w:rsidRDefault="00A8421B" w:rsidP="0073714A">
      <w:pPr>
        <w:spacing w:before="120" w:after="120"/>
        <w:rPr>
          <w:noProof/>
        </w:rPr>
      </w:pPr>
    </w:p>
    <w:p w14:paraId="640CB428" w14:textId="276D0340" w:rsidR="001B2C81" w:rsidRPr="00A8421B" w:rsidRDefault="001B2C81" w:rsidP="0073714A">
      <w:pPr>
        <w:spacing w:before="120" w:after="120"/>
        <w:rPr>
          <w:rFonts w:cstheme="minorHAnsi"/>
          <w:b/>
          <w:bCs/>
        </w:rPr>
      </w:pPr>
      <w:r w:rsidRPr="00A8421B">
        <w:rPr>
          <w:rFonts w:cstheme="minorHAnsi"/>
          <w:b/>
          <w:bCs/>
        </w:rPr>
        <w:t>E</w:t>
      </w:r>
      <w:r w:rsidR="00F52B26" w:rsidRPr="00A8421B">
        <w:rPr>
          <w:rFonts w:cstheme="minorHAnsi"/>
          <w:b/>
          <w:bCs/>
        </w:rPr>
        <w:t>xample</w:t>
      </w:r>
      <w:r w:rsidRPr="00A8421B">
        <w:rPr>
          <w:rFonts w:cstheme="minorHAnsi"/>
          <w:b/>
          <w:bCs/>
        </w:rPr>
        <w:t>s</w:t>
      </w:r>
      <w:r w:rsidR="00F52B26" w:rsidRPr="00A8421B">
        <w:rPr>
          <w:rFonts w:cstheme="minorHAnsi"/>
          <w:b/>
          <w:bCs/>
        </w:rPr>
        <w:t>:</w:t>
      </w:r>
    </w:p>
    <w:p w14:paraId="68F73B99" w14:textId="723A628B" w:rsidR="001B2C81" w:rsidRPr="00CB79A4" w:rsidRDefault="001B2C81" w:rsidP="0073714A">
      <w:pPr>
        <w:spacing w:before="120" w:after="120"/>
        <w:rPr>
          <w:rFonts w:cstheme="majorHAnsi"/>
        </w:rPr>
      </w:pPr>
      <w:r w:rsidRPr="00CB79A4">
        <w:rPr>
          <w:b/>
          <w:bCs/>
          <w:noProof/>
        </w:rPr>
        <w:drawing>
          <wp:inline distT="0" distB="0" distL="0" distR="0" wp14:anchorId="0B28508C" wp14:editId="47AAFB33">
            <wp:extent cx="238158" cy="20957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9A4">
        <w:t xml:space="preserve"> </w:t>
      </w:r>
      <w:bookmarkStart w:id="4" w:name="OLE_LINK12"/>
      <w:bookmarkStart w:id="5" w:name="OLE_LINK11"/>
      <w:r w:rsidR="00B12BC8" w:rsidRPr="00B12BC8">
        <w:t>I’m sorry you are going through th</w:t>
      </w:r>
      <w:r w:rsidR="00B12BC8">
        <w:t>is</w:t>
      </w:r>
      <w:r w:rsidR="00B12BC8" w:rsidRPr="00B12BC8">
        <w:t xml:space="preserve">. </w:t>
      </w:r>
      <w:r w:rsidR="00F52B26" w:rsidRPr="00CB79A4">
        <w:t>On behalf of CVS Caremark</w:t>
      </w:r>
      <w:r w:rsidRPr="00CB79A4">
        <w:t>,</w:t>
      </w:r>
      <w:r w:rsidR="00F52B26" w:rsidRPr="00CB79A4">
        <w:t xml:space="preserve"> please accept our </w:t>
      </w:r>
      <w:r w:rsidR="008F391D">
        <w:t xml:space="preserve">sincere </w:t>
      </w:r>
      <w:r w:rsidR="00F52B26" w:rsidRPr="00CB79A4">
        <w:t>condolences </w:t>
      </w:r>
      <w:r w:rsidRPr="00CB79A4">
        <w:t>for</w:t>
      </w:r>
      <w:r w:rsidR="00F52B26" w:rsidRPr="00CB79A4">
        <w:t xml:space="preserve"> your loss</w:t>
      </w:r>
      <w:r w:rsidRPr="00CB79A4">
        <w:t>.</w:t>
      </w:r>
      <w:bookmarkEnd w:id="4"/>
    </w:p>
    <w:bookmarkEnd w:id="5"/>
    <w:p w14:paraId="3932458C" w14:textId="5F54B624" w:rsidR="00293DE0" w:rsidRPr="00CB79A4" w:rsidRDefault="002C0456" w:rsidP="0073714A">
      <w:pPr>
        <w:spacing w:before="120" w:after="120"/>
        <w:rPr>
          <w:rFonts w:cstheme="majorHAnsi"/>
          <w:b/>
          <w:bCs/>
        </w:rPr>
      </w:pPr>
      <w:r>
        <w:pict w14:anchorId="39A658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" o:spid="_x0000_i1025" type="#_x0000_t75" style="width:18.75pt;height:16.5pt;visibility:visible">
            <v:imagedata r:id="rId15" o:title=""/>
          </v:shape>
        </w:pict>
      </w:r>
      <w:r w:rsidR="00CB79A4">
        <w:t xml:space="preserve"> </w:t>
      </w:r>
      <w:bookmarkStart w:id="6" w:name="OLE_LINK15"/>
      <w:r w:rsidR="00F52B26" w:rsidRPr="00CB79A4">
        <w:rPr>
          <w:rFonts w:cstheme="majorHAnsi"/>
        </w:rPr>
        <w:t xml:space="preserve">I am </w:t>
      </w:r>
      <w:r w:rsidR="002B651B">
        <w:rPr>
          <w:rFonts w:cstheme="majorHAnsi"/>
        </w:rPr>
        <w:t>deeply</w:t>
      </w:r>
      <w:r w:rsidR="002B651B" w:rsidRPr="00CB79A4">
        <w:rPr>
          <w:rFonts w:cstheme="majorHAnsi"/>
        </w:rPr>
        <w:t xml:space="preserve"> </w:t>
      </w:r>
      <w:r w:rsidR="00F52B26" w:rsidRPr="00CB79A4">
        <w:rPr>
          <w:rFonts w:cstheme="majorHAnsi"/>
        </w:rPr>
        <w:t>sorry for your loss</w:t>
      </w:r>
      <w:r w:rsidR="00627B34">
        <w:rPr>
          <w:rFonts w:cstheme="majorHAnsi"/>
        </w:rPr>
        <w:t>;</w:t>
      </w:r>
      <w:r w:rsidR="001B2C81" w:rsidRPr="00CB79A4">
        <w:rPr>
          <w:rFonts w:cstheme="majorHAnsi"/>
        </w:rPr>
        <w:t xml:space="preserve"> </w:t>
      </w:r>
      <w:r w:rsidR="001F4FFB" w:rsidRPr="001F4FFB">
        <w:rPr>
          <w:rFonts w:cstheme="majorHAnsi"/>
        </w:rPr>
        <w:t>I can understand this must be overwhelming</w:t>
      </w:r>
      <w:r w:rsidR="001F4FFB">
        <w:rPr>
          <w:rFonts w:cstheme="majorHAnsi"/>
        </w:rPr>
        <w:t xml:space="preserve"> </w:t>
      </w:r>
      <w:r w:rsidR="00F52B26" w:rsidRPr="00CB79A4">
        <w:rPr>
          <w:rFonts w:cstheme="majorHAnsi"/>
        </w:rPr>
        <w:t>and I’m here to help</w:t>
      </w:r>
      <w:r w:rsidR="00293DE0" w:rsidRPr="00CB79A4">
        <w:rPr>
          <w:rFonts w:cstheme="majorHAnsi"/>
        </w:rPr>
        <w:t xml:space="preserve"> with &lt;reason member is calling&gt;. </w:t>
      </w:r>
    </w:p>
    <w:bookmarkEnd w:id="6"/>
    <w:p w14:paraId="55FE9AF4" w14:textId="20973DB9" w:rsidR="00F52B26" w:rsidRPr="00CB79A4" w:rsidRDefault="00871CFC" w:rsidP="0073714A">
      <w:pPr>
        <w:spacing w:before="120" w:after="120"/>
        <w:rPr>
          <w:rFonts w:cstheme="majorHAnsi"/>
          <w:b/>
          <w:bCs/>
        </w:rPr>
      </w:pPr>
      <w:r w:rsidRPr="00CB79A4">
        <w:rPr>
          <w:rFonts w:cstheme="majorHAnsi"/>
          <w:b/>
          <w:bCs/>
          <w:noProof/>
        </w:rPr>
        <w:drawing>
          <wp:inline distT="0" distB="0" distL="0" distR="0" wp14:anchorId="1907FF95" wp14:editId="728BDBC7">
            <wp:extent cx="238158" cy="20957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9A4">
        <w:rPr>
          <w:rFonts w:cstheme="majorHAnsi"/>
        </w:rPr>
        <w:t xml:space="preserve"> </w:t>
      </w:r>
      <w:bookmarkStart w:id="7" w:name="OLE_LINK16"/>
      <w:bookmarkStart w:id="8" w:name="OLE_LINK8"/>
      <w:bookmarkStart w:id="9" w:name="OLE_LINK10"/>
      <w:r w:rsidR="00B12BC8" w:rsidRPr="00B12BC8">
        <w:rPr>
          <w:rFonts w:cstheme="majorHAnsi"/>
        </w:rPr>
        <w:t>I</w:t>
      </w:r>
      <w:r w:rsidR="00A02F34">
        <w:rPr>
          <w:rFonts w:cstheme="majorHAnsi"/>
        </w:rPr>
        <w:t>’</w:t>
      </w:r>
      <w:r w:rsidR="00B12BC8" w:rsidRPr="00B12BC8">
        <w:rPr>
          <w:rFonts w:cstheme="majorHAnsi"/>
        </w:rPr>
        <w:t xml:space="preserve">m so sorry to hear that. </w:t>
      </w:r>
      <w:r w:rsidR="005D40D7">
        <w:rPr>
          <w:rFonts w:cstheme="majorHAnsi"/>
        </w:rPr>
        <w:t>I realize this must be</w:t>
      </w:r>
      <w:r w:rsidR="00EB2667">
        <w:rPr>
          <w:rFonts w:cstheme="majorHAnsi"/>
        </w:rPr>
        <w:t xml:space="preserve"> a</w:t>
      </w:r>
      <w:r w:rsidR="005D40D7">
        <w:rPr>
          <w:rFonts w:cstheme="majorHAnsi"/>
        </w:rPr>
        <w:t xml:space="preserve"> very difficult</w:t>
      </w:r>
      <w:r w:rsidR="00EB2667">
        <w:rPr>
          <w:rFonts w:cstheme="majorHAnsi"/>
        </w:rPr>
        <w:t xml:space="preserve"> time</w:t>
      </w:r>
      <w:r w:rsidR="00856A54">
        <w:rPr>
          <w:rFonts w:cstheme="majorHAnsi"/>
        </w:rPr>
        <w:t xml:space="preserve">, </w:t>
      </w:r>
      <w:r w:rsidR="00D33EDF">
        <w:rPr>
          <w:rFonts w:cstheme="majorHAnsi"/>
        </w:rPr>
        <w:t>what can I do to help?</w:t>
      </w:r>
      <w:bookmarkEnd w:id="7"/>
      <w:bookmarkEnd w:id="8"/>
      <w:bookmarkEnd w:id="9"/>
    </w:p>
    <w:p w14:paraId="455CAC9F" w14:textId="77777777" w:rsidR="007F7070" w:rsidRDefault="007F7070" w:rsidP="0073714A">
      <w:pPr>
        <w:spacing w:before="120" w:after="120"/>
        <w:jc w:val="right"/>
      </w:pPr>
    </w:p>
    <w:p w14:paraId="714F39E5" w14:textId="7A789ADC" w:rsidR="00DE258B" w:rsidRDefault="00F52B26" w:rsidP="0073714A">
      <w:pPr>
        <w:spacing w:before="120" w:after="120"/>
        <w:jc w:val="right"/>
      </w:pPr>
      <w:hyperlink w:anchor="_top" w:history="1">
        <w:r w:rsidRPr="00C85B51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174C7" w14:paraId="4309260C" w14:textId="770A8771" w:rsidTr="00BE2508">
        <w:tc>
          <w:tcPr>
            <w:tcW w:w="5000" w:type="pct"/>
            <w:shd w:val="clear" w:color="auto" w:fill="BFBFBF" w:themeFill="background1" w:themeFillShade="BF"/>
          </w:tcPr>
          <w:p w14:paraId="12E05427" w14:textId="788492A5" w:rsidR="00C174C7" w:rsidRDefault="00C174C7" w:rsidP="0073714A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10" w:name="OLE_LINK26"/>
            <w:bookmarkStart w:id="11" w:name="_Toc158893062"/>
            <w:r>
              <w:rPr>
                <w:iCs w:val="0"/>
              </w:rPr>
              <w:t xml:space="preserve">Member Deceased </w:t>
            </w:r>
            <w:r w:rsidR="000964A3">
              <w:rPr>
                <w:iCs w:val="0"/>
              </w:rPr>
              <w:t>but</w:t>
            </w:r>
            <w:r>
              <w:rPr>
                <w:iCs w:val="0"/>
              </w:rPr>
              <w:t xml:space="preserve"> Showing Eligible in </w:t>
            </w:r>
            <w:bookmarkEnd w:id="10"/>
            <w:r w:rsidR="007D4A24">
              <w:rPr>
                <w:iCs w:val="0"/>
              </w:rPr>
              <w:t>Compass</w:t>
            </w:r>
            <w:bookmarkEnd w:id="11"/>
            <w:r w:rsidR="007D4A24">
              <w:rPr>
                <w:iCs w:val="0"/>
              </w:rPr>
              <w:t xml:space="preserve"> </w:t>
            </w:r>
          </w:p>
        </w:tc>
      </w:tr>
    </w:tbl>
    <w:p w14:paraId="04C8039C" w14:textId="77777777" w:rsidR="00AD49E5" w:rsidRDefault="00AD49E5" w:rsidP="0073714A">
      <w:pPr>
        <w:spacing w:before="120" w:after="120"/>
        <w:contextualSpacing/>
      </w:pPr>
    </w:p>
    <w:p w14:paraId="37E2D607" w14:textId="1C36FE57" w:rsidR="0025378D" w:rsidRDefault="00687962" w:rsidP="0073714A">
      <w:pPr>
        <w:spacing w:before="120" w:after="120"/>
      </w:pPr>
      <w: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2126"/>
      </w:tblGrid>
      <w:tr w:rsidR="00C93EF7" w:rsidRPr="008E028D" w14:paraId="715B4CF9" w14:textId="30B91E58" w:rsidTr="00BE2508">
        <w:tc>
          <w:tcPr>
            <w:tcW w:w="272" w:type="pct"/>
            <w:shd w:val="clear" w:color="auto" w:fill="D9D9D9" w:themeFill="background1" w:themeFillShade="D9"/>
          </w:tcPr>
          <w:p w14:paraId="315C05D1" w14:textId="4BCE897F" w:rsidR="0025378D" w:rsidRPr="008E028D" w:rsidRDefault="0025378D" w:rsidP="0073714A">
            <w:pPr>
              <w:spacing w:before="120" w:after="120"/>
              <w:jc w:val="center"/>
              <w:rPr>
                <w:b/>
                <w:bCs/>
              </w:rPr>
            </w:pPr>
            <w:r w:rsidRPr="008E028D">
              <w:rPr>
                <w:b/>
                <w:bCs/>
              </w:rPr>
              <w:t>Step</w:t>
            </w:r>
          </w:p>
        </w:tc>
        <w:tc>
          <w:tcPr>
            <w:tcW w:w="4728" w:type="pct"/>
            <w:shd w:val="clear" w:color="auto" w:fill="D9D9D9" w:themeFill="background1" w:themeFillShade="D9"/>
          </w:tcPr>
          <w:p w14:paraId="3257E790" w14:textId="6B081922" w:rsidR="0025378D" w:rsidRPr="008E028D" w:rsidRDefault="0025378D" w:rsidP="0073714A">
            <w:pPr>
              <w:spacing w:before="120" w:after="120"/>
              <w:jc w:val="center"/>
              <w:rPr>
                <w:b/>
                <w:bCs/>
              </w:rPr>
            </w:pPr>
            <w:r w:rsidRPr="008E028D">
              <w:rPr>
                <w:b/>
                <w:bCs/>
              </w:rPr>
              <w:t>Action</w:t>
            </w:r>
          </w:p>
        </w:tc>
      </w:tr>
      <w:tr w:rsidR="0025378D" w:rsidRPr="008E028D" w14:paraId="61D1F859" w14:textId="3D310EC8" w:rsidTr="00BE2508">
        <w:tc>
          <w:tcPr>
            <w:tcW w:w="272" w:type="pct"/>
          </w:tcPr>
          <w:p w14:paraId="56A4E3DB" w14:textId="1EF72F90" w:rsidR="0025378D" w:rsidRPr="008E028D" w:rsidRDefault="0025378D" w:rsidP="0073714A">
            <w:pPr>
              <w:spacing w:before="120" w:after="120"/>
              <w:jc w:val="center"/>
              <w:rPr>
                <w:b/>
                <w:bCs/>
              </w:rPr>
            </w:pPr>
            <w:r w:rsidRPr="008E028D">
              <w:rPr>
                <w:b/>
                <w:bCs/>
              </w:rPr>
              <w:t>1</w:t>
            </w:r>
          </w:p>
        </w:tc>
        <w:tc>
          <w:tcPr>
            <w:tcW w:w="4728" w:type="pct"/>
          </w:tcPr>
          <w:p w14:paraId="0EC6204E" w14:textId="75EA6BA8" w:rsidR="0025378D" w:rsidRPr="008E028D" w:rsidRDefault="0025378D" w:rsidP="0073714A">
            <w:pPr>
              <w:spacing w:before="120" w:after="120"/>
            </w:pPr>
            <w:r w:rsidRPr="008E028D">
              <w:t xml:space="preserve">Remind the caller that their </w:t>
            </w:r>
            <w:r w:rsidR="00687962">
              <w:t>C</w:t>
            </w:r>
            <w:r w:rsidRPr="008E028D">
              <w:t xml:space="preserve">lient’s </w:t>
            </w:r>
            <w:r w:rsidR="00687962">
              <w:t>B</w:t>
            </w:r>
            <w:r w:rsidRPr="008E028D">
              <w:t>enefits office should be notified.</w:t>
            </w:r>
          </w:p>
        </w:tc>
      </w:tr>
      <w:tr w:rsidR="0025378D" w:rsidRPr="008E028D" w14:paraId="6831640D" w14:textId="18D8A44B" w:rsidTr="00BE2508">
        <w:tc>
          <w:tcPr>
            <w:tcW w:w="272" w:type="pct"/>
          </w:tcPr>
          <w:p w14:paraId="4F314805" w14:textId="09806424" w:rsidR="0025378D" w:rsidRPr="008E028D" w:rsidRDefault="0025378D" w:rsidP="0073714A">
            <w:pPr>
              <w:spacing w:before="120" w:after="120"/>
              <w:jc w:val="center"/>
              <w:rPr>
                <w:b/>
                <w:bCs/>
              </w:rPr>
            </w:pPr>
            <w:r w:rsidRPr="008E028D">
              <w:rPr>
                <w:b/>
                <w:bCs/>
              </w:rPr>
              <w:t>2</w:t>
            </w:r>
          </w:p>
        </w:tc>
        <w:tc>
          <w:tcPr>
            <w:tcW w:w="4728" w:type="pct"/>
          </w:tcPr>
          <w:p w14:paraId="6A266EE2" w14:textId="42EFDC91" w:rsidR="0025378D" w:rsidRDefault="0025378D" w:rsidP="0073714A">
            <w:pPr>
              <w:spacing w:before="120" w:after="120"/>
            </w:pPr>
            <w:r w:rsidRPr="008E028D">
              <w:t xml:space="preserve">Add a </w:t>
            </w:r>
            <w:r w:rsidR="007D4A24">
              <w:t>Mail Order Alert</w:t>
            </w:r>
            <w:r w:rsidRPr="008E028D">
              <w:t xml:space="preserve"> </w:t>
            </w:r>
            <w:r w:rsidR="007D4A24">
              <w:t>to stop orders from shipping automatically</w:t>
            </w:r>
            <w:r w:rsidR="00687962">
              <w:t>.</w:t>
            </w:r>
          </w:p>
          <w:p w14:paraId="1E6A88AF" w14:textId="2CD6724B" w:rsidR="006F27C8" w:rsidRDefault="007D4A24" w:rsidP="0073714A">
            <w:pPr>
              <w:pStyle w:val="ListParagraph"/>
              <w:numPr>
                <w:ilvl w:val="0"/>
                <w:numId w:val="15"/>
              </w:numPr>
              <w:spacing w:before="120" w:after="120"/>
              <w:contextualSpacing w:val="0"/>
            </w:pPr>
            <w:r w:rsidRPr="003413ED">
              <w:rPr>
                <w:b/>
                <w:bCs/>
              </w:rPr>
              <w:t>Category:</w:t>
            </w:r>
            <w:r>
              <w:t xml:space="preserve"> </w:t>
            </w:r>
            <w:r w:rsidR="003413ED">
              <w:t xml:space="preserve"> </w:t>
            </w:r>
            <w:r>
              <w:t>Do Not Mail Prescription</w:t>
            </w:r>
          </w:p>
          <w:p w14:paraId="735549F3" w14:textId="39EB844F" w:rsidR="006F27C8" w:rsidRDefault="007D4A24" w:rsidP="0073714A">
            <w:pPr>
              <w:pStyle w:val="ListParagraph"/>
              <w:spacing w:before="120" w:after="120"/>
            </w:pPr>
            <w:proofErr w:type="gramStart"/>
            <w:r w:rsidRPr="006F27C8">
              <w:rPr>
                <w:b/>
                <w:bCs/>
              </w:rPr>
              <w:t>Sub Category</w:t>
            </w:r>
            <w:proofErr w:type="gramEnd"/>
            <w:r w:rsidRPr="006F27C8">
              <w:rPr>
                <w:b/>
                <w:bCs/>
              </w:rPr>
              <w:t>:</w:t>
            </w:r>
            <w:r>
              <w:t xml:space="preserve"> </w:t>
            </w:r>
            <w:r w:rsidR="5B55E325">
              <w:t xml:space="preserve"> </w:t>
            </w:r>
            <w:r>
              <w:t>Member is deceased</w:t>
            </w:r>
          </w:p>
          <w:p w14:paraId="0B7EB6F6" w14:textId="3FC43E70" w:rsidR="007D4A24" w:rsidRDefault="007D4A24" w:rsidP="0073714A">
            <w:pPr>
              <w:pStyle w:val="ListParagraph"/>
              <w:spacing w:before="120" w:after="120"/>
            </w:pPr>
          </w:p>
          <w:p w14:paraId="669C3650" w14:textId="32E895A1" w:rsidR="007D4A24" w:rsidRDefault="007D4A24" w:rsidP="0073714A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24D416E8" wp14:editId="538BB9D9">
                  <wp:extent cx="7074430" cy="24549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4430" cy="2454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0FDE2" w14:textId="77777777" w:rsidR="007D4A24" w:rsidRDefault="007D4A24" w:rsidP="0073714A">
            <w:pPr>
              <w:spacing w:before="120" w:after="120"/>
              <w:jc w:val="center"/>
            </w:pPr>
          </w:p>
          <w:p w14:paraId="3E15DFA4" w14:textId="626E2E5F" w:rsidR="007D4A24" w:rsidRPr="003413ED" w:rsidRDefault="007D4A24" w:rsidP="0073714A">
            <w:pPr>
              <w:spacing w:before="120" w:after="120"/>
            </w:pPr>
            <w:r w:rsidRPr="003413ED">
              <w:t xml:space="preserve">Refer to </w:t>
            </w:r>
            <w:hyperlink r:id="rId17" w:anchor="!/view?docid=36c941d2-25a6-4075-993d-f12deb31be18" w:history="1">
              <w:r w:rsidR="003002A3">
                <w:rPr>
                  <w:rStyle w:val="Hyperlink"/>
                  <w:shd w:val="clear" w:color="auto" w:fill="FFFFFF"/>
                </w:rPr>
                <w:t>Compass - Viewing, Adding, and Editing Alerts (054194)</w:t>
              </w:r>
            </w:hyperlink>
            <w:r w:rsidRPr="003413ED">
              <w:rPr>
                <w:color w:val="000000"/>
                <w:shd w:val="clear" w:color="auto" w:fill="FFFFFF"/>
              </w:rPr>
              <w:t xml:space="preserve"> as needed.</w:t>
            </w:r>
          </w:p>
        </w:tc>
      </w:tr>
      <w:tr w:rsidR="0025378D" w:rsidRPr="008E028D" w14:paraId="0AF9543D" w14:textId="233A16B7" w:rsidTr="00BE2508">
        <w:tc>
          <w:tcPr>
            <w:tcW w:w="272" w:type="pct"/>
          </w:tcPr>
          <w:p w14:paraId="49D83FE2" w14:textId="51FD63FA" w:rsidR="0025378D" w:rsidRPr="008E028D" w:rsidRDefault="0025378D" w:rsidP="0073714A">
            <w:pPr>
              <w:spacing w:before="120" w:after="120"/>
              <w:jc w:val="center"/>
              <w:rPr>
                <w:b/>
                <w:bCs/>
              </w:rPr>
            </w:pPr>
            <w:r w:rsidRPr="008E028D">
              <w:rPr>
                <w:b/>
                <w:bCs/>
              </w:rPr>
              <w:t>3</w:t>
            </w:r>
          </w:p>
        </w:tc>
        <w:tc>
          <w:tcPr>
            <w:tcW w:w="4728" w:type="pct"/>
          </w:tcPr>
          <w:p w14:paraId="660814C4" w14:textId="316C380A" w:rsidR="0025378D" w:rsidRDefault="0025378D" w:rsidP="0073714A">
            <w:pPr>
              <w:spacing w:before="120" w:after="120"/>
            </w:pPr>
            <w:r w:rsidRPr="008E028D">
              <w:t xml:space="preserve">Place all future orders </w:t>
            </w:r>
            <w:r w:rsidR="00164447" w:rsidRPr="00164447">
              <w:t>on hold</w:t>
            </w:r>
            <w:r w:rsidRPr="008E028D">
              <w:t xml:space="preserve"> until the line of eligibility can be closed. This includes any prescriptions enrolled in the auto renew and refill program.  </w:t>
            </w:r>
          </w:p>
          <w:p w14:paraId="1117F115" w14:textId="77777777" w:rsidR="007D4A24" w:rsidRDefault="007D4A24" w:rsidP="0073714A">
            <w:pPr>
              <w:spacing w:before="120" w:after="120"/>
            </w:pPr>
          </w:p>
          <w:p w14:paraId="08178FEE" w14:textId="32EA30E5" w:rsidR="007D4A24" w:rsidRPr="008E028D" w:rsidRDefault="007D4A24" w:rsidP="0073714A">
            <w:pPr>
              <w:spacing w:before="120" w:after="120"/>
            </w:pPr>
            <w:r>
              <w:t xml:space="preserve">Refer to </w:t>
            </w:r>
            <w:hyperlink r:id="rId18" w:anchor="!/view?docid=46478c4b-48ae-4502-b66c-222e1ca37ce3" w:history="1">
              <w:r w:rsidR="00690FBD">
                <w:rPr>
                  <w:rStyle w:val="Hyperlink"/>
                </w:rPr>
                <w:t>Compass - Placing/Releasing a Prescription (Rx) in Process on Hold/From Hold (056362)</w:t>
              </w:r>
            </w:hyperlink>
            <w:r>
              <w:t xml:space="preserve"> and </w:t>
            </w:r>
            <w:hyperlink r:id="rId19" w:anchor="!/view?docid=f843bc3f-55cc-4223-b2fc-03aff60cdf4c" w:history="1">
              <w:r w:rsidR="00690FBD">
                <w:rPr>
                  <w:rStyle w:val="Hyperlink"/>
                </w:rPr>
                <w:t>Compass - Auto Refill Program (ARP) (056033)</w:t>
              </w:r>
            </w:hyperlink>
            <w:r w:rsidR="00A34B13">
              <w:t>.</w:t>
            </w:r>
          </w:p>
        </w:tc>
      </w:tr>
      <w:tr w:rsidR="0025378D" w:rsidRPr="008E028D" w14:paraId="5B351935" w14:textId="5DEC38CD" w:rsidTr="00BE2508">
        <w:tc>
          <w:tcPr>
            <w:tcW w:w="272" w:type="pct"/>
          </w:tcPr>
          <w:p w14:paraId="1A21532C" w14:textId="668F0FB0" w:rsidR="0025378D" w:rsidRPr="008E028D" w:rsidRDefault="0025378D" w:rsidP="0073714A">
            <w:pPr>
              <w:spacing w:before="120" w:after="120"/>
              <w:jc w:val="center"/>
              <w:rPr>
                <w:b/>
                <w:bCs/>
              </w:rPr>
            </w:pPr>
            <w:r w:rsidRPr="008E028D">
              <w:rPr>
                <w:b/>
                <w:bCs/>
              </w:rPr>
              <w:t>4</w:t>
            </w:r>
          </w:p>
        </w:tc>
        <w:tc>
          <w:tcPr>
            <w:tcW w:w="4728" w:type="pct"/>
          </w:tcPr>
          <w:p w14:paraId="00003A9E" w14:textId="7147EE71" w:rsidR="0025378D" w:rsidRDefault="0025378D" w:rsidP="0073714A">
            <w:pPr>
              <w:spacing w:before="120" w:after="120"/>
            </w:pPr>
            <w:r w:rsidRPr="008E028D">
              <w:t xml:space="preserve">Remove the member’s email address and </w:t>
            </w:r>
            <w:r w:rsidR="00951EFE" w:rsidRPr="00EE4B8D">
              <w:t>turn off Messaging Platform alerts</w:t>
            </w:r>
            <w:r w:rsidRPr="008E028D">
              <w:t xml:space="preserve">. </w:t>
            </w:r>
          </w:p>
          <w:p w14:paraId="7108FE4B" w14:textId="77777777" w:rsidR="00951EFE" w:rsidRPr="00BE2508" w:rsidRDefault="00951EFE" w:rsidP="00BE2508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color w:val="000000"/>
                <w:shd w:val="clear" w:color="auto" w:fill="FFFFFF"/>
              </w:rPr>
            </w:pPr>
            <w:r>
              <w:t xml:space="preserve">Refer to </w:t>
            </w:r>
            <w:hyperlink r:id="rId20" w:anchor="!/view?docid=16d97031-aab3-4e30-b5d8-69ba322678d6" w:history="1">
              <w:r w:rsidR="00611DE6">
                <w:rPr>
                  <w:rStyle w:val="Hyperlink"/>
                </w:rPr>
                <w:t>Compass - Obtaining an Email Address and Managing Messaging Platform (MP) Notifications (054195)</w:t>
              </w:r>
            </w:hyperlink>
            <w:r w:rsidRPr="00164447">
              <w:t xml:space="preserve"> and </w:t>
            </w:r>
            <w:hyperlink r:id="rId21" w:anchor="!/view?docid=e01087c4-421c-4330-bcb3-81cb8cb45762" w:history="1">
              <w:r w:rsidR="00611DE6" w:rsidRPr="00BE2508">
                <w:rPr>
                  <w:rStyle w:val="Hyperlink"/>
                  <w:shd w:val="clear" w:color="auto" w:fill="FFFFFF"/>
                </w:rPr>
                <w:t>Compass - Add / Edit / Delete Email Address (053409)</w:t>
              </w:r>
            </w:hyperlink>
            <w:r w:rsidR="00164447" w:rsidRPr="00BE2508">
              <w:rPr>
                <w:color w:val="000000"/>
                <w:shd w:val="clear" w:color="auto" w:fill="FFFFFF"/>
              </w:rPr>
              <w:t>.</w:t>
            </w:r>
          </w:p>
          <w:p w14:paraId="0B807C81" w14:textId="1924C6AD" w:rsidR="00BE2508" w:rsidRPr="008E028D" w:rsidRDefault="00BE2508" w:rsidP="0073714A">
            <w:pPr>
              <w:spacing w:before="120" w:after="120"/>
            </w:pPr>
            <w:r>
              <w:rPr>
                <w:b/>
                <w:bCs/>
                <w:color w:val="000000"/>
                <w:shd w:val="clear" w:color="auto" w:fill="FFFFFF"/>
              </w:rPr>
              <w:t>Result:</w:t>
            </w:r>
            <w:r>
              <w:rPr>
                <w:color w:val="000000"/>
                <w:shd w:val="clear" w:color="auto" w:fill="FFFFFF"/>
              </w:rPr>
              <w:t xml:space="preserve">  Cresta will note the account and include the deceased member’s name.</w:t>
            </w:r>
          </w:p>
        </w:tc>
      </w:tr>
    </w:tbl>
    <w:p w14:paraId="01B99A96" w14:textId="759B4B43" w:rsidR="005D052B" w:rsidRDefault="005D052B" w:rsidP="0073714A">
      <w:pPr>
        <w:spacing w:before="120" w:after="120"/>
        <w:jc w:val="right"/>
      </w:pPr>
      <w:bookmarkStart w:id="12" w:name="_Rationale"/>
      <w:bookmarkStart w:id="13" w:name="_Definitions"/>
      <w:bookmarkStart w:id="14" w:name="_Abbreviations/Definitions"/>
      <w:bookmarkEnd w:id="12"/>
      <w:bookmarkEnd w:id="13"/>
      <w:bookmarkEnd w:id="14"/>
    </w:p>
    <w:p w14:paraId="7D0102BB" w14:textId="6587B6F4" w:rsidR="00B94269" w:rsidRDefault="00281CE6" w:rsidP="0073714A">
      <w:pPr>
        <w:spacing w:before="120" w:after="120"/>
        <w:jc w:val="right"/>
      </w:pPr>
      <w:hyperlink w:anchor="_top" w:history="1">
        <w:r w:rsidRPr="00C85B51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94269" w14:paraId="72610D9D" w14:textId="75723176" w:rsidTr="004A7670">
        <w:tc>
          <w:tcPr>
            <w:tcW w:w="5000" w:type="pct"/>
            <w:shd w:val="clear" w:color="auto" w:fill="BFBFBF" w:themeFill="background1" w:themeFillShade="BF"/>
          </w:tcPr>
          <w:p w14:paraId="2AD2C1C9" w14:textId="6074A1DB" w:rsidR="00B94269" w:rsidRDefault="00442587" w:rsidP="0073714A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15" w:name="_Various_Work_Instructions"/>
            <w:bookmarkStart w:id="16" w:name="_Process"/>
            <w:bookmarkStart w:id="17" w:name="_Various_Work_Instructions1"/>
            <w:bookmarkStart w:id="18" w:name="_Various_Work_Instructions_1"/>
            <w:bookmarkStart w:id="19" w:name="_Return_of_Medication"/>
            <w:bookmarkStart w:id="20" w:name="_Toc158893063"/>
            <w:bookmarkEnd w:id="15"/>
            <w:bookmarkEnd w:id="16"/>
            <w:bookmarkEnd w:id="17"/>
            <w:bookmarkEnd w:id="18"/>
            <w:bookmarkEnd w:id="19"/>
            <w:r>
              <w:rPr>
                <w:iCs w:val="0"/>
              </w:rPr>
              <w:t>Return of Medication</w:t>
            </w:r>
            <w:bookmarkEnd w:id="20"/>
          </w:p>
        </w:tc>
      </w:tr>
    </w:tbl>
    <w:p w14:paraId="64ECE424" w14:textId="0CA3D52E" w:rsidR="00E3421C" w:rsidRDefault="00442587" w:rsidP="0073714A">
      <w:pPr>
        <w:spacing w:before="120" w:after="120"/>
        <w:rPr>
          <w:color w:val="000000"/>
        </w:rPr>
      </w:pPr>
      <w:r w:rsidRPr="0060087E">
        <w:rPr>
          <w:color w:val="000000"/>
        </w:rPr>
        <w:t xml:space="preserve">If the caller is requesting to return medication because the member is deceased, refer to </w:t>
      </w:r>
      <w:hyperlink r:id="rId22" w:anchor="!/view?docid=9e7e3115-e2d6-41c6-bd9e-83a67e0ec196" w:history="1">
        <w:r w:rsidR="005F0576">
          <w:rPr>
            <w:rStyle w:val="Hyperlink"/>
          </w:rPr>
          <w:t>Compass - Return Order Request (Formerly Refund Copay Credit/Mail Tag Request) (058097)</w:t>
        </w:r>
      </w:hyperlink>
      <w:r>
        <w:t xml:space="preserve"> </w:t>
      </w:r>
      <w:r w:rsidRPr="0060087E">
        <w:rPr>
          <w:color w:val="000000"/>
        </w:rPr>
        <w:t xml:space="preserve">for instructions.  </w:t>
      </w:r>
      <w:r w:rsidR="00C75647">
        <w:rPr>
          <w:color w:val="000000"/>
        </w:rPr>
        <w:t xml:space="preserve"> </w:t>
      </w:r>
    </w:p>
    <w:p w14:paraId="5B3B354C" w14:textId="77777777" w:rsidR="005A03CA" w:rsidRDefault="005A03CA" w:rsidP="0073714A">
      <w:pPr>
        <w:spacing w:before="120" w:after="120"/>
        <w:rPr>
          <w:noProof/>
        </w:rPr>
      </w:pPr>
    </w:p>
    <w:p w14:paraId="0A14A2A4" w14:textId="43E01BBA" w:rsidR="006D1D67" w:rsidRDefault="00E3421C" w:rsidP="0073714A">
      <w:pPr>
        <w:spacing w:before="120" w:after="120"/>
      </w:pPr>
      <w:r>
        <w:rPr>
          <w:noProof/>
        </w:rPr>
        <w:t xml:space="preserve">For Medicare D, refer to </w:t>
      </w:r>
      <w:hyperlink r:id="rId23" w:anchor="!/view?docid=dc105707-608c-4fe5-a6f0-bfc9b4fc20ad" w:history="1">
        <w:r w:rsidR="009740B5">
          <w:rPr>
            <w:rStyle w:val="Hyperlink"/>
          </w:rPr>
          <w:t>Compass MED D - Return Order for Refund - Copay Credit - CCR &amp; Senior Process (061909)</w:t>
        </w:r>
      </w:hyperlink>
      <w:r>
        <w:t xml:space="preserve"> for instructions. </w:t>
      </w:r>
    </w:p>
    <w:p w14:paraId="750B0D2B" w14:textId="5217C034" w:rsidR="005D052B" w:rsidRDefault="005D052B" w:rsidP="0073714A">
      <w:pPr>
        <w:spacing w:before="120" w:after="120"/>
        <w:jc w:val="right"/>
      </w:pPr>
    </w:p>
    <w:p w14:paraId="54B01297" w14:textId="4E3E8088" w:rsidR="00B94269" w:rsidRDefault="006D1D67" w:rsidP="0073714A">
      <w:pPr>
        <w:spacing w:before="120" w:after="120"/>
        <w:jc w:val="right"/>
      </w:pPr>
      <w:hyperlink w:anchor="_top" w:history="1">
        <w:r w:rsidRPr="00C85B51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F4847" w14:paraId="28E201F8" w14:textId="02D54C60" w:rsidTr="00F1473D">
        <w:tc>
          <w:tcPr>
            <w:tcW w:w="5000" w:type="pct"/>
            <w:shd w:val="clear" w:color="auto" w:fill="BFBFBF" w:themeFill="background1" w:themeFillShade="BF"/>
          </w:tcPr>
          <w:p w14:paraId="01C620B9" w14:textId="1F3D0429" w:rsidR="003F4847" w:rsidRDefault="003F4847" w:rsidP="0073714A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21" w:name="_Toc158893064"/>
            <w:bookmarkStart w:id="22" w:name="OLE_LINK1"/>
            <w:bookmarkStart w:id="23" w:name="OLE_LINK2"/>
            <w:r>
              <w:rPr>
                <w:iCs w:val="0"/>
              </w:rPr>
              <w:t>Statement of Cost (SOC) Request for Deceased Member</w:t>
            </w:r>
            <w:bookmarkEnd w:id="21"/>
            <w:r w:rsidR="00E04EA1">
              <w:rPr>
                <w:iCs w:val="0"/>
              </w:rPr>
              <w:t xml:space="preserve"> </w:t>
            </w:r>
            <w:bookmarkEnd w:id="22"/>
            <w:bookmarkEnd w:id="23"/>
          </w:p>
        </w:tc>
      </w:tr>
    </w:tbl>
    <w:p w14:paraId="017259BF" w14:textId="6EB9C8EC" w:rsidR="003F4847" w:rsidRPr="009E7950" w:rsidRDefault="00F1473D" w:rsidP="0073714A">
      <w:pPr>
        <w:spacing w:before="120" w:after="120"/>
      </w:pPr>
      <w:r>
        <w:rPr>
          <w:noProof/>
        </w:rPr>
        <w:drawing>
          <wp:inline distT="0" distB="0" distL="0" distR="0" wp14:anchorId="521FB5A0" wp14:editId="25879B2F">
            <wp:extent cx="304762" cy="304762"/>
            <wp:effectExtent l="0" t="0" r="635" b="635"/>
            <wp:docPr id="182583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64395" name="Picture 11724643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F3627" w:rsidRPr="004F3627">
        <w:rPr>
          <w:color w:val="000000"/>
        </w:rPr>
        <w:t xml:space="preserve">Statement of Cost (SOC) information can neither be requested nor released except to the Executor of </w:t>
      </w:r>
      <w:r w:rsidR="00226230">
        <w:rPr>
          <w:color w:val="000000"/>
        </w:rPr>
        <w:t xml:space="preserve">the </w:t>
      </w:r>
      <w:r w:rsidR="004F3627" w:rsidRPr="004F3627">
        <w:rPr>
          <w:color w:val="000000"/>
        </w:rPr>
        <w:t>Estate.</w:t>
      </w:r>
      <w:r w:rsidR="00A75BA0">
        <w:rPr>
          <w:color w:val="000000"/>
        </w:rPr>
        <w:t xml:space="preserve"> </w:t>
      </w:r>
      <w:r w:rsidR="003F4847" w:rsidRPr="0060087E">
        <w:rPr>
          <w:color w:val="000000"/>
        </w:rPr>
        <w:t xml:space="preserve">If the caller is requesting </w:t>
      </w:r>
      <w:r w:rsidR="003F4847">
        <w:rPr>
          <w:color w:val="000000"/>
        </w:rPr>
        <w:t>to obtain a SOC for a Deceased member</w:t>
      </w:r>
      <w:r w:rsidR="003F4847" w:rsidRPr="0060087E">
        <w:rPr>
          <w:color w:val="000000"/>
        </w:rPr>
        <w:t xml:space="preserve">, refer to </w:t>
      </w:r>
      <w:hyperlink r:id="rId24" w:anchor="!/view?docid=7bd8dfef-b12e-401e-9c4e-1e67e9a6a662" w:history="1">
        <w:r w:rsidR="009740B5">
          <w:rPr>
            <w:rStyle w:val="Hyperlink"/>
          </w:rPr>
          <w:t>Compass - Member Resource Orders, Fulfillment Support Tasks, and Statement of Cost (SOC) Requests (056893)</w:t>
        </w:r>
      </w:hyperlink>
      <w:r w:rsidR="0057598D" w:rsidRPr="009E7950">
        <w:t>.</w:t>
      </w:r>
    </w:p>
    <w:p w14:paraId="1542F2A9" w14:textId="00D95894" w:rsidR="005D052B" w:rsidRDefault="005D052B" w:rsidP="0073714A">
      <w:pPr>
        <w:spacing w:before="120" w:after="120"/>
        <w:jc w:val="right"/>
      </w:pPr>
    </w:p>
    <w:p w14:paraId="1AE9A5EB" w14:textId="0288C003" w:rsidR="00B94269" w:rsidRDefault="00281CE6" w:rsidP="0073714A">
      <w:pPr>
        <w:spacing w:before="120" w:after="120"/>
        <w:jc w:val="right"/>
      </w:pPr>
      <w:hyperlink w:anchor="_top" w:history="1">
        <w:r w:rsidRPr="00C85B51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839D3" w:rsidRPr="003218D5" w14:paraId="53F3CCBD" w14:textId="3CA7CE1E" w:rsidTr="0073714A">
        <w:tc>
          <w:tcPr>
            <w:tcW w:w="5000" w:type="pct"/>
            <w:shd w:val="clear" w:color="auto" w:fill="BFBFBF" w:themeFill="background1" w:themeFillShade="BF"/>
          </w:tcPr>
          <w:p w14:paraId="108EDE53" w14:textId="69A53CF0" w:rsidR="00E839D3" w:rsidRPr="003218D5" w:rsidRDefault="00C17068" w:rsidP="0073714A">
            <w:pPr>
              <w:pStyle w:val="Heading2"/>
              <w:spacing w:before="120" w:after="120"/>
              <w:rPr>
                <w:i/>
                <w:iCs w:val="0"/>
                <w:color w:val="000000"/>
              </w:rPr>
            </w:pPr>
            <w:bookmarkStart w:id="24" w:name="_Mail_Service_Account"/>
            <w:bookmarkStart w:id="25" w:name="OLE_LINK13"/>
            <w:bookmarkStart w:id="26" w:name="OLE_LINK14"/>
            <w:bookmarkStart w:id="27" w:name="OLE_LINK6"/>
            <w:bookmarkStart w:id="28" w:name="OLE_LINK5"/>
            <w:bookmarkStart w:id="29" w:name="_Toc158893065"/>
            <w:bookmarkStart w:id="30" w:name="_Hlk111036192"/>
            <w:bookmarkEnd w:id="24"/>
            <w:r w:rsidRPr="003218D5">
              <w:rPr>
                <w:iCs w:val="0"/>
                <w:color w:val="000000"/>
              </w:rPr>
              <w:t>Mail Service</w:t>
            </w:r>
            <w:r>
              <w:rPr>
                <w:iCs w:val="0"/>
                <w:color w:val="000000"/>
              </w:rPr>
              <w:t xml:space="preserve"> Account Balances,</w:t>
            </w:r>
            <w:r w:rsidRPr="003218D5">
              <w:rPr>
                <w:iCs w:val="0"/>
                <w:color w:val="000000"/>
              </w:rPr>
              <w:t xml:space="preserve"> Credits</w:t>
            </w:r>
            <w:r w:rsidR="003C696D">
              <w:rPr>
                <w:iCs w:val="0"/>
                <w:color w:val="000000"/>
              </w:rPr>
              <w:t>, and Reissue</w:t>
            </w:r>
            <w:r>
              <w:rPr>
                <w:iCs w:val="0"/>
                <w:color w:val="000000"/>
              </w:rPr>
              <w:t xml:space="preserve"> Checks for Deceased Payee</w:t>
            </w:r>
            <w:bookmarkEnd w:id="25"/>
            <w:bookmarkEnd w:id="26"/>
            <w:bookmarkEnd w:id="27"/>
            <w:bookmarkEnd w:id="28"/>
            <w:bookmarkEnd w:id="29"/>
          </w:p>
        </w:tc>
      </w:tr>
    </w:tbl>
    <w:bookmarkEnd w:id="30"/>
    <w:p w14:paraId="30A2E3B6" w14:textId="7CB0E721" w:rsidR="00E839D3" w:rsidRPr="003218D5" w:rsidRDefault="00E839D3" w:rsidP="0073714A">
      <w:pPr>
        <w:spacing w:before="120" w:after="120"/>
        <w:rPr>
          <w:color w:val="000000"/>
        </w:rPr>
      </w:pPr>
      <w:r w:rsidRPr="003218D5">
        <w:rPr>
          <w:color w:val="000000"/>
        </w:rPr>
        <w:t xml:space="preserve">When a deceased member owes money </w:t>
      </w:r>
      <w:r w:rsidR="007D5194" w:rsidRPr="003218D5">
        <w:rPr>
          <w:color w:val="000000"/>
        </w:rPr>
        <w:t xml:space="preserve">or has </w:t>
      </w:r>
      <w:proofErr w:type="gramStart"/>
      <w:r w:rsidR="007D5194" w:rsidRPr="003218D5">
        <w:rPr>
          <w:color w:val="000000"/>
        </w:rPr>
        <w:t>a credit</w:t>
      </w:r>
      <w:proofErr w:type="gramEnd"/>
      <w:r w:rsidR="007D5194" w:rsidRPr="003218D5">
        <w:rPr>
          <w:color w:val="000000"/>
        </w:rPr>
        <w:t xml:space="preserve"> on their account </w:t>
      </w:r>
      <w:r w:rsidRPr="003218D5">
        <w:rPr>
          <w:color w:val="000000"/>
        </w:rPr>
        <w:t xml:space="preserve">for mail service orders, </w:t>
      </w:r>
      <w:r w:rsidR="00291BB1" w:rsidRPr="003218D5">
        <w:rPr>
          <w:color w:val="000000"/>
        </w:rPr>
        <w:t xml:space="preserve">Finance will handle </w:t>
      </w:r>
      <w:r w:rsidR="0018644F" w:rsidRPr="003218D5">
        <w:rPr>
          <w:color w:val="000000"/>
        </w:rPr>
        <w:t>the account in the following ways:</w:t>
      </w:r>
    </w:p>
    <w:p w14:paraId="74068439" w14:textId="299FE117" w:rsidR="00E839D3" w:rsidRPr="003218D5" w:rsidRDefault="00E839D3" w:rsidP="0073714A">
      <w:pPr>
        <w:spacing w:before="120" w:after="120"/>
        <w:rPr>
          <w:color w:val="000000"/>
        </w:rPr>
      </w:pPr>
    </w:p>
    <w:p w14:paraId="390B6702" w14:textId="6D85C787" w:rsidR="007D5194" w:rsidRPr="003218D5" w:rsidRDefault="007D5194" w:rsidP="0073714A">
      <w:pPr>
        <w:spacing w:before="120" w:after="120"/>
        <w:rPr>
          <w:b/>
          <w:color w:val="000000"/>
        </w:rPr>
      </w:pPr>
      <w:r w:rsidRPr="003218D5">
        <w:rPr>
          <w:b/>
          <w:color w:val="000000"/>
        </w:rPr>
        <w:t>Balance Due:</w:t>
      </w:r>
    </w:p>
    <w:p w14:paraId="5B5D6F07" w14:textId="5FE813CC" w:rsidR="008F0F8D" w:rsidRPr="008F0F8D" w:rsidRDefault="006166A0" w:rsidP="0073714A">
      <w:pPr>
        <w:pStyle w:val="ListParagraph"/>
        <w:numPr>
          <w:ilvl w:val="0"/>
          <w:numId w:val="21"/>
        </w:numPr>
        <w:spacing w:before="120" w:after="120"/>
        <w:ind w:left="446"/>
        <w:contextualSpacing w:val="0"/>
        <w:rPr>
          <w:color w:val="000000"/>
        </w:rPr>
      </w:pPr>
      <w:r w:rsidRPr="008F0F8D">
        <w:rPr>
          <w:color w:val="000000"/>
        </w:rPr>
        <w:t xml:space="preserve">Our </w:t>
      </w:r>
      <w:r w:rsidR="006506F6" w:rsidRPr="008F0F8D">
        <w:rPr>
          <w:color w:val="000000"/>
        </w:rPr>
        <w:t>Pharmacy Benefits Management (</w:t>
      </w:r>
      <w:r w:rsidRPr="008F0F8D">
        <w:rPr>
          <w:color w:val="000000"/>
        </w:rPr>
        <w:t>PBM</w:t>
      </w:r>
      <w:r w:rsidR="006506F6" w:rsidRPr="008F0F8D">
        <w:rPr>
          <w:color w:val="000000"/>
        </w:rPr>
        <w:t>)</w:t>
      </w:r>
      <w:r w:rsidR="0018644F" w:rsidRPr="008F0F8D">
        <w:rPr>
          <w:color w:val="000000"/>
        </w:rPr>
        <w:t xml:space="preserve"> </w:t>
      </w:r>
      <w:r w:rsidR="0057598D" w:rsidRPr="008F0F8D">
        <w:rPr>
          <w:color w:val="000000"/>
        </w:rPr>
        <w:t>attempts</w:t>
      </w:r>
      <w:r w:rsidR="0018644F" w:rsidRPr="008F0F8D">
        <w:rPr>
          <w:color w:val="000000"/>
        </w:rPr>
        <w:t xml:space="preserve"> to collect the balance due. </w:t>
      </w:r>
      <w:r w:rsidR="00B0739B" w:rsidRPr="008F0F8D">
        <w:rPr>
          <w:color w:val="000000"/>
        </w:rPr>
        <w:t>Balances</w:t>
      </w:r>
      <w:r w:rsidR="00E839D3" w:rsidRPr="008F0F8D">
        <w:rPr>
          <w:color w:val="000000"/>
        </w:rPr>
        <w:t xml:space="preserve"> owed on the account are billed </w:t>
      </w:r>
      <w:r w:rsidR="000D4FAD" w:rsidRPr="008F0F8D">
        <w:rPr>
          <w:color w:val="000000"/>
        </w:rPr>
        <w:t xml:space="preserve">for </w:t>
      </w:r>
      <w:r w:rsidR="00E839D3" w:rsidRPr="008F0F8D">
        <w:rPr>
          <w:color w:val="000000"/>
        </w:rPr>
        <w:t xml:space="preserve">the first two months. If a death certificate is then received and indicates that there </w:t>
      </w:r>
      <w:r w:rsidR="0025378D" w:rsidRPr="008F0F8D">
        <w:rPr>
          <w:color w:val="000000"/>
        </w:rPr>
        <w:t xml:space="preserve">is not </w:t>
      </w:r>
      <w:r w:rsidR="00E839D3" w:rsidRPr="008F0F8D">
        <w:rPr>
          <w:color w:val="000000"/>
        </w:rPr>
        <w:t>any estate or funds are not available, the balance is written off.</w:t>
      </w:r>
    </w:p>
    <w:p w14:paraId="587FCD78" w14:textId="18476022" w:rsidR="004518BF" w:rsidRPr="008F0F8D" w:rsidRDefault="00E839D3" w:rsidP="0073714A">
      <w:pPr>
        <w:pStyle w:val="ListParagraph"/>
        <w:numPr>
          <w:ilvl w:val="0"/>
          <w:numId w:val="21"/>
        </w:numPr>
        <w:spacing w:before="120" w:after="120"/>
        <w:ind w:left="446"/>
        <w:contextualSpacing w:val="0"/>
        <w:rPr>
          <w:color w:val="000000"/>
        </w:rPr>
      </w:pPr>
      <w:r w:rsidRPr="008F0F8D">
        <w:rPr>
          <w:color w:val="000000"/>
        </w:rPr>
        <w:t xml:space="preserve">If </w:t>
      </w:r>
      <w:r w:rsidR="006166A0" w:rsidRPr="008F0F8D">
        <w:rPr>
          <w:color w:val="000000"/>
        </w:rPr>
        <w:t>our PBM</w:t>
      </w:r>
      <w:r w:rsidR="00B0739B" w:rsidRPr="008F0F8D">
        <w:rPr>
          <w:color w:val="000000"/>
        </w:rPr>
        <w:t xml:space="preserve"> is</w:t>
      </w:r>
      <w:r w:rsidRPr="008F0F8D">
        <w:rPr>
          <w:color w:val="000000"/>
        </w:rPr>
        <w:t xml:space="preserve"> notified that there is an Executor</w:t>
      </w:r>
      <w:r w:rsidR="00C33166" w:rsidRPr="008F0F8D">
        <w:rPr>
          <w:color w:val="000000"/>
        </w:rPr>
        <w:t>,</w:t>
      </w:r>
      <w:r w:rsidR="009C7F19" w:rsidRPr="008F0F8D">
        <w:rPr>
          <w:color w:val="000000"/>
        </w:rPr>
        <w:t xml:space="preserve"> the </w:t>
      </w:r>
      <w:r w:rsidR="00B0739B" w:rsidRPr="008F0F8D">
        <w:rPr>
          <w:color w:val="000000"/>
        </w:rPr>
        <w:t>Finance</w:t>
      </w:r>
      <w:r w:rsidRPr="008F0F8D">
        <w:rPr>
          <w:color w:val="000000"/>
        </w:rPr>
        <w:t xml:space="preserve"> </w:t>
      </w:r>
      <w:r w:rsidR="009C7F19" w:rsidRPr="008F0F8D">
        <w:rPr>
          <w:color w:val="000000"/>
        </w:rPr>
        <w:t xml:space="preserve">Department </w:t>
      </w:r>
      <w:r w:rsidRPr="008F0F8D">
        <w:rPr>
          <w:color w:val="000000"/>
        </w:rPr>
        <w:t xml:space="preserve">will wait however long it takes to receive a response from the Executor </w:t>
      </w:r>
      <w:r w:rsidR="00740CA7" w:rsidRPr="008F0F8D">
        <w:rPr>
          <w:color w:val="000000"/>
        </w:rPr>
        <w:t>and/</w:t>
      </w:r>
      <w:r w:rsidR="001D06E5" w:rsidRPr="008F0F8D">
        <w:rPr>
          <w:color w:val="000000"/>
        </w:rPr>
        <w:t xml:space="preserve">or </w:t>
      </w:r>
      <w:r w:rsidRPr="008F0F8D">
        <w:rPr>
          <w:color w:val="000000"/>
        </w:rPr>
        <w:t xml:space="preserve">payment on the account. </w:t>
      </w:r>
    </w:p>
    <w:p w14:paraId="39FA4B49" w14:textId="409C4A2A" w:rsidR="00E839D3" w:rsidRPr="006E7E0A" w:rsidRDefault="00E839D3" w:rsidP="006E7E0A">
      <w:pPr>
        <w:spacing w:before="120" w:after="120"/>
        <w:rPr>
          <w:color w:val="000000"/>
        </w:rPr>
      </w:pPr>
      <w:r w:rsidRPr="006E7E0A">
        <w:rPr>
          <w:color w:val="000000"/>
        </w:rPr>
        <w:t xml:space="preserve">There are times, though not often, that there will not be enough funds to pay all debts and </w:t>
      </w:r>
      <w:r w:rsidR="00B0739B" w:rsidRPr="006E7E0A">
        <w:rPr>
          <w:color w:val="000000"/>
        </w:rPr>
        <w:t>the balance</w:t>
      </w:r>
      <w:r w:rsidRPr="006E7E0A">
        <w:rPr>
          <w:color w:val="000000"/>
        </w:rPr>
        <w:t xml:space="preserve"> can be written off, but not until </w:t>
      </w:r>
      <w:r w:rsidR="006166A0" w:rsidRPr="006E7E0A">
        <w:rPr>
          <w:color w:val="000000"/>
        </w:rPr>
        <w:t>our PBM</w:t>
      </w:r>
      <w:r w:rsidRPr="006E7E0A">
        <w:rPr>
          <w:color w:val="000000"/>
        </w:rPr>
        <w:t xml:space="preserve"> receive</w:t>
      </w:r>
      <w:r w:rsidR="00B0739B" w:rsidRPr="006E7E0A">
        <w:rPr>
          <w:color w:val="000000"/>
        </w:rPr>
        <w:t>s</w:t>
      </w:r>
      <w:r w:rsidRPr="006E7E0A">
        <w:rPr>
          <w:color w:val="000000"/>
        </w:rPr>
        <w:t xml:space="preserve"> notification.</w:t>
      </w:r>
      <w:r w:rsidR="00F06E9D" w:rsidRPr="006E7E0A">
        <w:rPr>
          <w:color w:val="000000"/>
        </w:rPr>
        <w:t xml:space="preserve"> </w:t>
      </w:r>
    </w:p>
    <w:p w14:paraId="50F36E64" w14:textId="77777777" w:rsidR="008547C8" w:rsidRDefault="008547C8" w:rsidP="0073714A">
      <w:pPr>
        <w:pStyle w:val="ListParagraph"/>
        <w:spacing w:before="120" w:after="120"/>
        <w:ind w:left="360"/>
        <w:rPr>
          <w:b/>
          <w:color w:val="000000"/>
        </w:rPr>
      </w:pPr>
      <w:bookmarkStart w:id="31" w:name="OLE_LINK4"/>
    </w:p>
    <w:p w14:paraId="2687A885" w14:textId="5FEA1021" w:rsidR="001E03B2" w:rsidRPr="001E03B2" w:rsidRDefault="0024379B" w:rsidP="009E2E02">
      <w:pPr>
        <w:pStyle w:val="ListParagraph"/>
        <w:spacing w:before="120" w:after="120"/>
        <w:ind w:left="0"/>
        <w:rPr>
          <w:color w:val="000000"/>
        </w:rPr>
      </w:pPr>
      <w:r w:rsidRPr="005A03CA">
        <w:rPr>
          <w:b/>
          <w:color w:val="000000"/>
        </w:rPr>
        <w:t>Note:</w:t>
      </w:r>
      <w:r w:rsidRPr="005A03CA">
        <w:rPr>
          <w:color w:val="000000"/>
        </w:rPr>
        <w:t xml:space="preserve">  Power of Attorney is </w:t>
      </w:r>
      <w:r w:rsidR="0057598D" w:rsidRPr="005A03CA">
        <w:rPr>
          <w:color w:val="000000"/>
        </w:rPr>
        <w:t xml:space="preserve">only valid </w:t>
      </w:r>
      <w:r w:rsidRPr="005A03CA">
        <w:rPr>
          <w:color w:val="000000"/>
        </w:rPr>
        <w:t xml:space="preserve">when the member is alive; the Executor </w:t>
      </w:r>
      <w:r w:rsidR="0057598D" w:rsidRPr="005A03CA">
        <w:rPr>
          <w:color w:val="000000"/>
        </w:rPr>
        <w:t xml:space="preserve">takes over </w:t>
      </w:r>
      <w:r w:rsidRPr="005A03CA">
        <w:rPr>
          <w:color w:val="000000"/>
        </w:rPr>
        <w:t>after the member is deceased.</w:t>
      </w:r>
      <w:r w:rsidR="00474184" w:rsidRPr="005A03CA">
        <w:rPr>
          <w:color w:val="000000"/>
        </w:rPr>
        <w:t xml:space="preserve"> </w:t>
      </w:r>
      <w:r w:rsidR="0035069F" w:rsidRPr="005A03CA">
        <w:rPr>
          <w:color w:val="000000"/>
        </w:rPr>
        <w:t xml:space="preserve">For deceased members, a third-party may add a new method of payment to make </w:t>
      </w:r>
      <w:proofErr w:type="gramStart"/>
      <w:r w:rsidR="0035069F" w:rsidRPr="005A03CA">
        <w:rPr>
          <w:color w:val="000000"/>
        </w:rPr>
        <w:t>a one</w:t>
      </w:r>
      <w:proofErr w:type="gramEnd"/>
      <w:r w:rsidR="0035069F" w:rsidRPr="005A03CA">
        <w:rPr>
          <w:color w:val="000000"/>
        </w:rPr>
        <w:t>-time payment only.</w:t>
      </w:r>
      <w:r w:rsidR="001E03B2">
        <w:rPr>
          <w:color w:val="000000"/>
        </w:rPr>
        <w:t xml:space="preserve"> </w:t>
      </w:r>
      <w:proofErr w:type="gramStart"/>
      <w:r w:rsidR="001E03B2" w:rsidRPr="001E03B2">
        <w:rPr>
          <w:color w:val="000000"/>
        </w:rPr>
        <w:t>A Power</w:t>
      </w:r>
      <w:proofErr w:type="gramEnd"/>
      <w:r w:rsidR="001E03B2" w:rsidRPr="001E03B2">
        <w:rPr>
          <w:color w:val="000000"/>
        </w:rPr>
        <w:t xml:space="preserve"> of Attorney (POA) will expire and no longer be valid once the beneficiary is deceased. To handle issues, CVS Caremark must receive one of the following (copies are acceptable):</w:t>
      </w:r>
    </w:p>
    <w:p w14:paraId="3D58B7E1" w14:textId="77777777" w:rsidR="001E03B2" w:rsidRPr="001E03B2" w:rsidRDefault="001E03B2" w:rsidP="0073714A">
      <w:pPr>
        <w:pStyle w:val="ListParagraph"/>
        <w:spacing w:before="120" w:after="120"/>
        <w:ind w:left="360"/>
        <w:rPr>
          <w:color w:val="000000"/>
        </w:rPr>
      </w:pPr>
      <w:r w:rsidRPr="001E03B2">
        <w:rPr>
          <w:color w:val="000000"/>
        </w:rPr>
        <w:t>•</w:t>
      </w:r>
      <w:r w:rsidRPr="001E03B2">
        <w:rPr>
          <w:color w:val="000000"/>
        </w:rPr>
        <w:tab/>
        <w:t>Letters of Testamentary</w:t>
      </w:r>
    </w:p>
    <w:p w14:paraId="0F930A1C" w14:textId="77777777" w:rsidR="001E03B2" w:rsidRPr="001E03B2" w:rsidRDefault="001E03B2" w:rsidP="0073714A">
      <w:pPr>
        <w:pStyle w:val="ListParagraph"/>
        <w:spacing w:before="120" w:after="120"/>
        <w:ind w:left="360"/>
        <w:rPr>
          <w:color w:val="000000"/>
        </w:rPr>
      </w:pPr>
      <w:r w:rsidRPr="001E03B2">
        <w:rPr>
          <w:color w:val="000000"/>
        </w:rPr>
        <w:t>•</w:t>
      </w:r>
      <w:r w:rsidRPr="001E03B2">
        <w:rPr>
          <w:color w:val="000000"/>
        </w:rPr>
        <w:tab/>
        <w:t>Executor of Estate</w:t>
      </w:r>
    </w:p>
    <w:p w14:paraId="16F77FB5" w14:textId="77777777" w:rsidR="001E03B2" w:rsidRPr="001E03B2" w:rsidRDefault="001E03B2" w:rsidP="0073714A">
      <w:pPr>
        <w:pStyle w:val="ListParagraph"/>
        <w:spacing w:before="120" w:after="120"/>
        <w:ind w:left="360"/>
        <w:rPr>
          <w:color w:val="000000"/>
        </w:rPr>
      </w:pPr>
      <w:r w:rsidRPr="001E03B2">
        <w:rPr>
          <w:color w:val="000000"/>
        </w:rPr>
        <w:t>•</w:t>
      </w:r>
      <w:r w:rsidRPr="001E03B2">
        <w:rPr>
          <w:color w:val="000000"/>
        </w:rPr>
        <w:tab/>
        <w:t>Death Certificate and affidavit stating no one else is in line for their estate</w:t>
      </w:r>
    </w:p>
    <w:p w14:paraId="2FEB0AB0" w14:textId="77777777" w:rsidR="001E03B2" w:rsidRPr="001E03B2" w:rsidRDefault="001E03B2" w:rsidP="0073714A">
      <w:pPr>
        <w:pStyle w:val="ListParagraph"/>
        <w:spacing w:before="120" w:after="120"/>
        <w:ind w:left="360"/>
        <w:rPr>
          <w:color w:val="000000"/>
        </w:rPr>
      </w:pPr>
      <w:r w:rsidRPr="001E03B2">
        <w:rPr>
          <w:color w:val="000000"/>
        </w:rPr>
        <w:t xml:space="preserve"> </w:t>
      </w:r>
    </w:p>
    <w:p w14:paraId="6705C3CC" w14:textId="77777777" w:rsidR="001E03B2" w:rsidRPr="001E03B2" w:rsidRDefault="001E03B2" w:rsidP="006E7E0A">
      <w:pPr>
        <w:pStyle w:val="ListParagraph"/>
        <w:spacing w:before="120" w:after="120"/>
        <w:rPr>
          <w:color w:val="000000"/>
        </w:rPr>
      </w:pPr>
      <w:r w:rsidRPr="001E03B2">
        <w:rPr>
          <w:color w:val="000000"/>
        </w:rPr>
        <w:t xml:space="preserve">Address (Except for </w:t>
      </w:r>
      <w:proofErr w:type="spellStart"/>
      <w:r w:rsidRPr="001E03B2">
        <w:rPr>
          <w:color w:val="000000"/>
        </w:rPr>
        <w:t>BlueMedicareRx</w:t>
      </w:r>
      <w:proofErr w:type="spellEnd"/>
      <w:r w:rsidRPr="001E03B2">
        <w:rPr>
          <w:color w:val="000000"/>
        </w:rPr>
        <w:t xml:space="preserve"> (</w:t>
      </w:r>
      <w:proofErr w:type="spellStart"/>
      <w:r w:rsidRPr="001E03B2">
        <w:rPr>
          <w:color w:val="000000"/>
        </w:rPr>
        <w:t>NEJE</w:t>
      </w:r>
      <w:proofErr w:type="spellEnd"/>
      <w:r w:rsidRPr="001E03B2">
        <w:rPr>
          <w:color w:val="000000"/>
        </w:rPr>
        <w:t>):</w:t>
      </w:r>
    </w:p>
    <w:p w14:paraId="63355C59" w14:textId="77777777" w:rsidR="001E03B2" w:rsidRPr="001E03B2" w:rsidRDefault="001E03B2" w:rsidP="006E7E0A">
      <w:pPr>
        <w:pStyle w:val="ListParagraph"/>
        <w:spacing w:before="120" w:after="120"/>
        <w:rPr>
          <w:color w:val="000000"/>
        </w:rPr>
      </w:pPr>
      <w:r w:rsidRPr="001E03B2">
        <w:rPr>
          <w:color w:val="000000"/>
        </w:rPr>
        <w:t>&lt;PBM Name&gt;</w:t>
      </w:r>
    </w:p>
    <w:p w14:paraId="1124AA1C" w14:textId="77777777" w:rsidR="001E03B2" w:rsidRPr="001E03B2" w:rsidRDefault="001E03B2" w:rsidP="006E7E0A">
      <w:pPr>
        <w:pStyle w:val="ListParagraph"/>
        <w:spacing w:before="120" w:after="120"/>
        <w:rPr>
          <w:color w:val="000000"/>
        </w:rPr>
      </w:pPr>
      <w:r w:rsidRPr="001E03B2">
        <w:rPr>
          <w:color w:val="000000"/>
        </w:rPr>
        <w:t>Customer Care</w:t>
      </w:r>
    </w:p>
    <w:p w14:paraId="469EBD9A" w14:textId="77777777" w:rsidR="001E03B2" w:rsidRPr="001E03B2" w:rsidRDefault="001E03B2" w:rsidP="006E7E0A">
      <w:pPr>
        <w:pStyle w:val="ListParagraph"/>
        <w:spacing w:before="120" w:after="120"/>
        <w:rPr>
          <w:color w:val="000000"/>
        </w:rPr>
      </w:pPr>
      <w:r w:rsidRPr="001E03B2">
        <w:rPr>
          <w:color w:val="000000"/>
        </w:rPr>
        <w:t>PO Box 6590</w:t>
      </w:r>
    </w:p>
    <w:p w14:paraId="52DC9715" w14:textId="77777777" w:rsidR="001E03B2" w:rsidRPr="001E03B2" w:rsidRDefault="001E03B2" w:rsidP="006E7E0A">
      <w:pPr>
        <w:pStyle w:val="ListParagraph"/>
        <w:spacing w:before="120" w:after="120"/>
        <w:rPr>
          <w:color w:val="000000"/>
        </w:rPr>
      </w:pPr>
      <w:r w:rsidRPr="001E03B2">
        <w:rPr>
          <w:color w:val="000000"/>
        </w:rPr>
        <w:t>Lee’s Summit, MO 64064-6590</w:t>
      </w:r>
    </w:p>
    <w:p w14:paraId="739CEE2C" w14:textId="77777777" w:rsidR="001E03B2" w:rsidRPr="001E03B2" w:rsidRDefault="001E03B2" w:rsidP="006E7E0A">
      <w:pPr>
        <w:pStyle w:val="ListParagraph"/>
        <w:spacing w:before="120" w:after="120"/>
        <w:rPr>
          <w:color w:val="000000"/>
        </w:rPr>
      </w:pPr>
      <w:r w:rsidRPr="001E03B2">
        <w:rPr>
          <w:color w:val="000000"/>
        </w:rPr>
        <w:t xml:space="preserve"> </w:t>
      </w:r>
    </w:p>
    <w:p w14:paraId="6669FD40" w14:textId="77777777" w:rsidR="001E03B2" w:rsidRPr="001E03B2" w:rsidRDefault="001E03B2" w:rsidP="006E7E0A">
      <w:pPr>
        <w:pStyle w:val="ListParagraph"/>
        <w:spacing w:before="120" w:after="120"/>
        <w:rPr>
          <w:color w:val="000000"/>
        </w:rPr>
      </w:pPr>
      <w:r w:rsidRPr="001E03B2">
        <w:rPr>
          <w:color w:val="000000"/>
        </w:rPr>
        <w:t>Blue Medicare Rx (</w:t>
      </w:r>
      <w:proofErr w:type="spellStart"/>
      <w:r w:rsidRPr="001E03B2">
        <w:rPr>
          <w:color w:val="000000"/>
        </w:rPr>
        <w:t>NEJE</w:t>
      </w:r>
      <w:proofErr w:type="spellEnd"/>
      <w:r w:rsidRPr="001E03B2">
        <w:rPr>
          <w:color w:val="000000"/>
        </w:rPr>
        <w:t>) Mailing Address:</w:t>
      </w:r>
    </w:p>
    <w:p w14:paraId="0B25766A" w14:textId="77777777" w:rsidR="001E03B2" w:rsidRPr="001E03B2" w:rsidRDefault="001E03B2" w:rsidP="006E7E0A">
      <w:pPr>
        <w:pStyle w:val="ListParagraph"/>
        <w:spacing w:before="120" w:after="120"/>
        <w:rPr>
          <w:color w:val="000000"/>
        </w:rPr>
      </w:pPr>
      <w:r w:rsidRPr="001E03B2">
        <w:rPr>
          <w:color w:val="000000"/>
        </w:rPr>
        <w:t xml:space="preserve">Blue </w:t>
      </w:r>
      <w:proofErr w:type="spellStart"/>
      <w:r w:rsidRPr="001E03B2">
        <w:rPr>
          <w:color w:val="000000"/>
        </w:rPr>
        <w:t>MedicareRx</w:t>
      </w:r>
      <w:proofErr w:type="spellEnd"/>
    </w:p>
    <w:p w14:paraId="373C8525" w14:textId="77777777" w:rsidR="001E03B2" w:rsidRPr="001E03B2" w:rsidRDefault="001E03B2" w:rsidP="006E7E0A">
      <w:pPr>
        <w:pStyle w:val="ListParagraph"/>
        <w:spacing w:before="120" w:after="120"/>
        <w:rPr>
          <w:color w:val="000000"/>
        </w:rPr>
      </w:pPr>
      <w:r w:rsidRPr="001E03B2">
        <w:rPr>
          <w:color w:val="000000"/>
        </w:rPr>
        <w:t>PO Box 30001</w:t>
      </w:r>
    </w:p>
    <w:p w14:paraId="27CC9E9B" w14:textId="77777777" w:rsidR="001E03B2" w:rsidRPr="001E03B2" w:rsidRDefault="001E03B2" w:rsidP="006E7E0A">
      <w:pPr>
        <w:pStyle w:val="ListParagraph"/>
        <w:spacing w:before="120" w:after="120"/>
        <w:rPr>
          <w:color w:val="000000"/>
        </w:rPr>
      </w:pPr>
      <w:r w:rsidRPr="001E03B2">
        <w:rPr>
          <w:color w:val="000000"/>
        </w:rPr>
        <w:t>Pittsburgh, PA 15222-0330</w:t>
      </w:r>
    </w:p>
    <w:p w14:paraId="3F87B59E" w14:textId="6FED62B1" w:rsidR="0024379B" w:rsidRPr="005A03CA" w:rsidRDefault="001E03B2" w:rsidP="006E7E0A">
      <w:pPr>
        <w:pStyle w:val="ListParagraph"/>
        <w:spacing w:before="120" w:after="120"/>
        <w:rPr>
          <w:color w:val="000000"/>
        </w:rPr>
      </w:pPr>
      <w:r w:rsidRPr="001E03B2">
        <w:rPr>
          <w:color w:val="000000"/>
        </w:rPr>
        <w:t xml:space="preserve">Blue </w:t>
      </w:r>
      <w:proofErr w:type="spellStart"/>
      <w:r w:rsidRPr="001E03B2">
        <w:rPr>
          <w:color w:val="000000"/>
        </w:rPr>
        <w:t>MedicareRx</w:t>
      </w:r>
      <w:proofErr w:type="spellEnd"/>
      <w:r w:rsidRPr="001E03B2">
        <w:rPr>
          <w:color w:val="000000"/>
        </w:rPr>
        <w:t xml:space="preserve"> Fax Number: 1-866-342-7048</w:t>
      </w:r>
    </w:p>
    <w:bookmarkEnd w:id="31"/>
    <w:p w14:paraId="544F5340" w14:textId="3994BE0E" w:rsidR="00E839D3" w:rsidRPr="003218D5" w:rsidRDefault="00E839D3" w:rsidP="0073714A">
      <w:pPr>
        <w:spacing w:before="120" w:after="120"/>
        <w:rPr>
          <w:color w:val="000000"/>
        </w:rPr>
      </w:pPr>
    </w:p>
    <w:p w14:paraId="0239AAD3" w14:textId="03A8C1DB" w:rsidR="0018644F" w:rsidRPr="003218D5" w:rsidRDefault="0018644F" w:rsidP="0073714A">
      <w:pPr>
        <w:spacing w:before="120" w:after="120"/>
        <w:rPr>
          <w:color w:val="000000"/>
        </w:rPr>
      </w:pPr>
      <w:r w:rsidRPr="003218D5">
        <w:rPr>
          <w:b/>
          <w:color w:val="000000"/>
        </w:rPr>
        <w:t xml:space="preserve">Credit Due for </w:t>
      </w:r>
      <w:r w:rsidR="009C7F19">
        <w:rPr>
          <w:b/>
          <w:color w:val="000000"/>
        </w:rPr>
        <w:t>Deceased Member</w:t>
      </w:r>
      <w:r w:rsidRPr="003218D5">
        <w:rPr>
          <w:b/>
          <w:color w:val="000000"/>
        </w:rPr>
        <w:t>:</w:t>
      </w:r>
    </w:p>
    <w:p w14:paraId="795B1BB1" w14:textId="2DE3CD01" w:rsidR="00E839D3" w:rsidRPr="008547C8" w:rsidRDefault="009C7F19" w:rsidP="0073714A">
      <w:pPr>
        <w:pStyle w:val="ListParagraph"/>
        <w:numPr>
          <w:ilvl w:val="0"/>
          <w:numId w:val="19"/>
        </w:numPr>
        <w:spacing w:before="120" w:after="120"/>
        <w:contextualSpacing w:val="0"/>
        <w:rPr>
          <w:color w:val="000000"/>
        </w:rPr>
      </w:pPr>
      <w:r w:rsidRPr="008547C8">
        <w:rPr>
          <w:color w:val="000000"/>
        </w:rPr>
        <w:t>When</w:t>
      </w:r>
      <w:r w:rsidR="00B0739B" w:rsidRPr="008547C8">
        <w:rPr>
          <w:color w:val="000000"/>
        </w:rPr>
        <w:t xml:space="preserve"> a deceased member has a credit balance</w:t>
      </w:r>
      <w:r w:rsidR="00E839D3" w:rsidRPr="008547C8">
        <w:rPr>
          <w:color w:val="000000"/>
        </w:rPr>
        <w:t xml:space="preserve"> on the account</w:t>
      </w:r>
      <w:r w:rsidR="00B0739B" w:rsidRPr="008547C8">
        <w:rPr>
          <w:color w:val="000000"/>
        </w:rPr>
        <w:t>,</w:t>
      </w:r>
      <w:r w:rsidR="00E839D3" w:rsidRPr="008547C8">
        <w:rPr>
          <w:color w:val="000000"/>
        </w:rPr>
        <w:t xml:space="preserve"> a refund is issued to the “Estate of </w:t>
      </w:r>
      <w:r w:rsidR="00445EA8" w:rsidRPr="008547C8">
        <w:rPr>
          <w:color w:val="000000"/>
        </w:rPr>
        <w:t>&lt;</w:t>
      </w:r>
      <w:r w:rsidR="00E839D3" w:rsidRPr="008547C8">
        <w:rPr>
          <w:color w:val="000000"/>
        </w:rPr>
        <w:t>cardholder’s name</w:t>
      </w:r>
      <w:r w:rsidR="00445EA8" w:rsidRPr="008547C8">
        <w:rPr>
          <w:color w:val="000000"/>
        </w:rPr>
        <w:t>&gt;</w:t>
      </w:r>
      <w:r w:rsidR="00736973" w:rsidRPr="008547C8">
        <w:rPr>
          <w:color w:val="000000"/>
        </w:rPr>
        <w:t>”</w:t>
      </w:r>
      <w:r w:rsidR="00E839D3" w:rsidRPr="008547C8">
        <w:rPr>
          <w:color w:val="000000"/>
        </w:rPr>
        <w:t>.</w:t>
      </w:r>
    </w:p>
    <w:p w14:paraId="079A95BF" w14:textId="5EE74ED8" w:rsidR="00DA0F52" w:rsidRPr="008547C8" w:rsidRDefault="00740CA7" w:rsidP="0073714A">
      <w:pPr>
        <w:pStyle w:val="ListParagraph"/>
        <w:numPr>
          <w:ilvl w:val="0"/>
          <w:numId w:val="19"/>
        </w:numPr>
        <w:spacing w:before="120" w:after="120"/>
        <w:contextualSpacing w:val="0"/>
        <w:rPr>
          <w:color w:val="000000"/>
        </w:rPr>
      </w:pPr>
      <w:r w:rsidRPr="008547C8">
        <w:rPr>
          <w:color w:val="000000"/>
        </w:rPr>
        <w:t xml:space="preserve">Depending on their relationship </w:t>
      </w:r>
      <w:proofErr w:type="gramStart"/>
      <w:r w:rsidRPr="008547C8">
        <w:rPr>
          <w:color w:val="000000"/>
        </w:rPr>
        <w:t>to</w:t>
      </w:r>
      <w:proofErr w:type="gramEnd"/>
      <w:r w:rsidRPr="008547C8">
        <w:rPr>
          <w:color w:val="000000"/>
        </w:rPr>
        <w:t xml:space="preserve"> the original payee, the following documentation is required:</w:t>
      </w:r>
      <w:r w:rsidR="00D123DA" w:rsidRPr="008547C8">
        <w:rPr>
          <w:color w:val="000000"/>
        </w:rPr>
        <w:t xml:space="preserve"> </w:t>
      </w:r>
    </w:p>
    <w:p w14:paraId="614EF957" w14:textId="3FDBC673" w:rsidR="00740CA7" w:rsidRPr="004A2C02" w:rsidRDefault="00835FF0" w:rsidP="0073714A">
      <w:pPr>
        <w:numPr>
          <w:ilvl w:val="1"/>
          <w:numId w:val="19"/>
        </w:numPr>
        <w:spacing w:before="120" w:after="120"/>
        <w:ind w:left="864"/>
        <w:rPr>
          <w:color w:val="000000"/>
        </w:rPr>
      </w:pPr>
      <w:r w:rsidRPr="00D123DA">
        <w:rPr>
          <w:b/>
          <w:color w:val="000000"/>
        </w:rPr>
        <w:t>Surviving S</w:t>
      </w:r>
      <w:r w:rsidR="00740CA7" w:rsidRPr="00D123DA">
        <w:rPr>
          <w:b/>
          <w:color w:val="000000"/>
        </w:rPr>
        <w:t>pouse</w:t>
      </w:r>
      <w:r w:rsidR="00740CA7" w:rsidRPr="00477859">
        <w:rPr>
          <w:b/>
          <w:bCs/>
          <w:color w:val="000000"/>
        </w:rPr>
        <w:t>:</w:t>
      </w:r>
      <w:r w:rsidR="00740CA7" w:rsidRPr="004A2C02">
        <w:rPr>
          <w:color w:val="000000"/>
        </w:rPr>
        <w:t xml:space="preserve"> </w:t>
      </w:r>
      <w:r w:rsidR="0057598D">
        <w:rPr>
          <w:color w:val="000000"/>
        </w:rPr>
        <w:t xml:space="preserve"> </w:t>
      </w:r>
      <w:r w:rsidR="00D123DA">
        <w:rPr>
          <w:color w:val="000000"/>
        </w:rPr>
        <w:t>A</w:t>
      </w:r>
      <w:r w:rsidR="00740CA7" w:rsidRPr="004A2C02">
        <w:rPr>
          <w:color w:val="000000"/>
        </w:rPr>
        <w:t xml:space="preserve"> copy of the death certificate indicating that </w:t>
      </w:r>
      <w:r w:rsidR="006E71C1">
        <w:rPr>
          <w:color w:val="000000"/>
        </w:rPr>
        <w:t>they</w:t>
      </w:r>
      <w:r w:rsidR="00740CA7" w:rsidRPr="004A2C02">
        <w:rPr>
          <w:color w:val="000000"/>
        </w:rPr>
        <w:t xml:space="preserve"> are the spouse </w:t>
      </w:r>
      <w:r w:rsidR="00EC3BCD">
        <w:rPr>
          <w:color w:val="000000"/>
        </w:rPr>
        <w:t>and</w:t>
      </w:r>
      <w:r w:rsidR="006E71C1">
        <w:rPr>
          <w:color w:val="000000"/>
        </w:rPr>
        <w:t xml:space="preserve"> their</w:t>
      </w:r>
      <w:r w:rsidR="00740CA7" w:rsidRPr="004A2C02">
        <w:rPr>
          <w:color w:val="000000"/>
        </w:rPr>
        <w:t xml:space="preserve"> Photo ID</w:t>
      </w:r>
      <w:r w:rsidR="006E71C1">
        <w:rPr>
          <w:color w:val="000000"/>
        </w:rPr>
        <w:t>.</w:t>
      </w:r>
      <w:r w:rsidR="00740CA7" w:rsidRPr="004A2C02">
        <w:rPr>
          <w:color w:val="000000"/>
        </w:rPr>
        <w:t xml:space="preserve"> </w:t>
      </w:r>
    </w:p>
    <w:p w14:paraId="2DC0675B" w14:textId="220403B7" w:rsidR="00740CA7" w:rsidRPr="00740CA7" w:rsidRDefault="00740CA7" w:rsidP="0073714A">
      <w:pPr>
        <w:numPr>
          <w:ilvl w:val="1"/>
          <w:numId w:val="19"/>
        </w:numPr>
        <w:spacing w:before="120" w:after="120"/>
        <w:ind w:left="864"/>
        <w:rPr>
          <w:color w:val="000000"/>
        </w:rPr>
      </w:pPr>
      <w:r w:rsidRPr="00D123DA">
        <w:rPr>
          <w:b/>
          <w:color w:val="000000"/>
        </w:rPr>
        <w:t xml:space="preserve">Executor of the </w:t>
      </w:r>
      <w:r w:rsidR="00D123DA">
        <w:rPr>
          <w:b/>
          <w:color w:val="000000"/>
        </w:rPr>
        <w:t>P</w:t>
      </w:r>
      <w:r w:rsidRPr="00D123DA">
        <w:rPr>
          <w:b/>
          <w:color w:val="000000"/>
        </w:rPr>
        <w:t xml:space="preserve">ayee’s </w:t>
      </w:r>
      <w:r w:rsidR="00D123DA">
        <w:rPr>
          <w:b/>
          <w:color w:val="000000"/>
        </w:rPr>
        <w:t>W</w:t>
      </w:r>
      <w:r w:rsidRPr="00D123DA">
        <w:rPr>
          <w:b/>
          <w:color w:val="000000"/>
        </w:rPr>
        <w:t>ill</w:t>
      </w:r>
      <w:r w:rsidRPr="008F1431">
        <w:rPr>
          <w:b/>
          <w:bCs/>
          <w:color w:val="000000"/>
        </w:rPr>
        <w:t>:</w:t>
      </w:r>
      <w:r w:rsidRPr="00740CA7">
        <w:rPr>
          <w:color w:val="000000"/>
        </w:rPr>
        <w:t xml:space="preserve"> </w:t>
      </w:r>
      <w:r w:rsidR="00D123DA">
        <w:rPr>
          <w:color w:val="000000"/>
        </w:rPr>
        <w:t xml:space="preserve"> A</w:t>
      </w:r>
      <w:r w:rsidRPr="00740CA7">
        <w:rPr>
          <w:color w:val="000000"/>
        </w:rPr>
        <w:t xml:space="preserve"> copy of the</w:t>
      </w:r>
      <w:r w:rsidR="006E71C1">
        <w:rPr>
          <w:color w:val="000000"/>
        </w:rPr>
        <w:t xml:space="preserve"> payee’s</w:t>
      </w:r>
      <w:r w:rsidRPr="00740CA7">
        <w:rPr>
          <w:color w:val="000000"/>
        </w:rPr>
        <w:t xml:space="preserve"> death certificate</w:t>
      </w:r>
      <w:r w:rsidR="007B3ACE">
        <w:rPr>
          <w:color w:val="000000"/>
        </w:rPr>
        <w:t>,</w:t>
      </w:r>
      <w:r w:rsidRPr="00740CA7">
        <w:rPr>
          <w:color w:val="000000"/>
        </w:rPr>
        <w:t xml:space="preserve"> an executed copy of the will, letter of testamentary</w:t>
      </w:r>
      <w:r w:rsidR="00736973">
        <w:rPr>
          <w:color w:val="000000"/>
        </w:rPr>
        <w:t>,</w:t>
      </w:r>
      <w:r w:rsidRPr="00740CA7">
        <w:rPr>
          <w:color w:val="000000"/>
        </w:rPr>
        <w:t xml:space="preserve"> or </w:t>
      </w:r>
      <w:r w:rsidR="00296A13" w:rsidRPr="00740CA7">
        <w:rPr>
          <w:color w:val="000000"/>
        </w:rPr>
        <w:t>another</w:t>
      </w:r>
      <w:r w:rsidRPr="00740CA7">
        <w:rPr>
          <w:color w:val="000000"/>
        </w:rPr>
        <w:t xml:space="preserve"> legal document </w:t>
      </w:r>
      <w:r w:rsidR="004C5C0E">
        <w:rPr>
          <w:color w:val="000000"/>
        </w:rPr>
        <w:t>and the</w:t>
      </w:r>
      <w:r w:rsidRPr="00740CA7">
        <w:rPr>
          <w:color w:val="000000"/>
        </w:rPr>
        <w:t xml:space="preserve"> Photo ID </w:t>
      </w:r>
      <w:r w:rsidR="004C5C0E">
        <w:rPr>
          <w:color w:val="000000"/>
        </w:rPr>
        <w:t>of the executor.</w:t>
      </w:r>
    </w:p>
    <w:p w14:paraId="4949E55A" w14:textId="77277219" w:rsidR="00740CA7" w:rsidRDefault="00740CA7" w:rsidP="0073714A">
      <w:pPr>
        <w:numPr>
          <w:ilvl w:val="1"/>
          <w:numId w:val="19"/>
        </w:numPr>
        <w:spacing w:before="120" w:after="120"/>
        <w:ind w:left="864"/>
        <w:rPr>
          <w:color w:val="000000"/>
        </w:rPr>
      </w:pPr>
      <w:bookmarkStart w:id="32" w:name="OLE_LINK3"/>
      <w:r w:rsidRPr="00D123DA">
        <w:rPr>
          <w:b/>
          <w:color w:val="000000"/>
        </w:rPr>
        <w:t xml:space="preserve">Closed </w:t>
      </w:r>
      <w:r w:rsidR="00D123DA">
        <w:rPr>
          <w:b/>
          <w:color w:val="000000"/>
        </w:rPr>
        <w:t>E</w:t>
      </w:r>
      <w:r w:rsidRPr="00D123DA">
        <w:rPr>
          <w:b/>
          <w:color w:val="000000"/>
        </w:rPr>
        <w:t>state with a Will</w:t>
      </w:r>
      <w:r w:rsidRPr="008F1431">
        <w:rPr>
          <w:b/>
          <w:bCs/>
          <w:color w:val="000000"/>
        </w:rPr>
        <w:t>:</w:t>
      </w:r>
      <w:r w:rsidRPr="00740CA7">
        <w:rPr>
          <w:color w:val="000000"/>
        </w:rPr>
        <w:t xml:space="preserve"> </w:t>
      </w:r>
      <w:r w:rsidR="00D123DA">
        <w:rPr>
          <w:color w:val="000000"/>
        </w:rPr>
        <w:t xml:space="preserve"> A</w:t>
      </w:r>
      <w:r w:rsidRPr="00740CA7">
        <w:rPr>
          <w:color w:val="000000"/>
        </w:rPr>
        <w:t xml:space="preserve"> copy of the death certificate</w:t>
      </w:r>
      <w:r w:rsidR="002108D6">
        <w:rPr>
          <w:color w:val="000000"/>
        </w:rPr>
        <w:t xml:space="preserve">, an </w:t>
      </w:r>
      <w:r w:rsidRPr="00740CA7">
        <w:rPr>
          <w:color w:val="000000"/>
        </w:rPr>
        <w:t>executed copy of the will</w:t>
      </w:r>
      <w:r w:rsidR="00D14F18">
        <w:rPr>
          <w:color w:val="000000"/>
        </w:rPr>
        <w:t>,</w:t>
      </w:r>
      <w:r w:rsidRPr="00740CA7">
        <w:rPr>
          <w:color w:val="000000"/>
        </w:rPr>
        <w:t xml:space="preserve"> showing the claimant as the heir to the funds </w:t>
      </w:r>
      <w:r w:rsidR="00DD54F6">
        <w:rPr>
          <w:color w:val="000000"/>
        </w:rPr>
        <w:t>and</w:t>
      </w:r>
      <w:r w:rsidRPr="00740CA7">
        <w:rPr>
          <w:color w:val="000000"/>
        </w:rPr>
        <w:t xml:space="preserve"> Photo ID </w:t>
      </w:r>
      <w:r w:rsidR="002108D6">
        <w:rPr>
          <w:color w:val="000000"/>
        </w:rPr>
        <w:t>of the claimant.</w:t>
      </w:r>
    </w:p>
    <w:bookmarkEnd w:id="32"/>
    <w:p w14:paraId="32F078A0" w14:textId="43815059" w:rsidR="004A2C02" w:rsidRDefault="00740CA7" w:rsidP="0073714A">
      <w:pPr>
        <w:numPr>
          <w:ilvl w:val="1"/>
          <w:numId w:val="19"/>
        </w:numPr>
        <w:spacing w:before="120" w:after="120"/>
        <w:ind w:left="864"/>
        <w:rPr>
          <w:color w:val="000000"/>
        </w:rPr>
      </w:pPr>
      <w:r w:rsidRPr="00D123DA">
        <w:rPr>
          <w:b/>
          <w:color w:val="000000"/>
        </w:rPr>
        <w:t xml:space="preserve">Closed </w:t>
      </w:r>
      <w:r w:rsidR="00D123DA" w:rsidRPr="00D123DA">
        <w:rPr>
          <w:b/>
          <w:color w:val="000000"/>
        </w:rPr>
        <w:t>E</w:t>
      </w:r>
      <w:r w:rsidRPr="00D123DA">
        <w:rPr>
          <w:b/>
          <w:color w:val="000000"/>
        </w:rPr>
        <w:t xml:space="preserve">state </w:t>
      </w:r>
      <w:r w:rsidR="00D123DA" w:rsidRPr="00D123DA">
        <w:rPr>
          <w:b/>
          <w:color w:val="000000"/>
        </w:rPr>
        <w:t>W</w:t>
      </w:r>
      <w:r w:rsidRPr="00D123DA">
        <w:rPr>
          <w:b/>
          <w:color w:val="000000"/>
        </w:rPr>
        <w:t>ithout a Will</w:t>
      </w:r>
      <w:r w:rsidRPr="008F1431">
        <w:rPr>
          <w:b/>
          <w:bCs/>
          <w:color w:val="000000"/>
        </w:rPr>
        <w:t>:</w:t>
      </w:r>
      <w:r w:rsidRPr="00740CA7">
        <w:rPr>
          <w:color w:val="000000"/>
        </w:rPr>
        <w:t xml:space="preserve"> </w:t>
      </w:r>
      <w:r w:rsidR="00D123DA">
        <w:rPr>
          <w:color w:val="000000"/>
        </w:rPr>
        <w:t xml:space="preserve"> A</w:t>
      </w:r>
      <w:r w:rsidRPr="00740CA7">
        <w:rPr>
          <w:color w:val="000000"/>
        </w:rPr>
        <w:t xml:space="preserve"> copy of the death certificate </w:t>
      </w:r>
      <w:r w:rsidR="007B3ACE">
        <w:rPr>
          <w:color w:val="000000"/>
        </w:rPr>
        <w:t>and</w:t>
      </w:r>
      <w:r w:rsidRPr="00740CA7">
        <w:rPr>
          <w:color w:val="000000"/>
        </w:rPr>
        <w:t xml:space="preserve"> a letter from ALL direct heirs (</w:t>
      </w:r>
      <w:r w:rsidR="007B3ACE" w:rsidRPr="00740CA7">
        <w:rPr>
          <w:color w:val="000000"/>
        </w:rPr>
        <w:t>i.e.,</w:t>
      </w:r>
      <w:r w:rsidRPr="00740CA7">
        <w:rPr>
          <w:color w:val="000000"/>
        </w:rPr>
        <w:t xml:space="preserve"> if there are 3 children</w:t>
      </w:r>
      <w:r w:rsidR="007B3ACE">
        <w:rPr>
          <w:color w:val="000000"/>
        </w:rPr>
        <w:t>,</w:t>
      </w:r>
      <w:r w:rsidRPr="00740CA7">
        <w:rPr>
          <w:color w:val="000000"/>
        </w:rPr>
        <w:t xml:space="preserve"> then all 3 children must agree to the payment). Direct heirs</w:t>
      </w:r>
      <w:r w:rsidR="007B3ACE">
        <w:rPr>
          <w:color w:val="000000"/>
        </w:rPr>
        <w:t xml:space="preserve"> should be</w:t>
      </w:r>
      <w:r w:rsidRPr="00740CA7">
        <w:rPr>
          <w:color w:val="000000"/>
        </w:rPr>
        <w:t xml:space="preserve"> listed in</w:t>
      </w:r>
      <w:r w:rsidR="007B3ACE">
        <w:rPr>
          <w:color w:val="000000"/>
        </w:rPr>
        <w:t xml:space="preserve"> order of</w:t>
      </w:r>
      <w:r w:rsidRPr="00740CA7">
        <w:rPr>
          <w:color w:val="000000"/>
        </w:rPr>
        <w:t xml:space="preserve"> priority</w:t>
      </w:r>
      <w:r w:rsidR="007B3ACE">
        <w:rPr>
          <w:color w:val="000000"/>
        </w:rPr>
        <w:t>:</w:t>
      </w:r>
      <w:r w:rsidR="00D14F18">
        <w:rPr>
          <w:color w:val="000000"/>
        </w:rPr>
        <w:t xml:space="preserve"> </w:t>
      </w:r>
      <w:r w:rsidRPr="00740CA7">
        <w:rPr>
          <w:color w:val="000000"/>
        </w:rPr>
        <w:t xml:space="preserve"> </w:t>
      </w:r>
      <w:r w:rsidR="007B3ACE">
        <w:rPr>
          <w:color w:val="000000"/>
        </w:rPr>
        <w:t>C</w:t>
      </w:r>
      <w:r w:rsidRPr="00740CA7">
        <w:rPr>
          <w:color w:val="000000"/>
        </w:rPr>
        <w:t>hildren</w:t>
      </w:r>
      <w:r w:rsidR="000D4FAD">
        <w:rPr>
          <w:color w:val="000000"/>
        </w:rPr>
        <w:t>,</w:t>
      </w:r>
      <w:r w:rsidRPr="00740CA7">
        <w:rPr>
          <w:color w:val="000000"/>
        </w:rPr>
        <w:t xml:space="preserve"> </w:t>
      </w:r>
      <w:r w:rsidR="007B3ACE">
        <w:rPr>
          <w:color w:val="000000"/>
        </w:rPr>
        <w:t>p</w:t>
      </w:r>
      <w:r w:rsidRPr="00740CA7">
        <w:rPr>
          <w:color w:val="000000"/>
        </w:rPr>
        <w:t>arents</w:t>
      </w:r>
      <w:r w:rsidR="00D14F18">
        <w:rPr>
          <w:color w:val="000000"/>
        </w:rPr>
        <w:t>,</w:t>
      </w:r>
      <w:r w:rsidRPr="00740CA7">
        <w:rPr>
          <w:color w:val="000000"/>
        </w:rPr>
        <w:t xml:space="preserve"> and then siblings</w:t>
      </w:r>
      <w:r w:rsidR="007B3ACE">
        <w:rPr>
          <w:color w:val="000000"/>
        </w:rPr>
        <w:t>.</w:t>
      </w:r>
      <w:r w:rsidRPr="00740CA7">
        <w:rPr>
          <w:color w:val="000000"/>
        </w:rPr>
        <w:t xml:space="preserve"> Photo ID</w:t>
      </w:r>
      <w:r w:rsidR="007B3ACE">
        <w:rPr>
          <w:color w:val="000000"/>
        </w:rPr>
        <w:t>s will be required</w:t>
      </w:r>
      <w:r w:rsidRPr="00740CA7">
        <w:rPr>
          <w:color w:val="000000"/>
        </w:rPr>
        <w:t xml:space="preserve"> from all heirs.</w:t>
      </w:r>
    </w:p>
    <w:p w14:paraId="4E505E2D" w14:textId="52F44ACF" w:rsidR="004A2C02" w:rsidRDefault="004A2C02" w:rsidP="0073714A">
      <w:pPr>
        <w:spacing w:before="120" w:after="120"/>
        <w:ind w:left="720"/>
        <w:rPr>
          <w:color w:val="000000"/>
        </w:rPr>
      </w:pPr>
    </w:p>
    <w:p w14:paraId="7C39CC32" w14:textId="7CF60699" w:rsidR="00414E42" w:rsidRDefault="002A5563" w:rsidP="0073714A">
      <w:pPr>
        <w:spacing w:before="120" w:after="120"/>
        <w:rPr>
          <w:color w:val="000000"/>
        </w:rPr>
      </w:pPr>
      <w:r w:rsidRPr="0015171D">
        <w:rPr>
          <w:b/>
          <w:color w:val="000000"/>
        </w:rPr>
        <w:t>Note</w:t>
      </w:r>
      <w:r w:rsidR="00414E42">
        <w:rPr>
          <w:b/>
          <w:color w:val="000000"/>
        </w:rPr>
        <w:t xml:space="preserve"> the following</w:t>
      </w:r>
      <w:r w:rsidRPr="0015171D">
        <w:rPr>
          <w:b/>
          <w:color w:val="000000"/>
        </w:rPr>
        <w:t>:</w:t>
      </w:r>
      <w:r>
        <w:rPr>
          <w:color w:val="000000"/>
        </w:rPr>
        <w:t xml:space="preserve"> </w:t>
      </w:r>
    </w:p>
    <w:p w14:paraId="505B90ED" w14:textId="1A3A6FC5" w:rsidR="00414E42" w:rsidRDefault="00740CA7" w:rsidP="0073714A">
      <w:pPr>
        <w:numPr>
          <w:ilvl w:val="0"/>
          <w:numId w:val="12"/>
        </w:numPr>
        <w:spacing w:before="120" w:after="120"/>
        <w:ind w:left="540"/>
        <w:rPr>
          <w:color w:val="000000"/>
        </w:rPr>
      </w:pPr>
      <w:r w:rsidRPr="004A2C02">
        <w:rPr>
          <w:color w:val="000000"/>
        </w:rPr>
        <w:t xml:space="preserve">We are not able to reissue </w:t>
      </w:r>
      <w:r w:rsidR="0057598D">
        <w:rPr>
          <w:color w:val="000000"/>
        </w:rPr>
        <w:t xml:space="preserve">the check </w:t>
      </w:r>
      <w:r w:rsidRPr="004A2C02">
        <w:rPr>
          <w:color w:val="000000"/>
        </w:rPr>
        <w:t xml:space="preserve">to other relatives unless there is a will or other legal document proving ownership. </w:t>
      </w:r>
      <w:r w:rsidR="00D123DA">
        <w:rPr>
          <w:color w:val="000000"/>
        </w:rPr>
        <w:t xml:space="preserve">  </w:t>
      </w:r>
    </w:p>
    <w:p w14:paraId="4A34E853" w14:textId="2EAF5A97" w:rsidR="00887081" w:rsidRPr="00740CA7" w:rsidRDefault="00414E42" w:rsidP="0073714A">
      <w:pPr>
        <w:numPr>
          <w:ilvl w:val="0"/>
          <w:numId w:val="12"/>
        </w:numPr>
        <w:spacing w:before="120" w:after="120"/>
        <w:ind w:left="540"/>
        <w:rPr>
          <w:color w:val="000000"/>
        </w:rPr>
      </w:pPr>
      <w:r>
        <w:rPr>
          <w:color w:val="000000"/>
        </w:rPr>
        <w:t>A</w:t>
      </w:r>
      <w:r w:rsidR="00887081" w:rsidRPr="00740CA7">
        <w:rPr>
          <w:color w:val="000000"/>
        </w:rPr>
        <w:t xml:space="preserve"> Power of Attorney or a document naming beneficiary of life insurance does not constitute proof of ownership. </w:t>
      </w:r>
    </w:p>
    <w:p w14:paraId="6AC19FC7" w14:textId="127B73E5" w:rsidR="004A2C02" w:rsidRDefault="00740CA7" w:rsidP="0073714A">
      <w:pPr>
        <w:numPr>
          <w:ilvl w:val="0"/>
          <w:numId w:val="12"/>
        </w:numPr>
        <w:spacing w:before="120" w:after="120"/>
        <w:ind w:left="540"/>
        <w:rPr>
          <w:color w:val="000000"/>
        </w:rPr>
      </w:pPr>
      <w:r w:rsidRPr="00740CA7">
        <w:rPr>
          <w:color w:val="000000"/>
        </w:rPr>
        <w:t>If claiming funds on behalf of an institution, pharmacy, nursing facility, etc. for a deceased payee, provide documentation of the open balance on account or documentation showing that the facility is the rightful claimant of the funds.</w:t>
      </w:r>
    </w:p>
    <w:p w14:paraId="35B6CF30" w14:textId="55E3C189" w:rsidR="004A2C02" w:rsidRDefault="004A2C02" w:rsidP="0073714A">
      <w:pPr>
        <w:numPr>
          <w:ilvl w:val="0"/>
          <w:numId w:val="12"/>
        </w:numPr>
        <w:spacing w:before="120" w:after="120"/>
        <w:ind w:left="540"/>
        <w:rPr>
          <w:color w:val="000000"/>
        </w:rPr>
      </w:pPr>
      <w:r w:rsidRPr="004A2C02">
        <w:rPr>
          <w:color w:val="000000"/>
        </w:rPr>
        <w:t xml:space="preserve">Without proper documentation, </w:t>
      </w:r>
      <w:r w:rsidR="006166A0">
        <w:rPr>
          <w:color w:val="000000"/>
        </w:rPr>
        <w:t>we are</w:t>
      </w:r>
      <w:r w:rsidRPr="004A2C02">
        <w:rPr>
          <w:color w:val="000000"/>
        </w:rPr>
        <w:t xml:space="preserve"> not able to reissue the check to a party other than the original payee.</w:t>
      </w:r>
      <w:r w:rsidR="00F06E9D">
        <w:rPr>
          <w:color w:val="000000"/>
        </w:rPr>
        <w:t xml:space="preserve"> </w:t>
      </w:r>
    </w:p>
    <w:p w14:paraId="2EBB143E" w14:textId="22393BBB" w:rsidR="00963580" w:rsidRDefault="00D80AA8" w:rsidP="0073714A">
      <w:pPr>
        <w:spacing w:before="120" w:after="120"/>
        <w:rPr>
          <w:color w:val="000000"/>
        </w:rPr>
      </w:pPr>
      <w:r>
        <w:rPr>
          <w:noProof/>
        </w:rPr>
        <w:drawing>
          <wp:inline distT="0" distB="0" distL="0" distR="0" wp14:anchorId="0B2B8DD3" wp14:editId="5D9FAB36">
            <wp:extent cx="23812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When we reissue this check, if by chance you have any additional outstanding checks, please be aware we will reissue those at the same time.  </w:t>
      </w:r>
    </w:p>
    <w:p w14:paraId="7C747CF5" w14:textId="1D848AE6" w:rsidR="004C39CC" w:rsidRDefault="004C39CC" w:rsidP="0073714A">
      <w:pPr>
        <w:spacing w:before="120" w:after="120"/>
        <w:rPr>
          <w:color w:val="000000"/>
        </w:rPr>
      </w:pPr>
    </w:p>
    <w:p w14:paraId="782892D5" w14:textId="2B6306B4" w:rsidR="00F5094E" w:rsidRDefault="00D66BC2" w:rsidP="0073714A">
      <w:pPr>
        <w:spacing w:before="120" w:after="120"/>
        <w:rPr>
          <w:color w:val="000000"/>
        </w:rPr>
      </w:pPr>
      <w:r>
        <w:rPr>
          <w:noProof/>
        </w:rPr>
        <w:drawing>
          <wp:inline distT="0" distB="0" distL="0" distR="0" wp14:anchorId="41A4BF95" wp14:editId="68568C65">
            <wp:extent cx="304762" cy="304762"/>
            <wp:effectExtent l="0" t="0" r="635" b="635"/>
            <wp:docPr id="144658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64395" name="Picture 11724643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5094E" w:rsidRPr="00407275">
        <w:rPr>
          <w:b/>
          <w:color w:val="000000"/>
        </w:rPr>
        <w:t>Note:</w:t>
      </w:r>
      <w:r w:rsidR="00F5094E">
        <w:rPr>
          <w:color w:val="000000"/>
        </w:rPr>
        <w:t xml:space="preserve"> </w:t>
      </w:r>
      <w:r w:rsidR="00687962">
        <w:rPr>
          <w:color w:val="000000"/>
        </w:rPr>
        <w:t xml:space="preserve"> </w:t>
      </w:r>
      <w:r w:rsidR="00F5094E">
        <w:rPr>
          <w:color w:val="000000"/>
        </w:rPr>
        <w:t xml:space="preserve">Prior to </w:t>
      </w:r>
      <w:r w:rsidR="0025378D">
        <w:rPr>
          <w:color w:val="000000"/>
        </w:rPr>
        <w:t xml:space="preserve">asking </w:t>
      </w:r>
      <w:r w:rsidR="00F5094E">
        <w:rPr>
          <w:color w:val="000000"/>
        </w:rPr>
        <w:t>the member to send documents, ensure you have opened a</w:t>
      </w:r>
      <w:r w:rsidR="0025378D">
        <w:rPr>
          <w:color w:val="000000"/>
        </w:rPr>
        <w:t xml:space="preserve"> </w:t>
      </w:r>
      <w:hyperlink r:id="rId25" w:anchor="!/view?docid=f6f8404c-3eff-42f0-82d5-ffe3b5fa1b5f" w:history="1">
        <w:r w:rsidR="00AF7827">
          <w:rPr>
            <w:rStyle w:val="Hyperlink"/>
          </w:rPr>
          <w:t>Compass - Refund Stop Payment Check Reissue (061420)</w:t>
        </w:r>
      </w:hyperlink>
      <w:r w:rsidR="00F5094E">
        <w:rPr>
          <w:color w:val="000000"/>
        </w:rPr>
        <w:t xml:space="preserve"> for Mail Order to research and have the payee estate referenc</w:t>
      </w:r>
      <w:r w:rsidR="00BE2B58">
        <w:rPr>
          <w:color w:val="000000"/>
        </w:rPr>
        <w:t>e</w:t>
      </w:r>
      <w:r w:rsidR="00F5094E">
        <w:rPr>
          <w:color w:val="000000"/>
        </w:rPr>
        <w:t xml:space="preserve"> </w:t>
      </w:r>
      <w:r w:rsidR="0094445E">
        <w:rPr>
          <w:color w:val="000000"/>
        </w:rPr>
        <w:t xml:space="preserve">the </w:t>
      </w:r>
      <w:r w:rsidR="00137C0A">
        <w:rPr>
          <w:color w:val="000000"/>
        </w:rPr>
        <w:t>S</w:t>
      </w:r>
      <w:r w:rsidR="0094445E">
        <w:rPr>
          <w:color w:val="000000"/>
        </w:rPr>
        <w:t xml:space="preserve">upport </w:t>
      </w:r>
      <w:r w:rsidR="00137C0A">
        <w:rPr>
          <w:color w:val="000000"/>
        </w:rPr>
        <w:t>T</w:t>
      </w:r>
      <w:r w:rsidR="00F5094E">
        <w:rPr>
          <w:color w:val="000000"/>
        </w:rPr>
        <w:t>ask # in their correspondence.</w:t>
      </w:r>
      <w:r w:rsidR="00407275">
        <w:rPr>
          <w:color w:val="000000"/>
        </w:rPr>
        <w:t xml:space="preserve"> </w:t>
      </w:r>
      <w:r w:rsidR="0025378D">
        <w:rPr>
          <w:color w:val="000000"/>
        </w:rPr>
        <w:t xml:space="preserve"> </w:t>
      </w:r>
    </w:p>
    <w:p w14:paraId="56F61F3F" w14:textId="77777777" w:rsidR="00A41D7B" w:rsidRDefault="00A41D7B" w:rsidP="0073714A">
      <w:pPr>
        <w:spacing w:before="120" w:after="120"/>
        <w:rPr>
          <w:color w:val="000000"/>
        </w:rPr>
      </w:pPr>
    </w:p>
    <w:p w14:paraId="020ECA9B" w14:textId="6DFE0789" w:rsidR="0057598D" w:rsidRDefault="0057598D" w:rsidP="0073714A">
      <w:pPr>
        <w:spacing w:before="120" w:after="120"/>
        <w:rPr>
          <w:color w:val="000000"/>
        </w:rPr>
      </w:pPr>
      <w:r w:rsidRPr="004A2C02">
        <w:rPr>
          <w:color w:val="000000"/>
        </w:rPr>
        <w:t xml:space="preserve">Documents may be sent via email, fax, or mail. Email is preferred and will provide the fastest turnaround time. </w:t>
      </w:r>
    </w:p>
    <w:p w14:paraId="5C4F05A7" w14:textId="1A9E6778" w:rsidR="004A2C02" w:rsidRPr="004A2C02" w:rsidRDefault="004A2C02" w:rsidP="0073714A">
      <w:pPr>
        <w:spacing w:before="120" w:after="120"/>
        <w:ind w:left="180" w:firstLine="720"/>
        <w:rPr>
          <w:color w:val="000000"/>
        </w:rPr>
      </w:pPr>
      <w:r w:rsidRPr="0057598D">
        <w:rPr>
          <w:b/>
          <w:bCs/>
          <w:color w:val="000000"/>
        </w:rPr>
        <w:t>E-mail:</w:t>
      </w:r>
      <w:r w:rsidRPr="004A2C02">
        <w:rPr>
          <w:color w:val="000000"/>
        </w:rPr>
        <w:t xml:space="preserve"> </w:t>
      </w:r>
      <w:r w:rsidR="0057598D">
        <w:rPr>
          <w:color w:val="000000"/>
        </w:rPr>
        <w:t xml:space="preserve"> </w:t>
      </w:r>
      <w:hyperlink r:id="rId26" w:history="1">
        <w:r w:rsidR="0057598D" w:rsidRPr="00BC07ED">
          <w:rPr>
            <w:rStyle w:val="Hyperlink"/>
          </w:rPr>
          <w:t>MemberDisputesPBM@CVSHealth.com</w:t>
        </w:r>
      </w:hyperlink>
    </w:p>
    <w:p w14:paraId="5E98CDC1" w14:textId="6C38BD94" w:rsidR="004A2C02" w:rsidRPr="004A2C02" w:rsidRDefault="0057598D" w:rsidP="0073714A">
      <w:pPr>
        <w:spacing w:before="120" w:after="120"/>
        <w:ind w:left="180" w:firstLine="720"/>
        <w:rPr>
          <w:color w:val="000000"/>
        </w:rPr>
      </w:pPr>
      <w:r w:rsidRPr="0057598D">
        <w:rPr>
          <w:b/>
          <w:bCs/>
          <w:color w:val="000000"/>
        </w:rPr>
        <w:t>F</w:t>
      </w:r>
      <w:r w:rsidR="004A2C02" w:rsidRPr="0057598D">
        <w:rPr>
          <w:b/>
          <w:bCs/>
          <w:color w:val="000000"/>
        </w:rPr>
        <w:t>ax:</w:t>
      </w:r>
      <w:r w:rsidR="004A2C02" w:rsidRPr="004A2C02">
        <w:rPr>
          <w:color w:val="000000"/>
        </w:rPr>
        <w:t xml:space="preserve"> </w:t>
      </w:r>
      <w:r w:rsidR="00D14F18">
        <w:rPr>
          <w:color w:val="000000"/>
        </w:rPr>
        <w:t xml:space="preserve"> </w:t>
      </w:r>
      <w:r w:rsidRPr="0057598D">
        <w:rPr>
          <w:b/>
          <w:bCs/>
          <w:color w:val="000000"/>
        </w:rPr>
        <w:t>1-</w:t>
      </w:r>
      <w:r w:rsidR="00F5094E" w:rsidRPr="0057598D">
        <w:rPr>
          <w:b/>
          <w:bCs/>
          <w:color w:val="000000"/>
        </w:rPr>
        <w:t>480-860-3508</w:t>
      </w:r>
    </w:p>
    <w:p w14:paraId="401F2A9F" w14:textId="5CD6A007" w:rsidR="0057598D" w:rsidRDefault="004A2C02" w:rsidP="0073714A">
      <w:pPr>
        <w:spacing w:before="120" w:after="120"/>
        <w:ind w:left="180" w:firstLine="720"/>
        <w:rPr>
          <w:color w:val="000000"/>
        </w:rPr>
      </w:pPr>
      <w:r w:rsidRPr="0057598D">
        <w:rPr>
          <w:b/>
          <w:bCs/>
          <w:color w:val="000000"/>
        </w:rPr>
        <w:t>Mail:</w:t>
      </w:r>
      <w:r w:rsidR="00D14F18">
        <w:rPr>
          <w:b/>
          <w:bCs/>
          <w:color w:val="000000"/>
        </w:rPr>
        <w:t xml:space="preserve"> </w:t>
      </w:r>
      <w:r>
        <w:rPr>
          <w:color w:val="000000"/>
        </w:rPr>
        <w:t xml:space="preserve"> </w:t>
      </w:r>
      <w:r w:rsidR="0057598D">
        <w:rPr>
          <w:color w:val="000000"/>
        </w:rPr>
        <w:t>(Only mail copies of the originals, no originals)</w:t>
      </w:r>
    </w:p>
    <w:p w14:paraId="271A4925" w14:textId="4FA5D283" w:rsidR="004A2C02" w:rsidRDefault="004A2C02" w:rsidP="0073714A">
      <w:pPr>
        <w:spacing w:before="120" w:after="120"/>
        <w:ind w:left="180" w:firstLine="720"/>
        <w:rPr>
          <w:color w:val="000000"/>
        </w:rPr>
      </w:pPr>
      <w:r>
        <w:rPr>
          <w:color w:val="000000"/>
        </w:rPr>
        <w:t xml:space="preserve">CVS </w:t>
      </w:r>
      <w:r w:rsidR="00F5094E">
        <w:rPr>
          <w:color w:val="000000"/>
        </w:rPr>
        <w:t>Health</w:t>
      </w:r>
    </w:p>
    <w:p w14:paraId="3674D6BA" w14:textId="0C9C5D98" w:rsidR="00F5094E" w:rsidRDefault="00F5094E" w:rsidP="0073714A">
      <w:pPr>
        <w:spacing w:before="120" w:after="120"/>
        <w:ind w:left="180" w:firstLine="720"/>
        <w:rPr>
          <w:color w:val="000000"/>
        </w:rPr>
      </w:pPr>
      <w:r>
        <w:rPr>
          <w:color w:val="000000"/>
        </w:rPr>
        <w:t xml:space="preserve">Attn: </w:t>
      </w:r>
      <w:r w:rsidR="00D14F18">
        <w:rPr>
          <w:color w:val="000000"/>
        </w:rPr>
        <w:t xml:space="preserve"> </w:t>
      </w:r>
      <w:r>
        <w:rPr>
          <w:color w:val="000000"/>
        </w:rPr>
        <w:t xml:space="preserve">Payment disputes task </w:t>
      </w:r>
      <w:proofErr w:type="spellStart"/>
      <w:r>
        <w:rPr>
          <w:color w:val="000000"/>
        </w:rPr>
        <w:t>XXXXXXX</w:t>
      </w:r>
      <w:proofErr w:type="spellEnd"/>
    </w:p>
    <w:p w14:paraId="3B5E5F95" w14:textId="2E8FDF5B" w:rsidR="004A2C02" w:rsidRDefault="008F4667" w:rsidP="0073714A">
      <w:pPr>
        <w:spacing w:before="120" w:after="120"/>
        <w:ind w:left="180" w:firstLine="720"/>
        <w:rPr>
          <w:color w:val="000000"/>
        </w:rPr>
      </w:pPr>
      <w:r>
        <w:rPr>
          <w:color w:val="000000"/>
        </w:rPr>
        <w:t xml:space="preserve">3100 Sanders Rd </w:t>
      </w:r>
    </w:p>
    <w:p w14:paraId="2E85B1F2" w14:textId="6CAB3AF0" w:rsidR="004A2C02" w:rsidRDefault="00F5094E" w:rsidP="0073714A">
      <w:pPr>
        <w:spacing w:before="120" w:after="120"/>
        <w:ind w:left="180" w:firstLine="720"/>
        <w:rPr>
          <w:color w:val="000000"/>
        </w:rPr>
      </w:pPr>
      <w:r>
        <w:rPr>
          <w:color w:val="000000"/>
        </w:rPr>
        <w:t>Northbrook</w:t>
      </w:r>
      <w:r w:rsidR="004A2C02" w:rsidRPr="004A2C02">
        <w:rPr>
          <w:color w:val="000000"/>
        </w:rPr>
        <w:t xml:space="preserve">, </w:t>
      </w:r>
      <w:r>
        <w:rPr>
          <w:color w:val="000000"/>
        </w:rPr>
        <w:t>IL</w:t>
      </w:r>
      <w:r w:rsidR="004A2C02" w:rsidRPr="004A2C02">
        <w:rPr>
          <w:color w:val="000000"/>
        </w:rPr>
        <w:t xml:space="preserve"> </w:t>
      </w:r>
      <w:r>
        <w:rPr>
          <w:color w:val="000000"/>
        </w:rPr>
        <w:t>60062</w:t>
      </w:r>
      <w:r w:rsidRPr="004A2C02">
        <w:rPr>
          <w:color w:val="000000"/>
        </w:rPr>
        <w:t xml:space="preserve"> </w:t>
      </w:r>
    </w:p>
    <w:p w14:paraId="5A084A15" w14:textId="0000E9D9" w:rsidR="006E215E" w:rsidRPr="004A2C02" w:rsidRDefault="006E215E" w:rsidP="0073714A">
      <w:pPr>
        <w:spacing w:before="120" w:after="120"/>
        <w:ind w:left="2160" w:firstLine="720"/>
        <w:rPr>
          <w:color w:val="000000"/>
        </w:rPr>
      </w:pPr>
    </w:p>
    <w:p w14:paraId="1ECF9C0D" w14:textId="7AE5A19F" w:rsidR="00E3421C" w:rsidRDefault="00296A13" w:rsidP="0073714A">
      <w:pPr>
        <w:spacing w:before="120" w:after="120"/>
        <w:rPr>
          <w:noProof/>
        </w:rPr>
      </w:pPr>
      <w:r w:rsidRPr="00296A13">
        <w:rPr>
          <w:b/>
          <w:color w:val="000000"/>
        </w:rPr>
        <w:t>Turnaround Time:</w:t>
      </w:r>
      <w:r>
        <w:rPr>
          <w:bCs/>
          <w:color w:val="000000"/>
        </w:rPr>
        <w:t xml:space="preserve">  </w:t>
      </w:r>
      <w:r w:rsidR="00835FF0" w:rsidRPr="00296A13">
        <w:rPr>
          <w:bCs/>
          <w:color w:val="000000"/>
        </w:rPr>
        <w:t xml:space="preserve">The reissue of a check can </w:t>
      </w:r>
      <w:proofErr w:type="gramStart"/>
      <w:r w:rsidR="00835FF0" w:rsidRPr="00296A13">
        <w:rPr>
          <w:bCs/>
          <w:color w:val="000000"/>
        </w:rPr>
        <w:t>take</w:t>
      </w:r>
      <w:proofErr w:type="gramEnd"/>
      <w:r w:rsidR="00835FF0" w:rsidRPr="00296A13">
        <w:rPr>
          <w:bCs/>
          <w:color w:val="000000"/>
        </w:rPr>
        <w:t xml:space="preserve"> up to 30 days.</w:t>
      </w:r>
      <w:r w:rsidR="00554B7E" w:rsidRPr="00296A13">
        <w:rPr>
          <w:bCs/>
          <w:color w:val="000000"/>
        </w:rPr>
        <w:t xml:space="preserve"> </w:t>
      </w:r>
      <w:r w:rsidR="000D4FAD" w:rsidRPr="00296A13">
        <w:rPr>
          <w:bCs/>
          <w:color w:val="000000"/>
        </w:rPr>
        <w:t>It m</w:t>
      </w:r>
      <w:r w:rsidR="00554B7E" w:rsidRPr="00296A13">
        <w:rPr>
          <w:bCs/>
          <w:color w:val="000000"/>
        </w:rPr>
        <w:t>ay take up to 8 weeks to receive.</w:t>
      </w:r>
      <w:r>
        <w:rPr>
          <w:bCs/>
          <w:color w:val="000000"/>
        </w:rPr>
        <w:t xml:space="preserve">  </w:t>
      </w:r>
      <w:r w:rsidR="0025378D">
        <w:rPr>
          <w:noProof/>
        </w:rPr>
        <w:t xml:space="preserve"> </w:t>
      </w:r>
    </w:p>
    <w:p w14:paraId="462AAA66" w14:textId="77777777" w:rsidR="00A41D7B" w:rsidRDefault="00A41D7B" w:rsidP="0073714A">
      <w:pPr>
        <w:spacing w:before="120" w:after="120"/>
        <w:rPr>
          <w:noProof/>
        </w:rPr>
      </w:pPr>
    </w:p>
    <w:p w14:paraId="667AEC23" w14:textId="146008AF" w:rsidR="00E3421C" w:rsidRDefault="00E3421C" w:rsidP="0073714A">
      <w:pPr>
        <w:spacing w:before="120" w:after="120"/>
        <w:rPr>
          <w:noProof/>
        </w:rPr>
      </w:pPr>
      <w:r>
        <w:rPr>
          <w:noProof/>
        </w:rPr>
        <w:t xml:space="preserve">For Medicare D, refer to </w:t>
      </w:r>
      <w:hyperlink r:id="rId27" w:anchor="!/view?docid=03532634-0441-4503-8b66-d19f9eec0c32" w:history="1">
        <w:r w:rsidR="00534B21">
          <w:rPr>
            <w:rStyle w:val="Hyperlink"/>
            <w:noProof/>
          </w:rPr>
          <w:t>Compass MED D - Deceased Beneficiary (065228)</w:t>
        </w:r>
      </w:hyperlink>
      <w:r>
        <w:rPr>
          <w:noProof/>
        </w:rPr>
        <w:t xml:space="preserve">. </w:t>
      </w:r>
    </w:p>
    <w:p w14:paraId="705001BF" w14:textId="511C1353" w:rsidR="00C174C7" w:rsidRDefault="0015171D" w:rsidP="0073714A">
      <w:pPr>
        <w:spacing w:before="120" w:after="120"/>
        <w:rPr>
          <w:noProof/>
        </w:rPr>
      </w:pPr>
      <w:r>
        <w:rPr>
          <w:noProof/>
        </w:rPr>
        <w:t xml:space="preserve"> </w:t>
      </w:r>
    </w:p>
    <w:p w14:paraId="485FFBC4" w14:textId="5F9887F0" w:rsidR="00C174C7" w:rsidRDefault="00C174C7" w:rsidP="0073714A">
      <w:pPr>
        <w:spacing w:before="120" w:after="120"/>
        <w:jc w:val="right"/>
      </w:pPr>
      <w:hyperlink w:anchor="_top" w:history="1">
        <w:r w:rsidRPr="00C85B51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174C7" w:rsidRPr="003218D5" w14:paraId="314FCDA3" w14:textId="3811A66F" w:rsidTr="006F41E5">
        <w:tc>
          <w:tcPr>
            <w:tcW w:w="5000" w:type="pct"/>
            <w:shd w:val="clear" w:color="auto" w:fill="C0C0C0"/>
          </w:tcPr>
          <w:p w14:paraId="254A5FF4" w14:textId="0C1FB93A" w:rsidR="00C174C7" w:rsidRPr="003218D5" w:rsidRDefault="00D90FC8" w:rsidP="0073714A">
            <w:pPr>
              <w:pStyle w:val="Heading2"/>
              <w:spacing w:before="120" w:after="120"/>
              <w:rPr>
                <w:i/>
                <w:iCs w:val="0"/>
                <w:color w:val="000000"/>
              </w:rPr>
            </w:pPr>
            <w:bookmarkStart w:id="33" w:name="_Toc158893066"/>
            <w:r>
              <w:rPr>
                <w:iCs w:val="0"/>
                <w:color w:val="000000"/>
              </w:rPr>
              <w:t>Related Documents</w:t>
            </w:r>
            <w:bookmarkEnd w:id="33"/>
          </w:p>
        </w:tc>
      </w:tr>
    </w:tbl>
    <w:p w14:paraId="39E8F3F3" w14:textId="3C4503E1" w:rsidR="0057598D" w:rsidRDefault="006506F6" w:rsidP="0073714A">
      <w:pPr>
        <w:spacing w:before="120" w:after="120"/>
      </w:pPr>
      <w:hyperlink r:id="rId28" w:anchor="!/view?docid=c1f1028b-e42c-4b4f-a4cf-cc0b42c91606" w:history="1">
        <w:r>
          <w:rPr>
            <w:rStyle w:val="Hyperlink"/>
          </w:rPr>
          <w:t>Customer Care Abbreviations, Definitions, and Terms Index (017428)</w:t>
        </w:r>
      </w:hyperlink>
    </w:p>
    <w:p w14:paraId="5D90B051" w14:textId="769ADC81" w:rsidR="00C174C7" w:rsidRDefault="00D90FC8" w:rsidP="0073714A">
      <w:pPr>
        <w:spacing w:before="120" w:after="120"/>
      </w:pPr>
      <w:r w:rsidRPr="00D90FC8">
        <w:rPr>
          <w:b/>
          <w:noProof/>
        </w:rPr>
        <w:t xml:space="preserve">Parent </w:t>
      </w:r>
      <w:r w:rsidR="0057598D">
        <w:rPr>
          <w:b/>
          <w:noProof/>
        </w:rPr>
        <w:t>Document</w:t>
      </w:r>
      <w:r w:rsidRPr="00D90FC8">
        <w:rPr>
          <w:b/>
          <w:noProof/>
        </w:rPr>
        <w:t>:</w:t>
      </w:r>
      <w:r>
        <w:t xml:space="preserve"> </w:t>
      </w:r>
      <w:r w:rsidR="00D14F18">
        <w:t xml:space="preserve"> </w:t>
      </w:r>
      <w:r w:rsidR="00B336A9">
        <w:t xml:space="preserve"> </w:t>
      </w:r>
      <w:hyperlink r:id="rId29" w:tgtFrame="_blank" w:history="1">
        <w:r w:rsidR="006E7E0A">
          <w:rPr>
            <w:color w:val="0000FF"/>
            <w:u w:val="single"/>
          </w:rPr>
          <w:t>CALL-0049 Customer Care Internal and External Call Handling</w:t>
        </w:r>
      </w:hyperlink>
    </w:p>
    <w:p w14:paraId="7EFC214A" w14:textId="7B51C14F" w:rsidR="00600D72" w:rsidRDefault="00600D72" w:rsidP="0073714A">
      <w:pPr>
        <w:spacing w:before="120" w:after="120"/>
      </w:pPr>
      <w:bookmarkStart w:id="34" w:name="_Available_Task_Types"/>
      <w:bookmarkStart w:id="35" w:name="_Various_Work_Instructions_2"/>
      <w:bookmarkStart w:id="36" w:name="_Log_Activity:"/>
      <w:bookmarkStart w:id="37" w:name="_Resolution_Time:"/>
      <w:bookmarkStart w:id="38" w:name="_Exceptions"/>
      <w:bookmarkStart w:id="39" w:name="_Alternatives"/>
      <w:bookmarkStart w:id="40" w:name="_Parent_SOP"/>
      <w:bookmarkEnd w:id="34"/>
      <w:bookmarkEnd w:id="35"/>
      <w:bookmarkEnd w:id="36"/>
      <w:bookmarkEnd w:id="37"/>
      <w:bookmarkEnd w:id="38"/>
      <w:bookmarkEnd w:id="39"/>
      <w:bookmarkEnd w:id="40"/>
    </w:p>
    <w:p w14:paraId="299610A4" w14:textId="07AEC831" w:rsidR="00B94269" w:rsidRPr="00D14F18" w:rsidRDefault="00281CE6" w:rsidP="0073714A">
      <w:pPr>
        <w:spacing w:before="120" w:after="120"/>
        <w:jc w:val="right"/>
      </w:pPr>
      <w:hyperlink w:anchor="_top" w:history="1">
        <w:r w:rsidRPr="00C85B51">
          <w:rPr>
            <w:rStyle w:val="Hyperlink"/>
          </w:rPr>
          <w:t>Top of the Document</w:t>
        </w:r>
      </w:hyperlink>
    </w:p>
    <w:p w14:paraId="7D0927AF" w14:textId="757B24E8" w:rsidR="00A403ED" w:rsidRPr="00C247CB" w:rsidRDefault="00A403ED" w:rsidP="00AD49E5">
      <w:pPr>
        <w:spacing w:before="120" w:after="120"/>
        <w:jc w:val="center"/>
        <w:rPr>
          <w:sz w:val="16"/>
          <w:szCs w:val="16"/>
        </w:rPr>
      </w:pPr>
    </w:p>
    <w:p w14:paraId="6344690C" w14:textId="0152EB90" w:rsidR="00A403ED" w:rsidRPr="00C247CB" w:rsidRDefault="00A403ED" w:rsidP="00AD49E5">
      <w:pPr>
        <w:spacing w:before="120" w:after="120"/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9C7F19" w:rsidRPr="00C247CB">
        <w:rPr>
          <w:sz w:val="16"/>
          <w:szCs w:val="16"/>
        </w:rPr>
        <w:t>to</w:t>
      </w:r>
      <w:r w:rsidRPr="00C247CB">
        <w:rPr>
          <w:sz w:val="16"/>
          <w:szCs w:val="16"/>
        </w:rPr>
        <w:t xml:space="preserve"> Be Reproduced </w:t>
      </w:r>
      <w:r w:rsidR="009C7F19" w:rsidRPr="00C247CB">
        <w:rPr>
          <w:sz w:val="16"/>
          <w:szCs w:val="16"/>
        </w:rPr>
        <w:t>or</w:t>
      </w:r>
      <w:r w:rsidRPr="00C247CB">
        <w:rPr>
          <w:sz w:val="16"/>
          <w:szCs w:val="16"/>
        </w:rPr>
        <w:t xml:space="preserve"> Disclosed to Others </w:t>
      </w:r>
      <w:r w:rsidR="009C7F19" w:rsidRPr="00C247CB">
        <w:rPr>
          <w:sz w:val="16"/>
          <w:szCs w:val="16"/>
        </w:rPr>
        <w:t>without</w:t>
      </w:r>
      <w:r w:rsidRPr="00C247CB">
        <w:rPr>
          <w:sz w:val="16"/>
          <w:szCs w:val="16"/>
        </w:rPr>
        <w:t xml:space="preserve"> Prior Written Approval</w:t>
      </w:r>
    </w:p>
    <w:p w14:paraId="527ED098" w14:textId="4D39AC33" w:rsidR="00A403ED" w:rsidRPr="00C247CB" w:rsidRDefault="00A403ED" w:rsidP="00AD49E5">
      <w:pPr>
        <w:spacing w:before="120" w:after="120"/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</w:t>
      </w:r>
      <w:r w:rsidR="00600D72">
        <w:rPr>
          <w:b/>
          <w:color w:val="000000"/>
          <w:sz w:val="16"/>
          <w:szCs w:val="16"/>
        </w:rPr>
        <w:t>TRONIC DATA = OFFICIAL VERSION / PAPER COPY 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bookmarkEnd w:id="1"/>
    <w:p w14:paraId="66152BE3" w14:textId="77777777" w:rsidR="00A403ED" w:rsidRDefault="00A403ED" w:rsidP="00AD49E5">
      <w:pPr>
        <w:spacing w:before="120" w:after="120"/>
        <w:jc w:val="right"/>
      </w:pPr>
    </w:p>
    <w:sectPr w:rsidR="00A403E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616D6" w14:textId="77777777" w:rsidR="00523C2E" w:rsidRDefault="00523C2E">
      <w:r>
        <w:separator/>
      </w:r>
    </w:p>
  </w:endnote>
  <w:endnote w:type="continuationSeparator" w:id="0">
    <w:p w14:paraId="54569E24" w14:textId="77777777" w:rsidR="00523C2E" w:rsidRDefault="00523C2E">
      <w:r>
        <w:continuationSeparator/>
      </w:r>
    </w:p>
  </w:endnote>
  <w:endnote w:type="continuationNotice" w:id="1">
    <w:p w14:paraId="3652D303" w14:textId="77777777" w:rsidR="00523C2E" w:rsidRDefault="00523C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C5D3B" w14:textId="77777777" w:rsidR="00523C2E" w:rsidRDefault="00523C2E">
      <w:r>
        <w:separator/>
      </w:r>
    </w:p>
  </w:footnote>
  <w:footnote w:type="continuationSeparator" w:id="0">
    <w:p w14:paraId="7817DE71" w14:textId="77777777" w:rsidR="00523C2E" w:rsidRDefault="00523C2E">
      <w:r>
        <w:continuationSeparator/>
      </w:r>
    </w:p>
  </w:footnote>
  <w:footnote w:type="continuationNotice" w:id="1">
    <w:p w14:paraId="709561A2" w14:textId="77777777" w:rsidR="00523C2E" w:rsidRDefault="00523C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35439"/>
    <w:multiLevelType w:val="hybridMultilevel"/>
    <w:tmpl w:val="9EDABC18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4714"/>
    <w:multiLevelType w:val="hybridMultilevel"/>
    <w:tmpl w:val="F68C0B6E"/>
    <w:lvl w:ilvl="0" w:tplc="6944E1E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6A54D1"/>
    <w:multiLevelType w:val="multilevel"/>
    <w:tmpl w:val="B1465E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A340B"/>
    <w:multiLevelType w:val="hybridMultilevel"/>
    <w:tmpl w:val="A9188A6C"/>
    <w:lvl w:ilvl="0" w:tplc="921CC424">
      <w:start w:val="1"/>
      <w:numFmt w:val="decimal"/>
      <w:lvlText w:val="%1."/>
      <w:lvlJc w:val="left"/>
      <w:pPr>
        <w:ind w:left="500" w:hanging="41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EE32305"/>
    <w:multiLevelType w:val="hybridMultilevel"/>
    <w:tmpl w:val="9636209E"/>
    <w:lvl w:ilvl="0" w:tplc="C68A38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AF29BC"/>
    <w:multiLevelType w:val="hybridMultilevel"/>
    <w:tmpl w:val="092C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520F6"/>
    <w:multiLevelType w:val="hybridMultilevel"/>
    <w:tmpl w:val="5A5E4DC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CF15E3F"/>
    <w:multiLevelType w:val="hybridMultilevel"/>
    <w:tmpl w:val="B5200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5189C"/>
    <w:multiLevelType w:val="hybridMultilevel"/>
    <w:tmpl w:val="9C4472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E0425"/>
    <w:multiLevelType w:val="hybridMultilevel"/>
    <w:tmpl w:val="42F8AC10"/>
    <w:lvl w:ilvl="0" w:tplc="921CC424">
      <w:start w:val="1"/>
      <w:numFmt w:val="decimal"/>
      <w:lvlText w:val="%1."/>
      <w:lvlJc w:val="left"/>
      <w:pPr>
        <w:ind w:left="410" w:hanging="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5130DE"/>
    <w:multiLevelType w:val="hybridMultilevel"/>
    <w:tmpl w:val="06FE9F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93957"/>
    <w:multiLevelType w:val="hybridMultilevel"/>
    <w:tmpl w:val="80B2A724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94BD7"/>
    <w:multiLevelType w:val="multilevel"/>
    <w:tmpl w:val="8BE0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6B442E"/>
    <w:multiLevelType w:val="hybridMultilevel"/>
    <w:tmpl w:val="B1465E3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77BD1"/>
    <w:multiLevelType w:val="hybridMultilevel"/>
    <w:tmpl w:val="18EA3896"/>
    <w:lvl w:ilvl="0" w:tplc="921CC424">
      <w:start w:val="1"/>
      <w:numFmt w:val="decimal"/>
      <w:lvlText w:val="%1."/>
      <w:lvlJc w:val="left"/>
      <w:pPr>
        <w:ind w:left="590" w:hanging="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30991"/>
    <w:multiLevelType w:val="hybridMultilevel"/>
    <w:tmpl w:val="138C45D6"/>
    <w:lvl w:ilvl="0" w:tplc="AE78E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B4118"/>
    <w:multiLevelType w:val="hybridMultilevel"/>
    <w:tmpl w:val="13B0A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D71C2"/>
    <w:multiLevelType w:val="hybridMultilevel"/>
    <w:tmpl w:val="F2506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C243B"/>
    <w:multiLevelType w:val="hybridMultilevel"/>
    <w:tmpl w:val="4C52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965051">
    <w:abstractNumId w:val="11"/>
  </w:num>
  <w:num w:numId="2" w16cid:durableId="997997779">
    <w:abstractNumId w:val="4"/>
  </w:num>
  <w:num w:numId="3" w16cid:durableId="1477184505">
    <w:abstractNumId w:val="8"/>
  </w:num>
  <w:num w:numId="4" w16cid:durableId="2054309589">
    <w:abstractNumId w:val="14"/>
  </w:num>
  <w:num w:numId="5" w16cid:durableId="1160467005">
    <w:abstractNumId w:val="2"/>
  </w:num>
  <w:num w:numId="6" w16cid:durableId="496266007">
    <w:abstractNumId w:val="0"/>
  </w:num>
  <w:num w:numId="7" w16cid:durableId="1133524390">
    <w:abstractNumId w:val="12"/>
  </w:num>
  <w:num w:numId="8" w16cid:durableId="980695429">
    <w:abstractNumId w:val="10"/>
  </w:num>
  <w:num w:numId="9" w16cid:durableId="1667825974">
    <w:abstractNumId w:val="1"/>
  </w:num>
  <w:num w:numId="10" w16cid:durableId="363407365">
    <w:abstractNumId w:val="19"/>
  </w:num>
  <w:num w:numId="11" w16cid:durableId="476995941">
    <w:abstractNumId w:val="17"/>
  </w:num>
  <w:num w:numId="12" w16cid:durableId="1210655261">
    <w:abstractNumId w:val="16"/>
  </w:num>
  <w:num w:numId="13" w16cid:durableId="289147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35178602">
    <w:abstractNumId w:val="16"/>
  </w:num>
  <w:num w:numId="15" w16cid:durableId="1860393009">
    <w:abstractNumId w:val="5"/>
  </w:num>
  <w:num w:numId="16" w16cid:durableId="1246260013">
    <w:abstractNumId w:val="18"/>
  </w:num>
  <w:num w:numId="17" w16cid:durableId="356810278">
    <w:abstractNumId w:val="15"/>
  </w:num>
  <w:num w:numId="18" w16cid:durableId="637344287">
    <w:abstractNumId w:val="9"/>
  </w:num>
  <w:num w:numId="19" w16cid:durableId="378210291">
    <w:abstractNumId w:val="3"/>
  </w:num>
  <w:num w:numId="20" w16cid:durableId="1172642518">
    <w:abstractNumId w:val="7"/>
  </w:num>
  <w:num w:numId="21" w16cid:durableId="1066419888">
    <w:abstractNumId w:val="6"/>
  </w:num>
  <w:num w:numId="22" w16cid:durableId="7401741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D8"/>
    <w:rsid w:val="00024BC0"/>
    <w:rsid w:val="000650FC"/>
    <w:rsid w:val="00075464"/>
    <w:rsid w:val="00083EFC"/>
    <w:rsid w:val="00087702"/>
    <w:rsid w:val="00091EBA"/>
    <w:rsid w:val="000964A3"/>
    <w:rsid w:val="00096DF0"/>
    <w:rsid w:val="000A6BD3"/>
    <w:rsid w:val="000B40A7"/>
    <w:rsid w:val="000C0D9B"/>
    <w:rsid w:val="000C5BC8"/>
    <w:rsid w:val="000D4FAD"/>
    <w:rsid w:val="000D59D9"/>
    <w:rsid w:val="000D5F90"/>
    <w:rsid w:val="000E0772"/>
    <w:rsid w:val="000F2444"/>
    <w:rsid w:val="000F6568"/>
    <w:rsid w:val="00112AA0"/>
    <w:rsid w:val="00112CCF"/>
    <w:rsid w:val="00114204"/>
    <w:rsid w:val="00115F2F"/>
    <w:rsid w:val="00131846"/>
    <w:rsid w:val="00132D68"/>
    <w:rsid w:val="00133F56"/>
    <w:rsid w:val="00134186"/>
    <w:rsid w:val="00134A6D"/>
    <w:rsid w:val="00137959"/>
    <w:rsid w:val="00137C0A"/>
    <w:rsid w:val="00141D39"/>
    <w:rsid w:val="00145749"/>
    <w:rsid w:val="0015171D"/>
    <w:rsid w:val="00153EC6"/>
    <w:rsid w:val="00157FDE"/>
    <w:rsid w:val="0016193A"/>
    <w:rsid w:val="00164447"/>
    <w:rsid w:val="001651E8"/>
    <w:rsid w:val="00173339"/>
    <w:rsid w:val="00174581"/>
    <w:rsid w:val="0017458C"/>
    <w:rsid w:val="00183D6E"/>
    <w:rsid w:val="0018644F"/>
    <w:rsid w:val="00187C62"/>
    <w:rsid w:val="001A33F9"/>
    <w:rsid w:val="001A62F0"/>
    <w:rsid w:val="001A7C74"/>
    <w:rsid w:val="001A7F96"/>
    <w:rsid w:val="001B2C81"/>
    <w:rsid w:val="001C19F5"/>
    <w:rsid w:val="001D06E5"/>
    <w:rsid w:val="001D08A4"/>
    <w:rsid w:val="001D139B"/>
    <w:rsid w:val="001D4537"/>
    <w:rsid w:val="001E03B2"/>
    <w:rsid w:val="001F4FFB"/>
    <w:rsid w:val="001F6AEB"/>
    <w:rsid w:val="00204E65"/>
    <w:rsid w:val="00206D15"/>
    <w:rsid w:val="002108D6"/>
    <w:rsid w:val="00211FB1"/>
    <w:rsid w:val="002212A0"/>
    <w:rsid w:val="00223DDC"/>
    <w:rsid w:val="00226230"/>
    <w:rsid w:val="0023798D"/>
    <w:rsid w:val="0024379B"/>
    <w:rsid w:val="00253133"/>
    <w:rsid w:val="0025378D"/>
    <w:rsid w:val="00254267"/>
    <w:rsid w:val="00260154"/>
    <w:rsid w:val="0026416F"/>
    <w:rsid w:val="0028183C"/>
    <w:rsid w:val="00281CE6"/>
    <w:rsid w:val="002851E3"/>
    <w:rsid w:val="00285E08"/>
    <w:rsid w:val="00291BB1"/>
    <w:rsid w:val="00291E06"/>
    <w:rsid w:val="00293DE0"/>
    <w:rsid w:val="002940C4"/>
    <w:rsid w:val="002956D5"/>
    <w:rsid w:val="00296A13"/>
    <w:rsid w:val="002A2D3F"/>
    <w:rsid w:val="002A5563"/>
    <w:rsid w:val="002B651B"/>
    <w:rsid w:val="002C0456"/>
    <w:rsid w:val="002D1104"/>
    <w:rsid w:val="002D3A8D"/>
    <w:rsid w:val="002D3DFB"/>
    <w:rsid w:val="002D4445"/>
    <w:rsid w:val="002D493D"/>
    <w:rsid w:val="002E1A06"/>
    <w:rsid w:val="002F703A"/>
    <w:rsid w:val="002F7BD8"/>
    <w:rsid w:val="002F7CFD"/>
    <w:rsid w:val="003002A3"/>
    <w:rsid w:val="00301B07"/>
    <w:rsid w:val="00303117"/>
    <w:rsid w:val="0031231F"/>
    <w:rsid w:val="003218D5"/>
    <w:rsid w:val="0032366D"/>
    <w:rsid w:val="00331B81"/>
    <w:rsid w:val="003338CD"/>
    <w:rsid w:val="00336E76"/>
    <w:rsid w:val="003407EA"/>
    <w:rsid w:val="003413ED"/>
    <w:rsid w:val="00345069"/>
    <w:rsid w:val="00346A01"/>
    <w:rsid w:val="0035069F"/>
    <w:rsid w:val="00350CC7"/>
    <w:rsid w:val="00353986"/>
    <w:rsid w:val="003578AC"/>
    <w:rsid w:val="00361B45"/>
    <w:rsid w:val="00362BD8"/>
    <w:rsid w:val="0036689B"/>
    <w:rsid w:val="00374900"/>
    <w:rsid w:val="00382A2B"/>
    <w:rsid w:val="003842B3"/>
    <w:rsid w:val="003864DB"/>
    <w:rsid w:val="00392145"/>
    <w:rsid w:val="0039234C"/>
    <w:rsid w:val="00392BDC"/>
    <w:rsid w:val="003959B7"/>
    <w:rsid w:val="00396C07"/>
    <w:rsid w:val="003A6C47"/>
    <w:rsid w:val="003B333E"/>
    <w:rsid w:val="003C1746"/>
    <w:rsid w:val="003C455E"/>
    <w:rsid w:val="003C4F34"/>
    <w:rsid w:val="003C696D"/>
    <w:rsid w:val="003D351A"/>
    <w:rsid w:val="003D3EFD"/>
    <w:rsid w:val="003D4A0E"/>
    <w:rsid w:val="003D6C5D"/>
    <w:rsid w:val="003E2404"/>
    <w:rsid w:val="003E3FA4"/>
    <w:rsid w:val="003E71A2"/>
    <w:rsid w:val="003F4847"/>
    <w:rsid w:val="004012DF"/>
    <w:rsid w:val="00402C82"/>
    <w:rsid w:val="00407275"/>
    <w:rsid w:val="00410DE6"/>
    <w:rsid w:val="004117DB"/>
    <w:rsid w:val="00414E42"/>
    <w:rsid w:val="00415D2F"/>
    <w:rsid w:val="00431344"/>
    <w:rsid w:val="00432467"/>
    <w:rsid w:val="004342DA"/>
    <w:rsid w:val="00440130"/>
    <w:rsid w:val="00442587"/>
    <w:rsid w:val="00442B85"/>
    <w:rsid w:val="00445EA8"/>
    <w:rsid w:val="0045084E"/>
    <w:rsid w:val="004518BF"/>
    <w:rsid w:val="00454DD5"/>
    <w:rsid w:val="00466804"/>
    <w:rsid w:val="00467035"/>
    <w:rsid w:val="00467DE3"/>
    <w:rsid w:val="00474184"/>
    <w:rsid w:val="00476B1D"/>
    <w:rsid w:val="00477859"/>
    <w:rsid w:val="004838B3"/>
    <w:rsid w:val="00483A6F"/>
    <w:rsid w:val="00486778"/>
    <w:rsid w:val="00487437"/>
    <w:rsid w:val="00494494"/>
    <w:rsid w:val="0049486D"/>
    <w:rsid w:val="00495297"/>
    <w:rsid w:val="00496272"/>
    <w:rsid w:val="004A0E49"/>
    <w:rsid w:val="004A2C02"/>
    <w:rsid w:val="004A7670"/>
    <w:rsid w:val="004B1624"/>
    <w:rsid w:val="004C39CC"/>
    <w:rsid w:val="004C5C0E"/>
    <w:rsid w:val="004D0487"/>
    <w:rsid w:val="004E3E50"/>
    <w:rsid w:val="004F131A"/>
    <w:rsid w:val="004F16A4"/>
    <w:rsid w:val="004F1924"/>
    <w:rsid w:val="004F3264"/>
    <w:rsid w:val="004F3627"/>
    <w:rsid w:val="00502BF2"/>
    <w:rsid w:val="00503AE9"/>
    <w:rsid w:val="0050723A"/>
    <w:rsid w:val="005109D0"/>
    <w:rsid w:val="00511F1F"/>
    <w:rsid w:val="0052116B"/>
    <w:rsid w:val="00523C2E"/>
    <w:rsid w:val="005260C9"/>
    <w:rsid w:val="00527C18"/>
    <w:rsid w:val="00531195"/>
    <w:rsid w:val="005313DA"/>
    <w:rsid w:val="005318C3"/>
    <w:rsid w:val="00534B21"/>
    <w:rsid w:val="005366B3"/>
    <w:rsid w:val="00550459"/>
    <w:rsid w:val="00552114"/>
    <w:rsid w:val="00553115"/>
    <w:rsid w:val="00554B7E"/>
    <w:rsid w:val="00556156"/>
    <w:rsid w:val="00562590"/>
    <w:rsid w:val="005727F4"/>
    <w:rsid w:val="0057598D"/>
    <w:rsid w:val="00575CA9"/>
    <w:rsid w:val="00585882"/>
    <w:rsid w:val="00590436"/>
    <w:rsid w:val="00590CF4"/>
    <w:rsid w:val="00591901"/>
    <w:rsid w:val="005936FA"/>
    <w:rsid w:val="00596384"/>
    <w:rsid w:val="00597573"/>
    <w:rsid w:val="005A03CA"/>
    <w:rsid w:val="005A0BE1"/>
    <w:rsid w:val="005B1C77"/>
    <w:rsid w:val="005C57AF"/>
    <w:rsid w:val="005D052B"/>
    <w:rsid w:val="005D0D6B"/>
    <w:rsid w:val="005D2B22"/>
    <w:rsid w:val="005D40D7"/>
    <w:rsid w:val="005D7B41"/>
    <w:rsid w:val="005E3A51"/>
    <w:rsid w:val="005E3F03"/>
    <w:rsid w:val="005F0576"/>
    <w:rsid w:val="0060087E"/>
    <w:rsid w:val="00600D72"/>
    <w:rsid w:val="00611DB2"/>
    <w:rsid w:val="00611DE6"/>
    <w:rsid w:val="00613DC9"/>
    <w:rsid w:val="006166A0"/>
    <w:rsid w:val="00617D16"/>
    <w:rsid w:val="00626DA8"/>
    <w:rsid w:val="00627B34"/>
    <w:rsid w:val="006303AB"/>
    <w:rsid w:val="00631419"/>
    <w:rsid w:val="00631D75"/>
    <w:rsid w:val="006326D0"/>
    <w:rsid w:val="00635D57"/>
    <w:rsid w:val="0064693F"/>
    <w:rsid w:val="00650504"/>
    <w:rsid w:val="006506F6"/>
    <w:rsid w:val="006552E5"/>
    <w:rsid w:val="00664972"/>
    <w:rsid w:val="00667449"/>
    <w:rsid w:val="00671D84"/>
    <w:rsid w:val="00673E28"/>
    <w:rsid w:val="006847B6"/>
    <w:rsid w:val="00686703"/>
    <w:rsid w:val="00687962"/>
    <w:rsid w:val="00690FBD"/>
    <w:rsid w:val="00691545"/>
    <w:rsid w:val="006917F7"/>
    <w:rsid w:val="006A5B89"/>
    <w:rsid w:val="006A773C"/>
    <w:rsid w:val="006B36B1"/>
    <w:rsid w:val="006B4278"/>
    <w:rsid w:val="006B56FC"/>
    <w:rsid w:val="006C1A49"/>
    <w:rsid w:val="006C53B4"/>
    <w:rsid w:val="006C65B2"/>
    <w:rsid w:val="006D1163"/>
    <w:rsid w:val="006D1D67"/>
    <w:rsid w:val="006D4446"/>
    <w:rsid w:val="006D5978"/>
    <w:rsid w:val="006E215E"/>
    <w:rsid w:val="006E6B4C"/>
    <w:rsid w:val="006E71C1"/>
    <w:rsid w:val="006E7E0A"/>
    <w:rsid w:val="006E7E35"/>
    <w:rsid w:val="006F1E72"/>
    <w:rsid w:val="006F27C8"/>
    <w:rsid w:val="006F2F03"/>
    <w:rsid w:val="006F39FB"/>
    <w:rsid w:val="006F41E5"/>
    <w:rsid w:val="0070463A"/>
    <w:rsid w:val="00705D24"/>
    <w:rsid w:val="00712468"/>
    <w:rsid w:val="00724904"/>
    <w:rsid w:val="007258BB"/>
    <w:rsid w:val="007304FB"/>
    <w:rsid w:val="00736973"/>
    <w:rsid w:val="0073714A"/>
    <w:rsid w:val="00740CA7"/>
    <w:rsid w:val="00743654"/>
    <w:rsid w:val="00743808"/>
    <w:rsid w:val="00752762"/>
    <w:rsid w:val="00753897"/>
    <w:rsid w:val="00771590"/>
    <w:rsid w:val="00784F5D"/>
    <w:rsid w:val="00792871"/>
    <w:rsid w:val="007951D3"/>
    <w:rsid w:val="007A6472"/>
    <w:rsid w:val="007B2BA0"/>
    <w:rsid w:val="007B3ACE"/>
    <w:rsid w:val="007B7465"/>
    <w:rsid w:val="007C1E4C"/>
    <w:rsid w:val="007D4A24"/>
    <w:rsid w:val="007D5194"/>
    <w:rsid w:val="007E20F3"/>
    <w:rsid w:val="007F7070"/>
    <w:rsid w:val="00816E71"/>
    <w:rsid w:val="00821E47"/>
    <w:rsid w:val="00822F11"/>
    <w:rsid w:val="008234F5"/>
    <w:rsid w:val="00827C86"/>
    <w:rsid w:val="00835200"/>
    <w:rsid w:val="00835FF0"/>
    <w:rsid w:val="00842A9F"/>
    <w:rsid w:val="00845733"/>
    <w:rsid w:val="00846D98"/>
    <w:rsid w:val="00852847"/>
    <w:rsid w:val="008547C8"/>
    <w:rsid w:val="00856A54"/>
    <w:rsid w:val="008600E4"/>
    <w:rsid w:val="00870965"/>
    <w:rsid w:val="00870EEB"/>
    <w:rsid w:val="00871CFC"/>
    <w:rsid w:val="008723E2"/>
    <w:rsid w:val="00881010"/>
    <w:rsid w:val="00881EED"/>
    <w:rsid w:val="00883AB6"/>
    <w:rsid w:val="00887081"/>
    <w:rsid w:val="00895088"/>
    <w:rsid w:val="008B1D52"/>
    <w:rsid w:val="008B622E"/>
    <w:rsid w:val="008C13DC"/>
    <w:rsid w:val="008C3299"/>
    <w:rsid w:val="008C3C66"/>
    <w:rsid w:val="008C4491"/>
    <w:rsid w:val="008C5BAA"/>
    <w:rsid w:val="008F0F8D"/>
    <w:rsid w:val="008F1431"/>
    <w:rsid w:val="008F391D"/>
    <w:rsid w:val="008F4667"/>
    <w:rsid w:val="009017D3"/>
    <w:rsid w:val="00914BAF"/>
    <w:rsid w:val="00914C6C"/>
    <w:rsid w:val="00924C9E"/>
    <w:rsid w:val="00935331"/>
    <w:rsid w:val="00936EC1"/>
    <w:rsid w:val="0094390D"/>
    <w:rsid w:val="0094445E"/>
    <w:rsid w:val="00947076"/>
    <w:rsid w:val="00950B45"/>
    <w:rsid w:val="00951EFE"/>
    <w:rsid w:val="00952E0F"/>
    <w:rsid w:val="009574B4"/>
    <w:rsid w:val="00963580"/>
    <w:rsid w:val="009740B5"/>
    <w:rsid w:val="009745D0"/>
    <w:rsid w:val="00975256"/>
    <w:rsid w:val="009836AA"/>
    <w:rsid w:val="009838C4"/>
    <w:rsid w:val="009A0011"/>
    <w:rsid w:val="009B15BD"/>
    <w:rsid w:val="009C74B6"/>
    <w:rsid w:val="009C7F19"/>
    <w:rsid w:val="009D179F"/>
    <w:rsid w:val="009D2DDD"/>
    <w:rsid w:val="009E2E02"/>
    <w:rsid w:val="009E3D0F"/>
    <w:rsid w:val="009E595D"/>
    <w:rsid w:val="009E6BF3"/>
    <w:rsid w:val="009E7950"/>
    <w:rsid w:val="009F3037"/>
    <w:rsid w:val="009F3292"/>
    <w:rsid w:val="009F5A75"/>
    <w:rsid w:val="00A02F34"/>
    <w:rsid w:val="00A04FBF"/>
    <w:rsid w:val="00A145BD"/>
    <w:rsid w:val="00A15E0F"/>
    <w:rsid w:val="00A1693A"/>
    <w:rsid w:val="00A31A38"/>
    <w:rsid w:val="00A32BEF"/>
    <w:rsid w:val="00A3449C"/>
    <w:rsid w:val="00A34B13"/>
    <w:rsid w:val="00A377DD"/>
    <w:rsid w:val="00A40259"/>
    <w:rsid w:val="00A403ED"/>
    <w:rsid w:val="00A41D7B"/>
    <w:rsid w:val="00A44AD1"/>
    <w:rsid w:val="00A47F4E"/>
    <w:rsid w:val="00A5182E"/>
    <w:rsid w:val="00A57A8A"/>
    <w:rsid w:val="00A670FF"/>
    <w:rsid w:val="00A70F73"/>
    <w:rsid w:val="00A75BA0"/>
    <w:rsid w:val="00A83038"/>
    <w:rsid w:val="00A8421B"/>
    <w:rsid w:val="00AA2EEF"/>
    <w:rsid w:val="00AA3613"/>
    <w:rsid w:val="00AA6899"/>
    <w:rsid w:val="00AA6C9E"/>
    <w:rsid w:val="00AB514D"/>
    <w:rsid w:val="00AC1540"/>
    <w:rsid w:val="00AC7345"/>
    <w:rsid w:val="00AD2E1B"/>
    <w:rsid w:val="00AD49E5"/>
    <w:rsid w:val="00AD7295"/>
    <w:rsid w:val="00AE1A25"/>
    <w:rsid w:val="00AE5BEA"/>
    <w:rsid w:val="00AF7827"/>
    <w:rsid w:val="00B0602F"/>
    <w:rsid w:val="00B0739B"/>
    <w:rsid w:val="00B12BC8"/>
    <w:rsid w:val="00B20FF3"/>
    <w:rsid w:val="00B257AA"/>
    <w:rsid w:val="00B32B87"/>
    <w:rsid w:val="00B336A9"/>
    <w:rsid w:val="00B34D08"/>
    <w:rsid w:val="00B36693"/>
    <w:rsid w:val="00B4097F"/>
    <w:rsid w:val="00B4360E"/>
    <w:rsid w:val="00B44D54"/>
    <w:rsid w:val="00B56881"/>
    <w:rsid w:val="00B60BEE"/>
    <w:rsid w:val="00B662CF"/>
    <w:rsid w:val="00B76CDE"/>
    <w:rsid w:val="00B81CAD"/>
    <w:rsid w:val="00B94269"/>
    <w:rsid w:val="00B95A08"/>
    <w:rsid w:val="00B9799D"/>
    <w:rsid w:val="00BA33E4"/>
    <w:rsid w:val="00BB3F7F"/>
    <w:rsid w:val="00BB64AF"/>
    <w:rsid w:val="00BD2A99"/>
    <w:rsid w:val="00BD5E6E"/>
    <w:rsid w:val="00BD5F63"/>
    <w:rsid w:val="00BE2508"/>
    <w:rsid w:val="00BE2779"/>
    <w:rsid w:val="00BE2B58"/>
    <w:rsid w:val="00BE34ED"/>
    <w:rsid w:val="00BF02C2"/>
    <w:rsid w:val="00BF676B"/>
    <w:rsid w:val="00BF7824"/>
    <w:rsid w:val="00C06772"/>
    <w:rsid w:val="00C07DAF"/>
    <w:rsid w:val="00C11A18"/>
    <w:rsid w:val="00C159F8"/>
    <w:rsid w:val="00C17068"/>
    <w:rsid w:val="00C174C7"/>
    <w:rsid w:val="00C30EF5"/>
    <w:rsid w:val="00C33166"/>
    <w:rsid w:val="00C3413B"/>
    <w:rsid w:val="00C545D4"/>
    <w:rsid w:val="00C54E07"/>
    <w:rsid w:val="00C63E49"/>
    <w:rsid w:val="00C72F56"/>
    <w:rsid w:val="00C75647"/>
    <w:rsid w:val="00C75A68"/>
    <w:rsid w:val="00C76F35"/>
    <w:rsid w:val="00C77C56"/>
    <w:rsid w:val="00C81060"/>
    <w:rsid w:val="00C827D1"/>
    <w:rsid w:val="00C82C96"/>
    <w:rsid w:val="00C8411F"/>
    <w:rsid w:val="00C85B51"/>
    <w:rsid w:val="00C863FB"/>
    <w:rsid w:val="00C93EF7"/>
    <w:rsid w:val="00CA73A9"/>
    <w:rsid w:val="00CB3153"/>
    <w:rsid w:val="00CB4064"/>
    <w:rsid w:val="00CB7107"/>
    <w:rsid w:val="00CB79A4"/>
    <w:rsid w:val="00CC6092"/>
    <w:rsid w:val="00CD13BB"/>
    <w:rsid w:val="00CD3AF9"/>
    <w:rsid w:val="00CE3391"/>
    <w:rsid w:val="00CE4A88"/>
    <w:rsid w:val="00CF32CF"/>
    <w:rsid w:val="00CF3F69"/>
    <w:rsid w:val="00CF6D18"/>
    <w:rsid w:val="00CF7558"/>
    <w:rsid w:val="00D003C2"/>
    <w:rsid w:val="00D015A0"/>
    <w:rsid w:val="00D06DC4"/>
    <w:rsid w:val="00D102A1"/>
    <w:rsid w:val="00D123DA"/>
    <w:rsid w:val="00D12A4D"/>
    <w:rsid w:val="00D14F18"/>
    <w:rsid w:val="00D2563B"/>
    <w:rsid w:val="00D270DE"/>
    <w:rsid w:val="00D274D2"/>
    <w:rsid w:val="00D27BED"/>
    <w:rsid w:val="00D311DC"/>
    <w:rsid w:val="00D3394A"/>
    <w:rsid w:val="00D33EDF"/>
    <w:rsid w:val="00D355FD"/>
    <w:rsid w:val="00D35766"/>
    <w:rsid w:val="00D367F5"/>
    <w:rsid w:val="00D41FDE"/>
    <w:rsid w:val="00D43718"/>
    <w:rsid w:val="00D4530E"/>
    <w:rsid w:val="00D64A99"/>
    <w:rsid w:val="00D66BC2"/>
    <w:rsid w:val="00D71CD7"/>
    <w:rsid w:val="00D80AA8"/>
    <w:rsid w:val="00D836B8"/>
    <w:rsid w:val="00D90FC8"/>
    <w:rsid w:val="00D95CC9"/>
    <w:rsid w:val="00DA0F52"/>
    <w:rsid w:val="00DA183D"/>
    <w:rsid w:val="00DA5612"/>
    <w:rsid w:val="00DA6D56"/>
    <w:rsid w:val="00DA7186"/>
    <w:rsid w:val="00DB77B5"/>
    <w:rsid w:val="00DC2192"/>
    <w:rsid w:val="00DC3DDC"/>
    <w:rsid w:val="00DC4A88"/>
    <w:rsid w:val="00DC6C68"/>
    <w:rsid w:val="00DD54F6"/>
    <w:rsid w:val="00DD5AF0"/>
    <w:rsid w:val="00DD5FCE"/>
    <w:rsid w:val="00DE258B"/>
    <w:rsid w:val="00DE6D7C"/>
    <w:rsid w:val="00E04EA1"/>
    <w:rsid w:val="00E05FA8"/>
    <w:rsid w:val="00E15025"/>
    <w:rsid w:val="00E15636"/>
    <w:rsid w:val="00E160F3"/>
    <w:rsid w:val="00E203BF"/>
    <w:rsid w:val="00E32966"/>
    <w:rsid w:val="00E32D94"/>
    <w:rsid w:val="00E3421C"/>
    <w:rsid w:val="00E427C2"/>
    <w:rsid w:val="00E43C0C"/>
    <w:rsid w:val="00E458AD"/>
    <w:rsid w:val="00E53AC6"/>
    <w:rsid w:val="00E57252"/>
    <w:rsid w:val="00E574B6"/>
    <w:rsid w:val="00E57FC2"/>
    <w:rsid w:val="00E62835"/>
    <w:rsid w:val="00E638CE"/>
    <w:rsid w:val="00E67B72"/>
    <w:rsid w:val="00E82851"/>
    <w:rsid w:val="00E82E63"/>
    <w:rsid w:val="00E839D3"/>
    <w:rsid w:val="00E90325"/>
    <w:rsid w:val="00E90411"/>
    <w:rsid w:val="00E90660"/>
    <w:rsid w:val="00E952D1"/>
    <w:rsid w:val="00EA1AAA"/>
    <w:rsid w:val="00EA726F"/>
    <w:rsid w:val="00EB2667"/>
    <w:rsid w:val="00EB39CE"/>
    <w:rsid w:val="00EB4047"/>
    <w:rsid w:val="00EB7040"/>
    <w:rsid w:val="00EB7B02"/>
    <w:rsid w:val="00EC0DD7"/>
    <w:rsid w:val="00EC3BCD"/>
    <w:rsid w:val="00EC675C"/>
    <w:rsid w:val="00EC6F2B"/>
    <w:rsid w:val="00EE1665"/>
    <w:rsid w:val="00EE2F5B"/>
    <w:rsid w:val="00EE4B8D"/>
    <w:rsid w:val="00EF4973"/>
    <w:rsid w:val="00EF4DD7"/>
    <w:rsid w:val="00F06E9D"/>
    <w:rsid w:val="00F11FB8"/>
    <w:rsid w:val="00F1473D"/>
    <w:rsid w:val="00F14DB6"/>
    <w:rsid w:val="00F210A3"/>
    <w:rsid w:val="00F23689"/>
    <w:rsid w:val="00F32E77"/>
    <w:rsid w:val="00F408A0"/>
    <w:rsid w:val="00F414C2"/>
    <w:rsid w:val="00F4379E"/>
    <w:rsid w:val="00F43C67"/>
    <w:rsid w:val="00F450FB"/>
    <w:rsid w:val="00F5094E"/>
    <w:rsid w:val="00F52B26"/>
    <w:rsid w:val="00F5454C"/>
    <w:rsid w:val="00F82ED5"/>
    <w:rsid w:val="00F843E7"/>
    <w:rsid w:val="00F90016"/>
    <w:rsid w:val="00F95390"/>
    <w:rsid w:val="00F95E4E"/>
    <w:rsid w:val="00F975C7"/>
    <w:rsid w:val="00FA50DA"/>
    <w:rsid w:val="00FC3215"/>
    <w:rsid w:val="00FC43C7"/>
    <w:rsid w:val="00FE0C02"/>
    <w:rsid w:val="00FE4F9A"/>
    <w:rsid w:val="00FF00E3"/>
    <w:rsid w:val="00FF45F8"/>
    <w:rsid w:val="0DD8BEBC"/>
    <w:rsid w:val="1404F6BE"/>
    <w:rsid w:val="245830BD"/>
    <w:rsid w:val="2930F521"/>
    <w:rsid w:val="2B2F78C0"/>
    <w:rsid w:val="3A87F746"/>
    <w:rsid w:val="4226C58F"/>
    <w:rsid w:val="4B11F6FC"/>
    <w:rsid w:val="5100C1EB"/>
    <w:rsid w:val="525E86B6"/>
    <w:rsid w:val="5B55E325"/>
    <w:rsid w:val="61D5329B"/>
    <w:rsid w:val="635C3B30"/>
    <w:rsid w:val="651955B6"/>
    <w:rsid w:val="6DA9225F"/>
    <w:rsid w:val="75278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9C24545"/>
  <w15:chartTrackingRefBased/>
  <w15:docId w15:val="{50FD4C2C-54F2-4E0B-85CD-77266E23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1010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52B26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E839D3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1D06E5"/>
    <w:rPr>
      <w:sz w:val="16"/>
      <w:szCs w:val="16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CommentText">
    <w:name w:val="annotation text"/>
    <w:basedOn w:val="Normal"/>
    <w:link w:val="CommentTextChar"/>
    <w:rsid w:val="001D06E5"/>
    <w:rPr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Default">
    <w:name w:val="Default"/>
    <w:basedOn w:val="Normal"/>
    <w:pPr>
      <w:widowControl w:val="0"/>
    </w:pPr>
    <w:rPr>
      <w:snapToGrid w:val="0"/>
      <w:szCs w:val="20"/>
    </w:rPr>
  </w:style>
  <w:style w:type="character" w:customStyle="1" w:styleId="CommentTextChar">
    <w:name w:val="Comment Text Char"/>
    <w:basedOn w:val="DefaultParagraphFont"/>
    <w:link w:val="CommentText"/>
    <w:rsid w:val="001D06E5"/>
  </w:style>
  <w:style w:type="paragraph" w:styleId="CommentSubject">
    <w:name w:val="annotation subject"/>
    <w:basedOn w:val="CommentText"/>
    <w:next w:val="CommentText"/>
    <w:link w:val="CommentSubjectChar"/>
    <w:rsid w:val="001D06E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1D06E5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EE4B8D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57598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82851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52B26"/>
    <w:rPr>
      <w:rFonts w:ascii="Verdana" w:hAnsi="Verdana" w:cs="Arial"/>
      <w:b/>
      <w:bCs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EB4047"/>
    <w:rPr>
      <w:b/>
      <w:bCs/>
      <w:sz w:val="28"/>
      <w:szCs w:val="28"/>
    </w:rPr>
  </w:style>
  <w:style w:type="table" w:styleId="TableGrid">
    <w:name w:val="Table Grid"/>
    <w:basedOn w:val="TableNormal"/>
    <w:rsid w:val="00F52B2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895088"/>
  </w:style>
  <w:style w:type="paragraph" w:customStyle="1" w:styleId="style-scope">
    <w:name w:val="style-scope"/>
    <w:basedOn w:val="Normal"/>
    <w:rsid w:val="00C159F8"/>
    <w:pPr>
      <w:spacing w:before="100" w:beforeAutospacing="1" w:after="100" w:afterAutospacing="1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3413ED"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sid w:val="00EE2F5B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F676B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422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3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76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mailto:MemberDisputesPBM@CVSHealth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4" ma:contentTypeDescription="Create a new document." ma:contentTypeScope="" ma:versionID="c490d5300bcc29ccb8b6c915c59431fd">
  <xsd:schema xmlns:xsd="http://www.w3.org/2001/XMLSchema" xmlns:xs="http://www.w3.org/2001/XMLSchema" xmlns:p="http://schemas.microsoft.com/office/2006/metadata/properties" xmlns:ns2="105b4efb-3be6-4b39-a776-8a7d43adc0ca" targetNamespace="http://schemas.microsoft.com/office/2006/metadata/properties" ma:root="true" ma:fieldsID="845fad1c6d5081b7ee8f1539f5ad5338" ns2:_="">
    <xsd:import namespace="105b4efb-3be6-4b39-a776-8a7d43adc0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54D300-385C-4FD8-BA2E-F8D86D4EE5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03F18C-6C45-4840-B1C8-7738603C62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7CB3A6-F0C4-4288-8F35-EC14D49844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E4BFC1-EEAF-4DC0-AADC-E0F3653EB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15</TotalTime>
  <Pages>1</Pages>
  <Words>1218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9529</CharactersWithSpaces>
  <SharedDoc>false</SharedDoc>
  <HLinks>
    <vt:vector size="162" baseType="variant">
      <vt:variant>
        <vt:i4>262192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84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1376333</vt:i4>
      </vt:variant>
      <vt:variant>
        <vt:i4>81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4915276</vt:i4>
      </vt:variant>
      <vt:variant>
        <vt:i4>75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!/view?docid=03532634-0441-4503-8b66-d19f9eec0c32</vt:lpwstr>
      </vt:variant>
      <vt:variant>
        <vt:i4>6422601</vt:i4>
      </vt:variant>
      <vt:variant>
        <vt:i4>72</vt:i4>
      </vt:variant>
      <vt:variant>
        <vt:i4>0</vt:i4>
      </vt:variant>
      <vt:variant>
        <vt:i4>5</vt:i4>
      </vt:variant>
      <vt:variant>
        <vt:lpwstr>mailto:MemberDisputesPBM@CVSHealth.com</vt:lpwstr>
      </vt:variant>
      <vt:variant>
        <vt:lpwstr/>
      </vt:variant>
      <vt:variant>
        <vt:i4>5046341</vt:i4>
      </vt:variant>
      <vt:variant>
        <vt:i4>69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!/view?docid=f6f8404c-3eff-42f0-82d5-ffe3b5fa1b5f</vt:lpwstr>
      </vt:variant>
      <vt:variant>
        <vt:i4>262192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4784201</vt:i4>
      </vt:variant>
      <vt:variant>
        <vt:i4>63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!/view?docid=7bd8dfef-b12e-401e-9c4e-1e67e9a6a662</vt:lpwstr>
      </vt:variant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1704001</vt:i4>
      </vt:variant>
      <vt:variant>
        <vt:i4>57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!/view?docid=dc105707-608c-4fe5-a6f0-bfc9b4fc20ad</vt:lpwstr>
      </vt:variant>
      <vt:variant>
        <vt:i4>4325405</vt:i4>
      </vt:variant>
      <vt:variant>
        <vt:i4>54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!/view?docid=9e7e3115-e2d6-41c6-bd9e-83a67e0ec196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1245254</vt:i4>
      </vt:variant>
      <vt:variant>
        <vt:i4>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!/view?docid=e01087c4-421c-4330-bcb3-81cb8cb45762</vt:lpwstr>
      </vt:variant>
      <vt:variant>
        <vt:i4>1507402</vt:i4>
      </vt:variant>
      <vt:variant>
        <vt:i4>45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!/view?docid=16d97031-aab3-4e30-b5d8-69ba322678d6</vt:lpwstr>
      </vt:variant>
      <vt:variant>
        <vt:i4>5046347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!/view?docid=f843bc3f-55cc-4223-b2fc-03aff60cdf4c</vt:lpwstr>
      </vt:variant>
      <vt:variant>
        <vt:i4>1703954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!/view?docid=46478c4b-48ae-4502-b66c-222e1ca37ce3</vt:lpwstr>
      </vt:variant>
      <vt:variant>
        <vt:i4>1310787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!/view?docid=36c941d2-25a6-4075-993d-f12deb31be18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4587545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!/view?docid=80476f74-7dca-4548-bf35-185ca8d45c13</vt:lpwstr>
      </vt:variant>
      <vt:variant>
        <vt:i4>4915276</vt:i4>
      </vt:variant>
      <vt:variant>
        <vt:i4>25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!/view?docid=03532634-0441-4503-8b66-d19f9eec0c32</vt:lpwstr>
      </vt:variant>
      <vt:variant>
        <vt:i4>2031664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_Toc158893066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_Toc158893065</vt:lpwstr>
      </vt:variant>
      <vt:variant>
        <vt:i4>2031664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_Toc158893064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_Toc158893063</vt:lpwstr>
      </vt:variant>
      <vt:variant>
        <vt:i4>2031664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_Toc158893062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_Toc158893061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Dugdale, Brienna</cp:lastModifiedBy>
  <cp:revision>34</cp:revision>
  <dcterms:created xsi:type="dcterms:W3CDTF">2025-03-29T05:05:00Z</dcterms:created>
  <dcterms:modified xsi:type="dcterms:W3CDTF">2025-07-31T23:02:00Z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2022-03-25T14:28:50Z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d94726a8-e8f7-464c-a30e-d9af39d42d4a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  <property fmtid="{D5CDD505-2E9C-101B-9397-08002B2CF9AE}" pid="10" name="MediaServiceImageTags">
    <vt:lpwstr/>
  </property>
</Properties>
</file>