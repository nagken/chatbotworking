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DC9CA" w14:textId="441EBDAE" w:rsidR="00524CDD" w:rsidRDefault="00C76C89" w:rsidP="00E8087D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10C265A4">
        <w:rPr>
          <w:rFonts w:ascii="Verdana" w:hAnsi="Verdana"/>
          <w:color w:val="auto"/>
          <w:sz w:val="36"/>
          <w:szCs w:val="36"/>
        </w:rPr>
        <w:t>Compass</w:t>
      </w:r>
      <w:r w:rsidR="00464997" w:rsidRPr="10C265A4">
        <w:rPr>
          <w:rFonts w:ascii="Verdana" w:hAnsi="Verdana"/>
          <w:color w:val="auto"/>
          <w:sz w:val="36"/>
          <w:szCs w:val="36"/>
        </w:rPr>
        <w:t xml:space="preserve"> - </w:t>
      </w:r>
      <w:r w:rsidR="004966EE" w:rsidRPr="10C265A4">
        <w:rPr>
          <w:rFonts w:ascii="Verdana" w:hAnsi="Verdana"/>
          <w:color w:val="auto"/>
          <w:sz w:val="36"/>
          <w:szCs w:val="36"/>
        </w:rPr>
        <w:t>Contraceptive</w:t>
      </w:r>
      <w:r w:rsidR="00E012C6" w:rsidRPr="10C265A4">
        <w:rPr>
          <w:rFonts w:ascii="Verdana" w:hAnsi="Verdana"/>
          <w:color w:val="auto"/>
          <w:sz w:val="36"/>
          <w:szCs w:val="36"/>
        </w:rPr>
        <w:t>s</w:t>
      </w:r>
      <w:r w:rsidR="004966EE" w:rsidRPr="10C265A4">
        <w:rPr>
          <w:rFonts w:ascii="Verdana" w:hAnsi="Verdana"/>
          <w:color w:val="auto"/>
          <w:sz w:val="36"/>
          <w:szCs w:val="36"/>
        </w:rPr>
        <w:t xml:space="preserve"> Card</w:t>
      </w:r>
      <w:r w:rsidR="006C07BE" w:rsidRPr="10C265A4">
        <w:rPr>
          <w:rFonts w:ascii="Verdana" w:hAnsi="Verdana"/>
          <w:color w:val="auto"/>
          <w:sz w:val="36"/>
          <w:szCs w:val="36"/>
        </w:rPr>
        <w:t xml:space="preserve"> </w:t>
      </w:r>
    </w:p>
    <w:p w14:paraId="6CDB0B82" w14:textId="77777777" w:rsidR="00E8087D" w:rsidRPr="0096677D" w:rsidRDefault="00E8087D" w:rsidP="004604FA">
      <w:pPr>
        <w:pStyle w:val="Heading4"/>
        <w:spacing w:before="120" w:after="120"/>
      </w:pPr>
    </w:p>
    <w:p w14:paraId="48D5F7CC" w14:textId="1EC73EA8" w:rsidR="002F20FC" w:rsidRDefault="00974417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86711168" w:history="1">
        <w:r w:rsidR="002F20FC" w:rsidRPr="006D00A6">
          <w:rPr>
            <w:rStyle w:val="Hyperlink"/>
            <w:rFonts w:ascii="Verdana" w:hAnsi="Verdana"/>
            <w:noProof/>
          </w:rPr>
          <w:t>Program Implementation and Customer Care Impacts</w:t>
        </w:r>
      </w:hyperlink>
    </w:p>
    <w:p w14:paraId="539034F6" w14:textId="2012AFF7" w:rsidR="002F20FC" w:rsidRDefault="002F20F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6711169" w:history="1">
        <w:r w:rsidRPr="006D00A6">
          <w:rPr>
            <w:rStyle w:val="Hyperlink"/>
            <w:rFonts w:ascii="Verdana" w:hAnsi="Verdana"/>
            <w:noProof/>
          </w:rPr>
          <w:t>Process</w:t>
        </w:r>
      </w:hyperlink>
    </w:p>
    <w:p w14:paraId="5E4C91C4" w14:textId="6A09CF75" w:rsidR="002F20FC" w:rsidRDefault="002F20F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6711170" w:history="1">
        <w:r w:rsidRPr="006D00A6">
          <w:rPr>
            <w:rStyle w:val="Hyperlink"/>
            <w:rFonts w:ascii="Verdana" w:hAnsi="Verdana"/>
            <w:noProof/>
          </w:rPr>
          <w:t>Process for Contraceptives Card Dedicated Line Only</w:t>
        </w:r>
      </w:hyperlink>
    </w:p>
    <w:p w14:paraId="3A80E239" w14:textId="691C184B" w:rsidR="002F20FC" w:rsidRDefault="002F20F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6711171" w:history="1">
        <w:r w:rsidRPr="006D00A6">
          <w:rPr>
            <w:rStyle w:val="Hyperlink"/>
            <w:rFonts w:ascii="Verdana" w:hAnsi="Verdana"/>
            <w:noProof/>
          </w:rPr>
          <w:t>Client List</w:t>
        </w:r>
      </w:hyperlink>
    </w:p>
    <w:p w14:paraId="7D736C43" w14:textId="3545F68B" w:rsidR="002F20FC" w:rsidRDefault="002F20F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6711172" w:history="1">
        <w:r w:rsidRPr="006D00A6">
          <w:rPr>
            <w:rStyle w:val="Hyperlink"/>
            <w:rFonts w:ascii="Verdana" w:hAnsi="Verdana"/>
            <w:noProof/>
          </w:rPr>
          <w:t>Sample Member Letters and ID Card</w:t>
        </w:r>
      </w:hyperlink>
    </w:p>
    <w:p w14:paraId="500D3216" w14:textId="769FBFFC" w:rsidR="002F20FC" w:rsidRDefault="002F20F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6711173" w:history="1">
        <w:r w:rsidRPr="006D00A6">
          <w:rPr>
            <w:rStyle w:val="Hyperlink"/>
            <w:rFonts w:ascii="Verdana" w:hAnsi="Verdana"/>
            <w:noProof/>
          </w:rPr>
          <w:t>Frequently Asked Questions</w:t>
        </w:r>
      </w:hyperlink>
    </w:p>
    <w:p w14:paraId="254757A0" w14:textId="1A809F8D" w:rsidR="002F20FC" w:rsidRDefault="002F20F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6711174" w:history="1">
        <w:r w:rsidRPr="006D00A6">
          <w:rPr>
            <w:rStyle w:val="Hyperlink"/>
            <w:rFonts w:ascii="Verdana" w:hAnsi="Verdana"/>
            <w:noProof/>
          </w:rPr>
          <w:t>Related Documents</w:t>
        </w:r>
      </w:hyperlink>
    </w:p>
    <w:p w14:paraId="47730E6A" w14:textId="3CF9629A" w:rsidR="001341E4" w:rsidRDefault="00974417" w:rsidP="004604FA">
      <w:pPr>
        <w:spacing w:before="120" w:after="120"/>
        <w:rPr>
          <w:rFonts w:ascii="Verdana" w:hAnsi="Verdana"/>
          <w:b/>
          <w:bCs/>
          <w:color w:val="000000"/>
        </w:rPr>
      </w:pPr>
      <w:r>
        <w:rPr>
          <w:rFonts w:ascii="Verdana" w:hAnsi="Verdana"/>
        </w:rPr>
        <w:fldChar w:fldCharType="end"/>
      </w:r>
      <w:bookmarkStart w:id="1" w:name="_Overview"/>
      <w:bookmarkEnd w:id="1"/>
    </w:p>
    <w:p w14:paraId="520D557E" w14:textId="6E6B7525" w:rsidR="00E8087D" w:rsidRDefault="006465AF" w:rsidP="00E8087D">
      <w:pPr>
        <w:spacing w:before="120" w:after="120"/>
        <w:rPr>
          <w:rFonts w:ascii="Verdana" w:hAnsi="Verdana"/>
          <w:color w:val="000000"/>
        </w:rPr>
      </w:pPr>
      <w:r w:rsidRPr="009F3737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 </w:t>
      </w:r>
      <w:r w:rsidR="0001061B" w:rsidRPr="0001061B">
        <w:rPr>
          <w:rFonts w:ascii="Verdana" w:hAnsi="Verdana"/>
          <w:color w:val="000000"/>
        </w:rPr>
        <w:t>Process for implementing a Retail Contraceptives Card program and it includes steps for managing member eligibility, confidentiality, and communication</w:t>
      </w:r>
      <w:r w:rsidR="00524FAB" w:rsidRPr="0001061B">
        <w:rPr>
          <w:rFonts w:ascii="Verdana" w:hAnsi="Verdana"/>
          <w:color w:val="000000"/>
        </w:rPr>
        <w:t>.</w:t>
      </w:r>
      <w:r w:rsidR="00524FAB">
        <w:rPr>
          <w:rFonts w:ascii="Verdana" w:hAnsi="Verdana"/>
          <w:color w:val="000000"/>
        </w:rPr>
        <w:t xml:space="preserve"> </w:t>
      </w:r>
    </w:p>
    <w:p w14:paraId="5416DEE1" w14:textId="77777777" w:rsidR="001341E4" w:rsidRPr="00F86918" w:rsidRDefault="001341E4" w:rsidP="007022B7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119D6" w:rsidRPr="003145D1" w14:paraId="035A4B3B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05C8CC82" w14:textId="7F01FC5B" w:rsidR="001119D6" w:rsidRPr="003145D1" w:rsidRDefault="001119D6" w:rsidP="00E276E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_Toc186711168"/>
            <w:r w:rsidRPr="003145D1">
              <w:rPr>
                <w:rFonts w:ascii="Verdana" w:hAnsi="Verdana"/>
                <w:i w:val="0"/>
              </w:rPr>
              <w:t>Program Implementation and Customer Care Impacts</w:t>
            </w:r>
            <w:bookmarkEnd w:id="2"/>
          </w:p>
        </w:tc>
      </w:tr>
    </w:tbl>
    <w:p w14:paraId="1CAEAE1A" w14:textId="5B64EDB3" w:rsidR="00286A4D" w:rsidRDefault="003F3CC7" w:rsidP="00E276E6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</w:t>
      </w:r>
      <w:r w:rsidR="00286A4D">
        <w:rPr>
          <w:rFonts w:ascii="Verdana" w:hAnsi="Verdana"/>
          <w:color w:val="000000"/>
        </w:rPr>
        <w:t>ontraceptive coverage</w:t>
      </w:r>
      <w:r>
        <w:rPr>
          <w:rFonts w:ascii="Verdana" w:hAnsi="Verdana"/>
          <w:color w:val="000000"/>
        </w:rPr>
        <w:t xml:space="preserve"> must be provided</w:t>
      </w:r>
      <w:r w:rsidR="00286A4D">
        <w:rPr>
          <w:rFonts w:ascii="Verdana" w:hAnsi="Verdana"/>
          <w:color w:val="000000"/>
        </w:rPr>
        <w:t xml:space="preserve"> to members of the client </w:t>
      </w:r>
      <w:r w:rsidR="00286A4D" w:rsidRPr="00AF4E90">
        <w:rPr>
          <w:rFonts w:ascii="Verdana" w:hAnsi="Verdana"/>
          <w:color w:val="000000"/>
        </w:rPr>
        <w:t>at no cost, as mandated by the Affordable Care Act</w:t>
      </w:r>
      <w:r w:rsidR="00286A4D">
        <w:rPr>
          <w:rFonts w:ascii="Verdana" w:hAnsi="Verdana"/>
          <w:color w:val="000000"/>
        </w:rPr>
        <w:t xml:space="preserve"> (ACA)</w:t>
      </w:r>
      <w:r w:rsidR="00B662CA" w:rsidRPr="00AF4E90">
        <w:rPr>
          <w:rFonts w:ascii="Verdana" w:hAnsi="Verdana"/>
          <w:color w:val="000000"/>
        </w:rPr>
        <w:t>.</w:t>
      </w:r>
      <w:r w:rsidR="00B662CA">
        <w:rPr>
          <w:rFonts w:ascii="Verdana" w:hAnsi="Verdana"/>
          <w:color w:val="000000"/>
        </w:rPr>
        <w:t xml:space="preserve"> </w:t>
      </w:r>
      <w:r w:rsidR="00286A4D">
        <w:rPr>
          <w:rFonts w:ascii="Verdana" w:hAnsi="Verdana"/>
          <w:color w:val="000000"/>
        </w:rPr>
        <w:t xml:space="preserve">The program is </w:t>
      </w:r>
      <w:r w:rsidR="00286A4D" w:rsidRPr="00AF4E90">
        <w:rPr>
          <w:rFonts w:ascii="Verdana" w:hAnsi="Verdana"/>
          <w:color w:val="000000"/>
        </w:rPr>
        <w:t xml:space="preserve">available </w:t>
      </w:r>
      <w:r w:rsidR="00286A4D">
        <w:rPr>
          <w:rFonts w:ascii="Verdana" w:hAnsi="Verdana"/>
          <w:color w:val="000000"/>
        </w:rPr>
        <w:t>for prescriptions filled at</w:t>
      </w:r>
      <w:r w:rsidR="00286A4D" w:rsidRPr="00AF4E90">
        <w:rPr>
          <w:rFonts w:ascii="Verdana" w:hAnsi="Verdana"/>
          <w:color w:val="000000"/>
        </w:rPr>
        <w:t xml:space="preserve"> </w:t>
      </w:r>
      <w:r w:rsidR="00286A4D">
        <w:rPr>
          <w:rFonts w:ascii="Verdana" w:hAnsi="Verdana"/>
          <w:color w:val="000000"/>
        </w:rPr>
        <w:t>R</w:t>
      </w:r>
      <w:r w:rsidR="00286A4D" w:rsidRPr="00AF4E90">
        <w:rPr>
          <w:rFonts w:ascii="Verdana" w:hAnsi="Verdana"/>
          <w:color w:val="000000"/>
        </w:rPr>
        <w:t>etail</w:t>
      </w:r>
      <w:r w:rsidR="00286A4D">
        <w:rPr>
          <w:rFonts w:ascii="Verdana" w:hAnsi="Verdana"/>
          <w:color w:val="000000"/>
        </w:rPr>
        <w:t xml:space="preserve"> (Point of Sale)</w:t>
      </w:r>
      <w:r w:rsidR="00286A4D" w:rsidRPr="00AF4E90">
        <w:rPr>
          <w:rFonts w:ascii="Verdana" w:hAnsi="Verdana"/>
          <w:color w:val="000000"/>
        </w:rPr>
        <w:t xml:space="preserve"> only.</w:t>
      </w:r>
    </w:p>
    <w:p w14:paraId="3826FA15" w14:textId="77777777" w:rsidR="00286A4D" w:rsidRDefault="00286A4D" w:rsidP="00E276E6">
      <w:pPr>
        <w:spacing w:before="120" w:after="120"/>
        <w:rPr>
          <w:rFonts w:ascii="Verdana" w:hAnsi="Verdana"/>
          <w:color w:val="000000"/>
        </w:rPr>
      </w:pPr>
    </w:p>
    <w:p w14:paraId="6518FD6F" w14:textId="16B3AB08" w:rsidR="00A12C77" w:rsidRDefault="00E8087D" w:rsidP="00E276E6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Plan</w:t>
      </w:r>
      <w:r w:rsidR="00584F59">
        <w:rPr>
          <w:rFonts w:ascii="Verdana" w:hAnsi="Verdana"/>
          <w:color w:val="000000"/>
        </w:rPr>
        <w:t xml:space="preserve"> members under the Eligible Organization </w:t>
      </w:r>
      <w:r w:rsidR="00A303F9">
        <w:rPr>
          <w:rFonts w:ascii="Verdana" w:hAnsi="Verdana"/>
          <w:color w:val="000000"/>
        </w:rPr>
        <w:t xml:space="preserve">(EO) </w:t>
      </w:r>
      <w:r w:rsidR="00584F59">
        <w:rPr>
          <w:rFonts w:ascii="Verdana" w:hAnsi="Verdana"/>
          <w:color w:val="000000"/>
        </w:rPr>
        <w:t>have a</w:t>
      </w:r>
      <w:r w:rsidR="00A12C77">
        <w:rPr>
          <w:rFonts w:ascii="Verdana" w:hAnsi="Verdana"/>
          <w:color w:val="000000"/>
        </w:rPr>
        <w:t>n additional</w:t>
      </w:r>
      <w:r w:rsidR="00584F59">
        <w:rPr>
          <w:rFonts w:ascii="Verdana" w:hAnsi="Verdana"/>
          <w:color w:val="000000"/>
        </w:rPr>
        <w:t xml:space="preserve"> line of eligibility preloaded into </w:t>
      </w:r>
      <w:r w:rsidR="005B5E97">
        <w:rPr>
          <w:rFonts w:ascii="Verdana" w:hAnsi="Verdana"/>
          <w:color w:val="000000"/>
        </w:rPr>
        <w:t>Compass</w:t>
      </w:r>
      <w:r w:rsidR="00584F59">
        <w:rPr>
          <w:rFonts w:ascii="Verdana" w:hAnsi="Verdana"/>
          <w:color w:val="000000"/>
        </w:rPr>
        <w:t xml:space="preserve"> for this program</w:t>
      </w:r>
      <w:r w:rsidR="00B662CA">
        <w:rPr>
          <w:rFonts w:ascii="Verdana" w:hAnsi="Verdana"/>
          <w:color w:val="000000"/>
        </w:rPr>
        <w:t xml:space="preserve">. </w:t>
      </w:r>
      <w:r w:rsidR="00584F59">
        <w:rPr>
          <w:rFonts w:ascii="Verdana" w:hAnsi="Verdana"/>
          <w:color w:val="000000"/>
        </w:rPr>
        <w:t xml:space="preserve">A letter </w:t>
      </w:r>
      <w:r w:rsidR="00BC39A3">
        <w:rPr>
          <w:rFonts w:ascii="Verdana" w:hAnsi="Verdana"/>
          <w:color w:val="000000"/>
        </w:rPr>
        <w:t>is</w:t>
      </w:r>
      <w:r w:rsidR="00584F59">
        <w:rPr>
          <w:rFonts w:ascii="Verdana" w:hAnsi="Verdana"/>
          <w:color w:val="000000"/>
        </w:rPr>
        <w:t xml:space="preserve"> sent to the primary c</w:t>
      </w:r>
      <w:r w:rsidR="00584F59" w:rsidRPr="00AF4E90">
        <w:rPr>
          <w:rFonts w:ascii="Verdana" w:hAnsi="Verdana"/>
          <w:color w:val="000000"/>
        </w:rPr>
        <w:t>ardholder to advise that members under the account are eligible for the program</w:t>
      </w:r>
      <w:r w:rsidR="00B662CA" w:rsidRPr="00AF4E90">
        <w:rPr>
          <w:rFonts w:ascii="Verdana" w:hAnsi="Verdana"/>
          <w:color w:val="000000"/>
        </w:rPr>
        <w:t xml:space="preserve">. </w:t>
      </w:r>
      <w:r w:rsidR="00584F59" w:rsidRPr="00AF4E90">
        <w:rPr>
          <w:rFonts w:ascii="Verdana" w:hAnsi="Verdana"/>
          <w:color w:val="000000"/>
        </w:rPr>
        <w:t>It include</w:t>
      </w:r>
      <w:r w:rsidR="00BC39A3">
        <w:rPr>
          <w:rFonts w:ascii="Verdana" w:hAnsi="Verdana"/>
          <w:color w:val="000000"/>
        </w:rPr>
        <w:t>s</w:t>
      </w:r>
      <w:r w:rsidR="00584F59" w:rsidRPr="00AF4E90">
        <w:rPr>
          <w:rFonts w:ascii="Verdana" w:hAnsi="Verdana"/>
          <w:color w:val="000000"/>
        </w:rPr>
        <w:t xml:space="preserve"> the ID number for the account and </w:t>
      </w:r>
      <w:r w:rsidR="00E15264">
        <w:rPr>
          <w:rFonts w:ascii="Verdana" w:hAnsi="Verdana"/>
          <w:color w:val="000000"/>
        </w:rPr>
        <w:t xml:space="preserve">a </w:t>
      </w:r>
      <w:r w:rsidR="00584F59" w:rsidRPr="00AF4E90">
        <w:rPr>
          <w:rFonts w:ascii="Verdana" w:hAnsi="Verdana"/>
          <w:color w:val="000000"/>
        </w:rPr>
        <w:t>dedicated toll-free number to the Contraceptive</w:t>
      </w:r>
      <w:r w:rsidR="00584F59">
        <w:rPr>
          <w:rFonts w:ascii="Verdana" w:hAnsi="Verdana"/>
          <w:color w:val="000000"/>
        </w:rPr>
        <w:t>s</w:t>
      </w:r>
      <w:r w:rsidR="00A12C77">
        <w:rPr>
          <w:rFonts w:ascii="Verdana" w:hAnsi="Verdana"/>
          <w:color w:val="000000"/>
        </w:rPr>
        <w:t xml:space="preserve"> Card line for member</w:t>
      </w:r>
      <w:r w:rsidR="00E15264">
        <w:rPr>
          <w:rFonts w:ascii="Verdana" w:hAnsi="Verdana"/>
          <w:color w:val="000000"/>
        </w:rPr>
        <w:t>s</w:t>
      </w:r>
      <w:r w:rsidR="00A12C77">
        <w:rPr>
          <w:rFonts w:ascii="Verdana" w:hAnsi="Verdana"/>
          <w:color w:val="000000"/>
        </w:rPr>
        <w:t xml:space="preserve"> to call and request an ID card</w:t>
      </w:r>
      <w:r w:rsidR="00B662CA">
        <w:rPr>
          <w:rFonts w:ascii="Verdana" w:hAnsi="Verdana"/>
          <w:color w:val="000000"/>
        </w:rPr>
        <w:t xml:space="preserve">. </w:t>
      </w:r>
    </w:p>
    <w:p w14:paraId="6F3CF120" w14:textId="77777777" w:rsidR="001341E4" w:rsidRDefault="001341E4" w:rsidP="00E276E6">
      <w:pPr>
        <w:spacing w:before="120" w:after="120"/>
        <w:rPr>
          <w:rFonts w:ascii="Verdana" w:hAnsi="Verdana"/>
          <w:color w:val="000000"/>
        </w:rPr>
      </w:pPr>
    </w:p>
    <w:p w14:paraId="6FFF9B3B" w14:textId="31C20EB9" w:rsidR="00A12C77" w:rsidRPr="000D11E9" w:rsidRDefault="00A12C77" w:rsidP="00E276E6">
      <w:pPr>
        <w:spacing w:before="120" w:after="120"/>
        <w:rPr>
          <w:rFonts w:ascii="Verdana" w:hAnsi="Verdana"/>
          <w:color w:val="000000"/>
        </w:rPr>
      </w:pPr>
      <w:r w:rsidRPr="00584F59">
        <w:rPr>
          <w:rFonts w:ascii="Verdana" w:hAnsi="Verdana"/>
          <w:color w:val="000000"/>
        </w:rPr>
        <w:t xml:space="preserve">Member use of contraceptive services </w:t>
      </w:r>
      <w:r w:rsidR="00BC39A3">
        <w:rPr>
          <w:rFonts w:ascii="Verdana" w:hAnsi="Verdana"/>
          <w:color w:val="000000"/>
        </w:rPr>
        <w:t>is</w:t>
      </w:r>
      <w:r w:rsidRPr="00584F59">
        <w:rPr>
          <w:rFonts w:ascii="Verdana" w:hAnsi="Verdana"/>
          <w:color w:val="000000"/>
        </w:rPr>
        <w:t xml:space="preserve"> kept confidential and separate from </w:t>
      </w:r>
      <w:r>
        <w:rPr>
          <w:rFonts w:ascii="Verdana" w:hAnsi="Verdana"/>
          <w:color w:val="000000"/>
        </w:rPr>
        <w:t xml:space="preserve">the </w:t>
      </w:r>
      <w:r w:rsidR="00A303F9">
        <w:rPr>
          <w:rFonts w:ascii="Verdana" w:hAnsi="Verdana"/>
          <w:color w:val="000000"/>
        </w:rPr>
        <w:t>EO</w:t>
      </w:r>
      <w:r>
        <w:rPr>
          <w:rFonts w:ascii="Verdana" w:hAnsi="Verdana"/>
          <w:color w:val="000000"/>
        </w:rPr>
        <w:t>’s</w:t>
      </w:r>
      <w:r w:rsidRPr="00584F59">
        <w:rPr>
          <w:rFonts w:ascii="Verdana" w:hAnsi="Verdana"/>
          <w:color w:val="000000"/>
        </w:rPr>
        <w:t xml:space="preserve"> </w:t>
      </w:r>
      <w:r w:rsidR="00E15264">
        <w:rPr>
          <w:rFonts w:ascii="Verdana" w:hAnsi="Verdana"/>
          <w:color w:val="000000"/>
        </w:rPr>
        <w:t xml:space="preserve">primary </w:t>
      </w:r>
      <w:r w:rsidRPr="00584F59">
        <w:rPr>
          <w:rFonts w:ascii="Verdana" w:hAnsi="Verdana"/>
          <w:color w:val="000000"/>
        </w:rPr>
        <w:t>plan</w:t>
      </w:r>
      <w:r>
        <w:rPr>
          <w:rFonts w:ascii="Verdana" w:hAnsi="Verdana"/>
          <w:color w:val="000000"/>
        </w:rPr>
        <w:t xml:space="preserve"> </w:t>
      </w:r>
      <w:r w:rsidRPr="00584F59">
        <w:rPr>
          <w:rFonts w:ascii="Verdana" w:hAnsi="Verdana"/>
          <w:color w:val="000000"/>
        </w:rPr>
        <w:t xml:space="preserve">benefit information. These services </w:t>
      </w:r>
      <w:r w:rsidR="00BC39A3">
        <w:rPr>
          <w:rFonts w:ascii="Verdana" w:hAnsi="Verdana"/>
          <w:color w:val="000000"/>
        </w:rPr>
        <w:t>are</w:t>
      </w:r>
      <w:r w:rsidRPr="00584F59">
        <w:rPr>
          <w:rFonts w:ascii="Verdana" w:hAnsi="Verdana"/>
          <w:color w:val="000000"/>
        </w:rPr>
        <w:t xml:space="preserve"> processed via a separate billing method that does not pass costs on to </w:t>
      </w:r>
      <w:r>
        <w:rPr>
          <w:rFonts w:ascii="Verdana" w:hAnsi="Verdana"/>
          <w:color w:val="000000"/>
        </w:rPr>
        <w:t>the</w:t>
      </w:r>
      <w:r w:rsidRPr="00584F59">
        <w:rPr>
          <w:rFonts w:ascii="Verdana" w:hAnsi="Verdana"/>
          <w:color w:val="000000"/>
        </w:rPr>
        <w:t xml:space="preserve"> organization</w:t>
      </w:r>
      <w:r>
        <w:rPr>
          <w:rFonts w:ascii="Verdana" w:hAnsi="Verdana"/>
          <w:color w:val="000000"/>
        </w:rPr>
        <w:t xml:space="preserve"> </w:t>
      </w:r>
      <w:r w:rsidRPr="00584F59">
        <w:rPr>
          <w:rFonts w:ascii="Verdana" w:hAnsi="Verdana"/>
          <w:color w:val="000000"/>
        </w:rPr>
        <w:t xml:space="preserve">or </w:t>
      </w:r>
      <w:r>
        <w:rPr>
          <w:rFonts w:ascii="Verdana" w:hAnsi="Verdana"/>
          <w:color w:val="000000"/>
        </w:rPr>
        <w:t xml:space="preserve">its </w:t>
      </w:r>
      <w:r w:rsidRPr="00584F59">
        <w:rPr>
          <w:rFonts w:ascii="Verdana" w:hAnsi="Verdana"/>
          <w:color w:val="000000"/>
        </w:rPr>
        <w:t>memb</w:t>
      </w:r>
      <w:r w:rsidRPr="000D11E9">
        <w:rPr>
          <w:rFonts w:ascii="Verdana" w:hAnsi="Verdana"/>
          <w:color w:val="000000"/>
        </w:rPr>
        <w:t>ers</w:t>
      </w:r>
      <w:r w:rsidR="00B662CA" w:rsidRPr="000D11E9">
        <w:rPr>
          <w:rFonts w:ascii="Verdana" w:hAnsi="Verdana"/>
          <w:color w:val="000000"/>
        </w:rPr>
        <w:t xml:space="preserve">. </w:t>
      </w:r>
      <w:r w:rsidR="00144BA2" w:rsidRPr="000D11E9">
        <w:rPr>
          <w:rFonts w:ascii="Verdana" w:hAnsi="Verdana"/>
          <w:color w:val="000000"/>
        </w:rPr>
        <w:t xml:space="preserve">In addition, the </w:t>
      </w:r>
      <w:r w:rsidR="008E27F1" w:rsidRPr="000D11E9">
        <w:rPr>
          <w:rFonts w:ascii="Verdana" w:hAnsi="Verdana"/>
          <w:color w:val="000000"/>
        </w:rPr>
        <w:t xml:space="preserve">retail claims for contraceptives </w:t>
      </w:r>
      <w:r w:rsidR="00BC39A3">
        <w:rPr>
          <w:rFonts w:ascii="Verdana" w:hAnsi="Verdana"/>
          <w:color w:val="000000"/>
        </w:rPr>
        <w:t>are</w:t>
      </w:r>
      <w:r w:rsidR="00BC39A3" w:rsidRPr="000D11E9">
        <w:rPr>
          <w:rFonts w:ascii="Verdana" w:hAnsi="Verdana"/>
          <w:color w:val="000000"/>
        </w:rPr>
        <w:t xml:space="preserve"> </w:t>
      </w:r>
      <w:r w:rsidR="008E27F1" w:rsidRPr="000D11E9">
        <w:rPr>
          <w:rFonts w:ascii="Verdana" w:hAnsi="Verdana"/>
          <w:color w:val="000000"/>
        </w:rPr>
        <w:t>not visible on the member’s Caremark.com profile for their health plan</w:t>
      </w:r>
      <w:r w:rsidR="00B662CA" w:rsidRPr="000D11E9">
        <w:rPr>
          <w:rFonts w:ascii="Verdana" w:hAnsi="Verdana"/>
          <w:color w:val="000000"/>
        </w:rPr>
        <w:t xml:space="preserve">. </w:t>
      </w:r>
      <w:r w:rsidR="008E27F1" w:rsidRPr="000D11E9">
        <w:rPr>
          <w:rFonts w:ascii="Verdana" w:hAnsi="Verdana"/>
          <w:color w:val="000000"/>
        </w:rPr>
        <w:t xml:space="preserve">The member will need to set up an additional </w:t>
      </w:r>
      <w:r w:rsidR="00817DCA">
        <w:rPr>
          <w:rFonts w:ascii="Verdana" w:hAnsi="Verdana"/>
          <w:color w:val="000000"/>
        </w:rPr>
        <w:t>web portal</w:t>
      </w:r>
      <w:r w:rsidR="008E27F1" w:rsidRPr="000D11E9">
        <w:rPr>
          <w:rFonts w:ascii="Verdana" w:hAnsi="Verdana"/>
          <w:color w:val="000000"/>
        </w:rPr>
        <w:t xml:space="preserve"> account for the contraceptives plan.</w:t>
      </w:r>
    </w:p>
    <w:p w14:paraId="3441802A" w14:textId="77777777" w:rsidR="001341E4" w:rsidRDefault="001341E4" w:rsidP="00E276E6">
      <w:pPr>
        <w:spacing w:before="120" w:after="120"/>
        <w:rPr>
          <w:rFonts w:ascii="Verdana" w:hAnsi="Verdana"/>
          <w:bCs/>
          <w:color w:val="000000"/>
        </w:rPr>
      </w:pPr>
    </w:p>
    <w:p w14:paraId="1640521B" w14:textId="461D455C" w:rsidR="002B5A34" w:rsidRDefault="00E8087D" w:rsidP="00E276E6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Cs/>
          <w:color w:val="000000"/>
        </w:rPr>
        <w:t>Member</w:t>
      </w:r>
      <w:r w:rsidR="00E21DC1" w:rsidRPr="00E276E6">
        <w:rPr>
          <w:rFonts w:ascii="Verdana" w:hAnsi="Verdana"/>
          <w:bCs/>
          <w:color w:val="000000"/>
        </w:rPr>
        <w:t xml:space="preserve"> letters and communications will provide this toll-free number, but members may </w:t>
      </w:r>
      <w:r w:rsidR="00BC39A3" w:rsidRPr="00E276E6">
        <w:rPr>
          <w:rFonts w:ascii="Verdana" w:hAnsi="Verdana"/>
          <w:bCs/>
          <w:color w:val="000000"/>
        </w:rPr>
        <w:t xml:space="preserve">accidentally </w:t>
      </w:r>
      <w:r w:rsidR="00E21DC1" w:rsidRPr="00E276E6">
        <w:rPr>
          <w:rFonts w:ascii="Verdana" w:hAnsi="Verdana"/>
          <w:bCs/>
          <w:color w:val="000000"/>
        </w:rPr>
        <w:t>contact their health plan’s Customer Care number</w:t>
      </w:r>
      <w:r w:rsidR="00B662CA">
        <w:rPr>
          <w:rFonts w:ascii="Verdana" w:hAnsi="Verdana"/>
          <w:color w:val="000000"/>
        </w:rPr>
        <w:t xml:space="preserve">. </w:t>
      </w:r>
    </w:p>
    <w:p w14:paraId="2C9E542D" w14:textId="77777777" w:rsidR="001341E4" w:rsidRDefault="001341E4" w:rsidP="007022B7">
      <w:pPr>
        <w:spacing w:before="120" w:after="120"/>
        <w:rPr>
          <w:rFonts w:ascii="Verdana" w:hAnsi="Verdana"/>
          <w:bCs/>
          <w:color w:val="000000"/>
        </w:rPr>
      </w:pPr>
    </w:p>
    <w:p w14:paraId="0604F77F" w14:textId="0239508B" w:rsidR="00B72ABA" w:rsidRDefault="000837EF" w:rsidP="007022B7">
      <w:pPr>
        <w:spacing w:before="120" w:after="120"/>
        <w:rPr>
          <w:rFonts w:ascii="Verdana" w:hAnsi="Verdana" w:cs="Verdana"/>
          <w:color w:val="000000"/>
        </w:rPr>
      </w:pPr>
      <w:r>
        <w:pict w14:anchorId="3A2CC581">
          <v:shape id="_x0000_i1026" type="#_x0000_t75" alt="Icon - Important Information" style="width:18.75pt;height:16.5pt;visibility:visible;mso-wrap-style:square">
            <v:imagedata r:id="rId11" o:title="Icon - Important Information"/>
          </v:shape>
        </w:pict>
      </w:r>
      <w:r w:rsidR="00046D7C">
        <w:rPr>
          <w:rFonts w:ascii="Verdana" w:hAnsi="Verdana"/>
          <w:bCs/>
          <w:color w:val="000000"/>
        </w:rPr>
        <w:t xml:space="preserve"> </w:t>
      </w:r>
      <w:r w:rsidR="002B5A34" w:rsidRPr="00E276E6">
        <w:rPr>
          <w:rFonts w:ascii="Verdana" w:hAnsi="Verdana"/>
          <w:bCs/>
          <w:color w:val="000000"/>
        </w:rPr>
        <w:t>If</w:t>
      </w:r>
      <w:r w:rsidR="00E21DC1" w:rsidRPr="00E276E6">
        <w:rPr>
          <w:rFonts w:ascii="Verdana" w:hAnsi="Verdana"/>
          <w:bCs/>
          <w:color w:val="000000"/>
        </w:rPr>
        <w:t xml:space="preserve"> </w:t>
      </w:r>
      <w:r w:rsidR="001E68FB">
        <w:rPr>
          <w:rFonts w:ascii="Verdana" w:hAnsi="Verdana"/>
          <w:bCs/>
          <w:color w:val="000000"/>
        </w:rPr>
        <w:t>you</w:t>
      </w:r>
      <w:r w:rsidR="00E21DC1" w:rsidRPr="00E276E6">
        <w:rPr>
          <w:rFonts w:ascii="Verdana" w:hAnsi="Verdana"/>
          <w:bCs/>
          <w:color w:val="000000"/>
        </w:rPr>
        <w:t xml:space="preserve"> receive a call </w:t>
      </w:r>
      <w:r w:rsidR="002B5A34" w:rsidRPr="00E276E6">
        <w:rPr>
          <w:rFonts w:ascii="Verdana" w:hAnsi="Verdana"/>
          <w:bCs/>
          <w:color w:val="000000"/>
        </w:rPr>
        <w:t xml:space="preserve">(not on the dedicated line) </w:t>
      </w:r>
      <w:r w:rsidR="00E21DC1" w:rsidRPr="00E276E6">
        <w:rPr>
          <w:rFonts w:ascii="Verdana" w:hAnsi="Verdana"/>
          <w:bCs/>
          <w:color w:val="000000"/>
        </w:rPr>
        <w:t>about the Contraceptives Card program</w:t>
      </w:r>
      <w:r w:rsidR="002B5A34" w:rsidRPr="00E276E6">
        <w:rPr>
          <w:rFonts w:ascii="Verdana" w:hAnsi="Verdana"/>
          <w:bCs/>
          <w:color w:val="000000"/>
        </w:rPr>
        <w:t xml:space="preserve">, </w:t>
      </w:r>
      <w:r w:rsidR="001E68FB" w:rsidRPr="00CA2537">
        <w:rPr>
          <w:rFonts w:ascii="Verdana" w:hAnsi="Verdana"/>
          <w:bCs/>
        </w:rPr>
        <w:t>warm transfer</w:t>
      </w:r>
      <w:r w:rsidR="00E276E6" w:rsidRPr="00CA2537">
        <w:rPr>
          <w:rFonts w:ascii="Verdana" w:hAnsi="Verdana"/>
          <w:bCs/>
        </w:rPr>
        <w:t xml:space="preserve"> and properly introduce</w:t>
      </w:r>
      <w:r w:rsidR="002B5A34" w:rsidRPr="00E276E6">
        <w:rPr>
          <w:rFonts w:ascii="Verdana" w:hAnsi="Verdana"/>
          <w:bCs/>
          <w:color w:val="000000"/>
        </w:rPr>
        <w:t xml:space="preserve"> to the dedicated line</w:t>
      </w:r>
      <w:r w:rsidR="00B662CA" w:rsidRPr="00E276E6">
        <w:rPr>
          <w:rFonts w:ascii="Verdana" w:hAnsi="Verdana"/>
          <w:bCs/>
          <w:color w:val="000000"/>
        </w:rPr>
        <w:t>.</w:t>
      </w:r>
      <w:r w:rsidR="00B662CA" w:rsidRPr="002B5A34">
        <w:rPr>
          <w:rFonts w:ascii="Verdana" w:hAnsi="Verdana"/>
          <w:b/>
          <w:color w:val="000000"/>
        </w:rPr>
        <w:t xml:space="preserve"> </w:t>
      </w:r>
    </w:p>
    <w:p w14:paraId="079784B4" w14:textId="67C684DC" w:rsidR="00806B9D" w:rsidRDefault="00806B9D" w:rsidP="00EE1F66">
      <w:pPr>
        <w:spacing w:before="120" w:after="120"/>
        <w:rPr>
          <w:rFonts w:ascii="Verdana" w:hAnsi="Verdana"/>
        </w:rPr>
      </w:pPr>
    </w:p>
    <w:p w14:paraId="38F67480" w14:textId="115A01A8" w:rsidR="00EE1F66" w:rsidRDefault="000837EF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837E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7632B" w:rsidRPr="00D01713" w14:paraId="2A2B5A97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5ACA9E64" w14:textId="7A3FF9DD" w:rsidR="0077632B" w:rsidRPr="00D01713" w:rsidRDefault="0077632B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Process_for_CCRs"/>
            <w:bookmarkStart w:id="4" w:name="_Toc186711169"/>
            <w:bookmarkEnd w:id="3"/>
            <w:r w:rsidRPr="00D01713">
              <w:rPr>
                <w:rFonts w:ascii="Verdana" w:hAnsi="Verdana"/>
                <w:i w:val="0"/>
                <w:iCs w:val="0"/>
              </w:rPr>
              <w:t>Process</w:t>
            </w:r>
            <w:bookmarkEnd w:id="4"/>
            <w:r w:rsidR="003C0CDA">
              <w:rPr>
                <w:rFonts w:ascii="Verdana" w:hAnsi="Verdana"/>
                <w:i w:val="0"/>
                <w:iCs w:val="0"/>
              </w:rPr>
              <w:t xml:space="preserve"> </w:t>
            </w:r>
            <w:r w:rsidR="00E276E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5C3F1AC9" w14:textId="1ED0A777" w:rsidR="0090537F" w:rsidRPr="00EE0E6E" w:rsidRDefault="0090537F" w:rsidP="004B2FC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Perform the steps below </w:t>
      </w:r>
      <w:r w:rsidRPr="00B42F62">
        <w:rPr>
          <w:rFonts w:ascii="Verdana" w:hAnsi="Verdana"/>
          <w:color w:val="000000"/>
        </w:rPr>
        <w:t xml:space="preserve">if a </w:t>
      </w:r>
      <w:r>
        <w:rPr>
          <w:rFonts w:ascii="Verdana" w:hAnsi="Verdana"/>
          <w:color w:val="000000"/>
        </w:rPr>
        <w:t xml:space="preserve">member </w:t>
      </w:r>
      <w:r w:rsidR="009F3737">
        <w:rPr>
          <w:rFonts w:ascii="Verdana" w:hAnsi="Verdana"/>
          <w:color w:val="000000"/>
        </w:rPr>
        <w:t>asks</w:t>
      </w:r>
      <w:r>
        <w:rPr>
          <w:rFonts w:ascii="Verdana" w:hAnsi="Verdana"/>
          <w:color w:val="000000"/>
        </w:rPr>
        <w:t xml:space="preserve"> about the Contraceptives Card</w:t>
      </w:r>
      <w:r w:rsidRPr="00B42F62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11994"/>
      </w:tblGrid>
      <w:tr w:rsidR="0077632B" w:rsidRPr="00D01713" w14:paraId="18CB4AC5" w14:textId="77777777" w:rsidTr="0096677D">
        <w:tc>
          <w:tcPr>
            <w:tcW w:w="369" w:type="pct"/>
            <w:shd w:val="clear" w:color="auto" w:fill="D9D9D9" w:themeFill="background1" w:themeFillShade="D9"/>
          </w:tcPr>
          <w:p w14:paraId="7BF3793E" w14:textId="77777777" w:rsidR="0077632B" w:rsidRPr="00D01713" w:rsidRDefault="0077632B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Step</w:t>
            </w:r>
          </w:p>
        </w:tc>
        <w:tc>
          <w:tcPr>
            <w:tcW w:w="4631" w:type="pct"/>
            <w:shd w:val="clear" w:color="auto" w:fill="D9D9D9" w:themeFill="background1" w:themeFillShade="D9"/>
          </w:tcPr>
          <w:p w14:paraId="467F32C3" w14:textId="77777777" w:rsidR="0077632B" w:rsidRPr="00D01713" w:rsidRDefault="0077632B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Action</w:t>
            </w:r>
          </w:p>
        </w:tc>
      </w:tr>
      <w:tr w:rsidR="0077632B" w:rsidRPr="00D01713" w14:paraId="29701801" w14:textId="77777777" w:rsidTr="007022B7">
        <w:tc>
          <w:tcPr>
            <w:tcW w:w="369" w:type="pct"/>
          </w:tcPr>
          <w:p w14:paraId="4A001892" w14:textId="77777777" w:rsidR="0077632B" w:rsidRPr="00D01713" w:rsidRDefault="0077632B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1</w:t>
            </w:r>
          </w:p>
        </w:tc>
        <w:tc>
          <w:tcPr>
            <w:tcW w:w="4631" w:type="pct"/>
          </w:tcPr>
          <w:p w14:paraId="3E890420" w14:textId="3699CD1C" w:rsidR="0077632B" w:rsidRPr="00D01713" w:rsidRDefault="00A05483" w:rsidP="004B2FC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77632B">
              <w:rPr>
                <w:rFonts w:ascii="Verdana" w:hAnsi="Verdana"/>
                <w:color w:val="000000"/>
              </w:rPr>
              <w:t>onfirm the member is inquiring about the Contraceptives Card.</w:t>
            </w:r>
          </w:p>
        </w:tc>
      </w:tr>
      <w:tr w:rsidR="0077632B" w:rsidRPr="00D01713" w14:paraId="0B9E67D1" w14:textId="77777777" w:rsidTr="007022B7">
        <w:trPr>
          <w:trHeight w:val="147"/>
        </w:trPr>
        <w:tc>
          <w:tcPr>
            <w:tcW w:w="369" w:type="pct"/>
          </w:tcPr>
          <w:p w14:paraId="4C55AE63" w14:textId="77777777" w:rsidR="0077632B" w:rsidRPr="00D01713" w:rsidRDefault="0077632B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31" w:type="pct"/>
          </w:tcPr>
          <w:p w14:paraId="50AAB260" w14:textId="49707CF5" w:rsidR="00CA2537" w:rsidRDefault="001A546B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Review </w:t>
            </w:r>
            <w:r w:rsidR="0077632B">
              <w:rPr>
                <w:rFonts w:ascii="Verdana" w:hAnsi="Verdana"/>
                <w:color w:val="000000"/>
              </w:rPr>
              <w:t xml:space="preserve">the High Priority Comments and </w:t>
            </w:r>
            <w:r w:rsidR="00E8087D">
              <w:rPr>
                <w:rFonts w:ascii="Verdana" w:hAnsi="Verdana"/>
                <w:color w:val="000000"/>
              </w:rPr>
              <w:t>Client Information Form (</w:t>
            </w:r>
            <w:r w:rsidR="0077632B">
              <w:rPr>
                <w:rFonts w:ascii="Verdana" w:hAnsi="Verdana"/>
                <w:color w:val="000000"/>
              </w:rPr>
              <w:t>CIF</w:t>
            </w:r>
            <w:r w:rsidR="00E8087D">
              <w:rPr>
                <w:rFonts w:ascii="Verdana" w:hAnsi="Verdana"/>
                <w:color w:val="000000"/>
              </w:rPr>
              <w:t>)</w:t>
            </w:r>
            <w:r w:rsidR="0077632B">
              <w:rPr>
                <w:rFonts w:ascii="Verdana" w:hAnsi="Verdana"/>
                <w:color w:val="000000"/>
              </w:rPr>
              <w:t xml:space="preserve"> to confirm contraceptives are covered through the Contraceptive</w:t>
            </w:r>
            <w:r w:rsidR="0090537F">
              <w:rPr>
                <w:rFonts w:ascii="Verdana" w:hAnsi="Verdana"/>
                <w:color w:val="000000"/>
              </w:rPr>
              <w:t>s</w:t>
            </w:r>
            <w:r w:rsidR="0077632B">
              <w:rPr>
                <w:rFonts w:ascii="Verdana" w:hAnsi="Verdana"/>
                <w:color w:val="000000"/>
              </w:rPr>
              <w:t xml:space="preserve"> Card program</w:t>
            </w:r>
            <w:r w:rsidR="00B662CA">
              <w:rPr>
                <w:rFonts w:ascii="Verdana" w:hAnsi="Verdana"/>
                <w:color w:val="000000"/>
              </w:rPr>
              <w:t xml:space="preserve">. </w:t>
            </w:r>
          </w:p>
          <w:p w14:paraId="5E916A0D" w14:textId="2C3917C0" w:rsidR="0077632B" w:rsidRPr="00D01713" w:rsidRDefault="00CA2537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A2537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</w:t>
            </w:r>
            <w:r w:rsidR="0077632B">
              <w:rPr>
                <w:rFonts w:ascii="Verdana" w:hAnsi="Verdana"/>
                <w:color w:val="000000"/>
              </w:rPr>
              <w:t>A denied test claim for contraceptives may also be an indicator of this program.</w:t>
            </w:r>
          </w:p>
        </w:tc>
      </w:tr>
      <w:tr w:rsidR="0077632B" w:rsidRPr="00D01713" w14:paraId="531A0282" w14:textId="77777777" w:rsidTr="007022B7">
        <w:trPr>
          <w:trHeight w:val="147"/>
        </w:trPr>
        <w:tc>
          <w:tcPr>
            <w:tcW w:w="369" w:type="pct"/>
          </w:tcPr>
          <w:p w14:paraId="57017067" w14:textId="48F882A4" w:rsidR="0077632B" w:rsidRPr="00D01713" w:rsidRDefault="0077632B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31" w:type="pct"/>
          </w:tcPr>
          <w:p w14:paraId="7385123F" w14:textId="20EA5FC0" w:rsidR="0077632B" w:rsidRPr="00D01713" w:rsidRDefault="00E836D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Assist the member as usual. </w:t>
            </w:r>
          </w:p>
        </w:tc>
      </w:tr>
    </w:tbl>
    <w:p w14:paraId="32045FDA" w14:textId="206BA618" w:rsidR="0077632B" w:rsidRDefault="0077632B" w:rsidP="00EE1F66">
      <w:pPr>
        <w:spacing w:before="120" w:after="120"/>
        <w:rPr>
          <w:rFonts w:ascii="Verdana" w:hAnsi="Verdana"/>
        </w:rPr>
      </w:pPr>
    </w:p>
    <w:p w14:paraId="130BEACF" w14:textId="0BB2DEF7" w:rsidR="00EE1F66" w:rsidRDefault="000837EF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837E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D01713" w14:paraId="19BC776A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6CDDF2E7" w14:textId="7571BC81" w:rsidR="00A97B7D" w:rsidRPr="00D01713" w:rsidRDefault="00EE0E6E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Process_for_Contraceptives"/>
            <w:bookmarkStart w:id="10" w:name="_Toc186711170"/>
            <w:bookmarkEnd w:id="5"/>
            <w:bookmarkEnd w:id="6"/>
            <w:bookmarkEnd w:id="7"/>
            <w:bookmarkEnd w:id="8"/>
            <w:bookmarkEnd w:id="9"/>
            <w:r w:rsidRPr="00D01713">
              <w:rPr>
                <w:rFonts w:ascii="Verdana" w:hAnsi="Verdana"/>
                <w:i w:val="0"/>
                <w:iCs w:val="0"/>
              </w:rPr>
              <w:t>Process</w:t>
            </w:r>
            <w:r w:rsidR="00DE652D">
              <w:rPr>
                <w:rFonts w:ascii="Verdana" w:hAnsi="Verdana"/>
                <w:i w:val="0"/>
                <w:iCs w:val="0"/>
              </w:rPr>
              <w:t xml:space="preserve"> for </w:t>
            </w:r>
            <w:r w:rsidR="0077632B">
              <w:rPr>
                <w:rFonts w:ascii="Verdana" w:hAnsi="Verdana"/>
                <w:i w:val="0"/>
                <w:iCs w:val="0"/>
              </w:rPr>
              <w:t>Contraceptive</w:t>
            </w:r>
            <w:r w:rsidR="002B5A34">
              <w:rPr>
                <w:rFonts w:ascii="Verdana" w:hAnsi="Verdana"/>
                <w:i w:val="0"/>
                <w:iCs w:val="0"/>
              </w:rPr>
              <w:t>s</w:t>
            </w:r>
            <w:r w:rsidR="0077632B">
              <w:rPr>
                <w:rFonts w:ascii="Verdana" w:hAnsi="Verdana"/>
                <w:i w:val="0"/>
                <w:iCs w:val="0"/>
              </w:rPr>
              <w:t xml:space="preserve"> Card </w:t>
            </w:r>
            <w:r w:rsidR="002B5A34">
              <w:rPr>
                <w:rFonts w:ascii="Verdana" w:hAnsi="Verdana"/>
                <w:i w:val="0"/>
                <w:iCs w:val="0"/>
              </w:rPr>
              <w:t xml:space="preserve">Dedicated </w:t>
            </w:r>
            <w:r w:rsidR="0090537F">
              <w:rPr>
                <w:rFonts w:ascii="Verdana" w:hAnsi="Verdana"/>
                <w:i w:val="0"/>
                <w:iCs w:val="0"/>
              </w:rPr>
              <w:t>Line O</w:t>
            </w:r>
            <w:r w:rsidR="004B2FC1">
              <w:rPr>
                <w:rFonts w:ascii="Verdana" w:hAnsi="Verdana"/>
                <w:i w:val="0"/>
                <w:iCs w:val="0"/>
              </w:rPr>
              <w:t>nly</w:t>
            </w:r>
            <w:bookmarkEnd w:id="10"/>
          </w:p>
        </w:tc>
      </w:tr>
    </w:tbl>
    <w:p w14:paraId="6E3DDBC5" w14:textId="3D0EE5CF" w:rsidR="00EE0E6E" w:rsidRDefault="0090537F" w:rsidP="004B2FC1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The </w:t>
      </w:r>
      <w:r w:rsidR="00A303F9">
        <w:rPr>
          <w:rFonts w:ascii="Verdana" w:hAnsi="Verdana"/>
        </w:rPr>
        <w:t>Women’s Preventive Services</w:t>
      </w:r>
      <w:r>
        <w:rPr>
          <w:rFonts w:ascii="Verdana" w:hAnsi="Verdana"/>
        </w:rPr>
        <w:t xml:space="preserve"> </w:t>
      </w:r>
      <w:r w:rsidR="009F3737">
        <w:rPr>
          <w:rFonts w:ascii="Verdana" w:hAnsi="Verdana"/>
        </w:rPr>
        <w:t xml:space="preserve">dedicated team </w:t>
      </w:r>
      <w:r>
        <w:rPr>
          <w:rFonts w:ascii="Verdana" w:hAnsi="Verdana"/>
        </w:rPr>
        <w:t>perform</w:t>
      </w:r>
      <w:r w:rsidR="001E68FB">
        <w:rPr>
          <w:rFonts w:ascii="Verdana" w:hAnsi="Verdana"/>
        </w:rPr>
        <w:t>s</w:t>
      </w:r>
      <w:r>
        <w:rPr>
          <w:rFonts w:ascii="Verdana" w:hAnsi="Verdana"/>
        </w:rPr>
        <w:t xml:space="preserve"> the s</w:t>
      </w:r>
      <w:r w:rsidR="00010F31">
        <w:rPr>
          <w:rFonts w:ascii="Verdana" w:hAnsi="Verdana"/>
        </w:rPr>
        <w:t>teps below</w:t>
      </w:r>
      <w:r w:rsidR="00FF7D8B">
        <w:rPr>
          <w:rFonts w:ascii="Verdana" w:hAnsi="Verdana"/>
        </w:rPr>
        <w:t xml:space="preserve"> </w:t>
      </w:r>
      <w:r w:rsidR="00FF7D8B" w:rsidRPr="00B42F62">
        <w:rPr>
          <w:rFonts w:ascii="Verdana" w:hAnsi="Verdana"/>
          <w:color w:val="000000"/>
        </w:rPr>
        <w:t xml:space="preserve">if a </w:t>
      </w:r>
      <w:r w:rsidR="00AF4E90">
        <w:rPr>
          <w:rFonts w:ascii="Verdana" w:hAnsi="Verdana"/>
          <w:color w:val="000000"/>
        </w:rPr>
        <w:t xml:space="preserve">member </w:t>
      </w:r>
      <w:r w:rsidR="009F3737">
        <w:rPr>
          <w:rFonts w:ascii="Verdana" w:hAnsi="Verdana"/>
          <w:color w:val="000000"/>
        </w:rPr>
        <w:t>asks</w:t>
      </w:r>
      <w:r w:rsidR="00AF4E90">
        <w:rPr>
          <w:rFonts w:ascii="Verdana" w:hAnsi="Verdana"/>
          <w:color w:val="000000"/>
        </w:rPr>
        <w:t xml:space="preserve"> about the Contraceptive</w:t>
      </w:r>
      <w:r w:rsidR="0077632B">
        <w:rPr>
          <w:rFonts w:ascii="Verdana" w:hAnsi="Verdana"/>
          <w:color w:val="000000"/>
        </w:rPr>
        <w:t>s</w:t>
      </w:r>
      <w:r w:rsidR="00AF4E90">
        <w:rPr>
          <w:rFonts w:ascii="Verdana" w:hAnsi="Verdana"/>
          <w:color w:val="000000"/>
        </w:rPr>
        <w:t xml:space="preserve"> Card</w:t>
      </w:r>
      <w:r w:rsidR="00010F31" w:rsidRPr="00B42F62">
        <w:rPr>
          <w:rFonts w:ascii="Verdana" w:hAnsi="Verdana"/>
          <w:color w:val="000000"/>
        </w:rPr>
        <w:t>:</w:t>
      </w:r>
    </w:p>
    <w:tbl>
      <w:tblPr>
        <w:tblW w:w="5018" w:type="pct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3356"/>
        <w:gridCol w:w="8640"/>
      </w:tblGrid>
      <w:tr w:rsidR="00D471B5" w:rsidRPr="00D01713" w14:paraId="4146961B" w14:textId="77777777" w:rsidTr="006914D6">
        <w:tc>
          <w:tcPr>
            <w:tcW w:w="385" w:type="pct"/>
            <w:shd w:val="clear" w:color="auto" w:fill="D9D9D9" w:themeFill="background1" w:themeFillShade="D9"/>
          </w:tcPr>
          <w:p w14:paraId="5582F5D5" w14:textId="77777777" w:rsidR="00D471B5" w:rsidRPr="00D01713" w:rsidRDefault="00EB52F0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Step</w:t>
            </w:r>
          </w:p>
        </w:tc>
        <w:tc>
          <w:tcPr>
            <w:tcW w:w="4615" w:type="pct"/>
            <w:gridSpan w:val="2"/>
            <w:shd w:val="clear" w:color="auto" w:fill="D9D9D9" w:themeFill="background1" w:themeFillShade="D9"/>
          </w:tcPr>
          <w:p w14:paraId="1C1DE0D2" w14:textId="77777777" w:rsidR="00D471B5" w:rsidRPr="00D01713" w:rsidRDefault="00EB52F0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Action</w:t>
            </w:r>
          </w:p>
        </w:tc>
      </w:tr>
      <w:tr w:rsidR="00286A4D" w:rsidRPr="00D01713" w14:paraId="624BD6F4" w14:textId="77777777" w:rsidTr="006914D6">
        <w:tc>
          <w:tcPr>
            <w:tcW w:w="385" w:type="pct"/>
          </w:tcPr>
          <w:p w14:paraId="04333F83" w14:textId="12823B37" w:rsidR="00286A4D" w:rsidRPr="00D01713" w:rsidRDefault="00286A4D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15" w:type="pct"/>
            <w:gridSpan w:val="2"/>
            <w:tcBorders>
              <w:bottom w:val="single" w:sz="4" w:space="0" w:color="auto"/>
            </w:tcBorders>
          </w:tcPr>
          <w:p w14:paraId="4A2DE89D" w14:textId="77777777" w:rsidR="00286A4D" w:rsidRDefault="00286A4D" w:rsidP="00286A4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E043A">
              <w:rPr>
                <w:rFonts w:ascii="Verdana" w:hAnsi="Verdana"/>
                <w:color w:val="000000"/>
              </w:rPr>
              <w:t xml:space="preserve">Check the phone display for </w:t>
            </w:r>
            <w:r>
              <w:rPr>
                <w:rFonts w:ascii="Verdana" w:hAnsi="Verdana"/>
                <w:color w:val="000000"/>
              </w:rPr>
              <w:t>“</w:t>
            </w:r>
            <w:r w:rsidRPr="009E043A">
              <w:rPr>
                <w:rFonts w:ascii="Verdana" w:hAnsi="Verdana"/>
                <w:b/>
                <w:color w:val="000000"/>
              </w:rPr>
              <w:t>Women’s Preventive Services</w:t>
            </w:r>
            <w:r w:rsidRPr="0096677D">
              <w:rPr>
                <w:rFonts w:ascii="Verdana" w:hAnsi="Verdana"/>
                <w:bCs/>
                <w:color w:val="000000"/>
              </w:rPr>
              <w:t>”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Pr="009E043A">
              <w:rPr>
                <w:rFonts w:ascii="Verdana" w:hAnsi="Verdana"/>
                <w:color w:val="000000"/>
              </w:rPr>
              <w:t>and an</w:t>
            </w:r>
            <w:r>
              <w:rPr>
                <w:rFonts w:ascii="Verdana" w:hAnsi="Verdana"/>
                <w:color w:val="000000"/>
              </w:rPr>
              <w:t xml:space="preserve">swer the phone:  </w:t>
            </w:r>
          </w:p>
          <w:p w14:paraId="3D1824E2" w14:textId="1691D452" w:rsidR="00286A4D" w:rsidRDefault="00286A4D" w:rsidP="00286A4D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70F9586" wp14:editId="4BE8039B">
                  <wp:extent cx="241300" cy="207010"/>
                  <wp:effectExtent l="0" t="0" r="6350" b="2540"/>
                  <wp:docPr id="2" name="Picture 3" descr="Icon - 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 - 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E043A">
              <w:rPr>
                <w:rFonts w:ascii="Verdana" w:hAnsi="Verdana"/>
                <w:color w:val="000000"/>
              </w:rPr>
              <w:t>Thank you for calling Women’s Preventiv</w:t>
            </w:r>
            <w:r>
              <w:rPr>
                <w:rFonts w:ascii="Verdana" w:hAnsi="Verdana"/>
                <w:color w:val="000000"/>
              </w:rPr>
              <w:t>e Service line</w:t>
            </w:r>
            <w:r w:rsidR="00B662CA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340844" w:rsidRPr="00D01713" w14:paraId="1A5C5EA3" w14:textId="77777777" w:rsidTr="006914D6">
        <w:tc>
          <w:tcPr>
            <w:tcW w:w="385" w:type="pct"/>
            <w:vMerge w:val="restart"/>
          </w:tcPr>
          <w:p w14:paraId="4BF95E07" w14:textId="64C5A176" w:rsidR="00340844" w:rsidRPr="00D01713" w:rsidRDefault="00286A4D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15" w:type="pct"/>
            <w:gridSpan w:val="2"/>
            <w:tcBorders>
              <w:bottom w:val="single" w:sz="4" w:space="0" w:color="auto"/>
            </w:tcBorders>
          </w:tcPr>
          <w:p w14:paraId="636E5268" w14:textId="553E3955" w:rsidR="00340844" w:rsidRPr="00D01713" w:rsidRDefault="00340844" w:rsidP="004B2FC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Confirm the member is </w:t>
            </w:r>
            <w:r w:rsidR="00120F79">
              <w:rPr>
                <w:rFonts w:ascii="Verdana" w:hAnsi="Verdana"/>
                <w:color w:val="000000"/>
              </w:rPr>
              <w:t>requesting an ID card for contraceptive coverage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</w:tr>
      <w:tr w:rsidR="00340844" w:rsidRPr="00D01713" w14:paraId="768DEACA" w14:textId="77777777" w:rsidTr="006914D6">
        <w:tc>
          <w:tcPr>
            <w:tcW w:w="385" w:type="pct"/>
            <w:vMerge/>
          </w:tcPr>
          <w:p w14:paraId="64A75A8B" w14:textId="77777777" w:rsidR="00340844" w:rsidRPr="00D01713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1" w:type="pct"/>
            <w:shd w:val="clear" w:color="auto" w:fill="D0CECE" w:themeFill="background2" w:themeFillShade="E6"/>
          </w:tcPr>
          <w:p w14:paraId="034983B5" w14:textId="77777777" w:rsidR="00340844" w:rsidRP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40844">
              <w:rPr>
                <w:rFonts w:ascii="Verdana" w:hAnsi="Verdana"/>
                <w:b/>
                <w:color w:val="000000"/>
              </w:rPr>
              <w:t>If</w:t>
            </w:r>
            <w:r>
              <w:rPr>
                <w:rFonts w:ascii="Verdana" w:hAnsi="Verdana"/>
                <w:b/>
                <w:color w:val="000000"/>
              </w:rPr>
              <w:t xml:space="preserve"> the member</w:t>
            </w:r>
            <w:r w:rsidRPr="00340844">
              <w:rPr>
                <w:rFonts w:ascii="Verdana" w:hAnsi="Verdana"/>
                <w:b/>
                <w:color w:val="000000"/>
              </w:rPr>
              <w:t>...</w:t>
            </w:r>
          </w:p>
        </w:tc>
        <w:tc>
          <w:tcPr>
            <w:tcW w:w="3323" w:type="pct"/>
            <w:shd w:val="clear" w:color="auto" w:fill="D0CECE" w:themeFill="background2" w:themeFillShade="E6"/>
          </w:tcPr>
          <w:p w14:paraId="364E57E0" w14:textId="77777777" w:rsidR="00340844" w:rsidRP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40844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340844" w:rsidRPr="00D01713" w14:paraId="14E9AEBD" w14:textId="77777777" w:rsidTr="006914D6">
        <w:tc>
          <w:tcPr>
            <w:tcW w:w="385" w:type="pct"/>
            <w:vMerge/>
          </w:tcPr>
          <w:p w14:paraId="3D7543FD" w14:textId="77777777" w:rsidR="00340844" w:rsidRPr="00D01713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1" w:type="pct"/>
          </w:tcPr>
          <w:p w14:paraId="56BE1D72" w14:textId="77777777" w:rsidR="00340844" w:rsidRDefault="0034084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Has the letter on hand</w:t>
            </w:r>
          </w:p>
        </w:tc>
        <w:tc>
          <w:tcPr>
            <w:tcW w:w="3323" w:type="pct"/>
          </w:tcPr>
          <w:p w14:paraId="567C84C4" w14:textId="7AC724DD" w:rsidR="00340844" w:rsidRPr="004B2FC1" w:rsidRDefault="00340844" w:rsidP="004B2FC1">
            <w:pPr>
              <w:pStyle w:val="ListParagraph"/>
              <w:numPr>
                <w:ilvl w:val="0"/>
                <w:numId w:val="39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4B2FC1">
              <w:rPr>
                <w:rFonts w:ascii="Verdana" w:hAnsi="Verdana"/>
                <w:color w:val="000000"/>
              </w:rPr>
              <w:t xml:space="preserve">Ask for the number printed </w:t>
            </w:r>
            <w:r w:rsidR="00F6626A" w:rsidRPr="004B2FC1">
              <w:rPr>
                <w:rFonts w:ascii="Verdana" w:hAnsi="Verdana"/>
                <w:color w:val="000000"/>
              </w:rPr>
              <w:t xml:space="preserve">to </w:t>
            </w:r>
            <w:r w:rsidR="00F02ECF" w:rsidRPr="004B2FC1">
              <w:rPr>
                <w:rFonts w:ascii="Verdana" w:hAnsi="Verdana"/>
                <w:color w:val="000000"/>
              </w:rPr>
              <w:t>the right</w:t>
            </w:r>
            <w:r w:rsidR="00F6626A" w:rsidRPr="004B2FC1">
              <w:rPr>
                <w:rFonts w:ascii="Verdana" w:hAnsi="Verdana"/>
                <w:color w:val="000000"/>
              </w:rPr>
              <w:t xml:space="preserve"> of </w:t>
            </w:r>
            <w:r w:rsidRPr="004B2FC1">
              <w:rPr>
                <w:rFonts w:ascii="Verdana" w:hAnsi="Verdana"/>
                <w:color w:val="000000"/>
              </w:rPr>
              <w:t xml:space="preserve">the member’s address </w:t>
            </w:r>
            <w:r w:rsidR="00910905" w:rsidRPr="004B2FC1">
              <w:rPr>
                <w:rFonts w:ascii="Verdana" w:hAnsi="Verdana"/>
                <w:color w:val="000000"/>
              </w:rPr>
              <w:t>on</w:t>
            </w:r>
            <w:r w:rsidRPr="004B2FC1">
              <w:rPr>
                <w:rFonts w:ascii="Verdana" w:hAnsi="Verdana"/>
                <w:color w:val="000000"/>
              </w:rPr>
              <w:t xml:space="preserve"> the top </w:t>
            </w:r>
            <w:r w:rsidR="00F6626A" w:rsidRPr="004B2FC1">
              <w:rPr>
                <w:rFonts w:ascii="Verdana" w:hAnsi="Verdana"/>
                <w:color w:val="000000"/>
              </w:rPr>
              <w:t xml:space="preserve">right </w:t>
            </w:r>
            <w:r w:rsidRPr="004B2FC1">
              <w:rPr>
                <w:rFonts w:ascii="Verdana" w:hAnsi="Verdana"/>
                <w:color w:val="000000"/>
              </w:rPr>
              <w:t>of the letter.</w:t>
            </w:r>
          </w:p>
          <w:p w14:paraId="0FC508A7" w14:textId="0E1AC9FF" w:rsidR="00340844" w:rsidRDefault="00340844" w:rsidP="004B2FC1">
            <w:pPr>
              <w:numPr>
                <w:ilvl w:val="0"/>
                <w:numId w:val="39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Complete a new search in </w:t>
            </w:r>
            <w:r w:rsidR="005B5E97">
              <w:rPr>
                <w:rFonts w:ascii="Verdana" w:hAnsi="Verdana"/>
                <w:color w:val="000000"/>
              </w:rPr>
              <w:t>Compass</w:t>
            </w:r>
            <w:r>
              <w:rPr>
                <w:rFonts w:ascii="Verdana" w:hAnsi="Verdana"/>
                <w:color w:val="000000"/>
              </w:rPr>
              <w:t xml:space="preserve"> using this number as the member ID.</w:t>
            </w:r>
          </w:p>
        </w:tc>
      </w:tr>
      <w:tr w:rsidR="00340844" w:rsidRPr="00D01713" w14:paraId="5CDE6BD2" w14:textId="77777777" w:rsidTr="006914D6">
        <w:tc>
          <w:tcPr>
            <w:tcW w:w="385" w:type="pct"/>
            <w:vMerge/>
          </w:tcPr>
          <w:p w14:paraId="63E13863" w14:textId="77777777" w:rsidR="00340844" w:rsidRPr="00D01713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1" w:type="pct"/>
          </w:tcPr>
          <w:p w14:paraId="523D22DA" w14:textId="77777777" w:rsidR="00340844" w:rsidRDefault="0034084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Does not have the letter on hand</w:t>
            </w:r>
          </w:p>
        </w:tc>
        <w:tc>
          <w:tcPr>
            <w:tcW w:w="3323" w:type="pct"/>
          </w:tcPr>
          <w:p w14:paraId="50801625" w14:textId="738B0D7A" w:rsidR="00340844" w:rsidRDefault="0034084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Perform a name and date of birth search for the member</w:t>
            </w:r>
            <w:r w:rsidR="00B662CA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340844" w:rsidRPr="00D01713" w14:paraId="2C753C8C" w14:textId="77777777" w:rsidTr="006914D6">
        <w:tc>
          <w:tcPr>
            <w:tcW w:w="385" w:type="pct"/>
            <w:vMerge w:val="restart"/>
          </w:tcPr>
          <w:p w14:paraId="5BDB4415" w14:textId="0D432BCB" w:rsidR="00340844" w:rsidRPr="00D01713" w:rsidRDefault="00095AAD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15" w:type="pct"/>
            <w:gridSpan w:val="2"/>
            <w:tcBorders>
              <w:bottom w:val="single" w:sz="4" w:space="0" w:color="auto"/>
            </w:tcBorders>
          </w:tcPr>
          <w:p w14:paraId="10692320" w14:textId="03467D91" w:rsidR="00340844" w:rsidRPr="00D01713" w:rsidRDefault="0034084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Review the search results.</w:t>
            </w:r>
          </w:p>
        </w:tc>
      </w:tr>
      <w:tr w:rsidR="00340844" w:rsidRPr="00D01713" w14:paraId="0F1249A9" w14:textId="77777777" w:rsidTr="006914D6">
        <w:trPr>
          <w:trHeight w:val="90"/>
        </w:trPr>
        <w:tc>
          <w:tcPr>
            <w:tcW w:w="385" w:type="pct"/>
            <w:vMerge/>
          </w:tcPr>
          <w:p w14:paraId="28A089FF" w14:textId="77777777" w:rsid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91" w:type="pct"/>
            <w:shd w:val="clear" w:color="auto" w:fill="D0CECE" w:themeFill="background2" w:themeFillShade="E6"/>
          </w:tcPr>
          <w:p w14:paraId="31DACBE3" w14:textId="5F6D3134" w:rsidR="00340844" w:rsidRP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40844">
              <w:rPr>
                <w:rFonts w:ascii="Verdana" w:hAnsi="Verdana"/>
                <w:b/>
                <w:color w:val="000000"/>
              </w:rPr>
              <w:t>If</w:t>
            </w:r>
            <w:r w:rsidR="0077632B">
              <w:rPr>
                <w:rFonts w:ascii="Verdana" w:hAnsi="Verdana"/>
                <w:b/>
                <w:color w:val="000000"/>
              </w:rPr>
              <w:t xml:space="preserve"> </w:t>
            </w:r>
            <w:r w:rsidR="001E68FB">
              <w:rPr>
                <w:rFonts w:ascii="Verdana" w:hAnsi="Verdana"/>
                <w:b/>
                <w:color w:val="000000"/>
              </w:rPr>
              <w:t xml:space="preserve">the </w:t>
            </w:r>
            <w:r w:rsidR="0077632B">
              <w:rPr>
                <w:rFonts w:ascii="Verdana" w:hAnsi="Verdana"/>
                <w:b/>
                <w:color w:val="000000"/>
              </w:rPr>
              <w:t>member</w:t>
            </w:r>
            <w:r w:rsidRPr="00340844">
              <w:rPr>
                <w:rFonts w:ascii="Verdana" w:hAnsi="Verdana"/>
                <w:b/>
                <w:color w:val="000000"/>
              </w:rPr>
              <w:t>...</w:t>
            </w:r>
          </w:p>
        </w:tc>
        <w:tc>
          <w:tcPr>
            <w:tcW w:w="3323" w:type="pct"/>
            <w:shd w:val="clear" w:color="auto" w:fill="D0CECE" w:themeFill="background2" w:themeFillShade="E6"/>
          </w:tcPr>
          <w:p w14:paraId="31CC8B8C" w14:textId="77777777" w:rsidR="00340844" w:rsidRP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40844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340844" w:rsidRPr="00D01713" w14:paraId="37F3A000" w14:textId="77777777" w:rsidTr="006914D6">
        <w:trPr>
          <w:trHeight w:val="90"/>
        </w:trPr>
        <w:tc>
          <w:tcPr>
            <w:tcW w:w="385" w:type="pct"/>
            <w:vMerge/>
          </w:tcPr>
          <w:p w14:paraId="4BA09D07" w14:textId="77777777" w:rsid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91" w:type="pct"/>
          </w:tcPr>
          <w:p w14:paraId="1983BAEE" w14:textId="424BE2C4" w:rsidR="00B63418" w:rsidRDefault="0077632B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</w:t>
            </w:r>
            <w:r w:rsidR="00340844">
              <w:rPr>
                <w:rFonts w:ascii="Verdana" w:hAnsi="Verdana"/>
                <w:color w:val="000000"/>
              </w:rPr>
              <w:t>as a line of eligibility under the Contraceptive</w:t>
            </w:r>
            <w:r>
              <w:rPr>
                <w:rFonts w:ascii="Verdana" w:hAnsi="Verdana"/>
                <w:color w:val="000000"/>
              </w:rPr>
              <w:t>s</w:t>
            </w:r>
            <w:r w:rsidR="00340844">
              <w:rPr>
                <w:rFonts w:ascii="Verdana" w:hAnsi="Verdana"/>
                <w:color w:val="000000"/>
              </w:rPr>
              <w:t xml:space="preserve"> Card </w:t>
            </w:r>
            <w:r>
              <w:rPr>
                <w:rFonts w:ascii="Verdana" w:hAnsi="Verdana"/>
                <w:color w:val="000000"/>
              </w:rPr>
              <w:t>client code</w:t>
            </w:r>
          </w:p>
        </w:tc>
        <w:tc>
          <w:tcPr>
            <w:tcW w:w="3323" w:type="pct"/>
          </w:tcPr>
          <w:p w14:paraId="6DA6ED89" w14:textId="77777777" w:rsidR="00340844" w:rsidRDefault="0077632B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Continue to the next step.</w:t>
            </w:r>
          </w:p>
        </w:tc>
      </w:tr>
      <w:tr w:rsidR="00340844" w:rsidRPr="00D01713" w14:paraId="26C34158" w14:textId="77777777" w:rsidTr="006914D6">
        <w:trPr>
          <w:trHeight w:val="90"/>
        </w:trPr>
        <w:tc>
          <w:tcPr>
            <w:tcW w:w="385" w:type="pct"/>
            <w:vMerge/>
          </w:tcPr>
          <w:p w14:paraId="184DE3F6" w14:textId="77777777" w:rsidR="00340844" w:rsidRDefault="00340844" w:rsidP="004B2FC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91" w:type="pct"/>
          </w:tcPr>
          <w:p w14:paraId="7F2F2489" w14:textId="77777777" w:rsidR="00340844" w:rsidRDefault="0077632B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Does not have a line of eligibility under the Contraceptives Card client code</w:t>
            </w:r>
          </w:p>
        </w:tc>
        <w:tc>
          <w:tcPr>
            <w:tcW w:w="3323" w:type="pct"/>
          </w:tcPr>
          <w:p w14:paraId="4E99A99C" w14:textId="2A792B85" w:rsidR="003C0CDA" w:rsidRPr="004B2FC1" w:rsidRDefault="001E68FB" w:rsidP="004B2FC1">
            <w:pPr>
              <w:pStyle w:val="ListParagraph"/>
              <w:numPr>
                <w:ilvl w:val="0"/>
                <w:numId w:val="45"/>
              </w:numPr>
              <w:spacing w:before="120" w:after="120"/>
              <w:ind w:left="408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Review</w:t>
            </w:r>
            <w:r w:rsidR="00120F79" w:rsidRPr="004B2FC1">
              <w:rPr>
                <w:rFonts w:ascii="Verdana" w:hAnsi="Verdana"/>
                <w:color w:val="000000"/>
              </w:rPr>
              <w:t xml:space="preserve"> the CIF for the client to confirm contraceptives are covered through the Contraceptives Card program</w:t>
            </w:r>
            <w:r w:rsidR="00B662CA" w:rsidRPr="004B2FC1">
              <w:rPr>
                <w:rFonts w:ascii="Verdana" w:hAnsi="Verdana"/>
                <w:color w:val="000000"/>
              </w:rPr>
              <w:t xml:space="preserve">. </w:t>
            </w:r>
          </w:p>
          <w:p w14:paraId="61CA3E41" w14:textId="7F331D3A" w:rsidR="00B63418" w:rsidRPr="004B2FC1" w:rsidRDefault="00120F79" w:rsidP="004B2FC1">
            <w:pPr>
              <w:pStyle w:val="ListParagraph"/>
              <w:numPr>
                <w:ilvl w:val="0"/>
                <w:numId w:val="45"/>
              </w:numPr>
              <w:spacing w:before="120" w:after="120"/>
              <w:ind w:left="408"/>
              <w:rPr>
                <w:rFonts w:ascii="Verdana" w:hAnsi="Verdana"/>
                <w:color w:val="000000"/>
              </w:rPr>
            </w:pPr>
            <w:r w:rsidRPr="004B2FC1">
              <w:rPr>
                <w:rFonts w:ascii="Verdana" w:hAnsi="Verdana"/>
                <w:color w:val="000000"/>
              </w:rPr>
              <w:t>Follow eligibility processes for member not on file.</w:t>
            </w:r>
          </w:p>
        </w:tc>
      </w:tr>
      <w:tr w:rsidR="00340844" w:rsidRPr="00D01713" w14:paraId="05E6B2A3" w14:textId="77777777" w:rsidTr="006914D6">
        <w:tc>
          <w:tcPr>
            <w:tcW w:w="385" w:type="pct"/>
          </w:tcPr>
          <w:p w14:paraId="2BAE9EDE" w14:textId="770054ED" w:rsidR="00340844" w:rsidRDefault="00095AAD" w:rsidP="003C0CD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15" w:type="pct"/>
            <w:gridSpan w:val="2"/>
          </w:tcPr>
          <w:p w14:paraId="1D1DAB1C" w14:textId="1B547120" w:rsidR="00B63418" w:rsidRPr="006914D6" w:rsidRDefault="00120F79" w:rsidP="006914D6">
            <w:pPr>
              <w:rPr>
                <w:rFonts w:ascii="Verdana" w:eastAsia="Verdana" w:hAnsi="Verdana"/>
              </w:rPr>
            </w:pPr>
            <w:r w:rsidRPr="006914D6">
              <w:rPr>
                <w:rFonts w:ascii="Verdana" w:hAnsi="Verdana"/>
              </w:rPr>
              <w:t>Submit the request for an ID card</w:t>
            </w:r>
            <w:r w:rsidR="006F79BD" w:rsidRPr="006914D6">
              <w:rPr>
                <w:rFonts w:ascii="Verdana" w:hAnsi="Verdana"/>
              </w:rPr>
              <w:t xml:space="preserve"> under the Contraceptives Card member profile</w:t>
            </w:r>
            <w:r w:rsidRPr="006914D6">
              <w:rPr>
                <w:rFonts w:ascii="Verdana" w:hAnsi="Verdana"/>
              </w:rPr>
              <w:t>, following standard procedures according</w:t>
            </w:r>
            <w:r w:rsidR="006F79BD" w:rsidRPr="006914D6">
              <w:rPr>
                <w:rFonts w:ascii="Verdana" w:hAnsi="Verdana"/>
              </w:rPr>
              <w:t xml:space="preserve"> to </w:t>
            </w:r>
            <w:hyperlink r:id="rId13" w:anchor="!/view?docid=b9f7ada1-cb61-410f-b7ad-34ac5f7f716e" w:history="1">
              <w:r w:rsidR="006914D6" w:rsidRPr="009D3EA4">
                <w:rPr>
                  <w:rStyle w:val="Hyperlink"/>
                  <w:rFonts w:ascii="Verdana" w:hAnsi="Verdana" w:cs="Helvetica"/>
                  <w:shd w:val="clear" w:color="auto" w:fill="FFFFFF"/>
                </w:rPr>
                <w:t>Compass - Member ID Card Replacement (057048)</w:t>
              </w:r>
            </w:hyperlink>
            <w:r w:rsidR="00D14E02" w:rsidRPr="006914D6">
              <w:rPr>
                <w:rFonts w:ascii="Verdana" w:eastAsia="Verdana" w:hAnsi="Verdana"/>
              </w:rPr>
              <w:t xml:space="preserve"> </w:t>
            </w:r>
          </w:p>
          <w:p w14:paraId="79CE9994" w14:textId="73436ABC" w:rsidR="00B63418" w:rsidRDefault="001F3725" w:rsidP="00046D7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F3725">
              <w:rPr>
                <w:rFonts w:ascii="Verdana" w:hAnsi="Verdana"/>
                <w:b/>
                <w:bCs/>
                <w:color w:val="000000" w:themeColor="text1"/>
              </w:rPr>
              <w:t>Note:</w:t>
            </w:r>
            <w:r>
              <w:rPr>
                <w:rFonts w:ascii="Verdana" w:hAnsi="Verdana"/>
                <w:color w:val="000000" w:themeColor="text1"/>
              </w:rPr>
              <w:t xml:space="preserve">  </w:t>
            </w:r>
            <w:r w:rsidR="00E8087D" w:rsidRPr="7C4E4FF6">
              <w:rPr>
                <w:rFonts w:ascii="Verdana" w:hAnsi="Verdana"/>
                <w:color w:val="000000" w:themeColor="text1"/>
              </w:rPr>
              <w:t>Cards</w:t>
            </w:r>
            <w:r w:rsidR="00584F59" w:rsidRPr="7C4E4FF6">
              <w:rPr>
                <w:rFonts w:ascii="Verdana" w:hAnsi="Verdana"/>
                <w:color w:val="000000" w:themeColor="text1"/>
              </w:rPr>
              <w:t xml:space="preserve"> </w:t>
            </w:r>
            <w:r w:rsidR="003C0CDA" w:rsidRPr="7C4E4FF6">
              <w:rPr>
                <w:rFonts w:ascii="Verdana" w:hAnsi="Verdana"/>
                <w:color w:val="000000" w:themeColor="text1"/>
              </w:rPr>
              <w:t>are</w:t>
            </w:r>
            <w:r w:rsidR="00584F59" w:rsidRPr="7C4E4FF6">
              <w:rPr>
                <w:rFonts w:ascii="Verdana" w:hAnsi="Verdana"/>
                <w:color w:val="000000" w:themeColor="text1"/>
              </w:rPr>
              <w:t xml:space="preserve"> issued in the primary cardholder’s </w:t>
            </w:r>
            <w:r w:rsidR="00A163B5" w:rsidRPr="7C4E4FF6">
              <w:rPr>
                <w:rFonts w:ascii="Verdana" w:hAnsi="Verdana"/>
                <w:color w:val="000000" w:themeColor="text1"/>
              </w:rPr>
              <w:t>name but</w:t>
            </w:r>
            <w:r w:rsidR="00584F59" w:rsidRPr="7C4E4FF6">
              <w:rPr>
                <w:rFonts w:ascii="Verdana" w:hAnsi="Verdana"/>
                <w:color w:val="000000" w:themeColor="text1"/>
              </w:rPr>
              <w:t xml:space="preserve"> can be used by any family member.</w:t>
            </w:r>
          </w:p>
        </w:tc>
      </w:tr>
      <w:tr w:rsidR="0095014F" w:rsidRPr="00D01713" w14:paraId="215833B4" w14:textId="77777777" w:rsidTr="006914D6">
        <w:trPr>
          <w:trHeight w:val="147"/>
        </w:trPr>
        <w:tc>
          <w:tcPr>
            <w:tcW w:w="385" w:type="pct"/>
          </w:tcPr>
          <w:p w14:paraId="7E5FD208" w14:textId="07880FE1" w:rsidR="0095014F" w:rsidRPr="009D3EA4" w:rsidRDefault="00095AAD" w:rsidP="003C0CD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9D3EA4"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4615" w:type="pct"/>
            <w:gridSpan w:val="2"/>
          </w:tcPr>
          <w:p w14:paraId="3D096D4D" w14:textId="531CA15B" w:rsidR="004900A9" w:rsidRPr="009D3EA4" w:rsidRDefault="006F79BD" w:rsidP="003C0CD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D3EA4">
              <w:rPr>
                <w:rFonts w:ascii="Verdana" w:hAnsi="Verdana"/>
                <w:color w:val="000000"/>
              </w:rPr>
              <w:t>Address any questions the member may have about using the card</w:t>
            </w:r>
            <w:r w:rsidR="00B662CA" w:rsidRPr="009D3EA4">
              <w:rPr>
                <w:rFonts w:ascii="Verdana" w:hAnsi="Verdana"/>
                <w:color w:val="000000"/>
              </w:rPr>
              <w:t xml:space="preserve">. </w:t>
            </w:r>
            <w:r w:rsidRPr="009D3EA4">
              <w:rPr>
                <w:rFonts w:ascii="Verdana" w:hAnsi="Verdana"/>
                <w:color w:val="000000"/>
              </w:rPr>
              <w:t xml:space="preserve">Refer to the </w:t>
            </w:r>
            <w:hyperlink w:anchor="_Frequently_Asked_Questions" w:history="1">
              <w:r w:rsidR="00496536" w:rsidRPr="009D3EA4">
                <w:rPr>
                  <w:rStyle w:val="Hyperlink"/>
                  <w:rFonts w:ascii="Verdana" w:hAnsi="Verdana"/>
                </w:rPr>
                <w:t>FAQ</w:t>
              </w:r>
            </w:hyperlink>
            <w:r w:rsidRPr="009D3EA4">
              <w:rPr>
                <w:rFonts w:ascii="Verdana" w:hAnsi="Verdana"/>
                <w:color w:val="000000"/>
              </w:rPr>
              <w:t xml:space="preserve"> and </w:t>
            </w:r>
            <w:hyperlink r:id="rId14" w:anchor="!/view?docid=755bb106-046f-4116-8fad-e64317ca7ef5" w:history="1">
              <w:r w:rsidR="00A9021A" w:rsidRPr="009D3EA4">
                <w:rPr>
                  <w:rStyle w:val="Hyperlink"/>
                  <w:rFonts w:ascii="Verdana" w:hAnsi="Verdana"/>
                </w:rPr>
                <w:t>Contraceptives Card - Contraceptives Drug List (080717)</w:t>
              </w:r>
            </w:hyperlink>
            <w:r w:rsidRPr="009D3EA4">
              <w:rPr>
                <w:rFonts w:ascii="Verdana" w:hAnsi="Verdana"/>
                <w:color w:val="000000"/>
              </w:rPr>
              <w:t xml:space="preserve"> provided to the member, and run test claims to confirm coverage and </w:t>
            </w:r>
            <w:r w:rsidR="00A303F9" w:rsidRPr="009D3EA4">
              <w:rPr>
                <w:rFonts w:ascii="Verdana" w:hAnsi="Verdana"/>
                <w:color w:val="000000"/>
              </w:rPr>
              <w:t xml:space="preserve">accurate </w:t>
            </w:r>
            <w:r w:rsidRPr="009D3EA4">
              <w:rPr>
                <w:rFonts w:ascii="Verdana" w:hAnsi="Verdana"/>
                <w:color w:val="000000"/>
              </w:rPr>
              <w:t xml:space="preserve">pricing.  </w:t>
            </w:r>
          </w:p>
          <w:p w14:paraId="2748725D" w14:textId="2857B7F0" w:rsidR="00B63418" w:rsidRPr="009D3EA4" w:rsidRDefault="00254FA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D3EA4">
              <w:rPr>
                <w:rFonts w:ascii="Verdana" w:hAnsi="Verdana"/>
                <w:b/>
                <w:bCs/>
                <w:color w:val="000000" w:themeColor="text1"/>
              </w:rPr>
              <w:t xml:space="preserve">Reminder:  </w:t>
            </w:r>
            <w:r w:rsidRPr="009D3EA4">
              <w:rPr>
                <w:rFonts w:ascii="Verdana" w:hAnsi="Verdana"/>
                <w:color w:val="000000" w:themeColor="text1"/>
              </w:rPr>
              <w:t xml:space="preserve">This program is only available for Retail </w:t>
            </w:r>
            <w:r w:rsidR="0055029F" w:rsidRPr="009D3EA4">
              <w:rPr>
                <w:rFonts w:ascii="Verdana" w:hAnsi="Verdana"/>
                <w:color w:val="000000" w:themeColor="text1"/>
              </w:rPr>
              <w:t>(</w:t>
            </w:r>
            <w:r w:rsidRPr="009D3EA4">
              <w:rPr>
                <w:rFonts w:ascii="Verdana" w:hAnsi="Verdana"/>
                <w:color w:val="000000" w:themeColor="text1"/>
              </w:rPr>
              <w:t>Point of Sale</w:t>
            </w:r>
            <w:r w:rsidR="0055029F" w:rsidRPr="009D3EA4">
              <w:rPr>
                <w:rFonts w:ascii="Verdana" w:hAnsi="Verdana"/>
                <w:color w:val="000000" w:themeColor="text1"/>
              </w:rPr>
              <w:t>)</w:t>
            </w:r>
            <w:r w:rsidR="00B662CA" w:rsidRPr="009D3EA4">
              <w:rPr>
                <w:rFonts w:ascii="Verdana" w:hAnsi="Verdana"/>
                <w:color w:val="000000" w:themeColor="text1"/>
              </w:rPr>
              <w:t xml:space="preserve">. </w:t>
            </w:r>
            <w:r w:rsidR="00C96569" w:rsidRPr="009D3EA4">
              <w:rPr>
                <w:rFonts w:ascii="Verdana" w:hAnsi="Verdana"/>
                <w:color w:val="000000" w:themeColor="text1"/>
              </w:rPr>
              <w:t>The Contraceptives Card plans use a standard pharmacy network</w:t>
            </w:r>
            <w:r w:rsidR="00B662CA" w:rsidRPr="009D3EA4">
              <w:rPr>
                <w:rFonts w:ascii="Verdana" w:hAnsi="Verdana"/>
                <w:color w:val="000000" w:themeColor="text1"/>
              </w:rPr>
              <w:t xml:space="preserve">. </w:t>
            </w:r>
            <w:r w:rsidR="00C96569" w:rsidRPr="009D3EA4">
              <w:rPr>
                <w:rFonts w:ascii="Verdana" w:hAnsi="Verdana"/>
                <w:color w:val="000000" w:themeColor="text1"/>
              </w:rPr>
              <w:t xml:space="preserve">Use the  in </w:t>
            </w:r>
            <w:r w:rsidR="005B5E97" w:rsidRPr="009D3EA4">
              <w:rPr>
                <w:rFonts w:ascii="Verdana" w:hAnsi="Verdana"/>
                <w:color w:val="000000" w:themeColor="text1"/>
              </w:rPr>
              <w:t>Compass</w:t>
            </w:r>
            <w:r w:rsidR="00C96569" w:rsidRPr="009D3EA4">
              <w:rPr>
                <w:rFonts w:ascii="Verdana" w:hAnsi="Verdana"/>
                <w:color w:val="000000" w:themeColor="text1"/>
              </w:rPr>
              <w:t xml:space="preserve"> to search for a nearby retail pharmacy for the member if needed.</w:t>
            </w:r>
          </w:p>
        </w:tc>
      </w:tr>
    </w:tbl>
    <w:p w14:paraId="34D89F64" w14:textId="595D864E" w:rsidR="00C566B3" w:rsidRDefault="00C566B3" w:rsidP="00EE1F66">
      <w:pPr>
        <w:spacing w:before="120" w:after="120"/>
      </w:pPr>
    </w:p>
    <w:p w14:paraId="1E81C707" w14:textId="1718FEF7" w:rsidR="00EE1F66" w:rsidRDefault="000837EF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837E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D11E9" w:rsidRPr="00BA0DAC" w14:paraId="20BCABB2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75678DED" w14:textId="0073E733" w:rsidR="000D11E9" w:rsidRPr="0048044D" w:rsidRDefault="000D11E9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1" w:name="_Client_List"/>
            <w:bookmarkStart w:id="12" w:name="_Toc186711171"/>
            <w:bookmarkEnd w:id="11"/>
            <w:r w:rsidRPr="00BA0DAC">
              <w:rPr>
                <w:rFonts w:ascii="Verdana" w:hAnsi="Verdana"/>
                <w:i w:val="0"/>
                <w:iCs w:val="0"/>
                <w:color w:val="000000"/>
              </w:rPr>
              <w:t>Client List</w:t>
            </w:r>
            <w:bookmarkEnd w:id="12"/>
            <w:r w:rsidR="003D5363">
              <w:rPr>
                <w:rFonts w:ascii="Verdana" w:hAnsi="Verdana"/>
                <w:i w:val="0"/>
                <w:iCs w:val="0"/>
                <w:color w:val="000000"/>
              </w:rPr>
              <w:t xml:space="preserve">  </w:t>
            </w:r>
            <w:r w:rsidR="005767A4">
              <w:rPr>
                <w:noProof/>
              </w:rPr>
              <w:t xml:space="preserve"> </w:t>
            </w:r>
          </w:p>
        </w:tc>
      </w:tr>
    </w:tbl>
    <w:p w14:paraId="092A7675" w14:textId="0BDA6004" w:rsidR="00D326AB" w:rsidRDefault="000D11E9" w:rsidP="004B2FC1">
      <w:pPr>
        <w:spacing w:before="120" w:after="120"/>
        <w:rPr>
          <w:rFonts w:ascii="Verdana" w:hAnsi="Verdana"/>
          <w:color w:val="000000"/>
        </w:rPr>
      </w:pPr>
      <w:r w:rsidRPr="00BA0DAC">
        <w:rPr>
          <w:rFonts w:ascii="Verdana" w:hAnsi="Verdana"/>
          <w:color w:val="000000"/>
        </w:rPr>
        <w:t>The following table lists the CVS</w:t>
      </w:r>
      <w:r w:rsidR="00496536">
        <w:rPr>
          <w:rFonts w:ascii="Verdana" w:hAnsi="Verdana"/>
          <w:color w:val="000000"/>
        </w:rPr>
        <w:t xml:space="preserve"> C</w:t>
      </w:r>
      <w:r w:rsidRPr="00BA0DAC">
        <w:rPr>
          <w:rFonts w:ascii="Verdana" w:hAnsi="Verdana"/>
          <w:color w:val="000000"/>
        </w:rPr>
        <w:t xml:space="preserve">aremark clients that have received </w:t>
      </w:r>
      <w:r w:rsidR="00F02ECF" w:rsidRPr="00BA0DAC">
        <w:rPr>
          <w:rFonts w:ascii="Verdana" w:hAnsi="Verdana"/>
          <w:color w:val="000000"/>
        </w:rPr>
        <w:t>contraceptives</w:t>
      </w:r>
      <w:r w:rsidRPr="00BA0DAC">
        <w:rPr>
          <w:rFonts w:ascii="Verdana" w:hAnsi="Verdana"/>
          <w:color w:val="000000"/>
        </w:rPr>
        <w:t xml:space="preserve"> exemption</w:t>
      </w:r>
      <w:r w:rsidR="00B662CA" w:rsidRPr="00BA0DAC">
        <w:rPr>
          <w:rFonts w:ascii="Verdana" w:hAnsi="Verdana"/>
          <w:color w:val="000000"/>
        </w:rPr>
        <w:t xml:space="preserve">. </w:t>
      </w:r>
      <w:r w:rsidR="001D3ABB" w:rsidRPr="00BA0DAC">
        <w:rPr>
          <w:rFonts w:ascii="Verdana" w:hAnsi="Verdana"/>
          <w:color w:val="000000"/>
        </w:rPr>
        <w:t>This list is subject to change</w:t>
      </w:r>
      <w:r w:rsidR="00B662CA">
        <w:rPr>
          <w:rFonts w:ascii="Verdana" w:hAnsi="Verdana"/>
          <w:color w:val="000000"/>
        </w:rPr>
        <w:t xml:space="preserve">. </w:t>
      </w:r>
      <w:r w:rsidR="001D3ABB" w:rsidRPr="00BA0DAC">
        <w:rPr>
          <w:rFonts w:ascii="Verdana" w:hAnsi="Verdana"/>
          <w:color w:val="000000"/>
        </w:rPr>
        <w:t xml:space="preserve">Contraceptives Card client codes begin with </w:t>
      </w:r>
      <w:r w:rsidR="00A9021A">
        <w:rPr>
          <w:rFonts w:ascii="Verdana" w:hAnsi="Verdana"/>
          <w:color w:val="000000"/>
        </w:rPr>
        <w:t>X</w:t>
      </w:r>
      <w:r w:rsidR="001D3ABB" w:rsidRPr="00BA0DAC">
        <w:rPr>
          <w:rFonts w:ascii="Verdana" w:hAnsi="Verdana"/>
          <w:color w:val="000000"/>
        </w:rPr>
        <w:t xml:space="preserve">39 and </w:t>
      </w:r>
      <w:r w:rsidR="001D3ABB">
        <w:rPr>
          <w:rFonts w:ascii="Verdana" w:hAnsi="Verdana"/>
          <w:color w:val="000000"/>
        </w:rPr>
        <w:t>are</w:t>
      </w:r>
      <w:r w:rsidR="001D3ABB" w:rsidRPr="00BA0DAC">
        <w:rPr>
          <w:rFonts w:ascii="Verdana" w:hAnsi="Verdana"/>
          <w:color w:val="000000"/>
        </w:rPr>
        <w:t xml:space="preserve"> located on the RxClaim platform.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4231"/>
        <w:gridCol w:w="2971"/>
        <w:gridCol w:w="4097"/>
      </w:tblGrid>
      <w:tr w:rsidR="00887AC4" w14:paraId="00158ED2" w14:textId="77777777" w:rsidTr="0096677D"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0F2D50" w14:textId="77777777" w:rsidR="00887AC4" w:rsidRDefault="00887AC4" w:rsidP="00B26DB8">
            <w:pPr>
              <w:spacing w:before="120" w:after="120"/>
              <w:jc w:val="center"/>
            </w:pPr>
            <w:r>
              <w:rPr>
                <w:rFonts w:ascii="Verdana" w:hAnsi="Verdana"/>
                <w:b/>
                <w:bCs/>
              </w:rPr>
              <w:t>Effective Date</w:t>
            </w:r>
          </w:p>
        </w:tc>
        <w:tc>
          <w:tcPr>
            <w:tcW w:w="163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A4A227E" w14:textId="77777777" w:rsidR="00887AC4" w:rsidRDefault="00887AC4" w:rsidP="00B26DB8">
            <w:pPr>
              <w:spacing w:before="120" w:after="120"/>
              <w:jc w:val="center"/>
            </w:pPr>
            <w:r>
              <w:rPr>
                <w:rFonts w:ascii="Verdana" w:hAnsi="Verdana"/>
                <w:b/>
                <w:bCs/>
              </w:rPr>
              <w:t>Client Name</w:t>
            </w:r>
          </w:p>
        </w:tc>
        <w:tc>
          <w:tcPr>
            <w:tcW w:w="114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919F9BD" w14:textId="77777777" w:rsidR="00887AC4" w:rsidRDefault="00887AC4" w:rsidP="00B26DB8">
            <w:pPr>
              <w:spacing w:before="120" w:after="120"/>
              <w:jc w:val="center"/>
            </w:pPr>
            <w:r>
              <w:rPr>
                <w:rFonts w:ascii="Verdana" w:hAnsi="Verdana"/>
                <w:b/>
                <w:bCs/>
              </w:rPr>
              <w:t>Primary Plan Client Code</w:t>
            </w:r>
          </w:p>
        </w:tc>
        <w:tc>
          <w:tcPr>
            <w:tcW w:w="15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8EA9D1" w14:textId="77777777" w:rsidR="00887AC4" w:rsidRDefault="00887AC4" w:rsidP="00B26DB8">
            <w:pPr>
              <w:spacing w:before="120" w:after="120"/>
              <w:jc w:val="center"/>
            </w:pPr>
            <w:r>
              <w:rPr>
                <w:rFonts w:ascii="Verdana" w:hAnsi="Verdana"/>
                <w:b/>
                <w:bCs/>
              </w:rPr>
              <w:t>Client Code for Contraceptives Card Plan (RxClaim)</w:t>
            </w:r>
          </w:p>
        </w:tc>
      </w:tr>
      <w:tr w:rsidR="00887AC4" w14:paraId="67FB85E1" w14:textId="77777777" w:rsidTr="00A9021A">
        <w:tc>
          <w:tcPr>
            <w:tcW w:w="63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B87635" w14:textId="3D7A91B1" w:rsidR="00887AC4" w:rsidRDefault="00887AC4" w:rsidP="004B2FC1">
            <w:pPr>
              <w:spacing w:before="120" w:after="120"/>
            </w:pPr>
            <w:r>
              <w:rPr>
                <w:rFonts w:ascii="Verdana" w:hAnsi="Verdana"/>
              </w:rPr>
              <w:t>07/01/</w:t>
            </w:r>
            <w:r w:rsidR="002708A0">
              <w:rPr>
                <w:rFonts w:ascii="Verdana" w:hAnsi="Verdana"/>
              </w:rPr>
              <w:t>2024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9BB9A8" w14:textId="77777777" w:rsidR="00887AC4" w:rsidRDefault="00887AC4" w:rsidP="004B2FC1">
            <w:pPr>
              <w:spacing w:before="120" w:after="120"/>
            </w:pPr>
            <w:r>
              <w:rPr>
                <w:rFonts w:ascii="Verdana" w:hAnsi="Verdana"/>
              </w:rPr>
              <w:t>Duquesne University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2E12D0" w14:textId="3FF2DFAE" w:rsidR="00887AC4" w:rsidRDefault="003A4D1A" w:rsidP="004B2FC1">
            <w:pPr>
              <w:spacing w:before="120" w:after="120"/>
            </w:pPr>
            <w:r>
              <w:rPr>
                <w:rFonts w:ascii="Verdana" w:hAnsi="Verdana"/>
              </w:rPr>
              <w:t>X2</w:t>
            </w:r>
            <w:r w:rsidR="00464997">
              <w:rPr>
                <w:rFonts w:ascii="Verdana" w:hAnsi="Verdana"/>
              </w:rPr>
              <w:t>4AF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694728D" w14:textId="2AE5DA73" w:rsidR="00887AC4" w:rsidRDefault="00A9021A" w:rsidP="004B2FC1">
            <w:pPr>
              <w:spacing w:before="120" w:after="120"/>
            </w:pPr>
            <w:r>
              <w:rPr>
                <w:rFonts w:ascii="Verdana" w:hAnsi="Verdana"/>
              </w:rPr>
              <w:t>X</w:t>
            </w:r>
            <w:r w:rsidR="00887AC4">
              <w:rPr>
                <w:rFonts w:ascii="Verdana" w:hAnsi="Verdana"/>
              </w:rPr>
              <w:t>3906</w:t>
            </w:r>
          </w:p>
        </w:tc>
      </w:tr>
      <w:tr w:rsidR="009C372F" w:rsidRPr="008522FB" w14:paraId="6597FA4D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DD5E1D" w14:textId="77777777" w:rsidR="00887AC4" w:rsidRPr="008522FB" w:rsidRDefault="00887AC4" w:rsidP="004B2FC1">
            <w:pPr>
              <w:spacing w:before="120" w:after="120"/>
              <w:rPr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07/01/2015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704E55" w14:textId="77777777" w:rsidR="00887AC4" w:rsidRPr="008522FB" w:rsidRDefault="00887AC4" w:rsidP="004B2FC1">
            <w:pPr>
              <w:spacing w:before="120" w:after="120"/>
              <w:rPr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St. Raphael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79FDE0" w14:textId="77777777" w:rsidR="00887AC4" w:rsidRPr="008522FB" w:rsidRDefault="00887AC4" w:rsidP="004B2FC1">
            <w:pPr>
              <w:spacing w:before="120" w:after="120"/>
              <w:rPr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SRMLK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0D62E6" w14:textId="4EFA4285" w:rsidR="00887AC4" w:rsidRPr="008522FB" w:rsidRDefault="00A9021A" w:rsidP="004B2FC1">
            <w:pPr>
              <w:spacing w:before="120" w:after="12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  <w:r w:rsidR="00887AC4" w:rsidRPr="008522FB">
              <w:rPr>
                <w:rFonts w:ascii="Verdana" w:hAnsi="Verdana"/>
                <w:color w:val="000000"/>
              </w:rPr>
              <w:t>3914</w:t>
            </w:r>
          </w:p>
        </w:tc>
      </w:tr>
      <w:tr w:rsidR="009C372F" w:rsidRPr="008522FB" w14:paraId="67030FE3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26A59A1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01/01/2016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FD406B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Cincinnati Foods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29D14EC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X6151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388995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X3915</w:t>
            </w:r>
          </w:p>
        </w:tc>
      </w:tr>
      <w:tr w:rsidR="009C372F" w:rsidRPr="008522FB" w14:paraId="44CEE137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91400BB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07/01/2016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6CF400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Univ. MD – St. Joseph Campus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D99DAF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X0247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831BD0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X3917</w:t>
            </w:r>
          </w:p>
        </w:tc>
      </w:tr>
      <w:tr w:rsidR="009C372F" w:rsidRPr="008522FB" w14:paraId="5622ED5C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FA2CEF9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07/01/2016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3EB180D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 xml:space="preserve">(Valued Pharmacy Services) Olivet Nazarene University 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066C49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X1866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7503E2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X3918</w:t>
            </w:r>
          </w:p>
        </w:tc>
      </w:tr>
      <w:tr w:rsidR="009C372F" w:rsidRPr="008522FB" w14:paraId="568AA222" w14:textId="77777777" w:rsidTr="00A9021A">
        <w:trPr>
          <w:trHeight w:val="60"/>
        </w:trPr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F8D0B8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09/01/2016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6BE4B5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Bon Secours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31C0A1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X0311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B7C843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X3919</w:t>
            </w:r>
          </w:p>
        </w:tc>
      </w:tr>
      <w:tr w:rsidR="009C372F" w:rsidRPr="008522FB" w14:paraId="2361277D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E546CC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01/01/2017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AD9E69C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Covenant Health Systems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70DB19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X0344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91FB43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X3921</w:t>
            </w:r>
          </w:p>
        </w:tc>
      </w:tr>
      <w:tr w:rsidR="009C372F" w:rsidRPr="008522FB" w14:paraId="43D5523C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1349A55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01/01/2017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11AA5D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Carmelite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2C17273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X0467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507640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X3922</w:t>
            </w:r>
          </w:p>
        </w:tc>
      </w:tr>
      <w:tr w:rsidR="009C372F" w:rsidRPr="008522FB" w14:paraId="49540B5E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9C0B198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01/01/2018</w:t>
            </w:r>
          </w:p>
        </w:tc>
        <w:tc>
          <w:tcPr>
            <w:tcW w:w="163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6A0058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Loyola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9BE791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X0804</w:t>
            </w: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0F76FA" w14:textId="77777777" w:rsidR="00887AC4" w:rsidRPr="008522FB" w:rsidRDefault="00887AC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522FB">
              <w:rPr>
                <w:rFonts w:ascii="Verdana" w:hAnsi="Verdana"/>
                <w:color w:val="000000"/>
              </w:rPr>
              <w:t>X3923</w:t>
            </w:r>
          </w:p>
        </w:tc>
      </w:tr>
      <w:tr w:rsidR="003E07F5" w:rsidRPr="008522FB" w14:paraId="76E4198C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44F7FB" w14:textId="77777777" w:rsidR="003E07F5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EA2D87" w14:textId="77777777" w:rsidR="003E07F5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E1699C" w14:textId="77777777" w:rsidR="003E07F5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9D7026" w14:textId="77777777" w:rsidR="003E07F5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3E07F5" w:rsidRPr="008522FB" w14:paraId="166151BB" w14:textId="77777777" w:rsidTr="00A9021A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904FE3F" w14:textId="281C981B" w:rsidR="00817DCA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01/01/2019</w:t>
            </w:r>
            <w:r w:rsidR="003C0CDA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A300466" w14:textId="6C03FC14" w:rsidR="00817DCA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Georgetown University</w:t>
            </w:r>
            <w:r w:rsidR="003C0CDA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F25BE9B" w14:textId="127C9314" w:rsidR="003E07F5" w:rsidRPr="008522FB" w:rsidRDefault="00650134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X2729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60E1C51" w14:textId="77777777" w:rsidR="003E07F5" w:rsidRPr="008522FB" w:rsidRDefault="003E07F5" w:rsidP="004B2FC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X3924</w:t>
            </w:r>
          </w:p>
        </w:tc>
      </w:tr>
    </w:tbl>
    <w:p w14:paraId="449BC150" w14:textId="0C1C1E28" w:rsidR="000D11E9" w:rsidRDefault="000D11E9" w:rsidP="00EE1F66">
      <w:pPr>
        <w:spacing w:before="120" w:after="120"/>
        <w:rPr>
          <w:rFonts w:ascii="Verdana" w:hAnsi="Verdana"/>
        </w:rPr>
      </w:pPr>
    </w:p>
    <w:p w14:paraId="26877BAA" w14:textId="1A72D398" w:rsidR="00EE1F66" w:rsidRDefault="000837EF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837E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471B5" w:rsidRPr="00B42F62" w14:paraId="7E2B11CD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2653F6AD" w14:textId="77777777" w:rsidR="00D471B5" w:rsidRPr="00B42F62" w:rsidRDefault="00AF4E90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3" w:name="_Available_Task_Types"/>
            <w:bookmarkStart w:id="14" w:name="_Various_Work_Instructions_2"/>
            <w:bookmarkStart w:id="15" w:name="_Log_Activity:"/>
            <w:bookmarkStart w:id="16" w:name="_Sample_Member_Letters"/>
            <w:bookmarkStart w:id="17" w:name="_Toc186711172"/>
            <w:bookmarkEnd w:id="13"/>
            <w:bookmarkEnd w:id="14"/>
            <w:bookmarkEnd w:id="15"/>
            <w:bookmarkEnd w:id="16"/>
            <w:r>
              <w:rPr>
                <w:rFonts w:ascii="Verdana" w:hAnsi="Verdana"/>
                <w:i w:val="0"/>
                <w:iCs w:val="0"/>
                <w:color w:val="000000"/>
              </w:rPr>
              <w:t xml:space="preserve">Sample </w:t>
            </w:r>
            <w:r w:rsidR="0090537F">
              <w:rPr>
                <w:rFonts w:ascii="Verdana" w:hAnsi="Verdana"/>
                <w:i w:val="0"/>
                <w:iCs w:val="0"/>
                <w:color w:val="000000"/>
              </w:rPr>
              <w:t xml:space="preserve">Member </w:t>
            </w:r>
            <w:r>
              <w:rPr>
                <w:rFonts w:ascii="Verdana" w:hAnsi="Verdana"/>
                <w:i w:val="0"/>
                <w:iCs w:val="0"/>
                <w:color w:val="000000"/>
              </w:rPr>
              <w:t>Letter</w:t>
            </w:r>
            <w:r w:rsidR="0090537F">
              <w:rPr>
                <w:rFonts w:ascii="Verdana" w:hAnsi="Verdana"/>
                <w:i w:val="0"/>
                <w:iCs w:val="0"/>
                <w:color w:val="000000"/>
              </w:rPr>
              <w:t>s</w:t>
            </w:r>
            <w:r w:rsidR="0077632B">
              <w:rPr>
                <w:rFonts w:ascii="Verdana" w:hAnsi="Verdana"/>
                <w:i w:val="0"/>
                <w:iCs w:val="0"/>
                <w:color w:val="000000"/>
              </w:rPr>
              <w:t xml:space="preserve"> and ID Card</w:t>
            </w:r>
            <w:bookmarkEnd w:id="17"/>
          </w:p>
        </w:tc>
      </w:tr>
    </w:tbl>
    <w:p w14:paraId="01CA0EC5" w14:textId="77777777" w:rsidR="0077632B" w:rsidRDefault="00584F59" w:rsidP="004B2FC1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following introductory materials </w:t>
      </w:r>
      <w:r w:rsidR="003C0CDA">
        <w:rPr>
          <w:rFonts w:ascii="Verdana" w:hAnsi="Verdana"/>
          <w:color w:val="000000"/>
        </w:rPr>
        <w:t>are sent</w:t>
      </w:r>
      <w:r>
        <w:rPr>
          <w:rFonts w:ascii="Verdana" w:hAnsi="Verdana"/>
          <w:color w:val="000000"/>
        </w:rPr>
        <w:t xml:space="preserve"> to each primary cardholder:</w:t>
      </w:r>
    </w:p>
    <w:p w14:paraId="3FA53FAF" w14:textId="77777777" w:rsidR="0077632B" w:rsidRPr="00584F59" w:rsidRDefault="00584F59" w:rsidP="004B2FC1">
      <w:pPr>
        <w:numPr>
          <w:ilvl w:val="0"/>
          <w:numId w:val="43"/>
        </w:numPr>
        <w:spacing w:before="120" w:after="120"/>
        <w:ind w:left="360"/>
        <w:rPr>
          <w:rFonts w:ascii="Verdana" w:hAnsi="Verdana"/>
          <w:color w:val="000000"/>
        </w:rPr>
      </w:pPr>
      <w:hyperlink w:anchor="_Frequently_Asked_Questions" w:history="1">
        <w:r w:rsidRPr="00CB3C17">
          <w:rPr>
            <w:rStyle w:val="Hyperlink"/>
            <w:rFonts w:ascii="Verdana" w:hAnsi="Verdana"/>
          </w:rPr>
          <w:t>Frequently Asked Questions</w:t>
        </w:r>
      </w:hyperlink>
    </w:p>
    <w:p w14:paraId="6DD00AE3" w14:textId="1D830379" w:rsidR="00B26DB8" w:rsidRPr="0048044D" w:rsidRDefault="00B662CA" w:rsidP="004B2FC1">
      <w:pPr>
        <w:numPr>
          <w:ilvl w:val="0"/>
          <w:numId w:val="43"/>
        </w:numPr>
        <w:spacing w:before="120" w:after="120"/>
        <w:ind w:left="360"/>
        <w:rPr>
          <w:rStyle w:val="Hyperlink"/>
          <w:rFonts w:ascii="Verdana" w:hAnsi="Verdana"/>
          <w:color w:val="000000"/>
          <w:u w:val="none"/>
        </w:rPr>
      </w:pPr>
      <w:hyperlink r:id="rId15" w:anchor="!/view?docid=755bb106-046f-4116-8fad-e64317ca7ef5" w:history="1">
        <w:r>
          <w:rPr>
            <w:rStyle w:val="Hyperlink"/>
            <w:rFonts w:ascii="Verdana" w:hAnsi="Verdana"/>
          </w:rPr>
          <w:t>Contraceptives Card - Contraceptives Drug List (080717)</w:t>
        </w:r>
      </w:hyperlink>
    </w:p>
    <w:p w14:paraId="4EE04EF0" w14:textId="77777777" w:rsidR="0048044D" w:rsidRDefault="0048044D" w:rsidP="0048044D">
      <w:pPr>
        <w:spacing w:before="120" w:after="120"/>
        <w:ind w:left="360"/>
        <w:rPr>
          <w:rFonts w:ascii="Verdana" w:hAnsi="Verdana"/>
          <w:color w:val="000000"/>
        </w:rPr>
      </w:pPr>
    </w:p>
    <w:p w14:paraId="438F9D8C" w14:textId="70725912" w:rsidR="00584F59" w:rsidRPr="00B26DB8" w:rsidRDefault="00584F59" w:rsidP="00B26DB8">
      <w:pPr>
        <w:spacing w:before="120" w:after="120"/>
        <w:rPr>
          <w:rFonts w:ascii="Verdana" w:hAnsi="Verdana"/>
          <w:color w:val="000000"/>
        </w:rPr>
      </w:pPr>
      <w:r w:rsidRPr="00B26DB8">
        <w:rPr>
          <w:rFonts w:ascii="Verdana" w:hAnsi="Verdana"/>
          <w:color w:val="000000"/>
        </w:rPr>
        <w:t>After the card is requested, the primary cardholder will receive the following:</w:t>
      </w:r>
    </w:p>
    <w:p w14:paraId="779BC977" w14:textId="2A125043" w:rsidR="0077632B" w:rsidRDefault="0076514C" w:rsidP="004B2FC1">
      <w:pPr>
        <w:numPr>
          <w:ilvl w:val="0"/>
          <w:numId w:val="44"/>
        </w:numPr>
        <w:spacing w:before="120" w:after="120"/>
        <w:ind w:left="360"/>
        <w:rPr>
          <w:rFonts w:ascii="Verdana" w:hAnsi="Verdana"/>
          <w:color w:val="000000"/>
        </w:rPr>
      </w:pPr>
      <w:hyperlink r:id="rId16" w:anchor="!/view?docid=829dc1e9-d768-486e-aa3d-66017334d8ac" w:history="1">
        <w:r>
          <w:rPr>
            <w:rStyle w:val="Hyperlink"/>
            <w:rFonts w:ascii="Verdana" w:hAnsi="Verdana"/>
          </w:rPr>
          <w:t>Contraceptives Card - Welcome Letter (080718)</w:t>
        </w:r>
      </w:hyperlink>
    </w:p>
    <w:p w14:paraId="6B2C16EF" w14:textId="3C915352" w:rsidR="00AF4E90" w:rsidRPr="0096677D" w:rsidRDefault="00815F46" w:rsidP="00A9021A">
      <w:pPr>
        <w:numPr>
          <w:ilvl w:val="0"/>
          <w:numId w:val="44"/>
        </w:numPr>
        <w:spacing w:before="120" w:after="120"/>
        <w:ind w:left="360"/>
        <w:rPr>
          <w:rStyle w:val="Hyperlink"/>
          <w:rFonts w:ascii="Verdana" w:hAnsi="Verdana"/>
          <w:color w:val="000000"/>
          <w:u w:val="none"/>
        </w:rPr>
      </w:pPr>
      <w:hyperlink r:id="rId17" w:anchor="!/view?docid=792570f8-3b5e-4ee1-8707-2971f49c9151" w:history="1">
        <w:r>
          <w:rPr>
            <w:rStyle w:val="Hyperlink"/>
            <w:rFonts w:ascii="Verdana" w:hAnsi="Verdana"/>
          </w:rPr>
          <w:t>Contraceptives Card - ID Card (081464)</w:t>
        </w:r>
      </w:hyperlink>
    </w:p>
    <w:p w14:paraId="1578D15A" w14:textId="2344D7D7" w:rsidR="00B63806" w:rsidRDefault="00B63806" w:rsidP="00EE1F66">
      <w:pPr>
        <w:spacing w:before="120" w:after="120"/>
        <w:rPr>
          <w:rFonts w:ascii="Verdana" w:hAnsi="Verdana"/>
          <w:color w:val="000000"/>
        </w:rPr>
      </w:pPr>
    </w:p>
    <w:p w14:paraId="6D2B0398" w14:textId="2909845A" w:rsidR="00EE1F66" w:rsidRPr="00F86918" w:rsidRDefault="000837EF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837E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63806" w:rsidRPr="00D01713" w14:paraId="564CD6B9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57042D5B" w14:textId="77777777" w:rsidR="00B63806" w:rsidRPr="00D01713" w:rsidRDefault="00B63806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Frequently_Asked_Questions"/>
            <w:bookmarkStart w:id="19" w:name="_Toc186711173"/>
            <w:bookmarkEnd w:id="18"/>
            <w:r>
              <w:rPr>
                <w:rFonts w:ascii="Verdana" w:hAnsi="Verdana"/>
                <w:i w:val="0"/>
                <w:iCs w:val="0"/>
              </w:rPr>
              <w:t>Frequently Asked Questions</w:t>
            </w:r>
            <w:bookmarkEnd w:id="19"/>
          </w:p>
        </w:tc>
      </w:tr>
    </w:tbl>
    <w:p w14:paraId="5CD648CD" w14:textId="77777777" w:rsidR="00B63806" w:rsidRDefault="00B63806" w:rsidP="004B2FC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"/>
        <w:gridCol w:w="3282"/>
        <w:gridCol w:w="8609"/>
      </w:tblGrid>
      <w:tr w:rsidR="006465AF" w:rsidRPr="005E3B8A" w14:paraId="07C7BA89" w14:textId="77777777" w:rsidTr="0096677D">
        <w:tc>
          <w:tcPr>
            <w:tcW w:w="409" w:type="pct"/>
            <w:shd w:val="clear" w:color="auto" w:fill="D9D9D9" w:themeFill="background1" w:themeFillShade="D9"/>
          </w:tcPr>
          <w:p w14:paraId="59B0945D" w14:textId="028CCB6D" w:rsidR="006465AF" w:rsidRPr="005E3B8A" w:rsidRDefault="006465AF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#</w:t>
            </w:r>
          </w:p>
        </w:tc>
        <w:tc>
          <w:tcPr>
            <w:tcW w:w="1267" w:type="pct"/>
            <w:shd w:val="clear" w:color="auto" w:fill="D9D9D9" w:themeFill="background1" w:themeFillShade="D9"/>
          </w:tcPr>
          <w:p w14:paraId="23B3D942" w14:textId="34E53F0D" w:rsidR="006465AF" w:rsidRPr="005E3B8A" w:rsidRDefault="006465AF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E3B8A">
              <w:rPr>
                <w:rFonts w:ascii="Verdana" w:hAnsi="Verdana"/>
                <w:b/>
              </w:rPr>
              <w:t>Question / Statement</w:t>
            </w:r>
          </w:p>
        </w:tc>
        <w:tc>
          <w:tcPr>
            <w:tcW w:w="3324" w:type="pct"/>
            <w:shd w:val="clear" w:color="auto" w:fill="D9D9D9" w:themeFill="background1" w:themeFillShade="D9"/>
          </w:tcPr>
          <w:p w14:paraId="45A28B53" w14:textId="77777777" w:rsidR="006465AF" w:rsidRPr="005E3B8A" w:rsidRDefault="006465AF" w:rsidP="004B2FC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E3B8A">
              <w:rPr>
                <w:rFonts w:ascii="Verdana" w:hAnsi="Verdana"/>
                <w:b/>
              </w:rPr>
              <w:t>Answer / Resolution</w:t>
            </w:r>
          </w:p>
        </w:tc>
      </w:tr>
      <w:tr w:rsidR="006465AF" w:rsidRPr="005E3B8A" w14:paraId="4AF52B3D" w14:textId="77777777" w:rsidTr="00DA0604">
        <w:tc>
          <w:tcPr>
            <w:tcW w:w="409" w:type="pct"/>
          </w:tcPr>
          <w:p w14:paraId="21C38EA1" w14:textId="1B90FBDF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1267" w:type="pct"/>
            <w:shd w:val="clear" w:color="auto" w:fill="auto"/>
          </w:tcPr>
          <w:p w14:paraId="144BC2E8" w14:textId="61D1858F" w:rsidR="006465AF" w:rsidRPr="007C0CCF" w:rsidRDefault="006465AF" w:rsidP="004B2FC1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Why did I get this letter</w:t>
            </w:r>
            <w:r w:rsidR="001E68FB">
              <w:rPr>
                <w:rFonts w:ascii="Verdana" w:hAnsi="Verdana"/>
              </w:rPr>
              <w:t>?</w:t>
            </w:r>
          </w:p>
        </w:tc>
        <w:tc>
          <w:tcPr>
            <w:tcW w:w="3324" w:type="pct"/>
            <w:shd w:val="clear" w:color="auto" w:fill="auto"/>
          </w:tcPr>
          <w:p w14:paraId="39810D68" w14:textId="4408B7F7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 xml:space="preserve">Because your group health plan qualifies for an accommodation with respect to the federal requirement to cover all Food and Drug Administration-approved contraceptive services for women, as prescribed by a health care provider, without cost sharing, which means that it is not required to contract, arrange, </w:t>
            </w:r>
            <w:r w:rsidR="00B662CA" w:rsidRPr="007C0CCF">
              <w:rPr>
                <w:rFonts w:ascii="Verdana" w:hAnsi="Verdana" w:cs="HelveticaNeue-H45"/>
              </w:rPr>
              <w:t>pay,</w:t>
            </w:r>
            <w:r w:rsidRPr="007C0CCF">
              <w:rPr>
                <w:rFonts w:ascii="Verdana" w:hAnsi="Verdana" w:cs="HelveticaNeue-H45"/>
              </w:rPr>
              <w:t xml:space="preserve"> or refer for contraceptive coverage. </w:t>
            </w:r>
          </w:p>
          <w:p w14:paraId="4E771F36" w14:textId="11586FCC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 w:cs="HelveticaNeue-H45"/>
              </w:rPr>
              <w:t xml:space="preserve">Instead, </w:t>
            </w:r>
            <w:r>
              <w:rPr>
                <w:rFonts w:ascii="Verdana" w:hAnsi="Verdana" w:cs="HelveticaNeue-H45"/>
              </w:rPr>
              <w:t>we</w:t>
            </w:r>
            <w:r w:rsidRPr="007C0CCF">
              <w:rPr>
                <w:rFonts w:ascii="Verdana" w:hAnsi="Verdana" w:cs="HelveticaNeue-H45"/>
              </w:rPr>
              <w:t xml:space="preserve"> will arrange separate payments for contraceptive services that you use, without cost sharing and at no other cost, for so long as you are enrolled in your group health plan.</w:t>
            </w:r>
          </w:p>
        </w:tc>
      </w:tr>
      <w:tr w:rsidR="006465AF" w:rsidRPr="005E3B8A" w14:paraId="0C77BAD6" w14:textId="77777777" w:rsidTr="00DA0604">
        <w:tc>
          <w:tcPr>
            <w:tcW w:w="409" w:type="pct"/>
          </w:tcPr>
          <w:p w14:paraId="44253051" w14:textId="241B5DE6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1267" w:type="pct"/>
            <w:shd w:val="clear" w:color="auto" w:fill="auto"/>
          </w:tcPr>
          <w:p w14:paraId="3A88AE15" w14:textId="224C3D1F" w:rsidR="006465AF" w:rsidRPr="007C0CCF" w:rsidRDefault="006465AF" w:rsidP="004B2FC1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What is covered</w:t>
            </w:r>
            <w:r w:rsidR="001E68FB">
              <w:rPr>
                <w:rFonts w:ascii="Verdana" w:hAnsi="Verdana"/>
              </w:rPr>
              <w:t>?</w:t>
            </w:r>
          </w:p>
        </w:tc>
        <w:tc>
          <w:tcPr>
            <w:tcW w:w="3324" w:type="pct"/>
            <w:shd w:val="clear" w:color="auto" w:fill="auto"/>
          </w:tcPr>
          <w:p w14:paraId="00B720F3" w14:textId="0B3B7DCE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>Refer to the list of covered contraceptive services included with this letter</w:t>
            </w:r>
            <w:r>
              <w:rPr>
                <w:rFonts w:ascii="Verdana" w:hAnsi="Verdana" w:cs="HelveticaNeue-H45"/>
              </w:rPr>
              <w:t xml:space="preserve">. </w:t>
            </w:r>
          </w:p>
        </w:tc>
      </w:tr>
      <w:tr w:rsidR="006465AF" w:rsidRPr="005E3B8A" w14:paraId="48C51F28" w14:textId="77777777" w:rsidTr="00DA0604">
        <w:tc>
          <w:tcPr>
            <w:tcW w:w="409" w:type="pct"/>
          </w:tcPr>
          <w:p w14:paraId="6C1CB53D" w14:textId="48EE09C2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1267" w:type="pct"/>
            <w:shd w:val="clear" w:color="auto" w:fill="auto"/>
          </w:tcPr>
          <w:p w14:paraId="68474BD4" w14:textId="61BB5E47" w:rsidR="006465AF" w:rsidRPr="007C0CCF" w:rsidRDefault="006465AF" w:rsidP="004B2FC1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How do I use the prescription coverage?</w:t>
            </w:r>
          </w:p>
        </w:tc>
        <w:tc>
          <w:tcPr>
            <w:tcW w:w="3324" w:type="pct"/>
            <w:shd w:val="clear" w:color="auto" w:fill="auto"/>
          </w:tcPr>
          <w:p w14:paraId="13EEBC93" w14:textId="1D865773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 xml:space="preserve">Call </w:t>
            </w:r>
            <w:r>
              <w:rPr>
                <w:rFonts w:ascii="Verdana" w:hAnsi="Verdana" w:cs="HelveticaNeue-H45"/>
              </w:rPr>
              <w:t>us</w:t>
            </w:r>
            <w:r w:rsidRPr="007C0CCF">
              <w:rPr>
                <w:rFonts w:ascii="Verdana" w:hAnsi="Verdana" w:cs="HelveticaNeue-H45"/>
              </w:rPr>
              <w:t xml:space="preserve"> toll-free at </w:t>
            </w:r>
            <w:r w:rsidRPr="003C0CDA">
              <w:rPr>
                <w:rFonts w:ascii="Verdana" w:hAnsi="Verdana" w:cs="HelveticaNeue-H75"/>
                <w:b/>
              </w:rPr>
              <w:t>1-888-924-8738</w:t>
            </w:r>
            <w:r w:rsidR="00A02284">
              <w:rPr>
                <w:rFonts w:ascii="Verdana" w:hAnsi="Verdana" w:cs="HelveticaNeue-H75"/>
                <w:b/>
              </w:rPr>
              <w:t xml:space="preserve"> </w:t>
            </w:r>
            <w:r w:rsidR="00A02284">
              <w:rPr>
                <w:rFonts w:ascii="Verdana" w:hAnsi="Verdana"/>
                <w:color w:val="000000"/>
              </w:rPr>
              <w:t>Option 1 </w:t>
            </w:r>
            <w:r w:rsidRPr="007C0CCF">
              <w:rPr>
                <w:rFonts w:ascii="Verdana" w:hAnsi="Verdana" w:cs="HelveticaNeue-H45"/>
              </w:rPr>
              <w:t>and provide your member ID, which is printed on the top left of this letter, to get an identification card that you can take to the pharmacy.</w:t>
            </w:r>
          </w:p>
        </w:tc>
      </w:tr>
      <w:tr w:rsidR="006465AF" w:rsidRPr="005E3B8A" w14:paraId="172406F2" w14:textId="77777777" w:rsidTr="00DA0604">
        <w:tc>
          <w:tcPr>
            <w:tcW w:w="409" w:type="pct"/>
          </w:tcPr>
          <w:p w14:paraId="57A0D573" w14:textId="6EF94312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1267" w:type="pct"/>
            <w:shd w:val="clear" w:color="auto" w:fill="auto"/>
          </w:tcPr>
          <w:p w14:paraId="4D490D82" w14:textId="2461D122" w:rsidR="006465AF" w:rsidRPr="007C0CCF" w:rsidRDefault="006465AF" w:rsidP="003C0CDA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Who can use the coverage?</w:t>
            </w:r>
          </w:p>
        </w:tc>
        <w:tc>
          <w:tcPr>
            <w:tcW w:w="3324" w:type="pct"/>
            <w:shd w:val="clear" w:color="auto" w:fill="auto"/>
          </w:tcPr>
          <w:p w14:paraId="136EA7B2" w14:textId="7185BE82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>Any plan member who is female</w:t>
            </w:r>
          </w:p>
        </w:tc>
      </w:tr>
      <w:tr w:rsidR="006465AF" w:rsidRPr="005E3B8A" w14:paraId="688DC66D" w14:textId="77777777" w:rsidTr="00DA0604">
        <w:tc>
          <w:tcPr>
            <w:tcW w:w="409" w:type="pct"/>
          </w:tcPr>
          <w:p w14:paraId="62B8318F" w14:textId="6B8F0372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1267" w:type="pct"/>
            <w:shd w:val="clear" w:color="auto" w:fill="auto"/>
          </w:tcPr>
          <w:p w14:paraId="5C2B3CFE" w14:textId="50297D49" w:rsidR="006465AF" w:rsidRPr="007C0CCF" w:rsidRDefault="006465AF" w:rsidP="003C0CDA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Can I get a contraceptive not on the enclosed list?</w:t>
            </w:r>
          </w:p>
        </w:tc>
        <w:tc>
          <w:tcPr>
            <w:tcW w:w="3324" w:type="pct"/>
            <w:shd w:val="clear" w:color="auto" w:fill="auto"/>
          </w:tcPr>
          <w:p w14:paraId="189007F3" w14:textId="32EA7358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 xml:space="preserve">Yes, however, you may be required to pay for that drug. </w:t>
            </w:r>
            <w:r w:rsidRPr="007C0CCF">
              <w:rPr>
                <w:rFonts w:ascii="Verdana" w:hAnsi="Verdana" w:cs="HelveticaNeue-H75"/>
              </w:rPr>
              <w:t>The drugs on the enclosed list are available at no cost.</w:t>
            </w:r>
          </w:p>
        </w:tc>
      </w:tr>
      <w:tr w:rsidR="006465AF" w:rsidRPr="005E3B8A" w14:paraId="40D20FA3" w14:textId="77777777" w:rsidTr="00DA0604">
        <w:tc>
          <w:tcPr>
            <w:tcW w:w="409" w:type="pct"/>
          </w:tcPr>
          <w:p w14:paraId="1D69DEBC" w14:textId="68841AA2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6</w:t>
            </w:r>
          </w:p>
        </w:tc>
        <w:tc>
          <w:tcPr>
            <w:tcW w:w="1267" w:type="pct"/>
            <w:shd w:val="clear" w:color="auto" w:fill="auto"/>
          </w:tcPr>
          <w:p w14:paraId="22022994" w14:textId="4F522532" w:rsidR="006465AF" w:rsidRPr="007C0CCF" w:rsidRDefault="006465AF" w:rsidP="003C0CDA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Where can I fill my prescription for a contraceptive?</w:t>
            </w:r>
          </w:p>
        </w:tc>
        <w:tc>
          <w:tcPr>
            <w:tcW w:w="3324" w:type="pct"/>
            <w:shd w:val="clear" w:color="auto" w:fill="auto"/>
          </w:tcPr>
          <w:p w14:paraId="08585C1A" w14:textId="6757C305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 xml:space="preserve">You can fill your prescription at a participating retail pharmacy. To find a participating pharmacy, register the Contraceptive Card ID number at </w:t>
            </w:r>
            <w:r w:rsidRPr="007C0CCF">
              <w:rPr>
                <w:rFonts w:ascii="Verdana" w:hAnsi="Verdana" w:cs="HelveticaNeue-H75"/>
              </w:rPr>
              <w:t xml:space="preserve">www.caremark.com </w:t>
            </w:r>
            <w:r w:rsidRPr="007C0CCF">
              <w:rPr>
                <w:rFonts w:ascii="Verdana" w:hAnsi="Verdana" w:cs="HelveticaNeue-H45"/>
              </w:rPr>
              <w:t>and use the pharmacy locator.</w:t>
            </w:r>
          </w:p>
        </w:tc>
      </w:tr>
      <w:tr w:rsidR="006465AF" w:rsidRPr="005E3B8A" w14:paraId="731D9522" w14:textId="77777777" w:rsidTr="00DA0604">
        <w:tc>
          <w:tcPr>
            <w:tcW w:w="409" w:type="pct"/>
          </w:tcPr>
          <w:p w14:paraId="6FCC0FF3" w14:textId="2EFE9A2F" w:rsidR="006465AF" w:rsidRPr="009F3737" w:rsidRDefault="006465AF" w:rsidP="009F373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7</w:t>
            </w:r>
          </w:p>
        </w:tc>
        <w:tc>
          <w:tcPr>
            <w:tcW w:w="1267" w:type="pct"/>
            <w:shd w:val="clear" w:color="auto" w:fill="auto"/>
          </w:tcPr>
          <w:p w14:paraId="55AEB0E9" w14:textId="01929789" w:rsidR="006465AF" w:rsidRPr="007C0CCF" w:rsidRDefault="006465AF" w:rsidP="003C0CDA">
            <w:pPr>
              <w:spacing w:before="120" w:after="120"/>
              <w:rPr>
                <w:rFonts w:ascii="Verdana" w:hAnsi="Verdana"/>
              </w:rPr>
            </w:pPr>
            <w:r w:rsidRPr="007C0CCF">
              <w:rPr>
                <w:rFonts w:ascii="Verdana" w:hAnsi="Verdana"/>
              </w:rPr>
              <w:t>Whom do I call with questions?</w:t>
            </w:r>
          </w:p>
        </w:tc>
        <w:tc>
          <w:tcPr>
            <w:tcW w:w="3324" w:type="pct"/>
            <w:shd w:val="clear" w:color="auto" w:fill="auto"/>
          </w:tcPr>
          <w:p w14:paraId="24448135" w14:textId="05DC536A" w:rsidR="006465AF" w:rsidRPr="007C0CCF" w:rsidRDefault="006465AF" w:rsidP="004B2F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Neue-H45"/>
              </w:rPr>
            </w:pPr>
            <w:r w:rsidRPr="007C0CCF">
              <w:rPr>
                <w:rFonts w:ascii="Verdana" w:hAnsi="Verdana" w:cs="HelveticaNeue-H45"/>
              </w:rPr>
              <w:t xml:space="preserve">If you have questions, please call </w:t>
            </w:r>
            <w:r>
              <w:rPr>
                <w:rFonts w:ascii="Verdana" w:hAnsi="Verdana" w:cs="HelveticaNeue-H45"/>
              </w:rPr>
              <w:t xml:space="preserve">us </w:t>
            </w:r>
            <w:r w:rsidRPr="007C0CCF">
              <w:rPr>
                <w:rFonts w:ascii="Verdana" w:hAnsi="Verdana" w:cs="HelveticaNeue-H45"/>
              </w:rPr>
              <w:t xml:space="preserve">toll-free at </w:t>
            </w:r>
            <w:r w:rsidRPr="00B26DB8">
              <w:rPr>
                <w:rFonts w:ascii="Verdana" w:hAnsi="Verdana" w:cs="HelveticaNeue-H75"/>
                <w:b/>
                <w:bCs/>
              </w:rPr>
              <w:t>1-</w:t>
            </w:r>
            <w:r w:rsidRPr="003C0CDA">
              <w:rPr>
                <w:rFonts w:ascii="Verdana" w:hAnsi="Verdana" w:cs="HelveticaNeue-H75"/>
                <w:b/>
              </w:rPr>
              <w:t>888-924-8738</w:t>
            </w:r>
            <w:r w:rsidR="00560D3D">
              <w:rPr>
                <w:rFonts w:ascii="Verdana" w:hAnsi="Verdana" w:cs="HelveticaNeue-H75"/>
                <w:b/>
              </w:rPr>
              <w:t xml:space="preserve"> </w:t>
            </w:r>
            <w:r w:rsidR="00560D3D">
              <w:rPr>
                <w:rFonts w:ascii="Verdana" w:hAnsi="Verdana"/>
                <w:color w:val="000000"/>
              </w:rPr>
              <w:t xml:space="preserve">Option </w:t>
            </w:r>
            <w:r w:rsidR="00555D04">
              <w:rPr>
                <w:rFonts w:ascii="Verdana" w:hAnsi="Verdana"/>
                <w:color w:val="000000"/>
              </w:rPr>
              <w:t>1</w:t>
            </w:r>
            <w:r>
              <w:rPr>
                <w:rFonts w:ascii="Verdana" w:hAnsi="Verdana" w:cs="HelveticaNeue-H75"/>
                <w:b/>
              </w:rPr>
              <w:t>.</w:t>
            </w:r>
          </w:p>
        </w:tc>
      </w:tr>
    </w:tbl>
    <w:p w14:paraId="03889975" w14:textId="1920590F" w:rsidR="00817DCA" w:rsidRDefault="00817DCA" w:rsidP="00EE1F66">
      <w:pPr>
        <w:spacing w:before="120" w:after="120"/>
        <w:rPr>
          <w:rFonts w:ascii="Verdana" w:hAnsi="Verdana"/>
        </w:rPr>
      </w:pPr>
    </w:p>
    <w:p w14:paraId="4A148DC3" w14:textId="2EE352F3" w:rsidR="00EE1F66" w:rsidRPr="00F86918" w:rsidRDefault="000837EF" w:rsidP="00EE1F6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837E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17DCA" w:rsidRPr="00D01713" w14:paraId="3A7DC3D4" w14:textId="77777777" w:rsidTr="0096677D">
        <w:tc>
          <w:tcPr>
            <w:tcW w:w="5000" w:type="pct"/>
            <w:shd w:val="clear" w:color="auto" w:fill="BFBFBF" w:themeFill="background1" w:themeFillShade="BF"/>
          </w:tcPr>
          <w:p w14:paraId="2A73E0A4" w14:textId="10CDEB0C" w:rsidR="00817DCA" w:rsidRPr="00D01713" w:rsidRDefault="00A05483" w:rsidP="004B2FC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86711174"/>
            <w:r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817DCA">
              <w:rPr>
                <w:rFonts w:ascii="Verdana" w:hAnsi="Verdana"/>
                <w:i w:val="0"/>
                <w:iCs w:val="0"/>
              </w:rPr>
              <w:t>Document</w:t>
            </w:r>
            <w:r>
              <w:rPr>
                <w:rFonts w:ascii="Verdana" w:hAnsi="Verdana"/>
                <w:i w:val="0"/>
                <w:iCs w:val="0"/>
              </w:rPr>
              <w:t>s</w:t>
            </w:r>
            <w:bookmarkEnd w:id="20"/>
            <w:r w:rsidR="003C0CDA">
              <w:rPr>
                <w:rFonts w:ascii="Verdana" w:hAnsi="Verdana"/>
                <w:i w:val="0"/>
                <w:iCs w:val="0"/>
              </w:rPr>
              <w:t xml:space="preserve"> </w:t>
            </w:r>
            <w:r w:rsidR="00E276E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5CE641A" w14:textId="49A37596" w:rsidR="00A05483" w:rsidRDefault="00815F46" w:rsidP="00A9021A">
      <w:pPr>
        <w:spacing w:before="120" w:after="120"/>
        <w:rPr>
          <w:rStyle w:val="Hyperlink"/>
          <w:rFonts w:ascii="Verdana" w:hAnsi="Verdana"/>
        </w:rPr>
      </w:pPr>
      <w:hyperlink r:id="rId18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 and Terms Index (017428)</w:t>
        </w:r>
      </w:hyperlink>
    </w:p>
    <w:p w14:paraId="7D46411C" w14:textId="49F267E0" w:rsidR="00817DCA" w:rsidRDefault="00A05483" w:rsidP="00A9021A">
      <w:pPr>
        <w:spacing w:before="120" w:after="120"/>
        <w:rPr>
          <w:rFonts w:ascii="Verdana" w:hAnsi="Verdana"/>
          <w:color w:val="0000FF"/>
          <w:u w:val="single"/>
        </w:rPr>
      </w:pPr>
      <w:r w:rsidRPr="00A05483">
        <w:rPr>
          <w:rFonts w:ascii="Verdana" w:hAnsi="Verdana"/>
          <w:b/>
        </w:rPr>
        <w:t>Parent Document:</w:t>
      </w:r>
      <w:r w:rsidR="004B2FC1">
        <w:rPr>
          <w:rFonts w:ascii="Verdana" w:hAnsi="Verdana"/>
          <w:b/>
        </w:rPr>
        <w:t xml:space="preserve">  </w:t>
      </w:r>
      <w:hyperlink r:id="rId19" w:tgtFrame="_blank" w:history="1">
        <w:r w:rsidR="00817DCA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6437B7FB" w14:textId="77777777" w:rsidR="00EE1F66" w:rsidRDefault="00EE1F66" w:rsidP="00A9021A">
      <w:pPr>
        <w:spacing w:before="120" w:after="120"/>
        <w:rPr>
          <w:rFonts w:ascii="Verdana" w:hAnsi="Verdana"/>
          <w:color w:val="0000FF"/>
          <w:u w:val="single"/>
        </w:rPr>
      </w:pPr>
    </w:p>
    <w:p w14:paraId="59C069FB" w14:textId="15386AF2" w:rsidR="00EE1F66" w:rsidRDefault="000837EF" w:rsidP="00EE1F66">
      <w:pPr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Pr="000837EF">
          <w:rPr>
            <w:rStyle w:val="Hyperlink"/>
            <w:rFonts w:ascii="Verdana" w:hAnsi="Verdana"/>
          </w:rPr>
          <w:t>Top of the Document</w:t>
        </w:r>
      </w:hyperlink>
    </w:p>
    <w:p w14:paraId="108D668B" w14:textId="77777777" w:rsidR="00843B35" w:rsidRPr="00C247CB" w:rsidRDefault="00843B35" w:rsidP="0096677D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3C0CDA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3C0CDA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3C0CDA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BA39839" w14:textId="77777777" w:rsidR="00FC1C44" w:rsidRPr="00902E07" w:rsidRDefault="00843B35" w:rsidP="0096677D">
      <w:pPr>
        <w:spacing w:before="120" w:after="120"/>
        <w:jc w:val="center"/>
        <w:rPr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6F3E6C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C1C44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83780" w14:textId="77777777" w:rsidR="00AD3EF8" w:rsidRDefault="00AD3EF8">
      <w:r>
        <w:separator/>
      </w:r>
    </w:p>
  </w:endnote>
  <w:endnote w:type="continuationSeparator" w:id="0">
    <w:p w14:paraId="51CA8AC7" w14:textId="77777777" w:rsidR="00AD3EF8" w:rsidRDefault="00AD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H4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H7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2916B" w14:textId="77777777" w:rsidR="00AD3EF8" w:rsidRDefault="00AD3EF8">
      <w:r>
        <w:separator/>
      </w:r>
    </w:p>
  </w:footnote>
  <w:footnote w:type="continuationSeparator" w:id="0">
    <w:p w14:paraId="688BE4B6" w14:textId="77777777" w:rsidR="00AD3EF8" w:rsidRDefault="00AD3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alt="Icon - Important Information" style="width:18.75pt;height:16.5pt;visibility:visible;mso-wrap-style:square" o:bullet="t">
        <v:imagedata r:id="rId1" o:title="Icon - Important Information"/>
      </v:shape>
    </w:pict>
  </w:numPicBullet>
  <w:abstractNum w:abstractNumId="0" w15:restartNumberingAfterBreak="0">
    <w:nsid w:val="00B26B7D"/>
    <w:multiLevelType w:val="hybridMultilevel"/>
    <w:tmpl w:val="C7D0EE7C"/>
    <w:lvl w:ilvl="0" w:tplc="F8EE831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381D"/>
    <w:multiLevelType w:val="multilevel"/>
    <w:tmpl w:val="D9427A56"/>
    <w:lvl w:ilvl="0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C3687"/>
    <w:multiLevelType w:val="hybridMultilevel"/>
    <w:tmpl w:val="2F40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146"/>
    <w:multiLevelType w:val="hybridMultilevel"/>
    <w:tmpl w:val="0E86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65640"/>
    <w:multiLevelType w:val="multilevel"/>
    <w:tmpl w:val="62720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24754"/>
    <w:multiLevelType w:val="hybridMultilevel"/>
    <w:tmpl w:val="209A2D4E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</w:rPr>
    </w:lvl>
    <w:lvl w:ilvl="1" w:tplc="91F021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B66A0"/>
    <w:multiLevelType w:val="hybridMultilevel"/>
    <w:tmpl w:val="23DCF6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1437948"/>
    <w:multiLevelType w:val="hybridMultilevel"/>
    <w:tmpl w:val="042C46A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0C6514"/>
    <w:multiLevelType w:val="hybridMultilevel"/>
    <w:tmpl w:val="F3EE7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9160F6"/>
    <w:multiLevelType w:val="hybridMultilevel"/>
    <w:tmpl w:val="FAB69EB0"/>
    <w:lvl w:ilvl="0" w:tplc="1DEE8D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128AE"/>
    <w:multiLevelType w:val="hybridMultilevel"/>
    <w:tmpl w:val="95CC4B3A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1A20AF"/>
    <w:multiLevelType w:val="hybridMultilevel"/>
    <w:tmpl w:val="62720E3E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F5D0B"/>
    <w:multiLevelType w:val="hybridMultilevel"/>
    <w:tmpl w:val="BD9A3234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13473"/>
    <w:multiLevelType w:val="multilevel"/>
    <w:tmpl w:val="C7D0EE7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47FDF"/>
    <w:multiLevelType w:val="hybridMultilevel"/>
    <w:tmpl w:val="C2E0C3EE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91F021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88B0839"/>
    <w:multiLevelType w:val="hybridMultilevel"/>
    <w:tmpl w:val="4E1A9DB8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603F9"/>
    <w:multiLevelType w:val="hybridMultilevel"/>
    <w:tmpl w:val="424A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403F"/>
    <w:multiLevelType w:val="hybridMultilevel"/>
    <w:tmpl w:val="ED70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B35D9"/>
    <w:multiLevelType w:val="hybridMultilevel"/>
    <w:tmpl w:val="E752FCD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2D1A73"/>
    <w:multiLevelType w:val="hybridMultilevel"/>
    <w:tmpl w:val="7F30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C0F97"/>
    <w:multiLevelType w:val="hybridMultilevel"/>
    <w:tmpl w:val="9F445A3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1308D"/>
    <w:multiLevelType w:val="hybridMultilevel"/>
    <w:tmpl w:val="AF48F4E8"/>
    <w:lvl w:ilvl="0" w:tplc="73503AD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5D4D55"/>
    <w:multiLevelType w:val="hybridMultilevel"/>
    <w:tmpl w:val="D9427A56"/>
    <w:lvl w:ilvl="0" w:tplc="6E9EFFE4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97642"/>
    <w:multiLevelType w:val="multilevel"/>
    <w:tmpl w:val="FAB69E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026E"/>
    <w:multiLevelType w:val="hybridMultilevel"/>
    <w:tmpl w:val="B132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67119C"/>
    <w:multiLevelType w:val="hybridMultilevel"/>
    <w:tmpl w:val="12A6A634"/>
    <w:lvl w:ilvl="0" w:tplc="97FABA5C">
      <w:start w:val="1"/>
      <w:numFmt w:val="lowerLetter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8E71C1"/>
    <w:multiLevelType w:val="multilevel"/>
    <w:tmpl w:val="00C2526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1698C"/>
    <w:multiLevelType w:val="hybridMultilevel"/>
    <w:tmpl w:val="00C2526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A358B"/>
    <w:multiLevelType w:val="hybridMultilevel"/>
    <w:tmpl w:val="87F4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8496A"/>
    <w:multiLevelType w:val="hybridMultilevel"/>
    <w:tmpl w:val="40C42AB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877036"/>
    <w:multiLevelType w:val="multilevel"/>
    <w:tmpl w:val="209A2D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651179"/>
    <w:multiLevelType w:val="hybridMultilevel"/>
    <w:tmpl w:val="38848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953C1"/>
    <w:multiLevelType w:val="hybridMultilevel"/>
    <w:tmpl w:val="5358DEB2"/>
    <w:lvl w:ilvl="0" w:tplc="4A8E89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</w:rPr>
    </w:lvl>
    <w:lvl w:ilvl="1" w:tplc="9FF6111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67283E"/>
    <w:multiLevelType w:val="hybridMultilevel"/>
    <w:tmpl w:val="242CF1D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75B3A"/>
    <w:multiLevelType w:val="hybridMultilevel"/>
    <w:tmpl w:val="2F3A25A8"/>
    <w:lvl w:ilvl="0" w:tplc="FFFFFFFF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6" w15:restartNumberingAfterBreak="0">
    <w:nsid w:val="64D76AFA"/>
    <w:multiLevelType w:val="hybridMultilevel"/>
    <w:tmpl w:val="AF8AD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2E133D"/>
    <w:multiLevelType w:val="multilevel"/>
    <w:tmpl w:val="80B07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6624C"/>
    <w:multiLevelType w:val="hybridMultilevel"/>
    <w:tmpl w:val="B47C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504834"/>
    <w:multiLevelType w:val="hybridMultilevel"/>
    <w:tmpl w:val="EF36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501F32"/>
    <w:multiLevelType w:val="hybridMultilevel"/>
    <w:tmpl w:val="EC143E84"/>
    <w:lvl w:ilvl="0" w:tplc="E80489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75E25"/>
    <w:multiLevelType w:val="hybridMultilevel"/>
    <w:tmpl w:val="1B921ADA"/>
    <w:lvl w:ilvl="0" w:tplc="6E9EFFE4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F2055"/>
    <w:multiLevelType w:val="hybridMultilevel"/>
    <w:tmpl w:val="80B07532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860B6"/>
    <w:multiLevelType w:val="hybridMultilevel"/>
    <w:tmpl w:val="26C6F3BC"/>
    <w:lvl w:ilvl="0" w:tplc="1CEA9C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C0430"/>
    <w:multiLevelType w:val="multilevel"/>
    <w:tmpl w:val="EC143E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438208">
    <w:abstractNumId w:val="21"/>
  </w:num>
  <w:num w:numId="2" w16cid:durableId="1236549565">
    <w:abstractNumId w:val="30"/>
  </w:num>
  <w:num w:numId="3" w16cid:durableId="1833597285">
    <w:abstractNumId w:val="10"/>
  </w:num>
  <w:num w:numId="4" w16cid:durableId="886837993">
    <w:abstractNumId w:val="9"/>
  </w:num>
  <w:num w:numId="5" w16cid:durableId="1956474445">
    <w:abstractNumId w:val="24"/>
  </w:num>
  <w:num w:numId="6" w16cid:durableId="838227740">
    <w:abstractNumId w:val="5"/>
  </w:num>
  <w:num w:numId="7" w16cid:durableId="532771567">
    <w:abstractNumId w:val="11"/>
  </w:num>
  <w:num w:numId="8" w16cid:durableId="2029407809">
    <w:abstractNumId w:val="42"/>
  </w:num>
  <w:num w:numId="9" w16cid:durableId="1745835811">
    <w:abstractNumId w:val="41"/>
  </w:num>
  <w:num w:numId="10" w16cid:durableId="1918634483">
    <w:abstractNumId w:val="23"/>
  </w:num>
  <w:num w:numId="11" w16cid:durableId="1723167475">
    <w:abstractNumId w:val="1"/>
  </w:num>
  <w:num w:numId="12" w16cid:durableId="210575118">
    <w:abstractNumId w:val="0"/>
  </w:num>
  <w:num w:numId="13" w16cid:durableId="1059092537">
    <w:abstractNumId w:val="13"/>
  </w:num>
  <w:num w:numId="14" w16cid:durableId="270237379">
    <w:abstractNumId w:val="28"/>
  </w:num>
  <w:num w:numId="15" w16cid:durableId="1288122076">
    <w:abstractNumId w:val="27"/>
  </w:num>
  <w:num w:numId="16" w16cid:durableId="673531304">
    <w:abstractNumId w:val="22"/>
  </w:num>
  <w:num w:numId="17" w16cid:durableId="574706718">
    <w:abstractNumId w:val="37"/>
  </w:num>
  <w:num w:numId="18" w16cid:durableId="711148942">
    <w:abstractNumId w:val="18"/>
  </w:num>
  <w:num w:numId="19" w16cid:durableId="2111119864">
    <w:abstractNumId w:val="4"/>
  </w:num>
  <w:num w:numId="20" w16cid:durableId="1784037032">
    <w:abstractNumId w:val="7"/>
  </w:num>
  <w:num w:numId="21" w16cid:durableId="453066090">
    <w:abstractNumId w:val="31"/>
  </w:num>
  <w:num w:numId="22" w16cid:durableId="45615978">
    <w:abstractNumId w:val="14"/>
  </w:num>
  <w:num w:numId="23" w16cid:durableId="10841260">
    <w:abstractNumId w:val="20"/>
  </w:num>
  <w:num w:numId="24" w16cid:durableId="841972927">
    <w:abstractNumId w:val="40"/>
  </w:num>
  <w:num w:numId="25" w16cid:durableId="2093970238">
    <w:abstractNumId w:val="44"/>
  </w:num>
  <w:num w:numId="26" w16cid:durableId="1396969746">
    <w:abstractNumId w:val="34"/>
  </w:num>
  <w:num w:numId="27" w16cid:durableId="1610307785">
    <w:abstractNumId w:val="43"/>
  </w:num>
  <w:num w:numId="28" w16cid:durableId="651522269">
    <w:abstractNumId w:val="12"/>
  </w:num>
  <w:num w:numId="29" w16cid:durableId="407729440">
    <w:abstractNumId w:val="15"/>
  </w:num>
  <w:num w:numId="30" w16cid:durableId="1575044733">
    <w:abstractNumId w:val="6"/>
  </w:num>
  <w:num w:numId="31" w16cid:durableId="2101098011">
    <w:abstractNumId w:val="38"/>
  </w:num>
  <w:num w:numId="32" w16cid:durableId="1472626255">
    <w:abstractNumId w:val="25"/>
  </w:num>
  <w:num w:numId="33" w16cid:durableId="957176255">
    <w:abstractNumId w:val="8"/>
  </w:num>
  <w:num w:numId="34" w16cid:durableId="2013756566">
    <w:abstractNumId w:val="36"/>
  </w:num>
  <w:num w:numId="35" w16cid:durableId="1181047836">
    <w:abstractNumId w:val="2"/>
  </w:num>
  <w:num w:numId="36" w16cid:durableId="1986274854">
    <w:abstractNumId w:val="29"/>
  </w:num>
  <w:num w:numId="37" w16cid:durableId="1146049450">
    <w:abstractNumId w:val="3"/>
  </w:num>
  <w:num w:numId="38" w16cid:durableId="365907880">
    <w:abstractNumId w:val="19"/>
  </w:num>
  <w:num w:numId="39" w16cid:durableId="1861043311">
    <w:abstractNumId w:val="26"/>
  </w:num>
  <w:num w:numId="40" w16cid:durableId="1808930150">
    <w:abstractNumId w:val="35"/>
  </w:num>
  <w:num w:numId="41" w16cid:durableId="435443662">
    <w:abstractNumId w:val="33"/>
  </w:num>
  <w:num w:numId="42" w16cid:durableId="223832750">
    <w:abstractNumId w:val="39"/>
  </w:num>
  <w:num w:numId="43" w16cid:durableId="1667320472">
    <w:abstractNumId w:val="16"/>
  </w:num>
  <w:num w:numId="44" w16cid:durableId="1571453646">
    <w:abstractNumId w:val="17"/>
  </w:num>
  <w:num w:numId="45" w16cid:durableId="8113655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45F4"/>
    <w:rsid w:val="00004706"/>
    <w:rsid w:val="0001061B"/>
    <w:rsid w:val="00010F31"/>
    <w:rsid w:val="00015A2E"/>
    <w:rsid w:val="000239FB"/>
    <w:rsid w:val="00027A35"/>
    <w:rsid w:val="000408DB"/>
    <w:rsid w:val="000445C9"/>
    <w:rsid w:val="000465F3"/>
    <w:rsid w:val="00046D7C"/>
    <w:rsid w:val="0005380A"/>
    <w:rsid w:val="00053CF0"/>
    <w:rsid w:val="00063526"/>
    <w:rsid w:val="00075165"/>
    <w:rsid w:val="000825E5"/>
    <w:rsid w:val="000837EF"/>
    <w:rsid w:val="00083DCE"/>
    <w:rsid w:val="0008665F"/>
    <w:rsid w:val="00093CFC"/>
    <w:rsid w:val="00095AAD"/>
    <w:rsid w:val="000B27CD"/>
    <w:rsid w:val="000B3C4C"/>
    <w:rsid w:val="000C0058"/>
    <w:rsid w:val="000D11E9"/>
    <w:rsid w:val="000D322A"/>
    <w:rsid w:val="000D3CA2"/>
    <w:rsid w:val="000D4587"/>
    <w:rsid w:val="000D56BE"/>
    <w:rsid w:val="000D6714"/>
    <w:rsid w:val="000D7F61"/>
    <w:rsid w:val="000F1534"/>
    <w:rsid w:val="000F27D9"/>
    <w:rsid w:val="000F6684"/>
    <w:rsid w:val="000F7C5E"/>
    <w:rsid w:val="001119D6"/>
    <w:rsid w:val="00120C81"/>
    <w:rsid w:val="00120F79"/>
    <w:rsid w:val="00121286"/>
    <w:rsid w:val="001341E4"/>
    <w:rsid w:val="00143333"/>
    <w:rsid w:val="00144BA2"/>
    <w:rsid w:val="001507F9"/>
    <w:rsid w:val="0016273A"/>
    <w:rsid w:val="00166EB6"/>
    <w:rsid w:val="00174E51"/>
    <w:rsid w:val="00180B4C"/>
    <w:rsid w:val="00181DA6"/>
    <w:rsid w:val="00185CDF"/>
    <w:rsid w:val="001872A3"/>
    <w:rsid w:val="00192EC0"/>
    <w:rsid w:val="0019353A"/>
    <w:rsid w:val="001A546B"/>
    <w:rsid w:val="001B59D1"/>
    <w:rsid w:val="001C6810"/>
    <w:rsid w:val="001D3ABB"/>
    <w:rsid w:val="001E68FB"/>
    <w:rsid w:val="001E6BA3"/>
    <w:rsid w:val="001E7569"/>
    <w:rsid w:val="001F3725"/>
    <w:rsid w:val="001F6A7D"/>
    <w:rsid w:val="00200C27"/>
    <w:rsid w:val="00200F25"/>
    <w:rsid w:val="002016B4"/>
    <w:rsid w:val="0020557C"/>
    <w:rsid w:val="00215763"/>
    <w:rsid w:val="00216638"/>
    <w:rsid w:val="00220750"/>
    <w:rsid w:val="00224548"/>
    <w:rsid w:val="00233970"/>
    <w:rsid w:val="00233B2A"/>
    <w:rsid w:val="002439B2"/>
    <w:rsid w:val="00254FA7"/>
    <w:rsid w:val="002609A1"/>
    <w:rsid w:val="00264383"/>
    <w:rsid w:val="002708A0"/>
    <w:rsid w:val="0028230A"/>
    <w:rsid w:val="00286A4D"/>
    <w:rsid w:val="002964E6"/>
    <w:rsid w:val="002B593E"/>
    <w:rsid w:val="002B5A34"/>
    <w:rsid w:val="002B7B27"/>
    <w:rsid w:val="002C0146"/>
    <w:rsid w:val="002C09F7"/>
    <w:rsid w:val="002C2BC0"/>
    <w:rsid w:val="002C633F"/>
    <w:rsid w:val="002C7A95"/>
    <w:rsid w:val="002D554A"/>
    <w:rsid w:val="002E0865"/>
    <w:rsid w:val="002E39AF"/>
    <w:rsid w:val="002E3B86"/>
    <w:rsid w:val="002F20FC"/>
    <w:rsid w:val="003033EE"/>
    <w:rsid w:val="00303F88"/>
    <w:rsid w:val="00304998"/>
    <w:rsid w:val="00305987"/>
    <w:rsid w:val="003125AF"/>
    <w:rsid w:val="003145D1"/>
    <w:rsid w:val="003403BE"/>
    <w:rsid w:val="00340844"/>
    <w:rsid w:val="00346405"/>
    <w:rsid w:val="00351366"/>
    <w:rsid w:val="00354C8F"/>
    <w:rsid w:val="00362971"/>
    <w:rsid w:val="003635DB"/>
    <w:rsid w:val="00381A9C"/>
    <w:rsid w:val="00384C82"/>
    <w:rsid w:val="003A4D1A"/>
    <w:rsid w:val="003A7876"/>
    <w:rsid w:val="003C072A"/>
    <w:rsid w:val="003C0CDA"/>
    <w:rsid w:val="003C6FE6"/>
    <w:rsid w:val="003D5363"/>
    <w:rsid w:val="003D657D"/>
    <w:rsid w:val="003E07F5"/>
    <w:rsid w:val="003E3D95"/>
    <w:rsid w:val="003E7995"/>
    <w:rsid w:val="003F3CC7"/>
    <w:rsid w:val="003F4B3F"/>
    <w:rsid w:val="003F553B"/>
    <w:rsid w:val="00406DB5"/>
    <w:rsid w:val="004136EE"/>
    <w:rsid w:val="00425D2A"/>
    <w:rsid w:val="0044106D"/>
    <w:rsid w:val="004420B0"/>
    <w:rsid w:val="00445CF0"/>
    <w:rsid w:val="00457EAE"/>
    <w:rsid w:val="004604FA"/>
    <w:rsid w:val="00460D21"/>
    <w:rsid w:val="00461EE5"/>
    <w:rsid w:val="00464997"/>
    <w:rsid w:val="00473CA0"/>
    <w:rsid w:val="0048044D"/>
    <w:rsid w:val="00485590"/>
    <w:rsid w:val="00485A27"/>
    <w:rsid w:val="00485CEE"/>
    <w:rsid w:val="004900A9"/>
    <w:rsid w:val="004945C2"/>
    <w:rsid w:val="00496536"/>
    <w:rsid w:val="004966EE"/>
    <w:rsid w:val="004B2FC1"/>
    <w:rsid w:val="004C4A37"/>
    <w:rsid w:val="004C599A"/>
    <w:rsid w:val="004E61C2"/>
    <w:rsid w:val="004E770E"/>
    <w:rsid w:val="00500007"/>
    <w:rsid w:val="00524CDD"/>
    <w:rsid w:val="00524FAB"/>
    <w:rsid w:val="0055029F"/>
    <w:rsid w:val="00555D04"/>
    <w:rsid w:val="00556465"/>
    <w:rsid w:val="00560D3D"/>
    <w:rsid w:val="00570065"/>
    <w:rsid w:val="005763A4"/>
    <w:rsid w:val="005767A4"/>
    <w:rsid w:val="005774D4"/>
    <w:rsid w:val="00581167"/>
    <w:rsid w:val="00584F59"/>
    <w:rsid w:val="00586443"/>
    <w:rsid w:val="005910B5"/>
    <w:rsid w:val="005A65CA"/>
    <w:rsid w:val="005A713D"/>
    <w:rsid w:val="005A74B1"/>
    <w:rsid w:val="005B5E97"/>
    <w:rsid w:val="005C282F"/>
    <w:rsid w:val="005D4C2E"/>
    <w:rsid w:val="005E3B8A"/>
    <w:rsid w:val="005F1C16"/>
    <w:rsid w:val="0061303E"/>
    <w:rsid w:val="00622D77"/>
    <w:rsid w:val="00622D86"/>
    <w:rsid w:val="00634F69"/>
    <w:rsid w:val="00636A13"/>
    <w:rsid w:val="00636B18"/>
    <w:rsid w:val="0063799D"/>
    <w:rsid w:val="00637CA1"/>
    <w:rsid w:val="00644CB9"/>
    <w:rsid w:val="006465AF"/>
    <w:rsid w:val="00646DCC"/>
    <w:rsid w:val="00650134"/>
    <w:rsid w:val="00664522"/>
    <w:rsid w:val="006728E9"/>
    <w:rsid w:val="0067601E"/>
    <w:rsid w:val="0069130D"/>
    <w:rsid w:val="006914D6"/>
    <w:rsid w:val="006936EB"/>
    <w:rsid w:val="006A0481"/>
    <w:rsid w:val="006B211A"/>
    <w:rsid w:val="006C07BE"/>
    <w:rsid w:val="006E0D7B"/>
    <w:rsid w:val="006E2406"/>
    <w:rsid w:val="006F3E6C"/>
    <w:rsid w:val="006F4265"/>
    <w:rsid w:val="006F581F"/>
    <w:rsid w:val="006F79BD"/>
    <w:rsid w:val="007022B7"/>
    <w:rsid w:val="00702982"/>
    <w:rsid w:val="00704AF2"/>
    <w:rsid w:val="00720D02"/>
    <w:rsid w:val="0072109A"/>
    <w:rsid w:val="00724E47"/>
    <w:rsid w:val="0073294A"/>
    <w:rsid w:val="00732CE1"/>
    <w:rsid w:val="007424DC"/>
    <w:rsid w:val="00752801"/>
    <w:rsid w:val="007628EB"/>
    <w:rsid w:val="00764266"/>
    <w:rsid w:val="0076514C"/>
    <w:rsid w:val="0077632B"/>
    <w:rsid w:val="00784925"/>
    <w:rsid w:val="00786BEB"/>
    <w:rsid w:val="007959DA"/>
    <w:rsid w:val="00796FBB"/>
    <w:rsid w:val="00797157"/>
    <w:rsid w:val="007A2C3A"/>
    <w:rsid w:val="007B1CD1"/>
    <w:rsid w:val="007C0CCF"/>
    <w:rsid w:val="007D2471"/>
    <w:rsid w:val="007D562B"/>
    <w:rsid w:val="00806B9D"/>
    <w:rsid w:val="0080703C"/>
    <w:rsid w:val="00810067"/>
    <w:rsid w:val="00810355"/>
    <w:rsid w:val="008111A4"/>
    <w:rsid w:val="00815F46"/>
    <w:rsid w:val="00817DCA"/>
    <w:rsid w:val="00820227"/>
    <w:rsid w:val="00824BCD"/>
    <w:rsid w:val="00826991"/>
    <w:rsid w:val="00833155"/>
    <w:rsid w:val="0083422C"/>
    <w:rsid w:val="00837409"/>
    <w:rsid w:val="008409EF"/>
    <w:rsid w:val="00841B2D"/>
    <w:rsid w:val="00843B35"/>
    <w:rsid w:val="008522FB"/>
    <w:rsid w:val="00867EDA"/>
    <w:rsid w:val="008739E5"/>
    <w:rsid w:val="00877414"/>
    <w:rsid w:val="00887AC4"/>
    <w:rsid w:val="00893724"/>
    <w:rsid w:val="008B1D1C"/>
    <w:rsid w:val="008B211E"/>
    <w:rsid w:val="008C1821"/>
    <w:rsid w:val="008C2197"/>
    <w:rsid w:val="008C3493"/>
    <w:rsid w:val="008C6A92"/>
    <w:rsid w:val="008D021D"/>
    <w:rsid w:val="008D11A6"/>
    <w:rsid w:val="008D2D64"/>
    <w:rsid w:val="008D46DE"/>
    <w:rsid w:val="008D4BFA"/>
    <w:rsid w:val="008E27F1"/>
    <w:rsid w:val="008E360B"/>
    <w:rsid w:val="008E5D28"/>
    <w:rsid w:val="008E5E30"/>
    <w:rsid w:val="008F5C10"/>
    <w:rsid w:val="008F64C4"/>
    <w:rsid w:val="00900C97"/>
    <w:rsid w:val="00902E07"/>
    <w:rsid w:val="0090506A"/>
    <w:rsid w:val="0090537F"/>
    <w:rsid w:val="00910905"/>
    <w:rsid w:val="009229D3"/>
    <w:rsid w:val="00923FD3"/>
    <w:rsid w:val="00924119"/>
    <w:rsid w:val="009251FA"/>
    <w:rsid w:val="009330CF"/>
    <w:rsid w:val="009408DD"/>
    <w:rsid w:val="0095014F"/>
    <w:rsid w:val="00956ABF"/>
    <w:rsid w:val="0096401B"/>
    <w:rsid w:val="0096677D"/>
    <w:rsid w:val="009715A5"/>
    <w:rsid w:val="009719D3"/>
    <w:rsid w:val="009728BE"/>
    <w:rsid w:val="00974417"/>
    <w:rsid w:val="0098215E"/>
    <w:rsid w:val="00985D71"/>
    <w:rsid w:val="00987F49"/>
    <w:rsid w:val="009954DE"/>
    <w:rsid w:val="00995F0D"/>
    <w:rsid w:val="009A29DE"/>
    <w:rsid w:val="009C372F"/>
    <w:rsid w:val="009D0A9E"/>
    <w:rsid w:val="009D3EA4"/>
    <w:rsid w:val="009E043A"/>
    <w:rsid w:val="009E1453"/>
    <w:rsid w:val="009E7005"/>
    <w:rsid w:val="009F3737"/>
    <w:rsid w:val="009F3FB3"/>
    <w:rsid w:val="00A02284"/>
    <w:rsid w:val="00A05483"/>
    <w:rsid w:val="00A12C77"/>
    <w:rsid w:val="00A13232"/>
    <w:rsid w:val="00A141FD"/>
    <w:rsid w:val="00A163B5"/>
    <w:rsid w:val="00A22194"/>
    <w:rsid w:val="00A240EB"/>
    <w:rsid w:val="00A27D36"/>
    <w:rsid w:val="00A303F9"/>
    <w:rsid w:val="00A40E31"/>
    <w:rsid w:val="00A46FE2"/>
    <w:rsid w:val="00A52D50"/>
    <w:rsid w:val="00A54DF7"/>
    <w:rsid w:val="00A64E78"/>
    <w:rsid w:val="00A7148C"/>
    <w:rsid w:val="00A7166B"/>
    <w:rsid w:val="00A828DE"/>
    <w:rsid w:val="00A85045"/>
    <w:rsid w:val="00A86ABD"/>
    <w:rsid w:val="00A9021A"/>
    <w:rsid w:val="00A94783"/>
    <w:rsid w:val="00A97B7D"/>
    <w:rsid w:val="00AA3F12"/>
    <w:rsid w:val="00AA6A79"/>
    <w:rsid w:val="00AB330D"/>
    <w:rsid w:val="00AB33E1"/>
    <w:rsid w:val="00AB4BB3"/>
    <w:rsid w:val="00AC1954"/>
    <w:rsid w:val="00AC2A58"/>
    <w:rsid w:val="00AC5374"/>
    <w:rsid w:val="00AC5C0A"/>
    <w:rsid w:val="00AC6700"/>
    <w:rsid w:val="00AD1646"/>
    <w:rsid w:val="00AD3EF8"/>
    <w:rsid w:val="00AD4E3A"/>
    <w:rsid w:val="00AE3651"/>
    <w:rsid w:val="00AE7ACD"/>
    <w:rsid w:val="00AF1E68"/>
    <w:rsid w:val="00AF4E90"/>
    <w:rsid w:val="00B02464"/>
    <w:rsid w:val="00B0323B"/>
    <w:rsid w:val="00B05B11"/>
    <w:rsid w:val="00B13A7B"/>
    <w:rsid w:val="00B23702"/>
    <w:rsid w:val="00B26045"/>
    <w:rsid w:val="00B26DB8"/>
    <w:rsid w:val="00B34956"/>
    <w:rsid w:val="00B37A68"/>
    <w:rsid w:val="00B42F62"/>
    <w:rsid w:val="00B46A95"/>
    <w:rsid w:val="00B548B1"/>
    <w:rsid w:val="00B54C9B"/>
    <w:rsid w:val="00B61556"/>
    <w:rsid w:val="00B63418"/>
    <w:rsid w:val="00B63806"/>
    <w:rsid w:val="00B662CA"/>
    <w:rsid w:val="00B72ABA"/>
    <w:rsid w:val="00B755EC"/>
    <w:rsid w:val="00B92C02"/>
    <w:rsid w:val="00BA06D5"/>
    <w:rsid w:val="00BA0DAC"/>
    <w:rsid w:val="00BA25FD"/>
    <w:rsid w:val="00BA286B"/>
    <w:rsid w:val="00BA4D94"/>
    <w:rsid w:val="00BA4F21"/>
    <w:rsid w:val="00BA6746"/>
    <w:rsid w:val="00BB371A"/>
    <w:rsid w:val="00BC39A3"/>
    <w:rsid w:val="00BC47D7"/>
    <w:rsid w:val="00BC5768"/>
    <w:rsid w:val="00BD37FF"/>
    <w:rsid w:val="00BD748F"/>
    <w:rsid w:val="00BE2A32"/>
    <w:rsid w:val="00BF0920"/>
    <w:rsid w:val="00BF4491"/>
    <w:rsid w:val="00BF74E9"/>
    <w:rsid w:val="00C23ECB"/>
    <w:rsid w:val="00C32490"/>
    <w:rsid w:val="00C41A80"/>
    <w:rsid w:val="00C566B3"/>
    <w:rsid w:val="00C61332"/>
    <w:rsid w:val="00C67B32"/>
    <w:rsid w:val="00C76C89"/>
    <w:rsid w:val="00C84225"/>
    <w:rsid w:val="00C927B8"/>
    <w:rsid w:val="00C96569"/>
    <w:rsid w:val="00CA2537"/>
    <w:rsid w:val="00CB0C1D"/>
    <w:rsid w:val="00CB3C17"/>
    <w:rsid w:val="00CB6829"/>
    <w:rsid w:val="00CC245C"/>
    <w:rsid w:val="00CD5A23"/>
    <w:rsid w:val="00CE27BC"/>
    <w:rsid w:val="00CF15D3"/>
    <w:rsid w:val="00CF4AEF"/>
    <w:rsid w:val="00CF5FDA"/>
    <w:rsid w:val="00CF6189"/>
    <w:rsid w:val="00D01713"/>
    <w:rsid w:val="00D1264C"/>
    <w:rsid w:val="00D12D99"/>
    <w:rsid w:val="00D14E02"/>
    <w:rsid w:val="00D226FE"/>
    <w:rsid w:val="00D24BF6"/>
    <w:rsid w:val="00D26209"/>
    <w:rsid w:val="00D3064C"/>
    <w:rsid w:val="00D326AB"/>
    <w:rsid w:val="00D36733"/>
    <w:rsid w:val="00D37E64"/>
    <w:rsid w:val="00D471B5"/>
    <w:rsid w:val="00D571DB"/>
    <w:rsid w:val="00D7291A"/>
    <w:rsid w:val="00D72E8E"/>
    <w:rsid w:val="00D85082"/>
    <w:rsid w:val="00D85254"/>
    <w:rsid w:val="00DA0604"/>
    <w:rsid w:val="00DA4007"/>
    <w:rsid w:val="00DA4052"/>
    <w:rsid w:val="00DA4A9B"/>
    <w:rsid w:val="00DE652D"/>
    <w:rsid w:val="00DF340E"/>
    <w:rsid w:val="00DF3CFA"/>
    <w:rsid w:val="00E00115"/>
    <w:rsid w:val="00E012C6"/>
    <w:rsid w:val="00E01D45"/>
    <w:rsid w:val="00E07A17"/>
    <w:rsid w:val="00E15264"/>
    <w:rsid w:val="00E21DC1"/>
    <w:rsid w:val="00E276E6"/>
    <w:rsid w:val="00E50D0F"/>
    <w:rsid w:val="00E577FF"/>
    <w:rsid w:val="00E706AD"/>
    <w:rsid w:val="00E76952"/>
    <w:rsid w:val="00E8087D"/>
    <w:rsid w:val="00E836DA"/>
    <w:rsid w:val="00E874EB"/>
    <w:rsid w:val="00EB1612"/>
    <w:rsid w:val="00EB52F0"/>
    <w:rsid w:val="00EB57EB"/>
    <w:rsid w:val="00EC3025"/>
    <w:rsid w:val="00EE0E6E"/>
    <w:rsid w:val="00EE1F66"/>
    <w:rsid w:val="00EF2EE0"/>
    <w:rsid w:val="00EF355B"/>
    <w:rsid w:val="00F02ECF"/>
    <w:rsid w:val="00F2308C"/>
    <w:rsid w:val="00F25585"/>
    <w:rsid w:val="00F25930"/>
    <w:rsid w:val="00F474EC"/>
    <w:rsid w:val="00F51150"/>
    <w:rsid w:val="00F57B72"/>
    <w:rsid w:val="00F6626A"/>
    <w:rsid w:val="00F67BD0"/>
    <w:rsid w:val="00F74B0E"/>
    <w:rsid w:val="00F829F3"/>
    <w:rsid w:val="00F8358B"/>
    <w:rsid w:val="00F84828"/>
    <w:rsid w:val="00F859B7"/>
    <w:rsid w:val="00F86918"/>
    <w:rsid w:val="00F903F0"/>
    <w:rsid w:val="00F90999"/>
    <w:rsid w:val="00FA45FB"/>
    <w:rsid w:val="00FB3D87"/>
    <w:rsid w:val="00FC1C44"/>
    <w:rsid w:val="00FC49D1"/>
    <w:rsid w:val="00FC4CD6"/>
    <w:rsid w:val="00FD227D"/>
    <w:rsid w:val="00FD24D8"/>
    <w:rsid w:val="00FD5284"/>
    <w:rsid w:val="00FF74E1"/>
    <w:rsid w:val="00FF7D8B"/>
    <w:rsid w:val="060237C3"/>
    <w:rsid w:val="06E45C64"/>
    <w:rsid w:val="094BCDFA"/>
    <w:rsid w:val="10C265A4"/>
    <w:rsid w:val="7218EB6B"/>
    <w:rsid w:val="7C4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3E6ADF52"/>
  <w15:chartTrackingRefBased/>
  <w15:docId w15:val="{933E113A-5B9E-4376-B27D-BC90242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EE0E6E"/>
    <w:pPr>
      <w:widowControl w:val="0"/>
      <w:tabs>
        <w:tab w:val="left" w:pos="2880"/>
      </w:tabs>
    </w:pPr>
    <w:rPr>
      <w:rFonts w:ascii="Verdana" w:hAnsi="Verdana"/>
      <w:b/>
      <w:snapToGrid w:val="0"/>
      <w:szCs w:val="20"/>
    </w:rPr>
  </w:style>
  <w:style w:type="paragraph" w:customStyle="1" w:styleId="InsideAddressName">
    <w:name w:val="Inside Address Name"/>
    <w:basedOn w:val="Normal"/>
    <w:next w:val="Normal"/>
    <w:rsid w:val="00EE0E6E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DocumentMap">
    <w:name w:val="Document Map"/>
    <w:basedOn w:val="Normal"/>
    <w:semiHidden/>
    <w:rsid w:val="00C23EC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imesNewRoman">
    <w:name w:val="Times New Roman"/>
    <w:basedOn w:val="Normal"/>
    <w:rsid w:val="00120C81"/>
    <w:rPr>
      <w:rFonts w:ascii="Arial" w:hAnsi="Arial"/>
      <w:sz w:val="20"/>
      <w:szCs w:val="20"/>
    </w:rPr>
  </w:style>
  <w:style w:type="paragraph" w:styleId="BalloonText">
    <w:name w:val="Balloon Text"/>
    <w:basedOn w:val="Normal"/>
    <w:semiHidden/>
    <w:rsid w:val="00622D8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408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408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40844"/>
  </w:style>
  <w:style w:type="paragraph" w:styleId="CommentSubject">
    <w:name w:val="annotation subject"/>
    <w:basedOn w:val="CommentText"/>
    <w:next w:val="CommentText"/>
    <w:link w:val="CommentSubjectChar"/>
    <w:rsid w:val="00340844"/>
    <w:rPr>
      <w:b/>
      <w:bCs/>
    </w:rPr>
  </w:style>
  <w:style w:type="character" w:customStyle="1" w:styleId="CommentSubjectChar">
    <w:name w:val="Comment Subject Char"/>
    <w:link w:val="CommentSubject"/>
    <w:rsid w:val="00340844"/>
    <w:rPr>
      <w:b/>
      <w:bCs/>
    </w:rPr>
  </w:style>
  <w:style w:type="paragraph" w:styleId="Revision">
    <w:name w:val="Revision"/>
    <w:hidden/>
    <w:uiPriority w:val="99"/>
    <w:semiHidden/>
    <w:rsid w:val="00340844"/>
    <w:rPr>
      <w:sz w:val="24"/>
      <w:szCs w:val="24"/>
    </w:rPr>
  </w:style>
  <w:style w:type="paragraph" w:customStyle="1" w:styleId="BulletText1">
    <w:name w:val="Bullet Text 1"/>
    <w:basedOn w:val="Normal"/>
    <w:rsid w:val="00B72ABA"/>
    <w:pPr>
      <w:numPr>
        <w:numId w:val="40"/>
      </w:numPr>
      <w:tabs>
        <w:tab w:val="left" w:pos="187"/>
      </w:tabs>
    </w:pPr>
    <w:rPr>
      <w:szCs w:val="20"/>
    </w:rPr>
  </w:style>
  <w:style w:type="paragraph" w:customStyle="1" w:styleId="Default">
    <w:name w:val="Default"/>
    <w:rsid w:val="00584F59"/>
    <w:pPr>
      <w:autoSpaceDE w:val="0"/>
      <w:autoSpaceDN w:val="0"/>
      <w:adjustRightInd w:val="0"/>
    </w:pPr>
    <w:rPr>
      <w:rFonts w:ascii="Helvetica Neue" w:hAnsi="Helvetica Neue" w:cs="Helvetica Neue"/>
      <w:color w:val="000000"/>
      <w:sz w:val="24"/>
      <w:szCs w:val="24"/>
    </w:rPr>
  </w:style>
  <w:style w:type="character" w:customStyle="1" w:styleId="A2">
    <w:name w:val="A2"/>
    <w:uiPriority w:val="99"/>
    <w:rsid w:val="00584F59"/>
    <w:rPr>
      <w:rFonts w:cs="Helvetica Neue"/>
      <w:color w:val="00000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67601E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4B2F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6A4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774D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212">
          <w:marLeft w:val="8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711">
          <w:marLeft w:val="8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7976">
          <w:marLeft w:val="27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60C5C7-241E-4F66-BB82-843755A47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511303-AC76-4705-AB1F-2A467C7E2A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9B38E0-D38E-4D01-A1FB-34E8B00CC8FE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4.xml><?xml version="1.0" encoding="utf-8"?>
<ds:datastoreItem xmlns:ds="http://schemas.openxmlformats.org/officeDocument/2006/customXml" ds:itemID="{C5D4352A-0D5F-44A3-86BF-BDC94AE674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1135</Words>
  <Characters>7463</Characters>
  <Application>Microsoft Office Word</Application>
  <DocSecurity>0</DocSecurity>
  <Lines>62</Lines>
  <Paragraphs>17</Paragraphs>
  <ScaleCrop>false</ScaleCrop>
  <Company>Caremark RX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13</cp:revision>
  <dcterms:created xsi:type="dcterms:W3CDTF">2025-01-02T17:50:00Z</dcterms:created>
  <dcterms:modified xsi:type="dcterms:W3CDTF">2025-01-02T18:05:00Z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Status">
    <vt:lpwstr>Final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2023-03-28T14:20:44Z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83bf591d-e16e-46a5-9a3b-51689b58b085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0x010100ACB49505AAF66544B3991E59A726D05A</vt:lpwstr>
  </property>
  <property fmtid="{D5CDD505-2E9C-101B-9397-08002B2CF9AE}" pid="12" name="MediaServiceImageTags">
    <vt:lpwstr/>
  </property>
</Properties>
</file>