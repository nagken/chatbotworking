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85DE1" w14:textId="6212BE0F" w:rsidR="00486754" w:rsidRDefault="005234A1" w:rsidP="00F85C84">
      <w:pPr>
        <w:pStyle w:val="Heading3"/>
      </w:pPr>
      <w:bookmarkStart w:id="0" w:name="_top"/>
      <w:bookmarkStart w:id="1" w:name="_Toc370304958"/>
      <w:bookmarkStart w:id="2" w:name="_Toc382835954"/>
      <w:bookmarkStart w:id="3" w:name="_Toc382927204"/>
      <w:bookmarkStart w:id="4" w:name="_Toc383581619"/>
      <w:bookmarkStart w:id="5" w:name="_Toc383594631"/>
      <w:bookmarkStart w:id="6" w:name="_Toc405453965"/>
      <w:bookmarkStart w:id="7" w:name="_Toc423613302"/>
      <w:bookmarkStart w:id="8" w:name="_Toc423615866"/>
      <w:bookmarkStart w:id="9" w:name="_Toc446602972"/>
      <w:bookmarkStart w:id="10" w:name="_Toc464149884"/>
      <w:bookmarkStart w:id="11" w:name="_Toc466269309"/>
      <w:bookmarkStart w:id="12" w:name="_Toc471913387"/>
      <w:bookmarkStart w:id="13" w:name="_Toc478732710"/>
      <w:bookmarkStart w:id="14" w:name="_Toc491777855"/>
      <w:bookmarkStart w:id="15" w:name="_Toc498610570"/>
      <w:bookmarkEnd w:id="0"/>
      <w:r>
        <w:t xml:space="preserve">Compass </w:t>
      </w:r>
      <w:r w:rsidR="00486754" w:rsidRPr="00DC347B">
        <w:t xml:space="preserve">MED D </w:t>
      </w:r>
      <w:r w:rsidR="00486754">
        <w:t>-</w:t>
      </w:r>
      <w:r w:rsidR="00486754" w:rsidRPr="00DC347B">
        <w:t xml:space="preserve"> Grievance</w:t>
      </w:r>
      <w:r w:rsidR="00486754">
        <w:t xml:space="preserve">s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8B571C">
        <w:t>Index</w:t>
      </w:r>
      <w:r w:rsidR="00486754">
        <w:t xml:space="preserve"> </w:t>
      </w:r>
      <w:r w:rsidR="00486754" w:rsidRPr="00DC347B">
        <w:t xml:space="preserve"> </w:t>
      </w:r>
    </w:p>
    <w:p w14:paraId="6B2FD942" w14:textId="432A6276" w:rsidR="00486754" w:rsidRDefault="00486754" w:rsidP="00F85C84">
      <w:pPr>
        <w:pStyle w:val="TOC2"/>
        <w:ind w:left="0"/>
      </w:pPr>
    </w:p>
    <w:p w14:paraId="232CA769" w14:textId="7990B04C" w:rsidR="00545F9A" w:rsidRPr="00545F9A" w:rsidRDefault="00545F9A" w:rsidP="00F66D0F">
      <w:pPr>
        <w:pStyle w:val="ListParagraph"/>
        <w:numPr>
          <w:ilvl w:val="0"/>
          <w:numId w:val="3"/>
        </w:numPr>
        <w:rPr>
          <w:noProof/>
        </w:rPr>
      </w:pPr>
      <w:r w:rsidRPr="00545F9A">
        <w:rPr>
          <w:rFonts w:ascii="Verdana" w:hAnsi="Verdana"/>
        </w:rPr>
        <w:t>Med D Care Work Instructions</w:t>
      </w:r>
      <w:r w:rsidR="0086644B">
        <w:rPr>
          <w:rFonts w:ascii="Verdana" w:hAnsi="Verdana"/>
        </w:rPr>
        <w:t xml:space="preserve"> for completing and submitting a Grievance in Compass</w:t>
      </w:r>
      <w:r w:rsidR="00585719">
        <w:rPr>
          <w:rFonts w:ascii="Verdana" w:hAnsi="Verdana"/>
        </w:rPr>
        <w:t>:</w:t>
      </w:r>
    </w:p>
    <w:p w14:paraId="6E4AA040" w14:textId="77777777" w:rsidR="00EE4C5E" w:rsidRPr="00E2616A" w:rsidRDefault="00EE4C5E" w:rsidP="00585719">
      <w:pPr>
        <w:pStyle w:val="ListParagraph"/>
        <w:numPr>
          <w:ilvl w:val="1"/>
          <w:numId w:val="3"/>
        </w:numPr>
        <w:rPr>
          <w:rFonts w:ascii="Verdana" w:hAnsi="Verdana"/>
        </w:rPr>
      </w:pPr>
      <w:hyperlink r:id="rId11" w:anchor="!/view?docid=8895dffc-cf45-44d4-b795-c4d95f7bd555" w:history="1">
        <w:r>
          <w:rPr>
            <w:rStyle w:val="Hyperlink"/>
            <w:rFonts w:ascii="Verdana" w:hAnsi="Verdana"/>
          </w:rPr>
          <w:t>Compass MED D - When to File a Grievance in Compass</w:t>
        </w:r>
      </w:hyperlink>
      <w:r>
        <w:rPr>
          <w:rStyle w:val="Hyperlink"/>
          <w:rFonts w:ascii="Verdana" w:hAnsi="Verdana"/>
        </w:rPr>
        <w:t xml:space="preserve"> (066741)</w:t>
      </w:r>
    </w:p>
    <w:p w14:paraId="3FF2B102" w14:textId="77777777" w:rsidR="00EE4C5E" w:rsidRPr="00E2616A" w:rsidRDefault="00EE4C5E" w:rsidP="00585719">
      <w:pPr>
        <w:pStyle w:val="ListParagraph"/>
        <w:numPr>
          <w:ilvl w:val="1"/>
          <w:numId w:val="3"/>
        </w:numPr>
        <w:rPr>
          <w:rFonts w:ascii="Verdana" w:hAnsi="Verdana"/>
        </w:rPr>
      </w:pPr>
      <w:hyperlink r:id="rId12" w:anchor="!/view?docid=a1bfd5ce-4c26-4dbb-a851-188f548bdf81" w:history="1">
        <w:r>
          <w:rPr>
            <w:rStyle w:val="Hyperlink"/>
            <w:rFonts w:ascii="Verdana" w:hAnsi="Verdana"/>
          </w:rPr>
          <w:t>Compass MED D - How to File a Grievance in Compass</w:t>
        </w:r>
      </w:hyperlink>
      <w:r>
        <w:rPr>
          <w:rStyle w:val="Hyperlink"/>
          <w:rFonts w:ascii="Verdana" w:hAnsi="Verdana"/>
        </w:rPr>
        <w:t xml:space="preserve"> (066742)</w:t>
      </w:r>
    </w:p>
    <w:p w14:paraId="5C7D7A02" w14:textId="77777777" w:rsidR="00EE4C5E" w:rsidRPr="00453BD8" w:rsidRDefault="00EE4C5E" w:rsidP="00585719">
      <w:pPr>
        <w:pStyle w:val="ListParagraph"/>
        <w:numPr>
          <w:ilvl w:val="1"/>
          <w:numId w:val="3"/>
        </w:numPr>
        <w:rPr>
          <w:rStyle w:val="Hyperlink"/>
          <w:rFonts w:ascii="Verdana" w:hAnsi="Verdana"/>
          <w:color w:val="auto"/>
          <w:u w:val="none"/>
        </w:rPr>
      </w:pPr>
      <w:hyperlink r:id="rId13" w:anchor="!/view?docid=cf46f2f7-d40c-4c65-9155-a37d4075ca22" w:history="1">
        <w:r>
          <w:rPr>
            <w:rStyle w:val="Hyperlink"/>
            <w:rFonts w:ascii="Verdana" w:hAnsi="Verdana"/>
          </w:rPr>
          <w:t>Compass MED D - Viewing Grievance History in Compass</w:t>
        </w:r>
      </w:hyperlink>
      <w:r>
        <w:rPr>
          <w:rStyle w:val="Hyperlink"/>
          <w:rFonts w:ascii="Verdana" w:hAnsi="Verdana"/>
        </w:rPr>
        <w:t xml:space="preserve"> (066743)</w:t>
      </w:r>
    </w:p>
    <w:p w14:paraId="577623FE" w14:textId="77777777" w:rsidR="00453BD8" w:rsidRDefault="00453BD8" w:rsidP="00453BD8">
      <w:pPr>
        <w:rPr>
          <w:rFonts w:ascii="Verdana" w:hAnsi="Verdana"/>
        </w:rPr>
      </w:pPr>
    </w:p>
    <w:p w14:paraId="3FAF05E7" w14:textId="6D9D6ABA" w:rsidR="00453BD8" w:rsidRDefault="00453BD8" w:rsidP="00453BD8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First Call Resolution Documentation Templates:</w:t>
      </w:r>
    </w:p>
    <w:p w14:paraId="5B407E6A" w14:textId="7A3E2927" w:rsidR="00453BD8" w:rsidRPr="00453BD8" w:rsidRDefault="00453BD8" w:rsidP="00453BD8">
      <w:pPr>
        <w:pStyle w:val="ListParagraph"/>
        <w:ind w:left="360"/>
        <w:rPr>
          <w:rFonts w:ascii="Verdana" w:hAnsi="Verdana"/>
        </w:rPr>
      </w:pPr>
      <w:r>
        <w:rPr>
          <w:rFonts w:ascii="Verdana" w:hAnsi="Verdana"/>
          <w:b/>
          <w:bCs/>
        </w:rPr>
        <w:t>Note:</w:t>
      </w:r>
      <w:r>
        <w:rPr>
          <w:rFonts w:ascii="Verdana" w:hAnsi="Verdana"/>
        </w:rPr>
        <w:t xml:space="preserve">  These templates can also be used in </w:t>
      </w:r>
      <w:r>
        <w:rPr>
          <w:rFonts w:ascii="Verdana" w:hAnsi="Verdana"/>
          <w:b/>
          <w:bCs/>
        </w:rPr>
        <w:t>PeopleSafe</w:t>
      </w:r>
      <w:r>
        <w:rPr>
          <w:rFonts w:ascii="Verdana" w:hAnsi="Verdana"/>
        </w:rPr>
        <w:t xml:space="preserve">. </w:t>
      </w:r>
    </w:p>
    <w:p w14:paraId="54BE883A" w14:textId="77777777" w:rsidR="00EE4C5E" w:rsidRPr="00E2616A" w:rsidRDefault="00EE4C5E" w:rsidP="00585719">
      <w:pPr>
        <w:pStyle w:val="ListParagraph"/>
        <w:numPr>
          <w:ilvl w:val="1"/>
          <w:numId w:val="3"/>
        </w:numPr>
        <w:rPr>
          <w:rFonts w:ascii="Verdana" w:hAnsi="Verdana"/>
        </w:rPr>
      </w:pPr>
      <w:hyperlink r:id="rId14" w:anchor="!/view?docid=0e126cf2-ca19-4e62-b84f-72733e77b8b9" w:history="1">
        <w:r w:rsidRPr="00E2616A">
          <w:rPr>
            <w:rStyle w:val="Hyperlink"/>
            <w:rFonts w:ascii="Verdana" w:hAnsi="Verdana"/>
          </w:rPr>
          <w:t>Med D - Compass Grievances: CCR - First Call Resolution Documentation Templates (Health Plans)</w:t>
        </w:r>
      </w:hyperlink>
      <w:r>
        <w:rPr>
          <w:rStyle w:val="Hyperlink"/>
          <w:rFonts w:ascii="Verdana" w:hAnsi="Verdana"/>
        </w:rPr>
        <w:t xml:space="preserve"> (066744)</w:t>
      </w:r>
    </w:p>
    <w:p w14:paraId="2C7CE952" w14:textId="77777777" w:rsidR="00EE4C5E" w:rsidRPr="00D96EA3" w:rsidRDefault="00EE4C5E" w:rsidP="00585719">
      <w:pPr>
        <w:pStyle w:val="ListParagraph"/>
        <w:numPr>
          <w:ilvl w:val="1"/>
          <w:numId w:val="3"/>
        </w:numPr>
        <w:rPr>
          <w:rStyle w:val="Hyperlink"/>
          <w:rFonts w:ascii="Verdana" w:hAnsi="Verdana"/>
          <w:color w:val="auto"/>
          <w:u w:val="none"/>
        </w:rPr>
      </w:pPr>
      <w:hyperlink r:id="rId15" w:anchor="!/view?docid=cb56c2af-d1ed-4e8a-a309-d0db70d8c751" w:history="1">
        <w:r w:rsidRPr="00E2616A">
          <w:rPr>
            <w:rStyle w:val="Hyperlink"/>
            <w:rFonts w:ascii="Verdana" w:hAnsi="Verdana"/>
          </w:rPr>
          <w:t>Med D - Compass Grievances: CCR - First Call Resolution Documentation Templates (</w:t>
        </w:r>
        <w:proofErr w:type="spellStart"/>
        <w:r w:rsidRPr="00E2616A">
          <w:rPr>
            <w:rStyle w:val="Hyperlink"/>
            <w:rFonts w:ascii="Verdana" w:hAnsi="Verdana"/>
          </w:rPr>
          <w:t>NEJE</w:t>
        </w:r>
        <w:proofErr w:type="spellEnd"/>
        <w:r w:rsidRPr="00E2616A">
          <w:rPr>
            <w:rStyle w:val="Hyperlink"/>
            <w:rFonts w:ascii="Verdana" w:hAnsi="Verdana"/>
          </w:rPr>
          <w:t>)</w:t>
        </w:r>
      </w:hyperlink>
      <w:r>
        <w:rPr>
          <w:rStyle w:val="Hyperlink"/>
          <w:rFonts w:ascii="Verdana" w:hAnsi="Verdana"/>
        </w:rPr>
        <w:t xml:space="preserve"> (066745)</w:t>
      </w:r>
    </w:p>
    <w:p w14:paraId="4F0FB6DF" w14:textId="77777777" w:rsidR="00EE4C5E" w:rsidRPr="00E2616A" w:rsidRDefault="00EE4C5E" w:rsidP="00585719">
      <w:pPr>
        <w:pStyle w:val="ListParagraph"/>
        <w:numPr>
          <w:ilvl w:val="1"/>
          <w:numId w:val="3"/>
        </w:numPr>
        <w:rPr>
          <w:rFonts w:ascii="Verdana" w:hAnsi="Verdana"/>
        </w:rPr>
      </w:pPr>
      <w:hyperlink r:id="rId16" w:anchor="!/view?docid=b7f5a139-be8a-493a-8155-3932709e086e" w:history="1">
        <w:r w:rsidRPr="006D0863">
          <w:rPr>
            <w:rStyle w:val="Hyperlink"/>
            <w:rFonts w:ascii="Verdana" w:hAnsi="Verdana"/>
          </w:rPr>
          <w:t>M</w:t>
        </w:r>
        <w:r>
          <w:rPr>
            <w:rStyle w:val="Hyperlink"/>
            <w:rFonts w:ascii="Verdana" w:hAnsi="Verdana"/>
          </w:rPr>
          <w:t>ed</w:t>
        </w:r>
        <w:r w:rsidRPr="006D0863">
          <w:rPr>
            <w:rStyle w:val="Hyperlink"/>
            <w:rFonts w:ascii="Verdana" w:hAnsi="Verdana"/>
          </w:rPr>
          <w:t xml:space="preserve"> D - Compass Grievances: CCR - First Call Resolution Documentation Templates (SSI PDP, SSI </w:t>
        </w:r>
        <w:proofErr w:type="spellStart"/>
        <w:r w:rsidRPr="006D0863">
          <w:rPr>
            <w:rStyle w:val="Hyperlink"/>
            <w:rFonts w:ascii="Verdana" w:hAnsi="Verdana"/>
          </w:rPr>
          <w:t>EGWP</w:t>
        </w:r>
        <w:proofErr w:type="spellEnd"/>
        <w:r w:rsidRPr="006D0863">
          <w:rPr>
            <w:rStyle w:val="Hyperlink"/>
            <w:rFonts w:ascii="Verdana" w:hAnsi="Verdana"/>
          </w:rPr>
          <w:t xml:space="preserve">, Aetna </w:t>
        </w:r>
        <w:proofErr w:type="spellStart"/>
        <w:r w:rsidRPr="006D0863">
          <w:rPr>
            <w:rStyle w:val="Hyperlink"/>
            <w:rFonts w:ascii="Verdana" w:hAnsi="Verdana"/>
          </w:rPr>
          <w:t>EGWP</w:t>
        </w:r>
        <w:proofErr w:type="spellEnd"/>
        <w:r w:rsidRPr="006D0863">
          <w:rPr>
            <w:rStyle w:val="Hyperlink"/>
            <w:rFonts w:ascii="Verdana" w:hAnsi="Verdana"/>
          </w:rPr>
          <w:t>)</w:t>
        </w:r>
      </w:hyperlink>
      <w:r>
        <w:rPr>
          <w:rStyle w:val="Hyperlink"/>
          <w:rFonts w:ascii="Verdana" w:hAnsi="Verdana"/>
        </w:rPr>
        <w:t xml:space="preserve"> (068896)</w:t>
      </w:r>
    </w:p>
    <w:p w14:paraId="70A27E47" w14:textId="77777777" w:rsidR="00545F9A" w:rsidRPr="00127A4F" w:rsidRDefault="00545F9A" w:rsidP="00545F9A">
      <w:pPr>
        <w:pStyle w:val="ListParagraph"/>
        <w:ind w:left="360"/>
        <w:rPr>
          <w:rFonts w:ascii="Verdana" w:hAnsi="Verdana"/>
        </w:rPr>
      </w:pPr>
    </w:p>
    <w:p w14:paraId="17366A89" w14:textId="71CF16E4" w:rsidR="00545F9A" w:rsidRPr="00545F9A" w:rsidRDefault="00545F9A" w:rsidP="00F66D0F">
      <w:pPr>
        <w:pStyle w:val="ListParagraph"/>
        <w:numPr>
          <w:ilvl w:val="0"/>
          <w:numId w:val="3"/>
        </w:numPr>
        <w:rPr>
          <w:rFonts w:ascii="Verdana" w:hAnsi="Verdana"/>
          <w:b/>
          <w:bCs/>
        </w:rPr>
      </w:pPr>
      <w:bookmarkStart w:id="16" w:name="OLE_LINK4"/>
      <w:r w:rsidRPr="00545F9A">
        <w:rPr>
          <w:rFonts w:ascii="Verdana" w:hAnsi="Verdana"/>
        </w:rPr>
        <w:t>Clinical Care Services Work Instructions</w:t>
      </w:r>
      <w:r w:rsidR="0086644B">
        <w:rPr>
          <w:rFonts w:ascii="Verdana" w:hAnsi="Verdana"/>
        </w:rPr>
        <w:t>:</w:t>
      </w:r>
    </w:p>
    <w:bookmarkStart w:id="17" w:name="OLE_LINK1"/>
    <w:p w14:paraId="1DA1B7B4" w14:textId="332CC81E" w:rsidR="00545F9A" w:rsidRPr="00127A4F" w:rsidRDefault="00594B75" w:rsidP="009D56BA">
      <w:pPr>
        <w:pStyle w:val="ListParagraph"/>
        <w:numPr>
          <w:ilvl w:val="1"/>
          <w:numId w:val="3"/>
        </w:numPr>
        <w:ind w:left="1170"/>
        <w:rPr>
          <w:rFonts w:ascii="Verdana" w:hAnsi="Verdana"/>
        </w:rPr>
      </w:pPr>
      <w:r>
        <w:fldChar w:fldCharType="begin"/>
      </w:r>
      <w:r w:rsidR="0013428A">
        <w:instrText>HYPERLINK "C:\\Users\\c506343\\Downloads\\TSRC-PROD-040886"</w:instrText>
      </w:r>
      <w:r>
        <w:fldChar w:fldCharType="separate"/>
      </w:r>
      <w:r w:rsidR="00DA2437">
        <w:rPr>
          <w:rStyle w:val="Hyperlink"/>
          <w:rFonts w:ascii="Verdana" w:hAnsi="Verdana"/>
        </w:rPr>
        <w:t>Clinical Care Services - Grievances in PeopleSafe for Health Plans, JE (formerly MHK Fusion)</w:t>
      </w:r>
      <w:r>
        <w:rPr>
          <w:rStyle w:val="Hyperlink"/>
          <w:rFonts w:ascii="Verdana" w:hAnsi="Verdana"/>
        </w:rPr>
        <w:fldChar w:fldCharType="end"/>
      </w:r>
      <w:r w:rsidR="0013428A">
        <w:rPr>
          <w:rStyle w:val="Hyperlink"/>
          <w:rFonts w:ascii="Verdana" w:hAnsi="Verdana"/>
        </w:rPr>
        <w:t xml:space="preserve"> (40886)</w:t>
      </w:r>
    </w:p>
    <w:bookmarkEnd w:id="17"/>
    <w:bookmarkEnd w:id="16"/>
    <w:p w14:paraId="579322C3" w14:textId="60D2AC07" w:rsidR="00497C6B" w:rsidRDefault="00497C6B" w:rsidP="00497C6B">
      <w:pPr>
        <w:rPr>
          <w:rFonts w:ascii="Verdana" w:hAnsi="Verdana"/>
        </w:rPr>
      </w:pPr>
    </w:p>
    <w:p w14:paraId="327823CC" w14:textId="23AA67D4" w:rsidR="00DA2437" w:rsidRPr="00E2616A" w:rsidRDefault="00497C6B" w:rsidP="00E2616A">
      <w:pPr>
        <w:pStyle w:val="ListParagraph"/>
        <w:numPr>
          <w:ilvl w:val="0"/>
          <w:numId w:val="3"/>
        </w:numPr>
        <w:rPr>
          <w:rFonts w:ascii="Verdana" w:hAnsi="Verdana"/>
        </w:rPr>
      </w:pPr>
      <w:bookmarkStart w:id="18" w:name="OLE_LINK2"/>
      <w:bookmarkStart w:id="19" w:name="OLE_LINK3"/>
      <w:r w:rsidRPr="00E2616A">
        <w:rPr>
          <w:rFonts w:ascii="Verdana" w:hAnsi="Verdana"/>
        </w:rPr>
        <w:t xml:space="preserve">For </w:t>
      </w:r>
      <w:r w:rsidR="0016376D" w:rsidRPr="00E2616A">
        <w:rPr>
          <w:rFonts w:ascii="Verdana" w:hAnsi="Verdana"/>
        </w:rPr>
        <w:t>downtime procedures</w:t>
      </w:r>
      <w:r w:rsidRPr="00E2616A">
        <w:rPr>
          <w:rFonts w:ascii="Verdana" w:hAnsi="Verdana"/>
        </w:rPr>
        <w:t>, refer</w:t>
      </w:r>
      <w:r w:rsidR="00DA2437" w:rsidRPr="00E2616A">
        <w:rPr>
          <w:rFonts w:ascii="Verdana" w:hAnsi="Verdana"/>
        </w:rPr>
        <w:t xml:space="preserve"> to </w:t>
      </w:r>
      <w:hyperlink r:id="rId17" w:history="1">
        <w:r w:rsidR="00DA2437" w:rsidRPr="00E2616A">
          <w:rPr>
            <w:rStyle w:val="Hyperlink"/>
            <w:rFonts w:ascii="Verdana" w:hAnsi="Verdana"/>
          </w:rPr>
          <w:t>Downtime Procedures</w:t>
        </w:r>
      </w:hyperlink>
      <w:r w:rsidR="0013428A">
        <w:rPr>
          <w:rStyle w:val="Hyperlink"/>
          <w:rFonts w:ascii="Verdana" w:hAnsi="Verdana"/>
        </w:rPr>
        <w:t xml:space="preserve"> (027110)</w:t>
      </w:r>
      <w:r w:rsidR="00DA2437" w:rsidRPr="00E2616A">
        <w:rPr>
          <w:rFonts w:ascii="Verdana" w:hAnsi="Verdana"/>
        </w:rPr>
        <w:t>.</w:t>
      </w:r>
    </w:p>
    <w:p w14:paraId="0F300A6F" w14:textId="77777777" w:rsidR="00545F9A" w:rsidRDefault="00545F9A" w:rsidP="00DD5453">
      <w:pPr>
        <w:rPr>
          <w:rFonts w:ascii="Verdana" w:hAnsi="Verdana"/>
        </w:rPr>
      </w:pPr>
    </w:p>
    <w:p w14:paraId="276881E3" w14:textId="7BA302D2" w:rsidR="00E142BD" w:rsidRPr="00E142BD" w:rsidRDefault="00E142BD" w:rsidP="00E142BD">
      <w:pPr>
        <w:rPr>
          <w:rFonts w:ascii="Verdana" w:hAnsi="Verdana"/>
        </w:rPr>
      </w:pPr>
    </w:p>
    <w:bookmarkEnd w:id="18"/>
    <w:bookmarkEnd w:id="19"/>
    <w:p w14:paraId="1D6AF08F" w14:textId="77777777" w:rsidR="00EC685D" w:rsidRDefault="00EC685D" w:rsidP="00B04CAA">
      <w:pPr>
        <w:jc w:val="center"/>
        <w:rPr>
          <w:rFonts w:ascii="Verdana" w:hAnsi="Verdana"/>
        </w:rPr>
      </w:pPr>
    </w:p>
    <w:p w14:paraId="6C017DC2" w14:textId="3593A785" w:rsidR="00C3167A" w:rsidRPr="00744EEC" w:rsidRDefault="00C3167A" w:rsidP="00C3167A">
      <w:pPr>
        <w:jc w:val="right"/>
        <w:rPr>
          <w:rFonts w:ascii="Verdana" w:hAnsi="Verdana"/>
        </w:rPr>
      </w:pPr>
      <w:hyperlink w:anchor="_top" w:history="1">
        <w:r w:rsidRPr="00C3167A">
          <w:rPr>
            <w:rStyle w:val="Hyperlink"/>
            <w:rFonts w:ascii="Verdana" w:hAnsi="Verdana"/>
          </w:rPr>
          <w:t>Top of the Document</w:t>
        </w:r>
      </w:hyperlink>
    </w:p>
    <w:p w14:paraId="34577288" w14:textId="77777777" w:rsidR="00486754" w:rsidRPr="000C246F" w:rsidRDefault="00486754" w:rsidP="00B04CAA">
      <w:pPr>
        <w:jc w:val="center"/>
        <w:rPr>
          <w:rFonts w:ascii="Verdana" w:hAnsi="Verdana"/>
          <w:sz w:val="16"/>
          <w:szCs w:val="16"/>
        </w:rPr>
      </w:pPr>
      <w:r w:rsidRPr="000C246F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19D19AC2" w14:textId="43664F56" w:rsidR="00486754" w:rsidRPr="000C246F" w:rsidRDefault="00486754" w:rsidP="00B04CAA">
      <w:pPr>
        <w:jc w:val="center"/>
        <w:rPr>
          <w:rFonts w:ascii="Verdana" w:hAnsi="Verdana"/>
          <w:color w:val="000000"/>
          <w:sz w:val="16"/>
          <w:szCs w:val="16"/>
        </w:rPr>
      </w:pPr>
      <w:r w:rsidRPr="000C246F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>
        <w:rPr>
          <w:rFonts w:ascii="Verdana" w:hAnsi="Verdana"/>
          <w:b/>
          <w:color w:val="000000"/>
          <w:sz w:val="16"/>
          <w:szCs w:val="16"/>
        </w:rPr>
        <w:t>/</w:t>
      </w:r>
      <w:r w:rsidRPr="000C246F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>
        <w:rPr>
          <w:rFonts w:ascii="Verdana" w:hAnsi="Verdana"/>
          <w:b/>
          <w:color w:val="000000"/>
          <w:sz w:val="16"/>
          <w:szCs w:val="16"/>
        </w:rPr>
        <w:t>=</w:t>
      </w:r>
      <w:r w:rsidRPr="000C246F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486754" w:rsidRPr="000C246F" w:rsidSect="009952C3">
      <w:headerReference w:type="default" r:id="rId18"/>
      <w:footerReference w:type="default" r:id="rId19"/>
      <w:pgSz w:w="24480" w:h="15840" w:orient="landscape" w:code="3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C6193" w14:textId="77777777" w:rsidR="00BC7DE4" w:rsidRDefault="00BC7DE4">
      <w:r>
        <w:separator/>
      </w:r>
    </w:p>
  </w:endnote>
  <w:endnote w:type="continuationSeparator" w:id="0">
    <w:p w14:paraId="60F9AC65" w14:textId="77777777" w:rsidR="00BC7DE4" w:rsidRDefault="00BC7DE4">
      <w:r>
        <w:continuationSeparator/>
      </w:r>
    </w:p>
  </w:endnote>
  <w:endnote w:type="continuationNotice" w:id="1">
    <w:p w14:paraId="68644351" w14:textId="77777777" w:rsidR="00BC7DE4" w:rsidRDefault="00BC7D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8B052" w14:textId="77777777" w:rsidR="004A68A2" w:rsidRDefault="004A6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7801A" w14:textId="77777777" w:rsidR="00BC7DE4" w:rsidRDefault="00BC7DE4">
      <w:r>
        <w:separator/>
      </w:r>
    </w:p>
  </w:footnote>
  <w:footnote w:type="continuationSeparator" w:id="0">
    <w:p w14:paraId="7A9A62F9" w14:textId="77777777" w:rsidR="00BC7DE4" w:rsidRDefault="00BC7DE4">
      <w:r>
        <w:continuationSeparator/>
      </w:r>
    </w:p>
  </w:footnote>
  <w:footnote w:type="continuationNotice" w:id="1">
    <w:p w14:paraId="4FCCE7EB" w14:textId="77777777" w:rsidR="00BC7DE4" w:rsidRDefault="00BC7D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757C3" w14:textId="77777777" w:rsidR="004A68A2" w:rsidRDefault="004A68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103802510" o:spid="_x0000_i1027" type="#_x0000_t75" style="width:18.75pt;height:16.5pt;visibility:visible;mso-wrap-style:square" o:bullet="t">
        <v:imagedata r:id="rId1" o:title=""/>
      </v:shape>
    </w:pict>
  </w:numPicBullet>
  <w:abstractNum w:abstractNumId="0" w15:restartNumberingAfterBreak="0">
    <w:nsid w:val="117F6A0A"/>
    <w:multiLevelType w:val="hybridMultilevel"/>
    <w:tmpl w:val="A102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B65A3"/>
    <w:multiLevelType w:val="hybridMultilevel"/>
    <w:tmpl w:val="61D49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204FBF"/>
    <w:multiLevelType w:val="hybridMultilevel"/>
    <w:tmpl w:val="6624E690"/>
    <w:lvl w:ilvl="0" w:tplc="0409000F">
      <w:start w:val="1"/>
      <w:numFmt w:val="decimal"/>
      <w:pStyle w:val="BulletText2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B8B14BA"/>
    <w:multiLevelType w:val="hybridMultilevel"/>
    <w:tmpl w:val="A7A0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E0385"/>
    <w:multiLevelType w:val="hybridMultilevel"/>
    <w:tmpl w:val="D72C2A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4612A"/>
    <w:multiLevelType w:val="hybridMultilevel"/>
    <w:tmpl w:val="B622DDEC"/>
    <w:lvl w:ilvl="0" w:tplc="56DA4188">
      <w:start w:val="1"/>
      <w:numFmt w:val="bullet"/>
      <w:pStyle w:val="BulletTex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94047"/>
    <w:multiLevelType w:val="hybridMultilevel"/>
    <w:tmpl w:val="274871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0B211A"/>
    <w:multiLevelType w:val="hybridMultilevel"/>
    <w:tmpl w:val="10D87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2711184">
    <w:abstractNumId w:val="5"/>
  </w:num>
  <w:num w:numId="2" w16cid:durableId="160052771">
    <w:abstractNumId w:val="2"/>
  </w:num>
  <w:num w:numId="3" w16cid:durableId="1236936364">
    <w:abstractNumId w:val="1"/>
  </w:num>
  <w:num w:numId="4" w16cid:durableId="2127574393">
    <w:abstractNumId w:val="7"/>
  </w:num>
  <w:num w:numId="5" w16cid:durableId="1879656274">
    <w:abstractNumId w:val="3"/>
  </w:num>
  <w:num w:numId="6" w16cid:durableId="736129932">
    <w:abstractNumId w:val="0"/>
  </w:num>
  <w:num w:numId="7" w16cid:durableId="834690293">
    <w:abstractNumId w:val="4"/>
  </w:num>
  <w:num w:numId="8" w16cid:durableId="52960657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ocumentProtection w:edit="trackedChanges" w:enforcement="0"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20B8"/>
    <w:rsid w:val="0000262A"/>
    <w:rsid w:val="00003C6B"/>
    <w:rsid w:val="0000434D"/>
    <w:rsid w:val="000046DF"/>
    <w:rsid w:val="00004A52"/>
    <w:rsid w:val="00004B1C"/>
    <w:rsid w:val="000051DD"/>
    <w:rsid w:val="00005869"/>
    <w:rsid w:val="000069E3"/>
    <w:rsid w:val="00006A21"/>
    <w:rsid w:val="00011342"/>
    <w:rsid w:val="00011B48"/>
    <w:rsid w:val="00012198"/>
    <w:rsid w:val="00015A2E"/>
    <w:rsid w:val="00015B49"/>
    <w:rsid w:val="000178A0"/>
    <w:rsid w:val="000211E7"/>
    <w:rsid w:val="00021E4C"/>
    <w:rsid w:val="00022FD6"/>
    <w:rsid w:val="00023F14"/>
    <w:rsid w:val="0002437C"/>
    <w:rsid w:val="00024502"/>
    <w:rsid w:val="000261C3"/>
    <w:rsid w:val="000267A3"/>
    <w:rsid w:val="000277BB"/>
    <w:rsid w:val="00027AC3"/>
    <w:rsid w:val="00027D69"/>
    <w:rsid w:val="000308A1"/>
    <w:rsid w:val="00034661"/>
    <w:rsid w:val="000350CD"/>
    <w:rsid w:val="000360B2"/>
    <w:rsid w:val="000363F6"/>
    <w:rsid w:val="000367FB"/>
    <w:rsid w:val="000375CE"/>
    <w:rsid w:val="00037691"/>
    <w:rsid w:val="000415D9"/>
    <w:rsid w:val="00041A0A"/>
    <w:rsid w:val="0004356A"/>
    <w:rsid w:val="000435EE"/>
    <w:rsid w:val="000455E9"/>
    <w:rsid w:val="00046263"/>
    <w:rsid w:val="0004688A"/>
    <w:rsid w:val="00050B15"/>
    <w:rsid w:val="00054894"/>
    <w:rsid w:val="000553EA"/>
    <w:rsid w:val="00056AB4"/>
    <w:rsid w:val="0006097E"/>
    <w:rsid w:val="00061512"/>
    <w:rsid w:val="00061E96"/>
    <w:rsid w:val="00061FDA"/>
    <w:rsid w:val="000624FF"/>
    <w:rsid w:val="00063052"/>
    <w:rsid w:val="00063B97"/>
    <w:rsid w:val="000645D9"/>
    <w:rsid w:val="000645FB"/>
    <w:rsid w:val="00064FF3"/>
    <w:rsid w:val="00065B3F"/>
    <w:rsid w:val="00066150"/>
    <w:rsid w:val="000709AE"/>
    <w:rsid w:val="00070C64"/>
    <w:rsid w:val="00070F07"/>
    <w:rsid w:val="0007151D"/>
    <w:rsid w:val="000718D2"/>
    <w:rsid w:val="00071ED1"/>
    <w:rsid w:val="000726B8"/>
    <w:rsid w:val="00072984"/>
    <w:rsid w:val="00072A81"/>
    <w:rsid w:val="00072CE6"/>
    <w:rsid w:val="00073FB1"/>
    <w:rsid w:val="00074F4A"/>
    <w:rsid w:val="00075348"/>
    <w:rsid w:val="000753FB"/>
    <w:rsid w:val="00076EF7"/>
    <w:rsid w:val="00076FA5"/>
    <w:rsid w:val="000773E0"/>
    <w:rsid w:val="00077AB8"/>
    <w:rsid w:val="000825E5"/>
    <w:rsid w:val="00083AC6"/>
    <w:rsid w:val="0008414E"/>
    <w:rsid w:val="00084BB4"/>
    <w:rsid w:val="00085713"/>
    <w:rsid w:val="0008665F"/>
    <w:rsid w:val="00090ECE"/>
    <w:rsid w:val="0009106A"/>
    <w:rsid w:val="00093D69"/>
    <w:rsid w:val="000954F0"/>
    <w:rsid w:val="000956CE"/>
    <w:rsid w:val="00095A9B"/>
    <w:rsid w:val="000A01D0"/>
    <w:rsid w:val="000A09AE"/>
    <w:rsid w:val="000A120C"/>
    <w:rsid w:val="000A2A9B"/>
    <w:rsid w:val="000A345E"/>
    <w:rsid w:val="000A4D45"/>
    <w:rsid w:val="000A61A2"/>
    <w:rsid w:val="000A6FE0"/>
    <w:rsid w:val="000B0B69"/>
    <w:rsid w:val="000B0BDD"/>
    <w:rsid w:val="000B18AC"/>
    <w:rsid w:val="000B268E"/>
    <w:rsid w:val="000B28E3"/>
    <w:rsid w:val="000B2C0C"/>
    <w:rsid w:val="000B3C4C"/>
    <w:rsid w:val="000B43E9"/>
    <w:rsid w:val="000B59BD"/>
    <w:rsid w:val="000B6026"/>
    <w:rsid w:val="000B740D"/>
    <w:rsid w:val="000B79D2"/>
    <w:rsid w:val="000B7F6F"/>
    <w:rsid w:val="000C0DDD"/>
    <w:rsid w:val="000C246F"/>
    <w:rsid w:val="000C2DAB"/>
    <w:rsid w:val="000C3483"/>
    <w:rsid w:val="000C4400"/>
    <w:rsid w:val="000C4CF3"/>
    <w:rsid w:val="000C56DC"/>
    <w:rsid w:val="000C57F6"/>
    <w:rsid w:val="000C5EC3"/>
    <w:rsid w:val="000C70AB"/>
    <w:rsid w:val="000D01AF"/>
    <w:rsid w:val="000D143B"/>
    <w:rsid w:val="000D2012"/>
    <w:rsid w:val="000D276B"/>
    <w:rsid w:val="000D3E3D"/>
    <w:rsid w:val="000D4BE6"/>
    <w:rsid w:val="000D5255"/>
    <w:rsid w:val="000D5396"/>
    <w:rsid w:val="000D64DE"/>
    <w:rsid w:val="000D64E5"/>
    <w:rsid w:val="000D6714"/>
    <w:rsid w:val="000E099C"/>
    <w:rsid w:val="000E0A1D"/>
    <w:rsid w:val="000E1BAD"/>
    <w:rsid w:val="000E246B"/>
    <w:rsid w:val="000E301D"/>
    <w:rsid w:val="000E391F"/>
    <w:rsid w:val="000E3B8D"/>
    <w:rsid w:val="000E5BEE"/>
    <w:rsid w:val="000E6DFD"/>
    <w:rsid w:val="000E7300"/>
    <w:rsid w:val="000E7CFB"/>
    <w:rsid w:val="000F0D7C"/>
    <w:rsid w:val="000F14EE"/>
    <w:rsid w:val="000F21F5"/>
    <w:rsid w:val="000F3962"/>
    <w:rsid w:val="000F420C"/>
    <w:rsid w:val="000F5856"/>
    <w:rsid w:val="000F6E4D"/>
    <w:rsid w:val="000F7DC7"/>
    <w:rsid w:val="0010075B"/>
    <w:rsid w:val="00101545"/>
    <w:rsid w:val="00104513"/>
    <w:rsid w:val="00104552"/>
    <w:rsid w:val="0010534B"/>
    <w:rsid w:val="00105D33"/>
    <w:rsid w:val="0010652E"/>
    <w:rsid w:val="00107513"/>
    <w:rsid w:val="00110051"/>
    <w:rsid w:val="001117AD"/>
    <w:rsid w:val="0011241F"/>
    <w:rsid w:val="0011518A"/>
    <w:rsid w:val="00115478"/>
    <w:rsid w:val="00117060"/>
    <w:rsid w:val="0011718B"/>
    <w:rsid w:val="001171BE"/>
    <w:rsid w:val="00121391"/>
    <w:rsid w:val="00122B8F"/>
    <w:rsid w:val="00123749"/>
    <w:rsid w:val="00123D44"/>
    <w:rsid w:val="00124738"/>
    <w:rsid w:val="00125D89"/>
    <w:rsid w:val="00126055"/>
    <w:rsid w:val="0013070D"/>
    <w:rsid w:val="0013079D"/>
    <w:rsid w:val="001308DE"/>
    <w:rsid w:val="0013162B"/>
    <w:rsid w:val="00131B0F"/>
    <w:rsid w:val="00132843"/>
    <w:rsid w:val="0013428A"/>
    <w:rsid w:val="00135603"/>
    <w:rsid w:val="001365F8"/>
    <w:rsid w:val="00137BE1"/>
    <w:rsid w:val="0014003F"/>
    <w:rsid w:val="00141600"/>
    <w:rsid w:val="00142270"/>
    <w:rsid w:val="00142855"/>
    <w:rsid w:val="00144C97"/>
    <w:rsid w:val="00145DE2"/>
    <w:rsid w:val="0014661E"/>
    <w:rsid w:val="00146EF0"/>
    <w:rsid w:val="00147307"/>
    <w:rsid w:val="001503B1"/>
    <w:rsid w:val="00151124"/>
    <w:rsid w:val="001516B8"/>
    <w:rsid w:val="0015260E"/>
    <w:rsid w:val="0015427F"/>
    <w:rsid w:val="001551A9"/>
    <w:rsid w:val="0015650B"/>
    <w:rsid w:val="00156724"/>
    <w:rsid w:val="00157129"/>
    <w:rsid w:val="00160BDF"/>
    <w:rsid w:val="0016101F"/>
    <w:rsid w:val="001610E4"/>
    <w:rsid w:val="0016273A"/>
    <w:rsid w:val="0016345E"/>
    <w:rsid w:val="0016376D"/>
    <w:rsid w:val="001637C4"/>
    <w:rsid w:val="00163CB4"/>
    <w:rsid w:val="00163FDA"/>
    <w:rsid w:val="00165205"/>
    <w:rsid w:val="00165893"/>
    <w:rsid w:val="001668D5"/>
    <w:rsid w:val="0016766E"/>
    <w:rsid w:val="00172BEA"/>
    <w:rsid w:val="0017388C"/>
    <w:rsid w:val="001750DC"/>
    <w:rsid w:val="0017677C"/>
    <w:rsid w:val="00177EAD"/>
    <w:rsid w:val="00180D12"/>
    <w:rsid w:val="00180FC9"/>
    <w:rsid w:val="00182B16"/>
    <w:rsid w:val="00182DF7"/>
    <w:rsid w:val="00184607"/>
    <w:rsid w:val="001846CD"/>
    <w:rsid w:val="001847F0"/>
    <w:rsid w:val="00184ABD"/>
    <w:rsid w:val="0019015D"/>
    <w:rsid w:val="00190305"/>
    <w:rsid w:val="001906FF"/>
    <w:rsid w:val="00191D4C"/>
    <w:rsid w:val="00192147"/>
    <w:rsid w:val="001930AA"/>
    <w:rsid w:val="0019353A"/>
    <w:rsid w:val="00193BCE"/>
    <w:rsid w:val="0019554E"/>
    <w:rsid w:val="00196F0F"/>
    <w:rsid w:val="00197F70"/>
    <w:rsid w:val="001A0958"/>
    <w:rsid w:val="001A12ED"/>
    <w:rsid w:val="001A3235"/>
    <w:rsid w:val="001A43E0"/>
    <w:rsid w:val="001A55EF"/>
    <w:rsid w:val="001A58C8"/>
    <w:rsid w:val="001A6A14"/>
    <w:rsid w:val="001A7C05"/>
    <w:rsid w:val="001B0780"/>
    <w:rsid w:val="001B0800"/>
    <w:rsid w:val="001B17A7"/>
    <w:rsid w:val="001B17D2"/>
    <w:rsid w:val="001B23E6"/>
    <w:rsid w:val="001B647A"/>
    <w:rsid w:val="001B74C6"/>
    <w:rsid w:val="001B7C13"/>
    <w:rsid w:val="001C036D"/>
    <w:rsid w:val="001C074D"/>
    <w:rsid w:val="001C154F"/>
    <w:rsid w:val="001C1815"/>
    <w:rsid w:val="001C22D3"/>
    <w:rsid w:val="001C2C06"/>
    <w:rsid w:val="001C3BF3"/>
    <w:rsid w:val="001C4801"/>
    <w:rsid w:val="001C4AA7"/>
    <w:rsid w:val="001C4AF9"/>
    <w:rsid w:val="001C57D4"/>
    <w:rsid w:val="001C717F"/>
    <w:rsid w:val="001D0B62"/>
    <w:rsid w:val="001D0CDA"/>
    <w:rsid w:val="001D25F9"/>
    <w:rsid w:val="001D2AD8"/>
    <w:rsid w:val="001D69D1"/>
    <w:rsid w:val="001D758B"/>
    <w:rsid w:val="001D7D9E"/>
    <w:rsid w:val="001D7F2C"/>
    <w:rsid w:val="001E04DF"/>
    <w:rsid w:val="001E1151"/>
    <w:rsid w:val="001E11B9"/>
    <w:rsid w:val="001E3AC5"/>
    <w:rsid w:val="001E4FAC"/>
    <w:rsid w:val="001E5273"/>
    <w:rsid w:val="001E54B9"/>
    <w:rsid w:val="001E66B1"/>
    <w:rsid w:val="001E66E6"/>
    <w:rsid w:val="001E6E27"/>
    <w:rsid w:val="001E7B70"/>
    <w:rsid w:val="001F0358"/>
    <w:rsid w:val="001F06CB"/>
    <w:rsid w:val="001F1234"/>
    <w:rsid w:val="001F12A6"/>
    <w:rsid w:val="001F29C3"/>
    <w:rsid w:val="001F2AF7"/>
    <w:rsid w:val="001F391D"/>
    <w:rsid w:val="001F3B2D"/>
    <w:rsid w:val="001F3E89"/>
    <w:rsid w:val="001F4594"/>
    <w:rsid w:val="001F4A15"/>
    <w:rsid w:val="001F604D"/>
    <w:rsid w:val="001F753E"/>
    <w:rsid w:val="00200FA7"/>
    <w:rsid w:val="00201328"/>
    <w:rsid w:val="002016B4"/>
    <w:rsid w:val="002020D4"/>
    <w:rsid w:val="00202305"/>
    <w:rsid w:val="00202A35"/>
    <w:rsid w:val="00202FD4"/>
    <w:rsid w:val="0020303C"/>
    <w:rsid w:val="0020362F"/>
    <w:rsid w:val="0020387E"/>
    <w:rsid w:val="00203C01"/>
    <w:rsid w:val="002042E3"/>
    <w:rsid w:val="00204618"/>
    <w:rsid w:val="002060E6"/>
    <w:rsid w:val="00206A87"/>
    <w:rsid w:val="00206BE6"/>
    <w:rsid w:val="00212060"/>
    <w:rsid w:val="00213F04"/>
    <w:rsid w:val="00213FA4"/>
    <w:rsid w:val="00214061"/>
    <w:rsid w:val="00214D2A"/>
    <w:rsid w:val="00215763"/>
    <w:rsid w:val="002164D4"/>
    <w:rsid w:val="002167DA"/>
    <w:rsid w:val="00224DAA"/>
    <w:rsid w:val="0022561E"/>
    <w:rsid w:val="0022607B"/>
    <w:rsid w:val="0022656D"/>
    <w:rsid w:val="00226692"/>
    <w:rsid w:val="00226894"/>
    <w:rsid w:val="00226EDE"/>
    <w:rsid w:val="002272E9"/>
    <w:rsid w:val="002277FC"/>
    <w:rsid w:val="002308FA"/>
    <w:rsid w:val="00231533"/>
    <w:rsid w:val="00231B63"/>
    <w:rsid w:val="0023243D"/>
    <w:rsid w:val="0023280A"/>
    <w:rsid w:val="0023454F"/>
    <w:rsid w:val="0023459C"/>
    <w:rsid w:val="00235749"/>
    <w:rsid w:val="00235756"/>
    <w:rsid w:val="00236079"/>
    <w:rsid w:val="0023670C"/>
    <w:rsid w:val="00236B6D"/>
    <w:rsid w:val="00236C7D"/>
    <w:rsid w:val="002376B5"/>
    <w:rsid w:val="002378EE"/>
    <w:rsid w:val="002379F5"/>
    <w:rsid w:val="002407D2"/>
    <w:rsid w:val="00241943"/>
    <w:rsid w:val="002431F6"/>
    <w:rsid w:val="0024520C"/>
    <w:rsid w:val="00245456"/>
    <w:rsid w:val="002456EC"/>
    <w:rsid w:val="00245AAD"/>
    <w:rsid w:val="002467D2"/>
    <w:rsid w:val="002468B9"/>
    <w:rsid w:val="00246A28"/>
    <w:rsid w:val="00246AD2"/>
    <w:rsid w:val="00246C62"/>
    <w:rsid w:val="00246D79"/>
    <w:rsid w:val="00247B99"/>
    <w:rsid w:val="0025059C"/>
    <w:rsid w:val="00251EFF"/>
    <w:rsid w:val="00253597"/>
    <w:rsid w:val="00256D6C"/>
    <w:rsid w:val="0026060A"/>
    <w:rsid w:val="002609A1"/>
    <w:rsid w:val="0026253C"/>
    <w:rsid w:val="002652E3"/>
    <w:rsid w:val="00265D70"/>
    <w:rsid w:val="0026630A"/>
    <w:rsid w:val="00266F56"/>
    <w:rsid w:val="002672EA"/>
    <w:rsid w:val="00267991"/>
    <w:rsid w:val="002700CA"/>
    <w:rsid w:val="00271D83"/>
    <w:rsid w:val="002738F4"/>
    <w:rsid w:val="00274CC7"/>
    <w:rsid w:val="00277CF7"/>
    <w:rsid w:val="00281F02"/>
    <w:rsid w:val="00282A92"/>
    <w:rsid w:val="00283110"/>
    <w:rsid w:val="0028759D"/>
    <w:rsid w:val="002877AB"/>
    <w:rsid w:val="0029089F"/>
    <w:rsid w:val="00290BDE"/>
    <w:rsid w:val="00294049"/>
    <w:rsid w:val="002953A7"/>
    <w:rsid w:val="00295556"/>
    <w:rsid w:val="0029577C"/>
    <w:rsid w:val="00296157"/>
    <w:rsid w:val="00296553"/>
    <w:rsid w:val="002967A4"/>
    <w:rsid w:val="002979A4"/>
    <w:rsid w:val="002A0068"/>
    <w:rsid w:val="002A0AAC"/>
    <w:rsid w:val="002A1B32"/>
    <w:rsid w:val="002A1C00"/>
    <w:rsid w:val="002A22B3"/>
    <w:rsid w:val="002A346C"/>
    <w:rsid w:val="002A470B"/>
    <w:rsid w:val="002A510D"/>
    <w:rsid w:val="002A5CA5"/>
    <w:rsid w:val="002A70CB"/>
    <w:rsid w:val="002A73CB"/>
    <w:rsid w:val="002B1210"/>
    <w:rsid w:val="002B1516"/>
    <w:rsid w:val="002B22E5"/>
    <w:rsid w:val="002B240D"/>
    <w:rsid w:val="002B4F3D"/>
    <w:rsid w:val="002B593E"/>
    <w:rsid w:val="002B5CCF"/>
    <w:rsid w:val="002B6036"/>
    <w:rsid w:val="002B6844"/>
    <w:rsid w:val="002B6BF4"/>
    <w:rsid w:val="002B7351"/>
    <w:rsid w:val="002B7901"/>
    <w:rsid w:val="002C004A"/>
    <w:rsid w:val="002C01D8"/>
    <w:rsid w:val="002C2235"/>
    <w:rsid w:val="002C5635"/>
    <w:rsid w:val="002C6263"/>
    <w:rsid w:val="002C69A4"/>
    <w:rsid w:val="002D041B"/>
    <w:rsid w:val="002D18B6"/>
    <w:rsid w:val="002D434F"/>
    <w:rsid w:val="002D464D"/>
    <w:rsid w:val="002D4ED8"/>
    <w:rsid w:val="002D5DF9"/>
    <w:rsid w:val="002D668E"/>
    <w:rsid w:val="002E03C7"/>
    <w:rsid w:val="002E0974"/>
    <w:rsid w:val="002E33C2"/>
    <w:rsid w:val="002E448E"/>
    <w:rsid w:val="002E4740"/>
    <w:rsid w:val="002E5E72"/>
    <w:rsid w:val="002E6368"/>
    <w:rsid w:val="002E63FF"/>
    <w:rsid w:val="002F1275"/>
    <w:rsid w:val="002F14A1"/>
    <w:rsid w:val="002F3FBB"/>
    <w:rsid w:val="002F5487"/>
    <w:rsid w:val="002F6E9A"/>
    <w:rsid w:val="002F7B28"/>
    <w:rsid w:val="00301440"/>
    <w:rsid w:val="00303F88"/>
    <w:rsid w:val="0030410A"/>
    <w:rsid w:val="0030445E"/>
    <w:rsid w:val="003050BF"/>
    <w:rsid w:val="00306C43"/>
    <w:rsid w:val="00307C9F"/>
    <w:rsid w:val="0031169A"/>
    <w:rsid w:val="00311AE2"/>
    <w:rsid w:val="00311EB1"/>
    <w:rsid w:val="00314759"/>
    <w:rsid w:val="003147DE"/>
    <w:rsid w:val="00317090"/>
    <w:rsid w:val="003218FE"/>
    <w:rsid w:val="00321B51"/>
    <w:rsid w:val="0032210F"/>
    <w:rsid w:val="003222A0"/>
    <w:rsid w:val="00322A3B"/>
    <w:rsid w:val="00322AD0"/>
    <w:rsid w:val="00322E0D"/>
    <w:rsid w:val="003233B4"/>
    <w:rsid w:val="003233B5"/>
    <w:rsid w:val="00323DFD"/>
    <w:rsid w:val="00324E8B"/>
    <w:rsid w:val="00326111"/>
    <w:rsid w:val="00331907"/>
    <w:rsid w:val="00332845"/>
    <w:rsid w:val="00334B30"/>
    <w:rsid w:val="00335886"/>
    <w:rsid w:val="00336833"/>
    <w:rsid w:val="00336F58"/>
    <w:rsid w:val="0033747E"/>
    <w:rsid w:val="00337541"/>
    <w:rsid w:val="00337562"/>
    <w:rsid w:val="00342B06"/>
    <w:rsid w:val="00346474"/>
    <w:rsid w:val="00347B22"/>
    <w:rsid w:val="00347F58"/>
    <w:rsid w:val="003502AF"/>
    <w:rsid w:val="003515B1"/>
    <w:rsid w:val="00351DAD"/>
    <w:rsid w:val="0035237A"/>
    <w:rsid w:val="003529D6"/>
    <w:rsid w:val="003533BA"/>
    <w:rsid w:val="00353433"/>
    <w:rsid w:val="003543E1"/>
    <w:rsid w:val="003544F0"/>
    <w:rsid w:val="0035458A"/>
    <w:rsid w:val="003548E0"/>
    <w:rsid w:val="003550EB"/>
    <w:rsid w:val="00355A68"/>
    <w:rsid w:val="0035619F"/>
    <w:rsid w:val="00361804"/>
    <w:rsid w:val="00361C44"/>
    <w:rsid w:val="00364504"/>
    <w:rsid w:val="003646B4"/>
    <w:rsid w:val="00364DDD"/>
    <w:rsid w:val="00364E90"/>
    <w:rsid w:val="003656C4"/>
    <w:rsid w:val="003661B3"/>
    <w:rsid w:val="0036668A"/>
    <w:rsid w:val="00366A5A"/>
    <w:rsid w:val="0037148D"/>
    <w:rsid w:val="00371CE1"/>
    <w:rsid w:val="00371CF3"/>
    <w:rsid w:val="00371D12"/>
    <w:rsid w:val="003725DA"/>
    <w:rsid w:val="00372C1D"/>
    <w:rsid w:val="00375DDE"/>
    <w:rsid w:val="00375EA7"/>
    <w:rsid w:val="00375EEA"/>
    <w:rsid w:val="00376875"/>
    <w:rsid w:val="00376A53"/>
    <w:rsid w:val="00376D6E"/>
    <w:rsid w:val="00377079"/>
    <w:rsid w:val="00377145"/>
    <w:rsid w:val="003812C3"/>
    <w:rsid w:val="00381D22"/>
    <w:rsid w:val="00382588"/>
    <w:rsid w:val="00383D90"/>
    <w:rsid w:val="00384915"/>
    <w:rsid w:val="00385CE0"/>
    <w:rsid w:val="00385D1C"/>
    <w:rsid w:val="003863AB"/>
    <w:rsid w:val="00386B86"/>
    <w:rsid w:val="00387F84"/>
    <w:rsid w:val="003917C3"/>
    <w:rsid w:val="00391F76"/>
    <w:rsid w:val="003934C1"/>
    <w:rsid w:val="00394F9F"/>
    <w:rsid w:val="003962C9"/>
    <w:rsid w:val="003977A2"/>
    <w:rsid w:val="003A0FD4"/>
    <w:rsid w:val="003A47FC"/>
    <w:rsid w:val="003A5732"/>
    <w:rsid w:val="003A66FA"/>
    <w:rsid w:val="003A7F4B"/>
    <w:rsid w:val="003B2249"/>
    <w:rsid w:val="003B2C2C"/>
    <w:rsid w:val="003B4C49"/>
    <w:rsid w:val="003B5A89"/>
    <w:rsid w:val="003B5CDE"/>
    <w:rsid w:val="003B5DAB"/>
    <w:rsid w:val="003B76A8"/>
    <w:rsid w:val="003B7BCC"/>
    <w:rsid w:val="003C192E"/>
    <w:rsid w:val="003C1A78"/>
    <w:rsid w:val="003C3841"/>
    <w:rsid w:val="003C4481"/>
    <w:rsid w:val="003C4E01"/>
    <w:rsid w:val="003C6396"/>
    <w:rsid w:val="003C6B54"/>
    <w:rsid w:val="003D034A"/>
    <w:rsid w:val="003D0D77"/>
    <w:rsid w:val="003D18D4"/>
    <w:rsid w:val="003D1A26"/>
    <w:rsid w:val="003D32AE"/>
    <w:rsid w:val="003D33AB"/>
    <w:rsid w:val="003D3623"/>
    <w:rsid w:val="003D4572"/>
    <w:rsid w:val="003D4A71"/>
    <w:rsid w:val="003D5EB2"/>
    <w:rsid w:val="003D6751"/>
    <w:rsid w:val="003D6890"/>
    <w:rsid w:val="003D68C3"/>
    <w:rsid w:val="003D7380"/>
    <w:rsid w:val="003D77A2"/>
    <w:rsid w:val="003E10CF"/>
    <w:rsid w:val="003E2172"/>
    <w:rsid w:val="003E266B"/>
    <w:rsid w:val="003E2E74"/>
    <w:rsid w:val="003E3D95"/>
    <w:rsid w:val="003E4C2D"/>
    <w:rsid w:val="003E53F3"/>
    <w:rsid w:val="003E5BC1"/>
    <w:rsid w:val="003E7A98"/>
    <w:rsid w:val="003F003D"/>
    <w:rsid w:val="003F240D"/>
    <w:rsid w:val="003F29AB"/>
    <w:rsid w:val="003F342D"/>
    <w:rsid w:val="003F3AB2"/>
    <w:rsid w:val="003F48CC"/>
    <w:rsid w:val="003F4BFE"/>
    <w:rsid w:val="003F55F8"/>
    <w:rsid w:val="003F6015"/>
    <w:rsid w:val="003F6392"/>
    <w:rsid w:val="003F651C"/>
    <w:rsid w:val="00401F95"/>
    <w:rsid w:val="0040235A"/>
    <w:rsid w:val="00402C35"/>
    <w:rsid w:val="00402CA1"/>
    <w:rsid w:val="004031F3"/>
    <w:rsid w:val="004032E0"/>
    <w:rsid w:val="00406DB5"/>
    <w:rsid w:val="00407295"/>
    <w:rsid w:val="00407302"/>
    <w:rsid w:val="00407877"/>
    <w:rsid w:val="00410238"/>
    <w:rsid w:val="00410D97"/>
    <w:rsid w:val="00411B5D"/>
    <w:rsid w:val="00413D7B"/>
    <w:rsid w:val="00416A44"/>
    <w:rsid w:val="00417791"/>
    <w:rsid w:val="00421F8D"/>
    <w:rsid w:val="00422E5D"/>
    <w:rsid w:val="004230DA"/>
    <w:rsid w:val="004231B1"/>
    <w:rsid w:val="00423735"/>
    <w:rsid w:val="004241BB"/>
    <w:rsid w:val="00424257"/>
    <w:rsid w:val="00424D5A"/>
    <w:rsid w:val="00425BA0"/>
    <w:rsid w:val="00425E67"/>
    <w:rsid w:val="00425EDE"/>
    <w:rsid w:val="0042675D"/>
    <w:rsid w:val="00426EF7"/>
    <w:rsid w:val="00430301"/>
    <w:rsid w:val="004304FA"/>
    <w:rsid w:val="004314FB"/>
    <w:rsid w:val="0043154C"/>
    <w:rsid w:val="00432113"/>
    <w:rsid w:val="004348C5"/>
    <w:rsid w:val="0043574D"/>
    <w:rsid w:val="004359C5"/>
    <w:rsid w:val="0043743B"/>
    <w:rsid w:val="00437AE6"/>
    <w:rsid w:val="00437F7A"/>
    <w:rsid w:val="004406C7"/>
    <w:rsid w:val="00441780"/>
    <w:rsid w:val="004426BE"/>
    <w:rsid w:val="00442720"/>
    <w:rsid w:val="00442B9D"/>
    <w:rsid w:val="00443969"/>
    <w:rsid w:val="00443DE2"/>
    <w:rsid w:val="00444274"/>
    <w:rsid w:val="0044566B"/>
    <w:rsid w:val="004527FF"/>
    <w:rsid w:val="00453336"/>
    <w:rsid w:val="00453BD8"/>
    <w:rsid w:val="00453C29"/>
    <w:rsid w:val="004560B7"/>
    <w:rsid w:val="00456226"/>
    <w:rsid w:val="0045762A"/>
    <w:rsid w:val="00457EAE"/>
    <w:rsid w:val="00460203"/>
    <w:rsid w:val="004608E4"/>
    <w:rsid w:val="004611BE"/>
    <w:rsid w:val="00462E60"/>
    <w:rsid w:val="00463569"/>
    <w:rsid w:val="00463AEE"/>
    <w:rsid w:val="0046424B"/>
    <w:rsid w:val="00464634"/>
    <w:rsid w:val="00464C53"/>
    <w:rsid w:val="00464D43"/>
    <w:rsid w:val="00464E49"/>
    <w:rsid w:val="00464ECA"/>
    <w:rsid w:val="00466C31"/>
    <w:rsid w:val="00467708"/>
    <w:rsid w:val="00467C7A"/>
    <w:rsid w:val="004718D6"/>
    <w:rsid w:val="00472F18"/>
    <w:rsid w:val="00474F0B"/>
    <w:rsid w:val="0047530E"/>
    <w:rsid w:val="00475FEF"/>
    <w:rsid w:val="00476827"/>
    <w:rsid w:val="00476E27"/>
    <w:rsid w:val="004773F3"/>
    <w:rsid w:val="004777D0"/>
    <w:rsid w:val="00477CDF"/>
    <w:rsid w:val="0048119C"/>
    <w:rsid w:val="004818DD"/>
    <w:rsid w:val="00483175"/>
    <w:rsid w:val="00483425"/>
    <w:rsid w:val="004834E5"/>
    <w:rsid w:val="0048360D"/>
    <w:rsid w:val="00483C87"/>
    <w:rsid w:val="00484D27"/>
    <w:rsid w:val="00484FFC"/>
    <w:rsid w:val="004850F9"/>
    <w:rsid w:val="00485A27"/>
    <w:rsid w:val="00485E14"/>
    <w:rsid w:val="00486754"/>
    <w:rsid w:val="00486B73"/>
    <w:rsid w:val="004878AF"/>
    <w:rsid w:val="00487A00"/>
    <w:rsid w:val="00490198"/>
    <w:rsid w:val="00490E73"/>
    <w:rsid w:val="00490ED9"/>
    <w:rsid w:val="004918A6"/>
    <w:rsid w:val="00491BEA"/>
    <w:rsid w:val="0049255F"/>
    <w:rsid w:val="004951C2"/>
    <w:rsid w:val="004958BD"/>
    <w:rsid w:val="00496076"/>
    <w:rsid w:val="004961A1"/>
    <w:rsid w:val="004962F0"/>
    <w:rsid w:val="004963D8"/>
    <w:rsid w:val="004973C7"/>
    <w:rsid w:val="00497C6B"/>
    <w:rsid w:val="00497F50"/>
    <w:rsid w:val="004A0DA3"/>
    <w:rsid w:val="004A1DF3"/>
    <w:rsid w:val="004A292A"/>
    <w:rsid w:val="004A3E7D"/>
    <w:rsid w:val="004A4BE5"/>
    <w:rsid w:val="004A4C5D"/>
    <w:rsid w:val="004A4CCC"/>
    <w:rsid w:val="004A68A2"/>
    <w:rsid w:val="004B0B88"/>
    <w:rsid w:val="004B19DB"/>
    <w:rsid w:val="004B379D"/>
    <w:rsid w:val="004B3CB3"/>
    <w:rsid w:val="004B5216"/>
    <w:rsid w:val="004B595B"/>
    <w:rsid w:val="004B6610"/>
    <w:rsid w:val="004B67D4"/>
    <w:rsid w:val="004B6E56"/>
    <w:rsid w:val="004B708C"/>
    <w:rsid w:val="004B7896"/>
    <w:rsid w:val="004C0009"/>
    <w:rsid w:val="004C026B"/>
    <w:rsid w:val="004C04D2"/>
    <w:rsid w:val="004C1A16"/>
    <w:rsid w:val="004C265A"/>
    <w:rsid w:val="004C37A6"/>
    <w:rsid w:val="004C518F"/>
    <w:rsid w:val="004C5576"/>
    <w:rsid w:val="004C5775"/>
    <w:rsid w:val="004C583A"/>
    <w:rsid w:val="004C6004"/>
    <w:rsid w:val="004D01B8"/>
    <w:rsid w:val="004D30CD"/>
    <w:rsid w:val="004D318B"/>
    <w:rsid w:val="004D4508"/>
    <w:rsid w:val="004D4F53"/>
    <w:rsid w:val="004D4FF0"/>
    <w:rsid w:val="004D5AD9"/>
    <w:rsid w:val="004D5EBB"/>
    <w:rsid w:val="004D6BC7"/>
    <w:rsid w:val="004E0B62"/>
    <w:rsid w:val="004E2A36"/>
    <w:rsid w:val="004E3D7B"/>
    <w:rsid w:val="004E4E17"/>
    <w:rsid w:val="004E5ADF"/>
    <w:rsid w:val="004E6739"/>
    <w:rsid w:val="004F087C"/>
    <w:rsid w:val="004F0B8B"/>
    <w:rsid w:val="004F0F6C"/>
    <w:rsid w:val="004F15F7"/>
    <w:rsid w:val="004F18DB"/>
    <w:rsid w:val="004F1ECE"/>
    <w:rsid w:val="004F2DFA"/>
    <w:rsid w:val="004F2EA6"/>
    <w:rsid w:val="004F2ED6"/>
    <w:rsid w:val="004F358E"/>
    <w:rsid w:val="004F3DFA"/>
    <w:rsid w:val="004F5037"/>
    <w:rsid w:val="004F66FC"/>
    <w:rsid w:val="004F6940"/>
    <w:rsid w:val="005018A8"/>
    <w:rsid w:val="0050217C"/>
    <w:rsid w:val="005028E3"/>
    <w:rsid w:val="0050416A"/>
    <w:rsid w:val="00505565"/>
    <w:rsid w:val="00505BCE"/>
    <w:rsid w:val="00507096"/>
    <w:rsid w:val="005079BC"/>
    <w:rsid w:val="00512133"/>
    <w:rsid w:val="0051245D"/>
    <w:rsid w:val="0051285D"/>
    <w:rsid w:val="005128A7"/>
    <w:rsid w:val="005137BA"/>
    <w:rsid w:val="0051530F"/>
    <w:rsid w:val="00515B88"/>
    <w:rsid w:val="00516239"/>
    <w:rsid w:val="00516912"/>
    <w:rsid w:val="00516AFA"/>
    <w:rsid w:val="00516CF7"/>
    <w:rsid w:val="005170DC"/>
    <w:rsid w:val="00520223"/>
    <w:rsid w:val="005202FB"/>
    <w:rsid w:val="005208F1"/>
    <w:rsid w:val="00521749"/>
    <w:rsid w:val="00522056"/>
    <w:rsid w:val="005234A1"/>
    <w:rsid w:val="00524CDD"/>
    <w:rsid w:val="00524F7B"/>
    <w:rsid w:val="00525D70"/>
    <w:rsid w:val="0052623C"/>
    <w:rsid w:val="0052694D"/>
    <w:rsid w:val="0053046B"/>
    <w:rsid w:val="005310ED"/>
    <w:rsid w:val="005319F8"/>
    <w:rsid w:val="00531EC8"/>
    <w:rsid w:val="00532407"/>
    <w:rsid w:val="00533851"/>
    <w:rsid w:val="0053527C"/>
    <w:rsid w:val="00535CC9"/>
    <w:rsid w:val="00535EF5"/>
    <w:rsid w:val="005371C9"/>
    <w:rsid w:val="0053774C"/>
    <w:rsid w:val="00537A65"/>
    <w:rsid w:val="0054104E"/>
    <w:rsid w:val="005419D3"/>
    <w:rsid w:val="0054204B"/>
    <w:rsid w:val="005422AC"/>
    <w:rsid w:val="00542E8F"/>
    <w:rsid w:val="005435C2"/>
    <w:rsid w:val="005439A4"/>
    <w:rsid w:val="00543EC1"/>
    <w:rsid w:val="00544E5D"/>
    <w:rsid w:val="00545A56"/>
    <w:rsid w:val="00545F9A"/>
    <w:rsid w:val="00546DEE"/>
    <w:rsid w:val="00550A89"/>
    <w:rsid w:val="0055102D"/>
    <w:rsid w:val="00552E21"/>
    <w:rsid w:val="00553FF8"/>
    <w:rsid w:val="00555474"/>
    <w:rsid w:val="00555832"/>
    <w:rsid w:val="00555BD8"/>
    <w:rsid w:val="00556332"/>
    <w:rsid w:val="00556EFA"/>
    <w:rsid w:val="00557285"/>
    <w:rsid w:val="00560025"/>
    <w:rsid w:val="00560668"/>
    <w:rsid w:val="005615AE"/>
    <w:rsid w:val="00561B2D"/>
    <w:rsid w:val="00561FD1"/>
    <w:rsid w:val="00562276"/>
    <w:rsid w:val="00563F57"/>
    <w:rsid w:val="00564B0A"/>
    <w:rsid w:val="00564FB1"/>
    <w:rsid w:val="00566108"/>
    <w:rsid w:val="005670DA"/>
    <w:rsid w:val="005672E0"/>
    <w:rsid w:val="00567BE9"/>
    <w:rsid w:val="0057080D"/>
    <w:rsid w:val="0057087C"/>
    <w:rsid w:val="00570FE5"/>
    <w:rsid w:val="005714C7"/>
    <w:rsid w:val="00571EC0"/>
    <w:rsid w:val="00572D74"/>
    <w:rsid w:val="00572FE6"/>
    <w:rsid w:val="00572FF3"/>
    <w:rsid w:val="0057336B"/>
    <w:rsid w:val="00574F1B"/>
    <w:rsid w:val="00575244"/>
    <w:rsid w:val="00575EA7"/>
    <w:rsid w:val="00576953"/>
    <w:rsid w:val="00581018"/>
    <w:rsid w:val="00581449"/>
    <w:rsid w:val="0058154A"/>
    <w:rsid w:val="005815BA"/>
    <w:rsid w:val="005816DD"/>
    <w:rsid w:val="0058341E"/>
    <w:rsid w:val="0058408C"/>
    <w:rsid w:val="00584212"/>
    <w:rsid w:val="00584400"/>
    <w:rsid w:val="00584F10"/>
    <w:rsid w:val="00585719"/>
    <w:rsid w:val="00585CAF"/>
    <w:rsid w:val="00585DCC"/>
    <w:rsid w:val="00586A8C"/>
    <w:rsid w:val="00586C82"/>
    <w:rsid w:val="00587316"/>
    <w:rsid w:val="0059040B"/>
    <w:rsid w:val="005910B5"/>
    <w:rsid w:val="005912C9"/>
    <w:rsid w:val="00593343"/>
    <w:rsid w:val="00593488"/>
    <w:rsid w:val="00593DFE"/>
    <w:rsid w:val="005942FE"/>
    <w:rsid w:val="00594B75"/>
    <w:rsid w:val="00595804"/>
    <w:rsid w:val="00595D7D"/>
    <w:rsid w:val="00596B95"/>
    <w:rsid w:val="005A2DE6"/>
    <w:rsid w:val="005A3F0E"/>
    <w:rsid w:val="005A4380"/>
    <w:rsid w:val="005A4A60"/>
    <w:rsid w:val="005A4EA1"/>
    <w:rsid w:val="005A6985"/>
    <w:rsid w:val="005B0BF8"/>
    <w:rsid w:val="005B2916"/>
    <w:rsid w:val="005B33F2"/>
    <w:rsid w:val="005B41E2"/>
    <w:rsid w:val="005B4CD3"/>
    <w:rsid w:val="005B5253"/>
    <w:rsid w:val="005B5ACF"/>
    <w:rsid w:val="005C03D0"/>
    <w:rsid w:val="005C1244"/>
    <w:rsid w:val="005C37D4"/>
    <w:rsid w:val="005C3C56"/>
    <w:rsid w:val="005C40B3"/>
    <w:rsid w:val="005C4461"/>
    <w:rsid w:val="005C44AC"/>
    <w:rsid w:val="005C53C7"/>
    <w:rsid w:val="005C7225"/>
    <w:rsid w:val="005C744C"/>
    <w:rsid w:val="005C7699"/>
    <w:rsid w:val="005C76BE"/>
    <w:rsid w:val="005C7908"/>
    <w:rsid w:val="005D08EA"/>
    <w:rsid w:val="005D18C7"/>
    <w:rsid w:val="005D2577"/>
    <w:rsid w:val="005D3472"/>
    <w:rsid w:val="005D39B7"/>
    <w:rsid w:val="005D4475"/>
    <w:rsid w:val="005D47BB"/>
    <w:rsid w:val="005D4EE0"/>
    <w:rsid w:val="005D7F5A"/>
    <w:rsid w:val="005E113B"/>
    <w:rsid w:val="005E191F"/>
    <w:rsid w:val="005E1B06"/>
    <w:rsid w:val="005E1C8B"/>
    <w:rsid w:val="005E1D70"/>
    <w:rsid w:val="005E2B1E"/>
    <w:rsid w:val="005E3243"/>
    <w:rsid w:val="005E44BC"/>
    <w:rsid w:val="005E451F"/>
    <w:rsid w:val="005E509F"/>
    <w:rsid w:val="005E5E91"/>
    <w:rsid w:val="005F24DC"/>
    <w:rsid w:val="005F26F3"/>
    <w:rsid w:val="005F27AC"/>
    <w:rsid w:val="005F3227"/>
    <w:rsid w:val="005F41B6"/>
    <w:rsid w:val="005F4BDE"/>
    <w:rsid w:val="005F5A7E"/>
    <w:rsid w:val="005F6DDE"/>
    <w:rsid w:val="005F73E8"/>
    <w:rsid w:val="005F7CA4"/>
    <w:rsid w:val="0060015F"/>
    <w:rsid w:val="00601A42"/>
    <w:rsid w:val="00601D5F"/>
    <w:rsid w:val="006056B3"/>
    <w:rsid w:val="00605AFF"/>
    <w:rsid w:val="00605B7A"/>
    <w:rsid w:val="00605FF7"/>
    <w:rsid w:val="00606134"/>
    <w:rsid w:val="0060635C"/>
    <w:rsid w:val="006068FC"/>
    <w:rsid w:val="006075BD"/>
    <w:rsid w:val="00607F46"/>
    <w:rsid w:val="00610695"/>
    <w:rsid w:val="006109AB"/>
    <w:rsid w:val="0061337B"/>
    <w:rsid w:val="0061355D"/>
    <w:rsid w:val="006152E0"/>
    <w:rsid w:val="00615BDA"/>
    <w:rsid w:val="00616F63"/>
    <w:rsid w:val="0061764C"/>
    <w:rsid w:val="0061784B"/>
    <w:rsid w:val="006201A0"/>
    <w:rsid w:val="006214F8"/>
    <w:rsid w:val="00621778"/>
    <w:rsid w:val="006220A9"/>
    <w:rsid w:val="00622415"/>
    <w:rsid w:val="00622D77"/>
    <w:rsid w:val="0062564F"/>
    <w:rsid w:val="006270CD"/>
    <w:rsid w:val="0062738E"/>
    <w:rsid w:val="006308F9"/>
    <w:rsid w:val="00630A75"/>
    <w:rsid w:val="00631D1E"/>
    <w:rsid w:val="00631D2F"/>
    <w:rsid w:val="00632666"/>
    <w:rsid w:val="0063358A"/>
    <w:rsid w:val="00633DB7"/>
    <w:rsid w:val="00634198"/>
    <w:rsid w:val="006348A9"/>
    <w:rsid w:val="006361EA"/>
    <w:rsid w:val="00636607"/>
    <w:rsid w:val="006367CA"/>
    <w:rsid w:val="00636886"/>
    <w:rsid w:val="00636B18"/>
    <w:rsid w:val="00637CA1"/>
    <w:rsid w:val="0064115F"/>
    <w:rsid w:val="00642636"/>
    <w:rsid w:val="00643599"/>
    <w:rsid w:val="006436A0"/>
    <w:rsid w:val="006449B4"/>
    <w:rsid w:val="006451C8"/>
    <w:rsid w:val="006454BB"/>
    <w:rsid w:val="0064650A"/>
    <w:rsid w:val="00647648"/>
    <w:rsid w:val="00647E73"/>
    <w:rsid w:val="00650385"/>
    <w:rsid w:val="006505F7"/>
    <w:rsid w:val="0065096E"/>
    <w:rsid w:val="00650DB5"/>
    <w:rsid w:val="006513A4"/>
    <w:rsid w:val="0065493C"/>
    <w:rsid w:val="006552A2"/>
    <w:rsid w:val="00655CA2"/>
    <w:rsid w:val="00655DCB"/>
    <w:rsid w:val="00656102"/>
    <w:rsid w:val="00656BC0"/>
    <w:rsid w:val="00656EE0"/>
    <w:rsid w:val="00656FEE"/>
    <w:rsid w:val="00657302"/>
    <w:rsid w:val="006623FB"/>
    <w:rsid w:val="00662B99"/>
    <w:rsid w:val="00664E6B"/>
    <w:rsid w:val="006656B4"/>
    <w:rsid w:val="0066635D"/>
    <w:rsid w:val="00667080"/>
    <w:rsid w:val="00667980"/>
    <w:rsid w:val="00670448"/>
    <w:rsid w:val="00671E3F"/>
    <w:rsid w:val="00672C22"/>
    <w:rsid w:val="00673F4D"/>
    <w:rsid w:val="00674DF2"/>
    <w:rsid w:val="006766F7"/>
    <w:rsid w:val="00676D82"/>
    <w:rsid w:val="00680386"/>
    <w:rsid w:val="006815DB"/>
    <w:rsid w:val="00681C43"/>
    <w:rsid w:val="00682694"/>
    <w:rsid w:val="006844D6"/>
    <w:rsid w:val="00684D29"/>
    <w:rsid w:val="006864BB"/>
    <w:rsid w:val="006868C6"/>
    <w:rsid w:val="006874DE"/>
    <w:rsid w:val="006918A2"/>
    <w:rsid w:val="00691F28"/>
    <w:rsid w:val="00692A1B"/>
    <w:rsid w:val="00693250"/>
    <w:rsid w:val="00693A4C"/>
    <w:rsid w:val="00693B81"/>
    <w:rsid w:val="00694F15"/>
    <w:rsid w:val="00695797"/>
    <w:rsid w:val="00695A98"/>
    <w:rsid w:val="00695D97"/>
    <w:rsid w:val="0069661E"/>
    <w:rsid w:val="00697289"/>
    <w:rsid w:val="00697C75"/>
    <w:rsid w:val="006A0481"/>
    <w:rsid w:val="006A1067"/>
    <w:rsid w:val="006A2BD2"/>
    <w:rsid w:val="006A50CA"/>
    <w:rsid w:val="006A587F"/>
    <w:rsid w:val="006A748E"/>
    <w:rsid w:val="006B0E4F"/>
    <w:rsid w:val="006B0E9D"/>
    <w:rsid w:val="006C17D3"/>
    <w:rsid w:val="006C1E6F"/>
    <w:rsid w:val="006C22C5"/>
    <w:rsid w:val="006C2770"/>
    <w:rsid w:val="006C2F5E"/>
    <w:rsid w:val="006C327C"/>
    <w:rsid w:val="006C6131"/>
    <w:rsid w:val="006C75D4"/>
    <w:rsid w:val="006D0863"/>
    <w:rsid w:val="006D1082"/>
    <w:rsid w:val="006D1664"/>
    <w:rsid w:val="006D16EE"/>
    <w:rsid w:val="006D1B84"/>
    <w:rsid w:val="006D2F90"/>
    <w:rsid w:val="006D3975"/>
    <w:rsid w:val="006D42D3"/>
    <w:rsid w:val="006D5E29"/>
    <w:rsid w:val="006D5EBF"/>
    <w:rsid w:val="006D6B45"/>
    <w:rsid w:val="006E0B39"/>
    <w:rsid w:val="006E2AB5"/>
    <w:rsid w:val="006E2DBE"/>
    <w:rsid w:val="006E391B"/>
    <w:rsid w:val="006E3E89"/>
    <w:rsid w:val="006E43DF"/>
    <w:rsid w:val="006E4515"/>
    <w:rsid w:val="006E45F1"/>
    <w:rsid w:val="006E52BA"/>
    <w:rsid w:val="006E5432"/>
    <w:rsid w:val="006E5FB9"/>
    <w:rsid w:val="006E618F"/>
    <w:rsid w:val="006E7130"/>
    <w:rsid w:val="006E752B"/>
    <w:rsid w:val="006F1821"/>
    <w:rsid w:val="006F1BCB"/>
    <w:rsid w:val="006F1C0C"/>
    <w:rsid w:val="006F1D8D"/>
    <w:rsid w:val="006F2396"/>
    <w:rsid w:val="006F382C"/>
    <w:rsid w:val="006F3B4D"/>
    <w:rsid w:val="006F45F7"/>
    <w:rsid w:val="006F5372"/>
    <w:rsid w:val="006F581F"/>
    <w:rsid w:val="006F6142"/>
    <w:rsid w:val="006F631E"/>
    <w:rsid w:val="00700377"/>
    <w:rsid w:val="007007ED"/>
    <w:rsid w:val="00700837"/>
    <w:rsid w:val="00700995"/>
    <w:rsid w:val="007010B0"/>
    <w:rsid w:val="00701682"/>
    <w:rsid w:val="00701C8D"/>
    <w:rsid w:val="0070223F"/>
    <w:rsid w:val="00702774"/>
    <w:rsid w:val="007027D2"/>
    <w:rsid w:val="00703731"/>
    <w:rsid w:val="00703F27"/>
    <w:rsid w:val="00704AF2"/>
    <w:rsid w:val="00706C95"/>
    <w:rsid w:val="00707CE1"/>
    <w:rsid w:val="007101C1"/>
    <w:rsid w:val="007106B9"/>
    <w:rsid w:val="00711B80"/>
    <w:rsid w:val="00712A36"/>
    <w:rsid w:val="00714088"/>
    <w:rsid w:val="007158E8"/>
    <w:rsid w:val="00716913"/>
    <w:rsid w:val="00717A92"/>
    <w:rsid w:val="00721A0B"/>
    <w:rsid w:val="0072476A"/>
    <w:rsid w:val="0072554F"/>
    <w:rsid w:val="00725FDF"/>
    <w:rsid w:val="00726694"/>
    <w:rsid w:val="0072733D"/>
    <w:rsid w:val="007301C7"/>
    <w:rsid w:val="00731832"/>
    <w:rsid w:val="007319AD"/>
    <w:rsid w:val="00731D9B"/>
    <w:rsid w:val="0073264A"/>
    <w:rsid w:val="0073294A"/>
    <w:rsid w:val="00732F68"/>
    <w:rsid w:val="0073355C"/>
    <w:rsid w:val="00733D24"/>
    <w:rsid w:val="00733E5E"/>
    <w:rsid w:val="00734269"/>
    <w:rsid w:val="007366B0"/>
    <w:rsid w:val="00736898"/>
    <w:rsid w:val="00736B27"/>
    <w:rsid w:val="0074027A"/>
    <w:rsid w:val="007406FB"/>
    <w:rsid w:val="0074141D"/>
    <w:rsid w:val="00744059"/>
    <w:rsid w:val="0074464D"/>
    <w:rsid w:val="007448C5"/>
    <w:rsid w:val="00744C82"/>
    <w:rsid w:val="00744EEC"/>
    <w:rsid w:val="007455D1"/>
    <w:rsid w:val="00745959"/>
    <w:rsid w:val="007462CD"/>
    <w:rsid w:val="00747F34"/>
    <w:rsid w:val="00752801"/>
    <w:rsid w:val="00752F25"/>
    <w:rsid w:val="00754A2E"/>
    <w:rsid w:val="00754E8E"/>
    <w:rsid w:val="00754FC6"/>
    <w:rsid w:val="00755F96"/>
    <w:rsid w:val="00757258"/>
    <w:rsid w:val="0076007E"/>
    <w:rsid w:val="00761D29"/>
    <w:rsid w:val="00761E0D"/>
    <w:rsid w:val="00762B52"/>
    <w:rsid w:val="00762BA3"/>
    <w:rsid w:val="00763419"/>
    <w:rsid w:val="00763946"/>
    <w:rsid w:val="00763B44"/>
    <w:rsid w:val="00764D49"/>
    <w:rsid w:val="00767659"/>
    <w:rsid w:val="00767720"/>
    <w:rsid w:val="007712AB"/>
    <w:rsid w:val="0077375B"/>
    <w:rsid w:val="007752BC"/>
    <w:rsid w:val="00776041"/>
    <w:rsid w:val="0077721C"/>
    <w:rsid w:val="007807F2"/>
    <w:rsid w:val="00780A6D"/>
    <w:rsid w:val="007821DE"/>
    <w:rsid w:val="007828F3"/>
    <w:rsid w:val="0078447F"/>
    <w:rsid w:val="00784637"/>
    <w:rsid w:val="00786BEB"/>
    <w:rsid w:val="007876E7"/>
    <w:rsid w:val="007907F3"/>
    <w:rsid w:val="00790806"/>
    <w:rsid w:val="00791EF9"/>
    <w:rsid w:val="00791FA7"/>
    <w:rsid w:val="00792EDD"/>
    <w:rsid w:val="00792F8D"/>
    <w:rsid w:val="00793C9E"/>
    <w:rsid w:val="00794AEC"/>
    <w:rsid w:val="00797063"/>
    <w:rsid w:val="00797157"/>
    <w:rsid w:val="007A08F4"/>
    <w:rsid w:val="007A12AC"/>
    <w:rsid w:val="007A1796"/>
    <w:rsid w:val="007A20D2"/>
    <w:rsid w:val="007A2CA1"/>
    <w:rsid w:val="007A2EA3"/>
    <w:rsid w:val="007A3E27"/>
    <w:rsid w:val="007A44D9"/>
    <w:rsid w:val="007A4967"/>
    <w:rsid w:val="007A5B34"/>
    <w:rsid w:val="007A6837"/>
    <w:rsid w:val="007A7A52"/>
    <w:rsid w:val="007A7D4F"/>
    <w:rsid w:val="007B09EE"/>
    <w:rsid w:val="007B116D"/>
    <w:rsid w:val="007B1B55"/>
    <w:rsid w:val="007B2844"/>
    <w:rsid w:val="007B55F0"/>
    <w:rsid w:val="007B5907"/>
    <w:rsid w:val="007B7C1C"/>
    <w:rsid w:val="007C0765"/>
    <w:rsid w:val="007C07E3"/>
    <w:rsid w:val="007C1363"/>
    <w:rsid w:val="007C3403"/>
    <w:rsid w:val="007C4D2A"/>
    <w:rsid w:val="007C6EF3"/>
    <w:rsid w:val="007C71BA"/>
    <w:rsid w:val="007D0410"/>
    <w:rsid w:val="007D0B73"/>
    <w:rsid w:val="007D2B3A"/>
    <w:rsid w:val="007D2BF1"/>
    <w:rsid w:val="007D2C0F"/>
    <w:rsid w:val="007D2DB7"/>
    <w:rsid w:val="007D4262"/>
    <w:rsid w:val="007D43C3"/>
    <w:rsid w:val="007D53A4"/>
    <w:rsid w:val="007D5FC9"/>
    <w:rsid w:val="007E2D56"/>
    <w:rsid w:val="007E2E6F"/>
    <w:rsid w:val="007E307C"/>
    <w:rsid w:val="007E407D"/>
    <w:rsid w:val="007E7CFE"/>
    <w:rsid w:val="007F0185"/>
    <w:rsid w:val="007F097A"/>
    <w:rsid w:val="007F0DC7"/>
    <w:rsid w:val="007F1244"/>
    <w:rsid w:val="007F22EC"/>
    <w:rsid w:val="007F3269"/>
    <w:rsid w:val="007F4C02"/>
    <w:rsid w:val="007F4EB9"/>
    <w:rsid w:val="007F788E"/>
    <w:rsid w:val="00800AC6"/>
    <w:rsid w:val="00800ACA"/>
    <w:rsid w:val="00800D6D"/>
    <w:rsid w:val="00801520"/>
    <w:rsid w:val="00802FE8"/>
    <w:rsid w:val="00803285"/>
    <w:rsid w:val="00803B66"/>
    <w:rsid w:val="00805F01"/>
    <w:rsid w:val="008063A2"/>
    <w:rsid w:val="00806B9D"/>
    <w:rsid w:val="00811BEC"/>
    <w:rsid w:val="00811C0F"/>
    <w:rsid w:val="00811E19"/>
    <w:rsid w:val="00813A5E"/>
    <w:rsid w:val="00814A51"/>
    <w:rsid w:val="00815137"/>
    <w:rsid w:val="008154D6"/>
    <w:rsid w:val="00815AD8"/>
    <w:rsid w:val="00817613"/>
    <w:rsid w:val="008177AC"/>
    <w:rsid w:val="008200B3"/>
    <w:rsid w:val="00820BE5"/>
    <w:rsid w:val="00823268"/>
    <w:rsid w:val="00824D8D"/>
    <w:rsid w:val="008272E7"/>
    <w:rsid w:val="00830B18"/>
    <w:rsid w:val="00831A4B"/>
    <w:rsid w:val="008322C4"/>
    <w:rsid w:val="0083343E"/>
    <w:rsid w:val="00833ADC"/>
    <w:rsid w:val="00833B13"/>
    <w:rsid w:val="008354CB"/>
    <w:rsid w:val="008358A8"/>
    <w:rsid w:val="00840ECC"/>
    <w:rsid w:val="00841128"/>
    <w:rsid w:val="00842896"/>
    <w:rsid w:val="00844C88"/>
    <w:rsid w:val="008450B7"/>
    <w:rsid w:val="00850B8C"/>
    <w:rsid w:val="00851397"/>
    <w:rsid w:val="00851433"/>
    <w:rsid w:val="008529D9"/>
    <w:rsid w:val="00853318"/>
    <w:rsid w:val="00853A9B"/>
    <w:rsid w:val="00856052"/>
    <w:rsid w:val="00856934"/>
    <w:rsid w:val="00857375"/>
    <w:rsid w:val="00857990"/>
    <w:rsid w:val="008579D9"/>
    <w:rsid w:val="008619C7"/>
    <w:rsid w:val="00862C20"/>
    <w:rsid w:val="00862ED8"/>
    <w:rsid w:val="00862FBE"/>
    <w:rsid w:val="008651E0"/>
    <w:rsid w:val="008653AB"/>
    <w:rsid w:val="0086644B"/>
    <w:rsid w:val="00866FCA"/>
    <w:rsid w:val="00867078"/>
    <w:rsid w:val="008677D9"/>
    <w:rsid w:val="0087038F"/>
    <w:rsid w:val="00870F27"/>
    <w:rsid w:val="00872ED5"/>
    <w:rsid w:val="00873928"/>
    <w:rsid w:val="008739E5"/>
    <w:rsid w:val="0087497A"/>
    <w:rsid w:val="00877309"/>
    <w:rsid w:val="00877414"/>
    <w:rsid w:val="00877B0E"/>
    <w:rsid w:val="00877F05"/>
    <w:rsid w:val="008809CE"/>
    <w:rsid w:val="008818B9"/>
    <w:rsid w:val="0088196B"/>
    <w:rsid w:val="008831DB"/>
    <w:rsid w:val="008909A1"/>
    <w:rsid w:val="00891303"/>
    <w:rsid w:val="00892449"/>
    <w:rsid w:val="008926BD"/>
    <w:rsid w:val="0089349C"/>
    <w:rsid w:val="00893DB9"/>
    <w:rsid w:val="008950C4"/>
    <w:rsid w:val="008960C8"/>
    <w:rsid w:val="00896108"/>
    <w:rsid w:val="00897D7B"/>
    <w:rsid w:val="008A1850"/>
    <w:rsid w:val="008A193A"/>
    <w:rsid w:val="008A32E3"/>
    <w:rsid w:val="008A33AF"/>
    <w:rsid w:val="008A3855"/>
    <w:rsid w:val="008A38FF"/>
    <w:rsid w:val="008A3CEE"/>
    <w:rsid w:val="008A3D51"/>
    <w:rsid w:val="008A5D74"/>
    <w:rsid w:val="008A7DA5"/>
    <w:rsid w:val="008B038A"/>
    <w:rsid w:val="008B04EC"/>
    <w:rsid w:val="008B0679"/>
    <w:rsid w:val="008B2336"/>
    <w:rsid w:val="008B40E1"/>
    <w:rsid w:val="008B4B62"/>
    <w:rsid w:val="008B571C"/>
    <w:rsid w:val="008B61C2"/>
    <w:rsid w:val="008B665D"/>
    <w:rsid w:val="008B7414"/>
    <w:rsid w:val="008B77FD"/>
    <w:rsid w:val="008B7BC7"/>
    <w:rsid w:val="008C0F4D"/>
    <w:rsid w:val="008C2197"/>
    <w:rsid w:val="008C3493"/>
    <w:rsid w:val="008C484B"/>
    <w:rsid w:val="008C6540"/>
    <w:rsid w:val="008D11A6"/>
    <w:rsid w:val="008D1F67"/>
    <w:rsid w:val="008D2006"/>
    <w:rsid w:val="008D2A1C"/>
    <w:rsid w:val="008D2D64"/>
    <w:rsid w:val="008D2E02"/>
    <w:rsid w:val="008D46DE"/>
    <w:rsid w:val="008D69AB"/>
    <w:rsid w:val="008D7444"/>
    <w:rsid w:val="008E1D17"/>
    <w:rsid w:val="008E3E4C"/>
    <w:rsid w:val="008E4141"/>
    <w:rsid w:val="008E5D28"/>
    <w:rsid w:val="008E7802"/>
    <w:rsid w:val="008E7D10"/>
    <w:rsid w:val="008F1FF6"/>
    <w:rsid w:val="008F2141"/>
    <w:rsid w:val="008F2B90"/>
    <w:rsid w:val="008F2DE7"/>
    <w:rsid w:val="008F32F4"/>
    <w:rsid w:val="008F39FA"/>
    <w:rsid w:val="008F3C7C"/>
    <w:rsid w:val="008F6617"/>
    <w:rsid w:val="008F7AFF"/>
    <w:rsid w:val="00900C95"/>
    <w:rsid w:val="00900FDD"/>
    <w:rsid w:val="00901D5E"/>
    <w:rsid w:val="00901DA1"/>
    <w:rsid w:val="00902E07"/>
    <w:rsid w:val="00902F99"/>
    <w:rsid w:val="00904BBA"/>
    <w:rsid w:val="0090543D"/>
    <w:rsid w:val="00905E3C"/>
    <w:rsid w:val="00905EEE"/>
    <w:rsid w:val="009068A2"/>
    <w:rsid w:val="00907D5D"/>
    <w:rsid w:val="00907E40"/>
    <w:rsid w:val="00907F62"/>
    <w:rsid w:val="009111D2"/>
    <w:rsid w:val="0091129F"/>
    <w:rsid w:val="0091145D"/>
    <w:rsid w:val="00911A40"/>
    <w:rsid w:val="00912061"/>
    <w:rsid w:val="00912381"/>
    <w:rsid w:val="00912B32"/>
    <w:rsid w:val="00912FA9"/>
    <w:rsid w:val="00913B82"/>
    <w:rsid w:val="00913DB4"/>
    <w:rsid w:val="009154F3"/>
    <w:rsid w:val="00917134"/>
    <w:rsid w:val="0091750F"/>
    <w:rsid w:val="00917FDD"/>
    <w:rsid w:val="00920015"/>
    <w:rsid w:val="00921DC5"/>
    <w:rsid w:val="00923041"/>
    <w:rsid w:val="009235C2"/>
    <w:rsid w:val="00923AD2"/>
    <w:rsid w:val="00923FD6"/>
    <w:rsid w:val="009240CF"/>
    <w:rsid w:val="00924486"/>
    <w:rsid w:val="00924ADE"/>
    <w:rsid w:val="009252B3"/>
    <w:rsid w:val="009253F0"/>
    <w:rsid w:val="009267AF"/>
    <w:rsid w:val="00926E60"/>
    <w:rsid w:val="00926E93"/>
    <w:rsid w:val="00931063"/>
    <w:rsid w:val="00931125"/>
    <w:rsid w:val="009336AB"/>
    <w:rsid w:val="009348F2"/>
    <w:rsid w:val="00934C05"/>
    <w:rsid w:val="00934DD7"/>
    <w:rsid w:val="009359A0"/>
    <w:rsid w:val="00937020"/>
    <w:rsid w:val="00940C19"/>
    <w:rsid w:val="00940F40"/>
    <w:rsid w:val="00941D66"/>
    <w:rsid w:val="0094218C"/>
    <w:rsid w:val="009427B7"/>
    <w:rsid w:val="00943689"/>
    <w:rsid w:val="00943AFE"/>
    <w:rsid w:val="00944F5A"/>
    <w:rsid w:val="00945ECD"/>
    <w:rsid w:val="0094707E"/>
    <w:rsid w:val="00947688"/>
    <w:rsid w:val="009504B2"/>
    <w:rsid w:val="00950CEA"/>
    <w:rsid w:val="00950EF3"/>
    <w:rsid w:val="00951228"/>
    <w:rsid w:val="00952C5B"/>
    <w:rsid w:val="00953B6B"/>
    <w:rsid w:val="00954ADC"/>
    <w:rsid w:val="00955E19"/>
    <w:rsid w:val="00955F5A"/>
    <w:rsid w:val="009563DC"/>
    <w:rsid w:val="0096126F"/>
    <w:rsid w:val="00961851"/>
    <w:rsid w:val="00961873"/>
    <w:rsid w:val="009628E7"/>
    <w:rsid w:val="00962CF8"/>
    <w:rsid w:val="00963400"/>
    <w:rsid w:val="00963AD9"/>
    <w:rsid w:val="00963B62"/>
    <w:rsid w:val="009655C2"/>
    <w:rsid w:val="00965688"/>
    <w:rsid w:val="009656B9"/>
    <w:rsid w:val="0096571E"/>
    <w:rsid w:val="009677E8"/>
    <w:rsid w:val="0097052F"/>
    <w:rsid w:val="00973B68"/>
    <w:rsid w:val="00975E5E"/>
    <w:rsid w:val="00976CBA"/>
    <w:rsid w:val="009773D0"/>
    <w:rsid w:val="00977FA7"/>
    <w:rsid w:val="00980D40"/>
    <w:rsid w:val="009814FD"/>
    <w:rsid w:val="00981C74"/>
    <w:rsid w:val="00983AFE"/>
    <w:rsid w:val="009849B4"/>
    <w:rsid w:val="00985E47"/>
    <w:rsid w:val="00986A8F"/>
    <w:rsid w:val="009871D6"/>
    <w:rsid w:val="00987F63"/>
    <w:rsid w:val="009908E4"/>
    <w:rsid w:val="00991653"/>
    <w:rsid w:val="00992278"/>
    <w:rsid w:val="00993796"/>
    <w:rsid w:val="00994B3F"/>
    <w:rsid w:val="00994BEA"/>
    <w:rsid w:val="009952C3"/>
    <w:rsid w:val="0099546A"/>
    <w:rsid w:val="009954D3"/>
    <w:rsid w:val="0099581F"/>
    <w:rsid w:val="00996555"/>
    <w:rsid w:val="009965CE"/>
    <w:rsid w:val="00996791"/>
    <w:rsid w:val="00996B94"/>
    <w:rsid w:val="00997908"/>
    <w:rsid w:val="009A0310"/>
    <w:rsid w:val="009A0497"/>
    <w:rsid w:val="009A183F"/>
    <w:rsid w:val="009A213A"/>
    <w:rsid w:val="009A2C2B"/>
    <w:rsid w:val="009A32B3"/>
    <w:rsid w:val="009A3742"/>
    <w:rsid w:val="009A3C2B"/>
    <w:rsid w:val="009A46F9"/>
    <w:rsid w:val="009A5222"/>
    <w:rsid w:val="009A53F7"/>
    <w:rsid w:val="009A5511"/>
    <w:rsid w:val="009A6203"/>
    <w:rsid w:val="009A643B"/>
    <w:rsid w:val="009B01D3"/>
    <w:rsid w:val="009B0213"/>
    <w:rsid w:val="009B0BE5"/>
    <w:rsid w:val="009B13C3"/>
    <w:rsid w:val="009B1551"/>
    <w:rsid w:val="009B3686"/>
    <w:rsid w:val="009B4C36"/>
    <w:rsid w:val="009B73F1"/>
    <w:rsid w:val="009B7772"/>
    <w:rsid w:val="009B7A65"/>
    <w:rsid w:val="009C09F7"/>
    <w:rsid w:val="009C1878"/>
    <w:rsid w:val="009C1ED5"/>
    <w:rsid w:val="009C26C8"/>
    <w:rsid w:val="009C3705"/>
    <w:rsid w:val="009C3CEF"/>
    <w:rsid w:val="009C43D5"/>
    <w:rsid w:val="009C4585"/>
    <w:rsid w:val="009C466D"/>
    <w:rsid w:val="009C50C0"/>
    <w:rsid w:val="009C55E4"/>
    <w:rsid w:val="009C5BA8"/>
    <w:rsid w:val="009C5BCD"/>
    <w:rsid w:val="009C6A95"/>
    <w:rsid w:val="009C7C24"/>
    <w:rsid w:val="009D28E9"/>
    <w:rsid w:val="009D2C9F"/>
    <w:rsid w:val="009D4558"/>
    <w:rsid w:val="009D49DC"/>
    <w:rsid w:val="009D56BA"/>
    <w:rsid w:val="009E1949"/>
    <w:rsid w:val="009E1D45"/>
    <w:rsid w:val="009E29E2"/>
    <w:rsid w:val="009E42C9"/>
    <w:rsid w:val="009E461B"/>
    <w:rsid w:val="009E520E"/>
    <w:rsid w:val="009E5BAB"/>
    <w:rsid w:val="009E5CA5"/>
    <w:rsid w:val="009E6524"/>
    <w:rsid w:val="009E6A08"/>
    <w:rsid w:val="009E6F79"/>
    <w:rsid w:val="009E744D"/>
    <w:rsid w:val="009F00B1"/>
    <w:rsid w:val="009F20B4"/>
    <w:rsid w:val="009F50FE"/>
    <w:rsid w:val="009F5CCA"/>
    <w:rsid w:val="009F5FEE"/>
    <w:rsid w:val="009F670F"/>
    <w:rsid w:val="009F6A6C"/>
    <w:rsid w:val="009F7598"/>
    <w:rsid w:val="00A0089B"/>
    <w:rsid w:val="00A0258E"/>
    <w:rsid w:val="00A028DF"/>
    <w:rsid w:val="00A02BE9"/>
    <w:rsid w:val="00A02F82"/>
    <w:rsid w:val="00A039E8"/>
    <w:rsid w:val="00A03A92"/>
    <w:rsid w:val="00A04C1C"/>
    <w:rsid w:val="00A0504D"/>
    <w:rsid w:val="00A05C65"/>
    <w:rsid w:val="00A11302"/>
    <w:rsid w:val="00A131D7"/>
    <w:rsid w:val="00A1364D"/>
    <w:rsid w:val="00A13EE7"/>
    <w:rsid w:val="00A140EA"/>
    <w:rsid w:val="00A141FD"/>
    <w:rsid w:val="00A142A6"/>
    <w:rsid w:val="00A1491F"/>
    <w:rsid w:val="00A14E53"/>
    <w:rsid w:val="00A15F45"/>
    <w:rsid w:val="00A1615B"/>
    <w:rsid w:val="00A214CA"/>
    <w:rsid w:val="00A215A7"/>
    <w:rsid w:val="00A21CEE"/>
    <w:rsid w:val="00A21E16"/>
    <w:rsid w:val="00A224C0"/>
    <w:rsid w:val="00A22A4A"/>
    <w:rsid w:val="00A22C66"/>
    <w:rsid w:val="00A26254"/>
    <w:rsid w:val="00A26A70"/>
    <w:rsid w:val="00A275C8"/>
    <w:rsid w:val="00A276C9"/>
    <w:rsid w:val="00A307BF"/>
    <w:rsid w:val="00A32CFA"/>
    <w:rsid w:val="00A32F45"/>
    <w:rsid w:val="00A32F96"/>
    <w:rsid w:val="00A34190"/>
    <w:rsid w:val="00A347BB"/>
    <w:rsid w:val="00A3612E"/>
    <w:rsid w:val="00A37090"/>
    <w:rsid w:val="00A40D0A"/>
    <w:rsid w:val="00A40E31"/>
    <w:rsid w:val="00A432D7"/>
    <w:rsid w:val="00A4369A"/>
    <w:rsid w:val="00A4503A"/>
    <w:rsid w:val="00A456B5"/>
    <w:rsid w:val="00A45B10"/>
    <w:rsid w:val="00A46D60"/>
    <w:rsid w:val="00A46F65"/>
    <w:rsid w:val="00A516F9"/>
    <w:rsid w:val="00A51B03"/>
    <w:rsid w:val="00A51F3A"/>
    <w:rsid w:val="00A52C79"/>
    <w:rsid w:val="00A5376C"/>
    <w:rsid w:val="00A541A6"/>
    <w:rsid w:val="00A5573E"/>
    <w:rsid w:val="00A55F26"/>
    <w:rsid w:val="00A560D7"/>
    <w:rsid w:val="00A56B0B"/>
    <w:rsid w:val="00A57B7C"/>
    <w:rsid w:val="00A60867"/>
    <w:rsid w:val="00A608FE"/>
    <w:rsid w:val="00A61AFC"/>
    <w:rsid w:val="00A61F1F"/>
    <w:rsid w:val="00A6398D"/>
    <w:rsid w:val="00A63E95"/>
    <w:rsid w:val="00A64778"/>
    <w:rsid w:val="00A66E73"/>
    <w:rsid w:val="00A70009"/>
    <w:rsid w:val="00A706AB"/>
    <w:rsid w:val="00A70F03"/>
    <w:rsid w:val="00A7166B"/>
    <w:rsid w:val="00A721FF"/>
    <w:rsid w:val="00A73014"/>
    <w:rsid w:val="00A73C0E"/>
    <w:rsid w:val="00A7417F"/>
    <w:rsid w:val="00A7537F"/>
    <w:rsid w:val="00A75883"/>
    <w:rsid w:val="00A76DC8"/>
    <w:rsid w:val="00A77A76"/>
    <w:rsid w:val="00A80460"/>
    <w:rsid w:val="00A80E78"/>
    <w:rsid w:val="00A819DF"/>
    <w:rsid w:val="00A82DFA"/>
    <w:rsid w:val="00A83B48"/>
    <w:rsid w:val="00A84312"/>
    <w:rsid w:val="00A84995"/>
    <w:rsid w:val="00A849CB"/>
    <w:rsid w:val="00A85045"/>
    <w:rsid w:val="00A8551D"/>
    <w:rsid w:val="00A855EB"/>
    <w:rsid w:val="00A864E9"/>
    <w:rsid w:val="00A8668F"/>
    <w:rsid w:val="00A918C2"/>
    <w:rsid w:val="00A91937"/>
    <w:rsid w:val="00A93679"/>
    <w:rsid w:val="00A93847"/>
    <w:rsid w:val="00A93865"/>
    <w:rsid w:val="00A93AC1"/>
    <w:rsid w:val="00A944E6"/>
    <w:rsid w:val="00A955D1"/>
    <w:rsid w:val="00A957B6"/>
    <w:rsid w:val="00A95EF3"/>
    <w:rsid w:val="00A974E4"/>
    <w:rsid w:val="00A97B7D"/>
    <w:rsid w:val="00AA3691"/>
    <w:rsid w:val="00AA3E25"/>
    <w:rsid w:val="00AA4B5C"/>
    <w:rsid w:val="00AA57FE"/>
    <w:rsid w:val="00AA5E69"/>
    <w:rsid w:val="00AA6B61"/>
    <w:rsid w:val="00AA73A9"/>
    <w:rsid w:val="00AA7751"/>
    <w:rsid w:val="00AB04BB"/>
    <w:rsid w:val="00AB078B"/>
    <w:rsid w:val="00AB18D9"/>
    <w:rsid w:val="00AB23F3"/>
    <w:rsid w:val="00AB33E1"/>
    <w:rsid w:val="00AB3A31"/>
    <w:rsid w:val="00AB4BB3"/>
    <w:rsid w:val="00AB4C8D"/>
    <w:rsid w:val="00AB5CBA"/>
    <w:rsid w:val="00AB6836"/>
    <w:rsid w:val="00AB785C"/>
    <w:rsid w:val="00AC0E1A"/>
    <w:rsid w:val="00AC1622"/>
    <w:rsid w:val="00AC175B"/>
    <w:rsid w:val="00AC2A58"/>
    <w:rsid w:val="00AC3943"/>
    <w:rsid w:val="00AC3C1C"/>
    <w:rsid w:val="00AC523C"/>
    <w:rsid w:val="00AC52B0"/>
    <w:rsid w:val="00AC59BD"/>
    <w:rsid w:val="00AC7367"/>
    <w:rsid w:val="00AC7519"/>
    <w:rsid w:val="00AD03DB"/>
    <w:rsid w:val="00AD0483"/>
    <w:rsid w:val="00AD0763"/>
    <w:rsid w:val="00AD1646"/>
    <w:rsid w:val="00AD1700"/>
    <w:rsid w:val="00AD1B05"/>
    <w:rsid w:val="00AD3AD7"/>
    <w:rsid w:val="00AD4A1D"/>
    <w:rsid w:val="00AD58A3"/>
    <w:rsid w:val="00AD5F9E"/>
    <w:rsid w:val="00AD6BC1"/>
    <w:rsid w:val="00AD76EA"/>
    <w:rsid w:val="00AD7C4A"/>
    <w:rsid w:val="00AE0098"/>
    <w:rsid w:val="00AE0953"/>
    <w:rsid w:val="00AE0AE2"/>
    <w:rsid w:val="00AE3146"/>
    <w:rsid w:val="00AE3CB9"/>
    <w:rsid w:val="00AE3F89"/>
    <w:rsid w:val="00AE41BC"/>
    <w:rsid w:val="00AE477A"/>
    <w:rsid w:val="00AE4F20"/>
    <w:rsid w:val="00AF1016"/>
    <w:rsid w:val="00AF11FB"/>
    <w:rsid w:val="00AF194D"/>
    <w:rsid w:val="00AF1992"/>
    <w:rsid w:val="00AF1EB4"/>
    <w:rsid w:val="00AF24D2"/>
    <w:rsid w:val="00AF44C1"/>
    <w:rsid w:val="00AF670B"/>
    <w:rsid w:val="00AF7DF2"/>
    <w:rsid w:val="00B00084"/>
    <w:rsid w:val="00B000F5"/>
    <w:rsid w:val="00B00376"/>
    <w:rsid w:val="00B00855"/>
    <w:rsid w:val="00B00EA8"/>
    <w:rsid w:val="00B02BB4"/>
    <w:rsid w:val="00B04B36"/>
    <w:rsid w:val="00B04CAA"/>
    <w:rsid w:val="00B05CC9"/>
    <w:rsid w:val="00B05D53"/>
    <w:rsid w:val="00B06192"/>
    <w:rsid w:val="00B06826"/>
    <w:rsid w:val="00B06936"/>
    <w:rsid w:val="00B06B6A"/>
    <w:rsid w:val="00B072A6"/>
    <w:rsid w:val="00B11731"/>
    <w:rsid w:val="00B125B0"/>
    <w:rsid w:val="00B1490B"/>
    <w:rsid w:val="00B16B5E"/>
    <w:rsid w:val="00B1728C"/>
    <w:rsid w:val="00B21976"/>
    <w:rsid w:val="00B21D2D"/>
    <w:rsid w:val="00B21F2D"/>
    <w:rsid w:val="00B2203F"/>
    <w:rsid w:val="00B22179"/>
    <w:rsid w:val="00B2248D"/>
    <w:rsid w:val="00B22C5A"/>
    <w:rsid w:val="00B23BEE"/>
    <w:rsid w:val="00B2406F"/>
    <w:rsid w:val="00B25716"/>
    <w:rsid w:val="00B26045"/>
    <w:rsid w:val="00B26C9F"/>
    <w:rsid w:val="00B30B75"/>
    <w:rsid w:val="00B310C5"/>
    <w:rsid w:val="00B3110B"/>
    <w:rsid w:val="00B32B90"/>
    <w:rsid w:val="00B33964"/>
    <w:rsid w:val="00B352F4"/>
    <w:rsid w:val="00B355BF"/>
    <w:rsid w:val="00B35E85"/>
    <w:rsid w:val="00B35ECE"/>
    <w:rsid w:val="00B35F8A"/>
    <w:rsid w:val="00B367E7"/>
    <w:rsid w:val="00B37015"/>
    <w:rsid w:val="00B37DF8"/>
    <w:rsid w:val="00B4047A"/>
    <w:rsid w:val="00B40BA5"/>
    <w:rsid w:val="00B42C65"/>
    <w:rsid w:val="00B431BB"/>
    <w:rsid w:val="00B45E20"/>
    <w:rsid w:val="00B46A95"/>
    <w:rsid w:val="00B46EFF"/>
    <w:rsid w:val="00B51091"/>
    <w:rsid w:val="00B51960"/>
    <w:rsid w:val="00B5299C"/>
    <w:rsid w:val="00B52EE2"/>
    <w:rsid w:val="00B53011"/>
    <w:rsid w:val="00B54064"/>
    <w:rsid w:val="00B54453"/>
    <w:rsid w:val="00B548B1"/>
    <w:rsid w:val="00B54C9B"/>
    <w:rsid w:val="00B54FF9"/>
    <w:rsid w:val="00B55DAD"/>
    <w:rsid w:val="00B575AF"/>
    <w:rsid w:val="00B606E1"/>
    <w:rsid w:val="00B61FD8"/>
    <w:rsid w:val="00B62C46"/>
    <w:rsid w:val="00B62DF6"/>
    <w:rsid w:val="00B62E29"/>
    <w:rsid w:val="00B6418A"/>
    <w:rsid w:val="00B64450"/>
    <w:rsid w:val="00B6488E"/>
    <w:rsid w:val="00B64B8D"/>
    <w:rsid w:val="00B6768C"/>
    <w:rsid w:val="00B67DB3"/>
    <w:rsid w:val="00B71E6B"/>
    <w:rsid w:val="00B72FC7"/>
    <w:rsid w:val="00B7397F"/>
    <w:rsid w:val="00B741F0"/>
    <w:rsid w:val="00B765A3"/>
    <w:rsid w:val="00B81733"/>
    <w:rsid w:val="00B81EC1"/>
    <w:rsid w:val="00B8264E"/>
    <w:rsid w:val="00B83801"/>
    <w:rsid w:val="00B85456"/>
    <w:rsid w:val="00B85A25"/>
    <w:rsid w:val="00B90E8F"/>
    <w:rsid w:val="00B92236"/>
    <w:rsid w:val="00B92279"/>
    <w:rsid w:val="00B93EE8"/>
    <w:rsid w:val="00B95799"/>
    <w:rsid w:val="00B958C5"/>
    <w:rsid w:val="00B95C4F"/>
    <w:rsid w:val="00B964D4"/>
    <w:rsid w:val="00BA07F6"/>
    <w:rsid w:val="00BA4B45"/>
    <w:rsid w:val="00BA4C4A"/>
    <w:rsid w:val="00BA4CD8"/>
    <w:rsid w:val="00BA4EC4"/>
    <w:rsid w:val="00BA57D2"/>
    <w:rsid w:val="00BA5B3C"/>
    <w:rsid w:val="00BA6451"/>
    <w:rsid w:val="00BA768D"/>
    <w:rsid w:val="00BA79F4"/>
    <w:rsid w:val="00BA7B93"/>
    <w:rsid w:val="00BB2E3D"/>
    <w:rsid w:val="00BB371A"/>
    <w:rsid w:val="00BB5BCD"/>
    <w:rsid w:val="00BB5F1A"/>
    <w:rsid w:val="00BB68EE"/>
    <w:rsid w:val="00BB6F7C"/>
    <w:rsid w:val="00BC05D8"/>
    <w:rsid w:val="00BC09B4"/>
    <w:rsid w:val="00BC0A57"/>
    <w:rsid w:val="00BC118F"/>
    <w:rsid w:val="00BC170D"/>
    <w:rsid w:val="00BC2AA9"/>
    <w:rsid w:val="00BC522D"/>
    <w:rsid w:val="00BC75C3"/>
    <w:rsid w:val="00BC7DE4"/>
    <w:rsid w:val="00BD03E8"/>
    <w:rsid w:val="00BD0494"/>
    <w:rsid w:val="00BD19F1"/>
    <w:rsid w:val="00BD1DCD"/>
    <w:rsid w:val="00BD1EA9"/>
    <w:rsid w:val="00BD2AE2"/>
    <w:rsid w:val="00BD33D8"/>
    <w:rsid w:val="00BD3533"/>
    <w:rsid w:val="00BD48CE"/>
    <w:rsid w:val="00BD4F60"/>
    <w:rsid w:val="00BD5542"/>
    <w:rsid w:val="00BD5BE6"/>
    <w:rsid w:val="00BE046D"/>
    <w:rsid w:val="00BE16D2"/>
    <w:rsid w:val="00BE1987"/>
    <w:rsid w:val="00BE287D"/>
    <w:rsid w:val="00BE366C"/>
    <w:rsid w:val="00BE53E9"/>
    <w:rsid w:val="00BE63B5"/>
    <w:rsid w:val="00BF01A3"/>
    <w:rsid w:val="00BF1E39"/>
    <w:rsid w:val="00BF200F"/>
    <w:rsid w:val="00BF2ADB"/>
    <w:rsid w:val="00BF300D"/>
    <w:rsid w:val="00BF31A8"/>
    <w:rsid w:val="00BF4654"/>
    <w:rsid w:val="00BF5210"/>
    <w:rsid w:val="00BF74E9"/>
    <w:rsid w:val="00BF79B5"/>
    <w:rsid w:val="00C01224"/>
    <w:rsid w:val="00C01D21"/>
    <w:rsid w:val="00C03351"/>
    <w:rsid w:val="00C03C70"/>
    <w:rsid w:val="00C041A1"/>
    <w:rsid w:val="00C0541B"/>
    <w:rsid w:val="00C055ED"/>
    <w:rsid w:val="00C06E88"/>
    <w:rsid w:val="00C07C44"/>
    <w:rsid w:val="00C07D3D"/>
    <w:rsid w:val="00C07FD3"/>
    <w:rsid w:val="00C1125B"/>
    <w:rsid w:val="00C1226A"/>
    <w:rsid w:val="00C12AEB"/>
    <w:rsid w:val="00C14172"/>
    <w:rsid w:val="00C16BFA"/>
    <w:rsid w:val="00C17075"/>
    <w:rsid w:val="00C178DF"/>
    <w:rsid w:val="00C24029"/>
    <w:rsid w:val="00C24422"/>
    <w:rsid w:val="00C25576"/>
    <w:rsid w:val="00C26969"/>
    <w:rsid w:val="00C27066"/>
    <w:rsid w:val="00C27FBE"/>
    <w:rsid w:val="00C305F8"/>
    <w:rsid w:val="00C30739"/>
    <w:rsid w:val="00C30AE3"/>
    <w:rsid w:val="00C30DE0"/>
    <w:rsid w:val="00C31045"/>
    <w:rsid w:val="00C31157"/>
    <w:rsid w:val="00C3167A"/>
    <w:rsid w:val="00C32894"/>
    <w:rsid w:val="00C3339A"/>
    <w:rsid w:val="00C35131"/>
    <w:rsid w:val="00C353BA"/>
    <w:rsid w:val="00C35CC0"/>
    <w:rsid w:val="00C35F1E"/>
    <w:rsid w:val="00C3619F"/>
    <w:rsid w:val="00C36591"/>
    <w:rsid w:val="00C371E0"/>
    <w:rsid w:val="00C40B64"/>
    <w:rsid w:val="00C4129F"/>
    <w:rsid w:val="00C42293"/>
    <w:rsid w:val="00C44F49"/>
    <w:rsid w:val="00C457E6"/>
    <w:rsid w:val="00C4610D"/>
    <w:rsid w:val="00C47A21"/>
    <w:rsid w:val="00C47E6E"/>
    <w:rsid w:val="00C47EDC"/>
    <w:rsid w:val="00C50884"/>
    <w:rsid w:val="00C522BC"/>
    <w:rsid w:val="00C53215"/>
    <w:rsid w:val="00C53D5A"/>
    <w:rsid w:val="00C549DD"/>
    <w:rsid w:val="00C566B3"/>
    <w:rsid w:val="00C5718C"/>
    <w:rsid w:val="00C5776E"/>
    <w:rsid w:val="00C60AA5"/>
    <w:rsid w:val="00C62390"/>
    <w:rsid w:val="00C6245D"/>
    <w:rsid w:val="00C62780"/>
    <w:rsid w:val="00C6453C"/>
    <w:rsid w:val="00C672CA"/>
    <w:rsid w:val="00C67B32"/>
    <w:rsid w:val="00C70931"/>
    <w:rsid w:val="00C70D01"/>
    <w:rsid w:val="00C71AD2"/>
    <w:rsid w:val="00C72A57"/>
    <w:rsid w:val="00C736BD"/>
    <w:rsid w:val="00C743CF"/>
    <w:rsid w:val="00C7450B"/>
    <w:rsid w:val="00C74967"/>
    <w:rsid w:val="00C74D56"/>
    <w:rsid w:val="00C755A9"/>
    <w:rsid w:val="00C755FB"/>
    <w:rsid w:val="00C7688D"/>
    <w:rsid w:val="00C83103"/>
    <w:rsid w:val="00C8372D"/>
    <w:rsid w:val="00C837CE"/>
    <w:rsid w:val="00C85909"/>
    <w:rsid w:val="00C85E51"/>
    <w:rsid w:val="00C8728F"/>
    <w:rsid w:val="00C87346"/>
    <w:rsid w:val="00C9038B"/>
    <w:rsid w:val="00C9053B"/>
    <w:rsid w:val="00C9064A"/>
    <w:rsid w:val="00C90F95"/>
    <w:rsid w:val="00C91F4E"/>
    <w:rsid w:val="00C93611"/>
    <w:rsid w:val="00C97E78"/>
    <w:rsid w:val="00CA022D"/>
    <w:rsid w:val="00CA135F"/>
    <w:rsid w:val="00CA15C0"/>
    <w:rsid w:val="00CA1BD0"/>
    <w:rsid w:val="00CA2038"/>
    <w:rsid w:val="00CA5766"/>
    <w:rsid w:val="00CA5E5B"/>
    <w:rsid w:val="00CA7595"/>
    <w:rsid w:val="00CB07A8"/>
    <w:rsid w:val="00CB0C1D"/>
    <w:rsid w:val="00CB0C38"/>
    <w:rsid w:val="00CB11FE"/>
    <w:rsid w:val="00CB184E"/>
    <w:rsid w:val="00CB1CAE"/>
    <w:rsid w:val="00CB1D32"/>
    <w:rsid w:val="00CB2734"/>
    <w:rsid w:val="00CB2B17"/>
    <w:rsid w:val="00CB2DCF"/>
    <w:rsid w:val="00CB5315"/>
    <w:rsid w:val="00CB5E28"/>
    <w:rsid w:val="00CB64A1"/>
    <w:rsid w:val="00CB64E8"/>
    <w:rsid w:val="00CB67CB"/>
    <w:rsid w:val="00CB72F8"/>
    <w:rsid w:val="00CC0A99"/>
    <w:rsid w:val="00CC2A9E"/>
    <w:rsid w:val="00CC2BA7"/>
    <w:rsid w:val="00CC4405"/>
    <w:rsid w:val="00CC4B25"/>
    <w:rsid w:val="00CC4F14"/>
    <w:rsid w:val="00CC5927"/>
    <w:rsid w:val="00CC690C"/>
    <w:rsid w:val="00CC6D67"/>
    <w:rsid w:val="00CC6FEB"/>
    <w:rsid w:val="00CC72E8"/>
    <w:rsid w:val="00CD0575"/>
    <w:rsid w:val="00CD0C8F"/>
    <w:rsid w:val="00CD30C4"/>
    <w:rsid w:val="00CD3B73"/>
    <w:rsid w:val="00CD4A0E"/>
    <w:rsid w:val="00CD4D73"/>
    <w:rsid w:val="00CD512F"/>
    <w:rsid w:val="00CD56F2"/>
    <w:rsid w:val="00CD62CA"/>
    <w:rsid w:val="00CE0B83"/>
    <w:rsid w:val="00CE2093"/>
    <w:rsid w:val="00CE2949"/>
    <w:rsid w:val="00CE5111"/>
    <w:rsid w:val="00CE55E0"/>
    <w:rsid w:val="00CE63CB"/>
    <w:rsid w:val="00CE68A4"/>
    <w:rsid w:val="00CF063D"/>
    <w:rsid w:val="00CF0FB1"/>
    <w:rsid w:val="00CF2C7C"/>
    <w:rsid w:val="00CF305F"/>
    <w:rsid w:val="00CF3874"/>
    <w:rsid w:val="00CF43AB"/>
    <w:rsid w:val="00CF539C"/>
    <w:rsid w:val="00CF63F3"/>
    <w:rsid w:val="00CF6F08"/>
    <w:rsid w:val="00D00228"/>
    <w:rsid w:val="00D008CC"/>
    <w:rsid w:val="00D01744"/>
    <w:rsid w:val="00D024B5"/>
    <w:rsid w:val="00D0397B"/>
    <w:rsid w:val="00D049E1"/>
    <w:rsid w:val="00D04FB6"/>
    <w:rsid w:val="00D05A96"/>
    <w:rsid w:val="00D0660D"/>
    <w:rsid w:val="00D0708B"/>
    <w:rsid w:val="00D1076D"/>
    <w:rsid w:val="00D11CFE"/>
    <w:rsid w:val="00D12307"/>
    <w:rsid w:val="00D125ED"/>
    <w:rsid w:val="00D12653"/>
    <w:rsid w:val="00D1280F"/>
    <w:rsid w:val="00D12B2D"/>
    <w:rsid w:val="00D12ED0"/>
    <w:rsid w:val="00D12FD8"/>
    <w:rsid w:val="00D148BB"/>
    <w:rsid w:val="00D14998"/>
    <w:rsid w:val="00D14FAE"/>
    <w:rsid w:val="00D21922"/>
    <w:rsid w:val="00D226FE"/>
    <w:rsid w:val="00D22B59"/>
    <w:rsid w:val="00D22EE3"/>
    <w:rsid w:val="00D267E1"/>
    <w:rsid w:val="00D26F1D"/>
    <w:rsid w:val="00D27C2E"/>
    <w:rsid w:val="00D30689"/>
    <w:rsid w:val="00D307B6"/>
    <w:rsid w:val="00D316E6"/>
    <w:rsid w:val="00D3173A"/>
    <w:rsid w:val="00D325F6"/>
    <w:rsid w:val="00D335AC"/>
    <w:rsid w:val="00D336F0"/>
    <w:rsid w:val="00D33AA7"/>
    <w:rsid w:val="00D3589D"/>
    <w:rsid w:val="00D362BE"/>
    <w:rsid w:val="00D364F0"/>
    <w:rsid w:val="00D36733"/>
    <w:rsid w:val="00D3758C"/>
    <w:rsid w:val="00D37EC6"/>
    <w:rsid w:val="00D4068A"/>
    <w:rsid w:val="00D4126D"/>
    <w:rsid w:val="00D41E93"/>
    <w:rsid w:val="00D4287D"/>
    <w:rsid w:val="00D445AB"/>
    <w:rsid w:val="00D445CA"/>
    <w:rsid w:val="00D458AC"/>
    <w:rsid w:val="00D46048"/>
    <w:rsid w:val="00D471B5"/>
    <w:rsid w:val="00D47275"/>
    <w:rsid w:val="00D477FA"/>
    <w:rsid w:val="00D51E12"/>
    <w:rsid w:val="00D53057"/>
    <w:rsid w:val="00D5306A"/>
    <w:rsid w:val="00D54286"/>
    <w:rsid w:val="00D55E3D"/>
    <w:rsid w:val="00D571DB"/>
    <w:rsid w:val="00D5773A"/>
    <w:rsid w:val="00D57B04"/>
    <w:rsid w:val="00D57F60"/>
    <w:rsid w:val="00D60D3D"/>
    <w:rsid w:val="00D6186C"/>
    <w:rsid w:val="00D61B62"/>
    <w:rsid w:val="00D61E8C"/>
    <w:rsid w:val="00D624C1"/>
    <w:rsid w:val="00D646A6"/>
    <w:rsid w:val="00D64C06"/>
    <w:rsid w:val="00D71D74"/>
    <w:rsid w:val="00D74426"/>
    <w:rsid w:val="00D7495D"/>
    <w:rsid w:val="00D74C88"/>
    <w:rsid w:val="00D7614D"/>
    <w:rsid w:val="00D76B8D"/>
    <w:rsid w:val="00D774BB"/>
    <w:rsid w:val="00D81C27"/>
    <w:rsid w:val="00D81E3C"/>
    <w:rsid w:val="00D83522"/>
    <w:rsid w:val="00D84874"/>
    <w:rsid w:val="00D848E6"/>
    <w:rsid w:val="00D84B2D"/>
    <w:rsid w:val="00D84B39"/>
    <w:rsid w:val="00D84FD6"/>
    <w:rsid w:val="00D84FED"/>
    <w:rsid w:val="00D85254"/>
    <w:rsid w:val="00D85804"/>
    <w:rsid w:val="00D86554"/>
    <w:rsid w:val="00D868F6"/>
    <w:rsid w:val="00D86938"/>
    <w:rsid w:val="00D8768F"/>
    <w:rsid w:val="00D87CD3"/>
    <w:rsid w:val="00D91348"/>
    <w:rsid w:val="00D91A25"/>
    <w:rsid w:val="00D91D2C"/>
    <w:rsid w:val="00D95B80"/>
    <w:rsid w:val="00D95C51"/>
    <w:rsid w:val="00D96666"/>
    <w:rsid w:val="00D96EA3"/>
    <w:rsid w:val="00D97466"/>
    <w:rsid w:val="00D97805"/>
    <w:rsid w:val="00DA085E"/>
    <w:rsid w:val="00DA0D8E"/>
    <w:rsid w:val="00DA2437"/>
    <w:rsid w:val="00DA451B"/>
    <w:rsid w:val="00DA51C6"/>
    <w:rsid w:val="00DA52C3"/>
    <w:rsid w:val="00DA53BE"/>
    <w:rsid w:val="00DA5EB9"/>
    <w:rsid w:val="00DA6740"/>
    <w:rsid w:val="00DA6A15"/>
    <w:rsid w:val="00DA7147"/>
    <w:rsid w:val="00DB0ADC"/>
    <w:rsid w:val="00DB1E91"/>
    <w:rsid w:val="00DB2A49"/>
    <w:rsid w:val="00DB3E22"/>
    <w:rsid w:val="00DB59AB"/>
    <w:rsid w:val="00DB6075"/>
    <w:rsid w:val="00DB6F14"/>
    <w:rsid w:val="00DB7D94"/>
    <w:rsid w:val="00DC1CD1"/>
    <w:rsid w:val="00DC2941"/>
    <w:rsid w:val="00DC33FC"/>
    <w:rsid w:val="00DC347B"/>
    <w:rsid w:val="00DC3F72"/>
    <w:rsid w:val="00DC4BAB"/>
    <w:rsid w:val="00DC75B8"/>
    <w:rsid w:val="00DC7ADD"/>
    <w:rsid w:val="00DC7BD1"/>
    <w:rsid w:val="00DD04F2"/>
    <w:rsid w:val="00DD1AE0"/>
    <w:rsid w:val="00DD3392"/>
    <w:rsid w:val="00DD3C9D"/>
    <w:rsid w:val="00DD4DB3"/>
    <w:rsid w:val="00DD5453"/>
    <w:rsid w:val="00DD5570"/>
    <w:rsid w:val="00DD5CA6"/>
    <w:rsid w:val="00DD7523"/>
    <w:rsid w:val="00DE1825"/>
    <w:rsid w:val="00DE1EA9"/>
    <w:rsid w:val="00DE1FC3"/>
    <w:rsid w:val="00DE2D5E"/>
    <w:rsid w:val="00DE4093"/>
    <w:rsid w:val="00DE5168"/>
    <w:rsid w:val="00DE60DE"/>
    <w:rsid w:val="00DE6ECA"/>
    <w:rsid w:val="00DF0097"/>
    <w:rsid w:val="00DF18CA"/>
    <w:rsid w:val="00DF1B23"/>
    <w:rsid w:val="00DF2FB7"/>
    <w:rsid w:val="00DF3E9A"/>
    <w:rsid w:val="00DF4BB0"/>
    <w:rsid w:val="00DF54FA"/>
    <w:rsid w:val="00DF6E9E"/>
    <w:rsid w:val="00DF7F48"/>
    <w:rsid w:val="00E00549"/>
    <w:rsid w:val="00E02CCE"/>
    <w:rsid w:val="00E036F3"/>
    <w:rsid w:val="00E03F0A"/>
    <w:rsid w:val="00E041FD"/>
    <w:rsid w:val="00E04DDC"/>
    <w:rsid w:val="00E06405"/>
    <w:rsid w:val="00E0671E"/>
    <w:rsid w:val="00E067B0"/>
    <w:rsid w:val="00E074A0"/>
    <w:rsid w:val="00E07C80"/>
    <w:rsid w:val="00E1125C"/>
    <w:rsid w:val="00E13299"/>
    <w:rsid w:val="00E142BD"/>
    <w:rsid w:val="00E144BC"/>
    <w:rsid w:val="00E168C2"/>
    <w:rsid w:val="00E21007"/>
    <w:rsid w:val="00E21033"/>
    <w:rsid w:val="00E21383"/>
    <w:rsid w:val="00E213DF"/>
    <w:rsid w:val="00E22D81"/>
    <w:rsid w:val="00E233A5"/>
    <w:rsid w:val="00E23FE1"/>
    <w:rsid w:val="00E24DDD"/>
    <w:rsid w:val="00E24FB4"/>
    <w:rsid w:val="00E25374"/>
    <w:rsid w:val="00E25D63"/>
    <w:rsid w:val="00E2616A"/>
    <w:rsid w:val="00E26204"/>
    <w:rsid w:val="00E274AB"/>
    <w:rsid w:val="00E27EF4"/>
    <w:rsid w:val="00E3122C"/>
    <w:rsid w:val="00E33AE3"/>
    <w:rsid w:val="00E348DE"/>
    <w:rsid w:val="00E35E4C"/>
    <w:rsid w:val="00E36673"/>
    <w:rsid w:val="00E414A5"/>
    <w:rsid w:val="00E41814"/>
    <w:rsid w:val="00E42386"/>
    <w:rsid w:val="00E42DAE"/>
    <w:rsid w:val="00E455F7"/>
    <w:rsid w:val="00E46259"/>
    <w:rsid w:val="00E46D2C"/>
    <w:rsid w:val="00E512AC"/>
    <w:rsid w:val="00E5136E"/>
    <w:rsid w:val="00E52286"/>
    <w:rsid w:val="00E53201"/>
    <w:rsid w:val="00E54217"/>
    <w:rsid w:val="00E54986"/>
    <w:rsid w:val="00E556B2"/>
    <w:rsid w:val="00E56207"/>
    <w:rsid w:val="00E60581"/>
    <w:rsid w:val="00E63AC7"/>
    <w:rsid w:val="00E63CFB"/>
    <w:rsid w:val="00E6698F"/>
    <w:rsid w:val="00E67B7E"/>
    <w:rsid w:val="00E67CF4"/>
    <w:rsid w:val="00E716B9"/>
    <w:rsid w:val="00E7377C"/>
    <w:rsid w:val="00E73F00"/>
    <w:rsid w:val="00E74D76"/>
    <w:rsid w:val="00E8050D"/>
    <w:rsid w:val="00E8086A"/>
    <w:rsid w:val="00E80C70"/>
    <w:rsid w:val="00E80C77"/>
    <w:rsid w:val="00E80F99"/>
    <w:rsid w:val="00E816D0"/>
    <w:rsid w:val="00E83355"/>
    <w:rsid w:val="00E83C1A"/>
    <w:rsid w:val="00E860A1"/>
    <w:rsid w:val="00E86744"/>
    <w:rsid w:val="00E86F7F"/>
    <w:rsid w:val="00E91FFE"/>
    <w:rsid w:val="00E926FA"/>
    <w:rsid w:val="00E93A33"/>
    <w:rsid w:val="00E942A4"/>
    <w:rsid w:val="00E954EF"/>
    <w:rsid w:val="00E9559B"/>
    <w:rsid w:val="00E96437"/>
    <w:rsid w:val="00E96CA1"/>
    <w:rsid w:val="00EA10FC"/>
    <w:rsid w:val="00EA1322"/>
    <w:rsid w:val="00EA1495"/>
    <w:rsid w:val="00EA31B6"/>
    <w:rsid w:val="00EA340D"/>
    <w:rsid w:val="00EA3503"/>
    <w:rsid w:val="00EA4180"/>
    <w:rsid w:val="00EA42D1"/>
    <w:rsid w:val="00EA4A9C"/>
    <w:rsid w:val="00EA55D8"/>
    <w:rsid w:val="00EA6487"/>
    <w:rsid w:val="00EA77AC"/>
    <w:rsid w:val="00EB0352"/>
    <w:rsid w:val="00EB076D"/>
    <w:rsid w:val="00EB0C3A"/>
    <w:rsid w:val="00EB1644"/>
    <w:rsid w:val="00EB456D"/>
    <w:rsid w:val="00EB52F0"/>
    <w:rsid w:val="00EB57EB"/>
    <w:rsid w:val="00EB5F54"/>
    <w:rsid w:val="00EB76AD"/>
    <w:rsid w:val="00EB7DA3"/>
    <w:rsid w:val="00EC0C99"/>
    <w:rsid w:val="00EC0FB5"/>
    <w:rsid w:val="00EC1DBF"/>
    <w:rsid w:val="00EC26A2"/>
    <w:rsid w:val="00EC43E9"/>
    <w:rsid w:val="00EC4DC7"/>
    <w:rsid w:val="00EC58A9"/>
    <w:rsid w:val="00EC623D"/>
    <w:rsid w:val="00EC685D"/>
    <w:rsid w:val="00EC6DD7"/>
    <w:rsid w:val="00EC7309"/>
    <w:rsid w:val="00ED0384"/>
    <w:rsid w:val="00ED0869"/>
    <w:rsid w:val="00ED114D"/>
    <w:rsid w:val="00ED1FD7"/>
    <w:rsid w:val="00ED2B1B"/>
    <w:rsid w:val="00ED2DE4"/>
    <w:rsid w:val="00ED2F49"/>
    <w:rsid w:val="00ED3CF9"/>
    <w:rsid w:val="00ED5592"/>
    <w:rsid w:val="00ED5B2B"/>
    <w:rsid w:val="00ED5EB0"/>
    <w:rsid w:val="00ED6D13"/>
    <w:rsid w:val="00EE07CA"/>
    <w:rsid w:val="00EE47AE"/>
    <w:rsid w:val="00EE4B66"/>
    <w:rsid w:val="00EE4C5E"/>
    <w:rsid w:val="00EE6E1F"/>
    <w:rsid w:val="00EE749D"/>
    <w:rsid w:val="00EF050C"/>
    <w:rsid w:val="00EF277B"/>
    <w:rsid w:val="00EF4169"/>
    <w:rsid w:val="00EF4320"/>
    <w:rsid w:val="00EF6C55"/>
    <w:rsid w:val="00EF7104"/>
    <w:rsid w:val="00EF74F0"/>
    <w:rsid w:val="00F00E2A"/>
    <w:rsid w:val="00F01998"/>
    <w:rsid w:val="00F02100"/>
    <w:rsid w:val="00F024AC"/>
    <w:rsid w:val="00F025B6"/>
    <w:rsid w:val="00F02BB4"/>
    <w:rsid w:val="00F03D86"/>
    <w:rsid w:val="00F04E3D"/>
    <w:rsid w:val="00F05CA7"/>
    <w:rsid w:val="00F07CD4"/>
    <w:rsid w:val="00F11081"/>
    <w:rsid w:val="00F12947"/>
    <w:rsid w:val="00F12AFC"/>
    <w:rsid w:val="00F12B33"/>
    <w:rsid w:val="00F13940"/>
    <w:rsid w:val="00F13CA6"/>
    <w:rsid w:val="00F142DD"/>
    <w:rsid w:val="00F165FE"/>
    <w:rsid w:val="00F1698E"/>
    <w:rsid w:val="00F16B07"/>
    <w:rsid w:val="00F17343"/>
    <w:rsid w:val="00F20281"/>
    <w:rsid w:val="00F2207A"/>
    <w:rsid w:val="00F220F1"/>
    <w:rsid w:val="00F22DF9"/>
    <w:rsid w:val="00F22FDB"/>
    <w:rsid w:val="00F24556"/>
    <w:rsid w:val="00F25962"/>
    <w:rsid w:val="00F25A78"/>
    <w:rsid w:val="00F26247"/>
    <w:rsid w:val="00F268BC"/>
    <w:rsid w:val="00F302EB"/>
    <w:rsid w:val="00F319D6"/>
    <w:rsid w:val="00F31DD4"/>
    <w:rsid w:val="00F32C0F"/>
    <w:rsid w:val="00F32CFA"/>
    <w:rsid w:val="00F330D9"/>
    <w:rsid w:val="00F33682"/>
    <w:rsid w:val="00F33876"/>
    <w:rsid w:val="00F338C4"/>
    <w:rsid w:val="00F34BB8"/>
    <w:rsid w:val="00F34DDA"/>
    <w:rsid w:val="00F3509B"/>
    <w:rsid w:val="00F35E78"/>
    <w:rsid w:val="00F3650F"/>
    <w:rsid w:val="00F36E03"/>
    <w:rsid w:val="00F377C4"/>
    <w:rsid w:val="00F40159"/>
    <w:rsid w:val="00F4022A"/>
    <w:rsid w:val="00F418B1"/>
    <w:rsid w:val="00F42BE6"/>
    <w:rsid w:val="00F42F97"/>
    <w:rsid w:val="00F4319D"/>
    <w:rsid w:val="00F4521A"/>
    <w:rsid w:val="00F5091B"/>
    <w:rsid w:val="00F51150"/>
    <w:rsid w:val="00F51DD4"/>
    <w:rsid w:val="00F533CF"/>
    <w:rsid w:val="00F54856"/>
    <w:rsid w:val="00F54938"/>
    <w:rsid w:val="00F57510"/>
    <w:rsid w:val="00F60541"/>
    <w:rsid w:val="00F60D27"/>
    <w:rsid w:val="00F613D1"/>
    <w:rsid w:val="00F622BB"/>
    <w:rsid w:val="00F62A13"/>
    <w:rsid w:val="00F6332D"/>
    <w:rsid w:val="00F658C6"/>
    <w:rsid w:val="00F66D0F"/>
    <w:rsid w:val="00F66F7F"/>
    <w:rsid w:val="00F67057"/>
    <w:rsid w:val="00F67BD0"/>
    <w:rsid w:val="00F7112F"/>
    <w:rsid w:val="00F71A4E"/>
    <w:rsid w:val="00F71A8B"/>
    <w:rsid w:val="00F71E08"/>
    <w:rsid w:val="00F724A1"/>
    <w:rsid w:val="00F76733"/>
    <w:rsid w:val="00F776A3"/>
    <w:rsid w:val="00F77775"/>
    <w:rsid w:val="00F77CAF"/>
    <w:rsid w:val="00F8170E"/>
    <w:rsid w:val="00F82F63"/>
    <w:rsid w:val="00F83D61"/>
    <w:rsid w:val="00F8596C"/>
    <w:rsid w:val="00F859B7"/>
    <w:rsid w:val="00F85C84"/>
    <w:rsid w:val="00F8609E"/>
    <w:rsid w:val="00F86313"/>
    <w:rsid w:val="00F86918"/>
    <w:rsid w:val="00F86C9F"/>
    <w:rsid w:val="00F87085"/>
    <w:rsid w:val="00F90B6B"/>
    <w:rsid w:val="00F9163E"/>
    <w:rsid w:val="00F91C38"/>
    <w:rsid w:val="00F91C7C"/>
    <w:rsid w:val="00F92027"/>
    <w:rsid w:val="00F924B3"/>
    <w:rsid w:val="00F94663"/>
    <w:rsid w:val="00F951D6"/>
    <w:rsid w:val="00F9615D"/>
    <w:rsid w:val="00F96398"/>
    <w:rsid w:val="00F97CC2"/>
    <w:rsid w:val="00FA0BA8"/>
    <w:rsid w:val="00FA18A6"/>
    <w:rsid w:val="00FA4A90"/>
    <w:rsid w:val="00FA52E4"/>
    <w:rsid w:val="00FA5F7E"/>
    <w:rsid w:val="00FA7AE4"/>
    <w:rsid w:val="00FB0EE2"/>
    <w:rsid w:val="00FB146C"/>
    <w:rsid w:val="00FB158A"/>
    <w:rsid w:val="00FB20C5"/>
    <w:rsid w:val="00FB2AB5"/>
    <w:rsid w:val="00FB30B5"/>
    <w:rsid w:val="00FB3D3A"/>
    <w:rsid w:val="00FB4242"/>
    <w:rsid w:val="00FB466A"/>
    <w:rsid w:val="00FB523F"/>
    <w:rsid w:val="00FB5450"/>
    <w:rsid w:val="00FB73C2"/>
    <w:rsid w:val="00FC1C44"/>
    <w:rsid w:val="00FC27F5"/>
    <w:rsid w:val="00FC49D1"/>
    <w:rsid w:val="00FC78E1"/>
    <w:rsid w:val="00FD2DC5"/>
    <w:rsid w:val="00FD449C"/>
    <w:rsid w:val="00FD45FA"/>
    <w:rsid w:val="00FD76A7"/>
    <w:rsid w:val="00FE000F"/>
    <w:rsid w:val="00FE0073"/>
    <w:rsid w:val="00FE075C"/>
    <w:rsid w:val="00FE1745"/>
    <w:rsid w:val="00FE19D0"/>
    <w:rsid w:val="00FE2FCE"/>
    <w:rsid w:val="00FE3B99"/>
    <w:rsid w:val="00FE42FC"/>
    <w:rsid w:val="00FE44AE"/>
    <w:rsid w:val="00FE48DB"/>
    <w:rsid w:val="00FE607B"/>
    <w:rsid w:val="00FE73B5"/>
    <w:rsid w:val="00FE77E9"/>
    <w:rsid w:val="00FE7B9A"/>
    <w:rsid w:val="00FF2645"/>
    <w:rsid w:val="00FF2935"/>
    <w:rsid w:val="00FF2C14"/>
    <w:rsid w:val="00FF4B97"/>
    <w:rsid w:val="00FF595E"/>
    <w:rsid w:val="00FF65BC"/>
    <w:rsid w:val="00FF6D58"/>
    <w:rsid w:val="00FF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3"/>
    <o:shapelayout v:ext="edit">
      <o:idmap v:ext="edit" data="2"/>
    </o:shapelayout>
  </w:shapeDefaults>
  <w:decimalSymbol w:val="."/>
  <w:listSeparator w:val=","/>
  <w14:docId w14:val="72C4C193"/>
  <w14:defaultImageDpi w14:val="0"/>
  <w15:docId w15:val="{CF89215E-B9BE-4D17-B1BB-80F5CE00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HTML Acronym" w:uiPriority="99"/>
    <w:lsdException w:name="HTML Definition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99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99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Heading2"/>
    <w:next w:val="Heading4"/>
    <w:link w:val="Heading1Char"/>
    <w:uiPriority w:val="9"/>
    <w:qFormat/>
    <w:rsid w:val="00F85C84"/>
    <w:pPr>
      <w:outlineLvl w:val="0"/>
    </w:pPr>
    <w:rPr>
      <w:rFonts w:ascii="Verdana" w:hAnsi="Verdana"/>
      <w:i w:val="0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F85C84"/>
    <w:pPr>
      <w:spacing w:after="0"/>
      <w:textAlignment w:val="top"/>
      <w:outlineLvl w:val="2"/>
    </w:pPr>
    <w:rPr>
      <w:szCs w:val="36"/>
    </w:rPr>
  </w:style>
  <w:style w:type="paragraph" w:styleId="Heading4">
    <w:name w:val="heading 4"/>
    <w:basedOn w:val="Normal"/>
    <w:next w:val="Normal"/>
    <w:link w:val="Heading4Char"/>
    <w:uiPriority w:val="9"/>
    <w:qFormat/>
    <w:rsid w:val="00C91F4E"/>
    <w:pPr>
      <w:outlineLvl w:val="3"/>
    </w:pPr>
    <w:rPr>
      <w:rFonts w:ascii="Verdana" w:hAnsi="Verdan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F85C84"/>
    <w:rPr>
      <w:rFonts w:ascii="Verdana" w:hAnsi="Verdana"/>
      <w:b/>
      <w:bCs/>
      <w:iCs/>
      <w:sz w:val="36"/>
      <w:szCs w:val="28"/>
    </w:rPr>
  </w:style>
  <w:style w:type="character" w:customStyle="1" w:styleId="Heading2Char">
    <w:name w:val="Heading 2 Char"/>
    <w:link w:val="Heading2"/>
    <w:uiPriority w:val="9"/>
    <w:locked/>
    <w:rsid w:val="003B4C49"/>
    <w:rPr>
      <w:rFonts w:ascii="Arial" w:hAnsi="Arial"/>
      <w:b/>
      <w:i/>
      <w:sz w:val="28"/>
    </w:rPr>
  </w:style>
  <w:style w:type="character" w:customStyle="1" w:styleId="Heading3Char">
    <w:name w:val="Heading 3 Char"/>
    <w:link w:val="Heading3"/>
    <w:uiPriority w:val="9"/>
    <w:locked/>
    <w:rsid w:val="00F85C84"/>
    <w:rPr>
      <w:rFonts w:ascii="Verdana" w:hAnsi="Verdana" w:cs="Arial"/>
      <w:b/>
      <w:sz w:val="36"/>
      <w:szCs w:val="36"/>
    </w:rPr>
  </w:style>
  <w:style w:type="character" w:customStyle="1" w:styleId="Heading4Char">
    <w:name w:val="Heading 4 Char"/>
    <w:link w:val="Heading4"/>
    <w:uiPriority w:val="9"/>
    <w:semiHidden/>
    <w:rsid w:val="00AF2C95"/>
    <w:rPr>
      <w:rFonts w:ascii="Calibri" w:eastAsia="Times New Roman" w:hAnsi="Calibri" w:cs="Times New Roman"/>
      <w:b/>
      <w:bCs/>
      <w:sz w:val="28"/>
      <w:szCs w:val="28"/>
    </w:rPr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uiPriority w:val="99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rsid w:val="00637CA1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uiPriority w:val="99"/>
    <w:rsid w:val="00637CA1"/>
    <w:rPr>
      <w:color w:val="800080"/>
      <w:u w:val="single"/>
    </w:rPr>
  </w:style>
  <w:style w:type="table" w:styleId="TableGrid">
    <w:name w:val="Table Grid"/>
    <w:basedOn w:val="TableNormal"/>
    <w:uiPriority w:val="59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3C4C"/>
    <w:rPr>
      <w:b/>
    </w:rPr>
  </w:style>
  <w:style w:type="paragraph" w:styleId="Header">
    <w:name w:val="header"/>
    <w:basedOn w:val="Normal"/>
    <w:link w:val="HeaderChar"/>
    <w:uiPriority w:val="99"/>
    <w:rsid w:val="00FC1C4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AF2C9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AF2C95"/>
    <w:rPr>
      <w:sz w:val="24"/>
      <w:szCs w:val="24"/>
    </w:rPr>
  </w:style>
  <w:style w:type="paragraph" w:styleId="NormalWeb">
    <w:name w:val="Normal (Web)"/>
    <w:basedOn w:val="Normal"/>
    <w:link w:val="NormalWebChar"/>
    <w:uiPriority w:val="99"/>
    <w:rsid w:val="004231B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4576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2C95"/>
    <w:rPr>
      <w:sz w:val="18"/>
      <w:szCs w:val="18"/>
    </w:rPr>
  </w:style>
  <w:style w:type="paragraph" w:customStyle="1" w:styleId="BulletText1">
    <w:name w:val="Bullet Text 1"/>
    <w:basedOn w:val="Normal"/>
    <w:rsid w:val="00733D24"/>
    <w:pPr>
      <w:numPr>
        <w:numId w:val="1"/>
      </w:numPr>
    </w:pPr>
    <w:rPr>
      <w:color w:val="000000"/>
      <w:szCs w:val="20"/>
    </w:rPr>
  </w:style>
  <w:style w:type="paragraph" w:customStyle="1" w:styleId="BulletText2">
    <w:name w:val="Bullet Text 2"/>
    <w:basedOn w:val="Normal"/>
    <w:rsid w:val="00733D24"/>
    <w:pPr>
      <w:numPr>
        <w:numId w:val="2"/>
      </w:numPr>
    </w:pPr>
    <w:rPr>
      <w:color w:val="000000"/>
      <w:szCs w:val="20"/>
    </w:rPr>
  </w:style>
  <w:style w:type="paragraph" w:customStyle="1" w:styleId="ContinuedBlockLabel">
    <w:name w:val="Continued Block Label"/>
    <w:basedOn w:val="Normal"/>
    <w:next w:val="Normal"/>
    <w:rsid w:val="00733D24"/>
    <w:pPr>
      <w:spacing w:after="240"/>
    </w:pPr>
    <w:rPr>
      <w:b/>
      <w:color w:val="000000"/>
      <w:sz w:val="22"/>
      <w:szCs w:val="20"/>
    </w:rPr>
  </w:style>
  <w:style w:type="paragraph" w:customStyle="1" w:styleId="TableText">
    <w:name w:val="Table Text"/>
    <w:basedOn w:val="Normal"/>
    <w:rsid w:val="00733D24"/>
    <w:rPr>
      <w:color w:val="000000"/>
      <w:szCs w:val="20"/>
    </w:rPr>
  </w:style>
  <w:style w:type="paragraph" w:customStyle="1" w:styleId="MapTitleContinued">
    <w:name w:val="Map Title. Continued"/>
    <w:basedOn w:val="Normal"/>
    <w:next w:val="Normal"/>
    <w:rsid w:val="00733D24"/>
    <w:pPr>
      <w:spacing w:after="240"/>
    </w:pPr>
    <w:rPr>
      <w:rFonts w:ascii="Arial" w:hAnsi="Arial" w:cs="Arial"/>
      <w:b/>
      <w:color w:val="000000"/>
      <w:sz w:val="32"/>
      <w:szCs w:val="20"/>
    </w:rPr>
  </w:style>
  <w:style w:type="paragraph" w:customStyle="1" w:styleId="PublicationTitle">
    <w:name w:val="Publication Title"/>
    <w:basedOn w:val="Normal"/>
    <w:next w:val="Heading4"/>
    <w:rsid w:val="00733D24"/>
    <w:pPr>
      <w:spacing w:after="240"/>
      <w:jc w:val="center"/>
    </w:pPr>
    <w:rPr>
      <w:rFonts w:ascii="Arial" w:hAnsi="Arial" w:cs="Arial"/>
      <w:b/>
      <w:color w:val="000000"/>
      <w:sz w:val="32"/>
      <w:szCs w:val="20"/>
    </w:rPr>
  </w:style>
  <w:style w:type="character" w:styleId="HTMLAcronym">
    <w:name w:val="HTML Acronym"/>
    <w:uiPriority w:val="99"/>
    <w:rsid w:val="007A08F4"/>
    <w:rPr>
      <w:rFonts w:cs="Times New Roman"/>
    </w:rPr>
  </w:style>
  <w:style w:type="paragraph" w:customStyle="1" w:styleId="EmbeddedText">
    <w:name w:val="Embedded Text"/>
    <w:basedOn w:val="Normal"/>
    <w:rsid w:val="00E21033"/>
    <w:rPr>
      <w:color w:val="000000"/>
      <w:szCs w:val="20"/>
    </w:rPr>
  </w:style>
  <w:style w:type="paragraph" w:customStyle="1" w:styleId="IMTOC">
    <w:name w:val="IMTOC"/>
    <w:rsid w:val="004F2DFA"/>
    <w:rPr>
      <w:sz w:val="24"/>
    </w:rPr>
  </w:style>
  <w:style w:type="character" w:styleId="CommentReference">
    <w:name w:val="annotation reference"/>
    <w:uiPriority w:val="99"/>
    <w:rsid w:val="00DE5168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DE516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DE5168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E5168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DE5168"/>
    <w:rPr>
      <w:rFonts w:cs="Times New Roman"/>
      <w:b/>
    </w:rPr>
  </w:style>
  <w:style w:type="paragraph" w:styleId="ListParagraph">
    <w:name w:val="List Paragraph"/>
    <w:basedOn w:val="Normal"/>
    <w:uiPriority w:val="34"/>
    <w:qFormat/>
    <w:rsid w:val="00C40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F85C84"/>
    <w:pPr>
      <w:tabs>
        <w:tab w:val="right" w:leader="dot" w:pos="21590"/>
      </w:tabs>
    </w:pPr>
    <w:rPr>
      <w:rFonts w:ascii="Verdana" w:hAnsi="Verdana"/>
    </w:rPr>
  </w:style>
  <w:style w:type="paragraph" w:styleId="TOC2">
    <w:name w:val="toc 2"/>
    <w:basedOn w:val="Normal"/>
    <w:next w:val="Normal"/>
    <w:autoRedefine/>
    <w:uiPriority w:val="39"/>
    <w:rsid w:val="00C91F4E"/>
    <w:pPr>
      <w:tabs>
        <w:tab w:val="right" w:leader="dot" w:pos="12950"/>
      </w:tabs>
      <w:ind w:left="360"/>
    </w:pPr>
    <w:rPr>
      <w:rFonts w:ascii="Verdana" w:hAnsi="Verdana"/>
      <w:noProof/>
    </w:rPr>
  </w:style>
  <w:style w:type="paragraph" w:styleId="Revision">
    <w:name w:val="Revision"/>
    <w:hidden/>
    <w:uiPriority w:val="99"/>
    <w:semiHidden/>
    <w:rsid w:val="004D4FF0"/>
    <w:rPr>
      <w:sz w:val="24"/>
      <w:szCs w:val="24"/>
    </w:rPr>
  </w:style>
  <w:style w:type="paragraph" w:customStyle="1" w:styleId="body">
    <w:name w:val="body"/>
    <w:basedOn w:val="Normal"/>
    <w:uiPriority w:val="99"/>
    <w:rsid w:val="004B7896"/>
    <w:pPr>
      <w:widowControl w:val="0"/>
      <w:autoSpaceDE w:val="0"/>
      <w:autoSpaceDN w:val="0"/>
      <w:adjustRightInd w:val="0"/>
      <w:spacing w:line="280" w:lineRule="atLeast"/>
      <w:textAlignment w:val="center"/>
    </w:pPr>
    <w:rPr>
      <w:rFonts w:ascii="MyriadPro-Regular" w:hAnsi="MyriadPro-Regular" w:cs="MyriadPro-Regular"/>
      <w:color w:val="000000"/>
    </w:rPr>
  </w:style>
  <w:style w:type="character" w:customStyle="1" w:styleId="bodybold">
    <w:name w:val="body bold"/>
    <w:uiPriority w:val="99"/>
    <w:rsid w:val="004B7896"/>
    <w:rPr>
      <w:rFonts w:ascii="MyriadPro-Bold" w:hAnsi="MyriadPro-Bold"/>
      <w:b/>
    </w:rPr>
  </w:style>
  <w:style w:type="paragraph" w:styleId="NoSpacing">
    <w:name w:val="No Spacing"/>
    <w:basedOn w:val="Normal"/>
    <w:uiPriority w:val="1"/>
    <w:qFormat/>
    <w:rsid w:val="00621778"/>
    <w:rPr>
      <w:rFonts w:ascii="Calibri" w:hAnsi="Calibri"/>
      <w:sz w:val="22"/>
      <w:szCs w:val="22"/>
    </w:rPr>
  </w:style>
  <w:style w:type="character" w:customStyle="1" w:styleId="NormalWebChar">
    <w:name w:val="Normal (Web) Char"/>
    <w:basedOn w:val="DefaultParagraphFont"/>
    <w:link w:val="NormalWeb"/>
    <w:uiPriority w:val="99"/>
    <w:rsid w:val="00A84995"/>
    <w:rPr>
      <w:sz w:val="24"/>
      <w:szCs w:val="24"/>
    </w:rPr>
  </w:style>
  <w:style w:type="paragraph" w:customStyle="1" w:styleId="style-scope">
    <w:name w:val="style-scope"/>
    <w:basedOn w:val="Normal"/>
    <w:rsid w:val="00B00855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617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56070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2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19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0283">
                  <w:marLeft w:val="16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8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1058">
              <w:marLeft w:val="1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5699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7199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6536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2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7435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5002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1799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42110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672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09591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7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50567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5613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4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2540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47457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2832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67399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4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080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6486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3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2065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7047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98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0310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3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8598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639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08833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1239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0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82886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1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353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5476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6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8027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08839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7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464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5989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9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5453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0061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5736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6816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1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025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7732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6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1565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0075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8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34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3775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3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3936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89596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3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293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5748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9901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5193">
                  <w:marLeft w:val="16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3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6700">
              <w:marLeft w:val="1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5537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0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3397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8872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5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719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4814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0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2838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2787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1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4289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7674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3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543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4971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6681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5326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0296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5355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8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7364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707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477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944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3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50351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8849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1966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51689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3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99908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9938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46344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4946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6723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1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8427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55519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7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6138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6835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1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958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60661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2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4707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7094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2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48260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4330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7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0573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44">
          <w:marLeft w:val="27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17">
          <w:marLeft w:val="27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352">
          <w:marLeft w:val="27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63">
          <w:marLeft w:val="27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45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37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22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0295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3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0330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10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10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0267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224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41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83">
          <w:marLeft w:val="27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47">
          <w:marLeft w:val="27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12">
          <w:marLeft w:val="274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21">
          <w:marLeft w:val="274"/>
          <w:marRight w:val="0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86">
          <w:marLeft w:val="274"/>
          <w:marRight w:val="0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00">
          <w:marLeft w:val="274"/>
          <w:marRight w:val="0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34">
          <w:marLeft w:val="274"/>
          <w:marRight w:val="0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41">
          <w:marLeft w:val="274"/>
          <w:marRight w:val="0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82">
          <w:marLeft w:val="274"/>
          <w:marRight w:val="0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20">
          <w:marLeft w:val="274"/>
          <w:marRight w:val="0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28">
          <w:marLeft w:val="274"/>
          <w:marRight w:val="0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54">
          <w:marLeft w:val="274"/>
          <w:marRight w:val="0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0274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1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19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80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20">
          <w:marLeft w:val="18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38">
          <w:marLeft w:val="18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65">
          <w:marLeft w:val="18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183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31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92">
          <w:marLeft w:val="70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99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14">
          <w:marLeft w:val="187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94">
          <w:marLeft w:val="187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59">
          <w:marLeft w:val="187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191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87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13">
          <w:marLeft w:val="70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68">
          <w:marLeft w:val="70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38">
          <w:marLeft w:val="70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03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08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39">
          <w:marLeft w:val="70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0452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10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328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196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75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97">
          <w:marLeft w:val="70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58">
          <w:marLeft w:val="70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96">
          <w:marLeft w:val="70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416">
          <w:marLeft w:val="70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05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40">
          <w:marLeft w:val="70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64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66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88">
          <w:marLeft w:val="70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0364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10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185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199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01">
          <w:marLeft w:val="70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210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03">
          <w:marLeft w:val="70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10">
          <w:marLeft w:val="706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306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309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370">
          <w:marLeft w:val="274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4157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1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255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2658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0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9465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57046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5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58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34358">
                  <w:marLeft w:val="1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829">
              <w:marLeft w:val="1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file:///C:\Users\c506343\Downloads\CMS-2-02711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5" ma:contentTypeDescription="Create a new document." ma:contentTypeScope="" ma:versionID="c5fdc8568ac99c14affb663dbd395f92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40d70b4bb4b2a0343d5d55eb404f881f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29A823-A50E-4EF3-B629-8CA7F03974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A477E3-6A8D-4638-9300-B75962621B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08A2BC-4415-4E4E-AF2E-79C6957EAA02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4.xml><?xml version="1.0" encoding="utf-8"?>
<ds:datastoreItem xmlns:ds="http://schemas.openxmlformats.org/officeDocument/2006/customXml" ds:itemID="{32E6ADFC-D2E7-40B4-9C0C-2CEDFD9EA3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177</Words>
  <Characters>1793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Graves, Chuck</dc:creator>
  <cp:keywords/>
  <dc:description/>
  <cp:lastModifiedBy>Dugdale, Brienna</cp:lastModifiedBy>
  <cp:revision>2</cp:revision>
  <cp:lastPrinted>2017-11-10T20:22:00Z</cp:lastPrinted>
  <dcterms:created xsi:type="dcterms:W3CDTF">2025-06-30T20:54:00Z</dcterms:created>
  <dcterms:modified xsi:type="dcterms:W3CDTF">2025-06-30T20:54:00Z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2021-10-15T12:23:30Z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fd3920f9-af32-4cae-a3c7-6bb9c2d7240c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