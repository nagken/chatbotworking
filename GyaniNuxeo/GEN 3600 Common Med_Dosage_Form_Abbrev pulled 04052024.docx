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A837F" w14:textId="77777777" w:rsidR="00255C6B" w:rsidRPr="00CC1E7F" w:rsidRDefault="005E3F69" w:rsidP="00CC1E7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90"/>
      <w:bookmarkEnd w:id="0"/>
      <w:r>
        <w:rPr>
          <w:rFonts w:ascii="Verdana" w:hAnsi="Verdana"/>
          <w:color w:val="000000"/>
          <w:sz w:val="36"/>
          <w:szCs w:val="36"/>
        </w:rPr>
        <w:t>Common Medication Dosage Form Abbreviations</w:t>
      </w:r>
    </w:p>
    <w:bookmarkEnd w:id="1"/>
    <w:p w14:paraId="1FA35AEF" w14:textId="5305B24D" w:rsidR="00CC1E7F" w:rsidRDefault="00CC1E7F" w:rsidP="00CC1E7F">
      <w:pPr>
        <w:rPr>
          <w:rFonts w:ascii="Verdana" w:hAnsi="Verdana"/>
        </w:rPr>
      </w:pPr>
    </w:p>
    <w:p w14:paraId="1C960E6A" w14:textId="77777777" w:rsidR="00335EE2" w:rsidRPr="005E3F69" w:rsidRDefault="00335EE2" w:rsidP="00CC1E7F">
      <w:pPr>
        <w:rPr>
          <w:rFonts w:ascii="Verdana" w:hAnsi="Verdana"/>
        </w:rPr>
      </w:pPr>
    </w:p>
    <w:p w14:paraId="6620BFEF" w14:textId="7323E053" w:rsidR="0025523E" w:rsidRDefault="000F56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F56D5">
        <w:fldChar w:fldCharType="begin"/>
      </w:r>
      <w:r w:rsidRPr="000F56D5">
        <w:instrText xml:space="preserve"> TOC \o "2-2" \n \p " " \h \z \u </w:instrText>
      </w:r>
      <w:r w:rsidRPr="000F56D5">
        <w:fldChar w:fldCharType="separate"/>
      </w:r>
      <w:hyperlink w:anchor="_Toc135151664" w:history="1">
        <w:r w:rsidR="0025523E" w:rsidRPr="00F17147">
          <w:rPr>
            <w:rStyle w:val="Hyperlink"/>
            <w:rFonts w:ascii="Verdana" w:hAnsi="Verdana"/>
            <w:noProof/>
          </w:rPr>
          <w:t>Medication Dosage Form Abbreviations</w:t>
        </w:r>
      </w:hyperlink>
    </w:p>
    <w:p w14:paraId="11702724" w14:textId="3AD9C388" w:rsidR="0025523E" w:rsidRDefault="002E2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151665" w:history="1">
        <w:r w:rsidR="0025523E" w:rsidRPr="00F17147">
          <w:rPr>
            <w:rStyle w:val="Hyperlink"/>
            <w:rFonts w:ascii="Verdana" w:hAnsi="Verdana"/>
            <w:noProof/>
          </w:rPr>
          <w:t>Related Documents</w:t>
        </w:r>
      </w:hyperlink>
    </w:p>
    <w:p w14:paraId="64C54DD5" w14:textId="169A5876" w:rsidR="000F56D5" w:rsidRPr="000F56D5" w:rsidRDefault="000F56D5" w:rsidP="009D4F0F">
      <w:pPr>
        <w:rPr>
          <w:rFonts w:ascii="Verdana" w:hAnsi="Verdana"/>
        </w:rPr>
      </w:pPr>
      <w:r w:rsidRPr="000F56D5">
        <w:rPr>
          <w:rFonts w:ascii="Verdana" w:hAnsi="Verdana"/>
        </w:rPr>
        <w:fldChar w:fldCharType="end"/>
      </w:r>
      <w:r w:rsidR="00E62217">
        <w:rPr>
          <w:rFonts w:ascii="Verdana" w:hAnsi="Verdana"/>
          <w:b/>
        </w:rPr>
        <w:t xml:space="preserve"> </w:t>
      </w:r>
      <w:hyperlink w:anchor="_top" w:history="1"/>
      <w:r>
        <w:rPr>
          <w:rFonts w:ascii="Verdana" w:hAnsi="Verdana"/>
        </w:rPr>
        <w:t xml:space="preserve"> </w:t>
      </w:r>
    </w:p>
    <w:p w14:paraId="2D212204" w14:textId="22205287" w:rsidR="000F56D5" w:rsidRDefault="00811597" w:rsidP="00C7301F">
      <w:pPr>
        <w:spacing w:before="120" w:after="120"/>
        <w:rPr>
          <w:rFonts w:ascii="Verdana" w:hAnsi="Verdana"/>
        </w:rPr>
      </w:pPr>
      <w:r w:rsidRPr="00811597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FA789A">
        <w:rPr>
          <w:rFonts w:ascii="Verdana" w:hAnsi="Verdana"/>
        </w:rPr>
        <w:t>C</w:t>
      </w:r>
      <w:r w:rsidR="000F56D5">
        <w:rPr>
          <w:rFonts w:ascii="Verdana" w:hAnsi="Verdana"/>
        </w:rPr>
        <w:t>ommon medication dosage form abbreviations and descriptions.</w:t>
      </w:r>
    </w:p>
    <w:p w14:paraId="665C6B29" w14:textId="77777777" w:rsidR="0025523E" w:rsidRPr="000F56D5" w:rsidRDefault="0025523E" w:rsidP="00C7301F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F56D5" w:rsidRPr="000F56D5" w14:paraId="2EB2245F" w14:textId="77777777" w:rsidTr="00811597">
        <w:tc>
          <w:tcPr>
            <w:tcW w:w="5000" w:type="pct"/>
            <w:shd w:val="clear" w:color="auto" w:fill="C0C0C0"/>
          </w:tcPr>
          <w:p w14:paraId="6B22BCCE" w14:textId="4D0AC64E" w:rsidR="000F56D5" w:rsidRPr="009D4F0F" w:rsidRDefault="000F56D5" w:rsidP="00C7301F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_Toc135151664"/>
            <w:r w:rsidRPr="009D4F0F">
              <w:rPr>
                <w:rFonts w:ascii="Verdana" w:hAnsi="Verdana"/>
                <w:i w:val="0"/>
              </w:rPr>
              <w:t>Medication Dosage Form Abbreviations</w:t>
            </w:r>
            <w:bookmarkEnd w:id="2"/>
          </w:p>
        </w:tc>
      </w:tr>
    </w:tbl>
    <w:p w14:paraId="032A1BF8" w14:textId="77777777" w:rsidR="009D767D" w:rsidRDefault="009D767D" w:rsidP="001824DF">
      <w:pPr>
        <w:rPr>
          <w:rFonts w:ascii="Verdana" w:hAnsi="Verdana"/>
        </w:rPr>
      </w:pPr>
    </w:p>
    <w:p w14:paraId="017FA934" w14:textId="77777777" w:rsidR="001824DF" w:rsidRDefault="000F56D5" w:rsidP="00C7301F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Refer to as needed: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9705"/>
      </w:tblGrid>
      <w:tr w:rsidR="00CA4FD7" w:rsidRPr="00C221C7" w14:paraId="1FDBD023" w14:textId="77777777" w:rsidTr="003B4E81">
        <w:tc>
          <w:tcPr>
            <w:tcW w:w="1253" w:type="pct"/>
            <w:shd w:val="clear" w:color="auto" w:fill="D9D9D9"/>
          </w:tcPr>
          <w:p w14:paraId="198AD489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Abbreviation</w:t>
            </w:r>
          </w:p>
        </w:tc>
        <w:tc>
          <w:tcPr>
            <w:tcW w:w="3747" w:type="pct"/>
            <w:shd w:val="clear" w:color="auto" w:fill="D9D9D9"/>
          </w:tcPr>
          <w:p w14:paraId="7E084F6C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Description</w:t>
            </w:r>
          </w:p>
        </w:tc>
      </w:tr>
      <w:tr w:rsidR="00AE4D20" w:rsidRPr="00C221C7" w14:paraId="648A24B9" w14:textId="77777777" w:rsidTr="003B4E81">
        <w:tc>
          <w:tcPr>
            <w:tcW w:w="1253" w:type="pct"/>
          </w:tcPr>
          <w:p w14:paraId="3E2058BD" w14:textId="7A6F7A6D" w:rsidR="00AE4D20" w:rsidRPr="00F34317" w:rsidRDefault="00AE4D20" w:rsidP="002E2B2C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F34317">
              <w:rPr>
                <w:rFonts w:ascii="Verdana" w:hAnsi="Verdana" w:cs="Calibri"/>
                <w:b/>
                <w:bCs/>
                <w:color w:val="000000" w:themeColor="text1"/>
              </w:rPr>
              <w:t>AERO</w:t>
            </w:r>
          </w:p>
        </w:tc>
        <w:tc>
          <w:tcPr>
            <w:tcW w:w="3747" w:type="pct"/>
          </w:tcPr>
          <w:p w14:paraId="79F91AE8" w14:textId="5EB15D72" w:rsidR="00AE4D20" w:rsidRPr="00F34317" w:rsidDel="003D5CB2" w:rsidRDefault="00C57DF7" w:rsidP="0028071E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F34317">
              <w:rPr>
                <w:rFonts w:ascii="Verdana" w:hAnsi="Verdana" w:cs="Arial"/>
                <w:color w:val="000000" w:themeColor="text1"/>
              </w:rPr>
              <w:t>Aerosol</w:t>
            </w:r>
          </w:p>
        </w:tc>
      </w:tr>
      <w:tr w:rsidR="00AE4D20" w:rsidRPr="00C221C7" w14:paraId="42EB6E6A" w14:textId="77777777" w:rsidTr="003B4E81">
        <w:tc>
          <w:tcPr>
            <w:tcW w:w="1253" w:type="pct"/>
          </w:tcPr>
          <w:p w14:paraId="4BCD33EF" w14:textId="21B89EE3" w:rsidR="00AE4D20" w:rsidRPr="00F34317" w:rsidRDefault="00AE4D20" w:rsidP="002E2B2C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F34317">
              <w:rPr>
                <w:rFonts w:ascii="Verdana" w:hAnsi="Verdana" w:cs="Calibri"/>
                <w:b/>
                <w:bCs/>
                <w:color w:val="000000" w:themeColor="text1"/>
              </w:rPr>
              <w:t>AERP</w:t>
            </w:r>
          </w:p>
        </w:tc>
        <w:tc>
          <w:tcPr>
            <w:tcW w:w="3747" w:type="pct"/>
          </w:tcPr>
          <w:p w14:paraId="1A4E24EE" w14:textId="1AED7C34" w:rsidR="00AE4D20" w:rsidRPr="00F34317" w:rsidDel="003D5CB2" w:rsidRDefault="00AE4D20" w:rsidP="0028071E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F34317">
              <w:rPr>
                <w:rFonts w:ascii="Verdana" w:hAnsi="Verdana" w:cs="Arial"/>
                <w:color w:val="000000" w:themeColor="text1"/>
              </w:rPr>
              <w:t>Aero</w:t>
            </w:r>
            <w:r w:rsidR="00130754" w:rsidRPr="00F34317">
              <w:rPr>
                <w:rFonts w:ascii="Verdana" w:hAnsi="Verdana" w:cs="Arial"/>
                <w:color w:val="000000" w:themeColor="text1"/>
              </w:rPr>
              <w:t>sol Powder</w:t>
            </w:r>
          </w:p>
        </w:tc>
      </w:tr>
      <w:tr w:rsidR="00130754" w:rsidRPr="00C221C7" w14:paraId="209FF9F4" w14:textId="77777777" w:rsidTr="003B4E81">
        <w:tc>
          <w:tcPr>
            <w:tcW w:w="1253" w:type="pct"/>
          </w:tcPr>
          <w:p w14:paraId="5B934C6C" w14:textId="1A64EFBA" w:rsidR="00130754" w:rsidRPr="00F34317" w:rsidRDefault="00130754" w:rsidP="002E2B2C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/>
              </w:rPr>
            </w:pPr>
            <w:r w:rsidRPr="00F34317">
              <w:rPr>
                <w:rFonts w:ascii="Verdana" w:hAnsi="Verdana" w:cs="Calibri"/>
                <w:b/>
                <w:bCs/>
                <w:color w:val="000000"/>
              </w:rPr>
              <w:t>AERS</w:t>
            </w:r>
          </w:p>
        </w:tc>
        <w:tc>
          <w:tcPr>
            <w:tcW w:w="3747" w:type="pct"/>
          </w:tcPr>
          <w:p w14:paraId="3CE7B88E" w14:textId="65DB7238" w:rsidR="00130754" w:rsidDel="003D5CB2" w:rsidRDefault="00130754" w:rsidP="0028071E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Aerosol Solution</w:t>
            </w:r>
          </w:p>
        </w:tc>
      </w:tr>
      <w:tr w:rsidR="00CA4FD7" w:rsidRPr="00C221C7" w14:paraId="76B23CBB" w14:textId="77777777" w:rsidTr="003B4E81">
        <w:tc>
          <w:tcPr>
            <w:tcW w:w="1253" w:type="pct"/>
          </w:tcPr>
          <w:p w14:paraId="4ECC9BF7" w14:textId="78C99082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CAP</w:t>
            </w:r>
          </w:p>
        </w:tc>
        <w:tc>
          <w:tcPr>
            <w:tcW w:w="3747" w:type="pct"/>
          </w:tcPr>
          <w:p w14:paraId="1A8836FD" w14:textId="51667ED5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Capsule</w:t>
            </w:r>
          </w:p>
        </w:tc>
      </w:tr>
      <w:tr w:rsidR="00845EFC" w:rsidRPr="00C221C7" w14:paraId="23AC1902" w14:textId="77777777" w:rsidTr="003B4E81">
        <w:tc>
          <w:tcPr>
            <w:tcW w:w="1253" w:type="pct"/>
          </w:tcPr>
          <w:p w14:paraId="214C7C4B" w14:textId="742FF346" w:rsidR="00845EFC" w:rsidRPr="00C221C7" w:rsidRDefault="00845EFC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CART</w:t>
            </w:r>
          </w:p>
        </w:tc>
        <w:tc>
          <w:tcPr>
            <w:tcW w:w="3747" w:type="pct"/>
          </w:tcPr>
          <w:p w14:paraId="0E490E09" w14:textId="0BBB99F6" w:rsidR="00845EFC" w:rsidRPr="00C221C7" w:rsidRDefault="00845EFC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Cartridge</w:t>
            </w:r>
          </w:p>
        </w:tc>
      </w:tr>
      <w:tr w:rsidR="00CA4FD7" w:rsidRPr="00C221C7" w14:paraId="3804602F" w14:textId="77777777" w:rsidTr="003B4E81">
        <w:tc>
          <w:tcPr>
            <w:tcW w:w="1253" w:type="pct"/>
          </w:tcPr>
          <w:p w14:paraId="2ED0D44F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CD</w:t>
            </w:r>
          </w:p>
        </w:tc>
        <w:tc>
          <w:tcPr>
            <w:tcW w:w="3747" w:type="pct"/>
          </w:tcPr>
          <w:p w14:paraId="1C6DB6A4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Controlled Dosage</w:t>
            </w:r>
          </w:p>
        </w:tc>
      </w:tr>
      <w:tr w:rsidR="00CA4FD7" w:rsidRPr="00C221C7" w14:paraId="795FC7B1" w14:textId="77777777" w:rsidTr="003B4E81">
        <w:tc>
          <w:tcPr>
            <w:tcW w:w="1253" w:type="pct"/>
          </w:tcPr>
          <w:p w14:paraId="1AEAC42B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CHW</w:t>
            </w:r>
          </w:p>
        </w:tc>
        <w:tc>
          <w:tcPr>
            <w:tcW w:w="3747" w:type="pct"/>
          </w:tcPr>
          <w:p w14:paraId="3B7457F9" w14:textId="77777777" w:rsidR="00CA4FD7" w:rsidRPr="00C221C7" w:rsidRDefault="00171ACA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Chew</w:t>
            </w:r>
          </w:p>
        </w:tc>
      </w:tr>
      <w:tr w:rsidR="00D73F1E" w:rsidRPr="00C221C7" w14:paraId="722CE236" w14:textId="77777777" w:rsidTr="003B4E81">
        <w:tc>
          <w:tcPr>
            <w:tcW w:w="1253" w:type="pct"/>
          </w:tcPr>
          <w:p w14:paraId="4A50FD8F" w14:textId="5E5B5D2B" w:rsidR="00D73F1E" w:rsidRPr="00C221C7" w:rsidRDefault="00D73F1E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CONC</w:t>
            </w:r>
          </w:p>
        </w:tc>
        <w:tc>
          <w:tcPr>
            <w:tcW w:w="3747" w:type="pct"/>
          </w:tcPr>
          <w:p w14:paraId="201C210E" w14:textId="4AE30446" w:rsidR="00D73F1E" w:rsidRDefault="00D73F1E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Concentrate</w:t>
            </w:r>
          </w:p>
        </w:tc>
      </w:tr>
      <w:tr w:rsidR="00CA4FD7" w:rsidRPr="00C221C7" w14:paraId="1E633C51" w14:textId="77777777" w:rsidTr="003B4E81">
        <w:tc>
          <w:tcPr>
            <w:tcW w:w="1253" w:type="pct"/>
          </w:tcPr>
          <w:p w14:paraId="6A7CC224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CRM</w:t>
            </w:r>
          </w:p>
        </w:tc>
        <w:tc>
          <w:tcPr>
            <w:tcW w:w="3747" w:type="pct"/>
          </w:tcPr>
          <w:p w14:paraId="4F30CE32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Cream</w:t>
            </w:r>
          </w:p>
        </w:tc>
      </w:tr>
      <w:tr w:rsidR="00171ACA" w:rsidRPr="00C221C7" w14:paraId="56D0C059" w14:textId="77777777" w:rsidTr="003B4E81">
        <w:tc>
          <w:tcPr>
            <w:tcW w:w="1253" w:type="pct"/>
          </w:tcPr>
          <w:p w14:paraId="600DB555" w14:textId="77777777" w:rsidR="00171ACA" w:rsidRPr="00C221C7" w:rsidRDefault="00171ACA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DIN</w:t>
            </w:r>
          </w:p>
        </w:tc>
        <w:tc>
          <w:tcPr>
            <w:tcW w:w="3747" w:type="pct"/>
          </w:tcPr>
          <w:p w14:paraId="08F269C8" w14:textId="77777777" w:rsidR="00171ACA" w:rsidRPr="00C221C7" w:rsidRDefault="00171ACA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Dinitrate</w:t>
            </w:r>
          </w:p>
        </w:tc>
      </w:tr>
      <w:tr w:rsidR="00CA4FD7" w:rsidRPr="00C221C7" w14:paraId="3FE3B3D8" w14:textId="77777777" w:rsidTr="003B4E81">
        <w:tc>
          <w:tcPr>
            <w:tcW w:w="1253" w:type="pct"/>
          </w:tcPr>
          <w:p w14:paraId="216FF3FF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DIS</w:t>
            </w:r>
          </w:p>
        </w:tc>
        <w:tc>
          <w:tcPr>
            <w:tcW w:w="3747" w:type="pct"/>
          </w:tcPr>
          <w:p w14:paraId="5EF0330F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Disc</w:t>
            </w:r>
            <w:r w:rsidR="00171ACA">
              <w:rPr>
                <w:rFonts w:ascii="Verdana" w:hAnsi="Verdana" w:cs="Arial"/>
                <w:bCs/>
              </w:rPr>
              <w:t xml:space="preserve"> or </w:t>
            </w:r>
            <w:r w:rsidRPr="00C221C7">
              <w:rPr>
                <w:rFonts w:ascii="Verdana" w:hAnsi="Verdana" w:cs="Arial"/>
                <w:bCs/>
              </w:rPr>
              <w:t>Patch</w:t>
            </w:r>
          </w:p>
        </w:tc>
      </w:tr>
      <w:tr w:rsidR="00CA4FD7" w:rsidRPr="00C221C7" w14:paraId="5CA4F1F7" w14:textId="77777777" w:rsidTr="003B4E81">
        <w:tc>
          <w:tcPr>
            <w:tcW w:w="1253" w:type="pct"/>
          </w:tcPr>
          <w:p w14:paraId="1D7746CE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DR</w:t>
            </w:r>
          </w:p>
        </w:tc>
        <w:tc>
          <w:tcPr>
            <w:tcW w:w="3747" w:type="pct"/>
          </w:tcPr>
          <w:p w14:paraId="03E3FE71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Delayed Release</w:t>
            </w:r>
          </w:p>
        </w:tc>
      </w:tr>
      <w:tr w:rsidR="00CA4FD7" w:rsidRPr="00C221C7" w14:paraId="15E3B7CA" w14:textId="77777777" w:rsidTr="003B4E81">
        <w:tc>
          <w:tcPr>
            <w:tcW w:w="1253" w:type="pct"/>
          </w:tcPr>
          <w:p w14:paraId="3EE3846C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EC</w:t>
            </w:r>
          </w:p>
        </w:tc>
        <w:tc>
          <w:tcPr>
            <w:tcW w:w="3747" w:type="pct"/>
          </w:tcPr>
          <w:p w14:paraId="395BE818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Enteric Coated</w:t>
            </w:r>
          </w:p>
        </w:tc>
      </w:tr>
      <w:tr w:rsidR="00CA4FD7" w:rsidRPr="00C221C7" w14:paraId="2B3500E4" w14:textId="77777777" w:rsidTr="003B4E81">
        <w:tc>
          <w:tcPr>
            <w:tcW w:w="1253" w:type="pct"/>
          </w:tcPr>
          <w:p w14:paraId="5C0E7668" w14:textId="0AA4B29E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ER/XR</w:t>
            </w:r>
          </w:p>
        </w:tc>
        <w:tc>
          <w:tcPr>
            <w:tcW w:w="3747" w:type="pct"/>
          </w:tcPr>
          <w:p w14:paraId="31E14C33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Extended Release</w:t>
            </w:r>
          </w:p>
        </w:tc>
      </w:tr>
      <w:tr w:rsidR="000D2636" w:rsidRPr="00C221C7" w14:paraId="44D755F5" w14:textId="77777777" w:rsidTr="003B4E81">
        <w:tc>
          <w:tcPr>
            <w:tcW w:w="1253" w:type="pct"/>
          </w:tcPr>
          <w:p w14:paraId="48A7CC3A" w14:textId="3F9B670B" w:rsidR="000D2636" w:rsidRPr="00C221C7" w:rsidRDefault="000D2636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GRA</w:t>
            </w:r>
          </w:p>
        </w:tc>
        <w:tc>
          <w:tcPr>
            <w:tcW w:w="3747" w:type="pct"/>
          </w:tcPr>
          <w:p w14:paraId="6852A02A" w14:textId="0EDCD92F" w:rsidR="000D2636" w:rsidRPr="00C221C7" w:rsidRDefault="000D2636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Granule</w:t>
            </w:r>
          </w:p>
        </w:tc>
      </w:tr>
      <w:tr w:rsidR="00CA4FD7" w:rsidRPr="00C221C7" w14:paraId="6CEFAA7E" w14:textId="77777777" w:rsidTr="003B4E81">
        <w:tc>
          <w:tcPr>
            <w:tcW w:w="1253" w:type="pct"/>
          </w:tcPr>
          <w:p w14:paraId="2B7005CB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HR</w:t>
            </w:r>
          </w:p>
        </w:tc>
        <w:tc>
          <w:tcPr>
            <w:tcW w:w="3747" w:type="pct"/>
          </w:tcPr>
          <w:p w14:paraId="039B03DB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Hour</w:t>
            </w:r>
          </w:p>
        </w:tc>
      </w:tr>
      <w:tr w:rsidR="00CA4FD7" w:rsidRPr="00C221C7" w14:paraId="2CB8A6C8" w14:textId="77777777" w:rsidTr="003B4E81">
        <w:tc>
          <w:tcPr>
            <w:tcW w:w="1253" w:type="pct"/>
          </w:tcPr>
          <w:p w14:paraId="416C9DFB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INH</w:t>
            </w:r>
          </w:p>
        </w:tc>
        <w:tc>
          <w:tcPr>
            <w:tcW w:w="3747" w:type="pct"/>
          </w:tcPr>
          <w:p w14:paraId="7EF589E9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Inhaler</w:t>
            </w:r>
          </w:p>
        </w:tc>
      </w:tr>
      <w:tr w:rsidR="00CA4FD7" w:rsidRPr="00C221C7" w14:paraId="68801E15" w14:textId="77777777" w:rsidTr="003B4E81">
        <w:tc>
          <w:tcPr>
            <w:tcW w:w="1253" w:type="pct"/>
          </w:tcPr>
          <w:p w14:paraId="42E3194D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IR</w:t>
            </w:r>
          </w:p>
        </w:tc>
        <w:tc>
          <w:tcPr>
            <w:tcW w:w="3747" w:type="pct"/>
          </w:tcPr>
          <w:p w14:paraId="1D4E863A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Immediate Release</w:t>
            </w:r>
          </w:p>
        </w:tc>
      </w:tr>
      <w:tr w:rsidR="00CA4FD7" w:rsidRPr="00C221C7" w14:paraId="44773790" w14:textId="77777777" w:rsidTr="003B4E81">
        <w:tc>
          <w:tcPr>
            <w:tcW w:w="1253" w:type="pct"/>
          </w:tcPr>
          <w:p w14:paraId="160F029E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LA</w:t>
            </w:r>
          </w:p>
        </w:tc>
        <w:tc>
          <w:tcPr>
            <w:tcW w:w="3747" w:type="pct"/>
          </w:tcPr>
          <w:p w14:paraId="58E42BF5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Long Acting</w:t>
            </w:r>
          </w:p>
        </w:tc>
      </w:tr>
      <w:tr w:rsidR="00D73F1E" w:rsidRPr="00C221C7" w14:paraId="599C596D" w14:textId="77777777" w:rsidTr="003B4E81">
        <w:trPr>
          <w:trHeight w:val="593"/>
        </w:trPr>
        <w:tc>
          <w:tcPr>
            <w:tcW w:w="1253" w:type="pct"/>
          </w:tcPr>
          <w:p w14:paraId="12A8D25C" w14:textId="0E8FD977" w:rsidR="00D73F1E" w:rsidRPr="00C221C7" w:rsidRDefault="00D73F1E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LIQ</w:t>
            </w:r>
            <w:r w:rsidR="0052044E">
              <w:rPr>
                <w:rFonts w:ascii="Verdana" w:hAnsi="Verdana" w:cs="Arial"/>
                <w:b/>
                <w:bCs/>
              </w:rPr>
              <w:t>D</w:t>
            </w:r>
          </w:p>
        </w:tc>
        <w:tc>
          <w:tcPr>
            <w:tcW w:w="3747" w:type="pct"/>
          </w:tcPr>
          <w:p w14:paraId="719AC59F" w14:textId="77048A76" w:rsidR="00D73F1E" w:rsidRPr="00C221C7" w:rsidRDefault="00D73F1E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Liquid</w:t>
            </w:r>
          </w:p>
        </w:tc>
      </w:tr>
      <w:tr w:rsidR="00CA4FD7" w:rsidRPr="00C221C7" w14:paraId="2C9E2FB5" w14:textId="77777777" w:rsidTr="003B4E81">
        <w:tc>
          <w:tcPr>
            <w:tcW w:w="1253" w:type="pct"/>
          </w:tcPr>
          <w:p w14:paraId="2C9B55D2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MDV</w:t>
            </w:r>
          </w:p>
        </w:tc>
        <w:tc>
          <w:tcPr>
            <w:tcW w:w="3747" w:type="pct"/>
          </w:tcPr>
          <w:p w14:paraId="5E383034" w14:textId="77777777" w:rsidR="00CA4FD7" w:rsidRPr="00C221C7" w:rsidRDefault="0048628C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Mul</w:t>
            </w:r>
            <w:r w:rsidR="00CA4FD7" w:rsidRPr="00C221C7">
              <w:rPr>
                <w:rFonts w:ascii="Verdana" w:hAnsi="Verdana" w:cs="Arial"/>
                <w:bCs/>
              </w:rPr>
              <w:t>ti Dose Vial</w:t>
            </w:r>
          </w:p>
        </w:tc>
      </w:tr>
      <w:tr w:rsidR="000E0C80" w:rsidRPr="00C221C7" w14:paraId="320F1B52" w14:textId="77777777" w:rsidTr="003B4E81">
        <w:tc>
          <w:tcPr>
            <w:tcW w:w="1253" w:type="pct"/>
          </w:tcPr>
          <w:p w14:paraId="582F4BE9" w14:textId="0E8B9679" w:rsidR="000E0C80" w:rsidRPr="00C221C7" w:rsidRDefault="003B4E81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  <w:noProof/>
              </w:rPr>
              <w:drawing>
                <wp:inline distT="0" distB="0" distL="0" distR="0" wp14:anchorId="1C184832" wp14:editId="6A966E65">
                  <wp:extent cx="304762" cy="304762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0C80">
              <w:rPr>
                <w:rFonts w:ascii="Verdana" w:hAnsi="Verdana" w:cs="Arial"/>
                <w:b/>
                <w:bCs/>
              </w:rPr>
              <w:t>MIS</w:t>
            </w:r>
          </w:p>
        </w:tc>
        <w:tc>
          <w:tcPr>
            <w:tcW w:w="3747" w:type="pct"/>
          </w:tcPr>
          <w:p w14:paraId="2980176B" w14:textId="030315B0" w:rsidR="000E0C80" w:rsidRDefault="00641823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Miscellaneous </w:t>
            </w:r>
          </w:p>
        </w:tc>
      </w:tr>
      <w:tr w:rsidR="00171ACA" w:rsidRPr="00C221C7" w14:paraId="32E78440" w14:textId="77777777" w:rsidTr="003B4E81">
        <w:tc>
          <w:tcPr>
            <w:tcW w:w="1253" w:type="pct"/>
          </w:tcPr>
          <w:p w14:paraId="4B98ED0C" w14:textId="77777777" w:rsidR="00171ACA" w:rsidRPr="00C221C7" w:rsidRDefault="00171ACA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MONO</w:t>
            </w:r>
          </w:p>
        </w:tc>
        <w:tc>
          <w:tcPr>
            <w:tcW w:w="3747" w:type="pct"/>
          </w:tcPr>
          <w:p w14:paraId="44CACB56" w14:textId="77777777" w:rsidR="00171ACA" w:rsidRDefault="00171ACA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Mononitrate</w:t>
            </w:r>
          </w:p>
        </w:tc>
      </w:tr>
      <w:tr w:rsidR="00CA4FD7" w:rsidRPr="00C221C7" w14:paraId="56703643" w14:textId="77777777" w:rsidTr="003B4E81">
        <w:tc>
          <w:tcPr>
            <w:tcW w:w="1253" w:type="pct"/>
          </w:tcPr>
          <w:p w14:paraId="76C95534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ODT</w:t>
            </w:r>
          </w:p>
        </w:tc>
        <w:tc>
          <w:tcPr>
            <w:tcW w:w="3747" w:type="pct"/>
          </w:tcPr>
          <w:p w14:paraId="24D69072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Oral Disintegrating Tablet</w:t>
            </w:r>
          </w:p>
        </w:tc>
      </w:tr>
      <w:tr w:rsidR="00D73F1E" w:rsidRPr="00C221C7" w14:paraId="7F18A955" w14:textId="77777777" w:rsidTr="003B4E81">
        <w:tc>
          <w:tcPr>
            <w:tcW w:w="1253" w:type="pct"/>
          </w:tcPr>
          <w:p w14:paraId="7CEB07C0" w14:textId="046DED07" w:rsidR="00D73F1E" w:rsidRPr="00C221C7" w:rsidRDefault="003B4E81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  <w:noProof/>
              </w:rPr>
              <w:drawing>
                <wp:inline distT="0" distB="0" distL="0" distR="0" wp14:anchorId="082ACBC3" wp14:editId="6CD79D60">
                  <wp:extent cx="304762" cy="304762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1D78">
              <w:rPr>
                <w:rFonts w:ascii="Verdana" w:hAnsi="Verdana" w:cs="Arial"/>
                <w:b/>
                <w:bCs/>
              </w:rPr>
              <w:t>POW/</w:t>
            </w:r>
            <w:r w:rsidR="00D73F1E">
              <w:rPr>
                <w:rFonts w:ascii="Verdana" w:hAnsi="Verdana" w:cs="Arial"/>
                <w:b/>
                <w:bCs/>
              </w:rPr>
              <w:t>POW</w:t>
            </w:r>
            <w:r w:rsidR="0052044E">
              <w:rPr>
                <w:rFonts w:ascii="Verdana" w:hAnsi="Verdana" w:cs="Arial"/>
                <w:b/>
                <w:bCs/>
              </w:rPr>
              <w:t>D</w:t>
            </w:r>
          </w:p>
        </w:tc>
        <w:tc>
          <w:tcPr>
            <w:tcW w:w="3747" w:type="pct"/>
          </w:tcPr>
          <w:p w14:paraId="5F955632" w14:textId="1D32D342" w:rsidR="00D73F1E" w:rsidRPr="00C221C7" w:rsidRDefault="00B20376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Powder</w:t>
            </w:r>
          </w:p>
        </w:tc>
      </w:tr>
      <w:tr w:rsidR="00B95EAD" w:rsidRPr="00C221C7" w14:paraId="0C164F1E" w14:textId="77777777" w:rsidTr="003B4E81">
        <w:tc>
          <w:tcPr>
            <w:tcW w:w="1253" w:type="pct"/>
          </w:tcPr>
          <w:p w14:paraId="020FCDB2" w14:textId="0A71740B" w:rsidR="00B95EAD" w:rsidRPr="00C221C7" w:rsidRDefault="00B95EAD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PSKT</w:t>
            </w:r>
          </w:p>
        </w:tc>
        <w:tc>
          <w:tcPr>
            <w:tcW w:w="3747" w:type="pct"/>
          </w:tcPr>
          <w:p w14:paraId="3352D731" w14:textId="75B5E363" w:rsidR="00B95EAD" w:rsidRPr="00C221C7" w:rsidRDefault="00B95EAD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Pre-Filled Kit</w:t>
            </w:r>
          </w:p>
        </w:tc>
      </w:tr>
      <w:tr w:rsidR="000D2636" w:rsidRPr="00C221C7" w14:paraId="1CD25775" w14:textId="77777777" w:rsidTr="003B4E81">
        <w:tc>
          <w:tcPr>
            <w:tcW w:w="1253" w:type="pct"/>
          </w:tcPr>
          <w:p w14:paraId="63750A24" w14:textId="4FD90F96" w:rsidR="000D2636" w:rsidRPr="00C221C7" w:rsidRDefault="000D2636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PUM</w:t>
            </w:r>
          </w:p>
        </w:tc>
        <w:tc>
          <w:tcPr>
            <w:tcW w:w="3747" w:type="pct"/>
          </w:tcPr>
          <w:p w14:paraId="1C12EB1C" w14:textId="569A1432" w:rsidR="000D2636" w:rsidRPr="00C221C7" w:rsidRDefault="000D2636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Pump</w:t>
            </w:r>
          </w:p>
        </w:tc>
      </w:tr>
      <w:tr w:rsidR="00540106" w:rsidRPr="00C221C7" w14:paraId="129FBF45" w14:textId="77777777" w:rsidTr="003B4E81">
        <w:tc>
          <w:tcPr>
            <w:tcW w:w="1253" w:type="pct"/>
          </w:tcPr>
          <w:p w14:paraId="08983BB6" w14:textId="4E1C1B12" w:rsidR="00540106" w:rsidRDefault="003B4E81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  <w:noProof/>
              </w:rPr>
              <w:drawing>
                <wp:inline distT="0" distB="0" distL="0" distR="0" wp14:anchorId="27476259" wp14:editId="7894BDE1">
                  <wp:extent cx="304762" cy="30476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0106">
              <w:rPr>
                <w:rFonts w:ascii="Verdana" w:hAnsi="Verdana" w:cs="Arial"/>
                <w:b/>
                <w:bCs/>
              </w:rPr>
              <w:t>RES</w:t>
            </w:r>
          </w:p>
        </w:tc>
        <w:tc>
          <w:tcPr>
            <w:tcW w:w="3747" w:type="pct"/>
          </w:tcPr>
          <w:p w14:paraId="53377C13" w14:textId="11F08F1D" w:rsidR="00540106" w:rsidRDefault="00540106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proofErr w:type="spellStart"/>
            <w:r>
              <w:rPr>
                <w:rFonts w:ascii="Verdana" w:hAnsi="Verdana" w:cs="Arial"/>
                <w:bCs/>
              </w:rPr>
              <w:t>Respules</w:t>
            </w:r>
            <w:proofErr w:type="spellEnd"/>
          </w:p>
        </w:tc>
      </w:tr>
      <w:tr w:rsidR="00CA4FD7" w:rsidRPr="00C221C7" w14:paraId="5A96A789" w14:textId="77777777" w:rsidTr="003B4E81">
        <w:tc>
          <w:tcPr>
            <w:tcW w:w="1253" w:type="pct"/>
          </w:tcPr>
          <w:p w14:paraId="29DE81CE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SDV</w:t>
            </w:r>
          </w:p>
        </w:tc>
        <w:tc>
          <w:tcPr>
            <w:tcW w:w="3747" w:type="pct"/>
          </w:tcPr>
          <w:p w14:paraId="58269107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 xml:space="preserve">Single Dose Vial </w:t>
            </w:r>
          </w:p>
        </w:tc>
      </w:tr>
      <w:tr w:rsidR="00CA4FD7" w:rsidRPr="00C221C7" w14:paraId="4738F30F" w14:textId="77777777" w:rsidTr="003B4E81">
        <w:tc>
          <w:tcPr>
            <w:tcW w:w="1253" w:type="pct"/>
          </w:tcPr>
          <w:p w14:paraId="60A6257C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SL</w:t>
            </w:r>
          </w:p>
        </w:tc>
        <w:tc>
          <w:tcPr>
            <w:tcW w:w="3747" w:type="pct"/>
          </w:tcPr>
          <w:p w14:paraId="60F8E368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Sublingual</w:t>
            </w:r>
          </w:p>
        </w:tc>
      </w:tr>
      <w:tr w:rsidR="00B95EAD" w:rsidRPr="00C221C7" w14:paraId="219A9F82" w14:textId="77777777" w:rsidTr="003B4E81">
        <w:tc>
          <w:tcPr>
            <w:tcW w:w="1253" w:type="pct"/>
          </w:tcPr>
          <w:p w14:paraId="7E88CD15" w14:textId="73BC8BFE" w:rsidR="00B95EAD" w:rsidRDefault="00B95EAD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noProof/>
              </w:rPr>
            </w:pPr>
            <w:r>
              <w:rPr>
                <w:rFonts w:ascii="Verdana" w:hAnsi="Verdana" w:cs="Arial"/>
                <w:b/>
                <w:bCs/>
                <w:noProof/>
              </w:rPr>
              <w:t>SOAJ</w:t>
            </w:r>
          </w:p>
        </w:tc>
        <w:tc>
          <w:tcPr>
            <w:tcW w:w="3747" w:type="pct"/>
          </w:tcPr>
          <w:p w14:paraId="6130A0ED" w14:textId="28D067B0" w:rsidR="00B95EAD" w:rsidRPr="00C7301F" w:rsidRDefault="00B95EAD" w:rsidP="00C7301F">
            <w:pPr>
              <w:spacing w:before="120" w:after="120"/>
              <w:rPr>
                <w:rFonts w:ascii="Verdana" w:hAnsi="Verdana" w:cs="Arial"/>
                <w:noProof/>
              </w:rPr>
            </w:pPr>
            <w:r w:rsidRPr="00C7301F">
              <w:rPr>
                <w:rFonts w:ascii="Verdana" w:hAnsi="Verdana" w:cs="Arial"/>
                <w:noProof/>
              </w:rPr>
              <w:t>Solution Auto-Injector</w:t>
            </w:r>
          </w:p>
        </w:tc>
      </w:tr>
      <w:tr w:rsidR="002B0FEA" w:rsidRPr="00C221C7" w14:paraId="08071666" w14:textId="77777777" w:rsidTr="003B4E81">
        <w:tc>
          <w:tcPr>
            <w:tcW w:w="1253" w:type="pct"/>
          </w:tcPr>
          <w:p w14:paraId="69B93B28" w14:textId="4D1A1A42" w:rsidR="002B0FEA" w:rsidRDefault="002B0FEA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SOCT</w:t>
            </w:r>
          </w:p>
        </w:tc>
        <w:tc>
          <w:tcPr>
            <w:tcW w:w="3747" w:type="pct"/>
          </w:tcPr>
          <w:p w14:paraId="021F5B88" w14:textId="63A69800" w:rsidR="002B0FEA" w:rsidRDefault="002B0FEA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Solution Cartridge</w:t>
            </w:r>
          </w:p>
        </w:tc>
      </w:tr>
      <w:tr w:rsidR="00E90A10" w:rsidRPr="00C221C7" w14:paraId="7233CCB8" w14:textId="77777777" w:rsidTr="003B4E81">
        <w:tc>
          <w:tcPr>
            <w:tcW w:w="1253" w:type="pct"/>
          </w:tcPr>
          <w:p w14:paraId="015D03B9" w14:textId="0C1F2235" w:rsidR="00E90A10" w:rsidRDefault="00E90A10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SOLN</w:t>
            </w:r>
          </w:p>
        </w:tc>
        <w:tc>
          <w:tcPr>
            <w:tcW w:w="3747" w:type="pct"/>
          </w:tcPr>
          <w:p w14:paraId="68647D9D" w14:textId="388C7B1E" w:rsidR="00E90A10" w:rsidRDefault="00E90A10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Solution</w:t>
            </w:r>
          </w:p>
        </w:tc>
      </w:tr>
      <w:tr w:rsidR="00624115" w:rsidRPr="00C221C7" w14:paraId="5EA9F8CA" w14:textId="77777777" w:rsidTr="003B4E81">
        <w:tc>
          <w:tcPr>
            <w:tcW w:w="1253" w:type="pct"/>
          </w:tcPr>
          <w:p w14:paraId="58E51E8E" w14:textId="28BAB4EC" w:rsidR="00624115" w:rsidRDefault="00624115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SOLR</w:t>
            </w:r>
          </w:p>
        </w:tc>
        <w:tc>
          <w:tcPr>
            <w:tcW w:w="3747" w:type="pct"/>
          </w:tcPr>
          <w:p w14:paraId="68D2162F" w14:textId="2DD8BF72" w:rsidR="00624115" w:rsidRPr="00E00700" w:rsidRDefault="00E00700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1C234D">
              <w:rPr>
                <w:rFonts w:ascii="Verdana" w:hAnsi="Verdana"/>
              </w:rPr>
              <w:t>Solution Reconstituted</w:t>
            </w:r>
          </w:p>
        </w:tc>
      </w:tr>
      <w:tr w:rsidR="00335EE2" w:rsidRPr="00C221C7" w14:paraId="7CFD95D1" w14:textId="77777777" w:rsidTr="003B4E81">
        <w:tc>
          <w:tcPr>
            <w:tcW w:w="1253" w:type="pct"/>
          </w:tcPr>
          <w:p w14:paraId="5CB88249" w14:textId="5BFDECB1" w:rsidR="00335EE2" w:rsidRPr="00C221C7" w:rsidRDefault="0054732F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="00335EE2">
              <w:rPr>
                <w:rFonts w:ascii="Verdana" w:hAnsi="Verdana" w:cs="Arial"/>
                <w:b/>
                <w:bCs/>
              </w:rPr>
              <w:t>SOPN</w:t>
            </w:r>
          </w:p>
        </w:tc>
        <w:tc>
          <w:tcPr>
            <w:tcW w:w="3747" w:type="pct"/>
          </w:tcPr>
          <w:p w14:paraId="2D6B0077" w14:textId="29310CD2" w:rsidR="00335EE2" w:rsidRPr="00C221C7" w:rsidRDefault="0054732F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 </w:t>
            </w:r>
            <w:r w:rsidR="00335EE2">
              <w:rPr>
                <w:rFonts w:ascii="Verdana" w:hAnsi="Verdana" w:cs="Arial"/>
                <w:bCs/>
              </w:rPr>
              <w:t>Solution Pen-Injector</w:t>
            </w:r>
          </w:p>
        </w:tc>
      </w:tr>
      <w:tr w:rsidR="00B95EAD" w:rsidRPr="00C221C7" w14:paraId="7478C0E1" w14:textId="77777777" w:rsidTr="003B4E81">
        <w:tc>
          <w:tcPr>
            <w:tcW w:w="1253" w:type="pct"/>
          </w:tcPr>
          <w:p w14:paraId="267AF90F" w14:textId="2EE1B2A7" w:rsidR="00B95EAD" w:rsidRPr="00C221C7" w:rsidRDefault="00B95EAD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SOSY</w:t>
            </w:r>
          </w:p>
        </w:tc>
        <w:tc>
          <w:tcPr>
            <w:tcW w:w="3747" w:type="pct"/>
          </w:tcPr>
          <w:p w14:paraId="56B18CF0" w14:textId="2E1E2F53" w:rsidR="00B95EAD" w:rsidRPr="00C221C7" w:rsidRDefault="00B95EAD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Solution Syringe</w:t>
            </w:r>
          </w:p>
        </w:tc>
      </w:tr>
      <w:tr w:rsidR="00CA4FD7" w:rsidRPr="00C221C7" w14:paraId="5AFEF670" w14:textId="77777777" w:rsidTr="003B4E81">
        <w:tc>
          <w:tcPr>
            <w:tcW w:w="1253" w:type="pct"/>
          </w:tcPr>
          <w:p w14:paraId="6ED15DF7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SPR</w:t>
            </w:r>
          </w:p>
        </w:tc>
        <w:tc>
          <w:tcPr>
            <w:tcW w:w="3747" w:type="pct"/>
          </w:tcPr>
          <w:p w14:paraId="710EAC90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Spray</w:t>
            </w:r>
          </w:p>
        </w:tc>
      </w:tr>
      <w:tr w:rsidR="00CA4FD7" w:rsidRPr="00C221C7" w14:paraId="21651183" w14:textId="77777777" w:rsidTr="003B4E81">
        <w:tc>
          <w:tcPr>
            <w:tcW w:w="1253" w:type="pct"/>
          </w:tcPr>
          <w:p w14:paraId="024116B6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SR</w:t>
            </w:r>
          </w:p>
        </w:tc>
        <w:tc>
          <w:tcPr>
            <w:tcW w:w="3747" w:type="pct"/>
          </w:tcPr>
          <w:p w14:paraId="1610E670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Sustained Release</w:t>
            </w:r>
          </w:p>
        </w:tc>
      </w:tr>
      <w:tr w:rsidR="00171ACA" w:rsidRPr="00C221C7" w14:paraId="475CEEBA" w14:textId="77777777" w:rsidTr="002E2B2C">
        <w:trPr>
          <w:trHeight w:val="602"/>
        </w:trPr>
        <w:tc>
          <w:tcPr>
            <w:tcW w:w="1253" w:type="pct"/>
          </w:tcPr>
          <w:p w14:paraId="3D5D8942" w14:textId="77777777" w:rsidR="00171ACA" w:rsidRPr="00C221C7" w:rsidRDefault="00171ACA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SUC</w:t>
            </w:r>
          </w:p>
        </w:tc>
        <w:tc>
          <w:tcPr>
            <w:tcW w:w="3747" w:type="pct"/>
          </w:tcPr>
          <w:p w14:paraId="48678B6F" w14:textId="77777777" w:rsidR="00171ACA" w:rsidRPr="00C221C7" w:rsidRDefault="00171ACA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Succinate</w:t>
            </w:r>
          </w:p>
        </w:tc>
      </w:tr>
      <w:tr w:rsidR="008926FE" w:rsidRPr="00C221C7" w14:paraId="0035EF13" w14:textId="77777777" w:rsidTr="003B4E81">
        <w:tc>
          <w:tcPr>
            <w:tcW w:w="1253" w:type="pct"/>
          </w:tcPr>
          <w:p w14:paraId="22678AD4" w14:textId="779A094A" w:rsidR="008926FE" w:rsidRDefault="003B4E81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  <w:noProof/>
              </w:rPr>
              <w:drawing>
                <wp:inline distT="0" distB="0" distL="0" distR="0" wp14:anchorId="6B634707" wp14:editId="3AFCE2B5">
                  <wp:extent cx="304762" cy="30476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26FE">
              <w:rPr>
                <w:rFonts w:ascii="Verdana" w:hAnsi="Verdana" w:cs="Arial"/>
                <w:b/>
                <w:bCs/>
              </w:rPr>
              <w:t>SUP</w:t>
            </w:r>
          </w:p>
        </w:tc>
        <w:tc>
          <w:tcPr>
            <w:tcW w:w="3747" w:type="pct"/>
          </w:tcPr>
          <w:p w14:paraId="7945A773" w14:textId="2A8F4231" w:rsidR="008926FE" w:rsidRDefault="008926FE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Suppository </w:t>
            </w:r>
          </w:p>
        </w:tc>
      </w:tr>
      <w:tr w:rsidR="002B0FEA" w:rsidRPr="00C221C7" w14:paraId="5FADCFDD" w14:textId="77777777" w:rsidTr="003B4E81">
        <w:tc>
          <w:tcPr>
            <w:tcW w:w="1253" w:type="pct"/>
          </w:tcPr>
          <w:p w14:paraId="03B1ADF1" w14:textId="48E2B8F9" w:rsidR="002B0FEA" w:rsidRDefault="002B0FEA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SUPN</w:t>
            </w:r>
          </w:p>
        </w:tc>
        <w:tc>
          <w:tcPr>
            <w:tcW w:w="3747" w:type="pct"/>
          </w:tcPr>
          <w:p w14:paraId="526AA0F6" w14:textId="2BFC5885" w:rsidR="002B0FEA" w:rsidRDefault="002B0FEA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Suspension Pen-Injector</w:t>
            </w:r>
          </w:p>
        </w:tc>
      </w:tr>
      <w:tr w:rsidR="00E90A10" w:rsidRPr="00C221C7" w14:paraId="774B4709" w14:textId="77777777" w:rsidTr="003B4E81">
        <w:tc>
          <w:tcPr>
            <w:tcW w:w="1253" w:type="pct"/>
          </w:tcPr>
          <w:p w14:paraId="46B9A1C5" w14:textId="3CD0B74E" w:rsidR="00E90A10" w:rsidRDefault="00E90A10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SUSP</w:t>
            </w:r>
          </w:p>
        </w:tc>
        <w:tc>
          <w:tcPr>
            <w:tcW w:w="3747" w:type="pct"/>
          </w:tcPr>
          <w:p w14:paraId="5A7FE399" w14:textId="09845267" w:rsidR="00E90A10" w:rsidRDefault="00E90A10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Suspension</w:t>
            </w:r>
          </w:p>
        </w:tc>
      </w:tr>
      <w:tr w:rsidR="00171ACA" w:rsidRPr="00C221C7" w14:paraId="3758F1C3" w14:textId="77777777" w:rsidTr="003B4E81">
        <w:tc>
          <w:tcPr>
            <w:tcW w:w="1253" w:type="pct"/>
          </w:tcPr>
          <w:p w14:paraId="533F2166" w14:textId="77777777" w:rsidR="00171ACA" w:rsidRPr="00C221C7" w:rsidRDefault="00171ACA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SYN</w:t>
            </w:r>
          </w:p>
        </w:tc>
        <w:tc>
          <w:tcPr>
            <w:tcW w:w="3747" w:type="pct"/>
          </w:tcPr>
          <w:p w14:paraId="37F11900" w14:textId="77777777" w:rsidR="00171ACA" w:rsidRPr="00C221C7" w:rsidRDefault="00171ACA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Syringe</w:t>
            </w:r>
          </w:p>
        </w:tc>
      </w:tr>
      <w:tr w:rsidR="00CA4FD7" w:rsidRPr="00C221C7" w14:paraId="555715B5" w14:textId="77777777" w:rsidTr="003B4E81">
        <w:tc>
          <w:tcPr>
            <w:tcW w:w="1253" w:type="pct"/>
          </w:tcPr>
          <w:p w14:paraId="6A3F9ABB" w14:textId="7901C22E" w:rsidR="0028071E" w:rsidRPr="00C221C7" w:rsidRDefault="00CA4FD7" w:rsidP="00F34317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TAB</w:t>
            </w:r>
            <w:r w:rsidR="00130754">
              <w:rPr>
                <w:rFonts w:ascii="Verdana" w:hAnsi="Verdana" w:cs="Arial"/>
                <w:b/>
                <w:bCs/>
              </w:rPr>
              <w:t xml:space="preserve"> </w:t>
            </w:r>
          </w:p>
        </w:tc>
        <w:tc>
          <w:tcPr>
            <w:tcW w:w="3747" w:type="pct"/>
          </w:tcPr>
          <w:p w14:paraId="251FF06C" w14:textId="3070CF09" w:rsidR="0028071E" w:rsidRPr="00C221C7" w:rsidRDefault="00CA4FD7" w:rsidP="00F34317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>Tablet</w:t>
            </w:r>
            <w:r w:rsidR="00130754">
              <w:rPr>
                <w:rFonts w:ascii="Verdana" w:hAnsi="Verdana" w:cs="Arial"/>
                <w:bCs/>
              </w:rPr>
              <w:t xml:space="preserve"> </w:t>
            </w:r>
          </w:p>
        </w:tc>
      </w:tr>
      <w:tr w:rsidR="00171ACA" w:rsidRPr="00C221C7" w14:paraId="7F6D5143" w14:textId="77777777" w:rsidTr="003B4E81">
        <w:tc>
          <w:tcPr>
            <w:tcW w:w="1253" w:type="pct"/>
          </w:tcPr>
          <w:p w14:paraId="08E89C9F" w14:textId="77777777" w:rsidR="00171ACA" w:rsidRPr="00C221C7" w:rsidRDefault="00171ACA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TAR</w:t>
            </w:r>
          </w:p>
        </w:tc>
        <w:tc>
          <w:tcPr>
            <w:tcW w:w="3747" w:type="pct"/>
          </w:tcPr>
          <w:p w14:paraId="5ECD2766" w14:textId="77777777" w:rsidR="00171ACA" w:rsidRPr="00C221C7" w:rsidRDefault="00171ACA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Tartrate</w:t>
            </w:r>
          </w:p>
        </w:tc>
      </w:tr>
      <w:tr w:rsidR="00130754" w:rsidRPr="00C221C7" w14:paraId="70C78B84" w14:textId="77777777" w:rsidTr="003B4E81">
        <w:tc>
          <w:tcPr>
            <w:tcW w:w="1253" w:type="pct"/>
          </w:tcPr>
          <w:p w14:paraId="1C5766BD" w14:textId="38B12EB0" w:rsidR="00130754" w:rsidRDefault="00130754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TBSO</w:t>
            </w:r>
          </w:p>
        </w:tc>
        <w:tc>
          <w:tcPr>
            <w:tcW w:w="3747" w:type="pct"/>
          </w:tcPr>
          <w:p w14:paraId="600D1410" w14:textId="0805F09E" w:rsidR="00130754" w:rsidRPr="00C221C7" w:rsidRDefault="00130754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Tablet Soluble</w:t>
            </w:r>
          </w:p>
        </w:tc>
      </w:tr>
      <w:tr w:rsidR="00CA4FD7" w:rsidRPr="00C221C7" w14:paraId="3C56A212" w14:textId="77777777" w:rsidTr="003B4E81">
        <w:tc>
          <w:tcPr>
            <w:tcW w:w="1253" w:type="pct"/>
          </w:tcPr>
          <w:p w14:paraId="1FD3760C" w14:textId="77777777" w:rsidR="00CA4FD7" w:rsidRPr="00C221C7" w:rsidRDefault="00171ACA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U</w:t>
            </w:r>
            <w:r w:rsidR="00CA4FD7" w:rsidRPr="00C221C7">
              <w:rPr>
                <w:rFonts w:ascii="Verdana" w:hAnsi="Verdana" w:cs="Arial"/>
                <w:b/>
                <w:bCs/>
              </w:rPr>
              <w:t>F</w:t>
            </w:r>
          </w:p>
        </w:tc>
        <w:tc>
          <w:tcPr>
            <w:tcW w:w="3747" w:type="pct"/>
          </w:tcPr>
          <w:p w14:paraId="0E6463D5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proofErr w:type="spellStart"/>
            <w:r w:rsidRPr="00C221C7">
              <w:rPr>
                <w:rFonts w:ascii="Verdana" w:hAnsi="Verdana" w:cs="Arial"/>
                <w:bCs/>
              </w:rPr>
              <w:t>Ultra</w:t>
            </w:r>
            <w:r w:rsidR="00171ACA">
              <w:rPr>
                <w:rFonts w:ascii="Verdana" w:hAnsi="Verdana" w:cs="Arial"/>
                <w:bCs/>
              </w:rPr>
              <w:t xml:space="preserve"> </w:t>
            </w:r>
            <w:r w:rsidRPr="00C221C7">
              <w:rPr>
                <w:rFonts w:ascii="Verdana" w:hAnsi="Verdana" w:cs="Arial"/>
                <w:bCs/>
              </w:rPr>
              <w:t>Fine</w:t>
            </w:r>
            <w:proofErr w:type="spellEnd"/>
          </w:p>
        </w:tc>
      </w:tr>
      <w:tr w:rsidR="00CA4FD7" w:rsidRPr="00C221C7" w14:paraId="0A0951EF" w14:textId="77777777" w:rsidTr="003B4E81">
        <w:tc>
          <w:tcPr>
            <w:tcW w:w="1253" w:type="pct"/>
          </w:tcPr>
          <w:p w14:paraId="62944F26" w14:textId="77777777" w:rsidR="00CA4FD7" w:rsidRPr="00C221C7" w:rsidRDefault="00CA4FD7" w:rsidP="00C7301F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221C7">
              <w:rPr>
                <w:rFonts w:ascii="Verdana" w:hAnsi="Verdana" w:cs="Arial"/>
                <w:b/>
                <w:bCs/>
              </w:rPr>
              <w:t>VIA</w:t>
            </w:r>
          </w:p>
        </w:tc>
        <w:tc>
          <w:tcPr>
            <w:tcW w:w="3747" w:type="pct"/>
          </w:tcPr>
          <w:p w14:paraId="6EAD5100" w14:textId="77777777" w:rsidR="00CA4FD7" w:rsidRPr="00C221C7" w:rsidRDefault="00CA4FD7" w:rsidP="00C7301F">
            <w:pPr>
              <w:spacing w:before="120" w:after="120"/>
              <w:rPr>
                <w:rFonts w:ascii="Verdana" w:hAnsi="Verdana" w:cs="Arial"/>
                <w:bCs/>
              </w:rPr>
            </w:pPr>
            <w:r w:rsidRPr="00C221C7">
              <w:rPr>
                <w:rFonts w:ascii="Verdana" w:hAnsi="Verdana" w:cs="Arial"/>
                <w:bCs/>
              </w:rPr>
              <w:t xml:space="preserve">Vial </w:t>
            </w:r>
          </w:p>
        </w:tc>
      </w:tr>
    </w:tbl>
    <w:p w14:paraId="2298E4B7" w14:textId="77777777" w:rsidR="009D4F0F" w:rsidRDefault="009D4F0F" w:rsidP="00C7301F">
      <w:pPr>
        <w:spacing w:before="120" w:after="120"/>
        <w:jc w:val="right"/>
        <w:rPr>
          <w:rFonts w:ascii="Verdana" w:hAnsi="Verdana"/>
        </w:rPr>
      </w:pPr>
    </w:p>
    <w:p w14:paraId="5E8AFE5F" w14:textId="77777777" w:rsidR="009D4F0F" w:rsidRDefault="002E2B2C" w:rsidP="00C7301F">
      <w:pPr>
        <w:spacing w:before="120" w:after="120"/>
        <w:jc w:val="right"/>
        <w:rPr>
          <w:rFonts w:ascii="Verdana" w:hAnsi="Verdana"/>
        </w:rPr>
      </w:pPr>
      <w:hyperlink w:anchor="_top" w:history="1">
        <w:r w:rsidR="009D4F0F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D4F0F" w:rsidRPr="0064267B" w14:paraId="5410780A" w14:textId="77777777" w:rsidTr="00C65410">
        <w:tc>
          <w:tcPr>
            <w:tcW w:w="5000" w:type="pct"/>
            <w:shd w:val="clear" w:color="auto" w:fill="C0C0C0"/>
          </w:tcPr>
          <w:p w14:paraId="154D5DB4" w14:textId="77777777" w:rsidR="009D4F0F" w:rsidRPr="00F13F27" w:rsidRDefault="009D4F0F" w:rsidP="00C7301F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Toc135151665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3"/>
          </w:p>
        </w:tc>
      </w:tr>
    </w:tbl>
    <w:p w14:paraId="16D9F393" w14:textId="24CEB826" w:rsidR="009D4F0F" w:rsidRDefault="002E2B2C" w:rsidP="00C7301F">
      <w:pPr>
        <w:spacing w:before="120" w:after="120"/>
        <w:rPr>
          <w:rFonts w:ascii="Verdana" w:hAnsi="Verdana"/>
        </w:rPr>
      </w:pPr>
      <w:hyperlink r:id="rId12" w:anchor="!/view?docid=c1f1028b-e42c-4b4f-a4cf-cc0b42c91606" w:history="1">
        <w:r w:rsidR="009D4F0F">
          <w:rPr>
            <w:rStyle w:val="Hyperlink"/>
            <w:rFonts w:ascii="Verdana" w:hAnsi="Verdana"/>
          </w:rPr>
          <w:t>Customer Care Abbreviations</w:t>
        </w:r>
        <w:r w:rsidR="00FE7A31">
          <w:rPr>
            <w:rStyle w:val="Hyperlink"/>
            <w:rFonts w:ascii="Verdana" w:hAnsi="Verdana"/>
          </w:rPr>
          <w:t xml:space="preserve">, </w:t>
        </w:r>
        <w:r w:rsidR="009D4F0F">
          <w:rPr>
            <w:rStyle w:val="Hyperlink"/>
            <w:rFonts w:ascii="Verdana" w:hAnsi="Verdana"/>
          </w:rPr>
          <w:t>Definition</w:t>
        </w:r>
        <w:r w:rsidR="00FE7A31">
          <w:rPr>
            <w:rStyle w:val="Hyperlink"/>
            <w:rFonts w:ascii="Verdana" w:hAnsi="Verdana"/>
          </w:rPr>
          <w:t>s and Term</w:t>
        </w:r>
        <w:r w:rsidR="00C2421B">
          <w:rPr>
            <w:rStyle w:val="Hyperlink"/>
            <w:rFonts w:ascii="Verdana" w:hAnsi="Verdana"/>
          </w:rPr>
          <w:t>s Index</w:t>
        </w:r>
      </w:hyperlink>
      <w:r w:rsidR="00FA789A">
        <w:rPr>
          <w:rStyle w:val="Hyperlink"/>
          <w:rFonts w:ascii="Verdana" w:hAnsi="Verdana"/>
        </w:rPr>
        <w:t xml:space="preserve"> (</w:t>
      </w:r>
      <w:r w:rsidR="004A347F">
        <w:rPr>
          <w:rStyle w:val="Hyperlink"/>
          <w:rFonts w:ascii="Verdana" w:hAnsi="Verdana"/>
        </w:rPr>
        <w:t>0</w:t>
      </w:r>
      <w:r w:rsidR="00FA789A">
        <w:rPr>
          <w:rStyle w:val="Hyperlink"/>
          <w:rFonts w:ascii="Verdana" w:hAnsi="Verdana"/>
        </w:rPr>
        <w:t>17428)</w:t>
      </w:r>
    </w:p>
    <w:p w14:paraId="1C2940A5" w14:textId="77777777" w:rsidR="009D4F0F" w:rsidRDefault="002E2B2C" w:rsidP="00C7301F">
      <w:pPr>
        <w:spacing w:before="120" w:after="120"/>
        <w:jc w:val="right"/>
        <w:rPr>
          <w:rFonts w:ascii="Verdana" w:hAnsi="Verdana"/>
        </w:rPr>
      </w:pPr>
      <w:hyperlink w:anchor="_top" w:history="1">
        <w:r w:rsidR="009D4F0F" w:rsidRPr="008B69C1">
          <w:rPr>
            <w:rStyle w:val="Hyperlink"/>
            <w:rFonts w:ascii="Verdana" w:hAnsi="Verdana"/>
          </w:rPr>
          <w:t>Top of the Document</w:t>
        </w:r>
      </w:hyperlink>
    </w:p>
    <w:p w14:paraId="75A1AFD0" w14:textId="77777777" w:rsidR="009D4F0F" w:rsidRDefault="009D4F0F" w:rsidP="009D4F0F">
      <w:pPr>
        <w:jc w:val="center"/>
        <w:rPr>
          <w:rFonts w:ascii="Verdana" w:hAnsi="Verdana"/>
          <w:sz w:val="16"/>
          <w:szCs w:val="16"/>
        </w:rPr>
      </w:pPr>
    </w:p>
    <w:p w14:paraId="56E2AF67" w14:textId="77777777" w:rsidR="009D4F0F" w:rsidRDefault="009D4F0F" w:rsidP="009D4F0F">
      <w:pPr>
        <w:jc w:val="center"/>
        <w:rPr>
          <w:rFonts w:ascii="Verdana" w:hAnsi="Verdana"/>
          <w:sz w:val="16"/>
          <w:szCs w:val="16"/>
        </w:rPr>
      </w:pPr>
    </w:p>
    <w:p w14:paraId="516FF189" w14:textId="77777777" w:rsidR="009D4F0F" w:rsidRPr="00C247CB" w:rsidRDefault="009D4F0F" w:rsidP="009D4F0F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E91FCEB" w14:textId="77777777" w:rsidR="009D4F0F" w:rsidRPr="00C247CB" w:rsidRDefault="009D4F0F" w:rsidP="009D4F0F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1A0AFA4" w14:textId="77777777" w:rsidR="009D4F0F" w:rsidRPr="00C247CB" w:rsidRDefault="009D4F0F" w:rsidP="009D4F0F">
      <w:pPr>
        <w:jc w:val="right"/>
        <w:rPr>
          <w:rFonts w:ascii="Verdana" w:hAnsi="Verdana"/>
          <w:sz w:val="16"/>
          <w:szCs w:val="16"/>
        </w:rPr>
      </w:pPr>
    </w:p>
    <w:p w14:paraId="1C7F127A" w14:textId="77777777" w:rsidR="005A64DA" w:rsidRPr="00C247CB" w:rsidRDefault="005A64DA" w:rsidP="009D4F0F">
      <w:pPr>
        <w:jc w:val="right"/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13"/>
      <w:headerReference w:type="first" r:id="rId14"/>
      <w:footerReference w:type="firs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87FBE" w14:textId="77777777" w:rsidR="00CF6645" w:rsidRDefault="00CF6645">
      <w:r>
        <w:separator/>
      </w:r>
    </w:p>
  </w:endnote>
  <w:endnote w:type="continuationSeparator" w:id="0">
    <w:p w14:paraId="30F9A08D" w14:textId="77777777" w:rsidR="00CF6645" w:rsidRDefault="00CF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86F5D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7A3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75FF7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5ACEE" w14:textId="77777777" w:rsidR="00CF6645" w:rsidRDefault="00CF6645">
      <w:r>
        <w:separator/>
      </w:r>
    </w:p>
  </w:footnote>
  <w:footnote w:type="continuationSeparator" w:id="0">
    <w:p w14:paraId="5B163217" w14:textId="77777777" w:rsidR="00CF6645" w:rsidRDefault="00CF6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F417A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644A6C"/>
    <w:multiLevelType w:val="hybridMultilevel"/>
    <w:tmpl w:val="9856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13F4F89"/>
    <w:multiLevelType w:val="hybridMultilevel"/>
    <w:tmpl w:val="F8DA5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2532A"/>
    <w:multiLevelType w:val="hybridMultilevel"/>
    <w:tmpl w:val="56AA10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5"/>
  </w:num>
  <w:num w:numId="5">
    <w:abstractNumId w:val="1"/>
  </w:num>
  <w:num w:numId="6">
    <w:abstractNumId w:val="16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3"/>
  </w:num>
  <w:num w:numId="16">
    <w:abstractNumId w:val="11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4CFB"/>
    <w:rsid w:val="00015A2E"/>
    <w:rsid w:val="00031E4C"/>
    <w:rsid w:val="00035BED"/>
    <w:rsid w:val="00045454"/>
    <w:rsid w:val="000473A6"/>
    <w:rsid w:val="00061AD2"/>
    <w:rsid w:val="000863D4"/>
    <w:rsid w:val="0008665F"/>
    <w:rsid w:val="00091194"/>
    <w:rsid w:val="00095AB5"/>
    <w:rsid w:val="000A6B88"/>
    <w:rsid w:val="000B3C4C"/>
    <w:rsid w:val="000B656F"/>
    <w:rsid w:val="000B72DF"/>
    <w:rsid w:val="000D1870"/>
    <w:rsid w:val="000D2636"/>
    <w:rsid w:val="000D4BA2"/>
    <w:rsid w:val="000D6714"/>
    <w:rsid w:val="000E0C80"/>
    <w:rsid w:val="000E5C66"/>
    <w:rsid w:val="000F0D1B"/>
    <w:rsid w:val="000F54AF"/>
    <w:rsid w:val="000F56D5"/>
    <w:rsid w:val="00104CDE"/>
    <w:rsid w:val="00115944"/>
    <w:rsid w:val="0012373E"/>
    <w:rsid w:val="00130754"/>
    <w:rsid w:val="001360A5"/>
    <w:rsid w:val="0016273A"/>
    <w:rsid w:val="00171ACA"/>
    <w:rsid w:val="00175E86"/>
    <w:rsid w:val="00181B1A"/>
    <w:rsid w:val="001824DF"/>
    <w:rsid w:val="0019130B"/>
    <w:rsid w:val="001A1EC9"/>
    <w:rsid w:val="001A5256"/>
    <w:rsid w:val="001B3879"/>
    <w:rsid w:val="001C234D"/>
    <w:rsid w:val="001D0E8B"/>
    <w:rsid w:val="001E7746"/>
    <w:rsid w:val="001F0774"/>
    <w:rsid w:val="001F1218"/>
    <w:rsid w:val="001F5947"/>
    <w:rsid w:val="002016B4"/>
    <w:rsid w:val="00201B81"/>
    <w:rsid w:val="002055CF"/>
    <w:rsid w:val="00205B63"/>
    <w:rsid w:val="00210199"/>
    <w:rsid w:val="002164A0"/>
    <w:rsid w:val="00224A33"/>
    <w:rsid w:val="00243EBB"/>
    <w:rsid w:val="0025523E"/>
    <w:rsid w:val="00255C6B"/>
    <w:rsid w:val="00265D86"/>
    <w:rsid w:val="002750DC"/>
    <w:rsid w:val="0028071E"/>
    <w:rsid w:val="00291CE8"/>
    <w:rsid w:val="00296127"/>
    <w:rsid w:val="00296765"/>
    <w:rsid w:val="002A430A"/>
    <w:rsid w:val="002B0FEA"/>
    <w:rsid w:val="002B593E"/>
    <w:rsid w:val="002E2B2C"/>
    <w:rsid w:val="002E6E58"/>
    <w:rsid w:val="002F0DFC"/>
    <w:rsid w:val="002F1F92"/>
    <w:rsid w:val="002F6F9E"/>
    <w:rsid w:val="003041E6"/>
    <w:rsid w:val="00305611"/>
    <w:rsid w:val="0033143E"/>
    <w:rsid w:val="00335EE2"/>
    <w:rsid w:val="0034318F"/>
    <w:rsid w:val="0034552B"/>
    <w:rsid w:val="00347EC5"/>
    <w:rsid w:val="003725A1"/>
    <w:rsid w:val="00373745"/>
    <w:rsid w:val="003868A2"/>
    <w:rsid w:val="00392A5B"/>
    <w:rsid w:val="003A223D"/>
    <w:rsid w:val="003A2648"/>
    <w:rsid w:val="003A6D70"/>
    <w:rsid w:val="003B1F86"/>
    <w:rsid w:val="003B4E81"/>
    <w:rsid w:val="003C4627"/>
    <w:rsid w:val="003D5CB2"/>
    <w:rsid w:val="003E28DF"/>
    <w:rsid w:val="003E6C1A"/>
    <w:rsid w:val="003F778E"/>
    <w:rsid w:val="0040640A"/>
    <w:rsid w:val="00406DB5"/>
    <w:rsid w:val="0042336D"/>
    <w:rsid w:val="00445C0B"/>
    <w:rsid w:val="00457EAE"/>
    <w:rsid w:val="00462ED4"/>
    <w:rsid w:val="004768BE"/>
    <w:rsid w:val="00477F73"/>
    <w:rsid w:val="0048355A"/>
    <w:rsid w:val="00484781"/>
    <w:rsid w:val="00486108"/>
    <w:rsid w:val="0048628C"/>
    <w:rsid w:val="004A176C"/>
    <w:rsid w:val="004A347F"/>
    <w:rsid w:val="004D0AF2"/>
    <w:rsid w:val="004D3C53"/>
    <w:rsid w:val="004E668B"/>
    <w:rsid w:val="004F0CFE"/>
    <w:rsid w:val="004F7F34"/>
    <w:rsid w:val="00505588"/>
    <w:rsid w:val="00512486"/>
    <w:rsid w:val="0052044E"/>
    <w:rsid w:val="0052465B"/>
    <w:rsid w:val="00524CDD"/>
    <w:rsid w:val="00540106"/>
    <w:rsid w:val="005439A5"/>
    <w:rsid w:val="00544B07"/>
    <w:rsid w:val="0054732F"/>
    <w:rsid w:val="00547C68"/>
    <w:rsid w:val="00565A58"/>
    <w:rsid w:val="00577909"/>
    <w:rsid w:val="00582E85"/>
    <w:rsid w:val="00587EE4"/>
    <w:rsid w:val="005910B5"/>
    <w:rsid w:val="0059301C"/>
    <w:rsid w:val="00596394"/>
    <w:rsid w:val="005A6118"/>
    <w:rsid w:val="005A64DA"/>
    <w:rsid w:val="005B2111"/>
    <w:rsid w:val="005B446E"/>
    <w:rsid w:val="005C1D83"/>
    <w:rsid w:val="005D49E5"/>
    <w:rsid w:val="005E3F69"/>
    <w:rsid w:val="005E650E"/>
    <w:rsid w:val="00613231"/>
    <w:rsid w:val="00622D77"/>
    <w:rsid w:val="00624115"/>
    <w:rsid w:val="00627F34"/>
    <w:rsid w:val="00636B18"/>
    <w:rsid w:val="00637CA1"/>
    <w:rsid w:val="00641823"/>
    <w:rsid w:val="00647CDD"/>
    <w:rsid w:val="00657508"/>
    <w:rsid w:val="00662334"/>
    <w:rsid w:val="0066617F"/>
    <w:rsid w:val="00674A16"/>
    <w:rsid w:val="006755D1"/>
    <w:rsid w:val="00691E10"/>
    <w:rsid w:val="006A0481"/>
    <w:rsid w:val="006B6F21"/>
    <w:rsid w:val="006C2A3B"/>
    <w:rsid w:val="006C653F"/>
    <w:rsid w:val="006D6FBE"/>
    <w:rsid w:val="006E39DF"/>
    <w:rsid w:val="006E58A3"/>
    <w:rsid w:val="006F7DFC"/>
    <w:rsid w:val="007045C5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52801"/>
    <w:rsid w:val="00785118"/>
    <w:rsid w:val="00785C47"/>
    <w:rsid w:val="00786BEB"/>
    <w:rsid w:val="007A403E"/>
    <w:rsid w:val="007A75EA"/>
    <w:rsid w:val="007C3227"/>
    <w:rsid w:val="007C77DD"/>
    <w:rsid w:val="007D7240"/>
    <w:rsid w:val="007E3EA6"/>
    <w:rsid w:val="007F04AB"/>
    <w:rsid w:val="00803AE3"/>
    <w:rsid w:val="008042E1"/>
    <w:rsid w:val="00804D63"/>
    <w:rsid w:val="0080501A"/>
    <w:rsid w:val="00806B9D"/>
    <w:rsid w:val="00811597"/>
    <w:rsid w:val="00812777"/>
    <w:rsid w:val="008230FA"/>
    <w:rsid w:val="0083146D"/>
    <w:rsid w:val="0084129E"/>
    <w:rsid w:val="00843390"/>
    <w:rsid w:val="00845EFC"/>
    <w:rsid w:val="00846373"/>
    <w:rsid w:val="00846ECB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926FE"/>
    <w:rsid w:val="008A03B7"/>
    <w:rsid w:val="008A79FD"/>
    <w:rsid w:val="008B4381"/>
    <w:rsid w:val="008C2197"/>
    <w:rsid w:val="008C3493"/>
    <w:rsid w:val="008D11A6"/>
    <w:rsid w:val="008D1F7B"/>
    <w:rsid w:val="008D2A21"/>
    <w:rsid w:val="008D2D64"/>
    <w:rsid w:val="008E21BE"/>
    <w:rsid w:val="008F6F0D"/>
    <w:rsid w:val="00902E07"/>
    <w:rsid w:val="009048E2"/>
    <w:rsid w:val="00913B1B"/>
    <w:rsid w:val="00927861"/>
    <w:rsid w:val="00935587"/>
    <w:rsid w:val="0094148C"/>
    <w:rsid w:val="00947783"/>
    <w:rsid w:val="00954FE8"/>
    <w:rsid w:val="009726E0"/>
    <w:rsid w:val="0098224A"/>
    <w:rsid w:val="00990822"/>
    <w:rsid w:val="00994F93"/>
    <w:rsid w:val="009A734E"/>
    <w:rsid w:val="009C4A31"/>
    <w:rsid w:val="009C5720"/>
    <w:rsid w:val="009C6BDD"/>
    <w:rsid w:val="009D4F0F"/>
    <w:rsid w:val="009D767D"/>
    <w:rsid w:val="009E00C2"/>
    <w:rsid w:val="009E1D78"/>
    <w:rsid w:val="009F6FD2"/>
    <w:rsid w:val="009F78D3"/>
    <w:rsid w:val="00A31A14"/>
    <w:rsid w:val="00A34603"/>
    <w:rsid w:val="00A34AD5"/>
    <w:rsid w:val="00A4732A"/>
    <w:rsid w:val="00A47F29"/>
    <w:rsid w:val="00A520A6"/>
    <w:rsid w:val="00A54151"/>
    <w:rsid w:val="00A57D26"/>
    <w:rsid w:val="00A616EF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B7916"/>
    <w:rsid w:val="00AC4214"/>
    <w:rsid w:val="00AC6E70"/>
    <w:rsid w:val="00AD1646"/>
    <w:rsid w:val="00AD7AB4"/>
    <w:rsid w:val="00AE4D20"/>
    <w:rsid w:val="00AE5CD6"/>
    <w:rsid w:val="00AF038B"/>
    <w:rsid w:val="00AF78FA"/>
    <w:rsid w:val="00B03569"/>
    <w:rsid w:val="00B078F6"/>
    <w:rsid w:val="00B20376"/>
    <w:rsid w:val="00B26045"/>
    <w:rsid w:val="00B44C55"/>
    <w:rsid w:val="00B46A95"/>
    <w:rsid w:val="00B5114C"/>
    <w:rsid w:val="00B5123C"/>
    <w:rsid w:val="00B544C2"/>
    <w:rsid w:val="00B54FDC"/>
    <w:rsid w:val="00B5566F"/>
    <w:rsid w:val="00B630A6"/>
    <w:rsid w:val="00B70CC4"/>
    <w:rsid w:val="00B91C4A"/>
    <w:rsid w:val="00B93A77"/>
    <w:rsid w:val="00B95EAD"/>
    <w:rsid w:val="00BB02DE"/>
    <w:rsid w:val="00BB1B6D"/>
    <w:rsid w:val="00BB371A"/>
    <w:rsid w:val="00BC262D"/>
    <w:rsid w:val="00BD5E06"/>
    <w:rsid w:val="00BD7B25"/>
    <w:rsid w:val="00BE1AFF"/>
    <w:rsid w:val="00BF74E9"/>
    <w:rsid w:val="00C0565F"/>
    <w:rsid w:val="00C221C7"/>
    <w:rsid w:val="00C2421B"/>
    <w:rsid w:val="00C247CB"/>
    <w:rsid w:val="00C32D18"/>
    <w:rsid w:val="00C360BD"/>
    <w:rsid w:val="00C476E1"/>
    <w:rsid w:val="00C52E77"/>
    <w:rsid w:val="00C566B3"/>
    <w:rsid w:val="00C57DF7"/>
    <w:rsid w:val="00C632EA"/>
    <w:rsid w:val="00C65249"/>
    <w:rsid w:val="00C65410"/>
    <w:rsid w:val="00C67B32"/>
    <w:rsid w:val="00C72007"/>
    <w:rsid w:val="00C7301F"/>
    <w:rsid w:val="00C75C83"/>
    <w:rsid w:val="00C837BA"/>
    <w:rsid w:val="00C95346"/>
    <w:rsid w:val="00C97CCC"/>
    <w:rsid w:val="00CA3B23"/>
    <w:rsid w:val="00CA4FD7"/>
    <w:rsid w:val="00CA62F6"/>
    <w:rsid w:val="00CB0C1D"/>
    <w:rsid w:val="00CC1E7F"/>
    <w:rsid w:val="00CC5AA2"/>
    <w:rsid w:val="00CC721A"/>
    <w:rsid w:val="00CD0963"/>
    <w:rsid w:val="00CD5C71"/>
    <w:rsid w:val="00CE3D42"/>
    <w:rsid w:val="00CE53E6"/>
    <w:rsid w:val="00CE66B6"/>
    <w:rsid w:val="00CF4101"/>
    <w:rsid w:val="00CF539A"/>
    <w:rsid w:val="00CF6131"/>
    <w:rsid w:val="00CF6645"/>
    <w:rsid w:val="00D06EAA"/>
    <w:rsid w:val="00D24682"/>
    <w:rsid w:val="00D308B9"/>
    <w:rsid w:val="00D36733"/>
    <w:rsid w:val="00D471B5"/>
    <w:rsid w:val="00D571DB"/>
    <w:rsid w:val="00D6774D"/>
    <w:rsid w:val="00D73F1E"/>
    <w:rsid w:val="00D75191"/>
    <w:rsid w:val="00D80929"/>
    <w:rsid w:val="00D85254"/>
    <w:rsid w:val="00D92FCF"/>
    <w:rsid w:val="00DC4FFC"/>
    <w:rsid w:val="00DC5489"/>
    <w:rsid w:val="00DE79F7"/>
    <w:rsid w:val="00DF6BE4"/>
    <w:rsid w:val="00E00700"/>
    <w:rsid w:val="00E157BC"/>
    <w:rsid w:val="00E15D9C"/>
    <w:rsid w:val="00E414EC"/>
    <w:rsid w:val="00E41714"/>
    <w:rsid w:val="00E50E4A"/>
    <w:rsid w:val="00E55443"/>
    <w:rsid w:val="00E62217"/>
    <w:rsid w:val="00E650D0"/>
    <w:rsid w:val="00E7642C"/>
    <w:rsid w:val="00E7701D"/>
    <w:rsid w:val="00E90A10"/>
    <w:rsid w:val="00E91F5F"/>
    <w:rsid w:val="00E95012"/>
    <w:rsid w:val="00EB12DD"/>
    <w:rsid w:val="00EB153E"/>
    <w:rsid w:val="00EB1F94"/>
    <w:rsid w:val="00EB57EB"/>
    <w:rsid w:val="00ED50CF"/>
    <w:rsid w:val="00F047E4"/>
    <w:rsid w:val="00F1152F"/>
    <w:rsid w:val="00F13444"/>
    <w:rsid w:val="00F207B3"/>
    <w:rsid w:val="00F34317"/>
    <w:rsid w:val="00F3552B"/>
    <w:rsid w:val="00F5486B"/>
    <w:rsid w:val="00F62BC4"/>
    <w:rsid w:val="00F658E0"/>
    <w:rsid w:val="00F81783"/>
    <w:rsid w:val="00F859B7"/>
    <w:rsid w:val="00F877B4"/>
    <w:rsid w:val="00FA2358"/>
    <w:rsid w:val="00FA789A"/>
    <w:rsid w:val="00FB0924"/>
    <w:rsid w:val="00FB2D67"/>
    <w:rsid w:val="00FB3DBC"/>
    <w:rsid w:val="00FC1C44"/>
    <w:rsid w:val="00FC5423"/>
    <w:rsid w:val="00FC69C1"/>
    <w:rsid w:val="00FE7A31"/>
    <w:rsid w:val="00FF636B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C9719A"/>
  <w15:chartTrackingRefBased/>
  <w15:docId w15:val="{484C13D2-DC44-4D3C-BCD7-FD7B8046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CC1E7F"/>
  </w:style>
  <w:style w:type="character" w:styleId="CommentReference">
    <w:name w:val="annotation reference"/>
    <w:rsid w:val="00CA4F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4F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4FD7"/>
  </w:style>
  <w:style w:type="paragraph" w:styleId="CommentSubject">
    <w:name w:val="annotation subject"/>
    <w:basedOn w:val="CommentText"/>
    <w:next w:val="CommentText"/>
    <w:link w:val="CommentSubjectChar"/>
    <w:rsid w:val="00CA4FD7"/>
    <w:rPr>
      <w:b/>
      <w:bCs/>
    </w:rPr>
  </w:style>
  <w:style w:type="character" w:customStyle="1" w:styleId="CommentSubjectChar">
    <w:name w:val="Comment Subject Char"/>
    <w:link w:val="CommentSubject"/>
    <w:rsid w:val="00CA4FD7"/>
    <w:rPr>
      <w:b/>
      <w:bCs/>
    </w:rPr>
  </w:style>
  <w:style w:type="paragraph" w:styleId="BalloonText">
    <w:name w:val="Balloon Text"/>
    <w:basedOn w:val="Normal"/>
    <w:link w:val="BalloonTextChar"/>
    <w:rsid w:val="00CA4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4FD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0F56D5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FA78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B8A444C6972478DA02F196C09CE75" ma:contentTypeVersion="0" ma:contentTypeDescription="Create a new document." ma:contentTypeScope="" ma:versionID="bb954522b077524fd4f8bb6e9a1f084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1D77D8-D8F5-4D4C-9614-A06B187E0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EC760-5A77-4917-A625-FCC835456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EF27DF7-D099-4C16-9029-D616F978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177</TotalTime>
  <Pages>1</Pages>
  <Words>192</Words>
  <Characters>1521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1710</CharactersWithSpaces>
  <SharedDoc>false</SharedDoc>
  <HLinks>
    <vt:vector size="54" baseType="variant"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1835038</vt:i4>
      </vt:variant>
      <vt:variant>
        <vt:i4>24</vt:i4>
      </vt:variant>
      <vt:variant>
        <vt:i4>0</vt:i4>
      </vt:variant>
      <vt:variant>
        <vt:i4>5</vt:i4>
      </vt:variant>
      <vt:variant>
        <vt:lpwstr>C:\Users\c046085\Desktop\TSRC-PROD-019003</vt:lpwstr>
      </vt:variant>
      <vt:variant>
        <vt:lpwstr/>
      </vt:variant>
      <vt:variant>
        <vt:i4>3604533</vt:i4>
      </vt:variant>
      <vt:variant>
        <vt:i4>21</vt:i4>
      </vt:variant>
      <vt:variant>
        <vt:i4>0</vt:i4>
      </vt:variant>
      <vt:variant>
        <vt:i4>5</vt:i4>
      </vt:variant>
      <vt:variant>
        <vt:lpwstr>C:\Users\U002483\AppData\Local\Microsoft\Windows\Temporary Internet Files\Content.Outlook\N2YP1UGD\CMS-2-017428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2228236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_Toc5791038</vt:lpwstr>
      </vt:variant>
      <vt:variant>
        <vt:i4>2228236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_Toc5791037</vt:lpwstr>
      </vt:variant>
      <vt:variant>
        <vt:i4>2228236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_Toc5791036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24</cp:revision>
  <cp:lastPrinted>2007-01-03T16:56:00Z</cp:lastPrinted>
  <dcterms:created xsi:type="dcterms:W3CDTF">2023-10-12T17:07:00Z</dcterms:created>
  <dcterms:modified xsi:type="dcterms:W3CDTF">2024-04-16T16:10:00Z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2022-01-17T16:42:12Z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e8a0334c-4182-49a5-8734-bd0c928888db</vt:lpwstr>
  </property>
  <property fmtid="{D5CDD505-2E9C-101B-9397-08002B2CF9AE}" pid="8" name="MSIP_Label_67599526-06ca-49cc-9fa9-5307800a949a_ContentBits">
    <vt:lpwstr>0</vt:lpwstr>
  </property>
</Properties>
</file>