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5532" w14:textId="39D9A45B" w:rsidR="00D22783" w:rsidRPr="00AE5B89" w:rsidRDefault="00A600B7" w:rsidP="00137C91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OLE_LINK40"/>
      <w:bookmarkStart w:id="1" w:name="_top"/>
      <w:bookmarkEnd w:id="1"/>
      <w:r>
        <w:rPr>
          <w:rFonts w:ascii="Verdana" w:hAnsi="Verdana"/>
          <w:bCs/>
          <w:color w:val="auto"/>
          <w:sz w:val="36"/>
        </w:rPr>
        <w:t>Compass</w:t>
      </w:r>
      <w:r w:rsidRPr="00AE5B89">
        <w:rPr>
          <w:rFonts w:ascii="Verdana" w:hAnsi="Verdana"/>
          <w:bCs/>
          <w:color w:val="auto"/>
          <w:sz w:val="36"/>
        </w:rPr>
        <w:t xml:space="preserve"> </w:t>
      </w:r>
      <w:r w:rsidR="006D4E42" w:rsidRPr="00AE5B89">
        <w:rPr>
          <w:rFonts w:ascii="Verdana" w:hAnsi="Verdana"/>
          <w:bCs/>
          <w:color w:val="auto"/>
          <w:sz w:val="36"/>
        </w:rPr>
        <w:t>- P</w:t>
      </w:r>
      <w:r w:rsidR="00CC5CD1" w:rsidRPr="00AE5B89">
        <w:rPr>
          <w:rFonts w:ascii="Verdana" w:hAnsi="Verdana"/>
          <w:bCs/>
          <w:color w:val="auto"/>
          <w:sz w:val="36"/>
        </w:rPr>
        <w:t xml:space="preserve">reventing Class </w:t>
      </w:r>
      <w:bookmarkEnd w:id="0"/>
      <w:r w:rsidR="001E3316" w:rsidRPr="00AE5B89">
        <w:rPr>
          <w:rFonts w:ascii="Verdana" w:hAnsi="Verdana"/>
          <w:bCs/>
          <w:color w:val="auto"/>
          <w:sz w:val="36"/>
        </w:rPr>
        <w:t xml:space="preserve">1 </w:t>
      </w:r>
      <w:r w:rsidR="00CC5CD1" w:rsidRPr="00AE5B89">
        <w:rPr>
          <w:rFonts w:ascii="Verdana" w:hAnsi="Verdana"/>
          <w:bCs/>
          <w:color w:val="auto"/>
          <w:sz w:val="36"/>
        </w:rPr>
        <w:t>Error</w:t>
      </w:r>
      <w:r w:rsidR="003D25D0" w:rsidRPr="00AE5B89">
        <w:rPr>
          <w:rFonts w:ascii="Verdana" w:hAnsi="Verdana"/>
          <w:bCs/>
          <w:color w:val="auto"/>
          <w:sz w:val="36"/>
        </w:rPr>
        <w:t>s</w:t>
      </w:r>
    </w:p>
    <w:p w14:paraId="46C8C8DD" w14:textId="7E01EF34" w:rsidR="00EF7896" w:rsidRDefault="003D25D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AE5B89">
        <w:rPr>
          <w:rFonts w:ascii="Verdana" w:hAnsi="Verdana"/>
        </w:rPr>
        <w:fldChar w:fldCharType="begin"/>
      </w:r>
      <w:r w:rsidRPr="00AE5B89">
        <w:rPr>
          <w:rFonts w:ascii="Verdana" w:hAnsi="Verdana"/>
        </w:rPr>
        <w:instrText xml:space="preserve"> TOC \o "2-2" \n \p " " \h \z \u </w:instrText>
      </w:r>
      <w:r w:rsidRPr="00AE5B89">
        <w:rPr>
          <w:rFonts w:ascii="Verdana" w:hAnsi="Verdana"/>
        </w:rPr>
        <w:fldChar w:fldCharType="separate"/>
      </w:r>
      <w:hyperlink w:anchor="_Toc200449230" w:history="1">
        <w:r w:rsidR="00EF7896" w:rsidRPr="009470F0">
          <w:rPr>
            <w:rStyle w:val="Hyperlink"/>
            <w:rFonts w:ascii="Verdana" w:hAnsi="Verdana"/>
            <w:noProof/>
          </w:rPr>
          <w:t>Tips to Prevent Class 1 Errors</w:t>
        </w:r>
      </w:hyperlink>
    </w:p>
    <w:p w14:paraId="1FCEA3F3" w14:textId="3641CA42" w:rsidR="00EF7896" w:rsidRDefault="00EF789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449231" w:history="1">
        <w:r w:rsidRPr="009470F0">
          <w:rPr>
            <w:rStyle w:val="Hyperlink"/>
            <w:rFonts w:ascii="Verdana" w:hAnsi="Verdana"/>
            <w:noProof/>
          </w:rPr>
          <w:t>Related Documents</w:t>
        </w:r>
      </w:hyperlink>
    </w:p>
    <w:p w14:paraId="53642E5A" w14:textId="557456B3" w:rsidR="003D25D0" w:rsidRPr="0026795E" w:rsidRDefault="003D25D0" w:rsidP="0026795E">
      <w:pPr>
        <w:rPr>
          <w:rFonts w:ascii="Verdana" w:hAnsi="Verdana"/>
        </w:rPr>
      </w:pPr>
      <w:r w:rsidRPr="00AE5B89">
        <w:rPr>
          <w:rFonts w:ascii="Verdana" w:hAnsi="Verdana"/>
        </w:rPr>
        <w:fldChar w:fldCharType="end"/>
      </w:r>
    </w:p>
    <w:p w14:paraId="45531227" w14:textId="44EC9A71" w:rsidR="003D25D0" w:rsidRPr="00AE5B89" w:rsidRDefault="003D25D0" w:rsidP="00137C91">
      <w:pPr>
        <w:spacing w:before="120" w:after="120"/>
        <w:rPr>
          <w:rFonts w:ascii="Verdana" w:hAnsi="Verdana"/>
          <w:color w:val="000000"/>
        </w:rPr>
      </w:pPr>
      <w:r w:rsidRPr="00AE5B89">
        <w:rPr>
          <w:rFonts w:ascii="Verdana" w:hAnsi="Verdana"/>
          <w:b/>
          <w:bCs/>
        </w:rPr>
        <w:t>Description:</w:t>
      </w:r>
      <w:r w:rsidRPr="00AE5B89">
        <w:rPr>
          <w:rFonts w:ascii="Verdana" w:hAnsi="Verdana"/>
        </w:rPr>
        <w:t xml:space="preserve"> </w:t>
      </w:r>
      <w:r w:rsidR="009B4B29" w:rsidRPr="00AE5B89">
        <w:rPr>
          <w:rFonts w:ascii="Verdana" w:hAnsi="Verdana"/>
        </w:rPr>
        <w:t>P</w:t>
      </w:r>
      <w:r w:rsidRPr="00AE5B89">
        <w:rPr>
          <w:rFonts w:ascii="Verdana" w:hAnsi="Verdana"/>
        </w:rPr>
        <w:t xml:space="preserve">rovides information that will assist you with preventing Class </w:t>
      </w:r>
      <w:r w:rsidR="001E3316" w:rsidRPr="00AE5B89">
        <w:rPr>
          <w:rFonts w:ascii="Verdana" w:hAnsi="Verdana"/>
        </w:rPr>
        <w:t xml:space="preserve">1 </w:t>
      </w:r>
      <w:r w:rsidRPr="00AE5B89">
        <w:rPr>
          <w:rFonts w:ascii="Verdana" w:hAnsi="Verdana"/>
        </w:rPr>
        <w:t>Errors</w:t>
      </w:r>
      <w:r w:rsidR="00ED36C2" w:rsidRPr="00AE5B89">
        <w:rPr>
          <w:rFonts w:ascii="Verdana" w:hAnsi="Verdana"/>
        </w:rPr>
        <w:t xml:space="preserve">, which are </w:t>
      </w:r>
      <w:r w:rsidR="00ED36C2" w:rsidRPr="00AE5B89">
        <w:rPr>
          <w:rFonts w:ascii="Verdana" w:hAnsi="Verdana"/>
          <w:color w:val="000000"/>
        </w:rPr>
        <w:t>any employee error that is deemed “clinically significant” or may pose potential danger to a patient</w:t>
      </w:r>
      <w:r w:rsidR="00615805" w:rsidRPr="00AE5B89">
        <w:rPr>
          <w:rFonts w:ascii="Verdana" w:hAnsi="Verdana"/>
          <w:color w:val="000000"/>
        </w:rPr>
        <w:t xml:space="preserve">. </w:t>
      </w:r>
    </w:p>
    <w:p w14:paraId="2E6DD36F" w14:textId="77777777" w:rsidR="00ED36C2" w:rsidRPr="00AE5B89" w:rsidRDefault="00ED36C2" w:rsidP="00137C91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D25D0" w:rsidRPr="00AE5B89" w14:paraId="6A228F3D" w14:textId="77777777" w:rsidTr="00E21E1B">
        <w:tc>
          <w:tcPr>
            <w:tcW w:w="5000" w:type="pct"/>
            <w:shd w:val="clear" w:color="auto" w:fill="BFBFBF" w:themeFill="background1" w:themeFillShade="BF"/>
          </w:tcPr>
          <w:p w14:paraId="1EEC4BBF" w14:textId="4BB50A27" w:rsidR="003D25D0" w:rsidRPr="00AE5B89" w:rsidRDefault="003D25D0" w:rsidP="00137C9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200449230"/>
            <w:r w:rsidRPr="00AE5B89">
              <w:rPr>
                <w:rFonts w:ascii="Verdana" w:hAnsi="Verdana"/>
                <w:i w:val="0"/>
              </w:rPr>
              <w:t xml:space="preserve">Tips to Prevent Class </w:t>
            </w:r>
            <w:r w:rsidR="001E3316" w:rsidRPr="00AE5B89">
              <w:rPr>
                <w:rFonts w:ascii="Verdana" w:hAnsi="Verdana"/>
                <w:i w:val="0"/>
              </w:rPr>
              <w:t>1</w:t>
            </w:r>
            <w:r w:rsidRPr="00AE5B89">
              <w:rPr>
                <w:rFonts w:ascii="Verdana" w:hAnsi="Verdana"/>
                <w:i w:val="0"/>
              </w:rPr>
              <w:t xml:space="preserve"> Errors</w:t>
            </w:r>
            <w:bookmarkEnd w:id="2"/>
          </w:p>
        </w:tc>
      </w:tr>
    </w:tbl>
    <w:p w14:paraId="63F4E423" w14:textId="3D2F7E28" w:rsidR="00067D29" w:rsidRPr="00AE5B89" w:rsidRDefault="00067D29" w:rsidP="00137C91">
      <w:pPr>
        <w:spacing w:before="120" w:after="120"/>
        <w:rPr>
          <w:rFonts w:ascii="Verdana" w:hAnsi="Verdana"/>
        </w:rPr>
      </w:pPr>
      <w:r w:rsidRPr="00AE5B89">
        <w:rPr>
          <w:rFonts w:ascii="Verdana" w:hAnsi="Verdana"/>
          <w:color w:val="000000"/>
        </w:rPr>
        <w:t xml:space="preserve">See </w:t>
      </w:r>
      <w:hyperlink r:id="rId11" w:anchor="!/view?docid=5a6233d8-a772-4a64-a2ba-6bedd0ddff2a" w:history="1">
        <w:r w:rsidR="005A6BC4" w:rsidRPr="005A6BC4">
          <w:rPr>
            <w:rStyle w:val="Hyperlink"/>
            <w:rFonts w:ascii="Verdana" w:hAnsi="Verdana"/>
          </w:rPr>
          <w:t>Compass - Safeguarding Members with Quality and Care (Class 1 Error) (075485)</w:t>
        </w:r>
      </w:hyperlink>
      <w:r w:rsidRPr="00AE5B89">
        <w:rPr>
          <w:rFonts w:ascii="Verdana" w:hAnsi="Verdana"/>
          <w:color w:val="000000"/>
        </w:rPr>
        <w:t xml:space="preserve"> for more details.</w:t>
      </w:r>
    </w:p>
    <w:p w14:paraId="2D483DF1" w14:textId="77777777" w:rsidR="00067D29" w:rsidRPr="00AE5B89" w:rsidRDefault="00067D29" w:rsidP="00137C91">
      <w:pPr>
        <w:spacing w:before="120" w:after="120"/>
        <w:rPr>
          <w:rFonts w:ascii="Verdana" w:hAnsi="Verdana"/>
        </w:rPr>
      </w:pPr>
    </w:p>
    <w:p w14:paraId="4ADE017C" w14:textId="2B3BB980" w:rsidR="009774C3" w:rsidRPr="00AE5B89" w:rsidRDefault="003D25D0" w:rsidP="00137C91">
      <w:pPr>
        <w:spacing w:before="120" w:after="120"/>
        <w:rPr>
          <w:rFonts w:ascii="Verdana" w:hAnsi="Verdana"/>
        </w:rPr>
      </w:pPr>
      <w:r w:rsidRPr="00AE5B89">
        <w:rPr>
          <w:rFonts w:ascii="Verdana" w:hAnsi="Verdana"/>
        </w:rPr>
        <w:t>Use as needed</w:t>
      </w:r>
      <w:r w:rsidR="00CC5CD1" w:rsidRPr="00AE5B89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2194"/>
      </w:tblGrid>
      <w:tr w:rsidR="00CC5CD1" w:rsidRPr="00AE5B89" w14:paraId="295FDD36" w14:textId="77777777" w:rsidTr="009A12A1">
        <w:tc>
          <w:tcPr>
            <w:tcW w:w="292" w:type="pct"/>
            <w:shd w:val="clear" w:color="auto" w:fill="D9D9D9" w:themeFill="background1" w:themeFillShade="D9"/>
          </w:tcPr>
          <w:p w14:paraId="41EBC238" w14:textId="77777777" w:rsidR="00CC5CD1" w:rsidRPr="00AE5B89" w:rsidRDefault="00971E03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Tip</w:t>
            </w:r>
          </w:p>
        </w:tc>
        <w:tc>
          <w:tcPr>
            <w:tcW w:w="4708" w:type="pct"/>
            <w:shd w:val="clear" w:color="auto" w:fill="D9D9D9" w:themeFill="background1" w:themeFillShade="D9"/>
          </w:tcPr>
          <w:p w14:paraId="0C86C5D3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Action</w:t>
            </w:r>
          </w:p>
        </w:tc>
      </w:tr>
      <w:tr w:rsidR="00CC5CD1" w:rsidRPr="00AE5B89" w14:paraId="7CFC8D7C" w14:textId="77777777" w:rsidTr="009A12A1">
        <w:tc>
          <w:tcPr>
            <w:tcW w:w="292" w:type="pct"/>
            <w:shd w:val="clear" w:color="auto" w:fill="auto"/>
          </w:tcPr>
          <w:p w14:paraId="5DB624E0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shd w:val="clear" w:color="auto" w:fill="auto"/>
          </w:tcPr>
          <w:p w14:paraId="50C25493" w14:textId="77777777" w:rsidR="00AE5B89" w:rsidRPr="00AE5B89" w:rsidRDefault="00CC5CD1" w:rsidP="00137C91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</w:rPr>
              <w:t>Ask the member for the Prescription Number</w:t>
            </w:r>
            <w:r w:rsidR="003D25D0" w:rsidRPr="00AE5B89">
              <w:rPr>
                <w:rFonts w:ascii="Verdana" w:hAnsi="Verdana"/>
              </w:rPr>
              <w:t xml:space="preserve"> to ensure </w:t>
            </w:r>
            <w:r w:rsidRPr="00AE5B89">
              <w:rPr>
                <w:rFonts w:ascii="Verdana" w:hAnsi="Verdana"/>
              </w:rPr>
              <w:t>you are ordering the correct prescription</w:t>
            </w:r>
            <w:r w:rsidR="00615805" w:rsidRPr="00AE5B89">
              <w:rPr>
                <w:rFonts w:ascii="Verdana" w:hAnsi="Verdana"/>
              </w:rPr>
              <w:t xml:space="preserve">. </w:t>
            </w:r>
          </w:p>
          <w:p w14:paraId="75B38766" w14:textId="2BF1ADDF" w:rsidR="00AE5B89" w:rsidRPr="0026795E" w:rsidRDefault="00CC5CD1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If the member does not have the prescription number, ask them for the</w:t>
            </w:r>
            <w:r w:rsidR="00AE5B89" w:rsidRPr="0026795E">
              <w:rPr>
                <w:rFonts w:ascii="Verdana" w:hAnsi="Verdana"/>
              </w:rPr>
              <w:t xml:space="preserve"> following:</w:t>
            </w:r>
          </w:p>
          <w:p w14:paraId="5F9A0E3A" w14:textId="11B1B3CE" w:rsidR="00AE5B89" w:rsidRPr="0026795E" w:rsidRDefault="00CC5CD1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Drug Name</w:t>
            </w:r>
          </w:p>
          <w:p w14:paraId="605CB7A6" w14:textId="694BA85F" w:rsidR="00AE5B89" w:rsidRPr="0026795E" w:rsidRDefault="00AE5B89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 xml:space="preserve">Drug </w:t>
            </w:r>
            <w:r w:rsidR="00CC5CD1" w:rsidRPr="0026795E">
              <w:rPr>
                <w:rFonts w:ascii="Verdana" w:hAnsi="Verdana"/>
              </w:rPr>
              <w:t>Strength</w:t>
            </w:r>
          </w:p>
          <w:p w14:paraId="1E94AF7C" w14:textId="168729BE" w:rsidR="00AE5B89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Dosage Form</w:t>
            </w:r>
          </w:p>
          <w:p w14:paraId="62F9CC1B" w14:textId="5A5920B5" w:rsidR="00AE5B89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Quantity</w:t>
            </w:r>
          </w:p>
          <w:p w14:paraId="2FB1916C" w14:textId="2848B2EC" w:rsidR="00CC5CD1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Days’ Supply</w:t>
            </w:r>
          </w:p>
          <w:p w14:paraId="5C4F5752" w14:textId="77777777" w:rsidR="00AE5B89" w:rsidRPr="00AE5B89" w:rsidRDefault="00AE5B89" w:rsidP="00137C91">
            <w:pPr>
              <w:spacing w:before="120" w:after="120"/>
              <w:rPr>
                <w:rFonts w:ascii="Verdana" w:hAnsi="Verdana"/>
              </w:rPr>
            </w:pPr>
          </w:p>
          <w:p w14:paraId="4A24B33A" w14:textId="6FBF8D85" w:rsidR="00CC5CD1" w:rsidRPr="00AE5B89" w:rsidRDefault="00CC5CD1" w:rsidP="00137C91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  <w:b/>
                <w:bCs/>
              </w:rPr>
              <w:t>Note:</w:t>
            </w:r>
            <w:r w:rsidRPr="00AE5B89">
              <w:rPr>
                <w:rFonts w:ascii="Verdana" w:hAnsi="Verdana"/>
              </w:rPr>
              <w:t xml:space="preserve"> When viewing the member’s </w:t>
            </w:r>
            <w:r w:rsidR="00223962" w:rsidRPr="00AE5B89">
              <w:rPr>
                <w:rFonts w:ascii="Verdana" w:hAnsi="Verdana"/>
              </w:rPr>
              <w:t xml:space="preserve">prescriptions, remember to match all </w:t>
            </w:r>
            <w:r w:rsidR="0044303B" w:rsidRPr="00AE5B89">
              <w:rPr>
                <w:rFonts w:ascii="Verdana" w:hAnsi="Verdana"/>
              </w:rPr>
              <w:t xml:space="preserve">six </w:t>
            </w:r>
            <w:r w:rsidR="00223962" w:rsidRPr="00AE5B89">
              <w:rPr>
                <w:rFonts w:ascii="Verdana" w:hAnsi="Verdana"/>
              </w:rPr>
              <w:t xml:space="preserve">categories </w:t>
            </w:r>
            <w:proofErr w:type="gramStart"/>
            <w:r w:rsidR="00223962" w:rsidRPr="00AE5B89">
              <w:rPr>
                <w:rFonts w:ascii="Verdana" w:hAnsi="Verdana"/>
              </w:rPr>
              <w:t>in order to</w:t>
            </w:r>
            <w:proofErr w:type="gramEnd"/>
            <w:r w:rsidR="00223962" w:rsidRPr="00AE5B89">
              <w:rPr>
                <w:rFonts w:ascii="Verdana" w:hAnsi="Verdana"/>
              </w:rPr>
              <w:t xml:space="preserve"> place the correct refill</w:t>
            </w:r>
            <w:r w:rsidR="00FA4E17" w:rsidRPr="00AE5B89">
              <w:rPr>
                <w:rFonts w:ascii="Verdana" w:hAnsi="Verdana"/>
              </w:rPr>
              <w:t xml:space="preserve">; </w:t>
            </w:r>
            <w:r w:rsidR="00223962" w:rsidRPr="00AE5B89">
              <w:rPr>
                <w:rFonts w:ascii="Verdana" w:hAnsi="Verdana"/>
              </w:rPr>
              <w:t>and that you are ordering for the correct member</w:t>
            </w:r>
            <w:r w:rsidR="00615805" w:rsidRPr="00AE5B89">
              <w:rPr>
                <w:rFonts w:ascii="Verdana" w:hAnsi="Verdana"/>
              </w:rPr>
              <w:t xml:space="preserve">. </w:t>
            </w:r>
          </w:p>
        </w:tc>
      </w:tr>
      <w:tr w:rsidR="00CC5CD1" w:rsidRPr="00AE5B89" w14:paraId="3993DD4D" w14:textId="77777777" w:rsidTr="009A12A1">
        <w:tc>
          <w:tcPr>
            <w:tcW w:w="292" w:type="pct"/>
            <w:shd w:val="clear" w:color="auto" w:fill="auto"/>
          </w:tcPr>
          <w:p w14:paraId="7FCCD0F1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shd w:val="clear" w:color="auto" w:fill="auto"/>
          </w:tcPr>
          <w:p w14:paraId="0844FA42" w14:textId="38C23683" w:rsidR="00AE5B89" w:rsidRPr="00AE5B89" w:rsidRDefault="00CC5CD1" w:rsidP="0026795E">
            <w:pPr>
              <w:spacing w:before="120" w:after="12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Review the Duplicate Drug (pop up message section of refill snapshot)</w:t>
            </w:r>
            <w:r w:rsidR="009A12A1">
              <w:rPr>
                <w:rFonts w:ascii="Verdana" w:hAnsi="Verdana"/>
              </w:rPr>
              <w:t>.</w:t>
            </w:r>
          </w:p>
          <w:p w14:paraId="3A13D3FD" w14:textId="08D0F183" w:rsidR="003B7BEB" w:rsidRPr="0026795E" w:rsidRDefault="00F844E5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 xml:space="preserve">Review and confirm </w:t>
            </w:r>
            <w:r w:rsidR="008920B4" w:rsidRPr="0026795E">
              <w:rPr>
                <w:rFonts w:ascii="Verdana" w:hAnsi="Verdana"/>
              </w:rPr>
              <w:t>the details for each prescription including:</w:t>
            </w:r>
          </w:p>
          <w:p w14:paraId="25B85433" w14:textId="23FFABA2" w:rsidR="0044303B" w:rsidRPr="0026795E" w:rsidRDefault="0044303B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Member Name</w:t>
            </w:r>
          </w:p>
          <w:p w14:paraId="2B82E05A" w14:textId="77777777" w:rsidR="00223962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 xml:space="preserve">Drug Name </w:t>
            </w:r>
          </w:p>
          <w:p w14:paraId="56E59C88" w14:textId="77777777" w:rsidR="00223962" w:rsidRPr="0026795E" w:rsidRDefault="003B7BEB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Stre</w:t>
            </w:r>
            <w:r w:rsidR="00223962" w:rsidRPr="0026795E">
              <w:rPr>
                <w:rFonts w:ascii="Verdana" w:hAnsi="Verdana"/>
              </w:rPr>
              <w:t>ngth</w:t>
            </w:r>
          </w:p>
          <w:p w14:paraId="41B30451" w14:textId="1E3C369A" w:rsidR="008920B4" w:rsidRPr="0026795E" w:rsidRDefault="72B5920D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Formulation (tablets, capsules, solution, etc</w:t>
            </w:r>
            <w:r w:rsidR="004D1627" w:rsidRPr="0026795E">
              <w:rPr>
                <w:rFonts w:ascii="Verdana" w:hAnsi="Verdana"/>
              </w:rPr>
              <w:t>etera</w:t>
            </w:r>
            <w:r w:rsidRPr="0026795E">
              <w:rPr>
                <w:rFonts w:ascii="Verdana" w:hAnsi="Verdana"/>
              </w:rPr>
              <w:t>)</w:t>
            </w:r>
          </w:p>
          <w:p w14:paraId="0BB97B62" w14:textId="77777777" w:rsidR="00223962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Quantity</w:t>
            </w:r>
          </w:p>
          <w:p w14:paraId="65BF1DEA" w14:textId="77777777" w:rsidR="00223962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Days’ Supply</w:t>
            </w:r>
          </w:p>
          <w:p w14:paraId="643934BE" w14:textId="22682E89" w:rsidR="00CC5CD1" w:rsidRDefault="526DDAF0" w:rsidP="00137C91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Available Fills</w:t>
            </w:r>
          </w:p>
          <w:p w14:paraId="44D27200" w14:textId="77777777" w:rsidR="009A12A1" w:rsidRDefault="009A12A1" w:rsidP="009A12A1">
            <w:pPr>
              <w:spacing w:before="120" w:after="120"/>
              <w:rPr>
                <w:rFonts w:ascii="Verdana" w:hAnsi="Verdana"/>
              </w:rPr>
            </w:pPr>
          </w:p>
          <w:p w14:paraId="6FEB8680" w14:textId="5249A598" w:rsidR="009A12A1" w:rsidRPr="0026795E" w:rsidRDefault="009A12A1" w:rsidP="0026795E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  <w:b/>
                <w:bCs/>
              </w:rPr>
              <w:t>Note:</w:t>
            </w:r>
            <w:r w:rsidRPr="00AE5B89">
              <w:rPr>
                <w:rFonts w:ascii="Verdana" w:hAnsi="Verdana"/>
              </w:rPr>
              <w:t xml:space="preserve"> Members may have more than one prescription for the same drug.</w:t>
            </w:r>
          </w:p>
        </w:tc>
      </w:tr>
      <w:tr w:rsidR="00CC5CD1" w:rsidRPr="00AE5B89" w14:paraId="47F1F666" w14:textId="77777777" w:rsidTr="009A12A1">
        <w:tc>
          <w:tcPr>
            <w:tcW w:w="292" w:type="pct"/>
            <w:shd w:val="clear" w:color="auto" w:fill="auto"/>
          </w:tcPr>
          <w:p w14:paraId="789DB61A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shd w:val="clear" w:color="auto" w:fill="auto"/>
          </w:tcPr>
          <w:p w14:paraId="555FE932" w14:textId="64D0F568" w:rsidR="003B7BEB" w:rsidRPr="009C42CC" w:rsidRDefault="00006DAE" w:rsidP="00137C91">
            <w:pPr>
              <w:spacing w:before="120" w:after="12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R</w:t>
            </w:r>
            <w:r w:rsidR="00FA77E6" w:rsidRPr="009C42CC">
              <w:rPr>
                <w:rFonts w:ascii="Verdana" w:hAnsi="Verdana"/>
              </w:rPr>
              <w:t>eview and confirm</w:t>
            </w:r>
            <w:r w:rsidRPr="009C42CC">
              <w:rPr>
                <w:rFonts w:ascii="Verdana" w:hAnsi="Verdana"/>
              </w:rPr>
              <w:t xml:space="preserve"> </w:t>
            </w:r>
            <w:r w:rsidR="003B7BEB" w:rsidRPr="009C42CC">
              <w:rPr>
                <w:rFonts w:ascii="Verdana" w:hAnsi="Verdana"/>
              </w:rPr>
              <w:t>each</w:t>
            </w:r>
            <w:r w:rsidR="00763957" w:rsidRPr="009C42CC">
              <w:rPr>
                <w:rFonts w:ascii="Verdana" w:hAnsi="Verdana"/>
              </w:rPr>
              <w:t xml:space="preserve"> medication one last time before submitting</w:t>
            </w:r>
            <w:r w:rsidR="003B7BEB" w:rsidRPr="009C42CC">
              <w:rPr>
                <w:rFonts w:ascii="Verdana" w:hAnsi="Verdana"/>
              </w:rPr>
              <w:t xml:space="preserve"> and completing the</w:t>
            </w:r>
            <w:r w:rsidR="00763957" w:rsidRPr="009C42CC">
              <w:rPr>
                <w:rFonts w:ascii="Verdana" w:hAnsi="Verdana"/>
              </w:rPr>
              <w:t xml:space="preserve"> order</w:t>
            </w:r>
            <w:r w:rsidR="00CC5CD1" w:rsidRPr="009C42CC">
              <w:rPr>
                <w:rFonts w:ascii="Verdana" w:hAnsi="Verdana"/>
              </w:rPr>
              <w:t xml:space="preserve"> with the member</w:t>
            </w:r>
            <w:r w:rsidR="00763957" w:rsidRPr="009C42CC">
              <w:rPr>
                <w:rFonts w:ascii="Verdana" w:hAnsi="Verdana"/>
              </w:rPr>
              <w:t xml:space="preserve"> including:</w:t>
            </w:r>
          </w:p>
          <w:p w14:paraId="5B8216C7" w14:textId="45262D29" w:rsidR="003B7BEB" w:rsidRPr="009C42CC" w:rsidRDefault="0044303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 xml:space="preserve">Member </w:t>
            </w:r>
            <w:r w:rsidR="00CC5CD1" w:rsidRPr="009C42CC">
              <w:rPr>
                <w:rFonts w:ascii="Verdana" w:hAnsi="Verdana"/>
              </w:rPr>
              <w:t>name</w:t>
            </w:r>
          </w:p>
          <w:p w14:paraId="28B0B48C" w14:textId="649F5688" w:rsidR="003B7BEB" w:rsidRPr="009C42CC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D</w:t>
            </w:r>
            <w:r w:rsidR="00CC5CD1" w:rsidRPr="009C42CC">
              <w:rPr>
                <w:rFonts w:ascii="Verdana" w:hAnsi="Verdana"/>
              </w:rPr>
              <w:t>rug name</w:t>
            </w:r>
          </w:p>
          <w:p w14:paraId="5652B025" w14:textId="1E5E335A" w:rsidR="48C38D6C" w:rsidRPr="009C42CC" w:rsidRDefault="48C38D6C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Strength</w:t>
            </w:r>
          </w:p>
          <w:p w14:paraId="1E0B3A0D" w14:textId="4FC79B0A" w:rsidR="003B7BEB" w:rsidRPr="009C42CC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D</w:t>
            </w:r>
            <w:r w:rsidR="00223962" w:rsidRPr="009C42CC">
              <w:rPr>
                <w:rFonts w:ascii="Verdana" w:hAnsi="Verdana"/>
              </w:rPr>
              <w:t>osage form</w:t>
            </w:r>
          </w:p>
          <w:p w14:paraId="3578DE10" w14:textId="37939D3C" w:rsidR="00CC5CD1" w:rsidRPr="009C42CC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Q</w:t>
            </w:r>
            <w:r w:rsidR="00CC5CD1" w:rsidRPr="009C42CC">
              <w:rPr>
                <w:rFonts w:ascii="Verdana" w:hAnsi="Verdana"/>
              </w:rPr>
              <w:t>uantity</w:t>
            </w:r>
          </w:p>
          <w:p w14:paraId="4300AA73" w14:textId="6E2A1D47" w:rsidR="00CC5CD1" w:rsidRPr="009C42CC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D</w:t>
            </w:r>
            <w:r w:rsidR="00CC5CD1" w:rsidRPr="009C42CC">
              <w:rPr>
                <w:rFonts w:ascii="Verdana" w:hAnsi="Verdana"/>
              </w:rPr>
              <w:t>ays’ supply</w:t>
            </w:r>
          </w:p>
          <w:p w14:paraId="0B97D2C0" w14:textId="60B20F8C" w:rsidR="00971E03" w:rsidRPr="009C42CC" w:rsidRDefault="00971E03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9C42CC">
              <w:rPr>
                <w:rFonts w:ascii="Verdana" w:hAnsi="Verdana"/>
              </w:rPr>
              <w:t>Number of Refills</w:t>
            </w:r>
          </w:p>
          <w:p w14:paraId="4518F6F9" w14:textId="77777777" w:rsidR="00AE5B89" w:rsidRPr="009C42CC" w:rsidRDefault="00AE5B89" w:rsidP="0026795E">
            <w:pPr>
              <w:spacing w:before="120" w:after="120"/>
              <w:rPr>
                <w:rFonts w:ascii="Verdana" w:hAnsi="Verdana"/>
              </w:rPr>
            </w:pPr>
          </w:p>
          <w:p w14:paraId="5A7CC27A" w14:textId="0F040C84" w:rsidR="00CC5CD1" w:rsidRPr="009C42CC" w:rsidRDefault="0026539A" w:rsidP="00137C91">
            <w:pPr>
              <w:spacing w:before="120" w:after="120"/>
              <w:rPr>
                <w:rFonts w:ascii="Verdana" w:hAnsi="Verdana"/>
              </w:rPr>
            </w:pPr>
            <w:r w:rsidRPr="009C42CC">
              <w:rPr>
                <w:rFonts w:ascii="Verdana" w:hAnsi="Verdana"/>
                <w:noProof/>
              </w:rPr>
              <w:drawing>
                <wp:inline distT="0" distB="0" distL="0" distR="0" wp14:anchorId="288BC619" wp14:editId="0E071964">
                  <wp:extent cx="241300" cy="209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95982" w:rsidRPr="009C42CC">
              <w:rPr>
                <w:rFonts w:ascii="Verdana" w:hAnsi="Verdana"/>
              </w:rPr>
              <w:t xml:space="preserve"> </w:t>
            </w:r>
            <w:r w:rsidR="00CC5CD1" w:rsidRPr="009C42CC">
              <w:rPr>
                <w:rFonts w:ascii="Verdana" w:hAnsi="Verdana"/>
              </w:rPr>
              <w:t xml:space="preserve">This is your FINAL opportunity to prevent a Class </w:t>
            </w:r>
            <w:r w:rsidR="001E3316" w:rsidRPr="009C42CC">
              <w:rPr>
                <w:rFonts w:ascii="Verdana" w:hAnsi="Verdana"/>
              </w:rPr>
              <w:t xml:space="preserve">1 </w:t>
            </w:r>
            <w:r w:rsidR="00CC5CD1" w:rsidRPr="009C42CC">
              <w:rPr>
                <w:rFonts w:ascii="Verdana" w:hAnsi="Verdana"/>
              </w:rPr>
              <w:t>Error.</w:t>
            </w:r>
          </w:p>
          <w:p w14:paraId="7F3D9B08" w14:textId="77777777" w:rsidR="00CC5CD1" w:rsidRPr="009C42CC" w:rsidRDefault="00CC5CD1" w:rsidP="00137C91">
            <w:pPr>
              <w:spacing w:before="120" w:after="120"/>
              <w:rPr>
                <w:rFonts w:ascii="Verdana" w:hAnsi="Verdana"/>
              </w:rPr>
            </w:pPr>
          </w:p>
          <w:p w14:paraId="64B67D4E" w14:textId="6B33B622" w:rsidR="00B95982" w:rsidRPr="009C42CC" w:rsidRDefault="00AE5B89" w:rsidP="00137C91">
            <w:pPr>
              <w:spacing w:before="120" w:after="120"/>
              <w:rPr>
                <w:rFonts w:ascii="Verdana" w:hAnsi="Verdana"/>
              </w:rPr>
            </w:pPr>
            <w:r w:rsidRPr="009C42CC">
              <w:rPr>
                <w:rFonts w:ascii="Verdana" w:hAnsi="Verdana"/>
                <w:b/>
                <w:bCs/>
              </w:rPr>
              <w:t>Note:</w:t>
            </w:r>
            <w:r w:rsidRPr="009C42CC">
              <w:rPr>
                <w:rFonts w:ascii="Verdana" w:hAnsi="Verdana"/>
              </w:rPr>
              <w:t xml:space="preserve"> R</w:t>
            </w:r>
            <w:r w:rsidR="00CC5CD1" w:rsidRPr="009C42CC">
              <w:rPr>
                <w:rFonts w:ascii="Verdana" w:hAnsi="Verdana"/>
              </w:rPr>
              <w:t>efer to</w:t>
            </w:r>
            <w:r w:rsidR="00A9371E" w:rsidRPr="005A6BC4">
              <w:rPr>
                <w:rFonts w:ascii="Verdana" w:hAnsi="Verdana"/>
              </w:rPr>
              <w:t xml:space="preserve"> </w:t>
            </w:r>
            <w:hyperlink r:id="rId13" w:anchor="!/view?docid=ad3a7263-725b-4d5d-a2ec-440f1f30d79c" w:history="1">
              <w:r w:rsidR="00A9371E" w:rsidRPr="005A6BC4">
                <w:rPr>
                  <w:rStyle w:val="Hyperlink"/>
                  <w:rFonts w:ascii="Verdana" w:hAnsi="Verdana"/>
                </w:rPr>
                <w:t>Compass - Mail Rx Refill/Renewal (Order Placement) (054262)</w:t>
              </w:r>
            </w:hyperlink>
            <w:r w:rsidRPr="009C42CC">
              <w:rPr>
                <w:rFonts w:ascii="Verdana" w:hAnsi="Verdana"/>
              </w:rPr>
              <w:t>.</w:t>
            </w:r>
          </w:p>
        </w:tc>
      </w:tr>
    </w:tbl>
    <w:p w14:paraId="48BB7D81" w14:textId="62BA115D" w:rsidR="0030092E" w:rsidRPr="00AE5B89" w:rsidRDefault="0030092E" w:rsidP="00137C91">
      <w:pPr>
        <w:spacing w:before="120" w:after="120"/>
        <w:rPr>
          <w:rFonts w:ascii="Verdana" w:hAnsi="Verdana"/>
        </w:rPr>
      </w:pPr>
    </w:p>
    <w:p w14:paraId="2796CCD2" w14:textId="41012256" w:rsidR="0073746E" w:rsidRPr="00AE5B89" w:rsidRDefault="00EF7896" w:rsidP="0026795E">
      <w:pPr>
        <w:jc w:val="right"/>
        <w:rPr>
          <w:rFonts w:ascii="Verdana" w:hAnsi="Verdana"/>
        </w:rPr>
      </w:pPr>
      <w:hyperlink w:anchor="_top" w:history="1">
        <w:r w:rsidR="0073746E" w:rsidRPr="00EF789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0092E" w:rsidRPr="00AE5B89" w14:paraId="06D71E4F" w14:textId="77777777" w:rsidTr="00E21E1B">
        <w:tc>
          <w:tcPr>
            <w:tcW w:w="5000" w:type="pct"/>
            <w:shd w:val="clear" w:color="auto" w:fill="BFBFBF" w:themeFill="background1" w:themeFillShade="BF"/>
          </w:tcPr>
          <w:p w14:paraId="5BCA9C32" w14:textId="77777777" w:rsidR="0030092E" w:rsidRPr="00AE5B89" w:rsidRDefault="0030092E" w:rsidP="00137C9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200449231"/>
            <w:r w:rsidRPr="00AE5B89">
              <w:rPr>
                <w:rFonts w:ascii="Verdana" w:hAnsi="Verdana"/>
                <w:i w:val="0"/>
              </w:rPr>
              <w:t>Related Documents</w:t>
            </w:r>
            <w:bookmarkEnd w:id="3"/>
          </w:p>
        </w:tc>
      </w:tr>
    </w:tbl>
    <w:p w14:paraId="05B25EA5" w14:textId="2CF07C39" w:rsidR="0030092E" w:rsidRPr="00AE5B89" w:rsidRDefault="00DA4B6E" w:rsidP="005A6BC4">
      <w:pPr>
        <w:spacing w:before="120" w:after="120"/>
        <w:rPr>
          <w:rStyle w:val="Hyperlink"/>
          <w:rFonts w:ascii="Verdana" w:hAnsi="Verdana"/>
        </w:rPr>
      </w:pPr>
      <w:hyperlink r:id="rId14" w:anchor="!/view?docid=c1f1028b-e42c-4b4f-a4cf-cc0b42c91606" w:history="1">
        <w:r w:rsidRPr="00AE5B89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67A24508" w14:textId="3E949C45" w:rsidR="0030092E" w:rsidRPr="0026795E" w:rsidRDefault="002B510A" w:rsidP="0026795E">
      <w:pPr>
        <w:rPr>
          <w:rFonts w:ascii="Verdana" w:hAnsi="Verdana"/>
        </w:rPr>
      </w:pPr>
      <w:r w:rsidRPr="00AE5B89">
        <w:rPr>
          <w:rFonts w:ascii="Verdana" w:hAnsi="Verdana"/>
          <w:b/>
          <w:bCs/>
          <w:color w:val="000000"/>
        </w:rPr>
        <w:t>Parent Document:</w:t>
      </w:r>
      <w:r w:rsidR="00AE5B89">
        <w:rPr>
          <w:rFonts w:ascii="Verdana" w:hAnsi="Verdana"/>
          <w:color w:val="000000"/>
        </w:rPr>
        <w:t xml:space="preserve"> </w:t>
      </w:r>
      <w:bookmarkStart w:id="4" w:name="OLE_LINK59"/>
      <w:bookmarkEnd w:id="4"/>
      <w:r w:rsidRPr="0026795E">
        <w:rPr>
          <w:rFonts w:ascii="Verdana" w:hAnsi="Verdana"/>
          <w:color w:val="0000FF"/>
        </w:rPr>
        <w:fldChar w:fldCharType="begin"/>
      </w:r>
      <w:r w:rsidRPr="0026795E">
        <w:rPr>
          <w:rFonts w:ascii="Verdana" w:hAnsi="Verdana"/>
          <w:color w:val="0000FF"/>
        </w:rPr>
        <w:instrText>HYPERLINK "https://policy.corp.cvscaremark.com/pnp/faces/DocRenderer?documentId=CALL-0049" \t "_blank"</w:instrText>
      </w:r>
      <w:r w:rsidRPr="0026795E">
        <w:rPr>
          <w:rFonts w:ascii="Verdana" w:hAnsi="Verdana"/>
          <w:color w:val="0000FF"/>
        </w:rPr>
      </w:r>
      <w:r w:rsidRPr="0026795E">
        <w:rPr>
          <w:rFonts w:ascii="Verdana" w:hAnsi="Verdana"/>
          <w:color w:val="0000FF"/>
        </w:rPr>
        <w:fldChar w:fldCharType="separate"/>
      </w:r>
      <w:r w:rsidRPr="0026795E">
        <w:rPr>
          <w:rStyle w:val="Hyperlink"/>
          <w:rFonts w:ascii="Verdana" w:hAnsi="Verdana"/>
        </w:rPr>
        <w:t>CALL</w:t>
      </w:r>
      <w:r w:rsidR="004C0A95" w:rsidRPr="0026795E">
        <w:rPr>
          <w:rStyle w:val="Hyperlink"/>
          <w:rFonts w:ascii="Verdana" w:hAnsi="Verdana"/>
        </w:rPr>
        <w:t>-</w:t>
      </w:r>
      <w:r w:rsidRPr="0026795E">
        <w:rPr>
          <w:rStyle w:val="Hyperlink"/>
          <w:rFonts w:ascii="Verdana" w:hAnsi="Verdana"/>
        </w:rPr>
        <w:t>0049 Customer Care Internal and External Call Handling</w:t>
      </w:r>
      <w:r w:rsidRPr="0026795E">
        <w:rPr>
          <w:rFonts w:ascii="Verdana" w:hAnsi="Verdana"/>
          <w:color w:val="0000FF"/>
        </w:rPr>
        <w:fldChar w:fldCharType="end"/>
      </w:r>
    </w:p>
    <w:p w14:paraId="4E5E3463" w14:textId="77777777" w:rsidR="00ED6950" w:rsidRPr="0026795E" w:rsidRDefault="00ED6950" w:rsidP="0026795E">
      <w:pPr>
        <w:rPr>
          <w:rFonts w:ascii="Verdana" w:hAnsi="Verdana"/>
        </w:rPr>
      </w:pPr>
    </w:p>
    <w:p w14:paraId="73D0B200" w14:textId="6946D836" w:rsidR="00ED6950" w:rsidRPr="00AE5B89" w:rsidRDefault="00EF7896" w:rsidP="0026795E">
      <w:pPr>
        <w:jc w:val="right"/>
        <w:rPr>
          <w:rFonts w:ascii="Verdana" w:hAnsi="Verdana"/>
        </w:rPr>
      </w:pPr>
      <w:hyperlink w:anchor="_top" w:history="1">
        <w:r w:rsidR="00ED6950" w:rsidRPr="00EF7896">
          <w:rPr>
            <w:rStyle w:val="Hyperlink"/>
            <w:rFonts w:ascii="Verdana" w:hAnsi="Verdana"/>
          </w:rPr>
          <w:t>Top of the Document</w:t>
        </w:r>
      </w:hyperlink>
    </w:p>
    <w:p w14:paraId="2C0BB28F" w14:textId="77777777" w:rsidR="0030092E" w:rsidRPr="00AE5B89" w:rsidRDefault="0030092E" w:rsidP="0026795E">
      <w:pPr>
        <w:jc w:val="center"/>
        <w:rPr>
          <w:rFonts w:ascii="Verdana" w:hAnsi="Verdana"/>
          <w:sz w:val="16"/>
          <w:szCs w:val="16"/>
        </w:rPr>
      </w:pPr>
      <w:r w:rsidRPr="00AE5B89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416A8DC" w14:textId="428B0749" w:rsidR="0002766B" w:rsidRPr="00AE5B89" w:rsidRDefault="0030092E" w:rsidP="0026795E">
      <w:pPr>
        <w:jc w:val="center"/>
        <w:rPr>
          <w:rFonts w:ascii="Verdana" w:hAnsi="Verdana"/>
          <w:sz w:val="16"/>
          <w:szCs w:val="16"/>
        </w:rPr>
      </w:pPr>
      <w:r w:rsidRPr="00AE5B89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02766B" w:rsidRPr="00AE5B89" w:rsidSect="001B6289">
      <w:footerReference w:type="even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637FC" w14:textId="77777777" w:rsidR="00E85AFD" w:rsidRDefault="00E85AFD">
      <w:r>
        <w:separator/>
      </w:r>
    </w:p>
  </w:endnote>
  <w:endnote w:type="continuationSeparator" w:id="0">
    <w:p w14:paraId="54774964" w14:textId="77777777" w:rsidR="00E85AFD" w:rsidRDefault="00E8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D0DC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7F68E2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3FAD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D9015" w14:textId="77777777" w:rsidR="00E85AFD" w:rsidRDefault="00E85AFD">
      <w:r>
        <w:separator/>
      </w:r>
    </w:p>
  </w:footnote>
  <w:footnote w:type="continuationSeparator" w:id="0">
    <w:p w14:paraId="21796244" w14:textId="77777777" w:rsidR="00E85AFD" w:rsidRDefault="00E85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7AA03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98764311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537BD7DB" wp14:editId="5114CA38">
            <wp:extent cx="238125" cy="209550"/>
            <wp:effectExtent l="0" t="0" r="0" b="0"/>
            <wp:docPr id="1898764311" name="Picture 18987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4F0E"/>
    <w:multiLevelType w:val="hybridMultilevel"/>
    <w:tmpl w:val="2B8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91F96"/>
    <w:multiLevelType w:val="hybridMultilevel"/>
    <w:tmpl w:val="E4AE9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F09AB"/>
    <w:multiLevelType w:val="hybridMultilevel"/>
    <w:tmpl w:val="220C7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167E"/>
    <w:multiLevelType w:val="hybridMultilevel"/>
    <w:tmpl w:val="01C2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E95C3C"/>
    <w:multiLevelType w:val="hybridMultilevel"/>
    <w:tmpl w:val="7294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D6B418B"/>
    <w:multiLevelType w:val="hybridMultilevel"/>
    <w:tmpl w:val="A39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60CE8"/>
    <w:multiLevelType w:val="hybridMultilevel"/>
    <w:tmpl w:val="949EFC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6071B3C"/>
    <w:multiLevelType w:val="hybridMultilevel"/>
    <w:tmpl w:val="41F24792"/>
    <w:lvl w:ilvl="0" w:tplc="C032E3B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64C6953A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FB791A"/>
    <w:multiLevelType w:val="hybridMultilevel"/>
    <w:tmpl w:val="373C4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766BD"/>
    <w:multiLevelType w:val="hybridMultilevel"/>
    <w:tmpl w:val="3EE8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70497DCC"/>
    <w:multiLevelType w:val="multilevel"/>
    <w:tmpl w:val="9D5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B278AA"/>
    <w:multiLevelType w:val="hybridMultilevel"/>
    <w:tmpl w:val="B9E0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76445">
    <w:abstractNumId w:val="22"/>
  </w:num>
  <w:num w:numId="2" w16cid:durableId="1234588736">
    <w:abstractNumId w:val="17"/>
  </w:num>
  <w:num w:numId="3" w16cid:durableId="1887520756">
    <w:abstractNumId w:val="27"/>
  </w:num>
  <w:num w:numId="4" w16cid:durableId="260719258">
    <w:abstractNumId w:val="0"/>
  </w:num>
  <w:num w:numId="5" w16cid:durableId="1605990204">
    <w:abstractNumId w:val="4"/>
  </w:num>
  <w:num w:numId="6" w16cid:durableId="689067818">
    <w:abstractNumId w:val="31"/>
  </w:num>
  <w:num w:numId="7" w16cid:durableId="192034678">
    <w:abstractNumId w:val="33"/>
  </w:num>
  <w:num w:numId="8" w16cid:durableId="1214658827">
    <w:abstractNumId w:val="3"/>
  </w:num>
  <w:num w:numId="9" w16cid:durableId="1912232997">
    <w:abstractNumId w:val="42"/>
  </w:num>
  <w:num w:numId="10" w16cid:durableId="1968198460">
    <w:abstractNumId w:val="5"/>
  </w:num>
  <w:num w:numId="11" w16cid:durableId="1169371223">
    <w:abstractNumId w:val="41"/>
  </w:num>
  <w:num w:numId="12" w16cid:durableId="177502668">
    <w:abstractNumId w:val="10"/>
  </w:num>
  <w:num w:numId="13" w16cid:durableId="2048216807">
    <w:abstractNumId w:val="23"/>
  </w:num>
  <w:num w:numId="14" w16cid:durableId="603655414">
    <w:abstractNumId w:val="15"/>
  </w:num>
  <w:num w:numId="15" w16cid:durableId="1580795601">
    <w:abstractNumId w:val="38"/>
  </w:num>
  <w:num w:numId="16" w16cid:durableId="1558859172">
    <w:abstractNumId w:val="19"/>
  </w:num>
  <w:num w:numId="17" w16cid:durableId="1826701700">
    <w:abstractNumId w:val="32"/>
  </w:num>
  <w:num w:numId="18" w16cid:durableId="350692478">
    <w:abstractNumId w:val="40"/>
  </w:num>
  <w:num w:numId="19" w16cid:durableId="1542933881">
    <w:abstractNumId w:val="29"/>
  </w:num>
  <w:num w:numId="20" w16cid:durableId="539055009">
    <w:abstractNumId w:val="18"/>
  </w:num>
  <w:num w:numId="21" w16cid:durableId="1922133316">
    <w:abstractNumId w:val="26"/>
  </w:num>
  <w:num w:numId="22" w16cid:durableId="534195197">
    <w:abstractNumId w:val="7"/>
  </w:num>
  <w:num w:numId="23" w16cid:durableId="1002702597">
    <w:abstractNumId w:val="16"/>
  </w:num>
  <w:num w:numId="24" w16cid:durableId="1680430442">
    <w:abstractNumId w:val="35"/>
  </w:num>
  <w:num w:numId="25" w16cid:durableId="66922147">
    <w:abstractNumId w:val="21"/>
  </w:num>
  <w:num w:numId="26" w16cid:durableId="490947382">
    <w:abstractNumId w:val="20"/>
  </w:num>
  <w:num w:numId="27" w16cid:durableId="630794388">
    <w:abstractNumId w:val="14"/>
  </w:num>
  <w:num w:numId="28" w16cid:durableId="868489386">
    <w:abstractNumId w:val="13"/>
  </w:num>
  <w:num w:numId="29" w16cid:durableId="1392658935">
    <w:abstractNumId w:val="9"/>
  </w:num>
  <w:num w:numId="30" w16cid:durableId="1324234646">
    <w:abstractNumId w:val="28"/>
  </w:num>
  <w:num w:numId="31" w16cid:durableId="1176111703">
    <w:abstractNumId w:val="37"/>
  </w:num>
  <w:num w:numId="32" w16cid:durableId="1088042408">
    <w:abstractNumId w:val="12"/>
  </w:num>
  <w:num w:numId="33" w16cid:durableId="889731836">
    <w:abstractNumId w:val="39"/>
  </w:num>
  <w:num w:numId="34" w16cid:durableId="2066366865">
    <w:abstractNumId w:val="11"/>
  </w:num>
  <w:num w:numId="35" w16cid:durableId="2081751901">
    <w:abstractNumId w:val="24"/>
  </w:num>
  <w:num w:numId="36" w16cid:durableId="1306546842">
    <w:abstractNumId w:val="34"/>
  </w:num>
  <w:num w:numId="37" w16cid:durableId="870415520">
    <w:abstractNumId w:val="2"/>
  </w:num>
  <w:num w:numId="38" w16cid:durableId="1544438404">
    <w:abstractNumId w:val="25"/>
  </w:num>
  <w:num w:numId="39" w16cid:durableId="829105054">
    <w:abstractNumId w:val="6"/>
  </w:num>
  <w:num w:numId="40" w16cid:durableId="1857226546">
    <w:abstractNumId w:val="1"/>
  </w:num>
  <w:num w:numId="41" w16cid:durableId="3170250">
    <w:abstractNumId w:val="36"/>
  </w:num>
  <w:num w:numId="42" w16cid:durableId="1300958584">
    <w:abstractNumId w:val="43"/>
  </w:num>
  <w:num w:numId="43" w16cid:durableId="1169247869">
    <w:abstractNumId w:val="30"/>
  </w:num>
  <w:num w:numId="44" w16cid:durableId="269439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3C14"/>
    <w:rsid w:val="00006DAE"/>
    <w:rsid w:val="00006FE1"/>
    <w:rsid w:val="00011C7B"/>
    <w:rsid w:val="000128F4"/>
    <w:rsid w:val="00026765"/>
    <w:rsid w:val="0002766B"/>
    <w:rsid w:val="00030B68"/>
    <w:rsid w:val="00036F50"/>
    <w:rsid w:val="00040C5B"/>
    <w:rsid w:val="00046717"/>
    <w:rsid w:val="00046D7D"/>
    <w:rsid w:val="00061F15"/>
    <w:rsid w:val="00063161"/>
    <w:rsid w:val="00064378"/>
    <w:rsid w:val="00067D29"/>
    <w:rsid w:val="00072248"/>
    <w:rsid w:val="00087BB9"/>
    <w:rsid w:val="00092E73"/>
    <w:rsid w:val="000974BD"/>
    <w:rsid w:val="00097F84"/>
    <w:rsid w:val="000A3992"/>
    <w:rsid w:val="000A3ABA"/>
    <w:rsid w:val="000A7311"/>
    <w:rsid w:val="000A7958"/>
    <w:rsid w:val="000B23D8"/>
    <w:rsid w:val="000C021F"/>
    <w:rsid w:val="000C25BF"/>
    <w:rsid w:val="000D2381"/>
    <w:rsid w:val="000E2030"/>
    <w:rsid w:val="000E20DA"/>
    <w:rsid w:val="000E59E2"/>
    <w:rsid w:val="000F552F"/>
    <w:rsid w:val="001110D7"/>
    <w:rsid w:val="00116E14"/>
    <w:rsid w:val="00120E5E"/>
    <w:rsid w:val="00123CE4"/>
    <w:rsid w:val="00127363"/>
    <w:rsid w:val="00130EF7"/>
    <w:rsid w:val="00137C91"/>
    <w:rsid w:val="00146437"/>
    <w:rsid w:val="00151E15"/>
    <w:rsid w:val="00161CA7"/>
    <w:rsid w:val="0016673C"/>
    <w:rsid w:val="00177276"/>
    <w:rsid w:val="00187D44"/>
    <w:rsid w:val="00195596"/>
    <w:rsid w:val="001A28CB"/>
    <w:rsid w:val="001B0373"/>
    <w:rsid w:val="001B6289"/>
    <w:rsid w:val="001C181B"/>
    <w:rsid w:val="001C6D6F"/>
    <w:rsid w:val="001E3316"/>
    <w:rsid w:val="001F0E95"/>
    <w:rsid w:val="001F5535"/>
    <w:rsid w:val="00204EAD"/>
    <w:rsid w:val="00217D07"/>
    <w:rsid w:val="002207D9"/>
    <w:rsid w:val="00223962"/>
    <w:rsid w:val="00230483"/>
    <w:rsid w:val="00235B24"/>
    <w:rsid w:val="00246831"/>
    <w:rsid w:val="00246ACF"/>
    <w:rsid w:val="00254021"/>
    <w:rsid w:val="0025658F"/>
    <w:rsid w:val="0026019A"/>
    <w:rsid w:val="0026539A"/>
    <w:rsid w:val="00265819"/>
    <w:rsid w:val="0026795E"/>
    <w:rsid w:val="00271080"/>
    <w:rsid w:val="002808BE"/>
    <w:rsid w:val="0029597C"/>
    <w:rsid w:val="00297D15"/>
    <w:rsid w:val="002B46E1"/>
    <w:rsid w:val="002B510A"/>
    <w:rsid w:val="002C4634"/>
    <w:rsid w:val="002C5810"/>
    <w:rsid w:val="002D0276"/>
    <w:rsid w:val="002D299A"/>
    <w:rsid w:val="002F08B6"/>
    <w:rsid w:val="002F13E2"/>
    <w:rsid w:val="002F1D71"/>
    <w:rsid w:val="002F4F48"/>
    <w:rsid w:val="0030092E"/>
    <w:rsid w:val="00301347"/>
    <w:rsid w:val="0030141E"/>
    <w:rsid w:val="00310568"/>
    <w:rsid w:val="00317C44"/>
    <w:rsid w:val="003261AA"/>
    <w:rsid w:val="00342DB7"/>
    <w:rsid w:val="003521EA"/>
    <w:rsid w:val="0037200D"/>
    <w:rsid w:val="003855A5"/>
    <w:rsid w:val="003A7D6C"/>
    <w:rsid w:val="003B7BEB"/>
    <w:rsid w:val="003C10D4"/>
    <w:rsid w:val="003D0429"/>
    <w:rsid w:val="003D22B7"/>
    <w:rsid w:val="003D25D0"/>
    <w:rsid w:val="003E12FE"/>
    <w:rsid w:val="003E332C"/>
    <w:rsid w:val="003E3CB4"/>
    <w:rsid w:val="004155F9"/>
    <w:rsid w:val="004204CB"/>
    <w:rsid w:val="00422C3C"/>
    <w:rsid w:val="00427387"/>
    <w:rsid w:val="00433EE7"/>
    <w:rsid w:val="00434DA0"/>
    <w:rsid w:val="00435270"/>
    <w:rsid w:val="00436DE1"/>
    <w:rsid w:val="00440148"/>
    <w:rsid w:val="0044303B"/>
    <w:rsid w:val="00453D6F"/>
    <w:rsid w:val="00463A2C"/>
    <w:rsid w:val="00474987"/>
    <w:rsid w:val="004763C5"/>
    <w:rsid w:val="00485408"/>
    <w:rsid w:val="0048648D"/>
    <w:rsid w:val="004A0E36"/>
    <w:rsid w:val="004A2123"/>
    <w:rsid w:val="004B0E5E"/>
    <w:rsid w:val="004C0169"/>
    <w:rsid w:val="004C0979"/>
    <w:rsid w:val="004C0A95"/>
    <w:rsid w:val="004C5B09"/>
    <w:rsid w:val="004C6EA9"/>
    <w:rsid w:val="004D1627"/>
    <w:rsid w:val="004F1457"/>
    <w:rsid w:val="004F4530"/>
    <w:rsid w:val="004F5A23"/>
    <w:rsid w:val="00500BE1"/>
    <w:rsid w:val="00511F92"/>
    <w:rsid w:val="005200DD"/>
    <w:rsid w:val="00526286"/>
    <w:rsid w:val="005537DB"/>
    <w:rsid w:val="0055522F"/>
    <w:rsid w:val="005679A9"/>
    <w:rsid w:val="00580B05"/>
    <w:rsid w:val="00583CA8"/>
    <w:rsid w:val="0058579D"/>
    <w:rsid w:val="005A6BC4"/>
    <w:rsid w:val="005B0A04"/>
    <w:rsid w:val="005B60B7"/>
    <w:rsid w:val="005B6A35"/>
    <w:rsid w:val="005C1ADC"/>
    <w:rsid w:val="005C20EB"/>
    <w:rsid w:val="005C6FA6"/>
    <w:rsid w:val="005C7C3B"/>
    <w:rsid w:val="005D4E9C"/>
    <w:rsid w:val="005D5A7E"/>
    <w:rsid w:val="005E130D"/>
    <w:rsid w:val="005E41E8"/>
    <w:rsid w:val="005E4B24"/>
    <w:rsid w:val="005E5253"/>
    <w:rsid w:val="005F39BF"/>
    <w:rsid w:val="005F6841"/>
    <w:rsid w:val="0060025F"/>
    <w:rsid w:val="00611464"/>
    <w:rsid w:val="00614745"/>
    <w:rsid w:val="00615805"/>
    <w:rsid w:val="006158EF"/>
    <w:rsid w:val="00621AE4"/>
    <w:rsid w:val="00627D37"/>
    <w:rsid w:val="00635A05"/>
    <w:rsid w:val="0063722B"/>
    <w:rsid w:val="00657429"/>
    <w:rsid w:val="00657E6B"/>
    <w:rsid w:val="006627EE"/>
    <w:rsid w:val="00662808"/>
    <w:rsid w:val="006710F0"/>
    <w:rsid w:val="0067114B"/>
    <w:rsid w:val="006738AA"/>
    <w:rsid w:val="006771BF"/>
    <w:rsid w:val="006A78B5"/>
    <w:rsid w:val="006C0360"/>
    <w:rsid w:val="006D4E42"/>
    <w:rsid w:val="006F1C7E"/>
    <w:rsid w:val="007007FE"/>
    <w:rsid w:val="00701D29"/>
    <w:rsid w:val="00702E69"/>
    <w:rsid w:val="00702EB8"/>
    <w:rsid w:val="00703AA9"/>
    <w:rsid w:val="00705048"/>
    <w:rsid w:val="00717F88"/>
    <w:rsid w:val="0072021D"/>
    <w:rsid w:val="00724B8A"/>
    <w:rsid w:val="0072785D"/>
    <w:rsid w:val="0073016A"/>
    <w:rsid w:val="0073746E"/>
    <w:rsid w:val="00737EC6"/>
    <w:rsid w:val="00743EA8"/>
    <w:rsid w:val="00751075"/>
    <w:rsid w:val="00756E6F"/>
    <w:rsid w:val="00757173"/>
    <w:rsid w:val="00761D4F"/>
    <w:rsid w:val="00763957"/>
    <w:rsid w:val="0078045D"/>
    <w:rsid w:val="00781948"/>
    <w:rsid w:val="00783475"/>
    <w:rsid w:val="007B042C"/>
    <w:rsid w:val="007B5296"/>
    <w:rsid w:val="007B6FCB"/>
    <w:rsid w:val="007C7AF2"/>
    <w:rsid w:val="007D04B0"/>
    <w:rsid w:val="007E3378"/>
    <w:rsid w:val="007F42FD"/>
    <w:rsid w:val="0080467C"/>
    <w:rsid w:val="0082396F"/>
    <w:rsid w:val="0082507D"/>
    <w:rsid w:val="008403E8"/>
    <w:rsid w:val="008433E7"/>
    <w:rsid w:val="00843688"/>
    <w:rsid w:val="00845B5A"/>
    <w:rsid w:val="00852DF8"/>
    <w:rsid w:val="00887D28"/>
    <w:rsid w:val="008920B4"/>
    <w:rsid w:val="00892B73"/>
    <w:rsid w:val="008A77FF"/>
    <w:rsid w:val="008B3040"/>
    <w:rsid w:val="008B6FD3"/>
    <w:rsid w:val="008B7971"/>
    <w:rsid w:val="008C5459"/>
    <w:rsid w:val="008D1657"/>
    <w:rsid w:val="008F17A3"/>
    <w:rsid w:val="008F3A3E"/>
    <w:rsid w:val="0091123D"/>
    <w:rsid w:val="00924ECB"/>
    <w:rsid w:val="009261DF"/>
    <w:rsid w:val="00971E03"/>
    <w:rsid w:val="00976705"/>
    <w:rsid w:val="0097678A"/>
    <w:rsid w:val="009774C3"/>
    <w:rsid w:val="00991A63"/>
    <w:rsid w:val="00993EF5"/>
    <w:rsid w:val="009A0ED3"/>
    <w:rsid w:val="009A12A1"/>
    <w:rsid w:val="009B4B29"/>
    <w:rsid w:val="009C42CC"/>
    <w:rsid w:val="009C6D48"/>
    <w:rsid w:val="009D1594"/>
    <w:rsid w:val="009D1D14"/>
    <w:rsid w:val="009E5268"/>
    <w:rsid w:val="009F0200"/>
    <w:rsid w:val="009F1910"/>
    <w:rsid w:val="009F19F1"/>
    <w:rsid w:val="009F376F"/>
    <w:rsid w:val="00A027F4"/>
    <w:rsid w:val="00A21D15"/>
    <w:rsid w:val="00A34F76"/>
    <w:rsid w:val="00A502E5"/>
    <w:rsid w:val="00A509A9"/>
    <w:rsid w:val="00A54F87"/>
    <w:rsid w:val="00A600B7"/>
    <w:rsid w:val="00A86B94"/>
    <w:rsid w:val="00A91843"/>
    <w:rsid w:val="00A9371E"/>
    <w:rsid w:val="00AA54D5"/>
    <w:rsid w:val="00AB0A10"/>
    <w:rsid w:val="00AB2A74"/>
    <w:rsid w:val="00AB7396"/>
    <w:rsid w:val="00AB7567"/>
    <w:rsid w:val="00AB7959"/>
    <w:rsid w:val="00AD4C22"/>
    <w:rsid w:val="00AE0A87"/>
    <w:rsid w:val="00AE2080"/>
    <w:rsid w:val="00AE5B89"/>
    <w:rsid w:val="00AF0CB1"/>
    <w:rsid w:val="00AF2941"/>
    <w:rsid w:val="00B05A5F"/>
    <w:rsid w:val="00B069E9"/>
    <w:rsid w:val="00B11414"/>
    <w:rsid w:val="00B249AF"/>
    <w:rsid w:val="00B33071"/>
    <w:rsid w:val="00B37D6F"/>
    <w:rsid w:val="00B424E0"/>
    <w:rsid w:val="00B4636A"/>
    <w:rsid w:val="00B52F63"/>
    <w:rsid w:val="00B70C50"/>
    <w:rsid w:val="00B86FFE"/>
    <w:rsid w:val="00B95982"/>
    <w:rsid w:val="00BA653D"/>
    <w:rsid w:val="00BB59A0"/>
    <w:rsid w:val="00BB75C8"/>
    <w:rsid w:val="00BD22D5"/>
    <w:rsid w:val="00BD68D4"/>
    <w:rsid w:val="00BF6109"/>
    <w:rsid w:val="00BF72BB"/>
    <w:rsid w:val="00C116E6"/>
    <w:rsid w:val="00C13DC8"/>
    <w:rsid w:val="00C25383"/>
    <w:rsid w:val="00C26CFE"/>
    <w:rsid w:val="00C32FEF"/>
    <w:rsid w:val="00C35773"/>
    <w:rsid w:val="00C45947"/>
    <w:rsid w:val="00C50C38"/>
    <w:rsid w:val="00C51563"/>
    <w:rsid w:val="00C52EF6"/>
    <w:rsid w:val="00C561BA"/>
    <w:rsid w:val="00C57A1E"/>
    <w:rsid w:val="00C66197"/>
    <w:rsid w:val="00C82F34"/>
    <w:rsid w:val="00C83A8F"/>
    <w:rsid w:val="00C949F8"/>
    <w:rsid w:val="00CA294A"/>
    <w:rsid w:val="00CA4EEB"/>
    <w:rsid w:val="00CA745C"/>
    <w:rsid w:val="00CB47E4"/>
    <w:rsid w:val="00CC0A5A"/>
    <w:rsid w:val="00CC3F7B"/>
    <w:rsid w:val="00CC5CD1"/>
    <w:rsid w:val="00CC681C"/>
    <w:rsid w:val="00CE023F"/>
    <w:rsid w:val="00CE4811"/>
    <w:rsid w:val="00CF6A8B"/>
    <w:rsid w:val="00D000E3"/>
    <w:rsid w:val="00D034D8"/>
    <w:rsid w:val="00D20A16"/>
    <w:rsid w:val="00D22783"/>
    <w:rsid w:val="00D2420B"/>
    <w:rsid w:val="00D43E88"/>
    <w:rsid w:val="00D4584B"/>
    <w:rsid w:val="00D57362"/>
    <w:rsid w:val="00D71113"/>
    <w:rsid w:val="00D7249C"/>
    <w:rsid w:val="00D76F9D"/>
    <w:rsid w:val="00D87A68"/>
    <w:rsid w:val="00D97D19"/>
    <w:rsid w:val="00DA0673"/>
    <w:rsid w:val="00DA22FB"/>
    <w:rsid w:val="00DA4B6E"/>
    <w:rsid w:val="00DC0DC3"/>
    <w:rsid w:val="00DC10C7"/>
    <w:rsid w:val="00DC1671"/>
    <w:rsid w:val="00DD065F"/>
    <w:rsid w:val="00DD284C"/>
    <w:rsid w:val="00DD47E2"/>
    <w:rsid w:val="00DD53A2"/>
    <w:rsid w:val="00DD77A2"/>
    <w:rsid w:val="00DE68FA"/>
    <w:rsid w:val="00E149E3"/>
    <w:rsid w:val="00E21E1B"/>
    <w:rsid w:val="00E221BC"/>
    <w:rsid w:val="00E26A80"/>
    <w:rsid w:val="00E352EB"/>
    <w:rsid w:val="00E36163"/>
    <w:rsid w:val="00E37B79"/>
    <w:rsid w:val="00E434DB"/>
    <w:rsid w:val="00E45ED0"/>
    <w:rsid w:val="00E53444"/>
    <w:rsid w:val="00E54835"/>
    <w:rsid w:val="00E54E39"/>
    <w:rsid w:val="00E60FCE"/>
    <w:rsid w:val="00E61A4B"/>
    <w:rsid w:val="00E6591A"/>
    <w:rsid w:val="00E66167"/>
    <w:rsid w:val="00E7094F"/>
    <w:rsid w:val="00E70E6B"/>
    <w:rsid w:val="00E85AFD"/>
    <w:rsid w:val="00E93822"/>
    <w:rsid w:val="00EA2480"/>
    <w:rsid w:val="00EA2DD0"/>
    <w:rsid w:val="00EB4FE4"/>
    <w:rsid w:val="00EB5363"/>
    <w:rsid w:val="00EC0BDC"/>
    <w:rsid w:val="00EC1C8C"/>
    <w:rsid w:val="00EC3B3A"/>
    <w:rsid w:val="00ED36C2"/>
    <w:rsid w:val="00ED5215"/>
    <w:rsid w:val="00ED6950"/>
    <w:rsid w:val="00EE0E62"/>
    <w:rsid w:val="00EE26DE"/>
    <w:rsid w:val="00EE6A28"/>
    <w:rsid w:val="00EF5531"/>
    <w:rsid w:val="00EF7896"/>
    <w:rsid w:val="00F148FF"/>
    <w:rsid w:val="00F1589F"/>
    <w:rsid w:val="00F50407"/>
    <w:rsid w:val="00F63FB1"/>
    <w:rsid w:val="00F65453"/>
    <w:rsid w:val="00F8285F"/>
    <w:rsid w:val="00F844E5"/>
    <w:rsid w:val="00F91B40"/>
    <w:rsid w:val="00F95C42"/>
    <w:rsid w:val="00FA43FA"/>
    <w:rsid w:val="00FA4E17"/>
    <w:rsid w:val="00FA77E6"/>
    <w:rsid w:val="00FB6DF9"/>
    <w:rsid w:val="00FC5594"/>
    <w:rsid w:val="00FD1489"/>
    <w:rsid w:val="00FD4AAA"/>
    <w:rsid w:val="00FE29F4"/>
    <w:rsid w:val="00FF1EFC"/>
    <w:rsid w:val="00FF7098"/>
    <w:rsid w:val="1A700839"/>
    <w:rsid w:val="20604C70"/>
    <w:rsid w:val="23C689BE"/>
    <w:rsid w:val="33374101"/>
    <w:rsid w:val="40BBB987"/>
    <w:rsid w:val="44ABAA2E"/>
    <w:rsid w:val="48C38D6C"/>
    <w:rsid w:val="5001BEF6"/>
    <w:rsid w:val="526DDAF0"/>
    <w:rsid w:val="69F70C76"/>
    <w:rsid w:val="72B5920D"/>
    <w:rsid w:val="785004FE"/>
    <w:rsid w:val="7A6DA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BDB60"/>
  <w15:chartTrackingRefBased/>
  <w15:docId w15:val="{839ED042-B129-4901-B13D-23FF11F8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ED36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87A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>Marissa A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7E649-3C42-493A-91AC-9E3BB85062A0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2.xml><?xml version="1.0" encoding="utf-8"?>
<ds:datastoreItem xmlns:ds="http://schemas.openxmlformats.org/officeDocument/2006/customXml" ds:itemID="{0576A208-79B4-4BC8-BC06-12D2452AD6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51561-B9B9-443A-8FE9-41073CA32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98884D-7381-452C-AE88-24F8C165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8</cp:revision>
  <dcterms:created xsi:type="dcterms:W3CDTF">2025-05-23T19:45:00Z</dcterms:created>
  <dcterms:modified xsi:type="dcterms:W3CDTF">2025-06-10T17:00:00Z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2021-10-07T22:03:26Z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6fd3b0e2-0c93-44db-98b8-2fc4d8541cee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