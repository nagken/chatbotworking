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57F8" w14:textId="575F48F3" w:rsidR="00255C6B" w:rsidRPr="00A75930" w:rsidRDefault="00CC70D0" w:rsidP="00A75930">
      <w:pPr>
        <w:pStyle w:val="Heading1"/>
        <w:rPr>
          <w:rFonts w:ascii="Verdana" w:hAnsi="Verdana"/>
          <w:color w:val="auto"/>
          <w:sz w:val="36"/>
          <w:szCs w:val="22"/>
        </w:rPr>
      </w:pPr>
      <w:bookmarkStart w:id="0" w:name="_top"/>
      <w:bookmarkStart w:id="1" w:name="OLE_LINK3"/>
      <w:bookmarkStart w:id="2" w:name="OLE_LINK1"/>
      <w:bookmarkEnd w:id="0"/>
      <w:r w:rsidRPr="00A75930">
        <w:rPr>
          <w:rFonts w:ascii="Verdana" w:hAnsi="Verdana"/>
          <w:color w:val="auto"/>
          <w:sz w:val="36"/>
          <w:szCs w:val="22"/>
        </w:rPr>
        <w:t xml:space="preserve">Aetna </w:t>
      </w:r>
      <w:r w:rsidR="003A79E0" w:rsidRPr="00A75930">
        <w:rPr>
          <w:rFonts w:ascii="Verdana" w:hAnsi="Verdana"/>
          <w:color w:val="auto"/>
          <w:sz w:val="36"/>
          <w:szCs w:val="22"/>
        </w:rPr>
        <w:t xml:space="preserve">Compass </w:t>
      </w:r>
      <w:r w:rsidR="00AA7C31" w:rsidRPr="00A75930">
        <w:rPr>
          <w:rFonts w:ascii="Verdana" w:hAnsi="Verdana"/>
          <w:color w:val="auto"/>
          <w:sz w:val="36"/>
          <w:szCs w:val="22"/>
        </w:rPr>
        <w:t>MED</w:t>
      </w:r>
      <w:r w:rsidRPr="00A75930">
        <w:rPr>
          <w:rFonts w:ascii="Verdana" w:hAnsi="Verdana"/>
          <w:color w:val="auto"/>
          <w:sz w:val="36"/>
          <w:szCs w:val="22"/>
        </w:rPr>
        <w:t xml:space="preserve"> </w:t>
      </w:r>
      <w:r w:rsidR="00AA7C31" w:rsidRPr="00A75930">
        <w:rPr>
          <w:rFonts w:ascii="Verdana" w:hAnsi="Verdana"/>
          <w:color w:val="auto"/>
          <w:sz w:val="36"/>
          <w:szCs w:val="22"/>
        </w:rPr>
        <w:t>D</w:t>
      </w:r>
      <w:r w:rsidRPr="00A75930">
        <w:rPr>
          <w:rFonts w:ascii="Verdana" w:hAnsi="Verdana"/>
          <w:color w:val="auto"/>
          <w:sz w:val="36"/>
          <w:szCs w:val="22"/>
        </w:rPr>
        <w:t xml:space="preserve"> </w:t>
      </w:r>
      <w:r w:rsidR="003A79E0" w:rsidRPr="00A75930">
        <w:rPr>
          <w:rFonts w:ascii="Verdana" w:hAnsi="Verdana"/>
          <w:color w:val="auto"/>
          <w:sz w:val="36"/>
          <w:szCs w:val="22"/>
        </w:rPr>
        <w:t xml:space="preserve">- </w:t>
      </w:r>
      <w:r w:rsidR="003C2CBF" w:rsidRPr="00A75930">
        <w:rPr>
          <w:rFonts w:ascii="Verdana" w:hAnsi="Verdana"/>
          <w:color w:val="auto"/>
          <w:sz w:val="36"/>
          <w:szCs w:val="22"/>
        </w:rPr>
        <w:t>SilverScript</w:t>
      </w:r>
      <w:r w:rsidRPr="00A75930">
        <w:rPr>
          <w:rFonts w:ascii="Verdana" w:hAnsi="Verdana"/>
          <w:color w:val="auto"/>
          <w:sz w:val="36"/>
          <w:szCs w:val="22"/>
        </w:rPr>
        <w:t xml:space="preserve"> </w:t>
      </w:r>
      <w:r w:rsidR="003C2CBF" w:rsidRPr="00A75930">
        <w:rPr>
          <w:rFonts w:ascii="Verdana" w:hAnsi="Verdana"/>
          <w:color w:val="auto"/>
          <w:sz w:val="36"/>
          <w:szCs w:val="22"/>
        </w:rPr>
        <w:t>-</w:t>
      </w:r>
      <w:r w:rsidRPr="00A75930">
        <w:rPr>
          <w:rFonts w:ascii="Verdana" w:hAnsi="Verdana"/>
          <w:color w:val="auto"/>
          <w:sz w:val="36"/>
          <w:szCs w:val="22"/>
        </w:rPr>
        <w:t xml:space="preserve"> </w:t>
      </w:r>
      <w:r w:rsidR="00202F05" w:rsidRPr="00A75930">
        <w:rPr>
          <w:rFonts w:ascii="Verdana" w:hAnsi="Verdana"/>
          <w:color w:val="auto"/>
          <w:sz w:val="36"/>
          <w:szCs w:val="22"/>
        </w:rPr>
        <w:t>Premium</w:t>
      </w:r>
      <w:r w:rsidRPr="00A75930">
        <w:rPr>
          <w:rFonts w:ascii="Verdana" w:hAnsi="Verdana"/>
          <w:color w:val="auto"/>
          <w:sz w:val="36"/>
          <w:szCs w:val="22"/>
        </w:rPr>
        <w:t xml:space="preserve"> </w:t>
      </w:r>
      <w:r w:rsidR="00202F05" w:rsidRPr="00A75930">
        <w:rPr>
          <w:rFonts w:ascii="Verdana" w:hAnsi="Verdana"/>
          <w:color w:val="auto"/>
          <w:sz w:val="36"/>
          <w:szCs w:val="22"/>
        </w:rPr>
        <w:t>Billing</w:t>
      </w:r>
      <w:r w:rsidRPr="00A75930">
        <w:rPr>
          <w:rFonts w:ascii="Verdana" w:hAnsi="Verdana"/>
          <w:color w:val="auto"/>
          <w:sz w:val="36"/>
          <w:szCs w:val="22"/>
        </w:rPr>
        <w:t xml:space="preserve"> </w:t>
      </w:r>
      <w:r w:rsidR="001542D4" w:rsidRPr="00A75930">
        <w:rPr>
          <w:rFonts w:ascii="Verdana" w:hAnsi="Verdana"/>
          <w:color w:val="auto"/>
          <w:sz w:val="36"/>
          <w:szCs w:val="22"/>
        </w:rPr>
        <w:t>Payment</w:t>
      </w:r>
      <w:r w:rsidRPr="00A75930">
        <w:rPr>
          <w:rFonts w:ascii="Verdana" w:hAnsi="Verdana"/>
          <w:color w:val="auto"/>
          <w:sz w:val="36"/>
          <w:szCs w:val="22"/>
        </w:rPr>
        <w:t xml:space="preserve"> </w:t>
      </w:r>
      <w:r w:rsidR="001542D4" w:rsidRPr="00A75930">
        <w:rPr>
          <w:rFonts w:ascii="Verdana" w:hAnsi="Verdana"/>
          <w:color w:val="auto"/>
          <w:sz w:val="36"/>
          <w:szCs w:val="22"/>
        </w:rPr>
        <w:t>IVR</w:t>
      </w:r>
      <w:bookmarkEnd w:id="1"/>
      <w:r w:rsidRPr="00A75930">
        <w:rPr>
          <w:rFonts w:ascii="Verdana" w:hAnsi="Verdana"/>
          <w:color w:val="auto"/>
          <w:sz w:val="36"/>
          <w:szCs w:val="22"/>
        </w:rPr>
        <w:t xml:space="preserve"> </w:t>
      </w:r>
    </w:p>
    <w:bookmarkEnd w:id="2"/>
    <w:p w14:paraId="6EB75C99" w14:textId="77777777" w:rsidR="00DC29FA" w:rsidRDefault="00DC29FA" w:rsidP="00346462">
      <w:pPr>
        <w:pStyle w:val="TOC2"/>
      </w:pPr>
    </w:p>
    <w:p w14:paraId="23C9A460" w14:textId="3758CD48" w:rsidR="00A75930" w:rsidRDefault="0058134F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84909612" w:history="1">
        <w:r w:rsidR="00A75930" w:rsidRPr="00804C32">
          <w:rPr>
            <w:rStyle w:val="Hyperlink"/>
            <w:noProof/>
          </w:rPr>
          <w:t>Determining If Premium Billing Payment IVR Will Provide Resolution</w:t>
        </w:r>
      </w:hyperlink>
    </w:p>
    <w:p w14:paraId="09B3CF5E" w14:textId="6CB9AC8C" w:rsidR="00A75930" w:rsidRDefault="00A75930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4909613" w:history="1">
        <w:r w:rsidRPr="00804C32">
          <w:rPr>
            <w:rStyle w:val="Hyperlink"/>
            <w:noProof/>
          </w:rPr>
          <w:t>Tips to Prepare a Beneficiary to Use the Premium Payment IVR</w:t>
        </w:r>
      </w:hyperlink>
    </w:p>
    <w:p w14:paraId="5227107B" w14:textId="44CCD0D2" w:rsidR="00A75930" w:rsidRDefault="00A75930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4909614" w:history="1">
        <w:r w:rsidRPr="00804C32">
          <w:rPr>
            <w:rStyle w:val="Hyperlink"/>
            <w:noProof/>
          </w:rPr>
          <w:t>Premium Payment IVR Numbers</w:t>
        </w:r>
      </w:hyperlink>
    </w:p>
    <w:p w14:paraId="3FB01587" w14:textId="7A7A295A" w:rsidR="00A75930" w:rsidRDefault="00A75930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4909615" w:history="1">
        <w:r w:rsidRPr="00804C32">
          <w:rPr>
            <w:rStyle w:val="Hyperlink"/>
            <w:noProof/>
          </w:rPr>
          <w:t>General Premium Payment IVR Flow</w:t>
        </w:r>
      </w:hyperlink>
    </w:p>
    <w:p w14:paraId="6136A386" w14:textId="541AA99E" w:rsidR="00A75930" w:rsidRDefault="00A75930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4909616" w:history="1">
        <w:r w:rsidRPr="00804C32">
          <w:rPr>
            <w:rStyle w:val="Hyperlink"/>
            <w:noProof/>
          </w:rPr>
          <w:t>Related Documents</w:t>
        </w:r>
      </w:hyperlink>
    </w:p>
    <w:p w14:paraId="7B7910C1" w14:textId="6CD0CB49" w:rsidR="00DC29FA" w:rsidRDefault="0058134F" w:rsidP="00346462">
      <w:pPr>
        <w:pStyle w:val="TOC2"/>
      </w:pPr>
      <w:r>
        <w:fldChar w:fldCharType="end"/>
      </w:r>
    </w:p>
    <w:p w14:paraId="0164C1A3" w14:textId="77777777" w:rsidR="00A75930" w:rsidRPr="00A75930" w:rsidRDefault="00A75930" w:rsidP="00A75930"/>
    <w:p w14:paraId="76C8CF45" w14:textId="0BA9E5B7" w:rsidR="001542D4" w:rsidRDefault="00CC70D0" w:rsidP="001542D4">
      <w:pPr>
        <w:ind w:right="473"/>
      </w:pPr>
      <w:bookmarkStart w:id="3" w:name="_Overview"/>
      <w:bookmarkEnd w:id="3"/>
      <w:r>
        <w:rPr>
          <w:b/>
          <w:bCs/>
        </w:rPr>
        <w:t xml:space="preserve">Description:  </w:t>
      </w:r>
      <w:r w:rsidR="00134A55">
        <w:t>Provides</w:t>
      </w:r>
      <w:r>
        <w:t xml:space="preserve"> </w:t>
      </w:r>
      <w:r w:rsidR="001542D4" w:rsidRPr="00927725">
        <w:t>MED</w:t>
      </w:r>
      <w:r>
        <w:t xml:space="preserve"> </w:t>
      </w:r>
      <w:r w:rsidR="001542D4" w:rsidRPr="00927725">
        <w:t>D</w:t>
      </w:r>
      <w:r>
        <w:t xml:space="preserve"> </w:t>
      </w:r>
      <w:r w:rsidR="001542D4" w:rsidRPr="00927725">
        <w:t>Care</w:t>
      </w:r>
      <w:r>
        <w:t xml:space="preserve"> </w:t>
      </w:r>
      <w:r w:rsidR="001542D4" w:rsidRPr="00927725">
        <w:t>CCRs</w:t>
      </w:r>
      <w:r>
        <w:t xml:space="preserve"> </w:t>
      </w:r>
      <w:r w:rsidR="001542D4" w:rsidRPr="00927725">
        <w:t>a</w:t>
      </w:r>
      <w:r>
        <w:t xml:space="preserve"> </w:t>
      </w:r>
      <w:r w:rsidR="001542D4" w:rsidRPr="00927725">
        <w:t>guide</w:t>
      </w:r>
      <w:r>
        <w:t xml:space="preserve"> </w:t>
      </w:r>
      <w:r w:rsidR="001542D4" w:rsidRPr="00927725">
        <w:t>to</w:t>
      </w:r>
      <w:r>
        <w:t xml:space="preserve"> </w:t>
      </w:r>
      <w:r w:rsidR="001542D4">
        <w:t>the</w:t>
      </w:r>
      <w:r>
        <w:t xml:space="preserve"> </w:t>
      </w:r>
      <w:r w:rsidR="001542D4">
        <w:t>Premium</w:t>
      </w:r>
      <w:r>
        <w:t xml:space="preserve"> </w:t>
      </w:r>
      <w:r w:rsidR="001542D4">
        <w:t>Billing</w:t>
      </w:r>
      <w:r>
        <w:t xml:space="preserve"> </w:t>
      </w:r>
      <w:r w:rsidR="001542D4">
        <w:t>Payment</w:t>
      </w:r>
      <w:r>
        <w:t xml:space="preserve"> </w:t>
      </w:r>
      <w:r w:rsidR="001542D4">
        <w:t>IVR</w:t>
      </w:r>
      <w:r>
        <w:t xml:space="preserve"> </w:t>
      </w:r>
      <w:r w:rsidR="003C2CBF">
        <w:t>for</w:t>
      </w:r>
      <w:r>
        <w:t xml:space="preserve"> </w:t>
      </w:r>
      <w:r w:rsidR="003C2CBF" w:rsidRPr="00FB27AE">
        <w:rPr>
          <w:b/>
        </w:rPr>
        <w:t>SilverScript</w:t>
      </w:r>
      <w:r>
        <w:t xml:space="preserve"> </w:t>
      </w:r>
      <w:r w:rsidR="003C2CBF">
        <w:t>beneficiaries</w:t>
      </w:r>
      <w:r w:rsidR="001542D4" w:rsidRPr="00927725">
        <w:t>.</w:t>
      </w:r>
    </w:p>
    <w:p w14:paraId="06F284D3" w14:textId="77777777" w:rsidR="003B5B1A" w:rsidRDefault="003B5B1A" w:rsidP="00DC29FA">
      <w:pPr>
        <w:jc w:val="right"/>
      </w:pPr>
    </w:p>
    <w:p w14:paraId="33357820" w14:textId="77777777" w:rsidR="00A75930" w:rsidRPr="0058134F" w:rsidRDefault="00A75930" w:rsidP="00DC29FA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B5B1A" w:rsidRPr="0058134F" w14:paraId="09241DF3" w14:textId="77777777" w:rsidTr="00FF1981">
        <w:tc>
          <w:tcPr>
            <w:tcW w:w="5000" w:type="pct"/>
            <w:shd w:val="clear" w:color="auto" w:fill="C0C0C0"/>
          </w:tcPr>
          <w:p w14:paraId="20DE3F03" w14:textId="1B5679A1" w:rsidR="003B5B1A" w:rsidRPr="00CC70D0" w:rsidRDefault="00EF03C1" w:rsidP="00393CC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Determining_if_Premium"/>
            <w:bookmarkStart w:id="5" w:name="_Toc184909612"/>
            <w:bookmarkEnd w:id="4"/>
            <w:r w:rsidRPr="00CC70D0">
              <w:rPr>
                <w:rFonts w:ascii="Verdana" w:hAnsi="Verdana"/>
                <w:i w:val="0"/>
                <w:iCs w:val="0"/>
              </w:rPr>
              <w:t>Determining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9C23D3">
              <w:rPr>
                <w:rFonts w:ascii="Verdana" w:hAnsi="Verdana"/>
                <w:i w:val="0"/>
                <w:iCs w:val="0"/>
              </w:rPr>
              <w:t>I</w:t>
            </w:r>
            <w:r w:rsidRPr="00CC70D0">
              <w:rPr>
                <w:rFonts w:ascii="Verdana" w:hAnsi="Verdana"/>
                <w:i w:val="0"/>
                <w:iCs w:val="0"/>
              </w:rPr>
              <w:t>f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Premium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Billing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Payment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IVR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Will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Provide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Resolution</w:t>
            </w:r>
            <w:bookmarkEnd w:id="5"/>
          </w:p>
        </w:tc>
      </w:tr>
    </w:tbl>
    <w:p w14:paraId="499DAE2C" w14:textId="77777777" w:rsidR="00FF1981" w:rsidRDefault="00FF1981" w:rsidP="00393CCE">
      <w:pPr>
        <w:spacing w:before="120" w:after="120"/>
        <w:ind w:right="473"/>
      </w:pPr>
      <w:r w:rsidRPr="00927725">
        <w:t>Beneficiaries</w:t>
      </w:r>
      <w:r w:rsidR="00CC70D0">
        <w:t xml:space="preserve"> </w:t>
      </w:r>
      <w:r w:rsidRPr="00927725">
        <w:t>may</w:t>
      </w:r>
      <w:r w:rsidR="00CC70D0">
        <w:t xml:space="preserve"> </w:t>
      </w:r>
      <w:r w:rsidRPr="00927725">
        <w:t>call</w:t>
      </w:r>
      <w:r w:rsidR="00CC70D0">
        <w:t xml:space="preserve"> </w:t>
      </w:r>
      <w:r w:rsidRPr="00927725">
        <w:t>in</w:t>
      </w:r>
      <w:r w:rsidR="00CC70D0">
        <w:t xml:space="preserve"> </w:t>
      </w:r>
      <w:r w:rsidRPr="00927725">
        <w:t>response</w:t>
      </w:r>
      <w:r w:rsidR="00CC70D0">
        <w:t xml:space="preserve"> </w:t>
      </w:r>
      <w:r w:rsidRPr="00927725">
        <w:t>to</w:t>
      </w:r>
      <w:r w:rsidR="00CC70D0">
        <w:t xml:space="preserve"> </w:t>
      </w:r>
      <w:r w:rsidRPr="00927725">
        <w:t>a</w:t>
      </w:r>
      <w:r w:rsidR="00CC70D0">
        <w:t xml:space="preserve"> </w:t>
      </w:r>
      <w:r w:rsidRPr="00927725">
        <w:t>Premium</w:t>
      </w:r>
      <w:r w:rsidR="00CC70D0">
        <w:t xml:space="preserve"> </w:t>
      </w:r>
      <w:r w:rsidRPr="00927725">
        <w:t>Billing</w:t>
      </w:r>
      <w:r w:rsidR="00CC70D0">
        <w:t xml:space="preserve"> </w:t>
      </w:r>
      <w:r w:rsidRPr="00927725">
        <w:t>Letter,</w:t>
      </w:r>
      <w:r w:rsidR="00CC70D0">
        <w:t xml:space="preserve"> </w:t>
      </w:r>
      <w:r w:rsidRPr="00927725">
        <w:t>Invoice,</w:t>
      </w:r>
      <w:r w:rsidR="00CC70D0">
        <w:t xml:space="preserve"> </w:t>
      </w:r>
      <w:r w:rsidRPr="00927725">
        <w:t>or</w:t>
      </w:r>
      <w:r w:rsidR="00CC70D0">
        <w:t xml:space="preserve"> </w:t>
      </w:r>
      <w:r w:rsidRPr="00927725">
        <w:t>D</w:t>
      </w:r>
      <w:r>
        <w:t>unning</w:t>
      </w:r>
      <w:r w:rsidR="00CC70D0">
        <w:t xml:space="preserve"> </w:t>
      </w:r>
      <w:r>
        <w:t>call</w:t>
      </w:r>
      <w:r w:rsidR="00CC70D0">
        <w:t xml:space="preserve"> </w:t>
      </w:r>
      <w:r>
        <w:t>and</w:t>
      </w:r>
      <w:r w:rsidR="00CC70D0">
        <w:t xml:space="preserve"> </w:t>
      </w:r>
      <w:r>
        <w:t>need</w:t>
      </w:r>
      <w:r w:rsidR="00CC70D0">
        <w:t xml:space="preserve"> </w:t>
      </w:r>
      <w:r>
        <w:t>to</w:t>
      </w:r>
      <w:r w:rsidR="00CC70D0">
        <w:t xml:space="preserve"> </w:t>
      </w:r>
      <w:r>
        <w:t>make</w:t>
      </w:r>
      <w:r w:rsidR="00CC70D0">
        <w:t xml:space="preserve"> </w:t>
      </w:r>
      <w:r>
        <w:t>a</w:t>
      </w:r>
      <w:r w:rsidR="00CC70D0">
        <w:t xml:space="preserve"> </w:t>
      </w:r>
      <w:r>
        <w:t>payment</w:t>
      </w:r>
      <w:r w:rsidR="00CC70D0">
        <w:t xml:space="preserve"> </w:t>
      </w:r>
      <w:r>
        <w:t>or</w:t>
      </w:r>
      <w:r w:rsidR="00CC70D0">
        <w:t xml:space="preserve"> </w:t>
      </w:r>
      <w:r>
        <w:t>wish</w:t>
      </w:r>
      <w:r w:rsidR="00CC70D0">
        <w:t xml:space="preserve"> </w:t>
      </w:r>
      <w:r>
        <w:t>to</w:t>
      </w:r>
      <w:r w:rsidR="00CC70D0">
        <w:t xml:space="preserve"> </w:t>
      </w:r>
      <w:r>
        <w:t>add</w:t>
      </w:r>
      <w:r w:rsidR="00CC70D0">
        <w:t xml:space="preserve"> </w:t>
      </w:r>
      <w:r>
        <w:t>EFT/RCD</w:t>
      </w:r>
      <w:r w:rsidR="00CC70D0">
        <w:t xml:space="preserve"> </w:t>
      </w:r>
      <w:r>
        <w:t>autopay.</w:t>
      </w:r>
      <w:r w:rsidR="00CC70D0">
        <w:t xml:space="preserve"> </w:t>
      </w:r>
    </w:p>
    <w:p w14:paraId="2D900056" w14:textId="77777777" w:rsidR="00A75930" w:rsidRDefault="00A75930" w:rsidP="00393CCE">
      <w:pPr>
        <w:spacing w:before="120" w:after="120"/>
        <w:ind w:right="473"/>
      </w:pPr>
    </w:p>
    <w:p w14:paraId="412F9EFB" w14:textId="0621AA73" w:rsidR="00FF1981" w:rsidRDefault="00FF1981" w:rsidP="00393CCE">
      <w:pPr>
        <w:numPr>
          <w:ilvl w:val="0"/>
          <w:numId w:val="25"/>
        </w:numPr>
        <w:spacing w:before="120" w:after="120"/>
        <w:ind w:right="473"/>
      </w:pPr>
      <w:r w:rsidRPr="00927725">
        <w:t>MED</w:t>
      </w:r>
      <w:r w:rsidR="00CC70D0">
        <w:t xml:space="preserve"> </w:t>
      </w:r>
      <w:r w:rsidRPr="00927725">
        <w:t>D</w:t>
      </w:r>
      <w:r w:rsidR="00CC70D0">
        <w:t xml:space="preserve"> </w:t>
      </w:r>
      <w:r w:rsidRPr="00927725">
        <w:t>Care</w:t>
      </w:r>
      <w:r w:rsidR="00CC70D0">
        <w:t xml:space="preserve"> </w:t>
      </w:r>
      <w:r w:rsidRPr="00927725">
        <w:t>CCRs</w:t>
      </w:r>
      <w:r w:rsidR="00CC70D0">
        <w:t xml:space="preserve"> </w:t>
      </w:r>
      <w:r w:rsidRPr="00927725">
        <w:t>must</w:t>
      </w:r>
      <w:r w:rsidR="00CC70D0">
        <w:t xml:space="preserve"> </w:t>
      </w:r>
      <w:r w:rsidRPr="00927725">
        <w:t>review</w:t>
      </w:r>
      <w:r w:rsidR="00CC70D0">
        <w:t xml:space="preserve"> </w:t>
      </w:r>
      <w:r w:rsidRPr="00927725">
        <w:t>a</w:t>
      </w:r>
      <w:r w:rsidR="00CC70D0">
        <w:t xml:space="preserve"> </w:t>
      </w:r>
      <w:r w:rsidRPr="00927725">
        <w:t>few</w:t>
      </w:r>
      <w:r w:rsidR="00CC70D0">
        <w:t xml:space="preserve"> </w:t>
      </w:r>
      <w:r w:rsidRPr="00927725">
        <w:t>different</w:t>
      </w:r>
      <w:r w:rsidR="00CC70D0">
        <w:t xml:space="preserve"> </w:t>
      </w:r>
      <w:r w:rsidRPr="00927725">
        <w:t>areas</w:t>
      </w:r>
      <w:r w:rsidR="00CC70D0">
        <w:t xml:space="preserve"> </w:t>
      </w:r>
      <w:r w:rsidRPr="00927725">
        <w:t>within</w:t>
      </w:r>
      <w:r w:rsidR="00CC70D0">
        <w:t xml:space="preserve"> </w:t>
      </w:r>
      <w:r w:rsidR="00310DE8">
        <w:t xml:space="preserve">Compass </w:t>
      </w:r>
      <w:r>
        <w:t>prior</w:t>
      </w:r>
      <w:r w:rsidR="00CC70D0">
        <w:t xml:space="preserve"> </w:t>
      </w:r>
      <w:r w:rsidRPr="00927725">
        <w:t>to</w:t>
      </w:r>
      <w:r w:rsidR="00CC70D0">
        <w:t xml:space="preserve"> </w:t>
      </w:r>
      <w:r>
        <w:t>advising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whether</w:t>
      </w:r>
      <w:r w:rsidR="00CC70D0">
        <w:t xml:space="preserve"> </w:t>
      </w:r>
      <w:r>
        <w:t>the</w:t>
      </w:r>
      <w:r w:rsidR="00CC70D0">
        <w:t xml:space="preserve"> </w:t>
      </w:r>
      <w:r>
        <w:t>Premium</w:t>
      </w:r>
      <w:r w:rsidR="00CC70D0">
        <w:t xml:space="preserve"> </w:t>
      </w:r>
      <w:r>
        <w:t>Billing</w:t>
      </w:r>
      <w:r w:rsidR="00CC70D0">
        <w:t xml:space="preserve"> </w:t>
      </w:r>
      <w:r>
        <w:t>Payment</w:t>
      </w:r>
      <w:r w:rsidR="00CC70D0">
        <w:t xml:space="preserve"> </w:t>
      </w:r>
      <w:r>
        <w:t>IVR</w:t>
      </w:r>
      <w:r w:rsidR="00CC70D0">
        <w:t xml:space="preserve"> </w:t>
      </w:r>
      <w:r>
        <w:t>system</w:t>
      </w:r>
      <w:r w:rsidR="00CC70D0">
        <w:t xml:space="preserve"> </w:t>
      </w:r>
      <w:r>
        <w:t>will</w:t>
      </w:r>
      <w:r w:rsidR="00CC70D0">
        <w:t xml:space="preserve"> </w:t>
      </w:r>
      <w:r>
        <w:t>provide</w:t>
      </w:r>
      <w:r w:rsidR="00CC70D0">
        <w:t xml:space="preserve"> </w:t>
      </w:r>
      <w:r>
        <w:t>resolution</w:t>
      </w:r>
      <w:r w:rsidRPr="00927725">
        <w:t>.</w:t>
      </w:r>
      <w:r w:rsidR="00CC70D0">
        <w:t xml:space="preserve"> </w:t>
      </w:r>
    </w:p>
    <w:p w14:paraId="5AF2EA95" w14:textId="77777777" w:rsidR="00FF1981" w:rsidRPr="00927725" w:rsidRDefault="00FF1981" w:rsidP="00393CCE">
      <w:pPr>
        <w:numPr>
          <w:ilvl w:val="0"/>
          <w:numId w:val="25"/>
        </w:numPr>
        <w:spacing w:before="120" w:after="120"/>
        <w:ind w:right="473"/>
      </w:pPr>
      <w:r>
        <w:t>CCRs</w:t>
      </w:r>
      <w:r w:rsidR="00CC70D0">
        <w:t xml:space="preserve"> </w:t>
      </w:r>
      <w:r>
        <w:t>may</w:t>
      </w:r>
      <w:r w:rsidR="00CC70D0">
        <w:t xml:space="preserve"> </w:t>
      </w:r>
      <w:r>
        <w:t>also</w:t>
      </w:r>
      <w:r w:rsidR="00CC70D0">
        <w:t xml:space="preserve"> </w:t>
      </w:r>
      <w:r>
        <w:t>inform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of</w:t>
      </w:r>
      <w:r w:rsidR="00CC70D0">
        <w:t xml:space="preserve"> </w:t>
      </w:r>
      <w:r>
        <w:t>what</w:t>
      </w:r>
      <w:r w:rsidR="00CC70D0">
        <w:t xml:space="preserve"> </w:t>
      </w:r>
      <w:r>
        <w:t>to</w:t>
      </w:r>
      <w:r w:rsidR="00CC70D0">
        <w:t xml:space="preserve"> </w:t>
      </w:r>
      <w:r>
        <w:t>expect</w:t>
      </w:r>
      <w:r w:rsidR="00CC70D0">
        <w:t xml:space="preserve"> </w:t>
      </w:r>
      <w:r>
        <w:t>when</w:t>
      </w:r>
      <w:r w:rsidR="00CC70D0">
        <w:t xml:space="preserve"> </w:t>
      </w:r>
      <w:r>
        <w:t>using</w:t>
      </w:r>
      <w:r w:rsidR="00CC70D0">
        <w:t xml:space="preserve"> </w:t>
      </w:r>
      <w:r>
        <w:t>this</w:t>
      </w:r>
      <w:r w:rsidR="00CC70D0">
        <w:t xml:space="preserve"> </w:t>
      </w:r>
      <w:r>
        <w:t>IVR.</w:t>
      </w:r>
    </w:p>
    <w:p w14:paraId="341E4972" w14:textId="77777777" w:rsidR="00FF1981" w:rsidRDefault="00FF1981" w:rsidP="00393CCE">
      <w:pPr>
        <w:spacing w:before="120" w:after="120"/>
        <w:rPr>
          <w:rFonts w:cs="Arial"/>
          <w:color w:val="000000"/>
        </w:rPr>
      </w:pPr>
    </w:p>
    <w:p w14:paraId="08F462CC" w14:textId="58BC1EE7" w:rsidR="00FF1981" w:rsidRDefault="00000000" w:rsidP="00393CCE">
      <w:pPr>
        <w:spacing w:before="120" w:after="120"/>
        <w:rPr>
          <w:rFonts w:cs="Arial"/>
        </w:rPr>
      </w:pPr>
      <w:r>
        <w:pict w14:anchorId="300E0E2B">
          <v:shape id="Picture 2" o:spid="_x0000_i1027" type="#_x0000_t75" style="width:18.75pt;height:16.5pt;visibility:visible;mso-wrap-style:square">
            <v:imagedata r:id="rId11" o:title=""/>
          </v:shape>
        </w:pict>
      </w:r>
      <w:r w:rsidR="00CC70D0">
        <w:rPr>
          <w:rFonts w:cs="Arial"/>
          <w:color w:val="000000"/>
        </w:rPr>
        <w:t xml:space="preserve">  </w:t>
      </w:r>
      <w:r w:rsidR="00FF1981">
        <w:rPr>
          <w:rFonts w:cs="Arial"/>
          <w:color w:val="000000"/>
        </w:rPr>
        <w:t>F</w:t>
      </w:r>
      <w:r w:rsidR="00FF1981" w:rsidRPr="005C04A4">
        <w:rPr>
          <w:rFonts w:cs="Arial"/>
        </w:rPr>
        <w:t>or</w:t>
      </w:r>
      <w:r w:rsidR="00CC70D0">
        <w:rPr>
          <w:rFonts w:cs="Arial"/>
        </w:rPr>
        <w:t xml:space="preserve"> </w:t>
      </w:r>
      <w:r w:rsidR="00FF1981" w:rsidRPr="005C04A4">
        <w:rPr>
          <w:rFonts w:cs="Arial"/>
        </w:rPr>
        <w:t>full</w:t>
      </w:r>
      <w:r w:rsidR="00CC70D0">
        <w:rPr>
          <w:rFonts w:cs="Arial"/>
        </w:rPr>
        <w:t xml:space="preserve"> </w:t>
      </w:r>
      <w:r w:rsidR="00FF1981" w:rsidRPr="005C04A4">
        <w:rPr>
          <w:rFonts w:cs="Arial"/>
        </w:rPr>
        <w:t>functionality</w:t>
      </w:r>
      <w:r w:rsidR="00CC70D0">
        <w:rPr>
          <w:rFonts w:cs="Arial"/>
        </w:rPr>
        <w:t xml:space="preserve"> </w:t>
      </w:r>
      <w:r w:rsidR="00FF1981" w:rsidRPr="005C04A4">
        <w:rPr>
          <w:rFonts w:cs="Arial"/>
        </w:rPr>
        <w:t>of</w:t>
      </w:r>
      <w:r w:rsidR="00CC70D0">
        <w:rPr>
          <w:rFonts w:cs="Arial"/>
        </w:rPr>
        <w:t xml:space="preserve"> </w:t>
      </w:r>
      <w:r w:rsidR="0045716D">
        <w:rPr>
          <w:rFonts w:cs="Arial"/>
        </w:rPr>
        <w:t>Compass</w:t>
      </w:r>
      <w:r w:rsidR="00FF1981" w:rsidRPr="005C04A4">
        <w:rPr>
          <w:rFonts w:cs="Arial"/>
        </w:rPr>
        <w:t>,</w:t>
      </w:r>
      <w:r w:rsidR="00CC70D0">
        <w:rPr>
          <w:rFonts w:cs="Arial"/>
        </w:rPr>
        <w:t xml:space="preserve"> </w:t>
      </w:r>
      <w:r w:rsidR="008D425B">
        <w:rPr>
          <w:rFonts w:cs="Arial"/>
        </w:rPr>
        <w:t xml:space="preserve">Microsoft Edge with Internet Explorer compatibility enabled </w:t>
      </w:r>
      <w:r w:rsidR="00FF1981" w:rsidRPr="005C04A4">
        <w:rPr>
          <w:rFonts w:cs="Arial"/>
        </w:rPr>
        <w:t>is</w:t>
      </w:r>
      <w:r w:rsidR="00CC70D0">
        <w:rPr>
          <w:rFonts w:cs="Arial"/>
        </w:rPr>
        <w:t xml:space="preserve"> </w:t>
      </w:r>
      <w:r w:rsidR="00FF1981" w:rsidRPr="005C04A4">
        <w:rPr>
          <w:rFonts w:cs="Arial"/>
        </w:rPr>
        <w:t>required.</w:t>
      </w:r>
      <w:r w:rsidR="00CC70D0">
        <w:rPr>
          <w:rFonts w:cs="Arial"/>
        </w:rPr>
        <w:t xml:space="preserve"> </w:t>
      </w:r>
      <w:r w:rsidR="00FF1981">
        <w:rPr>
          <w:rFonts w:cs="Arial"/>
        </w:rPr>
        <w:t>Please</w:t>
      </w:r>
      <w:r w:rsidR="00CC70D0">
        <w:rPr>
          <w:rFonts w:cs="Arial"/>
        </w:rPr>
        <w:t xml:space="preserve"> </w:t>
      </w:r>
      <w:r w:rsidR="00FF1981">
        <w:rPr>
          <w:rFonts w:cs="Arial"/>
        </w:rPr>
        <w:t>be</w:t>
      </w:r>
      <w:r w:rsidR="00CC70D0">
        <w:rPr>
          <w:rFonts w:cs="Arial"/>
        </w:rPr>
        <w:t xml:space="preserve"> </w:t>
      </w:r>
      <w:r w:rsidR="00FF1981">
        <w:rPr>
          <w:rFonts w:cs="Arial"/>
        </w:rPr>
        <w:t>sure</w:t>
      </w:r>
      <w:r w:rsidR="00CC70D0">
        <w:rPr>
          <w:rFonts w:cs="Arial"/>
        </w:rPr>
        <w:t xml:space="preserve"> </w:t>
      </w:r>
      <w:r w:rsidR="00FF1981">
        <w:rPr>
          <w:rFonts w:cs="Arial"/>
        </w:rPr>
        <w:t>your</w:t>
      </w:r>
      <w:r w:rsidR="00CC70D0">
        <w:rPr>
          <w:rFonts w:cs="Arial"/>
        </w:rPr>
        <w:t xml:space="preserve"> </w:t>
      </w:r>
      <w:r w:rsidR="00FF1981">
        <w:rPr>
          <w:rFonts w:cs="Arial"/>
        </w:rPr>
        <w:t>browser</w:t>
      </w:r>
      <w:r w:rsidR="00CC70D0">
        <w:rPr>
          <w:rFonts w:cs="Arial"/>
        </w:rPr>
        <w:t xml:space="preserve"> </w:t>
      </w:r>
      <w:r w:rsidR="00FF1981">
        <w:rPr>
          <w:rFonts w:cs="Arial"/>
        </w:rPr>
        <w:t>compatibility</w:t>
      </w:r>
      <w:r w:rsidR="00CC70D0">
        <w:rPr>
          <w:rFonts w:cs="Arial"/>
        </w:rPr>
        <w:t xml:space="preserve"> </w:t>
      </w:r>
      <w:r w:rsidR="00FF1981">
        <w:rPr>
          <w:rFonts w:cs="Arial"/>
        </w:rPr>
        <w:t>is</w:t>
      </w:r>
      <w:r w:rsidR="00CC70D0">
        <w:rPr>
          <w:rFonts w:cs="Arial"/>
        </w:rPr>
        <w:t xml:space="preserve"> </w:t>
      </w:r>
      <w:r w:rsidR="00FF1981">
        <w:rPr>
          <w:rFonts w:cs="Arial"/>
        </w:rPr>
        <w:t>set</w:t>
      </w:r>
      <w:r w:rsidR="00CC70D0">
        <w:rPr>
          <w:rFonts w:cs="Arial"/>
        </w:rPr>
        <w:t xml:space="preserve"> </w:t>
      </w:r>
      <w:r w:rsidR="00FF1981">
        <w:rPr>
          <w:rFonts w:cs="Arial"/>
        </w:rPr>
        <w:t>appropriately.</w:t>
      </w:r>
    </w:p>
    <w:p w14:paraId="0B7A1D83" w14:textId="77777777" w:rsidR="00A436E7" w:rsidRDefault="00A436E7" w:rsidP="00393CCE">
      <w:pPr>
        <w:spacing w:before="120" w:after="120"/>
        <w:rPr>
          <w:rFonts w:cs="Arial"/>
        </w:rPr>
      </w:pPr>
    </w:p>
    <w:p w14:paraId="0D929BF3" w14:textId="37A18BE1" w:rsidR="00A436E7" w:rsidRPr="000F35D3" w:rsidRDefault="00A436E7" w:rsidP="00393CCE">
      <w:pPr>
        <w:spacing w:before="120" w:after="1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7563C3" wp14:editId="4E81094E">
            <wp:extent cx="238760" cy="211455"/>
            <wp:effectExtent l="0" t="0" r="889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5D3">
        <w:rPr>
          <w:color w:val="000000"/>
        </w:rPr>
        <w:t> </w:t>
      </w:r>
      <w:r w:rsidRPr="000F35D3">
        <w:rPr>
          <w:b/>
          <w:bCs/>
        </w:rPr>
        <w:t xml:space="preserve">The Aetna Med D SilverScript Premium Payment IVR cannot </w:t>
      </w:r>
      <w:r w:rsidRPr="00EF144A">
        <w:rPr>
          <w:b/>
          <w:bCs/>
        </w:rPr>
        <w:t>process</w:t>
      </w:r>
      <w:r w:rsidRPr="00EF144A">
        <w:t xml:space="preserve"> </w:t>
      </w:r>
      <w:r w:rsidRPr="00EF144A">
        <w:rPr>
          <w:b/>
          <w:bCs/>
        </w:rPr>
        <w:t>EGWP</w:t>
      </w:r>
      <w:r w:rsidRPr="00EF144A">
        <w:t xml:space="preserve"> (</w:t>
      </w:r>
      <w:r w:rsidR="00134CD1" w:rsidRPr="00EF144A">
        <w:t>SSI EGWP or Aetna SSI EGWP</w:t>
      </w:r>
      <w:r w:rsidRPr="00EF144A">
        <w:t xml:space="preserve">) beneficiary payments or plan requests. EGWP beneficiaries must either mail a check/money order to the address on </w:t>
      </w:r>
      <w:r>
        <w:t>their invoice, set up ACH/billpay through their bank/EFT form, or be assisted by Customer Care using the SSO for Premium Payments; refer EGWP beneficiaries to the information provided by their plan.</w:t>
      </w:r>
    </w:p>
    <w:p w14:paraId="227EF16C" w14:textId="77777777" w:rsidR="00FF1981" w:rsidRDefault="00FF1981" w:rsidP="00393CCE">
      <w:pPr>
        <w:spacing w:before="120" w:after="120"/>
        <w:rPr>
          <w:rFonts w:cs="Arial"/>
        </w:rPr>
      </w:pPr>
    </w:p>
    <w:p w14:paraId="7B007062" w14:textId="77777777" w:rsidR="00F5271C" w:rsidRDefault="001542D4" w:rsidP="00393CCE">
      <w:pPr>
        <w:spacing w:before="120" w:after="120"/>
      </w:pPr>
      <w:r>
        <w:t>Refer</w:t>
      </w:r>
      <w:r w:rsidR="00CC70D0">
        <w:t xml:space="preserve"> </w:t>
      </w:r>
      <w:r>
        <w:t>to</w:t>
      </w:r>
      <w:r w:rsidR="00CC70D0">
        <w:t xml:space="preserve"> </w:t>
      </w:r>
      <w:r>
        <w:t>the</w:t>
      </w:r>
      <w:r w:rsidR="00CC70D0">
        <w:t xml:space="preserve"> </w:t>
      </w:r>
      <w:r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329"/>
        <w:gridCol w:w="3014"/>
        <w:gridCol w:w="7830"/>
      </w:tblGrid>
      <w:tr w:rsidR="00F5271C" w:rsidRPr="00A75930" w14:paraId="4D294BDA" w14:textId="77777777" w:rsidTr="00E72BF2">
        <w:tc>
          <w:tcPr>
            <w:tcW w:w="402" w:type="pct"/>
            <w:shd w:val="pct10" w:color="auto" w:fill="auto"/>
          </w:tcPr>
          <w:p w14:paraId="5AE449A0" w14:textId="77777777" w:rsidR="00F5271C" w:rsidRPr="00A75930" w:rsidRDefault="00F5271C" w:rsidP="00393CCE">
            <w:pPr>
              <w:spacing w:before="120" w:after="120"/>
              <w:jc w:val="center"/>
              <w:rPr>
                <w:b/>
              </w:rPr>
            </w:pPr>
            <w:r w:rsidRPr="00A75930">
              <w:rPr>
                <w:b/>
              </w:rPr>
              <w:t>Step</w:t>
            </w:r>
          </w:p>
        </w:tc>
        <w:tc>
          <w:tcPr>
            <w:tcW w:w="4598" w:type="pct"/>
            <w:gridSpan w:val="3"/>
            <w:shd w:val="pct10" w:color="auto" w:fill="auto"/>
          </w:tcPr>
          <w:p w14:paraId="02E959DE" w14:textId="77777777" w:rsidR="00F5271C" w:rsidRPr="00A75930" w:rsidRDefault="00F5271C" w:rsidP="00393CCE">
            <w:pPr>
              <w:spacing w:before="120" w:after="120"/>
              <w:jc w:val="center"/>
              <w:rPr>
                <w:b/>
              </w:rPr>
            </w:pPr>
            <w:r w:rsidRPr="00A75930">
              <w:rPr>
                <w:b/>
              </w:rPr>
              <w:t>Action</w:t>
            </w:r>
          </w:p>
        </w:tc>
      </w:tr>
      <w:tr w:rsidR="00FF1981" w:rsidRPr="00A75930" w14:paraId="7D3AC29B" w14:textId="77777777" w:rsidTr="00E72BF2">
        <w:trPr>
          <w:trHeight w:val="744"/>
        </w:trPr>
        <w:tc>
          <w:tcPr>
            <w:tcW w:w="402" w:type="pct"/>
          </w:tcPr>
          <w:p w14:paraId="444FB87F" w14:textId="77777777" w:rsidR="00FF1981" w:rsidRPr="00A75930" w:rsidRDefault="00FF1981" w:rsidP="00393CCE">
            <w:pPr>
              <w:spacing w:before="120" w:after="120"/>
              <w:jc w:val="center"/>
              <w:rPr>
                <w:b/>
              </w:rPr>
            </w:pPr>
            <w:r w:rsidRPr="00A75930">
              <w:rPr>
                <w:b/>
              </w:rPr>
              <w:t>1</w:t>
            </w:r>
          </w:p>
        </w:tc>
        <w:tc>
          <w:tcPr>
            <w:tcW w:w="4598" w:type="pct"/>
            <w:gridSpan w:val="3"/>
            <w:tcBorders>
              <w:bottom w:val="single" w:sz="4" w:space="0" w:color="auto"/>
            </w:tcBorders>
          </w:tcPr>
          <w:p w14:paraId="4165C9DC" w14:textId="7BA1853E" w:rsidR="002A08DB" w:rsidRPr="00A75930" w:rsidRDefault="00C86AAF" w:rsidP="00393CCE">
            <w:pPr>
              <w:spacing w:before="120" w:after="120"/>
            </w:pPr>
            <w:r w:rsidRPr="00A75930">
              <w:t>From</w:t>
            </w:r>
            <w:r w:rsidR="00927740" w:rsidRPr="00A75930">
              <w:t xml:space="preserve"> the</w:t>
            </w:r>
            <w:r w:rsidRPr="00A75930">
              <w:t xml:space="preserve"> </w:t>
            </w:r>
            <w:r w:rsidRPr="00A75930">
              <w:rPr>
                <w:color w:val="000000"/>
              </w:rPr>
              <w:t>Member Snapshot Landing Page</w:t>
            </w:r>
            <w:r w:rsidRPr="00A75930">
              <w:rPr>
                <w:b/>
              </w:rPr>
              <w:t xml:space="preserve"> </w:t>
            </w:r>
            <w:r w:rsidRPr="00A75930">
              <w:rPr>
                <w:bCs/>
              </w:rPr>
              <w:t>in Compass</w:t>
            </w:r>
            <w:r w:rsidRPr="00A75930">
              <w:t xml:space="preserve">, click the </w:t>
            </w:r>
            <w:r w:rsidRPr="00A75930">
              <w:rPr>
                <w:b/>
              </w:rPr>
              <w:t xml:space="preserve">Medicare D </w:t>
            </w:r>
            <w:r w:rsidRPr="00A75930">
              <w:t>tab</w:t>
            </w:r>
            <w:r w:rsidR="002A08DB" w:rsidRPr="00A75930">
              <w:t>:</w:t>
            </w:r>
          </w:p>
          <w:p w14:paraId="72D04E0F" w14:textId="77777777" w:rsidR="00A75930" w:rsidRPr="00A75930" w:rsidRDefault="00A75930" w:rsidP="00393CCE">
            <w:pPr>
              <w:spacing w:before="120" w:after="120"/>
            </w:pPr>
          </w:p>
          <w:p w14:paraId="6743A86B" w14:textId="2DA82556" w:rsidR="000B24A8" w:rsidRPr="00A75930" w:rsidRDefault="000B24A8" w:rsidP="00393CCE">
            <w:pPr>
              <w:numPr>
                <w:ilvl w:val="0"/>
                <w:numId w:val="40"/>
              </w:numPr>
              <w:spacing w:before="120" w:after="120"/>
            </w:pPr>
            <w:r w:rsidRPr="00A75930">
              <w:t xml:space="preserve">Click the </w:t>
            </w:r>
            <w:r w:rsidRPr="00A75930">
              <w:rPr>
                <w:b/>
              </w:rPr>
              <w:t xml:space="preserve">Premium Billing </w:t>
            </w:r>
            <w:r w:rsidRPr="00A75930">
              <w:t>tab</w:t>
            </w:r>
            <w:r w:rsidR="00F56606" w:rsidRPr="00A75930">
              <w:t>;</w:t>
            </w:r>
            <w:r w:rsidRPr="00A75930">
              <w:t xml:space="preserve"> the </w:t>
            </w:r>
            <w:r w:rsidRPr="00A75930">
              <w:rPr>
                <w:b/>
              </w:rPr>
              <w:t>Date Range</w:t>
            </w:r>
            <w:r w:rsidRPr="00A75930">
              <w:t xml:space="preserve"> will automatically populate under the </w:t>
            </w:r>
            <w:r w:rsidRPr="00A75930">
              <w:rPr>
                <w:b/>
                <w:bCs/>
              </w:rPr>
              <w:t>Premium Details</w:t>
            </w:r>
            <w:r w:rsidRPr="00A75930">
              <w:t xml:space="preserve"> section. (</w:t>
            </w:r>
            <w:bookmarkStart w:id="6" w:name="OLE_LINK42"/>
            <w:r w:rsidR="00543498" w:rsidRPr="00A75930">
              <w:t>C</w:t>
            </w:r>
            <w:r w:rsidRPr="00A75930">
              <w:t>lick the chevron arrow to expand/collapse each section</w:t>
            </w:r>
            <w:bookmarkEnd w:id="6"/>
            <w:r w:rsidR="00C53FF0" w:rsidRPr="00A75930">
              <w:t>.</w:t>
            </w:r>
            <w:r w:rsidRPr="00A75930">
              <w:t>)</w:t>
            </w:r>
            <w:r w:rsidR="00B24CB6" w:rsidRPr="00A75930">
              <w:rPr>
                <w:highlight w:val="yellow"/>
              </w:rPr>
              <w:t xml:space="preserve"> </w:t>
            </w:r>
          </w:p>
          <w:p w14:paraId="29A10875" w14:textId="4DF3A11E" w:rsidR="000B24A8" w:rsidRPr="00A75930" w:rsidRDefault="000B24A8" w:rsidP="00393CCE">
            <w:pPr>
              <w:numPr>
                <w:ilvl w:val="0"/>
                <w:numId w:val="40"/>
              </w:numPr>
              <w:spacing w:before="120" w:after="120"/>
            </w:pPr>
            <w:r w:rsidRPr="00A75930">
              <w:t xml:space="preserve">Set the </w:t>
            </w:r>
            <w:r w:rsidRPr="00A75930">
              <w:rPr>
                <w:b/>
              </w:rPr>
              <w:t>Date Range:</w:t>
            </w:r>
            <w:r w:rsidRPr="00A75930">
              <w:t xml:space="preserve">  To ensure the </w:t>
            </w:r>
            <w:r w:rsidRPr="00A75930">
              <w:rPr>
                <w:b/>
              </w:rPr>
              <w:t xml:space="preserve">Billing Cycle &amp; Payment Method </w:t>
            </w:r>
            <w:r w:rsidRPr="00A75930">
              <w:rPr>
                <w:bCs/>
              </w:rPr>
              <w:t>section</w:t>
            </w:r>
            <w:r w:rsidRPr="00A75930">
              <w:rPr>
                <w:b/>
              </w:rPr>
              <w:t xml:space="preserve"> </w:t>
            </w:r>
            <w:r w:rsidRPr="00A75930">
              <w:t xml:space="preserve">displays correctly, change the </w:t>
            </w:r>
            <w:r w:rsidRPr="00A75930">
              <w:rPr>
                <w:b/>
                <w:bCs/>
              </w:rPr>
              <w:t>End Date</w:t>
            </w:r>
            <w:r w:rsidRPr="00A75930">
              <w:t xml:space="preserve"> field to the end of the next year (</w:t>
            </w:r>
            <w:r w:rsidR="00556448" w:rsidRPr="00556448">
              <w:rPr>
                <w:b/>
                <w:bCs/>
              </w:rPr>
              <w:t>E</w:t>
            </w:r>
            <w:r w:rsidRPr="00556448">
              <w:rPr>
                <w:b/>
                <w:bCs/>
              </w:rPr>
              <w:t>xample:</w:t>
            </w:r>
            <w:r w:rsidRPr="00A75930">
              <w:t xml:space="preserve">  </w:t>
            </w:r>
            <w:r w:rsidRPr="00A75930">
              <w:rPr>
                <w:b/>
              </w:rPr>
              <w:t>12/31/202</w:t>
            </w:r>
            <w:r w:rsidR="00750322" w:rsidRPr="00A75930">
              <w:rPr>
                <w:b/>
              </w:rPr>
              <w:t>6</w:t>
            </w:r>
            <w:r w:rsidRPr="00A75930">
              <w:t>).</w:t>
            </w:r>
          </w:p>
          <w:p w14:paraId="52B5988B" w14:textId="77777777" w:rsidR="00FF1981" w:rsidRPr="00A75930" w:rsidRDefault="00FF1981" w:rsidP="00393CCE">
            <w:pPr>
              <w:spacing w:before="120" w:after="120"/>
            </w:pPr>
          </w:p>
          <w:p w14:paraId="1BA9F3E6" w14:textId="7AC32EE6" w:rsidR="002A08DB" w:rsidRPr="00A75930" w:rsidRDefault="004F265B" w:rsidP="00393CCE">
            <w:pPr>
              <w:spacing w:before="120" w:after="120"/>
              <w:jc w:val="center"/>
              <w:rPr>
                <w:noProof/>
              </w:rPr>
            </w:pPr>
            <w:r w:rsidRPr="00A75930">
              <w:rPr>
                <w:noProof/>
              </w:rPr>
              <w:drawing>
                <wp:inline distT="0" distB="0" distL="0" distR="0" wp14:anchorId="1433F698" wp14:editId="2887DE17">
                  <wp:extent cx="7208520" cy="4807585"/>
                  <wp:effectExtent l="19050" t="19050" r="11430" b="12065"/>
                  <wp:docPr id="119793925" name="Picture 119793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93925" name="Picture 1197939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8520" cy="4807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FE8B81" w14:textId="77777777" w:rsidR="002A08DB" w:rsidRPr="00A75930" w:rsidRDefault="002A08DB" w:rsidP="00393CCE">
            <w:pPr>
              <w:spacing w:before="120" w:after="120"/>
              <w:jc w:val="center"/>
            </w:pPr>
          </w:p>
        </w:tc>
      </w:tr>
      <w:tr w:rsidR="000B7408" w:rsidRPr="00A75930" w14:paraId="1130AC7F" w14:textId="77777777" w:rsidTr="00E72BF2">
        <w:trPr>
          <w:trHeight w:val="70"/>
        </w:trPr>
        <w:tc>
          <w:tcPr>
            <w:tcW w:w="402" w:type="pct"/>
            <w:vMerge w:val="restart"/>
          </w:tcPr>
          <w:p w14:paraId="52489FFB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  <w:r w:rsidRPr="00A75930">
              <w:rPr>
                <w:b/>
              </w:rPr>
              <w:t>2</w:t>
            </w:r>
          </w:p>
        </w:tc>
        <w:tc>
          <w:tcPr>
            <w:tcW w:w="4598" w:type="pct"/>
            <w:gridSpan w:val="3"/>
            <w:tcBorders>
              <w:bottom w:val="single" w:sz="4" w:space="0" w:color="auto"/>
            </w:tcBorders>
          </w:tcPr>
          <w:p w14:paraId="472E3AC6" w14:textId="23084535" w:rsidR="000B7408" w:rsidRPr="00A75930" w:rsidRDefault="000B7408" w:rsidP="00393CCE">
            <w:pPr>
              <w:tabs>
                <w:tab w:val="left" w:pos="2405"/>
                <w:tab w:val="center" w:pos="6158"/>
              </w:tabs>
              <w:spacing w:before="120" w:after="120"/>
            </w:pPr>
            <w:r w:rsidRPr="00A75930">
              <w:t>Review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="00692DAB" w:rsidRPr="00A75930">
              <w:t>current</w:t>
            </w:r>
            <w:r w:rsidR="00CC70D0" w:rsidRPr="00A75930">
              <w:t xml:space="preserve"> </w:t>
            </w:r>
            <w:r w:rsidR="00692DAB" w:rsidRPr="00A75930">
              <w:rPr>
                <w:b/>
              </w:rPr>
              <w:t>Stock</w:t>
            </w:r>
            <w:r w:rsidR="00CC70D0" w:rsidRPr="00A75930">
              <w:rPr>
                <w:b/>
              </w:rPr>
              <w:t xml:space="preserve"> </w:t>
            </w:r>
            <w:r w:rsidR="00692DAB" w:rsidRPr="00A75930">
              <w:rPr>
                <w:b/>
              </w:rPr>
              <w:t>ID</w:t>
            </w:r>
            <w:r w:rsidR="00CC70D0" w:rsidRPr="00A75930">
              <w:t xml:space="preserve"> </w:t>
            </w:r>
            <w:r w:rsidR="00692DAB" w:rsidRPr="00A75930">
              <w:t>listed</w:t>
            </w:r>
            <w:r w:rsidR="00CC70D0" w:rsidRPr="00A75930">
              <w:t xml:space="preserve"> </w:t>
            </w:r>
            <w:r w:rsidR="00692DAB" w:rsidRPr="00A75930">
              <w:t>in</w:t>
            </w:r>
            <w:r w:rsidR="00CC70D0" w:rsidRPr="00A75930">
              <w:t xml:space="preserve"> </w:t>
            </w:r>
            <w:r w:rsidR="00692DAB" w:rsidRPr="00A75930">
              <w:t>the</w:t>
            </w:r>
            <w:r w:rsidR="00CC70D0" w:rsidRPr="00A75930">
              <w:t xml:space="preserve"> </w:t>
            </w:r>
            <w:r w:rsidRPr="00A75930">
              <w:rPr>
                <w:b/>
              </w:rPr>
              <w:t>Billing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Cycle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&amp;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Payment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Method</w:t>
            </w:r>
            <w:r w:rsidR="00CC70D0" w:rsidRPr="00A75930">
              <w:t xml:space="preserve"> </w:t>
            </w:r>
            <w:r w:rsidRPr="00A75930">
              <w:t>section</w:t>
            </w:r>
            <w:r w:rsidR="00CC70D0" w:rsidRPr="00A75930">
              <w:t xml:space="preserve"> </w:t>
            </w:r>
            <w:r w:rsidRPr="00A75930">
              <w:t>of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rPr>
                <w:b/>
              </w:rPr>
              <w:t>Premium</w:t>
            </w:r>
            <w:r w:rsidR="00CC70D0" w:rsidRPr="00A75930">
              <w:rPr>
                <w:b/>
              </w:rPr>
              <w:t xml:space="preserve"> </w:t>
            </w:r>
            <w:r w:rsidR="00B16994" w:rsidRPr="00A75930">
              <w:rPr>
                <w:b/>
              </w:rPr>
              <w:t>Billing</w:t>
            </w:r>
            <w:r w:rsidR="00B16994" w:rsidRPr="00A75930">
              <w:t xml:space="preserve"> tab</w:t>
            </w:r>
            <w:r w:rsidR="004F7321" w:rsidRPr="00A75930">
              <w:t>:</w:t>
            </w:r>
          </w:p>
          <w:p w14:paraId="5391888F" w14:textId="77777777" w:rsidR="00CC70D0" w:rsidRPr="00A75930" w:rsidRDefault="00CC70D0" w:rsidP="00393CCE">
            <w:pPr>
              <w:tabs>
                <w:tab w:val="left" w:pos="2405"/>
                <w:tab w:val="center" w:pos="6158"/>
              </w:tabs>
              <w:spacing w:before="120" w:after="120"/>
            </w:pPr>
          </w:p>
        </w:tc>
      </w:tr>
      <w:tr w:rsidR="009F54B2" w:rsidRPr="00A75930" w14:paraId="6A691460" w14:textId="77777777" w:rsidTr="00E72BF2">
        <w:trPr>
          <w:trHeight w:val="332"/>
        </w:trPr>
        <w:tc>
          <w:tcPr>
            <w:tcW w:w="402" w:type="pct"/>
            <w:vMerge/>
          </w:tcPr>
          <w:p w14:paraId="13562FBF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2" w:type="pct"/>
            <w:shd w:val="pct10" w:color="auto" w:fill="auto"/>
          </w:tcPr>
          <w:p w14:paraId="6C728149" w14:textId="77777777" w:rsidR="000B7408" w:rsidRPr="00A75930" w:rsidRDefault="00BE716D" w:rsidP="00393CCE">
            <w:pPr>
              <w:spacing w:before="120" w:after="120"/>
              <w:jc w:val="center"/>
              <w:rPr>
                <w:b/>
              </w:rPr>
            </w:pPr>
            <w:r w:rsidRPr="00A75930">
              <w:rPr>
                <w:b/>
              </w:rPr>
              <w:t>If</w:t>
            </w:r>
            <w:r w:rsidR="000B7408" w:rsidRPr="00A75930">
              <w:rPr>
                <w:b/>
              </w:rPr>
              <w:t>…</w:t>
            </w:r>
          </w:p>
        </w:tc>
        <w:tc>
          <w:tcPr>
            <w:tcW w:w="4036" w:type="pct"/>
            <w:gridSpan w:val="2"/>
            <w:shd w:val="pct10" w:color="auto" w:fill="auto"/>
          </w:tcPr>
          <w:p w14:paraId="7FD6B19F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  <w:r w:rsidRPr="00A75930">
              <w:rPr>
                <w:b/>
              </w:rPr>
              <w:t>Then…</w:t>
            </w:r>
          </w:p>
        </w:tc>
      </w:tr>
      <w:tr w:rsidR="009F54B2" w:rsidRPr="00A75930" w14:paraId="374BCCC3" w14:textId="77777777" w:rsidTr="00E72BF2">
        <w:trPr>
          <w:trHeight w:val="70"/>
        </w:trPr>
        <w:tc>
          <w:tcPr>
            <w:tcW w:w="402" w:type="pct"/>
            <w:vMerge/>
          </w:tcPr>
          <w:p w14:paraId="5C3F8B34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2" w:type="pct"/>
          </w:tcPr>
          <w:p w14:paraId="0CCC2C0D" w14:textId="77777777" w:rsidR="000B7408" w:rsidRPr="00A75930" w:rsidRDefault="000B7408" w:rsidP="00393CCE">
            <w:pPr>
              <w:spacing w:before="120" w:after="120"/>
            </w:pPr>
            <w:r w:rsidRPr="00A75930">
              <w:t>A</w:t>
            </w:r>
            <w:r w:rsidR="00CC70D0" w:rsidRPr="00A75930">
              <w:t xml:space="preserve"> </w:t>
            </w:r>
            <w:r w:rsidRPr="00A75930">
              <w:rPr>
                <w:b/>
              </w:rPr>
              <w:t>Stock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ID</w:t>
            </w:r>
            <w:r w:rsidR="00CC70D0" w:rsidRPr="00A75930">
              <w:t xml:space="preserve"> </w:t>
            </w:r>
            <w:r w:rsidRPr="00A75930">
              <w:t>of</w:t>
            </w:r>
            <w:r w:rsidR="00CC70D0" w:rsidRPr="00A75930">
              <w:t xml:space="preserve"> </w:t>
            </w:r>
            <w:r w:rsidRPr="00A75930">
              <w:rPr>
                <w:b/>
              </w:rPr>
              <w:t>INV</w:t>
            </w:r>
            <w:r w:rsidR="00CC70D0" w:rsidRPr="00A75930">
              <w:t xml:space="preserve"> </w:t>
            </w:r>
          </w:p>
        </w:tc>
        <w:tc>
          <w:tcPr>
            <w:tcW w:w="4036" w:type="pct"/>
            <w:gridSpan w:val="2"/>
          </w:tcPr>
          <w:p w14:paraId="0FC2A041" w14:textId="77777777" w:rsidR="000B7408" w:rsidRPr="00A75930" w:rsidRDefault="00692DAB" w:rsidP="00393CCE">
            <w:pPr>
              <w:spacing w:before="120" w:after="120"/>
            </w:pPr>
            <w:r w:rsidRPr="00A75930">
              <w:t>P</w:t>
            </w:r>
            <w:r w:rsidR="000B7408" w:rsidRPr="00A75930">
              <w:t>roceed</w:t>
            </w:r>
            <w:r w:rsidR="00CC70D0" w:rsidRPr="00A75930">
              <w:t xml:space="preserve"> </w:t>
            </w:r>
            <w:r w:rsidR="000B7408" w:rsidRPr="00A75930">
              <w:t>to</w:t>
            </w:r>
            <w:r w:rsidR="00CC70D0" w:rsidRPr="00A75930">
              <w:t xml:space="preserve"> </w:t>
            </w:r>
            <w:r w:rsidR="000B7408" w:rsidRPr="00A75930">
              <w:rPr>
                <w:b/>
              </w:rPr>
              <w:t>Step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3</w:t>
            </w:r>
            <w:r w:rsidR="000B7408" w:rsidRPr="00A75930">
              <w:t>.</w:t>
            </w:r>
          </w:p>
          <w:p w14:paraId="388A9390" w14:textId="77777777" w:rsidR="00CC70D0" w:rsidRPr="00A75930" w:rsidRDefault="00CC70D0" w:rsidP="00393CCE">
            <w:pPr>
              <w:spacing w:before="120" w:after="120"/>
            </w:pPr>
          </w:p>
        </w:tc>
      </w:tr>
      <w:tr w:rsidR="009F54B2" w:rsidRPr="00A75930" w14:paraId="2C1F8E3E" w14:textId="77777777" w:rsidTr="00E72BF2">
        <w:trPr>
          <w:trHeight w:val="3428"/>
        </w:trPr>
        <w:tc>
          <w:tcPr>
            <w:tcW w:w="402" w:type="pct"/>
            <w:vMerge/>
          </w:tcPr>
          <w:p w14:paraId="71FB1952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2" w:type="pct"/>
            <w:vMerge w:val="restart"/>
          </w:tcPr>
          <w:p w14:paraId="49075FBE" w14:textId="77777777" w:rsidR="000B7408" w:rsidRPr="00A75930" w:rsidRDefault="00BE716D" w:rsidP="00393CCE">
            <w:pPr>
              <w:spacing w:before="120" w:after="120"/>
            </w:pPr>
            <w:r w:rsidRPr="00A75930">
              <w:rPr>
                <w:b/>
              </w:rPr>
              <w:t>Stock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ID</w:t>
            </w:r>
            <w:r w:rsidR="00CC70D0" w:rsidRPr="00A75930">
              <w:rPr>
                <w:b/>
              </w:rPr>
              <w:t xml:space="preserve"> </w:t>
            </w:r>
            <w:r w:rsidRPr="00A75930">
              <w:t>of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EFT</w:t>
            </w:r>
            <w:r w:rsidR="00CC70D0" w:rsidRPr="00A75930">
              <w:rPr>
                <w:b/>
              </w:rPr>
              <w:t xml:space="preserve"> </w:t>
            </w:r>
            <w:r w:rsidRPr="00A75930">
              <w:t>or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RCD</w:t>
            </w:r>
          </w:p>
        </w:tc>
        <w:tc>
          <w:tcPr>
            <w:tcW w:w="4036" w:type="pct"/>
            <w:gridSpan w:val="2"/>
            <w:tcBorders>
              <w:bottom w:val="single" w:sz="4" w:space="0" w:color="auto"/>
            </w:tcBorders>
          </w:tcPr>
          <w:p w14:paraId="3AF0C6BA" w14:textId="77777777" w:rsidR="000B7408" w:rsidRPr="00A75930" w:rsidRDefault="00BE716D" w:rsidP="00393CC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 w:rsidRPr="00A75930">
              <w:t>The</w:t>
            </w:r>
            <w:r w:rsidR="00CC70D0" w:rsidRPr="00A75930">
              <w:t xml:space="preserve"> </w:t>
            </w:r>
            <w:r w:rsidRPr="00A75930">
              <w:t>beneficiary</w:t>
            </w:r>
            <w:r w:rsidR="00CC70D0" w:rsidRPr="00A75930">
              <w:t xml:space="preserve"> </w:t>
            </w:r>
            <w:r w:rsidRPr="00A75930">
              <w:t>is</w:t>
            </w:r>
            <w:r w:rsidR="00CC70D0" w:rsidRPr="00A75930">
              <w:t xml:space="preserve"> </w:t>
            </w:r>
            <w:r w:rsidRPr="00A75930">
              <w:t>already</w:t>
            </w:r>
            <w:r w:rsidR="00CC70D0" w:rsidRPr="00A75930">
              <w:t xml:space="preserve"> </w:t>
            </w:r>
            <w:r w:rsidRPr="00A75930">
              <w:t>enrolled</w:t>
            </w:r>
            <w:r w:rsidR="00CC70D0" w:rsidRPr="00A75930">
              <w:t xml:space="preserve"> </w:t>
            </w:r>
            <w:r w:rsidRPr="00A75930">
              <w:t>in</w:t>
            </w:r>
            <w:r w:rsidR="00CC70D0" w:rsidRPr="00A75930">
              <w:t xml:space="preserve"> </w:t>
            </w:r>
            <w:r w:rsidRPr="00A75930">
              <w:t>an</w:t>
            </w:r>
            <w:r w:rsidR="00CC70D0" w:rsidRPr="00A75930">
              <w:t xml:space="preserve"> </w:t>
            </w:r>
            <w:r w:rsidRPr="00A75930">
              <w:t>Automatic</w:t>
            </w:r>
            <w:r w:rsidR="00CC70D0" w:rsidRPr="00A75930">
              <w:t xml:space="preserve"> </w:t>
            </w:r>
            <w:r w:rsidRPr="00A75930">
              <w:t>Credit</w:t>
            </w:r>
            <w:r w:rsidR="00CC70D0" w:rsidRPr="00A75930">
              <w:t xml:space="preserve"> </w:t>
            </w:r>
            <w:r w:rsidRPr="00A75930">
              <w:t>Card/Debit</w:t>
            </w:r>
            <w:r w:rsidR="00CC70D0" w:rsidRPr="00A75930">
              <w:t xml:space="preserve"> </w:t>
            </w:r>
            <w:r w:rsidRPr="00A75930">
              <w:t>Card</w:t>
            </w:r>
            <w:r w:rsidR="00CC70D0" w:rsidRPr="00A75930">
              <w:t xml:space="preserve"> </w:t>
            </w:r>
            <w:r w:rsidRPr="00A75930">
              <w:t>(RCD)</w:t>
            </w:r>
            <w:r w:rsidR="00CC70D0" w:rsidRPr="00A75930">
              <w:t xml:space="preserve"> </w:t>
            </w:r>
            <w:r w:rsidRPr="00A75930">
              <w:t>or</w:t>
            </w:r>
            <w:r w:rsidR="00CC70D0" w:rsidRPr="00A75930">
              <w:t xml:space="preserve"> </w:t>
            </w:r>
            <w:r w:rsidRPr="00A75930">
              <w:t>EFT/ACH</w:t>
            </w:r>
            <w:r w:rsidR="00CC70D0" w:rsidRPr="00A75930">
              <w:t xml:space="preserve"> </w:t>
            </w:r>
            <w:r w:rsidRPr="00A75930">
              <w:t>payments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rPr>
                <w:b/>
              </w:rPr>
              <w:t>current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month</w:t>
            </w:r>
            <w:r w:rsidR="00CC70D0" w:rsidRPr="00A75930">
              <w:t xml:space="preserve"> </w:t>
            </w:r>
            <w:r w:rsidRPr="00A75930">
              <w:t>and</w:t>
            </w:r>
            <w:r w:rsidR="00CC70D0" w:rsidRPr="00A75930">
              <w:t xml:space="preserve"> </w:t>
            </w:r>
            <w:r w:rsidR="000B7408" w:rsidRPr="00A75930">
              <w:t>red</w:t>
            </w:r>
            <w:r w:rsidR="00CC70D0" w:rsidRPr="00A75930">
              <w:t xml:space="preserve"> </w:t>
            </w:r>
            <w:r w:rsidR="000B7408" w:rsidRPr="00A75930">
              <w:t>warning</w:t>
            </w:r>
            <w:r w:rsidR="00CC70D0" w:rsidRPr="00A75930">
              <w:t xml:space="preserve"> </w:t>
            </w:r>
            <w:r w:rsidR="000B7408" w:rsidRPr="00A75930">
              <w:t>message</w:t>
            </w:r>
            <w:r w:rsidR="00CC70D0" w:rsidRPr="00A75930">
              <w:t xml:space="preserve"> </w:t>
            </w:r>
            <w:r w:rsidR="000B7408" w:rsidRPr="00A75930">
              <w:t>will</w:t>
            </w:r>
            <w:r w:rsidR="00CC70D0" w:rsidRPr="00A75930">
              <w:t xml:space="preserve"> </w:t>
            </w:r>
            <w:r w:rsidR="000B7408" w:rsidRPr="00A75930">
              <w:t>display</w:t>
            </w:r>
            <w:r w:rsidR="000B7408" w:rsidRPr="00A75930">
              <w:rPr>
                <w:rFonts w:cs="Arial"/>
                <w:color w:val="000000"/>
              </w:rPr>
              <w:t>.</w:t>
            </w:r>
          </w:p>
          <w:p w14:paraId="4204AB15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</w:p>
          <w:p w14:paraId="4824127B" w14:textId="0F53C8C4" w:rsidR="000B7408" w:rsidRPr="00A75930" w:rsidRDefault="00C45577" w:rsidP="00393CC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noProof/>
              </w:rPr>
            </w:pPr>
            <w:r w:rsidRPr="00A75930">
              <w:rPr>
                <w:noProof/>
              </w:rPr>
              <w:drawing>
                <wp:inline distT="0" distB="0" distL="0" distR="0" wp14:anchorId="3D34A7CF" wp14:editId="281691C2">
                  <wp:extent cx="5561905" cy="6523809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905" cy="65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5C7F6" w14:textId="77777777" w:rsidR="000B7408" w:rsidRPr="00A75930" w:rsidRDefault="000B7408" w:rsidP="00393CCE">
            <w:pPr>
              <w:spacing w:before="120" w:after="120"/>
              <w:rPr>
                <w:b/>
              </w:rPr>
            </w:pPr>
          </w:p>
          <w:p w14:paraId="4C34E296" w14:textId="1E2C1092" w:rsidR="000B7408" w:rsidRPr="00A75930" w:rsidRDefault="00EC4AC3" w:rsidP="00393CCE">
            <w:pPr>
              <w:spacing w:before="120" w:after="120"/>
              <w:ind w:left="720"/>
            </w:pPr>
            <w:r w:rsidRPr="00A75930">
              <w:rPr>
                <w:rFonts w:cs="Arial"/>
                <w:noProof/>
                <w:color w:val="000000"/>
              </w:rPr>
              <w:drawing>
                <wp:inline distT="0" distB="0" distL="0" distR="0" wp14:anchorId="437A8118" wp14:editId="643D4926">
                  <wp:extent cx="241300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 w:rsidRPr="00A75930">
              <w:rPr>
                <w:rFonts w:cs="Arial"/>
                <w:color w:val="000000"/>
              </w:rPr>
              <w:t xml:space="preserve">  </w:t>
            </w:r>
            <w:r w:rsidR="000B7408" w:rsidRPr="00A75930">
              <w:rPr>
                <w:b/>
              </w:rPr>
              <w:t>The</w:t>
            </w:r>
            <w:r w:rsidR="00CC70D0" w:rsidRPr="00A75930">
              <w:rPr>
                <w:b/>
              </w:rPr>
              <w:t xml:space="preserve"> </w:t>
            </w:r>
            <w:r w:rsidR="000B7408" w:rsidRPr="00A75930">
              <w:rPr>
                <w:b/>
              </w:rPr>
              <w:t>Premium</w:t>
            </w:r>
            <w:r w:rsidR="00CC70D0" w:rsidRPr="00A75930">
              <w:rPr>
                <w:b/>
              </w:rPr>
              <w:t xml:space="preserve"> </w:t>
            </w:r>
            <w:r w:rsidR="000B7408" w:rsidRPr="00A75930">
              <w:rPr>
                <w:b/>
              </w:rPr>
              <w:t>Payment</w:t>
            </w:r>
            <w:r w:rsidR="00CC70D0" w:rsidRPr="00A75930">
              <w:rPr>
                <w:b/>
              </w:rPr>
              <w:t xml:space="preserve"> </w:t>
            </w:r>
            <w:r w:rsidR="000B7408" w:rsidRPr="00A75930">
              <w:rPr>
                <w:b/>
              </w:rPr>
              <w:t>IVR</w:t>
            </w:r>
            <w:r w:rsidR="00CC70D0" w:rsidRPr="00A75930">
              <w:rPr>
                <w:b/>
              </w:rPr>
              <w:t xml:space="preserve"> </w:t>
            </w:r>
            <w:r w:rsidR="000B7408" w:rsidRPr="00A75930">
              <w:t>will</w:t>
            </w:r>
            <w:r w:rsidR="00CC70D0" w:rsidRPr="00A75930">
              <w:t xml:space="preserve"> </w:t>
            </w:r>
            <w:r w:rsidR="000B7408" w:rsidRPr="00A75930">
              <w:rPr>
                <w:b/>
              </w:rPr>
              <w:t>NOT</w:t>
            </w:r>
            <w:r w:rsidR="00CC70D0" w:rsidRPr="00A75930">
              <w:rPr>
                <w:b/>
              </w:rPr>
              <w:t xml:space="preserve"> </w:t>
            </w:r>
            <w:r w:rsidR="000B7408" w:rsidRPr="00A75930">
              <w:t>make</w:t>
            </w:r>
            <w:r w:rsidR="00CC70D0" w:rsidRPr="00A75930">
              <w:t xml:space="preserve"> </w:t>
            </w:r>
            <w:r w:rsidR="000B7408" w:rsidRPr="00A75930">
              <w:rPr>
                <w:b/>
              </w:rPr>
              <w:t>changes</w:t>
            </w:r>
            <w:r w:rsidR="00CC70D0" w:rsidRPr="00A75930">
              <w:t xml:space="preserve"> </w:t>
            </w:r>
            <w:r w:rsidR="000B7408" w:rsidRPr="00A75930">
              <w:t>to</w:t>
            </w:r>
            <w:r w:rsidR="00CC70D0" w:rsidRPr="00A75930">
              <w:t xml:space="preserve"> </w:t>
            </w:r>
            <w:r w:rsidR="000B7408" w:rsidRPr="00A75930">
              <w:t>the</w:t>
            </w:r>
            <w:r w:rsidR="00CC70D0" w:rsidRPr="00A75930">
              <w:t xml:space="preserve"> </w:t>
            </w:r>
            <w:r w:rsidR="000B7408" w:rsidRPr="00A75930">
              <w:t>existing</w:t>
            </w:r>
            <w:r w:rsidR="00CC70D0" w:rsidRPr="00A75930">
              <w:t xml:space="preserve"> </w:t>
            </w:r>
            <w:r w:rsidR="000B7408" w:rsidRPr="00A75930">
              <w:t>autopay,</w:t>
            </w:r>
            <w:r w:rsidR="00CC70D0" w:rsidRPr="00A75930">
              <w:t xml:space="preserve"> </w:t>
            </w:r>
            <w:r w:rsidR="000B7408" w:rsidRPr="00A75930">
              <w:t>for</w:t>
            </w:r>
            <w:r w:rsidR="00CC70D0" w:rsidRPr="00A75930">
              <w:t xml:space="preserve"> </w:t>
            </w:r>
            <w:r w:rsidR="000B7408" w:rsidRPr="00A75930">
              <w:rPr>
                <w:b/>
              </w:rPr>
              <w:t>Autopay</w:t>
            </w:r>
            <w:r w:rsidR="00CC70D0" w:rsidRPr="00A75930">
              <w:rPr>
                <w:b/>
              </w:rPr>
              <w:t xml:space="preserve"> </w:t>
            </w:r>
            <w:r w:rsidR="000B7408" w:rsidRPr="00A75930">
              <w:rPr>
                <w:b/>
              </w:rPr>
              <w:t>updates</w:t>
            </w:r>
            <w:r w:rsidR="000B7408" w:rsidRPr="00A75930">
              <w:t>,</w:t>
            </w:r>
            <w:r w:rsidR="00CC70D0" w:rsidRPr="00A75930">
              <w:t xml:space="preserve"> </w:t>
            </w:r>
            <w:r w:rsidR="000B7408" w:rsidRPr="00A75930">
              <w:t>refer</w:t>
            </w:r>
            <w:r w:rsidR="00CC70D0" w:rsidRPr="00A75930">
              <w:t xml:space="preserve"> </w:t>
            </w:r>
            <w:r w:rsidR="000B7408" w:rsidRPr="00A75930">
              <w:t>to</w:t>
            </w:r>
            <w:r w:rsidR="00CC70D0" w:rsidRPr="00A75930">
              <w:t xml:space="preserve"> </w:t>
            </w:r>
            <w:r w:rsidR="000B7408" w:rsidRPr="00A75930">
              <w:t>the</w:t>
            </w:r>
            <w:r w:rsidR="00CC70D0" w:rsidRPr="00A75930">
              <w:t xml:space="preserve"> </w:t>
            </w:r>
            <w:r w:rsidR="000B7408" w:rsidRPr="00A75930">
              <w:t>approp</w:t>
            </w:r>
            <w:r w:rsidR="00D93194" w:rsidRPr="00A75930">
              <w:t>riate</w:t>
            </w:r>
            <w:r w:rsidR="00CC70D0" w:rsidRPr="00A75930">
              <w:t xml:space="preserve"> </w:t>
            </w:r>
            <w:r w:rsidR="00D93194" w:rsidRPr="00A75930">
              <w:t>autopay</w:t>
            </w:r>
            <w:r w:rsidR="00CC70D0" w:rsidRPr="00A75930">
              <w:t xml:space="preserve"> </w:t>
            </w:r>
            <w:r w:rsidR="00D93194" w:rsidRPr="00A75930">
              <w:t>work</w:t>
            </w:r>
            <w:r w:rsidR="00CC70D0" w:rsidRPr="00A75930">
              <w:t xml:space="preserve"> </w:t>
            </w:r>
            <w:r w:rsidR="00D93194" w:rsidRPr="00A75930">
              <w:t>instruction</w:t>
            </w:r>
            <w:r w:rsidR="00915F8F" w:rsidRPr="00A75930">
              <w:t>:</w:t>
            </w:r>
          </w:p>
          <w:p w14:paraId="23E57381" w14:textId="02E137BC" w:rsidR="00915F8F" w:rsidRPr="00A75930" w:rsidRDefault="00A65519" w:rsidP="00393CCE">
            <w:pPr>
              <w:numPr>
                <w:ilvl w:val="0"/>
                <w:numId w:val="29"/>
              </w:numPr>
              <w:spacing w:before="120" w:after="120"/>
              <w:ind w:left="1440"/>
            </w:pPr>
            <w:hyperlink r:id="rId16" w:anchor="!/view?docid=29cd0a2a-b165-4baa-a448-918931058152" w:history="1">
              <w:r w:rsidR="00923031">
                <w:rPr>
                  <w:rStyle w:val="Hyperlink"/>
                </w:rPr>
                <w:t>Aetna Compass MED D - SilverScript - Premium Billing Credit Card Single-Sign-On (SSO) Processes (064883)</w:t>
              </w:r>
            </w:hyperlink>
          </w:p>
          <w:p w14:paraId="348CDBA1" w14:textId="1AA0FA36" w:rsidR="00915F8F" w:rsidRPr="00A75930" w:rsidRDefault="00472B8A" w:rsidP="00393CCE">
            <w:pPr>
              <w:numPr>
                <w:ilvl w:val="0"/>
                <w:numId w:val="29"/>
              </w:numPr>
              <w:spacing w:before="120" w:after="120"/>
              <w:ind w:left="1440"/>
            </w:pPr>
            <w:hyperlink r:id="rId17" w:anchor="!/view?docid=e374d0da-4315-4a41-97fd-d00b937ec68e" w:history="1">
              <w:r w:rsidR="00362A8F">
                <w:rPr>
                  <w:rStyle w:val="Hyperlink"/>
                </w:rPr>
                <w:t>Aetna Compass MED D - SilverScript - Premium Billing E-Check/EFT Single-Sign-On (SSO) Processes (062995)</w:t>
              </w:r>
            </w:hyperlink>
          </w:p>
          <w:p w14:paraId="1AD27912" w14:textId="77777777" w:rsidR="000B7408" w:rsidRPr="00A75930" w:rsidRDefault="000B7408" w:rsidP="00393CCE">
            <w:pPr>
              <w:spacing w:before="120" w:after="120"/>
            </w:pPr>
          </w:p>
          <w:p w14:paraId="177B6941" w14:textId="77777777" w:rsidR="000B7408" w:rsidRPr="00A75930" w:rsidRDefault="000B7408" w:rsidP="00393CCE">
            <w:pPr>
              <w:spacing w:before="120" w:after="120"/>
              <w:rPr>
                <w:rFonts w:cs="Arial"/>
                <w:bCs/>
              </w:rPr>
            </w:pPr>
            <w:r w:rsidRPr="00A75930">
              <w:rPr>
                <w:rFonts w:cs="Arial"/>
                <w:bCs/>
              </w:rPr>
              <w:t>Verify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timing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of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the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beneficiary’s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call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to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accurately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advise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beneficiary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about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their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Premium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and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IVR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use:</w:t>
            </w:r>
          </w:p>
          <w:p w14:paraId="7481A18D" w14:textId="77777777" w:rsidR="00BE716D" w:rsidRPr="00A75930" w:rsidRDefault="00BE716D" w:rsidP="00393CCE">
            <w:pPr>
              <w:spacing w:before="120" w:after="120"/>
              <w:rPr>
                <w:rFonts w:cs="Arial"/>
                <w:bCs/>
              </w:rPr>
            </w:pPr>
          </w:p>
        </w:tc>
      </w:tr>
      <w:tr w:rsidR="00346462" w:rsidRPr="00A75930" w14:paraId="3A680F7E" w14:textId="77777777" w:rsidTr="00E72BF2">
        <w:trPr>
          <w:trHeight w:val="794"/>
        </w:trPr>
        <w:tc>
          <w:tcPr>
            <w:tcW w:w="402" w:type="pct"/>
            <w:vMerge/>
          </w:tcPr>
          <w:p w14:paraId="51A0A947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2" w:type="pct"/>
            <w:vMerge/>
          </w:tcPr>
          <w:p w14:paraId="1B8AF0F2" w14:textId="77777777" w:rsidR="000B7408" w:rsidRPr="00A75930" w:rsidRDefault="000B7408" w:rsidP="00393CCE">
            <w:pPr>
              <w:spacing w:before="120" w:after="120"/>
              <w:rPr>
                <w:b/>
              </w:rPr>
            </w:pPr>
          </w:p>
        </w:tc>
        <w:tc>
          <w:tcPr>
            <w:tcW w:w="1119" w:type="pct"/>
            <w:shd w:val="pct10" w:color="auto" w:fill="auto"/>
          </w:tcPr>
          <w:p w14:paraId="3C4A39D3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b/>
              </w:rPr>
            </w:pPr>
            <w:r w:rsidRPr="00A75930">
              <w:rPr>
                <w:b/>
              </w:rPr>
              <w:t>If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caller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would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like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to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make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a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separate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One-Time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payment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via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the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Premium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Payment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IVR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and…</w:t>
            </w:r>
          </w:p>
        </w:tc>
        <w:tc>
          <w:tcPr>
            <w:tcW w:w="2917" w:type="pct"/>
            <w:shd w:val="pct10" w:color="auto" w:fill="auto"/>
          </w:tcPr>
          <w:p w14:paraId="06991931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b/>
              </w:rPr>
            </w:pPr>
            <w:r w:rsidRPr="00A75930">
              <w:rPr>
                <w:b/>
              </w:rPr>
              <w:t>Then…</w:t>
            </w:r>
          </w:p>
        </w:tc>
      </w:tr>
      <w:tr w:rsidR="00346462" w:rsidRPr="00A75930" w14:paraId="6AFE5A38" w14:textId="77777777" w:rsidTr="00E72BF2">
        <w:trPr>
          <w:trHeight w:val="794"/>
        </w:trPr>
        <w:tc>
          <w:tcPr>
            <w:tcW w:w="402" w:type="pct"/>
            <w:vMerge/>
          </w:tcPr>
          <w:p w14:paraId="4527326F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2" w:type="pct"/>
            <w:vMerge/>
          </w:tcPr>
          <w:p w14:paraId="0BC6A81D" w14:textId="77777777" w:rsidR="000B7408" w:rsidRPr="00A75930" w:rsidRDefault="000B7408" w:rsidP="00393CCE">
            <w:pPr>
              <w:spacing w:before="120" w:after="120"/>
              <w:rPr>
                <w:b/>
              </w:rPr>
            </w:pPr>
          </w:p>
        </w:tc>
        <w:tc>
          <w:tcPr>
            <w:tcW w:w="1119" w:type="pct"/>
          </w:tcPr>
          <w:p w14:paraId="5F2C2791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ind w:right="473"/>
            </w:pPr>
            <w:r w:rsidRPr="00A75930">
              <w:t>Today</w:t>
            </w:r>
            <w:r w:rsidR="00CC70D0" w:rsidRPr="00A75930">
              <w:t xml:space="preserve"> </w:t>
            </w:r>
            <w:r w:rsidRPr="00A75930">
              <w:t>is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rPr>
                <w:b/>
              </w:rPr>
              <w:t>1st-4th</w:t>
            </w:r>
            <w:r w:rsidR="00CC70D0" w:rsidRPr="00A75930">
              <w:t xml:space="preserve"> </w:t>
            </w:r>
            <w:r w:rsidRPr="00A75930">
              <w:t>of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month</w:t>
            </w:r>
          </w:p>
        </w:tc>
        <w:tc>
          <w:tcPr>
            <w:tcW w:w="2917" w:type="pct"/>
          </w:tcPr>
          <w:p w14:paraId="3BF6C702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</w:pPr>
            <w:r w:rsidRPr="00A75930">
              <w:t>Beneficiaries</w:t>
            </w:r>
            <w:r w:rsidR="00CC70D0" w:rsidRPr="00A75930">
              <w:t xml:space="preserve"> </w:t>
            </w:r>
            <w:r w:rsidRPr="00A75930">
              <w:t>may</w:t>
            </w:r>
            <w:r w:rsidR="00CC70D0" w:rsidRPr="00A75930">
              <w:t xml:space="preserve"> </w:t>
            </w:r>
            <w:r w:rsidRPr="00A75930">
              <w:t>make</w:t>
            </w:r>
            <w:r w:rsidR="00CC70D0" w:rsidRPr="00A75930">
              <w:t xml:space="preserve"> </w:t>
            </w:r>
            <w:r w:rsidRPr="00A75930">
              <w:t>a</w:t>
            </w:r>
            <w:r w:rsidR="00CC70D0" w:rsidRPr="00A75930">
              <w:t xml:space="preserve"> </w:t>
            </w:r>
            <w:r w:rsidRPr="00A75930">
              <w:t>premium</w:t>
            </w:r>
            <w:r w:rsidR="00CC70D0" w:rsidRPr="00A75930">
              <w:t xml:space="preserve"> </w:t>
            </w:r>
            <w:r w:rsidRPr="00A75930">
              <w:t>payment</w:t>
            </w:r>
            <w:r w:rsidR="00CC70D0" w:rsidRPr="00A75930">
              <w:t xml:space="preserve"> </w:t>
            </w:r>
            <w:r w:rsidRPr="00A75930">
              <w:t>through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IVR.</w:t>
            </w:r>
            <w:r w:rsidR="00CC70D0" w:rsidRPr="00A75930">
              <w:t xml:space="preserve"> </w:t>
            </w:r>
            <w:r w:rsidRPr="00A75930">
              <w:t>These</w:t>
            </w:r>
            <w:r w:rsidR="00CC70D0" w:rsidRPr="00A75930">
              <w:t xml:space="preserve"> </w:t>
            </w:r>
            <w:r w:rsidRPr="00A75930">
              <w:t>payments</w:t>
            </w:r>
            <w:r w:rsidR="00CC70D0" w:rsidRPr="00A75930">
              <w:t xml:space="preserve"> </w:t>
            </w:r>
            <w:r w:rsidRPr="00A75930">
              <w:t>should</w:t>
            </w:r>
            <w:r w:rsidR="00CC70D0" w:rsidRPr="00A75930">
              <w:t xml:space="preserve"> </w:t>
            </w:r>
            <w:r w:rsidRPr="00A75930">
              <w:t>be</w:t>
            </w:r>
            <w:r w:rsidR="00CC70D0" w:rsidRPr="00A75930">
              <w:t xml:space="preserve"> </w:t>
            </w:r>
            <w:r w:rsidRPr="00A75930">
              <w:t>posted</w:t>
            </w:r>
            <w:r w:rsidR="00CC70D0" w:rsidRPr="00A75930">
              <w:t xml:space="preserve"> </w:t>
            </w:r>
            <w:r w:rsidRPr="00A75930">
              <w:t>by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5th</w:t>
            </w:r>
            <w:r w:rsidR="00CC70D0" w:rsidRPr="00A75930">
              <w:t xml:space="preserve"> </w:t>
            </w:r>
            <w:r w:rsidRPr="00A75930">
              <w:t>and</w:t>
            </w:r>
            <w:r w:rsidR="00CC70D0" w:rsidRPr="00A75930">
              <w:t xml:space="preserve"> </w:t>
            </w:r>
            <w:r w:rsidRPr="00A75930">
              <w:rPr>
                <w:b/>
              </w:rPr>
              <w:t>will</w:t>
            </w:r>
            <w:r w:rsidR="00CC70D0" w:rsidRPr="00A75930">
              <w:t xml:space="preserve"> </w:t>
            </w:r>
            <w:r w:rsidRPr="00A75930">
              <w:t>affect</w:t>
            </w:r>
            <w:r w:rsidR="00CC70D0" w:rsidRPr="00A75930">
              <w:t xml:space="preserve"> </w:t>
            </w:r>
            <w:r w:rsidRPr="00A75930">
              <w:t>whether</w:t>
            </w:r>
            <w:r w:rsidR="00CC70D0" w:rsidRPr="00A75930">
              <w:t xml:space="preserve"> </w:t>
            </w:r>
            <w:r w:rsidRPr="00A75930">
              <w:t>there</w:t>
            </w:r>
            <w:r w:rsidR="00CC70D0" w:rsidRPr="00A75930">
              <w:t xml:space="preserve"> </w:t>
            </w:r>
            <w:r w:rsidRPr="00A75930">
              <w:t>is</w:t>
            </w:r>
            <w:r w:rsidR="00CC70D0" w:rsidRPr="00A75930">
              <w:t xml:space="preserve"> </w:t>
            </w:r>
            <w:r w:rsidRPr="00A75930">
              <w:t>an</w:t>
            </w:r>
            <w:r w:rsidR="00CC70D0" w:rsidRPr="00A75930">
              <w:t xml:space="preserve"> </w:t>
            </w:r>
            <w:r w:rsidRPr="00A75930">
              <w:t>RCD/EFT</w:t>
            </w:r>
            <w:r w:rsidR="00CC70D0" w:rsidRPr="00A75930">
              <w:t xml:space="preserve"> </w:t>
            </w:r>
            <w:r w:rsidRPr="00A75930">
              <w:t>premium</w:t>
            </w:r>
            <w:r w:rsidR="00CC70D0" w:rsidRPr="00A75930">
              <w:t xml:space="preserve"> </w:t>
            </w:r>
            <w:r w:rsidRPr="00A75930">
              <w:t>charge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month</w:t>
            </w:r>
            <w:r w:rsidR="00CC70D0" w:rsidRPr="00A75930">
              <w:t xml:space="preserve"> </w:t>
            </w:r>
            <w:r w:rsidRPr="00A75930">
              <w:t>and/or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amount</w:t>
            </w:r>
            <w:r w:rsidR="00CC70D0" w:rsidRPr="00A75930">
              <w:t xml:space="preserve"> </w:t>
            </w:r>
            <w:r w:rsidRPr="00A75930">
              <w:t>charged.</w:t>
            </w:r>
          </w:p>
          <w:p w14:paraId="053D6FB2" w14:textId="77777777" w:rsidR="00692DAB" w:rsidRPr="00A75930" w:rsidRDefault="00692DAB" w:rsidP="00393CCE">
            <w:pPr>
              <w:autoSpaceDE w:val="0"/>
              <w:autoSpaceDN w:val="0"/>
              <w:adjustRightInd w:val="0"/>
              <w:spacing w:before="120" w:after="120"/>
            </w:pPr>
          </w:p>
          <w:p w14:paraId="20F2BC95" w14:textId="2673BD66" w:rsidR="00692DAB" w:rsidRPr="00A75930" w:rsidRDefault="00692DAB" w:rsidP="00393CCE">
            <w:pPr>
              <w:spacing w:before="120" w:after="120"/>
            </w:pPr>
            <w:r w:rsidRPr="00A75930">
              <w:rPr>
                <w:rFonts w:cs="Arial"/>
                <w:b/>
              </w:rPr>
              <w:t>Note:</w:t>
            </w:r>
            <w:r w:rsidR="00CC70D0" w:rsidRPr="00A75930">
              <w:rPr>
                <w:rFonts w:cs="Arial"/>
                <w:b/>
              </w:rPr>
              <w:t xml:space="preserve">  </w:t>
            </w:r>
            <w:r w:rsidRPr="00A75930">
              <w:rPr>
                <w:rFonts w:cs="Arial"/>
              </w:rPr>
              <w:t>Payments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can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take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up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to</w:t>
            </w:r>
            <w:r w:rsidR="00CC70D0" w:rsidRPr="00A75930">
              <w:rPr>
                <w:rFonts w:cs="Arial"/>
                <w:b/>
              </w:rPr>
              <w:t xml:space="preserve"> </w:t>
            </w:r>
            <w:r w:rsidRPr="00A75930">
              <w:rPr>
                <w:rFonts w:cs="Arial"/>
                <w:b/>
              </w:rPr>
              <w:t>3</w:t>
            </w:r>
            <w:r w:rsidR="00CC70D0" w:rsidRPr="00A75930">
              <w:rPr>
                <w:rFonts w:cs="Arial"/>
              </w:rPr>
              <w:t xml:space="preserve"> </w:t>
            </w:r>
            <w:r w:rsidR="00856DF9" w:rsidRPr="00A75930">
              <w:rPr>
                <w:rFonts w:cs="Arial"/>
              </w:rPr>
              <w:t>calendar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days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to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be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visible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in</w:t>
            </w:r>
            <w:r w:rsidR="00CC70D0" w:rsidRPr="00A75930">
              <w:rPr>
                <w:rFonts w:cs="Arial"/>
              </w:rPr>
              <w:t xml:space="preserve"> </w:t>
            </w:r>
            <w:r w:rsidR="00310DE8" w:rsidRPr="00A75930">
              <w:rPr>
                <w:rFonts w:cs="Arial"/>
              </w:rPr>
              <w:t>Compass</w:t>
            </w:r>
            <w:r w:rsidRPr="00A75930">
              <w:rPr>
                <w:rFonts w:cs="Arial"/>
              </w:rPr>
              <w:t>.</w:t>
            </w:r>
          </w:p>
          <w:p w14:paraId="1B396D75" w14:textId="77777777" w:rsidR="00692DAB" w:rsidRPr="00A75930" w:rsidRDefault="00692DAB" w:rsidP="00393CCE">
            <w:pPr>
              <w:spacing w:before="120" w:after="120"/>
            </w:pPr>
          </w:p>
          <w:p w14:paraId="0528E65E" w14:textId="4135B125" w:rsidR="00692DAB" w:rsidRPr="00A75930" w:rsidRDefault="00EC4AC3" w:rsidP="00393CCE">
            <w:pPr>
              <w:spacing w:before="120" w:after="120"/>
            </w:pPr>
            <w:r w:rsidRPr="00A75930">
              <w:rPr>
                <w:rFonts w:cs="Arial"/>
                <w:noProof/>
                <w:color w:val="000000"/>
              </w:rPr>
              <w:drawing>
                <wp:inline distT="0" distB="0" distL="0" distR="0" wp14:anchorId="4DB75FBE" wp14:editId="482FF1F8">
                  <wp:extent cx="241300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Notify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the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Beneficiary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that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692DAB" w:rsidRPr="00A75930">
              <w:rPr>
                <w:b/>
                <w:color w:val="000000"/>
              </w:rPr>
              <w:t>InstaMed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processes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Medicare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Part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D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premium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payments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b/>
                <w:color w:val="000000"/>
              </w:rPr>
              <w:t>on</w:t>
            </w:r>
            <w:r w:rsidR="00CC70D0" w:rsidRPr="00A75930">
              <w:rPr>
                <w:b/>
                <w:color w:val="000000"/>
              </w:rPr>
              <w:t xml:space="preserve"> </w:t>
            </w:r>
            <w:r w:rsidR="00692DAB" w:rsidRPr="00A75930">
              <w:rPr>
                <w:b/>
                <w:color w:val="000000"/>
              </w:rPr>
              <w:t>behalf</w:t>
            </w:r>
            <w:r w:rsidR="00CC70D0" w:rsidRPr="00A75930">
              <w:rPr>
                <w:b/>
                <w:color w:val="000000"/>
              </w:rPr>
              <w:t xml:space="preserve"> </w:t>
            </w:r>
            <w:r w:rsidR="00692DAB" w:rsidRPr="00A75930">
              <w:rPr>
                <w:b/>
                <w:color w:val="000000"/>
              </w:rPr>
              <w:t>of</w:t>
            </w:r>
            <w:r w:rsidR="00CC70D0" w:rsidRPr="00A75930">
              <w:rPr>
                <w:b/>
                <w:color w:val="000000"/>
              </w:rPr>
              <w:t xml:space="preserve"> </w:t>
            </w:r>
            <w:r w:rsidR="00692DAB" w:rsidRPr="00A75930">
              <w:rPr>
                <w:b/>
                <w:color w:val="000000"/>
              </w:rPr>
              <w:t>SilverScript</w:t>
            </w:r>
            <w:r w:rsidR="00692DAB" w:rsidRPr="00A75930">
              <w:rPr>
                <w:color w:val="000000"/>
              </w:rPr>
              <w:t>.</w:t>
            </w:r>
          </w:p>
          <w:p w14:paraId="0D1A54DB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</w:pPr>
          </w:p>
          <w:p w14:paraId="46360B95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</w:pPr>
            <w:r w:rsidRPr="00A75930">
              <w:t>Proceed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rPr>
                <w:b/>
              </w:rPr>
              <w:t>Step</w:t>
            </w:r>
            <w:r w:rsidR="00CC70D0" w:rsidRPr="00A75930">
              <w:rPr>
                <w:b/>
              </w:rPr>
              <w:t xml:space="preserve"> </w:t>
            </w:r>
            <w:r w:rsidR="00692DAB" w:rsidRPr="00A75930">
              <w:rPr>
                <w:b/>
              </w:rPr>
              <w:t>3</w:t>
            </w:r>
            <w:r w:rsidRPr="00A75930">
              <w:t>.</w:t>
            </w:r>
          </w:p>
          <w:p w14:paraId="22672B8C" w14:textId="77777777" w:rsidR="00CC70D0" w:rsidRPr="00A75930" w:rsidRDefault="00CC70D0" w:rsidP="00393CCE">
            <w:pPr>
              <w:autoSpaceDE w:val="0"/>
              <w:autoSpaceDN w:val="0"/>
              <w:adjustRightInd w:val="0"/>
              <w:spacing w:before="120" w:after="120"/>
            </w:pPr>
          </w:p>
        </w:tc>
      </w:tr>
      <w:tr w:rsidR="00346462" w:rsidRPr="00A75930" w14:paraId="073F2CDD" w14:textId="77777777" w:rsidTr="00E72BF2">
        <w:trPr>
          <w:trHeight w:val="794"/>
        </w:trPr>
        <w:tc>
          <w:tcPr>
            <w:tcW w:w="402" w:type="pct"/>
            <w:vMerge/>
          </w:tcPr>
          <w:p w14:paraId="3AD817AC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2" w:type="pct"/>
            <w:vMerge/>
          </w:tcPr>
          <w:p w14:paraId="0F10E8BF" w14:textId="77777777" w:rsidR="000B7408" w:rsidRPr="00A75930" w:rsidRDefault="000B7408" w:rsidP="00393CCE">
            <w:pPr>
              <w:spacing w:before="120" w:after="120"/>
              <w:rPr>
                <w:b/>
              </w:rPr>
            </w:pPr>
          </w:p>
        </w:tc>
        <w:tc>
          <w:tcPr>
            <w:tcW w:w="1119" w:type="pct"/>
          </w:tcPr>
          <w:p w14:paraId="16BD90E6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ind w:right="473"/>
            </w:pPr>
            <w:r w:rsidRPr="00A75930">
              <w:t>Today</w:t>
            </w:r>
            <w:r w:rsidR="00CC70D0" w:rsidRPr="00A75930">
              <w:t xml:space="preserve"> </w:t>
            </w:r>
            <w:r w:rsidRPr="00A75930">
              <w:t>is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rPr>
                <w:b/>
              </w:rPr>
              <w:t>5th-7th</w:t>
            </w:r>
            <w:r w:rsidR="00CC70D0" w:rsidRPr="00A75930">
              <w:t xml:space="preserve"> </w:t>
            </w:r>
            <w:r w:rsidRPr="00A75930">
              <w:t>of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month</w:t>
            </w:r>
          </w:p>
        </w:tc>
        <w:tc>
          <w:tcPr>
            <w:tcW w:w="2917" w:type="pct"/>
          </w:tcPr>
          <w:p w14:paraId="016C9329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</w:pPr>
            <w:r w:rsidRPr="00A75930">
              <w:t>Beneficiaries</w:t>
            </w:r>
            <w:r w:rsidR="00CC70D0" w:rsidRPr="00A75930">
              <w:t xml:space="preserve"> </w:t>
            </w:r>
            <w:r w:rsidRPr="00A75930">
              <w:t>may</w:t>
            </w:r>
            <w:r w:rsidR="00CC70D0" w:rsidRPr="00A75930">
              <w:t xml:space="preserve"> </w:t>
            </w:r>
            <w:r w:rsidRPr="00A75930">
              <w:t>make</w:t>
            </w:r>
            <w:r w:rsidR="00CC70D0" w:rsidRPr="00A75930">
              <w:t xml:space="preserve"> </w:t>
            </w:r>
            <w:r w:rsidRPr="00A75930">
              <w:t>a</w:t>
            </w:r>
            <w:r w:rsidR="00CC70D0" w:rsidRPr="00A75930">
              <w:t xml:space="preserve"> </w:t>
            </w:r>
            <w:r w:rsidRPr="00A75930">
              <w:t>premium</w:t>
            </w:r>
            <w:r w:rsidR="00CC70D0" w:rsidRPr="00A75930">
              <w:t xml:space="preserve"> </w:t>
            </w:r>
            <w:r w:rsidRPr="00A75930">
              <w:t>payment</w:t>
            </w:r>
            <w:r w:rsidR="00CC70D0" w:rsidRPr="00A75930">
              <w:t xml:space="preserve"> </w:t>
            </w:r>
            <w:r w:rsidRPr="00A75930">
              <w:t>through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IVR;</w:t>
            </w:r>
            <w:r w:rsidR="00CC70D0" w:rsidRPr="00A75930">
              <w:t xml:space="preserve"> </w:t>
            </w:r>
            <w:r w:rsidRPr="00A75930">
              <w:t>however,</w:t>
            </w:r>
            <w:r w:rsidR="00CC70D0" w:rsidRPr="00A75930">
              <w:t xml:space="preserve"> </w:t>
            </w:r>
            <w:r w:rsidRPr="00A75930">
              <w:t>this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rPr>
                <w:b/>
              </w:rPr>
              <w:t>not</w:t>
            </w:r>
            <w:r w:rsidR="00CC70D0" w:rsidRPr="00A75930">
              <w:t xml:space="preserve"> </w:t>
            </w:r>
            <w:r w:rsidRPr="00A75930">
              <w:t>affect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scheduled</w:t>
            </w:r>
            <w:r w:rsidR="00CC70D0" w:rsidRPr="00A75930">
              <w:t xml:space="preserve"> </w:t>
            </w:r>
            <w:r w:rsidRPr="00A75930">
              <w:t>RCD/EFT</w:t>
            </w:r>
            <w:r w:rsidR="00CC70D0" w:rsidRPr="00A75930">
              <w:t xml:space="preserve"> </w:t>
            </w:r>
            <w:r w:rsidRPr="00A75930">
              <w:t>charge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month.</w:t>
            </w:r>
            <w:r w:rsidR="00CC70D0" w:rsidRPr="00A75930">
              <w:t xml:space="preserve"> </w:t>
            </w:r>
            <w:r w:rsidRPr="00A75930">
              <w:t>This</w:t>
            </w:r>
            <w:r w:rsidR="00CC70D0" w:rsidRPr="00A75930">
              <w:t xml:space="preserve"> </w:t>
            </w:r>
            <w:r w:rsidRPr="00A75930">
              <w:t>may</w:t>
            </w:r>
            <w:r w:rsidR="00CC70D0" w:rsidRPr="00A75930">
              <w:t xml:space="preserve"> </w:t>
            </w:r>
            <w:r w:rsidRPr="00A75930">
              <w:t>lead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double</w:t>
            </w:r>
            <w:r w:rsidR="00CC70D0" w:rsidRPr="00A75930">
              <w:t xml:space="preserve"> </w:t>
            </w:r>
            <w:r w:rsidRPr="00A75930">
              <w:t>charges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beneficiary.</w:t>
            </w:r>
          </w:p>
          <w:p w14:paraId="3D5649F0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</w:pPr>
          </w:p>
          <w:p w14:paraId="325F3EF3" w14:textId="43D9B008" w:rsidR="000B7408" w:rsidRPr="00A75930" w:rsidRDefault="000B7408" w:rsidP="00393CCE">
            <w:pPr>
              <w:spacing w:before="120" w:after="120"/>
            </w:pPr>
            <w:r w:rsidRPr="00A75930">
              <w:rPr>
                <w:rFonts w:cs="Arial"/>
                <w:b/>
              </w:rPr>
              <w:t>Note:</w:t>
            </w:r>
            <w:r w:rsidR="00CC70D0" w:rsidRPr="00A75930">
              <w:rPr>
                <w:rFonts w:cs="Arial"/>
                <w:b/>
              </w:rPr>
              <w:t xml:space="preserve">  </w:t>
            </w:r>
            <w:r w:rsidRPr="00A75930">
              <w:rPr>
                <w:rFonts w:cs="Arial"/>
              </w:rPr>
              <w:t>Payments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can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take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up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to</w:t>
            </w:r>
            <w:r w:rsidR="00CC70D0" w:rsidRPr="00A75930">
              <w:rPr>
                <w:rFonts w:cs="Arial"/>
                <w:b/>
              </w:rPr>
              <w:t xml:space="preserve"> </w:t>
            </w:r>
            <w:r w:rsidRPr="00A75930">
              <w:rPr>
                <w:rFonts w:cs="Arial"/>
                <w:b/>
              </w:rPr>
              <w:t>3</w:t>
            </w:r>
            <w:r w:rsidR="00CC70D0" w:rsidRPr="00A75930">
              <w:rPr>
                <w:rFonts w:cs="Arial"/>
              </w:rPr>
              <w:t xml:space="preserve"> </w:t>
            </w:r>
            <w:r w:rsidR="00856DF9" w:rsidRPr="00A75930">
              <w:rPr>
                <w:rFonts w:cs="Arial"/>
              </w:rPr>
              <w:t>calendar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days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to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be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visible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in</w:t>
            </w:r>
            <w:r w:rsidR="00CC70D0" w:rsidRPr="00A75930">
              <w:rPr>
                <w:rFonts w:cs="Arial"/>
              </w:rPr>
              <w:t xml:space="preserve"> </w:t>
            </w:r>
            <w:r w:rsidR="00F6777C" w:rsidRPr="00A75930">
              <w:rPr>
                <w:rFonts w:cs="Arial"/>
              </w:rPr>
              <w:t>Compass</w:t>
            </w:r>
            <w:r w:rsidRPr="00A75930">
              <w:rPr>
                <w:rFonts w:cs="Arial"/>
              </w:rPr>
              <w:t>.</w:t>
            </w:r>
          </w:p>
          <w:p w14:paraId="0AFECF84" w14:textId="77777777" w:rsidR="000B7408" w:rsidRPr="00A75930" w:rsidRDefault="000B7408" w:rsidP="00393CCE">
            <w:pPr>
              <w:spacing w:before="120" w:after="120"/>
            </w:pPr>
          </w:p>
          <w:p w14:paraId="6C6BA942" w14:textId="5AEF7B75" w:rsidR="000B7408" w:rsidRPr="00A75930" w:rsidRDefault="00EC4AC3" w:rsidP="00393CCE">
            <w:pPr>
              <w:spacing w:before="120" w:after="120"/>
            </w:pPr>
            <w:r w:rsidRPr="00A75930">
              <w:rPr>
                <w:rFonts w:cs="Arial"/>
                <w:noProof/>
                <w:color w:val="000000"/>
              </w:rPr>
              <w:drawing>
                <wp:inline distT="0" distB="0" distL="0" distR="0" wp14:anchorId="0EE0D6B1" wp14:editId="4FA3D356">
                  <wp:extent cx="241300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 w:rsidRPr="00A75930">
              <w:rPr>
                <w:rFonts w:cs="Arial"/>
                <w:color w:val="000000"/>
              </w:rPr>
              <w:t xml:space="preserve">  </w:t>
            </w:r>
            <w:r w:rsidR="000B7408" w:rsidRPr="00A75930">
              <w:rPr>
                <w:color w:val="000000"/>
              </w:rPr>
              <w:t>Notify</w:t>
            </w:r>
            <w:r w:rsidR="00CC70D0" w:rsidRPr="00A75930">
              <w:rPr>
                <w:color w:val="000000"/>
              </w:rPr>
              <w:t xml:space="preserve"> </w:t>
            </w:r>
            <w:r w:rsidR="000B7408" w:rsidRPr="00A75930">
              <w:rPr>
                <w:color w:val="000000"/>
              </w:rPr>
              <w:t>the</w:t>
            </w:r>
            <w:r w:rsidR="00CC70D0" w:rsidRPr="00A75930">
              <w:rPr>
                <w:color w:val="000000"/>
              </w:rPr>
              <w:t xml:space="preserve"> </w:t>
            </w:r>
            <w:r w:rsidR="000B7408" w:rsidRPr="00A75930">
              <w:rPr>
                <w:color w:val="000000"/>
              </w:rPr>
              <w:t>Beneficiary</w:t>
            </w:r>
            <w:r w:rsidR="00CC70D0" w:rsidRPr="00A75930">
              <w:rPr>
                <w:color w:val="000000"/>
              </w:rPr>
              <w:t xml:space="preserve"> </w:t>
            </w:r>
            <w:r w:rsidR="000B7408" w:rsidRPr="00A75930">
              <w:rPr>
                <w:color w:val="000000"/>
              </w:rPr>
              <w:t>that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b/>
                <w:color w:val="000000"/>
              </w:rPr>
              <w:t>InstaMed</w:t>
            </w:r>
            <w:r w:rsidR="00CC70D0" w:rsidRPr="00A75930">
              <w:rPr>
                <w:color w:val="000000"/>
              </w:rPr>
              <w:t xml:space="preserve"> </w:t>
            </w:r>
            <w:r w:rsidR="000B7408" w:rsidRPr="00A75930">
              <w:rPr>
                <w:color w:val="000000"/>
              </w:rPr>
              <w:t>processes</w:t>
            </w:r>
            <w:r w:rsidR="00CC70D0" w:rsidRPr="00A75930">
              <w:rPr>
                <w:color w:val="000000"/>
              </w:rPr>
              <w:t xml:space="preserve"> </w:t>
            </w:r>
            <w:r w:rsidR="000B7408" w:rsidRPr="00A75930">
              <w:rPr>
                <w:color w:val="000000"/>
              </w:rPr>
              <w:t>Medicare</w:t>
            </w:r>
            <w:r w:rsidR="00CC70D0" w:rsidRPr="00A75930">
              <w:rPr>
                <w:color w:val="000000"/>
              </w:rPr>
              <w:t xml:space="preserve"> </w:t>
            </w:r>
            <w:r w:rsidR="000B7408" w:rsidRPr="00A75930">
              <w:rPr>
                <w:color w:val="000000"/>
              </w:rPr>
              <w:t>Part</w:t>
            </w:r>
            <w:r w:rsidR="00CC70D0" w:rsidRPr="00A75930">
              <w:rPr>
                <w:color w:val="000000"/>
              </w:rPr>
              <w:t xml:space="preserve"> </w:t>
            </w:r>
            <w:r w:rsidR="000B7408" w:rsidRPr="00A75930">
              <w:rPr>
                <w:color w:val="000000"/>
              </w:rPr>
              <w:t>D</w:t>
            </w:r>
            <w:r w:rsidR="00CC70D0" w:rsidRPr="00A75930">
              <w:rPr>
                <w:color w:val="000000"/>
              </w:rPr>
              <w:t xml:space="preserve"> </w:t>
            </w:r>
            <w:r w:rsidR="000B7408" w:rsidRPr="00A75930">
              <w:rPr>
                <w:color w:val="000000"/>
              </w:rPr>
              <w:t>premium</w:t>
            </w:r>
            <w:r w:rsidR="00CC70D0" w:rsidRPr="00A75930">
              <w:rPr>
                <w:color w:val="000000"/>
              </w:rPr>
              <w:t xml:space="preserve"> </w:t>
            </w:r>
            <w:r w:rsidR="000B7408" w:rsidRPr="00A75930">
              <w:rPr>
                <w:color w:val="000000"/>
              </w:rPr>
              <w:t>payments</w:t>
            </w:r>
            <w:r w:rsidR="00CC70D0" w:rsidRPr="00A75930">
              <w:rPr>
                <w:color w:val="000000"/>
              </w:rPr>
              <w:t xml:space="preserve"> </w:t>
            </w:r>
            <w:r w:rsidR="000B7408" w:rsidRPr="00A75930">
              <w:rPr>
                <w:b/>
                <w:color w:val="000000"/>
              </w:rPr>
              <w:t>on</w:t>
            </w:r>
            <w:r w:rsidR="00CC70D0" w:rsidRPr="00A75930">
              <w:rPr>
                <w:b/>
                <w:color w:val="000000"/>
              </w:rPr>
              <w:t xml:space="preserve"> </w:t>
            </w:r>
            <w:r w:rsidR="000B7408" w:rsidRPr="00A75930">
              <w:rPr>
                <w:b/>
                <w:color w:val="000000"/>
              </w:rPr>
              <w:t>behalf</w:t>
            </w:r>
            <w:r w:rsidR="00CC70D0" w:rsidRPr="00A75930">
              <w:rPr>
                <w:b/>
                <w:color w:val="000000"/>
              </w:rPr>
              <w:t xml:space="preserve"> </w:t>
            </w:r>
            <w:r w:rsidR="000B7408" w:rsidRPr="00A75930">
              <w:rPr>
                <w:b/>
                <w:color w:val="000000"/>
              </w:rPr>
              <w:t>of</w:t>
            </w:r>
            <w:r w:rsidR="00CC70D0" w:rsidRPr="00A75930">
              <w:rPr>
                <w:b/>
                <w:color w:val="000000"/>
              </w:rPr>
              <w:t xml:space="preserve"> </w:t>
            </w:r>
            <w:r w:rsidR="000B7408" w:rsidRPr="00A75930">
              <w:rPr>
                <w:b/>
                <w:color w:val="000000"/>
              </w:rPr>
              <w:t>SilverScript</w:t>
            </w:r>
            <w:r w:rsidR="003C2CBF" w:rsidRPr="00A75930">
              <w:rPr>
                <w:color w:val="000000"/>
              </w:rPr>
              <w:t>.</w:t>
            </w:r>
          </w:p>
          <w:p w14:paraId="79492C8E" w14:textId="77777777" w:rsidR="000B7408" w:rsidRPr="00A75930" w:rsidRDefault="000B7408" w:rsidP="00393CCE">
            <w:pPr>
              <w:spacing w:before="120" w:after="120"/>
            </w:pPr>
          </w:p>
        </w:tc>
      </w:tr>
      <w:tr w:rsidR="00346462" w:rsidRPr="00A75930" w14:paraId="16473B2B" w14:textId="77777777" w:rsidTr="00E72BF2">
        <w:trPr>
          <w:trHeight w:val="794"/>
        </w:trPr>
        <w:tc>
          <w:tcPr>
            <w:tcW w:w="402" w:type="pct"/>
            <w:vMerge/>
          </w:tcPr>
          <w:p w14:paraId="1DA8D5B5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2" w:type="pct"/>
            <w:vMerge/>
          </w:tcPr>
          <w:p w14:paraId="711B35CD" w14:textId="77777777" w:rsidR="000B7408" w:rsidRPr="00A75930" w:rsidRDefault="000B7408" w:rsidP="00393CCE">
            <w:pPr>
              <w:spacing w:before="120" w:after="120"/>
              <w:rPr>
                <w:b/>
              </w:rPr>
            </w:pPr>
          </w:p>
        </w:tc>
        <w:tc>
          <w:tcPr>
            <w:tcW w:w="1119" w:type="pct"/>
          </w:tcPr>
          <w:p w14:paraId="3BEBEA64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ind w:right="473"/>
            </w:pPr>
            <w:r w:rsidRPr="00A75930">
              <w:t>Today</w:t>
            </w:r>
            <w:r w:rsidR="00CC70D0" w:rsidRPr="00A75930">
              <w:t xml:space="preserve"> </w:t>
            </w:r>
            <w:r w:rsidRPr="00A75930">
              <w:t>is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rPr>
                <w:b/>
              </w:rPr>
              <w:t>8th,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9th,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or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10th</w:t>
            </w:r>
            <w:r w:rsidR="00CC70D0" w:rsidRPr="00A75930">
              <w:t xml:space="preserve"> </w:t>
            </w:r>
            <w:r w:rsidRPr="00A75930">
              <w:t>of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month</w:t>
            </w:r>
          </w:p>
        </w:tc>
        <w:tc>
          <w:tcPr>
            <w:tcW w:w="2917" w:type="pct"/>
          </w:tcPr>
          <w:p w14:paraId="648BCDFA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ind w:right="473"/>
            </w:pPr>
            <w:r w:rsidRPr="00A75930">
              <w:t>The</w:t>
            </w:r>
            <w:r w:rsidR="00CC70D0" w:rsidRPr="00A75930">
              <w:t xml:space="preserve"> </w:t>
            </w:r>
            <w:r w:rsidRPr="00A75930">
              <w:t>RCD/EFT</w:t>
            </w:r>
            <w:r w:rsidR="00CC70D0" w:rsidRPr="00A75930">
              <w:t xml:space="preserve"> </w:t>
            </w:r>
            <w:r w:rsidRPr="00A75930">
              <w:t>may</w:t>
            </w:r>
            <w:r w:rsidR="00CC70D0" w:rsidRPr="00A75930">
              <w:t xml:space="preserve"> </w:t>
            </w:r>
            <w:r w:rsidRPr="00A75930">
              <w:t>have</w:t>
            </w:r>
            <w:r w:rsidR="00CC70D0" w:rsidRPr="00A75930">
              <w:t xml:space="preserve"> </w:t>
            </w:r>
            <w:r w:rsidRPr="00A75930">
              <w:rPr>
                <w:b/>
              </w:rPr>
              <w:t>already</w:t>
            </w:r>
            <w:r w:rsidR="00CC70D0" w:rsidRPr="00A75930">
              <w:t xml:space="preserve"> </w:t>
            </w:r>
            <w:r w:rsidRPr="00A75930">
              <w:t>charged</w:t>
            </w:r>
            <w:r w:rsidR="00CC70D0" w:rsidRPr="00A75930">
              <w:t xml:space="preserve"> </w:t>
            </w:r>
            <w:r w:rsidRPr="00A75930">
              <w:t>or</w:t>
            </w:r>
            <w:r w:rsidR="00CC70D0" w:rsidRPr="00A75930">
              <w:t xml:space="preserve"> </w:t>
            </w:r>
            <w:r w:rsidRPr="00A75930">
              <w:t>be</w:t>
            </w:r>
            <w:r w:rsidR="00CC70D0" w:rsidRPr="00A75930">
              <w:t xml:space="preserve"> </w:t>
            </w:r>
            <w:r w:rsidRPr="00A75930">
              <w:rPr>
                <w:b/>
              </w:rPr>
              <w:t>scheduled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charge.</w:t>
            </w:r>
            <w:r w:rsidR="00CC70D0" w:rsidRPr="00A75930">
              <w:t xml:space="preserve"> </w:t>
            </w:r>
            <w:r w:rsidRPr="00A75930">
              <w:t>While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IVR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t>accept</w:t>
            </w:r>
            <w:r w:rsidR="00CC70D0" w:rsidRPr="00A75930">
              <w:t xml:space="preserve"> </w:t>
            </w:r>
            <w:r w:rsidRPr="00A75930">
              <w:t>payment,</w:t>
            </w:r>
            <w:r w:rsidR="00CC70D0" w:rsidRPr="00A75930">
              <w:t xml:space="preserve"> </w:t>
            </w:r>
            <w:r w:rsidRPr="00A75930">
              <w:t>this</w:t>
            </w:r>
            <w:r w:rsidR="00CC70D0" w:rsidRPr="00A75930">
              <w:t xml:space="preserve"> </w:t>
            </w:r>
            <w:r w:rsidRPr="00A75930">
              <w:t>may</w:t>
            </w:r>
            <w:r w:rsidR="00CC70D0" w:rsidRPr="00A75930">
              <w:t xml:space="preserve"> </w:t>
            </w:r>
            <w:r w:rsidRPr="00A75930">
              <w:t>lead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doubled</w:t>
            </w:r>
            <w:r w:rsidR="00CC70D0" w:rsidRPr="00A75930">
              <w:t xml:space="preserve"> </w:t>
            </w:r>
            <w:r w:rsidRPr="00A75930">
              <w:t>charges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beneficiary.</w:t>
            </w:r>
          </w:p>
          <w:p w14:paraId="6269CCE1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rFonts w:cs="Arial"/>
                <w:color w:val="000000"/>
              </w:rPr>
            </w:pPr>
          </w:p>
          <w:p w14:paraId="0FE5C482" w14:textId="7D163097" w:rsidR="00692DAB" w:rsidRPr="00A75930" w:rsidRDefault="00EC4AC3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rFonts w:cs="Arial"/>
                <w:color w:val="000000"/>
              </w:rPr>
            </w:pPr>
            <w:r w:rsidRPr="00A75930">
              <w:rPr>
                <w:rFonts w:cs="Arial"/>
                <w:noProof/>
                <w:color w:val="000000"/>
              </w:rPr>
              <w:drawing>
                <wp:inline distT="0" distB="0" distL="0" distR="0" wp14:anchorId="6298EF88" wp14:editId="162B136B">
                  <wp:extent cx="241300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 w:rsidRPr="00A75930">
              <w:rPr>
                <w:rFonts w:cs="Arial"/>
                <w:color w:val="000000"/>
              </w:rPr>
              <w:t xml:space="preserve">  </w:t>
            </w:r>
            <w:r w:rsidR="000B7408" w:rsidRPr="00A75930">
              <w:rPr>
                <w:rFonts w:cs="Arial"/>
                <w:color w:val="000000"/>
              </w:rPr>
              <w:t>RCD/EFT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charges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between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b/>
                <w:color w:val="000000"/>
              </w:rPr>
              <w:t>8th</w:t>
            </w:r>
            <w:r w:rsidR="00CC70D0" w:rsidRPr="00A75930">
              <w:rPr>
                <w:rFonts w:cs="Arial"/>
                <w:b/>
                <w:color w:val="000000"/>
              </w:rPr>
              <w:t xml:space="preserve"> </w:t>
            </w:r>
            <w:r w:rsidR="000B7408" w:rsidRPr="00A75930">
              <w:rPr>
                <w:rFonts w:cs="Arial"/>
                <w:b/>
                <w:color w:val="000000"/>
              </w:rPr>
              <w:t>&amp;</w:t>
            </w:r>
            <w:r w:rsidR="00CC70D0" w:rsidRPr="00A75930">
              <w:rPr>
                <w:rFonts w:cs="Arial"/>
                <w:b/>
                <w:color w:val="000000"/>
              </w:rPr>
              <w:t xml:space="preserve"> </w:t>
            </w:r>
            <w:r w:rsidR="000B7408" w:rsidRPr="00A75930">
              <w:rPr>
                <w:rFonts w:cs="Arial"/>
                <w:b/>
                <w:color w:val="000000"/>
              </w:rPr>
              <w:t>10th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of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each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month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for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balance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due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on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account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as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of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that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month’s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billing.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Adding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card/banking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information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for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RCD/EFT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of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premiums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b/>
                <w:color w:val="000000"/>
              </w:rPr>
              <w:t>as</w:t>
            </w:r>
            <w:r w:rsidR="00CC70D0" w:rsidRPr="00A75930">
              <w:rPr>
                <w:rFonts w:cs="Arial"/>
                <w:b/>
                <w:color w:val="000000"/>
              </w:rPr>
              <w:t xml:space="preserve"> </w:t>
            </w:r>
            <w:r w:rsidR="000B7408" w:rsidRPr="00A75930">
              <w:rPr>
                <w:rFonts w:cs="Arial"/>
                <w:b/>
                <w:color w:val="000000"/>
              </w:rPr>
              <w:t>late</w:t>
            </w:r>
            <w:r w:rsidR="00CC70D0" w:rsidRPr="00A75930">
              <w:rPr>
                <w:rFonts w:cs="Arial"/>
                <w:b/>
                <w:color w:val="000000"/>
              </w:rPr>
              <w:t xml:space="preserve"> </w:t>
            </w:r>
            <w:r w:rsidR="000B7408" w:rsidRPr="00A75930">
              <w:rPr>
                <w:rFonts w:cs="Arial"/>
                <w:b/>
                <w:color w:val="000000"/>
              </w:rPr>
              <w:t>as</w:t>
            </w:r>
            <w:r w:rsidR="00CC70D0" w:rsidRPr="00A75930">
              <w:rPr>
                <w:rFonts w:cs="Arial"/>
                <w:b/>
                <w:color w:val="000000"/>
              </w:rPr>
              <w:t xml:space="preserve"> </w:t>
            </w:r>
            <w:r w:rsidR="000B7408" w:rsidRPr="00A75930">
              <w:rPr>
                <w:rFonts w:cs="Arial"/>
                <w:b/>
                <w:color w:val="000000"/>
              </w:rPr>
              <w:t>the</w:t>
            </w:r>
            <w:r w:rsidR="00CC70D0" w:rsidRPr="00A75930">
              <w:rPr>
                <w:rFonts w:cs="Arial"/>
                <w:b/>
                <w:color w:val="000000"/>
              </w:rPr>
              <w:t xml:space="preserve"> </w:t>
            </w:r>
            <w:r w:rsidR="000B7408" w:rsidRPr="00A75930">
              <w:rPr>
                <w:rFonts w:cs="Arial"/>
                <w:b/>
                <w:color w:val="000000"/>
              </w:rPr>
              <w:t>6th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of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month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will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enable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payment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to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schedule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in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current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A75930" w:rsidRPr="00A75930">
              <w:rPr>
                <w:rFonts w:cs="Arial"/>
                <w:color w:val="000000"/>
              </w:rPr>
              <w:t>month if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there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was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balance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due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beginning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of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month.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IVR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offers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RCD/EFT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b/>
                <w:color w:val="000000"/>
              </w:rPr>
              <w:t>after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one-time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payment;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beneficiaries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enrolling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in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autopay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from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1</w:t>
            </w:r>
            <w:r w:rsidR="000B7408" w:rsidRPr="00A75930">
              <w:rPr>
                <w:rFonts w:cs="Arial"/>
                <w:color w:val="000000"/>
                <w:vertAlign w:val="superscript"/>
              </w:rPr>
              <w:t>st</w:t>
            </w:r>
            <w:r w:rsidR="000B7408" w:rsidRPr="00A75930">
              <w:rPr>
                <w:rFonts w:cs="Arial"/>
                <w:color w:val="000000"/>
              </w:rPr>
              <w:t>-6</w:t>
            </w:r>
            <w:r w:rsidR="000B7408" w:rsidRPr="00A75930">
              <w:rPr>
                <w:rFonts w:cs="Arial"/>
                <w:color w:val="000000"/>
                <w:vertAlign w:val="superscript"/>
              </w:rPr>
              <w:t>th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may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have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an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autopay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charge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in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addition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to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the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IVR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0B7408" w:rsidRPr="00A75930">
              <w:rPr>
                <w:rFonts w:cs="Arial"/>
                <w:color w:val="000000"/>
              </w:rPr>
              <w:t>payment</w:t>
            </w:r>
            <w:r w:rsidR="00692DAB" w:rsidRPr="00A75930">
              <w:rPr>
                <w:rFonts w:cs="Arial"/>
                <w:color w:val="000000"/>
              </w:rPr>
              <w:t>.</w:t>
            </w:r>
          </w:p>
          <w:p w14:paraId="7CB070DC" w14:textId="77777777" w:rsidR="00692DAB" w:rsidRPr="00A75930" w:rsidRDefault="00692DAB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rFonts w:cs="Arial"/>
                <w:color w:val="000000"/>
              </w:rPr>
            </w:pPr>
          </w:p>
          <w:p w14:paraId="17E6AC9F" w14:textId="114309B6" w:rsidR="00692DAB" w:rsidRPr="00A75930" w:rsidRDefault="00692DAB" w:rsidP="00393CCE">
            <w:pPr>
              <w:spacing w:before="120" w:after="120"/>
              <w:ind w:right="473"/>
            </w:pPr>
            <w:r w:rsidRPr="00A75930">
              <w:rPr>
                <w:rFonts w:cs="Arial"/>
                <w:b/>
              </w:rPr>
              <w:t>Note:</w:t>
            </w:r>
            <w:r w:rsidR="00CC70D0" w:rsidRPr="00A75930">
              <w:rPr>
                <w:rFonts w:cs="Arial"/>
                <w:b/>
              </w:rPr>
              <w:t xml:space="preserve">  </w:t>
            </w:r>
            <w:r w:rsidRPr="00A75930">
              <w:rPr>
                <w:rFonts w:cs="Arial"/>
              </w:rPr>
              <w:t>Payments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can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take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up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to</w:t>
            </w:r>
            <w:r w:rsidR="00CC70D0" w:rsidRPr="00A75930">
              <w:rPr>
                <w:rFonts w:cs="Arial"/>
                <w:b/>
              </w:rPr>
              <w:t xml:space="preserve"> </w:t>
            </w:r>
            <w:r w:rsidRPr="00A75930">
              <w:rPr>
                <w:rFonts w:cs="Arial"/>
                <w:b/>
              </w:rPr>
              <w:t>3</w:t>
            </w:r>
            <w:r w:rsidR="00CC70D0" w:rsidRPr="00A75930">
              <w:rPr>
                <w:rFonts w:cs="Arial"/>
              </w:rPr>
              <w:t xml:space="preserve"> </w:t>
            </w:r>
            <w:r w:rsidR="00856DF9" w:rsidRPr="00A75930">
              <w:rPr>
                <w:rFonts w:cs="Arial"/>
              </w:rPr>
              <w:t>calendar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days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to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be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visible</w:t>
            </w:r>
            <w:r w:rsidR="00CC70D0" w:rsidRPr="00A75930">
              <w:rPr>
                <w:rFonts w:cs="Arial"/>
              </w:rPr>
              <w:t xml:space="preserve"> </w:t>
            </w:r>
            <w:r w:rsidRPr="00A75930">
              <w:rPr>
                <w:rFonts w:cs="Arial"/>
              </w:rPr>
              <w:t>in</w:t>
            </w:r>
            <w:r w:rsidR="00CC70D0" w:rsidRPr="00A75930">
              <w:rPr>
                <w:rFonts w:cs="Arial"/>
              </w:rPr>
              <w:t xml:space="preserve"> </w:t>
            </w:r>
            <w:r w:rsidR="00F6777C" w:rsidRPr="00A75930">
              <w:rPr>
                <w:rFonts w:cs="Arial"/>
              </w:rPr>
              <w:t>Compass</w:t>
            </w:r>
            <w:r w:rsidRPr="00A75930">
              <w:rPr>
                <w:rFonts w:cs="Arial"/>
              </w:rPr>
              <w:t>.</w:t>
            </w:r>
          </w:p>
          <w:p w14:paraId="07791D9E" w14:textId="77777777" w:rsidR="00692DAB" w:rsidRPr="00A75930" w:rsidRDefault="00692DAB" w:rsidP="00393CCE">
            <w:pPr>
              <w:spacing w:before="120" w:after="120"/>
            </w:pPr>
          </w:p>
          <w:p w14:paraId="4C71DF4F" w14:textId="1939971C" w:rsidR="00692DAB" w:rsidRPr="00A75930" w:rsidRDefault="00EC4AC3" w:rsidP="00393CCE">
            <w:pPr>
              <w:spacing w:before="120" w:after="120"/>
              <w:ind w:right="473"/>
            </w:pPr>
            <w:r w:rsidRPr="00A75930">
              <w:rPr>
                <w:rFonts w:cs="Arial"/>
                <w:noProof/>
                <w:color w:val="000000"/>
              </w:rPr>
              <w:drawing>
                <wp:inline distT="0" distB="0" distL="0" distR="0" wp14:anchorId="202A2D31" wp14:editId="7751D3DC">
                  <wp:extent cx="241300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 w:rsidRPr="00A75930">
              <w:rPr>
                <w:rFonts w:cs="Arial"/>
                <w:color w:val="000000"/>
              </w:rPr>
              <w:t xml:space="preserve">  </w:t>
            </w:r>
            <w:r w:rsidR="00692DAB" w:rsidRPr="00A75930">
              <w:rPr>
                <w:color w:val="000000"/>
              </w:rPr>
              <w:t>Notify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the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Beneficiary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that</w:t>
            </w:r>
            <w:r w:rsidR="00CC70D0" w:rsidRPr="00A75930">
              <w:rPr>
                <w:rFonts w:cs="Arial"/>
                <w:color w:val="000000"/>
              </w:rPr>
              <w:t xml:space="preserve"> </w:t>
            </w:r>
            <w:r w:rsidR="00692DAB" w:rsidRPr="00A75930">
              <w:rPr>
                <w:b/>
                <w:color w:val="000000"/>
              </w:rPr>
              <w:t>InstaMed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processes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Medicare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Part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D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premium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color w:val="000000"/>
              </w:rPr>
              <w:t>payments</w:t>
            </w:r>
            <w:r w:rsidR="00CC70D0" w:rsidRPr="00A75930">
              <w:rPr>
                <w:color w:val="000000"/>
              </w:rPr>
              <w:t xml:space="preserve"> </w:t>
            </w:r>
            <w:r w:rsidR="00692DAB" w:rsidRPr="00A75930">
              <w:rPr>
                <w:b/>
                <w:color w:val="000000"/>
              </w:rPr>
              <w:t>on</w:t>
            </w:r>
            <w:r w:rsidR="00CC70D0" w:rsidRPr="00A75930">
              <w:rPr>
                <w:b/>
                <w:color w:val="000000"/>
              </w:rPr>
              <w:t xml:space="preserve"> </w:t>
            </w:r>
            <w:r w:rsidR="00692DAB" w:rsidRPr="00A75930">
              <w:rPr>
                <w:b/>
                <w:color w:val="000000"/>
              </w:rPr>
              <w:t>behalf</w:t>
            </w:r>
            <w:r w:rsidR="00CC70D0" w:rsidRPr="00A75930">
              <w:rPr>
                <w:b/>
                <w:color w:val="000000"/>
              </w:rPr>
              <w:t xml:space="preserve"> </w:t>
            </w:r>
            <w:r w:rsidR="00692DAB" w:rsidRPr="00A75930">
              <w:rPr>
                <w:b/>
                <w:color w:val="000000"/>
              </w:rPr>
              <w:t>of</w:t>
            </w:r>
            <w:r w:rsidR="00CC70D0" w:rsidRPr="00A75930">
              <w:rPr>
                <w:b/>
                <w:color w:val="000000"/>
              </w:rPr>
              <w:t xml:space="preserve"> </w:t>
            </w:r>
            <w:r w:rsidR="00692DAB" w:rsidRPr="00A75930">
              <w:rPr>
                <w:b/>
                <w:color w:val="000000"/>
              </w:rPr>
              <w:t>SilverScript</w:t>
            </w:r>
            <w:r w:rsidR="003C2CBF" w:rsidRPr="00A75930">
              <w:rPr>
                <w:color w:val="000000"/>
              </w:rPr>
              <w:t>.</w:t>
            </w:r>
          </w:p>
          <w:p w14:paraId="4790BA48" w14:textId="77777777" w:rsidR="00692DAB" w:rsidRPr="00A75930" w:rsidRDefault="00692DAB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rFonts w:cs="Arial"/>
                <w:color w:val="000000"/>
              </w:rPr>
            </w:pPr>
          </w:p>
        </w:tc>
      </w:tr>
      <w:tr w:rsidR="009F54B2" w:rsidRPr="00A75930" w14:paraId="0F01FD47" w14:textId="77777777" w:rsidTr="00E72BF2">
        <w:trPr>
          <w:trHeight w:val="186"/>
        </w:trPr>
        <w:tc>
          <w:tcPr>
            <w:tcW w:w="402" w:type="pct"/>
            <w:vMerge/>
          </w:tcPr>
          <w:p w14:paraId="45B5A063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2" w:type="pct"/>
          </w:tcPr>
          <w:p w14:paraId="63D6BF8B" w14:textId="77777777" w:rsidR="000B7408" w:rsidRPr="00A75930" w:rsidRDefault="000B7408" w:rsidP="00393CCE">
            <w:pPr>
              <w:spacing w:before="120" w:after="120"/>
            </w:pPr>
            <w:r w:rsidRPr="00A75930">
              <w:rPr>
                <w:noProof/>
              </w:rPr>
              <w:t>A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b/>
                <w:noProof/>
              </w:rPr>
              <w:t>Stock</w:t>
            </w:r>
            <w:r w:rsidR="00CC70D0" w:rsidRPr="00A75930">
              <w:rPr>
                <w:b/>
                <w:noProof/>
              </w:rPr>
              <w:t xml:space="preserve"> </w:t>
            </w:r>
            <w:r w:rsidRPr="00A75930">
              <w:rPr>
                <w:b/>
                <w:noProof/>
              </w:rPr>
              <w:t>ID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of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b/>
                <w:noProof/>
              </w:rPr>
              <w:t>SSA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in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specified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date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range</w:t>
            </w:r>
          </w:p>
        </w:tc>
        <w:tc>
          <w:tcPr>
            <w:tcW w:w="4036" w:type="pct"/>
            <w:gridSpan w:val="2"/>
            <w:tcBorders>
              <w:bottom w:val="single" w:sz="4" w:space="0" w:color="auto"/>
            </w:tcBorders>
          </w:tcPr>
          <w:p w14:paraId="407F1F92" w14:textId="23F7D20F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  <w:r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b/>
                <w:noProof/>
              </w:rPr>
              <w:t>Automatic</w:t>
            </w:r>
            <w:r w:rsidR="00CC70D0" w:rsidRPr="00A75930">
              <w:rPr>
                <w:b/>
                <w:noProof/>
              </w:rPr>
              <w:t xml:space="preserve"> </w:t>
            </w:r>
            <w:r w:rsidRPr="00A75930">
              <w:rPr>
                <w:b/>
                <w:noProof/>
              </w:rPr>
              <w:t>Payment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button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is</w:t>
            </w:r>
            <w:r w:rsidR="00CC70D0" w:rsidRPr="00A75930">
              <w:rPr>
                <w:noProof/>
              </w:rPr>
              <w:t xml:space="preserve"> </w:t>
            </w:r>
            <w:r w:rsidR="00B91515" w:rsidRPr="00A75930">
              <w:rPr>
                <w:noProof/>
              </w:rPr>
              <w:t>disabled</w:t>
            </w:r>
            <w:r w:rsidR="00691C81" w:rsidRPr="00A75930">
              <w:rPr>
                <w:noProof/>
              </w:rPr>
              <w:t>.</w:t>
            </w:r>
          </w:p>
          <w:p w14:paraId="67EB0957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</w:p>
          <w:p w14:paraId="3ED23EA0" w14:textId="01D5887A" w:rsidR="000B7408" w:rsidRPr="00A75930" w:rsidRDefault="00B91515" w:rsidP="00393CC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noProof/>
              </w:rPr>
            </w:pPr>
            <w:r w:rsidRPr="00A75930">
              <w:rPr>
                <w:noProof/>
              </w:rPr>
              <w:drawing>
                <wp:inline distT="0" distB="0" distL="0" distR="0" wp14:anchorId="0401647B" wp14:editId="27281057">
                  <wp:extent cx="6946982" cy="839658"/>
                  <wp:effectExtent l="19050" t="19050" r="25400" b="177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859" cy="8442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B948CF" w14:textId="77777777" w:rsidR="000B7408" w:rsidRPr="00A75930" w:rsidRDefault="000B7408" w:rsidP="00393CC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</w:pPr>
          </w:p>
          <w:p w14:paraId="392AE805" w14:textId="6A52973E" w:rsidR="0086228C" w:rsidRPr="00A75930" w:rsidRDefault="00EC4AC3" w:rsidP="00393CCE">
            <w:pPr>
              <w:spacing w:before="120" w:after="120"/>
            </w:pPr>
            <w:r w:rsidRPr="00A75930">
              <w:rPr>
                <w:rFonts w:cs="Arial"/>
                <w:noProof/>
                <w:color w:val="000000"/>
              </w:rPr>
              <w:drawing>
                <wp:inline distT="0" distB="0" distL="0" distR="0" wp14:anchorId="66F8142E" wp14:editId="4F1AF951">
                  <wp:extent cx="241300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D0" w:rsidRPr="00A75930">
              <w:rPr>
                <w:rFonts w:cs="Arial"/>
                <w:color w:val="000000"/>
              </w:rPr>
              <w:t xml:space="preserve">  </w:t>
            </w:r>
            <w:r w:rsidR="000B7408" w:rsidRPr="00A75930">
              <w:t>Do</w:t>
            </w:r>
            <w:r w:rsidR="00CC70D0" w:rsidRPr="00A75930">
              <w:t xml:space="preserve"> </w:t>
            </w:r>
            <w:r w:rsidR="000B7408" w:rsidRPr="00A75930">
              <w:rPr>
                <w:b/>
              </w:rPr>
              <w:t>NOT</w:t>
            </w:r>
            <w:r w:rsidR="00CC70D0" w:rsidRPr="00A75930">
              <w:t xml:space="preserve"> </w:t>
            </w:r>
            <w:r w:rsidR="000B7408" w:rsidRPr="00A75930">
              <w:t>advise</w:t>
            </w:r>
            <w:r w:rsidR="00CC70D0" w:rsidRPr="00A75930">
              <w:t xml:space="preserve"> </w:t>
            </w:r>
            <w:r w:rsidR="000B7408" w:rsidRPr="00A75930">
              <w:t>the</w:t>
            </w:r>
            <w:r w:rsidR="00CC70D0" w:rsidRPr="00A75930">
              <w:t xml:space="preserve"> </w:t>
            </w:r>
            <w:r w:rsidR="000B7408" w:rsidRPr="00A75930">
              <w:t>beneficiary</w:t>
            </w:r>
            <w:r w:rsidR="00CC70D0" w:rsidRPr="00A75930">
              <w:t xml:space="preserve"> </w:t>
            </w:r>
            <w:r w:rsidR="000B7408" w:rsidRPr="00A75930">
              <w:t>to</w:t>
            </w:r>
            <w:r w:rsidR="00CC70D0" w:rsidRPr="00A75930">
              <w:t xml:space="preserve"> </w:t>
            </w:r>
            <w:r w:rsidR="000B7408" w:rsidRPr="00A75930">
              <w:t>make</w:t>
            </w:r>
            <w:r w:rsidR="00CC70D0" w:rsidRPr="00A75930">
              <w:t xml:space="preserve"> </w:t>
            </w:r>
            <w:r w:rsidR="000B7408" w:rsidRPr="00A75930">
              <w:t>a</w:t>
            </w:r>
            <w:r w:rsidR="00CC70D0" w:rsidRPr="00A75930">
              <w:t xml:space="preserve"> </w:t>
            </w:r>
            <w:r w:rsidR="000B7408" w:rsidRPr="00A75930">
              <w:t>payment</w:t>
            </w:r>
            <w:r w:rsidR="00CC70D0" w:rsidRPr="00A75930">
              <w:t xml:space="preserve"> </w:t>
            </w:r>
            <w:r w:rsidR="000B7408" w:rsidRPr="00A75930">
              <w:t>via</w:t>
            </w:r>
            <w:r w:rsidR="00CC70D0" w:rsidRPr="00A75930">
              <w:t xml:space="preserve"> </w:t>
            </w:r>
            <w:r w:rsidR="000B7408" w:rsidRPr="00A75930">
              <w:t>the</w:t>
            </w:r>
            <w:r w:rsidR="00CC70D0" w:rsidRPr="00A75930">
              <w:t xml:space="preserve"> </w:t>
            </w:r>
            <w:r w:rsidR="00A75930" w:rsidRPr="00A75930">
              <w:t>IVR unless</w:t>
            </w:r>
            <w:r w:rsidR="00CC70D0" w:rsidRPr="00A75930">
              <w:t xml:space="preserve"> </w:t>
            </w:r>
            <w:r w:rsidR="001D0629" w:rsidRPr="00A75930">
              <w:t>there</w:t>
            </w:r>
            <w:r w:rsidR="00CC70D0" w:rsidRPr="00A75930">
              <w:t xml:space="preserve"> </w:t>
            </w:r>
            <w:r w:rsidR="001D0629" w:rsidRPr="00A75930">
              <w:t>is</w:t>
            </w:r>
            <w:r w:rsidR="00CC70D0" w:rsidRPr="00A75930">
              <w:t xml:space="preserve"> </w:t>
            </w:r>
            <w:r w:rsidR="001D0629" w:rsidRPr="00A75930">
              <w:t>a</w:t>
            </w:r>
            <w:r w:rsidR="00CC70D0" w:rsidRPr="00A75930">
              <w:t xml:space="preserve"> </w:t>
            </w:r>
            <w:r w:rsidR="001D0629" w:rsidRPr="00A75930">
              <w:t>premium</w:t>
            </w:r>
            <w:r w:rsidR="00CC70D0" w:rsidRPr="00A75930">
              <w:t xml:space="preserve"> </w:t>
            </w:r>
            <w:r w:rsidR="001D0629" w:rsidRPr="00A75930">
              <w:t>due</w:t>
            </w:r>
            <w:r w:rsidR="00CC70D0" w:rsidRPr="00A75930">
              <w:t xml:space="preserve"> </w:t>
            </w:r>
            <w:r w:rsidR="001D0629" w:rsidRPr="00A75930">
              <w:t>from</w:t>
            </w:r>
            <w:r w:rsidR="00CC70D0" w:rsidRPr="00A75930">
              <w:t xml:space="preserve"> </w:t>
            </w:r>
            <w:r w:rsidR="001D0629" w:rsidRPr="00A75930">
              <w:t>prior</w:t>
            </w:r>
            <w:r w:rsidR="00CC70D0" w:rsidRPr="00A75930">
              <w:t xml:space="preserve"> </w:t>
            </w:r>
            <w:r w:rsidR="001D0629" w:rsidRPr="00A75930">
              <w:t>to</w:t>
            </w:r>
            <w:r w:rsidR="00CC70D0" w:rsidRPr="00A75930">
              <w:t xml:space="preserve"> </w:t>
            </w:r>
            <w:r w:rsidR="001D0629" w:rsidRPr="00A75930">
              <w:t>SSA</w:t>
            </w:r>
            <w:r w:rsidR="00CC70D0" w:rsidRPr="00A75930">
              <w:t xml:space="preserve"> </w:t>
            </w:r>
            <w:r w:rsidR="001D0629" w:rsidRPr="00A75930">
              <w:t>effective</w:t>
            </w:r>
            <w:r w:rsidR="00CC70D0" w:rsidRPr="00A75930">
              <w:t xml:space="preserve"> </w:t>
            </w:r>
            <w:r w:rsidR="001D0629" w:rsidRPr="00A75930">
              <w:t>date</w:t>
            </w:r>
            <w:r w:rsidR="000B7408" w:rsidRPr="00A75930">
              <w:t>.</w:t>
            </w:r>
            <w:r w:rsidR="00CC70D0" w:rsidRPr="00A75930">
              <w:t xml:space="preserve"> </w:t>
            </w:r>
            <w:r w:rsidR="00CC70D0" w:rsidRPr="00A75930">
              <w:rPr>
                <w:b/>
                <w:bCs/>
              </w:rPr>
              <w:t>Note:</w:t>
            </w:r>
            <w:r w:rsidR="00CC70D0" w:rsidRPr="00A75930">
              <w:t xml:space="preserve">  </w:t>
            </w:r>
            <w:r w:rsidR="0086228C" w:rsidRPr="00A75930">
              <w:t>Invoices</w:t>
            </w:r>
            <w:r w:rsidR="00CC70D0" w:rsidRPr="00A75930">
              <w:t xml:space="preserve"> </w:t>
            </w:r>
            <w:r w:rsidR="0086228C" w:rsidRPr="00A75930">
              <w:t>are</w:t>
            </w:r>
            <w:r w:rsidR="00CC70D0" w:rsidRPr="00A75930">
              <w:t xml:space="preserve"> </w:t>
            </w:r>
            <w:r w:rsidR="0086228C" w:rsidRPr="00A75930">
              <w:t>sent</w:t>
            </w:r>
            <w:r w:rsidR="00CC70D0" w:rsidRPr="00A75930">
              <w:t xml:space="preserve"> </w:t>
            </w:r>
            <w:r w:rsidR="0086228C" w:rsidRPr="00A75930">
              <w:t>when</w:t>
            </w:r>
            <w:r w:rsidR="00CC70D0" w:rsidRPr="00A75930">
              <w:t xml:space="preserve"> </w:t>
            </w:r>
            <w:r w:rsidR="0086228C" w:rsidRPr="00A75930">
              <w:t>a</w:t>
            </w:r>
            <w:r w:rsidR="00CC70D0" w:rsidRPr="00A75930">
              <w:t xml:space="preserve"> </w:t>
            </w:r>
            <w:r w:rsidR="0086228C" w:rsidRPr="00A75930">
              <w:t>beneficiary</w:t>
            </w:r>
            <w:r w:rsidR="00CC70D0" w:rsidRPr="00A75930">
              <w:t xml:space="preserve"> </w:t>
            </w:r>
            <w:r w:rsidR="0086228C" w:rsidRPr="00A75930">
              <w:t>has</w:t>
            </w:r>
            <w:r w:rsidR="00CC70D0" w:rsidRPr="00A75930">
              <w:t xml:space="preserve"> </w:t>
            </w:r>
            <w:r w:rsidR="0086228C" w:rsidRPr="00A75930">
              <w:t>a</w:t>
            </w:r>
            <w:r w:rsidR="00CC70D0" w:rsidRPr="00A75930">
              <w:t xml:space="preserve"> </w:t>
            </w:r>
            <w:r w:rsidR="0086228C" w:rsidRPr="00A75930">
              <w:t>balance</w:t>
            </w:r>
            <w:r w:rsidR="00CC70D0" w:rsidRPr="00A75930">
              <w:t xml:space="preserve"> </w:t>
            </w:r>
            <w:r w:rsidR="0086228C" w:rsidRPr="00A75930">
              <w:t>due</w:t>
            </w:r>
            <w:r w:rsidR="00CC70D0" w:rsidRPr="00A75930">
              <w:t xml:space="preserve"> </w:t>
            </w:r>
            <w:r w:rsidR="0086228C" w:rsidRPr="00A75930">
              <w:t>not</w:t>
            </w:r>
            <w:r w:rsidR="00CC70D0" w:rsidRPr="00A75930">
              <w:t xml:space="preserve"> </w:t>
            </w:r>
            <w:r w:rsidR="0086228C" w:rsidRPr="00A75930">
              <w:t>covered</w:t>
            </w:r>
            <w:r w:rsidR="00CC70D0" w:rsidRPr="00A75930">
              <w:t xml:space="preserve"> </w:t>
            </w:r>
            <w:r w:rsidR="0086228C" w:rsidRPr="00A75930">
              <w:t>by</w:t>
            </w:r>
            <w:r w:rsidR="00CC70D0" w:rsidRPr="00A75930">
              <w:t xml:space="preserve"> </w:t>
            </w:r>
            <w:r w:rsidR="0086228C" w:rsidRPr="00A75930">
              <w:t>the</w:t>
            </w:r>
            <w:r w:rsidR="00CC70D0" w:rsidRPr="00A75930">
              <w:t xml:space="preserve"> </w:t>
            </w:r>
            <w:r w:rsidR="0086228C" w:rsidRPr="00A75930">
              <w:t>SSA</w:t>
            </w:r>
            <w:r w:rsidR="00CC70D0" w:rsidRPr="00A75930">
              <w:t xml:space="preserve"> </w:t>
            </w:r>
            <w:r w:rsidR="0086228C" w:rsidRPr="00A75930">
              <w:t>PWO.</w:t>
            </w:r>
            <w:r w:rsidR="00CC70D0" w:rsidRPr="00A75930">
              <w:t xml:space="preserve"> </w:t>
            </w:r>
            <w:r w:rsidR="0086228C" w:rsidRPr="00A75930">
              <w:t>View</w:t>
            </w:r>
            <w:r w:rsidR="00CC70D0" w:rsidRPr="00A75930">
              <w:t xml:space="preserve"> </w:t>
            </w:r>
            <w:r w:rsidR="00173249" w:rsidRPr="00A75930">
              <w:t>recent</w:t>
            </w:r>
            <w:r w:rsidR="00CC70D0" w:rsidRPr="00A75930">
              <w:t xml:space="preserve"> </w:t>
            </w:r>
            <w:r w:rsidR="00173249" w:rsidRPr="00A75930">
              <w:t>invoices</w:t>
            </w:r>
            <w:r w:rsidR="00CC70D0" w:rsidRPr="00A75930">
              <w:t xml:space="preserve"> </w:t>
            </w:r>
            <w:r w:rsidR="0086228C" w:rsidRPr="00A75930">
              <w:t>in</w:t>
            </w:r>
            <w:r w:rsidR="00CC70D0" w:rsidRPr="00A75930">
              <w:t xml:space="preserve"> </w:t>
            </w:r>
            <w:r w:rsidR="0086228C" w:rsidRPr="00A75930">
              <w:rPr>
                <w:b/>
              </w:rPr>
              <w:t>OneClick</w:t>
            </w:r>
            <w:r w:rsidR="00CC70D0" w:rsidRPr="00A75930">
              <w:t xml:space="preserve"> </w:t>
            </w:r>
            <w:r w:rsidR="0086228C" w:rsidRPr="00A75930">
              <w:t>to</w:t>
            </w:r>
            <w:r w:rsidR="00CC70D0" w:rsidRPr="00A75930">
              <w:t xml:space="preserve"> </w:t>
            </w:r>
            <w:r w:rsidR="0086228C" w:rsidRPr="00A75930">
              <w:t>see</w:t>
            </w:r>
            <w:r w:rsidR="00CC70D0" w:rsidRPr="00A75930">
              <w:t xml:space="preserve"> </w:t>
            </w:r>
            <w:r w:rsidR="00173249" w:rsidRPr="00A75930">
              <w:t>if</w:t>
            </w:r>
            <w:r w:rsidR="00CC70D0" w:rsidRPr="00A75930">
              <w:t xml:space="preserve"> </w:t>
            </w:r>
            <w:r w:rsidR="0086228C" w:rsidRPr="00A75930">
              <w:t>the</w:t>
            </w:r>
            <w:r w:rsidR="00CC70D0" w:rsidRPr="00A75930">
              <w:t xml:space="preserve"> </w:t>
            </w:r>
            <w:r w:rsidR="0086228C" w:rsidRPr="00A75930">
              <w:t>below</w:t>
            </w:r>
            <w:r w:rsidR="00CC70D0" w:rsidRPr="00A75930">
              <w:t xml:space="preserve"> </w:t>
            </w:r>
            <w:r w:rsidR="0086228C" w:rsidRPr="00A75930">
              <w:t>notice</w:t>
            </w:r>
            <w:r w:rsidR="00CC70D0" w:rsidRPr="00A75930">
              <w:t xml:space="preserve"> </w:t>
            </w:r>
            <w:r w:rsidR="00173249" w:rsidRPr="00A75930">
              <w:t>is</w:t>
            </w:r>
            <w:r w:rsidR="00CC70D0" w:rsidRPr="00A75930">
              <w:t xml:space="preserve"> </w:t>
            </w:r>
            <w:r w:rsidR="00173249" w:rsidRPr="00A75930">
              <w:t>in</w:t>
            </w:r>
            <w:r w:rsidR="00CC70D0" w:rsidRPr="00A75930">
              <w:t xml:space="preserve"> </w:t>
            </w:r>
            <w:r w:rsidR="00173249" w:rsidRPr="00A75930">
              <w:t>the</w:t>
            </w:r>
            <w:r w:rsidR="00CC70D0" w:rsidRPr="00A75930">
              <w:t xml:space="preserve"> </w:t>
            </w:r>
            <w:r w:rsidR="00173249" w:rsidRPr="00A75930">
              <w:t>upper</w:t>
            </w:r>
            <w:r w:rsidR="00CC70D0" w:rsidRPr="00A75930">
              <w:t xml:space="preserve"> </w:t>
            </w:r>
            <w:r w:rsidR="00173249" w:rsidRPr="00A75930">
              <w:t>right</w:t>
            </w:r>
            <w:r w:rsidR="0086228C" w:rsidRPr="00A75930">
              <w:t>.</w:t>
            </w:r>
          </w:p>
          <w:p w14:paraId="6A083E49" w14:textId="77777777" w:rsidR="001C4C51" w:rsidRPr="00A75930" w:rsidRDefault="001C4C51" w:rsidP="00393CCE">
            <w:pPr>
              <w:spacing w:before="120" w:after="120"/>
              <w:jc w:val="center"/>
              <w:rPr>
                <w:noProof/>
              </w:rPr>
            </w:pPr>
          </w:p>
          <w:p w14:paraId="3E13D1D9" w14:textId="08073191" w:rsidR="0086228C" w:rsidRPr="00A75930" w:rsidRDefault="00EC4AC3" w:rsidP="00393CCE">
            <w:pPr>
              <w:spacing w:before="120" w:after="120"/>
              <w:jc w:val="center"/>
            </w:pPr>
            <w:r w:rsidRPr="00A75930">
              <w:rPr>
                <w:noProof/>
              </w:rPr>
              <w:drawing>
                <wp:inline distT="0" distB="0" distL="0" distR="0" wp14:anchorId="562B1E92" wp14:editId="03F79EB3">
                  <wp:extent cx="3454400" cy="1663700"/>
                  <wp:effectExtent l="19050" t="19050" r="12700" b="127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400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6636FE" w14:textId="77777777" w:rsidR="0086228C" w:rsidRPr="00A75930" w:rsidRDefault="0086228C" w:rsidP="00393CCE">
            <w:pPr>
              <w:spacing w:before="120" w:after="120"/>
            </w:pPr>
          </w:p>
          <w:p w14:paraId="01587ADB" w14:textId="5DB7F4F3" w:rsidR="000B7408" w:rsidRPr="00A75930" w:rsidRDefault="000B7408" w:rsidP="00393CCE">
            <w:pPr>
              <w:spacing w:before="120" w:after="120"/>
            </w:pPr>
            <w:r w:rsidRPr="00A75930">
              <w:t>If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beneficiary</w:t>
            </w:r>
            <w:r w:rsidR="00CC70D0" w:rsidRPr="00A75930">
              <w:t xml:space="preserve"> </w:t>
            </w:r>
            <w:r w:rsidRPr="00A75930">
              <w:t>would</w:t>
            </w:r>
            <w:r w:rsidR="00CC70D0" w:rsidRPr="00A75930">
              <w:t xml:space="preserve"> </w:t>
            </w:r>
            <w:r w:rsidRPr="00A75930">
              <w:t>like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change</w:t>
            </w:r>
            <w:r w:rsidR="00CC70D0" w:rsidRPr="00A75930">
              <w:t xml:space="preserve"> </w:t>
            </w:r>
            <w:r w:rsidRPr="00A75930">
              <w:t>their</w:t>
            </w:r>
            <w:r w:rsidR="00CC70D0" w:rsidRPr="00A75930">
              <w:t xml:space="preserve"> </w:t>
            </w:r>
            <w:r w:rsidRPr="00A75930">
              <w:t>Payment</w:t>
            </w:r>
            <w:r w:rsidR="00CC70D0" w:rsidRPr="00A75930">
              <w:t xml:space="preserve"> </w:t>
            </w:r>
            <w:r w:rsidRPr="00A75930">
              <w:t>Withholding</w:t>
            </w:r>
            <w:r w:rsidR="00CC70D0" w:rsidRPr="00A75930">
              <w:t xml:space="preserve"> </w:t>
            </w:r>
            <w:r w:rsidRPr="00A75930">
              <w:t>Option</w:t>
            </w:r>
            <w:r w:rsidR="00CC70D0" w:rsidRPr="00A75930">
              <w:t xml:space="preserve"> </w:t>
            </w:r>
            <w:r w:rsidRPr="00A75930">
              <w:t>(PWO),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SSA</w:t>
            </w:r>
            <w:r w:rsidR="00CC70D0" w:rsidRPr="00A75930">
              <w:t xml:space="preserve"> </w:t>
            </w:r>
            <w:r w:rsidRPr="00A75930">
              <w:t>must</w:t>
            </w:r>
            <w:r w:rsidR="00CC70D0" w:rsidRPr="00A75930">
              <w:t xml:space="preserve"> </w:t>
            </w:r>
            <w:r w:rsidRPr="00A75930">
              <w:t>be</w:t>
            </w:r>
            <w:r w:rsidR="00CC70D0" w:rsidRPr="00A75930">
              <w:t xml:space="preserve"> </w:t>
            </w:r>
            <w:r w:rsidRPr="00A75930">
              <w:t>stopped</w:t>
            </w:r>
            <w:r w:rsidR="00CC70D0" w:rsidRPr="00A75930">
              <w:t xml:space="preserve"> </w:t>
            </w:r>
            <w:r w:rsidRPr="00A75930">
              <w:t>first</w:t>
            </w:r>
            <w:r w:rsidR="00CC70D0" w:rsidRPr="00A75930">
              <w:t xml:space="preserve"> </w:t>
            </w:r>
            <w:r w:rsidRPr="00A75930">
              <w:t>before</w:t>
            </w:r>
            <w:r w:rsidR="00CC70D0" w:rsidRPr="00A75930">
              <w:t xml:space="preserve"> </w:t>
            </w:r>
            <w:r w:rsidRPr="00A75930">
              <w:t>EFT/RCD</w:t>
            </w:r>
            <w:r w:rsidR="00CC70D0" w:rsidRPr="00A75930">
              <w:t xml:space="preserve"> </w:t>
            </w:r>
            <w:r w:rsidRPr="00A75930">
              <w:t>can</w:t>
            </w:r>
            <w:r w:rsidR="00CC70D0" w:rsidRPr="00A75930">
              <w:t xml:space="preserve"> </w:t>
            </w:r>
            <w:r w:rsidRPr="00A75930">
              <w:t>be</w:t>
            </w:r>
            <w:r w:rsidR="00CC70D0" w:rsidRPr="00A75930">
              <w:t xml:space="preserve"> </w:t>
            </w:r>
            <w:r w:rsidRPr="00A75930">
              <w:t>added,</w:t>
            </w:r>
            <w:r w:rsidR="00CC70D0" w:rsidRPr="00A75930">
              <w:t xml:space="preserve"> </w:t>
            </w:r>
            <w:r w:rsidRPr="00A75930">
              <w:t>refer</w:t>
            </w:r>
            <w:r w:rsidR="00CC70D0" w:rsidRPr="00A75930">
              <w:t xml:space="preserve"> </w:t>
            </w:r>
            <w:r w:rsidRPr="00A75930">
              <w:t>to</w:t>
            </w:r>
            <w:r w:rsidR="00E57FAB" w:rsidRPr="00A75930">
              <w:t xml:space="preserve"> </w:t>
            </w:r>
            <w:hyperlink r:id="rId20" w:anchor="!/view?docid=5cb44731-3a9c-419d-bc0e-502b1b8a5aeb" w:history="1">
              <w:r w:rsidR="00EF2F16">
                <w:rPr>
                  <w:rStyle w:val="Hyperlink"/>
                </w:rPr>
                <w:t>Aetna Compass MED D - SilverScript - SSA/RRB Premium Withholding (063011)</w:t>
              </w:r>
            </w:hyperlink>
            <w:r w:rsidR="003C2CBF" w:rsidRPr="00A75930">
              <w:t>.</w:t>
            </w:r>
          </w:p>
          <w:p w14:paraId="3A6DC919" w14:textId="77777777" w:rsidR="000B7408" w:rsidRPr="00A75930" w:rsidRDefault="000B7408" w:rsidP="00393CCE">
            <w:pPr>
              <w:spacing w:before="120" w:after="120"/>
            </w:pPr>
          </w:p>
          <w:p w14:paraId="20C89E00" w14:textId="78472014" w:rsidR="000B7408" w:rsidRPr="00A75930" w:rsidRDefault="000B7408" w:rsidP="00393CCE">
            <w:pPr>
              <w:spacing w:before="120" w:after="120"/>
            </w:pPr>
            <w:r w:rsidRPr="00A75930">
              <w:rPr>
                <w:b/>
              </w:rPr>
              <w:t>Note:</w:t>
            </w:r>
            <w:r w:rsidR="00CC70D0" w:rsidRPr="00A75930">
              <w:rPr>
                <w:b/>
              </w:rPr>
              <w:t xml:space="preserve"> 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rPr>
                <w:b/>
              </w:rPr>
              <w:t>Premium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Payment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IVR</w:t>
            </w:r>
            <w:r w:rsidR="00CC70D0" w:rsidRPr="00A75930">
              <w:t xml:space="preserve"> </w:t>
            </w:r>
            <w:r w:rsidRPr="00A75930">
              <w:t>may</w:t>
            </w:r>
            <w:r w:rsidR="00CC70D0" w:rsidRPr="00A75930">
              <w:t xml:space="preserve"> </w:t>
            </w:r>
            <w:r w:rsidRPr="00A75930">
              <w:t>offer</w:t>
            </w:r>
            <w:r w:rsidR="00CC70D0" w:rsidRPr="00A75930">
              <w:t xml:space="preserve"> </w:t>
            </w:r>
            <w:r w:rsidRPr="00A75930">
              <w:t>EFT/RCD</w:t>
            </w:r>
            <w:r w:rsidR="00CC70D0" w:rsidRPr="00A75930">
              <w:t xml:space="preserve"> </w:t>
            </w:r>
            <w:r w:rsidRPr="00A75930">
              <w:t>&amp;</w:t>
            </w:r>
            <w:r w:rsidR="00CC70D0" w:rsidRPr="00A75930">
              <w:t xml:space="preserve"> </w:t>
            </w:r>
            <w:r w:rsidRPr="00A75930">
              <w:t>accept</w:t>
            </w:r>
            <w:r w:rsidR="00CC70D0" w:rsidRPr="00A75930">
              <w:t xml:space="preserve"> </w:t>
            </w:r>
            <w:r w:rsidRPr="00A75930">
              <w:t>a</w:t>
            </w:r>
            <w:r w:rsidR="00CC70D0" w:rsidRPr="00A75930">
              <w:t xml:space="preserve"> </w:t>
            </w:r>
            <w:r w:rsidRPr="00A75930">
              <w:t>one-time</w:t>
            </w:r>
            <w:r w:rsidR="00CC70D0" w:rsidRPr="00A75930">
              <w:t xml:space="preserve"> </w:t>
            </w:r>
            <w:r w:rsidRPr="00A75930">
              <w:t>payment</w:t>
            </w:r>
            <w:r w:rsidR="00CC70D0" w:rsidRPr="00A75930">
              <w:t xml:space="preserve"> </w:t>
            </w:r>
            <w:r w:rsidRPr="00A75930">
              <w:t>from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beneficiary,</w:t>
            </w:r>
            <w:r w:rsidR="00CC70D0" w:rsidRPr="00A75930">
              <w:t xml:space="preserve"> </w:t>
            </w:r>
            <w:r w:rsidRPr="00A75930">
              <w:t>however,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rPr>
                <w:b/>
              </w:rPr>
              <w:t>IVR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autopay</w:t>
            </w:r>
            <w:r w:rsidR="00CC70D0" w:rsidRPr="00A75930">
              <w:t xml:space="preserve"> </w:t>
            </w:r>
            <w:r w:rsidRPr="00A75930">
              <w:t>request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t>be</w:t>
            </w:r>
            <w:r w:rsidR="00CC70D0" w:rsidRPr="00A75930">
              <w:t xml:space="preserve"> </w:t>
            </w:r>
            <w:r w:rsidRPr="00A75930">
              <w:rPr>
                <w:b/>
              </w:rPr>
              <w:t>denied</w:t>
            </w:r>
            <w:r w:rsidR="00CC70D0" w:rsidRPr="00A75930">
              <w:t xml:space="preserve"> </w:t>
            </w:r>
            <w:r w:rsidRPr="00A75930">
              <w:t>by</w:t>
            </w:r>
            <w:r w:rsidR="00CC70D0" w:rsidRPr="00A75930">
              <w:t xml:space="preserve"> </w:t>
            </w:r>
            <w:r w:rsidRPr="00A75930">
              <w:t>Premium</w:t>
            </w:r>
            <w:r w:rsidR="00CC70D0" w:rsidRPr="00A75930">
              <w:t xml:space="preserve"> </w:t>
            </w:r>
            <w:r w:rsidRPr="00A75930">
              <w:t>Billing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existing</w:t>
            </w:r>
            <w:r w:rsidR="00CC70D0" w:rsidRPr="00A75930">
              <w:t xml:space="preserve"> </w:t>
            </w:r>
            <w:r w:rsidRPr="00A75930">
              <w:t>SSA</w:t>
            </w:r>
            <w:r w:rsidR="00CC70D0" w:rsidRPr="00A75930">
              <w:t xml:space="preserve"> </w:t>
            </w:r>
            <w:r w:rsidR="00DC4C37" w:rsidRPr="00A75930">
              <w:t xml:space="preserve">PWO </w:t>
            </w:r>
            <w:r w:rsidRPr="00A75930">
              <w:t>accounts.</w:t>
            </w:r>
            <w:r w:rsidR="00CC70D0" w:rsidRPr="00A75930">
              <w:t xml:space="preserve"> </w:t>
            </w:r>
          </w:p>
          <w:p w14:paraId="4B6223BE" w14:textId="77777777" w:rsidR="000B7408" w:rsidRPr="00A75930" w:rsidRDefault="000B7408" w:rsidP="00393CCE">
            <w:pPr>
              <w:spacing w:before="120" w:after="120"/>
            </w:pPr>
          </w:p>
        </w:tc>
      </w:tr>
      <w:tr w:rsidR="00EF03C1" w:rsidRPr="00A75930" w14:paraId="413C74E1" w14:textId="77777777" w:rsidTr="00E72BF2">
        <w:tc>
          <w:tcPr>
            <w:tcW w:w="402" w:type="pct"/>
          </w:tcPr>
          <w:p w14:paraId="5A5E4AAF" w14:textId="77777777" w:rsidR="00EF03C1" w:rsidRPr="00A75930" w:rsidRDefault="00EF03C1" w:rsidP="00393CCE">
            <w:pPr>
              <w:spacing w:before="120" w:after="120"/>
              <w:jc w:val="center"/>
              <w:rPr>
                <w:b/>
              </w:rPr>
            </w:pPr>
            <w:r w:rsidRPr="00A75930">
              <w:rPr>
                <w:b/>
              </w:rPr>
              <w:t>3</w:t>
            </w:r>
          </w:p>
        </w:tc>
        <w:tc>
          <w:tcPr>
            <w:tcW w:w="4598" w:type="pct"/>
            <w:gridSpan w:val="3"/>
          </w:tcPr>
          <w:p w14:paraId="6E63F6C2" w14:textId="73AEA39A" w:rsidR="00EF03C1" w:rsidRPr="00A75930" w:rsidRDefault="00EF03C1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  <w:r w:rsidRPr="00A75930">
              <w:rPr>
                <w:noProof/>
              </w:rPr>
              <w:t>Display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all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b/>
                <w:noProof/>
              </w:rPr>
              <w:t>Payments</w:t>
            </w:r>
            <w:r w:rsidR="00CC70D0" w:rsidRPr="00A75930">
              <w:rPr>
                <w:b/>
                <w:noProof/>
              </w:rPr>
              <w:t xml:space="preserve"> </w:t>
            </w:r>
            <w:r w:rsidRPr="00A75930">
              <w:rPr>
                <w:b/>
                <w:noProof/>
              </w:rPr>
              <w:t>&amp;</w:t>
            </w:r>
            <w:r w:rsidR="00CC70D0" w:rsidRPr="00A75930">
              <w:rPr>
                <w:b/>
                <w:noProof/>
              </w:rPr>
              <w:t xml:space="preserve"> </w:t>
            </w:r>
            <w:r w:rsidRPr="00A75930">
              <w:rPr>
                <w:b/>
                <w:noProof/>
              </w:rPr>
              <w:t>Adjustments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as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well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as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b/>
                <w:noProof/>
              </w:rPr>
              <w:t>Rate</w:t>
            </w:r>
            <w:r w:rsidR="00CC70D0" w:rsidRPr="00A75930">
              <w:rPr>
                <w:b/>
                <w:noProof/>
              </w:rPr>
              <w:t xml:space="preserve"> </w:t>
            </w:r>
            <w:r w:rsidRPr="00A75930">
              <w:rPr>
                <w:b/>
                <w:noProof/>
              </w:rPr>
              <w:t>Data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by</w:t>
            </w:r>
            <w:r w:rsidR="00CC70D0" w:rsidRPr="00A75930">
              <w:rPr>
                <w:noProof/>
              </w:rPr>
              <w:t xml:space="preserve"> </w:t>
            </w:r>
            <w:r w:rsidR="00346462" w:rsidRPr="00A75930">
              <w:t>clicking the chevron arrow to expand/collapse each section</w:t>
            </w:r>
            <w:r w:rsidRPr="00A75930">
              <w:rPr>
                <w:noProof/>
              </w:rPr>
              <w:t>:</w:t>
            </w:r>
          </w:p>
          <w:p w14:paraId="0BFE72DB" w14:textId="77777777" w:rsidR="00EF03C1" w:rsidRPr="00A75930" w:rsidRDefault="00EF03C1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</w:p>
          <w:p w14:paraId="3B88F122" w14:textId="0DC74562" w:rsidR="00EF03C1" w:rsidRPr="00A75930" w:rsidRDefault="00346462" w:rsidP="00393CCE">
            <w:pPr>
              <w:spacing w:before="120" w:after="120"/>
              <w:jc w:val="center"/>
              <w:rPr>
                <w:noProof/>
              </w:rPr>
            </w:pPr>
            <w:r w:rsidRPr="00A75930">
              <w:rPr>
                <w:noProof/>
              </w:rPr>
              <w:drawing>
                <wp:inline distT="0" distB="0" distL="0" distR="0" wp14:anchorId="4D6B8567" wp14:editId="04945794">
                  <wp:extent cx="7457842" cy="2431442"/>
                  <wp:effectExtent l="19050" t="19050" r="10160" b="260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4298" cy="24335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977A53" w14:textId="77777777" w:rsidR="00EF03C1" w:rsidRPr="00A75930" w:rsidRDefault="00EF03C1" w:rsidP="00393CCE">
            <w:pPr>
              <w:spacing w:before="120" w:after="120"/>
              <w:jc w:val="center"/>
            </w:pPr>
          </w:p>
        </w:tc>
      </w:tr>
      <w:tr w:rsidR="00EF03C1" w:rsidRPr="00A75930" w14:paraId="68A89CB3" w14:textId="77777777" w:rsidTr="00E72BF2">
        <w:trPr>
          <w:trHeight w:val="69"/>
        </w:trPr>
        <w:tc>
          <w:tcPr>
            <w:tcW w:w="402" w:type="pct"/>
          </w:tcPr>
          <w:p w14:paraId="475CB474" w14:textId="77777777" w:rsidR="00EF03C1" w:rsidRPr="00A75930" w:rsidRDefault="00EF03C1" w:rsidP="00393CCE">
            <w:pPr>
              <w:spacing w:before="120" w:after="120"/>
              <w:jc w:val="center"/>
              <w:rPr>
                <w:b/>
              </w:rPr>
            </w:pPr>
            <w:r w:rsidRPr="00A75930">
              <w:rPr>
                <w:b/>
              </w:rPr>
              <w:t>4</w:t>
            </w:r>
          </w:p>
        </w:tc>
        <w:tc>
          <w:tcPr>
            <w:tcW w:w="4598" w:type="pct"/>
            <w:gridSpan w:val="3"/>
          </w:tcPr>
          <w:p w14:paraId="4A83A261" w14:textId="77777777" w:rsidR="00EF03C1" w:rsidRPr="00A75930" w:rsidRDefault="00EF03C1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  <w:r w:rsidRPr="00A75930">
              <w:rPr>
                <w:noProof/>
              </w:rPr>
              <w:t>Review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recent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payments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and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LIS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level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(if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any)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and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advise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beneficiary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of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their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current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balance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due,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recent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payments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applied,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and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if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there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is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monthly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premium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due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each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month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above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any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suplement/plan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program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(e.g.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LIS,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EGWP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with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LEP,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or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SPAP).</w:t>
            </w:r>
          </w:p>
          <w:p w14:paraId="36F92DB8" w14:textId="77777777" w:rsidR="00EF03C1" w:rsidRPr="00A75930" w:rsidRDefault="00EF03C1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</w:p>
          <w:p w14:paraId="105BB474" w14:textId="73ED1341" w:rsidR="00EF03C1" w:rsidRPr="00A75930" w:rsidRDefault="000B287D" w:rsidP="00393CC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noProof/>
              </w:rPr>
            </w:pPr>
            <w:r w:rsidRPr="00A75930">
              <w:rPr>
                <w:noProof/>
              </w:rPr>
              <w:drawing>
                <wp:inline distT="0" distB="0" distL="0" distR="0" wp14:anchorId="35B6FE77" wp14:editId="5CCCFAF9">
                  <wp:extent cx="6400800" cy="3304814"/>
                  <wp:effectExtent l="19050" t="19050" r="19050" b="10160"/>
                  <wp:docPr id="119793927" name="Picture 119793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93927" name="Picture 1197939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/>
                          <a:srcRect b="-56"/>
                          <a:stretch/>
                        </pic:blipFill>
                        <pic:spPr bwMode="auto">
                          <a:xfrm>
                            <a:off x="0" y="0"/>
                            <a:ext cx="6400800" cy="330481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2679FE" w14:textId="77777777" w:rsidR="00EF03C1" w:rsidRPr="00A75930" w:rsidRDefault="00EF03C1" w:rsidP="00393CCE">
            <w:pPr>
              <w:spacing w:before="120" w:after="120"/>
              <w:rPr>
                <w:rFonts w:cs="Arial"/>
                <w:bCs/>
              </w:rPr>
            </w:pPr>
          </w:p>
          <w:p w14:paraId="4422D36C" w14:textId="77777777" w:rsidR="00EF03C1" w:rsidRPr="00A75930" w:rsidRDefault="00EF03C1" w:rsidP="00393CCE">
            <w:pPr>
              <w:autoSpaceDE w:val="0"/>
              <w:autoSpaceDN w:val="0"/>
              <w:adjustRightInd w:val="0"/>
              <w:spacing w:before="120" w:after="120"/>
              <w:ind w:right="473"/>
              <w:rPr>
                <w:noProof/>
              </w:rPr>
            </w:pPr>
            <w:r w:rsidRPr="00A75930">
              <w:rPr>
                <w:rFonts w:cs="Arial"/>
                <w:b/>
                <w:bCs/>
              </w:rPr>
              <w:t>Note:</w:t>
            </w:r>
            <w:r w:rsidR="00CC70D0" w:rsidRPr="00A75930">
              <w:rPr>
                <w:rFonts w:cs="Arial"/>
                <w:b/>
                <w:bCs/>
              </w:rPr>
              <w:t xml:space="preserve">  </w:t>
            </w:r>
            <w:r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b/>
                <w:noProof/>
              </w:rPr>
              <w:t>Premium</w:t>
            </w:r>
            <w:r w:rsidR="00CC70D0" w:rsidRPr="00A75930">
              <w:rPr>
                <w:b/>
                <w:noProof/>
              </w:rPr>
              <w:t xml:space="preserve"> </w:t>
            </w:r>
            <w:r w:rsidRPr="00A75930">
              <w:rPr>
                <w:b/>
                <w:noProof/>
              </w:rPr>
              <w:t>Payment</w:t>
            </w:r>
            <w:r w:rsidR="00CC70D0" w:rsidRPr="00A75930">
              <w:rPr>
                <w:b/>
                <w:noProof/>
              </w:rPr>
              <w:t xml:space="preserve"> </w:t>
            </w:r>
            <w:r w:rsidRPr="00A75930">
              <w:rPr>
                <w:b/>
                <w:noProof/>
              </w:rPr>
              <w:t>IVR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will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accept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payment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from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beneficiary,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even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with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current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balance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due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of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zero.</w:t>
            </w:r>
            <w:r w:rsidR="00CC70D0" w:rsidRPr="00A75930">
              <w:rPr>
                <w:noProof/>
              </w:rPr>
              <w:t xml:space="preserve"> </w:t>
            </w:r>
          </w:p>
          <w:p w14:paraId="0715C163" w14:textId="77777777" w:rsidR="00EF03C1" w:rsidRPr="00A75930" w:rsidRDefault="00EF03C1" w:rsidP="00393CCE">
            <w:pPr>
              <w:spacing w:before="120" w:after="120"/>
              <w:rPr>
                <w:rFonts w:cs="Arial"/>
                <w:b/>
                <w:bCs/>
              </w:rPr>
            </w:pPr>
          </w:p>
        </w:tc>
      </w:tr>
      <w:tr w:rsidR="000B7408" w:rsidRPr="00A75930" w14:paraId="3CF3680D" w14:textId="77777777" w:rsidTr="00E72BF2">
        <w:trPr>
          <w:trHeight w:val="278"/>
        </w:trPr>
        <w:tc>
          <w:tcPr>
            <w:tcW w:w="402" w:type="pct"/>
          </w:tcPr>
          <w:p w14:paraId="27905F89" w14:textId="77777777" w:rsidR="000B7408" w:rsidRPr="00A75930" w:rsidRDefault="000B7408" w:rsidP="00393CCE">
            <w:pPr>
              <w:spacing w:before="120" w:after="120"/>
              <w:jc w:val="center"/>
              <w:rPr>
                <w:b/>
              </w:rPr>
            </w:pPr>
            <w:r w:rsidRPr="00A75930">
              <w:rPr>
                <w:b/>
              </w:rPr>
              <w:t>5</w:t>
            </w:r>
          </w:p>
        </w:tc>
        <w:tc>
          <w:tcPr>
            <w:tcW w:w="4598" w:type="pct"/>
            <w:gridSpan w:val="3"/>
          </w:tcPr>
          <w:p w14:paraId="68ADE2CF" w14:textId="77777777" w:rsidR="00692DAB" w:rsidRPr="00A75930" w:rsidRDefault="00692DAB" w:rsidP="00393CCE">
            <w:pPr>
              <w:spacing w:before="120" w:after="120"/>
              <w:rPr>
                <w:rFonts w:cs="Arial"/>
                <w:bCs/>
              </w:rPr>
            </w:pPr>
            <w:r w:rsidRPr="00A75930">
              <w:rPr>
                <w:rFonts w:cs="Arial"/>
                <w:bCs/>
              </w:rPr>
              <w:t>Proceed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to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applicable</w:t>
            </w:r>
            <w:r w:rsidR="00CC70D0" w:rsidRPr="00A75930">
              <w:rPr>
                <w:rFonts w:cs="Arial"/>
                <w:bCs/>
              </w:rPr>
              <w:t xml:space="preserve"> </w:t>
            </w:r>
            <w:r w:rsidRPr="00A75930">
              <w:rPr>
                <w:rFonts w:cs="Arial"/>
                <w:bCs/>
              </w:rPr>
              <w:t>section:</w:t>
            </w:r>
          </w:p>
          <w:p w14:paraId="71E30972" w14:textId="77777777" w:rsidR="00BE7AD6" w:rsidRPr="00A75930" w:rsidRDefault="00BE7AD6" w:rsidP="00393CCE">
            <w:pPr>
              <w:spacing w:before="120" w:after="120"/>
              <w:rPr>
                <w:rFonts w:cs="Arial"/>
                <w:bCs/>
              </w:rPr>
            </w:pPr>
          </w:p>
          <w:p w14:paraId="2DEE49FC" w14:textId="77777777" w:rsidR="00BE7AD6" w:rsidRPr="00A75930" w:rsidRDefault="00BE7AD6" w:rsidP="00393CCE">
            <w:pPr>
              <w:numPr>
                <w:ilvl w:val="0"/>
                <w:numId w:val="39"/>
              </w:numPr>
              <w:spacing w:before="120" w:after="120"/>
              <w:rPr>
                <w:rFonts w:cs="Arial"/>
                <w:bCs/>
              </w:rPr>
            </w:pPr>
            <w:hyperlink w:anchor="_Tips_to_Prepare" w:history="1">
              <w:r w:rsidRPr="00A75930">
                <w:rPr>
                  <w:rStyle w:val="Hyperlink"/>
                  <w:rFonts w:cs="Arial"/>
                  <w:bCs/>
                </w:rPr>
                <w:t>Tips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to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Prepare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a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Beneficiary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to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use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the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Premium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Payment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IVR</w:t>
              </w:r>
            </w:hyperlink>
          </w:p>
          <w:p w14:paraId="29990DDB" w14:textId="77777777" w:rsidR="00BE7AD6" w:rsidRPr="00A75930" w:rsidRDefault="00BE7AD6" w:rsidP="00393CCE">
            <w:pPr>
              <w:numPr>
                <w:ilvl w:val="0"/>
                <w:numId w:val="39"/>
              </w:numPr>
              <w:spacing w:before="120" w:after="120"/>
              <w:rPr>
                <w:rFonts w:cs="Arial"/>
                <w:bCs/>
              </w:rPr>
            </w:pPr>
            <w:hyperlink w:anchor="_Automatic_Credit_Card" w:history="1">
              <w:r w:rsidRPr="00A75930">
                <w:rPr>
                  <w:rStyle w:val="Hyperlink"/>
                  <w:rFonts w:cs="Arial"/>
                  <w:bCs/>
                </w:rPr>
                <w:t>Premium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Payment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IVR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Numbers</w:t>
              </w:r>
            </w:hyperlink>
          </w:p>
          <w:p w14:paraId="6FB56512" w14:textId="77777777" w:rsidR="000B7408" w:rsidRPr="00A75930" w:rsidRDefault="00BE7AD6" w:rsidP="00393CCE">
            <w:pPr>
              <w:numPr>
                <w:ilvl w:val="0"/>
                <w:numId w:val="39"/>
              </w:numPr>
              <w:spacing w:before="120" w:after="120"/>
              <w:rPr>
                <w:rFonts w:cs="Arial"/>
                <w:bCs/>
              </w:rPr>
            </w:pPr>
            <w:hyperlink w:anchor="_General_Premium_Payment" w:history="1">
              <w:r w:rsidRPr="00A75930">
                <w:rPr>
                  <w:rStyle w:val="Hyperlink"/>
                  <w:rFonts w:cs="Arial"/>
                  <w:bCs/>
                </w:rPr>
                <w:t>General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Premium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Payment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IVR</w:t>
              </w:r>
              <w:r w:rsidR="00CC70D0" w:rsidRPr="00A75930">
                <w:rPr>
                  <w:rStyle w:val="Hyperlink"/>
                  <w:rFonts w:cs="Arial"/>
                  <w:bCs/>
                </w:rPr>
                <w:t xml:space="preserve"> </w:t>
              </w:r>
              <w:r w:rsidRPr="00A75930">
                <w:rPr>
                  <w:rStyle w:val="Hyperlink"/>
                  <w:rFonts w:cs="Arial"/>
                  <w:bCs/>
                </w:rPr>
                <w:t>Flow</w:t>
              </w:r>
            </w:hyperlink>
          </w:p>
          <w:p w14:paraId="1CF34D91" w14:textId="77777777" w:rsidR="00BE7AD6" w:rsidRPr="00A75930" w:rsidRDefault="00BE7AD6" w:rsidP="00393CCE">
            <w:pPr>
              <w:spacing w:before="120" w:after="120"/>
              <w:rPr>
                <w:rFonts w:cs="Arial"/>
                <w:bCs/>
              </w:rPr>
            </w:pPr>
          </w:p>
        </w:tc>
      </w:tr>
    </w:tbl>
    <w:p w14:paraId="60EB9349" w14:textId="77777777" w:rsidR="004F7321" w:rsidRDefault="004F7321" w:rsidP="00393CCE">
      <w:pPr>
        <w:spacing w:before="120" w:after="120"/>
        <w:jc w:val="right"/>
      </w:pPr>
    </w:p>
    <w:p w14:paraId="303D79CC" w14:textId="22839C89" w:rsidR="00CC70D0" w:rsidRDefault="00CB0687" w:rsidP="00393CCE">
      <w:pPr>
        <w:spacing w:before="120" w:after="120"/>
        <w:jc w:val="right"/>
      </w:pPr>
      <w:hyperlink w:anchor="_top" w:history="1">
        <w:r w:rsidRPr="0058134F">
          <w:rPr>
            <w:rStyle w:val="Hyperlink"/>
          </w:rPr>
          <w:t>Top</w:t>
        </w:r>
        <w:r w:rsidR="00CC70D0">
          <w:rPr>
            <w:rStyle w:val="Hyperlink"/>
          </w:rPr>
          <w:t xml:space="preserve"> </w:t>
        </w:r>
        <w:r w:rsidRPr="0058134F">
          <w:rPr>
            <w:rStyle w:val="Hyperlink"/>
          </w:rPr>
          <w:t>of</w:t>
        </w:r>
        <w:r w:rsidR="00CC70D0">
          <w:rPr>
            <w:rStyle w:val="Hyperlink"/>
          </w:rPr>
          <w:t xml:space="preserve"> </w:t>
        </w:r>
        <w:r w:rsidRPr="0058134F">
          <w:rPr>
            <w:rStyle w:val="Hyperlink"/>
          </w:rPr>
          <w:t>the</w:t>
        </w:r>
        <w:r w:rsidR="00CC70D0">
          <w:rPr>
            <w:rStyle w:val="Hyperlink"/>
          </w:rPr>
          <w:t xml:space="preserve"> </w:t>
        </w:r>
        <w:r w:rsidRPr="0058134F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92DAB" w:rsidRPr="00F47CD9" w14:paraId="72C03AFC" w14:textId="77777777" w:rsidTr="00CC70D0">
        <w:tc>
          <w:tcPr>
            <w:tcW w:w="5000" w:type="pct"/>
            <w:shd w:val="clear" w:color="auto" w:fill="C0C0C0"/>
          </w:tcPr>
          <w:p w14:paraId="41764EF7" w14:textId="03862443" w:rsidR="00692DAB" w:rsidRPr="00CC70D0" w:rsidRDefault="00915F8F" w:rsidP="00393CC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Tips_to_Prepare"/>
            <w:bookmarkStart w:id="8" w:name="_Toc184909613"/>
            <w:bookmarkEnd w:id="7"/>
            <w:r w:rsidRPr="00CC70D0">
              <w:rPr>
                <w:rFonts w:ascii="Verdana" w:hAnsi="Verdana"/>
                <w:i w:val="0"/>
                <w:iCs w:val="0"/>
              </w:rPr>
              <w:t>Tips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to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Prepare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a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Beneficiary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to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9C23D3">
              <w:rPr>
                <w:rFonts w:ascii="Verdana" w:hAnsi="Verdana"/>
                <w:i w:val="0"/>
                <w:iCs w:val="0"/>
              </w:rPr>
              <w:t>U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se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the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Premium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Payment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="00692DAB" w:rsidRPr="00CC70D0">
              <w:rPr>
                <w:rFonts w:ascii="Verdana" w:hAnsi="Verdana"/>
                <w:i w:val="0"/>
                <w:iCs w:val="0"/>
              </w:rPr>
              <w:t>IVR</w:t>
            </w:r>
            <w:bookmarkEnd w:id="8"/>
          </w:p>
        </w:tc>
      </w:tr>
    </w:tbl>
    <w:p w14:paraId="53A3CCE8" w14:textId="6D9CA06C" w:rsidR="00692DAB" w:rsidRPr="002756CD" w:rsidRDefault="00EC4AC3" w:rsidP="00393CCE">
      <w:pPr>
        <w:autoSpaceDE w:val="0"/>
        <w:autoSpaceDN w:val="0"/>
        <w:adjustRightInd w:val="0"/>
        <w:spacing w:before="120" w:after="120"/>
        <w:ind w:right="473"/>
        <w:rPr>
          <w:b/>
          <w:noProof/>
        </w:rPr>
      </w:pPr>
      <w:r>
        <w:rPr>
          <w:rFonts w:cs="Arial"/>
          <w:noProof/>
          <w:color w:val="000000"/>
        </w:rPr>
        <w:drawing>
          <wp:inline distT="0" distB="0" distL="0" distR="0" wp14:anchorId="26B69C31" wp14:editId="2C3E5055">
            <wp:extent cx="241300" cy="20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0D0">
        <w:rPr>
          <w:rFonts w:cs="Arial"/>
          <w:color w:val="000000"/>
        </w:rPr>
        <w:t xml:space="preserve">  </w:t>
      </w:r>
      <w:r w:rsidR="00692DAB" w:rsidRPr="003178B8">
        <w:rPr>
          <w:bCs/>
          <w:noProof/>
        </w:rPr>
        <w:t>After</w:t>
      </w:r>
      <w:r w:rsidR="00CC70D0" w:rsidRPr="003178B8">
        <w:rPr>
          <w:bCs/>
          <w:noProof/>
        </w:rPr>
        <w:t xml:space="preserve"> </w:t>
      </w:r>
      <w:hyperlink w:anchor="_Determining_if_Premium" w:history="1">
        <w:r w:rsidR="00692DAB" w:rsidRPr="003178B8">
          <w:rPr>
            <w:rStyle w:val="Hyperlink"/>
            <w:bCs/>
            <w:noProof/>
          </w:rPr>
          <w:t>Determining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if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Premium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Billing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Payment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IVR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Will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Provide</w:t>
        </w:r>
        <w:r w:rsidR="00CC70D0" w:rsidRPr="003178B8">
          <w:rPr>
            <w:rStyle w:val="Hyperlink"/>
            <w:bCs/>
            <w:noProof/>
          </w:rPr>
          <w:t xml:space="preserve"> </w:t>
        </w:r>
        <w:r w:rsidR="00692DAB" w:rsidRPr="003178B8">
          <w:rPr>
            <w:rStyle w:val="Hyperlink"/>
            <w:bCs/>
            <w:noProof/>
          </w:rPr>
          <w:t>Resolution</w:t>
        </w:r>
      </w:hyperlink>
      <w:r w:rsidR="00692DAB">
        <w:rPr>
          <w:b/>
          <w:noProof/>
        </w:rPr>
        <w:t>,</w:t>
      </w:r>
      <w:r w:rsidR="00CC70D0">
        <w:rPr>
          <w:b/>
          <w:noProof/>
        </w:rPr>
        <w:t xml:space="preserve"> </w:t>
      </w:r>
      <w:r w:rsidR="00692DAB">
        <w:t>i</w:t>
      </w:r>
      <w:r w:rsidR="00692DAB" w:rsidRPr="00CA5076">
        <w:t>f</w:t>
      </w:r>
      <w:r w:rsidR="00CC70D0">
        <w:t xml:space="preserve"> </w:t>
      </w:r>
      <w:r w:rsidR="00692DAB" w:rsidRPr="00CA5076">
        <w:t>the</w:t>
      </w:r>
      <w:r w:rsidR="00CC70D0">
        <w:t xml:space="preserve"> </w:t>
      </w:r>
      <w:r w:rsidR="00692DAB" w:rsidRPr="00CA5076">
        <w:t>beneficiary</w:t>
      </w:r>
      <w:r w:rsidR="00CC70D0">
        <w:t xml:space="preserve"> </w:t>
      </w:r>
      <w:r w:rsidR="00692DAB" w:rsidRPr="00CA5076">
        <w:t>is</w:t>
      </w:r>
      <w:r w:rsidR="00CC70D0">
        <w:t xml:space="preserve"> </w:t>
      </w:r>
      <w:r w:rsidR="00692DAB">
        <w:t>a</w:t>
      </w:r>
      <w:r w:rsidR="00CC70D0">
        <w:t xml:space="preserve"> </w:t>
      </w:r>
      <w:r w:rsidR="00692DAB">
        <w:t>good</w:t>
      </w:r>
      <w:r w:rsidR="00CC70D0">
        <w:t xml:space="preserve"> </w:t>
      </w:r>
      <w:r w:rsidR="00692DAB">
        <w:t>candidate</w:t>
      </w:r>
      <w:r w:rsidR="00CC70D0">
        <w:t xml:space="preserve"> </w:t>
      </w:r>
      <w:r w:rsidR="00692DAB">
        <w:t>for</w:t>
      </w:r>
      <w:r w:rsidR="00CC70D0">
        <w:t xml:space="preserve"> </w:t>
      </w:r>
      <w:r w:rsidR="00692DAB">
        <w:t>using</w:t>
      </w:r>
      <w:r w:rsidR="00CC70D0">
        <w:t xml:space="preserve"> </w:t>
      </w:r>
      <w:r w:rsidR="00692DAB">
        <w:t>the</w:t>
      </w:r>
      <w:r w:rsidR="00CC70D0">
        <w:t xml:space="preserve"> </w:t>
      </w:r>
      <w:r w:rsidR="00692DAB">
        <w:t>Premium</w:t>
      </w:r>
      <w:r w:rsidR="00CC70D0">
        <w:t xml:space="preserve"> </w:t>
      </w:r>
      <w:r w:rsidR="00692DAB">
        <w:t>Payment</w:t>
      </w:r>
      <w:r w:rsidR="00CC70D0">
        <w:t xml:space="preserve"> </w:t>
      </w:r>
      <w:r w:rsidR="00692DAB">
        <w:t>IVR</w:t>
      </w:r>
      <w:r w:rsidR="00CC70D0">
        <w:t xml:space="preserve"> </w:t>
      </w:r>
      <w:r w:rsidR="00692DAB">
        <w:t>for</w:t>
      </w:r>
      <w:r w:rsidR="00CC70D0">
        <w:t xml:space="preserve"> </w:t>
      </w:r>
      <w:r w:rsidR="00692DAB">
        <w:t>a</w:t>
      </w:r>
      <w:r w:rsidR="00CC70D0">
        <w:t xml:space="preserve"> </w:t>
      </w:r>
      <w:r w:rsidR="00692DAB">
        <w:t>one-time</w:t>
      </w:r>
      <w:r w:rsidR="00CC70D0">
        <w:t xml:space="preserve"> </w:t>
      </w:r>
      <w:r w:rsidR="00692DAB">
        <w:t>payment,</w:t>
      </w:r>
      <w:r w:rsidR="00CC70D0">
        <w:t xml:space="preserve"> </w:t>
      </w:r>
      <w:r w:rsidR="00692DAB">
        <w:t>and</w:t>
      </w:r>
      <w:r w:rsidR="00CC70D0">
        <w:t xml:space="preserve"> </w:t>
      </w:r>
      <w:r w:rsidR="00692DAB">
        <w:t>possibly</w:t>
      </w:r>
      <w:r w:rsidR="00CC70D0">
        <w:t xml:space="preserve"> </w:t>
      </w:r>
      <w:r w:rsidR="00692DAB">
        <w:t>adding</w:t>
      </w:r>
      <w:r w:rsidR="00CC70D0">
        <w:t xml:space="preserve"> </w:t>
      </w:r>
      <w:r w:rsidR="00692DAB">
        <w:t>RCD/EFT,</w:t>
      </w:r>
      <w:r w:rsidR="00CC70D0">
        <w:t xml:space="preserve"> </w:t>
      </w:r>
      <w:r w:rsidR="00692DAB">
        <w:t>CCRs</w:t>
      </w:r>
      <w:r w:rsidR="00CC70D0">
        <w:t xml:space="preserve"> </w:t>
      </w:r>
      <w:r w:rsidR="00692DAB">
        <w:t>can</w:t>
      </w:r>
      <w:r w:rsidR="00CC70D0">
        <w:t xml:space="preserve"> </w:t>
      </w:r>
      <w:r w:rsidR="00915F8F">
        <w:t>use</w:t>
      </w:r>
      <w:r w:rsidR="00CC70D0">
        <w:t xml:space="preserve"> </w:t>
      </w:r>
      <w:r w:rsidR="00915F8F">
        <w:t>the</w:t>
      </w:r>
      <w:r w:rsidR="00CC70D0">
        <w:t xml:space="preserve"> </w:t>
      </w:r>
      <w:r w:rsidR="00915F8F">
        <w:t>below</w:t>
      </w:r>
      <w:r w:rsidR="00CC70D0">
        <w:t xml:space="preserve"> </w:t>
      </w:r>
      <w:r w:rsidR="00915F8F">
        <w:t>Tips</w:t>
      </w:r>
      <w:r w:rsidR="00CC70D0">
        <w:t xml:space="preserve"> </w:t>
      </w:r>
      <w:r w:rsidR="00915F8F">
        <w:t>to</w:t>
      </w:r>
      <w:r w:rsidR="00CC70D0">
        <w:t xml:space="preserve"> </w:t>
      </w:r>
      <w:r w:rsidR="00915F8F">
        <w:t>help</w:t>
      </w:r>
      <w:r w:rsidR="00CC70D0">
        <w:t xml:space="preserve"> </w:t>
      </w:r>
      <w:r w:rsidR="00692DAB">
        <w:t>prepare</w:t>
      </w:r>
      <w:r w:rsidR="00CC70D0">
        <w:t xml:space="preserve"> </w:t>
      </w:r>
      <w:r w:rsidR="001D0629">
        <w:t>a</w:t>
      </w:r>
      <w:r w:rsidR="00CC70D0">
        <w:t xml:space="preserve"> </w:t>
      </w:r>
      <w:r w:rsidR="00BE7AD6">
        <w:t>beneficiary</w:t>
      </w:r>
      <w:r w:rsidR="00CC70D0">
        <w:t xml:space="preserve"> </w:t>
      </w:r>
      <w:r w:rsidR="00692DAB">
        <w:t>before</w:t>
      </w:r>
      <w:r w:rsidR="00CC70D0">
        <w:t xml:space="preserve"> </w:t>
      </w:r>
      <w:r w:rsidR="00692DAB">
        <w:t>transfer</w:t>
      </w:r>
      <w:r w:rsidR="00915F8F">
        <w:t>ring</w:t>
      </w:r>
      <w:r w:rsidR="00CC70D0">
        <w:t xml:space="preserve"> </w:t>
      </w:r>
      <w:r w:rsidR="00BE7AD6">
        <w:t>to</w:t>
      </w:r>
      <w:r w:rsidR="00CC70D0">
        <w:t xml:space="preserve"> </w:t>
      </w:r>
      <w:r w:rsidR="00BE7AD6">
        <w:t>the</w:t>
      </w:r>
      <w:r w:rsidR="00CC70D0">
        <w:t xml:space="preserve"> </w:t>
      </w:r>
      <w:r w:rsidR="00BE7AD6">
        <w:t>IVR</w:t>
      </w:r>
      <w:r w:rsidR="00CC70D0">
        <w:t xml:space="preserve"> </w:t>
      </w:r>
      <w:r w:rsidR="00BE7AD6">
        <w:t>(</w:t>
      </w:r>
      <w:r w:rsidR="00915F8F">
        <w:t>beneficiary</w:t>
      </w:r>
      <w:r w:rsidR="00CC70D0">
        <w:t xml:space="preserve"> </w:t>
      </w:r>
      <w:r w:rsidR="00915F8F">
        <w:t>may</w:t>
      </w:r>
      <w:r w:rsidR="00CC70D0">
        <w:t xml:space="preserve"> </w:t>
      </w:r>
      <w:r w:rsidR="00BE7AD6">
        <w:t>prefer</w:t>
      </w:r>
      <w:r w:rsidR="00CC70D0">
        <w:t xml:space="preserve"> </w:t>
      </w:r>
      <w:r w:rsidR="00BE7AD6">
        <w:t>to</w:t>
      </w:r>
      <w:r w:rsidR="00CC70D0">
        <w:t xml:space="preserve"> </w:t>
      </w:r>
      <w:r w:rsidR="00915F8F">
        <w:t>call</w:t>
      </w:r>
      <w:r w:rsidR="00CC70D0">
        <w:t xml:space="preserve"> </w:t>
      </w:r>
      <w:r w:rsidR="00915F8F">
        <w:t>the</w:t>
      </w:r>
      <w:r w:rsidR="00CC70D0">
        <w:t xml:space="preserve"> </w:t>
      </w:r>
      <w:r w:rsidR="00915F8F">
        <w:t>IVR</w:t>
      </w:r>
      <w:r w:rsidR="00CC70D0">
        <w:t xml:space="preserve"> </w:t>
      </w:r>
      <w:r w:rsidR="00915F8F">
        <w:t>independently</w:t>
      </w:r>
      <w:r w:rsidR="00BE7AD6">
        <w:t>,</w:t>
      </w:r>
      <w:r w:rsidR="00CC70D0">
        <w:t xml:space="preserve"> </w:t>
      </w:r>
      <w:r w:rsidR="00915F8F">
        <w:t>refer</w:t>
      </w:r>
      <w:r w:rsidR="00CC70D0">
        <w:t xml:space="preserve"> </w:t>
      </w:r>
      <w:r w:rsidR="00915F8F">
        <w:t>to</w:t>
      </w:r>
      <w:r w:rsidR="00CC70D0">
        <w:t xml:space="preserve"> </w:t>
      </w:r>
      <w:hyperlink w:anchor="_Automatic_Credit_Card" w:history="1">
        <w:r w:rsidR="00915F8F" w:rsidRPr="00915F8F">
          <w:rPr>
            <w:rStyle w:val="Hyperlink"/>
          </w:rPr>
          <w:t>Premium</w:t>
        </w:r>
        <w:r w:rsidR="00CC70D0">
          <w:rPr>
            <w:rStyle w:val="Hyperlink"/>
          </w:rPr>
          <w:t xml:space="preserve"> </w:t>
        </w:r>
        <w:r w:rsidR="00915F8F" w:rsidRPr="00915F8F">
          <w:rPr>
            <w:rStyle w:val="Hyperlink"/>
          </w:rPr>
          <w:t>Payment</w:t>
        </w:r>
        <w:r w:rsidR="00CC70D0">
          <w:rPr>
            <w:rStyle w:val="Hyperlink"/>
          </w:rPr>
          <w:t xml:space="preserve"> </w:t>
        </w:r>
        <w:r w:rsidR="00915F8F" w:rsidRPr="00915F8F">
          <w:rPr>
            <w:rStyle w:val="Hyperlink"/>
          </w:rPr>
          <w:t>IVR</w:t>
        </w:r>
        <w:r w:rsidR="00CC70D0">
          <w:rPr>
            <w:rStyle w:val="Hyperlink"/>
          </w:rPr>
          <w:t xml:space="preserve"> </w:t>
        </w:r>
        <w:r w:rsidR="00915F8F" w:rsidRPr="00915F8F">
          <w:rPr>
            <w:rStyle w:val="Hyperlink"/>
          </w:rPr>
          <w:t>Numbers</w:t>
        </w:r>
      </w:hyperlink>
      <w:r w:rsidR="00BE7AD6">
        <w:t>).</w:t>
      </w:r>
      <w:r w:rsidR="00CC70D0">
        <w:t xml:space="preserve"> </w:t>
      </w:r>
    </w:p>
    <w:p w14:paraId="4DF8C7C2" w14:textId="77777777" w:rsidR="00692DAB" w:rsidRDefault="00692DAB" w:rsidP="00393CCE">
      <w:pPr>
        <w:spacing w:before="120" w:after="120"/>
        <w:ind w:right="473"/>
        <w:rPr>
          <w:b/>
        </w:rPr>
      </w:pPr>
    </w:p>
    <w:p w14:paraId="5C143165" w14:textId="77777777" w:rsidR="00692DAB" w:rsidRPr="00CA5076" w:rsidRDefault="00692DAB" w:rsidP="00393CCE">
      <w:pPr>
        <w:spacing w:before="120" w:after="120"/>
        <w:ind w:right="473"/>
      </w:pPr>
      <w:r w:rsidRPr="00CA5076">
        <w:t>Refer</w:t>
      </w:r>
      <w:r w:rsidR="00CC70D0">
        <w:t xml:space="preserve"> </w:t>
      </w:r>
      <w:r w:rsidRPr="00CA5076">
        <w:t>to</w:t>
      </w:r>
      <w:r w:rsidR="00CC70D0">
        <w:t xml:space="preserve"> </w:t>
      </w:r>
      <w:r w:rsidRPr="00CA5076">
        <w:t>the</w:t>
      </w:r>
      <w:r w:rsidR="00CC70D0">
        <w:t xml:space="preserve"> </w:t>
      </w:r>
      <w:r w:rsidRPr="00CA5076">
        <w:t>following</w:t>
      </w:r>
      <w:r w:rsidR="00CC70D0">
        <w:t xml:space="preserve"> </w:t>
      </w:r>
      <w:r w:rsidRPr="00CA5076">
        <w:t>tips: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1904"/>
      </w:tblGrid>
      <w:tr w:rsidR="00692DAB" w:rsidRPr="00A75930" w14:paraId="4CFFD82A" w14:textId="77777777" w:rsidTr="005C3ADA">
        <w:tc>
          <w:tcPr>
            <w:tcW w:w="404" w:type="pct"/>
            <w:shd w:val="pct10" w:color="auto" w:fill="auto"/>
          </w:tcPr>
          <w:p w14:paraId="0DB7DA51" w14:textId="0388C5BE" w:rsidR="00692DAB" w:rsidRPr="00A75930" w:rsidRDefault="00692DAB" w:rsidP="00393CCE">
            <w:pPr>
              <w:spacing w:before="120" w:after="120"/>
              <w:jc w:val="center"/>
              <w:rPr>
                <w:b/>
                <w:bCs/>
              </w:rPr>
            </w:pPr>
            <w:r w:rsidRPr="00A75930">
              <w:rPr>
                <w:b/>
                <w:bCs/>
              </w:rPr>
              <w:t>#</w:t>
            </w:r>
          </w:p>
        </w:tc>
        <w:tc>
          <w:tcPr>
            <w:tcW w:w="4596" w:type="pct"/>
            <w:shd w:val="pct10" w:color="auto" w:fill="auto"/>
          </w:tcPr>
          <w:p w14:paraId="613F1B1B" w14:textId="77777777" w:rsidR="00692DAB" w:rsidRPr="00A75930" w:rsidRDefault="00692DAB" w:rsidP="00393CCE">
            <w:pPr>
              <w:spacing w:before="120" w:after="120"/>
              <w:ind w:right="473"/>
              <w:jc w:val="center"/>
              <w:rPr>
                <w:b/>
              </w:rPr>
            </w:pPr>
            <w:r w:rsidRPr="00A75930">
              <w:rPr>
                <w:b/>
              </w:rPr>
              <w:t>Tip</w:t>
            </w:r>
          </w:p>
        </w:tc>
      </w:tr>
      <w:tr w:rsidR="00692DAB" w:rsidRPr="00A75930" w14:paraId="6AEBFC56" w14:textId="77777777" w:rsidTr="005C3ADA">
        <w:tc>
          <w:tcPr>
            <w:tcW w:w="404" w:type="pct"/>
          </w:tcPr>
          <w:p w14:paraId="0E1498AE" w14:textId="77777777" w:rsidR="00692DAB" w:rsidRPr="00A75930" w:rsidRDefault="00692DAB" w:rsidP="00393CCE">
            <w:pPr>
              <w:spacing w:before="120" w:after="120"/>
              <w:jc w:val="center"/>
              <w:rPr>
                <w:b/>
                <w:bCs/>
              </w:rPr>
            </w:pPr>
            <w:r w:rsidRPr="00A75930">
              <w:rPr>
                <w:b/>
                <w:bCs/>
              </w:rPr>
              <w:t>Tip</w:t>
            </w:r>
            <w:r w:rsidR="00CC70D0" w:rsidRPr="00A75930">
              <w:rPr>
                <w:b/>
                <w:bCs/>
              </w:rPr>
              <w:t xml:space="preserve"> </w:t>
            </w:r>
            <w:r w:rsidRPr="00A75930">
              <w:rPr>
                <w:b/>
                <w:bCs/>
              </w:rPr>
              <w:t>1</w:t>
            </w:r>
          </w:p>
        </w:tc>
        <w:tc>
          <w:tcPr>
            <w:tcW w:w="4596" w:type="pct"/>
          </w:tcPr>
          <w:p w14:paraId="47320162" w14:textId="77777777" w:rsidR="00915F8F" w:rsidRPr="00A75930" w:rsidRDefault="00692DAB" w:rsidP="00393CCE">
            <w:pPr>
              <w:spacing w:before="120" w:after="120"/>
              <w:ind w:right="473"/>
              <w:rPr>
                <w:noProof/>
              </w:rPr>
            </w:pPr>
            <w:r w:rsidRPr="00A75930">
              <w:rPr>
                <w:noProof/>
              </w:rPr>
              <w:t>Beneficiary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will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need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to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have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their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b/>
                <w:noProof/>
              </w:rPr>
              <w:t>Payment</w:t>
            </w:r>
            <w:r w:rsidR="00CC70D0" w:rsidRPr="00A75930">
              <w:rPr>
                <w:b/>
                <w:noProof/>
              </w:rPr>
              <w:t xml:space="preserve"> </w:t>
            </w:r>
            <w:r w:rsidRPr="00A75930">
              <w:rPr>
                <w:b/>
                <w:noProof/>
              </w:rPr>
              <w:t>ID</w:t>
            </w:r>
            <w:r w:rsidRPr="00A75930">
              <w:rPr>
                <w:noProof/>
              </w:rPr>
              <w:t>,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located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on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bottom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le</w:t>
            </w:r>
            <w:r w:rsidR="00915F8F" w:rsidRPr="00A75930">
              <w:rPr>
                <w:noProof/>
              </w:rPr>
              <w:t>ft</w:t>
            </w:r>
            <w:r w:rsidR="00CC70D0" w:rsidRPr="00A75930">
              <w:rPr>
                <w:noProof/>
              </w:rPr>
              <w:t xml:space="preserve"> </w:t>
            </w:r>
            <w:r w:rsidR="00915F8F" w:rsidRPr="00A75930">
              <w:rPr>
                <w:noProof/>
              </w:rPr>
              <w:t>of</w:t>
            </w:r>
            <w:r w:rsidR="00CC70D0" w:rsidRPr="00A75930">
              <w:rPr>
                <w:noProof/>
              </w:rPr>
              <w:t xml:space="preserve"> </w:t>
            </w:r>
            <w:r w:rsidR="00915F8F"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="00915F8F" w:rsidRPr="00A75930">
              <w:rPr>
                <w:noProof/>
              </w:rPr>
              <w:t>invoice</w:t>
            </w:r>
            <w:r w:rsidR="00CC70D0" w:rsidRPr="00A75930">
              <w:rPr>
                <w:noProof/>
              </w:rPr>
              <w:t xml:space="preserve"> </w:t>
            </w:r>
            <w:r w:rsidR="00915F8F" w:rsidRPr="00A75930">
              <w:rPr>
                <w:noProof/>
              </w:rPr>
              <w:t>(on</w:t>
            </w:r>
            <w:r w:rsidR="00CC70D0" w:rsidRPr="00A75930">
              <w:rPr>
                <w:noProof/>
              </w:rPr>
              <w:t xml:space="preserve"> </w:t>
            </w:r>
            <w:r w:rsidR="00915F8F" w:rsidRPr="00A75930">
              <w:rPr>
                <w:noProof/>
              </w:rPr>
              <w:t>coupon).</w:t>
            </w:r>
            <w:r w:rsidR="00CC70D0" w:rsidRPr="00A75930">
              <w:rPr>
                <w:noProof/>
              </w:rPr>
              <w:t xml:space="preserve"> </w:t>
            </w:r>
          </w:p>
          <w:p w14:paraId="646BF2F4" w14:textId="6BACB52C" w:rsidR="00692DAB" w:rsidRPr="00A75930" w:rsidRDefault="00692DAB" w:rsidP="00393CCE">
            <w:pPr>
              <w:numPr>
                <w:ilvl w:val="0"/>
                <w:numId w:val="35"/>
              </w:numPr>
              <w:spacing w:before="120" w:after="120"/>
              <w:ind w:right="473"/>
              <w:rPr>
                <w:noProof/>
              </w:rPr>
            </w:pPr>
            <w:r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IVR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will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request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b/>
                <w:noProof/>
              </w:rPr>
              <w:t>last</w:t>
            </w:r>
            <w:r w:rsidR="00CC70D0" w:rsidRPr="00A75930">
              <w:rPr>
                <w:b/>
                <w:noProof/>
              </w:rPr>
              <w:t xml:space="preserve"> </w:t>
            </w:r>
            <w:r w:rsidRPr="00A75930">
              <w:rPr>
                <w:b/>
                <w:noProof/>
              </w:rPr>
              <w:t>6</w:t>
            </w:r>
            <w:r w:rsidR="00CC70D0" w:rsidRPr="00A75930">
              <w:rPr>
                <w:b/>
                <w:noProof/>
              </w:rPr>
              <w:t xml:space="preserve"> </w:t>
            </w:r>
            <w:r w:rsidRPr="00A75930">
              <w:rPr>
                <w:b/>
                <w:noProof/>
              </w:rPr>
              <w:t>digits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of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Payment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ID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during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authentication;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CCR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may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refer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to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="00B7695F" w:rsidRPr="00A75930">
              <w:rPr>
                <w:b/>
                <w:noProof/>
              </w:rPr>
              <w:t xml:space="preserve">Membership </w:t>
            </w:r>
            <w:r w:rsidRPr="00A75930">
              <w:rPr>
                <w:b/>
                <w:noProof/>
              </w:rPr>
              <w:t>ID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in</w:t>
            </w:r>
            <w:r w:rsidR="00CC70D0" w:rsidRPr="00A75930">
              <w:rPr>
                <w:noProof/>
              </w:rPr>
              <w:t xml:space="preserve"> </w:t>
            </w:r>
            <w:r w:rsidR="00B7695F" w:rsidRPr="00A75930">
              <w:rPr>
                <w:b/>
                <w:noProof/>
              </w:rPr>
              <w:t>Compass</w:t>
            </w:r>
            <w:r w:rsidR="00B7695F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to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advise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beneficiary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of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the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digits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to</w:t>
            </w:r>
            <w:r w:rsidR="00CC70D0" w:rsidRPr="00A75930">
              <w:rPr>
                <w:noProof/>
              </w:rPr>
              <w:t xml:space="preserve"> </w:t>
            </w:r>
            <w:r w:rsidRPr="00A75930">
              <w:rPr>
                <w:noProof/>
              </w:rPr>
              <w:t>enter/say.</w:t>
            </w:r>
          </w:p>
          <w:p w14:paraId="79C4D64D" w14:textId="77777777" w:rsidR="003A2F62" w:rsidRPr="00A75930" w:rsidRDefault="003A2F62" w:rsidP="00393CCE">
            <w:pPr>
              <w:spacing w:before="120" w:after="120"/>
              <w:ind w:right="473"/>
              <w:rPr>
                <w:noProof/>
              </w:rPr>
            </w:pPr>
          </w:p>
          <w:p w14:paraId="3836F40E" w14:textId="57C5E6B9" w:rsidR="003A2F62" w:rsidRPr="00A75930" w:rsidRDefault="003A2F62" w:rsidP="00393CCE">
            <w:pPr>
              <w:spacing w:before="120" w:after="120"/>
              <w:ind w:right="473"/>
              <w:rPr>
                <w:noProof/>
              </w:rPr>
            </w:pPr>
            <w:r w:rsidRPr="00A75930">
              <w:rPr>
                <w:b/>
                <w:bCs/>
                <w:noProof/>
              </w:rPr>
              <w:t xml:space="preserve">Note:  </w:t>
            </w:r>
            <w:r w:rsidRPr="00A75930">
              <w:rPr>
                <w:noProof/>
              </w:rPr>
              <w:t>The IVR may recognize the caller’s phone number and skip asking for Payment ID.</w:t>
            </w:r>
          </w:p>
          <w:p w14:paraId="1C545921" w14:textId="77777777" w:rsidR="00915F8F" w:rsidRPr="00A75930" w:rsidRDefault="00915F8F" w:rsidP="00393CCE">
            <w:pPr>
              <w:spacing w:before="120" w:after="120"/>
              <w:ind w:right="473"/>
              <w:rPr>
                <w:noProof/>
              </w:rPr>
            </w:pPr>
          </w:p>
        </w:tc>
      </w:tr>
      <w:tr w:rsidR="00692DAB" w:rsidRPr="00A75930" w14:paraId="231FFCEA" w14:textId="77777777" w:rsidTr="005C3ADA">
        <w:tc>
          <w:tcPr>
            <w:tcW w:w="404" w:type="pct"/>
          </w:tcPr>
          <w:p w14:paraId="7A3C55AA" w14:textId="77777777" w:rsidR="00692DAB" w:rsidRPr="00A75930" w:rsidRDefault="00692DAB" w:rsidP="00393CCE">
            <w:pPr>
              <w:spacing w:before="120" w:after="120"/>
              <w:jc w:val="center"/>
              <w:rPr>
                <w:b/>
                <w:bCs/>
              </w:rPr>
            </w:pPr>
            <w:r w:rsidRPr="00A75930">
              <w:rPr>
                <w:b/>
                <w:bCs/>
              </w:rPr>
              <w:t>Tip</w:t>
            </w:r>
            <w:r w:rsidR="00CC70D0" w:rsidRPr="00A75930">
              <w:rPr>
                <w:b/>
                <w:bCs/>
              </w:rPr>
              <w:t xml:space="preserve"> </w:t>
            </w:r>
            <w:r w:rsidRPr="00A75930">
              <w:rPr>
                <w:b/>
                <w:bCs/>
              </w:rPr>
              <w:t>2</w:t>
            </w:r>
          </w:p>
        </w:tc>
        <w:tc>
          <w:tcPr>
            <w:tcW w:w="4596" w:type="pct"/>
          </w:tcPr>
          <w:p w14:paraId="77AF66A5" w14:textId="24A6D704" w:rsidR="00692DAB" w:rsidRPr="00A75930" w:rsidRDefault="00692DAB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Beneficiary</w:t>
            </w:r>
            <w:r w:rsidR="00CC70D0" w:rsidRPr="00A75930">
              <w:t xml:space="preserve"> </w:t>
            </w:r>
            <w:r w:rsidRPr="00A75930">
              <w:t>may</w:t>
            </w:r>
            <w:r w:rsidR="00CC70D0" w:rsidRPr="00A75930">
              <w:t xml:space="preserve"> </w:t>
            </w:r>
            <w:r w:rsidRPr="00A75930">
              <w:t>also</w:t>
            </w:r>
            <w:r w:rsidR="00CC70D0" w:rsidRPr="00A75930">
              <w:t xml:space="preserve"> </w:t>
            </w:r>
            <w:r w:rsidRPr="00A75930">
              <w:t>need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say</w:t>
            </w:r>
            <w:r w:rsidR="00CC70D0" w:rsidRPr="00A75930">
              <w:t xml:space="preserve"> </w:t>
            </w:r>
            <w:r w:rsidRPr="00A75930">
              <w:t>or</w:t>
            </w:r>
            <w:r w:rsidR="00CC70D0" w:rsidRPr="00A75930">
              <w:t xml:space="preserve"> </w:t>
            </w:r>
            <w:r w:rsidRPr="00A75930">
              <w:t>enter</w:t>
            </w:r>
            <w:r w:rsidR="00CC70D0" w:rsidRPr="00A75930">
              <w:t xml:space="preserve"> </w:t>
            </w:r>
            <w:r w:rsidRPr="00A75930">
              <w:t>their</w:t>
            </w:r>
            <w:r w:rsidR="00CC70D0" w:rsidRPr="00A75930">
              <w:t xml:space="preserve"> </w:t>
            </w:r>
            <w:r w:rsidRPr="00A75930">
              <w:rPr>
                <w:b/>
              </w:rPr>
              <w:t>Date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of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Birth</w:t>
            </w:r>
            <w:r w:rsidR="00CC70D0" w:rsidRPr="00A75930">
              <w:t xml:space="preserve"> </w:t>
            </w:r>
            <w:r w:rsidRPr="00A75930">
              <w:t>(e.g.</w:t>
            </w:r>
            <w:r w:rsidR="00283B74" w:rsidRPr="00A75930">
              <w:t>,</w:t>
            </w:r>
            <w:r w:rsidR="00CC70D0" w:rsidRPr="00A75930">
              <w:t xml:space="preserve"> </w:t>
            </w:r>
            <w:r w:rsidRPr="00A75930">
              <w:t>“January</w:t>
            </w:r>
            <w:r w:rsidR="00CC70D0" w:rsidRPr="00A75930">
              <w:t xml:space="preserve"> </w:t>
            </w:r>
            <w:r w:rsidRPr="00A75930">
              <w:t>1,</w:t>
            </w:r>
            <w:r w:rsidR="00CC70D0" w:rsidRPr="00A75930">
              <w:t xml:space="preserve"> </w:t>
            </w:r>
            <w:r w:rsidRPr="00A75930">
              <w:t>1920”</w:t>
            </w:r>
            <w:r w:rsidR="00CC70D0" w:rsidRPr="00A75930">
              <w:t xml:space="preserve"> </w:t>
            </w:r>
            <w:r w:rsidRPr="00A75930">
              <w:t>or</w:t>
            </w:r>
            <w:r w:rsidR="00CC70D0" w:rsidRPr="00A75930">
              <w:t xml:space="preserve"> </w:t>
            </w:r>
            <w:r w:rsidRPr="00A75930">
              <w:t>01011920).</w:t>
            </w:r>
          </w:p>
          <w:p w14:paraId="1F01CCF1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</w:p>
        </w:tc>
      </w:tr>
      <w:tr w:rsidR="00692DAB" w:rsidRPr="00A75930" w14:paraId="6134BB6B" w14:textId="77777777" w:rsidTr="005C3ADA">
        <w:tc>
          <w:tcPr>
            <w:tcW w:w="404" w:type="pct"/>
          </w:tcPr>
          <w:p w14:paraId="1D365BCD" w14:textId="77777777" w:rsidR="00692DAB" w:rsidRPr="00A75930" w:rsidRDefault="00692DAB" w:rsidP="00393CCE">
            <w:pPr>
              <w:spacing w:before="120" w:after="120"/>
              <w:jc w:val="center"/>
              <w:rPr>
                <w:b/>
                <w:bCs/>
              </w:rPr>
            </w:pPr>
            <w:r w:rsidRPr="00A75930">
              <w:rPr>
                <w:b/>
                <w:bCs/>
              </w:rPr>
              <w:t>Tip</w:t>
            </w:r>
            <w:r w:rsidR="00CC70D0" w:rsidRPr="00A75930">
              <w:rPr>
                <w:b/>
                <w:bCs/>
              </w:rPr>
              <w:t xml:space="preserve"> </w:t>
            </w:r>
            <w:r w:rsidRPr="00A75930">
              <w:rPr>
                <w:b/>
                <w:bCs/>
              </w:rPr>
              <w:t>3</w:t>
            </w:r>
          </w:p>
        </w:tc>
        <w:tc>
          <w:tcPr>
            <w:tcW w:w="4596" w:type="pct"/>
          </w:tcPr>
          <w:p w14:paraId="496C8331" w14:textId="77777777" w:rsidR="00915F8F" w:rsidRPr="00A75930" w:rsidRDefault="00692DAB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If</w:t>
            </w:r>
            <w:r w:rsidR="00CC70D0" w:rsidRPr="00A75930">
              <w:t xml:space="preserve"> </w:t>
            </w:r>
            <w:r w:rsidRPr="00A75930">
              <w:t>prompted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a</w:t>
            </w:r>
            <w:r w:rsidR="00CC70D0" w:rsidRPr="00A75930">
              <w:t xml:space="preserve"> </w:t>
            </w:r>
            <w:r w:rsidRPr="00A75930">
              <w:t>zip</w:t>
            </w:r>
            <w:r w:rsidR="00CC70D0" w:rsidRPr="00A75930">
              <w:t xml:space="preserve"> </w:t>
            </w:r>
            <w:r w:rsidRPr="00A75930">
              <w:t>code,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beneficiary</w:t>
            </w:r>
            <w:r w:rsidR="00CC70D0" w:rsidRPr="00A75930">
              <w:t xml:space="preserve"> </w:t>
            </w:r>
            <w:r w:rsidRPr="00A75930">
              <w:t>should</w:t>
            </w:r>
            <w:r w:rsidR="00CC70D0" w:rsidRPr="00A75930">
              <w:t xml:space="preserve"> </w:t>
            </w:r>
            <w:r w:rsidRPr="00A75930">
              <w:t>say</w:t>
            </w:r>
            <w:r w:rsidR="00CC70D0" w:rsidRPr="00A75930">
              <w:t xml:space="preserve"> </w:t>
            </w:r>
            <w:r w:rsidRPr="00A75930">
              <w:t>or</w:t>
            </w:r>
            <w:r w:rsidR="00CC70D0" w:rsidRPr="00A75930">
              <w:t xml:space="preserve"> </w:t>
            </w:r>
            <w:r w:rsidRPr="00A75930">
              <w:t>enter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rPr>
                <w:b/>
              </w:rPr>
              <w:t>mailing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address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zip</w:t>
            </w:r>
            <w:r w:rsidR="00CC70D0" w:rsidRPr="00A75930">
              <w:t xml:space="preserve"> </w:t>
            </w:r>
            <w:r w:rsidR="00915F8F" w:rsidRPr="00A75930">
              <w:t>code.</w:t>
            </w:r>
          </w:p>
          <w:p w14:paraId="62F1BFB9" w14:textId="7F489356" w:rsidR="00915F8F" w:rsidRPr="00A75930" w:rsidRDefault="00692DAB" w:rsidP="00393CCE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CCR</w:t>
            </w:r>
            <w:r w:rsidR="00CC70D0" w:rsidRPr="00A75930">
              <w:t xml:space="preserve"> </w:t>
            </w:r>
            <w:r w:rsidRPr="00A75930">
              <w:t>can</w:t>
            </w:r>
            <w:r w:rsidR="00CC70D0" w:rsidRPr="00A75930">
              <w:t xml:space="preserve"> </w:t>
            </w:r>
            <w:r w:rsidRPr="00A75930">
              <w:t>confirm</w:t>
            </w:r>
            <w:r w:rsidR="00CC70D0" w:rsidRPr="00A75930">
              <w:t xml:space="preserve"> </w:t>
            </w:r>
            <w:r w:rsidRPr="00A75930">
              <w:t>mailing</w:t>
            </w:r>
            <w:r w:rsidR="00CC70D0" w:rsidRPr="00A75930">
              <w:t xml:space="preserve"> </w:t>
            </w:r>
            <w:r w:rsidRPr="00A75930">
              <w:t>address</w:t>
            </w:r>
            <w:r w:rsidR="00CC70D0" w:rsidRPr="00A75930">
              <w:t xml:space="preserve"> </w:t>
            </w:r>
            <w:r w:rsidRPr="00A75930">
              <w:t>on</w:t>
            </w:r>
            <w:r w:rsidR="00CC70D0" w:rsidRPr="00A75930">
              <w:t xml:space="preserve"> </w:t>
            </w:r>
            <w:r w:rsidRPr="00A75930">
              <w:t>file</w:t>
            </w:r>
            <w:r w:rsidR="00CC70D0" w:rsidRPr="00A75930">
              <w:t xml:space="preserve"> </w:t>
            </w:r>
            <w:r w:rsidRPr="00A75930">
              <w:t>on</w:t>
            </w:r>
            <w:r w:rsidR="00283B74" w:rsidRPr="00A75930">
              <w:t xml:space="preserve"> the</w:t>
            </w:r>
            <w:r w:rsidR="00CC70D0" w:rsidRPr="00A75930">
              <w:t xml:space="preserve"> </w:t>
            </w:r>
            <w:r w:rsidRPr="00A75930">
              <w:rPr>
                <w:b/>
                <w:bCs/>
              </w:rPr>
              <w:t>Med</w:t>
            </w:r>
            <w:r w:rsidR="00B7695F" w:rsidRPr="00A75930">
              <w:rPr>
                <w:b/>
                <w:bCs/>
              </w:rPr>
              <w:t>icare</w:t>
            </w:r>
            <w:r w:rsidR="00CC70D0" w:rsidRPr="00A75930">
              <w:rPr>
                <w:b/>
                <w:bCs/>
              </w:rPr>
              <w:t xml:space="preserve"> </w:t>
            </w:r>
            <w:r w:rsidRPr="00A75930">
              <w:rPr>
                <w:b/>
                <w:bCs/>
              </w:rPr>
              <w:t>D</w:t>
            </w:r>
            <w:r w:rsidR="00CC70D0" w:rsidRPr="00A75930">
              <w:t xml:space="preserve"> </w:t>
            </w:r>
            <w:r w:rsidR="00341DD8" w:rsidRPr="00A75930">
              <w:t xml:space="preserve">tab in the </w:t>
            </w:r>
            <w:r w:rsidR="00341DD8" w:rsidRPr="00A75930">
              <w:rPr>
                <w:b/>
                <w:bCs/>
              </w:rPr>
              <w:t>Medicare D Demogra</w:t>
            </w:r>
            <w:r w:rsidR="00D2574E" w:rsidRPr="00A75930">
              <w:rPr>
                <w:b/>
                <w:bCs/>
              </w:rPr>
              <w:t>phics</w:t>
            </w:r>
            <w:r w:rsidR="00D2574E" w:rsidRPr="00A75930">
              <w:t xml:space="preserve"> panel or </w:t>
            </w:r>
            <w:r w:rsidR="003E3DD6" w:rsidRPr="00A75930">
              <w:t xml:space="preserve">on </w:t>
            </w:r>
            <w:r w:rsidR="00283B74" w:rsidRPr="00A75930">
              <w:t xml:space="preserve">the </w:t>
            </w:r>
            <w:r w:rsidR="00024160" w:rsidRPr="00A75930">
              <w:t xml:space="preserve">Member Snapshot Landing Page in the </w:t>
            </w:r>
            <w:r w:rsidR="00024160" w:rsidRPr="00A75930">
              <w:rPr>
                <w:b/>
                <w:bCs/>
              </w:rPr>
              <w:t>Contact Information</w:t>
            </w:r>
            <w:r w:rsidR="00024160" w:rsidRPr="00A75930">
              <w:t xml:space="preserve"> pan</w:t>
            </w:r>
            <w:r w:rsidR="003E3DD6" w:rsidRPr="00A75930">
              <w:t>el</w:t>
            </w:r>
            <w:r w:rsidRPr="00A75930">
              <w:t>.</w:t>
            </w:r>
            <w:r w:rsidR="00CC70D0" w:rsidRPr="00A75930">
              <w:t xml:space="preserve"> </w:t>
            </w:r>
          </w:p>
          <w:p w14:paraId="6F54FCA3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  <w:rPr>
                <w:b/>
              </w:rPr>
            </w:pPr>
          </w:p>
          <w:p w14:paraId="2A6CF0A7" w14:textId="77777777" w:rsidR="00692DAB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rPr>
                <w:b/>
              </w:rPr>
              <w:t>Note:</w:t>
            </w:r>
            <w:r w:rsidR="00CC70D0" w:rsidRPr="00A75930">
              <w:t xml:space="preserve">  </w:t>
            </w:r>
            <w:r w:rsidRPr="00A75930">
              <w:t>A</w:t>
            </w:r>
            <w:r w:rsidR="00692DAB" w:rsidRPr="00A75930">
              <w:t>ddress</w:t>
            </w:r>
            <w:r w:rsidR="00CC70D0" w:rsidRPr="00A75930">
              <w:t xml:space="preserve"> </w:t>
            </w:r>
            <w:r w:rsidR="00692DAB" w:rsidRPr="00A75930">
              <w:t>changes</w:t>
            </w:r>
            <w:r w:rsidR="00CC70D0" w:rsidRPr="00A75930">
              <w:t xml:space="preserve"> </w:t>
            </w:r>
            <w:r w:rsidR="00692DAB" w:rsidRPr="00A75930">
              <w:t>may</w:t>
            </w:r>
            <w:r w:rsidR="00CC70D0" w:rsidRPr="00A75930">
              <w:t xml:space="preserve"> </w:t>
            </w:r>
            <w:r w:rsidR="00692DAB" w:rsidRPr="00A75930">
              <w:t>take</w:t>
            </w:r>
            <w:r w:rsidR="00CC70D0" w:rsidRPr="00A75930">
              <w:t xml:space="preserve"> </w:t>
            </w:r>
            <w:r w:rsidR="00692DAB" w:rsidRPr="00A75930">
              <w:t>3</w:t>
            </w:r>
            <w:r w:rsidR="00CC70D0" w:rsidRPr="00A75930">
              <w:t xml:space="preserve"> </w:t>
            </w:r>
            <w:r w:rsidR="00692DAB" w:rsidRPr="00A75930">
              <w:t>days</w:t>
            </w:r>
            <w:r w:rsidR="00CC70D0" w:rsidRPr="00A75930">
              <w:t xml:space="preserve"> </w:t>
            </w:r>
            <w:r w:rsidR="00692DAB" w:rsidRPr="00A75930">
              <w:t>to</w:t>
            </w:r>
            <w:r w:rsidR="00CC70D0" w:rsidRPr="00A75930">
              <w:t xml:space="preserve"> </w:t>
            </w:r>
            <w:r w:rsidR="00692DAB" w:rsidRPr="00A75930">
              <w:t>flow</w:t>
            </w:r>
            <w:r w:rsidR="00CC70D0" w:rsidRPr="00A75930">
              <w:t xml:space="preserve"> </w:t>
            </w:r>
            <w:r w:rsidR="00692DAB" w:rsidRPr="00A75930">
              <w:t>into</w:t>
            </w:r>
            <w:r w:rsidR="00CC70D0" w:rsidRPr="00A75930">
              <w:t xml:space="preserve"> </w:t>
            </w:r>
            <w:r w:rsidR="00692DAB" w:rsidRPr="00A75930">
              <w:t>the</w:t>
            </w:r>
            <w:r w:rsidR="00CC70D0" w:rsidRPr="00A75930">
              <w:t xml:space="preserve"> </w:t>
            </w:r>
            <w:r w:rsidR="00692DAB" w:rsidRPr="00A75930">
              <w:t>InstaMed</w:t>
            </w:r>
            <w:r w:rsidR="00CC70D0" w:rsidRPr="00A75930">
              <w:t xml:space="preserve"> </w:t>
            </w:r>
            <w:r w:rsidR="00692DAB" w:rsidRPr="00A75930">
              <w:t>system.</w:t>
            </w:r>
            <w:r w:rsidR="00CC70D0" w:rsidRPr="00A75930">
              <w:t xml:space="preserve"> </w:t>
            </w:r>
            <w:r w:rsidR="00692DAB" w:rsidRPr="00A75930">
              <w:t>Advise</w:t>
            </w:r>
            <w:r w:rsidR="00CC70D0" w:rsidRPr="00A75930">
              <w:t xml:space="preserve"> </w:t>
            </w:r>
            <w:r w:rsidR="00692DAB" w:rsidRPr="00A75930">
              <w:t>beneficiary</w:t>
            </w:r>
            <w:r w:rsidR="00CC70D0" w:rsidRPr="00A75930">
              <w:t xml:space="preserve"> </w:t>
            </w:r>
            <w:r w:rsidR="00692DAB" w:rsidRPr="00A75930">
              <w:t>to</w:t>
            </w:r>
            <w:r w:rsidR="00CC70D0" w:rsidRPr="00A75930">
              <w:t xml:space="preserve"> </w:t>
            </w:r>
            <w:r w:rsidR="00692DAB" w:rsidRPr="00A75930">
              <w:t>use</w:t>
            </w:r>
            <w:r w:rsidR="00CC70D0" w:rsidRPr="00A75930">
              <w:t xml:space="preserve"> </w:t>
            </w:r>
            <w:r w:rsidR="00692DAB" w:rsidRPr="00A75930">
              <w:t>what</w:t>
            </w:r>
            <w:r w:rsidR="00CC70D0" w:rsidRPr="00A75930">
              <w:t xml:space="preserve"> </w:t>
            </w:r>
            <w:r w:rsidR="00692DAB" w:rsidRPr="00A75930">
              <w:t>zip</w:t>
            </w:r>
            <w:r w:rsidR="00CC70D0" w:rsidRPr="00A75930">
              <w:t xml:space="preserve"> </w:t>
            </w:r>
            <w:r w:rsidR="00692DAB" w:rsidRPr="00A75930">
              <w:t>code</w:t>
            </w:r>
            <w:r w:rsidR="00CC70D0" w:rsidRPr="00A75930">
              <w:t xml:space="preserve"> </w:t>
            </w:r>
            <w:r w:rsidR="00692DAB" w:rsidRPr="00A75930">
              <w:t>is</w:t>
            </w:r>
            <w:r w:rsidR="00CC70D0" w:rsidRPr="00A75930">
              <w:t xml:space="preserve"> </w:t>
            </w:r>
            <w:r w:rsidR="00692DAB" w:rsidRPr="00A75930">
              <w:t>currently</w:t>
            </w:r>
            <w:r w:rsidR="00CC70D0" w:rsidRPr="00A75930">
              <w:t xml:space="preserve"> </w:t>
            </w:r>
            <w:r w:rsidR="00692DAB" w:rsidRPr="00A75930">
              <w:t>on</w:t>
            </w:r>
            <w:r w:rsidR="00CC70D0" w:rsidRPr="00A75930">
              <w:t xml:space="preserve"> </w:t>
            </w:r>
            <w:r w:rsidR="00692DAB" w:rsidRPr="00A75930">
              <w:t>file</w:t>
            </w:r>
            <w:r w:rsidR="00CC70D0" w:rsidRPr="00A75930">
              <w:t xml:space="preserve"> </w:t>
            </w:r>
            <w:r w:rsidR="00692DAB" w:rsidRPr="00A75930">
              <w:t>if</w:t>
            </w:r>
            <w:r w:rsidR="00CC70D0" w:rsidRPr="00A75930">
              <w:t xml:space="preserve"> </w:t>
            </w:r>
            <w:r w:rsidR="00692DAB" w:rsidRPr="00A75930">
              <w:t>the</w:t>
            </w:r>
            <w:r w:rsidRPr="00A75930">
              <w:t>y</w:t>
            </w:r>
            <w:r w:rsidR="00CC70D0" w:rsidRPr="00A75930">
              <w:t xml:space="preserve"> </w:t>
            </w:r>
            <w:r w:rsidRPr="00A75930">
              <w:t>are</w:t>
            </w:r>
            <w:r w:rsidR="00CC70D0" w:rsidRPr="00A75930">
              <w:t xml:space="preserve"> </w:t>
            </w:r>
            <w:r w:rsidRPr="00A75930">
              <w:t>calling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IVR</w:t>
            </w:r>
            <w:r w:rsidR="00CC70D0" w:rsidRPr="00A75930">
              <w:t xml:space="preserve"> </w:t>
            </w:r>
            <w:r w:rsidRPr="00A75930">
              <w:t>same</w:t>
            </w:r>
            <w:r w:rsidR="00CC70D0" w:rsidRPr="00A75930">
              <w:t xml:space="preserve"> </w:t>
            </w:r>
            <w:r w:rsidRPr="00A75930">
              <w:t>day.</w:t>
            </w:r>
          </w:p>
          <w:p w14:paraId="3058FED3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</w:p>
        </w:tc>
      </w:tr>
      <w:tr w:rsidR="00692DAB" w:rsidRPr="00A75930" w14:paraId="0189FDE6" w14:textId="77777777" w:rsidTr="005C3ADA">
        <w:tc>
          <w:tcPr>
            <w:tcW w:w="404" w:type="pct"/>
          </w:tcPr>
          <w:p w14:paraId="3F06DEBF" w14:textId="77777777" w:rsidR="00692DAB" w:rsidRPr="00A75930" w:rsidRDefault="00692DAB" w:rsidP="00393CCE">
            <w:pPr>
              <w:spacing w:before="120" w:after="120"/>
              <w:jc w:val="center"/>
              <w:rPr>
                <w:b/>
                <w:bCs/>
              </w:rPr>
            </w:pPr>
            <w:r w:rsidRPr="00A75930">
              <w:rPr>
                <w:b/>
                <w:bCs/>
              </w:rPr>
              <w:t>Tip</w:t>
            </w:r>
            <w:r w:rsidR="00CC70D0" w:rsidRPr="00A75930">
              <w:rPr>
                <w:b/>
                <w:bCs/>
              </w:rPr>
              <w:t xml:space="preserve"> </w:t>
            </w:r>
            <w:r w:rsidRPr="00A75930">
              <w:rPr>
                <w:b/>
                <w:bCs/>
              </w:rPr>
              <w:t>4</w:t>
            </w:r>
          </w:p>
        </w:tc>
        <w:tc>
          <w:tcPr>
            <w:tcW w:w="4596" w:type="pct"/>
          </w:tcPr>
          <w:p w14:paraId="059C2E4A" w14:textId="77777777" w:rsidR="00915F8F" w:rsidRPr="00A75930" w:rsidRDefault="00692DAB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The</w:t>
            </w:r>
            <w:r w:rsidR="00CC70D0" w:rsidRPr="00A75930">
              <w:t xml:space="preserve"> </w:t>
            </w:r>
            <w:r w:rsidRPr="00A75930">
              <w:t>IVR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t>present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caller</w:t>
            </w:r>
            <w:r w:rsidR="00CC70D0" w:rsidRPr="00A75930">
              <w:t xml:space="preserve"> </w:t>
            </w:r>
            <w:r w:rsidRPr="00A75930">
              <w:t>with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rPr>
                <w:b/>
              </w:rPr>
              <w:t>current</w:t>
            </w:r>
            <w:r w:rsidR="00CC70D0" w:rsidRPr="00A75930">
              <w:rPr>
                <w:b/>
              </w:rPr>
              <w:t xml:space="preserve"> </w:t>
            </w:r>
            <w:r w:rsidRPr="00A75930">
              <w:rPr>
                <w:b/>
              </w:rPr>
              <w:t>balance</w:t>
            </w:r>
            <w:r w:rsidR="00CC70D0" w:rsidRPr="00A75930">
              <w:t xml:space="preserve"> </w:t>
            </w:r>
            <w:r w:rsidRPr="00A75930">
              <w:t>on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account</w:t>
            </w:r>
            <w:r w:rsidR="00CC70D0" w:rsidRPr="00A75930">
              <w:t xml:space="preserve"> </w:t>
            </w:r>
            <w:r w:rsidRPr="00A75930">
              <w:t>(as</w:t>
            </w:r>
            <w:r w:rsidR="00CC70D0" w:rsidRPr="00A75930">
              <w:t xml:space="preserve"> </w:t>
            </w:r>
            <w:r w:rsidRPr="00A75930">
              <w:t>of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last</w:t>
            </w:r>
            <w:r w:rsidR="00CC70D0" w:rsidRPr="00A75930">
              <w:t xml:space="preserve"> </w:t>
            </w:r>
            <w:r w:rsidRPr="00A75930">
              <w:t>file</w:t>
            </w:r>
            <w:r w:rsidR="00CC70D0" w:rsidRPr="00A75930">
              <w:t xml:space="preserve"> </w:t>
            </w:r>
            <w:r w:rsidRPr="00A75930">
              <w:t>sent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system;</w:t>
            </w:r>
            <w:r w:rsidR="00CC70D0" w:rsidRPr="00A75930">
              <w:t xml:space="preserve"> </w:t>
            </w:r>
            <w:r w:rsidRPr="00A75930">
              <w:t>normally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prior</w:t>
            </w:r>
            <w:r w:rsidR="00CC70D0" w:rsidRPr="00A75930">
              <w:t xml:space="preserve"> </w:t>
            </w:r>
            <w:r w:rsidRPr="00A75930">
              <w:t>day).</w:t>
            </w:r>
            <w:r w:rsidR="00CC70D0" w:rsidRPr="00A75930">
              <w:t xml:space="preserve"> </w:t>
            </w:r>
          </w:p>
          <w:p w14:paraId="53A88BBF" w14:textId="77777777" w:rsidR="00915F8F" w:rsidRPr="00A75930" w:rsidRDefault="00692DAB" w:rsidP="00393CCE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Beneficiaries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t>be</w:t>
            </w:r>
            <w:r w:rsidR="00CC70D0" w:rsidRPr="00A75930">
              <w:t xml:space="preserve"> </w:t>
            </w:r>
            <w:r w:rsidRPr="00A75930">
              <w:t>able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pay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balance</w:t>
            </w:r>
            <w:r w:rsidR="00CC70D0" w:rsidRPr="00A75930">
              <w:t xml:space="preserve"> </w:t>
            </w:r>
            <w:r w:rsidRPr="00A75930">
              <w:t>stated</w:t>
            </w:r>
            <w:r w:rsidR="00CC70D0" w:rsidRPr="00A75930">
              <w:t xml:space="preserve"> </w:t>
            </w:r>
            <w:r w:rsidRPr="00A75930">
              <w:rPr>
                <w:b/>
              </w:rPr>
              <w:t>or</w:t>
            </w:r>
            <w:r w:rsidR="00CC70D0" w:rsidRPr="00A75930">
              <w:t xml:space="preserve"> </w:t>
            </w:r>
            <w:r w:rsidRPr="00A75930">
              <w:t>enter/say</w:t>
            </w:r>
            <w:r w:rsidR="00CC70D0" w:rsidRPr="00A75930">
              <w:t xml:space="preserve"> </w:t>
            </w:r>
            <w:r w:rsidRPr="00A75930">
              <w:t>a</w:t>
            </w:r>
            <w:r w:rsidR="00CC70D0" w:rsidRPr="00A75930">
              <w:t xml:space="preserve"> </w:t>
            </w:r>
            <w:r w:rsidRPr="00A75930">
              <w:t>different</w:t>
            </w:r>
            <w:r w:rsidR="00CC70D0" w:rsidRPr="00A75930">
              <w:t xml:space="preserve"> </w:t>
            </w:r>
            <w:r w:rsidRPr="00A75930">
              <w:t>amount.</w:t>
            </w:r>
            <w:r w:rsidR="00CC70D0" w:rsidRPr="00A75930">
              <w:t xml:space="preserve"> </w:t>
            </w:r>
          </w:p>
          <w:p w14:paraId="04060771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  <w:rPr>
                <w:b/>
              </w:rPr>
            </w:pPr>
          </w:p>
          <w:p w14:paraId="7658207C" w14:textId="77777777" w:rsidR="00692DAB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rPr>
                <w:b/>
              </w:rPr>
              <w:t>Note:</w:t>
            </w:r>
            <w:r w:rsidR="00CC70D0" w:rsidRPr="00A75930">
              <w:t xml:space="preserve">  </w:t>
            </w:r>
            <w:r w:rsidR="00692DAB" w:rsidRPr="00A75930">
              <w:t>Payments</w:t>
            </w:r>
            <w:r w:rsidR="00CC70D0" w:rsidRPr="00A75930">
              <w:t xml:space="preserve"> </w:t>
            </w:r>
            <w:r w:rsidR="00692DAB" w:rsidRPr="00A75930">
              <w:t>over</w:t>
            </w:r>
            <w:r w:rsidR="00CC70D0" w:rsidRPr="00A75930">
              <w:t xml:space="preserve"> </w:t>
            </w:r>
            <w:r w:rsidR="00692DAB" w:rsidRPr="00A75930">
              <w:t>$1,000</w:t>
            </w:r>
            <w:r w:rsidR="00CC70D0" w:rsidRPr="00A75930">
              <w:t xml:space="preserve"> </w:t>
            </w:r>
            <w:r w:rsidR="00692DAB" w:rsidRPr="00A75930">
              <w:t>will</w:t>
            </w:r>
            <w:r w:rsidR="00CC70D0" w:rsidRPr="00A75930">
              <w:t xml:space="preserve"> </w:t>
            </w:r>
            <w:r w:rsidR="00692DAB" w:rsidRPr="00A75930">
              <w:t>be</w:t>
            </w:r>
            <w:r w:rsidR="00CC70D0" w:rsidRPr="00A75930">
              <w:t xml:space="preserve"> </w:t>
            </w:r>
            <w:r w:rsidR="00692DAB" w:rsidRPr="00A75930">
              <w:t>denie</w:t>
            </w:r>
            <w:r w:rsidRPr="00A75930">
              <w:t>d</w:t>
            </w:r>
            <w:r w:rsidR="00CC70D0" w:rsidRPr="00A75930">
              <w:t xml:space="preserve"> </w:t>
            </w:r>
            <w:r w:rsidRPr="00A75930">
              <w:t>by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IVR</w:t>
            </w:r>
            <w:r w:rsidR="00CC70D0" w:rsidRPr="00A75930">
              <w:t xml:space="preserve"> </w:t>
            </w:r>
            <w:r w:rsidRPr="00A75930">
              <w:t>and</w:t>
            </w:r>
            <w:r w:rsidR="00CC70D0" w:rsidRPr="00A75930">
              <w:t xml:space="preserve"> </w:t>
            </w:r>
            <w:r w:rsidRPr="00A75930">
              <w:t>caller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t>be</w:t>
            </w:r>
            <w:r w:rsidR="00CC70D0" w:rsidRPr="00A75930">
              <w:t xml:space="preserve"> </w:t>
            </w:r>
            <w:r w:rsidR="00692DAB" w:rsidRPr="00A75930">
              <w:t>transferred</w:t>
            </w:r>
            <w:r w:rsidR="00CC70D0" w:rsidRPr="00A75930">
              <w:t xml:space="preserve"> </w:t>
            </w:r>
            <w:r w:rsidR="00692DAB" w:rsidRPr="00A75930">
              <w:t>to</w:t>
            </w:r>
            <w:r w:rsidR="00CC70D0" w:rsidRPr="00A75930">
              <w:t xml:space="preserve"> </w:t>
            </w:r>
            <w:r w:rsidR="00692DAB" w:rsidRPr="00A75930">
              <w:t>Care.</w:t>
            </w:r>
            <w:r w:rsidR="00CC70D0" w:rsidRPr="00A75930">
              <w:t xml:space="preserve"> </w:t>
            </w:r>
            <w:r w:rsidR="00692DAB" w:rsidRPr="00A75930">
              <w:t>This</w:t>
            </w:r>
            <w:r w:rsidR="00CC70D0" w:rsidRPr="00A75930">
              <w:t xml:space="preserve"> </w:t>
            </w:r>
            <w:r w:rsidR="00692DAB" w:rsidRPr="00A75930">
              <w:t>is</w:t>
            </w:r>
            <w:r w:rsidR="00CC70D0" w:rsidRPr="00A75930">
              <w:t xml:space="preserve"> </w:t>
            </w:r>
            <w:r w:rsidR="00692DAB" w:rsidRPr="00A75930">
              <w:t>to</w:t>
            </w:r>
            <w:r w:rsidR="00CC70D0" w:rsidRPr="00A75930">
              <w:t xml:space="preserve"> </w:t>
            </w:r>
            <w:r w:rsidR="00692DAB" w:rsidRPr="00A75930">
              <w:t>prevent</w:t>
            </w:r>
            <w:r w:rsidR="00CC70D0" w:rsidRPr="00A75930">
              <w:t xml:space="preserve"> </w:t>
            </w:r>
            <w:r w:rsidR="00692DAB" w:rsidRPr="00A75930">
              <w:t>unintentional/unnecessary</w:t>
            </w:r>
            <w:r w:rsidR="00CC70D0" w:rsidRPr="00A75930">
              <w:t xml:space="preserve"> </w:t>
            </w:r>
            <w:r w:rsidR="00692DAB" w:rsidRPr="00A75930">
              <w:t>overpayment.</w:t>
            </w:r>
          </w:p>
          <w:p w14:paraId="2DE33C38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</w:p>
        </w:tc>
      </w:tr>
      <w:tr w:rsidR="00692DAB" w:rsidRPr="00A75930" w14:paraId="62D2FFC2" w14:textId="77777777" w:rsidTr="005C3ADA">
        <w:tc>
          <w:tcPr>
            <w:tcW w:w="404" w:type="pct"/>
          </w:tcPr>
          <w:p w14:paraId="25DE13F5" w14:textId="77777777" w:rsidR="00692DAB" w:rsidRPr="00A75930" w:rsidRDefault="00692DAB" w:rsidP="00393CCE">
            <w:pPr>
              <w:spacing w:before="120" w:after="120"/>
              <w:jc w:val="center"/>
              <w:rPr>
                <w:b/>
                <w:bCs/>
              </w:rPr>
            </w:pPr>
            <w:r w:rsidRPr="00A75930">
              <w:rPr>
                <w:b/>
                <w:bCs/>
              </w:rPr>
              <w:t>Tip</w:t>
            </w:r>
            <w:r w:rsidR="00CC70D0" w:rsidRPr="00A75930">
              <w:rPr>
                <w:b/>
                <w:bCs/>
              </w:rPr>
              <w:t xml:space="preserve"> </w:t>
            </w:r>
            <w:r w:rsidRPr="00A75930">
              <w:rPr>
                <w:b/>
                <w:bCs/>
              </w:rPr>
              <w:t>5</w:t>
            </w:r>
          </w:p>
        </w:tc>
        <w:tc>
          <w:tcPr>
            <w:tcW w:w="4596" w:type="pct"/>
          </w:tcPr>
          <w:p w14:paraId="53B068B5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The</w:t>
            </w:r>
            <w:r w:rsidR="00CC70D0" w:rsidRPr="00A75930">
              <w:t xml:space="preserve"> </w:t>
            </w:r>
            <w:r w:rsidRPr="00A75930">
              <w:t>IVR</w:t>
            </w:r>
            <w:r w:rsidR="00CC70D0" w:rsidRPr="00A75930">
              <w:t xml:space="preserve"> </w:t>
            </w:r>
            <w:r w:rsidRPr="00A75930">
              <w:t>recognizes</w:t>
            </w:r>
            <w:r w:rsidR="00CC70D0" w:rsidRPr="00A75930">
              <w:t xml:space="preserve"> </w:t>
            </w:r>
            <w:r w:rsidRPr="00A75930">
              <w:t>voice</w:t>
            </w:r>
            <w:r w:rsidR="00CC70D0" w:rsidRPr="00A75930">
              <w:t xml:space="preserve"> </w:t>
            </w:r>
            <w:r w:rsidRPr="00A75930">
              <w:t>and</w:t>
            </w:r>
            <w:r w:rsidR="00CC70D0" w:rsidRPr="00A75930">
              <w:t xml:space="preserve"> </w:t>
            </w:r>
            <w:r w:rsidR="00692DAB" w:rsidRPr="00A75930">
              <w:t>sound.</w:t>
            </w:r>
            <w:r w:rsidR="00CC70D0" w:rsidRPr="00A75930">
              <w:t xml:space="preserve"> </w:t>
            </w:r>
          </w:p>
          <w:p w14:paraId="31ADD0C4" w14:textId="77777777" w:rsidR="00915F8F" w:rsidRPr="00A75930" w:rsidRDefault="00692DAB" w:rsidP="00393CCE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Beneficiaries</w:t>
            </w:r>
            <w:r w:rsidR="00CC70D0" w:rsidRPr="00A75930">
              <w:t xml:space="preserve"> </w:t>
            </w:r>
            <w:r w:rsidRPr="00A75930">
              <w:t>should</w:t>
            </w:r>
            <w:r w:rsidR="00CC70D0" w:rsidRPr="00A75930">
              <w:t xml:space="preserve"> </w:t>
            </w:r>
            <w:r w:rsidRPr="00A75930">
              <w:t>reduce</w:t>
            </w:r>
            <w:r w:rsidR="00CC70D0" w:rsidRPr="00A75930">
              <w:t xml:space="preserve"> </w:t>
            </w:r>
            <w:r w:rsidRPr="00A75930">
              <w:t>background</w:t>
            </w:r>
            <w:r w:rsidR="00CC70D0" w:rsidRPr="00A75930">
              <w:t xml:space="preserve"> </w:t>
            </w:r>
            <w:r w:rsidRPr="00A75930">
              <w:t>noise</w:t>
            </w:r>
            <w:r w:rsidR="00CC70D0" w:rsidRPr="00A75930">
              <w:t xml:space="preserve"> </w:t>
            </w:r>
            <w:r w:rsidRPr="00A75930">
              <w:t>when</w:t>
            </w:r>
            <w:r w:rsidR="00CC70D0" w:rsidRPr="00A75930">
              <w:t xml:space="preserve"> </w:t>
            </w:r>
            <w:r w:rsidRPr="00A75930">
              <w:t>calling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prevent</w:t>
            </w:r>
            <w:r w:rsidR="00CC70D0" w:rsidRPr="00A75930">
              <w:t xml:space="preserve"> </w:t>
            </w:r>
            <w:r w:rsidRPr="00A75930">
              <w:t>miscommunications</w:t>
            </w:r>
            <w:r w:rsidR="00CC70D0" w:rsidRPr="00A75930">
              <w:t xml:space="preserve"> </w:t>
            </w:r>
            <w:r w:rsidRPr="00A75930">
              <w:t>with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IVR.</w:t>
            </w:r>
          </w:p>
          <w:p w14:paraId="742ECBA9" w14:textId="77777777" w:rsidR="00692DAB" w:rsidRPr="00A75930" w:rsidRDefault="00692DAB" w:rsidP="00393CCE">
            <w:pPr>
              <w:numPr>
                <w:ilvl w:val="0"/>
                <w:numId w:val="35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When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IVR</w:t>
            </w:r>
            <w:r w:rsidR="00CC70D0" w:rsidRPr="00A75930">
              <w:t xml:space="preserve"> </w:t>
            </w:r>
            <w:r w:rsidRPr="00A75930">
              <w:t>does</w:t>
            </w:r>
            <w:r w:rsidR="00CC70D0" w:rsidRPr="00A75930">
              <w:t xml:space="preserve"> </w:t>
            </w:r>
            <w:r w:rsidRPr="00A75930">
              <w:t>not</w:t>
            </w:r>
            <w:r w:rsidR="00CC70D0" w:rsidRPr="00A75930">
              <w:t xml:space="preserve"> </w:t>
            </w:r>
            <w:r w:rsidRPr="00A75930">
              <w:t>understand</w:t>
            </w:r>
            <w:r w:rsidR="00CC70D0" w:rsidRPr="00A75930">
              <w:t xml:space="preserve"> </w:t>
            </w:r>
            <w:r w:rsidRPr="00A75930">
              <w:t>or</w:t>
            </w:r>
            <w:r w:rsidR="00CC70D0" w:rsidRPr="00A75930">
              <w:t xml:space="preserve"> </w:t>
            </w:r>
            <w:r w:rsidRPr="00A75930">
              <w:t>receive</w:t>
            </w:r>
            <w:r w:rsidR="00CC70D0" w:rsidRPr="00A75930">
              <w:t xml:space="preserve"> </w:t>
            </w:r>
            <w:r w:rsidRPr="00A75930">
              <w:t>a</w:t>
            </w:r>
            <w:r w:rsidR="00CC70D0" w:rsidRPr="00A75930">
              <w:t xml:space="preserve"> </w:t>
            </w:r>
            <w:r w:rsidRPr="00A75930">
              <w:t>response</w:t>
            </w:r>
            <w:r w:rsidR="00CC70D0" w:rsidRPr="00A75930">
              <w:t xml:space="preserve"> </w:t>
            </w:r>
            <w:r w:rsidRPr="00A75930">
              <w:t>timely,</w:t>
            </w:r>
            <w:r w:rsidR="00CC70D0" w:rsidRPr="00A75930">
              <w:t xml:space="preserve"> </w:t>
            </w:r>
            <w:r w:rsidRPr="00A75930">
              <w:t>it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t>offer</w:t>
            </w:r>
            <w:r w:rsidR="00CC70D0" w:rsidRPr="00A75930">
              <w:t xml:space="preserve"> </w:t>
            </w:r>
            <w:r w:rsidRPr="00A75930">
              <w:t>a</w:t>
            </w:r>
            <w:r w:rsidR="00CC70D0" w:rsidRPr="00A75930">
              <w:t xml:space="preserve"> </w:t>
            </w:r>
            <w:r w:rsidRPr="00A75930">
              <w:t>second</w:t>
            </w:r>
            <w:r w:rsidR="00CC70D0" w:rsidRPr="00A75930">
              <w:t xml:space="preserve"> </w:t>
            </w:r>
            <w:r w:rsidRPr="00A75930">
              <w:t>opportunity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that</w:t>
            </w:r>
            <w:r w:rsidR="00CC70D0" w:rsidRPr="00A75930">
              <w:t xml:space="preserve"> </w:t>
            </w:r>
            <w:r w:rsidRPr="00A75930">
              <w:t>information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be</w:t>
            </w:r>
            <w:r w:rsidR="00CC70D0" w:rsidRPr="00A75930">
              <w:t xml:space="preserve"> </w:t>
            </w:r>
            <w:r w:rsidRPr="00A75930">
              <w:t>said</w:t>
            </w:r>
            <w:r w:rsidR="00CC70D0" w:rsidRPr="00A75930">
              <w:t xml:space="preserve"> </w:t>
            </w:r>
            <w:r w:rsidRPr="00A75930">
              <w:t>or</w:t>
            </w:r>
            <w:r w:rsidR="00CC70D0" w:rsidRPr="00A75930">
              <w:t xml:space="preserve"> </w:t>
            </w:r>
            <w:r w:rsidRPr="00A75930">
              <w:t>entered.</w:t>
            </w:r>
          </w:p>
          <w:p w14:paraId="42481824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left="720" w:right="473"/>
            </w:pPr>
          </w:p>
        </w:tc>
      </w:tr>
      <w:tr w:rsidR="00692DAB" w:rsidRPr="00A75930" w14:paraId="25DBF786" w14:textId="77777777" w:rsidTr="005C3ADA">
        <w:tc>
          <w:tcPr>
            <w:tcW w:w="404" w:type="pct"/>
          </w:tcPr>
          <w:p w14:paraId="53AA97C8" w14:textId="77777777" w:rsidR="00692DAB" w:rsidRPr="00A75930" w:rsidRDefault="00692DAB" w:rsidP="00393CCE">
            <w:pPr>
              <w:spacing w:before="120" w:after="120"/>
              <w:jc w:val="center"/>
              <w:rPr>
                <w:b/>
                <w:bCs/>
              </w:rPr>
            </w:pPr>
            <w:r w:rsidRPr="00A75930">
              <w:rPr>
                <w:b/>
                <w:bCs/>
              </w:rPr>
              <w:t>Tip</w:t>
            </w:r>
            <w:r w:rsidR="00CC70D0" w:rsidRPr="00A75930">
              <w:rPr>
                <w:b/>
                <w:bCs/>
              </w:rPr>
              <w:t xml:space="preserve"> </w:t>
            </w:r>
            <w:r w:rsidRPr="00A75930">
              <w:rPr>
                <w:b/>
                <w:bCs/>
              </w:rPr>
              <w:t>6</w:t>
            </w:r>
          </w:p>
        </w:tc>
        <w:tc>
          <w:tcPr>
            <w:tcW w:w="4596" w:type="pct"/>
          </w:tcPr>
          <w:p w14:paraId="528DB97C" w14:textId="77777777" w:rsidR="00915F8F" w:rsidRPr="00A75930" w:rsidRDefault="00692DAB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Both</w:t>
            </w:r>
            <w:r w:rsidR="00CC70D0" w:rsidRPr="00A75930">
              <w:t xml:space="preserve"> </w:t>
            </w:r>
            <w:r w:rsidRPr="00A75930">
              <w:t>payment</w:t>
            </w:r>
            <w:r w:rsidR="00CC70D0" w:rsidRPr="00A75930">
              <w:t xml:space="preserve"> </w:t>
            </w:r>
            <w:r w:rsidRPr="00A75930">
              <w:rPr>
                <w:b/>
              </w:rPr>
              <w:t>card</w:t>
            </w:r>
            <w:r w:rsidR="00CC70D0" w:rsidRPr="00A75930">
              <w:t xml:space="preserve"> </w:t>
            </w:r>
            <w:r w:rsidRPr="00A75930">
              <w:t>(Visa,</w:t>
            </w:r>
            <w:r w:rsidR="00CC70D0" w:rsidRPr="00A75930">
              <w:t xml:space="preserve"> </w:t>
            </w:r>
            <w:r w:rsidRPr="00A75930">
              <w:t>MasterCard,</w:t>
            </w:r>
            <w:r w:rsidR="00CC70D0" w:rsidRPr="00A75930">
              <w:t xml:space="preserve"> </w:t>
            </w:r>
            <w:r w:rsidRPr="00A75930">
              <w:t>AMEX,</w:t>
            </w:r>
            <w:r w:rsidR="00CC70D0" w:rsidRPr="00A75930">
              <w:t xml:space="preserve"> </w:t>
            </w:r>
            <w:r w:rsidR="00D93194" w:rsidRPr="00A75930">
              <w:t>and</w:t>
            </w:r>
            <w:r w:rsidR="00CC70D0" w:rsidRPr="00A75930">
              <w:t xml:space="preserve"> </w:t>
            </w:r>
            <w:r w:rsidR="00D93194" w:rsidRPr="00A75930">
              <w:t>Discover</w:t>
            </w:r>
            <w:r w:rsidRPr="00A75930">
              <w:t>)</w:t>
            </w:r>
            <w:r w:rsidR="00CC70D0" w:rsidRPr="00A75930">
              <w:t xml:space="preserve"> </w:t>
            </w:r>
            <w:r w:rsidRPr="00A75930">
              <w:t>and</w:t>
            </w:r>
            <w:r w:rsidR="00CC70D0" w:rsidRPr="00A75930">
              <w:t xml:space="preserve"> </w:t>
            </w:r>
            <w:r w:rsidRPr="00A75930">
              <w:rPr>
                <w:b/>
              </w:rPr>
              <w:t>banking</w:t>
            </w:r>
            <w:r w:rsidR="00CC70D0" w:rsidRPr="00A75930">
              <w:t xml:space="preserve"> </w:t>
            </w:r>
            <w:r w:rsidRPr="00A75930">
              <w:t>information</w:t>
            </w:r>
            <w:r w:rsidR="00CC70D0" w:rsidRPr="00A75930">
              <w:t xml:space="preserve"> </w:t>
            </w:r>
            <w:r w:rsidRPr="00A75930">
              <w:t>(checking</w:t>
            </w:r>
            <w:r w:rsidR="00CC70D0" w:rsidRPr="00A75930">
              <w:t xml:space="preserve"> </w:t>
            </w:r>
            <w:r w:rsidRPr="00A75930">
              <w:t>or</w:t>
            </w:r>
            <w:r w:rsidR="00CC70D0" w:rsidRPr="00A75930">
              <w:t xml:space="preserve"> </w:t>
            </w:r>
            <w:r w:rsidRPr="00A75930">
              <w:t>savings)</w:t>
            </w:r>
            <w:r w:rsidR="00CC70D0" w:rsidRPr="00A75930">
              <w:t xml:space="preserve"> </w:t>
            </w:r>
            <w:r w:rsidRPr="00A75930">
              <w:t>are</w:t>
            </w:r>
            <w:r w:rsidR="00CC70D0" w:rsidRPr="00A75930">
              <w:t xml:space="preserve"> </w:t>
            </w:r>
            <w:r w:rsidRPr="00A75930">
              <w:t>accepted</w:t>
            </w:r>
            <w:r w:rsidR="00CC70D0" w:rsidRPr="00A75930">
              <w:t xml:space="preserve"> </w:t>
            </w:r>
            <w:r w:rsidRPr="00A75930">
              <w:t>on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Premium</w:t>
            </w:r>
            <w:r w:rsidR="00CC70D0" w:rsidRPr="00A75930">
              <w:t xml:space="preserve"> </w:t>
            </w:r>
            <w:r w:rsidRPr="00A75930">
              <w:t>Payment</w:t>
            </w:r>
            <w:r w:rsidR="00CC70D0" w:rsidRPr="00A75930">
              <w:t xml:space="preserve"> </w:t>
            </w:r>
            <w:r w:rsidRPr="00A75930">
              <w:t>IVR.</w:t>
            </w:r>
            <w:r w:rsidR="00CC70D0" w:rsidRPr="00A75930">
              <w:t xml:space="preserve"> </w:t>
            </w:r>
          </w:p>
          <w:p w14:paraId="42CD1655" w14:textId="77777777" w:rsidR="005C3ADA" w:rsidRPr="00A75930" w:rsidRDefault="00692DAB" w:rsidP="00393CCE">
            <w:pPr>
              <w:numPr>
                <w:ilvl w:val="0"/>
                <w:numId w:val="41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Beneficiaries</w:t>
            </w:r>
            <w:r w:rsidR="00CC70D0" w:rsidRPr="00A75930">
              <w:t xml:space="preserve"> </w:t>
            </w:r>
            <w:r w:rsidRPr="00A75930">
              <w:t>should</w:t>
            </w:r>
            <w:r w:rsidR="00CC70D0" w:rsidRPr="00A75930">
              <w:t xml:space="preserve"> </w:t>
            </w:r>
            <w:r w:rsidRPr="00A75930">
              <w:t>have</w:t>
            </w:r>
            <w:r w:rsidR="00CC70D0" w:rsidRPr="00A75930">
              <w:t xml:space="preserve"> </w:t>
            </w:r>
            <w:r w:rsidRPr="00A75930">
              <w:t>their</w:t>
            </w:r>
            <w:r w:rsidR="00CC70D0" w:rsidRPr="00A75930">
              <w:t xml:space="preserve"> </w:t>
            </w:r>
            <w:r w:rsidRPr="00A75930">
              <w:t>payment</w:t>
            </w:r>
            <w:r w:rsidR="00CC70D0" w:rsidRPr="00A75930">
              <w:t xml:space="preserve"> </w:t>
            </w:r>
            <w:r w:rsidRPr="00A75930">
              <w:t>information</w:t>
            </w:r>
            <w:r w:rsidR="00CC70D0" w:rsidRPr="00A75930">
              <w:t xml:space="preserve"> </w:t>
            </w:r>
            <w:r w:rsidRPr="00A75930">
              <w:t>ready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enter/say</w:t>
            </w:r>
            <w:r w:rsidR="00CC70D0" w:rsidRPr="00A75930">
              <w:t xml:space="preserve"> </w:t>
            </w:r>
            <w:r w:rsidRPr="00A75930">
              <w:t>when</w:t>
            </w:r>
            <w:r w:rsidR="00CC70D0" w:rsidRPr="00A75930">
              <w:t xml:space="preserve"> </w:t>
            </w:r>
            <w:r w:rsidRPr="00A75930">
              <w:t>prompted.</w:t>
            </w:r>
            <w:r w:rsidR="00CC70D0" w:rsidRPr="00A75930">
              <w:t xml:space="preserve"> </w:t>
            </w:r>
          </w:p>
          <w:p w14:paraId="22119E1E" w14:textId="50DE8189" w:rsidR="00692DAB" w:rsidRPr="00A75930" w:rsidRDefault="005C3ADA" w:rsidP="00393CCE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Beneficiaries may be offered the option to save this payment method for future calls to the IVR.</w:t>
            </w:r>
          </w:p>
          <w:p w14:paraId="18EBB719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left="720" w:right="473"/>
            </w:pPr>
          </w:p>
        </w:tc>
      </w:tr>
      <w:tr w:rsidR="00692DAB" w:rsidRPr="00A75930" w14:paraId="5331213E" w14:textId="77777777" w:rsidTr="005C3ADA">
        <w:tc>
          <w:tcPr>
            <w:tcW w:w="404" w:type="pct"/>
          </w:tcPr>
          <w:p w14:paraId="02B3A76D" w14:textId="77777777" w:rsidR="00692DAB" w:rsidRPr="00A75930" w:rsidRDefault="00692DAB" w:rsidP="00393CCE">
            <w:pPr>
              <w:spacing w:before="120" w:after="120"/>
              <w:jc w:val="center"/>
              <w:rPr>
                <w:b/>
                <w:bCs/>
              </w:rPr>
            </w:pPr>
            <w:r w:rsidRPr="00A75930">
              <w:rPr>
                <w:b/>
                <w:bCs/>
              </w:rPr>
              <w:t>Tip</w:t>
            </w:r>
            <w:r w:rsidR="00CC70D0" w:rsidRPr="00A75930">
              <w:rPr>
                <w:b/>
                <w:bCs/>
              </w:rPr>
              <w:t xml:space="preserve"> </w:t>
            </w:r>
            <w:r w:rsidRPr="00A75930">
              <w:rPr>
                <w:b/>
                <w:bCs/>
              </w:rPr>
              <w:t>7</w:t>
            </w:r>
          </w:p>
        </w:tc>
        <w:tc>
          <w:tcPr>
            <w:tcW w:w="4596" w:type="pct"/>
          </w:tcPr>
          <w:p w14:paraId="412AA89C" w14:textId="77777777" w:rsidR="00915F8F" w:rsidRPr="00A75930" w:rsidRDefault="00692DAB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Beneficiaries</w:t>
            </w:r>
            <w:r w:rsidR="00CC70D0" w:rsidRPr="00A75930">
              <w:t xml:space="preserve"> </w:t>
            </w:r>
            <w:r w:rsidRPr="00A75930">
              <w:t>who</w:t>
            </w:r>
            <w:r w:rsidR="00CC70D0" w:rsidRPr="00A75930">
              <w:t xml:space="preserve"> </w:t>
            </w:r>
            <w:r w:rsidRPr="00A75930">
              <w:t>are</w:t>
            </w:r>
            <w:r w:rsidR="00CC70D0" w:rsidRPr="00A75930">
              <w:t xml:space="preserve"> </w:t>
            </w:r>
            <w:r w:rsidRPr="00A75930">
              <w:rPr>
                <w:b/>
              </w:rPr>
              <w:t>not</w:t>
            </w:r>
            <w:r w:rsidR="00CC70D0" w:rsidRPr="00A75930">
              <w:t xml:space="preserve"> </w:t>
            </w:r>
            <w:r w:rsidRPr="00A75930">
              <w:t>currently</w:t>
            </w:r>
            <w:r w:rsidR="00CC70D0" w:rsidRPr="00A75930">
              <w:t xml:space="preserve"> </w:t>
            </w:r>
            <w:r w:rsidRPr="00A75930">
              <w:t>on</w:t>
            </w:r>
            <w:r w:rsidR="00CC70D0" w:rsidRPr="00A75930">
              <w:t xml:space="preserve"> </w:t>
            </w:r>
            <w:r w:rsidRPr="00A75930">
              <w:t>EFT</w:t>
            </w:r>
            <w:r w:rsidR="00CC70D0" w:rsidRPr="00A75930">
              <w:t xml:space="preserve"> </w:t>
            </w:r>
            <w:r w:rsidRPr="00A75930">
              <w:t>or</w:t>
            </w:r>
            <w:r w:rsidR="00CC70D0" w:rsidRPr="00A75930">
              <w:t xml:space="preserve"> </w:t>
            </w:r>
            <w:r w:rsidRPr="00A75930">
              <w:t>RCD</w:t>
            </w:r>
            <w:r w:rsidR="00CC70D0" w:rsidRPr="00A75930">
              <w:t xml:space="preserve"> </w:t>
            </w:r>
            <w:r w:rsidRPr="00A75930">
              <w:t>autopay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t>have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opportunity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rPr>
                <w:b/>
              </w:rPr>
              <w:t>add</w:t>
            </w:r>
            <w:r w:rsidR="00CC70D0" w:rsidRPr="00A75930">
              <w:t xml:space="preserve"> </w:t>
            </w:r>
            <w:r w:rsidRPr="00A75930">
              <w:t>autopay</w:t>
            </w:r>
            <w:r w:rsidR="00CC70D0" w:rsidRPr="00A75930">
              <w:t xml:space="preserve"> </w:t>
            </w:r>
            <w:r w:rsidRPr="00A75930">
              <w:rPr>
                <w:b/>
              </w:rPr>
              <w:t>after</w:t>
            </w:r>
            <w:r w:rsidR="00CC70D0" w:rsidRPr="00A75930">
              <w:t xml:space="preserve"> </w:t>
            </w:r>
            <w:r w:rsidRPr="00A75930">
              <w:t>making</w:t>
            </w:r>
            <w:r w:rsidR="00CC70D0" w:rsidRPr="00A75930">
              <w:t xml:space="preserve"> </w:t>
            </w:r>
            <w:r w:rsidRPr="00A75930">
              <w:t>a</w:t>
            </w:r>
            <w:r w:rsidR="00CC70D0" w:rsidRPr="00A75930">
              <w:t xml:space="preserve"> </w:t>
            </w:r>
            <w:r w:rsidRPr="00A75930">
              <w:t>one-time</w:t>
            </w:r>
            <w:r w:rsidR="00CC70D0" w:rsidRPr="00A75930">
              <w:t xml:space="preserve"> </w:t>
            </w:r>
            <w:r w:rsidRPr="00A75930">
              <w:t>payment.</w:t>
            </w:r>
            <w:r w:rsidR="00CC70D0" w:rsidRPr="00A75930">
              <w:t xml:space="preserve"> </w:t>
            </w:r>
          </w:p>
          <w:p w14:paraId="1C93425E" w14:textId="77777777" w:rsidR="00692DAB" w:rsidRPr="00A75930" w:rsidRDefault="00692DAB" w:rsidP="00393CCE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The</w:t>
            </w:r>
            <w:r w:rsidR="00CC70D0" w:rsidRPr="00A75930">
              <w:t xml:space="preserve"> </w:t>
            </w:r>
            <w:r w:rsidRPr="00A75930">
              <w:t>EFT/RCD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t>be</w:t>
            </w:r>
            <w:r w:rsidR="00CC70D0" w:rsidRPr="00A75930">
              <w:t xml:space="preserve"> </w:t>
            </w:r>
            <w:r w:rsidRPr="00A75930">
              <w:t>set</w:t>
            </w:r>
            <w:r w:rsidR="00CC70D0" w:rsidRPr="00A75930">
              <w:t xml:space="preserve"> </w:t>
            </w:r>
            <w:r w:rsidRPr="00A75930">
              <w:t>up</w:t>
            </w:r>
            <w:r w:rsidR="00CC70D0" w:rsidRPr="00A75930">
              <w:t xml:space="preserve"> </w:t>
            </w:r>
            <w:r w:rsidRPr="00A75930">
              <w:t>with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payment</w:t>
            </w:r>
            <w:r w:rsidR="00CC70D0" w:rsidRPr="00A75930">
              <w:t xml:space="preserve"> </w:t>
            </w:r>
            <w:r w:rsidRPr="00A75930">
              <w:t>source</w:t>
            </w:r>
            <w:r w:rsidR="00CC70D0" w:rsidRPr="00A75930">
              <w:t xml:space="preserve"> </w:t>
            </w:r>
            <w:r w:rsidRPr="00A75930">
              <w:t>used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premium</w:t>
            </w:r>
            <w:r w:rsidR="00CC70D0" w:rsidRPr="00A75930">
              <w:t xml:space="preserve"> </w:t>
            </w:r>
            <w:r w:rsidRPr="00A75930">
              <w:t>payment,</w:t>
            </w:r>
            <w:r w:rsidR="00CC70D0" w:rsidRPr="00A75930">
              <w:t xml:space="preserve"> </w:t>
            </w:r>
            <w:r w:rsidRPr="00A75930">
              <w:t>there</w:t>
            </w:r>
            <w:r w:rsidR="00CC70D0" w:rsidRPr="00A75930">
              <w:t xml:space="preserve"> </w:t>
            </w:r>
            <w:r w:rsidRPr="00A75930">
              <w:t>is</w:t>
            </w:r>
            <w:r w:rsidR="00CC70D0" w:rsidRPr="00A75930">
              <w:t xml:space="preserve"> </w:t>
            </w:r>
            <w:r w:rsidRPr="00A75930">
              <w:t>no</w:t>
            </w:r>
            <w:r w:rsidR="00CC70D0" w:rsidRPr="00A75930">
              <w:t xml:space="preserve"> </w:t>
            </w:r>
            <w:r w:rsidRPr="00A75930">
              <w:t>option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enter</w:t>
            </w:r>
            <w:r w:rsidR="00CC70D0" w:rsidRPr="00A75930">
              <w:t xml:space="preserve"> </w:t>
            </w:r>
            <w:r w:rsidRPr="00A75930">
              <w:t>a</w:t>
            </w:r>
            <w:r w:rsidR="00CC70D0" w:rsidRPr="00A75930">
              <w:t xml:space="preserve"> </w:t>
            </w:r>
            <w:r w:rsidRPr="00A75930">
              <w:t>different</w:t>
            </w:r>
            <w:r w:rsidR="00CC70D0" w:rsidRPr="00A75930">
              <w:t xml:space="preserve"> </w:t>
            </w:r>
            <w:r w:rsidRPr="00A75930">
              <w:t>payment</w:t>
            </w:r>
            <w:r w:rsidR="00CC70D0" w:rsidRPr="00A75930">
              <w:t xml:space="preserve"> </w:t>
            </w:r>
            <w:r w:rsidRPr="00A75930">
              <w:t>source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autopay</w:t>
            </w:r>
            <w:r w:rsidR="00CC70D0" w:rsidRPr="00A75930">
              <w:t xml:space="preserve"> </w:t>
            </w:r>
            <w:r w:rsidRPr="00A75930">
              <w:t>opt-in.</w:t>
            </w:r>
          </w:p>
          <w:p w14:paraId="5865C486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left="720" w:right="473"/>
            </w:pPr>
          </w:p>
        </w:tc>
      </w:tr>
      <w:tr w:rsidR="00692DAB" w:rsidRPr="00A75930" w14:paraId="63D10498" w14:textId="77777777" w:rsidTr="005C3ADA">
        <w:tc>
          <w:tcPr>
            <w:tcW w:w="404" w:type="pct"/>
          </w:tcPr>
          <w:p w14:paraId="1ED53C30" w14:textId="77777777" w:rsidR="00692DAB" w:rsidRPr="00A75930" w:rsidRDefault="00692DAB" w:rsidP="00393CCE">
            <w:pPr>
              <w:spacing w:before="120" w:after="120"/>
              <w:jc w:val="center"/>
              <w:rPr>
                <w:b/>
                <w:bCs/>
              </w:rPr>
            </w:pPr>
            <w:r w:rsidRPr="00A75930">
              <w:rPr>
                <w:b/>
                <w:bCs/>
              </w:rPr>
              <w:t>Tip</w:t>
            </w:r>
            <w:r w:rsidR="00CC70D0" w:rsidRPr="00A75930">
              <w:rPr>
                <w:b/>
                <w:bCs/>
              </w:rPr>
              <w:t xml:space="preserve"> </w:t>
            </w:r>
            <w:r w:rsidRPr="00A75930">
              <w:rPr>
                <w:b/>
                <w:bCs/>
              </w:rPr>
              <w:t>8</w:t>
            </w:r>
          </w:p>
        </w:tc>
        <w:tc>
          <w:tcPr>
            <w:tcW w:w="4596" w:type="pct"/>
          </w:tcPr>
          <w:p w14:paraId="7572D028" w14:textId="77777777" w:rsidR="00915F8F" w:rsidRPr="00A75930" w:rsidRDefault="00692DAB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The</w:t>
            </w:r>
            <w:r w:rsidR="00CC70D0" w:rsidRPr="00A75930">
              <w:t xml:space="preserve"> </w:t>
            </w:r>
            <w:r w:rsidRPr="00A75930">
              <w:t>IVR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t>provide</w:t>
            </w:r>
            <w:r w:rsidR="00CC70D0" w:rsidRPr="00A75930">
              <w:t xml:space="preserve"> </w:t>
            </w:r>
            <w:r w:rsidRPr="00A75930">
              <w:t>a</w:t>
            </w:r>
            <w:r w:rsidR="00CC70D0" w:rsidRPr="00A75930">
              <w:t xml:space="preserve"> </w:t>
            </w:r>
            <w:r w:rsidRPr="00A75930">
              <w:rPr>
                <w:b/>
              </w:rPr>
              <w:t>confirmation</w:t>
            </w:r>
            <w:r w:rsidR="00CC70D0" w:rsidRPr="00A75930">
              <w:t xml:space="preserve"> </w:t>
            </w:r>
            <w:r w:rsidRPr="00A75930">
              <w:rPr>
                <w:b/>
              </w:rPr>
              <w:t>number</w:t>
            </w:r>
            <w:r w:rsidR="00CC70D0" w:rsidRPr="00A75930">
              <w:t xml:space="preserve"> </w:t>
            </w:r>
            <w:r w:rsidRPr="00A75930">
              <w:t>after</w:t>
            </w:r>
            <w:r w:rsidR="00CC70D0" w:rsidRPr="00A75930">
              <w:t xml:space="preserve"> </w:t>
            </w:r>
            <w:r w:rsidRPr="00A75930">
              <w:t>reciting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Turn</w:t>
            </w:r>
            <w:r w:rsidR="00CC70D0" w:rsidRPr="00A75930">
              <w:t xml:space="preserve"> </w:t>
            </w:r>
            <w:r w:rsidRPr="00A75930">
              <w:t>Around</w:t>
            </w:r>
            <w:r w:rsidR="00CC70D0" w:rsidRPr="00A75930">
              <w:t xml:space="preserve"> </w:t>
            </w:r>
            <w:r w:rsidRPr="00A75930">
              <w:t>Time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processing</w:t>
            </w:r>
            <w:r w:rsidR="00CC70D0" w:rsidRPr="00A75930">
              <w:t xml:space="preserve"> </w:t>
            </w:r>
            <w:r w:rsidRPr="00A75930">
              <w:t>and</w:t>
            </w:r>
            <w:r w:rsidR="00CC70D0" w:rsidRPr="00A75930">
              <w:t xml:space="preserve"> </w:t>
            </w:r>
            <w:r w:rsidRPr="00A75930">
              <w:t>posting.</w:t>
            </w:r>
            <w:r w:rsidR="00CC70D0" w:rsidRPr="00A75930">
              <w:t xml:space="preserve"> </w:t>
            </w:r>
          </w:p>
          <w:p w14:paraId="50A87CC0" w14:textId="1E495217" w:rsidR="00692DAB" w:rsidRPr="00A75930" w:rsidRDefault="00692DAB" w:rsidP="00393CCE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Advise</w:t>
            </w:r>
            <w:r w:rsidR="00CC70D0" w:rsidRPr="00A75930">
              <w:t xml:space="preserve"> </w:t>
            </w:r>
            <w:r w:rsidRPr="00A75930">
              <w:t>beneficiary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wait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confirmation</w:t>
            </w:r>
            <w:r w:rsidR="00CC70D0" w:rsidRPr="00A75930">
              <w:t xml:space="preserve"> </w:t>
            </w:r>
            <w:r w:rsidRPr="00A75930">
              <w:t>number</w:t>
            </w:r>
            <w:r w:rsidR="00CC70D0" w:rsidRPr="00A75930">
              <w:t xml:space="preserve"> </w:t>
            </w:r>
            <w:r w:rsidRPr="00A75930">
              <w:t>at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end</w:t>
            </w:r>
            <w:r w:rsidR="00CC70D0" w:rsidRPr="00A75930">
              <w:t xml:space="preserve"> </w:t>
            </w:r>
            <w:r w:rsidRPr="00A75930">
              <w:t>of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call,</w:t>
            </w:r>
            <w:r w:rsidR="00CC70D0" w:rsidRPr="00A75930">
              <w:t xml:space="preserve"> </w:t>
            </w:r>
            <w:r w:rsidRPr="00A75930">
              <w:t>so</w:t>
            </w:r>
            <w:r w:rsidR="00CC70D0" w:rsidRPr="00A75930">
              <w:t xml:space="preserve"> </w:t>
            </w:r>
            <w:r w:rsidRPr="00A75930">
              <w:t>they</w:t>
            </w:r>
            <w:r w:rsidR="00CC70D0" w:rsidRPr="00A75930">
              <w:t xml:space="preserve"> </w:t>
            </w:r>
            <w:r w:rsidRPr="00A75930">
              <w:t>may</w:t>
            </w:r>
            <w:r w:rsidR="00CC70D0" w:rsidRPr="00A75930">
              <w:t xml:space="preserve"> </w:t>
            </w:r>
            <w:r w:rsidRPr="00A75930">
              <w:t>make</w:t>
            </w:r>
            <w:r w:rsidR="00CC70D0" w:rsidRPr="00A75930">
              <w:t xml:space="preserve"> </w:t>
            </w:r>
            <w:r w:rsidRPr="00A75930">
              <w:t>note</w:t>
            </w:r>
            <w:r w:rsidR="00CC70D0" w:rsidRPr="00A75930">
              <w:t xml:space="preserve"> </w:t>
            </w:r>
            <w:r w:rsidRPr="00A75930">
              <w:t>of</w:t>
            </w:r>
            <w:r w:rsidR="00CC70D0" w:rsidRPr="00A75930">
              <w:t xml:space="preserve"> </w:t>
            </w:r>
            <w:r w:rsidRPr="00A75930">
              <w:t>it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their</w:t>
            </w:r>
            <w:r w:rsidR="00CC70D0" w:rsidRPr="00A75930">
              <w:t xml:space="preserve"> </w:t>
            </w:r>
            <w:r w:rsidRPr="00A75930">
              <w:t>records.</w:t>
            </w:r>
            <w:r w:rsidR="00CC70D0" w:rsidRPr="00A75930">
              <w:t xml:space="preserve"> </w:t>
            </w:r>
            <w:r w:rsidRPr="00A75930">
              <w:t>(Payments</w:t>
            </w:r>
            <w:r w:rsidR="00CC70D0" w:rsidRPr="00A75930">
              <w:t xml:space="preserve"> </w:t>
            </w:r>
            <w:r w:rsidRPr="00A75930">
              <w:t>can</w:t>
            </w:r>
            <w:r w:rsidR="00CC70D0" w:rsidRPr="00A75930">
              <w:t xml:space="preserve"> </w:t>
            </w:r>
            <w:r w:rsidRPr="00A75930">
              <w:t>take</w:t>
            </w:r>
            <w:r w:rsidR="00CC70D0" w:rsidRPr="00A75930">
              <w:t xml:space="preserve"> </w:t>
            </w:r>
            <w:r w:rsidRPr="00A75930">
              <w:t>up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3</w:t>
            </w:r>
            <w:r w:rsidR="00CC70D0" w:rsidRPr="00A75930">
              <w:t xml:space="preserve"> </w:t>
            </w:r>
            <w:r w:rsidR="00856DF9" w:rsidRPr="00A75930">
              <w:t>calendar</w:t>
            </w:r>
            <w:r w:rsidR="00CC70D0" w:rsidRPr="00A75930">
              <w:t xml:space="preserve"> </w:t>
            </w:r>
            <w:r w:rsidRPr="00A75930">
              <w:t>days</w:t>
            </w:r>
            <w:r w:rsidR="00CC70D0" w:rsidRPr="00A75930">
              <w:t xml:space="preserve"> </w:t>
            </w:r>
            <w:r w:rsidRPr="00A75930">
              <w:t>to</w:t>
            </w:r>
            <w:r w:rsidR="00CC70D0" w:rsidRPr="00A75930">
              <w:t xml:space="preserve"> </w:t>
            </w:r>
            <w:r w:rsidRPr="00A75930">
              <w:t>be</w:t>
            </w:r>
            <w:r w:rsidR="00CC70D0" w:rsidRPr="00A75930">
              <w:t xml:space="preserve"> </w:t>
            </w:r>
            <w:r w:rsidRPr="00A75930">
              <w:t>visible</w:t>
            </w:r>
            <w:r w:rsidR="00CC70D0" w:rsidRPr="00A75930">
              <w:t xml:space="preserve"> </w:t>
            </w:r>
            <w:r w:rsidRPr="00A75930">
              <w:t>in</w:t>
            </w:r>
            <w:r w:rsidR="00CC70D0" w:rsidRPr="00A75930">
              <w:t xml:space="preserve"> </w:t>
            </w:r>
            <w:r w:rsidR="003E3DD6" w:rsidRPr="00A75930">
              <w:t>Compass</w:t>
            </w:r>
            <w:r w:rsidRPr="00A75930">
              <w:t>.)</w:t>
            </w:r>
          </w:p>
          <w:p w14:paraId="6AC6B314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left="720" w:right="473"/>
            </w:pPr>
          </w:p>
        </w:tc>
      </w:tr>
      <w:tr w:rsidR="00692DAB" w:rsidRPr="00A75930" w14:paraId="1F77180C" w14:textId="77777777" w:rsidTr="005C3ADA">
        <w:tc>
          <w:tcPr>
            <w:tcW w:w="404" w:type="pct"/>
          </w:tcPr>
          <w:p w14:paraId="64AA1EA6" w14:textId="77777777" w:rsidR="00692DAB" w:rsidRPr="00A75930" w:rsidRDefault="00692DAB" w:rsidP="00393CCE">
            <w:pPr>
              <w:spacing w:before="120" w:after="120"/>
              <w:jc w:val="center"/>
              <w:rPr>
                <w:b/>
                <w:bCs/>
              </w:rPr>
            </w:pPr>
            <w:r w:rsidRPr="00A75930">
              <w:rPr>
                <w:b/>
                <w:bCs/>
              </w:rPr>
              <w:t>Tip</w:t>
            </w:r>
            <w:r w:rsidR="00CC70D0" w:rsidRPr="00A75930">
              <w:rPr>
                <w:b/>
                <w:bCs/>
              </w:rPr>
              <w:t xml:space="preserve"> </w:t>
            </w:r>
            <w:r w:rsidRPr="00A75930">
              <w:rPr>
                <w:b/>
                <w:bCs/>
              </w:rPr>
              <w:t>9</w:t>
            </w:r>
          </w:p>
        </w:tc>
        <w:tc>
          <w:tcPr>
            <w:tcW w:w="4596" w:type="pct"/>
            <w:tcBorders>
              <w:bottom w:val="single" w:sz="4" w:space="0" w:color="auto"/>
            </w:tcBorders>
          </w:tcPr>
          <w:p w14:paraId="6D66A191" w14:textId="77777777" w:rsidR="00915F8F" w:rsidRPr="00A75930" w:rsidRDefault="00692DAB" w:rsidP="00393CCE">
            <w:p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The</w:t>
            </w:r>
            <w:r w:rsidR="00CC70D0" w:rsidRPr="00A75930">
              <w:t xml:space="preserve"> </w:t>
            </w:r>
            <w:r w:rsidRPr="00A75930">
              <w:t>beneficiary</w:t>
            </w:r>
            <w:r w:rsidR="00CC70D0" w:rsidRPr="00A75930">
              <w:t xml:space="preserve"> </w:t>
            </w:r>
            <w:r w:rsidRPr="00A75930">
              <w:t>can</w:t>
            </w:r>
            <w:r w:rsidR="00CC70D0" w:rsidRPr="00A75930">
              <w:t xml:space="preserve"> </w:t>
            </w:r>
            <w:r w:rsidRPr="00A75930">
              <w:t>request</w:t>
            </w:r>
            <w:r w:rsidR="00CC70D0" w:rsidRPr="00A75930">
              <w:t xml:space="preserve"> </w:t>
            </w:r>
            <w:r w:rsidRPr="00A75930">
              <w:t>an</w:t>
            </w:r>
            <w:r w:rsidR="00CC70D0" w:rsidRPr="00A75930">
              <w:t xml:space="preserve"> </w:t>
            </w:r>
            <w:r w:rsidRPr="00A75930">
              <w:t>Agent</w:t>
            </w:r>
            <w:r w:rsidR="00CC70D0" w:rsidRPr="00A75930">
              <w:t xml:space="preserve"> </w:t>
            </w:r>
            <w:r w:rsidRPr="00A75930">
              <w:t>at</w:t>
            </w:r>
            <w:r w:rsidR="00CC70D0" w:rsidRPr="00A75930">
              <w:t xml:space="preserve"> </w:t>
            </w:r>
            <w:r w:rsidRPr="00A75930">
              <w:t>any</w:t>
            </w:r>
            <w:r w:rsidR="00CC70D0" w:rsidRPr="00A75930">
              <w:t xml:space="preserve"> </w:t>
            </w:r>
            <w:r w:rsidRPr="00A75930">
              <w:t>time</w:t>
            </w:r>
            <w:r w:rsidR="00CC70D0" w:rsidRPr="00A75930">
              <w:t xml:space="preserve"> </w:t>
            </w:r>
            <w:r w:rsidRPr="00A75930">
              <w:t>by</w:t>
            </w:r>
            <w:r w:rsidR="00CC70D0" w:rsidRPr="00A75930">
              <w:t xml:space="preserve"> </w:t>
            </w:r>
            <w:r w:rsidRPr="00A75930">
              <w:t>pressing</w:t>
            </w:r>
            <w:r w:rsidR="00CC70D0" w:rsidRPr="00A75930">
              <w:t xml:space="preserve"> </w:t>
            </w:r>
            <w:r w:rsidRPr="00A75930">
              <w:t>“0”</w:t>
            </w:r>
            <w:r w:rsidR="00CC70D0" w:rsidRPr="00A75930">
              <w:t xml:space="preserve"> </w:t>
            </w:r>
            <w:r w:rsidRPr="00A75930">
              <w:t>or</w:t>
            </w:r>
            <w:r w:rsidR="00CC70D0" w:rsidRPr="00A75930">
              <w:t xml:space="preserve"> </w:t>
            </w:r>
            <w:r w:rsidRPr="00A75930">
              <w:t>saying</w:t>
            </w:r>
            <w:r w:rsidR="00CC70D0" w:rsidRPr="00A75930">
              <w:t xml:space="preserve"> </w:t>
            </w:r>
            <w:r w:rsidRPr="00A75930">
              <w:t>“Agent.”</w:t>
            </w:r>
            <w:r w:rsidR="00CC70D0" w:rsidRPr="00A75930">
              <w:t xml:space="preserve"> </w:t>
            </w:r>
          </w:p>
          <w:p w14:paraId="15511AA9" w14:textId="7DDF0781" w:rsidR="00692DAB" w:rsidRPr="00A75930" w:rsidRDefault="00692DAB" w:rsidP="00393CCE">
            <w:pPr>
              <w:numPr>
                <w:ilvl w:val="0"/>
                <w:numId w:val="36"/>
              </w:numPr>
              <w:tabs>
                <w:tab w:val="center" w:pos="689"/>
                <w:tab w:val="left" w:pos="11820"/>
              </w:tabs>
              <w:spacing w:before="120" w:after="120"/>
              <w:ind w:right="473"/>
            </w:pPr>
            <w:r w:rsidRPr="00A75930">
              <w:t>This</w:t>
            </w:r>
            <w:r w:rsidR="00CC70D0" w:rsidRPr="00A75930">
              <w:t xml:space="preserve"> </w:t>
            </w:r>
            <w:r w:rsidRPr="00A75930">
              <w:t>will</w:t>
            </w:r>
            <w:r w:rsidR="00CC70D0" w:rsidRPr="00A75930">
              <w:t xml:space="preserve"> </w:t>
            </w:r>
            <w:r w:rsidRPr="00A75930">
              <w:t>transfer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caller</w:t>
            </w:r>
            <w:r w:rsidR="00CC70D0" w:rsidRPr="00A75930">
              <w:t xml:space="preserve"> </w:t>
            </w:r>
            <w:r w:rsidRPr="00A75930">
              <w:t>into</w:t>
            </w:r>
            <w:r w:rsidR="00CC70D0" w:rsidRPr="00A75930">
              <w:t xml:space="preserve"> </w:t>
            </w:r>
            <w:r w:rsidRPr="00A75930">
              <w:t>the</w:t>
            </w:r>
            <w:r w:rsidR="00CC70D0" w:rsidRPr="00A75930">
              <w:t xml:space="preserve"> </w:t>
            </w:r>
            <w:r w:rsidRPr="00A75930">
              <w:t>appropriate</w:t>
            </w:r>
            <w:r w:rsidR="00CC70D0" w:rsidRPr="00A75930">
              <w:t xml:space="preserve"> </w:t>
            </w:r>
            <w:r w:rsidRPr="00A75930">
              <w:t>Care</w:t>
            </w:r>
            <w:r w:rsidR="00CC70D0" w:rsidRPr="00A75930">
              <w:t xml:space="preserve"> </w:t>
            </w:r>
            <w:r w:rsidRPr="00A75930">
              <w:t>Line</w:t>
            </w:r>
            <w:r w:rsidR="00CC70D0" w:rsidRPr="00A75930">
              <w:t xml:space="preserve"> </w:t>
            </w:r>
            <w:r w:rsidRPr="00A75930">
              <w:t>for</w:t>
            </w:r>
            <w:r w:rsidR="00CC70D0" w:rsidRPr="00A75930">
              <w:t xml:space="preserve"> </w:t>
            </w:r>
            <w:r w:rsidRPr="00A75930">
              <w:t>further</w:t>
            </w:r>
            <w:r w:rsidR="00CC70D0" w:rsidRPr="00A75930">
              <w:t xml:space="preserve"> </w:t>
            </w:r>
            <w:r w:rsidRPr="00A75930">
              <w:t>assistance.</w:t>
            </w:r>
          </w:p>
          <w:p w14:paraId="637876EC" w14:textId="77777777" w:rsidR="00915F8F" w:rsidRPr="00A75930" w:rsidRDefault="00915F8F" w:rsidP="00393CCE">
            <w:pPr>
              <w:tabs>
                <w:tab w:val="center" w:pos="689"/>
                <w:tab w:val="left" w:pos="11820"/>
              </w:tabs>
              <w:spacing w:before="120" w:after="120"/>
              <w:ind w:left="720" w:right="473"/>
            </w:pPr>
          </w:p>
        </w:tc>
      </w:tr>
    </w:tbl>
    <w:p w14:paraId="36E255CF" w14:textId="77777777" w:rsidR="00BE7AD6" w:rsidRDefault="00BE7AD6" w:rsidP="00393CCE">
      <w:pPr>
        <w:spacing w:before="120" w:after="120"/>
        <w:ind w:right="37"/>
        <w:jc w:val="right"/>
      </w:pPr>
    </w:p>
    <w:p w14:paraId="2402AAB0" w14:textId="77777777" w:rsidR="00CC70D0" w:rsidRPr="00B75CD3" w:rsidRDefault="00692DAB" w:rsidP="00393CCE">
      <w:pPr>
        <w:spacing w:before="120" w:after="120"/>
        <w:ind w:right="37"/>
        <w:jc w:val="right"/>
      </w:pPr>
      <w:hyperlink w:anchor="_top" w:history="1">
        <w:r w:rsidRPr="00B75CD3">
          <w:rPr>
            <w:rStyle w:val="Hyperlink"/>
          </w:rPr>
          <w:t>Top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of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the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92DAB" w:rsidRPr="00F47CD9" w14:paraId="58D6D3E3" w14:textId="77777777" w:rsidTr="00BE7AD6">
        <w:tc>
          <w:tcPr>
            <w:tcW w:w="5000" w:type="pct"/>
            <w:shd w:val="clear" w:color="auto" w:fill="C0C0C0"/>
          </w:tcPr>
          <w:p w14:paraId="155AD62A" w14:textId="77777777" w:rsidR="00692DAB" w:rsidRPr="00CC70D0" w:rsidRDefault="00692DAB" w:rsidP="00393CC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Automatic_Credit_Card"/>
            <w:bookmarkStart w:id="10" w:name="_Premium_Payment_IVR"/>
            <w:bookmarkStart w:id="11" w:name="_Toc184909614"/>
            <w:bookmarkEnd w:id="9"/>
            <w:bookmarkEnd w:id="10"/>
            <w:r w:rsidRPr="00CC70D0">
              <w:rPr>
                <w:rFonts w:ascii="Verdana" w:hAnsi="Verdana"/>
                <w:i w:val="0"/>
                <w:iCs w:val="0"/>
              </w:rPr>
              <w:t>Premium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Payment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IVR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Numbers</w:t>
            </w:r>
            <w:bookmarkEnd w:id="11"/>
          </w:p>
        </w:tc>
      </w:tr>
    </w:tbl>
    <w:p w14:paraId="448B8202" w14:textId="77777777" w:rsidR="003C2CBF" w:rsidRDefault="003C2CBF" w:rsidP="00393CCE">
      <w:pPr>
        <w:spacing w:before="120" w:after="120"/>
        <w:ind w:right="473"/>
        <w:rPr>
          <w:rFonts w:cs="Arial"/>
          <w:color w:val="000000"/>
        </w:rPr>
      </w:pPr>
    </w:p>
    <w:p w14:paraId="370758B3" w14:textId="77777777" w:rsidR="00692DAB" w:rsidRPr="008F6EFE" w:rsidRDefault="00692DAB" w:rsidP="00393CCE">
      <w:pPr>
        <w:spacing w:before="120" w:after="120"/>
        <w:ind w:right="473"/>
      </w:pPr>
      <w:r>
        <w:rPr>
          <w:rFonts w:cs="Arial"/>
          <w:color w:val="000000"/>
        </w:rPr>
        <w:t>Refer</w:t>
      </w:r>
      <w:r w:rsidR="00CC70D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to</w:t>
      </w:r>
      <w:r w:rsidR="00CC70D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the</w:t>
      </w:r>
      <w:r w:rsidR="00CC70D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7"/>
        <w:gridCol w:w="6553"/>
      </w:tblGrid>
      <w:tr w:rsidR="00692DAB" w:rsidRPr="00F47CD9" w14:paraId="35F98125" w14:textId="77777777" w:rsidTr="00DE1BCB">
        <w:tc>
          <w:tcPr>
            <w:tcW w:w="2470" w:type="pct"/>
            <w:shd w:val="clear" w:color="auto" w:fill="D9D9D9"/>
          </w:tcPr>
          <w:p w14:paraId="2FE299EE" w14:textId="77777777" w:rsidR="00692DAB" w:rsidRPr="00F47CD9" w:rsidRDefault="00692DAB" w:rsidP="00393CC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Client</w:t>
            </w:r>
          </w:p>
        </w:tc>
        <w:tc>
          <w:tcPr>
            <w:tcW w:w="2530" w:type="pct"/>
            <w:shd w:val="clear" w:color="auto" w:fill="D9D9D9"/>
          </w:tcPr>
          <w:p w14:paraId="2337FD34" w14:textId="77777777" w:rsidR="00692DAB" w:rsidRPr="00F47CD9" w:rsidRDefault="00692DAB" w:rsidP="00393CC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IVR</w:t>
            </w:r>
            <w:r w:rsidR="00CC70D0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Number</w:t>
            </w:r>
          </w:p>
        </w:tc>
      </w:tr>
      <w:tr w:rsidR="00692DAB" w:rsidRPr="00F47CD9" w14:paraId="14E2B590" w14:textId="77777777" w:rsidTr="00DE1BCB"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2655" w14:textId="77777777" w:rsidR="003C2CBF" w:rsidRDefault="003C2CBF" w:rsidP="00393CC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b/>
              </w:rPr>
            </w:pPr>
          </w:p>
          <w:p w14:paraId="7BB76610" w14:textId="77777777" w:rsidR="00692DAB" w:rsidRPr="00927725" w:rsidRDefault="00692DAB" w:rsidP="00393CC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>SilverScript</w:t>
            </w:r>
          </w:p>
        </w:tc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37630" w14:textId="77777777" w:rsidR="003C2CBF" w:rsidRDefault="003C2CBF" w:rsidP="00393CCE">
            <w:pPr>
              <w:spacing w:before="120" w:after="120"/>
              <w:rPr>
                <w:b/>
              </w:rPr>
            </w:pPr>
          </w:p>
          <w:p w14:paraId="2C9E036F" w14:textId="77777777" w:rsidR="00692DAB" w:rsidRDefault="00692DAB" w:rsidP="00393CCE">
            <w:pPr>
              <w:autoSpaceDE w:val="0"/>
              <w:autoSpaceDN w:val="0"/>
              <w:adjustRightInd w:val="0"/>
              <w:spacing w:before="120" w:after="120"/>
              <w:ind w:right="473"/>
              <w:jc w:val="center"/>
              <w:rPr>
                <w:b/>
              </w:rPr>
            </w:pPr>
            <w:r>
              <w:rPr>
                <w:b/>
              </w:rPr>
              <w:t>1-</w:t>
            </w:r>
            <w:r w:rsidR="003511B9" w:rsidRPr="003511B9">
              <w:rPr>
                <w:b/>
              </w:rPr>
              <w:t>833-287-0075</w:t>
            </w:r>
          </w:p>
          <w:p w14:paraId="667796D7" w14:textId="6803F6A0" w:rsidR="003511B9" w:rsidRPr="00927725" w:rsidRDefault="003511B9" w:rsidP="00393CCE">
            <w:pPr>
              <w:autoSpaceDE w:val="0"/>
              <w:autoSpaceDN w:val="0"/>
              <w:adjustRightInd w:val="0"/>
              <w:spacing w:before="120" w:after="120"/>
              <w:ind w:right="473"/>
            </w:pPr>
          </w:p>
        </w:tc>
      </w:tr>
    </w:tbl>
    <w:p w14:paraId="585C07AA" w14:textId="77777777" w:rsidR="00BE7AD6" w:rsidRDefault="00BE7AD6" w:rsidP="00393CCE">
      <w:pPr>
        <w:spacing w:before="120" w:after="120"/>
        <w:ind w:right="37"/>
        <w:jc w:val="right"/>
      </w:pPr>
    </w:p>
    <w:p w14:paraId="5D9EE0FE" w14:textId="77777777" w:rsidR="00CC70D0" w:rsidRDefault="00692DAB" w:rsidP="00393CCE">
      <w:pPr>
        <w:spacing w:before="120" w:after="120"/>
        <w:ind w:right="37"/>
        <w:jc w:val="right"/>
      </w:pPr>
      <w:hyperlink w:anchor="_top" w:history="1">
        <w:r w:rsidRPr="00B75CD3">
          <w:rPr>
            <w:rStyle w:val="Hyperlink"/>
          </w:rPr>
          <w:t>Top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of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the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92DAB" w:rsidRPr="00F47CD9" w14:paraId="7BDC8480" w14:textId="77777777" w:rsidTr="00BE7AD6">
        <w:tc>
          <w:tcPr>
            <w:tcW w:w="5000" w:type="pct"/>
            <w:shd w:val="clear" w:color="auto" w:fill="C0C0C0"/>
          </w:tcPr>
          <w:p w14:paraId="332A611E" w14:textId="77777777" w:rsidR="00692DAB" w:rsidRPr="00CC70D0" w:rsidRDefault="00692DAB" w:rsidP="00393CC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General_Premium_Payment"/>
            <w:bookmarkStart w:id="13" w:name="_Toc184909615"/>
            <w:bookmarkEnd w:id="12"/>
            <w:r w:rsidRPr="00CC70D0">
              <w:rPr>
                <w:rFonts w:ascii="Verdana" w:hAnsi="Verdana"/>
                <w:i w:val="0"/>
                <w:iCs w:val="0"/>
              </w:rPr>
              <w:t>General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Premium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Payment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IVR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Flow</w:t>
            </w:r>
            <w:bookmarkEnd w:id="13"/>
          </w:p>
        </w:tc>
      </w:tr>
    </w:tbl>
    <w:p w14:paraId="55D42313" w14:textId="77777777" w:rsidR="00692DAB" w:rsidRDefault="00692DAB" w:rsidP="00393CCE">
      <w:pPr>
        <w:tabs>
          <w:tab w:val="left" w:pos="4891"/>
        </w:tabs>
        <w:spacing w:before="120" w:after="120"/>
        <w:ind w:right="473"/>
      </w:pPr>
      <w:r w:rsidRPr="00C42842">
        <w:t>CCRs</w:t>
      </w:r>
      <w:r w:rsidR="00CC70D0">
        <w:t xml:space="preserve"> </w:t>
      </w:r>
      <w:r w:rsidRPr="00C42842">
        <w:t>can</w:t>
      </w:r>
      <w:r w:rsidR="00CC70D0">
        <w:t xml:space="preserve"> </w:t>
      </w:r>
      <w:r w:rsidRPr="00C42842">
        <w:t>refer</w:t>
      </w:r>
      <w:r w:rsidR="00CC70D0">
        <w:t xml:space="preserve"> </w:t>
      </w:r>
      <w:r w:rsidRPr="00C42842">
        <w:t>to</w:t>
      </w:r>
      <w:r w:rsidR="00CC70D0">
        <w:t xml:space="preserve"> </w:t>
      </w:r>
      <w:r w:rsidRPr="00C42842">
        <w:t>the</w:t>
      </w:r>
      <w:r w:rsidR="00CC70D0">
        <w:t xml:space="preserve"> </w:t>
      </w:r>
      <w:r w:rsidRPr="00C42842">
        <w:t>below</w:t>
      </w:r>
      <w:r w:rsidR="00CC70D0">
        <w:t xml:space="preserve"> </w:t>
      </w:r>
      <w:r w:rsidRPr="00C42842">
        <w:t>general</w:t>
      </w:r>
      <w:r w:rsidR="00CC70D0">
        <w:t xml:space="preserve"> </w:t>
      </w:r>
      <w:r w:rsidRPr="00C42842">
        <w:t>Premium</w:t>
      </w:r>
      <w:r w:rsidR="00CC70D0">
        <w:t xml:space="preserve"> </w:t>
      </w:r>
      <w:r w:rsidRPr="00C42842">
        <w:t>Payment</w:t>
      </w:r>
      <w:r w:rsidR="00CC70D0">
        <w:t xml:space="preserve"> </w:t>
      </w:r>
      <w:r w:rsidRPr="00C42842">
        <w:t>IVR</w:t>
      </w:r>
      <w:r w:rsidR="00CC70D0">
        <w:t xml:space="preserve"> </w:t>
      </w:r>
      <w:r w:rsidRPr="00C42842">
        <w:t>flow</w:t>
      </w:r>
      <w:r w:rsidR="00CC70D0">
        <w:t xml:space="preserve"> </w:t>
      </w:r>
      <w:r w:rsidRPr="00C42842">
        <w:t>when</w:t>
      </w:r>
      <w:r w:rsidR="00CC70D0">
        <w:t xml:space="preserve"> </w:t>
      </w:r>
      <w:r w:rsidRPr="00C42842">
        <w:t>assisting</w:t>
      </w:r>
      <w:r w:rsidR="00CC70D0">
        <w:t xml:space="preserve"> </w:t>
      </w:r>
      <w:r w:rsidRPr="00C42842">
        <w:t>beneficiaries</w:t>
      </w:r>
      <w:r w:rsidR="00CC70D0">
        <w:t xml:space="preserve"> </w:t>
      </w:r>
      <w:r w:rsidRPr="00C42842">
        <w:t>with</w:t>
      </w:r>
      <w:r w:rsidR="00CC70D0">
        <w:t xml:space="preserve"> </w:t>
      </w:r>
      <w:r w:rsidRPr="00C42842">
        <w:t>IVR</w:t>
      </w:r>
      <w:r w:rsidR="00CC70D0">
        <w:t xml:space="preserve"> </w:t>
      </w:r>
      <w:r w:rsidRPr="00C42842">
        <w:t>related</w:t>
      </w:r>
      <w:r w:rsidR="00CC70D0">
        <w:t xml:space="preserve"> </w:t>
      </w:r>
      <w:r w:rsidRPr="00C42842">
        <w:t>concerns.</w:t>
      </w:r>
      <w:r w:rsidR="00CC70D0">
        <w:t xml:space="preserve"> </w:t>
      </w:r>
    </w:p>
    <w:p w14:paraId="4652846A" w14:textId="77777777" w:rsidR="00692DAB" w:rsidRDefault="00692DAB" w:rsidP="00393CCE">
      <w:pPr>
        <w:tabs>
          <w:tab w:val="left" w:pos="4891"/>
        </w:tabs>
        <w:spacing w:before="120" w:after="120"/>
        <w:ind w:right="473"/>
      </w:pPr>
    </w:p>
    <w:p w14:paraId="66AEC1A7" w14:textId="77777777" w:rsidR="00692DAB" w:rsidRDefault="00692DAB" w:rsidP="00393CCE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Greeting:</w:t>
      </w:r>
      <w:r w:rsidR="00CC70D0">
        <w:t xml:space="preserve">  </w:t>
      </w:r>
      <w:r>
        <w:t>Welcome</w:t>
      </w:r>
      <w:r w:rsidR="00CC70D0">
        <w:t xml:space="preserve"> </w:t>
      </w:r>
      <w:r>
        <w:t>to</w:t>
      </w:r>
      <w:r w:rsidR="00CC70D0">
        <w:t xml:space="preserve"> </w:t>
      </w:r>
      <w:r>
        <w:t>the</w:t>
      </w:r>
      <w:r w:rsidR="00CC70D0">
        <w:t xml:space="preserve">  Aetna Medicare P</w:t>
      </w:r>
      <w:r>
        <w:t>remium</w:t>
      </w:r>
      <w:r w:rsidR="00CC70D0">
        <w:t xml:space="preserve"> P</w:t>
      </w:r>
      <w:r>
        <w:t>ayment</w:t>
      </w:r>
      <w:r w:rsidR="00CC70D0">
        <w:t xml:space="preserve"> C</w:t>
      </w:r>
      <w:r>
        <w:t>enter.</w:t>
      </w:r>
    </w:p>
    <w:p w14:paraId="59481A21" w14:textId="5DC5A917" w:rsidR="00692DAB" w:rsidRDefault="00692DAB" w:rsidP="00393CCE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S</w:t>
      </w:r>
      <w:r w:rsidR="00843458">
        <w:t>ilverScript</w:t>
      </w:r>
      <w:r w:rsidR="00CC70D0">
        <w:t xml:space="preserve"> </w:t>
      </w:r>
      <w:r>
        <w:t>line</w:t>
      </w:r>
      <w:r w:rsidR="00CC70D0">
        <w:t xml:space="preserve"> </w:t>
      </w:r>
      <w:r>
        <w:t>will</w:t>
      </w:r>
      <w:r w:rsidR="00CC70D0">
        <w:t xml:space="preserve"> </w:t>
      </w:r>
      <w:r>
        <w:t>offer</w:t>
      </w:r>
      <w:r w:rsidR="00CC70D0">
        <w:t xml:space="preserve"> </w:t>
      </w:r>
      <w:r>
        <w:t>Spanish</w:t>
      </w:r>
      <w:r w:rsidR="00CC70D0">
        <w:t xml:space="preserve"> </w:t>
      </w:r>
      <w:r>
        <w:t>language</w:t>
      </w:r>
      <w:r w:rsidR="00CC70D0">
        <w:t xml:space="preserve"> </w:t>
      </w:r>
      <w:r>
        <w:t>option</w:t>
      </w:r>
      <w:r w:rsidR="00CC70D0">
        <w:t xml:space="preserve"> </w:t>
      </w:r>
      <w:r>
        <w:t>after</w:t>
      </w:r>
      <w:r w:rsidR="00CC70D0">
        <w:t xml:space="preserve"> </w:t>
      </w:r>
      <w:r>
        <w:t>greeting</w:t>
      </w:r>
      <w:r w:rsidR="009366C2">
        <w:t>;</w:t>
      </w:r>
      <w:r w:rsidR="00CC70D0">
        <w:t xml:space="preserve"> </w:t>
      </w:r>
      <w:r>
        <w:t>press</w:t>
      </w:r>
      <w:r w:rsidR="00CC70D0">
        <w:t xml:space="preserve"> </w:t>
      </w:r>
      <w:r w:rsidRPr="009366C2">
        <w:rPr>
          <w:b/>
          <w:bCs/>
        </w:rPr>
        <w:t>9</w:t>
      </w:r>
      <w:r w:rsidR="00CC70D0">
        <w:t xml:space="preserve"> </w:t>
      </w:r>
      <w:r>
        <w:t>for</w:t>
      </w:r>
      <w:r w:rsidR="00CC70D0">
        <w:t xml:space="preserve"> </w:t>
      </w:r>
      <w:r>
        <w:t>Spanish.</w:t>
      </w:r>
    </w:p>
    <w:p w14:paraId="3E1F447F" w14:textId="77777777" w:rsidR="00692DAB" w:rsidRDefault="00692DAB" w:rsidP="00393CCE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If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is</w:t>
      </w:r>
      <w:r w:rsidR="00CC70D0">
        <w:t xml:space="preserve"> </w:t>
      </w:r>
      <w:r>
        <w:t>using</w:t>
      </w:r>
      <w:r w:rsidR="00CC70D0">
        <w:t xml:space="preserve"> </w:t>
      </w:r>
      <w:r>
        <w:t>a</w:t>
      </w:r>
      <w:r w:rsidR="00CC70D0">
        <w:t xml:space="preserve"> </w:t>
      </w:r>
      <w:r>
        <w:t>phone</w:t>
      </w:r>
      <w:r w:rsidR="00CC70D0">
        <w:t xml:space="preserve"> </w:t>
      </w:r>
      <w:r>
        <w:t>number</w:t>
      </w:r>
      <w:r w:rsidR="00CC70D0">
        <w:t xml:space="preserve"> </w:t>
      </w:r>
      <w:r>
        <w:t>we</w:t>
      </w:r>
      <w:r w:rsidR="00CC70D0">
        <w:t xml:space="preserve"> </w:t>
      </w:r>
      <w:r>
        <w:t>have</w:t>
      </w:r>
      <w:r w:rsidR="00CC70D0">
        <w:t xml:space="preserve"> </w:t>
      </w:r>
      <w:r>
        <w:t>on</w:t>
      </w:r>
      <w:r w:rsidR="00CC70D0">
        <w:t xml:space="preserve"> </w:t>
      </w:r>
      <w:r>
        <w:t>file,</w:t>
      </w:r>
      <w:r w:rsidR="00CC70D0">
        <w:t xml:space="preserve"> </w:t>
      </w:r>
      <w:r>
        <w:t>and</w:t>
      </w:r>
      <w:r w:rsidR="00CC70D0">
        <w:t xml:space="preserve"> </w:t>
      </w:r>
      <w:r>
        <w:t>no</w:t>
      </w:r>
      <w:r w:rsidR="00CC70D0">
        <w:t xml:space="preserve"> </w:t>
      </w:r>
      <w:r>
        <w:t>other</w:t>
      </w:r>
      <w:r w:rsidR="00CC70D0">
        <w:t xml:space="preserve"> </w:t>
      </w:r>
      <w:r>
        <w:t>beneficiary</w:t>
      </w:r>
      <w:r w:rsidR="00CC70D0">
        <w:t xml:space="preserve"> </w:t>
      </w:r>
      <w:r>
        <w:t>also</w:t>
      </w:r>
      <w:r w:rsidR="00CC70D0">
        <w:t xml:space="preserve"> </w:t>
      </w:r>
      <w:r>
        <w:t>has</w:t>
      </w:r>
      <w:r w:rsidR="00CC70D0">
        <w:t xml:space="preserve"> </w:t>
      </w:r>
      <w:r>
        <w:t>that</w:t>
      </w:r>
      <w:r w:rsidR="00CC70D0">
        <w:t xml:space="preserve"> </w:t>
      </w:r>
      <w:r>
        <w:t>number,</w:t>
      </w:r>
      <w:r w:rsidR="00CC70D0">
        <w:t xml:space="preserve"> </w:t>
      </w:r>
      <w:r>
        <w:t>the</w:t>
      </w:r>
      <w:r w:rsidR="00CC70D0">
        <w:t xml:space="preserve"> </w:t>
      </w:r>
      <w:r>
        <w:t>IVR</w:t>
      </w:r>
      <w:r w:rsidR="00CC70D0">
        <w:t xml:space="preserve"> </w:t>
      </w:r>
      <w:r>
        <w:t>will</w:t>
      </w:r>
      <w:r w:rsidR="00CC70D0">
        <w:t xml:space="preserve"> </w:t>
      </w:r>
      <w:r>
        <w:t>request</w:t>
      </w:r>
      <w:r w:rsidR="00CC70D0">
        <w:t xml:space="preserve"> </w:t>
      </w:r>
      <w:r>
        <w:t>Date</w:t>
      </w:r>
      <w:r w:rsidR="00CC70D0">
        <w:t xml:space="preserve"> </w:t>
      </w:r>
      <w:r>
        <w:t>of</w:t>
      </w:r>
      <w:r w:rsidR="00CC70D0">
        <w:t xml:space="preserve"> </w:t>
      </w:r>
      <w:r>
        <w:t>Birth</w:t>
      </w:r>
      <w:r w:rsidR="00CC70D0">
        <w:t xml:space="preserve"> </w:t>
      </w:r>
      <w:r>
        <w:t>to</w:t>
      </w:r>
      <w:r w:rsidR="00CC70D0">
        <w:t xml:space="preserve"> </w:t>
      </w:r>
      <w:r>
        <w:t>validate</w:t>
      </w:r>
      <w:r w:rsidR="00CC70D0">
        <w:t xml:space="preserve"> </w:t>
      </w:r>
      <w:r>
        <w:t>located</w:t>
      </w:r>
      <w:r w:rsidR="00CC70D0">
        <w:t xml:space="preserve"> </w:t>
      </w:r>
      <w:r>
        <w:t>account.</w:t>
      </w:r>
      <w:r w:rsidR="00CC70D0">
        <w:t xml:space="preserve"> </w:t>
      </w:r>
      <w:r>
        <w:t>Beneficiaries</w:t>
      </w:r>
      <w:r w:rsidR="00CC70D0">
        <w:t xml:space="preserve"> </w:t>
      </w:r>
      <w:r>
        <w:t>using</w:t>
      </w:r>
      <w:r w:rsidR="00CC70D0">
        <w:t xml:space="preserve"> </w:t>
      </w:r>
      <w:r>
        <w:t>a</w:t>
      </w:r>
      <w:r w:rsidR="00CC70D0">
        <w:t xml:space="preserve"> </w:t>
      </w:r>
      <w:r>
        <w:t>different</w:t>
      </w:r>
      <w:r w:rsidR="00CC70D0">
        <w:t xml:space="preserve"> </w:t>
      </w:r>
      <w:r>
        <w:t>phone</w:t>
      </w:r>
      <w:r w:rsidR="00CC70D0">
        <w:t xml:space="preserve"> </w:t>
      </w:r>
      <w:r>
        <w:t>number</w:t>
      </w:r>
      <w:r w:rsidR="00CC70D0">
        <w:t xml:space="preserve"> </w:t>
      </w:r>
      <w:r>
        <w:t>to</w:t>
      </w:r>
      <w:r w:rsidR="00CC70D0">
        <w:t xml:space="preserve"> </w:t>
      </w:r>
      <w:r>
        <w:t>call</w:t>
      </w:r>
      <w:r w:rsidR="00CC70D0">
        <w:t xml:space="preserve"> </w:t>
      </w:r>
      <w:r>
        <w:t>the</w:t>
      </w:r>
      <w:r w:rsidR="00CC70D0">
        <w:t xml:space="preserve"> </w:t>
      </w:r>
      <w:r>
        <w:t>IVR,</w:t>
      </w:r>
      <w:r w:rsidR="00CC70D0">
        <w:t xml:space="preserve"> </w:t>
      </w:r>
      <w:r>
        <w:t>or</w:t>
      </w:r>
      <w:r w:rsidR="00CC70D0">
        <w:t xml:space="preserve"> </w:t>
      </w:r>
      <w:r>
        <w:t>shared</w:t>
      </w:r>
      <w:r w:rsidR="00CC70D0">
        <w:t xml:space="preserve"> </w:t>
      </w:r>
      <w:r>
        <w:t>phone</w:t>
      </w:r>
      <w:r w:rsidR="00CC70D0">
        <w:t xml:space="preserve"> </w:t>
      </w:r>
      <w:r>
        <w:t>number</w:t>
      </w:r>
      <w:r w:rsidR="00CC70D0">
        <w:t xml:space="preserve"> </w:t>
      </w:r>
      <w:r>
        <w:t>accounts,</w:t>
      </w:r>
      <w:r w:rsidR="00CC70D0">
        <w:t xml:space="preserve"> </w:t>
      </w:r>
      <w:r>
        <w:t>will</w:t>
      </w:r>
      <w:r w:rsidR="00CC70D0">
        <w:t xml:space="preserve"> </w:t>
      </w:r>
      <w:r>
        <w:t>be</w:t>
      </w:r>
      <w:r w:rsidR="00CC70D0">
        <w:t xml:space="preserve"> </w:t>
      </w:r>
      <w:r>
        <w:t>prompted</w:t>
      </w:r>
      <w:r w:rsidR="00CC70D0">
        <w:t xml:space="preserve"> </w:t>
      </w:r>
      <w:r>
        <w:t>to</w:t>
      </w:r>
      <w:r w:rsidR="00CC70D0">
        <w:t xml:space="preserve"> </w:t>
      </w:r>
      <w:r>
        <w:t>enter</w:t>
      </w:r>
      <w:r w:rsidR="00CC70D0">
        <w:t xml:space="preserve"> </w:t>
      </w:r>
      <w:r>
        <w:t>the</w:t>
      </w:r>
      <w:r w:rsidR="00CC70D0">
        <w:t xml:space="preserve"> </w:t>
      </w:r>
      <w:r>
        <w:t>last</w:t>
      </w:r>
      <w:r w:rsidR="00CC70D0">
        <w:t xml:space="preserve"> </w:t>
      </w:r>
      <w:r>
        <w:t>6</w:t>
      </w:r>
      <w:r w:rsidR="00CC70D0">
        <w:t xml:space="preserve"> </w:t>
      </w:r>
      <w:r>
        <w:t>digits</w:t>
      </w:r>
      <w:r w:rsidR="00CC70D0">
        <w:t xml:space="preserve"> </w:t>
      </w:r>
      <w:r>
        <w:t>of</w:t>
      </w:r>
      <w:r w:rsidR="00CC70D0">
        <w:t xml:space="preserve"> </w:t>
      </w:r>
      <w:r>
        <w:t>their</w:t>
      </w:r>
      <w:r w:rsidR="00CC70D0">
        <w:t xml:space="preserve"> </w:t>
      </w:r>
      <w:r>
        <w:t>Payment</w:t>
      </w:r>
      <w:r w:rsidR="00CC70D0">
        <w:t xml:space="preserve"> </w:t>
      </w:r>
      <w:r>
        <w:t>ID,</w:t>
      </w:r>
      <w:r w:rsidR="00CC70D0">
        <w:t xml:space="preserve"> </w:t>
      </w:r>
      <w:r>
        <w:t>and</w:t>
      </w:r>
      <w:r w:rsidR="00CC70D0">
        <w:t xml:space="preserve"> </w:t>
      </w:r>
      <w:r>
        <w:t>then</w:t>
      </w:r>
      <w:r w:rsidR="00CC70D0">
        <w:t xml:space="preserve"> </w:t>
      </w:r>
      <w:r>
        <w:t>may</w:t>
      </w:r>
      <w:r w:rsidR="00CC70D0">
        <w:t xml:space="preserve"> </w:t>
      </w:r>
      <w:r>
        <w:t>be</w:t>
      </w:r>
      <w:r w:rsidR="00CC70D0">
        <w:t xml:space="preserve"> </w:t>
      </w:r>
      <w:r>
        <w:t>asked</w:t>
      </w:r>
      <w:r w:rsidR="00CC70D0">
        <w:t xml:space="preserve"> </w:t>
      </w:r>
      <w:r>
        <w:t>for</w:t>
      </w:r>
      <w:r w:rsidR="00CC70D0">
        <w:t xml:space="preserve"> </w:t>
      </w:r>
      <w:r>
        <w:t>Date</w:t>
      </w:r>
      <w:r w:rsidR="00CC70D0">
        <w:t xml:space="preserve"> </w:t>
      </w:r>
      <w:r>
        <w:t>of</w:t>
      </w:r>
      <w:r w:rsidR="00CC70D0">
        <w:t xml:space="preserve"> </w:t>
      </w:r>
      <w:r>
        <w:t>Birth</w:t>
      </w:r>
      <w:r w:rsidR="00CC70D0">
        <w:t xml:space="preserve"> </w:t>
      </w:r>
      <w:r>
        <w:t>and/or</w:t>
      </w:r>
      <w:r w:rsidR="00CC70D0">
        <w:t xml:space="preserve"> </w:t>
      </w:r>
      <w:r>
        <w:t>mailing</w:t>
      </w:r>
      <w:r w:rsidR="00CC70D0">
        <w:t xml:space="preserve"> </w:t>
      </w:r>
      <w:r>
        <w:t>zip</w:t>
      </w:r>
      <w:r w:rsidR="00CC70D0">
        <w:t xml:space="preserve"> </w:t>
      </w:r>
      <w:r>
        <w:t>code</w:t>
      </w:r>
      <w:r w:rsidR="00CC70D0">
        <w:t xml:space="preserve"> </w:t>
      </w:r>
      <w:r>
        <w:t>to</w:t>
      </w:r>
      <w:r w:rsidR="00CC70D0">
        <w:t xml:space="preserve"> </w:t>
      </w:r>
      <w:r>
        <w:t>complete</w:t>
      </w:r>
      <w:r w:rsidR="00CC70D0">
        <w:t xml:space="preserve"> </w:t>
      </w:r>
      <w:r>
        <w:t>authentication.</w:t>
      </w:r>
      <w:r w:rsidR="00CC70D0">
        <w:t xml:space="preserve"> </w:t>
      </w:r>
    </w:p>
    <w:p w14:paraId="5093942D" w14:textId="1DD703FA" w:rsidR="00692DAB" w:rsidRDefault="00692DAB" w:rsidP="00393CCE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The</w:t>
      </w:r>
      <w:r w:rsidR="00CC70D0">
        <w:t xml:space="preserve"> </w:t>
      </w:r>
      <w:r>
        <w:t>IVR</w:t>
      </w:r>
      <w:r w:rsidR="00CC70D0">
        <w:t xml:space="preserve"> </w:t>
      </w:r>
      <w:r>
        <w:t>will</w:t>
      </w:r>
      <w:r w:rsidR="00CC70D0">
        <w:t xml:space="preserve"> </w:t>
      </w:r>
      <w:r>
        <w:t>provide</w:t>
      </w:r>
      <w:r w:rsidR="00CC70D0">
        <w:t xml:space="preserve"> </w:t>
      </w:r>
      <w:r>
        <w:t>the</w:t>
      </w:r>
      <w:r w:rsidR="00CC70D0">
        <w:t xml:space="preserve"> </w:t>
      </w:r>
      <w:r>
        <w:t>caller</w:t>
      </w:r>
      <w:r w:rsidR="00CC70D0">
        <w:t xml:space="preserve"> </w:t>
      </w:r>
      <w:r>
        <w:t>with</w:t>
      </w:r>
      <w:r w:rsidR="00CC70D0">
        <w:t xml:space="preserve"> </w:t>
      </w:r>
      <w:r>
        <w:t>the</w:t>
      </w:r>
      <w:r w:rsidR="00CC70D0">
        <w:t xml:space="preserve"> </w:t>
      </w:r>
      <w:r>
        <w:t>current</w:t>
      </w:r>
      <w:r w:rsidR="00CC70D0">
        <w:t xml:space="preserve"> </w:t>
      </w:r>
      <w:r>
        <w:t>balance.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may</w:t>
      </w:r>
      <w:r w:rsidR="00CC70D0">
        <w:t xml:space="preserve"> </w:t>
      </w:r>
      <w:r>
        <w:t>then</w:t>
      </w:r>
      <w:r w:rsidR="00CC70D0">
        <w:t xml:space="preserve"> </w:t>
      </w:r>
      <w:r>
        <w:t>decide</w:t>
      </w:r>
      <w:r w:rsidR="00CC70D0">
        <w:t xml:space="preserve"> </w:t>
      </w:r>
      <w:r>
        <w:t>whether</w:t>
      </w:r>
      <w:r w:rsidR="00CC70D0">
        <w:t xml:space="preserve"> </w:t>
      </w:r>
      <w:r>
        <w:t>to</w:t>
      </w:r>
      <w:r w:rsidR="00CC70D0">
        <w:t xml:space="preserve"> </w:t>
      </w:r>
      <w:r>
        <w:t>pay</w:t>
      </w:r>
      <w:r w:rsidR="00CC70D0">
        <w:t xml:space="preserve"> </w:t>
      </w:r>
      <w:r>
        <w:t>the</w:t>
      </w:r>
      <w:r w:rsidR="00CC70D0">
        <w:t xml:space="preserve"> </w:t>
      </w:r>
      <w:r>
        <w:t>amount</w:t>
      </w:r>
      <w:r w:rsidR="00CC70D0">
        <w:t xml:space="preserve"> </w:t>
      </w:r>
      <w:r>
        <w:t>due</w:t>
      </w:r>
      <w:r w:rsidR="00CC70D0">
        <w:t xml:space="preserve"> </w:t>
      </w:r>
      <w:r>
        <w:t>or</w:t>
      </w:r>
      <w:r w:rsidR="00CC70D0">
        <w:t xml:space="preserve"> </w:t>
      </w:r>
      <w:r>
        <w:t>enter</w:t>
      </w:r>
      <w:r w:rsidR="00CC70D0">
        <w:t xml:space="preserve"> </w:t>
      </w:r>
      <w:r>
        <w:t>a</w:t>
      </w:r>
      <w:r w:rsidR="00CC70D0">
        <w:t xml:space="preserve"> </w:t>
      </w:r>
      <w:r>
        <w:t>different</w:t>
      </w:r>
      <w:r w:rsidR="00CC70D0">
        <w:t xml:space="preserve"> </w:t>
      </w:r>
      <w:r>
        <w:t>amount.</w:t>
      </w:r>
    </w:p>
    <w:p w14:paraId="48A86C99" w14:textId="030B2613" w:rsidR="00692DAB" w:rsidRDefault="00692DAB" w:rsidP="00393CCE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Next,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will</w:t>
      </w:r>
      <w:r w:rsidR="00CC70D0">
        <w:t xml:space="preserve"> </w:t>
      </w:r>
      <w:r>
        <w:t>be</w:t>
      </w:r>
      <w:r w:rsidR="00CC70D0">
        <w:t xml:space="preserve"> </w:t>
      </w:r>
      <w:r>
        <w:t>asked</w:t>
      </w:r>
      <w:r w:rsidR="00CC70D0">
        <w:t xml:space="preserve"> </w:t>
      </w:r>
      <w:r>
        <w:t>what</w:t>
      </w:r>
      <w:r w:rsidR="00CC70D0">
        <w:t xml:space="preserve"> </w:t>
      </w:r>
      <w:r>
        <w:t>payment</w:t>
      </w:r>
      <w:r w:rsidR="00CC70D0">
        <w:t xml:space="preserve"> </w:t>
      </w:r>
      <w:r>
        <w:t>method</w:t>
      </w:r>
      <w:r w:rsidR="00CC70D0">
        <w:t xml:space="preserve"> </w:t>
      </w:r>
      <w:r>
        <w:t>they</w:t>
      </w:r>
      <w:r w:rsidR="00CC70D0">
        <w:t xml:space="preserve"> </w:t>
      </w:r>
      <w:r>
        <w:t>wish</w:t>
      </w:r>
      <w:r w:rsidR="00CC70D0">
        <w:t xml:space="preserve"> </w:t>
      </w:r>
      <w:r>
        <w:t>to</w:t>
      </w:r>
      <w:r w:rsidR="00CC70D0">
        <w:t xml:space="preserve"> </w:t>
      </w:r>
      <w:r>
        <w:t>use</w:t>
      </w:r>
      <w:r w:rsidR="00CC70D0">
        <w:t xml:space="preserve"> </w:t>
      </w:r>
      <w:r>
        <w:t>(Bank</w:t>
      </w:r>
      <w:r w:rsidR="00CC70D0">
        <w:t xml:space="preserve"> </w:t>
      </w:r>
      <w:r>
        <w:t>Account</w:t>
      </w:r>
      <w:r w:rsidR="00CC70D0">
        <w:t xml:space="preserve"> </w:t>
      </w:r>
      <w:r>
        <w:t>or</w:t>
      </w:r>
      <w:r w:rsidR="00CC70D0">
        <w:t xml:space="preserve"> </w:t>
      </w:r>
      <w:r>
        <w:t>Card)</w:t>
      </w:r>
      <w:r w:rsidR="00CC70D0">
        <w:t xml:space="preserve"> </w:t>
      </w:r>
      <w:r>
        <w:t>and</w:t>
      </w:r>
      <w:r w:rsidR="00CC70D0">
        <w:t xml:space="preserve"> </w:t>
      </w:r>
      <w:r>
        <w:t>requested</w:t>
      </w:r>
      <w:r w:rsidR="00CC70D0">
        <w:t xml:space="preserve"> </w:t>
      </w:r>
      <w:r>
        <w:t>to</w:t>
      </w:r>
      <w:r w:rsidR="00CC70D0">
        <w:t xml:space="preserve"> </w:t>
      </w:r>
      <w:r>
        <w:t>enter</w:t>
      </w:r>
      <w:r w:rsidR="00CC70D0">
        <w:t xml:space="preserve"> </w:t>
      </w:r>
      <w:r>
        <w:t>the</w:t>
      </w:r>
      <w:r w:rsidR="00CC70D0">
        <w:t xml:space="preserve"> </w:t>
      </w:r>
      <w:r>
        <w:t>necessary</w:t>
      </w:r>
      <w:r w:rsidR="00CC70D0">
        <w:t xml:space="preserve"> </w:t>
      </w:r>
      <w:r>
        <w:t>routing/account</w:t>
      </w:r>
      <w:r w:rsidR="00CC70D0">
        <w:t xml:space="preserve"> </w:t>
      </w:r>
      <w:r>
        <w:t>or</w:t>
      </w:r>
      <w:r w:rsidR="00CC70D0">
        <w:t xml:space="preserve"> </w:t>
      </w:r>
      <w:r>
        <w:t>card</w:t>
      </w:r>
      <w:r w:rsidR="00CC70D0">
        <w:t xml:space="preserve"> </w:t>
      </w:r>
      <w:r>
        <w:t>numbers.</w:t>
      </w:r>
    </w:p>
    <w:p w14:paraId="005AF2CB" w14:textId="13AD50D7" w:rsidR="00692DAB" w:rsidRDefault="00692DAB" w:rsidP="00393CCE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After</w:t>
      </w:r>
      <w:r w:rsidR="00CC70D0">
        <w:t xml:space="preserve"> </w:t>
      </w:r>
      <w:r>
        <w:t>the</w:t>
      </w:r>
      <w:r w:rsidR="00CC70D0">
        <w:t xml:space="preserve"> </w:t>
      </w:r>
      <w:r>
        <w:t>IVR</w:t>
      </w:r>
      <w:r w:rsidR="00CC70D0">
        <w:t xml:space="preserve"> </w:t>
      </w:r>
      <w:r>
        <w:t>confirms</w:t>
      </w:r>
      <w:r w:rsidR="00CC70D0">
        <w:t xml:space="preserve"> </w:t>
      </w:r>
      <w:r>
        <w:t>the</w:t>
      </w:r>
      <w:r w:rsidR="00CC70D0">
        <w:t xml:space="preserve"> </w:t>
      </w:r>
      <w:r>
        <w:t>amount</w:t>
      </w:r>
      <w:r w:rsidR="00CC70D0">
        <w:t xml:space="preserve"> </w:t>
      </w:r>
      <w:r>
        <w:t>to</w:t>
      </w:r>
      <w:r w:rsidR="00CC70D0">
        <w:t xml:space="preserve"> </w:t>
      </w:r>
      <w:r>
        <w:t>be</w:t>
      </w:r>
      <w:r w:rsidR="00CC70D0">
        <w:t xml:space="preserve"> </w:t>
      </w:r>
      <w:r>
        <w:t>paid</w:t>
      </w:r>
      <w:r w:rsidR="00CC70D0">
        <w:t xml:space="preserve"> </w:t>
      </w:r>
      <w:r>
        <w:t>with</w:t>
      </w:r>
      <w:r w:rsidR="00CC70D0">
        <w:t xml:space="preserve"> </w:t>
      </w:r>
      <w:r>
        <w:t>the</w:t>
      </w:r>
      <w:r w:rsidR="00CC70D0">
        <w:t xml:space="preserve"> </w:t>
      </w:r>
      <w:r>
        <w:t>caller,</w:t>
      </w:r>
      <w:r w:rsidR="00CC70D0">
        <w:t xml:space="preserve"> </w:t>
      </w:r>
      <w:r>
        <w:t>it</w:t>
      </w:r>
      <w:r w:rsidR="00CC70D0">
        <w:t xml:space="preserve"> </w:t>
      </w:r>
      <w:r>
        <w:t>will</w:t>
      </w:r>
      <w:r w:rsidR="00CC70D0">
        <w:t xml:space="preserve"> </w:t>
      </w:r>
      <w:r>
        <w:t>process</w:t>
      </w:r>
      <w:r w:rsidR="00CC70D0">
        <w:t xml:space="preserve"> </w:t>
      </w:r>
      <w:r>
        <w:t>the</w:t>
      </w:r>
      <w:r w:rsidR="00CC70D0">
        <w:t xml:space="preserve"> </w:t>
      </w:r>
      <w:r>
        <w:t>payment</w:t>
      </w:r>
      <w:r w:rsidR="00CC70D0">
        <w:t xml:space="preserve"> </w:t>
      </w:r>
      <w:r>
        <w:t>and</w:t>
      </w:r>
      <w:r w:rsidR="00CC70D0">
        <w:t xml:space="preserve"> </w:t>
      </w:r>
      <w:r>
        <w:t>advise</w:t>
      </w:r>
      <w:r w:rsidR="00CC70D0">
        <w:t xml:space="preserve"> </w:t>
      </w:r>
      <w:r>
        <w:t>the</w:t>
      </w:r>
      <w:r w:rsidR="00CC70D0">
        <w:t xml:space="preserve"> </w:t>
      </w:r>
      <w:r>
        <w:t>beneficiary</w:t>
      </w:r>
      <w:r w:rsidR="00CC70D0">
        <w:t xml:space="preserve"> </w:t>
      </w:r>
      <w:r>
        <w:t>of</w:t>
      </w:r>
      <w:r w:rsidR="00CC70D0">
        <w:t xml:space="preserve"> </w:t>
      </w:r>
      <w:r>
        <w:t>the</w:t>
      </w:r>
      <w:r w:rsidR="00CC70D0">
        <w:t xml:space="preserve"> </w:t>
      </w:r>
      <w:r>
        <w:t>results</w:t>
      </w:r>
      <w:r w:rsidR="00CC70D0">
        <w:t xml:space="preserve"> </w:t>
      </w:r>
      <w:r>
        <w:t>(Approved,</w:t>
      </w:r>
      <w:r w:rsidR="00CC70D0">
        <w:t xml:space="preserve"> </w:t>
      </w:r>
      <w:r>
        <w:t>Partially</w:t>
      </w:r>
      <w:r w:rsidR="00CC70D0">
        <w:t xml:space="preserve"> </w:t>
      </w:r>
      <w:r>
        <w:t>Approved,</w:t>
      </w:r>
      <w:r w:rsidR="00CC70D0">
        <w:t xml:space="preserve"> </w:t>
      </w:r>
      <w:r>
        <w:t>Declined)</w:t>
      </w:r>
      <w:r w:rsidR="00CC70D0">
        <w:t xml:space="preserve"> </w:t>
      </w:r>
      <w:r>
        <w:t>and</w:t>
      </w:r>
      <w:r w:rsidR="00CC70D0">
        <w:t xml:space="preserve"> </w:t>
      </w:r>
      <w:r>
        <w:t>state</w:t>
      </w:r>
      <w:r w:rsidR="00CC70D0">
        <w:t xml:space="preserve"> </w:t>
      </w:r>
      <w:r>
        <w:t>the</w:t>
      </w:r>
      <w:r w:rsidR="00CC70D0">
        <w:t xml:space="preserve"> </w:t>
      </w:r>
      <w:r>
        <w:t>Turn</w:t>
      </w:r>
      <w:r w:rsidR="00CC70D0">
        <w:t xml:space="preserve"> </w:t>
      </w:r>
      <w:r>
        <w:t>Around</w:t>
      </w:r>
      <w:r w:rsidR="00CC70D0">
        <w:t xml:space="preserve"> </w:t>
      </w:r>
      <w:r>
        <w:t>Time</w:t>
      </w:r>
      <w:r w:rsidR="00CC70D0">
        <w:t xml:space="preserve"> </w:t>
      </w:r>
      <w:r>
        <w:t>for</w:t>
      </w:r>
      <w:r w:rsidR="00CC70D0">
        <w:t xml:space="preserve"> </w:t>
      </w:r>
      <w:r>
        <w:t>posting</w:t>
      </w:r>
      <w:r w:rsidR="00CC70D0">
        <w:t xml:space="preserve"> </w:t>
      </w:r>
      <w:r>
        <w:t>of</w:t>
      </w:r>
      <w:r w:rsidR="00CC70D0">
        <w:t xml:space="preserve"> </w:t>
      </w:r>
      <w:r>
        <w:t>the</w:t>
      </w:r>
      <w:r w:rsidR="00CC70D0">
        <w:t xml:space="preserve"> </w:t>
      </w:r>
      <w:r>
        <w:t>payment</w:t>
      </w:r>
      <w:r w:rsidR="00CC70D0">
        <w:t xml:space="preserve"> </w:t>
      </w:r>
      <w:r>
        <w:t>to</w:t>
      </w:r>
      <w:r w:rsidR="00CC70D0">
        <w:t xml:space="preserve"> </w:t>
      </w:r>
      <w:r>
        <w:t>our</w:t>
      </w:r>
      <w:r w:rsidR="00CC70D0">
        <w:t xml:space="preserve"> </w:t>
      </w:r>
      <w:r>
        <w:t>system.</w:t>
      </w:r>
      <w:r w:rsidR="00CC70D0">
        <w:t xml:space="preserve"> </w:t>
      </w:r>
      <w:r>
        <w:t>This</w:t>
      </w:r>
      <w:r w:rsidR="00CC70D0">
        <w:t xml:space="preserve"> </w:t>
      </w:r>
      <w:r>
        <w:t>is</w:t>
      </w:r>
      <w:r w:rsidR="00CC70D0">
        <w:t xml:space="preserve"> </w:t>
      </w:r>
      <w:r>
        <w:t>followed</w:t>
      </w:r>
      <w:r w:rsidR="00CC70D0">
        <w:t xml:space="preserve"> </w:t>
      </w:r>
      <w:r>
        <w:t>by</w:t>
      </w:r>
      <w:r w:rsidR="00CC70D0">
        <w:t xml:space="preserve"> </w:t>
      </w:r>
      <w:r>
        <w:t>the</w:t>
      </w:r>
      <w:r w:rsidR="00CC70D0">
        <w:t xml:space="preserve"> </w:t>
      </w:r>
      <w:r>
        <w:t>confirmation</w:t>
      </w:r>
      <w:r w:rsidR="00CC70D0">
        <w:t xml:space="preserve"> </w:t>
      </w:r>
      <w:r>
        <w:t>number</w:t>
      </w:r>
      <w:r w:rsidR="00CC70D0">
        <w:t xml:space="preserve"> </w:t>
      </w:r>
      <w:r>
        <w:t>for</w:t>
      </w:r>
      <w:r w:rsidR="00CC70D0">
        <w:t xml:space="preserve"> </w:t>
      </w:r>
      <w:r>
        <w:t>the</w:t>
      </w:r>
      <w:r w:rsidR="00CC70D0">
        <w:t xml:space="preserve"> </w:t>
      </w:r>
      <w:r>
        <w:t>payment.</w:t>
      </w:r>
      <w:r w:rsidR="00CC70D0">
        <w:t xml:space="preserve"> </w:t>
      </w:r>
      <w:r>
        <w:t>*</w:t>
      </w:r>
      <w:r w:rsidR="00CC70D0">
        <w:rPr>
          <w:b/>
          <w:bCs/>
        </w:rPr>
        <w:t>Note</w:t>
      </w:r>
      <w:r w:rsidRPr="00CC70D0">
        <w:rPr>
          <w:b/>
          <w:bCs/>
        </w:rPr>
        <w:t>:</w:t>
      </w:r>
      <w:r w:rsidR="00CC70D0">
        <w:t xml:space="preserve">  </w:t>
      </w:r>
      <w:r>
        <w:t>Declined</w:t>
      </w:r>
      <w:r w:rsidR="00CC70D0">
        <w:t xml:space="preserve"> </w:t>
      </w:r>
      <w:r>
        <w:t>or</w:t>
      </w:r>
      <w:r w:rsidR="00CC70D0">
        <w:t xml:space="preserve"> </w:t>
      </w:r>
      <w:r>
        <w:t>Partially</w:t>
      </w:r>
      <w:r w:rsidR="00CC70D0">
        <w:t xml:space="preserve"> </w:t>
      </w:r>
      <w:r>
        <w:t>Approved</w:t>
      </w:r>
      <w:r w:rsidR="00CC70D0">
        <w:t xml:space="preserve"> </w:t>
      </w:r>
      <w:r>
        <w:t>payments</w:t>
      </w:r>
      <w:r w:rsidR="00CC70D0">
        <w:t xml:space="preserve"> </w:t>
      </w:r>
      <w:r>
        <w:t>will</w:t>
      </w:r>
      <w:r w:rsidR="00CC70D0">
        <w:t xml:space="preserve"> </w:t>
      </w:r>
      <w:r>
        <w:t>lead</w:t>
      </w:r>
      <w:r w:rsidR="00CC70D0">
        <w:t xml:space="preserve"> </w:t>
      </w:r>
      <w:r>
        <w:t>to</w:t>
      </w:r>
      <w:r w:rsidR="00CC70D0">
        <w:t xml:space="preserve"> </w:t>
      </w:r>
      <w:r w:rsidR="00684C7C">
        <w:t>an option to speak to an Agent or process another payment with a different payment method</w:t>
      </w:r>
      <w:r>
        <w:t>.</w:t>
      </w:r>
    </w:p>
    <w:p w14:paraId="754409CC" w14:textId="77777777" w:rsidR="007C02F4" w:rsidRDefault="007C02F4" w:rsidP="00393CCE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If the payment method used is not currently saved on file, the IVR will offer the option to save it for future use on IVR payment calls.</w:t>
      </w:r>
    </w:p>
    <w:p w14:paraId="24056786" w14:textId="25164538" w:rsidR="009439B3" w:rsidRDefault="00692DAB" w:rsidP="00393CCE">
      <w:pPr>
        <w:numPr>
          <w:ilvl w:val="0"/>
          <w:numId w:val="34"/>
        </w:numPr>
        <w:tabs>
          <w:tab w:val="left" w:pos="720"/>
          <w:tab w:val="left" w:pos="4891"/>
        </w:tabs>
        <w:spacing w:before="120" w:after="120"/>
        <w:ind w:right="475"/>
      </w:pPr>
      <w:r>
        <w:t>After</w:t>
      </w:r>
      <w:r w:rsidR="00CC70D0">
        <w:t xml:space="preserve"> </w:t>
      </w:r>
      <w:r>
        <w:t>processing</w:t>
      </w:r>
      <w:r w:rsidR="00CC70D0">
        <w:t xml:space="preserve"> </w:t>
      </w:r>
      <w:r>
        <w:t>a</w:t>
      </w:r>
      <w:r w:rsidR="00CC70D0">
        <w:t xml:space="preserve"> </w:t>
      </w:r>
      <w:r>
        <w:t>payment</w:t>
      </w:r>
      <w:r w:rsidR="00CC70D0">
        <w:t xml:space="preserve"> </w:t>
      </w:r>
      <w:r>
        <w:t>for</w:t>
      </w:r>
      <w:r w:rsidR="00CC70D0">
        <w:t xml:space="preserve"> </w:t>
      </w:r>
      <w:r>
        <w:t>a</w:t>
      </w:r>
      <w:r w:rsidR="00CC70D0">
        <w:t xml:space="preserve"> </w:t>
      </w:r>
      <w:r>
        <w:t>beneficiary</w:t>
      </w:r>
      <w:r w:rsidR="00CC70D0">
        <w:t xml:space="preserve"> </w:t>
      </w:r>
      <w:r>
        <w:t>not</w:t>
      </w:r>
      <w:r w:rsidR="00CC70D0">
        <w:t xml:space="preserve"> </w:t>
      </w:r>
      <w:r>
        <w:t>currently</w:t>
      </w:r>
      <w:r w:rsidR="00CC70D0">
        <w:t xml:space="preserve"> </w:t>
      </w:r>
      <w:r>
        <w:t>enrolled</w:t>
      </w:r>
      <w:r w:rsidR="00CC70D0">
        <w:t xml:space="preserve"> </w:t>
      </w:r>
      <w:r>
        <w:t>in</w:t>
      </w:r>
      <w:r w:rsidR="00CC70D0">
        <w:t xml:space="preserve"> </w:t>
      </w:r>
      <w:r>
        <w:t>EFT/RCD,</w:t>
      </w:r>
      <w:r w:rsidR="00CC70D0">
        <w:t xml:space="preserve"> </w:t>
      </w:r>
      <w:r>
        <w:t>the</w:t>
      </w:r>
      <w:r w:rsidR="00CC70D0">
        <w:t xml:space="preserve"> </w:t>
      </w:r>
      <w:r>
        <w:t>IVR</w:t>
      </w:r>
      <w:r w:rsidR="00CC70D0">
        <w:t xml:space="preserve"> </w:t>
      </w:r>
      <w:r>
        <w:t>will</w:t>
      </w:r>
      <w:r w:rsidR="00CC70D0">
        <w:t xml:space="preserve"> </w:t>
      </w:r>
      <w:r>
        <w:t>offer</w:t>
      </w:r>
      <w:r w:rsidR="00CC70D0">
        <w:t xml:space="preserve"> </w:t>
      </w:r>
      <w:r>
        <w:t>to</w:t>
      </w:r>
      <w:r w:rsidR="00CC70D0">
        <w:t xml:space="preserve"> </w:t>
      </w:r>
      <w:r>
        <w:t>enroll</w:t>
      </w:r>
      <w:r w:rsidR="00CC70D0">
        <w:t xml:space="preserve"> </w:t>
      </w:r>
      <w:r>
        <w:t>the</w:t>
      </w:r>
      <w:r w:rsidR="00CC70D0">
        <w:t xml:space="preserve"> </w:t>
      </w:r>
      <w:r>
        <w:t>payment</w:t>
      </w:r>
      <w:r w:rsidR="00CC70D0">
        <w:t xml:space="preserve"> </w:t>
      </w:r>
      <w:r>
        <w:t>method</w:t>
      </w:r>
      <w:r w:rsidR="00CC70D0">
        <w:t xml:space="preserve"> </w:t>
      </w:r>
      <w:r>
        <w:t>just</w:t>
      </w:r>
      <w:r w:rsidR="00CC70D0">
        <w:t xml:space="preserve"> </w:t>
      </w:r>
      <w:r>
        <w:t>used</w:t>
      </w:r>
      <w:r w:rsidR="00CC70D0">
        <w:t xml:space="preserve"> </w:t>
      </w:r>
      <w:r>
        <w:t>for</w:t>
      </w:r>
      <w:r w:rsidR="00CC70D0">
        <w:t xml:space="preserve"> </w:t>
      </w:r>
      <w:r>
        <w:t>autopay</w:t>
      </w:r>
      <w:r w:rsidR="00CC70D0">
        <w:t xml:space="preserve"> </w:t>
      </w:r>
      <w:r>
        <w:t>of</w:t>
      </w:r>
      <w:r w:rsidR="00CC70D0">
        <w:t xml:space="preserve"> </w:t>
      </w:r>
      <w:r>
        <w:t>premiums.</w:t>
      </w:r>
      <w:r w:rsidR="00CC70D0">
        <w:t xml:space="preserve"> </w:t>
      </w:r>
      <w:r>
        <w:t>Beneficiaries</w:t>
      </w:r>
      <w:r w:rsidR="00CC70D0">
        <w:t xml:space="preserve"> </w:t>
      </w:r>
      <w:r>
        <w:t>who</w:t>
      </w:r>
      <w:r w:rsidR="00CC70D0">
        <w:t xml:space="preserve"> </w:t>
      </w:r>
      <w:r>
        <w:t>accept</w:t>
      </w:r>
      <w:r w:rsidR="00CC70D0">
        <w:t xml:space="preserve"> </w:t>
      </w:r>
      <w:r>
        <w:t>will</w:t>
      </w:r>
      <w:r w:rsidR="00CC70D0">
        <w:t xml:space="preserve"> </w:t>
      </w:r>
      <w:r>
        <w:t>be</w:t>
      </w:r>
      <w:r w:rsidR="00CC70D0">
        <w:t xml:space="preserve"> </w:t>
      </w:r>
      <w:r>
        <w:t>advised</w:t>
      </w:r>
      <w:r w:rsidR="00CC70D0">
        <w:t xml:space="preserve"> </w:t>
      </w:r>
      <w:r>
        <w:t>by</w:t>
      </w:r>
      <w:r w:rsidR="00CC70D0">
        <w:t xml:space="preserve"> </w:t>
      </w:r>
      <w:r>
        <w:t>the</w:t>
      </w:r>
      <w:r w:rsidR="00CC70D0">
        <w:t xml:space="preserve"> </w:t>
      </w:r>
      <w:r>
        <w:t>IVR</w:t>
      </w:r>
      <w:r w:rsidR="00CC70D0">
        <w:t xml:space="preserve"> </w:t>
      </w:r>
      <w:r>
        <w:t>of</w:t>
      </w:r>
      <w:r w:rsidR="00CC70D0">
        <w:t xml:space="preserve"> </w:t>
      </w:r>
      <w:r>
        <w:t>successful</w:t>
      </w:r>
      <w:r w:rsidR="00CC70D0">
        <w:t xml:space="preserve"> </w:t>
      </w:r>
      <w:r>
        <w:t>completion</w:t>
      </w:r>
      <w:r w:rsidR="00CC70D0">
        <w:t xml:space="preserve"> </w:t>
      </w:r>
      <w:r>
        <w:t>of</w:t>
      </w:r>
      <w:r w:rsidR="00CC70D0">
        <w:t xml:space="preserve"> </w:t>
      </w:r>
      <w:r>
        <w:t>autopay</w:t>
      </w:r>
      <w:r w:rsidR="00CC70D0">
        <w:t xml:space="preserve"> </w:t>
      </w:r>
      <w:r>
        <w:t>enrollment;</w:t>
      </w:r>
      <w:r w:rsidR="00CC70D0">
        <w:t xml:space="preserve"> </w:t>
      </w:r>
      <w:r>
        <w:t>those</w:t>
      </w:r>
      <w:r w:rsidR="00CC70D0">
        <w:t xml:space="preserve"> </w:t>
      </w:r>
      <w:r>
        <w:t>who</w:t>
      </w:r>
      <w:r w:rsidR="00CC70D0">
        <w:t xml:space="preserve"> </w:t>
      </w:r>
      <w:r>
        <w:t>say</w:t>
      </w:r>
      <w:r w:rsidR="00CC70D0">
        <w:t xml:space="preserve"> </w:t>
      </w:r>
      <w:r>
        <w:t>no</w:t>
      </w:r>
      <w:r w:rsidR="00CC70D0">
        <w:t xml:space="preserve"> </w:t>
      </w:r>
      <w:r>
        <w:t>(or</w:t>
      </w:r>
      <w:r w:rsidR="00CC70D0">
        <w:t xml:space="preserve"> </w:t>
      </w:r>
      <w:r>
        <w:t>who</w:t>
      </w:r>
      <w:r w:rsidR="00CC70D0">
        <w:t xml:space="preserve"> </w:t>
      </w:r>
      <w:r>
        <w:t>are</w:t>
      </w:r>
      <w:r w:rsidR="00CC70D0">
        <w:t xml:space="preserve"> </w:t>
      </w:r>
      <w:r>
        <w:t>already</w:t>
      </w:r>
      <w:r w:rsidR="00CC70D0">
        <w:t xml:space="preserve"> </w:t>
      </w:r>
      <w:r>
        <w:t>on</w:t>
      </w:r>
      <w:r w:rsidR="00CC70D0">
        <w:t xml:space="preserve"> </w:t>
      </w:r>
      <w:r>
        <w:t>EFT/RCD)</w:t>
      </w:r>
      <w:r w:rsidR="00CC70D0">
        <w:t xml:space="preserve"> </w:t>
      </w:r>
      <w:r>
        <w:t>will</w:t>
      </w:r>
      <w:r w:rsidR="00CC70D0">
        <w:t xml:space="preserve"> </w:t>
      </w:r>
      <w:r>
        <w:t>be</w:t>
      </w:r>
      <w:r w:rsidR="00CC70D0">
        <w:t xml:space="preserve"> </w:t>
      </w:r>
      <w:r>
        <w:t>thanked</w:t>
      </w:r>
      <w:r w:rsidR="00CC70D0">
        <w:t xml:space="preserve"> </w:t>
      </w:r>
      <w:r>
        <w:t>and</w:t>
      </w:r>
      <w:r w:rsidR="00CC70D0">
        <w:t xml:space="preserve"> </w:t>
      </w:r>
      <w:r>
        <w:t>the</w:t>
      </w:r>
      <w:r w:rsidR="00CC70D0">
        <w:t xml:space="preserve"> </w:t>
      </w:r>
      <w:r>
        <w:t>call</w:t>
      </w:r>
      <w:r w:rsidR="00CC70D0">
        <w:t xml:space="preserve"> </w:t>
      </w:r>
      <w:r>
        <w:t>will</w:t>
      </w:r>
      <w:r w:rsidR="00CC70D0">
        <w:t xml:space="preserve"> </w:t>
      </w:r>
      <w:r>
        <w:t>close.</w:t>
      </w:r>
    </w:p>
    <w:p w14:paraId="6F95529E" w14:textId="5A500D38" w:rsidR="009439B3" w:rsidRDefault="009439B3" w:rsidP="00393CCE">
      <w:pPr>
        <w:tabs>
          <w:tab w:val="left" w:pos="17910"/>
        </w:tabs>
        <w:spacing w:before="120" w:after="120"/>
        <w:ind w:right="37"/>
        <w:jc w:val="center"/>
      </w:pPr>
      <w:r>
        <w:rPr>
          <w:noProof/>
        </w:rPr>
        <w:drawing>
          <wp:inline distT="0" distB="0" distL="0" distR="0" wp14:anchorId="03F33358" wp14:editId="2F29312B">
            <wp:extent cx="3045460" cy="5612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D423" w14:textId="77777777" w:rsidR="00C27579" w:rsidRDefault="00C27579" w:rsidP="00393CCE">
      <w:pPr>
        <w:tabs>
          <w:tab w:val="left" w:pos="17910"/>
        </w:tabs>
        <w:spacing w:before="120" w:after="120"/>
        <w:ind w:right="37"/>
        <w:jc w:val="right"/>
      </w:pPr>
    </w:p>
    <w:p w14:paraId="575524F2" w14:textId="764DEC08" w:rsidR="00692DAB" w:rsidRDefault="00692DAB" w:rsidP="00393CCE">
      <w:pPr>
        <w:tabs>
          <w:tab w:val="left" w:pos="17910"/>
        </w:tabs>
        <w:spacing w:before="120" w:after="120"/>
        <w:ind w:right="37"/>
        <w:jc w:val="right"/>
      </w:pPr>
      <w:hyperlink w:anchor="_top" w:history="1">
        <w:r w:rsidRPr="00B75CD3">
          <w:rPr>
            <w:rStyle w:val="Hyperlink"/>
          </w:rPr>
          <w:t>Top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of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the</w:t>
        </w:r>
        <w:r w:rsidR="00CC70D0">
          <w:rPr>
            <w:rStyle w:val="Hyperlink"/>
          </w:rPr>
          <w:t xml:space="preserve"> </w:t>
        </w:r>
        <w:r w:rsidRPr="00B75CD3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E7AD6" w:rsidRPr="00CC70D0" w14:paraId="0F2FB120" w14:textId="77777777" w:rsidTr="00BE7AD6">
        <w:tc>
          <w:tcPr>
            <w:tcW w:w="5000" w:type="pct"/>
            <w:shd w:val="clear" w:color="auto" w:fill="C0C0C0"/>
          </w:tcPr>
          <w:p w14:paraId="78772E14" w14:textId="77777777" w:rsidR="00BE7AD6" w:rsidRPr="00CC70D0" w:rsidRDefault="00BE7AD6" w:rsidP="00393CC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528816983"/>
            <w:bookmarkStart w:id="15" w:name="_Toc184909616"/>
            <w:r w:rsidRPr="00CC70D0">
              <w:rPr>
                <w:rFonts w:ascii="Verdana" w:hAnsi="Verdana"/>
                <w:i w:val="0"/>
                <w:iCs w:val="0"/>
              </w:rPr>
              <w:t>Related</w:t>
            </w:r>
            <w:r w:rsidR="00CC70D0">
              <w:rPr>
                <w:rFonts w:ascii="Verdana" w:hAnsi="Verdana"/>
                <w:i w:val="0"/>
                <w:iCs w:val="0"/>
              </w:rPr>
              <w:t xml:space="preserve"> </w:t>
            </w:r>
            <w:r w:rsidRPr="00CC70D0">
              <w:rPr>
                <w:rFonts w:ascii="Verdana" w:hAnsi="Verdana"/>
                <w:i w:val="0"/>
                <w:iCs w:val="0"/>
              </w:rPr>
              <w:t>Documents</w:t>
            </w:r>
            <w:bookmarkEnd w:id="14"/>
            <w:bookmarkEnd w:id="15"/>
          </w:p>
        </w:tc>
      </w:tr>
    </w:tbl>
    <w:p w14:paraId="33AAD5D8" w14:textId="63A287BF" w:rsidR="00D320F2" w:rsidRPr="00915F8F" w:rsidRDefault="001172A3" w:rsidP="00393CCE">
      <w:pPr>
        <w:spacing w:before="120" w:after="120"/>
      </w:pPr>
      <w:hyperlink r:id="rId24" w:anchor="!/view?docid=29cd0a2a-b165-4baa-a448-918931058152" w:history="1">
        <w:r w:rsidRPr="00A65519">
          <w:rPr>
            <w:rStyle w:val="Hyperlink"/>
          </w:rPr>
          <w:t>Aetna Compass MED D - SilverScript - Premium Billing Credit Card Single-Sign-On (SSO) Processes</w:t>
        </w:r>
      </w:hyperlink>
      <w:r w:rsidR="00445429">
        <w:rPr>
          <w:rStyle w:val="Hyperlink"/>
        </w:rPr>
        <w:t xml:space="preserve"> (064883)</w:t>
      </w:r>
      <w:r w:rsidR="00053B59" w:rsidRPr="00053B59">
        <w:rPr>
          <w:rStyle w:val="Hyperlink"/>
          <w:color w:val="auto"/>
          <w:u w:val="none"/>
        </w:rPr>
        <w:t xml:space="preserve"> </w:t>
      </w:r>
    </w:p>
    <w:p w14:paraId="3BDA824E" w14:textId="7C6F6EA6" w:rsidR="00D320F2" w:rsidRPr="00053B59" w:rsidRDefault="00443EF8" w:rsidP="00393CCE">
      <w:pPr>
        <w:spacing w:before="120" w:after="120"/>
      </w:pPr>
      <w:hyperlink r:id="rId25" w:anchor="!/view?docid=e374d0da-4315-4a41-97fd-d00b937ec68e" w:history="1">
        <w:r w:rsidRPr="001E45F8">
          <w:rPr>
            <w:rStyle w:val="Hyperlink"/>
          </w:rPr>
          <w:t>Aetna Compass MED D - SilverScript - Premium Billing E-Check/EFT Single-Sign-On (SSO) Processes</w:t>
        </w:r>
      </w:hyperlink>
      <w:r w:rsidR="006B5E26">
        <w:rPr>
          <w:rStyle w:val="Hyperlink"/>
        </w:rPr>
        <w:t xml:space="preserve"> (062995)</w:t>
      </w:r>
      <w:r w:rsidR="001C4C51" w:rsidRPr="009F54B2">
        <w:rPr>
          <w:color w:val="0000FF"/>
        </w:rPr>
        <w:t xml:space="preserve"> </w:t>
      </w:r>
    </w:p>
    <w:p w14:paraId="48C5C513" w14:textId="7329592D" w:rsidR="00101C44" w:rsidRDefault="00C53200" w:rsidP="00393CCE">
      <w:pPr>
        <w:spacing w:before="120" w:after="120"/>
        <w:rPr>
          <w:color w:val="333333"/>
        </w:rPr>
      </w:pPr>
      <w:hyperlink r:id="rId26" w:anchor="!/view?docid=b4765dd1-d9b7-4dbe-afd6-0e4f6b509082" w:history="1">
        <w:r w:rsidRPr="000C4DF7">
          <w:rPr>
            <w:rStyle w:val="Hyperlink"/>
          </w:rPr>
          <w:t>Aetna Compass MED D - SilverScript - Premium Billing General Information, Processes, &amp; Document Index</w:t>
        </w:r>
      </w:hyperlink>
      <w:r w:rsidR="006B5E26">
        <w:rPr>
          <w:rStyle w:val="Hyperlink"/>
        </w:rPr>
        <w:t xml:space="preserve"> (062831)</w:t>
      </w:r>
    </w:p>
    <w:p w14:paraId="66264277" w14:textId="00AA9AB1" w:rsidR="00C14C30" w:rsidRPr="00D925C6" w:rsidRDefault="00840162" w:rsidP="00393CCE">
      <w:pPr>
        <w:spacing w:before="120" w:after="120"/>
        <w:rPr>
          <w:b/>
          <w:bCs/>
        </w:rPr>
      </w:pPr>
      <w:r>
        <w:rPr>
          <w:b/>
          <w:bCs/>
        </w:rPr>
        <w:t>Grievance</w:t>
      </w:r>
      <w:r w:rsidR="00CC70D0">
        <w:rPr>
          <w:b/>
          <w:bCs/>
        </w:rPr>
        <w:t xml:space="preserve"> </w:t>
      </w:r>
      <w:r>
        <w:rPr>
          <w:b/>
          <w:bCs/>
        </w:rPr>
        <w:t>Standard</w:t>
      </w:r>
      <w:r w:rsidR="00CC70D0">
        <w:rPr>
          <w:b/>
          <w:bCs/>
        </w:rPr>
        <w:t xml:space="preserve"> </w:t>
      </w:r>
      <w:r>
        <w:rPr>
          <w:b/>
          <w:bCs/>
        </w:rPr>
        <w:t>Verbiage:</w:t>
      </w:r>
      <w:r w:rsidR="00CC70D0">
        <w:rPr>
          <w:b/>
          <w:bCs/>
        </w:rPr>
        <w:t xml:space="preserve">  </w:t>
      </w:r>
      <w:r w:rsidR="00DE7863">
        <w:t>Refer to the “</w:t>
      </w:r>
      <w:r w:rsidR="00101C44">
        <w:t>Grievance</w:t>
      </w:r>
      <w:r w:rsidR="00CC70D0">
        <w:t xml:space="preserve"> </w:t>
      </w:r>
      <w:r w:rsidR="00101C44">
        <w:t>Standard</w:t>
      </w:r>
      <w:r w:rsidR="00CC70D0">
        <w:t xml:space="preserve"> </w:t>
      </w:r>
      <w:r w:rsidR="00101C44">
        <w:t>Verbiage</w:t>
      </w:r>
      <w:r w:rsidR="00CC70D0">
        <w:t xml:space="preserve"> </w:t>
      </w:r>
      <w:r w:rsidR="00101C44">
        <w:t>(for</w:t>
      </w:r>
      <w:r w:rsidR="00CC70D0">
        <w:t xml:space="preserve"> </w:t>
      </w:r>
      <w:r w:rsidR="00101C44">
        <w:t>use</w:t>
      </w:r>
      <w:r w:rsidR="00CC70D0">
        <w:t xml:space="preserve"> </w:t>
      </w:r>
      <w:r w:rsidR="00101C44">
        <w:t>in</w:t>
      </w:r>
      <w:r w:rsidR="00CC70D0">
        <w:t xml:space="preserve"> </w:t>
      </w:r>
      <w:r w:rsidR="00101C44">
        <w:t>Discussion</w:t>
      </w:r>
      <w:r w:rsidR="00CC70D0">
        <w:t xml:space="preserve"> </w:t>
      </w:r>
      <w:r w:rsidR="00101C44">
        <w:t>with</w:t>
      </w:r>
      <w:r w:rsidR="00CC70D0">
        <w:t xml:space="preserve"> </w:t>
      </w:r>
      <w:r w:rsidR="00101C44">
        <w:t>Beneficiary)</w:t>
      </w:r>
      <w:r w:rsidR="00DE7863">
        <w:t>”</w:t>
      </w:r>
      <w:r w:rsidR="00CC70D0">
        <w:t xml:space="preserve"> </w:t>
      </w:r>
      <w:r w:rsidR="00101C44">
        <w:t>section</w:t>
      </w:r>
      <w:r w:rsidR="00CC70D0">
        <w:t xml:space="preserve"> </w:t>
      </w:r>
      <w:r w:rsidR="00101C44">
        <w:t>in</w:t>
      </w:r>
      <w:r w:rsidR="009F54B2">
        <w:t xml:space="preserve"> </w:t>
      </w:r>
      <w:r w:rsidR="00432591" w:rsidRPr="00EF37B1">
        <w:t>the appropriate Grievances work instruction linked to from</w:t>
      </w:r>
      <w:r w:rsidR="00301309">
        <w:t xml:space="preserve"> </w:t>
      </w:r>
      <w:hyperlink r:id="rId27" w:anchor="!/view?docid=70034f51-77df-49a4-ae97-7d3d63b216b3" w:history="1">
        <w:r w:rsidR="00301309" w:rsidRPr="00657DC1">
          <w:rPr>
            <w:rStyle w:val="Hyperlink"/>
          </w:rPr>
          <w:t>Compass MED D - Grievances Index</w:t>
        </w:r>
      </w:hyperlink>
      <w:r w:rsidR="006B5E26">
        <w:rPr>
          <w:rStyle w:val="Hyperlink"/>
        </w:rPr>
        <w:t xml:space="preserve"> (062962)</w:t>
      </w:r>
      <w:r w:rsidR="00432591" w:rsidRPr="00432591">
        <w:rPr>
          <w:color w:val="0000FF"/>
        </w:rPr>
        <w:t>.</w:t>
      </w:r>
    </w:p>
    <w:p w14:paraId="64D0C3E4" w14:textId="77777777" w:rsidR="007C14C8" w:rsidRPr="007C14C8" w:rsidRDefault="007C14C8" w:rsidP="00393CCE">
      <w:pPr>
        <w:pStyle w:val="ListParagraph"/>
        <w:spacing w:before="120" w:after="120"/>
        <w:ind w:left="0"/>
        <w:rPr>
          <w:rStyle w:val="Hyperlink"/>
          <w:rFonts w:ascii="Verdana" w:hAnsi="Verdana"/>
          <w:sz w:val="24"/>
          <w:szCs w:val="24"/>
        </w:rPr>
      </w:pPr>
      <w:r w:rsidRPr="007C14C8">
        <w:rPr>
          <w:rFonts w:ascii="Verdana" w:hAnsi="Verdana"/>
          <w:b/>
          <w:bCs/>
          <w:sz w:val="24"/>
          <w:szCs w:val="24"/>
        </w:rPr>
        <w:t>Parent</w:t>
      </w:r>
      <w:r w:rsidR="00CC70D0">
        <w:rPr>
          <w:rFonts w:ascii="Verdana" w:hAnsi="Verdana"/>
          <w:b/>
          <w:bCs/>
          <w:sz w:val="24"/>
          <w:szCs w:val="24"/>
        </w:rPr>
        <w:t xml:space="preserve"> </w:t>
      </w:r>
      <w:r w:rsidRPr="007C14C8">
        <w:rPr>
          <w:rFonts w:ascii="Verdana" w:hAnsi="Verdana"/>
          <w:b/>
          <w:bCs/>
          <w:sz w:val="24"/>
          <w:szCs w:val="24"/>
        </w:rPr>
        <w:t>Document:</w:t>
      </w:r>
      <w:r w:rsidR="00CC70D0">
        <w:rPr>
          <w:rFonts w:ascii="Verdana" w:hAnsi="Verdana"/>
          <w:b/>
          <w:bCs/>
          <w:sz w:val="24"/>
          <w:szCs w:val="24"/>
        </w:rPr>
        <w:t xml:space="preserve">  </w:t>
      </w:r>
      <w:r w:rsidRPr="007C14C8">
        <w:rPr>
          <w:rFonts w:ascii="Verdana" w:hAnsi="Verdana"/>
          <w:bCs/>
          <w:sz w:val="24"/>
          <w:szCs w:val="24"/>
        </w:rPr>
        <w:t>CALL-0048:</w:t>
      </w:r>
      <w:r w:rsidR="00CC70D0">
        <w:rPr>
          <w:rFonts w:ascii="Verdana" w:hAnsi="Verdana"/>
          <w:b/>
          <w:bCs/>
          <w:sz w:val="24"/>
          <w:szCs w:val="24"/>
        </w:rPr>
        <w:t xml:space="preserve">  </w:t>
      </w:r>
      <w:hyperlink r:id="rId28" w:tgtFrame="_blank" w:history="1">
        <w:r w:rsidRPr="007C14C8">
          <w:rPr>
            <w:rStyle w:val="Hyperlink"/>
            <w:rFonts w:ascii="Verdana" w:hAnsi="Verdana"/>
            <w:sz w:val="24"/>
            <w:szCs w:val="24"/>
          </w:rPr>
          <w:t>Medicare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Part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D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Customer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Care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Call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Center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Requirements-CVS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Caremark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Part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D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Services,</w:t>
        </w:r>
        <w:r w:rsidR="00CC70D0">
          <w:rPr>
            <w:rStyle w:val="Hyperlink"/>
            <w:rFonts w:ascii="Verdana" w:hAnsi="Verdana"/>
            <w:sz w:val="24"/>
            <w:szCs w:val="24"/>
          </w:rPr>
          <w:t xml:space="preserve"> </w:t>
        </w:r>
        <w:r w:rsidRPr="007C14C8">
          <w:rPr>
            <w:rStyle w:val="Hyperlink"/>
            <w:rFonts w:ascii="Verdana" w:hAnsi="Verdana"/>
            <w:sz w:val="24"/>
            <w:szCs w:val="24"/>
          </w:rPr>
          <w:t>L.L.C.</w:t>
        </w:r>
      </w:hyperlink>
    </w:p>
    <w:p w14:paraId="37F7FAEA" w14:textId="6C5C4461" w:rsidR="00101C44" w:rsidRPr="00E03B48" w:rsidRDefault="007C14C8" w:rsidP="00393CCE">
      <w:pPr>
        <w:spacing w:before="120" w:after="120"/>
      </w:pPr>
      <w:r w:rsidRPr="007C14C8">
        <w:rPr>
          <w:b/>
          <w:bCs/>
          <w:color w:val="000000"/>
        </w:rPr>
        <w:t>Abbreviations/Definitions:</w:t>
      </w:r>
      <w:r w:rsidR="00CC70D0">
        <w:rPr>
          <w:b/>
          <w:bCs/>
          <w:color w:val="000000"/>
        </w:rPr>
        <w:t xml:space="preserve">  </w:t>
      </w:r>
      <w:hyperlink r:id="rId29" w:anchor="!/view?docid=c1f1028b-e42c-4b4f-a4cf-cc0b42c91606" w:history="1">
        <w:r w:rsidR="006B5E26">
          <w:rPr>
            <w:rStyle w:val="Hyperlink"/>
          </w:rPr>
          <w:t>Customer Care Abbreviations, Definitions, and Terms Index (017428)</w:t>
        </w:r>
      </w:hyperlink>
    </w:p>
    <w:p w14:paraId="3F61AADD" w14:textId="77777777" w:rsidR="004F7321" w:rsidRDefault="004F7321" w:rsidP="00101C44">
      <w:pPr>
        <w:jc w:val="right"/>
      </w:pPr>
    </w:p>
    <w:p w14:paraId="20E4C18B" w14:textId="0142AD2B" w:rsidR="00101C44" w:rsidRPr="00E03B48" w:rsidRDefault="00101C44" w:rsidP="00101C44">
      <w:pPr>
        <w:jc w:val="right"/>
      </w:pPr>
      <w:hyperlink w:anchor="_top" w:history="1">
        <w:r w:rsidRPr="00E03B48">
          <w:rPr>
            <w:rStyle w:val="Hyperlink"/>
          </w:rPr>
          <w:t>Top</w:t>
        </w:r>
        <w:r w:rsidR="00CC70D0">
          <w:rPr>
            <w:rStyle w:val="Hyperlink"/>
          </w:rPr>
          <w:t xml:space="preserve"> </w:t>
        </w:r>
        <w:r w:rsidRPr="00E03B48">
          <w:rPr>
            <w:rStyle w:val="Hyperlink"/>
          </w:rPr>
          <w:t>of</w:t>
        </w:r>
        <w:r w:rsidR="00CC70D0">
          <w:rPr>
            <w:rStyle w:val="Hyperlink"/>
          </w:rPr>
          <w:t xml:space="preserve"> </w:t>
        </w:r>
        <w:r w:rsidRPr="00E03B48">
          <w:rPr>
            <w:rStyle w:val="Hyperlink"/>
          </w:rPr>
          <w:t>the</w:t>
        </w:r>
        <w:r w:rsidR="00CC70D0">
          <w:rPr>
            <w:rStyle w:val="Hyperlink"/>
          </w:rPr>
          <w:t xml:space="preserve"> </w:t>
        </w:r>
        <w:r w:rsidRPr="00E03B48">
          <w:rPr>
            <w:rStyle w:val="Hyperlink"/>
          </w:rPr>
          <w:t>Document</w:t>
        </w:r>
      </w:hyperlink>
    </w:p>
    <w:p w14:paraId="02E1C27F" w14:textId="77777777" w:rsidR="00101C44" w:rsidRDefault="00101C44" w:rsidP="00DC29FA">
      <w:pPr>
        <w:jc w:val="right"/>
      </w:pPr>
    </w:p>
    <w:p w14:paraId="29EF432D" w14:textId="77777777" w:rsidR="00710E68" w:rsidRPr="0058134F" w:rsidRDefault="00710E68" w:rsidP="00DC29FA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Be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Reproduced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Or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Disclosed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to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Others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Without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Prior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Written</w:t>
      </w:r>
      <w:r w:rsidR="00CC70D0">
        <w:rPr>
          <w:sz w:val="16"/>
          <w:szCs w:val="16"/>
        </w:rPr>
        <w:t xml:space="preserve"> </w:t>
      </w:r>
      <w:r w:rsidRPr="0058134F">
        <w:rPr>
          <w:sz w:val="16"/>
          <w:szCs w:val="16"/>
        </w:rPr>
        <w:t>Approval</w:t>
      </w:r>
    </w:p>
    <w:p w14:paraId="5AF0E24D" w14:textId="7B03586B" w:rsidR="005A64DA" w:rsidRPr="001776CA" w:rsidRDefault="00710E68" w:rsidP="00DC29FA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DATA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=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OFFICIAL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VERSION</w:t>
      </w:r>
      <w:r w:rsidR="00CC70D0">
        <w:rPr>
          <w:b/>
          <w:color w:val="000000"/>
          <w:sz w:val="16"/>
          <w:szCs w:val="16"/>
        </w:rPr>
        <w:t xml:space="preserve"> </w:t>
      </w:r>
      <w:r w:rsidR="00AE570B">
        <w:rPr>
          <w:b/>
          <w:color w:val="000000"/>
          <w:sz w:val="16"/>
          <w:szCs w:val="16"/>
        </w:rPr>
        <w:t>/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PAPER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COPY</w:t>
      </w:r>
      <w:r w:rsidR="00CC70D0">
        <w:rPr>
          <w:b/>
          <w:color w:val="000000"/>
          <w:sz w:val="16"/>
          <w:szCs w:val="16"/>
        </w:rPr>
        <w:t xml:space="preserve"> </w:t>
      </w:r>
      <w:r w:rsidR="003178B8">
        <w:rPr>
          <w:b/>
          <w:color w:val="000000"/>
          <w:sz w:val="16"/>
          <w:szCs w:val="16"/>
        </w:rPr>
        <w:t>=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INFORMATIONAL</w:t>
      </w:r>
      <w:r w:rsidR="00CC70D0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>ONLY</w:t>
      </w:r>
    </w:p>
    <w:sectPr w:rsidR="005A64DA" w:rsidRPr="001776CA" w:rsidSect="00556448">
      <w:footerReference w:type="default" r:id="rId30"/>
      <w:headerReference w:type="first" r:id="rId31"/>
      <w:footerReference w:type="first" r:id="rId3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38BF3" w14:textId="77777777" w:rsidR="00426E19" w:rsidRDefault="00426E19">
      <w:r>
        <w:separator/>
      </w:r>
    </w:p>
  </w:endnote>
  <w:endnote w:type="continuationSeparator" w:id="0">
    <w:p w14:paraId="1A7FBBB1" w14:textId="77777777" w:rsidR="00426E19" w:rsidRDefault="00426E19">
      <w:r>
        <w:continuationSeparator/>
      </w:r>
    </w:p>
  </w:endnote>
  <w:endnote w:type="continuationNotice" w:id="1">
    <w:p w14:paraId="6CD43978" w14:textId="77777777" w:rsidR="00426E19" w:rsidRDefault="00426E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5C20A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3297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74BE1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7D7AF" w14:textId="77777777" w:rsidR="00426E19" w:rsidRDefault="00426E19">
      <w:r>
        <w:separator/>
      </w:r>
    </w:p>
  </w:footnote>
  <w:footnote w:type="continuationSeparator" w:id="0">
    <w:p w14:paraId="2E25ECF5" w14:textId="77777777" w:rsidR="00426E19" w:rsidRDefault="00426E19">
      <w:r>
        <w:continuationSeparator/>
      </w:r>
    </w:p>
  </w:footnote>
  <w:footnote w:type="continuationNotice" w:id="1">
    <w:p w14:paraId="2243DDAD" w14:textId="77777777" w:rsidR="00426E19" w:rsidRDefault="00426E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F6C04" w14:textId="77777777" w:rsidR="00C476E1" w:rsidRDefault="00CC70D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image2s" style="width:24pt;height:24pt;visibility:visible" o:bullet="t">
        <v:imagedata r:id="rId1" o:title="image2s"/>
      </v:shape>
    </w:pict>
  </w:numPicBullet>
  <w:numPicBullet w:numPicBulletId="1">
    <w:pict>
      <v:shape id="_x0000_i1047" type="#_x0000_t75" style="width:18.75pt;height:16.5pt;visibility:visible;mso-wrap-style:square" o:bullet="t">
        <v:imagedata r:id="rId2" o:title=""/>
      </v:shape>
    </w:pict>
  </w:numPicBullet>
  <w:abstractNum w:abstractNumId="0" w15:restartNumberingAfterBreak="0">
    <w:nsid w:val="002009A8"/>
    <w:multiLevelType w:val="hybridMultilevel"/>
    <w:tmpl w:val="2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74FC"/>
    <w:multiLevelType w:val="hybridMultilevel"/>
    <w:tmpl w:val="2CBA2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A8331E"/>
    <w:multiLevelType w:val="hybridMultilevel"/>
    <w:tmpl w:val="3D3A51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13B4E"/>
    <w:multiLevelType w:val="hybridMultilevel"/>
    <w:tmpl w:val="D34A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268EE"/>
    <w:multiLevelType w:val="hybridMultilevel"/>
    <w:tmpl w:val="8E12B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5323D"/>
    <w:multiLevelType w:val="hybridMultilevel"/>
    <w:tmpl w:val="1CFC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5229E"/>
    <w:multiLevelType w:val="hybridMultilevel"/>
    <w:tmpl w:val="A9BA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C24BB"/>
    <w:multiLevelType w:val="hybridMultilevel"/>
    <w:tmpl w:val="A11E7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364AFB"/>
    <w:multiLevelType w:val="hybridMultilevel"/>
    <w:tmpl w:val="E84EBB3C"/>
    <w:lvl w:ilvl="0" w:tplc="9A982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279D9"/>
    <w:multiLevelType w:val="hybridMultilevel"/>
    <w:tmpl w:val="91DC0B58"/>
    <w:lvl w:ilvl="0" w:tplc="7480E7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107A"/>
    <w:multiLevelType w:val="hybridMultilevel"/>
    <w:tmpl w:val="742AD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1F1E71"/>
    <w:multiLevelType w:val="hybridMultilevel"/>
    <w:tmpl w:val="2A9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975C1"/>
    <w:multiLevelType w:val="hybridMultilevel"/>
    <w:tmpl w:val="A5A8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B534CF"/>
    <w:multiLevelType w:val="hybridMultilevel"/>
    <w:tmpl w:val="356E3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30717E"/>
    <w:multiLevelType w:val="hybridMultilevel"/>
    <w:tmpl w:val="60A2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C4744"/>
    <w:multiLevelType w:val="hybridMultilevel"/>
    <w:tmpl w:val="9F18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82DB3"/>
    <w:multiLevelType w:val="hybridMultilevel"/>
    <w:tmpl w:val="D0FC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F0288"/>
    <w:multiLevelType w:val="hybridMultilevel"/>
    <w:tmpl w:val="9986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516527F"/>
    <w:multiLevelType w:val="hybridMultilevel"/>
    <w:tmpl w:val="A06C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924AF"/>
    <w:multiLevelType w:val="hybridMultilevel"/>
    <w:tmpl w:val="61349158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21" w15:restartNumberingAfterBreak="0">
    <w:nsid w:val="3B7D7262"/>
    <w:multiLevelType w:val="hybridMultilevel"/>
    <w:tmpl w:val="39FA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D42B1"/>
    <w:multiLevelType w:val="hybridMultilevel"/>
    <w:tmpl w:val="8CB0C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90614"/>
    <w:multiLevelType w:val="hybridMultilevel"/>
    <w:tmpl w:val="DC0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63020B"/>
    <w:multiLevelType w:val="hybridMultilevel"/>
    <w:tmpl w:val="1DC68E84"/>
    <w:lvl w:ilvl="0" w:tplc="F2F2C9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90CF1"/>
    <w:multiLevelType w:val="hybridMultilevel"/>
    <w:tmpl w:val="7390BE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5C14264B"/>
    <w:multiLevelType w:val="hybridMultilevel"/>
    <w:tmpl w:val="9B98B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71A98"/>
    <w:multiLevelType w:val="hybridMultilevel"/>
    <w:tmpl w:val="D076F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B14F29"/>
    <w:multiLevelType w:val="hybridMultilevel"/>
    <w:tmpl w:val="53D6C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9E386A"/>
    <w:multiLevelType w:val="hybridMultilevel"/>
    <w:tmpl w:val="E0FA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811B3"/>
    <w:multiLevelType w:val="hybridMultilevel"/>
    <w:tmpl w:val="4A6E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04CB2"/>
    <w:multiLevelType w:val="hybridMultilevel"/>
    <w:tmpl w:val="3F5C2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7072CF"/>
    <w:multiLevelType w:val="hybridMultilevel"/>
    <w:tmpl w:val="5FA8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2317D"/>
    <w:multiLevelType w:val="hybridMultilevel"/>
    <w:tmpl w:val="AD169072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35" w15:restartNumberingAfterBreak="0">
    <w:nsid w:val="7AB9511F"/>
    <w:multiLevelType w:val="hybridMultilevel"/>
    <w:tmpl w:val="D74A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3B4795"/>
    <w:multiLevelType w:val="hybridMultilevel"/>
    <w:tmpl w:val="A8B4A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A945CA"/>
    <w:multiLevelType w:val="hybridMultilevel"/>
    <w:tmpl w:val="3BD0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711074">
    <w:abstractNumId w:val="8"/>
  </w:num>
  <w:num w:numId="2" w16cid:durableId="1303927815">
    <w:abstractNumId w:val="15"/>
  </w:num>
  <w:num w:numId="3" w16cid:durableId="1316493021">
    <w:abstractNumId w:val="37"/>
  </w:num>
  <w:num w:numId="4" w16cid:durableId="1418676985">
    <w:abstractNumId w:val="27"/>
  </w:num>
  <w:num w:numId="5" w16cid:durableId="1720976543">
    <w:abstractNumId w:val="13"/>
  </w:num>
  <w:num w:numId="6" w16cid:durableId="66419531">
    <w:abstractNumId w:val="7"/>
  </w:num>
  <w:num w:numId="7" w16cid:durableId="908808032">
    <w:abstractNumId w:val="2"/>
  </w:num>
  <w:num w:numId="8" w16cid:durableId="1460491937">
    <w:abstractNumId w:val="6"/>
  </w:num>
  <w:num w:numId="9" w16cid:durableId="67056584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1124894">
    <w:abstractNumId w:val="3"/>
  </w:num>
  <w:num w:numId="11" w16cid:durableId="29576806">
    <w:abstractNumId w:val="32"/>
  </w:num>
  <w:num w:numId="12" w16cid:durableId="197841148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3070676">
    <w:abstractNumId w:val="14"/>
  </w:num>
  <w:num w:numId="14" w16cid:durableId="109551538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8952970">
    <w:abstractNumId w:val="26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0203029">
    <w:abstractNumId w:val="18"/>
  </w:num>
  <w:num w:numId="17" w16cid:durableId="1054617434">
    <w:abstractNumId w:val="36"/>
  </w:num>
  <w:num w:numId="18" w16cid:durableId="1134251668">
    <w:abstractNumId w:val="22"/>
  </w:num>
  <w:num w:numId="19" w16cid:durableId="1539589072">
    <w:abstractNumId w:val="2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4455073">
    <w:abstractNumId w:val="5"/>
  </w:num>
  <w:num w:numId="21" w16cid:durableId="1537546507">
    <w:abstractNumId w:val="31"/>
  </w:num>
  <w:num w:numId="22" w16cid:durableId="56514996">
    <w:abstractNumId w:val="25"/>
  </w:num>
  <w:num w:numId="23" w16cid:durableId="636765729">
    <w:abstractNumId w:val="28"/>
  </w:num>
  <w:num w:numId="24" w16cid:durableId="467017335">
    <w:abstractNumId w:val="1"/>
  </w:num>
  <w:num w:numId="25" w16cid:durableId="1992127907">
    <w:abstractNumId w:val="23"/>
  </w:num>
  <w:num w:numId="26" w16cid:durableId="1076628574">
    <w:abstractNumId w:val="17"/>
  </w:num>
  <w:num w:numId="27" w16cid:durableId="468058892">
    <w:abstractNumId w:val="34"/>
  </w:num>
  <w:num w:numId="28" w16cid:durableId="496459852">
    <w:abstractNumId w:val="29"/>
  </w:num>
  <w:num w:numId="29" w16cid:durableId="2142140690">
    <w:abstractNumId w:val="12"/>
  </w:num>
  <w:num w:numId="30" w16cid:durableId="85227986">
    <w:abstractNumId w:val="11"/>
  </w:num>
  <w:num w:numId="31" w16cid:durableId="972828850">
    <w:abstractNumId w:val="35"/>
  </w:num>
  <w:num w:numId="32" w16cid:durableId="1742211890">
    <w:abstractNumId w:val="20"/>
  </w:num>
  <w:num w:numId="33" w16cid:durableId="1055857104">
    <w:abstractNumId w:val="19"/>
  </w:num>
  <w:num w:numId="34" w16cid:durableId="1939479225">
    <w:abstractNumId w:val="10"/>
  </w:num>
  <w:num w:numId="35" w16cid:durableId="1338461073">
    <w:abstractNumId w:val="21"/>
  </w:num>
  <w:num w:numId="36" w16cid:durableId="777337822">
    <w:abstractNumId w:val="33"/>
  </w:num>
  <w:num w:numId="37" w16cid:durableId="1736511811">
    <w:abstractNumId w:val="30"/>
  </w:num>
  <w:num w:numId="38" w16cid:durableId="1927574299">
    <w:abstractNumId w:val="0"/>
  </w:num>
  <w:num w:numId="39" w16cid:durableId="858591226">
    <w:abstractNumId w:val="16"/>
  </w:num>
  <w:num w:numId="40" w16cid:durableId="987973910">
    <w:abstractNumId w:val="9"/>
  </w:num>
  <w:num w:numId="41" w16cid:durableId="375201361">
    <w:abstractNumId w:val="33"/>
  </w:num>
  <w:num w:numId="42" w16cid:durableId="15751248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47DA"/>
    <w:rsid w:val="00015A2E"/>
    <w:rsid w:val="000167B0"/>
    <w:rsid w:val="0001795F"/>
    <w:rsid w:val="00017A4C"/>
    <w:rsid w:val="00024160"/>
    <w:rsid w:val="0002451E"/>
    <w:rsid w:val="00025226"/>
    <w:rsid w:val="00030F60"/>
    <w:rsid w:val="00035BED"/>
    <w:rsid w:val="0004181B"/>
    <w:rsid w:val="00053B59"/>
    <w:rsid w:val="00061AD2"/>
    <w:rsid w:val="000706D4"/>
    <w:rsid w:val="00077558"/>
    <w:rsid w:val="00083102"/>
    <w:rsid w:val="0008422F"/>
    <w:rsid w:val="00084BC9"/>
    <w:rsid w:val="000863D4"/>
    <w:rsid w:val="0008665F"/>
    <w:rsid w:val="00095066"/>
    <w:rsid w:val="00095AB5"/>
    <w:rsid w:val="000A184B"/>
    <w:rsid w:val="000A2E56"/>
    <w:rsid w:val="000A3699"/>
    <w:rsid w:val="000A6B88"/>
    <w:rsid w:val="000A785A"/>
    <w:rsid w:val="000B24A8"/>
    <w:rsid w:val="000B287D"/>
    <w:rsid w:val="000B3C4C"/>
    <w:rsid w:val="000B656F"/>
    <w:rsid w:val="000B72DF"/>
    <w:rsid w:val="000B7408"/>
    <w:rsid w:val="000C1CBA"/>
    <w:rsid w:val="000C3EDF"/>
    <w:rsid w:val="000C4DF7"/>
    <w:rsid w:val="000D1870"/>
    <w:rsid w:val="000D2E81"/>
    <w:rsid w:val="000D4BA2"/>
    <w:rsid w:val="000D622E"/>
    <w:rsid w:val="000D6714"/>
    <w:rsid w:val="000E4AD7"/>
    <w:rsid w:val="000F0D1B"/>
    <w:rsid w:val="000F54AF"/>
    <w:rsid w:val="000F5F3E"/>
    <w:rsid w:val="00101C44"/>
    <w:rsid w:val="00104CDE"/>
    <w:rsid w:val="00105A23"/>
    <w:rsid w:val="00114FE5"/>
    <w:rsid w:val="00115944"/>
    <w:rsid w:val="00116A51"/>
    <w:rsid w:val="001172A3"/>
    <w:rsid w:val="0012350F"/>
    <w:rsid w:val="0012373E"/>
    <w:rsid w:val="00125C4C"/>
    <w:rsid w:val="0012734C"/>
    <w:rsid w:val="00134611"/>
    <w:rsid w:val="00134A55"/>
    <w:rsid w:val="00134CD1"/>
    <w:rsid w:val="001360A5"/>
    <w:rsid w:val="00137629"/>
    <w:rsid w:val="00144CB1"/>
    <w:rsid w:val="00146898"/>
    <w:rsid w:val="001542D4"/>
    <w:rsid w:val="001545D1"/>
    <w:rsid w:val="00155F85"/>
    <w:rsid w:val="0016273A"/>
    <w:rsid w:val="00173249"/>
    <w:rsid w:val="00176600"/>
    <w:rsid w:val="00176C4B"/>
    <w:rsid w:val="001776CA"/>
    <w:rsid w:val="00181B1A"/>
    <w:rsid w:val="001841DD"/>
    <w:rsid w:val="0019130B"/>
    <w:rsid w:val="001913AA"/>
    <w:rsid w:val="00193A71"/>
    <w:rsid w:val="00197412"/>
    <w:rsid w:val="001A5256"/>
    <w:rsid w:val="001B3879"/>
    <w:rsid w:val="001B5D7B"/>
    <w:rsid w:val="001C4C51"/>
    <w:rsid w:val="001C4FCB"/>
    <w:rsid w:val="001D0629"/>
    <w:rsid w:val="001D50D7"/>
    <w:rsid w:val="001E45F8"/>
    <w:rsid w:val="001E7746"/>
    <w:rsid w:val="001F0774"/>
    <w:rsid w:val="001F1218"/>
    <w:rsid w:val="001F5947"/>
    <w:rsid w:val="002016B4"/>
    <w:rsid w:val="00202F05"/>
    <w:rsid w:val="00205420"/>
    <w:rsid w:val="002055CF"/>
    <w:rsid w:val="00207E9A"/>
    <w:rsid w:val="00211021"/>
    <w:rsid w:val="002110FE"/>
    <w:rsid w:val="00221514"/>
    <w:rsid w:val="002240B9"/>
    <w:rsid w:val="002315CA"/>
    <w:rsid w:val="0024054D"/>
    <w:rsid w:val="00243EBB"/>
    <w:rsid w:val="00246248"/>
    <w:rsid w:val="00250A53"/>
    <w:rsid w:val="0025273A"/>
    <w:rsid w:val="002555D9"/>
    <w:rsid w:val="00255C6B"/>
    <w:rsid w:val="00265D86"/>
    <w:rsid w:val="00272EFC"/>
    <w:rsid w:val="0027507E"/>
    <w:rsid w:val="002750DC"/>
    <w:rsid w:val="00275E42"/>
    <w:rsid w:val="00283B74"/>
    <w:rsid w:val="00285020"/>
    <w:rsid w:val="00285EBC"/>
    <w:rsid w:val="002864A2"/>
    <w:rsid w:val="00290DC9"/>
    <w:rsid w:val="00291771"/>
    <w:rsid w:val="00291CE8"/>
    <w:rsid w:val="00296127"/>
    <w:rsid w:val="00296765"/>
    <w:rsid w:val="002A08DB"/>
    <w:rsid w:val="002A673F"/>
    <w:rsid w:val="002A778A"/>
    <w:rsid w:val="002B58A6"/>
    <w:rsid w:val="002B593E"/>
    <w:rsid w:val="002C104E"/>
    <w:rsid w:val="002C7CA4"/>
    <w:rsid w:val="002D0E97"/>
    <w:rsid w:val="002E6E58"/>
    <w:rsid w:val="002F1F92"/>
    <w:rsid w:val="002F65C9"/>
    <w:rsid w:val="002F6F9E"/>
    <w:rsid w:val="002F7106"/>
    <w:rsid w:val="00301309"/>
    <w:rsid w:val="00310DE8"/>
    <w:rsid w:val="003137E5"/>
    <w:rsid w:val="003178B8"/>
    <w:rsid w:val="0032244E"/>
    <w:rsid w:val="0033143E"/>
    <w:rsid w:val="00335FB5"/>
    <w:rsid w:val="00341C2D"/>
    <w:rsid w:val="00341DD8"/>
    <w:rsid w:val="0034318F"/>
    <w:rsid w:val="00344681"/>
    <w:rsid w:val="0034552B"/>
    <w:rsid w:val="00346462"/>
    <w:rsid w:val="003511B9"/>
    <w:rsid w:val="00362A8F"/>
    <w:rsid w:val="003712EA"/>
    <w:rsid w:val="003715A3"/>
    <w:rsid w:val="003725A1"/>
    <w:rsid w:val="003868A2"/>
    <w:rsid w:val="00392A5B"/>
    <w:rsid w:val="00393CCE"/>
    <w:rsid w:val="003A070F"/>
    <w:rsid w:val="003A2F62"/>
    <w:rsid w:val="003A4253"/>
    <w:rsid w:val="003A6D70"/>
    <w:rsid w:val="003A79E0"/>
    <w:rsid w:val="003B1F86"/>
    <w:rsid w:val="003B5B1A"/>
    <w:rsid w:val="003C28EC"/>
    <w:rsid w:val="003C2CBF"/>
    <w:rsid w:val="003C4627"/>
    <w:rsid w:val="003C6DE8"/>
    <w:rsid w:val="003D3945"/>
    <w:rsid w:val="003D4410"/>
    <w:rsid w:val="003E3477"/>
    <w:rsid w:val="003E3DD6"/>
    <w:rsid w:val="003E5049"/>
    <w:rsid w:val="003E6C1A"/>
    <w:rsid w:val="003E7AF6"/>
    <w:rsid w:val="003F61D8"/>
    <w:rsid w:val="003F7656"/>
    <w:rsid w:val="003F778E"/>
    <w:rsid w:val="00405C73"/>
    <w:rsid w:val="0040640A"/>
    <w:rsid w:val="00406DB5"/>
    <w:rsid w:val="0042336D"/>
    <w:rsid w:val="00426E19"/>
    <w:rsid w:val="00427E6F"/>
    <w:rsid w:val="00432591"/>
    <w:rsid w:val="00443EF8"/>
    <w:rsid w:val="00445429"/>
    <w:rsid w:val="0045716D"/>
    <w:rsid w:val="00457EAE"/>
    <w:rsid w:val="00470B32"/>
    <w:rsid w:val="00472B8A"/>
    <w:rsid w:val="004768BE"/>
    <w:rsid w:val="00477F73"/>
    <w:rsid w:val="0048355A"/>
    <w:rsid w:val="00484781"/>
    <w:rsid w:val="00484EEC"/>
    <w:rsid w:val="00486108"/>
    <w:rsid w:val="004B757C"/>
    <w:rsid w:val="004C208F"/>
    <w:rsid w:val="004C62ED"/>
    <w:rsid w:val="004D0AF2"/>
    <w:rsid w:val="004D1DDC"/>
    <w:rsid w:val="004D1E35"/>
    <w:rsid w:val="004D356E"/>
    <w:rsid w:val="004D3C53"/>
    <w:rsid w:val="004D6172"/>
    <w:rsid w:val="004E7371"/>
    <w:rsid w:val="004F265B"/>
    <w:rsid w:val="004F2B41"/>
    <w:rsid w:val="004F7321"/>
    <w:rsid w:val="004F740A"/>
    <w:rsid w:val="004F7F34"/>
    <w:rsid w:val="00505588"/>
    <w:rsid w:val="0050627A"/>
    <w:rsid w:val="00512486"/>
    <w:rsid w:val="00516F6C"/>
    <w:rsid w:val="0052192C"/>
    <w:rsid w:val="0052465B"/>
    <w:rsid w:val="00524CDD"/>
    <w:rsid w:val="00542204"/>
    <w:rsid w:val="00542C50"/>
    <w:rsid w:val="00543498"/>
    <w:rsid w:val="0054503F"/>
    <w:rsid w:val="005458D8"/>
    <w:rsid w:val="00547C68"/>
    <w:rsid w:val="00551629"/>
    <w:rsid w:val="0055266A"/>
    <w:rsid w:val="0055617B"/>
    <w:rsid w:val="00556448"/>
    <w:rsid w:val="00561943"/>
    <w:rsid w:val="00565A58"/>
    <w:rsid w:val="00570139"/>
    <w:rsid w:val="00574A0C"/>
    <w:rsid w:val="00577909"/>
    <w:rsid w:val="0058134F"/>
    <w:rsid w:val="005820A7"/>
    <w:rsid w:val="00582E85"/>
    <w:rsid w:val="00583269"/>
    <w:rsid w:val="00587EE4"/>
    <w:rsid w:val="005910B5"/>
    <w:rsid w:val="00592C6A"/>
    <w:rsid w:val="00595F28"/>
    <w:rsid w:val="00597427"/>
    <w:rsid w:val="005A41D0"/>
    <w:rsid w:val="005A6118"/>
    <w:rsid w:val="005A64DA"/>
    <w:rsid w:val="005B446E"/>
    <w:rsid w:val="005B614D"/>
    <w:rsid w:val="005C1D83"/>
    <w:rsid w:val="005C3ADA"/>
    <w:rsid w:val="005D556B"/>
    <w:rsid w:val="005E39A1"/>
    <w:rsid w:val="005E650E"/>
    <w:rsid w:val="005F1819"/>
    <w:rsid w:val="005F48F2"/>
    <w:rsid w:val="00603DD0"/>
    <w:rsid w:val="00604145"/>
    <w:rsid w:val="00607B40"/>
    <w:rsid w:val="006157DD"/>
    <w:rsid w:val="0062203F"/>
    <w:rsid w:val="00622D77"/>
    <w:rsid w:val="00626768"/>
    <w:rsid w:val="00626855"/>
    <w:rsid w:val="00626EA6"/>
    <w:rsid w:val="00627F34"/>
    <w:rsid w:val="00633D8D"/>
    <w:rsid w:val="00636B18"/>
    <w:rsid w:val="00637CA1"/>
    <w:rsid w:val="00640B0C"/>
    <w:rsid w:val="00647CDD"/>
    <w:rsid w:val="00662334"/>
    <w:rsid w:val="0066617F"/>
    <w:rsid w:val="0067045A"/>
    <w:rsid w:val="00674A16"/>
    <w:rsid w:val="006819EF"/>
    <w:rsid w:val="00684C7C"/>
    <w:rsid w:val="00691C81"/>
    <w:rsid w:val="00691E10"/>
    <w:rsid w:val="00692DAB"/>
    <w:rsid w:val="006A0481"/>
    <w:rsid w:val="006B3398"/>
    <w:rsid w:val="006B5E26"/>
    <w:rsid w:val="006C653F"/>
    <w:rsid w:val="006C70CF"/>
    <w:rsid w:val="006C7440"/>
    <w:rsid w:val="006D114F"/>
    <w:rsid w:val="006D6835"/>
    <w:rsid w:val="006E0C5A"/>
    <w:rsid w:val="006E6EAD"/>
    <w:rsid w:val="006F0205"/>
    <w:rsid w:val="006F1BF4"/>
    <w:rsid w:val="006F7DFC"/>
    <w:rsid w:val="00704AF2"/>
    <w:rsid w:val="0070776C"/>
    <w:rsid w:val="00710E68"/>
    <w:rsid w:val="00714BA0"/>
    <w:rsid w:val="00725B82"/>
    <w:rsid w:val="007267BB"/>
    <w:rsid w:val="007269B6"/>
    <w:rsid w:val="00726B07"/>
    <w:rsid w:val="00726B67"/>
    <w:rsid w:val="00726E7A"/>
    <w:rsid w:val="0073294A"/>
    <w:rsid w:val="00732E52"/>
    <w:rsid w:val="00736607"/>
    <w:rsid w:val="00750322"/>
    <w:rsid w:val="007517BC"/>
    <w:rsid w:val="00752801"/>
    <w:rsid w:val="00777055"/>
    <w:rsid w:val="00782245"/>
    <w:rsid w:val="007845F1"/>
    <w:rsid w:val="00785118"/>
    <w:rsid w:val="00785C47"/>
    <w:rsid w:val="00786BEB"/>
    <w:rsid w:val="00787502"/>
    <w:rsid w:val="00791E1E"/>
    <w:rsid w:val="00794619"/>
    <w:rsid w:val="007958FD"/>
    <w:rsid w:val="007A403E"/>
    <w:rsid w:val="007A75EA"/>
    <w:rsid w:val="007B19F0"/>
    <w:rsid w:val="007B317B"/>
    <w:rsid w:val="007B710F"/>
    <w:rsid w:val="007C02F4"/>
    <w:rsid w:val="007C14C8"/>
    <w:rsid w:val="007C2536"/>
    <w:rsid w:val="007C277A"/>
    <w:rsid w:val="007C77DD"/>
    <w:rsid w:val="007D6101"/>
    <w:rsid w:val="007E3EA6"/>
    <w:rsid w:val="007F04AB"/>
    <w:rsid w:val="007F0C51"/>
    <w:rsid w:val="007F649C"/>
    <w:rsid w:val="00801685"/>
    <w:rsid w:val="00802501"/>
    <w:rsid w:val="00803AE3"/>
    <w:rsid w:val="008042E1"/>
    <w:rsid w:val="00804D63"/>
    <w:rsid w:val="00806B9D"/>
    <w:rsid w:val="00812777"/>
    <w:rsid w:val="008230FA"/>
    <w:rsid w:val="00823297"/>
    <w:rsid w:val="00823D54"/>
    <w:rsid w:val="00834A72"/>
    <w:rsid w:val="00840162"/>
    <w:rsid w:val="0084129E"/>
    <w:rsid w:val="0084242B"/>
    <w:rsid w:val="0084270B"/>
    <w:rsid w:val="00843390"/>
    <w:rsid w:val="00843458"/>
    <w:rsid w:val="00845587"/>
    <w:rsid w:val="00846373"/>
    <w:rsid w:val="00846ECB"/>
    <w:rsid w:val="008557E2"/>
    <w:rsid w:val="008568AE"/>
    <w:rsid w:val="00856DF9"/>
    <w:rsid w:val="008600AD"/>
    <w:rsid w:val="00860590"/>
    <w:rsid w:val="00860881"/>
    <w:rsid w:val="00861316"/>
    <w:rsid w:val="008614E8"/>
    <w:rsid w:val="0086228C"/>
    <w:rsid w:val="0086268E"/>
    <w:rsid w:val="00867EDF"/>
    <w:rsid w:val="008734D7"/>
    <w:rsid w:val="0087453E"/>
    <w:rsid w:val="00875F0D"/>
    <w:rsid w:val="00877414"/>
    <w:rsid w:val="008825E7"/>
    <w:rsid w:val="00884629"/>
    <w:rsid w:val="008910D3"/>
    <w:rsid w:val="0089504E"/>
    <w:rsid w:val="008A03B7"/>
    <w:rsid w:val="008A1AF2"/>
    <w:rsid w:val="008A3665"/>
    <w:rsid w:val="008A60A9"/>
    <w:rsid w:val="008B0894"/>
    <w:rsid w:val="008C2197"/>
    <w:rsid w:val="008C3493"/>
    <w:rsid w:val="008D11A6"/>
    <w:rsid w:val="008D1F7B"/>
    <w:rsid w:val="008D2D64"/>
    <w:rsid w:val="008D425B"/>
    <w:rsid w:val="008E1F3E"/>
    <w:rsid w:val="008E21BE"/>
    <w:rsid w:val="00902E07"/>
    <w:rsid w:val="00913137"/>
    <w:rsid w:val="00913B1B"/>
    <w:rsid w:val="009145D2"/>
    <w:rsid w:val="00915F8F"/>
    <w:rsid w:val="0092025E"/>
    <w:rsid w:val="00921652"/>
    <w:rsid w:val="00923031"/>
    <w:rsid w:val="00927740"/>
    <w:rsid w:val="00927861"/>
    <w:rsid w:val="00933370"/>
    <w:rsid w:val="00933619"/>
    <w:rsid w:val="00933EF3"/>
    <w:rsid w:val="009366C2"/>
    <w:rsid w:val="0094148C"/>
    <w:rsid w:val="0094226B"/>
    <w:rsid w:val="00942635"/>
    <w:rsid w:val="009439B3"/>
    <w:rsid w:val="00947406"/>
    <w:rsid w:val="00947783"/>
    <w:rsid w:val="00953721"/>
    <w:rsid w:val="00954FE8"/>
    <w:rsid w:val="00967866"/>
    <w:rsid w:val="0097208F"/>
    <w:rsid w:val="009726E0"/>
    <w:rsid w:val="009820BF"/>
    <w:rsid w:val="00990822"/>
    <w:rsid w:val="009A058A"/>
    <w:rsid w:val="009C23D3"/>
    <w:rsid w:val="009C4A31"/>
    <w:rsid w:val="009C7EBF"/>
    <w:rsid w:val="009D2A54"/>
    <w:rsid w:val="009E00C2"/>
    <w:rsid w:val="009F54B2"/>
    <w:rsid w:val="009F6FD2"/>
    <w:rsid w:val="009F78D3"/>
    <w:rsid w:val="00A06010"/>
    <w:rsid w:val="00A110F1"/>
    <w:rsid w:val="00A11298"/>
    <w:rsid w:val="00A1533D"/>
    <w:rsid w:val="00A20DE9"/>
    <w:rsid w:val="00A212D8"/>
    <w:rsid w:val="00A31F37"/>
    <w:rsid w:val="00A330F1"/>
    <w:rsid w:val="00A436E7"/>
    <w:rsid w:val="00A4732A"/>
    <w:rsid w:val="00A57D26"/>
    <w:rsid w:val="00A62198"/>
    <w:rsid w:val="00A65519"/>
    <w:rsid w:val="00A7166B"/>
    <w:rsid w:val="00A71B4C"/>
    <w:rsid w:val="00A72DEB"/>
    <w:rsid w:val="00A75930"/>
    <w:rsid w:val="00A816B8"/>
    <w:rsid w:val="00A83BA0"/>
    <w:rsid w:val="00A84F18"/>
    <w:rsid w:val="00A85045"/>
    <w:rsid w:val="00A911FF"/>
    <w:rsid w:val="00A94FF0"/>
    <w:rsid w:val="00A95738"/>
    <w:rsid w:val="00A9642A"/>
    <w:rsid w:val="00A9723E"/>
    <w:rsid w:val="00A97B7D"/>
    <w:rsid w:val="00AA2252"/>
    <w:rsid w:val="00AA35CD"/>
    <w:rsid w:val="00AA4825"/>
    <w:rsid w:val="00AA7C31"/>
    <w:rsid w:val="00AB2D72"/>
    <w:rsid w:val="00AB33E1"/>
    <w:rsid w:val="00AC1C3B"/>
    <w:rsid w:val="00AC4214"/>
    <w:rsid w:val="00AC6E70"/>
    <w:rsid w:val="00AD1646"/>
    <w:rsid w:val="00AD7AB4"/>
    <w:rsid w:val="00AE570B"/>
    <w:rsid w:val="00AE7431"/>
    <w:rsid w:val="00AF038B"/>
    <w:rsid w:val="00AF3899"/>
    <w:rsid w:val="00AF5FC4"/>
    <w:rsid w:val="00AF6303"/>
    <w:rsid w:val="00AF78FA"/>
    <w:rsid w:val="00B078F6"/>
    <w:rsid w:val="00B12F8D"/>
    <w:rsid w:val="00B16994"/>
    <w:rsid w:val="00B22814"/>
    <w:rsid w:val="00B231C2"/>
    <w:rsid w:val="00B24CB6"/>
    <w:rsid w:val="00B25222"/>
    <w:rsid w:val="00B26045"/>
    <w:rsid w:val="00B264DE"/>
    <w:rsid w:val="00B34A88"/>
    <w:rsid w:val="00B34D30"/>
    <w:rsid w:val="00B44C55"/>
    <w:rsid w:val="00B46A95"/>
    <w:rsid w:val="00B5114C"/>
    <w:rsid w:val="00B5123C"/>
    <w:rsid w:val="00B544C2"/>
    <w:rsid w:val="00B5566F"/>
    <w:rsid w:val="00B62878"/>
    <w:rsid w:val="00B630A6"/>
    <w:rsid w:val="00B6412E"/>
    <w:rsid w:val="00B65F59"/>
    <w:rsid w:val="00B67BF0"/>
    <w:rsid w:val="00B70CC4"/>
    <w:rsid w:val="00B7695F"/>
    <w:rsid w:val="00B85344"/>
    <w:rsid w:val="00B907F3"/>
    <w:rsid w:val="00B91445"/>
    <w:rsid w:val="00B91515"/>
    <w:rsid w:val="00B9307B"/>
    <w:rsid w:val="00B930DA"/>
    <w:rsid w:val="00B95FCF"/>
    <w:rsid w:val="00BA13D8"/>
    <w:rsid w:val="00BA3933"/>
    <w:rsid w:val="00BA4469"/>
    <w:rsid w:val="00BB02DE"/>
    <w:rsid w:val="00BB371A"/>
    <w:rsid w:val="00BB444A"/>
    <w:rsid w:val="00BB65C3"/>
    <w:rsid w:val="00BC1722"/>
    <w:rsid w:val="00BC4542"/>
    <w:rsid w:val="00BD4967"/>
    <w:rsid w:val="00BD5E06"/>
    <w:rsid w:val="00BD7B25"/>
    <w:rsid w:val="00BE1AFF"/>
    <w:rsid w:val="00BE58AE"/>
    <w:rsid w:val="00BE716D"/>
    <w:rsid w:val="00BE7AD6"/>
    <w:rsid w:val="00BF6E76"/>
    <w:rsid w:val="00BF74E9"/>
    <w:rsid w:val="00C000AA"/>
    <w:rsid w:val="00C056A5"/>
    <w:rsid w:val="00C1222B"/>
    <w:rsid w:val="00C14C30"/>
    <w:rsid w:val="00C238CE"/>
    <w:rsid w:val="00C247CB"/>
    <w:rsid w:val="00C27579"/>
    <w:rsid w:val="00C300A8"/>
    <w:rsid w:val="00C32D18"/>
    <w:rsid w:val="00C360BD"/>
    <w:rsid w:val="00C41904"/>
    <w:rsid w:val="00C448E3"/>
    <w:rsid w:val="00C45577"/>
    <w:rsid w:val="00C476E1"/>
    <w:rsid w:val="00C5107F"/>
    <w:rsid w:val="00C52E77"/>
    <w:rsid w:val="00C53200"/>
    <w:rsid w:val="00C53FF0"/>
    <w:rsid w:val="00C566B3"/>
    <w:rsid w:val="00C65249"/>
    <w:rsid w:val="00C65B2B"/>
    <w:rsid w:val="00C67B32"/>
    <w:rsid w:val="00C72007"/>
    <w:rsid w:val="00C731E1"/>
    <w:rsid w:val="00C75C83"/>
    <w:rsid w:val="00C761BD"/>
    <w:rsid w:val="00C80F5D"/>
    <w:rsid w:val="00C81ED8"/>
    <w:rsid w:val="00C837BA"/>
    <w:rsid w:val="00C850EF"/>
    <w:rsid w:val="00C86AAF"/>
    <w:rsid w:val="00C95346"/>
    <w:rsid w:val="00C96449"/>
    <w:rsid w:val="00CA1495"/>
    <w:rsid w:val="00CA2C3B"/>
    <w:rsid w:val="00CA3534"/>
    <w:rsid w:val="00CA3B23"/>
    <w:rsid w:val="00CA3EA4"/>
    <w:rsid w:val="00CA62F6"/>
    <w:rsid w:val="00CB0687"/>
    <w:rsid w:val="00CB0C1D"/>
    <w:rsid w:val="00CB756F"/>
    <w:rsid w:val="00CB7BA4"/>
    <w:rsid w:val="00CC0D50"/>
    <w:rsid w:val="00CC31E5"/>
    <w:rsid w:val="00CC5AA2"/>
    <w:rsid w:val="00CC70D0"/>
    <w:rsid w:val="00CC721A"/>
    <w:rsid w:val="00CD0963"/>
    <w:rsid w:val="00CD5C71"/>
    <w:rsid w:val="00CE24BA"/>
    <w:rsid w:val="00CE2F65"/>
    <w:rsid w:val="00CE3D42"/>
    <w:rsid w:val="00CE53E6"/>
    <w:rsid w:val="00CE53F7"/>
    <w:rsid w:val="00CE66B6"/>
    <w:rsid w:val="00CF4CE9"/>
    <w:rsid w:val="00CF539A"/>
    <w:rsid w:val="00CF6131"/>
    <w:rsid w:val="00D06EAA"/>
    <w:rsid w:val="00D07859"/>
    <w:rsid w:val="00D13B16"/>
    <w:rsid w:val="00D254FC"/>
    <w:rsid w:val="00D2574E"/>
    <w:rsid w:val="00D25CCB"/>
    <w:rsid w:val="00D320F2"/>
    <w:rsid w:val="00D36733"/>
    <w:rsid w:val="00D46B04"/>
    <w:rsid w:val="00D4711B"/>
    <w:rsid w:val="00D471B5"/>
    <w:rsid w:val="00D471C4"/>
    <w:rsid w:val="00D571DB"/>
    <w:rsid w:val="00D62147"/>
    <w:rsid w:val="00D63F58"/>
    <w:rsid w:val="00D663E0"/>
    <w:rsid w:val="00D6774D"/>
    <w:rsid w:val="00D708D6"/>
    <w:rsid w:val="00D75191"/>
    <w:rsid w:val="00D76195"/>
    <w:rsid w:val="00D80929"/>
    <w:rsid w:val="00D85254"/>
    <w:rsid w:val="00D90C74"/>
    <w:rsid w:val="00D925C6"/>
    <w:rsid w:val="00D92FCF"/>
    <w:rsid w:val="00D93194"/>
    <w:rsid w:val="00DB2FB0"/>
    <w:rsid w:val="00DB481B"/>
    <w:rsid w:val="00DC0F27"/>
    <w:rsid w:val="00DC1D2F"/>
    <w:rsid w:val="00DC29FA"/>
    <w:rsid w:val="00DC4C37"/>
    <w:rsid w:val="00DC4FFC"/>
    <w:rsid w:val="00DD183C"/>
    <w:rsid w:val="00DE1BCB"/>
    <w:rsid w:val="00DE4370"/>
    <w:rsid w:val="00DE7863"/>
    <w:rsid w:val="00DE79F7"/>
    <w:rsid w:val="00DF6BE4"/>
    <w:rsid w:val="00E03CAA"/>
    <w:rsid w:val="00E04B81"/>
    <w:rsid w:val="00E12DB5"/>
    <w:rsid w:val="00E1477A"/>
    <w:rsid w:val="00E157BC"/>
    <w:rsid w:val="00E20744"/>
    <w:rsid w:val="00E227CF"/>
    <w:rsid w:val="00E330FC"/>
    <w:rsid w:val="00E3346C"/>
    <w:rsid w:val="00E34281"/>
    <w:rsid w:val="00E37DD2"/>
    <w:rsid w:val="00E414EC"/>
    <w:rsid w:val="00E42ED3"/>
    <w:rsid w:val="00E50E4A"/>
    <w:rsid w:val="00E56C3F"/>
    <w:rsid w:val="00E57FAB"/>
    <w:rsid w:val="00E6388D"/>
    <w:rsid w:val="00E650D0"/>
    <w:rsid w:val="00E72BF2"/>
    <w:rsid w:val="00E76334"/>
    <w:rsid w:val="00E91F5F"/>
    <w:rsid w:val="00EA09A3"/>
    <w:rsid w:val="00EA253C"/>
    <w:rsid w:val="00EB12DD"/>
    <w:rsid w:val="00EB13DE"/>
    <w:rsid w:val="00EB1492"/>
    <w:rsid w:val="00EB153E"/>
    <w:rsid w:val="00EB1F94"/>
    <w:rsid w:val="00EB4DED"/>
    <w:rsid w:val="00EB57EB"/>
    <w:rsid w:val="00EC1E28"/>
    <w:rsid w:val="00EC27BF"/>
    <w:rsid w:val="00EC4AC3"/>
    <w:rsid w:val="00ED0382"/>
    <w:rsid w:val="00ED0719"/>
    <w:rsid w:val="00ED50CF"/>
    <w:rsid w:val="00ED55AC"/>
    <w:rsid w:val="00EE5945"/>
    <w:rsid w:val="00EE72FC"/>
    <w:rsid w:val="00EF03C1"/>
    <w:rsid w:val="00EF144A"/>
    <w:rsid w:val="00EF2F16"/>
    <w:rsid w:val="00F100C0"/>
    <w:rsid w:val="00F1152F"/>
    <w:rsid w:val="00F207B3"/>
    <w:rsid w:val="00F22434"/>
    <w:rsid w:val="00F2747D"/>
    <w:rsid w:val="00F36DE5"/>
    <w:rsid w:val="00F5271C"/>
    <w:rsid w:val="00F5486B"/>
    <w:rsid w:val="00F56606"/>
    <w:rsid w:val="00F6234A"/>
    <w:rsid w:val="00F62BC4"/>
    <w:rsid w:val="00F658E0"/>
    <w:rsid w:val="00F6686D"/>
    <w:rsid w:val="00F6777C"/>
    <w:rsid w:val="00F71C26"/>
    <w:rsid w:val="00F81783"/>
    <w:rsid w:val="00F82993"/>
    <w:rsid w:val="00F859B7"/>
    <w:rsid w:val="00F877B4"/>
    <w:rsid w:val="00FA0AB4"/>
    <w:rsid w:val="00FA356D"/>
    <w:rsid w:val="00FA6419"/>
    <w:rsid w:val="00FA64F6"/>
    <w:rsid w:val="00FB0924"/>
    <w:rsid w:val="00FB27AE"/>
    <w:rsid w:val="00FB2D67"/>
    <w:rsid w:val="00FB3DBC"/>
    <w:rsid w:val="00FB5AE2"/>
    <w:rsid w:val="00FB7640"/>
    <w:rsid w:val="00FC1C44"/>
    <w:rsid w:val="00FD75D2"/>
    <w:rsid w:val="00FE0E31"/>
    <w:rsid w:val="00FF05F2"/>
    <w:rsid w:val="00FF0C6B"/>
    <w:rsid w:val="00FF1981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9431CB"/>
  <w15:chartTrackingRefBased/>
  <w15:docId w15:val="{F20BEC4D-5078-4464-84AD-6C3D021C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BF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uiPriority w:val="99"/>
    <w:rsid w:val="002F7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346462"/>
    <w:pPr>
      <w:tabs>
        <w:tab w:val="right" w:leader="dot" w:pos="12950"/>
      </w:tabs>
    </w:pPr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sid w:val="002F7106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2F710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F7106"/>
    <w:rPr>
      <w:b/>
      <w:bCs/>
    </w:rPr>
  </w:style>
  <w:style w:type="character" w:customStyle="1" w:styleId="CommentSubjectChar">
    <w:name w:val="Comment Subject Char"/>
    <w:link w:val="CommentSubject"/>
    <w:rsid w:val="002F7106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rsid w:val="002F710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F7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45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ableText">
    <w:name w:val="Table Text"/>
    <w:basedOn w:val="Normal"/>
    <w:rsid w:val="00F5271C"/>
    <w:rPr>
      <w:rFonts w:ascii="Times New Roman" w:hAnsi="Times New Roman"/>
      <w:color w:val="000000"/>
      <w:szCs w:val="20"/>
    </w:rPr>
  </w:style>
  <w:style w:type="paragraph" w:styleId="Revision">
    <w:name w:val="Revision"/>
    <w:hidden/>
    <w:uiPriority w:val="99"/>
    <w:semiHidden/>
    <w:rsid w:val="000E4AD7"/>
    <w:rPr>
      <w:rFonts w:ascii="Verdana" w:hAnsi="Verdan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E4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3.png@01DA9190.F2E0D530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28" Type="http://schemas.openxmlformats.org/officeDocument/2006/relationships/hyperlink" Target="https://policy.corp.cvscaremark.com/pnp/faces/DocRenderer?documentId=CALL-0048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>US396751 FEB24</Notes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341373B7-ADF7-48B7-8607-19AC30813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FA37C-D85D-4B45-8A35-48C1371C8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409C0C-37BD-4633-A1C0-9D3B553535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CA544E-911E-4C97-ABA7-2521F406DA62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12</TotalTime>
  <Pages>1</Pages>
  <Words>2080</Words>
  <Characters>11859</Characters>
  <Application>Microsoft Office Word</Application>
  <DocSecurity>2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13912</CharactersWithSpaces>
  <SharedDoc>false</SharedDoc>
  <HLinks>
    <vt:vector size="132" baseType="variant"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7798871</vt:i4>
      </vt:variant>
      <vt:variant>
        <vt:i4>69</vt:i4>
      </vt:variant>
      <vt:variant>
        <vt:i4>0</vt:i4>
      </vt:variant>
      <vt:variant>
        <vt:i4>5</vt:i4>
      </vt:variant>
      <vt:variant>
        <vt:lpwstr>C:\AppData\Local\Temp\Temp2_2023 Care WI Updates.zip\AppData\Local\Microsoft\Windows\Downloads\CMS-2-017428</vt:lpwstr>
      </vt:variant>
      <vt:variant>
        <vt:lpwstr/>
      </vt:variant>
      <vt:variant>
        <vt:i4>2359351</vt:i4>
      </vt:variant>
      <vt:variant>
        <vt:i4>66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4915221</vt:i4>
      </vt:variant>
      <vt:variant>
        <vt:i4>63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!/view?docid=70034f51-77df-49a4-ae97-7d3d63b216b3</vt:lpwstr>
      </vt:variant>
      <vt:variant>
        <vt:i4>1179716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!/view?docid=b4765dd1-d9b7-4dbe-afd6-0e4f6b509082</vt:lpwstr>
      </vt:variant>
      <vt:variant>
        <vt:i4>1966110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!/view?docid=e374d0da-4315-4a41-97fd-d00b937ec68e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5898337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_Automatic_Credit_Card</vt:lpwstr>
      </vt:variant>
      <vt:variant>
        <vt:i4>5832823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_Determining_if_Premium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1966134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_General_Premium_Payment</vt:lpwstr>
      </vt:variant>
      <vt:variant>
        <vt:i4>5898337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_Automatic_Credit_Card</vt:lpwstr>
      </vt:variant>
      <vt:variant>
        <vt:i4>2424862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_Tips_to_Prepare</vt:lpwstr>
      </vt:variant>
      <vt:variant>
        <vt:i4>2031644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!/view?docid=5cb44731-3a9c-419d-bc0e-502b1b8a5aeb</vt:lpwstr>
      </vt:variant>
      <vt:variant>
        <vt:i4>1966110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!/view?docid=e374d0da-4315-4a41-97fd-d00b937ec68e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_Toc89778912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_Toc89778911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_Toc89778910</vt:lpwstr>
      </vt:variant>
      <vt:variant>
        <vt:i4>1638455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_Toc89778909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_Toc89778908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14</cp:revision>
  <cp:lastPrinted>2015-07-16T19:32:00Z</cp:lastPrinted>
  <dcterms:created xsi:type="dcterms:W3CDTF">2024-12-12T20:34:00Z</dcterms:created>
  <dcterms:modified xsi:type="dcterms:W3CDTF">2024-12-20T17:42:00Z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2021-12-07T19:04:47Z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03178117-46c7-46c3-93a2-12397204fc2e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