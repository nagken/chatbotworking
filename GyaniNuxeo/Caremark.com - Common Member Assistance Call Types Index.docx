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A123" w14:textId="5AFB36B2" w:rsidR="00137241" w:rsidRDefault="0067405B" w:rsidP="00137241">
      <w:pPr>
        <w:pStyle w:val="Heading1"/>
        <w:rPr>
          <w:rFonts w:ascii="Verdana" w:hAnsi="Verdana"/>
          <w:color w:val="auto"/>
          <w:sz w:val="36"/>
        </w:rPr>
      </w:pPr>
      <w:r>
        <w:rPr>
          <w:rFonts w:ascii="Verdana" w:hAnsi="Verdana"/>
          <w:color w:val="auto"/>
          <w:sz w:val="36"/>
        </w:rPr>
        <w:t>Caremark.com – Common Member Assistance Call Types Index</w:t>
      </w:r>
    </w:p>
    <w:p w14:paraId="74ABB7C0" w14:textId="77777777" w:rsidR="00565CFC" w:rsidRDefault="00565CFC">
      <w:pPr>
        <w:pStyle w:val="TOC2"/>
        <w:tabs>
          <w:tab w:val="right" w:leader="dot" w:pos="12950"/>
        </w:tabs>
        <w:rPr>
          <w:rFonts w:ascii="Verdana" w:hAnsi="Verdana" w:cs="Calibri"/>
        </w:rPr>
      </w:pPr>
    </w:p>
    <w:p w14:paraId="4F5DED7A" w14:textId="31642A2E" w:rsidR="00010A9E" w:rsidRDefault="00010A9E" w:rsidP="00010A9E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rFonts w:ascii="Verdana" w:hAnsi="Verdana" w:cs="Calibri"/>
        </w:rPr>
        <w:fldChar w:fldCharType="begin"/>
      </w:r>
      <w:r>
        <w:rPr>
          <w:rFonts w:ascii="Verdana" w:hAnsi="Verdana" w:cs="Calibri"/>
        </w:rPr>
        <w:instrText xml:space="preserve"> TOC \o "2-2" \n \p " " \h \z \u </w:instrText>
      </w:r>
      <w:r>
        <w:rPr>
          <w:rFonts w:ascii="Verdana" w:hAnsi="Verdana" w:cs="Calibri"/>
        </w:rPr>
        <w:fldChar w:fldCharType="separate"/>
      </w:r>
      <w:hyperlink w:anchor="_Toc173852184" w:history="1">
        <w:r w:rsidRPr="00D00A50">
          <w:rPr>
            <w:rStyle w:val="Hyperlink"/>
            <w:rFonts w:ascii="Verdana" w:hAnsi="Verdana"/>
            <w:noProof/>
          </w:rPr>
          <w:t>Accessing Caremark.com</w:t>
        </w:r>
      </w:hyperlink>
    </w:p>
    <w:p w14:paraId="616C3C35" w14:textId="710648EF" w:rsidR="00010A9E" w:rsidRDefault="00000000" w:rsidP="00010A9E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3852185" w:history="1">
        <w:r w:rsidR="00010A9E" w:rsidRPr="00D00A50">
          <w:rPr>
            <w:rStyle w:val="Hyperlink"/>
            <w:rFonts w:ascii="Verdana" w:hAnsi="Verdana"/>
            <w:noProof/>
          </w:rPr>
          <w:t>Member Assistance</w:t>
        </w:r>
      </w:hyperlink>
    </w:p>
    <w:p w14:paraId="104EA3C2" w14:textId="5245861E" w:rsidR="00010A9E" w:rsidRDefault="00000000" w:rsidP="00010A9E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3852186" w:history="1">
        <w:r w:rsidR="00010A9E" w:rsidRPr="00D00A50">
          <w:rPr>
            <w:rStyle w:val="Hyperlink"/>
            <w:rFonts w:ascii="Verdana" w:hAnsi="Verdana"/>
            <w:noProof/>
          </w:rPr>
          <w:t>Troubleshooting, Privacy and Submitting Tickets</w:t>
        </w:r>
      </w:hyperlink>
    </w:p>
    <w:p w14:paraId="33ED0F89" w14:textId="699FF71D" w:rsidR="00010A9E" w:rsidRDefault="00000000" w:rsidP="00010A9E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3852187" w:history="1">
        <w:r w:rsidR="00010A9E" w:rsidRPr="00D00A50">
          <w:rPr>
            <w:rStyle w:val="Hyperlink"/>
            <w:rFonts w:ascii="Verdana" w:hAnsi="Verdana"/>
            <w:noProof/>
          </w:rPr>
          <w:t>Related Documents</w:t>
        </w:r>
      </w:hyperlink>
    </w:p>
    <w:p w14:paraId="2843A5E7" w14:textId="2879CE3E" w:rsidR="008E394A" w:rsidRDefault="00010A9E" w:rsidP="00010A9E">
      <w:pPr>
        <w:rPr>
          <w:rFonts w:ascii="Verdana" w:hAnsi="Verdana" w:cs="Calibri"/>
        </w:rPr>
      </w:pPr>
      <w:r>
        <w:rPr>
          <w:rFonts w:ascii="Verdana" w:hAnsi="Verdana" w:cs="Calibri"/>
        </w:rPr>
        <w:fldChar w:fldCharType="end"/>
      </w:r>
    </w:p>
    <w:p w14:paraId="2F1116E2" w14:textId="77777777" w:rsidR="008E394A" w:rsidRPr="00D56802" w:rsidRDefault="008E394A" w:rsidP="00D56802">
      <w:pPr>
        <w:rPr>
          <w:rFonts w:ascii="Verdana" w:hAnsi="Verdana" w:cs="Calibri"/>
        </w:rPr>
      </w:pPr>
    </w:p>
    <w:p w14:paraId="25CD8E73" w14:textId="34C25EF9" w:rsidR="00846373" w:rsidRPr="00D56802" w:rsidRDefault="2AAC0EED" w:rsidP="00D56802">
      <w:pPr>
        <w:rPr>
          <w:rFonts w:ascii="Verdana" w:hAnsi="Verdana" w:cs="Calibri"/>
        </w:rPr>
      </w:pPr>
      <w:bookmarkStart w:id="0" w:name="_Overview"/>
      <w:bookmarkEnd w:id="0"/>
      <w:r w:rsidRPr="2AAC0EED">
        <w:rPr>
          <w:rFonts w:ascii="Verdana" w:hAnsi="Verdana" w:cs="Calibri"/>
          <w:b/>
          <w:bCs/>
        </w:rPr>
        <w:t>Description</w:t>
      </w:r>
      <w:r w:rsidRPr="00FD5885">
        <w:rPr>
          <w:rFonts w:ascii="Verdana" w:hAnsi="Verdana" w:cs="Calibri"/>
          <w:b/>
          <w:bCs/>
        </w:rPr>
        <w:t>:</w:t>
      </w:r>
      <w:r w:rsidRPr="2AAC0EED">
        <w:rPr>
          <w:rFonts w:ascii="Verdana" w:hAnsi="Verdana" w:cs="Calibri"/>
        </w:rPr>
        <w:t xml:space="preserve"> This document provides guidance on </w:t>
      </w:r>
      <w:r w:rsidRPr="2AAC0EED">
        <w:rPr>
          <w:rFonts w:ascii="Verdana" w:hAnsi="Verdana"/>
        </w:rPr>
        <w:t>assisting members with common Caremark.com call types</w:t>
      </w:r>
      <w:r w:rsidRPr="2AAC0EED">
        <w:rPr>
          <w:rFonts w:ascii="Verdana" w:hAnsi="Verdana" w:cs="Calibri"/>
        </w:rPr>
        <w:t xml:space="preserve"> along with hyperlinks to all related documents.</w:t>
      </w:r>
    </w:p>
    <w:p w14:paraId="59DEA0D3" w14:textId="77777777" w:rsidR="00846373" w:rsidRDefault="00846373" w:rsidP="00D56802">
      <w:pPr>
        <w:rPr>
          <w:rFonts w:ascii="Verdana" w:hAnsi="Verdana" w:cs="Calibri"/>
        </w:rPr>
      </w:pPr>
    </w:p>
    <w:p w14:paraId="1F314D79" w14:textId="77777777" w:rsidR="0067405B" w:rsidRDefault="0067405B" w:rsidP="00D56802">
      <w:pPr>
        <w:rPr>
          <w:rFonts w:ascii="Verdana" w:hAnsi="Verdana" w:cs="Calibr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010A9E" w14:paraId="5ABE6905" w14:textId="77777777" w:rsidTr="00010A9E">
        <w:tc>
          <w:tcPr>
            <w:tcW w:w="5000" w:type="pct"/>
            <w:shd w:val="clear" w:color="auto" w:fill="BFBFBF" w:themeFill="background1" w:themeFillShade="BF"/>
          </w:tcPr>
          <w:p w14:paraId="3701CA65" w14:textId="0C5780E9" w:rsidR="00010A9E" w:rsidRPr="00010A9E" w:rsidRDefault="00010A9E" w:rsidP="00010A9E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" w:name="_Toc173852184"/>
            <w:r>
              <w:rPr>
                <w:rFonts w:ascii="Verdana" w:hAnsi="Verdana"/>
                <w:i w:val="0"/>
                <w:iCs w:val="0"/>
              </w:rPr>
              <w:t>Accessing Caremark.com</w:t>
            </w:r>
            <w:bookmarkEnd w:id="1"/>
          </w:p>
        </w:tc>
      </w:tr>
    </w:tbl>
    <w:p w14:paraId="656ED68F" w14:textId="77777777" w:rsidR="008E394A" w:rsidRDefault="008E394A" w:rsidP="00D56802">
      <w:pPr>
        <w:rPr>
          <w:rFonts w:ascii="Verdana" w:hAnsi="Verdana" w:cs="Calibri"/>
        </w:rPr>
      </w:pPr>
    </w:p>
    <w:p w14:paraId="3E013C7D" w14:textId="1EEEE57F" w:rsidR="00765690" w:rsidRDefault="00765690" w:rsidP="0067405B">
      <w:pPr>
        <w:spacing w:after="240"/>
        <w:rPr>
          <w:rFonts w:ascii="Verdana" w:hAnsi="Verdana" w:cs="Calibri"/>
        </w:rPr>
      </w:pPr>
      <w:hyperlink r:id="rId11" w:anchor="!/view?docid=ab43ced8-612f-4de4-b671-c77c17e8bcb6" w:history="1">
        <w:r w:rsidRPr="00765690">
          <w:rPr>
            <w:rStyle w:val="Hyperlink"/>
            <w:rFonts w:ascii="Verdana" w:hAnsi="Verdana" w:cs="Calibri"/>
          </w:rPr>
          <w:t>Caremark.com – Quick Registration Enrollment</w:t>
        </w:r>
      </w:hyperlink>
    </w:p>
    <w:p w14:paraId="5F62A9E8" w14:textId="08018969" w:rsidR="004334B1" w:rsidRDefault="004334B1" w:rsidP="0067405B">
      <w:pPr>
        <w:spacing w:after="240"/>
        <w:rPr>
          <w:rFonts w:ascii="Verdana" w:hAnsi="Verdana" w:cs="Calibri"/>
        </w:rPr>
      </w:pPr>
      <w:hyperlink r:id="rId12" w:anchor="!/view?docid=3d8135d2-1892-464a-aa80-61a2d1ae3146" w:history="1">
        <w:r w:rsidRPr="004334B1">
          <w:rPr>
            <w:rStyle w:val="Hyperlink"/>
            <w:rFonts w:ascii="Verdana" w:hAnsi="Verdana" w:cs="Calibri"/>
          </w:rPr>
          <w:t>Caremark.com – New Account Registration Sign Up</w:t>
        </w:r>
      </w:hyperlink>
      <w:r w:rsidRPr="004334B1">
        <w:rPr>
          <w:rFonts w:ascii="Verdana" w:hAnsi="Verdana" w:cs="Calibri"/>
        </w:rPr>
        <w:t xml:space="preserve"> </w:t>
      </w:r>
    </w:p>
    <w:p w14:paraId="4D938EAC" w14:textId="5BE899C3" w:rsidR="00580C80" w:rsidRDefault="00BF2AC3" w:rsidP="0067405B">
      <w:pPr>
        <w:spacing w:after="240"/>
        <w:rPr>
          <w:rFonts w:ascii="Verdana" w:hAnsi="Verdana" w:cs="Calibri"/>
        </w:rPr>
      </w:pPr>
      <w:hyperlink r:id="rId13" w:anchor="!/view?docid=3e07129a-dc51-4946-860e-68cc06faf6f2" w:history="1">
        <w:r w:rsidRPr="00BF2AC3">
          <w:rPr>
            <w:rStyle w:val="Hyperlink"/>
            <w:rFonts w:ascii="Verdana" w:hAnsi="Verdana" w:cs="Calibri"/>
          </w:rPr>
          <w:t xml:space="preserve">Caremark.com - </w:t>
        </w:r>
        <w:r w:rsidR="2AAC0EED" w:rsidRPr="00BF2AC3">
          <w:rPr>
            <w:rStyle w:val="Hyperlink"/>
            <w:rFonts w:ascii="Verdana" w:hAnsi="Verdana" w:cs="Calibri"/>
          </w:rPr>
          <w:t xml:space="preserve">Single Sign </w:t>
        </w:r>
        <w:bookmarkStart w:id="2" w:name="_Int_QYzJm7cR"/>
        <w:r w:rsidR="2AAC0EED" w:rsidRPr="00BF2AC3">
          <w:rPr>
            <w:rStyle w:val="Hyperlink"/>
            <w:rFonts w:ascii="Verdana" w:hAnsi="Verdana" w:cs="Calibri"/>
          </w:rPr>
          <w:t>On</w:t>
        </w:r>
        <w:bookmarkEnd w:id="2"/>
        <w:r w:rsidR="2AAC0EED" w:rsidRPr="00BF2AC3">
          <w:rPr>
            <w:rStyle w:val="Hyperlink"/>
            <w:rFonts w:ascii="Verdana" w:hAnsi="Verdana" w:cs="Calibri"/>
          </w:rPr>
          <w:t xml:space="preserve"> Accounts</w:t>
        </w:r>
      </w:hyperlink>
    </w:p>
    <w:p w14:paraId="400264AA" w14:textId="5FFE52D1" w:rsidR="00580C80" w:rsidRDefault="00165DE0" w:rsidP="0067405B">
      <w:pPr>
        <w:spacing w:after="240"/>
        <w:rPr>
          <w:rFonts w:ascii="Verdana" w:hAnsi="Verdana" w:cs="Calibri"/>
        </w:rPr>
      </w:pPr>
      <w:hyperlink r:id="rId14" w:anchor="!/view?docid=464ca335-aeb6-4e16-8009-1ba14f766091" w:history="1">
        <w:r w:rsidRPr="00165DE0">
          <w:rPr>
            <w:rStyle w:val="Hyperlink"/>
            <w:rFonts w:ascii="Verdana" w:hAnsi="Verdana" w:cs="Calibri"/>
          </w:rPr>
          <w:t xml:space="preserve">Caremark.com - </w:t>
        </w:r>
        <w:r w:rsidR="00580C80" w:rsidRPr="00165DE0">
          <w:rPr>
            <w:rStyle w:val="Hyperlink"/>
            <w:rFonts w:ascii="Verdana" w:hAnsi="Verdana" w:cs="Calibri"/>
          </w:rPr>
          <w:t>Member Log In</w:t>
        </w:r>
      </w:hyperlink>
    </w:p>
    <w:p w14:paraId="2A1AB004" w14:textId="77777777" w:rsidR="00FB6DC1" w:rsidRDefault="00FB6DC1" w:rsidP="00FB6DC1">
      <w:pPr>
        <w:spacing w:after="240"/>
        <w:rPr>
          <w:rFonts w:ascii="Verdana" w:hAnsi="Verdana" w:cs="Calibri"/>
        </w:rPr>
      </w:pPr>
      <w:hyperlink r:id="rId15" w:anchor="!/view?docid=2e3dc01f-2658-4601-bc26-9cf09ae56809" w:history="1">
        <w:r w:rsidRPr="00301E69">
          <w:rPr>
            <w:rStyle w:val="Hyperlink"/>
            <w:rFonts w:ascii="Verdana" w:hAnsi="Verdana" w:cs="Calibri"/>
          </w:rPr>
          <w:t xml:space="preserve">Caremark.com – View My Plan (Past, Present &amp; Future) </w:t>
        </w:r>
      </w:hyperlink>
    </w:p>
    <w:p w14:paraId="173D0048" w14:textId="77777777" w:rsidR="003E5289" w:rsidRDefault="003E5289" w:rsidP="003E5289"/>
    <w:p w14:paraId="0DD46B63" w14:textId="77777777" w:rsidR="00010A9E" w:rsidRDefault="00010A9E" w:rsidP="003E528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010A9E" w14:paraId="53E7FB37" w14:textId="77777777" w:rsidTr="00010A9E">
        <w:tc>
          <w:tcPr>
            <w:tcW w:w="5000" w:type="pct"/>
            <w:shd w:val="clear" w:color="auto" w:fill="BFBFBF" w:themeFill="background1" w:themeFillShade="BF"/>
          </w:tcPr>
          <w:p w14:paraId="68BA7359" w14:textId="751583D8" w:rsidR="00010A9E" w:rsidRPr="00010A9E" w:rsidRDefault="00010A9E" w:rsidP="00010A9E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" w:name="_Toc173852185"/>
            <w:r>
              <w:rPr>
                <w:rFonts w:ascii="Verdana" w:hAnsi="Verdana"/>
                <w:i w:val="0"/>
                <w:iCs w:val="0"/>
              </w:rPr>
              <w:t>Member Assistance</w:t>
            </w:r>
            <w:bookmarkEnd w:id="3"/>
          </w:p>
        </w:tc>
      </w:tr>
    </w:tbl>
    <w:p w14:paraId="3FB1F8B8" w14:textId="77777777" w:rsidR="00010A9E" w:rsidRPr="003E5289" w:rsidRDefault="00010A9E" w:rsidP="003E5289"/>
    <w:p w14:paraId="7A196E4E" w14:textId="1A0E2EB5" w:rsidR="00580C80" w:rsidRDefault="00301E69" w:rsidP="0067405B">
      <w:pPr>
        <w:spacing w:after="240"/>
        <w:rPr>
          <w:rFonts w:ascii="Verdana" w:hAnsi="Verdana" w:cs="Calibri"/>
        </w:rPr>
      </w:pPr>
      <w:hyperlink r:id="rId16" w:anchor="!/view?docid=2e3dc01f-2658-4601-bc26-9cf09ae56809" w:history="1">
        <w:r w:rsidRPr="00301E69">
          <w:rPr>
            <w:rStyle w:val="Hyperlink"/>
            <w:rFonts w:ascii="Verdana" w:hAnsi="Verdana" w:cs="Calibri"/>
          </w:rPr>
          <w:t xml:space="preserve">Caremark.com – View My Plan (Past, Present &amp; Future) </w:t>
        </w:r>
      </w:hyperlink>
    </w:p>
    <w:p w14:paraId="200BB8B6" w14:textId="1C62A031" w:rsidR="00C22F45" w:rsidRDefault="00C22F45" w:rsidP="0067405B">
      <w:pPr>
        <w:spacing w:after="240"/>
        <w:rPr>
          <w:rFonts w:ascii="Verdana" w:hAnsi="Verdana" w:cs="Calibri"/>
        </w:rPr>
      </w:pPr>
      <w:hyperlink r:id="rId17" w:anchor="!/view?docid=f91be753-f00e-4110-92de-bac8b3659355" w:history="1">
        <w:r w:rsidRPr="00C22F45">
          <w:rPr>
            <w:rStyle w:val="Hyperlink"/>
            <w:rFonts w:ascii="Verdana" w:hAnsi="Verdana" w:cs="Calibri"/>
          </w:rPr>
          <w:t>Caremark.com – Account Balance and Payments</w:t>
        </w:r>
      </w:hyperlink>
    </w:p>
    <w:p w14:paraId="5C6A9D18" w14:textId="47F2F582" w:rsidR="00580C80" w:rsidRDefault="00900082" w:rsidP="0067405B">
      <w:pPr>
        <w:spacing w:after="240"/>
        <w:rPr>
          <w:rFonts w:ascii="Verdana" w:hAnsi="Verdana" w:cs="Calibri"/>
        </w:rPr>
      </w:pPr>
      <w:hyperlink r:id="rId18" w:anchor="!/view?docid=d2e8ea21-ff84-4569-afdb-1abb266b8716" w:history="1">
        <w:r w:rsidRPr="00900082">
          <w:rPr>
            <w:rStyle w:val="Hyperlink"/>
            <w:rFonts w:ascii="Verdana" w:hAnsi="Verdana" w:cs="Calibri"/>
          </w:rPr>
          <w:t xml:space="preserve">Caremark.com - </w:t>
        </w:r>
        <w:r w:rsidR="00580C80" w:rsidRPr="00900082">
          <w:rPr>
            <w:rStyle w:val="Hyperlink"/>
            <w:rFonts w:ascii="Verdana" w:hAnsi="Verdana" w:cs="Calibri"/>
          </w:rPr>
          <w:t>Auto Refill and Renewals</w:t>
        </w:r>
      </w:hyperlink>
    </w:p>
    <w:p w14:paraId="4E32D8E1" w14:textId="5E021B0A" w:rsidR="008E394A" w:rsidRDefault="006E26D2" w:rsidP="0067405B">
      <w:pPr>
        <w:spacing w:after="240"/>
        <w:rPr>
          <w:rFonts w:ascii="Verdana" w:hAnsi="Verdana" w:cs="Calibri"/>
        </w:rPr>
      </w:pPr>
      <w:hyperlink r:id="rId19" w:anchor="!/view?docid=dca31524-ec15-4b02-ad3e-eb408bbc8ef6" w:history="1">
        <w:r w:rsidR="004F0B09" w:rsidRPr="006E26D2">
          <w:rPr>
            <w:rStyle w:val="Hyperlink"/>
            <w:rFonts w:ascii="Verdana" w:hAnsi="Verdana" w:cs="Calibri"/>
          </w:rPr>
          <w:t>Caremark.com – Update Order Shipping Address</w:t>
        </w:r>
      </w:hyperlink>
    </w:p>
    <w:p w14:paraId="21D0286E" w14:textId="5B06019B" w:rsidR="00580C80" w:rsidRDefault="00000000" w:rsidP="0067405B">
      <w:pPr>
        <w:spacing w:after="240"/>
        <w:rPr>
          <w:rFonts w:ascii="Verdana" w:hAnsi="Verdana" w:cs="Calibri"/>
        </w:rPr>
      </w:pPr>
      <w:hyperlink r:id="rId20" w:anchor="!/view?docid=3e856dee-a7bb-466e-ba29-0f0e61339bc3" w:history="1">
        <w:r w:rsidR="003F0300" w:rsidRPr="003F0300">
          <w:rPr>
            <w:rStyle w:val="Hyperlink"/>
            <w:rFonts w:ascii="Verdana" w:hAnsi="Verdana" w:cs="Calibri"/>
          </w:rPr>
          <w:t>Caremark.com – Medication Coverage &amp; Cost/Copay</w:t>
        </w:r>
      </w:hyperlink>
    </w:p>
    <w:p w14:paraId="2CC07B25" w14:textId="2365CE11" w:rsidR="00334666" w:rsidRDefault="00000000" w:rsidP="0067405B">
      <w:pPr>
        <w:spacing w:after="240"/>
        <w:rPr>
          <w:rFonts w:ascii="Verdana" w:hAnsi="Verdana" w:cs="Calibri"/>
        </w:rPr>
      </w:pPr>
      <w:hyperlink r:id="rId21" w:anchor="!/view?docid=50e0a62b-df96-401e-9ab5-c52fa3774a17" w:history="1">
        <w:r w:rsidR="00334666" w:rsidRPr="00334666">
          <w:rPr>
            <w:rStyle w:val="Hyperlink"/>
            <w:rFonts w:ascii="Verdana" w:hAnsi="Verdana" w:cs="Calibri"/>
          </w:rPr>
          <w:t>Caremark.com – Mail Order Delivery Request (New/Refill)</w:t>
        </w:r>
      </w:hyperlink>
    </w:p>
    <w:p w14:paraId="4B00F665" w14:textId="429193FD" w:rsidR="005845E1" w:rsidRDefault="005845E1" w:rsidP="0067405B">
      <w:pPr>
        <w:spacing w:after="240"/>
        <w:rPr>
          <w:rFonts w:ascii="Verdana" w:hAnsi="Verdana" w:cs="Calibri"/>
        </w:rPr>
      </w:pPr>
      <w:hyperlink r:id="rId22" w:anchor="!/view?docid=190f21bf-f957-470d-9588-6966a7d953e0" w:history="1">
        <w:r w:rsidRPr="005845E1">
          <w:rPr>
            <w:rStyle w:val="Hyperlink"/>
            <w:rFonts w:ascii="Verdana" w:hAnsi="Verdana" w:cs="Calibri"/>
          </w:rPr>
          <w:t>Caremark.com – View Prescription Rx History</w:t>
        </w:r>
      </w:hyperlink>
    </w:p>
    <w:p w14:paraId="409E018E" w14:textId="5D4C1651" w:rsidR="00F96A33" w:rsidRDefault="00F96A33" w:rsidP="0067405B">
      <w:pPr>
        <w:spacing w:after="240"/>
        <w:rPr>
          <w:rFonts w:ascii="Verdana" w:hAnsi="Verdana" w:cs="Calibri"/>
        </w:rPr>
      </w:pPr>
      <w:hyperlink r:id="rId23" w:anchor="!/view?docid=2bb08de9-f346-4a5b-9974-e16163dc26b6" w:history="1">
        <w:r w:rsidRPr="00F96A33">
          <w:rPr>
            <w:rStyle w:val="Hyperlink"/>
            <w:rFonts w:ascii="Verdana" w:hAnsi="Verdana" w:cs="Calibri"/>
          </w:rPr>
          <w:t>Caremark.com – Order Status</w:t>
        </w:r>
      </w:hyperlink>
      <w:r w:rsidRPr="00F96A33">
        <w:rPr>
          <w:rFonts w:ascii="Verdana" w:hAnsi="Verdana" w:cs="Calibri"/>
        </w:rPr>
        <w:t xml:space="preserve"> </w:t>
      </w:r>
    </w:p>
    <w:p w14:paraId="2F51FB99" w14:textId="265CAAF4" w:rsidR="005E3C07" w:rsidRDefault="005E3C07" w:rsidP="0067405B">
      <w:pPr>
        <w:spacing w:after="240"/>
        <w:rPr>
          <w:rFonts w:ascii="Verdana" w:hAnsi="Verdana" w:cs="Calibri"/>
        </w:rPr>
      </w:pPr>
      <w:r>
        <w:rPr>
          <w:rFonts w:ascii="Verdana" w:hAnsi="Verdana" w:cs="Calibri"/>
        </w:rPr>
        <w:t>Prior Authorization</w:t>
      </w:r>
      <w:r w:rsidR="00C34407">
        <w:rPr>
          <w:rFonts w:ascii="Verdana" w:hAnsi="Verdana" w:cs="Calibri"/>
        </w:rPr>
        <w:t xml:space="preserve"> – Coming soon!</w:t>
      </w:r>
    </w:p>
    <w:p w14:paraId="635866A2" w14:textId="78DA8CB6" w:rsidR="00580C80" w:rsidRDefault="00580C80" w:rsidP="0067405B">
      <w:pPr>
        <w:spacing w:after="240"/>
        <w:rPr>
          <w:rFonts w:ascii="Verdana" w:hAnsi="Verdana" w:cs="Calibr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010A9E" w14:paraId="4DF42EE9" w14:textId="77777777" w:rsidTr="00010A9E">
        <w:tc>
          <w:tcPr>
            <w:tcW w:w="5000" w:type="pct"/>
            <w:shd w:val="clear" w:color="auto" w:fill="BFBFBF" w:themeFill="background1" w:themeFillShade="BF"/>
          </w:tcPr>
          <w:p w14:paraId="7846C4AE" w14:textId="2DD61E58" w:rsidR="00010A9E" w:rsidRPr="00010A9E" w:rsidRDefault="00010A9E" w:rsidP="00010A9E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4" w:name="_Toc173852186"/>
            <w:r>
              <w:rPr>
                <w:rFonts w:ascii="Verdana" w:hAnsi="Verdana"/>
                <w:i w:val="0"/>
                <w:iCs w:val="0"/>
              </w:rPr>
              <w:t>Troubleshooting, Privacy and Submitting Tickets</w:t>
            </w:r>
            <w:bookmarkEnd w:id="4"/>
          </w:p>
        </w:tc>
      </w:tr>
    </w:tbl>
    <w:p w14:paraId="07BA6659" w14:textId="77777777" w:rsidR="008E394A" w:rsidRPr="008E394A" w:rsidRDefault="008E394A" w:rsidP="008E394A"/>
    <w:p w14:paraId="03A5C091" w14:textId="620B6BB0" w:rsidR="00802FF7" w:rsidRDefault="00802FF7" w:rsidP="00580C80">
      <w:pPr>
        <w:spacing w:after="240"/>
        <w:rPr>
          <w:rFonts w:ascii="Verdana" w:hAnsi="Verdana" w:cs="Calibri"/>
        </w:rPr>
      </w:pPr>
      <w:hyperlink r:id="rId24" w:anchor="!/view?docid=002cc829-ccea-4b1c-bd0c-33ef8ddfd6ba" w:history="1">
        <w:r w:rsidRPr="00802FF7">
          <w:rPr>
            <w:rStyle w:val="Hyperlink"/>
            <w:rFonts w:ascii="Verdana" w:hAnsi="Verdana" w:cs="Calibri"/>
          </w:rPr>
          <w:t>Caremark.com – Troubleshoot New Account Registration Sign Up</w:t>
        </w:r>
      </w:hyperlink>
    </w:p>
    <w:p w14:paraId="2CCFF5C4" w14:textId="439D467B" w:rsidR="00580C80" w:rsidRDefault="00011A7F" w:rsidP="00580C80">
      <w:pPr>
        <w:spacing w:after="240"/>
        <w:rPr>
          <w:rFonts w:ascii="Verdana" w:hAnsi="Verdana" w:cs="Calibri"/>
        </w:rPr>
      </w:pPr>
      <w:hyperlink r:id="rId25" w:anchor="!/view?docid=422c7044-7196-4ed4-a10a-8037b579a4a9" w:history="1">
        <w:r w:rsidRPr="00011A7F">
          <w:rPr>
            <w:rStyle w:val="Hyperlink"/>
            <w:rFonts w:ascii="Verdana" w:hAnsi="Verdana" w:cs="Calibri"/>
          </w:rPr>
          <w:t xml:space="preserve">Caremark.com – </w:t>
        </w:r>
        <w:r w:rsidR="00580C80" w:rsidRPr="00011A7F">
          <w:rPr>
            <w:rStyle w:val="Hyperlink"/>
            <w:rFonts w:ascii="Verdana" w:hAnsi="Verdana" w:cs="Calibri"/>
          </w:rPr>
          <w:t>Troubleshooting</w:t>
        </w:r>
        <w:r w:rsidRPr="00011A7F">
          <w:rPr>
            <w:rStyle w:val="Hyperlink"/>
            <w:rFonts w:ascii="Verdana" w:hAnsi="Verdana" w:cs="Calibri"/>
          </w:rPr>
          <w:t xml:space="preserve"> Member</w:t>
        </w:r>
        <w:r w:rsidR="00580C80" w:rsidRPr="00011A7F">
          <w:rPr>
            <w:rStyle w:val="Hyperlink"/>
            <w:rFonts w:ascii="Verdana" w:hAnsi="Verdana" w:cs="Calibri"/>
          </w:rPr>
          <w:t xml:space="preserve"> Log In</w:t>
        </w:r>
      </w:hyperlink>
    </w:p>
    <w:p w14:paraId="3ACEDBB8" w14:textId="681AE0BD" w:rsidR="00580C80" w:rsidRDefault="006D5F5C" w:rsidP="0067405B">
      <w:pPr>
        <w:spacing w:after="240"/>
        <w:rPr>
          <w:rFonts w:ascii="Verdana" w:hAnsi="Verdana" w:cs="Calibri"/>
        </w:rPr>
      </w:pPr>
      <w:hyperlink r:id="rId26" w:anchor="!/view?docid=8c1a32ce-0acc-4265-a7bc-4e6e99e6eb75" w:history="1">
        <w:r w:rsidRPr="006D5F5C">
          <w:rPr>
            <w:rStyle w:val="Hyperlink"/>
            <w:rFonts w:ascii="Verdana" w:hAnsi="Verdana" w:cs="Calibri"/>
          </w:rPr>
          <w:t>Caremark.com – Troubleshoot View Prescription Rx History</w:t>
        </w:r>
      </w:hyperlink>
    </w:p>
    <w:p w14:paraId="4C0D3FED" w14:textId="7477CEA1" w:rsidR="00580C80" w:rsidRDefault="00EA69B1" w:rsidP="0067405B">
      <w:pPr>
        <w:spacing w:after="240"/>
        <w:rPr>
          <w:rFonts w:ascii="Verdana" w:hAnsi="Verdana" w:cs="Calibri"/>
        </w:rPr>
      </w:pPr>
      <w:hyperlink r:id="rId27" w:anchor="!/view?docid=43ed6e8a-7e44-4cab-9831-eac9b6f67e7b" w:history="1">
        <w:r w:rsidRPr="00EA69B1">
          <w:rPr>
            <w:rStyle w:val="Hyperlink"/>
            <w:rFonts w:ascii="Verdana" w:hAnsi="Verdana" w:cs="Calibri"/>
          </w:rPr>
          <w:t>Caremark.com – Submitting Web Support Help Tickets</w:t>
        </w:r>
      </w:hyperlink>
    </w:p>
    <w:p w14:paraId="4AB7DDE8" w14:textId="2C0585C0" w:rsidR="00580C80" w:rsidRDefault="00E0028A" w:rsidP="0067405B">
      <w:pPr>
        <w:spacing w:after="240"/>
        <w:rPr>
          <w:rFonts w:ascii="Verdana" w:hAnsi="Verdana" w:cs="Calibri"/>
        </w:rPr>
      </w:pPr>
      <w:hyperlink r:id="rId28" w:anchor="!/view?docid=0aca5d8e-b0ad-4d57-a4bb-78c3858feef5" w:history="1">
        <w:r w:rsidRPr="00E0028A">
          <w:rPr>
            <w:rStyle w:val="Hyperlink"/>
            <w:rFonts w:ascii="Verdana" w:hAnsi="Verdana" w:cs="Calibri"/>
          </w:rPr>
          <w:t xml:space="preserve">Caremark.com - </w:t>
        </w:r>
        <w:r w:rsidR="2AAC0EED" w:rsidRPr="00E0028A">
          <w:rPr>
            <w:rStyle w:val="Hyperlink"/>
            <w:rFonts w:ascii="Verdana" w:hAnsi="Verdana" w:cs="Calibri"/>
          </w:rPr>
          <w:t>HIPAA Disclosur</w:t>
        </w:r>
        <w:r w:rsidRPr="00E0028A">
          <w:rPr>
            <w:rStyle w:val="Hyperlink"/>
            <w:rFonts w:ascii="Verdana" w:hAnsi="Verdana" w:cs="Calibri"/>
          </w:rPr>
          <w:t>es &amp;</w:t>
        </w:r>
        <w:r w:rsidR="2AAC0EED" w:rsidRPr="00E0028A">
          <w:rPr>
            <w:rStyle w:val="Hyperlink"/>
            <w:rFonts w:ascii="Verdana" w:hAnsi="Verdana" w:cs="Calibri"/>
          </w:rPr>
          <w:t xml:space="preserve"> Privacy Issues</w:t>
        </w:r>
      </w:hyperlink>
    </w:p>
    <w:p w14:paraId="4011ED04" w14:textId="77777777" w:rsidR="00580C80" w:rsidRDefault="00580C80" w:rsidP="00010A9E">
      <w:pPr>
        <w:pStyle w:val="Heading2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010A9E" w14:paraId="7B592327" w14:textId="77777777" w:rsidTr="00010A9E">
        <w:tc>
          <w:tcPr>
            <w:tcW w:w="5000" w:type="pct"/>
            <w:shd w:val="clear" w:color="auto" w:fill="BFBFBF" w:themeFill="background1" w:themeFillShade="BF"/>
          </w:tcPr>
          <w:p w14:paraId="7C8E54D3" w14:textId="02844426" w:rsidR="00010A9E" w:rsidRPr="00010A9E" w:rsidRDefault="00010A9E" w:rsidP="00010A9E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5" w:name="_Toc173852187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5"/>
          </w:p>
        </w:tc>
      </w:tr>
    </w:tbl>
    <w:p w14:paraId="2267E118" w14:textId="0984D375" w:rsidR="00580C80" w:rsidRPr="00580C80" w:rsidRDefault="00580C80" w:rsidP="00010A9E">
      <w:pPr>
        <w:spacing w:before="240" w:after="240"/>
        <w:rPr>
          <w:rFonts w:ascii="Verdana" w:hAnsi="Verdana" w:cs="Calibri"/>
        </w:rPr>
      </w:pPr>
      <w:r>
        <w:rPr>
          <w:rFonts w:ascii="Verdana" w:hAnsi="Verdana" w:cs="Calibri"/>
        </w:rPr>
        <w:t>For any additional information needed</w:t>
      </w:r>
      <w:r w:rsidR="004702CA">
        <w:rPr>
          <w:rFonts w:ascii="Verdana" w:hAnsi="Verdana" w:cs="Calibri"/>
        </w:rPr>
        <w:t xml:space="preserve"> </w:t>
      </w:r>
      <w:r>
        <w:rPr>
          <w:rFonts w:ascii="Verdana" w:hAnsi="Verdana" w:cs="Calibri"/>
        </w:rPr>
        <w:t xml:space="preserve">refer to </w:t>
      </w:r>
      <w:r w:rsidR="004702CA">
        <w:rPr>
          <w:rFonts w:ascii="Verdana" w:hAnsi="Verdana" w:cs="Calibri"/>
        </w:rPr>
        <w:t xml:space="preserve">the </w:t>
      </w:r>
      <w:hyperlink r:id="rId29" w:anchor="!/view?docid=8a2da44a-6336-454d-8deb-fca4a71ad69b" w:history="1">
        <w:r w:rsidR="004702CA" w:rsidRPr="004702CA">
          <w:rPr>
            <w:rStyle w:val="Hyperlink"/>
            <w:rFonts w:ascii="Verdana" w:hAnsi="Verdana" w:cs="Calibri"/>
          </w:rPr>
          <w:t>Caremark.com – Work Instruction/Job Aid Index</w:t>
        </w:r>
      </w:hyperlink>
      <w:r w:rsidR="004702CA">
        <w:rPr>
          <w:rFonts w:ascii="Verdana" w:hAnsi="Verdana" w:cs="Calibri"/>
        </w:rPr>
        <w:t xml:space="preserve">. </w:t>
      </w:r>
    </w:p>
    <w:p w14:paraId="245A3556" w14:textId="77777777" w:rsidR="0067405B" w:rsidRDefault="0067405B" w:rsidP="00D56802">
      <w:pPr>
        <w:rPr>
          <w:rFonts w:ascii="Verdana" w:hAnsi="Verdana" w:cs="Calibri"/>
        </w:rPr>
      </w:pPr>
    </w:p>
    <w:p w14:paraId="7AB9292F" w14:textId="77777777" w:rsidR="0067405B" w:rsidRDefault="0067405B" w:rsidP="00D56802">
      <w:pPr>
        <w:rPr>
          <w:rFonts w:ascii="Verdana" w:hAnsi="Verdana" w:cs="Calibri"/>
        </w:rPr>
      </w:pPr>
    </w:p>
    <w:p w14:paraId="123A1370" w14:textId="77777777" w:rsidR="0067405B" w:rsidRDefault="0067405B" w:rsidP="00D56802">
      <w:pPr>
        <w:rPr>
          <w:rFonts w:ascii="Verdana" w:hAnsi="Verdana" w:cs="Calibri"/>
        </w:rPr>
      </w:pPr>
    </w:p>
    <w:p w14:paraId="3291AB44" w14:textId="77777777" w:rsidR="0067405B" w:rsidRPr="00D56802" w:rsidRDefault="0067405B" w:rsidP="00D56802">
      <w:pPr>
        <w:rPr>
          <w:rFonts w:ascii="Verdana" w:hAnsi="Verdana" w:cs="Calibri"/>
        </w:rPr>
      </w:pPr>
    </w:p>
    <w:p w14:paraId="59A22804" w14:textId="77777777" w:rsidR="001130F9" w:rsidRPr="0040308E" w:rsidRDefault="001130F9" w:rsidP="00D56802">
      <w:pPr>
        <w:rPr>
          <w:rFonts w:ascii="Verdana" w:hAnsi="Verdana" w:cs="Calibri"/>
        </w:rPr>
      </w:pPr>
    </w:p>
    <w:p w14:paraId="46F68DE2" w14:textId="77777777" w:rsidR="00D83D01" w:rsidRPr="005178F0" w:rsidRDefault="00000000" w:rsidP="00D83D01">
      <w:pPr>
        <w:pStyle w:val="ListParagraph"/>
        <w:ind w:left="1440"/>
        <w:jc w:val="right"/>
        <w:rPr>
          <w:rFonts w:ascii="Verdana" w:hAnsi="Verdana" w:cs="Calibri"/>
        </w:rPr>
      </w:pPr>
      <w:hyperlink w:anchor="_top" w:history="1">
        <w:r w:rsidR="00D83D01" w:rsidRPr="005178F0">
          <w:rPr>
            <w:rStyle w:val="Hyperlink"/>
            <w:rFonts w:ascii="Verdana" w:hAnsi="Verdana" w:cs="Calibri"/>
          </w:rPr>
          <w:t>Top of the Document</w:t>
        </w:r>
      </w:hyperlink>
    </w:p>
    <w:p w14:paraId="61899404" w14:textId="77777777" w:rsidR="00B13B31" w:rsidRPr="00D56802" w:rsidRDefault="00B13B31" w:rsidP="00D56802">
      <w:pPr>
        <w:rPr>
          <w:rFonts w:ascii="Verdana" w:hAnsi="Verdana" w:cs="Calibri"/>
        </w:rPr>
      </w:pPr>
    </w:p>
    <w:p w14:paraId="76003E55" w14:textId="77777777" w:rsidR="00710E68" w:rsidRPr="00D56802" w:rsidRDefault="00710E68" w:rsidP="00D56802">
      <w:pPr>
        <w:jc w:val="center"/>
        <w:rPr>
          <w:rFonts w:ascii="Verdana" w:hAnsi="Verdana" w:cs="Calibri"/>
          <w:sz w:val="16"/>
          <w:szCs w:val="16"/>
        </w:rPr>
      </w:pPr>
      <w:r w:rsidRPr="00D56802">
        <w:rPr>
          <w:rFonts w:ascii="Verdana" w:hAnsi="Verdana" w:cs="Calibri"/>
          <w:sz w:val="16"/>
          <w:szCs w:val="16"/>
        </w:rPr>
        <w:t xml:space="preserve">Not </w:t>
      </w:r>
      <w:r w:rsidR="009F64F1" w:rsidRPr="00D56802">
        <w:rPr>
          <w:rFonts w:ascii="Verdana" w:hAnsi="Verdana" w:cs="Calibri"/>
          <w:sz w:val="16"/>
          <w:szCs w:val="16"/>
        </w:rPr>
        <w:t xml:space="preserve">to </w:t>
      </w:r>
      <w:r w:rsidRPr="00D56802">
        <w:rPr>
          <w:rFonts w:ascii="Verdana" w:hAnsi="Verdana" w:cs="Calibri"/>
          <w:sz w:val="16"/>
          <w:szCs w:val="16"/>
        </w:rPr>
        <w:t xml:space="preserve">Be Reproduced </w:t>
      </w:r>
      <w:r w:rsidR="009F64F1" w:rsidRPr="00D56802">
        <w:rPr>
          <w:rFonts w:ascii="Verdana" w:hAnsi="Verdana" w:cs="Calibri"/>
          <w:sz w:val="16"/>
          <w:szCs w:val="16"/>
        </w:rPr>
        <w:t xml:space="preserve">or </w:t>
      </w:r>
      <w:r w:rsidRPr="00D56802">
        <w:rPr>
          <w:rFonts w:ascii="Verdana" w:hAnsi="Verdana" w:cs="Calibri"/>
          <w:sz w:val="16"/>
          <w:szCs w:val="16"/>
        </w:rPr>
        <w:t xml:space="preserve">Disclosed to Others </w:t>
      </w:r>
      <w:r w:rsidR="009F64F1" w:rsidRPr="00D56802">
        <w:rPr>
          <w:rFonts w:ascii="Verdana" w:hAnsi="Verdana" w:cs="Calibri"/>
          <w:sz w:val="16"/>
          <w:szCs w:val="16"/>
        </w:rPr>
        <w:t xml:space="preserve">without </w:t>
      </w:r>
      <w:r w:rsidRPr="00D56802">
        <w:rPr>
          <w:rFonts w:ascii="Verdana" w:hAnsi="Verdana" w:cs="Calibri"/>
          <w:sz w:val="16"/>
          <w:szCs w:val="16"/>
        </w:rPr>
        <w:t>Prior Written Approval</w:t>
      </w:r>
    </w:p>
    <w:p w14:paraId="02643DC4" w14:textId="77777777" w:rsidR="005A64DA" w:rsidRPr="00C41604" w:rsidRDefault="00710E68" w:rsidP="00D56802">
      <w:pPr>
        <w:jc w:val="center"/>
        <w:rPr>
          <w:rFonts w:ascii="Verdana" w:hAnsi="Verdana" w:cs="Calibri"/>
          <w:b/>
          <w:bCs/>
          <w:sz w:val="16"/>
          <w:szCs w:val="16"/>
        </w:rPr>
      </w:pPr>
      <w:r w:rsidRPr="00C41604">
        <w:rPr>
          <w:rFonts w:ascii="Verdana" w:hAnsi="Verdana" w:cs="Calibri"/>
          <w:b/>
          <w:bCs/>
          <w:sz w:val="16"/>
          <w:szCs w:val="16"/>
        </w:rPr>
        <w:t xml:space="preserve">ELECTRONIC DATA = OFFICIAL VERSION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/</w:t>
      </w:r>
      <w:r w:rsidRPr="00C41604">
        <w:rPr>
          <w:rFonts w:ascii="Verdana" w:hAnsi="Verdana" w:cs="Calibri"/>
          <w:b/>
          <w:bCs/>
          <w:sz w:val="16"/>
          <w:szCs w:val="16"/>
        </w:rPr>
        <w:t xml:space="preserve"> PAPER COPY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=</w:t>
      </w:r>
      <w:r w:rsidRPr="00C41604">
        <w:rPr>
          <w:rFonts w:ascii="Verdana" w:hAnsi="Verdana" w:cs="Calibri"/>
          <w:b/>
          <w:bCs/>
          <w:sz w:val="16"/>
          <w:szCs w:val="16"/>
        </w:rPr>
        <w:t xml:space="preserve"> INFORMATIONAL ONLY</w:t>
      </w:r>
    </w:p>
    <w:sectPr w:rsidR="005A64DA" w:rsidRPr="00C41604" w:rsidSect="00F1152F">
      <w:footerReference w:type="even" r:id="rId30"/>
      <w:footerReference w:type="default" r:id="rId31"/>
      <w:headerReference w:type="first" r:id="rId32"/>
      <w:footerReference w:type="first" r:id="rId3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BA695" w14:textId="77777777" w:rsidR="001B2E56" w:rsidRDefault="001B2E56">
      <w:r>
        <w:separator/>
      </w:r>
    </w:p>
  </w:endnote>
  <w:endnote w:type="continuationSeparator" w:id="0">
    <w:p w14:paraId="2FB21FF6" w14:textId="77777777" w:rsidR="001B2E56" w:rsidRDefault="001B2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3E7FF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B81C26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749DC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0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C097747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60752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1AC15" w14:textId="77777777" w:rsidR="001B2E56" w:rsidRDefault="001B2E56">
      <w:r>
        <w:separator/>
      </w:r>
    </w:p>
  </w:footnote>
  <w:footnote w:type="continuationSeparator" w:id="0">
    <w:p w14:paraId="69BE9103" w14:textId="77777777" w:rsidR="001B2E56" w:rsidRDefault="001B2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70765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YzJm7cR" int2:invalidationBookmarkName="" int2:hashCode="4ASaZlGcrnEVmA" int2:id="RHJpfXT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68EE"/>
    <w:multiLevelType w:val="hybridMultilevel"/>
    <w:tmpl w:val="2398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1" w15:restartNumberingAfterBreak="0">
    <w:nsid w:val="09D25DEB"/>
    <w:multiLevelType w:val="hybridMultilevel"/>
    <w:tmpl w:val="30F8F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D2786"/>
    <w:multiLevelType w:val="hybridMultilevel"/>
    <w:tmpl w:val="F774A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22A61"/>
    <w:multiLevelType w:val="hybridMultilevel"/>
    <w:tmpl w:val="1E96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D0857"/>
    <w:multiLevelType w:val="hybridMultilevel"/>
    <w:tmpl w:val="5B34567A"/>
    <w:lvl w:ilvl="0" w:tplc="DCBCB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77E74"/>
    <w:multiLevelType w:val="hybridMultilevel"/>
    <w:tmpl w:val="DA02F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51B28"/>
    <w:multiLevelType w:val="hybridMultilevel"/>
    <w:tmpl w:val="688AD232"/>
    <w:lvl w:ilvl="0" w:tplc="DCBCB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1375B"/>
    <w:multiLevelType w:val="hybridMultilevel"/>
    <w:tmpl w:val="B796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409E0"/>
    <w:multiLevelType w:val="hybridMultilevel"/>
    <w:tmpl w:val="5434A898"/>
    <w:lvl w:ilvl="0" w:tplc="1FCE7D9C">
      <w:numFmt w:val="bullet"/>
      <w:lvlText w:val="•"/>
      <w:lvlJc w:val="left"/>
      <w:pPr>
        <w:ind w:left="1080" w:hanging="720"/>
      </w:pPr>
      <w:rPr>
        <w:rFonts w:ascii="Verdana" w:eastAsia="Times New Roman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A02C4"/>
    <w:multiLevelType w:val="hybridMultilevel"/>
    <w:tmpl w:val="824A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A118D"/>
    <w:multiLevelType w:val="hybridMultilevel"/>
    <w:tmpl w:val="12AE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187136">
      <w:numFmt w:val="bullet"/>
      <w:lvlText w:val="•"/>
      <w:lvlJc w:val="left"/>
      <w:pPr>
        <w:ind w:left="1800" w:hanging="720"/>
      </w:pPr>
      <w:rPr>
        <w:rFonts w:ascii="Verdana" w:eastAsia="Times New Roman" w:hAnsi="Verdana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63E0F"/>
    <w:multiLevelType w:val="hybridMultilevel"/>
    <w:tmpl w:val="FF16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5" w15:restartNumberingAfterBreak="0">
    <w:nsid w:val="68E739C4"/>
    <w:multiLevelType w:val="hybridMultilevel"/>
    <w:tmpl w:val="B316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50CEB"/>
    <w:multiLevelType w:val="hybridMultilevel"/>
    <w:tmpl w:val="A2F6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190319">
    <w:abstractNumId w:val="2"/>
  </w:num>
  <w:num w:numId="2" w16cid:durableId="249391240">
    <w:abstractNumId w:val="8"/>
  </w:num>
  <w:num w:numId="3" w16cid:durableId="1877693669">
    <w:abstractNumId w:val="14"/>
  </w:num>
  <w:num w:numId="4" w16cid:durableId="973557387">
    <w:abstractNumId w:val="4"/>
  </w:num>
  <w:num w:numId="5" w16cid:durableId="1072460743">
    <w:abstractNumId w:val="0"/>
  </w:num>
  <w:num w:numId="6" w16cid:durableId="605886006">
    <w:abstractNumId w:val="5"/>
  </w:num>
  <w:num w:numId="7" w16cid:durableId="1765029236">
    <w:abstractNumId w:val="7"/>
  </w:num>
  <w:num w:numId="8" w16cid:durableId="1061825862">
    <w:abstractNumId w:val="15"/>
  </w:num>
  <w:num w:numId="9" w16cid:durableId="1708605607">
    <w:abstractNumId w:val="1"/>
  </w:num>
  <w:num w:numId="10" w16cid:durableId="1050033389">
    <w:abstractNumId w:val="11"/>
  </w:num>
  <w:num w:numId="11" w16cid:durableId="1259946500">
    <w:abstractNumId w:val="3"/>
  </w:num>
  <w:num w:numId="12" w16cid:durableId="770202260">
    <w:abstractNumId w:val="12"/>
  </w:num>
  <w:num w:numId="13" w16cid:durableId="698625984">
    <w:abstractNumId w:val="16"/>
  </w:num>
  <w:num w:numId="14" w16cid:durableId="1537353877">
    <w:abstractNumId w:val="10"/>
  </w:num>
  <w:num w:numId="15" w16cid:durableId="1347442369">
    <w:abstractNumId w:val="13"/>
  </w:num>
  <w:num w:numId="16" w16cid:durableId="1116366683">
    <w:abstractNumId w:val="9"/>
  </w:num>
  <w:num w:numId="17" w16cid:durableId="2018652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0A9E"/>
    <w:rsid w:val="00011A7F"/>
    <w:rsid w:val="00015A2E"/>
    <w:rsid w:val="00022B04"/>
    <w:rsid w:val="00035BED"/>
    <w:rsid w:val="00042175"/>
    <w:rsid w:val="00044013"/>
    <w:rsid w:val="000612CC"/>
    <w:rsid w:val="00061AD2"/>
    <w:rsid w:val="00077E42"/>
    <w:rsid w:val="000820B7"/>
    <w:rsid w:val="0008665F"/>
    <w:rsid w:val="00095AB5"/>
    <w:rsid w:val="000A0521"/>
    <w:rsid w:val="000A6B88"/>
    <w:rsid w:val="000B3C4C"/>
    <w:rsid w:val="000B656F"/>
    <w:rsid w:val="000B72DF"/>
    <w:rsid w:val="000D1870"/>
    <w:rsid w:val="000D6714"/>
    <w:rsid w:val="000F0D1B"/>
    <w:rsid w:val="000F40C2"/>
    <w:rsid w:val="000F4459"/>
    <w:rsid w:val="001130F9"/>
    <w:rsid w:val="00115944"/>
    <w:rsid w:val="001212D7"/>
    <w:rsid w:val="0012373E"/>
    <w:rsid w:val="001360A5"/>
    <w:rsid w:val="00137241"/>
    <w:rsid w:val="0014131D"/>
    <w:rsid w:val="00150A6E"/>
    <w:rsid w:val="001560C4"/>
    <w:rsid w:val="0016273A"/>
    <w:rsid w:val="00165DE0"/>
    <w:rsid w:val="00171B0A"/>
    <w:rsid w:val="001727F7"/>
    <w:rsid w:val="00173101"/>
    <w:rsid w:val="00175062"/>
    <w:rsid w:val="00176400"/>
    <w:rsid w:val="001A076A"/>
    <w:rsid w:val="001A1C58"/>
    <w:rsid w:val="001B1474"/>
    <w:rsid w:val="001B2DB5"/>
    <w:rsid w:val="001B2E56"/>
    <w:rsid w:val="001B3879"/>
    <w:rsid w:val="001F1218"/>
    <w:rsid w:val="002016B4"/>
    <w:rsid w:val="002055CF"/>
    <w:rsid w:val="00224DE7"/>
    <w:rsid w:val="00232188"/>
    <w:rsid w:val="002429E2"/>
    <w:rsid w:val="00243EBB"/>
    <w:rsid w:val="00245B90"/>
    <w:rsid w:val="00245D49"/>
    <w:rsid w:val="00255C6B"/>
    <w:rsid w:val="00265D86"/>
    <w:rsid w:val="0028215B"/>
    <w:rsid w:val="0028364E"/>
    <w:rsid w:val="00283A6F"/>
    <w:rsid w:val="0028648E"/>
    <w:rsid w:val="00291CE8"/>
    <w:rsid w:val="00296127"/>
    <w:rsid w:val="00296765"/>
    <w:rsid w:val="002B593E"/>
    <w:rsid w:val="002C282A"/>
    <w:rsid w:val="002E58AD"/>
    <w:rsid w:val="002F1F92"/>
    <w:rsid w:val="00301E69"/>
    <w:rsid w:val="00312690"/>
    <w:rsid w:val="0033143E"/>
    <w:rsid w:val="00334666"/>
    <w:rsid w:val="003725A1"/>
    <w:rsid w:val="003858C1"/>
    <w:rsid w:val="003868A2"/>
    <w:rsid w:val="00392A5B"/>
    <w:rsid w:val="003A6D70"/>
    <w:rsid w:val="003B0664"/>
    <w:rsid w:val="003B1F86"/>
    <w:rsid w:val="003C4627"/>
    <w:rsid w:val="003C56E0"/>
    <w:rsid w:val="003D7C17"/>
    <w:rsid w:val="003E5289"/>
    <w:rsid w:val="003E6C1A"/>
    <w:rsid w:val="003F0300"/>
    <w:rsid w:val="0040308E"/>
    <w:rsid w:val="0040640A"/>
    <w:rsid w:val="00406DB5"/>
    <w:rsid w:val="0042336D"/>
    <w:rsid w:val="00424A92"/>
    <w:rsid w:val="00430E7B"/>
    <w:rsid w:val="004334B1"/>
    <w:rsid w:val="00443983"/>
    <w:rsid w:val="00443F8C"/>
    <w:rsid w:val="00457EAE"/>
    <w:rsid w:val="0046239E"/>
    <w:rsid w:val="00465185"/>
    <w:rsid w:val="004702CA"/>
    <w:rsid w:val="004768BE"/>
    <w:rsid w:val="00477F73"/>
    <w:rsid w:val="0048355A"/>
    <w:rsid w:val="00484557"/>
    <w:rsid w:val="00487504"/>
    <w:rsid w:val="004B5B62"/>
    <w:rsid w:val="004B719C"/>
    <w:rsid w:val="004D3C53"/>
    <w:rsid w:val="004F0B09"/>
    <w:rsid w:val="00512486"/>
    <w:rsid w:val="005178F0"/>
    <w:rsid w:val="0052465B"/>
    <w:rsid w:val="00524CDD"/>
    <w:rsid w:val="005614A4"/>
    <w:rsid w:val="00565CFC"/>
    <w:rsid w:val="00574A14"/>
    <w:rsid w:val="00580C80"/>
    <w:rsid w:val="00582E85"/>
    <w:rsid w:val="005845E1"/>
    <w:rsid w:val="005910B5"/>
    <w:rsid w:val="005923A8"/>
    <w:rsid w:val="005A6118"/>
    <w:rsid w:val="005A64DA"/>
    <w:rsid w:val="005B4E1E"/>
    <w:rsid w:val="005C1D83"/>
    <w:rsid w:val="005D161C"/>
    <w:rsid w:val="005D7976"/>
    <w:rsid w:val="005E3C07"/>
    <w:rsid w:val="005E650E"/>
    <w:rsid w:val="00622D77"/>
    <w:rsid w:val="00625170"/>
    <w:rsid w:val="00627F34"/>
    <w:rsid w:val="00636B18"/>
    <w:rsid w:val="00637CA1"/>
    <w:rsid w:val="0064267B"/>
    <w:rsid w:val="00666848"/>
    <w:rsid w:val="0067405B"/>
    <w:rsid w:val="00674A16"/>
    <w:rsid w:val="00690E9C"/>
    <w:rsid w:val="00691E10"/>
    <w:rsid w:val="006A0481"/>
    <w:rsid w:val="006B2DAC"/>
    <w:rsid w:val="006C653F"/>
    <w:rsid w:val="006C701A"/>
    <w:rsid w:val="006D0A7B"/>
    <w:rsid w:val="006D5F5C"/>
    <w:rsid w:val="006E26D2"/>
    <w:rsid w:val="006E403B"/>
    <w:rsid w:val="006F565C"/>
    <w:rsid w:val="006F7DFC"/>
    <w:rsid w:val="00704648"/>
    <w:rsid w:val="00704AF2"/>
    <w:rsid w:val="00710E68"/>
    <w:rsid w:val="00714BA0"/>
    <w:rsid w:val="00720CC2"/>
    <w:rsid w:val="0072301A"/>
    <w:rsid w:val="007269B6"/>
    <w:rsid w:val="00726E7A"/>
    <w:rsid w:val="007304A7"/>
    <w:rsid w:val="0073294A"/>
    <w:rsid w:val="00732E52"/>
    <w:rsid w:val="007357D9"/>
    <w:rsid w:val="00745690"/>
    <w:rsid w:val="00752801"/>
    <w:rsid w:val="0076319F"/>
    <w:rsid w:val="00765690"/>
    <w:rsid w:val="00765D11"/>
    <w:rsid w:val="007747B8"/>
    <w:rsid w:val="00785118"/>
    <w:rsid w:val="00786BEB"/>
    <w:rsid w:val="007A6260"/>
    <w:rsid w:val="007B0D14"/>
    <w:rsid w:val="007B1E17"/>
    <w:rsid w:val="007C77DD"/>
    <w:rsid w:val="007E3EA6"/>
    <w:rsid w:val="00802FF7"/>
    <w:rsid w:val="008042E1"/>
    <w:rsid w:val="00804D63"/>
    <w:rsid w:val="00806B9D"/>
    <w:rsid w:val="00812777"/>
    <w:rsid w:val="008269FC"/>
    <w:rsid w:val="0084129E"/>
    <w:rsid w:val="00843390"/>
    <w:rsid w:val="00846373"/>
    <w:rsid w:val="008568AE"/>
    <w:rsid w:val="0085788F"/>
    <w:rsid w:val="00860590"/>
    <w:rsid w:val="00861429"/>
    <w:rsid w:val="008614E8"/>
    <w:rsid w:val="00867EDF"/>
    <w:rsid w:val="00875F0D"/>
    <w:rsid w:val="00877414"/>
    <w:rsid w:val="008A03B7"/>
    <w:rsid w:val="008A3B29"/>
    <w:rsid w:val="008B69C1"/>
    <w:rsid w:val="008C2197"/>
    <w:rsid w:val="008C3493"/>
    <w:rsid w:val="008D11A6"/>
    <w:rsid w:val="008D1F7B"/>
    <w:rsid w:val="008D2D64"/>
    <w:rsid w:val="008E394A"/>
    <w:rsid w:val="00900082"/>
    <w:rsid w:val="00902E07"/>
    <w:rsid w:val="009072EE"/>
    <w:rsid w:val="00915690"/>
    <w:rsid w:val="00931311"/>
    <w:rsid w:val="00947783"/>
    <w:rsid w:val="00954FE8"/>
    <w:rsid w:val="00970700"/>
    <w:rsid w:val="009726E0"/>
    <w:rsid w:val="00975003"/>
    <w:rsid w:val="00990822"/>
    <w:rsid w:val="00992E77"/>
    <w:rsid w:val="0099415F"/>
    <w:rsid w:val="009A7E73"/>
    <w:rsid w:val="009C4A31"/>
    <w:rsid w:val="009E4E19"/>
    <w:rsid w:val="009F64F1"/>
    <w:rsid w:val="009F6FD2"/>
    <w:rsid w:val="009F78D3"/>
    <w:rsid w:val="00A02494"/>
    <w:rsid w:val="00A078E3"/>
    <w:rsid w:val="00A3345F"/>
    <w:rsid w:val="00A4732A"/>
    <w:rsid w:val="00A62CC6"/>
    <w:rsid w:val="00A7166B"/>
    <w:rsid w:val="00A83BA0"/>
    <w:rsid w:val="00A84F18"/>
    <w:rsid w:val="00A85045"/>
    <w:rsid w:val="00A907BB"/>
    <w:rsid w:val="00A95738"/>
    <w:rsid w:val="00A97B7D"/>
    <w:rsid w:val="00AA4825"/>
    <w:rsid w:val="00AB33E1"/>
    <w:rsid w:val="00AC51E6"/>
    <w:rsid w:val="00AD1646"/>
    <w:rsid w:val="00AE3D7A"/>
    <w:rsid w:val="00AE6DB9"/>
    <w:rsid w:val="00AF038B"/>
    <w:rsid w:val="00B13463"/>
    <w:rsid w:val="00B13B31"/>
    <w:rsid w:val="00B21E56"/>
    <w:rsid w:val="00B26045"/>
    <w:rsid w:val="00B307DC"/>
    <w:rsid w:val="00B44C55"/>
    <w:rsid w:val="00B46A95"/>
    <w:rsid w:val="00B544C2"/>
    <w:rsid w:val="00B5566F"/>
    <w:rsid w:val="00B64BE7"/>
    <w:rsid w:val="00B70CC4"/>
    <w:rsid w:val="00B82EBA"/>
    <w:rsid w:val="00BB02DE"/>
    <w:rsid w:val="00BB371A"/>
    <w:rsid w:val="00BB5082"/>
    <w:rsid w:val="00BD7B25"/>
    <w:rsid w:val="00BE1AFF"/>
    <w:rsid w:val="00BF2AC3"/>
    <w:rsid w:val="00BF6B5A"/>
    <w:rsid w:val="00BF74E9"/>
    <w:rsid w:val="00C0030C"/>
    <w:rsid w:val="00C0426C"/>
    <w:rsid w:val="00C17808"/>
    <w:rsid w:val="00C22F45"/>
    <w:rsid w:val="00C247CB"/>
    <w:rsid w:val="00C25830"/>
    <w:rsid w:val="00C34407"/>
    <w:rsid w:val="00C360BD"/>
    <w:rsid w:val="00C41604"/>
    <w:rsid w:val="00C45694"/>
    <w:rsid w:val="00C476E1"/>
    <w:rsid w:val="00C52E77"/>
    <w:rsid w:val="00C566B3"/>
    <w:rsid w:val="00C65249"/>
    <w:rsid w:val="00C67B32"/>
    <w:rsid w:val="00C729E0"/>
    <w:rsid w:val="00C75C83"/>
    <w:rsid w:val="00C840E5"/>
    <w:rsid w:val="00C91B10"/>
    <w:rsid w:val="00C93763"/>
    <w:rsid w:val="00CA4E3C"/>
    <w:rsid w:val="00CB0C1D"/>
    <w:rsid w:val="00CC3823"/>
    <w:rsid w:val="00CC5AA2"/>
    <w:rsid w:val="00CC721A"/>
    <w:rsid w:val="00CD0963"/>
    <w:rsid w:val="00CE1CFC"/>
    <w:rsid w:val="00CE3D42"/>
    <w:rsid w:val="00CE53E6"/>
    <w:rsid w:val="00CE7422"/>
    <w:rsid w:val="00CF4B4C"/>
    <w:rsid w:val="00CF5CC0"/>
    <w:rsid w:val="00CF6131"/>
    <w:rsid w:val="00D06EAA"/>
    <w:rsid w:val="00D36733"/>
    <w:rsid w:val="00D471B5"/>
    <w:rsid w:val="00D56802"/>
    <w:rsid w:val="00D571DB"/>
    <w:rsid w:val="00D6774D"/>
    <w:rsid w:val="00D75191"/>
    <w:rsid w:val="00D80929"/>
    <w:rsid w:val="00D83D01"/>
    <w:rsid w:val="00D85254"/>
    <w:rsid w:val="00D91315"/>
    <w:rsid w:val="00DA0D88"/>
    <w:rsid w:val="00DC4FFC"/>
    <w:rsid w:val="00DD2711"/>
    <w:rsid w:val="00DE0588"/>
    <w:rsid w:val="00DE4EC9"/>
    <w:rsid w:val="00DF6BE4"/>
    <w:rsid w:val="00E0028A"/>
    <w:rsid w:val="00E040C5"/>
    <w:rsid w:val="00E157BC"/>
    <w:rsid w:val="00E427EA"/>
    <w:rsid w:val="00E50E4A"/>
    <w:rsid w:val="00E76FAA"/>
    <w:rsid w:val="00E82F09"/>
    <w:rsid w:val="00E91F5F"/>
    <w:rsid w:val="00E957C0"/>
    <w:rsid w:val="00EA69B1"/>
    <w:rsid w:val="00EA6F59"/>
    <w:rsid w:val="00EB12DD"/>
    <w:rsid w:val="00EB153E"/>
    <w:rsid w:val="00EB24C6"/>
    <w:rsid w:val="00EB57EB"/>
    <w:rsid w:val="00ED50CF"/>
    <w:rsid w:val="00F1152F"/>
    <w:rsid w:val="00F207B3"/>
    <w:rsid w:val="00F5486B"/>
    <w:rsid w:val="00F658E0"/>
    <w:rsid w:val="00F817C3"/>
    <w:rsid w:val="00F859B7"/>
    <w:rsid w:val="00F95A99"/>
    <w:rsid w:val="00F96A33"/>
    <w:rsid w:val="00F97B70"/>
    <w:rsid w:val="00FA4BE2"/>
    <w:rsid w:val="00FB6DC1"/>
    <w:rsid w:val="00FC1C44"/>
    <w:rsid w:val="00FD313B"/>
    <w:rsid w:val="00FD5885"/>
    <w:rsid w:val="00FD6C06"/>
    <w:rsid w:val="00FF0B95"/>
    <w:rsid w:val="22954E6A"/>
    <w:rsid w:val="2AAC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17F59D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86142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D31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D313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A1C5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1A076A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07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A076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A07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A076A"/>
    <w:rPr>
      <w:b/>
      <w:bCs/>
    </w:rPr>
  </w:style>
  <w:style w:type="paragraph" w:styleId="Revision">
    <w:name w:val="Revision"/>
    <w:hidden/>
    <w:uiPriority w:val="99"/>
    <w:semiHidden/>
    <w:rsid w:val="003F030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D99A7F-0FAD-45C5-977F-C4ABA9C407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588C2B-829A-4E88-9A20-11FCC6237F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FA5C9D-15F7-4938-AA98-91D2BDD2C6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C258326-170A-443F-9281-913D6CA1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46</TotalTime>
  <Pages>1</Pages>
  <Words>601</Words>
  <Characters>3428</Characters>
  <Application>Microsoft Office Word</Application>
  <DocSecurity>0</DocSecurity>
  <Lines>28</Lines>
  <Paragraphs>8</Paragraphs>
  <ScaleCrop>false</ScaleCrop>
  <Company>Caremark RX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Curtis, Melissa H</cp:lastModifiedBy>
  <cp:revision>92</cp:revision>
  <cp:lastPrinted>2007-01-03T15:56:00Z</cp:lastPrinted>
  <dcterms:created xsi:type="dcterms:W3CDTF">2024-07-17T19:01:00Z</dcterms:created>
  <dcterms:modified xsi:type="dcterms:W3CDTF">2024-08-12T15:16:00Z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2021-09-13T13:20:36Z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b231b0f1-c355-40f2-a491-40aaa14faa15</vt:lpwstr>
  </property>
  <property fmtid="{D5CDD505-2E9C-101B-9397-08002B2CF9AE}" pid="8" name="MSIP_Label_67599526-06ca-49cc-9fa9-5307800a949a_ContentBits">
    <vt:lpwstr>0</vt:lpwstr>
  </property>
</Properties>
</file>