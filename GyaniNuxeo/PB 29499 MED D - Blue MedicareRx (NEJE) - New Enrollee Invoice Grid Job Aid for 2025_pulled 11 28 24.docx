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79C5" w14:textId="09DB21E2" w:rsidR="00255C6B" w:rsidRPr="0058134F" w:rsidRDefault="00AA7C31" w:rsidP="00DA14A6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MED D </w:t>
      </w:r>
      <w:r w:rsidR="0079187C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79187C">
        <w:rPr>
          <w:rFonts w:ascii="Verdana" w:hAnsi="Verdana"/>
          <w:color w:val="000000"/>
          <w:sz w:val="36"/>
          <w:szCs w:val="36"/>
        </w:rPr>
        <w:t xml:space="preserve">Blue </w:t>
      </w:r>
      <w:proofErr w:type="spellStart"/>
      <w:r w:rsidR="0079187C">
        <w:rPr>
          <w:rFonts w:ascii="Verdana" w:hAnsi="Verdana"/>
          <w:color w:val="000000"/>
          <w:sz w:val="36"/>
          <w:szCs w:val="36"/>
        </w:rPr>
        <w:t>MedicareRx</w:t>
      </w:r>
      <w:proofErr w:type="spellEnd"/>
      <w:r w:rsidR="0079187C">
        <w:rPr>
          <w:rFonts w:ascii="Verdana" w:hAnsi="Verdana"/>
          <w:color w:val="000000"/>
          <w:sz w:val="36"/>
          <w:szCs w:val="36"/>
        </w:rPr>
        <w:t xml:space="preserve"> (NEJE) - </w:t>
      </w:r>
      <w:r w:rsidR="004978CF">
        <w:rPr>
          <w:rFonts w:ascii="Verdana" w:hAnsi="Verdana"/>
          <w:color w:val="000000"/>
          <w:sz w:val="36"/>
          <w:szCs w:val="36"/>
        </w:rPr>
        <w:t>New Enrollee Invoice Grid Job Aid</w:t>
      </w:r>
      <w:r w:rsidR="001B28B0">
        <w:rPr>
          <w:rFonts w:ascii="Verdana" w:hAnsi="Verdana"/>
          <w:color w:val="000000"/>
          <w:sz w:val="36"/>
          <w:szCs w:val="36"/>
        </w:rPr>
        <w:t xml:space="preserve"> </w:t>
      </w:r>
      <w:r w:rsidR="0055675A">
        <w:rPr>
          <w:rFonts w:ascii="Verdana" w:hAnsi="Verdana"/>
          <w:color w:val="000000"/>
          <w:sz w:val="36"/>
          <w:szCs w:val="36"/>
        </w:rPr>
        <w:t xml:space="preserve">for </w:t>
      </w:r>
      <w:r w:rsidR="00873A65">
        <w:rPr>
          <w:rFonts w:ascii="Verdana" w:hAnsi="Verdana"/>
          <w:color w:val="000000"/>
          <w:sz w:val="36"/>
          <w:szCs w:val="36"/>
        </w:rPr>
        <w:t>2025</w:t>
      </w:r>
    </w:p>
    <w:bookmarkEnd w:id="1"/>
    <w:p w14:paraId="208E5B73" w14:textId="77777777" w:rsidR="005D05D7" w:rsidRDefault="005D05D7" w:rsidP="00DA14A6">
      <w:pPr>
        <w:pStyle w:val="TOC2"/>
        <w:tabs>
          <w:tab w:val="right" w:leader="dot" w:pos="12950"/>
        </w:tabs>
      </w:pPr>
    </w:p>
    <w:p w14:paraId="10571F4D" w14:textId="77777777" w:rsidR="003B5B1A" w:rsidRPr="00822D09" w:rsidRDefault="000F44C7" w:rsidP="00DA14A6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 w:rsidR="0058134F">
        <w:instrText xml:space="preserve"> TOC \o "2-2" \n \h \z \u </w:instrText>
      </w:r>
      <w:r>
        <w:fldChar w:fldCharType="separate"/>
      </w:r>
      <w:r>
        <w:fldChar w:fldCharType="end"/>
      </w:r>
    </w:p>
    <w:p w14:paraId="79587C40" w14:textId="284C57C5" w:rsidR="00822D09" w:rsidRPr="001B340D" w:rsidRDefault="00822D09" w:rsidP="00822D09">
      <w:pPr>
        <w:pStyle w:val="NormalWeb"/>
        <w:spacing w:before="0" w:beforeAutospacing="0" w:after="0" w:afterAutospacing="0" w:line="268" w:lineRule="atLeast"/>
        <w:textAlignment w:val="top"/>
      </w:pPr>
      <w:bookmarkStart w:id="2" w:name="_Overview"/>
      <w:bookmarkEnd w:id="2"/>
      <w:r w:rsidRPr="00CA07BA">
        <w:rPr>
          <w:b/>
          <w:bCs/>
        </w:rPr>
        <w:t>Description:</w:t>
      </w:r>
      <w:r>
        <w:t xml:space="preserve">  </w:t>
      </w:r>
      <w:r w:rsidRPr="0044272A">
        <w:rPr>
          <w:bCs/>
        </w:rPr>
        <w:t xml:space="preserve">Blue </w:t>
      </w:r>
      <w:proofErr w:type="spellStart"/>
      <w:r w:rsidRPr="0044272A">
        <w:rPr>
          <w:bCs/>
        </w:rPr>
        <w:t>MedicareRx</w:t>
      </w:r>
      <w:proofErr w:type="spellEnd"/>
      <w:r w:rsidRPr="0044272A">
        <w:rPr>
          <w:bCs/>
        </w:rPr>
        <w:t xml:space="preserve"> (</w:t>
      </w:r>
      <w:proofErr w:type="spellStart"/>
      <w:r w:rsidRPr="0044272A">
        <w:rPr>
          <w:bCs/>
        </w:rPr>
        <w:t>NEJE</w:t>
      </w:r>
      <w:proofErr w:type="spellEnd"/>
      <w:r w:rsidRPr="0044272A">
        <w:rPr>
          <w:bCs/>
        </w:rPr>
        <w:t xml:space="preserve">) New Enrollee Invoice Grids for </w:t>
      </w:r>
      <w:r w:rsidR="00873A65" w:rsidRPr="0044272A">
        <w:rPr>
          <w:bCs/>
        </w:rPr>
        <w:t>2025</w:t>
      </w:r>
      <w:r w:rsidRPr="0044272A">
        <w:rPr>
          <w:bCs/>
        </w:rPr>
        <w:t>.</w:t>
      </w:r>
    </w:p>
    <w:p w14:paraId="52A394B1" w14:textId="77777777" w:rsidR="00822D09" w:rsidRDefault="00822D09" w:rsidP="00822D09"/>
    <w:p w14:paraId="688C2470" w14:textId="77777777" w:rsidR="00822D09" w:rsidRDefault="00822D09" w:rsidP="00822D09"/>
    <w:p w14:paraId="635ECA3B" w14:textId="1FBB626B" w:rsidR="00822D09" w:rsidRPr="00995288" w:rsidRDefault="00822D09" w:rsidP="00822D09">
      <w:pPr>
        <w:rPr>
          <w:b/>
        </w:rPr>
      </w:pPr>
      <w:r>
        <w:rPr>
          <w:b/>
        </w:rPr>
        <w:t>BENEFICIARIES</w:t>
      </w:r>
      <w:r w:rsidRPr="0001039F">
        <w:rPr>
          <w:b/>
        </w:rPr>
        <w:t xml:space="preserve"> SHOULD RECEIVE THEIR INVOICES WITHIN </w:t>
      </w:r>
      <w:r w:rsidR="008C7586">
        <w:rPr>
          <w:b/>
        </w:rPr>
        <w:t>7</w:t>
      </w:r>
      <w:r w:rsidRPr="0001039F">
        <w:rPr>
          <w:b/>
        </w:rPr>
        <w:t xml:space="preserve"> TO </w:t>
      </w:r>
      <w:r w:rsidR="008C7586">
        <w:rPr>
          <w:b/>
        </w:rPr>
        <w:t>10</w:t>
      </w:r>
      <w:r w:rsidRPr="0001039F">
        <w:rPr>
          <w:b/>
        </w:rPr>
        <w:t xml:space="preserve"> BUSINESS DAYS OF THE INVOICE MAIL DATE</w:t>
      </w:r>
      <w:r w:rsidR="00D47DBA">
        <w:rPr>
          <w:b/>
        </w:rPr>
        <w:t>.</w:t>
      </w:r>
    </w:p>
    <w:p w14:paraId="468128B4" w14:textId="77777777" w:rsidR="00822D09" w:rsidRDefault="00822D09" w:rsidP="00822D09"/>
    <w:p w14:paraId="6403511D" w14:textId="77777777" w:rsidR="00822D09" w:rsidRDefault="00822D09" w:rsidP="00822D09">
      <w:r>
        <w:t>Refer to grid below:</w:t>
      </w:r>
    </w:p>
    <w:p w14:paraId="6E4BA990" w14:textId="77777777" w:rsidR="00822D09" w:rsidRDefault="00822D09" w:rsidP="00822D09"/>
    <w:tbl>
      <w:tblPr>
        <w:tblW w:w="5000" w:type="pct"/>
        <w:tblLook w:val="04A0" w:firstRow="1" w:lastRow="0" w:firstColumn="1" w:lastColumn="0" w:noHBand="0" w:noVBand="1"/>
      </w:tblPr>
      <w:tblGrid>
        <w:gridCol w:w="2655"/>
        <w:gridCol w:w="3147"/>
        <w:gridCol w:w="5132"/>
        <w:gridCol w:w="2016"/>
      </w:tblGrid>
      <w:tr w:rsidR="00822D09" w:rsidRPr="00031C74" w14:paraId="32952C90" w14:textId="77777777" w:rsidTr="00011043">
        <w:trPr>
          <w:trHeight w:val="315"/>
        </w:trPr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14:paraId="67B4E5F5" w14:textId="77777777" w:rsidR="00822D09" w:rsidRPr="00DF517B" w:rsidRDefault="00822D09" w:rsidP="00581E8A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Enrollment Processed: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14:paraId="21E6D088" w14:textId="77777777" w:rsidR="00822D09" w:rsidRPr="00DF517B" w:rsidRDefault="00822D09" w:rsidP="00581E8A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Effective Date of Enrollment</w:t>
            </w:r>
          </w:p>
        </w:tc>
        <w:tc>
          <w:tcPr>
            <w:tcW w:w="1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14:paraId="2EDAB3CB" w14:textId="77777777" w:rsidR="00822D09" w:rsidRPr="00DF517B" w:rsidRDefault="00822D09" w:rsidP="00581E8A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Beneficiary should receive their first invoice by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304A0A" w14:textId="77777777" w:rsidR="00822D09" w:rsidRPr="00DF517B" w:rsidRDefault="00822D09" w:rsidP="00581E8A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Invoice Due Date</w:t>
            </w:r>
          </w:p>
        </w:tc>
      </w:tr>
      <w:tr w:rsidR="00822D09" w:rsidRPr="00031C74" w14:paraId="26F0DDA5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5C5E" w14:textId="0C6040DA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11/02/</w:t>
            </w:r>
            <w:r w:rsidR="00873A65">
              <w:rPr>
                <w:color w:val="000000"/>
              </w:rPr>
              <w:t>2024</w:t>
            </w:r>
            <w:r w:rsidRPr="00DF517B">
              <w:rPr>
                <w:color w:val="000000"/>
              </w:rPr>
              <w:t xml:space="preserve"> - 12/07/</w:t>
            </w:r>
            <w:r w:rsidR="00873A65">
              <w:rPr>
                <w:color w:val="000000"/>
              </w:rPr>
              <w:t>2024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43A3" w14:textId="3DE0B8BA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12/1/</w:t>
            </w:r>
            <w:r w:rsidR="00873A65">
              <w:rPr>
                <w:color w:val="000000"/>
              </w:rPr>
              <w:t>2024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949E" w14:textId="46A3DD7A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12/15/</w:t>
            </w:r>
            <w:r w:rsidR="00873A65">
              <w:rPr>
                <w:color w:val="000000"/>
              </w:rPr>
              <w:t>2024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210D" w14:textId="66FDE40C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1AF22675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C854" w14:textId="0C9344B2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12/07/</w:t>
            </w:r>
            <w:r w:rsidR="00873A65">
              <w:rPr>
                <w:color w:val="000000"/>
              </w:rPr>
              <w:t>2024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9A2" w14:textId="24F60071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A1C2" w14:textId="0232F763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12/15/</w:t>
            </w:r>
            <w:r w:rsidR="00873A65">
              <w:rPr>
                <w:color w:val="000000"/>
              </w:rPr>
              <w:t>2024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4F9E" w14:textId="2BF08A74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1B61AC2E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29F9" w14:textId="31F5E3DD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12/08/</w:t>
            </w:r>
            <w:r w:rsidR="00873A65">
              <w:rPr>
                <w:color w:val="000000"/>
              </w:rPr>
              <w:t>2024</w:t>
            </w:r>
            <w:r w:rsidRPr="00DF517B">
              <w:rPr>
                <w:color w:val="000000"/>
              </w:rPr>
              <w:t xml:space="preserve"> - 01/01/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1CA2" w14:textId="6C97232B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5144" w14:textId="459B79D2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4C15" w14:textId="43AA9B13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19894B3D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1F6E" w14:textId="006C1386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73B6" w14:textId="20E0AAF1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02/01/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E229" w14:textId="420A1EEF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1EF3" w14:textId="6A414EC1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01DA56CC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197C" w14:textId="051E92CC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2/1/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77FA" w14:textId="68CD573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03/01/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1B3" w14:textId="6445BF4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EC7D" w14:textId="2BDE778C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3/1/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0DA480C5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8C5A" w14:textId="721D1278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3/1/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3409" w14:textId="0756884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04/01/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17DB" w14:textId="06D1ABDF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3/15/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1D8D" w14:textId="0EBF8FC0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4/1/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1F38E1D4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B12C" w14:textId="518170FA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4/1/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5DA3F" w14:textId="13647C25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05/01/</w:t>
            </w:r>
            <w:r w:rsidR="00873A65">
              <w:rPr>
                <w:color w:val="000000"/>
              </w:rPr>
              <w:t>2025</w:t>
            </w:r>
            <w:r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8711" w14:textId="16C8C4C4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4/15/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6B65" w14:textId="118B0636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5/1/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0635060E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3736" w14:textId="6DFC40DE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5/1/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1178" w14:textId="2D4BC900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06/01/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164A" w14:textId="4D115389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5/15/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EBBA" w14:textId="251E33C0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6/1/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10F0A223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0580" w14:textId="2167C0FE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6/1/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E51B" w14:textId="187A51A8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07/01/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FBF9" w14:textId="0FD8F949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6/15/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5E04" w14:textId="5CC16518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7/1/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46131429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D4A7" w14:textId="573A5914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7/1/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16DB" w14:textId="41B8C88B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08/01/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CA12" w14:textId="34B5E99B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7/15/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C76B" w14:textId="54B4A9E1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8/1/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2A2BCF67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3CE3" w14:textId="5E53DBE2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8/1/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C20E" w14:textId="4BDE6EEC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09/01/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7B04" w14:textId="01B90EE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8/15/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F974" w14:textId="6BA12EA0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9/1/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4BAFF4D9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75D0" w14:textId="42EBA918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9/1/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8CC6" w14:textId="7DF70493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10/01/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441A" w14:textId="6C4C09C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9/15/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4774" w14:textId="347A68BF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10/1/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3D618004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FC27" w14:textId="4AC6CDD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10/1/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3D69" w14:textId="17C8ABA2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11/01/</w:t>
            </w:r>
            <w:r w:rsidR="00873A65">
              <w:rPr>
                <w:color w:val="000000"/>
              </w:rPr>
              <w:t>2025</w:t>
            </w:r>
            <w:r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A56F" w14:textId="601D72E5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10/15/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6751" w14:textId="42CECC8C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01F4454E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0161" w14:textId="4EAD8E2D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11/1/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BD9B" w14:textId="34BA0F2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12/01/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B534" w14:textId="29CEA206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7A30" w14:textId="35446771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12/1/</w:t>
            </w:r>
            <w:r w:rsidR="00873A65">
              <w:rPr>
                <w:color w:val="000000"/>
              </w:rPr>
              <w:t>2025</w:t>
            </w:r>
          </w:p>
        </w:tc>
      </w:tr>
      <w:tr w:rsidR="00822D09" w:rsidRPr="00031C74" w14:paraId="4CF5CE1B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67DA" w14:textId="4E418FA4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11/02/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- 12/07/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D79C" w14:textId="12709232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C1A" w14:textId="77A574F3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48E2" w14:textId="754F56F2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2026</w:t>
            </w:r>
          </w:p>
        </w:tc>
      </w:tr>
      <w:tr w:rsidR="00822D09" w:rsidRPr="00031C74" w14:paraId="452D0F63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D101" w14:textId="218A453C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12/07/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C1F" w14:textId="11E7B046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2026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530D" w14:textId="51ABDDE6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12/15/</w:t>
            </w:r>
            <w:r w:rsidR="00873A65">
              <w:rPr>
                <w:color w:val="000000"/>
              </w:rPr>
              <w:t>2025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DFA1" w14:textId="6677743B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2026</w:t>
            </w:r>
          </w:p>
        </w:tc>
      </w:tr>
      <w:tr w:rsidR="00822D09" w:rsidRPr="00031C74" w14:paraId="79F5FC00" w14:textId="77777777" w:rsidTr="00011043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1204" w14:textId="4829A2FB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12/08/</w:t>
            </w:r>
            <w:r w:rsidR="00873A65">
              <w:rPr>
                <w:color w:val="000000"/>
              </w:rPr>
              <w:t>2025</w:t>
            </w:r>
            <w:r w:rsidRPr="00DF517B">
              <w:rPr>
                <w:color w:val="000000"/>
              </w:rPr>
              <w:t xml:space="preserve"> - 01/01/</w:t>
            </w:r>
            <w:r w:rsidR="00873A65">
              <w:rPr>
                <w:color w:val="000000"/>
              </w:rPr>
              <w:t>2026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277A" w14:textId="3ECCD40A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873A65">
              <w:rPr>
                <w:color w:val="000000"/>
              </w:rPr>
              <w:t>2026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4F42" w14:textId="44044977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1/15/</w:t>
            </w:r>
            <w:r w:rsidR="00873A65">
              <w:rPr>
                <w:color w:val="000000"/>
              </w:rPr>
              <w:t>2026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6BF2" w14:textId="08FEC468" w:rsidR="00822D09" w:rsidRPr="00DF517B" w:rsidRDefault="00822D09" w:rsidP="00581E8A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2/1/</w:t>
            </w:r>
            <w:r w:rsidR="00873A65">
              <w:rPr>
                <w:color w:val="000000"/>
              </w:rPr>
              <w:t>2026</w:t>
            </w:r>
          </w:p>
        </w:tc>
      </w:tr>
    </w:tbl>
    <w:p w14:paraId="6CD18B13" w14:textId="77777777" w:rsidR="00A8209D" w:rsidRDefault="00A8209D" w:rsidP="00DA14A6">
      <w:pPr>
        <w:jc w:val="right"/>
      </w:pPr>
    </w:p>
    <w:p w14:paraId="3DD15A81" w14:textId="01471DAB" w:rsidR="00F334DE" w:rsidRDefault="00F334DE" w:rsidP="00DA14A6">
      <w:pPr>
        <w:jc w:val="right"/>
        <w:rPr>
          <w:rStyle w:val="Hyperlink"/>
        </w:rPr>
      </w:pPr>
      <w:hyperlink w:anchor="_top" w:history="1">
        <w:r w:rsidRPr="0058134F">
          <w:rPr>
            <w:rStyle w:val="Hyperlink"/>
          </w:rPr>
          <w:t>Top of the Document</w:t>
        </w:r>
      </w:hyperlink>
    </w:p>
    <w:p w14:paraId="2389D16B" w14:textId="77777777" w:rsidR="00CB0687" w:rsidRPr="0058134F" w:rsidRDefault="00CB0687" w:rsidP="00DA14A6">
      <w:pPr>
        <w:jc w:val="right"/>
      </w:pPr>
    </w:p>
    <w:p w14:paraId="7933C571" w14:textId="77777777" w:rsidR="00710E68" w:rsidRPr="0058134F" w:rsidRDefault="00710E68" w:rsidP="00DA14A6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 To Be Reproduced Or Disclosed to Others Without Prior Written Approval</w:t>
      </w:r>
    </w:p>
    <w:p w14:paraId="522A7C82" w14:textId="4EA34A83" w:rsidR="005A64DA" w:rsidRPr="001776CA" w:rsidRDefault="00710E68" w:rsidP="00DA14A6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2E3686">
        <w:rPr>
          <w:b/>
          <w:color w:val="000000"/>
          <w:sz w:val="16"/>
          <w:szCs w:val="16"/>
        </w:rPr>
        <w:t>/</w:t>
      </w:r>
      <w:r w:rsidRPr="0058134F">
        <w:rPr>
          <w:b/>
          <w:color w:val="000000"/>
          <w:sz w:val="16"/>
          <w:szCs w:val="16"/>
        </w:rPr>
        <w:t xml:space="preserve"> PAPER COPY </w:t>
      </w:r>
      <w:r w:rsidR="0057511D">
        <w:rPr>
          <w:b/>
          <w:color w:val="000000"/>
          <w:sz w:val="16"/>
          <w:szCs w:val="16"/>
        </w:rPr>
        <w:t>=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sectPr w:rsidR="005A64DA" w:rsidRPr="001776CA" w:rsidSect="00EB1F94"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55932" w14:textId="77777777" w:rsidR="00E54BEF" w:rsidRDefault="00E54BEF">
      <w:r>
        <w:separator/>
      </w:r>
    </w:p>
  </w:endnote>
  <w:endnote w:type="continuationSeparator" w:id="0">
    <w:p w14:paraId="76521CC9" w14:textId="77777777" w:rsidR="00E54BEF" w:rsidRDefault="00E5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8271" w14:textId="77777777" w:rsidR="00C476E1" w:rsidRPr="00C32D18" w:rsidRDefault="000F44C7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C32D1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5CD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D543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DDFAA" w14:textId="77777777" w:rsidR="00E54BEF" w:rsidRDefault="00E54BEF">
      <w:r>
        <w:separator/>
      </w:r>
    </w:p>
  </w:footnote>
  <w:footnote w:type="continuationSeparator" w:id="0">
    <w:p w14:paraId="70F4918A" w14:textId="77777777" w:rsidR="00E54BEF" w:rsidRDefault="00E54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1F6C1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6F2"/>
    <w:multiLevelType w:val="hybridMultilevel"/>
    <w:tmpl w:val="962C8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A2863"/>
    <w:multiLevelType w:val="hybridMultilevel"/>
    <w:tmpl w:val="428C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6742"/>
    <w:multiLevelType w:val="hybridMultilevel"/>
    <w:tmpl w:val="208CF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54842"/>
    <w:multiLevelType w:val="hybridMultilevel"/>
    <w:tmpl w:val="8F38C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B53AA7"/>
    <w:multiLevelType w:val="hybridMultilevel"/>
    <w:tmpl w:val="90F0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E226E"/>
    <w:multiLevelType w:val="hybridMultilevel"/>
    <w:tmpl w:val="2410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212"/>
    <w:multiLevelType w:val="hybridMultilevel"/>
    <w:tmpl w:val="FDC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25512"/>
    <w:multiLevelType w:val="hybridMultilevel"/>
    <w:tmpl w:val="C24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1D5337"/>
    <w:multiLevelType w:val="hybridMultilevel"/>
    <w:tmpl w:val="3C0E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B365A"/>
    <w:multiLevelType w:val="hybridMultilevel"/>
    <w:tmpl w:val="8EF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E396B"/>
    <w:multiLevelType w:val="multilevel"/>
    <w:tmpl w:val="103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975A8"/>
    <w:multiLevelType w:val="hybridMultilevel"/>
    <w:tmpl w:val="0DF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F4F154E"/>
    <w:multiLevelType w:val="hybridMultilevel"/>
    <w:tmpl w:val="AD062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14F86"/>
    <w:multiLevelType w:val="hybridMultilevel"/>
    <w:tmpl w:val="203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04724D8"/>
    <w:multiLevelType w:val="hybridMultilevel"/>
    <w:tmpl w:val="76EA6D1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4" w15:restartNumberingAfterBreak="0">
    <w:nsid w:val="40820CBD"/>
    <w:multiLevelType w:val="hybridMultilevel"/>
    <w:tmpl w:val="D670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9531A"/>
    <w:multiLevelType w:val="hybridMultilevel"/>
    <w:tmpl w:val="BDB2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10A25"/>
    <w:multiLevelType w:val="hybridMultilevel"/>
    <w:tmpl w:val="DD82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A5966"/>
    <w:multiLevelType w:val="hybridMultilevel"/>
    <w:tmpl w:val="EE12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622ED0"/>
    <w:multiLevelType w:val="hybridMultilevel"/>
    <w:tmpl w:val="5962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F69BF"/>
    <w:multiLevelType w:val="hybridMultilevel"/>
    <w:tmpl w:val="15280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261B00"/>
    <w:multiLevelType w:val="hybridMultilevel"/>
    <w:tmpl w:val="E9A2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75A78"/>
    <w:multiLevelType w:val="hybridMultilevel"/>
    <w:tmpl w:val="EDE4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995E81"/>
    <w:multiLevelType w:val="multilevel"/>
    <w:tmpl w:val="103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C266E2"/>
    <w:multiLevelType w:val="hybridMultilevel"/>
    <w:tmpl w:val="4CFE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38371C"/>
    <w:multiLevelType w:val="hybridMultilevel"/>
    <w:tmpl w:val="D17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23CA3"/>
    <w:multiLevelType w:val="hybridMultilevel"/>
    <w:tmpl w:val="E176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42EC7"/>
    <w:multiLevelType w:val="hybridMultilevel"/>
    <w:tmpl w:val="9746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0307A"/>
    <w:multiLevelType w:val="hybridMultilevel"/>
    <w:tmpl w:val="F0B87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C4471E"/>
    <w:multiLevelType w:val="hybridMultilevel"/>
    <w:tmpl w:val="3AF07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CA17B2"/>
    <w:multiLevelType w:val="hybridMultilevel"/>
    <w:tmpl w:val="9EB8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66639">
    <w:abstractNumId w:val="27"/>
  </w:num>
  <w:num w:numId="2" w16cid:durableId="201985284">
    <w:abstractNumId w:val="10"/>
  </w:num>
  <w:num w:numId="3" w16cid:durableId="1907644281">
    <w:abstractNumId w:val="34"/>
  </w:num>
  <w:num w:numId="4" w16cid:durableId="2031178305">
    <w:abstractNumId w:val="41"/>
  </w:num>
  <w:num w:numId="5" w16cid:durableId="1118067404">
    <w:abstractNumId w:val="5"/>
  </w:num>
  <w:num w:numId="6" w16cid:durableId="1277805">
    <w:abstractNumId w:val="43"/>
  </w:num>
  <w:num w:numId="7" w16cid:durableId="1043989735">
    <w:abstractNumId w:val="22"/>
  </w:num>
  <w:num w:numId="8" w16cid:durableId="14189884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9307362">
    <w:abstractNumId w:val="12"/>
  </w:num>
  <w:num w:numId="10" w16cid:durableId="1250579873">
    <w:abstractNumId w:val="4"/>
  </w:num>
  <w:num w:numId="11" w16cid:durableId="1197502481">
    <w:abstractNumId w:val="11"/>
  </w:num>
  <w:num w:numId="12" w16cid:durableId="96027612">
    <w:abstractNumId w:val="9"/>
  </w:num>
  <w:num w:numId="13" w16cid:durableId="331107461">
    <w:abstractNumId w:val="19"/>
  </w:num>
  <w:num w:numId="14" w16cid:durableId="1118837159">
    <w:abstractNumId w:val="14"/>
  </w:num>
  <w:num w:numId="15" w16cid:durableId="1250970616">
    <w:abstractNumId w:val="30"/>
  </w:num>
  <w:num w:numId="16" w16cid:durableId="1063715856">
    <w:abstractNumId w:val="8"/>
  </w:num>
  <w:num w:numId="17" w16cid:durableId="213665069">
    <w:abstractNumId w:val="25"/>
  </w:num>
  <w:num w:numId="18" w16cid:durableId="61371997">
    <w:abstractNumId w:val="13"/>
  </w:num>
  <w:num w:numId="19" w16cid:durableId="354427410">
    <w:abstractNumId w:val="29"/>
  </w:num>
  <w:num w:numId="20" w16cid:durableId="1124931500">
    <w:abstractNumId w:val="33"/>
  </w:num>
  <w:num w:numId="21" w16cid:durableId="1466580071">
    <w:abstractNumId w:val="26"/>
  </w:num>
  <w:num w:numId="22" w16cid:durableId="140734804">
    <w:abstractNumId w:val="16"/>
  </w:num>
  <w:num w:numId="23" w16cid:durableId="2111319092">
    <w:abstractNumId w:val="23"/>
  </w:num>
  <w:num w:numId="24" w16cid:durableId="315957816">
    <w:abstractNumId w:val="17"/>
  </w:num>
  <w:num w:numId="25" w16cid:durableId="159975918">
    <w:abstractNumId w:val="21"/>
  </w:num>
  <w:num w:numId="26" w16cid:durableId="602341734">
    <w:abstractNumId w:val="38"/>
  </w:num>
  <w:num w:numId="27" w16cid:durableId="1323386029">
    <w:abstractNumId w:val="35"/>
  </w:num>
  <w:num w:numId="28" w16cid:durableId="1486704193">
    <w:abstractNumId w:val="44"/>
  </w:num>
  <w:num w:numId="29" w16cid:durableId="165106053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227551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12899557">
    <w:abstractNumId w:val="6"/>
  </w:num>
  <w:num w:numId="32" w16cid:durableId="941456137">
    <w:abstractNumId w:val="31"/>
  </w:num>
  <w:num w:numId="33" w16cid:durableId="1406025288">
    <w:abstractNumId w:val="37"/>
  </w:num>
  <w:num w:numId="34" w16cid:durableId="205916175">
    <w:abstractNumId w:val="7"/>
  </w:num>
  <w:num w:numId="35" w16cid:durableId="1313018915">
    <w:abstractNumId w:val="39"/>
  </w:num>
  <w:num w:numId="36" w16cid:durableId="758448539">
    <w:abstractNumId w:val="32"/>
  </w:num>
  <w:num w:numId="37" w16cid:durableId="912474784">
    <w:abstractNumId w:val="24"/>
  </w:num>
  <w:num w:numId="38" w16cid:durableId="1004093608">
    <w:abstractNumId w:val="2"/>
  </w:num>
  <w:num w:numId="39" w16cid:durableId="708995580">
    <w:abstractNumId w:val="3"/>
  </w:num>
  <w:num w:numId="40" w16cid:durableId="1210412755">
    <w:abstractNumId w:val="15"/>
  </w:num>
  <w:num w:numId="41" w16cid:durableId="1374576136">
    <w:abstractNumId w:val="18"/>
  </w:num>
  <w:num w:numId="42" w16cid:durableId="913900423">
    <w:abstractNumId w:val="40"/>
  </w:num>
  <w:num w:numId="43" w16cid:durableId="272638025">
    <w:abstractNumId w:val="42"/>
  </w:num>
  <w:num w:numId="44" w16cid:durableId="1008294664">
    <w:abstractNumId w:val="0"/>
  </w:num>
  <w:num w:numId="45" w16cid:durableId="326982014">
    <w:abstractNumId w:val="20"/>
  </w:num>
  <w:num w:numId="46" w16cid:durableId="206906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1043"/>
    <w:rsid w:val="00015A2E"/>
    <w:rsid w:val="00031C74"/>
    <w:rsid w:val="00033C09"/>
    <w:rsid w:val="00035BED"/>
    <w:rsid w:val="0004181B"/>
    <w:rsid w:val="00061AD2"/>
    <w:rsid w:val="00065189"/>
    <w:rsid w:val="000706D4"/>
    <w:rsid w:val="00077558"/>
    <w:rsid w:val="00084BC9"/>
    <w:rsid w:val="000863D4"/>
    <w:rsid w:val="0008665F"/>
    <w:rsid w:val="00095066"/>
    <w:rsid w:val="00095AB5"/>
    <w:rsid w:val="000A6B88"/>
    <w:rsid w:val="000B3C4C"/>
    <w:rsid w:val="000B656F"/>
    <w:rsid w:val="000B72DF"/>
    <w:rsid w:val="000C3EDF"/>
    <w:rsid w:val="000D1870"/>
    <w:rsid w:val="000D2E81"/>
    <w:rsid w:val="000D4BA2"/>
    <w:rsid w:val="000D6714"/>
    <w:rsid w:val="000E12A6"/>
    <w:rsid w:val="000F0D1B"/>
    <w:rsid w:val="000F44C7"/>
    <w:rsid w:val="000F54AF"/>
    <w:rsid w:val="00100455"/>
    <w:rsid w:val="00104CDE"/>
    <w:rsid w:val="00113514"/>
    <w:rsid w:val="00115944"/>
    <w:rsid w:val="0012373E"/>
    <w:rsid w:val="00125C4C"/>
    <w:rsid w:val="001360A5"/>
    <w:rsid w:val="00144D0C"/>
    <w:rsid w:val="00151B84"/>
    <w:rsid w:val="0016273A"/>
    <w:rsid w:val="00165CD9"/>
    <w:rsid w:val="00171F92"/>
    <w:rsid w:val="001723F6"/>
    <w:rsid w:val="001776CA"/>
    <w:rsid w:val="00181B1A"/>
    <w:rsid w:val="0019130B"/>
    <w:rsid w:val="001970ED"/>
    <w:rsid w:val="001A5256"/>
    <w:rsid w:val="001B28B0"/>
    <w:rsid w:val="001B340D"/>
    <w:rsid w:val="001B3879"/>
    <w:rsid w:val="001C4F59"/>
    <w:rsid w:val="001E40AD"/>
    <w:rsid w:val="001E7746"/>
    <w:rsid w:val="001F0774"/>
    <w:rsid w:val="001F1218"/>
    <w:rsid w:val="001F5947"/>
    <w:rsid w:val="002016B4"/>
    <w:rsid w:val="002055CF"/>
    <w:rsid w:val="00221514"/>
    <w:rsid w:val="002216EF"/>
    <w:rsid w:val="0024054D"/>
    <w:rsid w:val="002431ED"/>
    <w:rsid w:val="00243EBB"/>
    <w:rsid w:val="002555D9"/>
    <w:rsid w:val="00255C6B"/>
    <w:rsid w:val="00256198"/>
    <w:rsid w:val="00265D86"/>
    <w:rsid w:val="00274346"/>
    <w:rsid w:val="002750DC"/>
    <w:rsid w:val="002839E5"/>
    <w:rsid w:val="00291C2E"/>
    <w:rsid w:val="00291CE8"/>
    <w:rsid w:val="00294927"/>
    <w:rsid w:val="00296127"/>
    <w:rsid w:val="00296765"/>
    <w:rsid w:val="002A59A7"/>
    <w:rsid w:val="002A673F"/>
    <w:rsid w:val="002B593E"/>
    <w:rsid w:val="002C162D"/>
    <w:rsid w:val="002C7CA4"/>
    <w:rsid w:val="002D0E97"/>
    <w:rsid w:val="002D2BF2"/>
    <w:rsid w:val="002E3686"/>
    <w:rsid w:val="002E6E58"/>
    <w:rsid w:val="002F1F92"/>
    <w:rsid w:val="002F4E20"/>
    <w:rsid w:val="002F6F9E"/>
    <w:rsid w:val="002F7106"/>
    <w:rsid w:val="003033C0"/>
    <w:rsid w:val="00311111"/>
    <w:rsid w:val="00313459"/>
    <w:rsid w:val="00314D87"/>
    <w:rsid w:val="0032244E"/>
    <w:rsid w:val="0033143E"/>
    <w:rsid w:val="0034318F"/>
    <w:rsid w:val="0034552B"/>
    <w:rsid w:val="003649E7"/>
    <w:rsid w:val="003712EA"/>
    <w:rsid w:val="003725A1"/>
    <w:rsid w:val="003838F0"/>
    <w:rsid w:val="0038680A"/>
    <w:rsid w:val="003868A2"/>
    <w:rsid w:val="00386EBA"/>
    <w:rsid w:val="00392A5B"/>
    <w:rsid w:val="003A582D"/>
    <w:rsid w:val="003A6D70"/>
    <w:rsid w:val="003B1F86"/>
    <w:rsid w:val="003B5B1A"/>
    <w:rsid w:val="003B61BD"/>
    <w:rsid w:val="003C28EC"/>
    <w:rsid w:val="003C4627"/>
    <w:rsid w:val="003E6C1A"/>
    <w:rsid w:val="003F778E"/>
    <w:rsid w:val="00405C73"/>
    <w:rsid w:val="0040640A"/>
    <w:rsid w:val="00406DB5"/>
    <w:rsid w:val="00414303"/>
    <w:rsid w:val="0042336D"/>
    <w:rsid w:val="00436E64"/>
    <w:rsid w:val="0044272A"/>
    <w:rsid w:val="00456E5A"/>
    <w:rsid w:val="00457EAE"/>
    <w:rsid w:val="0046760E"/>
    <w:rsid w:val="00471BDA"/>
    <w:rsid w:val="004768BE"/>
    <w:rsid w:val="00477F73"/>
    <w:rsid w:val="0048355A"/>
    <w:rsid w:val="00484781"/>
    <w:rsid w:val="00486108"/>
    <w:rsid w:val="00496A47"/>
    <w:rsid w:val="004978CF"/>
    <w:rsid w:val="004A034A"/>
    <w:rsid w:val="004A0B5A"/>
    <w:rsid w:val="004B757C"/>
    <w:rsid w:val="004D0AF2"/>
    <w:rsid w:val="004D1DDC"/>
    <w:rsid w:val="004D3C53"/>
    <w:rsid w:val="004D6172"/>
    <w:rsid w:val="004F7F34"/>
    <w:rsid w:val="00503CAF"/>
    <w:rsid w:val="00505588"/>
    <w:rsid w:val="00512486"/>
    <w:rsid w:val="00516657"/>
    <w:rsid w:val="0052465B"/>
    <w:rsid w:val="00524CDD"/>
    <w:rsid w:val="00547C68"/>
    <w:rsid w:val="00551629"/>
    <w:rsid w:val="0055675A"/>
    <w:rsid w:val="005601C8"/>
    <w:rsid w:val="00561943"/>
    <w:rsid w:val="00565A58"/>
    <w:rsid w:val="00570139"/>
    <w:rsid w:val="00574A0C"/>
    <w:rsid w:val="0057511D"/>
    <w:rsid w:val="00577909"/>
    <w:rsid w:val="00577F61"/>
    <w:rsid w:val="0058134F"/>
    <w:rsid w:val="00581E56"/>
    <w:rsid w:val="00581E8A"/>
    <w:rsid w:val="0058217A"/>
    <w:rsid w:val="00582E85"/>
    <w:rsid w:val="00587EE4"/>
    <w:rsid w:val="005910B5"/>
    <w:rsid w:val="00597A3F"/>
    <w:rsid w:val="005A6118"/>
    <w:rsid w:val="005A64DA"/>
    <w:rsid w:val="005B446E"/>
    <w:rsid w:val="005B5CDB"/>
    <w:rsid w:val="005C0D80"/>
    <w:rsid w:val="005C1D83"/>
    <w:rsid w:val="005C473E"/>
    <w:rsid w:val="005D05D7"/>
    <w:rsid w:val="005E650E"/>
    <w:rsid w:val="0062203F"/>
    <w:rsid w:val="00622BDC"/>
    <w:rsid w:val="00622D77"/>
    <w:rsid w:val="00627F34"/>
    <w:rsid w:val="00632A1E"/>
    <w:rsid w:val="006341E6"/>
    <w:rsid w:val="00636B18"/>
    <w:rsid w:val="00637CA1"/>
    <w:rsid w:val="00640B0C"/>
    <w:rsid w:val="00642B78"/>
    <w:rsid w:val="00647CDD"/>
    <w:rsid w:val="006562AE"/>
    <w:rsid w:val="00662334"/>
    <w:rsid w:val="0066617F"/>
    <w:rsid w:val="0067264F"/>
    <w:rsid w:val="00674A16"/>
    <w:rsid w:val="006819EF"/>
    <w:rsid w:val="00691E10"/>
    <w:rsid w:val="006A0481"/>
    <w:rsid w:val="006C2221"/>
    <w:rsid w:val="006C580F"/>
    <w:rsid w:val="006C653F"/>
    <w:rsid w:val="006C70CF"/>
    <w:rsid w:val="006D4861"/>
    <w:rsid w:val="006F0205"/>
    <w:rsid w:val="006F1BF4"/>
    <w:rsid w:val="006F7C02"/>
    <w:rsid w:val="006F7DFC"/>
    <w:rsid w:val="007009FA"/>
    <w:rsid w:val="00700CE7"/>
    <w:rsid w:val="00704AF2"/>
    <w:rsid w:val="007071CC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61761"/>
    <w:rsid w:val="00767E47"/>
    <w:rsid w:val="00776D15"/>
    <w:rsid w:val="00777055"/>
    <w:rsid w:val="0078470E"/>
    <w:rsid w:val="00785118"/>
    <w:rsid w:val="00785C47"/>
    <w:rsid w:val="00786BEB"/>
    <w:rsid w:val="007903CC"/>
    <w:rsid w:val="0079187C"/>
    <w:rsid w:val="007A403E"/>
    <w:rsid w:val="007A75EA"/>
    <w:rsid w:val="007B27E7"/>
    <w:rsid w:val="007B710F"/>
    <w:rsid w:val="007C0E0A"/>
    <w:rsid w:val="007C2536"/>
    <w:rsid w:val="007C277A"/>
    <w:rsid w:val="007C6958"/>
    <w:rsid w:val="007C77DD"/>
    <w:rsid w:val="007E3EA6"/>
    <w:rsid w:val="007F04AB"/>
    <w:rsid w:val="007F0C51"/>
    <w:rsid w:val="00803AE3"/>
    <w:rsid w:val="008042E1"/>
    <w:rsid w:val="00804D63"/>
    <w:rsid w:val="00806A68"/>
    <w:rsid w:val="00806B9D"/>
    <w:rsid w:val="00812777"/>
    <w:rsid w:val="0081279C"/>
    <w:rsid w:val="00812C02"/>
    <w:rsid w:val="00822D09"/>
    <w:rsid w:val="008230FA"/>
    <w:rsid w:val="00823D54"/>
    <w:rsid w:val="00825BF7"/>
    <w:rsid w:val="0084129E"/>
    <w:rsid w:val="0084270B"/>
    <w:rsid w:val="00843390"/>
    <w:rsid w:val="00846373"/>
    <w:rsid w:val="00846ECB"/>
    <w:rsid w:val="008568AE"/>
    <w:rsid w:val="00860590"/>
    <w:rsid w:val="00861316"/>
    <w:rsid w:val="008614E8"/>
    <w:rsid w:val="00865181"/>
    <w:rsid w:val="00867EDF"/>
    <w:rsid w:val="008734D7"/>
    <w:rsid w:val="00873A65"/>
    <w:rsid w:val="00875F0D"/>
    <w:rsid w:val="00877414"/>
    <w:rsid w:val="008820A4"/>
    <w:rsid w:val="008825E7"/>
    <w:rsid w:val="008910D3"/>
    <w:rsid w:val="008A03B7"/>
    <w:rsid w:val="008A60A9"/>
    <w:rsid w:val="008B6BA0"/>
    <w:rsid w:val="008C2197"/>
    <w:rsid w:val="008C3493"/>
    <w:rsid w:val="008C7586"/>
    <w:rsid w:val="008D11A6"/>
    <w:rsid w:val="008D1F7B"/>
    <w:rsid w:val="008D2D64"/>
    <w:rsid w:val="008D7C38"/>
    <w:rsid w:val="008E21BE"/>
    <w:rsid w:val="00902E07"/>
    <w:rsid w:val="00903D35"/>
    <w:rsid w:val="00913B1B"/>
    <w:rsid w:val="009145D2"/>
    <w:rsid w:val="00924365"/>
    <w:rsid w:val="00927861"/>
    <w:rsid w:val="0094148C"/>
    <w:rsid w:val="00942635"/>
    <w:rsid w:val="00947783"/>
    <w:rsid w:val="00954FE8"/>
    <w:rsid w:val="00967866"/>
    <w:rsid w:val="009726E0"/>
    <w:rsid w:val="00977480"/>
    <w:rsid w:val="00990822"/>
    <w:rsid w:val="009A058A"/>
    <w:rsid w:val="009C4A31"/>
    <w:rsid w:val="009D0405"/>
    <w:rsid w:val="009D2A54"/>
    <w:rsid w:val="009E00C2"/>
    <w:rsid w:val="009E5278"/>
    <w:rsid w:val="009F6FD2"/>
    <w:rsid w:val="009F78D3"/>
    <w:rsid w:val="00A00894"/>
    <w:rsid w:val="00A03B7E"/>
    <w:rsid w:val="00A11298"/>
    <w:rsid w:val="00A20DE9"/>
    <w:rsid w:val="00A31F37"/>
    <w:rsid w:val="00A36707"/>
    <w:rsid w:val="00A42FAB"/>
    <w:rsid w:val="00A4732A"/>
    <w:rsid w:val="00A57D26"/>
    <w:rsid w:val="00A62198"/>
    <w:rsid w:val="00A7166B"/>
    <w:rsid w:val="00A71B4C"/>
    <w:rsid w:val="00A72DEB"/>
    <w:rsid w:val="00A74692"/>
    <w:rsid w:val="00A77592"/>
    <w:rsid w:val="00A816B8"/>
    <w:rsid w:val="00A8209D"/>
    <w:rsid w:val="00A83BA0"/>
    <w:rsid w:val="00A84F18"/>
    <w:rsid w:val="00A85045"/>
    <w:rsid w:val="00A93665"/>
    <w:rsid w:val="00A95738"/>
    <w:rsid w:val="00A97B7D"/>
    <w:rsid w:val="00AA2252"/>
    <w:rsid w:val="00AA4825"/>
    <w:rsid w:val="00AA7C31"/>
    <w:rsid w:val="00AB2D72"/>
    <w:rsid w:val="00AB33E1"/>
    <w:rsid w:val="00AC1C3B"/>
    <w:rsid w:val="00AC4214"/>
    <w:rsid w:val="00AC6E70"/>
    <w:rsid w:val="00AD1646"/>
    <w:rsid w:val="00AD7AB4"/>
    <w:rsid w:val="00AE7431"/>
    <w:rsid w:val="00AF038B"/>
    <w:rsid w:val="00AF78FA"/>
    <w:rsid w:val="00B078F6"/>
    <w:rsid w:val="00B150FA"/>
    <w:rsid w:val="00B26045"/>
    <w:rsid w:val="00B36415"/>
    <w:rsid w:val="00B44C55"/>
    <w:rsid w:val="00B46A95"/>
    <w:rsid w:val="00B5114C"/>
    <w:rsid w:val="00B511BC"/>
    <w:rsid w:val="00B5123C"/>
    <w:rsid w:val="00B544C2"/>
    <w:rsid w:val="00B5566F"/>
    <w:rsid w:val="00B630A6"/>
    <w:rsid w:val="00B6412E"/>
    <w:rsid w:val="00B70CC4"/>
    <w:rsid w:val="00B930DA"/>
    <w:rsid w:val="00BA096B"/>
    <w:rsid w:val="00BA13D8"/>
    <w:rsid w:val="00BA3933"/>
    <w:rsid w:val="00BA4469"/>
    <w:rsid w:val="00BA487D"/>
    <w:rsid w:val="00BB02DE"/>
    <w:rsid w:val="00BB371A"/>
    <w:rsid w:val="00BD5E06"/>
    <w:rsid w:val="00BD7B25"/>
    <w:rsid w:val="00BE1AFF"/>
    <w:rsid w:val="00BE4065"/>
    <w:rsid w:val="00BE5D76"/>
    <w:rsid w:val="00BF6E76"/>
    <w:rsid w:val="00BF74E9"/>
    <w:rsid w:val="00C012E2"/>
    <w:rsid w:val="00C01FA5"/>
    <w:rsid w:val="00C17022"/>
    <w:rsid w:val="00C247CB"/>
    <w:rsid w:val="00C300A8"/>
    <w:rsid w:val="00C32D18"/>
    <w:rsid w:val="00C360BD"/>
    <w:rsid w:val="00C40D1F"/>
    <w:rsid w:val="00C476E1"/>
    <w:rsid w:val="00C47AEB"/>
    <w:rsid w:val="00C52E77"/>
    <w:rsid w:val="00C566B3"/>
    <w:rsid w:val="00C62210"/>
    <w:rsid w:val="00C65249"/>
    <w:rsid w:val="00C67B32"/>
    <w:rsid w:val="00C72007"/>
    <w:rsid w:val="00C75829"/>
    <w:rsid w:val="00C75C83"/>
    <w:rsid w:val="00C80F5D"/>
    <w:rsid w:val="00C81ED8"/>
    <w:rsid w:val="00C837BA"/>
    <w:rsid w:val="00C95346"/>
    <w:rsid w:val="00CA1495"/>
    <w:rsid w:val="00CA2C3B"/>
    <w:rsid w:val="00CA3B23"/>
    <w:rsid w:val="00CA3EA4"/>
    <w:rsid w:val="00CA62F6"/>
    <w:rsid w:val="00CB0687"/>
    <w:rsid w:val="00CB0C1D"/>
    <w:rsid w:val="00CB11DC"/>
    <w:rsid w:val="00CC5AA2"/>
    <w:rsid w:val="00CC70A6"/>
    <w:rsid w:val="00CC721A"/>
    <w:rsid w:val="00CD0963"/>
    <w:rsid w:val="00CD59C2"/>
    <w:rsid w:val="00CD5C71"/>
    <w:rsid w:val="00CE3D42"/>
    <w:rsid w:val="00CE53E6"/>
    <w:rsid w:val="00CE53F7"/>
    <w:rsid w:val="00CE598A"/>
    <w:rsid w:val="00CE66B6"/>
    <w:rsid w:val="00CF539A"/>
    <w:rsid w:val="00CF6131"/>
    <w:rsid w:val="00D06EAA"/>
    <w:rsid w:val="00D07859"/>
    <w:rsid w:val="00D13B16"/>
    <w:rsid w:val="00D35581"/>
    <w:rsid w:val="00D36733"/>
    <w:rsid w:val="00D471B5"/>
    <w:rsid w:val="00D471C4"/>
    <w:rsid w:val="00D47DBA"/>
    <w:rsid w:val="00D52FAB"/>
    <w:rsid w:val="00D54588"/>
    <w:rsid w:val="00D571DB"/>
    <w:rsid w:val="00D66E67"/>
    <w:rsid w:val="00D6774D"/>
    <w:rsid w:val="00D75191"/>
    <w:rsid w:val="00D76195"/>
    <w:rsid w:val="00D80929"/>
    <w:rsid w:val="00D83D0B"/>
    <w:rsid w:val="00D845D5"/>
    <w:rsid w:val="00D85254"/>
    <w:rsid w:val="00D90C74"/>
    <w:rsid w:val="00D92FCF"/>
    <w:rsid w:val="00DA14A6"/>
    <w:rsid w:val="00DC0EBE"/>
    <w:rsid w:val="00DC1D2F"/>
    <w:rsid w:val="00DC4FFC"/>
    <w:rsid w:val="00DE18D0"/>
    <w:rsid w:val="00DE4370"/>
    <w:rsid w:val="00DE79F7"/>
    <w:rsid w:val="00DF517B"/>
    <w:rsid w:val="00DF6BE4"/>
    <w:rsid w:val="00E03CAA"/>
    <w:rsid w:val="00E157BC"/>
    <w:rsid w:val="00E20744"/>
    <w:rsid w:val="00E23D51"/>
    <w:rsid w:val="00E3591E"/>
    <w:rsid w:val="00E414EC"/>
    <w:rsid w:val="00E50E4A"/>
    <w:rsid w:val="00E54BEF"/>
    <w:rsid w:val="00E56C3F"/>
    <w:rsid w:val="00E650D0"/>
    <w:rsid w:val="00E65693"/>
    <w:rsid w:val="00E76334"/>
    <w:rsid w:val="00E91F5F"/>
    <w:rsid w:val="00E9379C"/>
    <w:rsid w:val="00EB12DD"/>
    <w:rsid w:val="00EB13DE"/>
    <w:rsid w:val="00EB1492"/>
    <w:rsid w:val="00EB153E"/>
    <w:rsid w:val="00EB1F94"/>
    <w:rsid w:val="00EB2DDD"/>
    <w:rsid w:val="00EB57EB"/>
    <w:rsid w:val="00EB6ED2"/>
    <w:rsid w:val="00ED0382"/>
    <w:rsid w:val="00ED50CF"/>
    <w:rsid w:val="00EE5945"/>
    <w:rsid w:val="00F1152F"/>
    <w:rsid w:val="00F17F5B"/>
    <w:rsid w:val="00F207B3"/>
    <w:rsid w:val="00F334DE"/>
    <w:rsid w:val="00F5486B"/>
    <w:rsid w:val="00F62BC4"/>
    <w:rsid w:val="00F658E0"/>
    <w:rsid w:val="00F6686D"/>
    <w:rsid w:val="00F81783"/>
    <w:rsid w:val="00F83D5B"/>
    <w:rsid w:val="00F859B7"/>
    <w:rsid w:val="00F869CE"/>
    <w:rsid w:val="00F877B4"/>
    <w:rsid w:val="00FA6419"/>
    <w:rsid w:val="00FB0924"/>
    <w:rsid w:val="00FB2D67"/>
    <w:rsid w:val="00FB3DBC"/>
    <w:rsid w:val="00FB45FF"/>
    <w:rsid w:val="00FB5871"/>
    <w:rsid w:val="00FC1C44"/>
    <w:rsid w:val="00FC4BA0"/>
    <w:rsid w:val="00FD745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3D275"/>
  <w15:chartTrackingRefBased/>
  <w15:docId w15:val="{486C932B-FD13-47D5-82E1-A6B922E6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79C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2F7106"/>
    <w:rPr>
      <w:sz w:val="20"/>
      <w:szCs w:val="20"/>
    </w:rPr>
  </w:style>
  <w:style w:type="character" w:customStyle="1" w:styleId="CommentTextChar">
    <w:name w:val="Comment Text Char"/>
    <w:link w:val="CommentText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675A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F8F5E-4A7D-4579-8624-5AB772C5C7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9D4EC3-52DD-4E67-8F32-A3599F4F5C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236</Words>
  <Characters>1348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1581</CharactersWithSpaces>
  <SharedDoc>false</SharedDoc>
  <HLinks>
    <vt:vector size="6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4</cp:revision>
  <cp:lastPrinted>2015-07-16T19:32:00Z</cp:lastPrinted>
  <dcterms:created xsi:type="dcterms:W3CDTF">2024-11-28T07:39:00Z</dcterms:created>
  <dcterms:modified xsi:type="dcterms:W3CDTF">2024-12-11T15:46:00Z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2021-10-21T20:13:10Z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6bb33713-7c76-4911-9b5d-bd4bca99cda1</vt:lpwstr>
  </property>
  <property fmtid="{D5CDD505-2E9C-101B-9397-08002B2CF9AE}" pid="9" name="MSIP_Label_67599526-06ca-49cc-9fa9-5307800a949a_ContentBits">
    <vt:lpwstr>0</vt:lpwstr>
  </property>
</Properties>
</file>