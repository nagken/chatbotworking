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B5806" w14:textId="626F8FAD" w:rsidR="00E75BB2" w:rsidRPr="00AD7D0F" w:rsidRDefault="00D22A5D" w:rsidP="00311B52">
      <w:pPr>
        <w:pStyle w:val="Heading1"/>
        <w:spacing w:before="120" w:after="120"/>
        <w:rPr>
          <w:rFonts w:ascii="Verdana" w:hAnsi="Verdana"/>
          <w:bCs/>
          <w:color w:val="000000"/>
          <w:sz w:val="36"/>
          <w:szCs w:val="36"/>
        </w:rPr>
      </w:pPr>
      <w:bookmarkStart w:id="0" w:name="_top"/>
      <w:bookmarkStart w:id="1" w:name="_Ref53304671"/>
      <w:bookmarkStart w:id="2" w:name="_Toc67801102"/>
      <w:bookmarkStart w:id="3" w:name="OLE_LINK6"/>
      <w:bookmarkEnd w:id="0"/>
      <w:proofErr w:type="spellStart"/>
      <w:r>
        <w:rPr>
          <w:rFonts w:ascii="Verdana" w:hAnsi="Verdana"/>
          <w:bCs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bCs/>
          <w:color w:val="000000"/>
          <w:sz w:val="36"/>
          <w:szCs w:val="36"/>
        </w:rPr>
        <w:t xml:space="preserve"> - </w:t>
      </w:r>
      <w:r w:rsidR="00E75BB2" w:rsidRPr="00AD7D0F">
        <w:rPr>
          <w:rFonts w:ascii="Verdana" w:hAnsi="Verdana"/>
          <w:bCs/>
          <w:color w:val="000000"/>
          <w:sz w:val="36"/>
          <w:szCs w:val="36"/>
        </w:rPr>
        <w:t>Clinical Counseling Pharmacist After</w:t>
      </w:r>
      <w:r w:rsidR="00D76C0D" w:rsidRPr="00AD7D0F">
        <w:rPr>
          <w:rFonts w:ascii="Verdana" w:hAnsi="Verdana"/>
          <w:bCs/>
          <w:color w:val="000000"/>
          <w:sz w:val="36"/>
          <w:szCs w:val="36"/>
        </w:rPr>
        <w:t xml:space="preserve"> </w:t>
      </w:r>
      <w:r w:rsidR="00E75BB2" w:rsidRPr="00AD7D0F">
        <w:rPr>
          <w:rFonts w:ascii="Verdana" w:hAnsi="Verdana"/>
          <w:bCs/>
          <w:color w:val="000000"/>
          <w:sz w:val="36"/>
          <w:szCs w:val="36"/>
        </w:rPr>
        <w:t>Hours Process</w:t>
      </w:r>
      <w:bookmarkEnd w:id="1"/>
      <w:bookmarkEnd w:id="2"/>
    </w:p>
    <w:bookmarkEnd w:id="3"/>
    <w:p w14:paraId="3129FB36" w14:textId="4CCE8F68" w:rsidR="00782892" w:rsidRPr="00311B52" w:rsidRDefault="00E333F2" w:rsidP="00F30AFF">
      <w:pPr>
        <w:pStyle w:val="TOC1"/>
        <w:tabs>
          <w:tab w:val="right" w:leader="dot" w:pos="12950"/>
        </w:tabs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AD7D0F">
        <w:rPr>
          <w:rFonts w:ascii="Verdana" w:hAnsi="Verdana"/>
          <w:b/>
        </w:rPr>
        <w:fldChar w:fldCharType="begin"/>
      </w:r>
      <w:r w:rsidRPr="00AD7D0F">
        <w:rPr>
          <w:rFonts w:ascii="Verdana" w:hAnsi="Verdana"/>
          <w:b/>
        </w:rPr>
        <w:instrText xml:space="preserve"> TOC \n \h \z \u \t "Heading 2,1,Heading 3,2" </w:instrText>
      </w:r>
      <w:r w:rsidRPr="00AD7D0F">
        <w:rPr>
          <w:rFonts w:ascii="Verdana" w:hAnsi="Verdana"/>
          <w:b/>
        </w:rPr>
        <w:fldChar w:fldCharType="separate"/>
      </w:r>
      <w:hyperlink w:anchor="_Toc196912749" w:history="1">
        <w:r w:rsidR="00782892" w:rsidRPr="00AD7D0F">
          <w:rPr>
            <w:rStyle w:val="Hyperlink"/>
            <w:rFonts w:ascii="Verdana" w:hAnsi="Verdana"/>
            <w:noProof/>
          </w:rPr>
          <w:t>Process</w:t>
        </w:r>
      </w:hyperlink>
    </w:p>
    <w:p w14:paraId="3297039C" w14:textId="2C7D7662" w:rsidR="00782892" w:rsidRPr="00311B52" w:rsidRDefault="00782892" w:rsidP="00F30AFF">
      <w:pPr>
        <w:pStyle w:val="TOC1"/>
        <w:tabs>
          <w:tab w:val="right" w:leader="dot" w:pos="12950"/>
        </w:tabs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6912750" w:history="1">
        <w:r w:rsidRPr="00AD7D0F">
          <w:rPr>
            <w:rStyle w:val="Hyperlink"/>
            <w:rFonts w:ascii="Verdana" w:hAnsi="Verdana"/>
            <w:noProof/>
          </w:rPr>
          <w:t>Log Activity</w:t>
        </w:r>
      </w:hyperlink>
    </w:p>
    <w:p w14:paraId="66724BF7" w14:textId="20064EE7" w:rsidR="00782892" w:rsidRPr="00311B52" w:rsidRDefault="00782892" w:rsidP="00F30AFF">
      <w:pPr>
        <w:pStyle w:val="TOC1"/>
        <w:tabs>
          <w:tab w:val="right" w:leader="dot" w:pos="12950"/>
        </w:tabs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6912751" w:history="1">
        <w:r w:rsidRPr="00AD7D0F">
          <w:rPr>
            <w:rStyle w:val="Hyperlink"/>
            <w:rFonts w:ascii="Verdana" w:hAnsi="Verdana"/>
            <w:noProof/>
          </w:rPr>
          <w:t>Related Documents</w:t>
        </w:r>
      </w:hyperlink>
    </w:p>
    <w:p w14:paraId="53AFD76F" w14:textId="67EFA300" w:rsidR="003E3E4C" w:rsidRPr="00D464B9" w:rsidRDefault="00E333F2" w:rsidP="00D464B9">
      <w:pPr>
        <w:rPr>
          <w:rFonts w:ascii="Verdana" w:hAnsi="Verdana"/>
        </w:rPr>
      </w:pPr>
      <w:r w:rsidRPr="00AD7D0F">
        <w:rPr>
          <w:rFonts w:ascii="Verdana" w:hAnsi="Verdana"/>
          <w:b/>
        </w:rPr>
        <w:fldChar w:fldCharType="end"/>
      </w:r>
      <w:r w:rsidR="00FA5AC6" w:rsidRPr="00AD7D0F">
        <w:rPr>
          <w:rFonts w:ascii="Verdana" w:hAnsi="Verdana"/>
        </w:rPr>
        <w:t xml:space="preserve"> </w:t>
      </w:r>
      <w:bookmarkStart w:id="4" w:name="_Overview"/>
      <w:bookmarkEnd w:id="4"/>
    </w:p>
    <w:p w14:paraId="3A56FB53" w14:textId="687316D0" w:rsidR="00E75BB2" w:rsidRPr="00AD7D0F" w:rsidRDefault="00824A77" w:rsidP="00311B52">
      <w:pPr>
        <w:spacing w:before="120" w:after="120"/>
        <w:rPr>
          <w:rFonts w:ascii="Verdana" w:hAnsi="Verdana"/>
        </w:rPr>
      </w:pPr>
      <w:r w:rsidRPr="00AD7D0F">
        <w:rPr>
          <w:rFonts w:ascii="Verdana" w:hAnsi="Verdana"/>
          <w:b/>
          <w:bCs/>
        </w:rPr>
        <w:t xml:space="preserve">Description: </w:t>
      </w:r>
      <w:r w:rsidR="005C1493" w:rsidRPr="00AD7D0F">
        <w:rPr>
          <w:rFonts w:ascii="Verdana" w:hAnsi="Verdana"/>
        </w:rPr>
        <w:t>I</w:t>
      </w:r>
      <w:r w:rsidR="00431A0D" w:rsidRPr="00AD7D0F">
        <w:rPr>
          <w:rFonts w:ascii="Verdana" w:hAnsi="Verdana"/>
        </w:rPr>
        <w:t>nstructions for when a p</w:t>
      </w:r>
      <w:r w:rsidR="00E75BB2" w:rsidRPr="00AD7D0F">
        <w:rPr>
          <w:rFonts w:ascii="Verdana" w:hAnsi="Verdana"/>
        </w:rPr>
        <w:t xml:space="preserve">lan </w:t>
      </w:r>
      <w:r w:rsidR="0072552A" w:rsidRPr="00AD7D0F">
        <w:rPr>
          <w:rFonts w:ascii="Verdana" w:hAnsi="Verdana"/>
        </w:rPr>
        <w:t>member</w:t>
      </w:r>
      <w:r w:rsidR="00E75BB2" w:rsidRPr="00AD7D0F">
        <w:rPr>
          <w:rFonts w:ascii="Verdana" w:hAnsi="Verdana"/>
        </w:rPr>
        <w:t xml:space="preserve"> needs to speak with a pharmacist regarding an issue that cannot wait until the next business </w:t>
      </w:r>
      <w:proofErr w:type="gramStart"/>
      <w:r w:rsidR="00E75BB2" w:rsidRPr="00AD7D0F">
        <w:rPr>
          <w:rFonts w:ascii="Verdana" w:hAnsi="Verdana"/>
        </w:rPr>
        <w:t>day</w:t>
      </w:r>
      <w:proofErr w:type="gramEnd"/>
      <w:r w:rsidR="00E75BB2" w:rsidRPr="00AD7D0F">
        <w:rPr>
          <w:rFonts w:ascii="Verdana" w:hAnsi="Verdana"/>
        </w:rPr>
        <w:t xml:space="preserve"> and it is after normal operating hours </w:t>
      </w:r>
      <w:r w:rsidR="00DA3490" w:rsidRPr="00AD7D0F">
        <w:rPr>
          <w:rFonts w:ascii="Verdana" w:hAnsi="Verdana"/>
        </w:rPr>
        <w:t>o</w:t>
      </w:r>
      <w:r w:rsidR="00E75BB2" w:rsidRPr="00AD7D0F">
        <w:rPr>
          <w:rFonts w:ascii="Verdana" w:hAnsi="Verdana"/>
        </w:rPr>
        <w:t>r on the weekend.</w:t>
      </w:r>
    </w:p>
    <w:p w14:paraId="35F46FC7" w14:textId="77777777" w:rsidR="00121612" w:rsidRPr="00AD7D0F" w:rsidRDefault="00121612" w:rsidP="00311B52">
      <w:pPr>
        <w:spacing w:before="120" w:after="120"/>
        <w:rPr>
          <w:rFonts w:ascii="Verdana" w:hAnsi="Verdana"/>
        </w:rPr>
      </w:pPr>
    </w:p>
    <w:p w14:paraId="6FC831C0" w14:textId="63E9D4E1" w:rsidR="000D73E6" w:rsidRPr="00AD7D0F" w:rsidRDefault="003E3E4C" w:rsidP="00311B52">
      <w:pPr>
        <w:spacing w:before="120" w:after="120"/>
        <w:rPr>
          <w:rFonts w:ascii="Verdana" w:hAnsi="Verdana"/>
        </w:rPr>
      </w:pPr>
      <w:r w:rsidRPr="00311B52">
        <w:rPr>
          <w:rFonts w:ascii="Verdana" w:hAnsi="Verdana"/>
          <w:noProof/>
        </w:rPr>
        <w:drawing>
          <wp:inline distT="0" distB="0" distL="0" distR="0" wp14:anchorId="461838CA" wp14:editId="7BFE0B98">
            <wp:extent cx="236220" cy="21336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BB0" w:rsidRPr="00AD7D0F">
        <w:rPr>
          <w:rFonts w:ascii="Verdana" w:hAnsi="Verdana"/>
          <w:b/>
        </w:rPr>
        <w:t xml:space="preserve"> </w:t>
      </w:r>
      <w:r w:rsidR="00121612" w:rsidRPr="00AD7D0F">
        <w:rPr>
          <w:rFonts w:ascii="Verdana" w:hAnsi="Verdana"/>
        </w:rPr>
        <w:t xml:space="preserve">Contact an onsite Supervisor when there is a need to page an </w:t>
      </w:r>
      <w:r w:rsidR="0077169D" w:rsidRPr="00AD7D0F">
        <w:rPr>
          <w:rFonts w:ascii="Verdana" w:hAnsi="Verdana"/>
        </w:rPr>
        <w:t>on call</w:t>
      </w:r>
      <w:r w:rsidR="00121612" w:rsidRPr="00AD7D0F">
        <w:rPr>
          <w:rFonts w:ascii="Verdana" w:hAnsi="Verdana"/>
        </w:rPr>
        <w:t xml:space="preserve"> RPh for this type of issue.  This applies to both CCR’s and Senior Representatives.</w:t>
      </w:r>
      <w:r w:rsidR="005C689F" w:rsidRPr="00AD7D0F">
        <w:rPr>
          <w:rFonts w:ascii="Verdana" w:hAnsi="Verdana"/>
        </w:rPr>
        <w:t xml:space="preserve"> </w:t>
      </w:r>
      <w:r w:rsidR="00081CD6" w:rsidRPr="00311B52">
        <w:rPr>
          <w:rFonts w:ascii="Verdana" w:hAnsi="Verdana"/>
          <w:noProof/>
        </w:rPr>
        <w:t xml:space="preserve"> </w:t>
      </w:r>
    </w:p>
    <w:p w14:paraId="6E297FC5" w14:textId="68FDC3DF" w:rsidR="00E75BB2" w:rsidRPr="00AD7D0F" w:rsidRDefault="00E75BB2" w:rsidP="00311B52">
      <w:pPr>
        <w:spacing w:before="120" w:after="120"/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75BB2" w:rsidRPr="00AD7D0F" w14:paraId="279C0E64" w14:textId="77777777" w:rsidTr="001C6DE0">
        <w:tc>
          <w:tcPr>
            <w:tcW w:w="5000" w:type="pct"/>
            <w:shd w:val="clear" w:color="auto" w:fill="C0C0C0"/>
          </w:tcPr>
          <w:p w14:paraId="49178D7F" w14:textId="0E575C32" w:rsidR="00E75BB2" w:rsidRPr="00AD7D0F" w:rsidRDefault="00E75BB2" w:rsidP="00F30AF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Definitions"/>
            <w:bookmarkStart w:id="6" w:name="_Various_Work_Instructions"/>
            <w:bookmarkStart w:id="7" w:name="_Process"/>
            <w:bookmarkStart w:id="8" w:name="_Various_Work_Instructions1"/>
            <w:bookmarkStart w:id="9" w:name="_Various_Work_Instructions_1"/>
            <w:bookmarkStart w:id="10" w:name="_Toc476569413"/>
            <w:bookmarkStart w:id="11" w:name="_Toc196912749"/>
            <w:bookmarkEnd w:id="5"/>
            <w:bookmarkEnd w:id="6"/>
            <w:bookmarkEnd w:id="7"/>
            <w:bookmarkEnd w:id="8"/>
            <w:bookmarkEnd w:id="9"/>
            <w:r w:rsidRPr="00AD7D0F">
              <w:rPr>
                <w:rFonts w:ascii="Verdana" w:hAnsi="Verdana"/>
                <w:i w:val="0"/>
                <w:iCs w:val="0"/>
              </w:rPr>
              <w:t>Process</w:t>
            </w:r>
            <w:bookmarkEnd w:id="10"/>
            <w:bookmarkEnd w:id="11"/>
          </w:p>
        </w:tc>
      </w:tr>
    </w:tbl>
    <w:p w14:paraId="25303BD7" w14:textId="41A7A6C0" w:rsidR="00782892" w:rsidRPr="00AD7D0F" w:rsidRDefault="005B7B65" w:rsidP="00311B52">
      <w:pPr>
        <w:pStyle w:val="BodyText3"/>
        <w:spacing w:before="120" w:after="120"/>
        <w:rPr>
          <w:b w:val="0"/>
          <w:bCs/>
        </w:rPr>
      </w:pPr>
      <w:r w:rsidRPr="00AD7D0F">
        <w:rPr>
          <w:b w:val="0"/>
        </w:rPr>
        <w:t xml:space="preserve">If the plan </w:t>
      </w:r>
      <w:r w:rsidR="0072552A" w:rsidRPr="00AD7D0F">
        <w:rPr>
          <w:b w:val="0"/>
        </w:rPr>
        <w:t>member</w:t>
      </w:r>
      <w:r w:rsidRPr="00AD7D0F">
        <w:rPr>
          <w:b w:val="0"/>
        </w:rPr>
        <w:t xml:space="preserve"> is complaining of chest pain</w:t>
      </w:r>
      <w:r w:rsidR="001D7AE7" w:rsidRPr="00AD7D0F">
        <w:rPr>
          <w:b w:val="0"/>
        </w:rPr>
        <w:t>,</w:t>
      </w:r>
      <w:r w:rsidR="00A5710F" w:rsidRPr="00AD7D0F">
        <w:rPr>
          <w:b w:val="0"/>
        </w:rPr>
        <w:t xml:space="preserve"> </w:t>
      </w:r>
      <w:r w:rsidRPr="00AD7D0F">
        <w:rPr>
          <w:b w:val="0"/>
        </w:rPr>
        <w:t>severe discomfort,</w:t>
      </w:r>
      <w:r w:rsidR="00A5710F" w:rsidRPr="00AD7D0F">
        <w:rPr>
          <w:b w:val="0"/>
        </w:rPr>
        <w:t xml:space="preserve"> </w:t>
      </w:r>
      <w:r w:rsidR="001D7AE7" w:rsidRPr="00AD7D0F">
        <w:rPr>
          <w:b w:val="0"/>
        </w:rPr>
        <w:t>or a life</w:t>
      </w:r>
      <w:r w:rsidR="005C1493" w:rsidRPr="00AD7D0F">
        <w:rPr>
          <w:b w:val="0"/>
        </w:rPr>
        <w:t>-</w:t>
      </w:r>
      <w:r w:rsidR="001D7AE7" w:rsidRPr="00AD7D0F">
        <w:rPr>
          <w:b w:val="0"/>
        </w:rPr>
        <w:t>threatening drug reaction and cannot wait for a pharmacist to call them back,</w:t>
      </w:r>
      <w:r w:rsidRPr="00AD7D0F">
        <w:rPr>
          <w:b w:val="0"/>
        </w:rPr>
        <w:t xml:space="preserve"> advise them to immediately call their local emergency response unit </w:t>
      </w:r>
      <w:r w:rsidRPr="00AD7D0F">
        <w:t>(911)</w:t>
      </w:r>
      <w:r w:rsidR="005C1493" w:rsidRPr="00AD7D0F">
        <w:rPr>
          <w:b w:val="0"/>
          <w:bCs/>
        </w:rPr>
        <w:t xml:space="preserve">. </w:t>
      </w:r>
    </w:p>
    <w:p w14:paraId="38CA40BD" w14:textId="77777777" w:rsidR="00782892" w:rsidRPr="00AD7D0F" w:rsidRDefault="00782892" w:rsidP="00311B52">
      <w:pPr>
        <w:pStyle w:val="BodyText3"/>
        <w:spacing w:before="120" w:after="120"/>
        <w:rPr>
          <w:b w:val="0"/>
          <w:bCs/>
        </w:rPr>
      </w:pPr>
    </w:p>
    <w:p w14:paraId="5B46706B" w14:textId="57B4DE01" w:rsidR="00075BFE" w:rsidRPr="00AD7D0F" w:rsidRDefault="005C1493" w:rsidP="00311B52">
      <w:pPr>
        <w:pStyle w:val="BodyText3"/>
        <w:spacing w:before="120" w:after="120"/>
        <w:rPr>
          <w:color w:val="FF0000"/>
        </w:rPr>
      </w:pPr>
      <w:r w:rsidRPr="00AD7D0F">
        <w:rPr>
          <w:b w:val="0"/>
          <w:bCs/>
        </w:rPr>
        <w:t>O</w:t>
      </w:r>
      <w:r w:rsidR="005B7B65" w:rsidRPr="00AD7D0F">
        <w:rPr>
          <w:b w:val="0"/>
        </w:rPr>
        <w:t>therwise perform the steps below:</w:t>
      </w:r>
      <w:r w:rsidR="00A5710F" w:rsidRPr="00AD7D0F">
        <w:rPr>
          <w:b w:val="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748"/>
        <w:gridCol w:w="1732"/>
        <w:gridCol w:w="7646"/>
      </w:tblGrid>
      <w:tr w:rsidR="00BA3FF6" w:rsidRPr="00AD7D0F" w14:paraId="5640B0B6" w14:textId="77777777" w:rsidTr="00C25A10">
        <w:tc>
          <w:tcPr>
            <w:tcW w:w="292" w:type="pct"/>
            <w:shd w:val="clear" w:color="auto" w:fill="D9D9D9" w:themeFill="background1" w:themeFillShade="D9"/>
          </w:tcPr>
          <w:p w14:paraId="385394CF" w14:textId="77777777" w:rsidR="00E75BB2" w:rsidRPr="00AD7D0F" w:rsidRDefault="00E75BB2" w:rsidP="00F30AF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D7D0F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3"/>
            <w:shd w:val="clear" w:color="auto" w:fill="D9D9D9" w:themeFill="background1" w:themeFillShade="D9"/>
          </w:tcPr>
          <w:p w14:paraId="79809E2A" w14:textId="77777777" w:rsidR="00E75BB2" w:rsidRPr="00AD7D0F" w:rsidRDefault="00E75BB2" w:rsidP="00F30AF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D7D0F">
              <w:rPr>
                <w:rFonts w:ascii="Verdana" w:hAnsi="Verdana"/>
                <w:b/>
              </w:rPr>
              <w:t>Action</w:t>
            </w:r>
          </w:p>
        </w:tc>
      </w:tr>
      <w:tr w:rsidR="00782892" w:rsidRPr="00AD7D0F" w14:paraId="0069218E" w14:textId="77777777" w:rsidTr="00C25A10">
        <w:trPr>
          <w:trHeight w:val="287"/>
        </w:trPr>
        <w:tc>
          <w:tcPr>
            <w:tcW w:w="292" w:type="pct"/>
            <w:vMerge w:val="restart"/>
          </w:tcPr>
          <w:p w14:paraId="29A22AC5" w14:textId="1FC7AD60" w:rsidR="00782892" w:rsidRPr="00AD7D0F" w:rsidRDefault="00782892" w:rsidP="00F30AF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D7D0F"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3"/>
          </w:tcPr>
          <w:p w14:paraId="4D4F908C" w14:textId="71FF1B03" w:rsidR="00782892" w:rsidRPr="00311B52" w:rsidRDefault="00782892" w:rsidP="00F30AFF">
            <w:pPr>
              <w:spacing w:before="120" w:after="120"/>
              <w:rPr>
                <w:rFonts w:ascii="Verdana" w:hAnsi="Verdana"/>
                <w:bCs/>
              </w:rPr>
            </w:pPr>
            <w:r w:rsidRPr="00AD7D0F">
              <w:rPr>
                <w:rFonts w:ascii="Verdana" w:hAnsi="Verdana"/>
                <w:bCs/>
              </w:rPr>
              <w:t>Determine if a Clinical Counseling Pharmacist needs to be</w:t>
            </w:r>
            <w:r w:rsidRPr="00AD7D0F">
              <w:rPr>
                <w:rFonts w:ascii="Verdana" w:hAnsi="Verdana"/>
                <w:bCs/>
                <w:color w:val="FF0000"/>
              </w:rPr>
              <w:t xml:space="preserve"> </w:t>
            </w:r>
            <w:r w:rsidRPr="00AD7D0F">
              <w:rPr>
                <w:rFonts w:ascii="Verdana" w:hAnsi="Verdana"/>
                <w:bCs/>
              </w:rPr>
              <w:t xml:space="preserve">notified to </w:t>
            </w:r>
            <w:proofErr w:type="gramStart"/>
            <w:r w:rsidRPr="00AD7D0F">
              <w:rPr>
                <w:rFonts w:ascii="Verdana" w:hAnsi="Verdana"/>
                <w:bCs/>
              </w:rPr>
              <w:t>do</w:t>
            </w:r>
            <w:proofErr w:type="gramEnd"/>
            <w:r w:rsidRPr="00AD7D0F">
              <w:rPr>
                <w:rFonts w:ascii="Verdana" w:hAnsi="Verdana"/>
                <w:bCs/>
              </w:rPr>
              <w:t xml:space="preserve"> a member call back:</w:t>
            </w:r>
          </w:p>
        </w:tc>
      </w:tr>
      <w:tr w:rsidR="00BA3FF6" w:rsidRPr="00AD7D0F" w14:paraId="03E11841" w14:textId="77777777" w:rsidTr="00C25A10">
        <w:trPr>
          <w:trHeight w:val="432"/>
        </w:trPr>
        <w:tc>
          <w:tcPr>
            <w:tcW w:w="292" w:type="pct"/>
            <w:vMerge/>
          </w:tcPr>
          <w:p w14:paraId="4D48AE5D" w14:textId="77777777" w:rsidR="00782892" w:rsidRPr="00AD7D0F" w:rsidRDefault="00782892" w:rsidP="00F30AF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1" w:type="pct"/>
            <w:shd w:val="clear" w:color="auto" w:fill="D9D9D9" w:themeFill="background1" w:themeFillShade="D9"/>
          </w:tcPr>
          <w:p w14:paraId="785604A4" w14:textId="753A66CF" w:rsidR="00782892" w:rsidRPr="00311B52" w:rsidRDefault="00BA3FF6" w:rsidP="00311B52">
            <w:pPr>
              <w:spacing w:before="120" w:after="120"/>
              <w:ind w:left="-1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AD7D0F">
              <w:rPr>
                <w:rFonts w:ascii="Verdana" w:hAnsi="Verdana"/>
                <w:b/>
                <w:bCs/>
                <w:color w:val="000000"/>
              </w:rPr>
              <w:t>Reasons that the On-Call RPh</w:t>
            </w:r>
            <w:r w:rsidR="00782892" w:rsidRPr="00311B52">
              <w:rPr>
                <w:rFonts w:ascii="Verdana" w:hAnsi="Verdana"/>
                <w:b/>
                <w:bCs/>
                <w:color w:val="000000"/>
              </w:rPr>
              <w:t>…</w:t>
            </w:r>
          </w:p>
        </w:tc>
        <w:tc>
          <w:tcPr>
            <w:tcW w:w="3617" w:type="pct"/>
            <w:gridSpan w:val="2"/>
            <w:shd w:val="clear" w:color="auto" w:fill="D9D9D9" w:themeFill="background1" w:themeFillShade="D9"/>
          </w:tcPr>
          <w:p w14:paraId="16FD0623" w14:textId="012120E7" w:rsidR="00782892" w:rsidRPr="00311B52" w:rsidRDefault="00782892" w:rsidP="00311B52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311B52">
              <w:rPr>
                <w:rFonts w:ascii="Verdana" w:hAnsi="Verdana"/>
                <w:b/>
                <w:bCs/>
              </w:rPr>
              <w:t>Review the following…</w:t>
            </w:r>
          </w:p>
        </w:tc>
      </w:tr>
      <w:tr w:rsidR="00BA3FF6" w:rsidRPr="00AD7D0F" w14:paraId="7868EAE7" w14:textId="77777777" w:rsidTr="00C25A10">
        <w:trPr>
          <w:trHeight w:val="686"/>
        </w:trPr>
        <w:tc>
          <w:tcPr>
            <w:tcW w:w="292" w:type="pct"/>
            <w:vMerge/>
          </w:tcPr>
          <w:p w14:paraId="5C38FE21" w14:textId="77777777" w:rsidR="00782892" w:rsidRPr="00AD7D0F" w:rsidRDefault="00782892" w:rsidP="00F30AF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1" w:type="pct"/>
          </w:tcPr>
          <w:p w14:paraId="15EAB0F8" w14:textId="5652C250" w:rsidR="00782892" w:rsidRPr="00311B52" w:rsidRDefault="00BA3FF6" w:rsidP="00F30AFF">
            <w:pPr>
              <w:spacing w:before="120" w:after="120"/>
              <w:ind w:left="-1"/>
              <w:rPr>
                <w:rFonts w:ascii="Verdana" w:hAnsi="Verdana"/>
                <w:color w:val="000000"/>
              </w:rPr>
            </w:pPr>
            <w:r w:rsidRPr="00AD7D0F">
              <w:rPr>
                <w:rFonts w:ascii="Verdana" w:hAnsi="Verdana"/>
                <w:b/>
                <w:bCs/>
                <w:color w:val="000000"/>
              </w:rPr>
              <w:t>S</w:t>
            </w:r>
            <w:r w:rsidR="00782892" w:rsidRPr="00AD7D0F">
              <w:rPr>
                <w:rFonts w:ascii="Verdana" w:hAnsi="Verdana"/>
                <w:b/>
                <w:bCs/>
                <w:color w:val="000000"/>
              </w:rPr>
              <w:t>hould</w:t>
            </w:r>
            <w:r w:rsidR="00782892" w:rsidRPr="00311B52">
              <w:rPr>
                <w:rFonts w:ascii="Verdana" w:hAnsi="Verdana"/>
                <w:color w:val="000000"/>
              </w:rPr>
              <w:t xml:space="preserve"> </w:t>
            </w:r>
            <w:r w:rsidR="00782892" w:rsidRPr="00AD7D0F">
              <w:rPr>
                <w:rFonts w:ascii="Verdana" w:hAnsi="Verdana"/>
                <w:b/>
                <w:bCs/>
                <w:color w:val="000000"/>
              </w:rPr>
              <w:t>not</w:t>
            </w:r>
            <w:r w:rsidR="00782892" w:rsidRPr="00311B52">
              <w:rPr>
                <w:rFonts w:ascii="Verdana" w:hAnsi="Verdana"/>
                <w:color w:val="000000"/>
              </w:rPr>
              <w:t xml:space="preserve"> be contacted</w:t>
            </w:r>
          </w:p>
        </w:tc>
        <w:tc>
          <w:tcPr>
            <w:tcW w:w="3617" w:type="pct"/>
            <w:gridSpan w:val="2"/>
          </w:tcPr>
          <w:p w14:paraId="6793DB81" w14:textId="77777777" w:rsidR="00782892" w:rsidRPr="00AD7D0F" w:rsidRDefault="00782892" w:rsidP="003C71CD">
            <w:pPr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 w:rsidRPr="00AD7D0F">
              <w:rPr>
                <w:rFonts w:ascii="Verdana" w:hAnsi="Verdana"/>
              </w:rPr>
              <w:t>Prescription Verification</w:t>
            </w:r>
          </w:p>
          <w:p w14:paraId="2E58D3A8" w14:textId="77777777" w:rsidR="00782892" w:rsidRPr="00AD7D0F" w:rsidRDefault="00782892" w:rsidP="003C71CD">
            <w:pPr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 w:rsidRPr="00AD7D0F">
              <w:rPr>
                <w:rFonts w:ascii="Verdana" w:hAnsi="Verdana"/>
              </w:rPr>
              <w:t>Transfer prescription to retail, unless the transfer is considered an emergency by your Supervisor (see next step)</w:t>
            </w:r>
          </w:p>
          <w:p w14:paraId="20BCAE2C" w14:textId="41C2F8DD" w:rsidR="00782892" w:rsidRPr="00AD7D0F" w:rsidRDefault="00782892" w:rsidP="003C71CD">
            <w:pPr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 w:rsidRPr="00AD7D0F">
              <w:rPr>
                <w:rFonts w:ascii="Verdana" w:hAnsi="Verdana"/>
              </w:rPr>
              <w:t xml:space="preserve">Specific questions regarding possible recalled medications. This would include, but is not limited to, questions such as </w:t>
            </w:r>
            <w:proofErr w:type="gramStart"/>
            <w:r w:rsidRPr="00AD7D0F">
              <w:rPr>
                <w:rFonts w:ascii="Verdana" w:hAnsi="Verdana"/>
              </w:rPr>
              <w:t>if</w:t>
            </w:r>
            <w:proofErr w:type="gramEnd"/>
            <w:r w:rsidRPr="00AD7D0F">
              <w:rPr>
                <w:rFonts w:ascii="Verdana" w:hAnsi="Verdana"/>
              </w:rPr>
              <w:t xml:space="preserve"> </w:t>
            </w:r>
            <w:proofErr w:type="gramStart"/>
            <w:r w:rsidRPr="00AD7D0F">
              <w:rPr>
                <w:rFonts w:ascii="Verdana" w:hAnsi="Verdana"/>
              </w:rPr>
              <w:t>a medication</w:t>
            </w:r>
            <w:proofErr w:type="gramEnd"/>
            <w:r w:rsidRPr="00AD7D0F">
              <w:rPr>
                <w:rFonts w:ascii="Verdana" w:hAnsi="Verdana"/>
              </w:rPr>
              <w:t xml:space="preserve"> was recalled or the </w:t>
            </w:r>
            <w:proofErr w:type="gramStart"/>
            <w:r w:rsidRPr="00AD7D0F">
              <w:rPr>
                <w:rFonts w:ascii="Verdana" w:hAnsi="Verdana"/>
              </w:rPr>
              <w:t>lot numbers</w:t>
            </w:r>
            <w:proofErr w:type="gramEnd"/>
            <w:r w:rsidRPr="00AD7D0F">
              <w:rPr>
                <w:rFonts w:ascii="Verdana" w:hAnsi="Verdana"/>
              </w:rPr>
              <w:t xml:space="preserve"> of recalls. The </w:t>
            </w:r>
            <w:proofErr w:type="gramStart"/>
            <w:r w:rsidRPr="00AD7D0F">
              <w:rPr>
                <w:rFonts w:ascii="Verdana" w:hAnsi="Verdana"/>
              </w:rPr>
              <w:t>member</w:t>
            </w:r>
            <w:proofErr w:type="gramEnd"/>
            <w:r w:rsidRPr="00AD7D0F">
              <w:rPr>
                <w:rFonts w:ascii="Verdana" w:hAnsi="Verdana"/>
              </w:rPr>
              <w:t xml:space="preserve"> should be instructed to call the next business day to obtain this information. Also make sure to refer to any current talk tracks for the medication in question.</w:t>
            </w:r>
          </w:p>
          <w:p w14:paraId="0172952C" w14:textId="04C27487" w:rsidR="00782892" w:rsidRPr="00AD7D0F" w:rsidRDefault="00782892" w:rsidP="003C71CD">
            <w:pPr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 w:rsidRPr="00AD7D0F">
              <w:rPr>
                <w:rFonts w:ascii="Verdana" w:hAnsi="Verdana"/>
              </w:rPr>
              <w:t>If plan member does not need to take the medication before the next business day</w:t>
            </w:r>
          </w:p>
          <w:p w14:paraId="23D15B87" w14:textId="31D348F4" w:rsidR="00782892" w:rsidRPr="00AD7D0F" w:rsidRDefault="00782892" w:rsidP="003C71CD">
            <w:pPr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 w:rsidRPr="00AD7D0F">
              <w:rPr>
                <w:rFonts w:ascii="Verdana" w:hAnsi="Verdana"/>
              </w:rPr>
              <w:t xml:space="preserve">If medication or </w:t>
            </w:r>
            <w:proofErr w:type="gramStart"/>
            <w:r w:rsidRPr="00AD7D0F">
              <w:rPr>
                <w:rFonts w:ascii="Verdana" w:hAnsi="Verdana"/>
              </w:rPr>
              <w:t>medications,</w:t>
            </w:r>
            <w:proofErr w:type="gramEnd"/>
            <w:r w:rsidRPr="00AD7D0F">
              <w:rPr>
                <w:rFonts w:ascii="Verdana" w:hAnsi="Verdana"/>
              </w:rPr>
              <w:t xml:space="preserve"> were sent to the incorrect address and/or person</w:t>
            </w:r>
          </w:p>
          <w:p w14:paraId="31B119C5" w14:textId="77777777" w:rsidR="00782892" w:rsidRPr="00AD7D0F" w:rsidRDefault="00782892" w:rsidP="00F30AFF">
            <w:pPr>
              <w:spacing w:before="120" w:after="120"/>
              <w:rPr>
                <w:rFonts w:ascii="Verdana" w:hAnsi="Verdana"/>
              </w:rPr>
            </w:pPr>
          </w:p>
          <w:p w14:paraId="723663BB" w14:textId="6B1192A7" w:rsidR="00782892" w:rsidRPr="00AD7D0F" w:rsidRDefault="00782892" w:rsidP="00F30AFF">
            <w:pPr>
              <w:spacing w:before="120" w:after="120"/>
              <w:rPr>
                <w:rFonts w:ascii="Verdana" w:hAnsi="Verdana"/>
              </w:rPr>
            </w:pPr>
            <w:r w:rsidRPr="00AD7D0F">
              <w:rPr>
                <w:rFonts w:ascii="Verdana" w:hAnsi="Verdana"/>
              </w:rPr>
              <w:t xml:space="preserve">In </w:t>
            </w:r>
            <w:proofErr w:type="gramStart"/>
            <w:r w:rsidRPr="00AD7D0F">
              <w:rPr>
                <w:rFonts w:ascii="Verdana" w:hAnsi="Verdana"/>
              </w:rPr>
              <w:t>all of</w:t>
            </w:r>
            <w:proofErr w:type="gramEnd"/>
            <w:r w:rsidRPr="00AD7D0F">
              <w:rPr>
                <w:rFonts w:ascii="Verdana" w:hAnsi="Verdana"/>
              </w:rPr>
              <w:t xml:space="preserve"> these situations, </w:t>
            </w:r>
            <w:proofErr w:type="gramStart"/>
            <w:r w:rsidRPr="00AD7D0F">
              <w:rPr>
                <w:rFonts w:ascii="Verdana" w:hAnsi="Verdana"/>
              </w:rPr>
              <w:t>suggest</w:t>
            </w:r>
            <w:proofErr w:type="gramEnd"/>
            <w:r w:rsidRPr="00AD7D0F">
              <w:rPr>
                <w:rFonts w:ascii="Verdana" w:hAnsi="Verdana"/>
              </w:rPr>
              <w:t xml:space="preserve"> the member call back during normal business hours. Refer to </w:t>
            </w:r>
            <w:r w:rsidR="00F30AFF" w:rsidRPr="00D464B9">
              <w:rPr>
                <w:rFonts w:ascii="Verdana" w:hAnsi="Verdana"/>
                <w:b/>
                <w:bCs/>
              </w:rPr>
              <w:t>Clinical Care Services Clinical Counseling</w:t>
            </w:r>
            <w:r w:rsidR="00F30AFF" w:rsidRPr="00311B52">
              <w:t xml:space="preserve"> – </w:t>
            </w:r>
            <w:hyperlink r:id="rId9" w:anchor="!/view?docid=f22eb77e-4033-4ad9-9afb-fc262f29faad" w:history="1">
              <w:r w:rsidR="00F30AFF" w:rsidRPr="00AD7D0F">
                <w:rPr>
                  <w:rStyle w:val="Hyperlink"/>
                  <w:rFonts w:ascii="Verdana" w:hAnsi="Verdana"/>
                </w:rPr>
                <w:t>Phone Numbers (Contacts, Departments, Directory, Addresses, Hours, and Programs) (004378)</w:t>
              </w:r>
            </w:hyperlink>
            <w:r w:rsidRPr="00AD7D0F">
              <w:rPr>
                <w:rFonts w:ascii="Verdana" w:hAnsi="Verdana"/>
              </w:rPr>
              <w:t xml:space="preserve"> for hours of operation.</w:t>
            </w:r>
          </w:p>
          <w:p w14:paraId="3FEBB1E5" w14:textId="77777777" w:rsidR="00782892" w:rsidRPr="00AD7D0F" w:rsidRDefault="00782892" w:rsidP="00F30AFF">
            <w:pPr>
              <w:spacing w:before="120" w:after="120"/>
              <w:rPr>
                <w:rFonts w:ascii="Verdana" w:hAnsi="Verdana"/>
              </w:rPr>
            </w:pPr>
          </w:p>
          <w:p w14:paraId="50147C73" w14:textId="77777777" w:rsidR="00782892" w:rsidRPr="00AD7D0F" w:rsidRDefault="00782892" w:rsidP="00F30AFF">
            <w:pPr>
              <w:numPr>
                <w:ilvl w:val="0"/>
                <w:numId w:val="21"/>
              </w:numPr>
              <w:spacing w:before="120" w:after="120"/>
              <w:ind w:left="456"/>
              <w:rPr>
                <w:rFonts w:ascii="Verdana" w:hAnsi="Verdana"/>
                <w:bCs/>
                <w:color w:val="000000"/>
              </w:rPr>
            </w:pPr>
            <w:r w:rsidRPr="00AD7D0F">
              <w:rPr>
                <w:rFonts w:ascii="Verdana" w:hAnsi="Verdana"/>
                <w:b/>
                <w:color w:val="000000"/>
              </w:rPr>
              <w:t xml:space="preserve">Only if plan member refuses to call back the next day, </w:t>
            </w:r>
            <w:proofErr w:type="gramStart"/>
            <w:r w:rsidRPr="00AD7D0F">
              <w:rPr>
                <w:rFonts w:ascii="Verdana" w:hAnsi="Verdana"/>
                <w:b/>
                <w:color w:val="000000"/>
              </w:rPr>
              <w:t>create</w:t>
            </w:r>
            <w:proofErr w:type="gramEnd"/>
            <w:r w:rsidRPr="00AD7D0F">
              <w:rPr>
                <w:rFonts w:ascii="Verdana" w:hAnsi="Verdana"/>
                <w:b/>
              </w:rPr>
              <w:t xml:space="preserve"> the following RM Task:</w:t>
            </w:r>
          </w:p>
          <w:p w14:paraId="72B71AB4" w14:textId="1C340B7A" w:rsidR="00782892" w:rsidRPr="00AD7D0F" w:rsidRDefault="00782892" w:rsidP="00F30AFF">
            <w:pPr>
              <w:pStyle w:val="NormalWeb"/>
              <w:spacing w:before="120" w:beforeAutospacing="0" w:after="120" w:afterAutospacing="0" w:line="299" w:lineRule="atLeast"/>
              <w:textAlignment w:val="top"/>
              <w:rPr>
                <w:rFonts w:ascii="Verdana" w:hAnsi="Verdana"/>
                <w:color w:val="000000"/>
              </w:rPr>
            </w:pPr>
            <w:r w:rsidRPr="00AD7D0F">
              <w:rPr>
                <w:rFonts w:ascii="Verdana" w:hAnsi="Verdana"/>
                <w:b/>
                <w:noProof/>
              </w:rPr>
              <w:drawing>
                <wp:inline distT="0" distB="0" distL="0" distR="0" wp14:anchorId="2A477580" wp14:editId="5E08B183">
                  <wp:extent cx="236220" cy="2133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D0F">
              <w:rPr>
                <w:rFonts w:ascii="Verdana" w:hAnsi="Verdana"/>
                <w:b/>
              </w:rPr>
              <w:t xml:space="preserve"> </w:t>
            </w:r>
            <w:r w:rsidRPr="00AD7D0F">
              <w:rPr>
                <w:rFonts w:ascii="Verdana" w:hAnsi="Verdana"/>
                <w:bCs/>
                <w:color w:val="000000"/>
              </w:rPr>
              <w:t>This task type is not worked until the next business day. Inform the member that they will be called back on the next business day:</w:t>
            </w:r>
          </w:p>
          <w:p w14:paraId="75884FB7" w14:textId="13A91613" w:rsidR="00782892" w:rsidRPr="00AD7D0F" w:rsidRDefault="00782892" w:rsidP="00F30AFF">
            <w:pPr>
              <w:numPr>
                <w:ilvl w:val="1"/>
                <w:numId w:val="21"/>
              </w:numPr>
              <w:spacing w:before="120" w:after="120"/>
              <w:ind w:left="816"/>
              <w:rPr>
                <w:rFonts w:ascii="Verdana" w:hAnsi="Verdana"/>
                <w:bCs/>
                <w:color w:val="000000"/>
              </w:rPr>
            </w:pPr>
            <w:r w:rsidRPr="00AD7D0F">
              <w:rPr>
                <w:rFonts w:ascii="Verdana" w:hAnsi="Verdana"/>
                <w:b/>
              </w:rPr>
              <w:t>Task Category:</w:t>
            </w:r>
            <w:r w:rsidRPr="00AD7D0F">
              <w:rPr>
                <w:rFonts w:ascii="Verdana" w:hAnsi="Verdana"/>
              </w:rPr>
              <w:t xml:space="preserve"> RPh </w:t>
            </w:r>
            <w:r w:rsidRPr="00AD7D0F">
              <w:rPr>
                <w:rFonts w:ascii="Verdana" w:hAnsi="Verdana"/>
                <w:color w:val="000000"/>
              </w:rPr>
              <w:t>Consultation</w:t>
            </w:r>
          </w:p>
          <w:p w14:paraId="09672814" w14:textId="58C086B5" w:rsidR="00782892" w:rsidRPr="00AD7D0F" w:rsidRDefault="00782892" w:rsidP="00F30AFF">
            <w:pPr>
              <w:numPr>
                <w:ilvl w:val="1"/>
                <w:numId w:val="21"/>
              </w:numPr>
              <w:spacing w:before="120" w:after="120"/>
              <w:ind w:left="816"/>
              <w:rPr>
                <w:rFonts w:ascii="Verdana" w:hAnsi="Verdana"/>
                <w:bCs/>
                <w:color w:val="000000"/>
              </w:rPr>
            </w:pPr>
            <w:r w:rsidRPr="00AD7D0F">
              <w:rPr>
                <w:rFonts w:ascii="Verdana" w:hAnsi="Verdana"/>
                <w:b/>
                <w:color w:val="000000"/>
              </w:rPr>
              <w:t>Task Type:</w:t>
            </w:r>
            <w:r w:rsidRPr="00AD7D0F">
              <w:rPr>
                <w:rFonts w:ascii="Verdana" w:hAnsi="Verdana"/>
                <w:color w:val="000000"/>
              </w:rPr>
              <w:t xml:space="preserve"> RPh Clinical Inquiry</w:t>
            </w:r>
          </w:p>
          <w:p w14:paraId="55793FD6" w14:textId="6CFCA33F" w:rsidR="00782892" w:rsidRPr="00AD7D0F" w:rsidRDefault="00782892" w:rsidP="00F30AFF">
            <w:pPr>
              <w:numPr>
                <w:ilvl w:val="1"/>
                <w:numId w:val="21"/>
              </w:numPr>
              <w:spacing w:before="120" w:after="120"/>
              <w:ind w:left="816"/>
              <w:rPr>
                <w:rFonts w:ascii="Verdana" w:hAnsi="Verdana"/>
                <w:color w:val="000000"/>
              </w:rPr>
            </w:pPr>
            <w:r w:rsidRPr="00AD7D0F">
              <w:rPr>
                <w:rFonts w:ascii="Verdana" w:hAnsi="Verdana"/>
                <w:b/>
                <w:color w:val="000000"/>
              </w:rPr>
              <w:t>Queue:</w:t>
            </w:r>
            <w:r w:rsidRPr="00AD7D0F">
              <w:rPr>
                <w:rFonts w:ascii="Verdana" w:hAnsi="Verdana"/>
                <w:color w:val="000000"/>
              </w:rPr>
              <w:t xml:space="preserve"> RPh Consultation – </w:t>
            </w:r>
            <w:proofErr w:type="spellStart"/>
            <w:r w:rsidRPr="00AD7D0F">
              <w:rPr>
                <w:rFonts w:ascii="Verdana" w:hAnsi="Verdana"/>
                <w:color w:val="000000"/>
              </w:rPr>
              <w:t>CCRph</w:t>
            </w:r>
            <w:proofErr w:type="spellEnd"/>
          </w:p>
          <w:p w14:paraId="2792D3E7" w14:textId="77777777" w:rsidR="00782892" w:rsidRPr="00AD7D0F" w:rsidRDefault="00782892" w:rsidP="00F30AFF">
            <w:pPr>
              <w:spacing w:before="120" w:after="120"/>
              <w:ind w:left="720"/>
              <w:rPr>
                <w:rFonts w:ascii="Verdana" w:hAnsi="Verdana"/>
                <w:bCs/>
                <w:color w:val="000000"/>
              </w:rPr>
            </w:pPr>
          </w:p>
          <w:p w14:paraId="6A4F1F19" w14:textId="76635D8E" w:rsidR="00782892" w:rsidRPr="00AD7D0F" w:rsidRDefault="00782892" w:rsidP="00311B52">
            <w:pPr>
              <w:numPr>
                <w:ilvl w:val="0"/>
                <w:numId w:val="21"/>
              </w:numPr>
              <w:spacing w:before="120" w:after="120"/>
              <w:ind w:left="456"/>
              <w:rPr>
                <w:rFonts w:ascii="Verdana" w:hAnsi="Verdana"/>
                <w:bCs/>
                <w:color w:val="FF0000"/>
              </w:rPr>
            </w:pPr>
            <w:r w:rsidRPr="00AD7D0F">
              <w:rPr>
                <w:rFonts w:ascii="Verdana" w:hAnsi="Verdana"/>
                <w:bCs/>
                <w:color w:val="000000"/>
              </w:rPr>
              <w:t xml:space="preserve">Proceed to </w:t>
            </w:r>
            <w:hyperlink w:anchor="four" w:history="1">
              <w:r w:rsidRPr="00AD7D0F">
                <w:rPr>
                  <w:rStyle w:val="Hyperlink"/>
                  <w:rFonts w:ascii="Verdana" w:hAnsi="Verdana"/>
                  <w:bCs/>
                </w:rPr>
                <w:t>Step 4</w:t>
              </w:r>
            </w:hyperlink>
            <w:r w:rsidRPr="00AD7D0F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BA3FF6" w:rsidRPr="00AD7D0F" w14:paraId="4E7D8E68" w14:textId="77777777" w:rsidTr="00C25A10">
        <w:tc>
          <w:tcPr>
            <w:tcW w:w="292" w:type="pct"/>
            <w:vMerge/>
          </w:tcPr>
          <w:p w14:paraId="6C08A48A" w14:textId="77777777" w:rsidR="00782892" w:rsidRPr="00AD7D0F" w:rsidRDefault="00782892" w:rsidP="00311B5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1" w:type="pct"/>
            <w:vMerge w:val="restart"/>
          </w:tcPr>
          <w:p w14:paraId="3C23C3D2" w14:textId="1A3A9BB9" w:rsidR="00782892" w:rsidRPr="00AD7D0F" w:rsidRDefault="00BA3FF6" w:rsidP="00F30AFF">
            <w:pPr>
              <w:spacing w:before="120" w:after="120"/>
              <w:ind w:left="-1"/>
              <w:rPr>
                <w:rFonts w:ascii="Verdana" w:hAnsi="Verdana"/>
                <w:b/>
                <w:bCs/>
                <w:color w:val="000000"/>
              </w:rPr>
            </w:pPr>
            <w:bookmarkStart w:id="12" w:name="OLE_LINK15"/>
            <w:r w:rsidRPr="00311B52">
              <w:rPr>
                <w:rFonts w:ascii="Verdana" w:hAnsi="Verdana"/>
                <w:b/>
                <w:bCs/>
                <w:color w:val="000000"/>
              </w:rPr>
              <w:t>Should</w:t>
            </w:r>
            <w:r w:rsidRPr="00AD7D0F">
              <w:rPr>
                <w:rFonts w:ascii="Verdana" w:hAnsi="Verdana"/>
                <w:color w:val="000000"/>
              </w:rPr>
              <w:t xml:space="preserve"> be contacted</w:t>
            </w:r>
            <w:bookmarkEnd w:id="12"/>
          </w:p>
        </w:tc>
        <w:tc>
          <w:tcPr>
            <w:tcW w:w="3617" w:type="pct"/>
            <w:gridSpan w:val="2"/>
          </w:tcPr>
          <w:p w14:paraId="431C2E13" w14:textId="77777777" w:rsidR="00782892" w:rsidRPr="00AD7D0F" w:rsidRDefault="00782892" w:rsidP="003C71CD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D7D0F">
              <w:rPr>
                <w:rFonts w:ascii="Verdana" w:hAnsi="Verdana"/>
              </w:rPr>
              <w:t xml:space="preserve">Plan member has a question about a prescription (such as tablet identification, stability information and needs to take the medication </w:t>
            </w:r>
            <w:r w:rsidRPr="00AD7D0F">
              <w:rPr>
                <w:rFonts w:ascii="Verdana" w:hAnsi="Verdana"/>
                <w:b/>
                <w:bCs/>
              </w:rPr>
              <w:t>immediately</w:t>
            </w:r>
            <w:r w:rsidRPr="00AD7D0F">
              <w:rPr>
                <w:rFonts w:ascii="Verdana" w:hAnsi="Verdana"/>
              </w:rPr>
              <w:t xml:space="preserve"> or </w:t>
            </w:r>
            <w:r w:rsidRPr="00AD7D0F">
              <w:rPr>
                <w:rFonts w:ascii="Verdana" w:hAnsi="Verdana"/>
                <w:b/>
                <w:bCs/>
              </w:rPr>
              <w:t>before</w:t>
            </w:r>
            <w:r w:rsidRPr="00AD7D0F">
              <w:rPr>
                <w:rFonts w:ascii="Verdana" w:hAnsi="Verdana"/>
              </w:rPr>
              <w:t xml:space="preserve"> the next business day).</w:t>
            </w:r>
          </w:p>
          <w:p w14:paraId="2B207721" w14:textId="55C8C612" w:rsidR="00782892" w:rsidRPr="00AD7D0F" w:rsidRDefault="00782892" w:rsidP="003C71CD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D7D0F">
              <w:rPr>
                <w:rFonts w:ascii="Verdana" w:hAnsi="Verdana"/>
              </w:rPr>
              <w:t xml:space="preserve">If member is calling about medication interactions filled at retail and unable to wait until the next day to contact local retail pharmacy or our Caremark Clinical Department. </w:t>
            </w:r>
          </w:p>
          <w:p w14:paraId="4F575578" w14:textId="12638C5D" w:rsidR="00782892" w:rsidRPr="00AD7D0F" w:rsidRDefault="00782892" w:rsidP="003C71CD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  <w:b/>
                <w:bCs/>
              </w:rPr>
            </w:pPr>
            <w:r w:rsidRPr="00AD7D0F">
              <w:rPr>
                <w:rFonts w:ascii="Verdana" w:hAnsi="Verdana"/>
                <w:color w:val="000000"/>
              </w:rPr>
              <w:t>Plan member is having a possible side effect or adverse drug reaction at the point of the call and is questioning whether it is related to a prescription medication dispensed by the PBM.</w:t>
            </w:r>
          </w:p>
          <w:p w14:paraId="7FD95697" w14:textId="100C8DE0" w:rsidR="00782892" w:rsidRPr="00AD7D0F" w:rsidRDefault="00782892" w:rsidP="003C71CD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AD7D0F">
              <w:rPr>
                <w:rFonts w:ascii="Verdana" w:hAnsi="Verdana"/>
              </w:rPr>
              <w:t xml:space="preserve">Plan member ingests the wrong medication, </w:t>
            </w:r>
            <w:r w:rsidRPr="00AD7D0F">
              <w:rPr>
                <w:rFonts w:ascii="Verdana" w:hAnsi="Verdana"/>
                <w:b/>
                <w:bCs/>
                <w:color w:val="000000"/>
              </w:rPr>
              <w:t>has missed a dose or has taken more than one dose of medication.</w:t>
            </w:r>
          </w:p>
          <w:p w14:paraId="3579DE3E" w14:textId="4CAB85CB" w:rsidR="00782892" w:rsidRPr="00AD7D0F" w:rsidRDefault="00782892" w:rsidP="003C71CD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  <w:bCs/>
              </w:rPr>
            </w:pPr>
            <w:bookmarkStart w:id="13" w:name="OLE_LINK2"/>
            <w:r w:rsidRPr="00AD7D0F">
              <w:rPr>
                <w:rFonts w:ascii="Verdana" w:hAnsi="Verdana"/>
                <w:bCs/>
              </w:rPr>
              <w:t>Transferring a prescription that has been identified as an emergency by your Supervisor.</w:t>
            </w:r>
          </w:p>
          <w:bookmarkEnd w:id="13"/>
          <w:p w14:paraId="5697E5BB" w14:textId="19A73807" w:rsidR="00782892" w:rsidRPr="00AD7D0F" w:rsidRDefault="00782892" w:rsidP="00F30AFF">
            <w:pPr>
              <w:pStyle w:val="NormalWeb"/>
              <w:spacing w:before="120" w:beforeAutospacing="0" w:after="120" w:afterAutospacing="0"/>
              <w:ind w:left="456"/>
              <w:rPr>
                <w:rFonts w:ascii="Verdana" w:hAnsi="Verdana"/>
                <w:color w:val="000000"/>
              </w:rPr>
            </w:pPr>
            <w:r w:rsidRPr="00311B52">
              <w:rPr>
                <w:rFonts w:ascii="Verdana" w:hAnsi="Verdana"/>
                <w:noProof/>
              </w:rPr>
              <w:drawing>
                <wp:inline distT="0" distB="0" distL="0" distR="0" wp14:anchorId="12737A5B" wp14:editId="6CE7C72C">
                  <wp:extent cx="236220" cy="2133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D0F">
              <w:rPr>
                <w:rFonts w:ascii="Verdana" w:hAnsi="Verdana"/>
                <w:b/>
                <w:bCs/>
                <w:color w:val="000000"/>
              </w:rPr>
              <w:t> </w:t>
            </w:r>
            <w:r w:rsidRPr="00AD7D0F">
              <w:rPr>
                <w:rFonts w:ascii="Verdana" w:hAnsi="Verdana"/>
                <w:color w:val="000000"/>
              </w:rPr>
              <w:t>I am going to reach out to one of our supervisors for assistance with your issue, it may take me a few minutes to reach them. I</w:t>
            </w:r>
            <w:r w:rsidR="00D51819" w:rsidRPr="00AD7D0F">
              <w:rPr>
                <w:rFonts w:ascii="Verdana" w:hAnsi="Verdana"/>
                <w:color w:val="000000"/>
              </w:rPr>
              <w:t xml:space="preserve"> </w:t>
            </w:r>
            <w:r w:rsidRPr="00AD7D0F">
              <w:rPr>
                <w:rFonts w:ascii="Verdana" w:hAnsi="Verdana"/>
                <w:color w:val="000000"/>
              </w:rPr>
              <w:t>will</w:t>
            </w:r>
            <w:r w:rsidR="00D51819" w:rsidRPr="00AD7D0F">
              <w:rPr>
                <w:rFonts w:ascii="Verdana" w:hAnsi="Verdana"/>
                <w:color w:val="000000"/>
              </w:rPr>
              <w:t xml:space="preserve"> </w:t>
            </w:r>
            <w:r w:rsidRPr="00AD7D0F">
              <w:rPr>
                <w:rFonts w:ascii="Verdana" w:hAnsi="Verdana"/>
                <w:color w:val="000000"/>
              </w:rPr>
              <w:t>check back with you every</w:t>
            </w:r>
            <w:r w:rsidR="00D51819" w:rsidRPr="00AD7D0F">
              <w:rPr>
                <w:rFonts w:ascii="Verdana" w:hAnsi="Verdana"/>
                <w:color w:val="000000"/>
              </w:rPr>
              <w:t xml:space="preserve"> </w:t>
            </w:r>
            <w:r w:rsidRPr="00AD7D0F">
              <w:rPr>
                <w:rFonts w:ascii="Verdana" w:hAnsi="Verdana"/>
                <w:color w:val="000000"/>
              </w:rPr>
              <w:t>five</w:t>
            </w:r>
            <w:r w:rsidR="00D51819" w:rsidRPr="00AD7D0F">
              <w:rPr>
                <w:rFonts w:ascii="Verdana" w:hAnsi="Verdana"/>
                <w:color w:val="000000"/>
              </w:rPr>
              <w:t xml:space="preserve"> </w:t>
            </w:r>
            <w:r w:rsidRPr="00AD7D0F">
              <w:rPr>
                <w:rFonts w:ascii="Verdana" w:hAnsi="Verdana"/>
                <w:color w:val="000000"/>
              </w:rPr>
              <w:t>minutes</w:t>
            </w:r>
            <w:r w:rsidR="00D51819" w:rsidRPr="00AD7D0F">
              <w:rPr>
                <w:rFonts w:ascii="Verdana" w:hAnsi="Verdana"/>
                <w:color w:val="000000"/>
              </w:rPr>
              <w:t xml:space="preserve"> </w:t>
            </w:r>
            <w:r w:rsidRPr="00AD7D0F">
              <w:rPr>
                <w:rFonts w:ascii="Verdana" w:hAnsi="Verdana"/>
                <w:color w:val="000000"/>
              </w:rPr>
              <w:t>until I reach them.</w:t>
            </w:r>
          </w:p>
          <w:p w14:paraId="3573AE3E" w14:textId="77777777" w:rsidR="00782892" w:rsidRPr="00311B52" w:rsidRDefault="00782892" w:rsidP="00311B52">
            <w:pPr>
              <w:pStyle w:val="NormalWeb"/>
              <w:spacing w:before="120" w:beforeAutospacing="0" w:after="120" w:afterAutospacing="0"/>
              <w:ind w:left="456"/>
              <w:rPr>
                <w:rFonts w:ascii="Verdana" w:hAnsi="Verdana"/>
                <w:color w:val="000000"/>
              </w:rPr>
            </w:pPr>
          </w:p>
          <w:p w14:paraId="723DF8C5" w14:textId="24F67BC7" w:rsidR="00782892" w:rsidRPr="00AD7D0F" w:rsidRDefault="00782892" w:rsidP="00311B52">
            <w:pPr>
              <w:spacing w:before="120" w:after="120"/>
              <w:ind w:left="456"/>
              <w:rPr>
                <w:rFonts w:ascii="Verdana" w:hAnsi="Verdana"/>
                <w:b/>
                <w:bCs/>
              </w:rPr>
            </w:pPr>
            <w:r w:rsidRPr="00311B52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311B52">
              <w:rPr>
                <w:rFonts w:ascii="Verdana" w:hAnsi="Verdana"/>
                <w:color w:val="000000"/>
              </w:rPr>
              <w:t xml:space="preserve"> </w:t>
            </w:r>
            <w:r w:rsidRPr="00AD7D0F">
              <w:rPr>
                <w:rFonts w:ascii="Verdana" w:hAnsi="Verdana"/>
                <w:color w:val="000000"/>
              </w:rPr>
              <w:t>Do not allow the caller to hold more than five minutes without checking in with them even if they have given you approval to hold until a resolution is determined.</w:t>
            </w:r>
          </w:p>
        </w:tc>
      </w:tr>
      <w:tr w:rsidR="00BA3FF6" w:rsidRPr="00AD7D0F" w14:paraId="43CFF611" w14:textId="77777777" w:rsidTr="00C25A10">
        <w:tc>
          <w:tcPr>
            <w:tcW w:w="292" w:type="pct"/>
            <w:vMerge/>
          </w:tcPr>
          <w:p w14:paraId="3B116E16" w14:textId="77777777" w:rsidR="00782892" w:rsidRPr="00AD7D0F" w:rsidRDefault="00782892" w:rsidP="00311B5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1" w:type="pct"/>
            <w:vMerge/>
          </w:tcPr>
          <w:p w14:paraId="26B91E9B" w14:textId="77777777" w:rsidR="00782892" w:rsidRPr="00AD7D0F" w:rsidRDefault="00782892" w:rsidP="00F30AFF">
            <w:pPr>
              <w:spacing w:before="120" w:after="120"/>
              <w:ind w:left="-1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635" w:type="pct"/>
            <w:shd w:val="clear" w:color="auto" w:fill="D9D9D9" w:themeFill="background1" w:themeFillShade="D9"/>
          </w:tcPr>
          <w:p w14:paraId="6FFAB22E" w14:textId="525FE108" w:rsidR="00782892" w:rsidRPr="00311B52" w:rsidRDefault="00782892" w:rsidP="00311B52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311B52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2982" w:type="pct"/>
            <w:shd w:val="clear" w:color="auto" w:fill="D9D9D9" w:themeFill="background1" w:themeFillShade="D9"/>
          </w:tcPr>
          <w:p w14:paraId="26D7E744" w14:textId="24C76046" w:rsidR="00782892" w:rsidRPr="00311B52" w:rsidRDefault="00782892" w:rsidP="00311B52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311B52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BA3FF6" w:rsidRPr="00AD7D0F" w14:paraId="13B733D7" w14:textId="77777777" w:rsidTr="00C25A10">
        <w:tc>
          <w:tcPr>
            <w:tcW w:w="292" w:type="pct"/>
            <w:vMerge/>
          </w:tcPr>
          <w:p w14:paraId="7FEE5B53" w14:textId="77777777" w:rsidR="00782892" w:rsidRPr="00AD7D0F" w:rsidRDefault="00782892" w:rsidP="00311B5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1" w:type="pct"/>
            <w:vMerge/>
          </w:tcPr>
          <w:p w14:paraId="7632893E" w14:textId="77777777" w:rsidR="00782892" w:rsidRPr="00AD7D0F" w:rsidRDefault="00782892" w:rsidP="00F30AFF">
            <w:pPr>
              <w:spacing w:before="120" w:after="120"/>
              <w:ind w:left="-1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635" w:type="pct"/>
          </w:tcPr>
          <w:p w14:paraId="1B807C49" w14:textId="47BD971A" w:rsidR="00782892" w:rsidRPr="00AD7D0F" w:rsidRDefault="00782892" w:rsidP="00F30AFF">
            <w:pPr>
              <w:spacing w:before="120" w:after="120"/>
              <w:rPr>
                <w:rFonts w:ascii="Verdana" w:hAnsi="Verdana"/>
              </w:rPr>
            </w:pPr>
            <w:r w:rsidRPr="00AD7D0F">
              <w:rPr>
                <w:rFonts w:ascii="Verdana" w:hAnsi="Verdana"/>
                <w:bCs/>
              </w:rPr>
              <w:t xml:space="preserve">An </w:t>
            </w:r>
            <w:r w:rsidRPr="00311B52">
              <w:rPr>
                <w:rFonts w:ascii="Verdana" w:hAnsi="Verdana"/>
                <w:b/>
              </w:rPr>
              <w:t>After-</w:t>
            </w:r>
            <w:r w:rsidRPr="00AD7D0F">
              <w:rPr>
                <w:rFonts w:ascii="Verdana" w:hAnsi="Verdana"/>
                <w:b/>
              </w:rPr>
              <w:t>H</w:t>
            </w:r>
            <w:r w:rsidRPr="00311B52">
              <w:rPr>
                <w:rFonts w:ascii="Verdana" w:hAnsi="Verdana"/>
                <w:b/>
              </w:rPr>
              <w:t xml:space="preserve">ours </w:t>
            </w:r>
            <w:r w:rsidRPr="00AD7D0F">
              <w:rPr>
                <w:rFonts w:ascii="Verdana" w:hAnsi="Verdana"/>
                <w:b/>
              </w:rPr>
              <w:t>P</w:t>
            </w:r>
            <w:r w:rsidRPr="00311B52">
              <w:rPr>
                <w:rFonts w:ascii="Verdana" w:hAnsi="Verdana"/>
                <w:b/>
              </w:rPr>
              <w:t>harmacist</w:t>
            </w:r>
            <w:r w:rsidRPr="00AD7D0F">
              <w:rPr>
                <w:rFonts w:ascii="Verdana" w:hAnsi="Verdana"/>
                <w:bCs/>
              </w:rPr>
              <w:t xml:space="preserve"> needs to be notified</w:t>
            </w:r>
          </w:p>
        </w:tc>
        <w:tc>
          <w:tcPr>
            <w:tcW w:w="2982" w:type="pct"/>
          </w:tcPr>
          <w:p w14:paraId="79030D46" w14:textId="0983C610" w:rsidR="00782892" w:rsidRPr="00311B52" w:rsidRDefault="00782892" w:rsidP="00F30AFF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  <w:b/>
                <w:bCs/>
              </w:rPr>
            </w:pPr>
            <w:r w:rsidRPr="00AD7D0F">
              <w:rPr>
                <w:rFonts w:ascii="Verdana" w:hAnsi="Verdana"/>
                <w:bCs/>
              </w:rPr>
              <w:t xml:space="preserve">The </w:t>
            </w:r>
            <w:r w:rsidRPr="00311B52">
              <w:rPr>
                <w:rFonts w:ascii="Verdana" w:hAnsi="Verdana"/>
                <w:b/>
                <w:bCs/>
              </w:rPr>
              <w:t>Supervisor will be responsible for the following:</w:t>
            </w:r>
          </w:p>
          <w:p w14:paraId="40E56124" w14:textId="77777777" w:rsidR="00782892" w:rsidRPr="00AD7D0F" w:rsidRDefault="00782892" w:rsidP="003C71CD">
            <w:pPr>
              <w:pStyle w:val="ListParagraph"/>
              <w:numPr>
                <w:ilvl w:val="1"/>
                <w:numId w:val="26"/>
              </w:numPr>
              <w:spacing w:before="120" w:after="120"/>
              <w:rPr>
                <w:rFonts w:ascii="Verdana" w:hAnsi="Verdana"/>
                <w:bCs/>
              </w:rPr>
            </w:pPr>
            <w:r w:rsidRPr="00AD7D0F">
              <w:rPr>
                <w:rFonts w:ascii="Verdana" w:hAnsi="Verdana"/>
                <w:bCs/>
              </w:rPr>
              <w:t xml:space="preserve">Identifying the </w:t>
            </w:r>
            <w:r w:rsidRPr="00AD7D0F">
              <w:rPr>
                <w:rFonts w:ascii="Verdana" w:hAnsi="Verdana"/>
                <w:b/>
              </w:rPr>
              <w:t xml:space="preserve">RX </w:t>
            </w:r>
            <w:r w:rsidRPr="00AD7D0F">
              <w:rPr>
                <w:rFonts w:ascii="Verdana" w:hAnsi="Verdana"/>
                <w:bCs/>
              </w:rPr>
              <w:t>transfer as an emergency and that the member is out of medication and must take the medication immediately or before next business day</w:t>
            </w:r>
          </w:p>
          <w:p w14:paraId="3ACC66B7" w14:textId="77777777" w:rsidR="00782892" w:rsidRPr="00AD7D0F" w:rsidRDefault="00782892" w:rsidP="003C71CD">
            <w:pPr>
              <w:pStyle w:val="ListParagraph"/>
              <w:numPr>
                <w:ilvl w:val="1"/>
                <w:numId w:val="26"/>
              </w:numPr>
              <w:spacing w:before="120" w:after="120"/>
              <w:rPr>
                <w:rFonts w:ascii="Verdana" w:hAnsi="Verdana"/>
                <w:bCs/>
              </w:rPr>
            </w:pPr>
            <w:r w:rsidRPr="00AD7D0F">
              <w:rPr>
                <w:rFonts w:ascii="Verdana" w:hAnsi="Verdana"/>
                <w:bCs/>
              </w:rPr>
              <w:t xml:space="preserve">Verifying that the prescription is </w:t>
            </w:r>
            <w:proofErr w:type="gramStart"/>
            <w:r w:rsidRPr="00AD7D0F">
              <w:rPr>
                <w:rFonts w:ascii="Verdana" w:hAnsi="Verdana"/>
                <w:bCs/>
              </w:rPr>
              <w:t>transferrable</w:t>
            </w:r>
            <w:proofErr w:type="gramEnd"/>
            <w:r w:rsidRPr="00AD7D0F">
              <w:rPr>
                <w:rFonts w:ascii="Verdana" w:hAnsi="Verdana"/>
                <w:bCs/>
              </w:rPr>
              <w:t>, is not in process and is in the order placement screen</w:t>
            </w:r>
          </w:p>
          <w:p w14:paraId="4E8D3CA4" w14:textId="1EF758D0" w:rsidR="00782892" w:rsidRPr="00AD7D0F" w:rsidRDefault="00782892" w:rsidP="003C71CD">
            <w:pPr>
              <w:pStyle w:val="ListParagraph"/>
              <w:numPr>
                <w:ilvl w:val="1"/>
                <w:numId w:val="26"/>
              </w:numPr>
              <w:spacing w:before="120" w:after="120"/>
              <w:rPr>
                <w:rFonts w:ascii="Verdana" w:hAnsi="Verdana"/>
                <w:bCs/>
              </w:rPr>
            </w:pPr>
            <w:r w:rsidRPr="00AD7D0F">
              <w:rPr>
                <w:rFonts w:ascii="Verdana" w:hAnsi="Verdana"/>
                <w:bCs/>
              </w:rPr>
              <w:t xml:space="preserve">Providing the after-hours pharmacist with the retail pharmacy phone number where the prescription is to be transferred, a contact name and </w:t>
            </w:r>
            <w:proofErr w:type="gramStart"/>
            <w:r w:rsidRPr="00AD7D0F">
              <w:rPr>
                <w:rFonts w:ascii="Verdana" w:hAnsi="Verdana"/>
                <w:bCs/>
              </w:rPr>
              <w:t>that the</w:t>
            </w:r>
            <w:proofErr w:type="gramEnd"/>
            <w:r w:rsidRPr="00AD7D0F">
              <w:rPr>
                <w:rFonts w:ascii="Verdana" w:hAnsi="Verdana"/>
                <w:bCs/>
              </w:rPr>
              <w:t xml:space="preserve"> pharmacy will be open for at least the next hour</w:t>
            </w:r>
          </w:p>
          <w:p w14:paraId="1B5C4855" w14:textId="77777777" w:rsidR="00782892" w:rsidRPr="00AD7D0F" w:rsidRDefault="00782892" w:rsidP="003C71CD">
            <w:pPr>
              <w:pStyle w:val="ListParagraph"/>
              <w:numPr>
                <w:ilvl w:val="1"/>
                <w:numId w:val="26"/>
              </w:numPr>
              <w:spacing w:before="120" w:after="120"/>
              <w:rPr>
                <w:rFonts w:ascii="Verdana" w:hAnsi="Verdana"/>
                <w:bCs/>
              </w:rPr>
            </w:pPr>
            <w:r w:rsidRPr="00AD7D0F">
              <w:rPr>
                <w:rFonts w:ascii="Verdana" w:hAnsi="Verdana"/>
                <w:bCs/>
              </w:rPr>
              <w:t>Verifying that the pharmacy has the medication in stock and that the member eligibility information has been provided to the retail pharmacy</w:t>
            </w:r>
          </w:p>
          <w:p w14:paraId="1273617F" w14:textId="77777777" w:rsidR="00782892" w:rsidRPr="00AD7D0F" w:rsidRDefault="00782892" w:rsidP="00311B52">
            <w:pPr>
              <w:spacing w:before="120" w:after="120"/>
              <w:rPr>
                <w:rFonts w:ascii="Verdana" w:hAnsi="Verdana"/>
                <w:bCs/>
              </w:rPr>
            </w:pPr>
          </w:p>
          <w:p w14:paraId="4D0CB853" w14:textId="1216DD09" w:rsidR="00782892" w:rsidRPr="00AD7D0F" w:rsidRDefault="00782892" w:rsidP="00F30AFF">
            <w:pPr>
              <w:spacing w:before="120" w:after="120"/>
              <w:rPr>
                <w:rFonts w:ascii="Verdana" w:hAnsi="Verdana"/>
                <w:bCs/>
              </w:rPr>
            </w:pPr>
            <w:r w:rsidRPr="00AD7D0F">
              <w:rPr>
                <w:rFonts w:ascii="Verdana" w:hAnsi="Verdana"/>
                <w:b/>
                <w:bCs/>
              </w:rPr>
              <w:t>Note:</w:t>
            </w:r>
            <w:r w:rsidRPr="00AD7D0F">
              <w:rPr>
                <w:rFonts w:ascii="Verdana" w:hAnsi="Verdana"/>
                <w:bCs/>
              </w:rPr>
              <w:t xml:space="preserve"> The after-hours pharmacist will call the member after the transfer has been completed.</w:t>
            </w:r>
          </w:p>
          <w:p w14:paraId="77B91EED" w14:textId="77777777" w:rsidR="00782892" w:rsidRPr="00AD7D0F" w:rsidRDefault="00782892" w:rsidP="00F30AFF">
            <w:pPr>
              <w:spacing w:before="120" w:after="120"/>
              <w:rPr>
                <w:rFonts w:ascii="Verdana" w:hAnsi="Verdana"/>
                <w:bCs/>
              </w:rPr>
            </w:pPr>
          </w:p>
          <w:p w14:paraId="0BC806BD" w14:textId="7A79754F" w:rsidR="00782892" w:rsidRPr="00AD7D0F" w:rsidRDefault="00782892" w:rsidP="00F30AF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  <w:bCs/>
              </w:rPr>
            </w:pPr>
            <w:r w:rsidRPr="00AD7D0F">
              <w:rPr>
                <w:rFonts w:ascii="Verdana" w:hAnsi="Verdana"/>
                <w:bCs/>
              </w:rPr>
              <w:t>Proceed to</w:t>
            </w:r>
            <w:r w:rsidRPr="00F20B3F">
              <w:rPr>
                <w:rFonts w:ascii="Verdana" w:hAnsi="Verdana"/>
                <w:bCs/>
              </w:rPr>
              <w:t xml:space="preserve"> </w:t>
            </w:r>
            <w:hyperlink w:anchor="Step2" w:history="1">
              <w:r w:rsidRPr="00F20B3F">
                <w:rPr>
                  <w:rStyle w:val="Hyperlink"/>
                  <w:rFonts w:ascii="Verdana" w:hAnsi="Verdana"/>
                </w:rPr>
                <w:t>Step 2.</w:t>
              </w:r>
            </w:hyperlink>
          </w:p>
        </w:tc>
      </w:tr>
      <w:tr w:rsidR="00BA3FF6" w:rsidRPr="00AD7D0F" w14:paraId="11E9A7C1" w14:textId="77777777" w:rsidTr="00C25A10">
        <w:tc>
          <w:tcPr>
            <w:tcW w:w="292" w:type="pct"/>
            <w:vMerge/>
          </w:tcPr>
          <w:p w14:paraId="575821F8" w14:textId="77777777" w:rsidR="00782892" w:rsidRPr="00AD7D0F" w:rsidRDefault="00782892" w:rsidP="00311B5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1" w:type="pct"/>
            <w:vMerge/>
          </w:tcPr>
          <w:p w14:paraId="6B1C1563" w14:textId="77777777" w:rsidR="00782892" w:rsidRPr="00AD7D0F" w:rsidRDefault="00782892" w:rsidP="00F30AFF">
            <w:pPr>
              <w:spacing w:before="120" w:after="120"/>
              <w:ind w:left="-1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635" w:type="pct"/>
          </w:tcPr>
          <w:p w14:paraId="2778679E" w14:textId="1A96F221" w:rsidR="00782892" w:rsidRPr="00AD7D0F" w:rsidRDefault="00782892" w:rsidP="00F30AFF">
            <w:pPr>
              <w:spacing w:before="120" w:after="120"/>
              <w:rPr>
                <w:rFonts w:ascii="Verdana" w:hAnsi="Verdana"/>
              </w:rPr>
            </w:pPr>
            <w:r w:rsidRPr="00AD7D0F">
              <w:rPr>
                <w:rFonts w:ascii="Verdana" w:hAnsi="Verdana"/>
                <w:color w:val="000000"/>
              </w:rPr>
              <w:t xml:space="preserve">A </w:t>
            </w:r>
            <w:r w:rsidRPr="00311B52">
              <w:rPr>
                <w:rFonts w:ascii="Verdana" w:hAnsi="Verdana"/>
                <w:b/>
                <w:bCs/>
                <w:color w:val="000000"/>
              </w:rPr>
              <w:t xml:space="preserve">Clinical Counseling Pharmacist </w:t>
            </w:r>
            <w:r w:rsidRPr="00311B52">
              <w:rPr>
                <w:rFonts w:ascii="Verdana" w:hAnsi="Verdana"/>
                <w:color w:val="000000"/>
              </w:rPr>
              <w:t>needs to be notified</w:t>
            </w:r>
          </w:p>
        </w:tc>
        <w:tc>
          <w:tcPr>
            <w:tcW w:w="2982" w:type="pct"/>
          </w:tcPr>
          <w:p w14:paraId="7209428A" w14:textId="081F2199" w:rsidR="00782892" w:rsidRPr="00AD7D0F" w:rsidRDefault="00782892" w:rsidP="00F30AFF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D7D0F">
              <w:rPr>
                <w:rFonts w:ascii="Verdana" w:hAnsi="Verdana"/>
                <w:color w:val="000000"/>
              </w:rPr>
              <w:t xml:space="preserve">Inform the plan member a pharmacist will need to be </w:t>
            </w:r>
            <w:proofErr w:type="gramStart"/>
            <w:r w:rsidRPr="00AD7D0F">
              <w:rPr>
                <w:rFonts w:ascii="Verdana" w:hAnsi="Verdana"/>
                <w:color w:val="000000"/>
              </w:rPr>
              <w:t>paged</w:t>
            </w:r>
            <w:proofErr w:type="gramEnd"/>
            <w:r w:rsidRPr="00AD7D0F">
              <w:rPr>
                <w:rFonts w:ascii="Verdana" w:hAnsi="Verdana"/>
                <w:color w:val="000000"/>
              </w:rPr>
              <w:t xml:space="preserve"> and a clinical pharmacist will call them back within </w:t>
            </w:r>
            <w:r w:rsidRPr="00AD7D0F">
              <w:rPr>
                <w:rFonts w:ascii="Verdana" w:hAnsi="Verdana"/>
                <w:b/>
                <w:color w:val="000000"/>
              </w:rPr>
              <w:t xml:space="preserve">1 </w:t>
            </w:r>
            <w:r w:rsidRPr="00AD7D0F">
              <w:rPr>
                <w:rFonts w:ascii="Verdana" w:hAnsi="Verdana"/>
                <w:color w:val="000000"/>
              </w:rPr>
              <w:t xml:space="preserve">hour </w:t>
            </w:r>
            <w:proofErr w:type="gramStart"/>
            <w:r w:rsidRPr="00AD7D0F">
              <w:rPr>
                <w:rFonts w:ascii="Verdana" w:hAnsi="Verdana"/>
                <w:color w:val="000000"/>
              </w:rPr>
              <w:t>in order to</w:t>
            </w:r>
            <w:proofErr w:type="gramEnd"/>
            <w:r w:rsidRPr="00AD7D0F">
              <w:rPr>
                <w:rFonts w:ascii="Verdana" w:hAnsi="Verdana"/>
                <w:color w:val="000000"/>
              </w:rPr>
              <w:t xml:space="preserve"> address their clinical inquiry:</w:t>
            </w:r>
          </w:p>
          <w:p w14:paraId="15FA5709" w14:textId="77777777" w:rsidR="00782892" w:rsidRPr="00AD7D0F" w:rsidRDefault="00782892" w:rsidP="00F30AFF">
            <w:pPr>
              <w:numPr>
                <w:ilvl w:val="1"/>
                <w:numId w:val="16"/>
              </w:numPr>
              <w:spacing w:before="120" w:after="120"/>
              <w:rPr>
                <w:rFonts w:ascii="Verdana" w:hAnsi="Verdana"/>
              </w:rPr>
            </w:pPr>
            <w:r w:rsidRPr="00AD7D0F">
              <w:rPr>
                <w:rFonts w:ascii="Verdana" w:hAnsi="Verdana"/>
                <w:color w:val="000000"/>
              </w:rPr>
              <w:t xml:space="preserve">Ask member to be available and keep the phone line open until </w:t>
            </w:r>
            <w:r w:rsidRPr="00AD7D0F">
              <w:rPr>
                <w:rFonts w:ascii="Verdana" w:hAnsi="Verdana"/>
              </w:rPr>
              <w:t>the pharmacist returns their call.</w:t>
            </w:r>
          </w:p>
          <w:p w14:paraId="3FE99EC1" w14:textId="77777777" w:rsidR="00782892" w:rsidRPr="00AD7D0F" w:rsidRDefault="00782892" w:rsidP="00F30AFF">
            <w:pPr>
              <w:numPr>
                <w:ilvl w:val="1"/>
                <w:numId w:val="16"/>
              </w:numPr>
              <w:spacing w:before="120" w:after="120"/>
              <w:rPr>
                <w:rFonts w:ascii="Verdana" w:hAnsi="Verdana"/>
              </w:rPr>
            </w:pPr>
            <w:r w:rsidRPr="00AD7D0F">
              <w:rPr>
                <w:rFonts w:ascii="Verdana" w:hAnsi="Verdana"/>
              </w:rPr>
              <w:t>If the member asks why the pharmacist has to call them back, inform the member that this is our after-hours process for notifying a pharmacist and they will return your call as soon as possible.</w:t>
            </w:r>
          </w:p>
          <w:p w14:paraId="007C2B95" w14:textId="77777777" w:rsidR="00782892" w:rsidRPr="00AD7D0F" w:rsidRDefault="00782892" w:rsidP="00F30AFF">
            <w:pPr>
              <w:spacing w:before="120" w:after="120"/>
              <w:ind w:left="-1"/>
              <w:rPr>
                <w:rFonts w:ascii="Verdana" w:hAnsi="Verdana"/>
              </w:rPr>
            </w:pPr>
          </w:p>
          <w:p w14:paraId="48C989B9" w14:textId="77777777" w:rsidR="00782892" w:rsidRPr="00AD7D0F" w:rsidRDefault="00782892" w:rsidP="00F30AFF">
            <w:pPr>
              <w:spacing w:before="120" w:after="120"/>
              <w:ind w:left="-1"/>
              <w:rPr>
                <w:rFonts w:ascii="Verdana" w:hAnsi="Verdana"/>
                <w:color w:val="000000"/>
              </w:rPr>
            </w:pPr>
            <w:r w:rsidRPr="00AD7D0F">
              <w:rPr>
                <w:rFonts w:ascii="Verdana" w:hAnsi="Verdana"/>
                <w:b/>
              </w:rPr>
              <w:t>Note:</w:t>
            </w:r>
            <w:r w:rsidRPr="00AD7D0F">
              <w:rPr>
                <w:rFonts w:ascii="Verdana" w:hAnsi="Verdana"/>
              </w:rPr>
              <w:t xml:space="preserve"> </w:t>
            </w:r>
            <w:r w:rsidRPr="00AD7D0F">
              <w:rPr>
                <w:rFonts w:ascii="Verdana" w:hAnsi="Verdana"/>
                <w:b/>
              </w:rPr>
              <w:t>Do not</w:t>
            </w:r>
            <w:r w:rsidRPr="00AD7D0F">
              <w:rPr>
                <w:rFonts w:ascii="Verdana" w:hAnsi="Verdana"/>
              </w:rPr>
              <w:t xml:space="preserve"> keep member on the line while the pharm</w:t>
            </w:r>
            <w:r w:rsidRPr="00AD7D0F">
              <w:rPr>
                <w:rFonts w:ascii="Verdana" w:hAnsi="Verdana"/>
                <w:color w:val="000000"/>
              </w:rPr>
              <w:t>acist is being notified.</w:t>
            </w:r>
          </w:p>
          <w:p w14:paraId="0B4F9F7D" w14:textId="77777777" w:rsidR="00782892" w:rsidRPr="00AD7D0F" w:rsidRDefault="00782892" w:rsidP="00F30AFF">
            <w:pPr>
              <w:spacing w:before="120" w:after="120"/>
              <w:ind w:left="-1"/>
              <w:rPr>
                <w:rFonts w:ascii="Verdana" w:hAnsi="Verdana"/>
                <w:color w:val="000000"/>
              </w:rPr>
            </w:pPr>
          </w:p>
          <w:p w14:paraId="2F6D5F31" w14:textId="1A0291AF" w:rsidR="00782892" w:rsidRPr="00311B52" w:rsidRDefault="00782892" w:rsidP="00311B52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  <w:bCs/>
              </w:rPr>
            </w:pPr>
            <w:r w:rsidRPr="00311B52">
              <w:rPr>
                <w:rFonts w:ascii="Verdana" w:hAnsi="Verdana"/>
                <w:bCs/>
              </w:rPr>
              <w:t xml:space="preserve">Proceed to </w:t>
            </w:r>
            <w:hyperlink w:anchor="Step2" w:history="1">
              <w:r w:rsidRPr="00F20B3F">
                <w:rPr>
                  <w:rStyle w:val="Hyperlink"/>
                  <w:rFonts w:ascii="Verdana" w:hAnsi="Verdana"/>
                  <w:bCs/>
                </w:rPr>
                <w:t>Step 2.</w:t>
              </w:r>
            </w:hyperlink>
          </w:p>
        </w:tc>
      </w:tr>
      <w:tr w:rsidR="00BA3FF6" w:rsidRPr="00AD7D0F" w14:paraId="1BCAAB40" w14:textId="77777777" w:rsidTr="00C25A10">
        <w:tc>
          <w:tcPr>
            <w:tcW w:w="292" w:type="pct"/>
          </w:tcPr>
          <w:p w14:paraId="41CD1AE6" w14:textId="77777777" w:rsidR="00E75BB2" w:rsidRPr="00AD7D0F" w:rsidRDefault="00FA5AC6" w:rsidP="00F30AF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4" w:name="Step2"/>
            <w:r w:rsidRPr="00AD7D0F">
              <w:rPr>
                <w:rFonts w:ascii="Verdana" w:hAnsi="Verdana"/>
                <w:b/>
              </w:rPr>
              <w:t>2</w:t>
            </w:r>
            <w:bookmarkEnd w:id="14"/>
          </w:p>
        </w:tc>
        <w:tc>
          <w:tcPr>
            <w:tcW w:w="4708" w:type="pct"/>
            <w:gridSpan w:val="3"/>
          </w:tcPr>
          <w:p w14:paraId="748DD1B4" w14:textId="7E023161" w:rsidR="00F30E49" w:rsidRPr="00AD7D0F" w:rsidRDefault="00701F70" w:rsidP="00F30AFF">
            <w:pPr>
              <w:spacing w:before="120" w:after="120"/>
              <w:ind w:left="-1"/>
              <w:rPr>
                <w:rFonts w:ascii="Verdana" w:hAnsi="Verdana"/>
              </w:rPr>
            </w:pPr>
            <w:r w:rsidRPr="00AD7D0F">
              <w:rPr>
                <w:rFonts w:ascii="Verdana" w:hAnsi="Verdana"/>
              </w:rPr>
              <w:t>Complete</w:t>
            </w:r>
            <w:r w:rsidR="00E75BB2" w:rsidRPr="00AD7D0F">
              <w:rPr>
                <w:rFonts w:ascii="Verdana" w:hAnsi="Verdana"/>
              </w:rPr>
              <w:t xml:space="preserve"> the </w:t>
            </w:r>
            <w:hyperlink r:id="rId13" w:anchor="!/view?docid=54cd7818-e17b-4d99-95e3-dad7b6ff99c8" w:history="1">
              <w:r w:rsidR="00F22610" w:rsidRPr="00AD7D0F">
                <w:rPr>
                  <w:rStyle w:val="Hyperlink"/>
                  <w:rFonts w:ascii="Verdana" w:hAnsi="Verdana"/>
                </w:rPr>
                <w:t>On</w:t>
              </w:r>
              <w:r w:rsidR="00F30AFF" w:rsidRPr="00AD7D0F">
                <w:rPr>
                  <w:rStyle w:val="Hyperlink"/>
                  <w:rFonts w:ascii="Verdana" w:hAnsi="Verdana"/>
                </w:rPr>
                <w:t>-</w:t>
              </w:r>
              <w:r w:rsidR="00F22610" w:rsidRPr="00AD7D0F">
                <w:rPr>
                  <w:rStyle w:val="Hyperlink"/>
                  <w:rFonts w:ascii="Verdana" w:hAnsi="Verdana"/>
                </w:rPr>
                <w:t>Call After Hours Pharmacist Request Form (007411)</w:t>
              </w:r>
            </w:hyperlink>
            <w:r w:rsidR="00E75BB2" w:rsidRPr="00AD7D0F">
              <w:rPr>
                <w:rFonts w:ascii="Verdana" w:hAnsi="Verdana"/>
              </w:rPr>
              <w:t>.</w:t>
            </w:r>
          </w:p>
          <w:p w14:paraId="0A48895F" w14:textId="352D49C7" w:rsidR="00E75BB2" w:rsidRPr="00AD7D0F" w:rsidRDefault="00E75BB2" w:rsidP="00F30AFF">
            <w:pPr>
              <w:spacing w:before="120" w:after="120"/>
              <w:ind w:left="-1"/>
              <w:rPr>
                <w:rFonts w:ascii="Verdana" w:hAnsi="Verdana"/>
              </w:rPr>
            </w:pPr>
            <w:r w:rsidRPr="00AD7D0F">
              <w:rPr>
                <w:rFonts w:ascii="Verdana" w:hAnsi="Verdana"/>
              </w:rPr>
              <w:br/>
            </w:r>
            <w:r w:rsidRPr="00AD7D0F">
              <w:rPr>
                <w:rFonts w:ascii="Verdana" w:hAnsi="Verdana"/>
                <w:b/>
                <w:bCs/>
              </w:rPr>
              <w:t>N</w:t>
            </w:r>
            <w:r w:rsidR="00701F70" w:rsidRPr="00AD7D0F">
              <w:rPr>
                <w:rFonts w:ascii="Verdana" w:hAnsi="Verdana"/>
                <w:b/>
                <w:bCs/>
              </w:rPr>
              <w:t>ote</w:t>
            </w:r>
            <w:r w:rsidRPr="00AD7D0F">
              <w:rPr>
                <w:rFonts w:ascii="Verdana" w:hAnsi="Verdana"/>
                <w:b/>
                <w:bCs/>
              </w:rPr>
              <w:t>:</w:t>
            </w:r>
            <w:r w:rsidR="00152058" w:rsidRPr="00AD7D0F">
              <w:rPr>
                <w:rFonts w:ascii="Verdana" w:hAnsi="Verdana"/>
              </w:rPr>
              <w:t xml:space="preserve"> </w:t>
            </w:r>
            <w:r w:rsidRPr="00AD7D0F">
              <w:rPr>
                <w:rFonts w:ascii="Verdana" w:hAnsi="Verdana"/>
              </w:rPr>
              <w:t xml:space="preserve">Failure to do so will delay the callback to the plan </w:t>
            </w:r>
            <w:r w:rsidR="0072552A" w:rsidRPr="00AD7D0F">
              <w:rPr>
                <w:rFonts w:ascii="Verdana" w:hAnsi="Verdana"/>
              </w:rPr>
              <w:t>member</w:t>
            </w:r>
            <w:r w:rsidRPr="00AD7D0F">
              <w:rPr>
                <w:rFonts w:ascii="Verdana" w:hAnsi="Verdana"/>
              </w:rPr>
              <w:t>.</w:t>
            </w:r>
          </w:p>
        </w:tc>
      </w:tr>
      <w:tr w:rsidR="00BA3FF6" w:rsidRPr="00AD7D0F" w14:paraId="14F5493C" w14:textId="77777777" w:rsidTr="00C25A10">
        <w:tc>
          <w:tcPr>
            <w:tcW w:w="292" w:type="pct"/>
          </w:tcPr>
          <w:p w14:paraId="499CAABB" w14:textId="7617B0D0" w:rsidR="005C689F" w:rsidRPr="00AD7D0F" w:rsidRDefault="00FA5AC6" w:rsidP="00F30AF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D7D0F"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  <w:gridSpan w:val="3"/>
          </w:tcPr>
          <w:p w14:paraId="1A4EB22F" w14:textId="77777777" w:rsidR="00E75BB2" w:rsidRPr="00AD7D0F" w:rsidRDefault="00E75BB2" w:rsidP="00F30AFF">
            <w:pPr>
              <w:pStyle w:val="Dotbullet"/>
              <w:numPr>
                <w:ilvl w:val="0"/>
                <w:numId w:val="0"/>
              </w:numPr>
              <w:spacing w:before="120" w:after="120"/>
              <w:ind w:left="-1"/>
              <w:rPr>
                <w:color w:val="000000"/>
              </w:rPr>
            </w:pPr>
            <w:r w:rsidRPr="00AD7D0F">
              <w:rPr>
                <w:color w:val="000000"/>
              </w:rPr>
              <w:t xml:space="preserve">Forward </w:t>
            </w:r>
            <w:r w:rsidR="00DC4BDD" w:rsidRPr="00AD7D0F">
              <w:rPr>
                <w:color w:val="000000"/>
              </w:rPr>
              <w:t xml:space="preserve">the </w:t>
            </w:r>
            <w:r w:rsidRPr="00AD7D0F">
              <w:rPr>
                <w:color w:val="000000"/>
              </w:rPr>
              <w:t xml:space="preserve">form to </w:t>
            </w:r>
            <w:r w:rsidR="00F31CB4" w:rsidRPr="00AD7D0F">
              <w:rPr>
                <w:color w:val="000000"/>
              </w:rPr>
              <w:t xml:space="preserve">the </w:t>
            </w:r>
            <w:r w:rsidRPr="00AD7D0F">
              <w:rPr>
                <w:color w:val="000000"/>
              </w:rPr>
              <w:t xml:space="preserve">Supervisor </w:t>
            </w:r>
            <w:r w:rsidR="00F31CB4" w:rsidRPr="00AD7D0F">
              <w:rPr>
                <w:color w:val="000000"/>
              </w:rPr>
              <w:t xml:space="preserve">on duty </w:t>
            </w:r>
            <w:r w:rsidR="008C6BCE" w:rsidRPr="00AD7D0F">
              <w:rPr>
                <w:color w:val="000000"/>
              </w:rPr>
              <w:t xml:space="preserve">(If unable to locate an available supervisor, contact the Senior Team for assistance) </w:t>
            </w:r>
            <w:r w:rsidRPr="00AD7D0F">
              <w:rPr>
                <w:color w:val="000000"/>
              </w:rPr>
              <w:t>and inform them</w:t>
            </w:r>
            <w:r w:rsidR="00DC4BDD" w:rsidRPr="00AD7D0F">
              <w:rPr>
                <w:color w:val="000000"/>
              </w:rPr>
              <w:t xml:space="preserve"> that</w:t>
            </w:r>
            <w:r w:rsidRPr="00AD7D0F">
              <w:rPr>
                <w:color w:val="000000"/>
              </w:rPr>
              <w:t xml:space="preserve"> the plan </w:t>
            </w:r>
            <w:r w:rsidR="0072552A" w:rsidRPr="00AD7D0F">
              <w:rPr>
                <w:color w:val="000000"/>
              </w:rPr>
              <w:t>member</w:t>
            </w:r>
            <w:r w:rsidRPr="00AD7D0F">
              <w:rPr>
                <w:color w:val="000000"/>
              </w:rPr>
              <w:t xml:space="preserve"> needs a callback from a pharmacist as soon as possible.</w:t>
            </w:r>
          </w:p>
          <w:p w14:paraId="58167E47" w14:textId="77777777" w:rsidR="00152058" w:rsidRPr="00AD7D0F" w:rsidRDefault="00152058" w:rsidP="00F30AFF">
            <w:pPr>
              <w:pStyle w:val="Dotbullet"/>
              <w:numPr>
                <w:ilvl w:val="0"/>
                <w:numId w:val="0"/>
              </w:numPr>
              <w:spacing w:before="120" w:after="120"/>
              <w:ind w:left="-1"/>
              <w:rPr>
                <w:b/>
                <w:color w:val="000000"/>
              </w:rPr>
            </w:pPr>
          </w:p>
          <w:p w14:paraId="3893B0E0" w14:textId="314A7920" w:rsidR="0070157A" w:rsidRPr="00AD7D0F" w:rsidRDefault="00782892" w:rsidP="00F30AFF">
            <w:pPr>
              <w:pStyle w:val="Dotbullet"/>
              <w:numPr>
                <w:ilvl w:val="0"/>
                <w:numId w:val="0"/>
              </w:numPr>
              <w:spacing w:before="120" w:after="120"/>
              <w:ind w:left="-1"/>
              <w:rPr>
                <w:color w:val="000000"/>
              </w:rPr>
            </w:pPr>
            <w:r w:rsidRPr="00AD7D0F">
              <w:rPr>
                <w:rFonts w:cstheme="minorBidi"/>
                <w:noProof/>
                <w:kern w:val="2"/>
                <w:szCs w:val="22"/>
                <w14:ligatures w14:val="standardContextual"/>
              </w:rPr>
              <w:drawing>
                <wp:inline distT="0" distB="0" distL="0" distR="0" wp14:anchorId="083D5D76" wp14:editId="35372773">
                  <wp:extent cx="304800" cy="304800"/>
                  <wp:effectExtent l="0" t="0" r="0" b="0"/>
                  <wp:docPr id="114974596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D0F">
              <w:rPr>
                <w:b/>
                <w:bCs/>
                <w:color w:val="000000" w:themeColor="text1"/>
              </w:rPr>
              <w:t xml:space="preserve"> </w:t>
            </w:r>
            <w:r w:rsidR="008C6BCE" w:rsidRPr="00AD7D0F">
              <w:rPr>
                <w:b/>
                <w:bCs/>
                <w:color w:val="000000" w:themeColor="text1"/>
              </w:rPr>
              <w:t>Note:</w:t>
            </w:r>
            <w:r w:rsidR="00152058" w:rsidRPr="00AD7D0F">
              <w:rPr>
                <w:color w:val="000000" w:themeColor="text1"/>
              </w:rPr>
              <w:t xml:space="preserve"> </w:t>
            </w:r>
            <w:bookmarkStart w:id="15" w:name="OLE_LINK5"/>
            <w:r w:rsidR="008C6BCE" w:rsidRPr="00AD7D0F">
              <w:rPr>
                <w:color w:val="000000" w:themeColor="text1"/>
              </w:rPr>
              <w:t xml:space="preserve">Supervisor will follow the directions listed on the form which includes </w:t>
            </w:r>
            <w:r w:rsidR="00010521" w:rsidRPr="00AD7D0F">
              <w:rPr>
                <w:color w:val="000000" w:themeColor="text1"/>
              </w:rPr>
              <w:t xml:space="preserve">calling </w:t>
            </w:r>
            <w:r w:rsidR="008C6BCE" w:rsidRPr="00AD7D0F">
              <w:rPr>
                <w:color w:val="000000" w:themeColor="text1"/>
              </w:rPr>
              <w:t xml:space="preserve">the </w:t>
            </w:r>
            <w:r w:rsidR="0077169D" w:rsidRPr="00AD7D0F">
              <w:rPr>
                <w:color w:val="000000" w:themeColor="text1"/>
              </w:rPr>
              <w:t>on</w:t>
            </w:r>
            <w:r w:rsidR="00284793" w:rsidRPr="00AD7D0F">
              <w:rPr>
                <w:color w:val="000000" w:themeColor="text1"/>
              </w:rPr>
              <w:t>-</w:t>
            </w:r>
            <w:r w:rsidR="0077169D" w:rsidRPr="00AD7D0F">
              <w:rPr>
                <w:color w:val="000000" w:themeColor="text1"/>
              </w:rPr>
              <w:t>call</w:t>
            </w:r>
            <w:r w:rsidR="008C6BCE" w:rsidRPr="00AD7D0F">
              <w:rPr>
                <w:color w:val="000000" w:themeColor="text1"/>
              </w:rPr>
              <w:t xml:space="preserve"> pharmacist.</w:t>
            </w:r>
            <w:r w:rsidR="6400F9EB" w:rsidRPr="00AD7D0F">
              <w:rPr>
                <w:color w:val="000000" w:themeColor="text1"/>
              </w:rPr>
              <w:t xml:space="preserve"> </w:t>
            </w:r>
            <w:bookmarkEnd w:id="15"/>
            <w:r w:rsidR="6400F9EB" w:rsidRPr="00AD7D0F">
              <w:rPr>
                <w:color w:val="000000" w:themeColor="text1"/>
              </w:rPr>
              <w:t xml:space="preserve">If the supervisor </w:t>
            </w:r>
            <w:proofErr w:type="gramStart"/>
            <w:r w:rsidR="6400F9EB" w:rsidRPr="00AD7D0F">
              <w:rPr>
                <w:color w:val="000000" w:themeColor="text1"/>
              </w:rPr>
              <w:t>has to</w:t>
            </w:r>
            <w:proofErr w:type="gramEnd"/>
            <w:r w:rsidR="6400F9EB" w:rsidRPr="00AD7D0F">
              <w:rPr>
                <w:color w:val="000000" w:themeColor="text1"/>
              </w:rPr>
              <w:t xml:space="preserve"> leave a message and the on-call pharmacist does not return the call within 15 minutes, contact the on-call </w:t>
            </w:r>
            <w:proofErr w:type="gramStart"/>
            <w:r w:rsidR="6400F9EB" w:rsidRPr="00AD7D0F">
              <w:rPr>
                <w:color w:val="000000" w:themeColor="text1"/>
              </w:rPr>
              <w:t>pharmacy line</w:t>
            </w:r>
            <w:proofErr w:type="gramEnd"/>
            <w:r w:rsidR="6400F9EB" w:rsidRPr="00AD7D0F">
              <w:rPr>
                <w:color w:val="000000" w:themeColor="text1"/>
              </w:rPr>
              <w:t xml:space="preserve"> again.</w:t>
            </w:r>
          </w:p>
        </w:tc>
      </w:tr>
      <w:tr w:rsidR="00BA3FF6" w:rsidRPr="00AD7D0F" w14:paraId="0A011161" w14:textId="77777777" w:rsidTr="00C25A10">
        <w:tc>
          <w:tcPr>
            <w:tcW w:w="292" w:type="pct"/>
          </w:tcPr>
          <w:p w14:paraId="2DD6804D" w14:textId="4C133C8F" w:rsidR="005C689F" w:rsidRPr="00AD7D0F" w:rsidRDefault="00FA5AC6" w:rsidP="00F30AF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6" w:name="four"/>
            <w:r w:rsidRPr="00AD7D0F">
              <w:rPr>
                <w:rFonts w:ascii="Verdana" w:hAnsi="Verdana"/>
                <w:b/>
              </w:rPr>
              <w:t>4</w:t>
            </w:r>
            <w:bookmarkEnd w:id="16"/>
          </w:p>
        </w:tc>
        <w:tc>
          <w:tcPr>
            <w:tcW w:w="4708" w:type="pct"/>
            <w:gridSpan w:val="3"/>
          </w:tcPr>
          <w:p w14:paraId="67ECFF0A" w14:textId="058FDDFE" w:rsidR="00E75BB2" w:rsidRPr="00AD7D0F" w:rsidRDefault="00E75BB2" w:rsidP="00F30AFF">
            <w:pPr>
              <w:spacing w:before="120" w:after="120"/>
              <w:ind w:left="-1"/>
              <w:rPr>
                <w:rFonts w:ascii="Verdana" w:hAnsi="Verdana"/>
                <w:color w:val="000000"/>
              </w:rPr>
            </w:pPr>
            <w:r w:rsidRPr="00AD7D0F">
              <w:rPr>
                <w:rFonts w:ascii="Verdana" w:hAnsi="Verdana"/>
                <w:color w:val="000000"/>
              </w:rPr>
              <w:t xml:space="preserve">Place comments </w:t>
            </w:r>
            <w:r w:rsidR="008C6BCE" w:rsidRPr="00AD7D0F">
              <w:rPr>
                <w:rFonts w:ascii="Verdana" w:hAnsi="Verdana"/>
                <w:color w:val="000000"/>
              </w:rPr>
              <w:t>in</w:t>
            </w:r>
            <w:r w:rsidR="001216AB" w:rsidRPr="00AD7D0F">
              <w:rPr>
                <w:rFonts w:ascii="Verdana" w:hAnsi="Verdana"/>
                <w:color w:val="000000"/>
              </w:rPr>
              <w:t xml:space="preserve"> </w:t>
            </w:r>
            <w:r w:rsidR="0077169D" w:rsidRPr="00AD7D0F">
              <w:rPr>
                <w:rFonts w:ascii="Verdana" w:hAnsi="Verdana"/>
                <w:color w:val="000000"/>
              </w:rPr>
              <w:t xml:space="preserve">the </w:t>
            </w:r>
            <w:r w:rsidR="00E070B1" w:rsidRPr="00AD7D0F">
              <w:rPr>
                <w:rFonts w:ascii="Verdana" w:hAnsi="Verdana"/>
                <w:color w:val="000000"/>
              </w:rPr>
              <w:t>Capture Activity screen</w:t>
            </w:r>
            <w:r w:rsidR="009D6C1F" w:rsidRPr="00AD7D0F">
              <w:rPr>
                <w:rFonts w:ascii="Verdana" w:hAnsi="Verdana"/>
                <w:color w:val="000000"/>
              </w:rPr>
              <w:t xml:space="preserve">. </w:t>
            </w:r>
          </w:p>
        </w:tc>
      </w:tr>
    </w:tbl>
    <w:p w14:paraId="5504845F" w14:textId="77777777" w:rsidR="00A5710F" w:rsidRPr="00AD7D0F" w:rsidRDefault="00A5710F" w:rsidP="00311B52">
      <w:pPr>
        <w:spacing w:before="120" w:after="120"/>
        <w:rPr>
          <w:rFonts w:ascii="Verdana" w:hAnsi="Verdana"/>
        </w:rPr>
      </w:pPr>
    </w:p>
    <w:p w14:paraId="29571A89" w14:textId="4924DA13" w:rsidR="00C84059" w:rsidRPr="00AD7D0F" w:rsidRDefault="0070157A" w:rsidP="00F30AFF">
      <w:pPr>
        <w:jc w:val="right"/>
        <w:rPr>
          <w:rFonts w:ascii="Verdana" w:hAnsi="Verdana"/>
        </w:rPr>
      </w:pPr>
      <w:hyperlink w:anchor="_top" w:history="1">
        <w:r w:rsidRPr="00AD7D0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75BB2" w:rsidRPr="00AD7D0F" w14:paraId="145F77ED" w14:textId="77777777">
        <w:tc>
          <w:tcPr>
            <w:tcW w:w="5000" w:type="pct"/>
            <w:shd w:val="clear" w:color="auto" w:fill="C0C0C0"/>
          </w:tcPr>
          <w:p w14:paraId="0DA1D470" w14:textId="77777777" w:rsidR="00E75BB2" w:rsidRPr="00AD7D0F" w:rsidRDefault="00E75BB2" w:rsidP="00F30AF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Log_Activity:"/>
            <w:bookmarkStart w:id="18" w:name="_Log_Activity"/>
            <w:bookmarkStart w:id="19" w:name="_Toc476569414"/>
            <w:bookmarkStart w:id="20" w:name="_Toc196912750"/>
            <w:bookmarkEnd w:id="17"/>
            <w:bookmarkEnd w:id="18"/>
            <w:r w:rsidRPr="00AD7D0F">
              <w:rPr>
                <w:rFonts w:ascii="Verdana" w:hAnsi="Verdana"/>
                <w:i w:val="0"/>
                <w:iCs w:val="0"/>
              </w:rPr>
              <w:t>Log Activity</w:t>
            </w:r>
            <w:bookmarkEnd w:id="19"/>
            <w:bookmarkEnd w:id="20"/>
          </w:p>
        </w:tc>
      </w:tr>
    </w:tbl>
    <w:p w14:paraId="2D886B28" w14:textId="11157EE5" w:rsidR="00523550" w:rsidRPr="00AD7D0F" w:rsidRDefault="00523550" w:rsidP="00F30AFF">
      <w:pPr>
        <w:spacing w:before="120" w:after="120"/>
        <w:rPr>
          <w:rFonts w:ascii="Verdana" w:hAnsi="Verdana"/>
        </w:rPr>
      </w:pPr>
      <w:r w:rsidRPr="00AD7D0F">
        <w:rPr>
          <w:rFonts w:ascii="Verdana" w:hAnsi="Verdana"/>
        </w:rPr>
        <w:t xml:space="preserve">Select the log activity code appropriate to the nature of the inquiry, if needed. </w:t>
      </w:r>
      <w:r w:rsidR="001A6467" w:rsidRPr="00AD7D0F">
        <w:rPr>
          <w:rFonts w:ascii="Verdana" w:hAnsi="Verdana"/>
        </w:rPr>
        <w:t xml:space="preserve">Refer to </w:t>
      </w:r>
      <w:hyperlink r:id="rId15" w:anchor="!/view?docid=bdac0c67-5fee-47ba-a3aa-aab84900cf78" w:history="1">
        <w:r w:rsidR="00B03938" w:rsidRPr="00AD7D0F">
          <w:rPr>
            <w:rStyle w:val="Hyperlink"/>
            <w:rFonts w:ascii="Verdana" w:hAnsi="Verdana"/>
          </w:rPr>
          <w:t>Log Activity</w:t>
        </w:r>
        <w:r w:rsidR="00F30AFF" w:rsidRPr="00AD7D0F">
          <w:rPr>
            <w:rStyle w:val="Hyperlink"/>
            <w:rFonts w:ascii="Verdana" w:hAnsi="Verdana"/>
          </w:rPr>
          <w:t>/Capture Activity</w:t>
        </w:r>
        <w:r w:rsidR="00B03938" w:rsidRPr="00AD7D0F">
          <w:rPr>
            <w:rStyle w:val="Hyperlink"/>
            <w:rFonts w:ascii="Verdana" w:hAnsi="Verdana"/>
          </w:rPr>
          <w:t xml:space="preserve"> Codes (005164)</w:t>
        </w:r>
      </w:hyperlink>
      <w:r w:rsidR="006005BE" w:rsidRPr="00AD7D0F">
        <w:rPr>
          <w:rStyle w:val="Hyperlink"/>
          <w:rFonts w:ascii="Verdana" w:hAnsi="Verdana"/>
        </w:rPr>
        <w:t>.</w:t>
      </w:r>
    </w:p>
    <w:p w14:paraId="6583AFE0" w14:textId="77777777" w:rsidR="00A5710F" w:rsidRPr="00AD7D0F" w:rsidRDefault="00A5710F" w:rsidP="00311B52">
      <w:pPr>
        <w:spacing w:before="120" w:after="120"/>
        <w:rPr>
          <w:rFonts w:ascii="Verdana" w:hAnsi="Verdana"/>
        </w:rPr>
      </w:pPr>
    </w:p>
    <w:p w14:paraId="07FF161F" w14:textId="6BAB85FF" w:rsidR="0077169D" w:rsidRPr="00AD7D0F" w:rsidRDefault="0070157A" w:rsidP="00F30AFF">
      <w:pPr>
        <w:jc w:val="right"/>
        <w:rPr>
          <w:rFonts w:ascii="Verdana" w:hAnsi="Verdana"/>
        </w:rPr>
      </w:pPr>
      <w:hyperlink w:anchor="_top" w:history="1">
        <w:r w:rsidRPr="00AD7D0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7169D" w:rsidRPr="00AD7D0F" w14:paraId="067FB42F" w14:textId="77777777" w:rsidTr="009066E5">
        <w:tc>
          <w:tcPr>
            <w:tcW w:w="5000" w:type="pct"/>
            <w:shd w:val="clear" w:color="auto" w:fill="C0C0C0"/>
          </w:tcPr>
          <w:p w14:paraId="60004C65" w14:textId="77777777" w:rsidR="0077169D" w:rsidRPr="00AD7D0F" w:rsidRDefault="00FA5AC6" w:rsidP="00F30AF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1" w:name="_Toc196912751"/>
            <w:r w:rsidRPr="00AD7D0F">
              <w:rPr>
                <w:rFonts w:ascii="Verdana" w:hAnsi="Verdana"/>
                <w:i w:val="0"/>
                <w:iCs w:val="0"/>
              </w:rPr>
              <w:t>Related Documents</w:t>
            </w:r>
            <w:bookmarkEnd w:id="21"/>
          </w:p>
        </w:tc>
      </w:tr>
    </w:tbl>
    <w:p w14:paraId="6C301B5B" w14:textId="32C0DFDB" w:rsidR="00671CD1" w:rsidRPr="00AD7D0F" w:rsidRDefault="006005BE" w:rsidP="00311B52">
      <w:pPr>
        <w:rPr>
          <w:rFonts w:ascii="Verdana" w:hAnsi="Verdana"/>
          <w:b/>
        </w:rPr>
      </w:pPr>
      <w:hyperlink r:id="rId16" w:anchor="!/view?docid=c1f1028b-e42c-4b4f-a4cf-cc0b42c91606" w:history="1">
        <w:r w:rsidRPr="00AD7D0F">
          <w:rPr>
            <w:rStyle w:val="Hyperlink"/>
            <w:rFonts w:ascii="Verdana" w:hAnsi="Verdana"/>
          </w:rPr>
          <w:t>Customer Care Abbreviations, Definitions, and Terms</w:t>
        </w:r>
        <w:r w:rsidR="009C7028">
          <w:rPr>
            <w:rStyle w:val="Hyperlink"/>
            <w:rFonts w:ascii="Verdana" w:hAnsi="Verdana"/>
          </w:rPr>
          <w:t xml:space="preserve"> Index</w:t>
        </w:r>
        <w:r w:rsidRPr="00AD7D0F">
          <w:rPr>
            <w:rStyle w:val="Hyperlink"/>
            <w:rFonts w:ascii="Verdana" w:hAnsi="Verdana"/>
          </w:rPr>
          <w:t xml:space="preserve"> (017428)</w:t>
        </w:r>
      </w:hyperlink>
    </w:p>
    <w:p w14:paraId="0C965950" w14:textId="5EB31E07" w:rsidR="0077169D" w:rsidRPr="00311B52" w:rsidRDefault="00FA5AC6" w:rsidP="00F30AFF">
      <w:pPr>
        <w:rPr>
          <w:rFonts w:ascii="Verdana" w:hAnsi="Verdana"/>
        </w:rPr>
      </w:pPr>
      <w:r w:rsidRPr="00AD7D0F">
        <w:rPr>
          <w:rFonts w:ascii="Verdana" w:hAnsi="Verdana"/>
          <w:b/>
        </w:rPr>
        <w:t xml:space="preserve">Parent </w:t>
      </w:r>
      <w:r w:rsidR="009066E5" w:rsidRPr="00AD7D0F">
        <w:rPr>
          <w:rFonts w:ascii="Verdana" w:hAnsi="Verdana"/>
          <w:b/>
        </w:rPr>
        <w:t>Document</w:t>
      </w:r>
      <w:r w:rsidRPr="00AD7D0F">
        <w:rPr>
          <w:rFonts w:ascii="Verdana" w:hAnsi="Verdana"/>
          <w:b/>
        </w:rPr>
        <w:t xml:space="preserve">: </w:t>
      </w:r>
      <w:hyperlink r:id="rId17" w:tgtFrame="_blank" w:history="1">
        <w:r w:rsidR="0077169D" w:rsidRPr="00AD7D0F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67BABCA1" w14:textId="6052C77A" w:rsidR="00FA5AC6" w:rsidRPr="00AD7D0F" w:rsidRDefault="00FA5AC6" w:rsidP="00F30AFF">
      <w:pPr>
        <w:rPr>
          <w:rFonts w:ascii="Verdana" w:hAnsi="Verdana"/>
        </w:rPr>
      </w:pPr>
    </w:p>
    <w:p w14:paraId="01E34F53" w14:textId="4746D6B6" w:rsidR="0077169D" w:rsidRPr="00AD7D0F" w:rsidRDefault="0077169D" w:rsidP="00F30AFF">
      <w:pPr>
        <w:jc w:val="right"/>
        <w:rPr>
          <w:rFonts w:ascii="Verdana" w:hAnsi="Verdana"/>
        </w:rPr>
      </w:pPr>
      <w:hyperlink w:anchor="_top" w:history="1">
        <w:r w:rsidRPr="00AD7D0F">
          <w:rPr>
            <w:rStyle w:val="Hyperlink"/>
            <w:rFonts w:ascii="Verdana" w:hAnsi="Verdana"/>
          </w:rPr>
          <w:t>Top of the Document</w:t>
        </w:r>
      </w:hyperlink>
    </w:p>
    <w:p w14:paraId="0866C6AC" w14:textId="77777777" w:rsidR="0077169D" w:rsidRPr="00AD7D0F" w:rsidRDefault="0077169D" w:rsidP="00F30AFF">
      <w:pPr>
        <w:jc w:val="right"/>
        <w:rPr>
          <w:rFonts w:ascii="Verdana" w:hAnsi="Verdana"/>
        </w:rPr>
      </w:pPr>
    </w:p>
    <w:p w14:paraId="69E06BB5" w14:textId="77777777" w:rsidR="00DC4BDD" w:rsidRPr="00AD7D0F" w:rsidRDefault="00DC4BDD" w:rsidP="00F30AFF">
      <w:pPr>
        <w:jc w:val="center"/>
        <w:rPr>
          <w:rFonts w:ascii="Verdana" w:hAnsi="Verdana"/>
          <w:sz w:val="16"/>
          <w:szCs w:val="16"/>
        </w:rPr>
      </w:pPr>
      <w:r w:rsidRPr="00AD7D0F">
        <w:rPr>
          <w:rFonts w:ascii="Verdana" w:hAnsi="Verdana"/>
          <w:sz w:val="16"/>
          <w:szCs w:val="16"/>
        </w:rPr>
        <w:t xml:space="preserve">Not to Be Reproduced or Disclosed to Others </w:t>
      </w:r>
      <w:r w:rsidR="001A6467" w:rsidRPr="00AD7D0F">
        <w:rPr>
          <w:rFonts w:ascii="Verdana" w:hAnsi="Verdana"/>
          <w:sz w:val="16"/>
          <w:szCs w:val="16"/>
        </w:rPr>
        <w:t>without</w:t>
      </w:r>
      <w:r w:rsidRPr="00AD7D0F">
        <w:rPr>
          <w:rFonts w:ascii="Verdana" w:hAnsi="Verdana"/>
          <w:sz w:val="16"/>
          <w:szCs w:val="16"/>
        </w:rPr>
        <w:t xml:space="preserve"> Prior Written Approval</w:t>
      </w:r>
    </w:p>
    <w:p w14:paraId="0F8395D8" w14:textId="00B1C880" w:rsidR="00DC4BDD" w:rsidRPr="00AD7D0F" w:rsidRDefault="00DC4BDD" w:rsidP="00311B52">
      <w:pPr>
        <w:jc w:val="center"/>
        <w:rPr>
          <w:rFonts w:ascii="Verdana" w:hAnsi="Verdana"/>
        </w:rPr>
      </w:pPr>
      <w:r w:rsidRPr="00AD7D0F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DC4BDD" w:rsidRPr="00AD7D0F">
      <w:footerReference w:type="defaul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9794E" w14:textId="77777777" w:rsidR="005A1FAA" w:rsidRDefault="005A1FAA">
      <w:r>
        <w:separator/>
      </w:r>
    </w:p>
  </w:endnote>
  <w:endnote w:type="continuationSeparator" w:id="0">
    <w:p w14:paraId="61D47703" w14:textId="77777777" w:rsidR="005A1FAA" w:rsidRDefault="005A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A5D70" w14:textId="3F65778B" w:rsidR="00504093" w:rsidRDefault="00504093" w:rsidP="00311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83CE2" w14:textId="77777777" w:rsidR="005A1FAA" w:rsidRDefault="005A1FAA">
      <w:r>
        <w:separator/>
      </w:r>
    </w:p>
  </w:footnote>
  <w:footnote w:type="continuationSeparator" w:id="0">
    <w:p w14:paraId="73B47FE7" w14:textId="77777777" w:rsidR="005A1FAA" w:rsidRDefault="005A1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56DD"/>
    <w:multiLevelType w:val="hybridMultilevel"/>
    <w:tmpl w:val="E14CCB58"/>
    <w:lvl w:ilvl="0" w:tplc="3B56BD7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377E"/>
    <w:multiLevelType w:val="hybridMultilevel"/>
    <w:tmpl w:val="2FA2C8E0"/>
    <w:lvl w:ilvl="0" w:tplc="5D84276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8C0541"/>
    <w:multiLevelType w:val="hybridMultilevel"/>
    <w:tmpl w:val="C9B0E2CE"/>
    <w:lvl w:ilvl="0" w:tplc="452AE17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D1AA112C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0D1443"/>
    <w:multiLevelType w:val="hybridMultilevel"/>
    <w:tmpl w:val="DCC62ABE"/>
    <w:lvl w:ilvl="0" w:tplc="FFFFFFFF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3C2A62F6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432F9"/>
    <w:multiLevelType w:val="hybridMultilevel"/>
    <w:tmpl w:val="89C6F6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EA9A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30636C"/>
    <w:multiLevelType w:val="hybridMultilevel"/>
    <w:tmpl w:val="4E6A8D0A"/>
    <w:lvl w:ilvl="0" w:tplc="033A112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92AF7"/>
    <w:multiLevelType w:val="hybridMultilevel"/>
    <w:tmpl w:val="58308378"/>
    <w:lvl w:ilvl="0" w:tplc="068EC67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D91EB2"/>
    <w:multiLevelType w:val="hybridMultilevel"/>
    <w:tmpl w:val="0C6CEE60"/>
    <w:lvl w:ilvl="0" w:tplc="605E4B3E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ED1610BC">
      <w:start w:val="1"/>
      <w:numFmt w:val="bullet"/>
      <w:lvlText w:val="o"/>
      <w:lvlJc w:val="left"/>
      <w:pPr>
        <w:tabs>
          <w:tab w:val="num" w:pos="1080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13" w15:restartNumberingAfterBreak="0">
    <w:nsid w:val="2FF86B9C"/>
    <w:multiLevelType w:val="hybridMultilevel"/>
    <w:tmpl w:val="5D32B656"/>
    <w:lvl w:ilvl="0" w:tplc="C95C439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0C2349"/>
    <w:multiLevelType w:val="hybridMultilevel"/>
    <w:tmpl w:val="BC3869C0"/>
    <w:lvl w:ilvl="0" w:tplc="C0CCD3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484329"/>
    <w:multiLevelType w:val="hybridMultilevel"/>
    <w:tmpl w:val="CA48D4A8"/>
    <w:lvl w:ilvl="0" w:tplc="ADE231EA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D5CB3"/>
    <w:multiLevelType w:val="hybridMultilevel"/>
    <w:tmpl w:val="01CAF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43ACC"/>
    <w:multiLevelType w:val="hybridMultilevel"/>
    <w:tmpl w:val="BC464F5C"/>
    <w:lvl w:ilvl="0" w:tplc="C0CCD3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A42703"/>
    <w:multiLevelType w:val="hybridMultilevel"/>
    <w:tmpl w:val="C10EC2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FF5F69"/>
    <w:multiLevelType w:val="hybridMultilevel"/>
    <w:tmpl w:val="27AA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5338A1"/>
    <w:multiLevelType w:val="hybridMultilevel"/>
    <w:tmpl w:val="E7042814"/>
    <w:lvl w:ilvl="0" w:tplc="62968078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03060757">
    <w:abstractNumId w:val="18"/>
  </w:num>
  <w:num w:numId="2" w16cid:durableId="1369527009">
    <w:abstractNumId w:val="15"/>
  </w:num>
  <w:num w:numId="3" w16cid:durableId="501161004">
    <w:abstractNumId w:val="21"/>
  </w:num>
  <w:num w:numId="4" w16cid:durableId="216938559">
    <w:abstractNumId w:val="0"/>
  </w:num>
  <w:num w:numId="5" w16cid:durableId="148403790">
    <w:abstractNumId w:val="3"/>
  </w:num>
  <w:num w:numId="6" w16cid:durableId="1032851060">
    <w:abstractNumId w:val="22"/>
  </w:num>
  <w:num w:numId="7" w16cid:durableId="1046834972">
    <w:abstractNumId w:val="24"/>
  </w:num>
  <w:num w:numId="8" w16cid:durableId="253519524">
    <w:abstractNumId w:val="2"/>
  </w:num>
  <w:num w:numId="9" w16cid:durableId="2136100198">
    <w:abstractNumId w:val="26"/>
  </w:num>
  <w:num w:numId="10" w16cid:durableId="761805383">
    <w:abstractNumId w:val="7"/>
  </w:num>
  <w:num w:numId="11" w16cid:durableId="1212573197">
    <w:abstractNumId w:val="9"/>
  </w:num>
  <w:num w:numId="12" w16cid:durableId="1519156244">
    <w:abstractNumId w:val="5"/>
  </w:num>
  <w:num w:numId="13" w16cid:durableId="165563091">
    <w:abstractNumId w:val="19"/>
  </w:num>
  <w:num w:numId="14" w16cid:durableId="1860310174">
    <w:abstractNumId w:val="25"/>
  </w:num>
  <w:num w:numId="15" w16cid:durableId="116224035">
    <w:abstractNumId w:val="14"/>
  </w:num>
  <w:num w:numId="16" w16cid:durableId="981227169">
    <w:abstractNumId w:val="12"/>
  </w:num>
  <w:num w:numId="17" w16cid:durableId="941181641">
    <w:abstractNumId w:val="17"/>
  </w:num>
  <w:num w:numId="18" w16cid:durableId="264457913">
    <w:abstractNumId w:val="23"/>
  </w:num>
  <w:num w:numId="19" w16cid:durableId="1891456166">
    <w:abstractNumId w:val="11"/>
  </w:num>
  <w:num w:numId="20" w16cid:durableId="1727221629">
    <w:abstractNumId w:val="20"/>
  </w:num>
  <w:num w:numId="21" w16cid:durableId="153231157">
    <w:abstractNumId w:val="1"/>
  </w:num>
  <w:num w:numId="22" w16cid:durableId="1359773527">
    <w:abstractNumId w:val="6"/>
  </w:num>
  <w:num w:numId="23" w16cid:durableId="82731205">
    <w:abstractNumId w:val="16"/>
  </w:num>
  <w:num w:numId="24" w16cid:durableId="1708721863">
    <w:abstractNumId w:val="10"/>
  </w:num>
  <w:num w:numId="25" w16cid:durableId="156464736">
    <w:abstractNumId w:val="4"/>
  </w:num>
  <w:num w:numId="26" w16cid:durableId="267392303">
    <w:abstractNumId w:val="8"/>
  </w:num>
  <w:num w:numId="27" w16cid:durableId="4453189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EC"/>
    <w:rsid w:val="00006535"/>
    <w:rsid w:val="00010521"/>
    <w:rsid w:val="0001423B"/>
    <w:rsid w:val="000273B5"/>
    <w:rsid w:val="00041660"/>
    <w:rsid w:val="000635A2"/>
    <w:rsid w:val="00075BFE"/>
    <w:rsid w:val="00081CD6"/>
    <w:rsid w:val="00090A26"/>
    <w:rsid w:val="000A1F04"/>
    <w:rsid w:val="000A7271"/>
    <w:rsid w:val="000B0D8A"/>
    <w:rsid w:val="000C0CD9"/>
    <w:rsid w:val="000C46DE"/>
    <w:rsid w:val="000D1C48"/>
    <w:rsid w:val="000D73E6"/>
    <w:rsid w:val="000E4D5E"/>
    <w:rsid w:val="000F4545"/>
    <w:rsid w:val="000F6229"/>
    <w:rsid w:val="00114883"/>
    <w:rsid w:val="001152FA"/>
    <w:rsid w:val="00121612"/>
    <w:rsid w:val="001216AB"/>
    <w:rsid w:val="001351E6"/>
    <w:rsid w:val="00152058"/>
    <w:rsid w:val="00154174"/>
    <w:rsid w:val="001561A3"/>
    <w:rsid w:val="00166B2F"/>
    <w:rsid w:val="00175BDB"/>
    <w:rsid w:val="00176DDD"/>
    <w:rsid w:val="001A6467"/>
    <w:rsid w:val="001C6975"/>
    <w:rsid w:val="001C6DE0"/>
    <w:rsid w:val="001D7AE7"/>
    <w:rsid w:val="001E23A0"/>
    <w:rsid w:val="001F4FCC"/>
    <w:rsid w:val="00200FEE"/>
    <w:rsid w:val="002030DE"/>
    <w:rsid w:val="0020396A"/>
    <w:rsid w:val="00234CBE"/>
    <w:rsid w:val="00242EE9"/>
    <w:rsid w:val="00260004"/>
    <w:rsid w:val="00284793"/>
    <w:rsid w:val="002923D8"/>
    <w:rsid w:val="002A7E56"/>
    <w:rsid w:val="002B3305"/>
    <w:rsid w:val="002E0EC9"/>
    <w:rsid w:val="002F7C7E"/>
    <w:rsid w:val="002F7D89"/>
    <w:rsid w:val="00302860"/>
    <w:rsid w:val="00311B52"/>
    <w:rsid w:val="003525D0"/>
    <w:rsid w:val="00360B54"/>
    <w:rsid w:val="0038294E"/>
    <w:rsid w:val="00395054"/>
    <w:rsid w:val="003A10AB"/>
    <w:rsid w:val="003A30BE"/>
    <w:rsid w:val="003C71CD"/>
    <w:rsid w:val="003E344F"/>
    <w:rsid w:val="003E3E4C"/>
    <w:rsid w:val="003E700C"/>
    <w:rsid w:val="003F1BB0"/>
    <w:rsid w:val="004007B1"/>
    <w:rsid w:val="00401952"/>
    <w:rsid w:val="0041648E"/>
    <w:rsid w:val="00431A0D"/>
    <w:rsid w:val="00441988"/>
    <w:rsid w:val="00451134"/>
    <w:rsid w:val="004512C1"/>
    <w:rsid w:val="004858BC"/>
    <w:rsid w:val="00486D16"/>
    <w:rsid w:val="004B6D7B"/>
    <w:rsid w:val="004D5645"/>
    <w:rsid w:val="004D68E3"/>
    <w:rsid w:val="00502BF9"/>
    <w:rsid w:val="00504093"/>
    <w:rsid w:val="00517F56"/>
    <w:rsid w:val="00523550"/>
    <w:rsid w:val="00535E4A"/>
    <w:rsid w:val="00547E02"/>
    <w:rsid w:val="00553941"/>
    <w:rsid w:val="00556848"/>
    <w:rsid w:val="005571DC"/>
    <w:rsid w:val="00567692"/>
    <w:rsid w:val="005812A2"/>
    <w:rsid w:val="005A0990"/>
    <w:rsid w:val="005A1FAA"/>
    <w:rsid w:val="005B7B65"/>
    <w:rsid w:val="005C1493"/>
    <w:rsid w:val="005C5BA8"/>
    <w:rsid w:val="005C689F"/>
    <w:rsid w:val="006005BE"/>
    <w:rsid w:val="00671CD1"/>
    <w:rsid w:val="00680C69"/>
    <w:rsid w:val="006B2F51"/>
    <w:rsid w:val="006B707F"/>
    <w:rsid w:val="006F3E0B"/>
    <w:rsid w:val="007003DA"/>
    <w:rsid w:val="0070157A"/>
    <w:rsid w:val="00701F70"/>
    <w:rsid w:val="0072552A"/>
    <w:rsid w:val="007633B8"/>
    <w:rsid w:val="007702D2"/>
    <w:rsid w:val="0077169D"/>
    <w:rsid w:val="00782892"/>
    <w:rsid w:val="007B32E5"/>
    <w:rsid w:val="007C30D1"/>
    <w:rsid w:val="008211D2"/>
    <w:rsid w:val="00824A77"/>
    <w:rsid w:val="00826A1C"/>
    <w:rsid w:val="0084246A"/>
    <w:rsid w:val="00846FC6"/>
    <w:rsid w:val="00870EBE"/>
    <w:rsid w:val="008A6CA2"/>
    <w:rsid w:val="008B0398"/>
    <w:rsid w:val="008C356E"/>
    <w:rsid w:val="008C6BCE"/>
    <w:rsid w:val="008C75E0"/>
    <w:rsid w:val="008E5722"/>
    <w:rsid w:val="009066E5"/>
    <w:rsid w:val="00916326"/>
    <w:rsid w:val="009472F1"/>
    <w:rsid w:val="0096169B"/>
    <w:rsid w:val="00975A7D"/>
    <w:rsid w:val="0098733B"/>
    <w:rsid w:val="00992D5B"/>
    <w:rsid w:val="009A61E4"/>
    <w:rsid w:val="009C35D1"/>
    <w:rsid w:val="009C4701"/>
    <w:rsid w:val="009C7028"/>
    <w:rsid w:val="009D4E1D"/>
    <w:rsid w:val="009D5BFF"/>
    <w:rsid w:val="009D6C1F"/>
    <w:rsid w:val="009D7180"/>
    <w:rsid w:val="009E15FC"/>
    <w:rsid w:val="009E2E67"/>
    <w:rsid w:val="009E691F"/>
    <w:rsid w:val="009F21B8"/>
    <w:rsid w:val="00A14E43"/>
    <w:rsid w:val="00A55A09"/>
    <w:rsid w:val="00A56555"/>
    <w:rsid w:val="00A5710F"/>
    <w:rsid w:val="00A730D2"/>
    <w:rsid w:val="00A818E5"/>
    <w:rsid w:val="00AA2AE0"/>
    <w:rsid w:val="00AC1A6C"/>
    <w:rsid w:val="00AD31E7"/>
    <w:rsid w:val="00AD745C"/>
    <w:rsid w:val="00AD7D0F"/>
    <w:rsid w:val="00B0137E"/>
    <w:rsid w:val="00B03938"/>
    <w:rsid w:val="00B0723A"/>
    <w:rsid w:val="00B263F2"/>
    <w:rsid w:val="00B40025"/>
    <w:rsid w:val="00B51A34"/>
    <w:rsid w:val="00BA140A"/>
    <w:rsid w:val="00BA3FF6"/>
    <w:rsid w:val="00BB4B95"/>
    <w:rsid w:val="00BC52B5"/>
    <w:rsid w:val="00BE7383"/>
    <w:rsid w:val="00BF5310"/>
    <w:rsid w:val="00C2425B"/>
    <w:rsid w:val="00C25A10"/>
    <w:rsid w:val="00C502B7"/>
    <w:rsid w:val="00C55EEC"/>
    <w:rsid w:val="00C6131E"/>
    <w:rsid w:val="00C84059"/>
    <w:rsid w:val="00C84CD1"/>
    <w:rsid w:val="00CC203D"/>
    <w:rsid w:val="00CC4217"/>
    <w:rsid w:val="00CC4560"/>
    <w:rsid w:val="00CC589F"/>
    <w:rsid w:val="00CD2A0F"/>
    <w:rsid w:val="00CD45FB"/>
    <w:rsid w:val="00CE4C53"/>
    <w:rsid w:val="00CF72E1"/>
    <w:rsid w:val="00D14C1C"/>
    <w:rsid w:val="00D2289A"/>
    <w:rsid w:val="00D22A5D"/>
    <w:rsid w:val="00D464B9"/>
    <w:rsid w:val="00D51819"/>
    <w:rsid w:val="00D76C0D"/>
    <w:rsid w:val="00D76C82"/>
    <w:rsid w:val="00D77431"/>
    <w:rsid w:val="00D82F54"/>
    <w:rsid w:val="00DA1190"/>
    <w:rsid w:val="00DA3490"/>
    <w:rsid w:val="00DC46F3"/>
    <w:rsid w:val="00DC4BDD"/>
    <w:rsid w:val="00DD4AC6"/>
    <w:rsid w:val="00DF3EDD"/>
    <w:rsid w:val="00E02938"/>
    <w:rsid w:val="00E070B1"/>
    <w:rsid w:val="00E333F2"/>
    <w:rsid w:val="00E40DA4"/>
    <w:rsid w:val="00E75BB2"/>
    <w:rsid w:val="00E80518"/>
    <w:rsid w:val="00E81FB8"/>
    <w:rsid w:val="00E824F6"/>
    <w:rsid w:val="00E948CC"/>
    <w:rsid w:val="00EA53EA"/>
    <w:rsid w:val="00ED516D"/>
    <w:rsid w:val="00EE0CEC"/>
    <w:rsid w:val="00F0229C"/>
    <w:rsid w:val="00F11360"/>
    <w:rsid w:val="00F20B3F"/>
    <w:rsid w:val="00F22610"/>
    <w:rsid w:val="00F30AFF"/>
    <w:rsid w:val="00F30E49"/>
    <w:rsid w:val="00F3172D"/>
    <w:rsid w:val="00F31CB4"/>
    <w:rsid w:val="00F54607"/>
    <w:rsid w:val="00F627FB"/>
    <w:rsid w:val="00F63FF9"/>
    <w:rsid w:val="00F645D9"/>
    <w:rsid w:val="00F660EA"/>
    <w:rsid w:val="00F72205"/>
    <w:rsid w:val="00F73945"/>
    <w:rsid w:val="00F77A4C"/>
    <w:rsid w:val="00F852BC"/>
    <w:rsid w:val="00F861D4"/>
    <w:rsid w:val="00F949D8"/>
    <w:rsid w:val="00FA5AC6"/>
    <w:rsid w:val="00FC5BB0"/>
    <w:rsid w:val="250C94D5"/>
    <w:rsid w:val="6400F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E6A97A"/>
  <w15:chartTrackingRefBased/>
  <w15:docId w15:val="{1B865F82-F80A-4642-A8B4-0C1FE4F9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rsid w:val="00A55A09"/>
  </w:style>
  <w:style w:type="paragraph" w:styleId="BalloonText">
    <w:name w:val="Balloon Text"/>
    <w:basedOn w:val="Normal"/>
    <w:link w:val="BalloonTextChar"/>
    <w:rsid w:val="00ED516D"/>
    <w:rPr>
      <w:rFonts w:ascii="Tahoma" w:hAnsi="Tahoma"/>
      <w:sz w:val="16"/>
      <w:szCs w:val="16"/>
      <w:lang w:val="x-none" w:eastAsia="x-none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alloonTextChar">
    <w:name w:val="Balloon Text Char"/>
    <w:link w:val="BalloonText"/>
    <w:rsid w:val="00ED516D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tbullet">
    <w:name w:val="Dot bullet"/>
    <w:basedOn w:val="Normal"/>
    <w:pPr>
      <w:widowControl w:val="0"/>
      <w:numPr>
        <w:numId w:val="12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paragraph" w:styleId="BodyText3">
    <w:name w:val="Body Text 3"/>
    <w:basedOn w:val="Normal"/>
    <w:pPr>
      <w:widowControl w:val="0"/>
      <w:tabs>
        <w:tab w:val="left" w:pos="2880"/>
      </w:tabs>
    </w:pPr>
    <w:rPr>
      <w:rFonts w:ascii="Verdana" w:hAnsi="Verdana"/>
      <w:b/>
      <w:snapToGrid w:val="0"/>
      <w:szCs w:val="20"/>
    </w:rPr>
  </w:style>
  <w:style w:type="paragraph" w:styleId="TOC2">
    <w:name w:val="toc 2"/>
    <w:basedOn w:val="Normal"/>
    <w:next w:val="Normal"/>
    <w:autoRedefine/>
    <w:uiPriority w:val="39"/>
    <w:rsid w:val="001A6467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uiPriority w:val="39"/>
    <w:rsid w:val="00E333F2"/>
  </w:style>
  <w:style w:type="paragraph" w:styleId="NormalWeb">
    <w:name w:val="Normal (Web)"/>
    <w:basedOn w:val="Normal"/>
    <w:uiPriority w:val="99"/>
    <w:unhideWhenUsed/>
    <w:rsid w:val="00121612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2923D8"/>
    <w:pPr>
      <w:ind w:left="720"/>
      <w:contextualSpacing/>
    </w:pPr>
  </w:style>
  <w:style w:type="paragraph" w:styleId="Revision">
    <w:name w:val="Revision"/>
    <w:hidden/>
    <w:uiPriority w:val="99"/>
    <w:semiHidden/>
    <w:rsid w:val="00BB4B9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6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mage001.png@01D801B0.9E7D6700" TargetMode="External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BD5C2-D5FD-4840-96A0-F2DCEA64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dcterms:created xsi:type="dcterms:W3CDTF">2025-09-03T13:28:00Z</dcterms:created>
  <dcterms:modified xsi:type="dcterms:W3CDTF">2025-09-03T13:28:00Z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2022-01-04T20:29:29Z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70ecf034-905d-406b-a750-4b860de15c31</vt:lpwstr>
  </property>
  <property fmtid="{D5CDD505-2E9C-101B-9397-08002B2CF9AE}" pid="8" name="MSIP_Label_67599526-06ca-49cc-9fa9-5307800a949a_ContentBits">
    <vt:lpwstr>0</vt:lpwstr>
  </property>
</Properties>
</file>