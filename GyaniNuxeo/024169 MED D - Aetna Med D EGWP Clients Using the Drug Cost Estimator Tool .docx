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43224" w14:textId="47277553" w:rsidR="00255C6B" w:rsidRPr="006F59BE" w:rsidRDefault="008F518F" w:rsidP="00A03CCA">
      <w:pPr>
        <w:pStyle w:val="Heading1"/>
        <w:spacing w:line="360" w:lineRule="auto"/>
        <w:rPr>
          <w:rFonts w:ascii="Verdana" w:hAnsi="Verdana"/>
          <w:color w:val="auto"/>
          <w:sz w:val="36"/>
        </w:rPr>
      </w:pPr>
      <w:bookmarkStart w:id="0" w:name="_top"/>
      <w:bookmarkStart w:id="1" w:name="OLE_LINK4"/>
      <w:bookmarkEnd w:id="0"/>
      <w:r w:rsidRPr="006F59BE">
        <w:rPr>
          <w:rFonts w:ascii="Verdana" w:hAnsi="Verdana"/>
          <w:color w:val="auto"/>
          <w:sz w:val="36"/>
        </w:rPr>
        <w:t xml:space="preserve">MED D - Aetna/Med D EGWP Clients Using </w:t>
      </w:r>
      <w:r w:rsidR="000820BF" w:rsidRPr="006F59BE">
        <w:rPr>
          <w:rFonts w:ascii="Verdana" w:hAnsi="Verdana"/>
          <w:color w:val="auto"/>
          <w:sz w:val="36"/>
        </w:rPr>
        <w:t xml:space="preserve">the Drug Cost </w:t>
      </w:r>
      <w:r w:rsidRPr="006F59BE">
        <w:rPr>
          <w:rFonts w:ascii="Verdana" w:hAnsi="Verdana"/>
          <w:color w:val="auto"/>
          <w:sz w:val="36"/>
        </w:rPr>
        <w:t>Estimator Tool</w:t>
      </w:r>
    </w:p>
    <w:bookmarkEnd w:id="1"/>
    <w:p w14:paraId="67B4646B" w14:textId="77777777" w:rsidR="008D7E81" w:rsidRDefault="006F59BE" w:rsidP="00A03CCA">
      <w:pPr>
        <w:pStyle w:val="TOC2"/>
        <w:jc w:val="left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F59BE">
        <w:fldChar w:fldCharType="begin"/>
      </w:r>
      <w:r w:rsidRPr="006F59BE">
        <w:instrText xml:space="preserve"> TOC \o "2-3" \n \p " " \h \z \u </w:instrText>
      </w:r>
      <w:r w:rsidRPr="006F59BE">
        <w:fldChar w:fldCharType="separate"/>
      </w:r>
      <w:hyperlink w:anchor="_Toc54005521" w:history="1">
        <w:r w:rsidR="008D7E81" w:rsidRPr="00720336">
          <w:rPr>
            <w:rStyle w:val="Hyperlink"/>
            <w:rFonts w:ascii="Verdana" w:hAnsi="Verdana"/>
            <w:noProof/>
          </w:rPr>
          <w:t>Overview</w:t>
        </w:r>
      </w:hyperlink>
    </w:p>
    <w:p w14:paraId="0E7D58CE" w14:textId="77777777" w:rsidR="008D7E81" w:rsidRDefault="00B04141" w:rsidP="00A03CCA">
      <w:pPr>
        <w:pStyle w:val="TOC2"/>
        <w:jc w:val="lef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005522" w:history="1">
        <w:r w:rsidR="008D7E81" w:rsidRPr="00720336">
          <w:rPr>
            <w:rStyle w:val="Hyperlink"/>
            <w:rFonts w:ascii="Verdana" w:hAnsi="Verdana"/>
            <w:noProof/>
          </w:rPr>
          <w:t>Drug Cost Estimator Tool Websites</w:t>
        </w:r>
      </w:hyperlink>
    </w:p>
    <w:p w14:paraId="79C49AF1" w14:textId="77777777" w:rsidR="008D7E81" w:rsidRDefault="00B04141" w:rsidP="00A03CCA">
      <w:pPr>
        <w:pStyle w:val="TOC2"/>
        <w:jc w:val="lef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005523" w:history="1">
        <w:r w:rsidR="008D7E81" w:rsidRPr="00720336">
          <w:rPr>
            <w:rStyle w:val="Hyperlink"/>
            <w:rFonts w:ascii="Verdana" w:hAnsi="Verdana"/>
            <w:noProof/>
          </w:rPr>
          <w:t>How to Navigate the Drug Cost Estimator Tool</w:t>
        </w:r>
      </w:hyperlink>
    </w:p>
    <w:p w14:paraId="06791407" w14:textId="77777777" w:rsidR="008D7E81" w:rsidRDefault="00B04141" w:rsidP="00A03CCA">
      <w:pPr>
        <w:pStyle w:val="TOC2"/>
        <w:jc w:val="lef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005524" w:history="1">
        <w:r w:rsidR="008D7E81" w:rsidRPr="00720336">
          <w:rPr>
            <w:rStyle w:val="Hyperlink"/>
            <w:rFonts w:ascii="Verdana" w:hAnsi="Verdana"/>
            <w:noProof/>
          </w:rPr>
          <w:t>Related Documents</w:t>
        </w:r>
      </w:hyperlink>
    </w:p>
    <w:p w14:paraId="6E020969" w14:textId="64A1C053" w:rsidR="00F72204" w:rsidRDefault="006F59BE" w:rsidP="00A03CCA">
      <w:pPr>
        <w:pStyle w:val="TOC2"/>
        <w:jc w:val="left"/>
      </w:pPr>
      <w:r w:rsidRPr="006F59BE">
        <w:fldChar w:fldCharType="end"/>
      </w:r>
    </w:p>
    <w:p w14:paraId="2C5C1336" w14:textId="78EF6980" w:rsidR="00A03CCA" w:rsidRPr="00A03CCA" w:rsidRDefault="00A03CCA" w:rsidP="00A03CCA">
      <w:pPr>
        <w:rPr>
          <w:rFonts w:ascii="Verdana" w:hAnsi="Verdana"/>
          <w:b/>
          <w:bCs/>
        </w:rPr>
      </w:pPr>
      <w:r w:rsidRPr="00A03CCA">
        <w:rPr>
          <w:rFonts w:ascii="Verdana" w:hAnsi="Verdana"/>
          <w:b/>
          <w:bCs/>
        </w:rPr>
        <w:t>Description:</w:t>
      </w:r>
      <w:r>
        <w:rPr>
          <w:rFonts w:ascii="Verdana" w:hAnsi="Verdana"/>
          <w:b/>
          <w:bCs/>
        </w:rPr>
        <w:t xml:space="preserve">  </w:t>
      </w:r>
      <w:r w:rsidRPr="00A03CCA">
        <w:rPr>
          <w:rFonts w:ascii="Verdana" w:hAnsi="Verdana"/>
        </w:rPr>
        <w:t>This document provides the CCR information on the Drug Cost Estimator Tool.</w:t>
      </w:r>
    </w:p>
    <w:p w14:paraId="13EECB4E" w14:textId="28B53BF9" w:rsidR="00F72204" w:rsidRPr="006F59BE" w:rsidRDefault="00F72204" w:rsidP="00A03CCA">
      <w:pPr>
        <w:pStyle w:val="TOC2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F72204" w:rsidRPr="006F59BE" w14:paraId="7C0D3517" w14:textId="77777777" w:rsidTr="00F72204">
        <w:tc>
          <w:tcPr>
            <w:tcW w:w="5000" w:type="pct"/>
            <w:shd w:val="clear" w:color="auto" w:fill="C0C0C0"/>
          </w:tcPr>
          <w:p w14:paraId="4AFA3698" w14:textId="77777777" w:rsidR="00F72204" w:rsidRPr="006F59BE" w:rsidRDefault="00F72204" w:rsidP="006F59BE">
            <w:pPr>
              <w:pStyle w:val="Heading2"/>
              <w:rPr>
                <w:rFonts w:ascii="Verdana" w:hAnsi="Verdana"/>
                <w:i w:val="0"/>
              </w:rPr>
            </w:pPr>
            <w:bookmarkStart w:id="2" w:name="_Drug_Cost_Estimator"/>
            <w:bookmarkStart w:id="3" w:name="_Toc23249875"/>
            <w:bookmarkStart w:id="4" w:name="_Toc54005522"/>
            <w:bookmarkEnd w:id="2"/>
            <w:r w:rsidRPr="006F59BE">
              <w:rPr>
                <w:rFonts w:ascii="Verdana" w:hAnsi="Verdana"/>
                <w:i w:val="0"/>
              </w:rPr>
              <w:t>Drug Cost Estimator Tool Websites</w:t>
            </w:r>
            <w:bookmarkEnd w:id="3"/>
            <w:bookmarkEnd w:id="4"/>
          </w:p>
        </w:tc>
      </w:tr>
    </w:tbl>
    <w:p w14:paraId="21BAA553" w14:textId="77777777" w:rsidR="00F72204" w:rsidRPr="00A03CCA" w:rsidRDefault="00F72204" w:rsidP="00A03CCA">
      <w:pPr>
        <w:pStyle w:val="TOC2"/>
        <w:jc w:val="left"/>
        <w:rPr>
          <w:rFonts w:ascii="Verdana" w:hAnsi="Verdana"/>
        </w:rPr>
      </w:pPr>
      <w:r w:rsidRPr="00A03CCA">
        <w:rPr>
          <w:rFonts w:ascii="Verdana" w:hAnsi="Verdana"/>
        </w:rPr>
        <w:t>This tool allows the CCRs and prospective members to look up the cost of drugs for the upcoming plan year prior to January 1.</w:t>
      </w:r>
    </w:p>
    <w:p w14:paraId="10651F45" w14:textId="77777777" w:rsidR="00F72204" w:rsidRPr="00A03CCA" w:rsidRDefault="00F72204" w:rsidP="00A03CCA">
      <w:pPr>
        <w:pStyle w:val="TOC2"/>
        <w:jc w:val="left"/>
        <w:rPr>
          <w:rFonts w:ascii="Verdana" w:hAnsi="Verdana"/>
        </w:rPr>
      </w:pPr>
    </w:p>
    <w:p w14:paraId="126D63CD" w14:textId="6559EC62" w:rsidR="008B69C1" w:rsidRDefault="00F72204" w:rsidP="00A03CCA">
      <w:pPr>
        <w:pStyle w:val="TOC2"/>
        <w:jc w:val="left"/>
        <w:rPr>
          <w:rFonts w:ascii="Verdana" w:hAnsi="Verdana"/>
        </w:rPr>
      </w:pPr>
      <w:r w:rsidRPr="00A03CCA">
        <w:rPr>
          <w:rFonts w:ascii="Verdana" w:hAnsi="Verdana"/>
          <w:b/>
        </w:rPr>
        <w:t xml:space="preserve">Note: </w:t>
      </w:r>
      <w:r w:rsidR="006F59BE" w:rsidRPr="00A03CCA">
        <w:rPr>
          <w:rFonts w:ascii="Verdana" w:hAnsi="Verdana"/>
          <w:b/>
        </w:rPr>
        <w:t xml:space="preserve"> </w:t>
      </w:r>
      <w:bookmarkStart w:id="5" w:name="OLE_LINK2"/>
      <w:bookmarkStart w:id="6" w:name="OLE_LINK3"/>
      <w:r w:rsidR="0040468E" w:rsidRPr="00A03CCA">
        <w:rPr>
          <w:rFonts w:ascii="Verdana" w:hAnsi="Verdana"/>
        </w:rPr>
        <w:t>Non-Part D Supplemental Benefit (formerly called rider)</w:t>
      </w:r>
      <w:bookmarkEnd w:id="5"/>
      <w:bookmarkEnd w:id="6"/>
      <w:r w:rsidRPr="00A03CCA">
        <w:rPr>
          <w:rFonts w:ascii="Verdana" w:hAnsi="Verdana"/>
        </w:rPr>
        <w:t xml:space="preserve"> coverage is not available on the tool; if a group has </w:t>
      </w:r>
      <w:r w:rsidR="0040468E" w:rsidRPr="00A03CCA">
        <w:rPr>
          <w:rFonts w:ascii="Verdana" w:hAnsi="Verdana"/>
        </w:rPr>
        <w:t>Non-Part D Supplemental Benefit (formerly called rider)</w:t>
      </w:r>
      <w:r w:rsidRPr="00A03CCA">
        <w:rPr>
          <w:rFonts w:ascii="Verdana" w:hAnsi="Verdana"/>
        </w:rPr>
        <w:t>coverage, those drugs will not appear in the tool. A note will display stating that rider drugs are not available in the tool.</w:t>
      </w:r>
    </w:p>
    <w:p w14:paraId="45CE53FA" w14:textId="77777777" w:rsidR="00B04141" w:rsidRPr="00B04141" w:rsidRDefault="00B04141" w:rsidP="00B04141"/>
    <w:p w14:paraId="2E7FB630" w14:textId="0057BDF6" w:rsidR="00B04141" w:rsidRPr="003A7D89" w:rsidRDefault="00B04141" w:rsidP="00B04141">
      <w:pPr>
        <w:rPr>
          <w:rFonts w:ascii="Verdana" w:hAnsi="Verdana"/>
          <w:b/>
          <w:bCs/>
        </w:rPr>
      </w:pPr>
      <w:r w:rsidRPr="003A7D89">
        <w:rPr>
          <w:rFonts w:ascii="Verdana" w:hAnsi="Verdana"/>
          <w:b/>
          <w:bCs/>
        </w:rPr>
        <w:t>202</w:t>
      </w:r>
      <w:r>
        <w:rPr>
          <w:rFonts w:ascii="Verdana" w:hAnsi="Verdana"/>
          <w:b/>
          <w:bCs/>
        </w:rPr>
        <w:t>4</w:t>
      </w:r>
      <w:r w:rsidRPr="003A7D89">
        <w:rPr>
          <w:rFonts w:ascii="Verdana" w:hAnsi="Verdana"/>
          <w:b/>
          <w:bCs/>
        </w:rPr>
        <w:t xml:space="preserve"> Client Websites:</w:t>
      </w:r>
    </w:p>
    <w:p w14:paraId="009C322F" w14:textId="033DDDC4" w:rsidR="00B04141" w:rsidRDefault="00B04141" w:rsidP="00B0414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4"/>
        <w:gridCol w:w="6944"/>
        <w:gridCol w:w="1722"/>
      </w:tblGrid>
      <w:tr w:rsidR="00B04141" w:rsidRPr="006F59BE" w14:paraId="6289DD20" w14:textId="77777777" w:rsidTr="0004374E">
        <w:trPr>
          <w:trHeight w:val="300"/>
        </w:trPr>
        <w:tc>
          <w:tcPr>
            <w:tcW w:w="1654" w:type="pct"/>
            <w:shd w:val="pct10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EE0FE6" w14:textId="77777777" w:rsidR="00B04141" w:rsidRPr="006F59BE" w:rsidRDefault="00B04141" w:rsidP="0004374E">
            <w:pPr>
              <w:jc w:val="center"/>
              <w:rPr>
                <w:rFonts w:ascii="Verdana" w:hAnsi="Verdana"/>
                <w:b/>
                <w:color w:val="000000"/>
              </w:rPr>
            </w:pPr>
            <w:r w:rsidRPr="006F59BE">
              <w:rPr>
                <w:rFonts w:ascii="Verdana" w:hAnsi="Verdana"/>
                <w:b/>
                <w:color w:val="000000"/>
              </w:rPr>
              <w:t>Client Name</w:t>
            </w:r>
          </w:p>
        </w:tc>
        <w:tc>
          <w:tcPr>
            <w:tcW w:w="2681" w:type="pct"/>
            <w:shd w:val="pct10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E4ED74" w14:textId="77777777" w:rsidR="00B04141" w:rsidRPr="006F59BE" w:rsidRDefault="00B04141" w:rsidP="0004374E">
            <w:pPr>
              <w:jc w:val="center"/>
              <w:rPr>
                <w:rFonts w:ascii="Verdana" w:hAnsi="Verdana"/>
                <w:b/>
                <w:color w:val="000000"/>
              </w:rPr>
            </w:pPr>
            <w:r w:rsidRPr="006F59BE">
              <w:rPr>
                <w:rFonts w:ascii="Verdana" w:hAnsi="Verdana"/>
                <w:b/>
                <w:color w:val="000000"/>
              </w:rPr>
              <w:t>PROD URL</w:t>
            </w:r>
          </w:p>
        </w:tc>
        <w:tc>
          <w:tcPr>
            <w:tcW w:w="665" w:type="pct"/>
            <w:shd w:val="pct10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766192" w14:textId="77777777" w:rsidR="00B04141" w:rsidRPr="006F59BE" w:rsidRDefault="00B04141" w:rsidP="0004374E">
            <w:pPr>
              <w:jc w:val="center"/>
              <w:rPr>
                <w:rFonts w:ascii="Verdana" w:hAnsi="Verdana"/>
                <w:b/>
                <w:color w:val="000000"/>
              </w:rPr>
            </w:pPr>
            <w:r w:rsidRPr="006F59BE">
              <w:rPr>
                <w:rFonts w:ascii="Verdana" w:hAnsi="Verdana"/>
                <w:b/>
                <w:color w:val="000000"/>
              </w:rPr>
              <w:t>PDP/MAPD</w:t>
            </w:r>
          </w:p>
        </w:tc>
      </w:tr>
      <w:tr w:rsidR="00B04141" w:rsidDel="00B44C75" w14:paraId="0E725EB6" w14:textId="77777777" w:rsidTr="00B04141">
        <w:trPr>
          <w:trHeight w:val="300"/>
        </w:trPr>
        <w:tc>
          <w:tcPr>
            <w:tcW w:w="1654" w:type="pct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51294" w14:textId="77777777" w:rsidR="00B04141" w:rsidRDefault="00B04141" w:rsidP="0004374E">
            <w:pPr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>DC37</w:t>
            </w:r>
          </w:p>
          <w:p w14:paraId="1DD69E92" w14:textId="77777777" w:rsidR="00B04141" w:rsidRPr="00C907A9" w:rsidDel="00B44C75" w:rsidRDefault="00B04141" w:rsidP="0004374E">
            <w:pPr>
              <w:rPr>
                <w:rFonts w:ascii="Verdana" w:hAnsi="Verdana" w:cs="Arial"/>
                <w:color w:val="000000"/>
              </w:rPr>
            </w:pPr>
          </w:p>
        </w:tc>
        <w:tc>
          <w:tcPr>
            <w:tcW w:w="2681" w:type="pct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029B" w14:textId="27CAAB46" w:rsidR="00B04141" w:rsidDel="00B44C75" w:rsidRDefault="00B04141" w:rsidP="0004374E">
            <w:hyperlink r:id="rId8" w:history="1">
              <w:r w:rsidRPr="00584AB4">
                <w:rPr>
                  <w:rStyle w:val="Hyperlink"/>
                  <w:rFonts w:ascii="Verdana" w:hAnsi="Verdana" w:cs="Arial"/>
                </w:rPr>
                <w:t>https://dc37.destinationrx.com/compare/</w:t>
              </w:r>
              <w:r w:rsidRPr="00584AB4">
                <w:rPr>
                  <w:rStyle w:val="Hyperlink"/>
                  <w:rFonts w:ascii="Verdana" w:hAnsi="Verdana" w:cs="Arial"/>
                </w:rPr>
                <w:t>M</w:t>
              </w:r>
              <w:r w:rsidRPr="00584AB4">
                <w:rPr>
                  <w:rStyle w:val="Hyperlink"/>
                  <w:rFonts w:ascii="Verdana" w:hAnsi="Verdana" w:cs="Arial"/>
                </w:rPr>
                <w:t>D</w:t>
              </w:r>
              <w:r w:rsidRPr="00584AB4">
                <w:rPr>
                  <w:rStyle w:val="Hyperlink"/>
                  <w:rFonts w:ascii="Verdana" w:hAnsi="Verdana" w:cs="Arial"/>
                </w:rPr>
                <w:t>C</w:t>
              </w:r>
              <w:r w:rsidRPr="00584AB4">
                <w:rPr>
                  <w:rStyle w:val="Hyperlink"/>
                  <w:rFonts w:ascii="Verdana" w:hAnsi="Verdana" w:cs="Arial"/>
                </w:rPr>
                <w:t>/202</w:t>
              </w:r>
              <w:r w:rsidRPr="00584AB4">
                <w:rPr>
                  <w:rStyle w:val="Hyperlink"/>
                  <w:rFonts w:ascii="Verdana" w:hAnsi="Verdana" w:cs="Arial"/>
                </w:rPr>
                <w:t>4</w:t>
              </w:r>
            </w:hyperlink>
            <w:r>
              <w:rPr>
                <w:rFonts w:ascii="Verdana" w:hAnsi="Verdana" w:cs="Arial"/>
              </w:rPr>
              <w:t xml:space="preserve"> </w:t>
            </w:r>
          </w:p>
        </w:tc>
        <w:tc>
          <w:tcPr>
            <w:tcW w:w="665" w:type="pct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6DDA8" w14:textId="77777777" w:rsidR="00B04141" w:rsidDel="00B44C75" w:rsidRDefault="00B04141" w:rsidP="00B04141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PDP</w:t>
            </w:r>
          </w:p>
        </w:tc>
      </w:tr>
    </w:tbl>
    <w:p w14:paraId="77714D84" w14:textId="77777777" w:rsidR="00B04141" w:rsidRPr="00B04141" w:rsidRDefault="00B04141" w:rsidP="00B04141"/>
    <w:p w14:paraId="5EE96868" w14:textId="77777777" w:rsidR="003A7D89" w:rsidRDefault="003A7D89" w:rsidP="003A7D89">
      <w:pPr>
        <w:rPr>
          <w:rFonts w:ascii="Verdana" w:hAnsi="Verdana"/>
          <w:b/>
          <w:bCs/>
        </w:rPr>
      </w:pPr>
    </w:p>
    <w:p w14:paraId="0F55C58D" w14:textId="411F35A6" w:rsidR="003A7D89" w:rsidRPr="003A7D89" w:rsidRDefault="003A7D89" w:rsidP="003A7D89">
      <w:pPr>
        <w:rPr>
          <w:rFonts w:ascii="Verdana" w:hAnsi="Verdana"/>
          <w:b/>
          <w:bCs/>
        </w:rPr>
      </w:pPr>
      <w:r w:rsidRPr="003A7D89">
        <w:rPr>
          <w:rFonts w:ascii="Verdana" w:hAnsi="Verdana"/>
          <w:b/>
          <w:bCs/>
        </w:rPr>
        <w:t>202</w:t>
      </w:r>
      <w:r w:rsidR="001859EF">
        <w:rPr>
          <w:rFonts w:ascii="Verdana" w:hAnsi="Verdana"/>
          <w:b/>
          <w:bCs/>
        </w:rPr>
        <w:t>3</w:t>
      </w:r>
      <w:r w:rsidRPr="003A7D89">
        <w:rPr>
          <w:rFonts w:ascii="Verdana" w:hAnsi="Verdana"/>
          <w:b/>
          <w:bCs/>
        </w:rPr>
        <w:t xml:space="preserve"> Client Websites:</w:t>
      </w:r>
    </w:p>
    <w:p w14:paraId="68886F96" w14:textId="77777777" w:rsidR="003A7D89" w:rsidRDefault="003A7D89" w:rsidP="003A7D89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4"/>
        <w:gridCol w:w="6944"/>
        <w:gridCol w:w="1722"/>
      </w:tblGrid>
      <w:tr w:rsidR="003A7D89" w14:paraId="1B69678B" w14:textId="77777777" w:rsidTr="000E6251">
        <w:trPr>
          <w:trHeight w:val="300"/>
        </w:trPr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2DC4A1" w14:textId="77777777" w:rsidR="003A7D89" w:rsidRDefault="003A7D89">
            <w:pPr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Client Name</w:t>
            </w:r>
          </w:p>
        </w:tc>
        <w:tc>
          <w:tcPr>
            <w:tcW w:w="2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DD26FC" w14:textId="77777777" w:rsidR="003A7D89" w:rsidRDefault="003A7D89">
            <w:pPr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PROD URL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2D6ADC" w14:textId="77777777" w:rsidR="003A7D89" w:rsidRDefault="003A7D89">
            <w:pPr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PDP/MAPD</w:t>
            </w:r>
          </w:p>
        </w:tc>
      </w:tr>
      <w:tr w:rsidR="001859EF" w14:paraId="14898D95" w14:textId="77777777" w:rsidTr="00B04141">
        <w:trPr>
          <w:trHeight w:val="125"/>
        </w:trPr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A0451" w14:textId="77777777" w:rsidR="001859EF" w:rsidRDefault="001859EF" w:rsidP="001859EF">
            <w:pPr>
              <w:rPr>
                <w:rFonts w:ascii="Verdana" w:hAnsi="Verdana" w:cs="Arial"/>
                <w:kern w:val="24"/>
              </w:rPr>
            </w:pPr>
            <w:bookmarkStart w:id="7" w:name="_Hlk116374127"/>
            <w:r w:rsidRPr="000E6251">
              <w:rPr>
                <w:rFonts w:ascii="Verdana" w:hAnsi="Verdana" w:cs="Arial"/>
                <w:kern w:val="24"/>
              </w:rPr>
              <w:t xml:space="preserve">DC37 </w:t>
            </w:r>
          </w:p>
          <w:p w14:paraId="4E2264FB" w14:textId="14135113" w:rsidR="00A03CCA" w:rsidRPr="000E6251" w:rsidRDefault="00A03CCA" w:rsidP="001859EF">
            <w:pPr>
              <w:rPr>
                <w:rFonts w:ascii="Verdana" w:hAnsi="Verdana" w:cs="Arial"/>
              </w:rPr>
            </w:pPr>
          </w:p>
        </w:tc>
        <w:tc>
          <w:tcPr>
            <w:tcW w:w="2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8DD88" w14:textId="33C168CE" w:rsidR="001859EF" w:rsidRPr="000E6251" w:rsidRDefault="00B04141" w:rsidP="001859EF">
            <w:pPr>
              <w:rPr>
                <w:rFonts w:ascii="Verdana" w:hAnsi="Verdana"/>
              </w:rPr>
            </w:pPr>
            <w:hyperlink r:id="rId9" w:history="1">
              <w:r w:rsidR="000E6251" w:rsidRPr="000E6251">
                <w:rPr>
                  <w:rStyle w:val="Hyperlink"/>
                  <w:rFonts w:ascii="Verdana" w:hAnsi="Verdana" w:cs="Arial"/>
                  <w:kern w:val="24"/>
                </w:rPr>
                <w:t>https://dc37.destinationrx.com/compare/MDC/2023</w:t>
              </w:r>
            </w:hyperlink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776E8" w14:textId="77B6468D" w:rsidR="001859EF" w:rsidRDefault="001859EF" w:rsidP="00B04141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PDP</w:t>
            </w:r>
          </w:p>
        </w:tc>
      </w:tr>
      <w:bookmarkEnd w:id="7"/>
    </w:tbl>
    <w:p w14:paraId="17FAC085" w14:textId="77777777" w:rsidR="003A7D89" w:rsidRDefault="003A7D89" w:rsidP="006F59BE">
      <w:pPr>
        <w:rPr>
          <w:rFonts w:ascii="Verdana" w:hAnsi="Verdana"/>
        </w:rPr>
      </w:pPr>
    </w:p>
    <w:p w14:paraId="7CE74747" w14:textId="77777777" w:rsidR="00E82F09" w:rsidRPr="006F59BE" w:rsidRDefault="00E82F09" w:rsidP="006F59BE">
      <w:pPr>
        <w:jc w:val="right"/>
        <w:rPr>
          <w:rFonts w:ascii="Verdana" w:hAnsi="Verdana"/>
        </w:rPr>
      </w:pPr>
      <w:bookmarkStart w:id="8" w:name="_Overview"/>
      <w:bookmarkEnd w:id="8"/>
    </w:p>
    <w:p w14:paraId="4FA66B9F" w14:textId="31823FFA" w:rsidR="00F72204" w:rsidRPr="006F59BE" w:rsidRDefault="00B04141" w:rsidP="00A03CCA">
      <w:pPr>
        <w:pStyle w:val="TOC2"/>
        <w:rPr>
          <w:rFonts w:ascii="Verdana" w:hAnsi="Verdana"/>
        </w:rPr>
      </w:pPr>
      <w:hyperlink w:anchor="_top" w:history="1">
        <w:r w:rsidR="00F72204" w:rsidRPr="00A03CCA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F72204" w:rsidRPr="006F59BE" w14:paraId="285A18C0" w14:textId="77777777" w:rsidTr="00F72204">
        <w:tc>
          <w:tcPr>
            <w:tcW w:w="5000" w:type="pct"/>
            <w:shd w:val="clear" w:color="auto" w:fill="C0C0C0"/>
          </w:tcPr>
          <w:p w14:paraId="3E7BA447" w14:textId="77777777" w:rsidR="00F72204" w:rsidRPr="006F59BE" w:rsidRDefault="009F4508" w:rsidP="006F59BE">
            <w:pPr>
              <w:pStyle w:val="Heading2"/>
              <w:rPr>
                <w:rFonts w:ascii="Verdana" w:hAnsi="Verdana"/>
                <w:i w:val="0"/>
              </w:rPr>
            </w:pPr>
            <w:bookmarkStart w:id="9" w:name="_Toc23249876"/>
            <w:bookmarkStart w:id="10" w:name="_Toc54005523"/>
            <w:r w:rsidRPr="006F59BE">
              <w:rPr>
                <w:rFonts w:ascii="Verdana" w:hAnsi="Verdana"/>
                <w:i w:val="0"/>
              </w:rPr>
              <w:t>How to Navigate the Drug Cost Estimator Tool</w:t>
            </w:r>
            <w:bookmarkEnd w:id="9"/>
            <w:bookmarkEnd w:id="10"/>
          </w:p>
        </w:tc>
      </w:tr>
    </w:tbl>
    <w:p w14:paraId="0591245E" w14:textId="77777777" w:rsidR="00A03CCA" w:rsidRDefault="00A03CCA" w:rsidP="00A03CCA">
      <w:pPr>
        <w:rPr>
          <w:rFonts w:ascii="Verdana" w:hAnsi="Verdana"/>
        </w:rPr>
      </w:pPr>
    </w:p>
    <w:p w14:paraId="41904AAF" w14:textId="262C1E3F" w:rsidR="009F4508" w:rsidRPr="006F59BE" w:rsidRDefault="009F4508" w:rsidP="00A03CCA">
      <w:pPr>
        <w:rPr>
          <w:rFonts w:ascii="Verdana" w:hAnsi="Verdana"/>
        </w:rPr>
      </w:pPr>
      <w:r w:rsidRPr="006F59BE">
        <w:rPr>
          <w:rFonts w:ascii="Verdana" w:hAnsi="Verdana"/>
        </w:rPr>
        <w:t>Perform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"/>
        <w:gridCol w:w="2748"/>
        <w:gridCol w:w="9376"/>
      </w:tblGrid>
      <w:tr w:rsidR="009F4508" w:rsidRPr="006F59BE" w14:paraId="59C01418" w14:textId="77777777" w:rsidTr="00C907A9">
        <w:tc>
          <w:tcPr>
            <w:tcW w:w="835" w:type="dxa"/>
            <w:shd w:val="clear" w:color="auto" w:fill="E6E6E6"/>
          </w:tcPr>
          <w:p w14:paraId="578DE707" w14:textId="77777777" w:rsidR="009F4508" w:rsidRPr="006F59BE" w:rsidRDefault="009F4508" w:rsidP="006F59BE">
            <w:pPr>
              <w:jc w:val="center"/>
              <w:rPr>
                <w:rFonts w:ascii="Verdana" w:hAnsi="Verdana"/>
                <w:b/>
              </w:rPr>
            </w:pPr>
            <w:r w:rsidRPr="006F59BE">
              <w:rPr>
                <w:rFonts w:ascii="Verdana" w:hAnsi="Verdana"/>
                <w:b/>
              </w:rPr>
              <w:t>Step</w:t>
            </w:r>
          </w:p>
        </w:tc>
        <w:tc>
          <w:tcPr>
            <w:tcW w:w="16464" w:type="dxa"/>
            <w:gridSpan w:val="2"/>
            <w:shd w:val="clear" w:color="auto" w:fill="E6E6E6"/>
          </w:tcPr>
          <w:p w14:paraId="79E4CE02" w14:textId="77777777" w:rsidR="009F4508" w:rsidRPr="006F59BE" w:rsidRDefault="009F4508" w:rsidP="006F59BE">
            <w:pPr>
              <w:jc w:val="center"/>
              <w:rPr>
                <w:rFonts w:ascii="Verdana" w:hAnsi="Verdana"/>
                <w:b/>
              </w:rPr>
            </w:pPr>
            <w:r w:rsidRPr="006F59BE">
              <w:rPr>
                <w:rFonts w:ascii="Verdana" w:hAnsi="Verdana"/>
                <w:b/>
              </w:rPr>
              <w:t xml:space="preserve">Action </w:t>
            </w:r>
          </w:p>
        </w:tc>
      </w:tr>
      <w:tr w:rsidR="009F4508" w:rsidRPr="006F59BE" w14:paraId="05A23BFF" w14:textId="77777777" w:rsidTr="00C907A9">
        <w:tc>
          <w:tcPr>
            <w:tcW w:w="835" w:type="dxa"/>
          </w:tcPr>
          <w:p w14:paraId="38CFAFD1" w14:textId="77777777" w:rsidR="009F4508" w:rsidRPr="006F59BE" w:rsidRDefault="009F4508" w:rsidP="006F59BE">
            <w:pPr>
              <w:jc w:val="center"/>
              <w:rPr>
                <w:rFonts w:ascii="Verdana" w:hAnsi="Verdana"/>
                <w:b/>
              </w:rPr>
            </w:pPr>
            <w:r w:rsidRPr="006F59BE">
              <w:rPr>
                <w:rFonts w:ascii="Verdana" w:hAnsi="Verdana"/>
                <w:b/>
              </w:rPr>
              <w:t>1</w:t>
            </w:r>
          </w:p>
        </w:tc>
        <w:tc>
          <w:tcPr>
            <w:tcW w:w="16464" w:type="dxa"/>
            <w:gridSpan w:val="2"/>
          </w:tcPr>
          <w:p w14:paraId="4651DB63" w14:textId="77777777" w:rsidR="009F4508" w:rsidRDefault="009F4508" w:rsidP="006F59BE">
            <w:pPr>
              <w:rPr>
                <w:rFonts w:ascii="Verdana" w:hAnsi="Verdana"/>
              </w:rPr>
            </w:pPr>
            <w:r w:rsidRPr="006F59BE">
              <w:rPr>
                <w:rFonts w:ascii="Verdana" w:hAnsi="Verdana"/>
              </w:rPr>
              <w:t xml:space="preserve">Access the applicable </w:t>
            </w:r>
            <w:hyperlink w:anchor="_Drug_Cost_Estimator" w:history="1">
              <w:r w:rsidRPr="006F59BE">
                <w:rPr>
                  <w:rStyle w:val="Hyperlink"/>
                  <w:rFonts w:ascii="Verdana" w:hAnsi="Verdana"/>
                </w:rPr>
                <w:t>client link</w:t>
              </w:r>
            </w:hyperlink>
            <w:r w:rsidRPr="006F59BE">
              <w:rPr>
                <w:rFonts w:ascii="Verdana" w:hAnsi="Verdana"/>
              </w:rPr>
              <w:t>.</w:t>
            </w:r>
          </w:p>
          <w:p w14:paraId="1298A943" w14:textId="7C258450" w:rsidR="005B4E90" w:rsidRPr="006F59BE" w:rsidRDefault="005B4E90" w:rsidP="006F59BE">
            <w:pPr>
              <w:rPr>
                <w:rFonts w:ascii="Verdana" w:hAnsi="Verdana"/>
              </w:rPr>
            </w:pPr>
          </w:p>
        </w:tc>
      </w:tr>
      <w:tr w:rsidR="009F4508" w:rsidRPr="006F59BE" w14:paraId="22C6526D" w14:textId="77777777" w:rsidTr="00C907A9">
        <w:tc>
          <w:tcPr>
            <w:tcW w:w="835" w:type="dxa"/>
          </w:tcPr>
          <w:p w14:paraId="3BE45225" w14:textId="77777777" w:rsidR="009F4508" w:rsidRPr="006F59BE" w:rsidRDefault="009F4508" w:rsidP="006F59BE">
            <w:pPr>
              <w:jc w:val="center"/>
              <w:rPr>
                <w:rFonts w:ascii="Verdana" w:hAnsi="Verdana"/>
                <w:b/>
              </w:rPr>
            </w:pPr>
            <w:r w:rsidRPr="006F59BE">
              <w:rPr>
                <w:rFonts w:ascii="Verdana" w:hAnsi="Verdana"/>
                <w:b/>
              </w:rPr>
              <w:t>2</w:t>
            </w:r>
          </w:p>
        </w:tc>
        <w:tc>
          <w:tcPr>
            <w:tcW w:w="16464" w:type="dxa"/>
            <w:gridSpan w:val="2"/>
          </w:tcPr>
          <w:p w14:paraId="41302B3C" w14:textId="77777777" w:rsidR="009F4508" w:rsidRPr="006F59BE" w:rsidRDefault="009F4508" w:rsidP="006F59BE">
            <w:pPr>
              <w:rPr>
                <w:rFonts w:ascii="Verdana" w:hAnsi="Verdana"/>
              </w:rPr>
            </w:pPr>
            <w:r w:rsidRPr="006F59BE">
              <w:rPr>
                <w:rFonts w:ascii="Verdana" w:hAnsi="Verdana"/>
              </w:rPr>
              <w:t xml:space="preserve">Enter Zip Code and select </w:t>
            </w:r>
            <w:r w:rsidRPr="006F59BE">
              <w:rPr>
                <w:rFonts w:ascii="Verdana" w:hAnsi="Verdana"/>
                <w:b/>
              </w:rPr>
              <w:t>Get started</w:t>
            </w:r>
            <w:r w:rsidRPr="006F59BE">
              <w:rPr>
                <w:rFonts w:ascii="Verdana" w:hAnsi="Verdana"/>
              </w:rPr>
              <w:t>.</w:t>
            </w:r>
          </w:p>
          <w:p w14:paraId="6FF775CF" w14:textId="77777777" w:rsidR="009F4508" w:rsidRPr="006F59BE" w:rsidRDefault="009F4508" w:rsidP="006F59BE">
            <w:pPr>
              <w:rPr>
                <w:rFonts w:ascii="Verdana" w:hAnsi="Verdana"/>
              </w:rPr>
            </w:pPr>
          </w:p>
          <w:p w14:paraId="036F7E50" w14:textId="77777777" w:rsidR="009F4508" w:rsidRPr="006F59BE" w:rsidRDefault="009F4508" w:rsidP="006F59BE">
            <w:pPr>
              <w:jc w:val="center"/>
              <w:rPr>
                <w:rFonts w:ascii="Verdana" w:hAnsi="Verdana"/>
              </w:rPr>
            </w:pPr>
            <w:r w:rsidRPr="006F59BE">
              <w:rPr>
                <w:rFonts w:ascii="Verdana" w:hAnsi="Verdana"/>
                <w:noProof/>
              </w:rPr>
              <w:drawing>
                <wp:inline distT="0" distB="0" distL="0" distR="0" wp14:anchorId="23A23BD6" wp14:editId="21DE5497">
                  <wp:extent cx="5757789" cy="19329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827" cy="1957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4D7D21" w14:textId="77777777" w:rsidR="009F4508" w:rsidRPr="006F59BE" w:rsidRDefault="009F4508" w:rsidP="006F59BE">
            <w:pPr>
              <w:rPr>
                <w:rFonts w:ascii="Verdana" w:hAnsi="Verdana"/>
              </w:rPr>
            </w:pPr>
          </w:p>
        </w:tc>
      </w:tr>
      <w:tr w:rsidR="009F4508" w:rsidRPr="006F59BE" w14:paraId="6748ADB3" w14:textId="77777777" w:rsidTr="00C907A9">
        <w:tc>
          <w:tcPr>
            <w:tcW w:w="835" w:type="dxa"/>
          </w:tcPr>
          <w:p w14:paraId="2D54E79B" w14:textId="77777777" w:rsidR="009F4508" w:rsidRPr="006F59BE" w:rsidRDefault="009F4508" w:rsidP="006F59BE">
            <w:pPr>
              <w:jc w:val="center"/>
              <w:rPr>
                <w:rFonts w:ascii="Verdana" w:hAnsi="Verdana"/>
                <w:b/>
              </w:rPr>
            </w:pPr>
            <w:r w:rsidRPr="006F59BE">
              <w:rPr>
                <w:rFonts w:ascii="Verdana" w:hAnsi="Verdana"/>
                <w:b/>
              </w:rPr>
              <w:t>3</w:t>
            </w:r>
          </w:p>
        </w:tc>
        <w:tc>
          <w:tcPr>
            <w:tcW w:w="16464" w:type="dxa"/>
            <w:gridSpan w:val="2"/>
          </w:tcPr>
          <w:p w14:paraId="2D45EE24" w14:textId="77777777" w:rsidR="009F4508" w:rsidRPr="006F59BE" w:rsidRDefault="009F4508" w:rsidP="006F59BE">
            <w:pPr>
              <w:rPr>
                <w:rFonts w:ascii="Verdana" w:hAnsi="Verdana"/>
              </w:rPr>
            </w:pPr>
            <w:r w:rsidRPr="006F59BE">
              <w:rPr>
                <w:rFonts w:ascii="Verdana" w:hAnsi="Verdana"/>
              </w:rPr>
              <w:t xml:space="preserve">Click </w:t>
            </w:r>
            <w:r w:rsidRPr="006F59BE">
              <w:rPr>
                <w:rFonts w:ascii="Verdana" w:hAnsi="Verdana"/>
                <w:b/>
              </w:rPr>
              <w:t>Select Plan</w:t>
            </w:r>
            <w:r w:rsidRPr="006F59BE">
              <w:rPr>
                <w:rFonts w:ascii="Verdana" w:hAnsi="Verdana"/>
              </w:rPr>
              <w:t xml:space="preserve"> on appropriate plan and then select </w:t>
            </w:r>
            <w:r w:rsidRPr="006F59BE">
              <w:rPr>
                <w:rFonts w:ascii="Verdana" w:hAnsi="Verdana"/>
                <w:b/>
              </w:rPr>
              <w:t>Continue to prescriptions</w:t>
            </w:r>
            <w:r w:rsidRPr="006F59BE">
              <w:rPr>
                <w:rFonts w:ascii="Verdana" w:hAnsi="Verdana"/>
              </w:rPr>
              <w:t xml:space="preserve">. </w:t>
            </w:r>
          </w:p>
          <w:p w14:paraId="6ECDA3D5" w14:textId="77777777" w:rsidR="009F4508" w:rsidRPr="006F59BE" w:rsidRDefault="009F4508" w:rsidP="006F59BE">
            <w:pPr>
              <w:rPr>
                <w:rFonts w:ascii="Verdana" w:hAnsi="Verdana"/>
              </w:rPr>
            </w:pPr>
          </w:p>
          <w:p w14:paraId="62130A87" w14:textId="77777777" w:rsidR="009F4508" w:rsidRPr="006F59BE" w:rsidRDefault="007636E5" w:rsidP="006F59BE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695FE225" wp14:editId="1E73959D">
                  <wp:extent cx="6524625" cy="1291386"/>
                  <wp:effectExtent l="0" t="0" r="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1388" cy="1302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87C978" w14:textId="77777777" w:rsidR="006F59BE" w:rsidRPr="006F59BE" w:rsidRDefault="006F59BE" w:rsidP="006F59BE">
            <w:pPr>
              <w:jc w:val="center"/>
              <w:rPr>
                <w:rFonts w:ascii="Verdana" w:hAnsi="Verdana"/>
              </w:rPr>
            </w:pPr>
          </w:p>
        </w:tc>
      </w:tr>
      <w:tr w:rsidR="009F4508" w:rsidRPr="006F59BE" w14:paraId="5BB170E0" w14:textId="77777777" w:rsidTr="00C907A9">
        <w:tc>
          <w:tcPr>
            <w:tcW w:w="835" w:type="dxa"/>
          </w:tcPr>
          <w:p w14:paraId="6A3C9334" w14:textId="77777777" w:rsidR="009F4508" w:rsidRPr="006F59BE" w:rsidRDefault="00D91E46" w:rsidP="006F59BE">
            <w:pPr>
              <w:jc w:val="center"/>
              <w:rPr>
                <w:rFonts w:ascii="Verdana" w:hAnsi="Verdana"/>
                <w:b/>
              </w:rPr>
            </w:pPr>
            <w:r w:rsidRPr="006F59BE">
              <w:rPr>
                <w:rFonts w:ascii="Verdana" w:hAnsi="Verdana"/>
                <w:b/>
              </w:rPr>
              <w:t>4</w:t>
            </w:r>
          </w:p>
        </w:tc>
        <w:tc>
          <w:tcPr>
            <w:tcW w:w="16464" w:type="dxa"/>
            <w:gridSpan w:val="2"/>
          </w:tcPr>
          <w:p w14:paraId="30E8104D" w14:textId="77777777" w:rsidR="009F4508" w:rsidRPr="006F59BE" w:rsidRDefault="009F4508" w:rsidP="006F59BE">
            <w:pPr>
              <w:rPr>
                <w:rFonts w:ascii="Verdana" w:hAnsi="Verdana"/>
                <w:color w:val="000000"/>
              </w:rPr>
            </w:pPr>
            <w:r w:rsidRPr="006F59BE">
              <w:rPr>
                <w:rFonts w:ascii="Verdana" w:hAnsi="Verdana"/>
                <w:color w:val="000000"/>
              </w:rPr>
              <w:t xml:space="preserve">Enter the name or first few letters of the medication and select the appropriate </w:t>
            </w:r>
            <w:r w:rsidR="00986A1B" w:rsidRPr="006F59BE">
              <w:rPr>
                <w:rFonts w:ascii="Verdana" w:hAnsi="Verdana"/>
                <w:color w:val="000000"/>
              </w:rPr>
              <w:t>medication from the drop down list.</w:t>
            </w:r>
          </w:p>
          <w:p w14:paraId="51C62EB7" w14:textId="77777777" w:rsidR="00986A1B" w:rsidRPr="006F59BE" w:rsidRDefault="00986A1B" w:rsidP="006F59BE">
            <w:pPr>
              <w:rPr>
                <w:rFonts w:ascii="Verdana" w:hAnsi="Verdana"/>
                <w:color w:val="000000"/>
              </w:rPr>
            </w:pPr>
          </w:p>
          <w:p w14:paraId="3AFB0D07" w14:textId="77777777" w:rsidR="00986A1B" w:rsidRPr="006F59BE" w:rsidRDefault="00D91E46" w:rsidP="006F59BE">
            <w:pPr>
              <w:jc w:val="center"/>
              <w:rPr>
                <w:rFonts w:ascii="Verdana" w:hAnsi="Verdana"/>
              </w:rPr>
            </w:pPr>
            <w:r w:rsidRPr="006F59BE">
              <w:rPr>
                <w:rFonts w:ascii="Verdana" w:hAnsi="Verdana"/>
                <w:noProof/>
              </w:rPr>
              <w:drawing>
                <wp:inline distT="0" distB="0" distL="0" distR="0" wp14:anchorId="533F584A" wp14:editId="402AE7D3">
                  <wp:extent cx="6993309" cy="124714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4747" cy="124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2FAA9F" w14:textId="77777777" w:rsidR="006F59BE" w:rsidRPr="006F59BE" w:rsidRDefault="006F59BE" w:rsidP="006F59BE">
            <w:pPr>
              <w:jc w:val="center"/>
              <w:rPr>
                <w:rFonts w:ascii="Verdana" w:hAnsi="Verdana"/>
              </w:rPr>
            </w:pPr>
          </w:p>
        </w:tc>
      </w:tr>
      <w:tr w:rsidR="009F4508" w:rsidRPr="006F59BE" w14:paraId="1745B267" w14:textId="77777777" w:rsidTr="00C907A9">
        <w:tc>
          <w:tcPr>
            <w:tcW w:w="835" w:type="dxa"/>
          </w:tcPr>
          <w:p w14:paraId="4144166B" w14:textId="77777777" w:rsidR="009F4508" w:rsidRPr="006F59BE" w:rsidRDefault="00D91E46" w:rsidP="006F59BE">
            <w:pPr>
              <w:jc w:val="center"/>
              <w:rPr>
                <w:rFonts w:ascii="Verdana" w:hAnsi="Verdana"/>
                <w:b/>
              </w:rPr>
            </w:pPr>
            <w:r w:rsidRPr="006F59BE">
              <w:rPr>
                <w:rFonts w:ascii="Verdana" w:hAnsi="Verdana"/>
                <w:b/>
              </w:rPr>
              <w:t>5</w:t>
            </w:r>
          </w:p>
        </w:tc>
        <w:tc>
          <w:tcPr>
            <w:tcW w:w="16464" w:type="dxa"/>
            <w:gridSpan w:val="2"/>
          </w:tcPr>
          <w:p w14:paraId="6C1CE6ED" w14:textId="77777777" w:rsidR="00986A1B" w:rsidRPr="006F59BE" w:rsidRDefault="00986A1B" w:rsidP="006F59BE">
            <w:pPr>
              <w:rPr>
                <w:rFonts w:ascii="Verdana" w:hAnsi="Verdana"/>
              </w:rPr>
            </w:pPr>
            <w:r w:rsidRPr="006F59BE">
              <w:rPr>
                <w:rFonts w:ascii="Verdana" w:hAnsi="Verdana"/>
              </w:rPr>
              <w:t xml:space="preserve">Select/Enter dosage, form, quantity and frequency and select </w:t>
            </w:r>
            <w:r w:rsidRPr="006F59BE">
              <w:rPr>
                <w:rFonts w:ascii="Verdana" w:hAnsi="Verdana"/>
                <w:b/>
              </w:rPr>
              <w:t>Continue</w:t>
            </w:r>
            <w:r w:rsidRPr="006F59BE">
              <w:rPr>
                <w:rFonts w:ascii="Verdana" w:hAnsi="Verdana"/>
              </w:rPr>
              <w:t>.</w:t>
            </w:r>
          </w:p>
          <w:p w14:paraId="2BD40D0E" w14:textId="77777777" w:rsidR="00986A1B" w:rsidRPr="006F59BE" w:rsidRDefault="00986A1B" w:rsidP="006F59BE">
            <w:pPr>
              <w:rPr>
                <w:rFonts w:ascii="Verdana" w:hAnsi="Verdana"/>
              </w:rPr>
            </w:pPr>
          </w:p>
          <w:p w14:paraId="0105AEC7" w14:textId="77777777" w:rsidR="009F4508" w:rsidRPr="006F59BE" w:rsidRDefault="00D91E46" w:rsidP="006F59BE">
            <w:pPr>
              <w:jc w:val="center"/>
              <w:rPr>
                <w:rFonts w:ascii="Verdana" w:hAnsi="Verdana"/>
              </w:rPr>
            </w:pPr>
            <w:r w:rsidRPr="006F59BE">
              <w:rPr>
                <w:rFonts w:ascii="Verdana" w:hAnsi="Verdana"/>
                <w:noProof/>
              </w:rPr>
              <w:drawing>
                <wp:inline distT="0" distB="0" distL="0" distR="0" wp14:anchorId="490C546E" wp14:editId="790FE470">
                  <wp:extent cx="6132010" cy="1862408"/>
                  <wp:effectExtent l="0" t="0" r="254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2093" cy="1871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0EAFDB" w14:textId="77777777" w:rsidR="00986A1B" w:rsidRPr="006F59BE" w:rsidRDefault="00986A1B" w:rsidP="006F59BE">
            <w:pPr>
              <w:jc w:val="center"/>
              <w:rPr>
                <w:rFonts w:ascii="Verdana" w:hAnsi="Verdana"/>
              </w:rPr>
            </w:pPr>
          </w:p>
          <w:p w14:paraId="1FA34BAC" w14:textId="77777777" w:rsidR="00986A1B" w:rsidRDefault="00986A1B" w:rsidP="006F59BE">
            <w:pPr>
              <w:rPr>
                <w:rFonts w:ascii="Verdana" w:hAnsi="Verdana"/>
              </w:rPr>
            </w:pPr>
            <w:r w:rsidRPr="006F59BE">
              <w:rPr>
                <w:rFonts w:ascii="Verdana" w:hAnsi="Verdana"/>
                <w:b/>
              </w:rPr>
              <w:t>Results:</w:t>
            </w:r>
            <w:r w:rsidRPr="006F59BE">
              <w:rPr>
                <w:rFonts w:ascii="Verdana" w:hAnsi="Verdana"/>
              </w:rPr>
              <w:t xml:space="preserve">  Drug Search Results screen displays.</w:t>
            </w:r>
          </w:p>
          <w:p w14:paraId="187D3ACE" w14:textId="708B009C" w:rsidR="005B4E90" w:rsidRPr="006F59BE" w:rsidRDefault="005B4E90" w:rsidP="006F59BE">
            <w:pPr>
              <w:rPr>
                <w:rFonts w:ascii="Verdana" w:hAnsi="Verdana"/>
              </w:rPr>
            </w:pPr>
          </w:p>
        </w:tc>
      </w:tr>
      <w:tr w:rsidR="00D91E46" w:rsidRPr="006F59BE" w14:paraId="4CE2D748" w14:textId="77777777" w:rsidTr="00C907A9">
        <w:tc>
          <w:tcPr>
            <w:tcW w:w="835" w:type="dxa"/>
          </w:tcPr>
          <w:p w14:paraId="67D9CA6B" w14:textId="77777777" w:rsidR="00D91E46" w:rsidRPr="006F59BE" w:rsidRDefault="00D91E46" w:rsidP="006F59BE">
            <w:pPr>
              <w:jc w:val="center"/>
              <w:rPr>
                <w:rFonts w:ascii="Verdana" w:hAnsi="Verdana"/>
                <w:b/>
              </w:rPr>
            </w:pPr>
            <w:r w:rsidRPr="006F59BE">
              <w:rPr>
                <w:rFonts w:ascii="Verdana" w:hAnsi="Verdana"/>
                <w:b/>
              </w:rPr>
              <w:t>6</w:t>
            </w:r>
          </w:p>
        </w:tc>
        <w:tc>
          <w:tcPr>
            <w:tcW w:w="16464" w:type="dxa"/>
            <w:gridSpan w:val="2"/>
          </w:tcPr>
          <w:p w14:paraId="0AE9EDB2" w14:textId="77777777" w:rsidR="00D91E46" w:rsidRDefault="00D91E46" w:rsidP="006F59BE">
            <w:pPr>
              <w:rPr>
                <w:rFonts w:ascii="Verdana" w:hAnsi="Verdana"/>
              </w:rPr>
            </w:pPr>
            <w:r w:rsidRPr="006F59BE">
              <w:rPr>
                <w:rFonts w:ascii="Verdana" w:hAnsi="Verdana"/>
              </w:rPr>
              <w:t xml:space="preserve">If applicable, select </w:t>
            </w:r>
            <w:r w:rsidRPr="006F59BE">
              <w:rPr>
                <w:rFonts w:ascii="Verdana" w:hAnsi="Verdana"/>
                <w:b/>
              </w:rPr>
              <w:t xml:space="preserve">Add a prescription </w:t>
            </w:r>
            <w:r w:rsidRPr="006F59BE">
              <w:rPr>
                <w:rFonts w:ascii="Verdana" w:hAnsi="Verdana"/>
              </w:rPr>
              <w:t xml:space="preserve">to add additional medications and repeat Steps 4-5. </w:t>
            </w:r>
          </w:p>
          <w:p w14:paraId="29376322" w14:textId="569AC7A5" w:rsidR="005B4E90" w:rsidRPr="006F59BE" w:rsidRDefault="005B4E90" w:rsidP="006F59BE">
            <w:pPr>
              <w:rPr>
                <w:rFonts w:ascii="Verdana" w:hAnsi="Verdana"/>
              </w:rPr>
            </w:pPr>
          </w:p>
        </w:tc>
      </w:tr>
      <w:tr w:rsidR="00D91E46" w:rsidRPr="006F59BE" w14:paraId="57DE5583" w14:textId="77777777" w:rsidTr="00C907A9">
        <w:tc>
          <w:tcPr>
            <w:tcW w:w="835" w:type="dxa"/>
            <w:vMerge w:val="restart"/>
          </w:tcPr>
          <w:p w14:paraId="3569CD62" w14:textId="77777777" w:rsidR="00D91E46" w:rsidRPr="006F59BE" w:rsidRDefault="00D91E46" w:rsidP="006F59BE">
            <w:pPr>
              <w:jc w:val="center"/>
              <w:rPr>
                <w:rFonts w:ascii="Verdana" w:hAnsi="Verdana"/>
                <w:b/>
              </w:rPr>
            </w:pPr>
            <w:r w:rsidRPr="006F59BE">
              <w:rPr>
                <w:rFonts w:ascii="Verdana" w:hAnsi="Verdana"/>
                <w:b/>
              </w:rPr>
              <w:t>7</w:t>
            </w:r>
          </w:p>
        </w:tc>
        <w:tc>
          <w:tcPr>
            <w:tcW w:w="16464" w:type="dxa"/>
            <w:gridSpan w:val="2"/>
            <w:tcBorders>
              <w:bottom w:val="single" w:sz="4" w:space="0" w:color="auto"/>
            </w:tcBorders>
          </w:tcPr>
          <w:p w14:paraId="36F8F57B" w14:textId="77777777" w:rsidR="00D91E46" w:rsidRPr="006F59BE" w:rsidRDefault="00D91E46" w:rsidP="006F59BE">
            <w:pPr>
              <w:rPr>
                <w:rFonts w:ascii="Verdana" w:hAnsi="Verdana"/>
              </w:rPr>
            </w:pPr>
            <w:r w:rsidRPr="006F59BE">
              <w:rPr>
                <w:rFonts w:ascii="Verdana" w:hAnsi="Verdana"/>
              </w:rPr>
              <w:t>Determine if the drug cost estimate is for Retail or Mail.</w:t>
            </w:r>
          </w:p>
          <w:p w14:paraId="07EE311A" w14:textId="77777777" w:rsidR="00D91E46" w:rsidRPr="006F59BE" w:rsidRDefault="00D91E46" w:rsidP="006F59BE">
            <w:pPr>
              <w:rPr>
                <w:rFonts w:ascii="Verdana" w:hAnsi="Verdana"/>
              </w:rPr>
            </w:pPr>
          </w:p>
        </w:tc>
      </w:tr>
      <w:tr w:rsidR="00D91E46" w:rsidRPr="006F59BE" w14:paraId="7FCF3A8E" w14:textId="77777777" w:rsidTr="00C907A9">
        <w:trPr>
          <w:trHeight w:val="90"/>
        </w:trPr>
        <w:tc>
          <w:tcPr>
            <w:tcW w:w="835" w:type="dxa"/>
            <w:vMerge/>
          </w:tcPr>
          <w:p w14:paraId="07835CBB" w14:textId="77777777" w:rsidR="00D91E46" w:rsidRPr="006F59BE" w:rsidRDefault="00D91E46" w:rsidP="006F59B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748" w:type="dxa"/>
            <w:shd w:val="clear" w:color="auto" w:fill="E6E6E6"/>
          </w:tcPr>
          <w:p w14:paraId="5589391D" w14:textId="77777777" w:rsidR="00D91E46" w:rsidRPr="006F59BE" w:rsidRDefault="00D91E46" w:rsidP="006F59BE">
            <w:pPr>
              <w:jc w:val="center"/>
              <w:rPr>
                <w:rFonts w:ascii="Verdana" w:hAnsi="Verdana"/>
                <w:b/>
              </w:rPr>
            </w:pPr>
            <w:r w:rsidRPr="006F59BE">
              <w:rPr>
                <w:rFonts w:ascii="Verdana" w:hAnsi="Verdana"/>
                <w:b/>
              </w:rPr>
              <w:t>If...</w:t>
            </w:r>
          </w:p>
        </w:tc>
        <w:tc>
          <w:tcPr>
            <w:tcW w:w="13716" w:type="dxa"/>
            <w:shd w:val="clear" w:color="auto" w:fill="E6E6E6"/>
          </w:tcPr>
          <w:p w14:paraId="0C60FCCF" w14:textId="77777777" w:rsidR="00D91E46" w:rsidRPr="006F59BE" w:rsidRDefault="00D91E46" w:rsidP="006F59BE">
            <w:pPr>
              <w:jc w:val="center"/>
              <w:rPr>
                <w:rFonts w:ascii="Verdana" w:hAnsi="Verdana"/>
                <w:b/>
              </w:rPr>
            </w:pPr>
            <w:r w:rsidRPr="006F59BE">
              <w:rPr>
                <w:rFonts w:ascii="Verdana" w:hAnsi="Verdana"/>
                <w:b/>
              </w:rPr>
              <w:t>Then...</w:t>
            </w:r>
          </w:p>
        </w:tc>
      </w:tr>
      <w:tr w:rsidR="00D91E46" w:rsidRPr="006F59BE" w14:paraId="3F8BF200" w14:textId="77777777" w:rsidTr="00C907A9">
        <w:trPr>
          <w:trHeight w:val="90"/>
        </w:trPr>
        <w:tc>
          <w:tcPr>
            <w:tcW w:w="835" w:type="dxa"/>
            <w:vMerge/>
          </w:tcPr>
          <w:p w14:paraId="4C0663FA" w14:textId="77777777" w:rsidR="00D91E46" w:rsidRPr="006F59BE" w:rsidRDefault="00D91E46" w:rsidP="006F59B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748" w:type="dxa"/>
          </w:tcPr>
          <w:p w14:paraId="2C365A8B" w14:textId="77777777" w:rsidR="00D91E46" w:rsidRPr="006F59BE" w:rsidRDefault="00D91E46" w:rsidP="006F59BE">
            <w:pPr>
              <w:rPr>
                <w:rFonts w:ascii="Verdana" w:hAnsi="Verdana"/>
              </w:rPr>
            </w:pPr>
            <w:r w:rsidRPr="006F59BE">
              <w:rPr>
                <w:rFonts w:ascii="Verdana" w:hAnsi="Verdana"/>
              </w:rPr>
              <w:t>Retail</w:t>
            </w:r>
          </w:p>
        </w:tc>
        <w:tc>
          <w:tcPr>
            <w:tcW w:w="13716" w:type="dxa"/>
          </w:tcPr>
          <w:p w14:paraId="3C3C4F7A" w14:textId="77777777" w:rsidR="00D91E46" w:rsidRPr="00452578" w:rsidRDefault="00D91E46" w:rsidP="00452578">
            <w:pPr>
              <w:pStyle w:val="ListParagraph"/>
              <w:numPr>
                <w:ilvl w:val="0"/>
                <w:numId w:val="13"/>
              </w:numPr>
              <w:rPr>
                <w:rFonts w:ascii="Verdana" w:hAnsi="Verdana"/>
              </w:rPr>
            </w:pPr>
            <w:r w:rsidRPr="00452578">
              <w:rPr>
                <w:rFonts w:ascii="Verdana" w:hAnsi="Verdana"/>
              </w:rPr>
              <w:t>Select Retail Costs at the top of the screen.</w:t>
            </w:r>
          </w:p>
          <w:p w14:paraId="70C1D202" w14:textId="77777777" w:rsidR="003D11CC" w:rsidRPr="006F59BE" w:rsidRDefault="003D11CC" w:rsidP="006F59BE">
            <w:pPr>
              <w:rPr>
                <w:rFonts w:ascii="Verdana" w:hAnsi="Verdana"/>
              </w:rPr>
            </w:pPr>
          </w:p>
          <w:p w14:paraId="56A29CFF" w14:textId="77777777" w:rsidR="003D11CC" w:rsidRPr="006F59BE" w:rsidRDefault="003D11CC" w:rsidP="006F59BE">
            <w:pPr>
              <w:rPr>
                <w:rFonts w:ascii="Verdana" w:hAnsi="Verdana"/>
                <w:b/>
              </w:rPr>
            </w:pPr>
            <w:r w:rsidRPr="006F59BE">
              <w:rPr>
                <w:rFonts w:ascii="Verdana" w:hAnsi="Verdana"/>
                <w:b/>
              </w:rPr>
              <w:t xml:space="preserve">Note: </w:t>
            </w:r>
            <w:r w:rsidRPr="006F59BE">
              <w:rPr>
                <w:rFonts w:ascii="Verdana" w:hAnsi="Verdana"/>
              </w:rPr>
              <w:t>To see costs at a specific retail pharmacy:</w:t>
            </w:r>
          </w:p>
          <w:p w14:paraId="376DCFA9" w14:textId="77777777" w:rsidR="00D91E46" w:rsidRPr="00452578" w:rsidRDefault="00D91E46" w:rsidP="00452578">
            <w:pPr>
              <w:pStyle w:val="ListParagraph"/>
              <w:numPr>
                <w:ilvl w:val="0"/>
                <w:numId w:val="13"/>
              </w:numPr>
              <w:rPr>
                <w:rFonts w:ascii="Verdana" w:hAnsi="Verdana"/>
              </w:rPr>
            </w:pPr>
            <w:r w:rsidRPr="00452578">
              <w:rPr>
                <w:rFonts w:ascii="Verdana" w:hAnsi="Verdana"/>
              </w:rPr>
              <w:t xml:space="preserve">Select </w:t>
            </w:r>
            <w:proofErr w:type="spellStart"/>
            <w:r w:rsidRPr="00452578">
              <w:rPr>
                <w:rFonts w:ascii="Verdana" w:hAnsi="Verdana"/>
                <w:b/>
              </w:rPr>
              <w:t>Select</w:t>
            </w:r>
            <w:proofErr w:type="spellEnd"/>
            <w:r w:rsidRPr="00452578">
              <w:rPr>
                <w:rFonts w:ascii="Verdana" w:hAnsi="Verdana"/>
                <w:b/>
              </w:rPr>
              <w:t xml:space="preserve"> your pharmacy (optional)</w:t>
            </w:r>
            <w:r w:rsidRPr="00452578">
              <w:rPr>
                <w:rFonts w:ascii="Verdana" w:hAnsi="Verdana"/>
              </w:rPr>
              <w:t>.</w:t>
            </w:r>
          </w:p>
          <w:p w14:paraId="0AC444E3" w14:textId="77777777" w:rsidR="00D91E46" w:rsidRPr="00452578" w:rsidRDefault="00D91E46" w:rsidP="00452578">
            <w:pPr>
              <w:pStyle w:val="ListParagraph"/>
              <w:numPr>
                <w:ilvl w:val="0"/>
                <w:numId w:val="13"/>
              </w:numPr>
              <w:rPr>
                <w:rFonts w:ascii="Verdana" w:hAnsi="Verdana"/>
              </w:rPr>
            </w:pPr>
            <w:r w:rsidRPr="00452578">
              <w:rPr>
                <w:rFonts w:ascii="Verdana" w:hAnsi="Verdana"/>
              </w:rPr>
              <w:t xml:space="preserve">Select </w:t>
            </w:r>
            <w:r w:rsidR="003D11CC" w:rsidRPr="00452578">
              <w:rPr>
                <w:rFonts w:ascii="Verdana" w:hAnsi="Verdana"/>
                <w:b/>
              </w:rPr>
              <w:t>Set as current pharmacy</w:t>
            </w:r>
            <w:r w:rsidRPr="00452578">
              <w:rPr>
                <w:rFonts w:ascii="Verdana" w:hAnsi="Verdana"/>
              </w:rPr>
              <w:t xml:space="preserve"> </w:t>
            </w:r>
            <w:r w:rsidR="003D11CC" w:rsidRPr="00452578">
              <w:rPr>
                <w:rFonts w:ascii="Verdana" w:hAnsi="Verdana"/>
              </w:rPr>
              <w:t>for specific pharmacy</w:t>
            </w:r>
          </w:p>
          <w:p w14:paraId="26937EAD" w14:textId="77777777" w:rsidR="003D11CC" w:rsidRPr="00452578" w:rsidRDefault="003D11CC" w:rsidP="00452578">
            <w:pPr>
              <w:pStyle w:val="ListParagraph"/>
              <w:numPr>
                <w:ilvl w:val="0"/>
                <w:numId w:val="13"/>
              </w:numPr>
              <w:rPr>
                <w:rFonts w:ascii="Verdana" w:hAnsi="Verdana"/>
              </w:rPr>
            </w:pPr>
            <w:r w:rsidRPr="00452578">
              <w:rPr>
                <w:rFonts w:ascii="Verdana" w:hAnsi="Verdana"/>
              </w:rPr>
              <w:t xml:space="preserve">Select </w:t>
            </w:r>
            <w:r w:rsidRPr="00452578">
              <w:rPr>
                <w:rFonts w:ascii="Verdana" w:hAnsi="Verdana"/>
                <w:b/>
              </w:rPr>
              <w:t xml:space="preserve">Prescriptions </w:t>
            </w:r>
            <w:r w:rsidRPr="00452578">
              <w:rPr>
                <w:rFonts w:ascii="Verdana" w:hAnsi="Verdana"/>
              </w:rPr>
              <w:t xml:space="preserve">at top of screen to return to Drug Search Results screen. </w:t>
            </w:r>
          </w:p>
          <w:p w14:paraId="036F6DE5" w14:textId="77777777" w:rsidR="003D11CC" w:rsidRPr="006F59BE" w:rsidRDefault="003D11CC" w:rsidP="006F59BE">
            <w:pPr>
              <w:rPr>
                <w:rFonts w:ascii="Verdana" w:hAnsi="Verdana"/>
              </w:rPr>
            </w:pPr>
          </w:p>
          <w:p w14:paraId="68E27025" w14:textId="77777777" w:rsidR="003D11CC" w:rsidRDefault="003D11CC" w:rsidP="006F59BE">
            <w:pPr>
              <w:rPr>
                <w:rFonts w:ascii="Verdana" w:hAnsi="Verdana"/>
              </w:rPr>
            </w:pPr>
            <w:r w:rsidRPr="006F59BE">
              <w:rPr>
                <w:rFonts w:ascii="Verdana" w:hAnsi="Verdana"/>
              </w:rPr>
              <w:t>Proceed to next step.</w:t>
            </w:r>
          </w:p>
          <w:p w14:paraId="64D7A2C3" w14:textId="4B507698" w:rsidR="005B4E90" w:rsidRPr="006F59BE" w:rsidRDefault="005B4E90" w:rsidP="006F59BE">
            <w:pPr>
              <w:rPr>
                <w:rFonts w:ascii="Verdana" w:hAnsi="Verdana"/>
              </w:rPr>
            </w:pPr>
          </w:p>
        </w:tc>
      </w:tr>
      <w:tr w:rsidR="00D91E46" w:rsidRPr="006F59BE" w14:paraId="51F1D034" w14:textId="77777777" w:rsidTr="00C907A9">
        <w:trPr>
          <w:trHeight w:val="90"/>
        </w:trPr>
        <w:tc>
          <w:tcPr>
            <w:tcW w:w="835" w:type="dxa"/>
            <w:vMerge/>
          </w:tcPr>
          <w:p w14:paraId="76CFB7B3" w14:textId="77777777" w:rsidR="00D91E46" w:rsidRPr="006F59BE" w:rsidRDefault="00D91E46" w:rsidP="006F59B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748" w:type="dxa"/>
          </w:tcPr>
          <w:p w14:paraId="19C735BB" w14:textId="77777777" w:rsidR="00D91E46" w:rsidRPr="006F59BE" w:rsidRDefault="00D91E46" w:rsidP="006F59BE">
            <w:pPr>
              <w:rPr>
                <w:rFonts w:ascii="Verdana" w:hAnsi="Verdana"/>
              </w:rPr>
            </w:pPr>
            <w:r w:rsidRPr="006F59BE">
              <w:rPr>
                <w:rFonts w:ascii="Verdana" w:hAnsi="Verdana"/>
              </w:rPr>
              <w:t>Mail</w:t>
            </w:r>
          </w:p>
        </w:tc>
        <w:tc>
          <w:tcPr>
            <w:tcW w:w="13716" w:type="dxa"/>
          </w:tcPr>
          <w:p w14:paraId="0A650966" w14:textId="77777777" w:rsidR="00D91E46" w:rsidRPr="006F59BE" w:rsidRDefault="00D91E46" w:rsidP="006F59BE">
            <w:pPr>
              <w:rPr>
                <w:rFonts w:ascii="Verdana" w:hAnsi="Verdana"/>
              </w:rPr>
            </w:pPr>
            <w:r w:rsidRPr="006F59BE">
              <w:rPr>
                <w:rFonts w:ascii="Verdana" w:hAnsi="Verdana"/>
              </w:rPr>
              <w:t xml:space="preserve">Select </w:t>
            </w:r>
            <w:r w:rsidRPr="006F59BE">
              <w:rPr>
                <w:rFonts w:ascii="Verdana" w:hAnsi="Verdana"/>
                <w:b/>
              </w:rPr>
              <w:t>Mail Order Costs</w:t>
            </w:r>
            <w:r w:rsidRPr="006F59BE">
              <w:rPr>
                <w:rFonts w:ascii="Verdana" w:hAnsi="Verdana"/>
              </w:rPr>
              <w:t xml:space="preserve"> at the top of the screen.</w:t>
            </w:r>
          </w:p>
          <w:p w14:paraId="612645F3" w14:textId="77777777" w:rsidR="003D11CC" w:rsidRPr="006F59BE" w:rsidRDefault="003D11CC" w:rsidP="006F59BE">
            <w:pPr>
              <w:rPr>
                <w:rFonts w:ascii="Verdana" w:hAnsi="Verdana"/>
              </w:rPr>
            </w:pPr>
          </w:p>
          <w:p w14:paraId="45ED1269" w14:textId="77777777" w:rsidR="003D11CC" w:rsidRDefault="003D11CC" w:rsidP="006F59BE">
            <w:pPr>
              <w:rPr>
                <w:rFonts w:ascii="Verdana" w:hAnsi="Verdana"/>
              </w:rPr>
            </w:pPr>
            <w:r w:rsidRPr="006F59BE">
              <w:rPr>
                <w:rFonts w:ascii="Verdana" w:hAnsi="Verdana"/>
              </w:rPr>
              <w:t xml:space="preserve">Proceed to next step. </w:t>
            </w:r>
          </w:p>
          <w:p w14:paraId="14566873" w14:textId="51F52DDB" w:rsidR="005B4E90" w:rsidRPr="006F59BE" w:rsidRDefault="005B4E90" w:rsidP="006F59BE">
            <w:pPr>
              <w:rPr>
                <w:rFonts w:ascii="Verdana" w:hAnsi="Verdana"/>
              </w:rPr>
            </w:pPr>
          </w:p>
        </w:tc>
      </w:tr>
      <w:tr w:rsidR="009F4508" w:rsidRPr="006F59BE" w14:paraId="00F43583" w14:textId="77777777" w:rsidTr="00C907A9">
        <w:tc>
          <w:tcPr>
            <w:tcW w:w="835" w:type="dxa"/>
          </w:tcPr>
          <w:p w14:paraId="44CD3F38" w14:textId="77777777" w:rsidR="009F4508" w:rsidRPr="006F59BE" w:rsidRDefault="00D91E46" w:rsidP="006F59BE">
            <w:pPr>
              <w:jc w:val="center"/>
              <w:rPr>
                <w:rFonts w:ascii="Verdana" w:hAnsi="Verdana"/>
                <w:b/>
              </w:rPr>
            </w:pPr>
            <w:r w:rsidRPr="006F59BE">
              <w:rPr>
                <w:rFonts w:ascii="Verdana" w:hAnsi="Verdana"/>
                <w:b/>
              </w:rPr>
              <w:t>8</w:t>
            </w:r>
          </w:p>
        </w:tc>
        <w:tc>
          <w:tcPr>
            <w:tcW w:w="16464" w:type="dxa"/>
            <w:gridSpan w:val="2"/>
          </w:tcPr>
          <w:p w14:paraId="10FF2981" w14:textId="77777777" w:rsidR="003D11CC" w:rsidRPr="006F59BE" w:rsidRDefault="003D11CC" w:rsidP="006F59BE">
            <w:pPr>
              <w:rPr>
                <w:rFonts w:ascii="Verdana" w:hAnsi="Verdana"/>
                <w:color w:val="000000"/>
              </w:rPr>
            </w:pPr>
            <w:r w:rsidRPr="006F59BE">
              <w:rPr>
                <w:rFonts w:ascii="Verdana" w:hAnsi="Verdana"/>
                <w:color w:val="000000"/>
              </w:rPr>
              <w:t>Review the following information with the beneficiary:</w:t>
            </w:r>
          </w:p>
          <w:p w14:paraId="27E7EB65" w14:textId="77777777" w:rsidR="009F4508" w:rsidRPr="00452578" w:rsidRDefault="003D11CC" w:rsidP="00452578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</w:rPr>
            </w:pPr>
            <w:r w:rsidRPr="00452578">
              <w:rPr>
                <w:rFonts w:ascii="Verdana" w:hAnsi="Verdana"/>
                <w:color w:val="000000"/>
              </w:rPr>
              <w:t>Drug tier and any restrictions</w:t>
            </w:r>
          </w:p>
          <w:p w14:paraId="073E37A5" w14:textId="77777777" w:rsidR="003D11CC" w:rsidRPr="00452578" w:rsidRDefault="003D11CC" w:rsidP="00452578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</w:rPr>
            </w:pPr>
            <w:r w:rsidRPr="00452578">
              <w:rPr>
                <w:rFonts w:ascii="Verdana" w:hAnsi="Verdana"/>
                <w:color w:val="000000"/>
              </w:rPr>
              <w:t>Costs by coverage phase</w:t>
            </w:r>
          </w:p>
          <w:p w14:paraId="78E96006" w14:textId="77777777" w:rsidR="003D11CC" w:rsidRPr="00452578" w:rsidRDefault="003D11CC" w:rsidP="00452578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</w:rPr>
            </w:pPr>
            <w:r w:rsidRPr="00452578">
              <w:rPr>
                <w:rFonts w:ascii="Verdana" w:hAnsi="Verdana"/>
                <w:color w:val="000000"/>
              </w:rPr>
              <w:t>Covered alternatives</w:t>
            </w:r>
          </w:p>
          <w:p w14:paraId="2C15B107" w14:textId="77777777" w:rsidR="003D11CC" w:rsidRPr="006F59BE" w:rsidRDefault="003D11CC" w:rsidP="006F59BE">
            <w:pPr>
              <w:rPr>
                <w:rFonts w:ascii="Verdana" w:hAnsi="Verdana"/>
              </w:rPr>
            </w:pPr>
          </w:p>
          <w:p w14:paraId="57353448" w14:textId="77777777" w:rsidR="003D11CC" w:rsidRPr="006F59BE" w:rsidRDefault="007636E5" w:rsidP="006F59BE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71BB8CC7" wp14:editId="4314A44E">
                  <wp:extent cx="6099906" cy="1713230"/>
                  <wp:effectExtent l="0" t="0" r="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0471" cy="174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2386B9" w14:textId="77777777" w:rsidR="003D11CC" w:rsidRPr="006F59BE" w:rsidRDefault="003D11CC" w:rsidP="006F59BE">
            <w:pPr>
              <w:jc w:val="center"/>
              <w:rPr>
                <w:rFonts w:ascii="Verdana" w:hAnsi="Verdana"/>
              </w:rPr>
            </w:pPr>
          </w:p>
        </w:tc>
      </w:tr>
      <w:tr w:rsidR="009F4508" w:rsidRPr="006F59BE" w14:paraId="0C666CE4" w14:textId="77777777" w:rsidTr="00C907A9">
        <w:tc>
          <w:tcPr>
            <w:tcW w:w="835" w:type="dxa"/>
          </w:tcPr>
          <w:p w14:paraId="33B58EF3" w14:textId="77777777" w:rsidR="009F4508" w:rsidRPr="006F59BE" w:rsidRDefault="00D91E46" w:rsidP="006F59BE">
            <w:pPr>
              <w:jc w:val="center"/>
              <w:rPr>
                <w:rFonts w:ascii="Verdana" w:hAnsi="Verdana"/>
                <w:b/>
              </w:rPr>
            </w:pPr>
            <w:r w:rsidRPr="006F59BE">
              <w:rPr>
                <w:rFonts w:ascii="Verdana" w:hAnsi="Verdana"/>
                <w:b/>
              </w:rPr>
              <w:t>9</w:t>
            </w:r>
          </w:p>
        </w:tc>
        <w:tc>
          <w:tcPr>
            <w:tcW w:w="16464" w:type="dxa"/>
            <w:gridSpan w:val="2"/>
          </w:tcPr>
          <w:p w14:paraId="5739C822" w14:textId="77777777" w:rsidR="009F4508" w:rsidRPr="006F59BE" w:rsidRDefault="001662B7" w:rsidP="006F59BE">
            <w:pPr>
              <w:rPr>
                <w:rFonts w:ascii="Verdana" w:hAnsi="Verdana"/>
              </w:rPr>
            </w:pPr>
            <w:r w:rsidRPr="006F59BE">
              <w:rPr>
                <w:rFonts w:ascii="Verdana" w:hAnsi="Verdana"/>
              </w:rPr>
              <w:t xml:space="preserve">Review the </w:t>
            </w:r>
            <w:r w:rsidRPr="006F59BE">
              <w:rPr>
                <w:rFonts w:ascii="Verdana" w:hAnsi="Verdana"/>
                <w:b/>
              </w:rPr>
              <w:t>Coverage Tab</w:t>
            </w:r>
            <w:r w:rsidRPr="006F59BE">
              <w:rPr>
                <w:rFonts w:ascii="Verdana" w:hAnsi="Verdana"/>
              </w:rPr>
              <w:t xml:space="preserve"> to provide the beneficiary with the copay or coinsurance for each coverage tier. </w:t>
            </w:r>
          </w:p>
          <w:p w14:paraId="5EBFAD1C" w14:textId="77777777" w:rsidR="009F4508" w:rsidRPr="006F59BE" w:rsidRDefault="009F4508" w:rsidP="006F59BE">
            <w:pPr>
              <w:rPr>
                <w:rFonts w:ascii="Verdana" w:hAnsi="Verdana"/>
              </w:rPr>
            </w:pPr>
          </w:p>
          <w:p w14:paraId="7A60EAC7" w14:textId="77777777" w:rsidR="001662B7" w:rsidRPr="006F59BE" w:rsidRDefault="007636E5" w:rsidP="006F59BE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09F0217A" wp14:editId="5C40F054">
                  <wp:extent cx="4961961" cy="3331716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419" cy="3352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1BCBCD" w14:textId="77777777" w:rsidR="009F4508" w:rsidRPr="006F59BE" w:rsidRDefault="009F4508" w:rsidP="006F59BE">
            <w:pPr>
              <w:rPr>
                <w:rFonts w:ascii="Verdana" w:hAnsi="Verdana"/>
              </w:rPr>
            </w:pPr>
          </w:p>
        </w:tc>
      </w:tr>
      <w:tr w:rsidR="001662B7" w:rsidRPr="006F59BE" w14:paraId="4B09DCD3" w14:textId="77777777" w:rsidTr="00C907A9">
        <w:tc>
          <w:tcPr>
            <w:tcW w:w="835" w:type="dxa"/>
          </w:tcPr>
          <w:p w14:paraId="506C0C37" w14:textId="77777777" w:rsidR="001662B7" w:rsidRPr="006F59BE" w:rsidRDefault="001662B7" w:rsidP="006F59BE">
            <w:pPr>
              <w:jc w:val="center"/>
              <w:rPr>
                <w:rFonts w:ascii="Verdana" w:hAnsi="Verdana"/>
                <w:b/>
              </w:rPr>
            </w:pPr>
            <w:r w:rsidRPr="006F59BE">
              <w:rPr>
                <w:rFonts w:ascii="Verdana" w:hAnsi="Verdana"/>
                <w:b/>
              </w:rPr>
              <w:t>10</w:t>
            </w:r>
          </w:p>
        </w:tc>
        <w:tc>
          <w:tcPr>
            <w:tcW w:w="16464" w:type="dxa"/>
            <w:gridSpan w:val="2"/>
            <w:tcBorders>
              <w:bottom w:val="single" w:sz="4" w:space="0" w:color="auto"/>
            </w:tcBorders>
          </w:tcPr>
          <w:p w14:paraId="5C1D8C52" w14:textId="77777777" w:rsidR="001662B7" w:rsidRPr="006F59BE" w:rsidRDefault="001662B7" w:rsidP="006F59BE">
            <w:pPr>
              <w:rPr>
                <w:rFonts w:ascii="Verdana" w:hAnsi="Verdana"/>
              </w:rPr>
            </w:pPr>
            <w:r w:rsidRPr="006F59BE">
              <w:rPr>
                <w:rFonts w:ascii="Verdana" w:hAnsi="Verdana"/>
              </w:rPr>
              <w:t xml:space="preserve">Review the </w:t>
            </w:r>
            <w:r w:rsidRPr="006F59BE">
              <w:rPr>
                <w:rFonts w:ascii="Verdana" w:hAnsi="Verdana"/>
                <w:b/>
              </w:rPr>
              <w:t>Annual Cost Tab</w:t>
            </w:r>
            <w:r w:rsidRPr="006F59BE">
              <w:rPr>
                <w:rFonts w:ascii="Verdana" w:hAnsi="Verdana"/>
              </w:rPr>
              <w:t xml:space="preserve"> to provide the beneficiary with the estimated annual drug cost with monthly breakdown. </w:t>
            </w:r>
          </w:p>
          <w:p w14:paraId="749D06AB" w14:textId="77777777" w:rsidR="001662B7" w:rsidRPr="006F59BE" w:rsidRDefault="001662B7" w:rsidP="006F59BE">
            <w:pPr>
              <w:rPr>
                <w:rFonts w:ascii="Verdana" w:hAnsi="Verdana"/>
              </w:rPr>
            </w:pPr>
          </w:p>
          <w:p w14:paraId="4715C901" w14:textId="77777777" w:rsidR="001662B7" w:rsidRPr="006F59BE" w:rsidRDefault="007636E5" w:rsidP="006F59BE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4250AA65" wp14:editId="2BA5C367">
                  <wp:extent cx="6175138" cy="3846483"/>
                  <wp:effectExtent l="0" t="0" r="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4635" cy="3864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CD0102" w14:textId="77777777" w:rsidR="001662B7" w:rsidRPr="006F59BE" w:rsidRDefault="001662B7" w:rsidP="006F59BE">
            <w:pPr>
              <w:jc w:val="center"/>
              <w:rPr>
                <w:rFonts w:ascii="Verdana" w:hAnsi="Verdana"/>
              </w:rPr>
            </w:pPr>
          </w:p>
          <w:p w14:paraId="0CB5A884" w14:textId="77777777" w:rsidR="001662B7" w:rsidRDefault="001662B7" w:rsidP="006F59BE">
            <w:pPr>
              <w:rPr>
                <w:rFonts w:ascii="Verdana" w:hAnsi="Verdana"/>
                <w:b/>
              </w:rPr>
            </w:pPr>
            <w:r w:rsidRPr="006F59BE">
              <w:rPr>
                <w:rFonts w:ascii="Verdana" w:hAnsi="Verdana"/>
                <w:b/>
              </w:rPr>
              <w:t>Note:</w:t>
            </w:r>
            <w:r w:rsidR="006F59BE" w:rsidRPr="006F59BE">
              <w:rPr>
                <w:rFonts w:ascii="Verdana" w:hAnsi="Verdana"/>
                <w:b/>
              </w:rPr>
              <w:t xml:space="preserve"> </w:t>
            </w:r>
            <w:r w:rsidRPr="006F59BE">
              <w:rPr>
                <w:rFonts w:ascii="Verdana" w:hAnsi="Verdana"/>
                <w:b/>
              </w:rPr>
              <w:t xml:space="preserve"> </w:t>
            </w:r>
            <w:r w:rsidRPr="006F59BE">
              <w:rPr>
                <w:rFonts w:ascii="Verdana" w:hAnsi="Verdana"/>
              </w:rPr>
              <w:t>Estimated annual drug cost is display as a chart and graph.</w:t>
            </w:r>
            <w:r w:rsidRPr="006F59BE">
              <w:rPr>
                <w:rFonts w:ascii="Verdana" w:hAnsi="Verdana"/>
                <w:b/>
              </w:rPr>
              <w:t xml:space="preserve"> </w:t>
            </w:r>
          </w:p>
          <w:p w14:paraId="38AC74CE" w14:textId="32E8168B" w:rsidR="005B4E90" w:rsidRPr="006F59BE" w:rsidRDefault="005B4E90" w:rsidP="006F59BE">
            <w:pPr>
              <w:rPr>
                <w:rFonts w:ascii="Verdana" w:hAnsi="Verdana"/>
                <w:b/>
              </w:rPr>
            </w:pPr>
          </w:p>
        </w:tc>
      </w:tr>
    </w:tbl>
    <w:p w14:paraId="54696A43" w14:textId="77777777" w:rsidR="009F4508" w:rsidRPr="006F59BE" w:rsidRDefault="009F4508" w:rsidP="006F59BE">
      <w:pPr>
        <w:jc w:val="right"/>
        <w:rPr>
          <w:rFonts w:ascii="Verdana" w:hAnsi="Verdana"/>
        </w:rPr>
      </w:pPr>
    </w:p>
    <w:p w14:paraId="6B1E5D7C" w14:textId="77777777" w:rsidR="006F59BE" w:rsidRPr="006F59BE" w:rsidRDefault="00B04141" w:rsidP="006F59BE">
      <w:pPr>
        <w:jc w:val="right"/>
        <w:rPr>
          <w:rFonts w:ascii="Verdana" w:hAnsi="Verdana"/>
        </w:rPr>
      </w:pPr>
      <w:hyperlink w:anchor="_top" w:history="1">
        <w:r w:rsidR="006F59BE" w:rsidRPr="006F59BE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C30D1E" w:rsidRPr="006F59BE" w14:paraId="0C8CC1D4" w14:textId="77777777" w:rsidTr="00C30D1E">
        <w:tc>
          <w:tcPr>
            <w:tcW w:w="5000" w:type="pct"/>
            <w:shd w:val="clear" w:color="auto" w:fill="C0C0C0"/>
          </w:tcPr>
          <w:p w14:paraId="06F55363" w14:textId="77777777" w:rsidR="00C30D1E" w:rsidRPr="006F59BE" w:rsidRDefault="00B04141" w:rsidP="006F59BE">
            <w:pPr>
              <w:pStyle w:val="Heading2"/>
              <w:rPr>
                <w:rFonts w:ascii="Verdana" w:hAnsi="Verdana"/>
                <w:i w:val="0"/>
              </w:rPr>
            </w:pPr>
            <w:hyperlink w:anchor="_top" w:history="1"/>
            <w:bookmarkStart w:id="11" w:name="_Toc9940889"/>
            <w:bookmarkStart w:id="12" w:name="_Toc54005524"/>
            <w:r w:rsidR="00C30D1E" w:rsidRPr="006F59BE">
              <w:rPr>
                <w:rFonts w:ascii="Verdana" w:hAnsi="Verdana"/>
                <w:i w:val="0"/>
              </w:rPr>
              <w:t>Related Documents</w:t>
            </w:r>
            <w:bookmarkEnd w:id="11"/>
            <w:bookmarkEnd w:id="12"/>
          </w:p>
        </w:tc>
      </w:tr>
    </w:tbl>
    <w:p w14:paraId="0EF492B9" w14:textId="77777777" w:rsidR="00C30D1E" w:rsidRPr="006F59BE" w:rsidRDefault="00C30D1E" w:rsidP="006F59BE">
      <w:pPr>
        <w:rPr>
          <w:rFonts w:ascii="Verdana" w:hAnsi="Verdana"/>
        </w:rPr>
      </w:pPr>
      <w:r w:rsidRPr="006F59BE">
        <w:rPr>
          <w:rFonts w:ascii="Verdana" w:hAnsi="Verdana"/>
          <w:b/>
        </w:rPr>
        <w:t xml:space="preserve">Parent SOP:  </w:t>
      </w:r>
      <w:r w:rsidRPr="006F59BE">
        <w:rPr>
          <w:rFonts w:ascii="Verdana" w:hAnsi="Verdana"/>
          <w:bCs/>
        </w:rPr>
        <w:t>CALL-0048:</w:t>
      </w:r>
      <w:r w:rsidRPr="006F59BE">
        <w:rPr>
          <w:rFonts w:ascii="Verdana" w:hAnsi="Verdana"/>
          <w:bCs/>
          <w:color w:val="333333"/>
        </w:rPr>
        <w:t xml:space="preserve"> </w:t>
      </w:r>
      <w:r w:rsidR="006F59BE" w:rsidRPr="006F59BE">
        <w:rPr>
          <w:rFonts w:ascii="Verdana" w:hAnsi="Verdana"/>
          <w:bCs/>
          <w:color w:val="333333"/>
        </w:rPr>
        <w:t xml:space="preserve"> </w:t>
      </w:r>
      <w:hyperlink r:id="rId17" w:tgtFrame="_blank" w:history="1">
        <w:r w:rsidRPr="006F59BE">
          <w:rPr>
            <w:rStyle w:val="Hyperlink"/>
            <w:rFonts w:ascii="Verdana" w:hAnsi="Verdana"/>
            <w:bCs/>
          </w:rPr>
          <w:t>Medicare Part D Customer Care Call Center Requirements-CVS Caremark Part D Services, L.L.C.</w:t>
        </w:r>
      </w:hyperlink>
    </w:p>
    <w:p w14:paraId="57AD793B" w14:textId="6E5785D3" w:rsidR="00C30D1E" w:rsidRPr="006F59BE" w:rsidRDefault="00C30D1E" w:rsidP="006F59BE">
      <w:pPr>
        <w:rPr>
          <w:rFonts w:ascii="Verdana" w:hAnsi="Verdana"/>
        </w:rPr>
      </w:pPr>
      <w:r w:rsidRPr="006F59BE">
        <w:rPr>
          <w:rFonts w:ascii="Verdana" w:hAnsi="Verdana"/>
          <w:b/>
        </w:rPr>
        <w:t xml:space="preserve">Abbreviations/Definitions:  </w:t>
      </w:r>
      <w:hyperlink r:id="rId18" w:history="1">
        <w:r w:rsidRPr="006F59BE">
          <w:rPr>
            <w:rStyle w:val="Hyperlink"/>
            <w:rFonts w:ascii="Verdana" w:hAnsi="Verdana"/>
          </w:rPr>
          <w:t>Abbreviations / Definitions</w:t>
        </w:r>
      </w:hyperlink>
    </w:p>
    <w:p w14:paraId="3510A4DA" w14:textId="77777777" w:rsidR="00C30D1E" w:rsidRPr="006F59BE" w:rsidRDefault="00C30D1E" w:rsidP="006F59BE">
      <w:pPr>
        <w:rPr>
          <w:rFonts w:ascii="Verdana" w:hAnsi="Verdana"/>
          <w:b/>
        </w:rPr>
      </w:pPr>
    </w:p>
    <w:p w14:paraId="5A90FF8F" w14:textId="77777777" w:rsidR="00C30D1E" w:rsidRPr="006F59BE" w:rsidRDefault="00B04141" w:rsidP="006F59BE">
      <w:pPr>
        <w:jc w:val="right"/>
        <w:rPr>
          <w:rFonts w:ascii="Verdana" w:hAnsi="Verdana"/>
        </w:rPr>
      </w:pPr>
      <w:hyperlink w:anchor="_top" w:history="1">
        <w:r w:rsidR="00C30D1E" w:rsidRPr="006F59BE">
          <w:rPr>
            <w:rStyle w:val="Hyperlink"/>
            <w:rFonts w:ascii="Verdana" w:hAnsi="Verdana"/>
          </w:rPr>
          <w:t>Top of the Document</w:t>
        </w:r>
      </w:hyperlink>
      <w:r w:rsidR="00C30D1E" w:rsidRPr="006F59BE">
        <w:rPr>
          <w:rFonts w:ascii="Verdana" w:hAnsi="Verdana"/>
        </w:rPr>
        <w:t xml:space="preserve"> </w:t>
      </w:r>
    </w:p>
    <w:p w14:paraId="07A8EBEA" w14:textId="77777777" w:rsidR="00710E68" w:rsidRPr="006F59BE" w:rsidRDefault="00710E68" w:rsidP="006F59BE">
      <w:pPr>
        <w:jc w:val="center"/>
        <w:rPr>
          <w:rFonts w:ascii="Verdana" w:hAnsi="Verdana"/>
          <w:sz w:val="16"/>
        </w:rPr>
      </w:pPr>
      <w:r w:rsidRPr="006F59BE">
        <w:rPr>
          <w:rFonts w:ascii="Verdana" w:hAnsi="Verdana"/>
          <w:sz w:val="16"/>
        </w:rPr>
        <w:t xml:space="preserve">Not </w:t>
      </w:r>
      <w:r w:rsidR="009F64F1" w:rsidRPr="006F59BE">
        <w:rPr>
          <w:rFonts w:ascii="Verdana" w:hAnsi="Verdana"/>
          <w:sz w:val="16"/>
        </w:rPr>
        <w:t xml:space="preserve">to </w:t>
      </w:r>
      <w:r w:rsidRPr="006F59BE">
        <w:rPr>
          <w:rFonts w:ascii="Verdana" w:hAnsi="Verdana"/>
          <w:sz w:val="16"/>
        </w:rPr>
        <w:t xml:space="preserve">Be Reproduced </w:t>
      </w:r>
      <w:r w:rsidR="009F64F1" w:rsidRPr="006F59BE">
        <w:rPr>
          <w:rFonts w:ascii="Verdana" w:hAnsi="Verdana"/>
          <w:sz w:val="16"/>
        </w:rPr>
        <w:t xml:space="preserve">or </w:t>
      </w:r>
      <w:r w:rsidRPr="006F59BE">
        <w:rPr>
          <w:rFonts w:ascii="Verdana" w:hAnsi="Verdana"/>
          <w:sz w:val="16"/>
        </w:rPr>
        <w:t xml:space="preserve">Disclosed to Others </w:t>
      </w:r>
      <w:r w:rsidR="009F64F1" w:rsidRPr="006F59BE">
        <w:rPr>
          <w:rFonts w:ascii="Verdana" w:hAnsi="Verdana"/>
          <w:sz w:val="16"/>
        </w:rPr>
        <w:t xml:space="preserve">without </w:t>
      </w:r>
      <w:r w:rsidRPr="006F59BE">
        <w:rPr>
          <w:rFonts w:ascii="Verdana" w:hAnsi="Verdana"/>
          <w:sz w:val="16"/>
        </w:rPr>
        <w:t>Prior Written Approval</w:t>
      </w:r>
    </w:p>
    <w:p w14:paraId="766F371D" w14:textId="77777777" w:rsidR="005A64DA" w:rsidRPr="006F59BE" w:rsidRDefault="00710E68" w:rsidP="006F59BE">
      <w:pPr>
        <w:jc w:val="center"/>
        <w:rPr>
          <w:rFonts w:ascii="Verdana" w:hAnsi="Verdana"/>
        </w:rPr>
      </w:pPr>
      <w:r w:rsidRPr="006F59BE">
        <w:rPr>
          <w:rFonts w:ascii="Verdana" w:hAnsi="Verdana"/>
          <w:b/>
          <w:color w:val="000000"/>
          <w:sz w:val="16"/>
        </w:rPr>
        <w:t xml:space="preserve">ELECTRONIC DATA = OFFICIAL VERSION </w:t>
      </w:r>
      <w:r w:rsidR="00B13B31" w:rsidRPr="006F59BE">
        <w:rPr>
          <w:rFonts w:ascii="Verdana" w:hAnsi="Verdana"/>
          <w:b/>
          <w:color w:val="000000"/>
          <w:sz w:val="16"/>
        </w:rPr>
        <w:t>/</w:t>
      </w:r>
      <w:r w:rsidRPr="006F59BE">
        <w:rPr>
          <w:rFonts w:ascii="Verdana" w:hAnsi="Verdana"/>
          <w:b/>
          <w:color w:val="000000"/>
          <w:sz w:val="16"/>
        </w:rPr>
        <w:t xml:space="preserve"> PAPER COPY </w:t>
      </w:r>
      <w:r w:rsidR="00B13B31" w:rsidRPr="006F59BE">
        <w:rPr>
          <w:rFonts w:ascii="Verdana" w:hAnsi="Verdana"/>
          <w:b/>
          <w:color w:val="000000"/>
          <w:sz w:val="16"/>
        </w:rPr>
        <w:t>=</w:t>
      </w:r>
      <w:r w:rsidRPr="006F59BE">
        <w:rPr>
          <w:rFonts w:ascii="Verdana" w:hAnsi="Verdana"/>
          <w:b/>
          <w:color w:val="000000"/>
          <w:sz w:val="16"/>
        </w:rPr>
        <w:t xml:space="preserve"> INFORMATIONAL ONLY</w:t>
      </w:r>
    </w:p>
    <w:sectPr w:rsidR="005A64DA" w:rsidRPr="006F59BE" w:rsidSect="00F1152F">
      <w:footerReference w:type="even" r:id="rId19"/>
      <w:footerReference w:type="default" r:id="rId20"/>
      <w:headerReference w:type="first" r:id="rId21"/>
      <w:footerReference w:type="first" r:id="rId22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AE575" w14:textId="77777777" w:rsidR="00EA48F8" w:rsidRDefault="00EA48F8">
      <w:r>
        <w:separator/>
      </w:r>
    </w:p>
  </w:endnote>
  <w:endnote w:type="continuationSeparator" w:id="0">
    <w:p w14:paraId="2CE54240" w14:textId="77777777" w:rsidR="00EA48F8" w:rsidRDefault="00EA4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0582F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AE3F962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0F135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84CFB">
      <w:rPr>
        <w:rStyle w:val="PageNumber"/>
        <w:noProof/>
      </w:rPr>
      <w:t>2</w:t>
    </w:r>
    <w:r>
      <w:rPr>
        <w:rStyle w:val="PageNumber"/>
      </w:rPr>
      <w:fldChar w:fldCharType="end"/>
    </w:r>
  </w:p>
  <w:p w14:paraId="636228F6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EB731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5A793" w14:textId="77777777" w:rsidR="00EA48F8" w:rsidRDefault="00EA48F8">
      <w:r>
        <w:separator/>
      </w:r>
    </w:p>
  </w:footnote>
  <w:footnote w:type="continuationSeparator" w:id="0">
    <w:p w14:paraId="06927792" w14:textId="77777777" w:rsidR="00EA48F8" w:rsidRDefault="00EA48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B427E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A618C"/>
    <w:multiLevelType w:val="hybridMultilevel"/>
    <w:tmpl w:val="EA1003E6"/>
    <w:lvl w:ilvl="0" w:tplc="07C097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4E09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6A09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C8EE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FA0E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7A9C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A95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1C4A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F28A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52EF2"/>
    <w:multiLevelType w:val="hybridMultilevel"/>
    <w:tmpl w:val="9056BB3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25817565"/>
    <w:multiLevelType w:val="hybridMultilevel"/>
    <w:tmpl w:val="F2AE866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F509D"/>
    <w:multiLevelType w:val="multilevel"/>
    <w:tmpl w:val="AD8A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CC1B1C"/>
    <w:multiLevelType w:val="hybridMultilevel"/>
    <w:tmpl w:val="903003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974422"/>
    <w:multiLevelType w:val="hybridMultilevel"/>
    <w:tmpl w:val="96D25F12"/>
    <w:lvl w:ilvl="0" w:tplc="12688C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30725"/>
    <w:multiLevelType w:val="hybridMultilevel"/>
    <w:tmpl w:val="9A0890B6"/>
    <w:lvl w:ilvl="0" w:tplc="FF5C268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FE2A2AB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B23E794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588A370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A6E2D2A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D856F44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DB80669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124A123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46440C2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9" w15:restartNumberingAfterBreak="0">
    <w:nsid w:val="5BE073E9"/>
    <w:multiLevelType w:val="hybridMultilevel"/>
    <w:tmpl w:val="E6260546"/>
    <w:lvl w:ilvl="0" w:tplc="A9A83E1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3D3A26E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F3EE999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E996C9B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7ECE06F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17AA402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4B94D65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3530CFB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683ADA2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10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1" w15:restartNumberingAfterBreak="0">
    <w:nsid w:val="694D6E59"/>
    <w:multiLevelType w:val="hybridMultilevel"/>
    <w:tmpl w:val="F5D491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7D866A1"/>
    <w:multiLevelType w:val="hybridMultilevel"/>
    <w:tmpl w:val="19A64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E7E6D23"/>
    <w:multiLevelType w:val="hybridMultilevel"/>
    <w:tmpl w:val="38CEB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388951">
    <w:abstractNumId w:val="1"/>
  </w:num>
  <w:num w:numId="2" w16cid:durableId="515003298">
    <w:abstractNumId w:val="4"/>
  </w:num>
  <w:num w:numId="3" w16cid:durableId="1286741950">
    <w:abstractNumId w:val="10"/>
  </w:num>
  <w:num w:numId="4" w16cid:durableId="1958367474">
    <w:abstractNumId w:val="3"/>
  </w:num>
  <w:num w:numId="5" w16cid:durableId="717171473">
    <w:abstractNumId w:val="0"/>
  </w:num>
  <w:num w:numId="6" w16cid:durableId="1351907730">
    <w:abstractNumId w:val="9"/>
  </w:num>
  <w:num w:numId="7" w16cid:durableId="1982152785">
    <w:abstractNumId w:val="8"/>
  </w:num>
  <w:num w:numId="8" w16cid:durableId="456408619">
    <w:abstractNumId w:val="5"/>
  </w:num>
  <w:num w:numId="9" w16cid:durableId="1236283240">
    <w:abstractNumId w:val="12"/>
  </w:num>
  <w:num w:numId="10" w16cid:durableId="1191186315">
    <w:abstractNumId w:val="2"/>
  </w:num>
  <w:num w:numId="11" w16cid:durableId="2017078149">
    <w:abstractNumId w:val="11"/>
  </w:num>
  <w:num w:numId="12" w16cid:durableId="973174526">
    <w:abstractNumId w:val="6"/>
  </w:num>
  <w:num w:numId="13" w16cid:durableId="163933146">
    <w:abstractNumId w:val="13"/>
  </w:num>
  <w:num w:numId="14" w16cid:durableId="4108116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5A2E"/>
    <w:rsid w:val="00035BED"/>
    <w:rsid w:val="00044013"/>
    <w:rsid w:val="00061AD2"/>
    <w:rsid w:val="000820B7"/>
    <w:rsid w:val="000820BF"/>
    <w:rsid w:val="0008665F"/>
    <w:rsid w:val="00095AB5"/>
    <w:rsid w:val="000A0521"/>
    <w:rsid w:val="000A6B88"/>
    <w:rsid w:val="000B3C4C"/>
    <w:rsid w:val="000B656F"/>
    <w:rsid w:val="000B72DF"/>
    <w:rsid w:val="000D1870"/>
    <w:rsid w:val="000D6714"/>
    <w:rsid w:val="000E6251"/>
    <w:rsid w:val="000F0D1B"/>
    <w:rsid w:val="000F4459"/>
    <w:rsid w:val="00115944"/>
    <w:rsid w:val="001212D7"/>
    <w:rsid w:val="0012373E"/>
    <w:rsid w:val="001360A5"/>
    <w:rsid w:val="0014131D"/>
    <w:rsid w:val="001560C4"/>
    <w:rsid w:val="0016273A"/>
    <w:rsid w:val="001662B7"/>
    <w:rsid w:val="00176400"/>
    <w:rsid w:val="001859EF"/>
    <w:rsid w:val="001B3879"/>
    <w:rsid w:val="001F1218"/>
    <w:rsid w:val="002016B4"/>
    <w:rsid w:val="002055CF"/>
    <w:rsid w:val="00243EBB"/>
    <w:rsid w:val="00245B90"/>
    <w:rsid w:val="00245D49"/>
    <w:rsid w:val="00255C6B"/>
    <w:rsid w:val="00265D86"/>
    <w:rsid w:val="0028215B"/>
    <w:rsid w:val="0028648E"/>
    <w:rsid w:val="00291CE8"/>
    <w:rsid w:val="00296127"/>
    <w:rsid w:val="00296765"/>
    <w:rsid w:val="002B593E"/>
    <w:rsid w:val="002C282A"/>
    <w:rsid w:val="002E58AD"/>
    <w:rsid w:val="002F1F92"/>
    <w:rsid w:val="002F68DE"/>
    <w:rsid w:val="00312690"/>
    <w:rsid w:val="0033143E"/>
    <w:rsid w:val="0033528B"/>
    <w:rsid w:val="00365D86"/>
    <w:rsid w:val="003725A1"/>
    <w:rsid w:val="003868A2"/>
    <w:rsid w:val="00392A5B"/>
    <w:rsid w:val="003A4984"/>
    <w:rsid w:val="003A6D70"/>
    <w:rsid w:val="003A7D89"/>
    <w:rsid w:val="003B1F86"/>
    <w:rsid w:val="003C4627"/>
    <w:rsid w:val="003C4AAD"/>
    <w:rsid w:val="003D11CC"/>
    <w:rsid w:val="003D4065"/>
    <w:rsid w:val="003E6C1A"/>
    <w:rsid w:val="0040468E"/>
    <w:rsid w:val="0040640A"/>
    <w:rsid w:val="00406DB5"/>
    <w:rsid w:val="0041673A"/>
    <w:rsid w:val="0042336D"/>
    <w:rsid w:val="00430E7B"/>
    <w:rsid w:val="00437209"/>
    <w:rsid w:val="00443F8C"/>
    <w:rsid w:val="00452578"/>
    <w:rsid w:val="00453EB9"/>
    <w:rsid w:val="00457D9D"/>
    <w:rsid w:val="00457EAE"/>
    <w:rsid w:val="0046239E"/>
    <w:rsid w:val="004768BE"/>
    <w:rsid w:val="00477F73"/>
    <w:rsid w:val="0048355A"/>
    <w:rsid w:val="004B719C"/>
    <w:rsid w:val="004D3C53"/>
    <w:rsid w:val="00512486"/>
    <w:rsid w:val="0052465B"/>
    <w:rsid w:val="00524CDD"/>
    <w:rsid w:val="00582E85"/>
    <w:rsid w:val="005910B5"/>
    <w:rsid w:val="00597078"/>
    <w:rsid w:val="005A4709"/>
    <w:rsid w:val="005A6118"/>
    <w:rsid w:val="005A64DA"/>
    <w:rsid w:val="005B4E1E"/>
    <w:rsid w:val="005B4E90"/>
    <w:rsid w:val="005C1D83"/>
    <w:rsid w:val="005D7976"/>
    <w:rsid w:val="005E650E"/>
    <w:rsid w:val="00622D77"/>
    <w:rsid w:val="00625170"/>
    <w:rsid w:val="00627F34"/>
    <w:rsid w:val="00636B18"/>
    <w:rsid w:val="00637CA1"/>
    <w:rsid w:val="0064267B"/>
    <w:rsid w:val="00666848"/>
    <w:rsid w:val="00674A16"/>
    <w:rsid w:val="00691E10"/>
    <w:rsid w:val="006A0481"/>
    <w:rsid w:val="006C653F"/>
    <w:rsid w:val="006C701A"/>
    <w:rsid w:val="006D0A7B"/>
    <w:rsid w:val="006F565C"/>
    <w:rsid w:val="006F59BE"/>
    <w:rsid w:val="006F7DFC"/>
    <w:rsid w:val="00704AF2"/>
    <w:rsid w:val="00710E68"/>
    <w:rsid w:val="00714BA0"/>
    <w:rsid w:val="00720CC2"/>
    <w:rsid w:val="007269B6"/>
    <w:rsid w:val="00726E7A"/>
    <w:rsid w:val="0073294A"/>
    <w:rsid w:val="00732E52"/>
    <w:rsid w:val="0074090E"/>
    <w:rsid w:val="00745690"/>
    <w:rsid w:val="00752801"/>
    <w:rsid w:val="007636E5"/>
    <w:rsid w:val="00765D11"/>
    <w:rsid w:val="007747B8"/>
    <w:rsid w:val="00785118"/>
    <w:rsid w:val="00786BEB"/>
    <w:rsid w:val="007C77DD"/>
    <w:rsid w:val="007E3EA6"/>
    <w:rsid w:val="008042E1"/>
    <w:rsid w:val="00804D63"/>
    <w:rsid w:val="00806B9D"/>
    <w:rsid w:val="00812777"/>
    <w:rsid w:val="0084129E"/>
    <w:rsid w:val="00843390"/>
    <w:rsid w:val="00846373"/>
    <w:rsid w:val="00846CE9"/>
    <w:rsid w:val="008568AE"/>
    <w:rsid w:val="00860590"/>
    <w:rsid w:val="008614E8"/>
    <w:rsid w:val="00867EDF"/>
    <w:rsid w:val="00875F0D"/>
    <w:rsid w:val="00877414"/>
    <w:rsid w:val="008A03B7"/>
    <w:rsid w:val="008A3B29"/>
    <w:rsid w:val="008B69C1"/>
    <w:rsid w:val="008C2197"/>
    <w:rsid w:val="008C3493"/>
    <w:rsid w:val="008D11A6"/>
    <w:rsid w:val="008D1F7B"/>
    <w:rsid w:val="008D2D64"/>
    <w:rsid w:val="008D7E81"/>
    <w:rsid w:val="008F518F"/>
    <w:rsid w:val="00902E07"/>
    <w:rsid w:val="00915690"/>
    <w:rsid w:val="00947783"/>
    <w:rsid w:val="00954FE8"/>
    <w:rsid w:val="00967841"/>
    <w:rsid w:val="009726E0"/>
    <w:rsid w:val="00975003"/>
    <w:rsid w:val="00986A1B"/>
    <w:rsid w:val="00990822"/>
    <w:rsid w:val="00992E77"/>
    <w:rsid w:val="0099415F"/>
    <w:rsid w:val="009C4A31"/>
    <w:rsid w:val="009C5353"/>
    <w:rsid w:val="009D7CB2"/>
    <w:rsid w:val="009F4508"/>
    <w:rsid w:val="009F64F1"/>
    <w:rsid w:val="009F6FD2"/>
    <w:rsid w:val="009F78D3"/>
    <w:rsid w:val="00A03CCA"/>
    <w:rsid w:val="00A4732A"/>
    <w:rsid w:val="00A62CC6"/>
    <w:rsid w:val="00A7166B"/>
    <w:rsid w:val="00A83BA0"/>
    <w:rsid w:val="00A84F18"/>
    <w:rsid w:val="00A85045"/>
    <w:rsid w:val="00A95738"/>
    <w:rsid w:val="00A97B7D"/>
    <w:rsid w:val="00AA4825"/>
    <w:rsid w:val="00AB33E1"/>
    <w:rsid w:val="00AD1646"/>
    <w:rsid w:val="00AF038B"/>
    <w:rsid w:val="00B04141"/>
    <w:rsid w:val="00B050F0"/>
    <w:rsid w:val="00B13B31"/>
    <w:rsid w:val="00B26045"/>
    <w:rsid w:val="00B44C55"/>
    <w:rsid w:val="00B44C75"/>
    <w:rsid w:val="00B46A95"/>
    <w:rsid w:val="00B472D8"/>
    <w:rsid w:val="00B544C2"/>
    <w:rsid w:val="00B5566F"/>
    <w:rsid w:val="00B64BE7"/>
    <w:rsid w:val="00B70CC4"/>
    <w:rsid w:val="00B84CFB"/>
    <w:rsid w:val="00BB02DE"/>
    <w:rsid w:val="00BB371A"/>
    <w:rsid w:val="00BC148A"/>
    <w:rsid w:val="00BD7B25"/>
    <w:rsid w:val="00BE1AFF"/>
    <w:rsid w:val="00BF6B5A"/>
    <w:rsid w:val="00BF74E9"/>
    <w:rsid w:val="00C0030C"/>
    <w:rsid w:val="00C247CB"/>
    <w:rsid w:val="00C25830"/>
    <w:rsid w:val="00C30D1E"/>
    <w:rsid w:val="00C360BD"/>
    <w:rsid w:val="00C476E1"/>
    <w:rsid w:val="00C52E77"/>
    <w:rsid w:val="00C566B3"/>
    <w:rsid w:val="00C65249"/>
    <w:rsid w:val="00C67B32"/>
    <w:rsid w:val="00C729E0"/>
    <w:rsid w:val="00C75C83"/>
    <w:rsid w:val="00C907A9"/>
    <w:rsid w:val="00CB0C1D"/>
    <w:rsid w:val="00CC5AA2"/>
    <w:rsid w:val="00CC721A"/>
    <w:rsid w:val="00CD0963"/>
    <w:rsid w:val="00CE3D42"/>
    <w:rsid w:val="00CE53E6"/>
    <w:rsid w:val="00CF5CC0"/>
    <w:rsid w:val="00CF6131"/>
    <w:rsid w:val="00D06EAA"/>
    <w:rsid w:val="00D36733"/>
    <w:rsid w:val="00D471B5"/>
    <w:rsid w:val="00D571DB"/>
    <w:rsid w:val="00D6774D"/>
    <w:rsid w:val="00D75191"/>
    <w:rsid w:val="00D80929"/>
    <w:rsid w:val="00D85254"/>
    <w:rsid w:val="00D91E46"/>
    <w:rsid w:val="00DC4FFC"/>
    <w:rsid w:val="00DD1497"/>
    <w:rsid w:val="00DE5B7F"/>
    <w:rsid w:val="00DF6BE4"/>
    <w:rsid w:val="00E157BC"/>
    <w:rsid w:val="00E25C25"/>
    <w:rsid w:val="00E427EA"/>
    <w:rsid w:val="00E50E4A"/>
    <w:rsid w:val="00E82F09"/>
    <w:rsid w:val="00E91F5F"/>
    <w:rsid w:val="00EA48F8"/>
    <w:rsid w:val="00EA6F59"/>
    <w:rsid w:val="00EB12DD"/>
    <w:rsid w:val="00EB153E"/>
    <w:rsid w:val="00EB57EB"/>
    <w:rsid w:val="00ED50CF"/>
    <w:rsid w:val="00F012A4"/>
    <w:rsid w:val="00F1152F"/>
    <w:rsid w:val="00F207B3"/>
    <w:rsid w:val="00F5486B"/>
    <w:rsid w:val="00F658E0"/>
    <w:rsid w:val="00F72204"/>
    <w:rsid w:val="00F859B7"/>
    <w:rsid w:val="00FC1C44"/>
    <w:rsid w:val="00FD435A"/>
    <w:rsid w:val="00FE14F3"/>
    <w:rsid w:val="00F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154FCCB0"/>
  <w15:chartTrackingRefBased/>
  <w15:docId w15:val="{06FA1190-8CE8-4836-8DE1-FD7C9663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A03CCA"/>
    <w:pPr>
      <w:tabs>
        <w:tab w:val="right" w:leader="dot" w:pos="12950"/>
      </w:tabs>
      <w:spacing w:line="360" w:lineRule="auto"/>
      <w:jc w:val="right"/>
    </w:pPr>
  </w:style>
  <w:style w:type="paragraph" w:styleId="TOC1">
    <w:name w:val="toc 1"/>
    <w:basedOn w:val="Normal"/>
    <w:next w:val="Normal"/>
    <w:autoRedefine/>
    <w:rsid w:val="00B13B31"/>
  </w:style>
  <w:style w:type="paragraph" w:styleId="BalloonText">
    <w:name w:val="Balloon Text"/>
    <w:basedOn w:val="Normal"/>
    <w:link w:val="BalloonTextChar"/>
    <w:rsid w:val="00F722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7220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F450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859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3431">
          <w:marLeft w:val="619"/>
          <w:marRight w:val="0"/>
          <w:marTop w:val="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1802">
          <w:marLeft w:val="677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4901">
          <w:marLeft w:val="677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71990">
          <w:marLeft w:val="677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7263">
          <w:marLeft w:val="677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7678">
          <w:marLeft w:val="677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0622">
          <w:marLeft w:val="619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5483">
          <w:marLeft w:val="619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7708">
          <w:marLeft w:val="619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925">
          <w:marLeft w:val="619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9744">
          <w:marLeft w:val="619"/>
          <w:marRight w:val="0"/>
          <w:marTop w:val="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c37.destinationrx.com/compare/MDC/2024" TargetMode="External"/><Relationship Id="rId13" Type="http://schemas.openxmlformats.org/officeDocument/2006/relationships/image" Target="media/image4.png"/><Relationship Id="rId18" Type="http://schemas.openxmlformats.org/officeDocument/2006/relationships/hyperlink" Target="file:///C:\Users\QCPV885\AppData\Local\Microsoft\Windows\INetCache\Content.Outlook\MD6S68ZD\CMS-2-017428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policy.corp.cvscaremark.com/pnp/faces/SecureDocRenderer?documentId=CALL-0048&amp;uid=pnpdev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c37.destinationrx.com/compare/MDC/2023" TargetMode="Externa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44F342-ADD5-4E37-A328-531333D63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5</TotalTime>
  <Pages>1</Pages>
  <Words>437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3551</CharactersWithSpaces>
  <SharedDoc>false</SharedDoc>
  <HLinks>
    <vt:vector size="48" baseType="variant"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1507380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_Toc480203092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_Toc480203091</vt:lpwstr>
      </vt:variant>
      <vt:variant>
        <vt:i4>1507380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_Toc480203090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_Toc480203089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Kristoff, Angel T</cp:lastModifiedBy>
  <cp:revision>2</cp:revision>
  <cp:lastPrinted>2007-01-03T15:56:00Z</cp:lastPrinted>
  <dcterms:created xsi:type="dcterms:W3CDTF">2024-02-23T20:11:00Z</dcterms:created>
  <dcterms:modified xsi:type="dcterms:W3CDTF">2024-02-23T20:11:00Z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2021-09-23T18:19:58Z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1f0cee15-e504-4b0e-b73d-4d8cee1dc2cc</vt:lpwstr>
  </property>
  <property fmtid="{D5CDD505-2E9C-101B-9397-08002B2CF9AE}" pid="8" name="MSIP_Label_67599526-06ca-49cc-9fa9-5307800a949a_ContentBits">
    <vt:lpwstr>0</vt:lpwstr>
  </property>
</Properties>
</file>