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0D45" w14:textId="469F0772" w:rsidR="00255C6B" w:rsidRPr="00812777" w:rsidRDefault="00E4508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083BB7">
        <w:rPr>
          <w:rFonts w:ascii="Verdana" w:hAnsi="Verdana"/>
          <w:color w:val="000000"/>
          <w:sz w:val="36"/>
          <w:szCs w:val="36"/>
        </w:rPr>
        <w:t>Locating Letters Sent to Members</w:t>
      </w:r>
    </w:p>
    <w:p w14:paraId="2F678F52" w14:textId="77777777" w:rsidR="00B21405" w:rsidRDefault="00B21405">
      <w:pPr>
        <w:pStyle w:val="TOC2"/>
      </w:pPr>
    </w:p>
    <w:p w14:paraId="3A89F397" w14:textId="327436D0" w:rsidR="00B21405" w:rsidRDefault="005B254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2254912" w:history="1">
        <w:r w:rsidR="00B21405" w:rsidRPr="00730893">
          <w:rPr>
            <w:rStyle w:val="Hyperlink"/>
            <w:rFonts w:ascii="Verdana" w:hAnsi="Verdana"/>
            <w:noProof/>
          </w:rPr>
          <w:t>Reminders</w:t>
        </w:r>
      </w:hyperlink>
    </w:p>
    <w:p w14:paraId="5952C72A" w14:textId="710DC488" w:rsidR="00B21405" w:rsidRDefault="00B2140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2254913" w:history="1">
        <w:r w:rsidRPr="00730893">
          <w:rPr>
            <w:rStyle w:val="Hyperlink"/>
            <w:rFonts w:ascii="Verdana" w:hAnsi="Verdana"/>
            <w:noProof/>
          </w:rPr>
          <w:t>Locating Letters Sent to Members</w:t>
        </w:r>
      </w:hyperlink>
    </w:p>
    <w:p w14:paraId="57AF71E5" w14:textId="13783B7F" w:rsidR="00B21405" w:rsidRDefault="00B2140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2254914" w:history="1">
        <w:r w:rsidRPr="00730893">
          <w:rPr>
            <w:rStyle w:val="Hyperlink"/>
            <w:rFonts w:ascii="Verdana" w:hAnsi="Verdana"/>
            <w:noProof/>
          </w:rPr>
          <w:t>Using the Find a Communication Tool</w:t>
        </w:r>
      </w:hyperlink>
    </w:p>
    <w:p w14:paraId="00B13DA7" w14:textId="3BFB4AE0" w:rsidR="00B21405" w:rsidRDefault="00B2140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2254915" w:history="1">
        <w:r w:rsidRPr="00730893">
          <w:rPr>
            <w:rStyle w:val="Hyperlink"/>
            <w:rFonts w:ascii="Verdana" w:hAnsi="Verdana"/>
            <w:noProof/>
          </w:rPr>
          <w:t>Related Documents</w:t>
        </w:r>
      </w:hyperlink>
    </w:p>
    <w:p w14:paraId="78AA3DC7" w14:textId="2A96F2E1" w:rsidR="005B2547" w:rsidRDefault="005B2547" w:rsidP="005B2547">
      <w:pPr>
        <w:rPr>
          <w:rFonts w:ascii="Verdana" w:hAnsi="Verdana"/>
        </w:rPr>
      </w:pPr>
      <w:r>
        <w:fldChar w:fldCharType="end"/>
      </w:r>
      <w:r>
        <w:rPr>
          <w:rFonts w:ascii="Verdana" w:hAnsi="Verdana"/>
        </w:rPr>
        <w:t xml:space="preserve"> </w:t>
      </w:r>
    </w:p>
    <w:p w14:paraId="774F52A6" w14:textId="072B5762" w:rsidR="005E2377" w:rsidRDefault="00DB5B71" w:rsidP="009C6ADD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3A2E6C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2D72E6">
        <w:rPr>
          <w:rFonts w:ascii="Verdana" w:hAnsi="Verdana"/>
        </w:rPr>
        <w:t xml:space="preserve">Use </w:t>
      </w:r>
      <w:r w:rsidR="00BA3B8B">
        <w:rPr>
          <w:rFonts w:ascii="Verdana" w:hAnsi="Verdana"/>
        </w:rPr>
        <w:t>when a member calls in regard</w:t>
      </w:r>
      <w:r w:rsidR="005C31B2">
        <w:rPr>
          <w:rFonts w:ascii="Verdana" w:hAnsi="Verdana"/>
        </w:rPr>
        <w:t>ing</w:t>
      </w:r>
      <w:r w:rsidR="00BA3B8B">
        <w:rPr>
          <w:rFonts w:ascii="Verdana" w:hAnsi="Verdana"/>
        </w:rPr>
        <w:t xml:space="preserve"> a letter</w:t>
      </w:r>
      <w:r w:rsidR="005E2377">
        <w:rPr>
          <w:rFonts w:ascii="Verdana" w:hAnsi="Verdana"/>
        </w:rPr>
        <w:t xml:space="preserve"> t</w:t>
      </w:r>
      <w:r w:rsidR="00BA3B8B">
        <w:rPr>
          <w:rFonts w:ascii="Verdana" w:hAnsi="Verdana"/>
        </w:rPr>
        <w:t>hat they received.</w:t>
      </w:r>
    </w:p>
    <w:p w14:paraId="39229CDF" w14:textId="72925D74" w:rsidR="00601144" w:rsidRDefault="00601144" w:rsidP="00601144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01144" w:rsidRPr="003E4AD8" w14:paraId="24DFFEB7" w14:textId="77777777" w:rsidTr="007366EA">
        <w:tc>
          <w:tcPr>
            <w:tcW w:w="5000" w:type="pct"/>
            <w:shd w:val="clear" w:color="auto" w:fill="C0C0C0"/>
          </w:tcPr>
          <w:p w14:paraId="7FE8E682" w14:textId="24C40D37" w:rsidR="00601144" w:rsidRPr="003E4AD8" w:rsidRDefault="00601144" w:rsidP="009C6AD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Toc162254912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1"/>
          </w:p>
        </w:tc>
      </w:tr>
    </w:tbl>
    <w:p w14:paraId="403B8520" w14:textId="77777777" w:rsidR="005B7971" w:rsidRPr="005B7971" w:rsidRDefault="00601144" w:rsidP="00176400">
      <w:pPr>
        <w:pStyle w:val="BodyTextIndent2"/>
        <w:spacing w:after="0" w:line="240" w:lineRule="auto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14:paraId="2BF48DC1" w14:textId="21B91953" w:rsidR="00107FBC" w:rsidRPr="00975DC1" w:rsidRDefault="00DB5B71" w:rsidP="009C6ADD">
      <w:pPr>
        <w:pStyle w:val="BodyTextIndent2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rPr>
          <w:rFonts w:ascii="Verdana" w:hAnsi="Verdana" w:cs="Verdana"/>
          <w:color w:val="000000"/>
        </w:rPr>
      </w:pPr>
      <w:r>
        <w:rPr>
          <w:rFonts w:ascii="Verdana" w:hAnsi="Verdana"/>
        </w:rPr>
        <w:t xml:space="preserve">Calls </w:t>
      </w:r>
      <w:r w:rsidRPr="00975DC1">
        <w:rPr>
          <w:rFonts w:ascii="Verdana" w:hAnsi="Verdana"/>
        </w:rPr>
        <w:t>regarding</w:t>
      </w:r>
      <w:r w:rsidR="001E7463" w:rsidRPr="00975DC1">
        <w:rPr>
          <w:rFonts w:ascii="Verdana" w:hAnsi="Verdana"/>
        </w:rPr>
        <w:t xml:space="preserve"> an alert</w:t>
      </w:r>
      <w:r w:rsidR="005B7971" w:rsidRPr="00975DC1">
        <w:rPr>
          <w:rFonts w:ascii="Verdana" w:hAnsi="Verdana"/>
        </w:rPr>
        <w:t xml:space="preserve"> via </w:t>
      </w:r>
      <w:r w:rsidR="005E2377" w:rsidRPr="00975DC1">
        <w:rPr>
          <w:rFonts w:ascii="Verdana" w:hAnsi="Verdana"/>
        </w:rPr>
        <w:t xml:space="preserve">email, text message or phone call, refer to </w:t>
      </w:r>
      <w:hyperlink r:id="rId8" w:anchor="!/view?docid=918203d3-2d76-4044-b2d9-0ced0504d471" w:history="1">
        <w:r w:rsidR="00D73504" w:rsidRPr="00975DC1">
          <w:rPr>
            <w:rStyle w:val="Hyperlink"/>
            <w:rFonts w:ascii="Verdana" w:hAnsi="Verdana"/>
          </w:rPr>
          <w:t xml:space="preserve">Obtaining an Email Address and Managing Messaging Platform Alerts (27674). </w:t>
        </w:r>
      </w:hyperlink>
      <w:r w:rsidR="005A2D7D" w:rsidRPr="00975DC1">
        <w:rPr>
          <w:rFonts w:ascii="Verdana" w:hAnsi="Verdana"/>
        </w:rPr>
        <w:t xml:space="preserve"> </w:t>
      </w:r>
    </w:p>
    <w:p w14:paraId="5FEEF5BC" w14:textId="550D522D" w:rsidR="000A34EA" w:rsidRPr="00975DC1" w:rsidRDefault="00107FBC" w:rsidP="009C6ADD">
      <w:pPr>
        <w:pStyle w:val="BodyTextIndent2"/>
        <w:numPr>
          <w:ilvl w:val="0"/>
          <w:numId w:val="4"/>
        </w:numPr>
        <w:autoSpaceDE w:val="0"/>
        <w:autoSpaceDN w:val="0"/>
        <w:adjustRightInd w:val="0"/>
        <w:spacing w:before="120" w:line="240" w:lineRule="auto"/>
        <w:rPr>
          <w:rFonts w:ascii="Verdana" w:hAnsi="Verdana" w:cs="Verdana"/>
          <w:color w:val="000000"/>
        </w:rPr>
      </w:pPr>
      <w:r w:rsidRPr="00975DC1">
        <w:rPr>
          <w:rFonts w:ascii="Verdana" w:hAnsi="Verdana"/>
          <w:color w:val="000000"/>
        </w:rPr>
        <w:t>T</w:t>
      </w:r>
      <w:r w:rsidR="00D221F1" w:rsidRPr="00975DC1">
        <w:rPr>
          <w:rFonts w:ascii="Verdana" w:hAnsi="Verdana"/>
          <w:color w:val="000000"/>
        </w:rPr>
        <w:t xml:space="preserve">he member requests us to stop sending them letters, contact the </w:t>
      </w:r>
      <w:r w:rsidR="00550885" w:rsidRPr="00975DC1">
        <w:rPr>
          <w:rFonts w:ascii="Verdana" w:hAnsi="Verdana"/>
        </w:rPr>
        <w:t>Senior Team</w:t>
      </w:r>
      <w:r w:rsidR="00D221F1" w:rsidRPr="00975DC1">
        <w:rPr>
          <w:rFonts w:ascii="Verdana" w:hAnsi="Verdana"/>
          <w:color w:val="000000"/>
        </w:rPr>
        <w:t xml:space="preserve"> or a Supervisor for assistance</w:t>
      </w:r>
      <w:r w:rsidR="00D73504" w:rsidRPr="00975DC1">
        <w:rPr>
          <w:rFonts w:ascii="Verdana" w:hAnsi="Verdana"/>
          <w:color w:val="000000"/>
        </w:rPr>
        <w:t>.</w:t>
      </w:r>
      <w:r w:rsidR="00D221F1" w:rsidRPr="00975DC1">
        <w:rPr>
          <w:rFonts w:ascii="Verdana" w:hAnsi="Verdana"/>
          <w:color w:val="000000"/>
        </w:rPr>
        <w:t xml:space="preserve">  </w:t>
      </w:r>
    </w:p>
    <w:p w14:paraId="6D561838" w14:textId="7B167E0F" w:rsidR="00D221F1" w:rsidRPr="00975DC1" w:rsidRDefault="00D221F1" w:rsidP="009C6ADD">
      <w:pPr>
        <w:pStyle w:val="BodyTextIndent2"/>
        <w:numPr>
          <w:ilvl w:val="0"/>
          <w:numId w:val="4"/>
        </w:numPr>
        <w:spacing w:before="120" w:line="240" w:lineRule="auto"/>
        <w:rPr>
          <w:rFonts w:ascii="Verdana" w:hAnsi="Verdana"/>
          <w:color w:val="000000"/>
        </w:rPr>
      </w:pPr>
      <w:r w:rsidRPr="00975DC1">
        <w:rPr>
          <w:rFonts w:ascii="Verdana" w:hAnsi="Verdana"/>
          <w:color w:val="000000"/>
        </w:rPr>
        <w:t>Letters can come from many departments for different programs. Further research may be needed as there is no single way to opt the member out of everything</w:t>
      </w:r>
      <w:r w:rsidR="00D73504" w:rsidRPr="00975DC1">
        <w:rPr>
          <w:rFonts w:ascii="Verdana" w:hAnsi="Verdana"/>
          <w:color w:val="000000"/>
        </w:rPr>
        <w:t>.</w:t>
      </w:r>
    </w:p>
    <w:p w14:paraId="1AEBFDE7" w14:textId="3BADA89F" w:rsidR="0050421F" w:rsidRPr="005B2547" w:rsidRDefault="0050421F" w:rsidP="003A2E6C">
      <w:pPr>
        <w:pStyle w:val="BodyTextIndent2"/>
        <w:numPr>
          <w:ilvl w:val="1"/>
          <w:numId w:val="4"/>
        </w:numPr>
        <w:tabs>
          <w:tab w:val="clear" w:pos="1440"/>
        </w:tabs>
        <w:spacing w:after="0" w:line="240" w:lineRule="auto"/>
        <w:ind w:left="720"/>
        <w:rPr>
          <w:rFonts w:ascii="Verdana" w:hAnsi="Verdana"/>
          <w:color w:val="000000"/>
        </w:rPr>
      </w:pPr>
      <w:r w:rsidRPr="00975DC1">
        <w:rPr>
          <w:rFonts w:ascii="Verdana" w:hAnsi="Verdana"/>
          <w:color w:val="000000"/>
        </w:rPr>
        <w:t xml:space="preserve">If a member is calling to request that a letter be re-sent to them, contact the </w:t>
      </w:r>
      <w:r w:rsidR="00550885" w:rsidRPr="00975DC1">
        <w:rPr>
          <w:rFonts w:ascii="Verdana" w:hAnsi="Verdana"/>
        </w:rPr>
        <w:t>Senior Team</w:t>
      </w:r>
      <w:r w:rsidRPr="00975DC1">
        <w:rPr>
          <w:rFonts w:ascii="Verdana" w:hAnsi="Verdana"/>
          <w:color w:val="000000"/>
        </w:rPr>
        <w:t xml:space="preserve"> for assistance.</w:t>
      </w:r>
      <w:r w:rsidRPr="009C6ADD">
        <w:rPr>
          <w:rFonts w:ascii="Verdana" w:hAnsi="Verdana"/>
          <w:color w:val="000000"/>
        </w:rPr>
        <w:t xml:space="preserve"> </w:t>
      </w:r>
      <w:r w:rsidR="00601144" w:rsidRPr="009C6ADD">
        <w:rPr>
          <w:rFonts w:ascii="Verdana" w:hAnsi="Verdana" w:cs="Verdana"/>
          <w:color w:val="000000"/>
        </w:rPr>
        <w:t xml:space="preserve"> </w:t>
      </w:r>
    </w:p>
    <w:p w14:paraId="6A784D93" w14:textId="77777777" w:rsidR="00846373" w:rsidRDefault="00846373" w:rsidP="005A64DA">
      <w:pPr>
        <w:pStyle w:val="BodyTextIndent2"/>
        <w:spacing w:after="0" w:line="240" w:lineRule="auto"/>
        <w:ind w:left="0"/>
        <w:jc w:val="right"/>
      </w:pPr>
    </w:p>
    <w:bookmarkStart w:id="2" w:name="_Various_Work_Instructions"/>
    <w:bookmarkStart w:id="3" w:name="_PAR_Process_after_a_FRX_/_FRC_confl"/>
    <w:bookmarkStart w:id="4" w:name="_Next_Day_and"/>
    <w:bookmarkStart w:id="5" w:name="_Scanning_the_Targets"/>
    <w:bookmarkStart w:id="6" w:name="_LAN_Log_In"/>
    <w:bookmarkStart w:id="7" w:name="_AMOS_Log_In"/>
    <w:bookmarkStart w:id="8" w:name="_Search_by_Order#"/>
    <w:bookmarkStart w:id="9" w:name="_Check_Look_Up"/>
    <w:bookmarkEnd w:id="2"/>
    <w:bookmarkEnd w:id="3"/>
    <w:bookmarkEnd w:id="4"/>
    <w:bookmarkEnd w:id="5"/>
    <w:bookmarkEnd w:id="6"/>
    <w:bookmarkEnd w:id="7"/>
    <w:bookmarkEnd w:id="8"/>
    <w:bookmarkEnd w:id="9"/>
    <w:p w14:paraId="2444E542" w14:textId="77777777" w:rsidR="005A64DA" w:rsidRDefault="006D5ADC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6D5ADC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E4AD8" w14:paraId="01B47B7C" w14:textId="77777777" w:rsidTr="003E4AD8">
        <w:tc>
          <w:tcPr>
            <w:tcW w:w="5000" w:type="pct"/>
            <w:shd w:val="clear" w:color="auto" w:fill="C0C0C0"/>
          </w:tcPr>
          <w:p w14:paraId="021BDB30" w14:textId="102AB767" w:rsidR="005A64DA" w:rsidRPr="003E4AD8" w:rsidRDefault="00856191" w:rsidP="009C6AD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Process_for_Handling"/>
            <w:bookmarkStart w:id="11" w:name="_Locating_Letters_Sent"/>
            <w:bookmarkStart w:id="12" w:name="_Toc162254913"/>
            <w:bookmarkEnd w:id="10"/>
            <w:bookmarkEnd w:id="11"/>
            <w:r>
              <w:rPr>
                <w:rFonts w:ascii="Verdana" w:hAnsi="Verdana"/>
                <w:i w:val="0"/>
                <w:iCs w:val="0"/>
              </w:rPr>
              <w:t>Locating Letters Sent to Members</w:t>
            </w:r>
            <w:bookmarkEnd w:id="12"/>
          </w:p>
        </w:tc>
      </w:tr>
    </w:tbl>
    <w:p w14:paraId="03F1FCA0" w14:textId="77777777" w:rsidR="00747E60" w:rsidRPr="00176400" w:rsidRDefault="00176400" w:rsidP="009C6AD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747E60">
        <w:rPr>
          <w:rFonts w:ascii="Verdana" w:hAnsi="Verdana"/>
        </w:rPr>
        <w:t xml:space="preserve"> to locate the letter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5530"/>
        <w:gridCol w:w="6299"/>
      </w:tblGrid>
      <w:tr w:rsidR="005A64DA" w:rsidRPr="003E4AD8" w14:paraId="568BA4DD" w14:textId="77777777" w:rsidTr="00F71629">
        <w:tc>
          <w:tcPr>
            <w:tcW w:w="433" w:type="pct"/>
            <w:shd w:val="clear" w:color="auto" w:fill="E6E6E6"/>
          </w:tcPr>
          <w:p w14:paraId="75752F8D" w14:textId="77777777" w:rsidR="005A64DA" w:rsidRPr="003E4AD8" w:rsidRDefault="005A64DA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lastRenderedPageBreak/>
              <w:t>Step</w:t>
            </w:r>
          </w:p>
        </w:tc>
        <w:tc>
          <w:tcPr>
            <w:tcW w:w="4567" w:type="pct"/>
            <w:gridSpan w:val="2"/>
            <w:shd w:val="clear" w:color="auto" w:fill="E6E6E6"/>
          </w:tcPr>
          <w:p w14:paraId="2BAE3DF5" w14:textId="77777777" w:rsidR="005A64DA" w:rsidRPr="003E4AD8" w:rsidRDefault="005A64DA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 xml:space="preserve">Action </w:t>
            </w:r>
          </w:p>
        </w:tc>
      </w:tr>
      <w:tr w:rsidR="00C354D6" w:rsidRPr="003E4AD8" w14:paraId="61A8E40B" w14:textId="77777777" w:rsidTr="00F71629">
        <w:tc>
          <w:tcPr>
            <w:tcW w:w="433" w:type="pct"/>
          </w:tcPr>
          <w:p w14:paraId="4640895A" w14:textId="1197B849" w:rsidR="00C354D6" w:rsidRPr="003E4AD8" w:rsidRDefault="004F28BF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gridSpan w:val="2"/>
          </w:tcPr>
          <w:p w14:paraId="61F6A9B9" w14:textId="20B79B2C" w:rsidR="001E7463" w:rsidRDefault="007D356A" w:rsidP="009C6AD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PeopleSafe, n</w:t>
            </w:r>
            <w:r w:rsidR="005B7971" w:rsidRPr="003E4AD8">
              <w:rPr>
                <w:rFonts w:ascii="Verdana" w:hAnsi="Verdana"/>
              </w:rPr>
              <w:t xml:space="preserve">avigate to the </w:t>
            </w:r>
            <w:r w:rsidR="005B7971" w:rsidRPr="003E4AD8">
              <w:rPr>
                <w:rFonts w:ascii="Verdana" w:hAnsi="Verdana"/>
                <w:b/>
              </w:rPr>
              <w:t>Communication History</w:t>
            </w:r>
            <w:r w:rsidR="005B7971" w:rsidRPr="003E4AD8">
              <w:rPr>
                <w:rFonts w:ascii="Verdana" w:hAnsi="Verdana"/>
              </w:rPr>
              <w:t xml:space="preserve"> screen</w:t>
            </w:r>
            <w:r w:rsidR="00A4342C" w:rsidRPr="003E4AD8">
              <w:rPr>
                <w:rFonts w:ascii="Verdana" w:hAnsi="Verdana"/>
              </w:rPr>
              <w:t xml:space="preserve"> and </w:t>
            </w:r>
            <w:r w:rsidR="00601144">
              <w:rPr>
                <w:rFonts w:ascii="Verdana" w:hAnsi="Verdana"/>
              </w:rPr>
              <w:t>select</w:t>
            </w:r>
            <w:r w:rsidR="00A4342C" w:rsidRPr="003E4AD8">
              <w:rPr>
                <w:rFonts w:ascii="Verdana" w:hAnsi="Verdana"/>
              </w:rPr>
              <w:t xml:space="preserve"> the correct </w:t>
            </w:r>
            <w:r w:rsidR="005E6E10" w:rsidRPr="003E4AD8">
              <w:rPr>
                <w:rFonts w:ascii="Verdana" w:hAnsi="Verdana"/>
              </w:rPr>
              <w:t>member</w:t>
            </w:r>
            <w:r w:rsidR="00A4342C" w:rsidRPr="003E4AD8">
              <w:rPr>
                <w:rFonts w:ascii="Verdana" w:hAnsi="Verdana"/>
              </w:rPr>
              <w:t xml:space="preserve"> in the family drop-down box.</w:t>
            </w:r>
          </w:p>
          <w:p w14:paraId="34E21E15" w14:textId="4FB4A273" w:rsidR="00C059B2" w:rsidRPr="003E4AD8" w:rsidRDefault="00C059B2" w:rsidP="009C6ADD">
            <w:pPr>
              <w:spacing w:before="120" w:after="120"/>
              <w:rPr>
                <w:rFonts w:ascii="Verdana" w:hAnsi="Verdana"/>
              </w:rPr>
            </w:pPr>
            <w:r w:rsidRPr="003B3FD7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Only member specific letters display.</w:t>
            </w:r>
          </w:p>
        </w:tc>
      </w:tr>
      <w:tr w:rsidR="00083BB7" w:rsidRPr="003E4AD8" w14:paraId="7C9AF1A7" w14:textId="77777777" w:rsidTr="00F71629">
        <w:tc>
          <w:tcPr>
            <w:tcW w:w="433" w:type="pct"/>
            <w:vMerge w:val="restart"/>
          </w:tcPr>
          <w:p w14:paraId="274160BA" w14:textId="77777777" w:rsidR="00083BB7" w:rsidRPr="003E4AD8" w:rsidRDefault="004F28BF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1228742C" w14:textId="77777777" w:rsidR="004F28BF" w:rsidRDefault="00083BB7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 xml:space="preserve">Ask the member to provide the number at the bottom left of the letter.  </w:t>
            </w:r>
          </w:p>
          <w:p w14:paraId="34FD8318" w14:textId="77777777" w:rsidR="001E7463" w:rsidRPr="003E4AD8" w:rsidRDefault="004F28BF" w:rsidP="009C6ADD">
            <w:pPr>
              <w:spacing w:before="120" w:after="120"/>
              <w:rPr>
                <w:rFonts w:ascii="Verdana" w:hAnsi="Verdana"/>
              </w:rPr>
            </w:pPr>
            <w:r w:rsidRPr="004F28BF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It will include a dash</w:t>
            </w:r>
            <w:r w:rsidR="00083BB7" w:rsidRPr="003E4AD8">
              <w:rPr>
                <w:rFonts w:ascii="Verdana" w:hAnsi="Verdana"/>
              </w:rPr>
              <w:t xml:space="preserve"> and could be a combination of numbers and letters.</w:t>
            </w:r>
          </w:p>
        </w:tc>
      </w:tr>
      <w:tr w:rsidR="00083BB7" w:rsidRPr="003E4AD8" w14:paraId="48F9B0A0" w14:textId="77777777" w:rsidTr="00F71629">
        <w:trPr>
          <w:trHeight w:val="90"/>
        </w:trPr>
        <w:tc>
          <w:tcPr>
            <w:tcW w:w="433" w:type="pct"/>
            <w:vMerge/>
          </w:tcPr>
          <w:p w14:paraId="5F358DE0" w14:textId="77777777" w:rsidR="00083BB7" w:rsidRPr="003E4AD8" w:rsidRDefault="00083BB7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  <w:shd w:val="clear" w:color="auto" w:fill="E6E6E6"/>
          </w:tcPr>
          <w:p w14:paraId="2490AE1B" w14:textId="77777777" w:rsidR="00083BB7" w:rsidRPr="003E4AD8" w:rsidRDefault="00083BB7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If the member is…</w:t>
            </w:r>
          </w:p>
        </w:tc>
        <w:tc>
          <w:tcPr>
            <w:tcW w:w="2432" w:type="pct"/>
            <w:shd w:val="clear" w:color="auto" w:fill="E6E6E6"/>
          </w:tcPr>
          <w:p w14:paraId="5D741294" w14:textId="77777777" w:rsidR="00083BB7" w:rsidRPr="003E4AD8" w:rsidRDefault="00083BB7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Then…</w:t>
            </w:r>
          </w:p>
        </w:tc>
      </w:tr>
      <w:tr w:rsidR="00083BB7" w:rsidRPr="003E4AD8" w14:paraId="5EA5D601" w14:textId="77777777" w:rsidTr="00F71629">
        <w:trPr>
          <w:trHeight w:val="90"/>
        </w:trPr>
        <w:tc>
          <w:tcPr>
            <w:tcW w:w="433" w:type="pct"/>
            <w:vMerge/>
          </w:tcPr>
          <w:p w14:paraId="2DF9C371" w14:textId="77777777" w:rsidR="00083BB7" w:rsidRPr="003E4AD8" w:rsidRDefault="00083BB7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</w:tcPr>
          <w:p w14:paraId="61CB8D4E" w14:textId="77777777" w:rsidR="00083BB7" w:rsidRPr="003E4AD8" w:rsidRDefault="00083BB7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Able to provide the number</w:t>
            </w:r>
          </w:p>
        </w:tc>
        <w:tc>
          <w:tcPr>
            <w:tcW w:w="2432" w:type="pct"/>
          </w:tcPr>
          <w:p w14:paraId="58F8DF92" w14:textId="77777777" w:rsidR="001E7463" w:rsidRPr="003E4AD8" w:rsidRDefault="00083BB7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Continue to Step 4.</w:t>
            </w:r>
          </w:p>
        </w:tc>
      </w:tr>
      <w:tr w:rsidR="00083BB7" w:rsidRPr="003E4AD8" w14:paraId="2FF8BF35" w14:textId="77777777" w:rsidTr="00F71629">
        <w:trPr>
          <w:trHeight w:val="90"/>
        </w:trPr>
        <w:tc>
          <w:tcPr>
            <w:tcW w:w="433" w:type="pct"/>
            <w:vMerge/>
          </w:tcPr>
          <w:p w14:paraId="1B0FC8C5" w14:textId="77777777" w:rsidR="00083BB7" w:rsidRPr="003E4AD8" w:rsidRDefault="00083BB7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</w:tcPr>
          <w:p w14:paraId="4795F054" w14:textId="77777777" w:rsidR="00083BB7" w:rsidRPr="003E4AD8" w:rsidRDefault="00083BB7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Unable to locate a number on the letter</w:t>
            </w:r>
          </w:p>
        </w:tc>
        <w:tc>
          <w:tcPr>
            <w:tcW w:w="2432" w:type="pct"/>
          </w:tcPr>
          <w:p w14:paraId="0AF09C68" w14:textId="3360756D" w:rsidR="003B3FD7" w:rsidRDefault="003B3FD7" w:rsidP="009C6ADD">
            <w:pPr>
              <w:spacing w:before="120" w:after="120"/>
              <w:rPr>
                <w:rFonts w:ascii="Verdana" w:hAnsi="Verdana"/>
              </w:rPr>
            </w:pPr>
          </w:p>
          <w:p w14:paraId="67CE3ABE" w14:textId="1C7E2458" w:rsidR="00DF498C" w:rsidRDefault="00C059B2" w:rsidP="009C6AD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 w:rsidR="00A43F0A">
              <w:rPr>
                <w:rFonts w:ascii="Verdana" w:hAnsi="Verdana"/>
              </w:rPr>
              <w:t xml:space="preserve">entire </w:t>
            </w:r>
            <w:r>
              <w:rPr>
                <w:rFonts w:ascii="Verdana" w:hAnsi="Verdana"/>
              </w:rPr>
              <w:t xml:space="preserve">CIF to determine if there is a </w:t>
            </w:r>
            <w:r w:rsidR="00DF498C">
              <w:rPr>
                <w:rFonts w:ascii="Verdana" w:hAnsi="Verdana"/>
              </w:rPr>
              <w:t>mailing campaign related to this issu</w:t>
            </w:r>
            <w:r w:rsidR="00A43F0A">
              <w:rPr>
                <w:rFonts w:ascii="Verdana" w:hAnsi="Verdana"/>
              </w:rPr>
              <w:t xml:space="preserve">e. </w:t>
            </w:r>
          </w:p>
          <w:p w14:paraId="1A199254" w14:textId="4B6D3B05" w:rsidR="00A43F0A" w:rsidRDefault="00A43F0A" w:rsidP="009C6ADD">
            <w:pPr>
              <w:spacing w:before="120" w:after="120"/>
              <w:rPr>
                <w:rFonts w:ascii="Verdana" w:hAnsi="Verdana"/>
              </w:rPr>
            </w:pPr>
            <w:r w:rsidRPr="003B3FD7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Click the Expand All button, press F3 button performs a word search</w:t>
            </w:r>
          </w:p>
          <w:p w14:paraId="551418E7" w14:textId="50B208BA" w:rsidR="00756F63" w:rsidRDefault="00756F63" w:rsidP="003B3FD7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yes, continue to the next step.</w:t>
            </w:r>
          </w:p>
          <w:p w14:paraId="5E319A49" w14:textId="018D941F" w:rsidR="001E7463" w:rsidRPr="003E4AD8" w:rsidRDefault="00DF498C" w:rsidP="003B3FD7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</w:t>
            </w:r>
            <w:r w:rsidR="00DB1B36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>, a</w:t>
            </w:r>
            <w:r w:rsidR="00083BB7" w:rsidRPr="003E4AD8">
              <w:rPr>
                <w:rFonts w:ascii="Verdana" w:hAnsi="Verdana"/>
              </w:rPr>
              <w:t>sk the member to read the letter to you and assist them as appropriate.</w:t>
            </w:r>
            <w:r w:rsidR="00601144">
              <w:rPr>
                <w:rFonts w:ascii="Verdana" w:hAnsi="Verdana"/>
              </w:rPr>
              <w:t xml:space="preserve">  Continue to the next step. </w:t>
            </w:r>
          </w:p>
        </w:tc>
      </w:tr>
      <w:tr w:rsidR="0080394D" w:rsidRPr="003E4AD8" w14:paraId="2658B12E" w14:textId="77777777" w:rsidTr="00F71629">
        <w:tc>
          <w:tcPr>
            <w:tcW w:w="433" w:type="pct"/>
            <w:vMerge w:val="restart"/>
          </w:tcPr>
          <w:p w14:paraId="74CC222D" w14:textId="77777777" w:rsidR="0080394D" w:rsidRPr="003E4AD8" w:rsidRDefault="004F28BF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564814F4" w14:textId="77777777" w:rsidR="001E7463" w:rsidRPr="003E4AD8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Determine if the number is listed under the Communication ID column.</w:t>
            </w:r>
          </w:p>
        </w:tc>
      </w:tr>
      <w:tr w:rsidR="0080394D" w:rsidRPr="003E4AD8" w14:paraId="206C8767" w14:textId="77777777" w:rsidTr="00F71629">
        <w:trPr>
          <w:trHeight w:val="90"/>
        </w:trPr>
        <w:tc>
          <w:tcPr>
            <w:tcW w:w="433" w:type="pct"/>
            <w:vMerge/>
          </w:tcPr>
          <w:p w14:paraId="3391F1B3" w14:textId="77777777" w:rsidR="0080394D" w:rsidRPr="003E4AD8" w:rsidRDefault="0080394D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  <w:shd w:val="clear" w:color="auto" w:fill="E6E6E6"/>
          </w:tcPr>
          <w:p w14:paraId="00F23E84" w14:textId="77777777" w:rsidR="0080394D" w:rsidRPr="003E4AD8" w:rsidRDefault="0080394D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If…</w:t>
            </w:r>
          </w:p>
        </w:tc>
        <w:tc>
          <w:tcPr>
            <w:tcW w:w="2432" w:type="pct"/>
            <w:shd w:val="clear" w:color="auto" w:fill="E6E6E6"/>
          </w:tcPr>
          <w:p w14:paraId="6855034D" w14:textId="77777777" w:rsidR="0080394D" w:rsidRPr="003E4AD8" w:rsidRDefault="0080394D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Then…</w:t>
            </w:r>
          </w:p>
        </w:tc>
      </w:tr>
      <w:tr w:rsidR="0080394D" w:rsidRPr="003E4AD8" w14:paraId="527D4757" w14:textId="77777777" w:rsidTr="00F71629">
        <w:trPr>
          <w:trHeight w:val="90"/>
        </w:trPr>
        <w:tc>
          <w:tcPr>
            <w:tcW w:w="433" w:type="pct"/>
            <w:vMerge/>
          </w:tcPr>
          <w:p w14:paraId="7E9344F8" w14:textId="77777777" w:rsidR="0080394D" w:rsidRPr="003E4AD8" w:rsidRDefault="0080394D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</w:tcPr>
          <w:p w14:paraId="72C9D407" w14:textId="77777777" w:rsidR="0080394D" w:rsidRPr="003E4AD8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Yes, the number is located</w:t>
            </w:r>
          </w:p>
        </w:tc>
        <w:tc>
          <w:tcPr>
            <w:tcW w:w="2432" w:type="pct"/>
          </w:tcPr>
          <w:p w14:paraId="43D80D26" w14:textId="6DC0E73E" w:rsidR="001E7463" w:rsidRPr="003E4AD8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 xml:space="preserve">Continue to </w:t>
            </w:r>
            <w:r w:rsidR="003B3FD7">
              <w:rPr>
                <w:rFonts w:ascii="Verdana" w:hAnsi="Verdana"/>
              </w:rPr>
              <w:t>s</w:t>
            </w:r>
            <w:r w:rsidR="003B3FD7" w:rsidRPr="003E4AD8">
              <w:rPr>
                <w:rFonts w:ascii="Verdana" w:hAnsi="Verdana"/>
              </w:rPr>
              <w:t xml:space="preserve">tep </w:t>
            </w:r>
            <w:r w:rsidR="00756F63">
              <w:rPr>
                <w:rFonts w:ascii="Verdana" w:hAnsi="Verdana"/>
              </w:rPr>
              <w:t>4</w:t>
            </w:r>
            <w:r w:rsidRPr="003E4AD8">
              <w:rPr>
                <w:rFonts w:ascii="Verdana" w:hAnsi="Verdana"/>
              </w:rPr>
              <w:t>.</w:t>
            </w:r>
          </w:p>
        </w:tc>
      </w:tr>
      <w:tr w:rsidR="0080394D" w:rsidRPr="003E4AD8" w14:paraId="2CF605B1" w14:textId="77777777" w:rsidTr="00F71629">
        <w:trPr>
          <w:trHeight w:val="90"/>
        </w:trPr>
        <w:tc>
          <w:tcPr>
            <w:tcW w:w="433" w:type="pct"/>
            <w:vMerge/>
          </w:tcPr>
          <w:p w14:paraId="2B26BAF6" w14:textId="77777777" w:rsidR="0080394D" w:rsidRPr="003E4AD8" w:rsidRDefault="0080394D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5" w:type="pct"/>
          </w:tcPr>
          <w:p w14:paraId="07DF277E" w14:textId="77777777" w:rsidR="0080394D" w:rsidRPr="003E4AD8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No, the number is not listed in the column</w:t>
            </w:r>
          </w:p>
        </w:tc>
        <w:tc>
          <w:tcPr>
            <w:tcW w:w="2432" w:type="pct"/>
          </w:tcPr>
          <w:p w14:paraId="16FAC220" w14:textId="77777777" w:rsidR="001E7463" w:rsidRPr="003E4AD8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 xml:space="preserve">Proceed to </w:t>
            </w:r>
            <w:hyperlink w:anchor="_Using_the_Find" w:history="1">
              <w:r w:rsidR="00083BB7" w:rsidRPr="003E4AD8">
                <w:rPr>
                  <w:rStyle w:val="Hyperlink"/>
                  <w:rFonts w:ascii="Verdana" w:hAnsi="Verdana"/>
                </w:rPr>
                <w:t xml:space="preserve">Using the </w:t>
              </w:r>
              <w:r w:rsidRPr="003E4AD8">
                <w:rPr>
                  <w:rStyle w:val="Hyperlink"/>
                  <w:rFonts w:ascii="Verdana" w:hAnsi="Verdana"/>
                </w:rPr>
                <w:t>Find a Communication Tool</w:t>
              </w:r>
            </w:hyperlink>
            <w:r w:rsidRPr="003E4AD8">
              <w:rPr>
                <w:rFonts w:ascii="Verdana" w:hAnsi="Verdana"/>
              </w:rPr>
              <w:t>.</w:t>
            </w:r>
          </w:p>
        </w:tc>
      </w:tr>
      <w:tr w:rsidR="0080394D" w:rsidRPr="003E4AD8" w14:paraId="462E58DC" w14:textId="77777777" w:rsidTr="00F71629">
        <w:tc>
          <w:tcPr>
            <w:tcW w:w="433" w:type="pct"/>
          </w:tcPr>
          <w:p w14:paraId="75451663" w14:textId="77777777" w:rsidR="0080394D" w:rsidRPr="003E4AD8" w:rsidRDefault="004F28BF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7" w:type="pct"/>
            <w:gridSpan w:val="2"/>
          </w:tcPr>
          <w:p w14:paraId="7678D1EB" w14:textId="77777777" w:rsidR="0080394D" w:rsidRPr="003E4AD8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Click on the Communication ID to dis</w:t>
            </w:r>
            <w:r w:rsidR="00083BB7" w:rsidRPr="003E4AD8">
              <w:rPr>
                <w:rFonts w:ascii="Verdana" w:hAnsi="Verdana"/>
              </w:rPr>
              <w:t>play a copy of the letter</w:t>
            </w:r>
            <w:r w:rsidRPr="003E4AD8">
              <w:rPr>
                <w:rFonts w:ascii="Verdana" w:hAnsi="Verdana"/>
              </w:rPr>
              <w:t>.</w:t>
            </w:r>
          </w:p>
          <w:p w14:paraId="7FDFA180" w14:textId="79E44855" w:rsidR="0080394D" w:rsidRDefault="001A3CB0" w:rsidP="009C6ADD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93BC81" wp14:editId="50F59F12">
                  <wp:extent cx="5615305" cy="15805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305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A0B40" w14:textId="68723171" w:rsidR="003A2E6C" w:rsidRPr="003E4AD8" w:rsidRDefault="003A2E6C" w:rsidP="009C6ADD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80394D" w:rsidRPr="003E4AD8" w14:paraId="75334544" w14:textId="77777777" w:rsidTr="00F71629">
        <w:tc>
          <w:tcPr>
            <w:tcW w:w="433" w:type="pct"/>
          </w:tcPr>
          <w:p w14:paraId="7B13DC1D" w14:textId="77777777" w:rsidR="0080394D" w:rsidRPr="003E4AD8" w:rsidRDefault="004F28BF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7" w:type="pct"/>
            <w:gridSpan w:val="2"/>
          </w:tcPr>
          <w:p w14:paraId="43F04FD4" w14:textId="77777777" w:rsidR="008344E5" w:rsidRPr="003E4AD8" w:rsidRDefault="00083BB7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Review the content of the letter and assist the member as appropriate.</w:t>
            </w:r>
          </w:p>
        </w:tc>
      </w:tr>
    </w:tbl>
    <w:p w14:paraId="4AF525F5" w14:textId="77777777" w:rsidR="00083BB7" w:rsidRDefault="00083BB7" w:rsidP="005A64DA">
      <w:pPr>
        <w:jc w:val="right"/>
        <w:rPr>
          <w:rFonts w:ascii="Verdana" w:hAnsi="Verdana"/>
        </w:rPr>
      </w:pPr>
    </w:p>
    <w:p w14:paraId="39BE0358" w14:textId="77777777" w:rsidR="005A64DA" w:rsidRDefault="006D5ADC" w:rsidP="005A64DA">
      <w:pPr>
        <w:jc w:val="right"/>
        <w:rPr>
          <w:rFonts w:ascii="Verdana" w:hAnsi="Verdana"/>
        </w:rPr>
      </w:pPr>
      <w:hyperlink w:anchor="_top" w:history="1">
        <w:r w:rsidRPr="006D5A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47E60" w:rsidRPr="003E4AD8" w14:paraId="2908BD48" w14:textId="77777777" w:rsidTr="003E4AD8">
        <w:tc>
          <w:tcPr>
            <w:tcW w:w="5000" w:type="pct"/>
            <w:shd w:val="clear" w:color="auto" w:fill="C0C0C0"/>
          </w:tcPr>
          <w:p w14:paraId="49930A8E" w14:textId="196E5610" w:rsidR="00747E60" w:rsidRPr="003E4AD8" w:rsidRDefault="00083BB7" w:rsidP="009C6AD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Using_the_Find"/>
            <w:bookmarkStart w:id="14" w:name="_Toc162254914"/>
            <w:bookmarkEnd w:id="13"/>
            <w:r w:rsidRPr="003E4AD8">
              <w:rPr>
                <w:rFonts w:ascii="Verdana" w:hAnsi="Verdana"/>
                <w:i w:val="0"/>
                <w:iCs w:val="0"/>
              </w:rPr>
              <w:t xml:space="preserve">Using the </w:t>
            </w:r>
            <w:r w:rsidR="00747E60" w:rsidRPr="003E4AD8">
              <w:rPr>
                <w:rFonts w:ascii="Verdana" w:hAnsi="Verdana"/>
                <w:i w:val="0"/>
                <w:iCs w:val="0"/>
              </w:rPr>
              <w:t>Find a Communication Tool</w:t>
            </w:r>
            <w:bookmarkEnd w:id="14"/>
          </w:p>
        </w:tc>
      </w:tr>
    </w:tbl>
    <w:p w14:paraId="4F5248E0" w14:textId="77777777" w:rsidR="00747E60" w:rsidRPr="00176400" w:rsidRDefault="00747E60" w:rsidP="009C6AD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 when unable to locate the letter in the member’s Communication History: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8"/>
        <w:gridCol w:w="3289"/>
        <w:gridCol w:w="8493"/>
      </w:tblGrid>
      <w:tr w:rsidR="00747E60" w:rsidRPr="003E4AD8" w14:paraId="63B7B96D" w14:textId="77777777" w:rsidTr="001B48B2">
        <w:tc>
          <w:tcPr>
            <w:tcW w:w="451" w:type="pct"/>
            <w:shd w:val="clear" w:color="auto" w:fill="E6E6E6"/>
          </w:tcPr>
          <w:p w14:paraId="22C28B6C" w14:textId="77777777" w:rsidR="00747E60" w:rsidRPr="003E4AD8" w:rsidRDefault="00747E60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Step</w:t>
            </w:r>
          </w:p>
        </w:tc>
        <w:tc>
          <w:tcPr>
            <w:tcW w:w="4549" w:type="pct"/>
            <w:gridSpan w:val="2"/>
            <w:shd w:val="clear" w:color="auto" w:fill="E6E6E6"/>
          </w:tcPr>
          <w:p w14:paraId="1C6B841B" w14:textId="77777777" w:rsidR="00747E60" w:rsidRPr="003E4AD8" w:rsidRDefault="00747E60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 xml:space="preserve">Action </w:t>
            </w:r>
          </w:p>
        </w:tc>
      </w:tr>
      <w:tr w:rsidR="00747E60" w:rsidRPr="003E4AD8" w14:paraId="7795088D" w14:textId="77777777" w:rsidTr="001B48B2">
        <w:tc>
          <w:tcPr>
            <w:tcW w:w="451" w:type="pct"/>
          </w:tcPr>
          <w:p w14:paraId="1A517E97" w14:textId="77777777" w:rsidR="00747E60" w:rsidRPr="003E4AD8" w:rsidRDefault="00747E60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1</w:t>
            </w:r>
          </w:p>
        </w:tc>
        <w:tc>
          <w:tcPr>
            <w:tcW w:w="4549" w:type="pct"/>
            <w:gridSpan w:val="2"/>
          </w:tcPr>
          <w:p w14:paraId="4372213A" w14:textId="5FAC9894" w:rsidR="00747E60" w:rsidRDefault="00747E60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 xml:space="preserve">Select the </w:t>
            </w:r>
            <w:r w:rsidRPr="003E4AD8">
              <w:rPr>
                <w:rFonts w:ascii="Verdana" w:hAnsi="Verdana"/>
                <w:b/>
              </w:rPr>
              <w:t>Find a Communication</w:t>
            </w:r>
            <w:r w:rsidRPr="003E4AD8">
              <w:rPr>
                <w:rFonts w:ascii="Verdana" w:hAnsi="Verdana"/>
              </w:rPr>
              <w:t xml:space="preserve"> link under the Tools drop-down box.</w:t>
            </w:r>
          </w:p>
          <w:p w14:paraId="7B66581A" w14:textId="77777777" w:rsidR="00EC67B2" w:rsidRPr="003E4AD8" w:rsidRDefault="00EC67B2" w:rsidP="009C6ADD">
            <w:pPr>
              <w:spacing w:before="120" w:after="120"/>
              <w:rPr>
                <w:rFonts w:ascii="Verdana" w:hAnsi="Verdana"/>
              </w:rPr>
            </w:pPr>
          </w:p>
          <w:p w14:paraId="3E373ED4" w14:textId="1DD38ED9" w:rsidR="005B138E" w:rsidRDefault="00345924" w:rsidP="009C6ADD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1BD6A0" wp14:editId="3F059004">
                  <wp:extent cx="3342857" cy="1790476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857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174A8" w14:textId="167FC1B7" w:rsidR="003A2E6C" w:rsidRPr="003E4AD8" w:rsidRDefault="003A2E6C" w:rsidP="009C6ADD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747E60" w:rsidRPr="003E4AD8" w14:paraId="1CFAB8C2" w14:textId="77777777" w:rsidTr="001B48B2">
        <w:tc>
          <w:tcPr>
            <w:tcW w:w="451" w:type="pct"/>
          </w:tcPr>
          <w:p w14:paraId="2B75F9EB" w14:textId="77777777" w:rsidR="00747E60" w:rsidRPr="003E4AD8" w:rsidRDefault="00747E60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lastRenderedPageBreak/>
              <w:t>2</w:t>
            </w:r>
          </w:p>
        </w:tc>
        <w:tc>
          <w:tcPr>
            <w:tcW w:w="4549" w:type="pct"/>
            <w:gridSpan w:val="2"/>
          </w:tcPr>
          <w:p w14:paraId="6801670A" w14:textId="599FD0B1" w:rsidR="00747E60" w:rsidRDefault="002003B3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Type the number provided by the member in</w:t>
            </w:r>
            <w:r w:rsidR="0080394D" w:rsidRPr="003E4AD8">
              <w:rPr>
                <w:rFonts w:ascii="Verdana" w:hAnsi="Verdana"/>
              </w:rPr>
              <w:t xml:space="preserve"> the Communication ID field and click </w:t>
            </w:r>
            <w:r w:rsidR="0080394D" w:rsidRPr="003E4AD8">
              <w:rPr>
                <w:rFonts w:ascii="Verdana" w:hAnsi="Verdana"/>
                <w:b/>
              </w:rPr>
              <w:t>Search</w:t>
            </w:r>
            <w:r w:rsidR="0080394D" w:rsidRPr="003E4AD8">
              <w:rPr>
                <w:rFonts w:ascii="Verdana" w:hAnsi="Verdana"/>
              </w:rPr>
              <w:t>.</w:t>
            </w:r>
          </w:p>
          <w:p w14:paraId="63160AE3" w14:textId="77777777" w:rsidR="00EC67B2" w:rsidRPr="003E4AD8" w:rsidRDefault="00EC67B2" w:rsidP="009C6ADD">
            <w:pPr>
              <w:spacing w:before="120" w:after="120"/>
              <w:rPr>
                <w:rFonts w:ascii="Verdana" w:hAnsi="Verdana"/>
              </w:rPr>
            </w:pPr>
          </w:p>
          <w:p w14:paraId="22B86458" w14:textId="591875A8" w:rsidR="005B138E" w:rsidRDefault="001A3CB0" w:rsidP="009C6ADD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4C8189" wp14:editId="4201C612">
                  <wp:extent cx="5257800" cy="1381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38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ACD17" w14:textId="03710ACF" w:rsidR="003A2E6C" w:rsidRPr="003E4AD8" w:rsidRDefault="003A2E6C" w:rsidP="009C6ADD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747E60" w:rsidRPr="003E4AD8" w14:paraId="515AC344" w14:textId="77777777" w:rsidTr="001B48B2">
        <w:tc>
          <w:tcPr>
            <w:tcW w:w="451" w:type="pct"/>
            <w:vMerge w:val="restart"/>
          </w:tcPr>
          <w:p w14:paraId="598EB64E" w14:textId="77777777" w:rsidR="00747E60" w:rsidRPr="003E4AD8" w:rsidRDefault="0080394D" w:rsidP="009C6AD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3</w:t>
            </w:r>
          </w:p>
        </w:tc>
        <w:tc>
          <w:tcPr>
            <w:tcW w:w="4549" w:type="pct"/>
            <w:gridSpan w:val="2"/>
            <w:tcBorders>
              <w:bottom w:val="single" w:sz="4" w:space="0" w:color="auto"/>
            </w:tcBorders>
          </w:tcPr>
          <w:p w14:paraId="52F4A148" w14:textId="73614557" w:rsidR="0080394D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</w:rPr>
              <w:t>Review the search results.</w:t>
            </w:r>
          </w:p>
          <w:p w14:paraId="75AE030D" w14:textId="0DD46171" w:rsidR="00C126E6" w:rsidRPr="003E4AD8" w:rsidRDefault="00C126E6" w:rsidP="00C126E6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AAE513" wp14:editId="6222C625">
                  <wp:extent cx="4714286" cy="151428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3D39A" w14:textId="5CD9F03D" w:rsidR="00747E60" w:rsidRDefault="00747E60" w:rsidP="009C6ADD">
            <w:pPr>
              <w:spacing w:before="120" w:after="120"/>
              <w:jc w:val="center"/>
              <w:rPr>
                <w:noProof/>
              </w:rPr>
            </w:pPr>
          </w:p>
          <w:p w14:paraId="0DDC23EC" w14:textId="16EE3FD7" w:rsidR="003A2E6C" w:rsidRPr="003E4AD8" w:rsidRDefault="003A2E6C" w:rsidP="009C6ADD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747E60" w:rsidRPr="003E4AD8" w14:paraId="0E47F66F" w14:textId="77777777" w:rsidTr="001B48B2">
        <w:trPr>
          <w:trHeight w:val="90"/>
        </w:trPr>
        <w:tc>
          <w:tcPr>
            <w:tcW w:w="451" w:type="pct"/>
            <w:vMerge/>
          </w:tcPr>
          <w:p w14:paraId="2201D9D4" w14:textId="77777777" w:rsidR="00747E60" w:rsidRPr="003E4AD8" w:rsidRDefault="00747E60" w:rsidP="003E4AD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70" w:type="pct"/>
            <w:shd w:val="clear" w:color="auto" w:fill="E6E6E6"/>
          </w:tcPr>
          <w:p w14:paraId="3C0E507D" w14:textId="77777777" w:rsidR="00747E60" w:rsidRPr="003E4AD8" w:rsidRDefault="00747E60" w:rsidP="003E4AD8">
            <w:pPr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If</w:t>
            </w:r>
            <w:r w:rsidR="00DB5B71">
              <w:rPr>
                <w:rFonts w:ascii="Verdana" w:hAnsi="Verdana"/>
                <w:b/>
              </w:rPr>
              <w:t xml:space="preserve"> communication is</w:t>
            </w:r>
            <w:r w:rsidRPr="003E4AD8">
              <w:rPr>
                <w:rFonts w:ascii="Verdana" w:hAnsi="Verdana"/>
                <w:b/>
              </w:rPr>
              <w:t>…</w:t>
            </w:r>
          </w:p>
        </w:tc>
        <w:tc>
          <w:tcPr>
            <w:tcW w:w="3279" w:type="pct"/>
            <w:shd w:val="clear" w:color="auto" w:fill="E6E6E6"/>
          </w:tcPr>
          <w:p w14:paraId="0C32A747" w14:textId="77777777" w:rsidR="00747E60" w:rsidRPr="003E4AD8" w:rsidRDefault="00747E60" w:rsidP="003E4AD8">
            <w:pPr>
              <w:jc w:val="center"/>
              <w:rPr>
                <w:rFonts w:ascii="Verdana" w:hAnsi="Verdana"/>
                <w:b/>
              </w:rPr>
            </w:pPr>
            <w:r w:rsidRPr="003E4AD8">
              <w:rPr>
                <w:rFonts w:ascii="Verdana" w:hAnsi="Verdana"/>
                <w:b/>
              </w:rPr>
              <w:t>Then…</w:t>
            </w:r>
          </w:p>
        </w:tc>
      </w:tr>
      <w:tr w:rsidR="00747E60" w:rsidRPr="003E4AD8" w14:paraId="46BFD9B5" w14:textId="77777777" w:rsidTr="001B48B2">
        <w:trPr>
          <w:trHeight w:val="90"/>
        </w:trPr>
        <w:tc>
          <w:tcPr>
            <w:tcW w:w="451" w:type="pct"/>
            <w:vMerge/>
          </w:tcPr>
          <w:p w14:paraId="79C5B72B" w14:textId="77777777" w:rsidR="00747E60" w:rsidRPr="003E4AD8" w:rsidRDefault="00747E60" w:rsidP="003E4AD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70" w:type="pct"/>
          </w:tcPr>
          <w:p w14:paraId="3110EB53" w14:textId="62054BB0" w:rsidR="00747E60" w:rsidRPr="003E4AD8" w:rsidRDefault="00DB5B71" w:rsidP="009C6AD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  <w:r w:rsidR="0080394D" w:rsidRPr="003E4AD8">
              <w:rPr>
                <w:rFonts w:ascii="Verdana" w:hAnsi="Verdana"/>
              </w:rPr>
              <w:t>ound</w:t>
            </w:r>
          </w:p>
        </w:tc>
        <w:tc>
          <w:tcPr>
            <w:tcW w:w="3279" w:type="pct"/>
          </w:tcPr>
          <w:p w14:paraId="2FE24586" w14:textId="77777777" w:rsidR="00BE25BB" w:rsidRPr="00BE25BB" w:rsidRDefault="0080394D" w:rsidP="00BE25B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BE25BB">
              <w:rPr>
                <w:rFonts w:ascii="Verdana" w:hAnsi="Verdana"/>
              </w:rPr>
              <w:t xml:space="preserve">Click the Communication ID </w:t>
            </w:r>
            <w:r w:rsidR="005B138E" w:rsidRPr="00BE25BB">
              <w:rPr>
                <w:rFonts w:ascii="Verdana" w:hAnsi="Verdana"/>
              </w:rPr>
              <w:t xml:space="preserve">hyperlink </w:t>
            </w:r>
            <w:r w:rsidRPr="00BE25BB">
              <w:rPr>
                <w:rFonts w:ascii="Verdana" w:hAnsi="Verdana"/>
              </w:rPr>
              <w:t>to display a copy of the communication.</w:t>
            </w:r>
            <w:r w:rsidR="00083BB7" w:rsidRPr="00BE25BB">
              <w:rPr>
                <w:rFonts w:ascii="Verdana" w:hAnsi="Verdana"/>
              </w:rPr>
              <w:t xml:space="preserve">  </w:t>
            </w:r>
          </w:p>
          <w:p w14:paraId="7120AEFC" w14:textId="3D20D6EE" w:rsidR="00747E60" w:rsidRPr="00BE25BB" w:rsidRDefault="00083BB7" w:rsidP="00BE25B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BE25BB">
              <w:rPr>
                <w:rFonts w:ascii="Verdana" w:hAnsi="Verdana"/>
              </w:rPr>
              <w:t>Review the content of the letter and assist the member as appropriate.</w:t>
            </w:r>
          </w:p>
          <w:p w14:paraId="0DE5DF9A" w14:textId="709BA092" w:rsidR="008344E5" w:rsidRPr="003E4AD8" w:rsidRDefault="0080394D" w:rsidP="009C6ADD">
            <w:pPr>
              <w:spacing w:before="120" w:after="120"/>
              <w:rPr>
                <w:rFonts w:ascii="Verdana" w:hAnsi="Verdana"/>
              </w:rPr>
            </w:pPr>
            <w:r w:rsidRPr="003E4AD8">
              <w:rPr>
                <w:rFonts w:ascii="Verdana" w:hAnsi="Verdana"/>
                <w:b/>
              </w:rPr>
              <w:t>Note:</w:t>
            </w:r>
            <w:r w:rsidRPr="003E4AD8">
              <w:rPr>
                <w:rFonts w:ascii="Verdana" w:hAnsi="Verdana"/>
              </w:rPr>
              <w:t xml:space="preserve">  The letter </w:t>
            </w:r>
            <w:r w:rsidR="00BE25BB">
              <w:rPr>
                <w:rFonts w:ascii="Verdana" w:hAnsi="Verdana"/>
              </w:rPr>
              <w:t>is</w:t>
            </w:r>
            <w:r w:rsidRPr="003E4AD8">
              <w:rPr>
                <w:rFonts w:ascii="Verdana" w:hAnsi="Verdana"/>
              </w:rPr>
              <w:t xml:space="preserve"> a template and not personalized to the member.</w:t>
            </w:r>
          </w:p>
        </w:tc>
      </w:tr>
      <w:tr w:rsidR="00747E60" w:rsidRPr="003E4AD8" w14:paraId="7905A424" w14:textId="77777777" w:rsidTr="001B48B2">
        <w:trPr>
          <w:trHeight w:val="90"/>
        </w:trPr>
        <w:tc>
          <w:tcPr>
            <w:tcW w:w="451" w:type="pct"/>
            <w:vMerge/>
          </w:tcPr>
          <w:p w14:paraId="490FC886" w14:textId="77777777" w:rsidR="00747E60" w:rsidRPr="003E4AD8" w:rsidRDefault="00747E60" w:rsidP="003E4AD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70" w:type="pct"/>
          </w:tcPr>
          <w:p w14:paraId="7D8C995D" w14:textId="1FC30C52" w:rsidR="00747E60" w:rsidRPr="003E4AD8" w:rsidRDefault="00DB5B71" w:rsidP="009C6AD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</w:t>
            </w:r>
            <w:r w:rsidR="0080394D" w:rsidRPr="003E4AD8">
              <w:rPr>
                <w:rFonts w:ascii="Verdana" w:hAnsi="Verdana"/>
              </w:rPr>
              <w:t xml:space="preserve"> found</w:t>
            </w:r>
          </w:p>
        </w:tc>
        <w:tc>
          <w:tcPr>
            <w:tcW w:w="3279" w:type="pct"/>
          </w:tcPr>
          <w:p w14:paraId="625AA9E5" w14:textId="01167182" w:rsidR="003B3FD7" w:rsidRDefault="003B3FD7" w:rsidP="009C6ADD">
            <w:pPr>
              <w:spacing w:before="120" w:after="120"/>
              <w:rPr>
                <w:rFonts w:ascii="Verdana" w:hAnsi="Verdana"/>
              </w:rPr>
            </w:pPr>
          </w:p>
          <w:p w14:paraId="2F5EDF66" w14:textId="29FF2C73" w:rsidR="002110FA" w:rsidRPr="00BE25BB" w:rsidRDefault="0080394D" w:rsidP="00BE25BB">
            <w:pPr>
              <w:pStyle w:val="ListParagraph"/>
              <w:numPr>
                <w:ilvl w:val="0"/>
                <w:numId w:val="1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BE25BB">
              <w:rPr>
                <w:rFonts w:ascii="Verdana" w:hAnsi="Verdana"/>
              </w:rPr>
              <w:t xml:space="preserve">Ask the member to read the letter to you </w:t>
            </w:r>
            <w:r w:rsidR="001B48B2" w:rsidRPr="00BE25BB">
              <w:rPr>
                <w:rFonts w:ascii="Verdana" w:hAnsi="Verdana"/>
              </w:rPr>
              <w:t xml:space="preserve">and </w:t>
            </w:r>
            <w:r w:rsidR="00E01518" w:rsidRPr="00BE25BB">
              <w:rPr>
                <w:rFonts w:ascii="Verdana" w:hAnsi="Verdana"/>
              </w:rPr>
              <w:t>attempt</w:t>
            </w:r>
            <w:r w:rsidR="001B48B2" w:rsidRPr="00BE25BB">
              <w:rPr>
                <w:rFonts w:ascii="Verdana" w:hAnsi="Verdana"/>
              </w:rPr>
              <w:t xml:space="preserve"> to determine it</w:t>
            </w:r>
            <w:r w:rsidR="00E01518" w:rsidRPr="00BE25BB">
              <w:rPr>
                <w:rFonts w:ascii="Verdana" w:hAnsi="Verdana"/>
              </w:rPr>
              <w:t>s</w:t>
            </w:r>
            <w:r w:rsidR="001B48B2" w:rsidRPr="00BE25BB">
              <w:rPr>
                <w:rFonts w:ascii="Verdana" w:hAnsi="Verdana"/>
              </w:rPr>
              <w:t xml:space="preserve"> </w:t>
            </w:r>
            <w:r w:rsidR="00E01518" w:rsidRPr="00BE25BB">
              <w:rPr>
                <w:rFonts w:ascii="Verdana" w:hAnsi="Verdana"/>
              </w:rPr>
              <w:t>meaning</w:t>
            </w:r>
            <w:r w:rsidR="001B48B2" w:rsidRPr="00BE25BB">
              <w:rPr>
                <w:rFonts w:ascii="Verdana" w:hAnsi="Verdana"/>
              </w:rPr>
              <w:t>.</w:t>
            </w:r>
            <w:r w:rsidR="002110FA" w:rsidRPr="00BE25BB">
              <w:rPr>
                <w:rFonts w:ascii="Verdana" w:hAnsi="Verdana"/>
              </w:rPr>
              <w:t xml:space="preserve"> </w:t>
            </w:r>
          </w:p>
          <w:p w14:paraId="7E23424F" w14:textId="35A15275" w:rsidR="00E01518" w:rsidRPr="00BE25BB" w:rsidRDefault="00E01518" w:rsidP="00BE25BB">
            <w:pPr>
              <w:pStyle w:val="ListParagraph"/>
              <w:numPr>
                <w:ilvl w:val="0"/>
                <w:numId w:val="1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BE25BB">
              <w:rPr>
                <w:rFonts w:ascii="Verdana" w:hAnsi="Verdana"/>
              </w:rPr>
              <w:t>Upon</w:t>
            </w:r>
            <w:r w:rsidR="001B48B2" w:rsidRPr="00BE25BB">
              <w:rPr>
                <w:rFonts w:ascii="Verdana" w:hAnsi="Verdana"/>
              </w:rPr>
              <w:t xml:space="preserve"> understanding the content of the letter as expressed by the member</w:t>
            </w:r>
            <w:r w:rsidRPr="00BE25BB">
              <w:rPr>
                <w:rFonts w:ascii="Verdana" w:hAnsi="Verdana"/>
              </w:rPr>
              <w:t>, a</w:t>
            </w:r>
            <w:r w:rsidR="0072294B" w:rsidRPr="00BE25BB">
              <w:rPr>
                <w:rFonts w:ascii="Verdana" w:hAnsi="Verdana"/>
              </w:rPr>
              <w:t xml:space="preserve">nswer </w:t>
            </w:r>
            <w:r w:rsidRPr="00BE25BB">
              <w:rPr>
                <w:rFonts w:ascii="Verdana" w:hAnsi="Verdana"/>
              </w:rPr>
              <w:t>the members q</w:t>
            </w:r>
            <w:r w:rsidR="0072294B" w:rsidRPr="00BE25BB">
              <w:rPr>
                <w:rFonts w:ascii="Verdana" w:hAnsi="Verdana"/>
              </w:rPr>
              <w:t>uestions</w:t>
            </w:r>
            <w:r w:rsidR="004E618E" w:rsidRPr="00BE25BB">
              <w:rPr>
                <w:rFonts w:ascii="Verdana" w:hAnsi="Verdana"/>
              </w:rPr>
              <w:t xml:space="preserve"> to clear confusion.</w:t>
            </w:r>
            <w:r w:rsidR="0072294B" w:rsidRPr="00BE25BB">
              <w:rPr>
                <w:rFonts w:ascii="Verdana" w:hAnsi="Verdana"/>
              </w:rPr>
              <w:t xml:space="preserve"> </w:t>
            </w:r>
          </w:p>
          <w:p w14:paraId="68310E27" w14:textId="16FEDF17" w:rsidR="001B48B2" w:rsidRPr="00BE25BB" w:rsidRDefault="004E618E" w:rsidP="00BE25BB">
            <w:pPr>
              <w:pStyle w:val="ListParagraph"/>
              <w:numPr>
                <w:ilvl w:val="0"/>
                <w:numId w:val="1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BE25BB">
              <w:rPr>
                <w:rFonts w:ascii="Verdana" w:hAnsi="Verdana"/>
              </w:rPr>
              <w:t>E</w:t>
            </w:r>
            <w:r w:rsidR="001B48B2" w:rsidRPr="00BE25BB">
              <w:rPr>
                <w:rFonts w:ascii="Verdana" w:hAnsi="Verdana"/>
              </w:rPr>
              <w:t>ducat</w:t>
            </w:r>
            <w:r w:rsidR="002C45A1" w:rsidRPr="00BE25BB">
              <w:rPr>
                <w:rFonts w:ascii="Verdana" w:hAnsi="Verdana"/>
              </w:rPr>
              <w:t xml:space="preserve">e </w:t>
            </w:r>
            <w:r w:rsidR="00E01518" w:rsidRPr="00BE25BB">
              <w:rPr>
                <w:rFonts w:ascii="Verdana" w:hAnsi="Verdana"/>
              </w:rPr>
              <w:t>the member as to their</w:t>
            </w:r>
            <w:r w:rsidR="00383B81" w:rsidRPr="00BE25BB">
              <w:rPr>
                <w:rFonts w:ascii="Verdana" w:hAnsi="Verdana"/>
              </w:rPr>
              <w:t xml:space="preserve"> </w:t>
            </w:r>
            <w:r w:rsidR="001B48B2" w:rsidRPr="00BE25BB">
              <w:rPr>
                <w:rFonts w:ascii="Verdana" w:hAnsi="Verdana"/>
              </w:rPr>
              <w:t>plan benefits</w:t>
            </w:r>
            <w:r w:rsidR="0071254A">
              <w:rPr>
                <w:rFonts w:ascii="Verdana" w:hAnsi="Verdana"/>
              </w:rPr>
              <w:t>,</w:t>
            </w:r>
            <w:r w:rsidR="002C45A1" w:rsidRPr="00BE25BB">
              <w:rPr>
                <w:rFonts w:ascii="Verdana" w:hAnsi="Verdana"/>
              </w:rPr>
              <w:t xml:space="preserve"> </w:t>
            </w:r>
            <w:r w:rsidR="001375A5" w:rsidRPr="00BE25BB">
              <w:rPr>
                <w:rFonts w:ascii="Verdana" w:hAnsi="Verdana"/>
              </w:rPr>
              <w:t>especially those specific t</w:t>
            </w:r>
            <w:r w:rsidRPr="00BE25BB">
              <w:rPr>
                <w:rFonts w:ascii="Verdana" w:hAnsi="Verdana"/>
              </w:rPr>
              <w:t xml:space="preserve">o </w:t>
            </w:r>
            <w:r w:rsidR="002C45A1" w:rsidRPr="00BE25BB">
              <w:rPr>
                <w:rFonts w:ascii="Verdana" w:hAnsi="Verdana"/>
              </w:rPr>
              <w:t xml:space="preserve">the </w:t>
            </w:r>
            <w:r w:rsidRPr="00BE25BB">
              <w:rPr>
                <w:rFonts w:ascii="Verdana" w:hAnsi="Verdana"/>
              </w:rPr>
              <w:t>letter</w:t>
            </w:r>
            <w:r w:rsidR="001321B5">
              <w:rPr>
                <w:rFonts w:ascii="Verdana" w:hAnsi="Verdana"/>
              </w:rPr>
              <w:t>,</w:t>
            </w:r>
            <w:r w:rsidR="001375A5" w:rsidRPr="00BE25BB">
              <w:rPr>
                <w:rFonts w:ascii="Verdana" w:hAnsi="Verdana"/>
              </w:rPr>
              <w:t xml:space="preserve"> so </w:t>
            </w:r>
            <w:r w:rsidR="00E01518" w:rsidRPr="00BE25BB">
              <w:rPr>
                <w:rFonts w:ascii="Verdana" w:hAnsi="Verdana"/>
              </w:rPr>
              <w:t>they are</w:t>
            </w:r>
            <w:r w:rsidR="001375A5" w:rsidRPr="00BE25BB">
              <w:rPr>
                <w:rFonts w:ascii="Verdana" w:hAnsi="Verdana"/>
              </w:rPr>
              <w:t xml:space="preserve"> aware of </w:t>
            </w:r>
            <w:r w:rsidR="00383B81" w:rsidRPr="00BE25BB">
              <w:rPr>
                <w:rFonts w:ascii="Verdana" w:hAnsi="Verdana"/>
              </w:rPr>
              <w:t>any process details</w:t>
            </w:r>
            <w:r w:rsidR="0055674F" w:rsidRPr="00BE25BB">
              <w:rPr>
                <w:rFonts w:ascii="Verdana" w:hAnsi="Verdana"/>
              </w:rPr>
              <w:t xml:space="preserve">, </w:t>
            </w:r>
            <w:r w:rsidR="00383B81" w:rsidRPr="00BE25BB">
              <w:rPr>
                <w:rFonts w:ascii="Verdana" w:hAnsi="Verdana"/>
              </w:rPr>
              <w:lastRenderedPageBreak/>
              <w:t>available options</w:t>
            </w:r>
            <w:r w:rsidR="0055674F" w:rsidRPr="00BE25BB">
              <w:rPr>
                <w:rFonts w:ascii="Verdana" w:hAnsi="Verdana"/>
              </w:rPr>
              <w:t xml:space="preserve">, and the </w:t>
            </w:r>
            <w:r w:rsidR="00E01518" w:rsidRPr="00BE25BB">
              <w:rPr>
                <w:rFonts w:ascii="Verdana" w:hAnsi="Verdana"/>
              </w:rPr>
              <w:t>turnaround time</w:t>
            </w:r>
            <w:r w:rsidR="00383B81" w:rsidRPr="00BE25BB">
              <w:rPr>
                <w:rFonts w:ascii="Verdana" w:hAnsi="Verdana"/>
              </w:rPr>
              <w:t xml:space="preserve"> to resolve the current issue.</w:t>
            </w:r>
            <w:r w:rsidR="0055674F" w:rsidRPr="00BE25BB">
              <w:rPr>
                <w:rFonts w:ascii="Verdana" w:hAnsi="Verdana"/>
              </w:rPr>
              <w:t xml:space="preserve"> </w:t>
            </w:r>
          </w:p>
          <w:p w14:paraId="39CD6EBA" w14:textId="77777777" w:rsidR="003B3FD7" w:rsidRDefault="003B3FD7" w:rsidP="009C6ADD">
            <w:pPr>
              <w:spacing w:before="120" w:after="120"/>
              <w:rPr>
                <w:rFonts w:ascii="Verdana" w:hAnsi="Verdana"/>
              </w:rPr>
            </w:pPr>
          </w:p>
          <w:p w14:paraId="18C7A625" w14:textId="69B90315" w:rsidR="00E01518" w:rsidRPr="00E0669C" w:rsidRDefault="0055674F" w:rsidP="00BE25BB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</w:rPr>
            </w:pPr>
            <w:r w:rsidRPr="00BE25BB">
              <w:rPr>
                <w:rFonts w:ascii="Verdana" w:hAnsi="Verdana"/>
              </w:rPr>
              <w:t xml:space="preserve">If you feel that you have </w:t>
            </w:r>
            <w:r w:rsidRPr="00E0669C">
              <w:rPr>
                <w:rFonts w:ascii="Verdana" w:hAnsi="Verdana"/>
              </w:rPr>
              <w:t xml:space="preserve">not succeeded in answering the members’ </w:t>
            </w:r>
            <w:r w:rsidR="00E0669C" w:rsidRPr="00E0669C">
              <w:rPr>
                <w:rFonts w:ascii="Verdana" w:hAnsi="Verdana"/>
              </w:rPr>
              <w:t>questions</w:t>
            </w:r>
            <w:r w:rsidR="007F5891" w:rsidRPr="00E0669C">
              <w:rPr>
                <w:rFonts w:ascii="Verdana" w:hAnsi="Verdana"/>
              </w:rPr>
              <w:t xml:space="preserve"> and</w:t>
            </w:r>
            <w:r w:rsidRPr="00E0669C">
              <w:rPr>
                <w:rFonts w:ascii="Verdana" w:hAnsi="Verdana"/>
              </w:rPr>
              <w:t xml:space="preserve"> if there are further questions beyond your understanding</w:t>
            </w:r>
            <w:r w:rsidR="00652629" w:rsidRPr="00E0669C">
              <w:rPr>
                <w:rFonts w:ascii="Verdana" w:hAnsi="Verdana"/>
              </w:rPr>
              <w:t xml:space="preserve">, </w:t>
            </w:r>
            <w:r w:rsidR="00E01518" w:rsidRPr="00E0669C">
              <w:rPr>
                <w:rFonts w:ascii="Verdana" w:hAnsi="Verdana"/>
              </w:rPr>
              <w:t xml:space="preserve">contact </w:t>
            </w:r>
            <w:r w:rsidRPr="00E0669C">
              <w:rPr>
                <w:rFonts w:ascii="Verdana" w:hAnsi="Verdana"/>
              </w:rPr>
              <w:t>Teams Chat</w:t>
            </w:r>
            <w:r w:rsidR="00652629" w:rsidRPr="00E0669C">
              <w:rPr>
                <w:rFonts w:ascii="Verdana" w:hAnsi="Verdana"/>
              </w:rPr>
              <w:t>.</w:t>
            </w:r>
          </w:p>
          <w:p w14:paraId="2F495E3A" w14:textId="19C16D14" w:rsidR="0055674F" w:rsidRPr="00E0669C" w:rsidRDefault="00E01518" w:rsidP="00E0151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E0669C">
              <w:rPr>
                <w:rFonts w:ascii="Verdana" w:hAnsi="Verdana"/>
              </w:rPr>
              <w:t>I</w:t>
            </w:r>
            <w:r w:rsidR="0055674F" w:rsidRPr="00E0669C">
              <w:rPr>
                <w:rFonts w:ascii="Verdana" w:hAnsi="Verdana"/>
              </w:rPr>
              <w:t xml:space="preserve">f still uncertain, reach out to </w:t>
            </w:r>
            <w:r w:rsidR="00550885" w:rsidRPr="00E0669C">
              <w:rPr>
                <w:rFonts w:ascii="Verdana" w:hAnsi="Verdana"/>
              </w:rPr>
              <w:t>Senior Team</w:t>
            </w:r>
            <w:r w:rsidR="0055674F" w:rsidRPr="00E0669C">
              <w:rPr>
                <w:rFonts w:ascii="Verdana" w:hAnsi="Verdana"/>
              </w:rPr>
              <w:t xml:space="preserve">. </w:t>
            </w:r>
          </w:p>
          <w:p w14:paraId="15E47914" w14:textId="73A34916" w:rsidR="00D663D4" w:rsidRPr="003E4AD8" w:rsidRDefault="00D663D4" w:rsidP="009C6ADD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6876FBE7" w14:textId="77777777" w:rsidR="00D322C5" w:rsidRDefault="00D322C5" w:rsidP="00D322C5">
      <w:pPr>
        <w:jc w:val="right"/>
        <w:rPr>
          <w:rFonts w:ascii="Verdana" w:hAnsi="Verdana"/>
        </w:rPr>
      </w:pPr>
    </w:p>
    <w:p w14:paraId="37AAAC74" w14:textId="77777777" w:rsidR="00D322C5" w:rsidRDefault="00D322C5" w:rsidP="00D322C5">
      <w:pPr>
        <w:jc w:val="right"/>
        <w:rPr>
          <w:rFonts w:ascii="Verdana" w:hAnsi="Verdana"/>
        </w:rPr>
      </w:pPr>
      <w:hyperlink w:anchor="_top" w:history="1">
        <w:r w:rsidRPr="006D5AD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322C5" w:rsidRPr="003E4AD8" w14:paraId="799424E2" w14:textId="77777777" w:rsidTr="007366EA">
        <w:tc>
          <w:tcPr>
            <w:tcW w:w="5000" w:type="pct"/>
            <w:shd w:val="clear" w:color="auto" w:fill="C0C0C0"/>
          </w:tcPr>
          <w:p w14:paraId="29A6A852" w14:textId="77777777" w:rsidR="00D322C5" w:rsidRPr="003E4AD8" w:rsidRDefault="00D322C5" w:rsidP="007366E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6225491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5"/>
          </w:p>
        </w:tc>
      </w:tr>
    </w:tbl>
    <w:p w14:paraId="4357DCCD" w14:textId="20A0072B" w:rsidR="00601144" w:rsidRDefault="00550885" w:rsidP="00E0669C">
      <w:pPr>
        <w:spacing w:before="120" w:after="120"/>
        <w:rPr>
          <w:rFonts w:ascii="Verdana" w:hAnsi="Verdana"/>
        </w:rPr>
      </w:pPr>
      <w:hyperlink r:id="rId13" w:history="1">
        <w:r>
          <w:rPr>
            <w:rStyle w:val="Hyperlink"/>
            <w:rFonts w:ascii="Verdana" w:hAnsi="Verdana"/>
          </w:rPr>
          <w:t>Customer Care Abbreviations, Definitions and Terms (017428)</w:t>
        </w:r>
      </w:hyperlink>
    </w:p>
    <w:p w14:paraId="1CBE7120" w14:textId="77777777" w:rsidR="00107FBC" w:rsidRDefault="00601144" w:rsidP="00E0669C">
      <w:pPr>
        <w:spacing w:before="120" w:after="120"/>
      </w:pPr>
      <w:r w:rsidRPr="009C6ADD">
        <w:rPr>
          <w:rFonts w:ascii="Verdana" w:hAnsi="Verdana"/>
          <w:b/>
          <w:bCs/>
        </w:rPr>
        <w:t>Parent Documents:</w:t>
      </w:r>
      <w:r>
        <w:t xml:space="preserve">  </w:t>
      </w:r>
      <w:hyperlink r:id="rId14" w:tgtFrame="_blank" w:history="1">
        <w:r w:rsidR="00107FBC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107FBC">
        <w:t xml:space="preserve">, </w:t>
      </w:r>
    </w:p>
    <w:p w14:paraId="5106AB7F" w14:textId="77777777" w:rsidR="00107FBC" w:rsidRDefault="00107FBC" w:rsidP="00E0669C">
      <w:pPr>
        <w:spacing w:before="120" w:after="120"/>
        <w:rPr>
          <w:rFonts w:ascii="Verdana" w:hAnsi="Verdana"/>
        </w:rPr>
      </w:pPr>
      <w:hyperlink r:id="rId15" w:history="1">
        <w:r w:rsidRPr="00176400">
          <w:rPr>
            <w:rStyle w:val="Hyperlink"/>
            <w:rFonts w:ascii="Verdana" w:hAnsi="Verdana"/>
          </w:rPr>
          <w:t>CALL 0011 Authenticating Caller</w:t>
        </w:r>
      </w:hyperlink>
    </w:p>
    <w:p w14:paraId="07EDFCEF" w14:textId="77777777" w:rsidR="005A64DA" w:rsidRDefault="006D5ADC" w:rsidP="005A64DA">
      <w:pPr>
        <w:jc w:val="right"/>
        <w:rPr>
          <w:rFonts w:ascii="Verdana" w:hAnsi="Verdana"/>
        </w:rPr>
      </w:pPr>
      <w:hyperlink w:anchor="_top" w:history="1">
        <w:r w:rsidRPr="006D5ADC">
          <w:rPr>
            <w:rStyle w:val="Hyperlink"/>
            <w:rFonts w:ascii="Verdana" w:hAnsi="Verdana"/>
          </w:rPr>
          <w:t>Top of the Document</w:t>
        </w:r>
      </w:hyperlink>
    </w:p>
    <w:p w14:paraId="500D0F7A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C6ADD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9C6ADD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20178D12" w14:textId="77777777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sectPr w:rsidR="005A64DA" w:rsidRPr="00C247CB" w:rsidSect="00E2481E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23748" w14:textId="77777777" w:rsidR="006F484D" w:rsidRDefault="006F484D">
      <w:r>
        <w:separator/>
      </w:r>
    </w:p>
  </w:endnote>
  <w:endnote w:type="continuationSeparator" w:id="0">
    <w:p w14:paraId="7BB97AAA" w14:textId="77777777" w:rsidR="006F484D" w:rsidRDefault="006F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D84C9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3BD304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1B5A1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6191">
      <w:rPr>
        <w:rStyle w:val="PageNumber"/>
        <w:noProof/>
      </w:rPr>
      <w:t>6</w:t>
    </w:r>
    <w:r>
      <w:rPr>
        <w:rStyle w:val="PageNumber"/>
      </w:rPr>
      <w:fldChar w:fldCharType="end"/>
    </w:r>
  </w:p>
  <w:p w14:paraId="5351A260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4E46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5B287" w14:textId="77777777" w:rsidR="006F484D" w:rsidRDefault="006F484D">
      <w:r>
        <w:separator/>
      </w:r>
    </w:p>
  </w:footnote>
  <w:footnote w:type="continuationSeparator" w:id="0">
    <w:p w14:paraId="5F618853" w14:textId="77777777" w:rsidR="006F484D" w:rsidRDefault="006F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1E83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C57A0"/>
    <w:multiLevelType w:val="hybridMultilevel"/>
    <w:tmpl w:val="FC22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100E"/>
    <w:multiLevelType w:val="hybridMultilevel"/>
    <w:tmpl w:val="334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77B3"/>
    <w:multiLevelType w:val="hybridMultilevel"/>
    <w:tmpl w:val="B1580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6500"/>
    <w:multiLevelType w:val="hybridMultilevel"/>
    <w:tmpl w:val="13DA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109FE"/>
    <w:multiLevelType w:val="hybridMultilevel"/>
    <w:tmpl w:val="79427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2D04"/>
    <w:multiLevelType w:val="hybridMultilevel"/>
    <w:tmpl w:val="71FE7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DD0CBA"/>
    <w:multiLevelType w:val="hybridMultilevel"/>
    <w:tmpl w:val="D6EE1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2EE5F37"/>
    <w:multiLevelType w:val="hybridMultilevel"/>
    <w:tmpl w:val="BC942DFE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4149122">
    <w:abstractNumId w:val="3"/>
  </w:num>
  <w:num w:numId="2" w16cid:durableId="65537931">
    <w:abstractNumId w:val="5"/>
  </w:num>
  <w:num w:numId="3" w16cid:durableId="1556164100">
    <w:abstractNumId w:val="9"/>
  </w:num>
  <w:num w:numId="4" w16cid:durableId="64960069">
    <w:abstractNumId w:val="10"/>
  </w:num>
  <w:num w:numId="5" w16cid:durableId="420807218">
    <w:abstractNumId w:val="7"/>
  </w:num>
  <w:num w:numId="6" w16cid:durableId="1502088406">
    <w:abstractNumId w:val="1"/>
  </w:num>
  <w:num w:numId="7" w16cid:durableId="2132748358">
    <w:abstractNumId w:val="0"/>
  </w:num>
  <w:num w:numId="8" w16cid:durableId="1963459538">
    <w:abstractNumId w:val="4"/>
  </w:num>
  <w:num w:numId="9" w16cid:durableId="106512085">
    <w:abstractNumId w:val="8"/>
  </w:num>
  <w:num w:numId="10" w16cid:durableId="1748192151">
    <w:abstractNumId w:val="2"/>
  </w:num>
  <w:num w:numId="11" w16cid:durableId="534581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656"/>
    <w:rsid w:val="00015A2E"/>
    <w:rsid w:val="000309AE"/>
    <w:rsid w:val="00035BED"/>
    <w:rsid w:val="0004276B"/>
    <w:rsid w:val="00061AD2"/>
    <w:rsid w:val="00067E6E"/>
    <w:rsid w:val="00083BB7"/>
    <w:rsid w:val="000860EC"/>
    <w:rsid w:val="0008665F"/>
    <w:rsid w:val="00095AB5"/>
    <w:rsid w:val="000A34EA"/>
    <w:rsid w:val="000A6B88"/>
    <w:rsid w:val="000B3C4C"/>
    <w:rsid w:val="000B656F"/>
    <w:rsid w:val="000B72DF"/>
    <w:rsid w:val="000D1870"/>
    <w:rsid w:val="000D6714"/>
    <w:rsid w:val="000F0D1B"/>
    <w:rsid w:val="000F4459"/>
    <w:rsid w:val="00107ACA"/>
    <w:rsid w:val="00107FBC"/>
    <w:rsid w:val="00115944"/>
    <w:rsid w:val="00121702"/>
    <w:rsid w:val="0012373E"/>
    <w:rsid w:val="001321B5"/>
    <w:rsid w:val="001360A5"/>
    <w:rsid w:val="001375A5"/>
    <w:rsid w:val="001560C4"/>
    <w:rsid w:val="0016273A"/>
    <w:rsid w:val="00173B80"/>
    <w:rsid w:val="00176400"/>
    <w:rsid w:val="001A3CB0"/>
    <w:rsid w:val="001B3879"/>
    <w:rsid w:val="001B48B2"/>
    <w:rsid w:val="001B627E"/>
    <w:rsid w:val="001E568A"/>
    <w:rsid w:val="001E7463"/>
    <w:rsid w:val="001F1218"/>
    <w:rsid w:val="002003B3"/>
    <w:rsid w:val="002016B4"/>
    <w:rsid w:val="002055CF"/>
    <w:rsid w:val="002110FA"/>
    <w:rsid w:val="00224CFB"/>
    <w:rsid w:val="00243EBB"/>
    <w:rsid w:val="00245D49"/>
    <w:rsid w:val="002528D5"/>
    <w:rsid w:val="00255C6B"/>
    <w:rsid w:val="00265D86"/>
    <w:rsid w:val="0028215B"/>
    <w:rsid w:val="00291CE8"/>
    <w:rsid w:val="002944BF"/>
    <w:rsid w:val="00296127"/>
    <w:rsid w:val="00296765"/>
    <w:rsid w:val="002B2C0D"/>
    <w:rsid w:val="002B326C"/>
    <w:rsid w:val="002B593E"/>
    <w:rsid w:val="002C45A1"/>
    <w:rsid w:val="002D72E6"/>
    <w:rsid w:val="002E5615"/>
    <w:rsid w:val="002E58AD"/>
    <w:rsid w:val="002F1F92"/>
    <w:rsid w:val="00310DF5"/>
    <w:rsid w:val="00323E1F"/>
    <w:rsid w:val="0033143E"/>
    <w:rsid w:val="00345924"/>
    <w:rsid w:val="003725A1"/>
    <w:rsid w:val="00383B81"/>
    <w:rsid w:val="003868A2"/>
    <w:rsid w:val="00392A5B"/>
    <w:rsid w:val="003A2E6C"/>
    <w:rsid w:val="003A6D70"/>
    <w:rsid w:val="003B1F86"/>
    <w:rsid w:val="003B3FD7"/>
    <w:rsid w:val="003C4627"/>
    <w:rsid w:val="003E4AD8"/>
    <w:rsid w:val="003E6C1A"/>
    <w:rsid w:val="0040640A"/>
    <w:rsid w:val="00406DB5"/>
    <w:rsid w:val="0041153A"/>
    <w:rsid w:val="0042336D"/>
    <w:rsid w:val="00430E7B"/>
    <w:rsid w:val="00443F8C"/>
    <w:rsid w:val="00450A6C"/>
    <w:rsid w:val="00456D71"/>
    <w:rsid w:val="00457EAE"/>
    <w:rsid w:val="004768BE"/>
    <w:rsid w:val="00477F73"/>
    <w:rsid w:val="0048355A"/>
    <w:rsid w:val="004A3113"/>
    <w:rsid w:val="004D3C53"/>
    <w:rsid w:val="004E618E"/>
    <w:rsid w:val="004F28BF"/>
    <w:rsid w:val="004F7988"/>
    <w:rsid w:val="0050421F"/>
    <w:rsid w:val="00512486"/>
    <w:rsid w:val="0052465B"/>
    <w:rsid w:val="00524CDD"/>
    <w:rsid w:val="00550885"/>
    <w:rsid w:val="0055674F"/>
    <w:rsid w:val="00582E85"/>
    <w:rsid w:val="005910B5"/>
    <w:rsid w:val="005A2D7D"/>
    <w:rsid w:val="005A6118"/>
    <w:rsid w:val="005A64DA"/>
    <w:rsid w:val="005B138E"/>
    <w:rsid w:val="005B233A"/>
    <w:rsid w:val="005B2547"/>
    <w:rsid w:val="005B7971"/>
    <w:rsid w:val="005C1D83"/>
    <w:rsid w:val="005C31B2"/>
    <w:rsid w:val="005C3313"/>
    <w:rsid w:val="005E2377"/>
    <w:rsid w:val="005E650E"/>
    <w:rsid w:val="005E6E10"/>
    <w:rsid w:val="005F42D4"/>
    <w:rsid w:val="00601144"/>
    <w:rsid w:val="00622D77"/>
    <w:rsid w:val="00625272"/>
    <w:rsid w:val="00627F34"/>
    <w:rsid w:val="00636B18"/>
    <w:rsid w:val="00637CA1"/>
    <w:rsid w:val="00652629"/>
    <w:rsid w:val="00674A16"/>
    <w:rsid w:val="0068715A"/>
    <w:rsid w:val="00691E10"/>
    <w:rsid w:val="006A0481"/>
    <w:rsid w:val="006B5ACB"/>
    <w:rsid w:val="006C653F"/>
    <w:rsid w:val="006D0A7B"/>
    <w:rsid w:val="006D5ADC"/>
    <w:rsid w:val="006D7F67"/>
    <w:rsid w:val="006E01EE"/>
    <w:rsid w:val="006F484D"/>
    <w:rsid w:val="006F7DFC"/>
    <w:rsid w:val="00704AF2"/>
    <w:rsid w:val="00710E68"/>
    <w:rsid w:val="0071254A"/>
    <w:rsid w:val="00714BA0"/>
    <w:rsid w:val="00717C24"/>
    <w:rsid w:val="0072294B"/>
    <w:rsid w:val="007269B6"/>
    <w:rsid w:val="00726E7A"/>
    <w:rsid w:val="0073294A"/>
    <w:rsid w:val="00732E52"/>
    <w:rsid w:val="007366EA"/>
    <w:rsid w:val="00747E60"/>
    <w:rsid w:val="00752801"/>
    <w:rsid w:val="00756F63"/>
    <w:rsid w:val="0077074D"/>
    <w:rsid w:val="00784AD8"/>
    <w:rsid w:val="00785118"/>
    <w:rsid w:val="00786BEB"/>
    <w:rsid w:val="007C77DD"/>
    <w:rsid w:val="007D356A"/>
    <w:rsid w:val="007E3EA6"/>
    <w:rsid w:val="007F2B5C"/>
    <w:rsid w:val="007F5891"/>
    <w:rsid w:val="008014C1"/>
    <w:rsid w:val="0080394D"/>
    <w:rsid w:val="008042E1"/>
    <w:rsid w:val="00804D63"/>
    <w:rsid w:val="00806B9D"/>
    <w:rsid w:val="00812777"/>
    <w:rsid w:val="008344E5"/>
    <w:rsid w:val="0084129E"/>
    <w:rsid w:val="00843390"/>
    <w:rsid w:val="00846373"/>
    <w:rsid w:val="00855F11"/>
    <w:rsid w:val="00856191"/>
    <w:rsid w:val="008568AE"/>
    <w:rsid w:val="00860590"/>
    <w:rsid w:val="008614E8"/>
    <w:rsid w:val="00867EDF"/>
    <w:rsid w:val="00875F0D"/>
    <w:rsid w:val="00877414"/>
    <w:rsid w:val="008A03B7"/>
    <w:rsid w:val="008A3B29"/>
    <w:rsid w:val="008C2197"/>
    <w:rsid w:val="008C3493"/>
    <w:rsid w:val="008C4028"/>
    <w:rsid w:val="008D11A6"/>
    <w:rsid w:val="008D1F7B"/>
    <w:rsid w:val="008D2D64"/>
    <w:rsid w:val="008D66FB"/>
    <w:rsid w:val="008E039E"/>
    <w:rsid w:val="008F4F4C"/>
    <w:rsid w:val="00902E07"/>
    <w:rsid w:val="00915690"/>
    <w:rsid w:val="00926FC8"/>
    <w:rsid w:val="00947783"/>
    <w:rsid w:val="00954FE8"/>
    <w:rsid w:val="009726E0"/>
    <w:rsid w:val="00975003"/>
    <w:rsid w:val="00975DC1"/>
    <w:rsid w:val="00990822"/>
    <w:rsid w:val="00992553"/>
    <w:rsid w:val="009B6E16"/>
    <w:rsid w:val="009C4A31"/>
    <w:rsid w:val="009C6ADD"/>
    <w:rsid w:val="009F6FD2"/>
    <w:rsid w:val="009F78D3"/>
    <w:rsid w:val="00A4342C"/>
    <w:rsid w:val="00A43F0A"/>
    <w:rsid w:val="00A46B4B"/>
    <w:rsid w:val="00A4732A"/>
    <w:rsid w:val="00A7166B"/>
    <w:rsid w:val="00A74726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AF34E4"/>
    <w:rsid w:val="00B02494"/>
    <w:rsid w:val="00B06F59"/>
    <w:rsid w:val="00B21405"/>
    <w:rsid w:val="00B26045"/>
    <w:rsid w:val="00B439E1"/>
    <w:rsid w:val="00B44C55"/>
    <w:rsid w:val="00B46A95"/>
    <w:rsid w:val="00B544C2"/>
    <w:rsid w:val="00B5566F"/>
    <w:rsid w:val="00B57D4C"/>
    <w:rsid w:val="00B70CC4"/>
    <w:rsid w:val="00B75859"/>
    <w:rsid w:val="00B75921"/>
    <w:rsid w:val="00B9151C"/>
    <w:rsid w:val="00BA3B8B"/>
    <w:rsid w:val="00BB02DE"/>
    <w:rsid w:val="00BB371A"/>
    <w:rsid w:val="00BB3C1A"/>
    <w:rsid w:val="00BB69B1"/>
    <w:rsid w:val="00BC754D"/>
    <w:rsid w:val="00BD7B25"/>
    <w:rsid w:val="00BE1AFF"/>
    <w:rsid w:val="00BE25BB"/>
    <w:rsid w:val="00BE25BD"/>
    <w:rsid w:val="00BF74E9"/>
    <w:rsid w:val="00C021F0"/>
    <w:rsid w:val="00C059B2"/>
    <w:rsid w:val="00C126E6"/>
    <w:rsid w:val="00C247CB"/>
    <w:rsid w:val="00C354D6"/>
    <w:rsid w:val="00C360BD"/>
    <w:rsid w:val="00C476E1"/>
    <w:rsid w:val="00C52E77"/>
    <w:rsid w:val="00C566B3"/>
    <w:rsid w:val="00C62672"/>
    <w:rsid w:val="00C65249"/>
    <w:rsid w:val="00C6720D"/>
    <w:rsid w:val="00C67B32"/>
    <w:rsid w:val="00C729E0"/>
    <w:rsid w:val="00C75C83"/>
    <w:rsid w:val="00CA07CD"/>
    <w:rsid w:val="00CB0C1D"/>
    <w:rsid w:val="00CC5AA2"/>
    <w:rsid w:val="00CC721A"/>
    <w:rsid w:val="00CD0963"/>
    <w:rsid w:val="00CE3D42"/>
    <w:rsid w:val="00CE53E6"/>
    <w:rsid w:val="00CF6131"/>
    <w:rsid w:val="00D06EAA"/>
    <w:rsid w:val="00D221F1"/>
    <w:rsid w:val="00D322C5"/>
    <w:rsid w:val="00D36733"/>
    <w:rsid w:val="00D471B5"/>
    <w:rsid w:val="00D571DB"/>
    <w:rsid w:val="00D663D4"/>
    <w:rsid w:val="00D6774D"/>
    <w:rsid w:val="00D70254"/>
    <w:rsid w:val="00D73504"/>
    <w:rsid w:val="00D75191"/>
    <w:rsid w:val="00D80929"/>
    <w:rsid w:val="00D85254"/>
    <w:rsid w:val="00D92B21"/>
    <w:rsid w:val="00D970A8"/>
    <w:rsid w:val="00DB1B36"/>
    <w:rsid w:val="00DB5B71"/>
    <w:rsid w:val="00DC4FFC"/>
    <w:rsid w:val="00DF498C"/>
    <w:rsid w:val="00DF6BE4"/>
    <w:rsid w:val="00E01518"/>
    <w:rsid w:val="00E0669C"/>
    <w:rsid w:val="00E157BC"/>
    <w:rsid w:val="00E2481E"/>
    <w:rsid w:val="00E4393B"/>
    <w:rsid w:val="00E4508B"/>
    <w:rsid w:val="00E50E4A"/>
    <w:rsid w:val="00E91F5F"/>
    <w:rsid w:val="00EA6F59"/>
    <w:rsid w:val="00EB12DD"/>
    <w:rsid w:val="00EB153E"/>
    <w:rsid w:val="00EB57EB"/>
    <w:rsid w:val="00EC0675"/>
    <w:rsid w:val="00EC67B2"/>
    <w:rsid w:val="00ED0BD0"/>
    <w:rsid w:val="00ED4799"/>
    <w:rsid w:val="00ED50CF"/>
    <w:rsid w:val="00F1152F"/>
    <w:rsid w:val="00F207B3"/>
    <w:rsid w:val="00F30629"/>
    <w:rsid w:val="00F5486B"/>
    <w:rsid w:val="00F658E0"/>
    <w:rsid w:val="00F71629"/>
    <w:rsid w:val="00F859B7"/>
    <w:rsid w:val="00FB43A1"/>
    <w:rsid w:val="00FC1C44"/>
    <w:rsid w:val="00F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D8993"/>
  <w15:chartTrackingRefBased/>
  <w15:docId w15:val="{4EA7389D-DFF2-4A51-9C3A-CB6034D9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D73504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107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07F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7FBC"/>
    <w:pPr>
      <w:ind w:left="720"/>
    </w:pPr>
  </w:style>
  <w:style w:type="character" w:styleId="UnresolvedMention">
    <w:name w:val="Unresolved Mention"/>
    <w:uiPriority w:val="99"/>
    <w:semiHidden/>
    <w:unhideWhenUsed/>
    <w:rsid w:val="006011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508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aetnao365-my.sharepoint.com/personal/david_davis_cvshealth_com/Documents/DDavis6/Desktop/UJ30FJ4/Desktop/Native%20Files/U030762/AppData/Local/Microsoft/Windows/Temporary%20Internet%20Files/Content.Outlook/DUUK3DDH/CMS-2-01742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5029A-6845-49AD-BD2A-68B1A0ED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6</Pages>
  <Words>670</Words>
  <Characters>3824</Characters>
  <Application>Microsoft Office Word</Application>
  <DocSecurity>2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4486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4456530</vt:i4>
      </vt:variant>
      <vt:variant>
        <vt:i4>45</vt:i4>
      </vt:variant>
      <vt:variant>
        <vt:i4>0</vt:i4>
      </vt:variant>
      <vt:variant>
        <vt:i4>5</vt:i4>
      </vt:variant>
      <vt:variant>
        <vt:lpwstr>../../DDavis6/Desktop/UJ30FJ4/Desktop/Native Files/U030762/AppData/Local/Microsoft/Windows/Temporary Internet Files/Content.Outlook/DUUK3DDH/CMS-2-017428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6422595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_Using_the_Find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6553643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../AppData/Local/Microsoft/Windows/INetCache/Content.Outlook/3A5IBTWX/TSRC-PROD-016311</vt:lpwstr>
      </vt:variant>
      <vt:variant>
        <vt:lpwstr/>
      </vt:variant>
      <vt:variant>
        <vt:i4>6553643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../AppData/Local/Microsoft/Windows/INetCache/Content.Outlook/3A5IBTWX/TSRC-PROD-016311</vt:lpwstr>
      </vt:variant>
      <vt:variant>
        <vt:lpwstr/>
      </vt:variant>
      <vt:variant>
        <vt:i4>524367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../AppData/Local/Microsoft/Windows/INetCache/Content.Outlook/AppData/Local/Microsoft/Windows/INetCache/Content.Outlook/AppData/Local/Microsoft/Windows/INetCache/IE/3KWFLUCN/CMS-2-027674</vt:lpwstr>
      </vt:variant>
      <vt:variant>
        <vt:lpwstr/>
      </vt:variant>
      <vt:variant>
        <vt:i4>1900561</vt:i4>
      </vt:variant>
      <vt:variant>
        <vt:i4>21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../AppData/Local/Microsoft/Windows/INetCache/Content.Outlook/AppData/Local/Microsoft/Windows/INetCache/U030762/AppData/Local/Microsoft/Windows/Temporary Internet Files/Content.Outlook/DUUK3DDH/CMS-PCP1-020244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_Toc60810890</vt:lpwstr>
      </vt:variant>
      <vt:variant>
        <vt:i4>1507382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_Toc60810889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_Toc60810888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_Toc60810887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_Toc60810886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2007-01-03T17:56:00Z</cp:lastPrinted>
  <dcterms:created xsi:type="dcterms:W3CDTF">2025-09-08T16:33:00Z</dcterms:created>
  <dcterms:modified xsi:type="dcterms:W3CDTF">2025-09-08T16:33:00Z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2022-05-10T15:11:56Z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4d2c99d5-2191-4435-b9a5-572d5de37f85</vt:lpwstr>
  </property>
  <property fmtid="{D5CDD505-2E9C-101B-9397-08002B2CF9AE}" pid="8" name="MSIP_Label_67599526-06ca-49cc-9fa9-5307800a949a_ContentBits">
    <vt:lpwstr>0</vt:lpwstr>
  </property>
</Properties>
</file>