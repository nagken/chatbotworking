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EB75" w14:textId="022FB291" w:rsidR="00255C6B" w:rsidRDefault="00203E17" w:rsidP="009D576F">
      <w:pPr>
        <w:pStyle w:val="Heading1"/>
        <w:spacing w:before="120" w:after="120"/>
        <w:rPr>
          <w:color w:val="000000"/>
          <w:szCs w:val="36"/>
        </w:rPr>
      </w:pPr>
      <w:bookmarkStart w:id="0" w:name="_top"/>
      <w:bookmarkStart w:id="1" w:name="OLE_LINK2"/>
      <w:bookmarkEnd w:id="0"/>
      <w:r>
        <w:rPr>
          <w:color w:val="000000"/>
          <w:szCs w:val="36"/>
        </w:rPr>
        <w:t xml:space="preserve">Compass - </w:t>
      </w:r>
      <w:r w:rsidR="008346C1">
        <w:rPr>
          <w:color w:val="000000"/>
          <w:szCs w:val="36"/>
        </w:rPr>
        <w:t xml:space="preserve">Voiding an </w:t>
      </w:r>
      <w:r w:rsidR="00A412CE">
        <w:rPr>
          <w:color w:val="000000"/>
          <w:szCs w:val="36"/>
        </w:rPr>
        <w:t>Override</w:t>
      </w:r>
    </w:p>
    <w:p w14:paraId="3AE97220" w14:textId="77777777" w:rsidR="00AB28F3" w:rsidRPr="00AB28F3" w:rsidRDefault="00AB28F3" w:rsidP="009216A8">
      <w:pPr>
        <w:pStyle w:val="Heading4"/>
        <w:spacing w:before="120" w:after="120"/>
      </w:pPr>
    </w:p>
    <w:bookmarkEnd w:id="1"/>
    <w:p w14:paraId="69703AF7" w14:textId="7AC6CC59" w:rsidR="009216A8" w:rsidRDefault="00B13B31" w:rsidP="009216A8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D7976">
        <w:fldChar w:fldCharType="begin"/>
      </w:r>
      <w:r w:rsidRPr="005D7976">
        <w:instrText xml:space="preserve"> TOC \o "2-3" \n \h \z \u </w:instrText>
      </w:r>
      <w:r w:rsidRPr="005D7976">
        <w:fldChar w:fldCharType="separate"/>
      </w:r>
      <w:hyperlink w:anchor="_Toc177562853" w:history="1">
        <w:r w:rsidR="009216A8" w:rsidRPr="00DE6DAC">
          <w:rPr>
            <w:rStyle w:val="Hyperlink"/>
            <w:noProof/>
          </w:rPr>
          <w:t>Voiding an Override Process</w:t>
        </w:r>
      </w:hyperlink>
    </w:p>
    <w:p w14:paraId="1192FB56" w14:textId="3C1758DC" w:rsidR="009216A8" w:rsidRDefault="00000000" w:rsidP="009216A8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7562854" w:history="1">
        <w:r w:rsidR="009216A8" w:rsidRPr="00DE6DAC">
          <w:rPr>
            <w:rStyle w:val="Hyperlink"/>
            <w:noProof/>
          </w:rPr>
          <w:t>Related Documents</w:t>
        </w:r>
      </w:hyperlink>
    </w:p>
    <w:p w14:paraId="368CA73F" w14:textId="4EC0D168" w:rsidR="0013466E" w:rsidRDefault="00B13B31" w:rsidP="009216A8">
      <w:pPr>
        <w:spacing w:before="120" w:after="120"/>
      </w:pPr>
      <w:r w:rsidRPr="005D7976">
        <w:fldChar w:fldCharType="end"/>
      </w:r>
    </w:p>
    <w:p w14:paraId="20198A16" w14:textId="439AB25D" w:rsidR="00453FAE" w:rsidRPr="00453FAE" w:rsidRDefault="00453FAE" w:rsidP="009D576F">
      <w:pPr>
        <w:spacing w:before="120" w:after="120"/>
      </w:pPr>
      <w:r>
        <w:rPr>
          <w:b/>
        </w:rPr>
        <w:t xml:space="preserve">Description:  </w:t>
      </w:r>
      <w:r w:rsidR="00390545">
        <w:t>Steps</w:t>
      </w:r>
      <w:r w:rsidR="00873784">
        <w:t xml:space="preserve"> to void an override when needed, such as when an override has been entered incorrectly or is no longer needed and/or was not used.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E150A" w:rsidRPr="005D7976" w14:paraId="410783D2" w14:textId="77777777" w:rsidTr="00310711">
        <w:tc>
          <w:tcPr>
            <w:tcW w:w="5000" w:type="pct"/>
            <w:shd w:val="clear" w:color="auto" w:fill="BFBFBF" w:themeFill="background1" w:themeFillShade="BF"/>
          </w:tcPr>
          <w:p w14:paraId="5FCFC6B9" w14:textId="04CF52BA" w:rsidR="000E150A" w:rsidRPr="005D7976" w:rsidRDefault="00873784" w:rsidP="00310711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2" w:name="_Overview"/>
            <w:bookmarkStart w:id="3" w:name="_Rationale"/>
            <w:bookmarkStart w:id="4" w:name="_Definitions"/>
            <w:bookmarkStart w:id="5" w:name="_Definitions/Abbreviations"/>
            <w:bookmarkStart w:id="6" w:name="_Process_for_Handling"/>
            <w:bookmarkStart w:id="7" w:name="_Toc177562853"/>
            <w:bookmarkEnd w:id="2"/>
            <w:bookmarkEnd w:id="3"/>
            <w:bookmarkEnd w:id="4"/>
            <w:bookmarkEnd w:id="5"/>
            <w:bookmarkEnd w:id="6"/>
            <w:r>
              <w:rPr>
                <w:iCs w:val="0"/>
              </w:rPr>
              <w:t>Voiding an Override Process</w:t>
            </w:r>
            <w:bookmarkEnd w:id="7"/>
          </w:p>
        </w:tc>
      </w:tr>
    </w:tbl>
    <w:p w14:paraId="12C4A3CA" w14:textId="77777777" w:rsidR="002748C0" w:rsidRDefault="002748C0" w:rsidP="009D576F">
      <w:pPr>
        <w:spacing w:before="120" w:after="120"/>
      </w:pPr>
    </w:p>
    <w:p w14:paraId="3CEF22FE" w14:textId="3D68C852" w:rsidR="000E150A" w:rsidRPr="009D576F" w:rsidRDefault="008346C1" w:rsidP="009D576F">
      <w:pPr>
        <w:spacing w:before="120" w:after="120"/>
        <w:rPr>
          <w:b/>
          <w:bCs/>
        </w:rPr>
      </w:pPr>
      <w:r>
        <w:t xml:space="preserve">Perform the following </w:t>
      </w:r>
      <w:r w:rsidR="00326534">
        <w:t xml:space="preserve">steps </w:t>
      </w:r>
      <w:r>
        <w:t xml:space="preserve">to </w:t>
      </w:r>
      <w:r w:rsidRPr="009D576F">
        <w:rPr>
          <w:b/>
          <w:bCs/>
        </w:rPr>
        <w:t>void an override: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1360"/>
        <w:gridCol w:w="10811"/>
      </w:tblGrid>
      <w:tr w:rsidR="00A23477" w:rsidRPr="005D7976" w14:paraId="1B2AB668" w14:textId="77777777" w:rsidTr="00296645">
        <w:tc>
          <w:tcPr>
            <w:tcW w:w="203" w:type="pct"/>
            <w:shd w:val="clear" w:color="auto" w:fill="D9D9D9" w:themeFill="background1" w:themeFillShade="D9"/>
          </w:tcPr>
          <w:p w14:paraId="2A610E12" w14:textId="77777777" w:rsidR="000E150A" w:rsidRPr="005D7976" w:rsidRDefault="000E150A" w:rsidP="00310711">
            <w:pPr>
              <w:spacing w:before="120" w:after="120"/>
              <w:jc w:val="center"/>
              <w:rPr>
                <w:b/>
              </w:rPr>
            </w:pPr>
            <w:r w:rsidRPr="005D7976">
              <w:rPr>
                <w:b/>
              </w:rPr>
              <w:t>Step</w:t>
            </w:r>
          </w:p>
        </w:tc>
        <w:tc>
          <w:tcPr>
            <w:tcW w:w="4797" w:type="pct"/>
            <w:gridSpan w:val="2"/>
            <w:shd w:val="clear" w:color="auto" w:fill="D9D9D9" w:themeFill="background1" w:themeFillShade="D9"/>
          </w:tcPr>
          <w:p w14:paraId="68658EF8" w14:textId="77777777" w:rsidR="000E150A" w:rsidRPr="005D7976" w:rsidRDefault="000E150A" w:rsidP="00310711">
            <w:pPr>
              <w:spacing w:before="120" w:after="120"/>
              <w:jc w:val="center"/>
              <w:rPr>
                <w:b/>
              </w:rPr>
            </w:pPr>
            <w:r w:rsidRPr="005D7976">
              <w:rPr>
                <w:b/>
              </w:rPr>
              <w:t xml:space="preserve">Action </w:t>
            </w:r>
          </w:p>
        </w:tc>
      </w:tr>
      <w:tr w:rsidR="00A23477" w:rsidRPr="005D7976" w14:paraId="10067B48" w14:textId="77777777" w:rsidTr="00296645">
        <w:tc>
          <w:tcPr>
            <w:tcW w:w="203" w:type="pct"/>
          </w:tcPr>
          <w:p w14:paraId="50A4865A" w14:textId="127DDD42" w:rsidR="000E150A" w:rsidRPr="00886750" w:rsidRDefault="008706B2" w:rsidP="00310711">
            <w:pPr>
              <w:spacing w:before="120" w:after="120"/>
              <w:jc w:val="center"/>
              <w:rPr>
                <w:b/>
                <w:bCs/>
              </w:rPr>
            </w:pPr>
            <w:r w:rsidRPr="00886750">
              <w:rPr>
                <w:b/>
                <w:bCs/>
              </w:rPr>
              <w:t>1</w:t>
            </w:r>
          </w:p>
        </w:tc>
        <w:tc>
          <w:tcPr>
            <w:tcW w:w="4797" w:type="pct"/>
            <w:gridSpan w:val="2"/>
          </w:tcPr>
          <w:p w14:paraId="32782148" w14:textId="1CB4CB68" w:rsidR="000E150A" w:rsidRDefault="00873784" w:rsidP="00310711">
            <w:pPr>
              <w:spacing w:before="120" w:after="120"/>
            </w:pPr>
            <w:r>
              <w:t>From the Claims Landing page, n</w:t>
            </w:r>
            <w:r w:rsidR="008346C1">
              <w:t xml:space="preserve">avigate to the </w:t>
            </w:r>
            <w:r w:rsidR="000E150A" w:rsidRPr="000E150A">
              <w:rPr>
                <w:b/>
              </w:rPr>
              <w:t>Override</w:t>
            </w:r>
            <w:r w:rsidR="00AB5A94">
              <w:rPr>
                <w:b/>
              </w:rPr>
              <w:t>/PA</w:t>
            </w:r>
            <w:r w:rsidR="000E150A" w:rsidRPr="000E150A">
              <w:rPr>
                <w:b/>
              </w:rPr>
              <w:t xml:space="preserve"> History</w:t>
            </w:r>
            <w:r w:rsidR="000E150A">
              <w:t xml:space="preserve"> screen</w:t>
            </w:r>
            <w:r w:rsidR="008346C1">
              <w:t xml:space="preserve"> </w:t>
            </w:r>
            <w:r w:rsidR="00AB5A94">
              <w:t xml:space="preserve">from </w:t>
            </w:r>
            <w:r w:rsidR="00AB5A94">
              <w:rPr>
                <w:b/>
                <w:bCs/>
              </w:rPr>
              <w:t>Quick Actions</w:t>
            </w:r>
            <w:r w:rsidR="00AB5A94">
              <w:t xml:space="preserve"> </w:t>
            </w:r>
            <w:r w:rsidR="008346C1">
              <w:t xml:space="preserve">and </w:t>
            </w:r>
            <w:r w:rsidR="000441B8">
              <w:t>select</w:t>
            </w:r>
            <w:r w:rsidR="008346C1">
              <w:t xml:space="preserve"> the </w:t>
            </w:r>
            <w:r w:rsidR="008346C1" w:rsidRPr="008346C1">
              <w:rPr>
                <w:b/>
              </w:rPr>
              <w:t>ID</w:t>
            </w:r>
            <w:r w:rsidR="008346C1">
              <w:t xml:space="preserve"> </w:t>
            </w:r>
            <w:r w:rsidR="006D73D3">
              <w:t xml:space="preserve">for the </w:t>
            </w:r>
            <w:r w:rsidR="00B12EEF">
              <w:t>corresponding</w:t>
            </w:r>
            <w:r w:rsidR="006D73D3">
              <w:t xml:space="preserve"> override</w:t>
            </w:r>
            <w:r w:rsidR="00B12EEF">
              <w:t xml:space="preserve"> to be voided</w:t>
            </w:r>
            <w:r w:rsidR="006D73D3">
              <w:t>.</w:t>
            </w:r>
          </w:p>
          <w:p w14:paraId="7C12A8A3" w14:textId="6DF6566C" w:rsidR="00203E17" w:rsidRDefault="00203E17" w:rsidP="00310711">
            <w:pPr>
              <w:spacing w:before="120" w:after="120"/>
              <w:jc w:val="center"/>
              <w:rPr>
                <w:b/>
              </w:rPr>
            </w:pPr>
          </w:p>
          <w:p w14:paraId="0D638947" w14:textId="1FD46695" w:rsidR="00203E17" w:rsidRDefault="00296645" w:rsidP="00310711">
            <w:pPr>
              <w:spacing w:before="120" w:after="120"/>
              <w:jc w:val="center"/>
              <w:rPr>
                <w:b/>
              </w:rPr>
            </w:pPr>
            <w:r>
              <w:rPr>
                <w:i/>
                <w:noProof/>
              </w:rPr>
              <w:drawing>
                <wp:inline distT="0" distB="0" distL="0" distR="0" wp14:anchorId="177E9A68" wp14:editId="6EF64106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79144A">
              <w:rPr>
                <w:noProof/>
              </w:rPr>
              <w:drawing>
                <wp:inline distT="0" distB="0" distL="0" distR="0" wp14:anchorId="2C5BC9B8" wp14:editId="56E1DBDD">
                  <wp:extent cx="7369828" cy="1440856"/>
                  <wp:effectExtent l="19050" t="19050" r="21590" b="260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7316" cy="14462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4B96DA" w14:textId="77777777" w:rsidR="00796876" w:rsidRDefault="00796876" w:rsidP="00310711">
            <w:pPr>
              <w:spacing w:before="120" w:after="120"/>
              <w:rPr>
                <w:b/>
              </w:rPr>
            </w:pPr>
          </w:p>
          <w:p w14:paraId="14D9258A" w14:textId="3DFD786A" w:rsidR="000E150A" w:rsidRDefault="000E150A" w:rsidP="00310711">
            <w:pPr>
              <w:spacing w:before="120" w:after="120"/>
            </w:pPr>
            <w:r w:rsidRPr="00CC6A23">
              <w:rPr>
                <w:b/>
              </w:rPr>
              <w:t>Result:</w:t>
            </w:r>
            <w:r w:rsidRPr="00CC6A23">
              <w:t xml:space="preserve"> </w:t>
            </w:r>
            <w:r w:rsidR="008346C1">
              <w:t xml:space="preserve"> The corresponding o</w:t>
            </w:r>
            <w:r>
              <w:t xml:space="preserve">verride displays. </w:t>
            </w:r>
          </w:p>
          <w:p w14:paraId="400141D7" w14:textId="77777777" w:rsidR="00796876" w:rsidRDefault="00796876" w:rsidP="00310711">
            <w:pPr>
              <w:spacing w:before="120" w:after="120"/>
            </w:pPr>
          </w:p>
          <w:p w14:paraId="38D595A3" w14:textId="32B5FA3A" w:rsidR="00203E17" w:rsidRDefault="00296645" w:rsidP="00310711">
            <w:pPr>
              <w:spacing w:before="120" w:after="120"/>
              <w:jc w:val="center"/>
            </w:pPr>
            <w:r>
              <w:rPr>
                <w:i/>
                <w:noProof/>
              </w:rPr>
              <w:drawing>
                <wp:inline distT="0" distB="0" distL="0" distR="0" wp14:anchorId="1F5D25B4" wp14:editId="537C1ACB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6B328E">
              <w:rPr>
                <w:noProof/>
              </w:rPr>
              <w:drawing>
                <wp:inline distT="0" distB="0" distL="0" distR="0" wp14:anchorId="3FBA132F" wp14:editId="418D597E">
                  <wp:extent cx="7437202" cy="1652504"/>
                  <wp:effectExtent l="19050" t="19050" r="11430" b="2413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" r="2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4257" cy="1656294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154BB8" w14:textId="77777777" w:rsidR="000E150A" w:rsidRPr="005D7976" w:rsidRDefault="000E150A" w:rsidP="00310711">
            <w:pPr>
              <w:spacing w:before="120" w:after="120"/>
              <w:jc w:val="center"/>
            </w:pPr>
          </w:p>
        </w:tc>
      </w:tr>
      <w:tr w:rsidR="00A23477" w:rsidRPr="005D7976" w14:paraId="1240F3B2" w14:textId="77777777" w:rsidTr="00296645">
        <w:tc>
          <w:tcPr>
            <w:tcW w:w="203" w:type="pct"/>
          </w:tcPr>
          <w:p w14:paraId="60E0059C" w14:textId="1DF126F8" w:rsidR="000E150A" w:rsidRDefault="000E150A" w:rsidP="00310711">
            <w:pPr>
              <w:spacing w:before="120" w:after="120"/>
              <w:jc w:val="center"/>
              <w:rPr>
                <w:b/>
                <w:bCs/>
              </w:rPr>
            </w:pPr>
            <w:r w:rsidRPr="00886750">
              <w:rPr>
                <w:b/>
                <w:bCs/>
              </w:rPr>
              <w:t>2</w:t>
            </w:r>
          </w:p>
          <w:p w14:paraId="08465D93" w14:textId="77777777" w:rsidR="0008726A" w:rsidRDefault="0008726A" w:rsidP="00310711">
            <w:pPr>
              <w:spacing w:before="120" w:after="120"/>
              <w:jc w:val="center"/>
              <w:rPr>
                <w:b/>
                <w:bCs/>
              </w:rPr>
            </w:pPr>
          </w:p>
          <w:p w14:paraId="2E68E770" w14:textId="686CE595" w:rsidR="0008726A" w:rsidRPr="0008726A" w:rsidRDefault="0008726A" w:rsidP="00310711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4797" w:type="pct"/>
            <w:gridSpan w:val="2"/>
          </w:tcPr>
          <w:p w14:paraId="7BD59D92" w14:textId="4E3C5C15" w:rsidR="00373C78" w:rsidRDefault="00873784" w:rsidP="00310711">
            <w:pPr>
              <w:spacing w:before="120" w:after="120"/>
              <w:rPr>
                <w:b/>
              </w:rPr>
            </w:pPr>
            <w:bookmarkStart w:id="8" w:name="OLE_LINK1"/>
            <w:r>
              <w:t>C</w:t>
            </w:r>
            <w:r w:rsidR="000E150A">
              <w:t xml:space="preserve">lick the </w:t>
            </w:r>
            <w:r w:rsidR="00412392">
              <w:t>drop</w:t>
            </w:r>
            <w:r w:rsidR="00C66FA2">
              <w:t>-</w:t>
            </w:r>
            <w:r w:rsidR="00412392">
              <w:t xml:space="preserve">down arrow and </w:t>
            </w:r>
            <w:r w:rsidR="00281321">
              <w:t>select</w:t>
            </w:r>
            <w:r w:rsidR="00373C78">
              <w:t xml:space="preserve"> </w:t>
            </w:r>
            <w:r w:rsidR="00412392" w:rsidRPr="00D26495">
              <w:rPr>
                <w:b/>
              </w:rPr>
              <w:t>Void</w:t>
            </w:r>
            <w:r w:rsidR="00373C78" w:rsidRPr="00D249BA">
              <w:rPr>
                <w:bCs/>
              </w:rPr>
              <w:t>.</w:t>
            </w:r>
          </w:p>
          <w:bookmarkEnd w:id="8"/>
          <w:p w14:paraId="66273B4C" w14:textId="77777777" w:rsidR="000E150A" w:rsidRDefault="000E150A" w:rsidP="00310711">
            <w:pPr>
              <w:spacing w:before="120" w:after="120"/>
            </w:pPr>
          </w:p>
          <w:p w14:paraId="0A1ABEE3" w14:textId="09987BE0" w:rsidR="000E150A" w:rsidRDefault="00796876" w:rsidP="00310711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4E8E7BFE" wp14:editId="55D54251">
                  <wp:extent cx="3107690" cy="2058964"/>
                  <wp:effectExtent l="19050" t="19050" r="16510" b="177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7690" cy="2058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C90149" w14:textId="77777777" w:rsidR="00916C08" w:rsidRDefault="00916C08" w:rsidP="00310711">
            <w:pPr>
              <w:spacing w:before="120" w:after="120"/>
              <w:jc w:val="center"/>
            </w:pPr>
          </w:p>
          <w:p w14:paraId="786693CC" w14:textId="68004F92" w:rsidR="00CF3BC3" w:rsidRPr="00310711" w:rsidRDefault="00373C78" w:rsidP="00310711">
            <w:pPr>
              <w:spacing w:before="120" w:after="120"/>
              <w:rPr>
                <w:bCs/>
              </w:rPr>
            </w:pPr>
            <w:r>
              <w:rPr>
                <w:b/>
              </w:rPr>
              <w:t xml:space="preserve">Result:  </w:t>
            </w:r>
            <w:r w:rsidR="0082254C" w:rsidRPr="0082254C">
              <w:rPr>
                <w:bCs/>
              </w:rPr>
              <w:t xml:space="preserve">The </w:t>
            </w:r>
            <w:r w:rsidRPr="00310711">
              <w:rPr>
                <w:bCs/>
              </w:rPr>
              <w:t xml:space="preserve">Void Override </w:t>
            </w:r>
            <w:r w:rsidR="00E91523" w:rsidRPr="00310711">
              <w:rPr>
                <w:bCs/>
              </w:rPr>
              <w:t>&lt; &gt;</w:t>
            </w:r>
            <w:r w:rsidR="00E91523">
              <w:rPr>
                <w:b/>
              </w:rPr>
              <w:t xml:space="preserve"> </w:t>
            </w:r>
            <w:r w:rsidRPr="00D249BA">
              <w:rPr>
                <w:bCs/>
              </w:rPr>
              <w:t>window</w:t>
            </w:r>
            <w:r>
              <w:rPr>
                <w:b/>
              </w:rPr>
              <w:t xml:space="preserve"> </w:t>
            </w:r>
            <w:r w:rsidRPr="00373C78">
              <w:rPr>
                <w:bCs/>
              </w:rPr>
              <w:t>display</w:t>
            </w:r>
            <w:r>
              <w:rPr>
                <w:bCs/>
              </w:rPr>
              <w:t xml:space="preserve">s. </w:t>
            </w:r>
          </w:p>
        </w:tc>
      </w:tr>
      <w:tr w:rsidR="00A23477" w:rsidRPr="005D7976" w14:paraId="2B9AFABC" w14:textId="77777777" w:rsidTr="00296645">
        <w:tc>
          <w:tcPr>
            <w:tcW w:w="203" w:type="pct"/>
          </w:tcPr>
          <w:p w14:paraId="3BF744F3" w14:textId="7F205CD9" w:rsidR="00373C78" w:rsidRPr="00886750" w:rsidRDefault="000778B4" w:rsidP="0031071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797" w:type="pct"/>
            <w:gridSpan w:val="2"/>
          </w:tcPr>
          <w:p w14:paraId="2C006445" w14:textId="74D0F66F" w:rsidR="00373C78" w:rsidRDefault="000778B4" w:rsidP="00310711">
            <w:pPr>
              <w:spacing w:before="120" w:after="120"/>
              <w:rPr>
                <w:bCs/>
              </w:rPr>
            </w:pPr>
            <w:r>
              <w:rPr>
                <w:bCs/>
              </w:rPr>
              <w:t>Click</w:t>
            </w:r>
            <w:r w:rsidR="00373C78">
              <w:rPr>
                <w:bCs/>
              </w:rPr>
              <w:t xml:space="preserve"> the </w:t>
            </w:r>
            <w:r>
              <w:rPr>
                <w:bCs/>
              </w:rPr>
              <w:t>drop</w:t>
            </w:r>
            <w:r w:rsidR="00C66FA2">
              <w:rPr>
                <w:bCs/>
              </w:rPr>
              <w:t>-</w:t>
            </w:r>
            <w:r>
              <w:rPr>
                <w:bCs/>
              </w:rPr>
              <w:t xml:space="preserve">down arrow and select </w:t>
            </w:r>
            <w:r w:rsidR="00D249BA">
              <w:rPr>
                <w:bCs/>
              </w:rPr>
              <w:t xml:space="preserve">the </w:t>
            </w:r>
            <w:r w:rsidR="00373C78">
              <w:rPr>
                <w:bCs/>
              </w:rPr>
              <w:t>correct reason from the list</w:t>
            </w:r>
            <w:r w:rsidR="0031143B">
              <w:rPr>
                <w:bCs/>
              </w:rPr>
              <w:t>.</w:t>
            </w:r>
          </w:p>
          <w:p w14:paraId="4367FB0E" w14:textId="77777777" w:rsidR="000778B4" w:rsidRDefault="000778B4" w:rsidP="00310711">
            <w:pPr>
              <w:spacing w:before="120" w:after="120"/>
              <w:rPr>
                <w:bCs/>
              </w:rPr>
            </w:pPr>
          </w:p>
          <w:p w14:paraId="1032D37F" w14:textId="5ED5B36B" w:rsidR="000778B4" w:rsidRDefault="00796876" w:rsidP="00310711">
            <w:pPr>
              <w:spacing w:before="120" w:after="120"/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64A980DC" wp14:editId="3199F216">
                  <wp:extent cx="4114800" cy="2441961"/>
                  <wp:effectExtent l="19050" t="19050" r="19050" b="158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2441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309D5E" w14:textId="77777777" w:rsidR="000778B4" w:rsidRDefault="000778B4" w:rsidP="00310711">
            <w:pPr>
              <w:spacing w:before="120" w:after="120"/>
              <w:jc w:val="center"/>
              <w:rPr>
                <w:bCs/>
              </w:rPr>
            </w:pPr>
          </w:p>
          <w:p w14:paraId="66C3B6E5" w14:textId="51980E01" w:rsidR="00373C78" w:rsidRPr="00D249BA" w:rsidRDefault="00373C78" w:rsidP="00310711">
            <w:pPr>
              <w:spacing w:before="120" w:after="120"/>
              <w:rPr>
                <w:bCs/>
              </w:rPr>
            </w:pPr>
            <w:r>
              <w:rPr>
                <w:b/>
              </w:rPr>
              <w:t xml:space="preserve">Note:  </w:t>
            </w:r>
            <w:r w:rsidRPr="00D249BA">
              <w:rPr>
                <w:bCs/>
              </w:rPr>
              <w:t>If</w:t>
            </w:r>
            <w:r>
              <w:rPr>
                <w:b/>
              </w:rPr>
              <w:t xml:space="preserve"> Other </w:t>
            </w:r>
            <w:r w:rsidRPr="00D249BA">
              <w:rPr>
                <w:bCs/>
              </w:rPr>
              <w:t>is selected,</w:t>
            </w:r>
            <w:r w:rsidR="0031143B">
              <w:rPr>
                <w:bCs/>
              </w:rPr>
              <w:t xml:space="preserve"> the</w:t>
            </w:r>
            <w:r w:rsidRPr="00D249BA">
              <w:rPr>
                <w:bCs/>
              </w:rPr>
              <w:t xml:space="preserve"> </w:t>
            </w:r>
            <w:r w:rsidRPr="0031143B">
              <w:rPr>
                <w:b/>
              </w:rPr>
              <w:t>Authorized Notes</w:t>
            </w:r>
            <w:r w:rsidRPr="00D249BA">
              <w:rPr>
                <w:bCs/>
              </w:rPr>
              <w:t xml:space="preserve"> field </w:t>
            </w:r>
            <w:r w:rsidR="000778B4">
              <w:rPr>
                <w:bCs/>
              </w:rPr>
              <w:t xml:space="preserve">displays and </w:t>
            </w:r>
            <w:r w:rsidRPr="00D249BA">
              <w:rPr>
                <w:bCs/>
              </w:rPr>
              <w:t>must be completed</w:t>
            </w:r>
            <w:r w:rsidR="00E91523">
              <w:rPr>
                <w:bCs/>
              </w:rPr>
              <w:t xml:space="preserve"> to include the reason for the Void.</w:t>
            </w:r>
          </w:p>
          <w:p w14:paraId="4A69E754" w14:textId="5BDC6B50" w:rsidR="00AB5277" w:rsidRDefault="00AB5277" w:rsidP="00310711">
            <w:pPr>
              <w:spacing w:before="120" w:after="120"/>
              <w:rPr>
                <w:b/>
              </w:rPr>
            </w:pPr>
          </w:p>
          <w:p w14:paraId="320DC82F" w14:textId="6C4B6992" w:rsidR="00AB5277" w:rsidRDefault="00AB5277" w:rsidP="00310711">
            <w:pPr>
              <w:spacing w:before="120" w:after="12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1E09D7" wp14:editId="7C09DA47">
                  <wp:extent cx="4056739" cy="3048000"/>
                  <wp:effectExtent l="19050" t="19050" r="20320" b="190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389" t="1517" b="1375"/>
                          <a:stretch/>
                        </pic:blipFill>
                        <pic:spPr bwMode="auto">
                          <a:xfrm>
                            <a:off x="0" y="0"/>
                            <a:ext cx="4057641" cy="3048677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1D0023" w14:textId="77777777" w:rsidR="00373C78" w:rsidRDefault="00373C78" w:rsidP="00310711">
            <w:pPr>
              <w:spacing w:before="120" w:after="120"/>
            </w:pPr>
          </w:p>
        </w:tc>
      </w:tr>
      <w:tr w:rsidR="00A23477" w:rsidRPr="005D7976" w14:paraId="3B6DE996" w14:textId="77777777" w:rsidTr="00296645">
        <w:tc>
          <w:tcPr>
            <w:tcW w:w="203" w:type="pct"/>
            <w:vMerge w:val="restart"/>
          </w:tcPr>
          <w:p w14:paraId="2E290AC4" w14:textId="21C5E0BE" w:rsidR="001B00B2" w:rsidRPr="00886750" w:rsidRDefault="001B00B2" w:rsidP="0031071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797" w:type="pct"/>
            <w:gridSpan w:val="2"/>
          </w:tcPr>
          <w:p w14:paraId="778EC6CF" w14:textId="2C291CE4" w:rsidR="001B00B2" w:rsidRPr="00310711" w:rsidDel="001A2C12" w:rsidRDefault="001B00B2" w:rsidP="00310711">
            <w:pPr>
              <w:spacing w:before="120" w:after="120"/>
              <w:rPr>
                <w:bCs/>
              </w:rPr>
            </w:pPr>
            <w:r>
              <w:rPr>
                <w:bCs/>
              </w:rPr>
              <w:t xml:space="preserve">Click </w:t>
            </w:r>
            <w:r w:rsidRPr="00D25B89">
              <w:rPr>
                <w:b/>
              </w:rPr>
              <w:t>Void</w:t>
            </w:r>
            <w:r>
              <w:rPr>
                <w:bCs/>
              </w:rPr>
              <w:t xml:space="preserve">. </w:t>
            </w:r>
          </w:p>
        </w:tc>
      </w:tr>
      <w:tr w:rsidR="00A23477" w:rsidRPr="005D7976" w14:paraId="66FAAAB1" w14:textId="77777777" w:rsidTr="00FE60E7">
        <w:tc>
          <w:tcPr>
            <w:tcW w:w="203" w:type="pct"/>
            <w:vMerge/>
          </w:tcPr>
          <w:p w14:paraId="4E2A9389" w14:textId="77777777" w:rsidR="001B00B2" w:rsidRDefault="001B00B2" w:rsidP="00310711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810" w:type="pct"/>
            <w:shd w:val="clear" w:color="auto" w:fill="D0CECE" w:themeFill="background2" w:themeFillShade="E6"/>
          </w:tcPr>
          <w:p w14:paraId="550381E6" w14:textId="281D41B7" w:rsidR="001B00B2" w:rsidRPr="001B00B2" w:rsidRDefault="001B00B2" w:rsidP="00310711">
            <w:pPr>
              <w:spacing w:before="120" w:after="120"/>
              <w:jc w:val="center"/>
              <w:rPr>
                <w:b/>
              </w:rPr>
            </w:pPr>
            <w:r w:rsidRPr="001B00B2">
              <w:rPr>
                <w:b/>
              </w:rPr>
              <w:t>If…</w:t>
            </w:r>
          </w:p>
        </w:tc>
        <w:tc>
          <w:tcPr>
            <w:tcW w:w="3987" w:type="pct"/>
            <w:shd w:val="clear" w:color="auto" w:fill="D0CECE" w:themeFill="background2" w:themeFillShade="E6"/>
          </w:tcPr>
          <w:p w14:paraId="526AD1AD" w14:textId="7982C292" w:rsidR="001B00B2" w:rsidRPr="001B00B2" w:rsidRDefault="001B00B2" w:rsidP="00310711">
            <w:pPr>
              <w:spacing w:before="120" w:after="120"/>
              <w:jc w:val="center"/>
              <w:rPr>
                <w:b/>
              </w:rPr>
            </w:pPr>
            <w:r w:rsidRPr="001B00B2">
              <w:rPr>
                <w:b/>
              </w:rPr>
              <w:t>Then…</w:t>
            </w:r>
          </w:p>
        </w:tc>
      </w:tr>
      <w:tr w:rsidR="00A23477" w:rsidRPr="005D7976" w14:paraId="26268992" w14:textId="77777777" w:rsidTr="00296645">
        <w:tc>
          <w:tcPr>
            <w:tcW w:w="203" w:type="pct"/>
            <w:vMerge/>
          </w:tcPr>
          <w:p w14:paraId="32756C4B" w14:textId="77777777" w:rsidR="001B00B2" w:rsidRDefault="001B00B2" w:rsidP="00310711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810" w:type="pct"/>
          </w:tcPr>
          <w:p w14:paraId="5DC83603" w14:textId="47B951EF" w:rsidR="001B00B2" w:rsidRDefault="001B00B2" w:rsidP="00310711">
            <w:pPr>
              <w:spacing w:before="120" w:after="120"/>
              <w:rPr>
                <w:bCs/>
              </w:rPr>
            </w:pPr>
            <w:r>
              <w:t>Void was successful</w:t>
            </w:r>
          </w:p>
        </w:tc>
        <w:tc>
          <w:tcPr>
            <w:tcW w:w="3987" w:type="pct"/>
          </w:tcPr>
          <w:p w14:paraId="2B891797" w14:textId="6BBD7DD2" w:rsidR="001B00B2" w:rsidRPr="001B00B2" w:rsidRDefault="001B00B2" w:rsidP="00A358EA">
            <w:pPr>
              <w:pStyle w:val="ListParagraph"/>
              <w:numPr>
                <w:ilvl w:val="0"/>
                <w:numId w:val="50"/>
              </w:numPr>
              <w:spacing w:before="120" w:after="120"/>
            </w:pPr>
            <w:r w:rsidRPr="00990FC5">
              <w:t>The following message will</w:t>
            </w:r>
            <w:r w:rsidRPr="00FE60E7">
              <w:rPr>
                <w:b/>
                <w:bCs/>
              </w:rPr>
              <w:t xml:space="preserve"> display:</w:t>
            </w:r>
            <w:r>
              <w:t xml:space="preserve">  “</w:t>
            </w:r>
            <w:r w:rsidRPr="00FE60E7">
              <w:t>The void was successfully applied for &lt; &gt;.”</w:t>
            </w:r>
          </w:p>
          <w:p w14:paraId="5F90D068" w14:textId="77777777" w:rsidR="001B00B2" w:rsidRDefault="001B00B2" w:rsidP="00310711">
            <w:pPr>
              <w:pStyle w:val="ListParagraph"/>
              <w:spacing w:before="120" w:after="120"/>
              <w:ind w:left="360"/>
            </w:pPr>
          </w:p>
          <w:p w14:paraId="455AC68F" w14:textId="17C2301D" w:rsidR="001B00B2" w:rsidRDefault="001B00B2" w:rsidP="00A358EA">
            <w:pPr>
              <w:pStyle w:val="ListParagraph"/>
              <w:numPr>
                <w:ilvl w:val="0"/>
                <w:numId w:val="50"/>
              </w:numPr>
              <w:spacing w:before="120" w:after="120"/>
            </w:pPr>
            <w:r>
              <w:t xml:space="preserve">The Void will show up on the </w:t>
            </w:r>
            <w:r>
              <w:rPr>
                <w:b/>
                <w:bCs/>
              </w:rPr>
              <w:t>Inactive</w:t>
            </w:r>
            <w:r>
              <w:t xml:space="preserve"> list on</w:t>
            </w:r>
            <w:r w:rsidR="00480D0D">
              <w:t xml:space="preserve"> the</w:t>
            </w:r>
            <w:r>
              <w:t xml:space="preserve"> </w:t>
            </w:r>
            <w:r>
              <w:rPr>
                <w:b/>
                <w:bCs/>
              </w:rPr>
              <w:t>Override History</w:t>
            </w:r>
            <w:r>
              <w:t xml:space="preserve"> screen.</w:t>
            </w:r>
          </w:p>
          <w:p w14:paraId="46803976" w14:textId="77777777" w:rsidR="001B00B2" w:rsidRDefault="001B00B2" w:rsidP="00310711">
            <w:pPr>
              <w:pStyle w:val="ListParagraph"/>
              <w:spacing w:before="120" w:after="120"/>
              <w:ind w:left="360"/>
            </w:pPr>
          </w:p>
          <w:p w14:paraId="402931B8" w14:textId="0054918D" w:rsidR="001B00B2" w:rsidRDefault="00296645" w:rsidP="00310711">
            <w:pPr>
              <w:spacing w:before="120" w:after="120"/>
              <w:jc w:val="center"/>
            </w:pPr>
            <w:r>
              <w:rPr>
                <w:i/>
                <w:noProof/>
              </w:rPr>
              <w:drawing>
                <wp:inline distT="0" distB="0" distL="0" distR="0" wp14:anchorId="6C53A9B0" wp14:editId="60A1B4BB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5A1C18">
              <w:rPr>
                <w:noProof/>
              </w:rPr>
              <w:drawing>
                <wp:inline distT="0" distB="0" distL="0" distR="0" wp14:anchorId="6CAEF2FE" wp14:editId="2462337B">
                  <wp:extent cx="7228416" cy="2416476"/>
                  <wp:effectExtent l="19050" t="19050" r="10795" b="222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9594" cy="24235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CCF6D7" w14:textId="77777777" w:rsidR="001B00B2" w:rsidRDefault="001B00B2" w:rsidP="00310711">
            <w:pPr>
              <w:spacing w:before="120" w:after="120"/>
              <w:rPr>
                <w:bCs/>
              </w:rPr>
            </w:pPr>
          </w:p>
        </w:tc>
      </w:tr>
      <w:tr w:rsidR="00A23477" w:rsidRPr="005D7976" w14:paraId="31EEC84B" w14:textId="77777777" w:rsidTr="00296645">
        <w:tc>
          <w:tcPr>
            <w:tcW w:w="203" w:type="pct"/>
            <w:vMerge/>
          </w:tcPr>
          <w:p w14:paraId="0CCF3E62" w14:textId="77777777" w:rsidR="0013466E" w:rsidRDefault="0013466E" w:rsidP="00310711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810" w:type="pct"/>
          </w:tcPr>
          <w:p w14:paraId="0598E1BD" w14:textId="01250E23" w:rsidR="0013466E" w:rsidRDefault="0013466E" w:rsidP="00310711">
            <w:pPr>
              <w:spacing w:before="120" w:after="120"/>
            </w:pPr>
            <w:r>
              <w:t>Void was NOT successful</w:t>
            </w:r>
          </w:p>
        </w:tc>
        <w:tc>
          <w:tcPr>
            <w:tcW w:w="3987" w:type="pct"/>
          </w:tcPr>
          <w:p w14:paraId="059BF5FD" w14:textId="77777777" w:rsidR="0013466E" w:rsidRDefault="0013466E" w:rsidP="00310711">
            <w:pPr>
              <w:spacing w:before="120" w:after="120"/>
            </w:pPr>
            <w:r>
              <w:t>A message will display indicating the unsuccessful attempt.</w:t>
            </w:r>
          </w:p>
          <w:p w14:paraId="2C269C4C" w14:textId="53D7AB8B" w:rsidR="00AD452A" w:rsidRPr="00AD452A" w:rsidRDefault="0013466E" w:rsidP="00AD452A">
            <w:pPr>
              <w:pStyle w:val="ListParagraph"/>
              <w:numPr>
                <w:ilvl w:val="0"/>
                <w:numId w:val="50"/>
              </w:numPr>
              <w:spacing w:before="120" w:after="120"/>
              <w:rPr>
                <w:bCs/>
              </w:rPr>
            </w:pPr>
            <w:r w:rsidRPr="00AD452A">
              <w:t xml:space="preserve">Reselect the </w:t>
            </w:r>
            <w:r w:rsidRPr="00AD452A">
              <w:rPr>
                <w:b/>
              </w:rPr>
              <w:t>Void</w:t>
            </w:r>
            <w:r w:rsidRPr="00AD452A">
              <w:t xml:space="preserve"> button to attempt the void again</w:t>
            </w:r>
            <w:r w:rsidR="004B50D5" w:rsidRPr="00AD452A">
              <w:t xml:space="preserve">. </w:t>
            </w:r>
          </w:p>
          <w:p w14:paraId="5518C29C" w14:textId="19E92077" w:rsidR="0013466E" w:rsidRPr="00AD452A" w:rsidRDefault="0013466E" w:rsidP="00310711">
            <w:pPr>
              <w:pStyle w:val="ListParagraph"/>
              <w:numPr>
                <w:ilvl w:val="1"/>
                <w:numId w:val="50"/>
              </w:numPr>
              <w:spacing w:before="120" w:after="120"/>
              <w:rPr>
                <w:bCs/>
              </w:rPr>
            </w:pPr>
            <w:r w:rsidRPr="00AD452A">
              <w:t xml:space="preserve">If the error persists, contact </w:t>
            </w:r>
            <w:r w:rsidR="00873784" w:rsidRPr="00AD452A">
              <w:t xml:space="preserve">the </w:t>
            </w:r>
            <w:hyperlink r:id="rId18" w:anchor="!/view?docid=7653e7c2-1a97-42a0-8a81-6267c72e1ca9" w:history="1">
              <w:r w:rsidR="00FE60E7">
                <w:rPr>
                  <w:rStyle w:val="Hyperlink"/>
                </w:rPr>
                <w:t>Senior Team (057524)</w:t>
              </w:r>
            </w:hyperlink>
            <w:r w:rsidRPr="00AD452A">
              <w:t xml:space="preserve"> to have the override voided.</w:t>
            </w:r>
          </w:p>
        </w:tc>
      </w:tr>
      <w:tr w:rsidR="00A23477" w:rsidRPr="005D7976" w14:paraId="3EB860A1" w14:textId="77777777" w:rsidTr="00296645">
        <w:tc>
          <w:tcPr>
            <w:tcW w:w="203" w:type="pct"/>
            <w:vMerge/>
          </w:tcPr>
          <w:p w14:paraId="489CF9D5" w14:textId="77777777" w:rsidR="001B00B2" w:rsidRDefault="001B00B2" w:rsidP="00310711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810" w:type="pct"/>
          </w:tcPr>
          <w:p w14:paraId="492943F5" w14:textId="1F683A4D" w:rsidR="001B00B2" w:rsidRDefault="001B00B2" w:rsidP="00310711">
            <w:pPr>
              <w:spacing w:before="120" w:after="120"/>
              <w:rPr>
                <w:bCs/>
              </w:rPr>
            </w:pPr>
            <w:r w:rsidRPr="001B00B2">
              <w:rPr>
                <w:noProof/>
              </w:rPr>
              <w:t>T</w:t>
            </w:r>
            <w:r w:rsidRPr="001B00B2">
              <w:t>he override</w:t>
            </w:r>
            <w:r w:rsidRPr="007420C2">
              <w:t xml:space="preserve"> was previously applied to a secondary account </w:t>
            </w:r>
          </w:p>
        </w:tc>
        <w:tc>
          <w:tcPr>
            <w:tcW w:w="3987" w:type="pct"/>
          </w:tcPr>
          <w:p w14:paraId="56748465" w14:textId="78670DAE" w:rsidR="001B00B2" w:rsidRDefault="001B00B2" w:rsidP="00310711">
            <w:pPr>
              <w:spacing w:before="120" w:after="120"/>
            </w:pPr>
            <w:r w:rsidRPr="001B00B2">
              <w:rPr>
                <w:noProof/>
              </w:rPr>
              <w:t>A</w:t>
            </w:r>
            <w:r w:rsidRPr="001B00B2">
              <w:t xml:space="preserve"> box</w:t>
            </w:r>
            <w:r w:rsidRPr="007420C2">
              <w:t xml:space="preserve"> will display with verbiage </w:t>
            </w:r>
            <w:r w:rsidRPr="00990FC5">
              <w:rPr>
                <w:b/>
                <w:bCs/>
              </w:rPr>
              <w:t>that reads</w:t>
            </w:r>
            <w:r w:rsidR="00AD452A" w:rsidRPr="00990FC5">
              <w:rPr>
                <w:b/>
                <w:bCs/>
              </w:rPr>
              <w:t>:</w:t>
            </w:r>
            <w:r w:rsidR="00AD452A">
              <w:t xml:space="preserve"> </w:t>
            </w:r>
            <w:r w:rsidRPr="007420C2">
              <w:t xml:space="preserve"> </w:t>
            </w:r>
            <w:r w:rsidR="00873784">
              <w:t>“</w:t>
            </w:r>
            <w:r w:rsidRPr="00990FC5">
              <w:t>Do you want to apply for secondary</w:t>
            </w:r>
            <w:r w:rsidR="00873784" w:rsidRPr="00990FC5">
              <w:t>?”</w:t>
            </w:r>
            <w:r w:rsidRPr="00990FC5">
              <w:t>.</w:t>
            </w:r>
            <w:r w:rsidRPr="007420C2">
              <w:t xml:space="preserve"> </w:t>
            </w:r>
          </w:p>
          <w:p w14:paraId="55C845F0" w14:textId="4C85FCDB" w:rsidR="001B00B2" w:rsidRPr="00E87EB9" w:rsidRDefault="001B00B2" w:rsidP="00E87EB9">
            <w:pPr>
              <w:pStyle w:val="ListParagraph"/>
              <w:numPr>
                <w:ilvl w:val="0"/>
                <w:numId w:val="50"/>
              </w:numPr>
              <w:spacing w:before="120" w:after="120"/>
            </w:pPr>
            <w:r w:rsidRPr="00E87EB9">
              <w:t xml:space="preserve">Check the box to apply void to the secondary account. </w:t>
            </w:r>
          </w:p>
          <w:p w14:paraId="25E134AD" w14:textId="37C5D171" w:rsidR="001B00B2" w:rsidRDefault="001B00B2" w:rsidP="00310711">
            <w:pPr>
              <w:spacing w:before="120" w:after="120"/>
              <w:rPr>
                <w:bCs/>
              </w:rPr>
            </w:pPr>
          </w:p>
          <w:p w14:paraId="66CAFCFC" w14:textId="5E1897BE" w:rsidR="00AB5277" w:rsidRDefault="00AB5277" w:rsidP="00310711">
            <w:pPr>
              <w:spacing w:before="120" w:after="120"/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08700D38" wp14:editId="4B914013">
                  <wp:extent cx="4114800" cy="2599325"/>
                  <wp:effectExtent l="19050" t="19050" r="19050" b="1079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59932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20F734" w14:textId="4D8296D4" w:rsidR="001B00B2" w:rsidRDefault="001B00B2" w:rsidP="00310711">
            <w:pPr>
              <w:spacing w:before="120" w:after="120"/>
              <w:jc w:val="center"/>
              <w:rPr>
                <w:bCs/>
              </w:rPr>
            </w:pPr>
          </w:p>
        </w:tc>
      </w:tr>
    </w:tbl>
    <w:p w14:paraId="17DE34CF" w14:textId="47DEC291" w:rsidR="00176400" w:rsidRDefault="00176400" w:rsidP="00CA6757">
      <w:pPr>
        <w:spacing w:before="120" w:after="120"/>
      </w:pPr>
      <w:bookmarkStart w:id="9" w:name="_Log_Activity"/>
      <w:bookmarkEnd w:id="9"/>
    </w:p>
    <w:p w14:paraId="1749C4A0" w14:textId="2F7B8F90" w:rsidR="00CA6757" w:rsidRPr="005D7976" w:rsidRDefault="00000000" w:rsidP="00CA6757">
      <w:pPr>
        <w:spacing w:before="120" w:after="120"/>
        <w:jc w:val="right"/>
      </w:pPr>
      <w:hyperlink w:anchor="_top" w:history="1">
        <w:r w:rsidR="00CA6757" w:rsidRPr="00CA6757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5D7976" w14:paraId="0E589D55" w14:textId="77777777" w:rsidTr="00FE60E7">
        <w:tc>
          <w:tcPr>
            <w:tcW w:w="5000" w:type="pct"/>
            <w:shd w:val="clear" w:color="auto" w:fill="BFBFBF" w:themeFill="background1" w:themeFillShade="BF"/>
          </w:tcPr>
          <w:p w14:paraId="429CA451" w14:textId="38A14B85" w:rsidR="002C282A" w:rsidRPr="005D7976" w:rsidRDefault="002C282A" w:rsidP="00AD452A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10" w:name="_Toc177562854"/>
            <w:r w:rsidRPr="005D7976">
              <w:rPr>
                <w:iCs w:val="0"/>
              </w:rPr>
              <w:t>Related Documents</w:t>
            </w:r>
            <w:bookmarkEnd w:id="10"/>
          </w:p>
        </w:tc>
      </w:tr>
    </w:tbl>
    <w:p w14:paraId="1715999A" w14:textId="77777777" w:rsidR="00FE60E7" w:rsidRDefault="00FE60E7" w:rsidP="00FE60E7">
      <w:pPr>
        <w:spacing w:before="120" w:after="120"/>
        <w:rPr>
          <w:sz w:val="22"/>
          <w:szCs w:val="22"/>
        </w:rPr>
      </w:pPr>
      <w:r>
        <w:rPr>
          <w:b/>
        </w:rPr>
        <w:t xml:space="preserve">Parent Document:  </w:t>
      </w:r>
      <w:hyperlink r:id="rId20" w:history="1">
        <w:r>
          <w:rPr>
            <w:rStyle w:val="Hyperlink"/>
          </w:rPr>
          <w:t>CALL-0049 Customer Care Internal and External Call Handling</w:t>
        </w:r>
      </w:hyperlink>
    </w:p>
    <w:p w14:paraId="4800FF30" w14:textId="3DED96C2" w:rsidR="00873784" w:rsidRPr="00AD452A" w:rsidRDefault="00000000" w:rsidP="00FE60E7">
      <w:pPr>
        <w:spacing w:before="120" w:after="120"/>
      </w:pPr>
      <w:hyperlink r:id="rId21" w:anchor="!/view?docid=c1f1028b-e42c-4b4f-a4cf-cc0b42c91606" w:tgtFrame="_blank" w:history="1">
        <w:r w:rsidR="00FE60E7">
          <w:rPr>
            <w:rStyle w:val="Hyperlink"/>
          </w:rPr>
          <w:t>Customer Care Abbreviations, Definitions and Terms Index (017428)</w:t>
        </w:r>
      </w:hyperlink>
    </w:p>
    <w:bookmarkStart w:id="11" w:name="OLE_LINK15"/>
    <w:p w14:paraId="4F32042D" w14:textId="3E062612" w:rsidR="00FE60E7" w:rsidRDefault="00000000" w:rsidP="00FE60E7">
      <w:pPr>
        <w:spacing w:before="120" w:after="120"/>
        <w:rPr>
          <w:rStyle w:val="Hyperlink"/>
        </w:rPr>
      </w:pPr>
      <w:r>
        <w:fldChar w:fldCharType="begin"/>
      </w:r>
      <w:r w:rsidR="00FE60E7">
        <w:instrText>HYPERLINK "https://thesource.cvshealth.com/nuxeo/thesource/" \l "!/view?docid=44418b02-7e70-41cc-bb2e-bb38164a951f"</w:instrText>
      </w:r>
      <w:r>
        <w:fldChar w:fldCharType="separate"/>
      </w:r>
      <w:bookmarkEnd w:id="11"/>
      <w:r w:rsidR="00FE60E7">
        <w:rPr>
          <w:rStyle w:val="Hyperlink"/>
        </w:rPr>
        <w:t>Compass – Plan Benefit Override (PBO) Guide (061708)</w:t>
      </w:r>
      <w:r>
        <w:rPr>
          <w:rStyle w:val="Hyperlink"/>
        </w:rPr>
        <w:fldChar w:fldCharType="end"/>
      </w:r>
    </w:p>
    <w:p w14:paraId="0179F9C2" w14:textId="323F44D4" w:rsidR="002C282A" w:rsidRDefault="002C282A" w:rsidP="00CA6757">
      <w:pPr>
        <w:spacing w:before="120" w:after="120"/>
      </w:pPr>
    </w:p>
    <w:p w14:paraId="3D0B4F35" w14:textId="3674CE86" w:rsidR="00CA6757" w:rsidRPr="00FE60E7" w:rsidRDefault="00000000" w:rsidP="00CA6757">
      <w:pPr>
        <w:spacing w:before="120" w:after="120"/>
        <w:jc w:val="right"/>
        <w:rPr>
          <w:bCs/>
        </w:rPr>
      </w:pPr>
      <w:hyperlink w:anchor="_top" w:history="1">
        <w:r w:rsidR="00CA6757" w:rsidRPr="00CA6757">
          <w:rPr>
            <w:rStyle w:val="Hyperlink"/>
            <w:bCs/>
          </w:rPr>
          <w:t>Top of the Document</w:t>
        </w:r>
      </w:hyperlink>
    </w:p>
    <w:p w14:paraId="424F3E6A" w14:textId="77777777" w:rsidR="00B13B31" w:rsidRPr="005D7976" w:rsidRDefault="00B13B31" w:rsidP="00FE60E7">
      <w:pPr>
        <w:spacing w:before="120" w:after="120"/>
        <w:jc w:val="center"/>
        <w:rPr>
          <w:sz w:val="16"/>
          <w:szCs w:val="16"/>
        </w:rPr>
      </w:pPr>
    </w:p>
    <w:p w14:paraId="751A33A8" w14:textId="77777777" w:rsidR="00710E68" w:rsidRPr="005D7976" w:rsidRDefault="00710E68" w:rsidP="00FE60E7">
      <w:pPr>
        <w:spacing w:before="120" w:after="120"/>
        <w:jc w:val="center"/>
        <w:rPr>
          <w:sz w:val="16"/>
          <w:szCs w:val="16"/>
        </w:rPr>
      </w:pPr>
      <w:r w:rsidRPr="005D7976">
        <w:rPr>
          <w:sz w:val="16"/>
          <w:szCs w:val="16"/>
        </w:rPr>
        <w:t xml:space="preserve">Not </w:t>
      </w:r>
      <w:r w:rsidR="009F64F1" w:rsidRPr="005D7976">
        <w:rPr>
          <w:sz w:val="16"/>
          <w:szCs w:val="16"/>
        </w:rPr>
        <w:t xml:space="preserve">to </w:t>
      </w:r>
      <w:r w:rsidRPr="005D7976">
        <w:rPr>
          <w:sz w:val="16"/>
          <w:szCs w:val="16"/>
        </w:rPr>
        <w:t xml:space="preserve">Be Reproduced </w:t>
      </w:r>
      <w:r w:rsidR="009F64F1" w:rsidRPr="005D7976">
        <w:rPr>
          <w:sz w:val="16"/>
          <w:szCs w:val="16"/>
        </w:rPr>
        <w:t xml:space="preserve">or </w:t>
      </w:r>
      <w:r w:rsidRPr="005D7976">
        <w:rPr>
          <w:sz w:val="16"/>
          <w:szCs w:val="16"/>
        </w:rPr>
        <w:t xml:space="preserve">Disclosed to Others </w:t>
      </w:r>
      <w:r w:rsidR="009F64F1" w:rsidRPr="005D7976">
        <w:rPr>
          <w:sz w:val="16"/>
          <w:szCs w:val="16"/>
        </w:rPr>
        <w:t xml:space="preserve">without </w:t>
      </w:r>
      <w:r w:rsidRPr="005D7976">
        <w:rPr>
          <w:sz w:val="16"/>
          <w:szCs w:val="16"/>
        </w:rPr>
        <w:t>Prior Written Approval</w:t>
      </w:r>
    </w:p>
    <w:p w14:paraId="093CBB5B" w14:textId="77777777" w:rsidR="00710E68" w:rsidRPr="005D7976" w:rsidRDefault="00710E68" w:rsidP="00FE60E7">
      <w:pPr>
        <w:spacing w:before="120" w:after="120"/>
        <w:jc w:val="center"/>
        <w:rPr>
          <w:b/>
          <w:color w:val="000000"/>
          <w:sz w:val="16"/>
          <w:szCs w:val="16"/>
        </w:rPr>
      </w:pPr>
      <w:r w:rsidRPr="005D7976">
        <w:rPr>
          <w:b/>
          <w:color w:val="000000"/>
          <w:sz w:val="16"/>
          <w:szCs w:val="16"/>
        </w:rPr>
        <w:t xml:space="preserve">ELECTRONIC DATA = OFFICIAL VERSION </w:t>
      </w:r>
      <w:r w:rsidR="00B13B31" w:rsidRPr="005D7976">
        <w:rPr>
          <w:b/>
          <w:color w:val="000000"/>
          <w:sz w:val="16"/>
          <w:szCs w:val="16"/>
        </w:rPr>
        <w:t>/</w:t>
      </w:r>
      <w:r w:rsidRPr="005D7976">
        <w:rPr>
          <w:b/>
          <w:color w:val="000000"/>
          <w:sz w:val="16"/>
          <w:szCs w:val="16"/>
        </w:rPr>
        <w:t xml:space="preserve"> PAPER COPY </w:t>
      </w:r>
      <w:r w:rsidR="00B13B31" w:rsidRPr="005D7976">
        <w:rPr>
          <w:b/>
          <w:color w:val="000000"/>
          <w:sz w:val="16"/>
          <w:szCs w:val="16"/>
        </w:rPr>
        <w:t>=</w:t>
      </w:r>
      <w:r w:rsidRPr="005D7976">
        <w:rPr>
          <w:b/>
          <w:color w:val="000000"/>
          <w:sz w:val="16"/>
          <w:szCs w:val="16"/>
        </w:rPr>
        <w:t xml:space="preserve"> INFORMATIONAL ONLY</w:t>
      </w:r>
    </w:p>
    <w:p w14:paraId="79EC4754" w14:textId="70E4F743" w:rsidR="005A64DA" w:rsidRPr="005D7976" w:rsidRDefault="005A64DA" w:rsidP="00C247CB">
      <w:pPr>
        <w:jc w:val="center"/>
        <w:rPr>
          <w:sz w:val="16"/>
          <w:szCs w:val="16"/>
        </w:rPr>
      </w:pPr>
    </w:p>
    <w:sectPr w:rsidR="005A64DA" w:rsidRPr="005D7976" w:rsidSect="00F1152F">
      <w:footerReference w:type="even" r:id="rId22"/>
      <w:footerReference w:type="default" r:id="rId23"/>
      <w:headerReference w:type="first" r:id="rId24"/>
      <w:footerReference w:type="first" r:id="rId2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F8E6E" w14:textId="77777777" w:rsidR="006C2957" w:rsidRDefault="006C2957">
      <w:r>
        <w:separator/>
      </w:r>
    </w:p>
  </w:endnote>
  <w:endnote w:type="continuationSeparator" w:id="0">
    <w:p w14:paraId="704BD685" w14:textId="77777777" w:rsidR="006C2957" w:rsidRDefault="006C2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46A88" w14:textId="77777777" w:rsidR="00006282" w:rsidRDefault="00006282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A7C81C" w14:textId="77777777" w:rsidR="00006282" w:rsidRDefault="00006282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3933C" w14:textId="77777777" w:rsidR="00006282" w:rsidRPr="00245D49" w:rsidRDefault="00006282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A166C" w14:textId="77777777" w:rsidR="00006282" w:rsidRPr="00CD2229" w:rsidRDefault="00006282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57201" w14:textId="77777777" w:rsidR="006C2957" w:rsidRDefault="006C2957">
      <w:r>
        <w:separator/>
      </w:r>
    </w:p>
  </w:footnote>
  <w:footnote w:type="continuationSeparator" w:id="0">
    <w:p w14:paraId="3034DD37" w14:textId="77777777" w:rsidR="006C2957" w:rsidRDefault="006C2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E51C4" w14:textId="77777777" w:rsidR="00006282" w:rsidRDefault="00006282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http://sharepoint/sites/opscom/Operations%20Communication/Formatting/Icon%20-%20Important%20Information.png" style="width:18.75pt;height:15.75pt;visibility:visible;mso-wrap-style:square" o:bullet="t">
        <v:imagedata r:id="rId1" o:title="Icon%20-%20Important%20Information"/>
      </v:shape>
    </w:pict>
  </w:numPicBullet>
  <w:abstractNum w:abstractNumId="0" w15:restartNumberingAfterBreak="0">
    <w:nsid w:val="0788183D"/>
    <w:multiLevelType w:val="hybridMultilevel"/>
    <w:tmpl w:val="917E2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B2576"/>
    <w:multiLevelType w:val="hybridMultilevel"/>
    <w:tmpl w:val="CE202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61660"/>
    <w:multiLevelType w:val="hybridMultilevel"/>
    <w:tmpl w:val="F41C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12D69"/>
    <w:multiLevelType w:val="hybridMultilevel"/>
    <w:tmpl w:val="43AC9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EC4F70"/>
    <w:multiLevelType w:val="hybridMultilevel"/>
    <w:tmpl w:val="9F8C6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A05676"/>
    <w:multiLevelType w:val="hybridMultilevel"/>
    <w:tmpl w:val="6060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51B87"/>
    <w:multiLevelType w:val="hybridMultilevel"/>
    <w:tmpl w:val="5F3C12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2DD21B7F"/>
    <w:multiLevelType w:val="hybridMultilevel"/>
    <w:tmpl w:val="2AE4D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5E0676"/>
    <w:multiLevelType w:val="hybridMultilevel"/>
    <w:tmpl w:val="5EC08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39510A"/>
    <w:multiLevelType w:val="hybridMultilevel"/>
    <w:tmpl w:val="502627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C223E"/>
    <w:multiLevelType w:val="hybridMultilevel"/>
    <w:tmpl w:val="B5F272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12262"/>
    <w:multiLevelType w:val="hybridMultilevel"/>
    <w:tmpl w:val="C42C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27A83"/>
    <w:multiLevelType w:val="hybridMultilevel"/>
    <w:tmpl w:val="C28C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521AC"/>
    <w:multiLevelType w:val="hybridMultilevel"/>
    <w:tmpl w:val="1564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B236C"/>
    <w:multiLevelType w:val="hybridMultilevel"/>
    <w:tmpl w:val="5C50E2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BA430F"/>
    <w:multiLevelType w:val="hybridMultilevel"/>
    <w:tmpl w:val="92AC3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166E22"/>
    <w:multiLevelType w:val="hybridMultilevel"/>
    <w:tmpl w:val="D9EE32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D87C4C"/>
    <w:multiLevelType w:val="hybridMultilevel"/>
    <w:tmpl w:val="9FE6D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8C32CB"/>
    <w:multiLevelType w:val="hybridMultilevel"/>
    <w:tmpl w:val="9E5C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F2B3D"/>
    <w:multiLevelType w:val="hybridMultilevel"/>
    <w:tmpl w:val="22C2F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346C8B"/>
    <w:multiLevelType w:val="hybridMultilevel"/>
    <w:tmpl w:val="AE96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E6622"/>
    <w:multiLevelType w:val="hybridMultilevel"/>
    <w:tmpl w:val="0A8840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342FA"/>
    <w:multiLevelType w:val="hybridMultilevel"/>
    <w:tmpl w:val="7C32E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B30C4"/>
    <w:multiLevelType w:val="hybridMultilevel"/>
    <w:tmpl w:val="8C40F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42A2990"/>
    <w:multiLevelType w:val="hybridMultilevel"/>
    <w:tmpl w:val="5ABC3E32"/>
    <w:lvl w:ilvl="0" w:tplc="10CCE45C">
      <w:start w:val="1"/>
      <w:numFmt w:val="decimal"/>
      <w:lvlText w:val="%1"/>
      <w:lvlJc w:val="center"/>
      <w:pPr>
        <w:ind w:left="1056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141ED"/>
    <w:multiLevelType w:val="hybridMultilevel"/>
    <w:tmpl w:val="DB8C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2477A"/>
    <w:multiLevelType w:val="hybridMultilevel"/>
    <w:tmpl w:val="A35457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574113BC"/>
    <w:multiLevelType w:val="hybridMultilevel"/>
    <w:tmpl w:val="A13E5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814C92"/>
    <w:multiLevelType w:val="hybridMultilevel"/>
    <w:tmpl w:val="609E22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AC15743"/>
    <w:multiLevelType w:val="hybridMultilevel"/>
    <w:tmpl w:val="05CE2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F3183E"/>
    <w:multiLevelType w:val="hybridMultilevel"/>
    <w:tmpl w:val="61D0E1FE"/>
    <w:lvl w:ilvl="0" w:tplc="CBDE966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CD6AC5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D265102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76C69A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EAE4D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AF4443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F2C7A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6D407D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3" w15:restartNumberingAfterBreak="0">
    <w:nsid w:val="5DD803F4"/>
    <w:multiLevelType w:val="hybridMultilevel"/>
    <w:tmpl w:val="993627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94C1C"/>
    <w:multiLevelType w:val="hybridMultilevel"/>
    <w:tmpl w:val="34EA7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14DC7"/>
    <w:multiLevelType w:val="hybridMultilevel"/>
    <w:tmpl w:val="04E0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7" w15:restartNumberingAfterBreak="0">
    <w:nsid w:val="6BED2899"/>
    <w:multiLevelType w:val="hybridMultilevel"/>
    <w:tmpl w:val="48AA1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8" w15:restartNumberingAfterBreak="0">
    <w:nsid w:val="704E24B0"/>
    <w:multiLevelType w:val="hybridMultilevel"/>
    <w:tmpl w:val="1562AE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E555E1"/>
    <w:multiLevelType w:val="hybridMultilevel"/>
    <w:tmpl w:val="D6029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1132716"/>
    <w:multiLevelType w:val="hybridMultilevel"/>
    <w:tmpl w:val="742AD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F73195"/>
    <w:multiLevelType w:val="hybridMultilevel"/>
    <w:tmpl w:val="C5A01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CC2DCF"/>
    <w:multiLevelType w:val="hybridMultilevel"/>
    <w:tmpl w:val="AAE81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88838C2"/>
    <w:multiLevelType w:val="hybridMultilevel"/>
    <w:tmpl w:val="19AAE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1B3B03"/>
    <w:multiLevelType w:val="hybridMultilevel"/>
    <w:tmpl w:val="4FD07288"/>
    <w:lvl w:ilvl="0" w:tplc="CBDE9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CD6AC5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265102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6C6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AE4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F44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C7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D40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BE54F9F"/>
    <w:multiLevelType w:val="hybridMultilevel"/>
    <w:tmpl w:val="E8CED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DB0649"/>
    <w:multiLevelType w:val="hybridMultilevel"/>
    <w:tmpl w:val="9690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615053">
    <w:abstractNumId w:val="2"/>
  </w:num>
  <w:num w:numId="2" w16cid:durableId="1914272151">
    <w:abstractNumId w:val="7"/>
  </w:num>
  <w:num w:numId="3" w16cid:durableId="1301231792">
    <w:abstractNumId w:val="36"/>
  </w:num>
  <w:num w:numId="4" w16cid:durableId="424764435">
    <w:abstractNumId w:val="26"/>
  </w:num>
  <w:num w:numId="5" w16cid:durableId="1532376660">
    <w:abstractNumId w:val="31"/>
  </w:num>
  <w:num w:numId="6" w16cid:durableId="811093235">
    <w:abstractNumId w:val="29"/>
  </w:num>
  <w:num w:numId="7" w16cid:durableId="1945264655">
    <w:abstractNumId w:val="13"/>
  </w:num>
  <w:num w:numId="8" w16cid:durableId="1221016984">
    <w:abstractNumId w:val="45"/>
  </w:num>
  <w:num w:numId="9" w16cid:durableId="487673641">
    <w:abstractNumId w:val="9"/>
  </w:num>
  <w:num w:numId="10" w16cid:durableId="1581989031">
    <w:abstractNumId w:val="38"/>
  </w:num>
  <w:num w:numId="11" w16cid:durableId="1451708060">
    <w:abstractNumId w:val="24"/>
  </w:num>
  <w:num w:numId="12" w16cid:durableId="1728872349">
    <w:abstractNumId w:val="46"/>
  </w:num>
  <w:num w:numId="13" w16cid:durableId="1259560514">
    <w:abstractNumId w:val="35"/>
  </w:num>
  <w:num w:numId="14" w16cid:durableId="296226791">
    <w:abstractNumId w:val="39"/>
  </w:num>
  <w:num w:numId="15" w16cid:durableId="542711721">
    <w:abstractNumId w:val="6"/>
  </w:num>
  <w:num w:numId="16" w16cid:durableId="1722318030">
    <w:abstractNumId w:val="4"/>
  </w:num>
  <w:num w:numId="17" w16cid:durableId="1365524633">
    <w:abstractNumId w:val="28"/>
  </w:num>
  <w:num w:numId="18" w16cid:durableId="548028374">
    <w:abstractNumId w:val="25"/>
  </w:num>
  <w:num w:numId="19" w16cid:durableId="228924009">
    <w:abstractNumId w:val="23"/>
  </w:num>
  <w:num w:numId="20" w16cid:durableId="1806308899">
    <w:abstractNumId w:val="43"/>
  </w:num>
  <w:num w:numId="21" w16cid:durableId="1615477390">
    <w:abstractNumId w:val="32"/>
  </w:num>
  <w:num w:numId="22" w16cid:durableId="831141518">
    <w:abstractNumId w:val="20"/>
  </w:num>
  <w:num w:numId="23" w16cid:durableId="1684935482">
    <w:abstractNumId w:val="44"/>
  </w:num>
  <w:num w:numId="24" w16cid:durableId="288973621">
    <w:abstractNumId w:val="1"/>
  </w:num>
  <w:num w:numId="25" w16cid:durableId="1958949156">
    <w:abstractNumId w:val="8"/>
  </w:num>
  <w:num w:numId="26" w16cid:durableId="309940876">
    <w:abstractNumId w:val="37"/>
  </w:num>
  <w:num w:numId="27" w16cid:durableId="272905069">
    <w:abstractNumId w:val="41"/>
  </w:num>
  <w:num w:numId="28" w16cid:durableId="1519927517">
    <w:abstractNumId w:val="18"/>
  </w:num>
  <w:num w:numId="29" w16cid:durableId="1103304108">
    <w:abstractNumId w:val="34"/>
  </w:num>
  <w:num w:numId="30" w16cid:durableId="458497656">
    <w:abstractNumId w:val="30"/>
  </w:num>
  <w:num w:numId="31" w16cid:durableId="194395681">
    <w:abstractNumId w:val="5"/>
  </w:num>
  <w:num w:numId="32" w16cid:durableId="1169755906">
    <w:abstractNumId w:val="12"/>
  </w:num>
  <w:num w:numId="33" w16cid:durableId="1271165251">
    <w:abstractNumId w:val="27"/>
  </w:num>
  <w:num w:numId="34" w16cid:durableId="1604265410">
    <w:abstractNumId w:val="22"/>
  </w:num>
  <w:num w:numId="35" w16cid:durableId="1515605558">
    <w:abstractNumId w:val="10"/>
  </w:num>
  <w:num w:numId="36" w16cid:durableId="2105034621">
    <w:abstractNumId w:val="19"/>
  </w:num>
  <w:num w:numId="37" w16cid:durableId="869953051">
    <w:abstractNumId w:val="14"/>
  </w:num>
  <w:num w:numId="38" w16cid:durableId="681512788">
    <w:abstractNumId w:val="21"/>
  </w:num>
  <w:num w:numId="39" w16cid:durableId="812139004">
    <w:abstractNumId w:val="11"/>
  </w:num>
  <w:num w:numId="40" w16cid:durableId="2122335934">
    <w:abstractNumId w:val="15"/>
  </w:num>
  <w:num w:numId="41" w16cid:durableId="1657220033">
    <w:abstractNumId w:val="0"/>
  </w:num>
  <w:num w:numId="42" w16cid:durableId="1304896364">
    <w:abstractNumId w:val="33"/>
  </w:num>
  <w:num w:numId="43" w16cid:durableId="1732804412">
    <w:abstractNumId w:val="42"/>
  </w:num>
  <w:num w:numId="44" w16cid:durableId="1548571022">
    <w:abstractNumId w:val="40"/>
  </w:num>
  <w:num w:numId="45" w16cid:durableId="104468152">
    <w:abstractNumId w:val="17"/>
  </w:num>
  <w:num w:numId="46" w16cid:durableId="666860480">
    <w:abstractNumId w:val="16"/>
  </w:num>
  <w:num w:numId="47" w16cid:durableId="1784692467">
    <w:abstractNumId w:val="45"/>
  </w:num>
  <w:num w:numId="48" w16cid:durableId="1359433248">
    <w:abstractNumId w:val="45"/>
  </w:num>
  <w:num w:numId="49" w16cid:durableId="1567763647">
    <w:abstractNumId w:val="45"/>
  </w:num>
  <w:num w:numId="50" w16cid:durableId="2137260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6282"/>
    <w:rsid w:val="000101D6"/>
    <w:rsid w:val="00015A2E"/>
    <w:rsid w:val="000172A0"/>
    <w:rsid w:val="000200EE"/>
    <w:rsid w:val="00031FBD"/>
    <w:rsid w:val="00032021"/>
    <w:rsid w:val="00035BED"/>
    <w:rsid w:val="00036A22"/>
    <w:rsid w:val="0004188D"/>
    <w:rsid w:val="000430EA"/>
    <w:rsid w:val="00044013"/>
    <w:rsid w:val="000441B8"/>
    <w:rsid w:val="00044CA8"/>
    <w:rsid w:val="00053333"/>
    <w:rsid w:val="0005373B"/>
    <w:rsid w:val="0006022C"/>
    <w:rsid w:val="00061AD2"/>
    <w:rsid w:val="00077593"/>
    <w:rsid w:val="000778B4"/>
    <w:rsid w:val="000820B7"/>
    <w:rsid w:val="0008665F"/>
    <w:rsid w:val="0008726A"/>
    <w:rsid w:val="0009347D"/>
    <w:rsid w:val="00095AB5"/>
    <w:rsid w:val="000A0521"/>
    <w:rsid w:val="000A20B6"/>
    <w:rsid w:val="000A64E0"/>
    <w:rsid w:val="000A6B88"/>
    <w:rsid w:val="000B0FFF"/>
    <w:rsid w:val="000B1AC7"/>
    <w:rsid w:val="000B1AE2"/>
    <w:rsid w:val="000B3C4C"/>
    <w:rsid w:val="000B656F"/>
    <w:rsid w:val="000B72DF"/>
    <w:rsid w:val="000C00E6"/>
    <w:rsid w:val="000C7A44"/>
    <w:rsid w:val="000D1870"/>
    <w:rsid w:val="000D3401"/>
    <w:rsid w:val="000D6714"/>
    <w:rsid w:val="000D6DC8"/>
    <w:rsid w:val="000D7F7F"/>
    <w:rsid w:val="000E150A"/>
    <w:rsid w:val="000F0D1B"/>
    <w:rsid w:val="000F4459"/>
    <w:rsid w:val="00103A3C"/>
    <w:rsid w:val="00110812"/>
    <w:rsid w:val="00115944"/>
    <w:rsid w:val="00116DAE"/>
    <w:rsid w:val="001212D7"/>
    <w:rsid w:val="0012373E"/>
    <w:rsid w:val="0013466E"/>
    <w:rsid w:val="001360A5"/>
    <w:rsid w:val="0014131D"/>
    <w:rsid w:val="001416F4"/>
    <w:rsid w:val="00142AE3"/>
    <w:rsid w:val="00143A50"/>
    <w:rsid w:val="00147338"/>
    <w:rsid w:val="001512CC"/>
    <w:rsid w:val="00155D7A"/>
    <w:rsid w:val="001560C4"/>
    <w:rsid w:val="00156282"/>
    <w:rsid w:val="0016273A"/>
    <w:rsid w:val="00162AE8"/>
    <w:rsid w:val="00164B37"/>
    <w:rsid w:val="00167171"/>
    <w:rsid w:val="00172400"/>
    <w:rsid w:val="00174A58"/>
    <w:rsid w:val="00176400"/>
    <w:rsid w:val="0018316A"/>
    <w:rsid w:val="001843E6"/>
    <w:rsid w:val="001905D8"/>
    <w:rsid w:val="001979C7"/>
    <w:rsid w:val="001A2C12"/>
    <w:rsid w:val="001A374F"/>
    <w:rsid w:val="001A6BEE"/>
    <w:rsid w:val="001B00B2"/>
    <w:rsid w:val="001B18FA"/>
    <w:rsid w:val="001B3879"/>
    <w:rsid w:val="001B58F2"/>
    <w:rsid w:val="001B6D3E"/>
    <w:rsid w:val="001C59DE"/>
    <w:rsid w:val="001C71E4"/>
    <w:rsid w:val="001D0AB0"/>
    <w:rsid w:val="001D2F12"/>
    <w:rsid w:val="001F0F4E"/>
    <w:rsid w:val="001F1218"/>
    <w:rsid w:val="001F48F0"/>
    <w:rsid w:val="001F6D14"/>
    <w:rsid w:val="00200043"/>
    <w:rsid w:val="002016B4"/>
    <w:rsid w:val="00203234"/>
    <w:rsid w:val="00203449"/>
    <w:rsid w:val="00203E17"/>
    <w:rsid w:val="002055CF"/>
    <w:rsid w:val="00206ABF"/>
    <w:rsid w:val="00211939"/>
    <w:rsid w:val="00214F95"/>
    <w:rsid w:val="00232E82"/>
    <w:rsid w:val="00235CE5"/>
    <w:rsid w:val="00237BD6"/>
    <w:rsid w:val="002406E1"/>
    <w:rsid w:val="00243EBB"/>
    <w:rsid w:val="00245B90"/>
    <w:rsid w:val="00245D49"/>
    <w:rsid w:val="00254B3B"/>
    <w:rsid w:val="00255C6B"/>
    <w:rsid w:val="00265D86"/>
    <w:rsid w:val="002748C0"/>
    <w:rsid w:val="00276EE5"/>
    <w:rsid w:val="00281321"/>
    <w:rsid w:val="0028215B"/>
    <w:rsid w:val="0028648E"/>
    <w:rsid w:val="00287BCD"/>
    <w:rsid w:val="00291CE8"/>
    <w:rsid w:val="00296127"/>
    <w:rsid w:val="00296645"/>
    <w:rsid w:val="00296765"/>
    <w:rsid w:val="002A19CB"/>
    <w:rsid w:val="002B593E"/>
    <w:rsid w:val="002B7E37"/>
    <w:rsid w:val="002C05AC"/>
    <w:rsid w:val="002C25AD"/>
    <w:rsid w:val="002C282A"/>
    <w:rsid w:val="002D0FFF"/>
    <w:rsid w:val="002E1D1C"/>
    <w:rsid w:val="002E58AD"/>
    <w:rsid w:val="002F172C"/>
    <w:rsid w:val="002F1F92"/>
    <w:rsid w:val="002F5BDF"/>
    <w:rsid w:val="002F6DCB"/>
    <w:rsid w:val="002F7C56"/>
    <w:rsid w:val="003002C7"/>
    <w:rsid w:val="00300347"/>
    <w:rsid w:val="00300D69"/>
    <w:rsid w:val="00300DE6"/>
    <w:rsid w:val="00303D11"/>
    <w:rsid w:val="00306BDF"/>
    <w:rsid w:val="00310711"/>
    <w:rsid w:val="0031143B"/>
    <w:rsid w:val="00312690"/>
    <w:rsid w:val="00312B03"/>
    <w:rsid w:val="00321ECF"/>
    <w:rsid w:val="00326534"/>
    <w:rsid w:val="0033143E"/>
    <w:rsid w:val="00333978"/>
    <w:rsid w:val="00333ED0"/>
    <w:rsid w:val="0033410B"/>
    <w:rsid w:val="003358BB"/>
    <w:rsid w:val="00343E80"/>
    <w:rsid w:val="0034493F"/>
    <w:rsid w:val="003471D7"/>
    <w:rsid w:val="003511D4"/>
    <w:rsid w:val="00354504"/>
    <w:rsid w:val="00364A25"/>
    <w:rsid w:val="0036549E"/>
    <w:rsid w:val="00365BD4"/>
    <w:rsid w:val="00370F60"/>
    <w:rsid w:val="003721B1"/>
    <w:rsid w:val="003725A1"/>
    <w:rsid w:val="00373C78"/>
    <w:rsid w:val="00374958"/>
    <w:rsid w:val="003758AA"/>
    <w:rsid w:val="00380594"/>
    <w:rsid w:val="003868A2"/>
    <w:rsid w:val="00390545"/>
    <w:rsid w:val="00392A5B"/>
    <w:rsid w:val="003A36AB"/>
    <w:rsid w:val="003A67F2"/>
    <w:rsid w:val="003A6D70"/>
    <w:rsid w:val="003A7F0F"/>
    <w:rsid w:val="003B1F86"/>
    <w:rsid w:val="003C4627"/>
    <w:rsid w:val="003C492B"/>
    <w:rsid w:val="003D0C04"/>
    <w:rsid w:val="003D16E5"/>
    <w:rsid w:val="003D20CA"/>
    <w:rsid w:val="003D380A"/>
    <w:rsid w:val="003E097E"/>
    <w:rsid w:val="003E67E6"/>
    <w:rsid w:val="003E6C1A"/>
    <w:rsid w:val="00401E96"/>
    <w:rsid w:val="0040640A"/>
    <w:rsid w:val="00406DB5"/>
    <w:rsid w:val="00407DCA"/>
    <w:rsid w:val="00411386"/>
    <w:rsid w:val="00412392"/>
    <w:rsid w:val="0042336D"/>
    <w:rsid w:val="00426894"/>
    <w:rsid w:val="00430E7B"/>
    <w:rsid w:val="00443F8C"/>
    <w:rsid w:val="00450410"/>
    <w:rsid w:val="00453FAE"/>
    <w:rsid w:val="004553C9"/>
    <w:rsid w:val="00457922"/>
    <w:rsid w:val="00457EAE"/>
    <w:rsid w:val="0046239E"/>
    <w:rsid w:val="00463674"/>
    <w:rsid w:val="004768BE"/>
    <w:rsid w:val="00477F73"/>
    <w:rsid w:val="00480D0D"/>
    <w:rsid w:val="0048355A"/>
    <w:rsid w:val="0048393B"/>
    <w:rsid w:val="00485A52"/>
    <w:rsid w:val="0048626C"/>
    <w:rsid w:val="0049191E"/>
    <w:rsid w:val="00496EC6"/>
    <w:rsid w:val="004A129C"/>
    <w:rsid w:val="004A7195"/>
    <w:rsid w:val="004B4853"/>
    <w:rsid w:val="004B4E60"/>
    <w:rsid w:val="004B50D5"/>
    <w:rsid w:val="004B6BD7"/>
    <w:rsid w:val="004B719C"/>
    <w:rsid w:val="004B74A4"/>
    <w:rsid w:val="004C40CF"/>
    <w:rsid w:val="004D357B"/>
    <w:rsid w:val="004D3C53"/>
    <w:rsid w:val="004E1EC3"/>
    <w:rsid w:val="004E4188"/>
    <w:rsid w:val="004F43CF"/>
    <w:rsid w:val="005078C4"/>
    <w:rsid w:val="005100AC"/>
    <w:rsid w:val="00512486"/>
    <w:rsid w:val="005134CE"/>
    <w:rsid w:val="0051724C"/>
    <w:rsid w:val="00521DAB"/>
    <w:rsid w:val="00522DB2"/>
    <w:rsid w:val="0052465B"/>
    <w:rsid w:val="00524C1E"/>
    <w:rsid w:val="00524CDD"/>
    <w:rsid w:val="005258C2"/>
    <w:rsid w:val="00537885"/>
    <w:rsid w:val="00541007"/>
    <w:rsid w:val="005456D2"/>
    <w:rsid w:val="00551633"/>
    <w:rsid w:val="005546E6"/>
    <w:rsid w:val="005608F3"/>
    <w:rsid w:val="0056111A"/>
    <w:rsid w:val="00567813"/>
    <w:rsid w:val="00573F6E"/>
    <w:rsid w:val="00582B74"/>
    <w:rsid w:val="00582E85"/>
    <w:rsid w:val="005845FE"/>
    <w:rsid w:val="005910B5"/>
    <w:rsid w:val="005A0AF9"/>
    <w:rsid w:val="005A1C18"/>
    <w:rsid w:val="005A6118"/>
    <w:rsid w:val="005A64DA"/>
    <w:rsid w:val="005A743D"/>
    <w:rsid w:val="005B4E1E"/>
    <w:rsid w:val="005C1D83"/>
    <w:rsid w:val="005D453C"/>
    <w:rsid w:val="005D7779"/>
    <w:rsid w:val="005D7976"/>
    <w:rsid w:val="005E3FA4"/>
    <w:rsid w:val="005E650E"/>
    <w:rsid w:val="005E6812"/>
    <w:rsid w:val="005F4503"/>
    <w:rsid w:val="005F53F1"/>
    <w:rsid w:val="005F6E10"/>
    <w:rsid w:val="006022A6"/>
    <w:rsid w:val="0060316D"/>
    <w:rsid w:val="00607A82"/>
    <w:rsid w:val="00622D77"/>
    <w:rsid w:val="00624FFC"/>
    <w:rsid w:val="00625170"/>
    <w:rsid w:val="00627246"/>
    <w:rsid w:val="00627F34"/>
    <w:rsid w:val="00636B18"/>
    <w:rsid w:val="00637CA1"/>
    <w:rsid w:val="0064267B"/>
    <w:rsid w:val="0064531F"/>
    <w:rsid w:val="0064642D"/>
    <w:rsid w:val="0065355B"/>
    <w:rsid w:val="00654D51"/>
    <w:rsid w:val="00657A08"/>
    <w:rsid w:val="00662A84"/>
    <w:rsid w:val="00664DB7"/>
    <w:rsid w:val="00666848"/>
    <w:rsid w:val="00667121"/>
    <w:rsid w:val="006678D0"/>
    <w:rsid w:val="00674A16"/>
    <w:rsid w:val="00674B5C"/>
    <w:rsid w:val="00691E10"/>
    <w:rsid w:val="006A0481"/>
    <w:rsid w:val="006A1E9F"/>
    <w:rsid w:val="006B328E"/>
    <w:rsid w:val="006B4A01"/>
    <w:rsid w:val="006C2957"/>
    <w:rsid w:val="006C4609"/>
    <w:rsid w:val="006C653F"/>
    <w:rsid w:val="006C701A"/>
    <w:rsid w:val="006D0A7B"/>
    <w:rsid w:val="006D0F75"/>
    <w:rsid w:val="006D1688"/>
    <w:rsid w:val="006D73D3"/>
    <w:rsid w:val="006E1ED0"/>
    <w:rsid w:val="006E35AA"/>
    <w:rsid w:val="006F19CC"/>
    <w:rsid w:val="006F565C"/>
    <w:rsid w:val="006F7DFC"/>
    <w:rsid w:val="00704AF2"/>
    <w:rsid w:val="00704C72"/>
    <w:rsid w:val="00704E01"/>
    <w:rsid w:val="0071049A"/>
    <w:rsid w:val="00710E68"/>
    <w:rsid w:val="00714BA0"/>
    <w:rsid w:val="00720CC2"/>
    <w:rsid w:val="007269B6"/>
    <w:rsid w:val="00726E7A"/>
    <w:rsid w:val="00731ADD"/>
    <w:rsid w:val="0073294A"/>
    <w:rsid w:val="00732E52"/>
    <w:rsid w:val="00737B8F"/>
    <w:rsid w:val="00742840"/>
    <w:rsid w:val="00743824"/>
    <w:rsid w:val="00745690"/>
    <w:rsid w:val="00746103"/>
    <w:rsid w:val="00752801"/>
    <w:rsid w:val="00756B26"/>
    <w:rsid w:val="00765A00"/>
    <w:rsid w:val="00765D11"/>
    <w:rsid w:val="00766541"/>
    <w:rsid w:val="00772812"/>
    <w:rsid w:val="00773183"/>
    <w:rsid w:val="007747B8"/>
    <w:rsid w:val="00774A3A"/>
    <w:rsid w:val="007814FD"/>
    <w:rsid w:val="00785118"/>
    <w:rsid w:val="00786BEB"/>
    <w:rsid w:val="0079144A"/>
    <w:rsid w:val="007949F0"/>
    <w:rsid w:val="00796876"/>
    <w:rsid w:val="00797546"/>
    <w:rsid w:val="007A3FCE"/>
    <w:rsid w:val="007B244D"/>
    <w:rsid w:val="007B3C62"/>
    <w:rsid w:val="007C3545"/>
    <w:rsid w:val="007C7510"/>
    <w:rsid w:val="007C77DD"/>
    <w:rsid w:val="007D1060"/>
    <w:rsid w:val="007D13D4"/>
    <w:rsid w:val="007D2A92"/>
    <w:rsid w:val="007E057B"/>
    <w:rsid w:val="007E3EA6"/>
    <w:rsid w:val="007F0685"/>
    <w:rsid w:val="007F29CF"/>
    <w:rsid w:val="007F55CE"/>
    <w:rsid w:val="00800A39"/>
    <w:rsid w:val="00803B28"/>
    <w:rsid w:val="008042E1"/>
    <w:rsid w:val="00804D63"/>
    <w:rsid w:val="00806B9D"/>
    <w:rsid w:val="00812777"/>
    <w:rsid w:val="00817610"/>
    <w:rsid w:val="0082254C"/>
    <w:rsid w:val="008237DC"/>
    <w:rsid w:val="0082531F"/>
    <w:rsid w:val="008272D6"/>
    <w:rsid w:val="00830E8A"/>
    <w:rsid w:val="008346C1"/>
    <w:rsid w:val="0084129E"/>
    <w:rsid w:val="00843390"/>
    <w:rsid w:val="00843BBA"/>
    <w:rsid w:val="00846373"/>
    <w:rsid w:val="008568AE"/>
    <w:rsid w:val="00860590"/>
    <w:rsid w:val="008614E8"/>
    <w:rsid w:val="00863001"/>
    <w:rsid w:val="0086399C"/>
    <w:rsid w:val="00867EDF"/>
    <w:rsid w:val="008706B2"/>
    <w:rsid w:val="00873784"/>
    <w:rsid w:val="00874FC9"/>
    <w:rsid w:val="00875F0D"/>
    <w:rsid w:val="00876082"/>
    <w:rsid w:val="00877414"/>
    <w:rsid w:val="008817AF"/>
    <w:rsid w:val="008825F9"/>
    <w:rsid w:val="008834CC"/>
    <w:rsid w:val="0088599F"/>
    <w:rsid w:val="00886750"/>
    <w:rsid w:val="00891259"/>
    <w:rsid w:val="008A03B7"/>
    <w:rsid w:val="008A3B29"/>
    <w:rsid w:val="008B67F6"/>
    <w:rsid w:val="008B69C1"/>
    <w:rsid w:val="008C2197"/>
    <w:rsid w:val="008C2586"/>
    <w:rsid w:val="008C3493"/>
    <w:rsid w:val="008C436D"/>
    <w:rsid w:val="008C7ED2"/>
    <w:rsid w:val="008D11A6"/>
    <w:rsid w:val="008D1CA4"/>
    <w:rsid w:val="008D1F7B"/>
    <w:rsid w:val="008D2D64"/>
    <w:rsid w:val="008D5DC1"/>
    <w:rsid w:val="008E114E"/>
    <w:rsid w:val="00900E9E"/>
    <w:rsid w:val="00902E07"/>
    <w:rsid w:val="00906660"/>
    <w:rsid w:val="00915690"/>
    <w:rsid w:val="00916C08"/>
    <w:rsid w:val="009177FD"/>
    <w:rsid w:val="009216A8"/>
    <w:rsid w:val="0092494A"/>
    <w:rsid w:val="00926D7C"/>
    <w:rsid w:val="00934F98"/>
    <w:rsid w:val="00942059"/>
    <w:rsid w:val="009460D5"/>
    <w:rsid w:val="00947783"/>
    <w:rsid w:val="00951D23"/>
    <w:rsid w:val="00954FE8"/>
    <w:rsid w:val="00955D36"/>
    <w:rsid w:val="0096037C"/>
    <w:rsid w:val="00966D08"/>
    <w:rsid w:val="00967DE2"/>
    <w:rsid w:val="009726E0"/>
    <w:rsid w:val="00975003"/>
    <w:rsid w:val="00975E21"/>
    <w:rsid w:val="00990822"/>
    <w:rsid w:val="00990FC5"/>
    <w:rsid w:val="00992E77"/>
    <w:rsid w:val="0099415F"/>
    <w:rsid w:val="00994823"/>
    <w:rsid w:val="009A2EB1"/>
    <w:rsid w:val="009B4818"/>
    <w:rsid w:val="009C199F"/>
    <w:rsid w:val="009C4A31"/>
    <w:rsid w:val="009D2BC9"/>
    <w:rsid w:val="009D576F"/>
    <w:rsid w:val="009D59DE"/>
    <w:rsid w:val="009D5AEF"/>
    <w:rsid w:val="009D6E85"/>
    <w:rsid w:val="009F1019"/>
    <w:rsid w:val="009F3427"/>
    <w:rsid w:val="009F43E7"/>
    <w:rsid w:val="009F64F1"/>
    <w:rsid w:val="009F6FD2"/>
    <w:rsid w:val="009F7790"/>
    <w:rsid w:val="009F78D3"/>
    <w:rsid w:val="00A05437"/>
    <w:rsid w:val="00A058EE"/>
    <w:rsid w:val="00A12604"/>
    <w:rsid w:val="00A12821"/>
    <w:rsid w:val="00A150A8"/>
    <w:rsid w:val="00A221DF"/>
    <w:rsid w:val="00A23477"/>
    <w:rsid w:val="00A254E8"/>
    <w:rsid w:val="00A27D84"/>
    <w:rsid w:val="00A31E4D"/>
    <w:rsid w:val="00A358EA"/>
    <w:rsid w:val="00A37BC9"/>
    <w:rsid w:val="00A412CE"/>
    <w:rsid w:val="00A45E17"/>
    <w:rsid w:val="00A4732A"/>
    <w:rsid w:val="00A53937"/>
    <w:rsid w:val="00A558A3"/>
    <w:rsid w:val="00A55D03"/>
    <w:rsid w:val="00A62CC6"/>
    <w:rsid w:val="00A63D08"/>
    <w:rsid w:val="00A7166B"/>
    <w:rsid w:val="00A72674"/>
    <w:rsid w:val="00A74CD9"/>
    <w:rsid w:val="00A76CEB"/>
    <w:rsid w:val="00A777DC"/>
    <w:rsid w:val="00A83BA0"/>
    <w:rsid w:val="00A84462"/>
    <w:rsid w:val="00A84F18"/>
    <w:rsid w:val="00A85045"/>
    <w:rsid w:val="00A9181E"/>
    <w:rsid w:val="00A9243D"/>
    <w:rsid w:val="00A943C3"/>
    <w:rsid w:val="00A95738"/>
    <w:rsid w:val="00A96960"/>
    <w:rsid w:val="00A97B7D"/>
    <w:rsid w:val="00AA4825"/>
    <w:rsid w:val="00AA4B96"/>
    <w:rsid w:val="00AA7284"/>
    <w:rsid w:val="00AB28F3"/>
    <w:rsid w:val="00AB33E1"/>
    <w:rsid w:val="00AB5277"/>
    <w:rsid w:val="00AB5A94"/>
    <w:rsid w:val="00AC1BCB"/>
    <w:rsid w:val="00AC42FF"/>
    <w:rsid w:val="00AC50B1"/>
    <w:rsid w:val="00AD1646"/>
    <w:rsid w:val="00AD452A"/>
    <w:rsid w:val="00AD5593"/>
    <w:rsid w:val="00AF038B"/>
    <w:rsid w:val="00B012C2"/>
    <w:rsid w:val="00B03680"/>
    <w:rsid w:val="00B05960"/>
    <w:rsid w:val="00B10CFB"/>
    <w:rsid w:val="00B12EEF"/>
    <w:rsid w:val="00B13B31"/>
    <w:rsid w:val="00B17E50"/>
    <w:rsid w:val="00B24C81"/>
    <w:rsid w:val="00B26045"/>
    <w:rsid w:val="00B377FC"/>
    <w:rsid w:val="00B378B7"/>
    <w:rsid w:val="00B44A1D"/>
    <w:rsid w:val="00B44C55"/>
    <w:rsid w:val="00B46A95"/>
    <w:rsid w:val="00B47358"/>
    <w:rsid w:val="00B544C2"/>
    <w:rsid w:val="00B5566F"/>
    <w:rsid w:val="00B56C06"/>
    <w:rsid w:val="00B61DF9"/>
    <w:rsid w:val="00B62221"/>
    <w:rsid w:val="00B63031"/>
    <w:rsid w:val="00B64BE7"/>
    <w:rsid w:val="00B66F00"/>
    <w:rsid w:val="00B70CC4"/>
    <w:rsid w:val="00B7715C"/>
    <w:rsid w:val="00B80108"/>
    <w:rsid w:val="00B81380"/>
    <w:rsid w:val="00B87A74"/>
    <w:rsid w:val="00B96371"/>
    <w:rsid w:val="00B9792C"/>
    <w:rsid w:val="00BB02DE"/>
    <w:rsid w:val="00BB371A"/>
    <w:rsid w:val="00BB6D78"/>
    <w:rsid w:val="00BC4596"/>
    <w:rsid w:val="00BD2889"/>
    <w:rsid w:val="00BD47F9"/>
    <w:rsid w:val="00BD6825"/>
    <w:rsid w:val="00BD6BAD"/>
    <w:rsid w:val="00BD7B25"/>
    <w:rsid w:val="00BE1A07"/>
    <w:rsid w:val="00BE1AFF"/>
    <w:rsid w:val="00BF325C"/>
    <w:rsid w:val="00BF6B5A"/>
    <w:rsid w:val="00BF74E9"/>
    <w:rsid w:val="00C0030C"/>
    <w:rsid w:val="00C0767F"/>
    <w:rsid w:val="00C11E6D"/>
    <w:rsid w:val="00C13782"/>
    <w:rsid w:val="00C13818"/>
    <w:rsid w:val="00C247CB"/>
    <w:rsid w:val="00C25830"/>
    <w:rsid w:val="00C30F98"/>
    <w:rsid w:val="00C3128D"/>
    <w:rsid w:val="00C32295"/>
    <w:rsid w:val="00C360BD"/>
    <w:rsid w:val="00C437BA"/>
    <w:rsid w:val="00C476E1"/>
    <w:rsid w:val="00C5058B"/>
    <w:rsid w:val="00C52E77"/>
    <w:rsid w:val="00C566B3"/>
    <w:rsid w:val="00C6071C"/>
    <w:rsid w:val="00C65249"/>
    <w:rsid w:val="00C65B72"/>
    <w:rsid w:val="00C66FA2"/>
    <w:rsid w:val="00C67B32"/>
    <w:rsid w:val="00C729E0"/>
    <w:rsid w:val="00C75C83"/>
    <w:rsid w:val="00C75D96"/>
    <w:rsid w:val="00C77B8F"/>
    <w:rsid w:val="00C80E39"/>
    <w:rsid w:val="00C837F7"/>
    <w:rsid w:val="00C87D54"/>
    <w:rsid w:val="00C94B10"/>
    <w:rsid w:val="00C970B2"/>
    <w:rsid w:val="00CA6757"/>
    <w:rsid w:val="00CB0C1D"/>
    <w:rsid w:val="00CB3428"/>
    <w:rsid w:val="00CB6EB3"/>
    <w:rsid w:val="00CC30B1"/>
    <w:rsid w:val="00CC5AA2"/>
    <w:rsid w:val="00CC68DF"/>
    <w:rsid w:val="00CC6A23"/>
    <w:rsid w:val="00CC721A"/>
    <w:rsid w:val="00CD04A5"/>
    <w:rsid w:val="00CD0963"/>
    <w:rsid w:val="00CD53B9"/>
    <w:rsid w:val="00CE3D42"/>
    <w:rsid w:val="00CE53E6"/>
    <w:rsid w:val="00CF1F17"/>
    <w:rsid w:val="00CF3BC3"/>
    <w:rsid w:val="00CF5CC0"/>
    <w:rsid w:val="00CF6131"/>
    <w:rsid w:val="00D02541"/>
    <w:rsid w:val="00D06EAA"/>
    <w:rsid w:val="00D1182B"/>
    <w:rsid w:val="00D2016E"/>
    <w:rsid w:val="00D249BA"/>
    <w:rsid w:val="00D26495"/>
    <w:rsid w:val="00D33F91"/>
    <w:rsid w:val="00D34307"/>
    <w:rsid w:val="00D36733"/>
    <w:rsid w:val="00D37003"/>
    <w:rsid w:val="00D44CFF"/>
    <w:rsid w:val="00D471B5"/>
    <w:rsid w:val="00D47B32"/>
    <w:rsid w:val="00D52E0F"/>
    <w:rsid w:val="00D54181"/>
    <w:rsid w:val="00D571DB"/>
    <w:rsid w:val="00D6774D"/>
    <w:rsid w:val="00D75191"/>
    <w:rsid w:val="00D80929"/>
    <w:rsid w:val="00D85254"/>
    <w:rsid w:val="00D8556C"/>
    <w:rsid w:val="00D952C0"/>
    <w:rsid w:val="00DA362E"/>
    <w:rsid w:val="00DA61F4"/>
    <w:rsid w:val="00DB74B8"/>
    <w:rsid w:val="00DC42FA"/>
    <w:rsid w:val="00DC4FFC"/>
    <w:rsid w:val="00DC6C54"/>
    <w:rsid w:val="00DD3685"/>
    <w:rsid w:val="00DD600C"/>
    <w:rsid w:val="00DD6200"/>
    <w:rsid w:val="00DE34CE"/>
    <w:rsid w:val="00DE3629"/>
    <w:rsid w:val="00DE5678"/>
    <w:rsid w:val="00DE73F3"/>
    <w:rsid w:val="00DE7664"/>
    <w:rsid w:val="00DF0B36"/>
    <w:rsid w:val="00DF2C01"/>
    <w:rsid w:val="00DF6BE4"/>
    <w:rsid w:val="00E1527E"/>
    <w:rsid w:val="00E157BC"/>
    <w:rsid w:val="00E16475"/>
    <w:rsid w:val="00E33263"/>
    <w:rsid w:val="00E34BD7"/>
    <w:rsid w:val="00E427EA"/>
    <w:rsid w:val="00E45C47"/>
    <w:rsid w:val="00E46AA9"/>
    <w:rsid w:val="00E50E4A"/>
    <w:rsid w:val="00E53D0A"/>
    <w:rsid w:val="00E556AB"/>
    <w:rsid w:val="00E55801"/>
    <w:rsid w:val="00E65EC5"/>
    <w:rsid w:val="00E675E0"/>
    <w:rsid w:val="00E679A5"/>
    <w:rsid w:val="00E72FE5"/>
    <w:rsid w:val="00E73771"/>
    <w:rsid w:val="00E747CA"/>
    <w:rsid w:val="00E817CB"/>
    <w:rsid w:val="00E82F09"/>
    <w:rsid w:val="00E839F8"/>
    <w:rsid w:val="00E87694"/>
    <w:rsid w:val="00E87EB9"/>
    <w:rsid w:val="00E91523"/>
    <w:rsid w:val="00E91F5F"/>
    <w:rsid w:val="00E97A2F"/>
    <w:rsid w:val="00EA6F59"/>
    <w:rsid w:val="00EB12DD"/>
    <w:rsid w:val="00EB153E"/>
    <w:rsid w:val="00EB16FC"/>
    <w:rsid w:val="00EB2E4A"/>
    <w:rsid w:val="00EB57EB"/>
    <w:rsid w:val="00EC7767"/>
    <w:rsid w:val="00ED2F64"/>
    <w:rsid w:val="00ED3103"/>
    <w:rsid w:val="00ED3DCA"/>
    <w:rsid w:val="00ED50CF"/>
    <w:rsid w:val="00ED7EA6"/>
    <w:rsid w:val="00EE5EB2"/>
    <w:rsid w:val="00EF120F"/>
    <w:rsid w:val="00EF2B64"/>
    <w:rsid w:val="00EF3831"/>
    <w:rsid w:val="00EF4D44"/>
    <w:rsid w:val="00EF51AC"/>
    <w:rsid w:val="00F01527"/>
    <w:rsid w:val="00F02FC7"/>
    <w:rsid w:val="00F05568"/>
    <w:rsid w:val="00F1152F"/>
    <w:rsid w:val="00F1289B"/>
    <w:rsid w:val="00F16DC7"/>
    <w:rsid w:val="00F207B3"/>
    <w:rsid w:val="00F21E2F"/>
    <w:rsid w:val="00F254C4"/>
    <w:rsid w:val="00F31631"/>
    <w:rsid w:val="00F32253"/>
    <w:rsid w:val="00F346EB"/>
    <w:rsid w:val="00F34CEE"/>
    <w:rsid w:val="00F37FF6"/>
    <w:rsid w:val="00F41290"/>
    <w:rsid w:val="00F478AB"/>
    <w:rsid w:val="00F5486B"/>
    <w:rsid w:val="00F61B99"/>
    <w:rsid w:val="00F63041"/>
    <w:rsid w:val="00F6411F"/>
    <w:rsid w:val="00F646E0"/>
    <w:rsid w:val="00F658E0"/>
    <w:rsid w:val="00F72102"/>
    <w:rsid w:val="00F841C4"/>
    <w:rsid w:val="00F84404"/>
    <w:rsid w:val="00F859B7"/>
    <w:rsid w:val="00F91456"/>
    <w:rsid w:val="00F94851"/>
    <w:rsid w:val="00F96DC4"/>
    <w:rsid w:val="00FB0E93"/>
    <w:rsid w:val="00FB1DAF"/>
    <w:rsid w:val="00FC1C44"/>
    <w:rsid w:val="00FC52A6"/>
    <w:rsid w:val="00FE323E"/>
    <w:rsid w:val="00FE60E7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3E3977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28F3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AB28F3"/>
    <w:pPr>
      <w:spacing w:after="240"/>
      <w:outlineLvl w:val="0"/>
    </w:pPr>
    <w:rPr>
      <w:rFonts w:cs="Arial"/>
      <w:b/>
      <w:sz w:val="36"/>
      <w:szCs w:val="20"/>
    </w:rPr>
  </w:style>
  <w:style w:type="paragraph" w:styleId="Heading2">
    <w:name w:val="heading 2"/>
    <w:basedOn w:val="Normal"/>
    <w:next w:val="Normal"/>
    <w:qFormat/>
    <w:rsid w:val="00AB28F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AB28F3"/>
    <w:rPr>
      <w:rFonts w:ascii="Verdana" w:hAnsi="Verdana" w:cs="Arial"/>
      <w:b/>
      <w:sz w:val="36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EB16FC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FB1DAF"/>
    <w:pPr>
      <w:ind w:left="720"/>
      <w:contextualSpacing/>
    </w:pPr>
  </w:style>
  <w:style w:type="character" w:styleId="CommentReference">
    <w:name w:val="annotation reference"/>
    <w:basedOn w:val="DefaultParagraphFont"/>
    <w:rsid w:val="002E1D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1D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E1D1C"/>
  </w:style>
  <w:style w:type="paragraph" w:styleId="CommentSubject">
    <w:name w:val="annotation subject"/>
    <w:basedOn w:val="CommentText"/>
    <w:next w:val="CommentText"/>
    <w:link w:val="CommentSubjectChar"/>
    <w:rsid w:val="002E1D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E1D1C"/>
    <w:rPr>
      <w:b/>
      <w:bCs/>
    </w:rPr>
  </w:style>
  <w:style w:type="paragraph" w:styleId="BalloonText">
    <w:name w:val="Balloon Text"/>
    <w:basedOn w:val="Normal"/>
    <w:link w:val="BalloonTextChar"/>
    <w:rsid w:val="002E1D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E1D1C"/>
    <w:rPr>
      <w:rFonts w:ascii="Segoe UI" w:hAnsi="Segoe UI" w:cs="Segoe UI"/>
      <w:sz w:val="18"/>
      <w:szCs w:val="18"/>
    </w:rPr>
  </w:style>
  <w:style w:type="character" w:customStyle="1" w:styleId="BodyTextIndent2Char">
    <w:name w:val="Body Text Indent 2 Char"/>
    <w:basedOn w:val="DefaultParagraphFont"/>
    <w:link w:val="BodyTextIndent2"/>
    <w:rsid w:val="00ED2F64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C258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F51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7085">
                  <w:marLeft w:val="23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7985">
              <w:marLeft w:val="2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4" ma:contentTypeDescription="Create a new document." ma:contentTypeScope="" ma:versionID="c490d5300bcc29ccb8b6c915c59431fd">
  <xsd:schema xmlns:xsd="http://www.w3.org/2001/XMLSchema" xmlns:xs="http://www.w3.org/2001/XMLSchema" xmlns:p="http://schemas.microsoft.com/office/2006/metadata/properties" xmlns:ns2="105b4efb-3be6-4b39-a776-8a7d43adc0ca" targetNamespace="http://schemas.microsoft.com/office/2006/metadata/properties" ma:root="true" ma:fieldsID="845fad1c6d5081b7ee8f1539f5ad5338" ns2:_="">
    <xsd:import namespace="105b4efb-3be6-4b39-a776-8a7d43adc0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7D7EB8-2252-429E-A537-BA51D71EAF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C2A9D-EB2C-425D-852C-CBE65A302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94CABE-C99A-4BF9-9549-F3BC78B50D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FF8563-FB1D-4219-8B4E-DD7FF7AA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17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2493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SolerZayas, Nadya G</cp:lastModifiedBy>
  <cp:revision>12</cp:revision>
  <cp:lastPrinted>2007-01-03T15:56:00Z</cp:lastPrinted>
  <dcterms:created xsi:type="dcterms:W3CDTF">2024-09-18T18:34:00Z</dcterms:created>
  <dcterms:modified xsi:type="dcterms:W3CDTF">2024-09-18T18:51:00Z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2021-10-01T13:28:19Z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7a3032b1-cbc5-4117-85b4-51b49c8eacdc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</Properties>
</file>