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6BF62" w14:textId="58460F66" w:rsidR="00255C6B" w:rsidRPr="00883FF4" w:rsidRDefault="00242D3F" w:rsidP="003D7727">
      <w:pPr>
        <w:pStyle w:val="Heading1"/>
        <w:spacing w:after="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OLE_LINK72"/>
      <w:bookmarkEnd w:id="0"/>
      <w:r w:rsidRPr="00242D3F">
        <w:rPr>
          <w:rFonts w:ascii="Verdana" w:hAnsi="Verdana"/>
          <w:color w:val="auto"/>
          <w:sz w:val="36"/>
          <w:szCs w:val="36"/>
        </w:rPr>
        <w:t xml:space="preserve">MED D </w:t>
      </w:r>
      <w:bookmarkStart w:id="2" w:name="OLE_LINK17"/>
      <w:r w:rsidR="009115FC">
        <w:rPr>
          <w:rFonts w:ascii="Verdana" w:hAnsi="Verdana"/>
          <w:color w:val="auto"/>
          <w:sz w:val="36"/>
          <w:szCs w:val="36"/>
        </w:rPr>
        <w:t xml:space="preserve">SilverScript - Discount Code </w:t>
      </w:r>
      <w:r w:rsidR="00D13955">
        <w:rPr>
          <w:rFonts w:ascii="Verdana" w:hAnsi="Verdana"/>
          <w:color w:val="auto"/>
          <w:sz w:val="36"/>
          <w:szCs w:val="36"/>
        </w:rPr>
        <w:t xml:space="preserve">Email </w:t>
      </w:r>
      <w:r w:rsidR="009115FC">
        <w:rPr>
          <w:rFonts w:ascii="Verdana" w:hAnsi="Verdana"/>
          <w:color w:val="auto"/>
          <w:sz w:val="36"/>
          <w:szCs w:val="36"/>
        </w:rPr>
        <w:t>Error</w:t>
      </w:r>
    </w:p>
    <w:bookmarkEnd w:id="1"/>
    <w:bookmarkEnd w:id="2"/>
    <w:p w14:paraId="5328F548" w14:textId="77777777" w:rsidR="003B76D4" w:rsidRDefault="003B76D4" w:rsidP="003B76D4">
      <w:pPr>
        <w:rPr>
          <w:rFonts w:cs="Calibri"/>
          <w:b/>
          <w:bCs/>
        </w:rPr>
      </w:pPr>
    </w:p>
    <w:p w14:paraId="383E748E" w14:textId="77777777" w:rsidR="00554E0B" w:rsidRPr="009115FC" w:rsidRDefault="00554E0B" w:rsidP="00554E0B">
      <w:pPr>
        <w:rPr>
          <w:rFonts w:cs="Calibri"/>
        </w:rPr>
      </w:pPr>
    </w:p>
    <w:p w14:paraId="3BF05EB1" w14:textId="59C7AC87" w:rsidR="00D13955" w:rsidRPr="009115FC" w:rsidRDefault="00D13955" w:rsidP="00D13955">
      <w:pPr>
        <w:rPr>
          <w:rFonts w:cs="Calibri"/>
        </w:rPr>
      </w:pPr>
      <w:r w:rsidRPr="009115FC">
        <w:rPr>
          <w:rFonts w:cs="Calibri"/>
        </w:rPr>
        <w:t xml:space="preserve">On </w:t>
      </w:r>
      <w:r w:rsidRPr="009115FC">
        <w:rPr>
          <w:rFonts w:cs="Calibri"/>
          <w:b/>
          <w:bCs/>
        </w:rPr>
        <w:t>July 8</w:t>
      </w:r>
      <w:r w:rsidRPr="009115FC">
        <w:rPr>
          <w:rFonts w:cs="Calibri"/>
          <w:b/>
          <w:bCs/>
          <w:vertAlign w:val="superscript"/>
        </w:rPr>
        <w:t>th</w:t>
      </w:r>
      <w:r w:rsidRPr="009115FC">
        <w:rPr>
          <w:rFonts w:cs="Calibri"/>
        </w:rPr>
        <w:t xml:space="preserve">, SilverScript beneficiaries were sent a marketing email about a 20 percent discount on CVS Health brand products, available </w:t>
      </w:r>
      <w:r w:rsidR="009115FC" w:rsidRPr="009115FC">
        <w:rPr>
          <w:rFonts w:cs="Calibri"/>
        </w:rPr>
        <w:t>online</w:t>
      </w:r>
      <w:r w:rsidRPr="009115FC">
        <w:rPr>
          <w:rFonts w:cs="Calibri"/>
        </w:rPr>
        <w:t xml:space="preserve"> and in CVS pharmacy stores. </w:t>
      </w:r>
    </w:p>
    <w:p w14:paraId="646078BD" w14:textId="77777777" w:rsidR="00D13955" w:rsidRPr="009115FC" w:rsidRDefault="00D13955" w:rsidP="00D13955">
      <w:pPr>
        <w:rPr>
          <w:rFonts w:cs="Calibri"/>
        </w:rPr>
      </w:pPr>
    </w:p>
    <w:p w14:paraId="5E13B407" w14:textId="2659F6DE" w:rsidR="00554E0B" w:rsidRPr="009115FC" w:rsidRDefault="00D13955" w:rsidP="00D13955">
      <w:pPr>
        <w:rPr>
          <w:rFonts w:cs="Calibri"/>
        </w:rPr>
      </w:pPr>
      <w:r w:rsidRPr="009115FC">
        <w:rPr>
          <w:rFonts w:cs="Calibri"/>
        </w:rPr>
        <w:t xml:space="preserve">The discount code provided had expired and did not work for those who tried to access it. </w:t>
      </w:r>
    </w:p>
    <w:p w14:paraId="2A00E57D" w14:textId="77777777" w:rsidR="00D13955" w:rsidRPr="009115FC" w:rsidRDefault="00D13955" w:rsidP="00D13955">
      <w:pPr>
        <w:rPr>
          <w:rFonts w:cs="Calibri"/>
        </w:rPr>
      </w:pPr>
    </w:p>
    <w:p w14:paraId="1FE62B4D" w14:textId="0D81EDA0" w:rsidR="00D13955" w:rsidRPr="009115FC" w:rsidRDefault="00D13955" w:rsidP="00D13955">
      <w:pPr>
        <w:rPr>
          <w:rFonts w:cs="Calibri"/>
        </w:rPr>
      </w:pPr>
      <w:r w:rsidRPr="009115FC">
        <w:rPr>
          <w:rFonts w:cs="Calibri"/>
        </w:rPr>
        <w:t>The discount code has</w:t>
      </w:r>
      <w:r w:rsidR="008E53EF">
        <w:rPr>
          <w:rFonts w:cs="Calibri"/>
        </w:rPr>
        <w:t xml:space="preserve"> </w:t>
      </w:r>
      <w:r w:rsidRPr="009115FC">
        <w:rPr>
          <w:rFonts w:cs="Calibri"/>
        </w:rPr>
        <w:t xml:space="preserve">been corrected as of </w:t>
      </w:r>
      <w:r w:rsidRPr="009115FC">
        <w:rPr>
          <w:rFonts w:cs="Calibri"/>
          <w:b/>
          <w:bCs/>
        </w:rPr>
        <w:t>July 17</w:t>
      </w:r>
      <w:r w:rsidRPr="009115FC">
        <w:rPr>
          <w:rFonts w:cs="Calibri"/>
          <w:b/>
          <w:bCs/>
          <w:vertAlign w:val="superscript"/>
        </w:rPr>
        <w:t>th</w:t>
      </w:r>
      <w:r w:rsidRPr="009115FC">
        <w:rPr>
          <w:rFonts w:cs="Calibri"/>
        </w:rPr>
        <w:t>, and a follow-up email is being sent to acknowledge this error, apologize for any inconvenience</w:t>
      </w:r>
      <w:r w:rsidR="009115FC" w:rsidRPr="009115FC">
        <w:rPr>
          <w:rFonts w:cs="Calibri"/>
        </w:rPr>
        <w:t>,</w:t>
      </w:r>
      <w:r w:rsidRPr="009115FC">
        <w:rPr>
          <w:rFonts w:cs="Calibri"/>
        </w:rPr>
        <w:t xml:space="preserve"> and reassure the beneficiary that the link is now working.</w:t>
      </w:r>
    </w:p>
    <w:p w14:paraId="4A932341" w14:textId="77777777" w:rsidR="00D13955" w:rsidRPr="009115FC" w:rsidRDefault="00D13955" w:rsidP="00D13955">
      <w:pPr>
        <w:rPr>
          <w:rFonts w:cs="Calibri"/>
        </w:rPr>
      </w:pPr>
    </w:p>
    <w:p w14:paraId="1662BD9A" w14:textId="2F60ACB5" w:rsidR="00D13955" w:rsidRPr="009115FC" w:rsidRDefault="00D13955" w:rsidP="00D13955">
      <w:pPr>
        <w:rPr>
          <w:color w:val="000000"/>
        </w:rPr>
      </w:pPr>
      <w:r w:rsidRPr="009115FC">
        <w:rPr>
          <w:color w:val="000000"/>
        </w:rPr>
        <w:t>Th</w:t>
      </w:r>
      <w:r w:rsidR="009115FC" w:rsidRPr="009115FC">
        <w:rPr>
          <w:color w:val="000000"/>
        </w:rPr>
        <w:t>is</w:t>
      </w:r>
      <w:r w:rsidRPr="009115FC">
        <w:rPr>
          <w:color w:val="000000"/>
        </w:rPr>
        <w:t xml:space="preserve"> email will only be sent to th</w:t>
      </w:r>
      <w:r w:rsidR="009115FC" w:rsidRPr="009115FC">
        <w:rPr>
          <w:color w:val="000000"/>
        </w:rPr>
        <w:t>e</w:t>
      </w:r>
      <w:r w:rsidRPr="009115FC">
        <w:rPr>
          <w:color w:val="000000"/>
        </w:rPr>
        <w:t xml:space="preserve"> recipients </w:t>
      </w:r>
      <w:r w:rsidR="009115FC" w:rsidRPr="009115FC">
        <w:rPr>
          <w:color w:val="000000"/>
        </w:rPr>
        <w:t>who</w:t>
      </w:r>
      <w:r w:rsidRPr="009115FC">
        <w:rPr>
          <w:color w:val="000000"/>
        </w:rPr>
        <w:t xml:space="preserve"> accessed the link prior to </w:t>
      </w:r>
      <w:r w:rsidR="009115FC" w:rsidRPr="009115FC">
        <w:rPr>
          <w:color w:val="000000"/>
        </w:rPr>
        <w:t>it</w:t>
      </w:r>
      <w:r w:rsidRPr="009115FC">
        <w:rPr>
          <w:color w:val="000000"/>
        </w:rPr>
        <w:t xml:space="preserve"> being updated with the correct discount code.</w:t>
      </w:r>
    </w:p>
    <w:p w14:paraId="1917816C" w14:textId="77777777" w:rsidR="009115FC" w:rsidRPr="009115FC" w:rsidRDefault="009115FC" w:rsidP="00D13955">
      <w:pPr>
        <w:rPr>
          <w:color w:val="000000"/>
        </w:rPr>
      </w:pPr>
    </w:p>
    <w:p w14:paraId="5F89AD56" w14:textId="77777777" w:rsidR="00D13955" w:rsidRDefault="00D13955" w:rsidP="00D13955">
      <w:pPr>
        <w:rPr>
          <w:color w:val="000000"/>
          <w:sz w:val="22"/>
          <w:szCs w:val="22"/>
        </w:rPr>
      </w:pPr>
    </w:p>
    <w:p w14:paraId="01186BFE" w14:textId="77777777" w:rsidR="00D13955" w:rsidRDefault="00D13955" w:rsidP="00D13955">
      <w:pPr>
        <w:rPr>
          <w:rFonts w:cs="Calibri"/>
        </w:rPr>
      </w:pPr>
    </w:p>
    <w:p w14:paraId="0B8FE447" w14:textId="77777777" w:rsidR="007A403E" w:rsidRDefault="007A403E" w:rsidP="00F24C9B">
      <w:pPr>
        <w:jc w:val="right"/>
      </w:pPr>
      <w:hyperlink w:anchor="_top" w:history="1">
        <w:r w:rsidRPr="00E56D4B">
          <w:rPr>
            <w:rStyle w:val="Hyperlink"/>
          </w:rPr>
          <w:t>Top of the Document</w:t>
        </w:r>
      </w:hyperlink>
    </w:p>
    <w:p w14:paraId="2A352E91" w14:textId="77777777" w:rsidR="00710E68" w:rsidRPr="00C247CB" w:rsidRDefault="00710E68" w:rsidP="003D7727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5548420C" w14:textId="373C7ABE" w:rsidR="005A64DA" w:rsidRPr="00C43228" w:rsidRDefault="00710E68" w:rsidP="00C43228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– PAPER COPY </w:t>
      </w:r>
      <w:r w:rsidR="00E0061C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5A64DA" w:rsidRPr="00C43228" w:rsidSect="00EB1F94"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647E4" w14:textId="77777777" w:rsidR="00F4558F" w:rsidRDefault="00F4558F">
      <w:r>
        <w:separator/>
      </w:r>
    </w:p>
  </w:endnote>
  <w:endnote w:type="continuationSeparator" w:id="0">
    <w:p w14:paraId="2A4511BB" w14:textId="77777777" w:rsidR="00F4558F" w:rsidRDefault="00F4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FD58E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7D8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F27B6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4DBB0" w14:textId="77777777" w:rsidR="00F4558F" w:rsidRDefault="00F4558F">
      <w:r>
        <w:separator/>
      </w:r>
    </w:p>
  </w:footnote>
  <w:footnote w:type="continuationSeparator" w:id="0">
    <w:p w14:paraId="399583D6" w14:textId="77777777" w:rsidR="00F4558F" w:rsidRDefault="00F45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4D35B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9.5pt;height:19.5pt;visibility:visible;mso-wrap-style:square" o:bullet="t">
        <v:imagedata r:id="rId1" o:title=""/>
      </v:shape>
    </w:pict>
  </w:numPicBullet>
  <w:abstractNum w:abstractNumId="0" w15:restartNumberingAfterBreak="0">
    <w:nsid w:val="007A709C"/>
    <w:multiLevelType w:val="hybridMultilevel"/>
    <w:tmpl w:val="DF20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4362"/>
    <w:multiLevelType w:val="hybridMultilevel"/>
    <w:tmpl w:val="8E8A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41D4E"/>
    <w:multiLevelType w:val="hybridMultilevel"/>
    <w:tmpl w:val="D220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437"/>
    <w:multiLevelType w:val="hybridMultilevel"/>
    <w:tmpl w:val="5882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70507"/>
    <w:multiLevelType w:val="hybridMultilevel"/>
    <w:tmpl w:val="5C86DA20"/>
    <w:lvl w:ilvl="0" w:tplc="641C20AA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F2FE3"/>
    <w:multiLevelType w:val="hybridMultilevel"/>
    <w:tmpl w:val="C7E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0C1661FB"/>
    <w:multiLevelType w:val="multilevel"/>
    <w:tmpl w:val="28A6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8F0B6B"/>
    <w:multiLevelType w:val="hybridMultilevel"/>
    <w:tmpl w:val="9756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24B8C"/>
    <w:multiLevelType w:val="hybridMultilevel"/>
    <w:tmpl w:val="C68C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E56258"/>
    <w:multiLevelType w:val="multilevel"/>
    <w:tmpl w:val="43A8FE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14D764A"/>
    <w:multiLevelType w:val="hybridMultilevel"/>
    <w:tmpl w:val="6C766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4C4534B"/>
    <w:multiLevelType w:val="hybridMultilevel"/>
    <w:tmpl w:val="48344FFA"/>
    <w:lvl w:ilvl="0" w:tplc="285CAB6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1D1900"/>
    <w:multiLevelType w:val="hybridMultilevel"/>
    <w:tmpl w:val="85E2CF2A"/>
    <w:lvl w:ilvl="0" w:tplc="3A565F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72"/>
        <w:szCs w:val="72"/>
      </w:rPr>
    </w:lvl>
    <w:lvl w:ilvl="1" w:tplc="B5E465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0694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D0B6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C8D3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6C2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03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3E7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129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19452F18"/>
    <w:multiLevelType w:val="hybridMultilevel"/>
    <w:tmpl w:val="F34C4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7002A"/>
    <w:multiLevelType w:val="hybridMultilevel"/>
    <w:tmpl w:val="A09A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6B2A39"/>
    <w:multiLevelType w:val="hybridMultilevel"/>
    <w:tmpl w:val="F3408C7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750954"/>
    <w:multiLevelType w:val="hybridMultilevel"/>
    <w:tmpl w:val="3070B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597BC3"/>
    <w:multiLevelType w:val="hybridMultilevel"/>
    <w:tmpl w:val="5B58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29BB291B"/>
    <w:multiLevelType w:val="hybridMultilevel"/>
    <w:tmpl w:val="7048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575FCB"/>
    <w:multiLevelType w:val="multilevel"/>
    <w:tmpl w:val="793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DEB5D55"/>
    <w:multiLevelType w:val="multilevel"/>
    <w:tmpl w:val="8D88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30D761F6"/>
    <w:multiLevelType w:val="hybridMultilevel"/>
    <w:tmpl w:val="955C6D04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0" w15:restartNumberingAfterBreak="0">
    <w:nsid w:val="319F61CD"/>
    <w:multiLevelType w:val="multilevel"/>
    <w:tmpl w:val="6A9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387D519B"/>
    <w:multiLevelType w:val="hybridMultilevel"/>
    <w:tmpl w:val="E446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3F2234B4"/>
    <w:multiLevelType w:val="hybridMultilevel"/>
    <w:tmpl w:val="2B40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C60D16"/>
    <w:multiLevelType w:val="hybridMultilevel"/>
    <w:tmpl w:val="7192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23613C"/>
    <w:multiLevelType w:val="hybridMultilevel"/>
    <w:tmpl w:val="F2B47B60"/>
    <w:lvl w:ilvl="0" w:tplc="F44A4ECA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150B08"/>
    <w:multiLevelType w:val="hybridMultilevel"/>
    <w:tmpl w:val="B14A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C40E36"/>
    <w:multiLevelType w:val="hybridMultilevel"/>
    <w:tmpl w:val="09CACF7A"/>
    <w:lvl w:ilvl="0" w:tplc="F44A4ECA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0838D1"/>
    <w:multiLevelType w:val="hybridMultilevel"/>
    <w:tmpl w:val="E696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B412F3"/>
    <w:multiLevelType w:val="hybridMultilevel"/>
    <w:tmpl w:val="390E1F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F6C765B"/>
    <w:multiLevelType w:val="hybridMultilevel"/>
    <w:tmpl w:val="C17A1ACC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6D1E85"/>
    <w:multiLevelType w:val="multilevel"/>
    <w:tmpl w:val="6A9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B6C4C13"/>
    <w:multiLevelType w:val="hybridMultilevel"/>
    <w:tmpl w:val="7DE8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75436F"/>
    <w:multiLevelType w:val="hybridMultilevel"/>
    <w:tmpl w:val="9326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835470"/>
    <w:multiLevelType w:val="hybridMultilevel"/>
    <w:tmpl w:val="07E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0E4D48"/>
    <w:multiLevelType w:val="hybridMultilevel"/>
    <w:tmpl w:val="ED56C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F834F01"/>
    <w:multiLevelType w:val="hybridMultilevel"/>
    <w:tmpl w:val="2BE69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CFF2845"/>
    <w:multiLevelType w:val="hybridMultilevel"/>
    <w:tmpl w:val="2446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88253">
    <w:abstractNumId w:val="38"/>
  </w:num>
  <w:num w:numId="2" w16cid:durableId="1146363123">
    <w:abstractNumId w:val="19"/>
  </w:num>
  <w:num w:numId="3" w16cid:durableId="532572863">
    <w:abstractNumId w:val="42"/>
  </w:num>
  <w:num w:numId="4" w16cid:durableId="690227820">
    <w:abstractNumId w:val="45"/>
  </w:num>
  <w:num w:numId="5" w16cid:durableId="287047895">
    <w:abstractNumId w:val="8"/>
  </w:num>
  <w:num w:numId="6" w16cid:durableId="1116753512">
    <w:abstractNumId w:val="51"/>
  </w:num>
  <w:num w:numId="7" w16cid:durableId="1997219867">
    <w:abstractNumId w:val="32"/>
  </w:num>
  <w:num w:numId="8" w16cid:durableId="4013318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2981550">
    <w:abstractNumId w:val="22"/>
  </w:num>
  <w:num w:numId="10" w16cid:durableId="764613304">
    <w:abstractNumId w:val="6"/>
  </w:num>
  <w:num w:numId="11" w16cid:durableId="64693226">
    <w:abstractNumId w:val="20"/>
  </w:num>
  <w:num w:numId="12" w16cid:durableId="578245922">
    <w:abstractNumId w:val="14"/>
  </w:num>
  <w:num w:numId="13" w16cid:durableId="831261309">
    <w:abstractNumId w:val="28"/>
  </w:num>
  <w:num w:numId="14" w16cid:durableId="2081370033">
    <w:abstractNumId w:val="24"/>
  </w:num>
  <w:num w:numId="15" w16cid:durableId="206066408">
    <w:abstractNumId w:val="41"/>
  </w:num>
  <w:num w:numId="16" w16cid:durableId="302585275">
    <w:abstractNumId w:val="47"/>
  </w:num>
  <w:num w:numId="17" w16cid:durableId="1838227773">
    <w:abstractNumId w:val="37"/>
  </w:num>
  <w:num w:numId="18" w16cid:durableId="959796116">
    <w:abstractNumId w:val="1"/>
  </w:num>
  <w:num w:numId="19" w16cid:durableId="1534609956">
    <w:abstractNumId w:val="16"/>
  </w:num>
  <w:num w:numId="20" w16cid:durableId="491026080">
    <w:abstractNumId w:val="36"/>
  </w:num>
  <w:num w:numId="21" w16cid:durableId="736171730">
    <w:abstractNumId w:val="4"/>
  </w:num>
  <w:num w:numId="22" w16cid:durableId="1996300379">
    <w:abstractNumId w:val="35"/>
  </w:num>
  <w:num w:numId="23" w16cid:durableId="197697977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97400694">
    <w:abstractNumId w:val="29"/>
  </w:num>
  <w:num w:numId="25" w16cid:durableId="1350793710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00188574">
    <w:abstractNumId w:val="12"/>
  </w:num>
  <w:num w:numId="27" w16cid:durableId="1039010493">
    <w:abstractNumId w:val="49"/>
  </w:num>
  <w:num w:numId="28" w16cid:durableId="745883933">
    <w:abstractNumId w:val="21"/>
  </w:num>
  <w:num w:numId="29" w16cid:durableId="39332118">
    <w:abstractNumId w:val="5"/>
  </w:num>
  <w:num w:numId="30" w16cid:durableId="1506673895">
    <w:abstractNumId w:val="52"/>
  </w:num>
  <w:num w:numId="31" w16cid:durableId="314644948">
    <w:abstractNumId w:val="34"/>
  </w:num>
  <w:num w:numId="32" w16cid:durableId="1922831336">
    <w:abstractNumId w:val="18"/>
  </w:num>
  <w:num w:numId="33" w16cid:durableId="1588922971">
    <w:abstractNumId w:val="10"/>
  </w:num>
  <w:num w:numId="34" w16cid:durableId="1580022918">
    <w:abstractNumId w:val="25"/>
  </w:num>
  <w:num w:numId="35" w16cid:durableId="1976443126">
    <w:abstractNumId w:val="46"/>
  </w:num>
  <w:num w:numId="36" w16cid:durableId="1272973167">
    <w:abstractNumId w:val="48"/>
  </w:num>
  <w:num w:numId="37" w16cid:durableId="322318019">
    <w:abstractNumId w:val="33"/>
  </w:num>
  <w:num w:numId="38" w16cid:durableId="1256982148">
    <w:abstractNumId w:val="40"/>
  </w:num>
  <w:num w:numId="39" w16cid:durableId="597908115">
    <w:abstractNumId w:val="13"/>
  </w:num>
  <w:num w:numId="40" w16cid:durableId="1396705361">
    <w:abstractNumId w:val="27"/>
  </w:num>
  <w:num w:numId="41" w16cid:durableId="2046908029">
    <w:abstractNumId w:val="3"/>
  </w:num>
  <w:num w:numId="42" w16cid:durableId="1872183334">
    <w:abstractNumId w:val="9"/>
  </w:num>
  <w:num w:numId="43" w16cid:durableId="1419329111">
    <w:abstractNumId w:val="15"/>
  </w:num>
  <w:num w:numId="44" w16cid:durableId="1772047745">
    <w:abstractNumId w:val="7"/>
  </w:num>
  <w:num w:numId="45" w16cid:durableId="2032560028">
    <w:abstractNumId w:val="11"/>
  </w:num>
  <w:num w:numId="46" w16cid:durableId="2087221870">
    <w:abstractNumId w:val="30"/>
  </w:num>
  <w:num w:numId="47" w16cid:durableId="2092465689">
    <w:abstractNumId w:val="44"/>
  </w:num>
  <w:num w:numId="48" w16cid:durableId="1474519190">
    <w:abstractNumId w:val="23"/>
  </w:num>
  <w:num w:numId="49" w16cid:durableId="881479091">
    <w:abstractNumId w:val="2"/>
  </w:num>
  <w:num w:numId="50" w16cid:durableId="178860845">
    <w:abstractNumId w:val="0"/>
  </w:num>
  <w:num w:numId="51" w16cid:durableId="158010909">
    <w:abstractNumId w:val="26"/>
  </w:num>
  <w:num w:numId="52" w16cid:durableId="749735243">
    <w:abstractNumId w:val="31"/>
  </w:num>
  <w:num w:numId="53" w16cid:durableId="83499913">
    <w:abstractNumId w:val="39"/>
  </w:num>
  <w:num w:numId="54" w16cid:durableId="204215439">
    <w:abstractNumId w:val="1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0CD"/>
    <w:rsid w:val="00005E55"/>
    <w:rsid w:val="00015A2E"/>
    <w:rsid w:val="000235B3"/>
    <w:rsid w:val="00035BED"/>
    <w:rsid w:val="00061AD2"/>
    <w:rsid w:val="0006615C"/>
    <w:rsid w:val="00071B90"/>
    <w:rsid w:val="000863D4"/>
    <w:rsid w:val="0008665F"/>
    <w:rsid w:val="00095AB5"/>
    <w:rsid w:val="000A1362"/>
    <w:rsid w:val="000A6B88"/>
    <w:rsid w:val="000B3C4C"/>
    <w:rsid w:val="000B656F"/>
    <w:rsid w:val="000B72DF"/>
    <w:rsid w:val="000D02E4"/>
    <w:rsid w:val="000D1870"/>
    <w:rsid w:val="000D4BA2"/>
    <w:rsid w:val="000D6714"/>
    <w:rsid w:val="000E57E5"/>
    <w:rsid w:val="000F0D1B"/>
    <w:rsid w:val="000F54AF"/>
    <w:rsid w:val="00104CDE"/>
    <w:rsid w:val="0010669A"/>
    <w:rsid w:val="00115944"/>
    <w:rsid w:val="00122967"/>
    <w:rsid w:val="0012373E"/>
    <w:rsid w:val="00127690"/>
    <w:rsid w:val="00132804"/>
    <w:rsid w:val="001360A5"/>
    <w:rsid w:val="00154FF2"/>
    <w:rsid w:val="00160D18"/>
    <w:rsid w:val="0016273A"/>
    <w:rsid w:val="00165B53"/>
    <w:rsid w:val="0016707F"/>
    <w:rsid w:val="00171086"/>
    <w:rsid w:val="001764AB"/>
    <w:rsid w:val="00181B1A"/>
    <w:rsid w:val="00182A61"/>
    <w:rsid w:val="0019130B"/>
    <w:rsid w:val="001917C9"/>
    <w:rsid w:val="001A5256"/>
    <w:rsid w:val="001B3879"/>
    <w:rsid w:val="001B4703"/>
    <w:rsid w:val="001C0FA2"/>
    <w:rsid w:val="001E7746"/>
    <w:rsid w:val="001F0774"/>
    <w:rsid w:val="001F1218"/>
    <w:rsid w:val="001F5947"/>
    <w:rsid w:val="002016B4"/>
    <w:rsid w:val="002055CF"/>
    <w:rsid w:val="00205FBE"/>
    <w:rsid w:val="00215609"/>
    <w:rsid w:val="00225354"/>
    <w:rsid w:val="00235608"/>
    <w:rsid w:val="00242D3F"/>
    <w:rsid w:val="00243EBB"/>
    <w:rsid w:val="00255C6B"/>
    <w:rsid w:val="00265D86"/>
    <w:rsid w:val="002750DC"/>
    <w:rsid w:val="00282E81"/>
    <w:rsid w:val="0028514B"/>
    <w:rsid w:val="00291CE8"/>
    <w:rsid w:val="00296127"/>
    <w:rsid w:val="00296765"/>
    <w:rsid w:val="002A0458"/>
    <w:rsid w:val="002B593E"/>
    <w:rsid w:val="002C0718"/>
    <w:rsid w:val="002D460D"/>
    <w:rsid w:val="002E6C12"/>
    <w:rsid w:val="002E6E58"/>
    <w:rsid w:val="002F1F92"/>
    <w:rsid w:val="002F3BB7"/>
    <w:rsid w:val="002F4612"/>
    <w:rsid w:val="002F6F9E"/>
    <w:rsid w:val="00317EFA"/>
    <w:rsid w:val="0033143E"/>
    <w:rsid w:val="003335B8"/>
    <w:rsid w:val="00336307"/>
    <w:rsid w:val="0034318F"/>
    <w:rsid w:val="0034552B"/>
    <w:rsid w:val="003725A1"/>
    <w:rsid w:val="003868A2"/>
    <w:rsid w:val="00392A5B"/>
    <w:rsid w:val="00394AF9"/>
    <w:rsid w:val="003A15A8"/>
    <w:rsid w:val="003A19B2"/>
    <w:rsid w:val="003A1E9B"/>
    <w:rsid w:val="003A6D70"/>
    <w:rsid w:val="003B1F86"/>
    <w:rsid w:val="003B6B4F"/>
    <w:rsid w:val="003B76D4"/>
    <w:rsid w:val="003C01C9"/>
    <w:rsid w:val="003C4627"/>
    <w:rsid w:val="003D7727"/>
    <w:rsid w:val="003E3B58"/>
    <w:rsid w:val="003E6C1A"/>
    <w:rsid w:val="003F3D7B"/>
    <w:rsid w:val="003F778E"/>
    <w:rsid w:val="0040640A"/>
    <w:rsid w:val="00406DB5"/>
    <w:rsid w:val="0042336D"/>
    <w:rsid w:val="00423B05"/>
    <w:rsid w:val="0042489D"/>
    <w:rsid w:val="004252C7"/>
    <w:rsid w:val="00425997"/>
    <w:rsid w:val="00441912"/>
    <w:rsid w:val="004453AB"/>
    <w:rsid w:val="00457EAE"/>
    <w:rsid w:val="00471290"/>
    <w:rsid w:val="00474537"/>
    <w:rsid w:val="004768BE"/>
    <w:rsid w:val="00477F73"/>
    <w:rsid w:val="0048355A"/>
    <w:rsid w:val="00484781"/>
    <w:rsid w:val="00486108"/>
    <w:rsid w:val="004864AD"/>
    <w:rsid w:val="004A129C"/>
    <w:rsid w:val="004B34E5"/>
    <w:rsid w:val="004D0AF2"/>
    <w:rsid w:val="004D3C53"/>
    <w:rsid w:val="004D43DD"/>
    <w:rsid w:val="004E0AF0"/>
    <w:rsid w:val="004E2CEE"/>
    <w:rsid w:val="004F0F65"/>
    <w:rsid w:val="004F7F34"/>
    <w:rsid w:val="00505588"/>
    <w:rsid w:val="00506B9D"/>
    <w:rsid w:val="00512486"/>
    <w:rsid w:val="00514ECE"/>
    <w:rsid w:val="00516C98"/>
    <w:rsid w:val="0052465B"/>
    <w:rsid w:val="00524CDD"/>
    <w:rsid w:val="005323F6"/>
    <w:rsid w:val="00545D45"/>
    <w:rsid w:val="00547C68"/>
    <w:rsid w:val="00554E0B"/>
    <w:rsid w:val="005575ED"/>
    <w:rsid w:val="0056331B"/>
    <w:rsid w:val="00565A58"/>
    <w:rsid w:val="00566F89"/>
    <w:rsid w:val="00570314"/>
    <w:rsid w:val="00571096"/>
    <w:rsid w:val="00573B0D"/>
    <w:rsid w:val="00575F4C"/>
    <w:rsid w:val="00577909"/>
    <w:rsid w:val="00582E85"/>
    <w:rsid w:val="00587EE4"/>
    <w:rsid w:val="005910B5"/>
    <w:rsid w:val="0059656A"/>
    <w:rsid w:val="00597000"/>
    <w:rsid w:val="005A5027"/>
    <w:rsid w:val="005A6118"/>
    <w:rsid w:val="005A64DA"/>
    <w:rsid w:val="005B1C98"/>
    <w:rsid w:val="005B446E"/>
    <w:rsid w:val="005C1D83"/>
    <w:rsid w:val="005C37D0"/>
    <w:rsid w:val="005D7824"/>
    <w:rsid w:val="005E4F86"/>
    <w:rsid w:val="005E650E"/>
    <w:rsid w:val="005E66F6"/>
    <w:rsid w:val="00620F09"/>
    <w:rsid w:val="00622D77"/>
    <w:rsid w:val="006268B0"/>
    <w:rsid w:val="00627F34"/>
    <w:rsid w:val="00636B18"/>
    <w:rsid w:val="00637CA1"/>
    <w:rsid w:val="00641790"/>
    <w:rsid w:val="00641ADF"/>
    <w:rsid w:val="00642731"/>
    <w:rsid w:val="0064569E"/>
    <w:rsid w:val="00647CDD"/>
    <w:rsid w:val="00651B50"/>
    <w:rsid w:val="00657FB3"/>
    <w:rsid w:val="00662334"/>
    <w:rsid w:val="00664DDD"/>
    <w:rsid w:val="0066617F"/>
    <w:rsid w:val="00674A16"/>
    <w:rsid w:val="00680359"/>
    <w:rsid w:val="00680C4E"/>
    <w:rsid w:val="00691E10"/>
    <w:rsid w:val="00695AC5"/>
    <w:rsid w:val="006A0481"/>
    <w:rsid w:val="006A1E91"/>
    <w:rsid w:val="006B0487"/>
    <w:rsid w:val="006B4751"/>
    <w:rsid w:val="006C653F"/>
    <w:rsid w:val="006F2597"/>
    <w:rsid w:val="006F7DFC"/>
    <w:rsid w:val="00702AF9"/>
    <w:rsid w:val="00704309"/>
    <w:rsid w:val="00704AF2"/>
    <w:rsid w:val="0070776C"/>
    <w:rsid w:val="00710E68"/>
    <w:rsid w:val="007139C4"/>
    <w:rsid w:val="00714BA0"/>
    <w:rsid w:val="00725B82"/>
    <w:rsid w:val="007269B6"/>
    <w:rsid w:val="00726E7A"/>
    <w:rsid w:val="0073294A"/>
    <w:rsid w:val="00732E52"/>
    <w:rsid w:val="00736607"/>
    <w:rsid w:val="00736822"/>
    <w:rsid w:val="007406C2"/>
    <w:rsid w:val="0074302B"/>
    <w:rsid w:val="00743BC2"/>
    <w:rsid w:val="00752801"/>
    <w:rsid w:val="00763D14"/>
    <w:rsid w:val="00766F8C"/>
    <w:rsid w:val="00785118"/>
    <w:rsid w:val="00785C47"/>
    <w:rsid w:val="00786BEB"/>
    <w:rsid w:val="007A403E"/>
    <w:rsid w:val="007A75EA"/>
    <w:rsid w:val="007A7654"/>
    <w:rsid w:val="007B6CC0"/>
    <w:rsid w:val="007C0636"/>
    <w:rsid w:val="007C77DD"/>
    <w:rsid w:val="007E2033"/>
    <w:rsid w:val="007E3EA6"/>
    <w:rsid w:val="007F04AB"/>
    <w:rsid w:val="00803AE3"/>
    <w:rsid w:val="00804156"/>
    <w:rsid w:val="008042E1"/>
    <w:rsid w:val="00804D63"/>
    <w:rsid w:val="00806B9D"/>
    <w:rsid w:val="00811A7C"/>
    <w:rsid w:val="00812777"/>
    <w:rsid w:val="008230FA"/>
    <w:rsid w:val="0084129E"/>
    <w:rsid w:val="00842FC5"/>
    <w:rsid w:val="00843390"/>
    <w:rsid w:val="00844168"/>
    <w:rsid w:val="00846373"/>
    <w:rsid w:val="00846ECB"/>
    <w:rsid w:val="00851BD8"/>
    <w:rsid w:val="008568AE"/>
    <w:rsid w:val="00860590"/>
    <w:rsid w:val="00861316"/>
    <w:rsid w:val="008614E8"/>
    <w:rsid w:val="00864850"/>
    <w:rsid w:val="00866B4A"/>
    <w:rsid w:val="0086734A"/>
    <w:rsid w:val="00867EDF"/>
    <w:rsid w:val="008734D7"/>
    <w:rsid w:val="00875F0D"/>
    <w:rsid w:val="00877414"/>
    <w:rsid w:val="008825E7"/>
    <w:rsid w:val="0088282F"/>
    <w:rsid w:val="00883FF4"/>
    <w:rsid w:val="00887ADA"/>
    <w:rsid w:val="008956BC"/>
    <w:rsid w:val="008A03B7"/>
    <w:rsid w:val="008B62CE"/>
    <w:rsid w:val="008C2197"/>
    <w:rsid w:val="008C3493"/>
    <w:rsid w:val="008C6024"/>
    <w:rsid w:val="008D07E1"/>
    <w:rsid w:val="008D11A6"/>
    <w:rsid w:val="008D1F7B"/>
    <w:rsid w:val="008D2D64"/>
    <w:rsid w:val="008E21BE"/>
    <w:rsid w:val="008E53EF"/>
    <w:rsid w:val="00901358"/>
    <w:rsid w:val="00902E07"/>
    <w:rsid w:val="00904544"/>
    <w:rsid w:val="0090627C"/>
    <w:rsid w:val="009115FC"/>
    <w:rsid w:val="00913B1B"/>
    <w:rsid w:val="00915E8F"/>
    <w:rsid w:val="0091613E"/>
    <w:rsid w:val="00927861"/>
    <w:rsid w:val="00936869"/>
    <w:rsid w:val="0094148C"/>
    <w:rsid w:val="00947783"/>
    <w:rsid w:val="0095234B"/>
    <w:rsid w:val="00954FE8"/>
    <w:rsid w:val="00961F46"/>
    <w:rsid w:val="00963D31"/>
    <w:rsid w:val="009726E0"/>
    <w:rsid w:val="00990822"/>
    <w:rsid w:val="009A2043"/>
    <w:rsid w:val="009A4D99"/>
    <w:rsid w:val="009C0133"/>
    <w:rsid w:val="009C0D92"/>
    <w:rsid w:val="009C2EAE"/>
    <w:rsid w:val="009C4A31"/>
    <w:rsid w:val="009C60D7"/>
    <w:rsid w:val="009E00C2"/>
    <w:rsid w:val="009F224E"/>
    <w:rsid w:val="009F6FD2"/>
    <w:rsid w:val="009F78D3"/>
    <w:rsid w:val="00A008DE"/>
    <w:rsid w:val="00A0620B"/>
    <w:rsid w:val="00A2160B"/>
    <w:rsid w:val="00A25403"/>
    <w:rsid w:val="00A31673"/>
    <w:rsid w:val="00A4732A"/>
    <w:rsid w:val="00A5076D"/>
    <w:rsid w:val="00A57D26"/>
    <w:rsid w:val="00A7166B"/>
    <w:rsid w:val="00A72DEB"/>
    <w:rsid w:val="00A74DC6"/>
    <w:rsid w:val="00A816B8"/>
    <w:rsid w:val="00A83BA0"/>
    <w:rsid w:val="00A84F18"/>
    <w:rsid w:val="00A85045"/>
    <w:rsid w:val="00A95738"/>
    <w:rsid w:val="00A97B7D"/>
    <w:rsid w:val="00AA2252"/>
    <w:rsid w:val="00AA3058"/>
    <w:rsid w:val="00AA4825"/>
    <w:rsid w:val="00AB33E1"/>
    <w:rsid w:val="00AB7BCC"/>
    <w:rsid w:val="00AC3342"/>
    <w:rsid w:val="00AC4214"/>
    <w:rsid w:val="00AC6E70"/>
    <w:rsid w:val="00AD1646"/>
    <w:rsid w:val="00AD7AB4"/>
    <w:rsid w:val="00AF038B"/>
    <w:rsid w:val="00AF78FA"/>
    <w:rsid w:val="00AF79D5"/>
    <w:rsid w:val="00B078F6"/>
    <w:rsid w:val="00B12B21"/>
    <w:rsid w:val="00B26045"/>
    <w:rsid w:val="00B27871"/>
    <w:rsid w:val="00B44C55"/>
    <w:rsid w:val="00B46A95"/>
    <w:rsid w:val="00B5114C"/>
    <w:rsid w:val="00B5123C"/>
    <w:rsid w:val="00B544C2"/>
    <w:rsid w:val="00B5566F"/>
    <w:rsid w:val="00B6087C"/>
    <w:rsid w:val="00B630A6"/>
    <w:rsid w:val="00B70CC4"/>
    <w:rsid w:val="00B87377"/>
    <w:rsid w:val="00B92583"/>
    <w:rsid w:val="00B957CD"/>
    <w:rsid w:val="00BB02DE"/>
    <w:rsid w:val="00BB2E49"/>
    <w:rsid w:val="00BB371A"/>
    <w:rsid w:val="00BC1068"/>
    <w:rsid w:val="00BD5E06"/>
    <w:rsid w:val="00BD7B25"/>
    <w:rsid w:val="00BE1AFF"/>
    <w:rsid w:val="00BF74E9"/>
    <w:rsid w:val="00C16410"/>
    <w:rsid w:val="00C219BB"/>
    <w:rsid w:val="00C247CB"/>
    <w:rsid w:val="00C32D18"/>
    <w:rsid w:val="00C360BD"/>
    <w:rsid w:val="00C43228"/>
    <w:rsid w:val="00C476E1"/>
    <w:rsid w:val="00C51811"/>
    <w:rsid w:val="00C51FF4"/>
    <w:rsid w:val="00C52E77"/>
    <w:rsid w:val="00C5589B"/>
    <w:rsid w:val="00C566B3"/>
    <w:rsid w:val="00C61E2B"/>
    <w:rsid w:val="00C65249"/>
    <w:rsid w:val="00C67B32"/>
    <w:rsid w:val="00C72007"/>
    <w:rsid w:val="00C75C83"/>
    <w:rsid w:val="00C76E6F"/>
    <w:rsid w:val="00C837BA"/>
    <w:rsid w:val="00C84947"/>
    <w:rsid w:val="00C922CE"/>
    <w:rsid w:val="00C95346"/>
    <w:rsid w:val="00CA15EB"/>
    <w:rsid w:val="00CA3B23"/>
    <w:rsid w:val="00CA62F6"/>
    <w:rsid w:val="00CA6F52"/>
    <w:rsid w:val="00CB0C1D"/>
    <w:rsid w:val="00CC5AA2"/>
    <w:rsid w:val="00CC6B08"/>
    <w:rsid w:val="00CC721A"/>
    <w:rsid w:val="00CD0963"/>
    <w:rsid w:val="00CD5C71"/>
    <w:rsid w:val="00CD74D4"/>
    <w:rsid w:val="00CE3D42"/>
    <w:rsid w:val="00CE53E6"/>
    <w:rsid w:val="00CE66B6"/>
    <w:rsid w:val="00CF1691"/>
    <w:rsid w:val="00CF539A"/>
    <w:rsid w:val="00CF602E"/>
    <w:rsid w:val="00CF6131"/>
    <w:rsid w:val="00D06EAA"/>
    <w:rsid w:val="00D13955"/>
    <w:rsid w:val="00D3042C"/>
    <w:rsid w:val="00D31257"/>
    <w:rsid w:val="00D36733"/>
    <w:rsid w:val="00D40752"/>
    <w:rsid w:val="00D471B5"/>
    <w:rsid w:val="00D571DB"/>
    <w:rsid w:val="00D65A5D"/>
    <w:rsid w:val="00D6774D"/>
    <w:rsid w:val="00D75191"/>
    <w:rsid w:val="00D80929"/>
    <w:rsid w:val="00D82CCE"/>
    <w:rsid w:val="00D83271"/>
    <w:rsid w:val="00D83781"/>
    <w:rsid w:val="00D85254"/>
    <w:rsid w:val="00D91BF6"/>
    <w:rsid w:val="00D92FCF"/>
    <w:rsid w:val="00DA2E0A"/>
    <w:rsid w:val="00DB1F82"/>
    <w:rsid w:val="00DB5C93"/>
    <w:rsid w:val="00DC34CC"/>
    <w:rsid w:val="00DC4FFC"/>
    <w:rsid w:val="00DE2A0B"/>
    <w:rsid w:val="00DE79F7"/>
    <w:rsid w:val="00DF4B39"/>
    <w:rsid w:val="00DF6BE4"/>
    <w:rsid w:val="00E0061C"/>
    <w:rsid w:val="00E01C5B"/>
    <w:rsid w:val="00E11831"/>
    <w:rsid w:val="00E157BC"/>
    <w:rsid w:val="00E17BED"/>
    <w:rsid w:val="00E3747F"/>
    <w:rsid w:val="00E37D87"/>
    <w:rsid w:val="00E414EC"/>
    <w:rsid w:val="00E45BE1"/>
    <w:rsid w:val="00E50E4A"/>
    <w:rsid w:val="00E514DC"/>
    <w:rsid w:val="00E52207"/>
    <w:rsid w:val="00E650D0"/>
    <w:rsid w:val="00E66C93"/>
    <w:rsid w:val="00E670DC"/>
    <w:rsid w:val="00E753F9"/>
    <w:rsid w:val="00E800B4"/>
    <w:rsid w:val="00E91F5F"/>
    <w:rsid w:val="00E961BE"/>
    <w:rsid w:val="00EA285E"/>
    <w:rsid w:val="00EB12DD"/>
    <w:rsid w:val="00EB153E"/>
    <w:rsid w:val="00EB1F94"/>
    <w:rsid w:val="00EB5045"/>
    <w:rsid w:val="00EB57EB"/>
    <w:rsid w:val="00ED3747"/>
    <w:rsid w:val="00ED50CF"/>
    <w:rsid w:val="00F030B1"/>
    <w:rsid w:val="00F1152F"/>
    <w:rsid w:val="00F125CA"/>
    <w:rsid w:val="00F17778"/>
    <w:rsid w:val="00F207B3"/>
    <w:rsid w:val="00F24C9B"/>
    <w:rsid w:val="00F26119"/>
    <w:rsid w:val="00F416D2"/>
    <w:rsid w:val="00F4558F"/>
    <w:rsid w:val="00F5118E"/>
    <w:rsid w:val="00F53C77"/>
    <w:rsid w:val="00F5486B"/>
    <w:rsid w:val="00F62BC4"/>
    <w:rsid w:val="00F658E0"/>
    <w:rsid w:val="00F71269"/>
    <w:rsid w:val="00F75715"/>
    <w:rsid w:val="00F81783"/>
    <w:rsid w:val="00F81FD4"/>
    <w:rsid w:val="00F859B7"/>
    <w:rsid w:val="00F85BE2"/>
    <w:rsid w:val="00F877B4"/>
    <w:rsid w:val="00FA78B5"/>
    <w:rsid w:val="00FB0924"/>
    <w:rsid w:val="00FB2D67"/>
    <w:rsid w:val="00FB3DBC"/>
    <w:rsid w:val="00FB6661"/>
    <w:rsid w:val="00FC05EA"/>
    <w:rsid w:val="00FC1C44"/>
    <w:rsid w:val="00FC6F9F"/>
    <w:rsid w:val="00FE0C9E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375A82"/>
  <w15:chartTrackingRefBased/>
  <w15:docId w15:val="{474F8878-AF07-459C-9B18-02F0D82E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6F9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3A15A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75F4C"/>
    <w:rPr>
      <w:color w:val="0000FF"/>
      <w:u w:val="single"/>
    </w:rPr>
  </w:style>
  <w:style w:type="character" w:customStyle="1" w:styleId="BalloonTextChar">
    <w:name w:val="Balloon Text Char"/>
    <w:link w:val="BalloonText"/>
    <w:rsid w:val="003A15A8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7368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6822"/>
    <w:rPr>
      <w:sz w:val="20"/>
      <w:szCs w:val="20"/>
    </w:rPr>
  </w:style>
  <w:style w:type="character" w:customStyle="1" w:styleId="CommentTextChar">
    <w:name w:val="Comment Text Char"/>
    <w:link w:val="CommentText"/>
    <w:rsid w:val="0073682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736822"/>
    <w:rPr>
      <w:b/>
      <w:bCs/>
    </w:rPr>
  </w:style>
  <w:style w:type="character" w:customStyle="1" w:styleId="CommentSubjectChar">
    <w:name w:val="Comment Subject Char"/>
    <w:link w:val="CommentSubject"/>
    <w:rsid w:val="00736822"/>
    <w:rPr>
      <w:rFonts w:ascii="Verdana" w:hAnsi="Verdana"/>
      <w:b/>
      <w:bCs/>
    </w:rPr>
  </w:style>
  <w:style w:type="paragraph" w:styleId="ListParagraph">
    <w:name w:val="List Paragraph"/>
    <w:basedOn w:val="Normal"/>
    <w:uiPriority w:val="34"/>
    <w:qFormat/>
    <w:rsid w:val="003B76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242D3F"/>
    <w:rPr>
      <w:rFonts w:ascii="Verdana" w:hAnsi="Verdan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2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4A8F2-71A0-4D5C-9AC6-91D8E55CDC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A42DD5-774D-46F3-A589-BD8174F2DD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125</Words>
  <Characters>716</Characters>
  <Application>Microsoft Office Word</Application>
  <DocSecurity>2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840</CharactersWithSpaces>
  <SharedDoc>false</SharedDoc>
  <HLinks>
    <vt:vector size="24" baseType="variant"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3211306</vt:i4>
      </vt:variant>
      <vt:variant>
        <vt:i4>9</vt:i4>
      </vt:variant>
      <vt:variant>
        <vt:i4>0</vt:i4>
      </vt:variant>
      <vt:variant>
        <vt:i4>5</vt:i4>
      </vt:variant>
      <vt:variant>
        <vt:lpwstr>CMS-PRD1-102315</vt:lpwstr>
      </vt:variant>
      <vt:variant>
        <vt:lpwstr/>
      </vt:variant>
      <vt:variant>
        <vt:i4>1310728</vt:i4>
      </vt:variant>
      <vt:variant>
        <vt:i4>3</vt:i4>
      </vt:variant>
      <vt:variant>
        <vt:i4>0</vt:i4>
      </vt:variant>
      <vt:variant>
        <vt:i4>5</vt:i4>
      </vt:variant>
      <vt:variant>
        <vt:lpwstr>TSRC-PROD-014611</vt:lpwstr>
      </vt:variant>
      <vt:variant>
        <vt:lpwstr/>
      </vt:variant>
      <vt:variant>
        <vt:i4>3604514</vt:i4>
      </vt:variant>
      <vt:variant>
        <vt:i4>0</vt:i4>
      </vt:variant>
      <vt:variant>
        <vt:i4>0</vt:i4>
      </vt:variant>
      <vt:variant>
        <vt:i4>5</vt:i4>
      </vt:variant>
      <vt:variant>
        <vt:lpwstr>CMS-PRD1-095213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3</cp:revision>
  <cp:lastPrinted>2007-01-03T17:56:00Z</cp:lastPrinted>
  <dcterms:created xsi:type="dcterms:W3CDTF">2025-08-18T19:41:00Z</dcterms:created>
  <dcterms:modified xsi:type="dcterms:W3CDTF">2025-08-18T19:47:00Z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2022-06-14T22:32:28Z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2d1f5874-9bcf-4d9c-b52f-5d4b0f1a4bfe</vt:lpwstr>
  </property>
  <property fmtid="{D5CDD505-2E9C-101B-9397-08002B2CF9AE}" pid="8" name="MSIP_Label_67599526-06ca-49cc-9fa9-5307800a949a_ContentBits">
    <vt:lpwstr>0</vt:lpwstr>
  </property>
</Properties>
</file>