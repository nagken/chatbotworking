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3DE3" w14:textId="77777777" w:rsidR="008D21B3" w:rsidRDefault="008D21B3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Customer Research Request Government Claims </w:t>
      </w:r>
    </w:p>
    <w:p w14:paraId="43ECCC64" w14:textId="77777777" w:rsidR="006601DF" w:rsidRDefault="00175BA6">
      <w:pPr>
        <w:pStyle w:val="TOC2"/>
        <w:rPr>
          <w:noProof/>
        </w:rPr>
      </w:pPr>
      <w:r>
        <w:rPr>
          <w:rFonts w:ascii="Verdana" w:hAnsi="Verdana"/>
        </w:rPr>
        <w:t xml:space="preserve"> </w:t>
      </w:r>
      <w:r>
        <w:fldChar w:fldCharType="begin"/>
      </w:r>
      <w:r>
        <w:instrText xml:space="preserve"> TOC \o "2-2" \n \p " " \h \z \u </w:instrText>
      </w:r>
      <w:r>
        <w:fldChar w:fldCharType="separate"/>
      </w:r>
    </w:p>
    <w:p w14:paraId="6E69F3D0" w14:textId="59F7B2CA" w:rsidR="006601DF" w:rsidRDefault="00B16916">
      <w:pPr>
        <w:pStyle w:val="TOC2"/>
        <w:rPr>
          <w:rFonts w:ascii="Calibri" w:hAnsi="Calibri"/>
          <w:noProof/>
          <w:sz w:val="22"/>
          <w:szCs w:val="22"/>
        </w:rPr>
      </w:pPr>
      <w:hyperlink w:anchor="_Toc102988429" w:history="1">
        <w:r w:rsidR="006601DF" w:rsidRPr="00BF0A56">
          <w:rPr>
            <w:rStyle w:val="Hyperlink"/>
            <w:rFonts w:ascii="Verdana" w:hAnsi="Verdana"/>
            <w:noProof/>
          </w:rPr>
          <w:t>Process</w:t>
        </w:r>
      </w:hyperlink>
    </w:p>
    <w:p w14:paraId="71BB6A72" w14:textId="345A720C" w:rsidR="006601DF" w:rsidRDefault="00B16916">
      <w:pPr>
        <w:pStyle w:val="TOC2"/>
        <w:rPr>
          <w:rFonts w:ascii="Calibri" w:hAnsi="Calibri"/>
          <w:noProof/>
          <w:sz w:val="22"/>
          <w:szCs w:val="22"/>
        </w:rPr>
      </w:pPr>
      <w:hyperlink w:anchor="_Toc102988430" w:history="1">
        <w:r w:rsidR="006601DF" w:rsidRPr="00BF0A56">
          <w:rPr>
            <w:rStyle w:val="Hyperlink"/>
            <w:rFonts w:ascii="Verdana" w:hAnsi="Verdana"/>
            <w:noProof/>
          </w:rPr>
          <w:t>Resolution Time</w:t>
        </w:r>
      </w:hyperlink>
    </w:p>
    <w:p w14:paraId="3DEF893B" w14:textId="09555BEE" w:rsidR="006601DF" w:rsidRDefault="00B16916">
      <w:pPr>
        <w:pStyle w:val="TOC2"/>
        <w:rPr>
          <w:rFonts w:ascii="Calibri" w:hAnsi="Calibri"/>
          <w:noProof/>
          <w:sz w:val="22"/>
          <w:szCs w:val="22"/>
        </w:rPr>
      </w:pPr>
      <w:hyperlink w:anchor="_Toc102988431" w:history="1">
        <w:r w:rsidR="006601DF" w:rsidRPr="00BF0A56">
          <w:rPr>
            <w:rStyle w:val="Hyperlink"/>
            <w:rFonts w:ascii="Verdana" w:hAnsi="Verdana"/>
            <w:noProof/>
          </w:rPr>
          <w:t>Related Documents</w:t>
        </w:r>
      </w:hyperlink>
    </w:p>
    <w:p w14:paraId="55C69931" w14:textId="77777777" w:rsidR="00CD4893" w:rsidRDefault="00175BA6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E951A4">
        <w:rPr>
          <w:rFonts w:ascii="Verdana" w:hAnsi="Verdana"/>
          <w:b/>
        </w:rPr>
        <w:t xml:space="preserve"> </w:t>
      </w:r>
    </w:p>
    <w:p w14:paraId="3945B5CF" w14:textId="0F05001F" w:rsidR="008D21B3" w:rsidRDefault="00175BA6" w:rsidP="0099374D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6601DF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D10544">
        <w:rPr>
          <w:rFonts w:ascii="Verdana" w:hAnsi="Verdana"/>
        </w:rPr>
        <w:t>P</w:t>
      </w:r>
      <w:r w:rsidR="008D21B3">
        <w:rPr>
          <w:rFonts w:ascii="Verdana" w:hAnsi="Verdana"/>
        </w:rPr>
        <w:t xml:space="preserve">rocess to use if </w:t>
      </w:r>
      <w:r w:rsidR="007446C4">
        <w:rPr>
          <w:rFonts w:ascii="Verdana" w:hAnsi="Verdana"/>
        </w:rPr>
        <w:t>an</w:t>
      </w:r>
      <w:r w:rsidR="008D21B3">
        <w:rPr>
          <w:rFonts w:ascii="Verdana" w:hAnsi="Verdana"/>
        </w:rPr>
        <w:t xml:space="preserve"> </w:t>
      </w:r>
      <w:r w:rsidR="002368BA">
        <w:rPr>
          <w:rFonts w:ascii="Verdana" w:hAnsi="Verdana"/>
        </w:rPr>
        <w:t xml:space="preserve">authorized </w:t>
      </w:r>
      <w:r w:rsidR="008D21B3">
        <w:rPr>
          <w:rFonts w:ascii="Verdana" w:hAnsi="Verdana"/>
        </w:rPr>
        <w:t>party calls to dispute the way a claim was processed:  Government Claims (VA, Medicaid, Medicaid nursing home).</w:t>
      </w:r>
      <w:r w:rsidR="00CD4893" w:rsidRPr="00CD4893">
        <w:rPr>
          <w:noProof/>
        </w:rPr>
        <w:t xml:space="preserve"> </w:t>
      </w:r>
      <w:r w:rsidR="00FD4E6D">
        <w:rPr>
          <w:noProof/>
        </w:rPr>
        <w:t xml:space="preserve"> </w:t>
      </w:r>
    </w:p>
    <w:p w14:paraId="425CA2F6" w14:textId="77777777" w:rsidR="008D21B3" w:rsidRDefault="00B00047" w:rsidP="0099374D">
      <w:pPr>
        <w:spacing w:before="120" w:after="120"/>
        <w:rPr>
          <w:rFonts w:ascii="Verdana" w:hAnsi="Verdana"/>
        </w:rPr>
      </w:pPr>
      <w:r w:rsidRPr="00B00047">
        <w:rPr>
          <w:rFonts w:ascii="Verdana" w:hAnsi="Verdana"/>
          <w:b/>
        </w:rPr>
        <w:t>FEP and MED D:</w:t>
      </w:r>
      <w:r>
        <w:rPr>
          <w:rFonts w:ascii="Verdana" w:hAnsi="Verdana"/>
        </w:rPr>
        <w:t xml:space="preserve">  Does NOT apply</w:t>
      </w:r>
      <w:r w:rsidR="008D21B3">
        <w:rPr>
          <w:rFonts w:ascii="Verdana" w:hAnsi="Verdana"/>
        </w:rPr>
        <w:t>.</w:t>
      </w: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</w:p>
    <w:p w14:paraId="76E48C42" w14:textId="781F66A5" w:rsidR="008D21B3" w:rsidRDefault="008D21B3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8D21B3" w14:paraId="5FE263B4" w14:textId="77777777">
        <w:tc>
          <w:tcPr>
            <w:tcW w:w="5000" w:type="pct"/>
            <w:shd w:val="clear" w:color="auto" w:fill="C0C0C0"/>
          </w:tcPr>
          <w:p w14:paraId="38E5B876" w14:textId="77777777" w:rsidR="008D21B3" w:rsidRDefault="008D21B3" w:rsidP="0099374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02988429"/>
            <w:bookmarkStart w:id="10" w:name="WI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9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0"/>
          </w:p>
        </w:tc>
      </w:tr>
    </w:tbl>
    <w:p w14:paraId="0B17CC42" w14:textId="77777777" w:rsidR="008D21B3" w:rsidRDefault="008D21B3" w:rsidP="0099374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following steps </w:t>
      </w:r>
      <w:r w:rsidR="00175BA6">
        <w:rPr>
          <w:rFonts w:ascii="Verdana" w:hAnsi="Verdana"/>
        </w:rPr>
        <w:t xml:space="preserve">to </w:t>
      </w:r>
      <w:r>
        <w:rPr>
          <w:rFonts w:ascii="Verdana" w:hAnsi="Verdana"/>
        </w:rPr>
        <w:t>set up a Customer Research Request for Government Claims: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6335"/>
        <w:gridCol w:w="5869"/>
      </w:tblGrid>
      <w:tr w:rsidR="008D21B3" w14:paraId="6F4FBC3A" w14:textId="77777777" w:rsidTr="0099374D">
        <w:tc>
          <w:tcPr>
            <w:tcW w:w="369" w:type="pct"/>
            <w:shd w:val="clear" w:color="auto" w:fill="E6E6E6"/>
          </w:tcPr>
          <w:p w14:paraId="2B03A79E" w14:textId="77777777" w:rsidR="008D21B3" w:rsidRDefault="008D21B3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gridSpan w:val="2"/>
            <w:shd w:val="clear" w:color="auto" w:fill="E6E6E6"/>
          </w:tcPr>
          <w:p w14:paraId="46420F3F" w14:textId="77777777" w:rsidR="008D21B3" w:rsidRDefault="008D21B3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D21B3" w14:paraId="2552BBEC" w14:textId="77777777" w:rsidTr="0099374D">
        <w:tc>
          <w:tcPr>
            <w:tcW w:w="369" w:type="pct"/>
          </w:tcPr>
          <w:p w14:paraId="60F4DCD4" w14:textId="77777777" w:rsidR="008D21B3" w:rsidRDefault="00E951A4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  <w:gridSpan w:val="2"/>
          </w:tcPr>
          <w:p w14:paraId="2CC89040" w14:textId="77777777" w:rsidR="008D21B3" w:rsidRDefault="008D21B3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Obtain EOB number of Claim in question</w:t>
            </w:r>
            <w:r w:rsidR="00B00047">
              <w:rPr>
                <w:rFonts w:ascii="Verdana" w:hAnsi="Verdana"/>
              </w:rPr>
              <w:t xml:space="preserve"> then access PeopleSafe</w:t>
            </w:r>
            <w:r>
              <w:rPr>
                <w:rFonts w:ascii="Verdana" w:hAnsi="Verdana"/>
              </w:rPr>
              <w:t>.</w:t>
            </w:r>
          </w:p>
        </w:tc>
      </w:tr>
      <w:tr w:rsidR="00B00047" w14:paraId="0E085B10" w14:textId="77777777" w:rsidTr="0099374D">
        <w:trPr>
          <w:trHeight w:val="719"/>
        </w:trPr>
        <w:tc>
          <w:tcPr>
            <w:tcW w:w="369" w:type="pct"/>
          </w:tcPr>
          <w:p w14:paraId="720009F3" w14:textId="77777777" w:rsidR="00B00047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31" w:type="pct"/>
            <w:gridSpan w:val="2"/>
          </w:tcPr>
          <w:p w14:paraId="068A987B" w14:textId="77777777" w:rsidR="00B00047" w:rsidRDefault="00B00047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"http://caresource.ebizapps.com/stellent/groups/public/@caresource/@custsvc/documents/sop/%7Eexport/CMS-2-004600%7E5%7ECMS-2-004328/14280-1.gif"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"http://caresource.ebizapps.com/stellent/groups/public/@caresource/@custsvc/documents/sop/~export/CMS-2-004600~5~CMS-2-004328/14280-1.gif"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"http://caresource.ebizapps.com/stellent/groups/public/@caresource/@custsvc/documents/sop/~export/CMS-2-004600~5~CMS-2-004328/14280-1.gif"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"http://caresource.ebizapps.com/stellent/groups/public/@caresource/@custsvc/documents/sop/~export/CMS-2-004600~5~CMS-2-004328/14280-1.gif"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"http://caresource.ebizapps.com/stellent/groups/public/@caresource/@custsvc/documents/sop/~export/CMS-2-004600~5~CMS-2-004328/14280-1.gif" \* MER</w:instrText>
            </w:r>
            <w:r w:rsidR="00B16916">
              <w:rPr>
                <w:rFonts w:ascii="Verdana" w:hAnsi="Verdana"/>
              </w:rPr>
              <w:instrText>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6009CA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21pt">
                  <v:imagedata r:id="rId8" r:href="rId9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99374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from the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</w:instrText>
            </w:r>
            <w:r w:rsidR="00B16916">
              <w:rPr>
                <w:rFonts w:ascii="Verdana" w:hAnsi="Verdana"/>
              </w:rPr>
              <w:instrText>/caresource.ebizapps.com/stellent/groups/public/@caresource/@custsvc/documents/sop/~export/CMS-2-004600~5~CMS-2-004328/14280-2.gif"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72A38999">
                <v:shape id="_x0000_i1026" type="#_x0000_t75" style="width:66pt;height:21pt">
                  <v:imagedata r:id="rId10" r:href="rId11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then highlight the EOB number and click on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"http://caresource.ebizapps.com/stellent/groups/public/@caresource/@custsvc/documents/sop/%7Eexport/CMS-2-004600%7E5%7ECMS-2-004328/14280-3.gif"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"http://caresource.ebizapps.com/stellent/groups/public/@caresource/@custsvc/documents/sop/~export/CMS-2-004600~5~CMS-2-004328/14280-3.gif"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"http://caresource.ebizapps.com/stellent/groups/public/@caresource/@custsvc/documents/sop/~export/CMS-2-004600~5~CMS-2-004328/14280-3.gif"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"http://caresource.ebizapps.com/stellent/groups/public/@caresource/@custsvc/documents/sop/~export/CMS-2-004600~5~CMS-2-004328/14280-3.gif"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"http://caresource.ebizapps.com/stellent/groups/public/@caresource/@custsvc/documents/sop/~</w:instrText>
            </w:r>
            <w:r w:rsidR="00B16916">
              <w:rPr>
                <w:rFonts w:ascii="Verdana" w:hAnsi="Verdana"/>
              </w:rPr>
              <w:instrText>export/CMS-2-004600~5~CMS-2-004328/14280-3.gif"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06E29C4F">
                <v:shape id="_x0000_i1027" type="#_x0000_t75" style="width:75pt;height:18pt">
                  <v:imagedata r:id="rId12" r:href="rId13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99374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button.</w:t>
            </w:r>
          </w:p>
        </w:tc>
      </w:tr>
      <w:tr w:rsidR="008D21B3" w14:paraId="2A4FCF2C" w14:textId="77777777" w:rsidTr="0099374D">
        <w:tc>
          <w:tcPr>
            <w:tcW w:w="369" w:type="pct"/>
          </w:tcPr>
          <w:p w14:paraId="719A2703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31" w:type="pct"/>
            <w:gridSpan w:val="2"/>
          </w:tcPr>
          <w:p w14:paraId="41D792C1" w14:textId="67B1ADC4" w:rsidR="00B00047" w:rsidRDefault="008D21B3" w:rsidP="0099374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</w:t>
            </w:r>
            <w:r w:rsidR="00175BA6" w:rsidRPr="006601DF">
              <w:rPr>
                <w:rFonts w:ascii="Verdana" w:hAnsi="Verdana"/>
                <w:b/>
                <w:bCs/>
              </w:rPr>
              <w:t xml:space="preserve">all </w:t>
            </w:r>
            <w:r>
              <w:rPr>
                <w:rFonts w:ascii="Verdana" w:hAnsi="Verdana"/>
              </w:rPr>
              <w:t xml:space="preserve">information on the EOB with the </w:t>
            </w:r>
            <w:r w:rsidR="008903F9">
              <w:rPr>
                <w:rFonts w:ascii="Verdana" w:hAnsi="Verdana"/>
              </w:rPr>
              <w:t>member</w:t>
            </w:r>
            <w:r w:rsidR="00B00047">
              <w:rPr>
                <w:rFonts w:ascii="Verdana" w:hAnsi="Verdana"/>
              </w:rPr>
              <w:t>:</w:t>
            </w:r>
          </w:p>
          <w:p w14:paraId="0625C8EA" w14:textId="266432B6" w:rsidR="00B00047" w:rsidRDefault="00175BA6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Day’s</w:t>
            </w:r>
            <w:r w:rsidR="00B00047">
              <w:rPr>
                <w:rFonts w:ascii="Verdana" w:hAnsi="Verdana"/>
              </w:rPr>
              <w:t xml:space="preserve"> supply</w:t>
            </w:r>
          </w:p>
          <w:p w14:paraId="72996177" w14:textId="77777777" w:rsidR="00B00047" w:rsidRDefault="00B00047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Quantity</w:t>
            </w:r>
          </w:p>
          <w:p w14:paraId="013D15BC" w14:textId="77777777" w:rsidR="00B00047" w:rsidRDefault="00B00047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Drug Name</w:t>
            </w:r>
          </w:p>
          <w:p w14:paraId="1F777862" w14:textId="77777777" w:rsidR="00B00047" w:rsidRDefault="008903F9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</w:t>
            </w:r>
            <w:r w:rsidR="00B00047">
              <w:rPr>
                <w:rFonts w:ascii="Verdana" w:hAnsi="Verdana"/>
              </w:rPr>
              <w:t>'s Name</w:t>
            </w:r>
          </w:p>
          <w:p w14:paraId="45520C16" w14:textId="77777777" w:rsidR="00B00047" w:rsidRDefault="00B00047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Price paid</w:t>
            </w:r>
          </w:p>
          <w:p w14:paraId="77A68E14" w14:textId="77777777" w:rsidR="00B00047" w:rsidRDefault="008D21B3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Fill</w:t>
            </w:r>
            <w:r w:rsidR="00B00047">
              <w:rPr>
                <w:rFonts w:ascii="Verdana" w:hAnsi="Verdana"/>
              </w:rPr>
              <w:t xml:space="preserve"> Date</w:t>
            </w:r>
          </w:p>
          <w:p w14:paraId="4BA594F1" w14:textId="77777777" w:rsidR="008D21B3" w:rsidRDefault="008D21B3" w:rsidP="00B00047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B00047">
              <w:rPr>
                <w:rFonts w:ascii="Verdana" w:hAnsi="Verdana"/>
              </w:rPr>
              <w:t>x</w:t>
            </w:r>
            <w:r>
              <w:rPr>
                <w:rFonts w:ascii="Verdana" w:hAnsi="Verdana"/>
              </w:rPr>
              <w:t xml:space="preserve"> Number</w:t>
            </w:r>
          </w:p>
        </w:tc>
      </w:tr>
      <w:tr w:rsidR="00B00047" w14:paraId="7E40BA15" w14:textId="77777777" w:rsidTr="0099374D">
        <w:trPr>
          <w:trHeight w:val="791"/>
        </w:trPr>
        <w:tc>
          <w:tcPr>
            <w:tcW w:w="369" w:type="pct"/>
          </w:tcPr>
          <w:p w14:paraId="52CB9ADB" w14:textId="77777777" w:rsidR="00B00047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31" w:type="pct"/>
            <w:gridSpan w:val="2"/>
          </w:tcPr>
          <w:p w14:paraId="6800B586" w14:textId="77777777" w:rsidR="00B00047" w:rsidRDefault="00B00047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"http://caresource.ebizapps.com/stellent/groups/public/@caresource/@custsvc/documents/sop/~export/CMS-2-004600~5~CMS-2-004328/14280-2.gif"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</w:instrText>
            </w:r>
            <w:r w:rsidR="00B16916">
              <w:rPr>
                <w:rFonts w:ascii="Verdana" w:hAnsi="Verdana"/>
              </w:rPr>
              <w:instrText>s/public/@caresource/@custsvc/documents/sop/~export/CMS-2-004600~5~CMS-2-004328/14280-2.gif"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3E934191">
                <v:shape id="_x0000_i1028" type="#_x0000_t75" style="width:66pt;height:21pt">
                  <v:imagedata r:id="rId10" r:href="rId14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, click on Prescription Number in question and click the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"http://caresource.ebizapps.com/stellent/groups/public/@caresource/@custsvc/documents/sop/%7Eexport/CMS-2-004600%7E5%7ECMS-2-004328/14280-4.gif"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"http://caresource.ebizapps.com/stellent/groups/public/@caresource/@custsvc/documents/sop/~export/CMS-2-004600~5~CMS-2-004328/14280-4.gif"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"http://caresource.ebizapps.com/stellent/groups/public/@caresource/@custsvc/documents/sop/~export/CMS-2-004600~5~CMS-2-004328/14280-4.gif"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"http://caresource.ebizapps.com/stellent/groups/public/@caresource/@custsvc/documents/sop/~export/CMS-2-004600~5~CMS-2-004328/14280-4.gif"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"http://caresource.ebizapps.com/stellent/groups/public/@caresource/@custsvc/documents/sop/~export/CMS-2-004600~5~CMS-</w:instrText>
            </w:r>
            <w:r w:rsidR="00B16916">
              <w:rPr>
                <w:rFonts w:ascii="Verdana" w:hAnsi="Verdana"/>
              </w:rPr>
              <w:instrText>2-004328/14280-4.gif"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32471A5D">
                <v:shape id="_x0000_i1029" type="#_x0000_t75" style="width:84pt;height:21.6pt">
                  <v:imagedata r:id="rId15" r:href="rId16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button.</w:t>
            </w:r>
          </w:p>
        </w:tc>
      </w:tr>
      <w:tr w:rsidR="00D27D6D" w14:paraId="0E3A9DA9" w14:textId="77777777" w:rsidTr="0099374D">
        <w:trPr>
          <w:trHeight w:val="531"/>
        </w:trPr>
        <w:tc>
          <w:tcPr>
            <w:tcW w:w="369" w:type="pct"/>
            <w:vMerge w:val="restart"/>
          </w:tcPr>
          <w:p w14:paraId="142FA0C2" w14:textId="77777777" w:rsidR="00D27D6D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31" w:type="pct"/>
            <w:gridSpan w:val="2"/>
            <w:tcBorders>
              <w:bottom w:val="single" w:sz="4" w:space="0" w:color="auto"/>
            </w:tcBorders>
          </w:tcPr>
          <w:p w14:paraId="0236DFF6" w14:textId="77777777" w:rsidR="00D27D6D" w:rsidRDefault="00D27D6D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"http://caresource.ebizapps.com/stellent/groups/public/@caresource/@custsvc/documents/sop/%7Eexport/CMS-2-004600%7E5%7ECMS-2-004328/14280-5.gif"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"http://caresource.ebizapps.com/stellent/groups/public/@caresource/@custsvc/documents/sop/~export/CMS-2-004600~5~CMS-2-004328/14280-5.gif"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"http://caresource.ebizapps.com/stellent/groups/public/@caresource/@custsvc/documents/sop/~export/CMS-2-004600~5~CMS-2-004328/14280-5.gif"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"http://caresource.ebizapps.com/stellent/groups/public/@caresource/@custsvc/documents/sop/~export/CMS-2-004600~5~CMS-2-004328/14280-5.gif"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</w:instrText>
            </w:r>
            <w:r w:rsidR="00B16916">
              <w:rPr>
                <w:rFonts w:ascii="Verdana" w:hAnsi="Verdana"/>
              </w:rPr>
              <w:instrText>s/public/@caresource/@custsvc/documents/sop/~export/CMS-2-004600~5~CMS-2-004328/14280-5.gif"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6CCB2E96">
                <v:shape id="_x0000_i1030" type="#_x0000_t75" style="width:80.4pt;height:21.6pt">
                  <v:imagedata r:id="rId17" r:href="rId18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button to view the Prescription Detail - Financials.</w:t>
            </w:r>
          </w:p>
        </w:tc>
      </w:tr>
      <w:tr w:rsidR="00D27D6D" w14:paraId="1964FBB0" w14:textId="77777777" w:rsidTr="0099374D">
        <w:trPr>
          <w:trHeight w:val="528"/>
        </w:trPr>
        <w:tc>
          <w:tcPr>
            <w:tcW w:w="369" w:type="pct"/>
            <w:vMerge/>
          </w:tcPr>
          <w:p w14:paraId="79BF2633" w14:textId="77777777" w:rsidR="00D27D6D" w:rsidRDefault="00D27D6D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04" w:type="pct"/>
            <w:shd w:val="clear" w:color="auto" w:fill="E6E6E6"/>
          </w:tcPr>
          <w:p w14:paraId="35296026" w14:textId="77777777" w:rsidR="00D27D6D" w:rsidRPr="00D27D6D" w:rsidRDefault="00D27D6D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claim was</w:t>
            </w:r>
            <w:r w:rsidR="007446C4">
              <w:rPr>
                <w:rFonts w:ascii="Verdana" w:hAnsi="Verdana"/>
                <w:b/>
              </w:rPr>
              <w:t xml:space="preserve"> process</w:t>
            </w:r>
            <w:r w:rsidR="00B00047">
              <w:rPr>
                <w:rFonts w:ascii="Verdana" w:hAnsi="Verdana"/>
                <w:b/>
              </w:rPr>
              <w:t>ed</w:t>
            </w:r>
            <w:r>
              <w:rPr>
                <w:rFonts w:ascii="Verdana" w:hAnsi="Verdana"/>
                <w:b/>
              </w:rPr>
              <w:t>…</w:t>
            </w:r>
          </w:p>
        </w:tc>
        <w:tc>
          <w:tcPr>
            <w:tcW w:w="2227" w:type="pct"/>
            <w:shd w:val="clear" w:color="auto" w:fill="E6E6E6"/>
          </w:tcPr>
          <w:p w14:paraId="0F5A61C2" w14:textId="77777777" w:rsidR="00D27D6D" w:rsidRPr="00D27D6D" w:rsidRDefault="00D27D6D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D27D6D" w14:paraId="358A491C" w14:textId="77777777" w:rsidTr="0099374D">
        <w:trPr>
          <w:trHeight w:val="528"/>
        </w:trPr>
        <w:tc>
          <w:tcPr>
            <w:tcW w:w="369" w:type="pct"/>
            <w:vMerge/>
          </w:tcPr>
          <w:p w14:paraId="521848DB" w14:textId="77777777" w:rsidR="00D27D6D" w:rsidRDefault="00D27D6D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04" w:type="pct"/>
          </w:tcPr>
          <w:p w14:paraId="08AFE310" w14:textId="77777777" w:rsidR="00D27D6D" w:rsidRDefault="007446C4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D27D6D">
              <w:rPr>
                <w:rFonts w:ascii="Verdana" w:hAnsi="Verdana"/>
              </w:rPr>
              <w:t>orrectly</w:t>
            </w:r>
          </w:p>
        </w:tc>
        <w:tc>
          <w:tcPr>
            <w:tcW w:w="2227" w:type="pct"/>
          </w:tcPr>
          <w:p w14:paraId="5EA686B2" w14:textId="77777777" w:rsidR="00D27D6D" w:rsidRDefault="00D27D6D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caller.</w:t>
            </w:r>
          </w:p>
        </w:tc>
      </w:tr>
      <w:tr w:rsidR="00D27D6D" w14:paraId="23652BB4" w14:textId="77777777" w:rsidTr="0099374D">
        <w:trPr>
          <w:trHeight w:val="528"/>
        </w:trPr>
        <w:tc>
          <w:tcPr>
            <w:tcW w:w="369" w:type="pct"/>
            <w:vMerge/>
          </w:tcPr>
          <w:p w14:paraId="152386F9" w14:textId="77777777" w:rsidR="00D27D6D" w:rsidRDefault="00D27D6D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04" w:type="pct"/>
          </w:tcPr>
          <w:p w14:paraId="0EFDC318" w14:textId="77777777" w:rsidR="00B5006C" w:rsidRDefault="007446C4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D27D6D">
              <w:rPr>
                <w:rFonts w:ascii="Verdana" w:hAnsi="Verdana"/>
              </w:rPr>
              <w:t>ncorrectly</w:t>
            </w:r>
          </w:p>
          <w:p w14:paraId="383231E2" w14:textId="77777777" w:rsidR="00D27D6D" w:rsidRDefault="00D27D6D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="0013409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Prescriptions that were Network Re-priced are not processed incorrectly.</w:t>
            </w:r>
          </w:p>
        </w:tc>
        <w:tc>
          <w:tcPr>
            <w:tcW w:w="2227" w:type="pct"/>
          </w:tcPr>
          <w:p w14:paraId="78B06D7C" w14:textId="77777777" w:rsidR="00D27D6D" w:rsidRDefault="00D27D6D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Identify what needs </w:t>
            </w:r>
            <w:r w:rsidR="00B00047">
              <w:rPr>
                <w:rFonts w:ascii="Verdana" w:hAnsi="Verdana"/>
              </w:rPr>
              <w:t>correcting</w:t>
            </w:r>
            <w:r>
              <w:rPr>
                <w:rFonts w:ascii="Verdana" w:hAnsi="Verdana"/>
              </w:rPr>
              <w:t>.</w:t>
            </w:r>
          </w:p>
        </w:tc>
      </w:tr>
      <w:tr w:rsidR="008D21B3" w14:paraId="302CE5D9" w14:textId="77777777" w:rsidTr="0099374D">
        <w:tc>
          <w:tcPr>
            <w:tcW w:w="369" w:type="pct"/>
          </w:tcPr>
          <w:p w14:paraId="7B4A6364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31" w:type="pct"/>
            <w:gridSpan w:val="2"/>
          </w:tcPr>
          <w:p w14:paraId="6FD3ECB6" w14:textId="77777777" w:rsidR="008D21B3" w:rsidRDefault="008D21B3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a prescription number in question, then click on the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"http://caresource.ebizapps.com/stellent/groups/public/@caresource/@custsvc/documents/sop/%7Eexport/CMS-2-004600%7E5%7ECMS-2-004328/14280-6.gif"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"http://caresource.ebizapps.com/stellent/groups/public/@caresource/@custsvc/documents/sop/~export/CMS-2-004600~5~CMS-2-004328/14280-6.gif"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"http://caresource.ebizapps.com/stellent/groups/public/@caresource/@custsvc/documents/sop/~export/CMS-2-004600~5~CMS-2-004328/14280-6.gif"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"http://caresource.ebizapps.com/stellent/groups/public/@caresource/@custsvc/documents/sop/~export/CMS-2-004600~5~CMS-2-004328/14280-6.gif"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"http://caresource.ebizapps.com/stellent/groups/public/@caresource/@custsvc/documents/sop/~export/CMS-2-004600~5~C</w:instrText>
            </w:r>
            <w:r w:rsidR="00B16916">
              <w:rPr>
                <w:rFonts w:ascii="Verdana" w:hAnsi="Verdana"/>
              </w:rPr>
              <w:instrText>MS-2-004328/14280-6.gif"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49C7114D">
                <v:shape id="_x0000_i1031" type="#_x0000_t75" style="width:67.8pt;height:21.6pt">
                  <v:imagedata r:id="rId19" r:href="rId20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button to access Claim Overview screen.</w:t>
            </w:r>
          </w:p>
        </w:tc>
      </w:tr>
      <w:tr w:rsidR="008D21B3" w14:paraId="3B73B40B" w14:textId="77777777" w:rsidTr="0099374D">
        <w:tc>
          <w:tcPr>
            <w:tcW w:w="369" w:type="pct"/>
          </w:tcPr>
          <w:p w14:paraId="457A86AE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31" w:type="pct"/>
            <w:gridSpan w:val="2"/>
          </w:tcPr>
          <w:p w14:paraId="088D9AAE" w14:textId="77777777" w:rsidR="008D21B3" w:rsidRDefault="008D21B3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Make note of Claim Number, highlight it and click on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"http://caresource.ebizapps.com/stellent/groups/public/@caresource/@custsvc/documents/sop/%7Eexport/CMS-2-004600%7E5%7ECMS-2-004328/14280-7.gif"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6601DF">
              <w:rPr>
                <w:rFonts w:ascii="Verdana" w:hAnsi="Verdana"/>
              </w:rPr>
              <w:fldChar w:fldCharType="begin"/>
            </w:r>
            <w:r w:rsidR="006601DF"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"http://caresource.ebizapps.com/stellent/groups/public/@caresource/@custsvc/documents/sop/~export/CMS-2-004600~5~CMS-2-004328/14280-7.gif" \* MERGEFORMATINET </w:instrText>
            </w:r>
            <w:r w:rsidR="006601DF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"http://caresource.ebizapps.com/stellent/groups/public/@caresource/@custsvc/documents/sop/~export/CMS-2-004600~5~CMS-2-004328/14280-7.gif" \* MERGEFORMATINET </w:instrText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INCLUDEPICTURE  "http://caresource.ebizapps.com/stellent/groups/public/@caresource/@custsvc/documents/sop/~export/CMS-2-004600~5~CMS-2-004328/14280-7.gif" \* MERGEFORMATINET </w:instrText>
            </w:r>
            <w:r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fldChar w:fldCharType="begin"/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instrText>INCLUDEPICTURE  "http://caresource.ebizapps.com/stellent/group</w:instrText>
            </w:r>
            <w:r w:rsidR="00B16916">
              <w:rPr>
                <w:rFonts w:ascii="Verdana" w:hAnsi="Verdana"/>
              </w:rPr>
              <w:instrText>s/public/@caresource/@custsvc/documents/sop/~export/CMS-2-004600~5~CMS-2-004328/14280-7.gif" \* MERGEFORMATINET</w:instrText>
            </w:r>
            <w:r w:rsidR="00B16916">
              <w:rPr>
                <w:rFonts w:ascii="Verdana" w:hAnsi="Verdana"/>
              </w:rPr>
              <w:instrText xml:space="preserve"> </w:instrText>
            </w:r>
            <w:r w:rsidR="00B16916">
              <w:rPr>
                <w:rFonts w:ascii="Verdana" w:hAnsi="Verdana"/>
              </w:rPr>
              <w:fldChar w:fldCharType="separate"/>
            </w:r>
            <w:r w:rsidR="00B16916">
              <w:rPr>
                <w:rFonts w:ascii="Verdana" w:hAnsi="Verdana"/>
              </w:rPr>
              <w:pict w14:anchorId="74EF8485">
                <v:shape id="_x0000_i1032" type="#_x0000_t75" style="width:96.6pt;height:16.8pt">
                  <v:imagedata r:id="rId21" r:href="rId22"/>
                </v:shape>
              </w:pict>
            </w:r>
            <w:r w:rsidR="00B16916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6601DF"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end"/>
            </w:r>
            <w:r w:rsidR="0099374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 view the line numbers for each prescription processed under the specific claim number.</w:t>
            </w:r>
          </w:p>
        </w:tc>
      </w:tr>
      <w:tr w:rsidR="008D21B3" w14:paraId="144DEA78" w14:textId="77777777" w:rsidTr="0099374D">
        <w:tc>
          <w:tcPr>
            <w:tcW w:w="369" w:type="pct"/>
          </w:tcPr>
          <w:p w14:paraId="60CED1A0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631" w:type="pct"/>
            <w:gridSpan w:val="2"/>
          </w:tcPr>
          <w:p w14:paraId="794CD9D6" w14:textId="77777777" w:rsidR="008D21B3" w:rsidRDefault="008D21B3" w:rsidP="0013409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View the Claim Type column </w:t>
            </w:r>
            <w:r w:rsidR="00134092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to identify it is a VA claim</w:t>
            </w:r>
            <w:r w:rsidR="00134092">
              <w:rPr>
                <w:rFonts w:ascii="Verdana" w:hAnsi="Verdana"/>
              </w:rPr>
              <w:t>)</w:t>
            </w:r>
            <w:r w:rsidR="00D27D6D">
              <w:rPr>
                <w:rFonts w:ascii="Verdana" w:hAnsi="Verdana"/>
              </w:rPr>
              <w:t xml:space="preserve"> and list </w:t>
            </w:r>
            <w:r>
              <w:rPr>
                <w:rFonts w:ascii="Verdana" w:hAnsi="Verdana"/>
              </w:rPr>
              <w:t xml:space="preserve">each line number that </w:t>
            </w:r>
            <w:r w:rsidR="00134092">
              <w:rPr>
                <w:rFonts w:ascii="Verdana" w:hAnsi="Verdana"/>
              </w:rPr>
              <w:t>needs correction</w:t>
            </w:r>
            <w:r>
              <w:rPr>
                <w:rFonts w:ascii="Verdana" w:hAnsi="Verdana"/>
              </w:rPr>
              <w:t>.</w:t>
            </w:r>
          </w:p>
        </w:tc>
      </w:tr>
      <w:tr w:rsidR="008D21B3" w14:paraId="1534BD0B" w14:textId="77777777" w:rsidTr="0099374D">
        <w:tc>
          <w:tcPr>
            <w:tcW w:w="369" w:type="pct"/>
          </w:tcPr>
          <w:p w14:paraId="0C28BDA9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631" w:type="pct"/>
            <w:gridSpan w:val="2"/>
          </w:tcPr>
          <w:p w14:paraId="1200BB7D" w14:textId="77777777" w:rsidR="008D21B3" w:rsidRDefault="008D21B3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a Resolution Manager Task:</w:t>
            </w:r>
          </w:p>
          <w:p w14:paraId="41255BA3" w14:textId="77777777" w:rsidR="00B00047" w:rsidRDefault="008D21B3" w:rsidP="0099374D">
            <w:pPr>
              <w:numPr>
                <w:ilvl w:val="0"/>
                <w:numId w:val="4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Task Category:</w:t>
            </w:r>
            <w:r>
              <w:rPr>
                <w:rFonts w:ascii="Verdana" w:hAnsi="Verdana"/>
              </w:rPr>
              <w:t xml:space="preserve">  Paper Claims</w:t>
            </w:r>
            <w:r w:rsidR="00B00047">
              <w:rPr>
                <w:rFonts w:ascii="Verdana" w:hAnsi="Verdana"/>
              </w:rPr>
              <w:t xml:space="preserve"> </w:t>
            </w:r>
          </w:p>
          <w:p w14:paraId="51396304" w14:textId="77777777" w:rsidR="00B00047" w:rsidRDefault="008D21B3" w:rsidP="0099374D">
            <w:pPr>
              <w:numPr>
                <w:ilvl w:val="0"/>
                <w:numId w:val="4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Task Type:</w:t>
            </w:r>
            <w:r>
              <w:rPr>
                <w:rFonts w:ascii="Verdana" w:hAnsi="Verdana"/>
              </w:rPr>
              <w:t xml:space="preserve">  Participant Research Request (CRR)</w:t>
            </w:r>
          </w:p>
          <w:p w14:paraId="21987263" w14:textId="77777777" w:rsidR="00D27D6D" w:rsidRDefault="00B00047" w:rsidP="0099374D">
            <w:pPr>
              <w:numPr>
                <w:ilvl w:val="0"/>
                <w:numId w:val="4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B00047">
              <w:rPr>
                <w:rFonts w:ascii="Verdana" w:hAnsi="Verdana"/>
                <w:b/>
              </w:rPr>
              <w:t>Qu</w:t>
            </w:r>
            <w:r w:rsidR="008D21B3">
              <w:rPr>
                <w:rFonts w:ascii="Verdana" w:hAnsi="Verdana"/>
                <w:b/>
              </w:rPr>
              <w:t>eue:</w:t>
            </w:r>
            <w:r w:rsidR="008D21B3">
              <w:rPr>
                <w:rFonts w:ascii="Verdana" w:hAnsi="Verdana"/>
              </w:rPr>
              <w:t xml:space="preserve">  Paper Claims </w:t>
            </w:r>
            <w:r w:rsidR="0099374D">
              <w:rPr>
                <w:rFonts w:ascii="Verdana" w:hAnsi="Verdana"/>
              </w:rPr>
              <w:t>-</w:t>
            </w:r>
            <w:r w:rsidR="008D21B3">
              <w:rPr>
                <w:rFonts w:ascii="Verdana" w:hAnsi="Verdana"/>
              </w:rPr>
              <w:t xml:space="preserve"> San Antonio Government claims</w:t>
            </w:r>
          </w:p>
          <w:p w14:paraId="706902F3" w14:textId="77777777" w:rsidR="008D21B3" w:rsidRDefault="00D27D6D" w:rsidP="0099374D">
            <w:pPr>
              <w:numPr>
                <w:ilvl w:val="0"/>
                <w:numId w:val="4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D27D6D">
              <w:rPr>
                <w:rFonts w:ascii="Verdana" w:hAnsi="Verdana"/>
                <w:b/>
              </w:rPr>
              <w:t xml:space="preserve">Notes: </w:t>
            </w:r>
            <w:r>
              <w:rPr>
                <w:rFonts w:ascii="Verdana" w:hAnsi="Verdana"/>
              </w:rPr>
              <w:t xml:space="preserve"> </w:t>
            </w:r>
            <w:r w:rsidR="008D21B3">
              <w:rPr>
                <w:rFonts w:ascii="Verdana" w:hAnsi="Verdana"/>
              </w:rPr>
              <w:t xml:space="preserve">Indicate Reason for Adjustment in Notes box (Be </w:t>
            </w:r>
            <w:r w:rsidR="0099374D">
              <w:rPr>
                <w:rFonts w:ascii="Verdana" w:hAnsi="Verdana"/>
              </w:rPr>
              <w:t>s</w:t>
            </w:r>
            <w:r w:rsidR="008D21B3">
              <w:rPr>
                <w:rFonts w:ascii="Verdana" w:hAnsi="Verdana"/>
              </w:rPr>
              <w:t>pecific)</w:t>
            </w:r>
          </w:p>
          <w:p w14:paraId="07A30CF5" w14:textId="77777777" w:rsidR="008D21B3" w:rsidRDefault="00D27D6D" w:rsidP="00B00047">
            <w:pPr>
              <w:spacing w:before="120" w:after="120"/>
              <w:rPr>
                <w:rFonts w:ascii="Verdana" w:hAnsi="Verdana"/>
              </w:rPr>
            </w:pPr>
            <w:r w:rsidRPr="00D27D6D">
              <w:rPr>
                <w:rFonts w:ascii="Verdana" w:hAnsi="Verdana"/>
                <w:b/>
              </w:rPr>
              <w:t xml:space="preserve">Reminder: </w:t>
            </w:r>
            <w:r>
              <w:rPr>
                <w:rFonts w:ascii="Verdana" w:hAnsi="Verdana"/>
              </w:rPr>
              <w:t xml:space="preserve">  </w:t>
            </w:r>
            <w:r w:rsidR="008D21B3">
              <w:rPr>
                <w:rFonts w:ascii="Verdana" w:hAnsi="Verdana"/>
              </w:rPr>
              <w:t>Prescriptions that are Network Re-priced are not a valid request for an adjustment.</w:t>
            </w:r>
          </w:p>
        </w:tc>
      </w:tr>
      <w:tr w:rsidR="008D21B3" w14:paraId="33BD4541" w14:textId="77777777" w:rsidTr="0099374D">
        <w:tc>
          <w:tcPr>
            <w:tcW w:w="369" w:type="pct"/>
          </w:tcPr>
          <w:p w14:paraId="2344FEA7" w14:textId="77777777" w:rsidR="008D21B3" w:rsidRDefault="00B00047" w:rsidP="00B000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10</w:t>
            </w:r>
          </w:p>
        </w:tc>
        <w:tc>
          <w:tcPr>
            <w:tcW w:w="4631" w:type="pct"/>
            <w:gridSpan w:val="2"/>
          </w:tcPr>
          <w:p w14:paraId="28EA143A" w14:textId="77777777" w:rsidR="008D21B3" w:rsidRDefault="008D21B3" w:rsidP="00B0004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create a request for an exception to the plan, create a Resolution Manager Task:</w:t>
            </w:r>
          </w:p>
          <w:p w14:paraId="3716BA74" w14:textId="77777777" w:rsidR="00B00047" w:rsidRDefault="008D21B3" w:rsidP="0099374D">
            <w:pPr>
              <w:numPr>
                <w:ilvl w:val="0"/>
                <w:numId w:val="5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Task Category:</w:t>
            </w:r>
            <w:r>
              <w:rPr>
                <w:rFonts w:ascii="Verdana" w:hAnsi="Verdana"/>
              </w:rPr>
              <w:t xml:space="preserve">  Customer Care Internal Process</w:t>
            </w:r>
            <w:r w:rsidR="00B00047">
              <w:rPr>
                <w:rFonts w:ascii="Verdana" w:hAnsi="Verdana"/>
              </w:rPr>
              <w:t xml:space="preserve"> </w:t>
            </w:r>
          </w:p>
          <w:p w14:paraId="7DFBD59E" w14:textId="77777777" w:rsidR="00B00047" w:rsidRDefault="008D21B3" w:rsidP="0099374D">
            <w:pPr>
              <w:numPr>
                <w:ilvl w:val="0"/>
                <w:numId w:val="5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Task Type:</w:t>
            </w:r>
            <w:r>
              <w:rPr>
                <w:rFonts w:ascii="Verdana" w:hAnsi="Verdana"/>
              </w:rPr>
              <w:t xml:space="preserve">  Account Executive Consideration</w:t>
            </w:r>
            <w:r w:rsidR="00B00047">
              <w:rPr>
                <w:rFonts w:ascii="Verdana" w:hAnsi="Verdana"/>
              </w:rPr>
              <w:t xml:space="preserve"> </w:t>
            </w:r>
          </w:p>
          <w:p w14:paraId="413F1AAA" w14:textId="77777777" w:rsidR="00B00047" w:rsidRDefault="008D21B3" w:rsidP="0099374D">
            <w:pPr>
              <w:numPr>
                <w:ilvl w:val="0"/>
                <w:numId w:val="5"/>
              </w:numPr>
              <w:spacing w:before="120" w:after="120"/>
              <w:ind w:left="342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Queue:</w:t>
            </w:r>
            <w:r>
              <w:rPr>
                <w:rFonts w:ascii="Verdana" w:hAnsi="Verdana"/>
              </w:rPr>
              <w:t xml:space="preserve">  CC Internal Processes</w:t>
            </w:r>
            <w:r w:rsidR="00B00047">
              <w:rPr>
                <w:rFonts w:ascii="Verdana" w:hAnsi="Verdana"/>
              </w:rPr>
              <w:t xml:space="preserve"> </w:t>
            </w:r>
          </w:p>
          <w:p w14:paraId="2CEEC6CC" w14:textId="77777777" w:rsidR="008D21B3" w:rsidRDefault="00D27D6D" w:rsidP="0099374D">
            <w:pPr>
              <w:numPr>
                <w:ilvl w:val="0"/>
                <w:numId w:val="5"/>
              </w:numPr>
              <w:spacing w:before="120" w:after="120"/>
              <w:ind w:left="342"/>
              <w:rPr>
                <w:rFonts w:ascii="Verdana" w:hAnsi="Verdana"/>
              </w:rPr>
            </w:pPr>
            <w:r w:rsidRPr="00D27D6D">
              <w:rPr>
                <w:rFonts w:ascii="Verdana" w:hAnsi="Verdana"/>
                <w:b/>
              </w:rPr>
              <w:t xml:space="preserve">Notes: </w:t>
            </w:r>
            <w:r>
              <w:rPr>
                <w:rFonts w:ascii="Verdana" w:hAnsi="Verdana"/>
              </w:rPr>
              <w:t xml:space="preserve"> </w:t>
            </w:r>
            <w:r w:rsidR="008D21B3">
              <w:rPr>
                <w:rFonts w:ascii="Verdana" w:hAnsi="Verdana"/>
              </w:rPr>
              <w:t>Indicate Request/Reason in Notes box</w:t>
            </w:r>
          </w:p>
          <w:p w14:paraId="5F4D4E2F" w14:textId="77777777" w:rsidR="008D21B3" w:rsidRDefault="00D27D6D" w:rsidP="00B00047">
            <w:pPr>
              <w:spacing w:before="120" w:after="120"/>
              <w:rPr>
                <w:rFonts w:ascii="Verdana" w:hAnsi="Verdana"/>
              </w:rPr>
            </w:pPr>
            <w:r w:rsidRPr="00D27D6D">
              <w:rPr>
                <w:rFonts w:ascii="Verdana" w:hAnsi="Verdana"/>
                <w:b/>
              </w:rPr>
              <w:t xml:space="preserve">Reminder: </w:t>
            </w:r>
            <w:r>
              <w:rPr>
                <w:rFonts w:ascii="Verdana" w:hAnsi="Verdana"/>
              </w:rPr>
              <w:t xml:space="preserve">  Requests requiring exceptions to the plan require the Client’s Benefits Administrator or Caremark Account Manager to submit the CRR Request in writing.</w:t>
            </w:r>
            <w:r w:rsidR="00B00047">
              <w:rPr>
                <w:rFonts w:ascii="Verdana" w:hAnsi="Verdana"/>
              </w:rPr>
              <w:t xml:space="preserve"> </w:t>
            </w:r>
          </w:p>
        </w:tc>
      </w:tr>
    </w:tbl>
    <w:p w14:paraId="7F16A2D4" w14:textId="77777777" w:rsidR="008D21B3" w:rsidRDefault="008D21B3">
      <w:pPr>
        <w:rPr>
          <w:rFonts w:ascii="Verdana" w:hAnsi="Verdana"/>
        </w:rPr>
      </w:pPr>
    </w:p>
    <w:p w14:paraId="2271A584" w14:textId="77777777" w:rsidR="008D21B3" w:rsidRDefault="00B16916">
      <w:pPr>
        <w:jc w:val="right"/>
        <w:rPr>
          <w:rFonts w:ascii="Verdana" w:hAnsi="Verdana"/>
        </w:rPr>
      </w:pPr>
      <w:hyperlink w:anchor="_top" w:history="1">
        <w:r w:rsidR="00C54903" w:rsidRPr="00C549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8D21B3" w14:paraId="557C8687" w14:textId="77777777">
        <w:tc>
          <w:tcPr>
            <w:tcW w:w="5000" w:type="pct"/>
            <w:shd w:val="clear" w:color="auto" w:fill="C0C0C0"/>
          </w:tcPr>
          <w:p w14:paraId="7CE76E39" w14:textId="77777777" w:rsidR="008D21B3" w:rsidRDefault="008D21B3" w:rsidP="0099374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Resolution_Time:"/>
            <w:bookmarkStart w:id="12" w:name="_Toc102988430"/>
            <w:bookmarkEnd w:id="11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2"/>
          </w:p>
        </w:tc>
      </w:tr>
    </w:tbl>
    <w:p w14:paraId="2541D2C5" w14:textId="6CFA4948" w:rsidR="008D21B3" w:rsidRDefault="00175BA6" w:rsidP="0099374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Up to </w:t>
      </w:r>
      <w:r w:rsidR="008D21B3">
        <w:rPr>
          <w:rFonts w:ascii="Verdana" w:hAnsi="Verdana"/>
        </w:rPr>
        <w:t>14 business days</w:t>
      </w:r>
    </w:p>
    <w:p w14:paraId="693F8E5B" w14:textId="77777777" w:rsidR="00E951A4" w:rsidRDefault="00B16916" w:rsidP="00E951A4">
      <w:pPr>
        <w:jc w:val="right"/>
        <w:rPr>
          <w:rFonts w:ascii="Verdana" w:hAnsi="Verdana"/>
        </w:rPr>
      </w:pPr>
      <w:hyperlink w:anchor="_top" w:history="1">
        <w:r w:rsidR="00E951A4" w:rsidRPr="00C5490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E951A4" w14:paraId="642F0500" w14:textId="77777777" w:rsidTr="00966F77">
        <w:tc>
          <w:tcPr>
            <w:tcW w:w="5000" w:type="pct"/>
            <w:shd w:val="clear" w:color="auto" w:fill="C0C0C0"/>
          </w:tcPr>
          <w:p w14:paraId="46451B24" w14:textId="77777777" w:rsidR="00E951A4" w:rsidRDefault="00E951A4" w:rsidP="0099374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0298843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  <w:r w:rsidR="00B00047">
              <w:rPr>
                <w:rFonts w:ascii="Verdana" w:hAnsi="Verdana"/>
                <w:i w:val="0"/>
                <w:iCs w:val="0"/>
              </w:rPr>
              <w:t xml:space="preserve"> </w:t>
            </w:r>
            <w:r w:rsidR="0099374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6F7C288" w14:textId="192FAF98" w:rsidR="006601DF" w:rsidRPr="006601DF" w:rsidRDefault="00B16916" w:rsidP="0099374D">
      <w:pPr>
        <w:pStyle w:val="ListParagraph"/>
        <w:numPr>
          <w:ilvl w:val="0"/>
          <w:numId w:val="2"/>
        </w:numPr>
        <w:spacing w:before="120" w:after="120"/>
        <w:rPr>
          <w:rStyle w:val="Hyperlink"/>
          <w:rFonts w:ascii="Verdana" w:hAnsi="Verdana"/>
          <w:color w:val="auto"/>
          <w:u w:val="none"/>
        </w:rPr>
      </w:pPr>
      <w:hyperlink r:id="rId23" w:anchor="!/view?docid=bdac0c67-5fee-47ba-a3aa-aab84900cf78" w:history="1">
        <w:r w:rsidR="00D10544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 (005164)</w:t>
        </w:r>
      </w:hyperlink>
    </w:p>
    <w:p w14:paraId="72A6C065" w14:textId="03732573" w:rsidR="00B00047" w:rsidRPr="006601DF" w:rsidRDefault="00B16916" w:rsidP="00993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24" w:anchor="!/view?docid=c1f1028b-e42c-4b4f-a4cf-cc0b42c91606" w:history="1">
        <w:r w:rsidR="00D73714">
          <w:rPr>
            <w:rStyle w:val="Hyperlink"/>
            <w:rFonts w:ascii="Verdana" w:hAnsi="Verdana" w:cs="Helvetica"/>
            <w:bCs/>
            <w:shd w:val="clear" w:color="auto" w:fill="FFFFFF"/>
          </w:rPr>
          <w:t>Customer Care Abbreviations, Definitions, and Terms Index (017428)</w:t>
        </w:r>
      </w:hyperlink>
    </w:p>
    <w:p w14:paraId="022FD137" w14:textId="77777777" w:rsidR="00E951A4" w:rsidRDefault="00B00047" w:rsidP="0099374D">
      <w:pPr>
        <w:spacing w:before="120" w:after="120"/>
        <w:rPr>
          <w:rFonts w:ascii="Verdana" w:hAnsi="Verdana"/>
        </w:rPr>
      </w:pPr>
      <w:r w:rsidRPr="00B00047">
        <w:rPr>
          <w:rFonts w:ascii="Verdana" w:hAnsi="Verdana"/>
          <w:b/>
        </w:rPr>
        <w:t xml:space="preserve">Parent Document: </w:t>
      </w:r>
      <w:r>
        <w:rPr>
          <w:rFonts w:ascii="Verdana" w:hAnsi="Verdana"/>
          <w:b/>
        </w:rPr>
        <w:t xml:space="preserve"> </w:t>
      </w:r>
      <w:hyperlink r:id="rId25" w:tgtFrame="_blank" w:history="1">
        <w:r w:rsidR="00E951A4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14" w:name="_Alternatives"/>
    <w:bookmarkStart w:id="15" w:name="_Parent_SOP"/>
    <w:bookmarkEnd w:id="14"/>
    <w:bookmarkEnd w:id="15"/>
    <w:p w14:paraId="7F79DB75" w14:textId="77777777" w:rsidR="00B5006C" w:rsidRDefault="00C54903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C54903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00E5055B" w14:textId="77777777" w:rsidR="00B5006C" w:rsidRPr="00C247CB" w:rsidRDefault="00B5006C" w:rsidP="00B5006C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7446C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D0B2330" w14:textId="77777777" w:rsidR="00B5006C" w:rsidRDefault="00B5006C" w:rsidP="00B5006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F51CBF1" w14:textId="77777777" w:rsidR="008D21B3" w:rsidRDefault="008D21B3" w:rsidP="00B5006C">
      <w:pPr>
        <w:jc w:val="right"/>
        <w:rPr>
          <w:rFonts w:ascii="Verdana" w:hAnsi="Verdana"/>
          <w:color w:val="000000"/>
          <w:sz w:val="16"/>
          <w:szCs w:val="16"/>
        </w:rPr>
      </w:pPr>
    </w:p>
    <w:sectPr w:rsidR="008D21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CEF4" w14:textId="77777777" w:rsidR="0067631A" w:rsidRDefault="0067631A">
      <w:r>
        <w:separator/>
      </w:r>
    </w:p>
  </w:endnote>
  <w:endnote w:type="continuationSeparator" w:id="0">
    <w:p w14:paraId="002417A3" w14:textId="77777777" w:rsidR="0067631A" w:rsidRDefault="0067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A5BC" w14:textId="77777777" w:rsidR="0067631A" w:rsidRDefault="0067631A">
      <w:r>
        <w:separator/>
      </w:r>
    </w:p>
  </w:footnote>
  <w:footnote w:type="continuationSeparator" w:id="0">
    <w:p w14:paraId="2357DAE8" w14:textId="77777777" w:rsidR="0067631A" w:rsidRDefault="00676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F7D"/>
    <w:multiLevelType w:val="hybridMultilevel"/>
    <w:tmpl w:val="A7367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F4ADF"/>
    <w:multiLevelType w:val="hybridMultilevel"/>
    <w:tmpl w:val="045A4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40B39"/>
    <w:multiLevelType w:val="hybridMultilevel"/>
    <w:tmpl w:val="78B8A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C53645"/>
    <w:multiLevelType w:val="hybridMultilevel"/>
    <w:tmpl w:val="641AB6F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818572066">
    <w:abstractNumId w:val="2"/>
  </w:num>
  <w:num w:numId="2" w16cid:durableId="902835791">
    <w:abstractNumId w:val="1"/>
  </w:num>
  <w:num w:numId="3" w16cid:durableId="1264655912">
    <w:abstractNumId w:val="4"/>
  </w:num>
  <w:num w:numId="4" w16cid:durableId="184950411">
    <w:abstractNumId w:val="3"/>
  </w:num>
  <w:num w:numId="5" w16cid:durableId="131964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D6D"/>
    <w:rsid w:val="00014FEC"/>
    <w:rsid w:val="00075306"/>
    <w:rsid w:val="00134092"/>
    <w:rsid w:val="00175BA6"/>
    <w:rsid w:val="001823DC"/>
    <w:rsid w:val="002368BA"/>
    <w:rsid w:val="00261EA7"/>
    <w:rsid w:val="00303A6B"/>
    <w:rsid w:val="00345BB1"/>
    <w:rsid w:val="003B5920"/>
    <w:rsid w:val="003B6F6A"/>
    <w:rsid w:val="003F1E99"/>
    <w:rsid w:val="00482E07"/>
    <w:rsid w:val="0048688F"/>
    <w:rsid w:val="004D0CF7"/>
    <w:rsid w:val="005238C2"/>
    <w:rsid w:val="005B22AD"/>
    <w:rsid w:val="005C2CB4"/>
    <w:rsid w:val="005E6414"/>
    <w:rsid w:val="006024B9"/>
    <w:rsid w:val="0061667C"/>
    <w:rsid w:val="006247DF"/>
    <w:rsid w:val="006601DF"/>
    <w:rsid w:val="0067631A"/>
    <w:rsid w:val="00691464"/>
    <w:rsid w:val="006B114D"/>
    <w:rsid w:val="007446C4"/>
    <w:rsid w:val="00761312"/>
    <w:rsid w:val="007877D1"/>
    <w:rsid w:val="00825393"/>
    <w:rsid w:val="0083130D"/>
    <w:rsid w:val="00854F86"/>
    <w:rsid w:val="008903F9"/>
    <w:rsid w:val="008D21B3"/>
    <w:rsid w:val="00915BA4"/>
    <w:rsid w:val="009372F9"/>
    <w:rsid w:val="00966F77"/>
    <w:rsid w:val="0099374D"/>
    <w:rsid w:val="00A31E26"/>
    <w:rsid w:val="00A67E1A"/>
    <w:rsid w:val="00A80AC4"/>
    <w:rsid w:val="00B00047"/>
    <w:rsid w:val="00B16916"/>
    <w:rsid w:val="00B46C2A"/>
    <w:rsid w:val="00B5006C"/>
    <w:rsid w:val="00B51BC1"/>
    <w:rsid w:val="00B9065F"/>
    <w:rsid w:val="00C03185"/>
    <w:rsid w:val="00C54903"/>
    <w:rsid w:val="00C626FE"/>
    <w:rsid w:val="00CD4893"/>
    <w:rsid w:val="00D07199"/>
    <w:rsid w:val="00D10544"/>
    <w:rsid w:val="00D27D6D"/>
    <w:rsid w:val="00D32540"/>
    <w:rsid w:val="00D73714"/>
    <w:rsid w:val="00E33667"/>
    <w:rsid w:val="00E951A4"/>
    <w:rsid w:val="00F11298"/>
    <w:rsid w:val="00FA38A4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2BF3E38C"/>
  <w15:chartTrackingRefBased/>
  <w15:docId w15:val="{5F5030D7-A787-42B9-8867-5FCB6E9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4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46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7446C4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00047"/>
    <w:pPr>
      <w:ind w:left="720"/>
      <w:contextualSpacing/>
    </w:pPr>
  </w:style>
  <w:style w:type="paragraph" w:styleId="Revision">
    <w:name w:val="Revision"/>
    <w:hidden/>
    <w:uiPriority w:val="99"/>
    <w:semiHidden/>
    <w:rsid w:val="00915B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caresource.ebizapps.com/stellent/groups/public/@caresource/@custsvc/documents/sop/~export/CMS-2-004600~5~CMS-2-004328/14280-3.gif" TargetMode="External"/><Relationship Id="rId18" Type="http://schemas.openxmlformats.org/officeDocument/2006/relationships/image" Target="http://caresource.ebizapps.com/stellent/groups/public/@caresource/@custsvc/documents/sop/~export/CMS-2-004600~5~CMS-2-004328/14280-5.gi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image" Target="http://caresource.ebizapps.com/stellent/groups/public/@caresource/@custsvc/documents/sop/~export/CMS-2-004600~5~CMS-2-004328/14280-4.gif" TargetMode="External"/><Relationship Id="rId20" Type="http://schemas.openxmlformats.org/officeDocument/2006/relationships/image" Target="http://caresource.ebizapps.com/stellent/groups/public/@caresource/@custsvc/documents/sop/~export/CMS-2-004600~5~CMS-2-004328/14280-6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caresource.ebizapps.com/stellent/groups/public/@caresource/@custsvc/documents/sop/~export/CMS-2-004600~5~CMS-2-004328/14280-2.gif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http://caresource.ebizapps.com/stellent/groups/public/@caresource/@custsvc/documents/sop/~export/CMS-2-004600~5~CMS-2-004328/14280-1.gif" TargetMode="External"/><Relationship Id="rId14" Type="http://schemas.openxmlformats.org/officeDocument/2006/relationships/image" Target="http://caresource.ebizapps.com/stellent/groups/public/@caresource/@custsvc/documents/sop/~export/CMS-2-004600~5~CMS-2-004328/14280-2.gif" TargetMode="External"/><Relationship Id="rId22" Type="http://schemas.openxmlformats.org/officeDocument/2006/relationships/image" Target="http://caresource.ebizapps.com/stellent/groups/public/@caresource/@custsvc/documents/sop/~export/CMS-2-004600~5~CMS-2-004328/14280-7.gi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0367D-9499-44FF-A0B7-D7EA894B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10273</CharactersWithSpaces>
  <SharedDoc>false</SharedDoc>
  <HLinks>
    <vt:vector size="90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196718</vt:i4>
      </vt:variant>
      <vt:variant>
        <vt:i4>66</vt:i4>
      </vt:variant>
      <vt:variant>
        <vt:i4>0</vt:i4>
      </vt:variant>
      <vt:variant>
        <vt:i4>5</vt:i4>
      </vt:variant>
      <vt:variant>
        <vt:lpwstr>C:\Users\C102191\AppData\Local\Microsoft\Windows\INetCache\AppData\Local\Microsoft\windows\INetCache\Content.Outlook\5G1V3P1M\CMS-2-017428</vt:lpwstr>
      </vt:variant>
      <vt:variant>
        <vt:lpwstr/>
      </vt:variant>
      <vt:variant>
        <vt:i4>3473494</vt:i4>
      </vt:variant>
      <vt:variant>
        <vt:i4>63</vt:i4>
      </vt:variant>
      <vt:variant>
        <vt:i4>0</vt:i4>
      </vt:variant>
      <vt:variant>
        <vt:i4>5</vt:i4>
      </vt:variant>
      <vt:variant>
        <vt:lpwstr>C:\Users\C102191\AppData\Local\Microsoft\Windows\DDavis6\Desktop\Subcommittee Review\Activity Code Project\CMS-2-005164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_Toc56516455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_Toc56516454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_Toc56516453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_Toc56516452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_Toc56516455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_Toc56516454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_Toc56516453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_Toc56516452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7</cp:revision>
  <dcterms:created xsi:type="dcterms:W3CDTF">2022-05-09T16:31:00Z</dcterms:created>
  <dcterms:modified xsi:type="dcterms:W3CDTF">2024-02-20T15:55:00Z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2022-04-04T13:41:07Z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de2852d2-7890-4c5d-bb6f-1dc2a7f33330</vt:lpwstr>
  </property>
  <property fmtid="{D5CDD505-2E9C-101B-9397-08002B2CF9AE}" pid="8" name="MSIP_Label_67599526-06ca-49cc-9fa9-5307800a949a_ContentBits">
    <vt:lpwstr>0</vt:lpwstr>
  </property>
</Properties>
</file>