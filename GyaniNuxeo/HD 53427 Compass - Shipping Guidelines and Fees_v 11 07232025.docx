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A609A" w14:textId="6CCB66BA" w:rsidR="00255C6B" w:rsidRPr="00812777" w:rsidRDefault="00BE2D96" w:rsidP="002828D0">
      <w:pPr>
        <w:pStyle w:val="Heading1"/>
        <w:spacing w:after="0"/>
        <w:rPr>
          <w:rFonts w:ascii="Verdana" w:hAnsi="Verdana"/>
          <w:color w:val="000000"/>
          <w:sz w:val="36"/>
          <w:szCs w:val="36"/>
        </w:rPr>
      </w:pPr>
      <w:bookmarkStart w:id="0" w:name="_top"/>
      <w:bookmarkStart w:id="1" w:name="_Toc461777159"/>
      <w:bookmarkStart w:id="2" w:name="OLE_LINK26"/>
      <w:bookmarkEnd w:id="0"/>
      <w:r w:rsidRPr="002828D0">
        <w:rPr>
          <w:rFonts w:ascii="Verdana" w:hAnsi="Verdana"/>
          <w:color w:val="000000"/>
          <w:sz w:val="36"/>
        </w:rPr>
        <w:t xml:space="preserve">Compass - </w:t>
      </w:r>
      <w:r w:rsidR="008F4F41" w:rsidRPr="002828D0">
        <w:rPr>
          <w:rFonts w:ascii="Verdana" w:hAnsi="Verdana"/>
          <w:color w:val="000000"/>
          <w:sz w:val="36"/>
        </w:rPr>
        <w:t>Shipping Guidelines and Fees</w:t>
      </w:r>
      <w:bookmarkEnd w:id="1"/>
    </w:p>
    <w:bookmarkEnd w:id="2"/>
    <w:p w14:paraId="790C56F4" w14:textId="77777777" w:rsidR="00BF5D9C" w:rsidRDefault="00BF5D9C" w:rsidP="004C5B17">
      <w:pPr>
        <w:pStyle w:val="TOC2"/>
        <w:rPr>
          <w:shd w:val="clear" w:color="auto" w:fill="E6E6E6"/>
        </w:rPr>
      </w:pPr>
    </w:p>
    <w:p w14:paraId="231EEF35" w14:textId="7A54A260" w:rsidR="00105E88" w:rsidRDefault="009F14B4" w:rsidP="00A5161D">
      <w:pPr>
        <w:rPr>
          <w:rFonts w:asciiTheme="minorHAnsi" w:eastAsiaTheme="minorEastAsia" w:hAnsiTheme="minorHAnsi" w:cstheme="minorBidi"/>
          <w:kern w:val="2"/>
          <w14:ligatures w14:val="standardContextual"/>
        </w:rPr>
      </w:pPr>
      <w:r w:rsidRPr="0050490E">
        <w:rPr>
          <w:rFonts w:ascii="Times New Roman" w:hAnsi="Times New Roman"/>
          <w:noProof/>
          <w:color w:val="2B579A"/>
          <w:shd w:val="clear" w:color="auto" w:fill="E6E6E6"/>
        </w:rPr>
        <w:fldChar w:fldCharType="begin"/>
      </w:r>
      <w:r w:rsidRPr="0050490E">
        <w:instrText xml:space="preserve"> TOC \o "2-2" \n \p " " \h \z \u </w:instrText>
      </w:r>
      <w:r w:rsidRPr="0050490E">
        <w:rPr>
          <w:rFonts w:ascii="Times New Roman" w:hAnsi="Times New Roman"/>
          <w:noProof/>
          <w:color w:val="2B579A"/>
          <w:shd w:val="clear" w:color="auto" w:fill="E6E6E6"/>
        </w:rPr>
        <w:fldChar w:fldCharType="separate"/>
      </w:r>
      <w:hyperlink w:anchor="_Toc202281975" w:history="1">
        <w:r w:rsidR="00105E88" w:rsidRPr="00986B71">
          <w:rPr>
            <w:rStyle w:val="Hyperlink"/>
          </w:rPr>
          <w:t>Reminders</w:t>
        </w:r>
      </w:hyperlink>
    </w:p>
    <w:p w14:paraId="74CB8849" w14:textId="6C9C4499" w:rsidR="00105E88" w:rsidRDefault="00105E88" w:rsidP="00A5161D">
      <w:pPr>
        <w:rPr>
          <w:rFonts w:asciiTheme="minorHAnsi" w:eastAsiaTheme="minorEastAsia" w:hAnsiTheme="minorHAnsi" w:cstheme="minorBidi"/>
          <w:kern w:val="2"/>
          <w14:ligatures w14:val="standardContextual"/>
        </w:rPr>
      </w:pPr>
      <w:hyperlink w:anchor="_Toc202281976" w:history="1">
        <w:r w:rsidRPr="00986B71">
          <w:rPr>
            <w:rStyle w:val="Hyperlink"/>
          </w:rPr>
          <w:t>Cold Pack Shipping</w:t>
        </w:r>
      </w:hyperlink>
    </w:p>
    <w:p w14:paraId="3F385606" w14:textId="290FBE99" w:rsidR="00105E88" w:rsidRDefault="00105E88" w:rsidP="00A5161D">
      <w:pPr>
        <w:rPr>
          <w:rFonts w:asciiTheme="minorHAnsi" w:eastAsiaTheme="minorEastAsia" w:hAnsiTheme="minorHAnsi" w:cstheme="minorBidi"/>
          <w:kern w:val="2"/>
          <w14:ligatures w14:val="standardContextual"/>
        </w:rPr>
      </w:pPr>
      <w:hyperlink w:anchor="_Toc202281977" w:history="1">
        <w:r w:rsidRPr="00986B71">
          <w:rPr>
            <w:rStyle w:val="Hyperlink"/>
          </w:rPr>
          <w:t>Delivery Shipping Fees</w:t>
        </w:r>
      </w:hyperlink>
    </w:p>
    <w:p w14:paraId="6F49079B" w14:textId="646B23DD" w:rsidR="00105E88" w:rsidRDefault="00105E88" w:rsidP="00A5161D">
      <w:pPr>
        <w:rPr>
          <w:rFonts w:asciiTheme="minorHAnsi" w:eastAsiaTheme="minorEastAsia" w:hAnsiTheme="minorHAnsi" w:cstheme="minorBidi"/>
          <w:kern w:val="2"/>
          <w14:ligatures w14:val="standardContextual"/>
        </w:rPr>
      </w:pPr>
      <w:hyperlink w:anchor="_Toc202281978" w:history="1">
        <w:r w:rsidRPr="00986B71">
          <w:rPr>
            <w:rStyle w:val="Hyperlink"/>
          </w:rPr>
          <w:t>Best Method</w:t>
        </w:r>
      </w:hyperlink>
    </w:p>
    <w:p w14:paraId="5FB5C6EF" w14:textId="5D087F18" w:rsidR="00105E88" w:rsidRDefault="00105E88" w:rsidP="00A5161D">
      <w:pPr>
        <w:rPr>
          <w:rFonts w:asciiTheme="minorHAnsi" w:eastAsiaTheme="minorEastAsia" w:hAnsiTheme="minorHAnsi" w:cstheme="minorBidi"/>
          <w:kern w:val="2"/>
          <w14:ligatures w14:val="standardContextual"/>
        </w:rPr>
      </w:pPr>
      <w:hyperlink w:anchor="_Toc202281979" w:history="1">
        <w:r w:rsidRPr="00986B71">
          <w:rPr>
            <w:rStyle w:val="Hyperlink"/>
          </w:rPr>
          <w:t>Urgent Next Day</w:t>
        </w:r>
      </w:hyperlink>
    </w:p>
    <w:p w14:paraId="5B9DA1F4" w14:textId="77813210" w:rsidR="00105E88" w:rsidRDefault="00105E88" w:rsidP="00A5161D">
      <w:pPr>
        <w:rPr>
          <w:rFonts w:asciiTheme="minorHAnsi" w:eastAsiaTheme="minorEastAsia" w:hAnsiTheme="minorHAnsi" w:cstheme="minorBidi"/>
          <w:kern w:val="2"/>
          <w14:ligatures w14:val="standardContextual"/>
        </w:rPr>
      </w:pPr>
      <w:hyperlink w:anchor="_Toc202281980" w:history="1">
        <w:r w:rsidRPr="00986B71">
          <w:rPr>
            <w:rStyle w:val="Hyperlink"/>
          </w:rPr>
          <w:t>2nd Business Day Delivery</w:t>
        </w:r>
      </w:hyperlink>
    </w:p>
    <w:p w14:paraId="495AF365" w14:textId="3935A877" w:rsidR="00105E88" w:rsidRDefault="00105E88" w:rsidP="00A5161D">
      <w:pPr>
        <w:rPr>
          <w:rFonts w:asciiTheme="minorHAnsi" w:eastAsiaTheme="minorEastAsia" w:hAnsiTheme="minorHAnsi" w:cstheme="minorBidi"/>
          <w:kern w:val="2"/>
          <w14:ligatures w14:val="standardContextual"/>
        </w:rPr>
      </w:pPr>
      <w:hyperlink w:anchor="_Toc202281981" w:history="1">
        <w:r w:rsidRPr="00986B71">
          <w:rPr>
            <w:rStyle w:val="Hyperlink"/>
          </w:rPr>
          <w:t>Specified Carrier</w:t>
        </w:r>
      </w:hyperlink>
    </w:p>
    <w:p w14:paraId="413836CB" w14:textId="6201EE99" w:rsidR="00105E88" w:rsidRDefault="00105E88" w:rsidP="00A5161D">
      <w:pPr>
        <w:rPr>
          <w:rFonts w:asciiTheme="minorHAnsi" w:eastAsiaTheme="minorEastAsia" w:hAnsiTheme="minorHAnsi" w:cstheme="minorBidi"/>
          <w:kern w:val="2"/>
          <w14:ligatures w14:val="standardContextual"/>
        </w:rPr>
      </w:pPr>
      <w:hyperlink w:anchor="_Toc202281982" w:history="1">
        <w:r w:rsidRPr="00986B71">
          <w:rPr>
            <w:rStyle w:val="Hyperlink"/>
          </w:rPr>
          <w:t>Ship Consent Hold (Medicare D/EGWP Only)</w:t>
        </w:r>
      </w:hyperlink>
    </w:p>
    <w:p w14:paraId="249AE011" w14:textId="3D4F96D3" w:rsidR="00105E88" w:rsidRDefault="00105E88" w:rsidP="00A5161D">
      <w:pPr>
        <w:rPr>
          <w:rFonts w:asciiTheme="minorHAnsi" w:eastAsiaTheme="minorEastAsia" w:hAnsiTheme="minorHAnsi" w:cstheme="minorBidi"/>
          <w:kern w:val="2"/>
          <w14:ligatures w14:val="standardContextual"/>
        </w:rPr>
      </w:pPr>
      <w:hyperlink w:anchor="_Toc202281983" w:history="1">
        <w:r w:rsidRPr="00986B71">
          <w:rPr>
            <w:rStyle w:val="Hyperlink"/>
          </w:rPr>
          <w:t>Order Tracking</w:t>
        </w:r>
      </w:hyperlink>
    </w:p>
    <w:p w14:paraId="6492A93E" w14:textId="60C86EAC" w:rsidR="00105E88" w:rsidRDefault="00105E88" w:rsidP="00A5161D">
      <w:pPr>
        <w:rPr>
          <w:rFonts w:asciiTheme="minorHAnsi" w:eastAsiaTheme="minorEastAsia" w:hAnsiTheme="minorHAnsi" w:cstheme="minorBidi"/>
          <w:kern w:val="2"/>
          <w14:ligatures w14:val="standardContextual"/>
        </w:rPr>
      </w:pPr>
      <w:hyperlink w:anchor="_Toc202281984" w:history="1">
        <w:r w:rsidRPr="00986B71">
          <w:rPr>
            <w:rStyle w:val="Hyperlink"/>
          </w:rPr>
          <w:t>Questions and Answers</w:t>
        </w:r>
      </w:hyperlink>
    </w:p>
    <w:p w14:paraId="69738AC9" w14:textId="3DFCAE3C" w:rsidR="00105E88" w:rsidRDefault="00105E88" w:rsidP="00A5161D">
      <w:pPr>
        <w:rPr>
          <w:rFonts w:asciiTheme="minorHAnsi" w:eastAsiaTheme="minorEastAsia" w:hAnsiTheme="minorHAnsi" w:cstheme="minorBidi"/>
          <w:kern w:val="2"/>
          <w14:ligatures w14:val="standardContextual"/>
        </w:rPr>
      </w:pPr>
      <w:hyperlink w:anchor="_Toc202281985" w:history="1">
        <w:r w:rsidRPr="00986B71">
          <w:rPr>
            <w:rStyle w:val="Hyperlink"/>
          </w:rPr>
          <w:t>International Shipping</w:t>
        </w:r>
      </w:hyperlink>
    </w:p>
    <w:p w14:paraId="10A02401" w14:textId="3C069ECC" w:rsidR="00105E88" w:rsidRDefault="00105E88" w:rsidP="00A5161D">
      <w:pPr>
        <w:rPr>
          <w:rFonts w:asciiTheme="minorHAnsi" w:eastAsiaTheme="minorEastAsia" w:hAnsiTheme="minorHAnsi" w:cstheme="minorBidi"/>
          <w:kern w:val="2"/>
          <w14:ligatures w14:val="standardContextual"/>
        </w:rPr>
      </w:pPr>
      <w:hyperlink w:anchor="_Toc202281986" w:history="1">
        <w:r w:rsidRPr="00986B71">
          <w:rPr>
            <w:rStyle w:val="Hyperlink"/>
          </w:rPr>
          <w:t>Exceptions</w:t>
        </w:r>
      </w:hyperlink>
    </w:p>
    <w:p w14:paraId="6A91EBD0" w14:textId="528B9F1F" w:rsidR="00105E88" w:rsidRDefault="00105E88" w:rsidP="00A5161D">
      <w:pPr>
        <w:rPr>
          <w:rFonts w:asciiTheme="minorHAnsi" w:eastAsiaTheme="minorEastAsia" w:hAnsiTheme="minorHAnsi" w:cstheme="minorBidi"/>
          <w:kern w:val="2"/>
          <w14:ligatures w14:val="standardContextual"/>
        </w:rPr>
      </w:pPr>
      <w:hyperlink w:anchor="_Toc202281987" w:history="1">
        <w:r w:rsidRPr="00986B71">
          <w:rPr>
            <w:rStyle w:val="Hyperlink"/>
          </w:rPr>
          <w:t>Related Documents</w:t>
        </w:r>
      </w:hyperlink>
    </w:p>
    <w:p w14:paraId="5EFB2D10" w14:textId="7B108644" w:rsidR="003A3530" w:rsidRDefault="009F14B4" w:rsidP="00C97052">
      <w:pPr>
        <w:spacing w:before="120" w:after="120"/>
      </w:pPr>
      <w:r w:rsidRPr="0050490E">
        <w:rPr>
          <w:color w:val="2B579A"/>
          <w:shd w:val="clear" w:color="auto" w:fill="E6E6E6"/>
        </w:rPr>
        <w:fldChar w:fldCharType="end"/>
      </w:r>
    </w:p>
    <w:p w14:paraId="4FFA9630" w14:textId="6D6B0289" w:rsidR="006E79DC" w:rsidRDefault="358E3938" w:rsidP="00D069ED">
      <w:pPr>
        <w:pStyle w:val="BodyTextIndent2"/>
        <w:spacing w:before="120" w:line="240" w:lineRule="auto"/>
        <w:ind w:left="0"/>
      </w:pPr>
      <w:bookmarkStart w:id="3" w:name="_Overview"/>
      <w:bookmarkEnd w:id="3"/>
      <w:r w:rsidRPr="4EF04825">
        <w:rPr>
          <w:b/>
          <w:bCs/>
        </w:rPr>
        <w:t>Description</w:t>
      </w:r>
      <w:r w:rsidR="00794CF4">
        <w:rPr>
          <w:b/>
          <w:bCs/>
        </w:rPr>
        <w:t xml:space="preserve"> </w:t>
      </w:r>
      <w:bookmarkStart w:id="4" w:name="OLE_LINK27"/>
      <w:bookmarkStart w:id="5" w:name="OLE_LINK6"/>
      <w:r w:rsidR="00113637">
        <w:t>P</w:t>
      </w:r>
      <w:r w:rsidR="4614E8EA" w:rsidRPr="4EF04825">
        <w:t>rovide</w:t>
      </w:r>
      <w:r w:rsidR="16990CDA" w:rsidRPr="4EF04825">
        <w:t>s</w:t>
      </w:r>
      <w:r w:rsidR="4614E8EA" w:rsidRPr="4EF04825">
        <w:t xml:space="preserve"> guidelines to determine the company</w:t>
      </w:r>
      <w:r w:rsidR="3B70E6D6" w:rsidRPr="4EF04825">
        <w:t xml:space="preserve"> </w:t>
      </w:r>
      <w:r w:rsidR="00702F13">
        <w:t>M</w:t>
      </w:r>
      <w:r w:rsidR="22E15941" w:rsidRPr="4EF04825">
        <w:t xml:space="preserve">ail </w:t>
      </w:r>
      <w:r w:rsidR="00702F13">
        <w:t>O</w:t>
      </w:r>
      <w:r w:rsidR="22E15941" w:rsidRPr="4EF04825">
        <w:t>rder delivery</w:t>
      </w:r>
      <w:r w:rsidR="4614E8EA" w:rsidRPr="4EF04825">
        <w:t xml:space="preserve"> standards, tracking information</w:t>
      </w:r>
      <w:r w:rsidR="329A4FB6" w:rsidRPr="4EF04825">
        <w:t>,</w:t>
      </w:r>
      <w:r w:rsidR="4614E8EA" w:rsidRPr="4EF04825">
        <w:t xml:space="preserve"> and costs associated with expedited shipping orders</w:t>
      </w:r>
      <w:bookmarkEnd w:id="4"/>
      <w:r w:rsidR="4614E8EA" w:rsidRPr="4EF04825">
        <w:t>.</w:t>
      </w:r>
      <w:bookmarkEnd w:id="5"/>
    </w:p>
    <w:p w14:paraId="73BEA950" w14:textId="77777777" w:rsidR="00A5161D" w:rsidRDefault="00A5161D" w:rsidP="00D069ED">
      <w:pPr>
        <w:pStyle w:val="BodyTextIndent2"/>
        <w:spacing w:before="120" w:line="240" w:lineRule="auto"/>
        <w:ind w:left="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46A03" w:rsidRPr="002224A1" w14:paraId="58EB2EA9" w14:textId="77777777" w:rsidTr="00A303BD">
        <w:tc>
          <w:tcPr>
            <w:tcW w:w="5000" w:type="pct"/>
            <w:shd w:val="clear" w:color="auto" w:fill="C0C0C0"/>
          </w:tcPr>
          <w:p w14:paraId="4B8C1AC1" w14:textId="094A9221" w:rsidR="00946A03" w:rsidRPr="00377CA2" w:rsidRDefault="00CC0D52" w:rsidP="00D069ED">
            <w:pPr>
              <w:pStyle w:val="Heading2"/>
              <w:spacing w:before="120" w:after="120"/>
              <w:rPr>
                <w:rFonts w:ascii="Verdana" w:hAnsi="Verdana"/>
                <w:i w:val="0"/>
                <w:iCs w:val="0"/>
              </w:rPr>
            </w:pPr>
            <w:bookmarkStart w:id="6" w:name="_Toc202281975"/>
            <w:r w:rsidRPr="00377CA2">
              <w:rPr>
                <w:rFonts w:ascii="Verdana" w:hAnsi="Verdana"/>
                <w:i w:val="0"/>
                <w:iCs w:val="0"/>
              </w:rPr>
              <w:t>Reminders</w:t>
            </w:r>
            <w:bookmarkEnd w:id="6"/>
          </w:p>
        </w:tc>
      </w:tr>
    </w:tbl>
    <w:p w14:paraId="1D36DE2D" w14:textId="3F50B85D" w:rsidR="00B5494B" w:rsidRPr="00FF4181" w:rsidRDefault="0065662D" w:rsidP="002828D0">
      <w:pPr>
        <w:pStyle w:val="BodyTextIndent2"/>
        <w:numPr>
          <w:ilvl w:val="0"/>
          <w:numId w:val="20"/>
        </w:numPr>
        <w:spacing w:before="120" w:line="240" w:lineRule="auto"/>
        <w:ind w:left="540"/>
      </w:pPr>
      <w:r w:rsidRPr="43A4E2E0">
        <w:t xml:space="preserve">Shipping fees are added to the cost of </w:t>
      </w:r>
      <w:r w:rsidR="001124BA">
        <w:t xml:space="preserve">prescription </w:t>
      </w:r>
      <w:r w:rsidRPr="43A4E2E0">
        <w:t>orders.</w:t>
      </w:r>
      <w:r w:rsidR="00A25388" w:rsidRPr="43A4E2E0">
        <w:t xml:space="preserve"> </w:t>
      </w:r>
      <w:r w:rsidR="00C12349" w:rsidRPr="43A4E2E0">
        <w:t>The</w:t>
      </w:r>
      <w:r w:rsidR="00756472" w:rsidRPr="43A4E2E0">
        <w:t xml:space="preserve"> </w:t>
      </w:r>
      <w:hyperlink w:anchor="_Delivery_Shipping_Fees">
        <w:r w:rsidR="00756472" w:rsidRPr="43A4E2E0">
          <w:rPr>
            <w:rStyle w:val="Hyperlink"/>
          </w:rPr>
          <w:t>Delivery Shipping Fees</w:t>
        </w:r>
      </w:hyperlink>
      <w:r w:rsidR="00C12349" w:rsidRPr="43A4E2E0">
        <w:t xml:space="preserve"> </w:t>
      </w:r>
      <w:r w:rsidR="00756472" w:rsidRPr="43A4E2E0">
        <w:t>chart below</w:t>
      </w:r>
      <w:r w:rsidR="00C12349" w:rsidRPr="43A4E2E0">
        <w:t xml:space="preserve"> </w:t>
      </w:r>
      <w:r w:rsidR="00FB77C5" w:rsidRPr="43A4E2E0">
        <w:t>provides</w:t>
      </w:r>
      <w:r w:rsidRPr="43A4E2E0">
        <w:t xml:space="preserve"> shipping </w:t>
      </w:r>
      <w:r w:rsidR="001124BA">
        <w:t>methods and their associated</w:t>
      </w:r>
      <w:r w:rsidRPr="43A4E2E0">
        <w:t xml:space="preserve"> shipping fees and estimated shipping times</w:t>
      </w:r>
      <w:r w:rsidR="00756472" w:rsidRPr="43A4E2E0">
        <w:t xml:space="preserve">; </w:t>
      </w:r>
      <w:r w:rsidR="00C12349" w:rsidRPr="43A4E2E0">
        <w:t>however</w:t>
      </w:r>
      <w:r w:rsidR="00756472" w:rsidRPr="43A4E2E0">
        <w:t>,</w:t>
      </w:r>
      <w:r w:rsidR="00C12349" w:rsidRPr="43A4E2E0">
        <w:t xml:space="preserve"> the order </w:t>
      </w:r>
      <w:r w:rsidRPr="43A4E2E0">
        <w:t xml:space="preserve">will </w:t>
      </w:r>
      <w:r w:rsidR="00C12349" w:rsidRPr="43A4E2E0">
        <w:t xml:space="preserve">still go through the additional standard processing times. </w:t>
      </w:r>
      <w:bookmarkStart w:id="7" w:name="OLE_LINK22"/>
      <w:r w:rsidR="001124BA">
        <w:t>For processing turn</w:t>
      </w:r>
      <w:r w:rsidR="002637B4">
        <w:t>a</w:t>
      </w:r>
      <w:r w:rsidR="001124BA">
        <w:t xml:space="preserve">round times, refer to </w:t>
      </w:r>
      <w:hyperlink r:id="rId11" w:anchor="!/view?docid=31ee69db-e3d5-4717-b336-23ca51f1191e" w:history="1">
        <w:r w:rsidR="002D2DEA">
          <w:rPr>
            <w:rStyle w:val="Hyperlink"/>
          </w:rPr>
          <w:t>Order Shipping Turn Around Time (TAT) (062824)</w:t>
        </w:r>
      </w:hyperlink>
      <w:r w:rsidR="001124BA">
        <w:t>.</w:t>
      </w:r>
      <w:bookmarkEnd w:id="7"/>
    </w:p>
    <w:p w14:paraId="6D51750B" w14:textId="7A10C6A9" w:rsidR="00B5494B" w:rsidRPr="00F90915" w:rsidRDefault="00B5494B" w:rsidP="00E42779">
      <w:pPr>
        <w:pStyle w:val="BodyTextIndent2"/>
        <w:numPr>
          <w:ilvl w:val="0"/>
          <w:numId w:val="20"/>
        </w:numPr>
        <w:spacing w:before="120" w:line="240" w:lineRule="auto"/>
        <w:ind w:left="540"/>
        <w:rPr>
          <w:rStyle w:val="Hyperlink"/>
          <w:color w:val="auto"/>
        </w:rPr>
      </w:pPr>
      <w:r w:rsidRPr="00F90915">
        <w:rPr>
          <w:color w:val="000000" w:themeColor="text1"/>
        </w:rPr>
        <w:t xml:space="preserve">For orders not received yet and not showing </w:t>
      </w:r>
      <w:r w:rsidR="00CA7C48" w:rsidRPr="00F90915">
        <w:rPr>
          <w:color w:val="000000" w:themeColor="text1"/>
        </w:rPr>
        <w:t>in the Mail Order History tab</w:t>
      </w:r>
      <w:r w:rsidRPr="00F90915">
        <w:rPr>
          <w:color w:val="000000" w:themeColor="text1"/>
        </w:rPr>
        <w:t>, refer to</w:t>
      </w:r>
      <w:r w:rsidR="003F08AE">
        <w:rPr>
          <w:color w:val="000000" w:themeColor="text1"/>
        </w:rPr>
        <w:t xml:space="preserve"> </w:t>
      </w:r>
      <w:hyperlink r:id="rId12" w:anchor="!/view?docid=36c941d2-25a6-4075-993d-f12deb31be18" w:history="1">
        <w:r w:rsidR="00D069ED">
          <w:rPr>
            <w:rStyle w:val="Hyperlink"/>
          </w:rPr>
          <w:t xml:space="preserve">Compass - Viewing, Adding, and Editing </w:t>
        </w:r>
        <w:r w:rsidR="00C77047">
          <w:rPr>
            <w:rStyle w:val="Hyperlink"/>
          </w:rPr>
          <w:t xml:space="preserve">Member and Mail </w:t>
        </w:r>
        <w:r w:rsidR="00D069ED">
          <w:rPr>
            <w:rStyle w:val="Hyperlink"/>
          </w:rPr>
          <w:t>Alerts (054194)</w:t>
        </w:r>
      </w:hyperlink>
      <w:r w:rsidRPr="00F90915">
        <w:t>.</w:t>
      </w:r>
    </w:p>
    <w:p w14:paraId="60E8D686" w14:textId="1E0A4957" w:rsidR="00B5494B" w:rsidRPr="00FF4181" w:rsidRDefault="2C9B5505" w:rsidP="00E42779">
      <w:pPr>
        <w:pStyle w:val="BodyTextIndent2"/>
        <w:numPr>
          <w:ilvl w:val="0"/>
          <w:numId w:val="20"/>
        </w:numPr>
        <w:spacing w:before="120" w:line="240" w:lineRule="auto"/>
        <w:ind w:left="540"/>
      </w:pPr>
      <w:r w:rsidRPr="4EF04825">
        <w:t>The Mail Order</w:t>
      </w:r>
      <w:r w:rsidR="00702F13">
        <w:t xml:space="preserve"> </w:t>
      </w:r>
      <w:r w:rsidR="0FE9A085" w:rsidRPr="4EF04825">
        <w:t xml:space="preserve">pharmacy is open 365 days a </w:t>
      </w:r>
      <w:r w:rsidR="47CAEC0A" w:rsidRPr="4EF04825">
        <w:t>year;</w:t>
      </w:r>
      <w:r w:rsidR="0FE9A085" w:rsidRPr="4EF04825">
        <w:t xml:space="preserve"> </w:t>
      </w:r>
      <w:r w:rsidR="246AB647" w:rsidRPr="4EF04825">
        <w:t>however,</w:t>
      </w:r>
      <w:r w:rsidR="0FE9A085" w:rsidRPr="4EF04825">
        <w:t xml:space="preserve"> orders may not be picked up from our facilities on </w:t>
      </w:r>
      <w:r w:rsidR="6E2C1140" w:rsidRPr="4EF04825">
        <w:t xml:space="preserve">Sundays or </w:t>
      </w:r>
      <w:r w:rsidR="0FE9A085" w:rsidRPr="4EF04825">
        <w:t>Federal Holidays</w:t>
      </w:r>
      <w:r w:rsidR="6E2C1140" w:rsidRPr="4EF04825">
        <w:rPr>
          <w:rFonts w:cstheme="minorBidi"/>
          <w:color w:val="000000" w:themeColor="text1"/>
        </w:rPr>
        <w:t>.</w:t>
      </w:r>
    </w:p>
    <w:p w14:paraId="3B57C441" w14:textId="3652AD86" w:rsidR="00B5494B" w:rsidRPr="00FF4181" w:rsidRDefault="00B841E0" w:rsidP="00E42779">
      <w:pPr>
        <w:pStyle w:val="BodyTextIndent2"/>
        <w:numPr>
          <w:ilvl w:val="0"/>
          <w:numId w:val="20"/>
        </w:numPr>
        <w:spacing w:before="120" w:line="240" w:lineRule="auto"/>
        <w:ind w:left="540"/>
      </w:pPr>
      <w:r w:rsidRPr="237CE62E">
        <w:t xml:space="preserve">The last shipping time for </w:t>
      </w:r>
      <w:bookmarkStart w:id="8" w:name="OLE_LINK5"/>
      <w:r w:rsidR="00E42224" w:rsidRPr="237CE62E">
        <w:t>C</w:t>
      </w:r>
      <w:r w:rsidRPr="237CE62E">
        <w:t xml:space="preserve">old </w:t>
      </w:r>
      <w:r w:rsidR="00E42224" w:rsidRPr="237CE62E">
        <w:t>P</w:t>
      </w:r>
      <w:r w:rsidRPr="237CE62E">
        <w:t>acks</w:t>
      </w:r>
      <w:bookmarkEnd w:id="8"/>
      <w:r w:rsidRPr="237CE62E">
        <w:t xml:space="preserve"> is Thursday at 4pm </w:t>
      </w:r>
      <w:r w:rsidR="00740282" w:rsidRPr="237CE62E">
        <w:t>at</w:t>
      </w:r>
      <w:r w:rsidRPr="237CE62E">
        <w:t xml:space="preserve"> the filling pharmacy</w:t>
      </w:r>
      <w:r w:rsidR="00A25388" w:rsidRPr="237CE62E">
        <w:t xml:space="preserve">. </w:t>
      </w:r>
      <w:r w:rsidR="00DE278A" w:rsidRPr="237CE62E">
        <w:t>R</w:t>
      </w:r>
      <w:r w:rsidRPr="237CE62E">
        <w:t xml:space="preserve">emaining </w:t>
      </w:r>
      <w:r w:rsidR="006C4804" w:rsidRPr="237CE62E">
        <w:t>Cold Packs</w:t>
      </w:r>
      <w:r w:rsidRPr="237CE62E">
        <w:t xml:space="preserve"> will be shipped Monday morning.</w:t>
      </w:r>
    </w:p>
    <w:p w14:paraId="19A80CA4" w14:textId="7A32F1DF" w:rsidR="00B841E0" w:rsidRDefault="43BD4DC1" w:rsidP="002828D0">
      <w:pPr>
        <w:pStyle w:val="NormalWeb"/>
        <w:spacing w:before="120" w:beforeAutospacing="0" w:after="120" w:afterAutospacing="0"/>
        <w:ind w:left="540"/>
      </w:pPr>
      <w:r>
        <w:rPr>
          <w:noProof/>
        </w:rPr>
        <w:drawing>
          <wp:inline distT="0" distB="0" distL="0" distR="0" wp14:anchorId="2B71A2F8" wp14:editId="33C011D6">
            <wp:extent cx="237490" cy="213995"/>
            <wp:effectExtent l="0" t="0" r="0" b="0"/>
            <wp:docPr id="4" name="Picture 4"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237490" cy="213995"/>
                    </a:xfrm>
                    <a:prstGeom prst="rect">
                      <a:avLst/>
                    </a:prstGeom>
                  </pic:spPr>
                </pic:pic>
              </a:graphicData>
            </a:graphic>
          </wp:inline>
        </w:drawing>
      </w:r>
      <w:r w:rsidR="5FEB7EF9" w:rsidRPr="4EF04825">
        <w:t xml:space="preserve"> </w:t>
      </w:r>
      <w:r w:rsidR="797F03E7" w:rsidRPr="4EF04825">
        <w:t>Shipments are NOT normally set</w:t>
      </w:r>
      <w:r w:rsidR="07FFBD36" w:rsidRPr="4EF04825">
        <w:t xml:space="preserve"> </w:t>
      </w:r>
      <w:r w:rsidR="797F03E7" w:rsidRPr="4EF04825">
        <w:t xml:space="preserve">up for Saturday </w:t>
      </w:r>
      <w:r w:rsidR="5CCC771B" w:rsidRPr="4EF04825">
        <w:t>delivery,</w:t>
      </w:r>
      <w:r w:rsidR="6E2C1140" w:rsidRPr="4EF04825">
        <w:t xml:space="preserve"> however this may occur on </w:t>
      </w:r>
      <w:r w:rsidR="797F03E7" w:rsidRPr="4EF04825">
        <w:t>rare occasions</w:t>
      </w:r>
      <w:r w:rsidR="5CFB2FA0" w:rsidRPr="4EF04825">
        <w:t>.</w:t>
      </w:r>
    </w:p>
    <w:p w14:paraId="5EF99FAE" w14:textId="77777777" w:rsidR="00B841E0" w:rsidRPr="00356EE5" w:rsidRDefault="00B841E0" w:rsidP="00D069ED">
      <w:pPr>
        <w:pStyle w:val="BodyTextIndent2"/>
        <w:spacing w:before="120" w:line="240" w:lineRule="auto"/>
        <w:ind w:left="720"/>
      </w:pPr>
    </w:p>
    <w:p w14:paraId="19F59FB3" w14:textId="37309C5A" w:rsidR="00212A42" w:rsidRPr="00756472" w:rsidRDefault="008F495B" w:rsidP="00D069ED">
      <w:pPr>
        <w:spacing w:before="120" w:after="120"/>
        <w:rPr>
          <w:b/>
          <w:bCs/>
        </w:rPr>
      </w:pPr>
      <w:r w:rsidRPr="00756472">
        <w:rPr>
          <w:b/>
          <w:bCs/>
        </w:rPr>
        <w:t>The PBM</w:t>
      </w:r>
      <w:r w:rsidR="007478AD" w:rsidRPr="00756472">
        <w:rPr>
          <w:b/>
          <w:bCs/>
        </w:rPr>
        <w:t xml:space="preserve"> ship</w:t>
      </w:r>
      <w:r w:rsidR="00DE278A" w:rsidRPr="00756472">
        <w:rPr>
          <w:b/>
          <w:bCs/>
        </w:rPr>
        <w:t>s</w:t>
      </w:r>
      <w:r w:rsidR="007478AD" w:rsidRPr="00756472">
        <w:rPr>
          <w:b/>
          <w:bCs/>
        </w:rPr>
        <w:t xml:space="preserve"> prescriptions to addresses in</w:t>
      </w:r>
      <w:r w:rsidR="00926FB2" w:rsidRPr="00756472">
        <w:rPr>
          <w:b/>
          <w:bCs/>
        </w:rPr>
        <w:t>:</w:t>
      </w:r>
    </w:p>
    <w:p w14:paraId="40484BC9" w14:textId="3520502B" w:rsidR="00926FB2" w:rsidRDefault="0072216C" w:rsidP="00E42779">
      <w:pPr>
        <w:pStyle w:val="BodyTextIndent2"/>
        <w:numPr>
          <w:ilvl w:val="0"/>
          <w:numId w:val="20"/>
        </w:numPr>
        <w:spacing w:before="120" w:line="240" w:lineRule="auto"/>
        <w:ind w:left="540"/>
        <w:rPr>
          <w:b/>
        </w:rPr>
      </w:pPr>
      <w:r>
        <w:rPr>
          <w:b/>
        </w:rPr>
        <w:t>United States</w:t>
      </w:r>
      <w:r w:rsidR="00406E0F">
        <w:rPr>
          <w:b/>
        </w:rPr>
        <w:t xml:space="preserve"> (U.S.)</w:t>
      </w:r>
    </w:p>
    <w:p w14:paraId="309041C0" w14:textId="695E8387" w:rsidR="00926FB2" w:rsidRPr="00212A42" w:rsidRDefault="0072216C" w:rsidP="00E42779">
      <w:pPr>
        <w:pStyle w:val="BodyTextIndent2"/>
        <w:numPr>
          <w:ilvl w:val="0"/>
          <w:numId w:val="20"/>
        </w:numPr>
        <w:spacing w:before="120" w:line="240" w:lineRule="auto"/>
        <w:ind w:left="540"/>
        <w:rPr>
          <w:b/>
        </w:rPr>
      </w:pPr>
      <w:r>
        <w:rPr>
          <w:b/>
        </w:rPr>
        <w:t>U.S. Territories</w:t>
      </w:r>
      <w:r w:rsidR="00C917C1">
        <w:rPr>
          <w:b/>
        </w:rPr>
        <w:t xml:space="preserve"> and Possessions</w:t>
      </w:r>
      <w:r w:rsidR="00C917C1" w:rsidRPr="006676CC">
        <w:t xml:space="preserve"> (including American Samoa, Guam, Northern Mariana Islands, Puerto Rico, US Virgin Islands, Wake Atoll) and U</w:t>
      </w:r>
      <w:r w:rsidR="00DE278A">
        <w:t>.</w:t>
      </w:r>
      <w:r w:rsidR="00C917C1" w:rsidRPr="006676CC">
        <w:t>S</w:t>
      </w:r>
      <w:r w:rsidR="00DE278A">
        <w:t>.</w:t>
      </w:r>
      <w:r w:rsidR="00C917C1" w:rsidRPr="006676CC">
        <w:t xml:space="preserve"> Freely Associated States (including Marshall Islands, Micronesia, and Palau)</w:t>
      </w:r>
      <w:r w:rsidR="00C917C1">
        <w:t>.</w:t>
      </w:r>
      <w:r w:rsidR="00C51BF1">
        <w:t xml:space="preserve"> </w:t>
      </w:r>
    </w:p>
    <w:p w14:paraId="67D5BFDF" w14:textId="608A7FF2" w:rsidR="00FF524A" w:rsidRDefault="455F8318" w:rsidP="002828D0">
      <w:pPr>
        <w:pStyle w:val="NormalWeb"/>
        <w:spacing w:before="120" w:beforeAutospacing="0" w:after="120" w:afterAutospacing="0"/>
        <w:ind w:left="540"/>
        <w:textAlignment w:val="top"/>
      </w:pPr>
      <w:bookmarkStart w:id="9" w:name="OLE_LINK8"/>
      <w:r w:rsidRPr="4EF04825">
        <w:rPr>
          <w:b/>
          <w:bCs/>
        </w:rPr>
        <w:t>Note</w:t>
      </w:r>
      <w:r w:rsidR="00794CF4">
        <w:rPr>
          <w:b/>
          <w:bCs/>
        </w:rPr>
        <w:t xml:space="preserve"> </w:t>
      </w:r>
      <w:r w:rsidR="006C4804" w:rsidRPr="006C4804">
        <w:t>Cold Packs</w:t>
      </w:r>
      <w:r w:rsidRPr="4EF04825">
        <w:t xml:space="preserve"> </w:t>
      </w:r>
      <w:r w:rsidRPr="4EF04825">
        <w:rPr>
          <w:b/>
          <w:bCs/>
        </w:rPr>
        <w:t>can</w:t>
      </w:r>
      <w:r w:rsidR="006B4FC0" w:rsidRPr="4EF04825">
        <w:t xml:space="preserve"> </w:t>
      </w:r>
      <w:r w:rsidRPr="4EF04825">
        <w:t>be shipped to Puerto Rico.</w:t>
      </w:r>
      <w:r w:rsidR="48945976" w:rsidRPr="4EF04825">
        <w:t xml:space="preserve"> They </w:t>
      </w:r>
      <w:r w:rsidR="48945976" w:rsidRPr="4EF04825">
        <w:rPr>
          <w:b/>
          <w:bCs/>
        </w:rPr>
        <w:t>cannot</w:t>
      </w:r>
      <w:r w:rsidR="006B4FC0">
        <w:t xml:space="preserve"> </w:t>
      </w:r>
      <w:r w:rsidR="48945976" w:rsidRPr="4EF04825">
        <w:t xml:space="preserve">be shipped to US Territories and Possessions, including Guam, US Virgin Islands, and Wake Atoll. </w:t>
      </w:r>
    </w:p>
    <w:bookmarkEnd w:id="9"/>
    <w:p w14:paraId="29373386" w14:textId="6630F1CD" w:rsidR="00926FB2" w:rsidRDefault="0072216C" w:rsidP="00E42779">
      <w:pPr>
        <w:pStyle w:val="BodyTextIndent2"/>
        <w:numPr>
          <w:ilvl w:val="0"/>
          <w:numId w:val="20"/>
        </w:numPr>
        <w:spacing w:before="120" w:line="240" w:lineRule="auto"/>
        <w:ind w:left="540"/>
        <w:rPr>
          <w:b/>
        </w:rPr>
      </w:pPr>
      <w:r>
        <w:rPr>
          <w:b/>
        </w:rPr>
        <w:t>Canada</w:t>
      </w:r>
    </w:p>
    <w:p w14:paraId="7EB92348" w14:textId="31A21FD7" w:rsidR="00756472" w:rsidRDefault="00756472" w:rsidP="00D069ED">
      <w:pPr>
        <w:spacing w:before="120" w:after="120"/>
        <w:ind w:left="450"/>
        <w:rPr>
          <w:b/>
        </w:rPr>
      </w:pPr>
      <w:r>
        <w:rPr>
          <w:b/>
        </w:rPr>
        <w:t>Note</w:t>
      </w:r>
      <w:r w:rsidR="00794CF4">
        <w:rPr>
          <w:b/>
        </w:rPr>
        <w:t xml:space="preserve">: </w:t>
      </w:r>
      <w:r w:rsidRPr="00756472">
        <w:rPr>
          <w:bCs/>
        </w:rPr>
        <w:t xml:space="preserve">Cold Pack prescriptions and prescriptions that are classified as controlled substances (CII, CIII, CIV, and CV) by DEA may </w:t>
      </w:r>
      <w:r w:rsidR="00E10A37" w:rsidRPr="002828D0">
        <w:t>NOT</w:t>
      </w:r>
      <w:r w:rsidR="00E10A37" w:rsidRPr="00756472">
        <w:rPr>
          <w:bCs/>
        </w:rPr>
        <w:t xml:space="preserve"> </w:t>
      </w:r>
      <w:r w:rsidRPr="00756472">
        <w:rPr>
          <w:bCs/>
        </w:rPr>
        <w:t>be shipped into Canada</w:t>
      </w:r>
      <w:r>
        <w:rPr>
          <w:bCs/>
        </w:rPr>
        <w:t>.</w:t>
      </w:r>
    </w:p>
    <w:p w14:paraId="45C06E2D" w14:textId="0999CD99" w:rsidR="00F936E4" w:rsidRDefault="007478AD" w:rsidP="00E42779">
      <w:pPr>
        <w:pStyle w:val="BodyTextIndent2"/>
        <w:numPr>
          <w:ilvl w:val="0"/>
          <w:numId w:val="20"/>
        </w:numPr>
        <w:spacing w:before="120" w:line="240" w:lineRule="auto"/>
        <w:ind w:left="540"/>
      </w:pPr>
      <w:r w:rsidRPr="00356EE5">
        <w:rPr>
          <w:b/>
        </w:rPr>
        <w:t>APO</w:t>
      </w:r>
      <w:r w:rsidR="008558E5" w:rsidRPr="00356EE5">
        <w:rPr>
          <w:b/>
        </w:rPr>
        <w:t xml:space="preserve">, </w:t>
      </w:r>
      <w:r w:rsidRPr="00356EE5">
        <w:rPr>
          <w:b/>
        </w:rPr>
        <w:t>FPO</w:t>
      </w:r>
      <w:r w:rsidR="0072216C">
        <w:rPr>
          <w:b/>
        </w:rPr>
        <w:t>,</w:t>
      </w:r>
      <w:r w:rsidR="008558E5" w:rsidRPr="00356EE5">
        <w:rPr>
          <w:b/>
        </w:rPr>
        <w:t xml:space="preserve"> or DPO</w:t>
      </w:r>
      <w:r w:rsidRPr="00356EE5">
        <w:rPr>
          <w:b/>
        </w:rPr>
        <w:t xml:space="preserve"> </w:t>
      </w:r>
      <w:r w:rsidR="0072216C">
        <w:t>(APO:</w:t>
      </w:r>
      <w:r w:rsidR="00E10A37">
        <w:t xml:space="preserve"> </w:t>
      </w:r>
      <w:r w:rsidR="0072216C">
        <w:t>Army/Air Force Post Office</w:t>
      </w:r>
      <w:r w:rsidR="00681E01">
        <w:t>;</w:t>
      </w:r>
      <w:r w:rsidR="0072216C">
        <w:t xml:space="preserve"> FPO:</w:t>
      </w:r>
      <w:r w:rsidR="00DE278A">
        <w:t xml:space="preserve"> </w:t>
      </w:r>
      <w:r w:rsidR="00B438A5" w:rsidRPr="00926FB2">
        <w:t>F</w:t>
      </w:r>
      <w:r w:rsidR="00982792">
        <w:t>l</w:t>
      </w:r>
      <w:r w:rsidR="00B438A5" w:rsidRPr="00926FB2">
        <w:t>eet Post Office</w:t>
      </w:r>
      <w:r w:rsidR="0072216C">
        <w:t xml:space="preserve"> </w:t>
      </w:r>
      <w:r w:rsidR="00681E01">
        <w:t>[</w:t>
      </w:r>
      <w:r w:rsidR="00B438A5" w:rsidRPr="00926FB2">
        <w:t>Navy</w:t>
      </w:r>
      <w:r w:rsidR="00681E01">
        <w:t>];</w:t>
      </w:r>
      <w:r w:rsidR="00B438A5" w:rsidRPr="00926FB2">
        <w:t xml:space="preserve"> DPO</w:t>
      </w:r>
      <w:r w:rsidR="0072216C">
        <w:t>:</w:t>
      </w:r>
      <w:r w:rsidR="00E10A37">
        <w:t xml:space="preserve"> </w:t>
      </w:r>
      <w:r w:rsidR="00B438A5" w:rsidRPr="00926FB2">
        <w:t xml:space="preserve">Diplomatic Post Office) </w:t>
      </w:r>
    </w:p>
    <w:p w14:paraId="66174F10" w14:textId="33AC3E8B" w:rsidR="00756472" w:rsidRPr="00356EE5" w:rsidRDefault="6948B6F4" w:rsidP="00D069ED">
      <w:pPr>
        <w:spacing w:before="120" w:after="120"/>
        <w:ind w:left="450"/>
      </w:pPr>
      <w:r w:rsidRPr="4EF04825">
        <w:rPr>
          <w:b/>
          <w:bCs/>
        </w:rPr>
        <w:t>Note</w:t>
      </w:r>
      <w:r w:rsidR="00794CF4">
        <w:rPr>
          <w:b/>
          <w:bCs/>
        </w:rPr>
        <w:t xml:space="preserve">: </w:t>
      </w:r>
      <w:r w:rsidR="5917CB4E" w:rsidRPr="00702F13">
        <w:t>Cold</w:t>
      </w:r>
      <w:r w:rsidRPr="00702F13">
        <w:t xml:space="preserve"> </w:t>
      </w:r>
      <w:r w:rsidRPr="4EF04825">
        <w:t xml:space="preserve">Pack prescription may </w:t>
      </w:r>
      <w:r w:rsidRPr="002828D0">
        <w:t>NOT</w:t>
      </w:r>
      <w:r w:rsidRPr="4EF04825">
        <w:t xml:space="preserve"> be shipped to an APO/FPO/DPO address.</w:t>
      </w:r>
    </w:p>
    <w:p w14:paraId="48F5B427" w14:textId="77777777" w:rsidR="00756472" w:rsidRDefault="00756472" w:rsidP="00D069ED">
      <w:pPr>
        <w:spacing w:before="120" w:after="120"/>
        <w:ind w:left="360"/>
        <w:rPr>
          <w:b/>
        </w:rPr>
      </w:pPr>
    </w:p>
    <w:p w14:paraId="40FA7A04" w14:textId="2B67D226" w:rsidR="00A01EB8" w:rsidRDefault="00F936E4" w:rsidP="00D069ED">
      <w:pPr>
        <w:spacing w:before="120" w:after="120"/>
        <w:rPr>
          <w:b/>
        </w:rPr>
      </w:pPr>
      <w:r w:rsidRPr="00356EE5">
        <w:rPr>
          <w:b/>
        </w:rPr>
        <w:t>W</w:t>
      </w:r>
      <w:r w:rsidR="007478AD" w:rsidRPr="00356EE5">
        <w:rPr>
          <w:b/>
        </w:rPr>
        <w:t>ith the following exceptions:</w:t>
      </w:r>
    </w:p>
    <w:p w14:paraId="09C53EAB" w14:textId="1F695E38" w:rsidR="00EE3527" w:rsidRPr="00816CF4" w:rsidRDefault="00EE3527" w:rsidP="00E42779">
      <w:pPr>
        <w:pStyle w:val="BodyTextIndent2"/>
        <w:numPr>
          <w:ilvl w:val="0"/>
          <w:numId w:val="20"/>
        </w:numPr>
        <w:spacing w:before="120" w:line="240" w:lineRule="auto"/>
        <w:ind w:left="540"/>
      </w:pPr>
      <w:bookmarkStart w:id="10" w:name="OLE_LINK31"/>
      <w:r w:rsidRPr="43A4E2E0">
        <w:rPr>
          <w:b/>
          <w:bCs/>
        </w:rPr>
        <w:t>Canada</w:t>
      </w:r>
      <w:r w:rsidR="00794CF4">
        <w:rPr>
          <w:b/>
          <w:bCs/>
        </w:rPr>
        <w:t xml:space="preserve"> </w:t>
      </w:r>
      <w:bookmarkStart w:id="11" w:name="OLE_LINK29"/>
      <w:r w:rsidR="00E07DA8" w:rsidRPr="005A55CD">
        <w:t xml:space="preserve">Create </w:t>
      </w:r>
      <w:r w:rsidR="00DA4F3E">
        <w:t>a</w:t>
      </w:r>
      <w:r w:rsidR="005A55CD">
        <w:t xml:space="preserve"> </w:t>
      </w:r>
      <w:r w:rsidR="00E07DA8" w:rsidRPr="005A55CD">
        <w:t>Support Task.</w:t>
      </w:r>
      <w:r w:rsidR="00E07DA8">
        <w:t xml:space="preserve"> </w:t>
      </w:r>
      <w:bookmarkStart w:id="12" w:name="OLE_LINK30"/>
      <w:r w:rsidR="00E07DA8">
        <w:t xml:space="preserve">Refer to the “Scenario Guide” section of </w:t>
      </w:r>
      <w:hyperlink r:id="rId14" w:anchor="!/view?docid=9cfb4422-7129-4bca-b1ea-f1d6fa964906" w:history="1">
        <w:r w:rsidR="00180215" w:rsidRPr="00816CF4">
          <w:rPr>
            <w:rStyle w:val="Hyperlink"/>
          </w:rPr>
          <w:t>Compass - Add</w:t>
        </w:r>
        <w:r w:rsidR="00C77047" w:rsidRPr="00816CF4">
          <w:rPr>
            <w:rStyle w:val="Hyperlink"/>
          </w:rPr>
          <w:t>,</w:t>
        </w:r>
        <w:r w:rsidR="00180215" w:rsidRPr="00816CF4">
          <w:rPr>
            <w:rStyle w:val="Hyperlink"/>
          </w:rPr>
          <w:t xml:space="preserve"> Edit</w:t>
        </w:r>
        <w:r w:rsidR="00C77047" w:rsidRPr="00816CF4">
          <w:rPr>
            <w:rStyle w:val="Hyperlink"/>
          </w:rPr>
          <w:t>,</w:t>
        </w:r>
        <w:r w:rsidR="00180215" w:rsidRPr="00816CF4">
          <w:rPr>
            <w:rStyle w:val="Hyperlink"/>
          </w:rPr>
          <w:t xml:space="preserve"> Delete Mailing Address (053255)</w:t>
        </w:r>
      </w:hyperlink>
      <w:r w:rsidR="00F868ED" w:rsidRPr="00816CF4">
        <w:t>.</w:t>
      </w:r>
      <w:bookmarkEnd w:id="11"/>
    </w:p>
    <w:bookmarkEnd w:id="10"/>
    <w:bookmarkEnd w:id="12"/>
    <w:p w14:paraId="3A134C12" w14:textId="53142474" w:rsidR="00EE3527" w:rsidRPr="0062240F" w:rsidRDefault="00EE3527" w:rsidP="00E42779">
      <w:pPr>
        <w:pStyle w:val="BodyTextIndent2"/>
        <w:numPr>
          <w:ilvl w:val="0"/>
          <w:numId w:val="20"/>
        </w:numPr>
        <w:spacing w:before="120" w:line="240" w:lineRule="auto"/>
        <w:ind w:left="540"/>
      </w:pPr>
      <w:r w:rsidRPr="0062240F">
        <w:rPr>
          <w:b/>
        </w:rPr>
        <w:t>Germany</w:t>
      </w:r>
      <w:r w:rsidR="0062240F" w:rsidRPr="0062240F">
        <w:rPr>
          <w:b/>
        </w:rPr>
        <w:t xml:space="preserve"> </w:t>
      </w:r>
      <w:r w:rsidR="00635946">
        <w:rPr>
          <w:b/>
        </w:rPr>
        <w:t xml:space="preserve">does </w:t>
      </w:r>
      <w:r w:rsidR="0062240F" w:rsidRPr="0062240F">
        <w:rPr>
          <w:b/>
        </w:rPr>
        <w:t>no</w:t>
      </w:r>
      <w:r w:rsidR="0062240F">
        <w:rPr>
          <w:b/>
        </w:rPr>
        <w:t>t</w:t>
      </w:r>
      <w:r w:rsidR="0062240F" w:rsidRPr="0062240F">
        <w:rPr>
          <w:b/>
        </w:rPr>
        <w:t xml:space="preserve"> </w:t>
      </w:r>
      <w:r w:rsidRPr="0062240F">
        <w:t>allow</w:t>
      </w:r>
      <w:r w:rsidR="00635946">
        <w:t xml:space="preserve"> </w:t>
      </w:r>
      <w:r w:rsidRPr="0062240F">
        <w:t xml:space="preserve">prescription medications to be shipped to APO/FPO addresses </w:t>
      </w:r>
      <w:r w:rsidR="00854267" w:rsidRPr="0062240F">
        <w:t>within</w:t>
      </w:r>
      <w:r w:rsidR="008D6F9B">
        <w:t xml:space="preserve"> Germany</w:t>
      </w:r>
      <w:r w:rsidR="00D00AA4">
        <w:t>.</w:t>
      </w:r>
      <w:r w:rsidR="00B93A19">
        <w:t xml:space="preserve"> </w:t>
      </w:r>
    </w:p>
    <w:p w14:paraId="634A681F" w14:textId="0F20E565" w:rsidR="003A411D" w:rsidRPr="00756472" w:rsidRDefault="0058250C" w:rsidP="00E42779">
      <w:pPr>
        <w:pStyle w:val="BodyTextIndent2"/>
        <w:numPr>
          <w:ilvl w:val="0"/>
          <w:numId w:val="20"/>
        </w:numPr>
        <w:spacing w:before="120" w:line="240" w:lineRule="auto"/>
        <w:ind w:left="540"/>
        <w:rPr>
          <w:bCs/>
        </w:rPr>
      </w:pPr>
      <w:r w:rsidRPr="00756472">
        <w:rPr>
          <w:bCs/>
        </w:rPr>
        <w:t xml:space="preserve">All </w:t>
      </w:r>
      <w:r w:rsidRPr="00756472">
        <w:rPr>
          <w:b/>
        </w:rPr>
        <w:t>controlled substances</w:t>
      </w:r>
      <w:r w:rsidRPr="00756472">
        <w:rPr>
          <w:bCs/>
        </w:rPr>
        <w:t xml:space="preserve"> will be shipped by a traceable method</w:t>
      </w:r>
      <w:r w:rsidR="00A25388" w:rsidRPr="00756472">
        <w:rPr>
          <w:bCs/>
        </w:rPr>
        <w:t xml:space="preserve">. </w:t>
      </w:r>
      <w:r w:rsidRPr="00756472">
        <w:rPr>
          <w:bCs/>
        </w:rPr>
        <w:t>All C</w:t>
      </w:r>
      <w:r w:rsidR="002F3418">
        <w:rPr>
          <w:bCs/>
        </w:rPr>
        <w:t>2</w:t>
      </w:r>
      <w:r w:rsidRPr="00756472">
        <w:rPr>
          <w:bCs/>
        </w:rPr>
        <w:t xml:space="preserve">s require the </w:t>
      </w:r>
      <w:r w:rsidR="00DC1277" w:rsidRPr="00756472">
        <w:rPr>
          <w:bCs/>
        </w:rPr>
        <w:t>member</w:t>
      </w:r>
      <w:r w:rsidR="00DC1277">
        <w:rPr>
          <w:bCs/>
        </w:rPr>
        <w:t>s’</w:t>
      </w:r>
      <w:r w:rsidRPr="00756472">
        <w:rPr>
          <w:bCs/>
        </w:rPr>
        <w:t xml:space="preserve"> signature</w:t>
      </w:r>
      <w:r w:rsidR="00A25388" w:rsidRPr="00756472">
        <w:rPr>
          <w:bCs/>
        </w:rPr>
        <w:t xml:space="preserve">. </w:t>
      </w:r>
      <w:r w:rsidR="003A411D" w:rsidRPr="00756472">
        <w:rPr>
          <w:bCs/>
        </w:rPr>
        <w:t xml:space="preserve">Schedule </w:t>
      </w:r>
      <w:r w:rsidR="002F3418">
        <w:rPr>
          <w:bCs/>
        </w:rPr>
        <w:t>3</w:t>
      </w:r>
      <w:r w:rsidR="00E30A7A" w:rsidRPr="00756472">
        <w:rPr>
          <w:bCs/>
        </w:rPr>
        <w:t xml:space="preserve"> to </w:t>
      </w:r>
      <w:r w:rsidR="002F3418">
        <w:rPr>
          <w:bCs/>
        </w:rPr>
        <w:t>5</w:t>
      </w:r>
      <w:r w:rsidR="003A411D" w:rsidRPr="00756472">
        <w:rPr>
          <w:bCs/>
        </w:rPr>
        <w:t xml:space="preserve"> controlled substances will not require a </w:t>
      </w:r>
      <w:r w:rsidR="00212A42" w:rsidRPr="00756472">
        <w:rPr>
          <w:bCs/>
        </w:rPr>
        <w:t>signature but</w:t>
      </w:r>
      <w:r w:rsidR="003A411D" w:rsidRPr="00756472">
        <w:rPr>
          <w:bCs/>
        </w:rPr>
        <w:t xml:space="preserve"> will have confirmation from the shipping carrier that the package was delivered. </w:t>
      </w:r>
    </w:p>
    <w:p w14:paraId="3F01D81A" w14:textId="08E2951F" w:rsidR="007478AD" w:rsidRPr="00756472" w:rsidRDefault="008F495B" w:rsidP="00E42779">
      <w:pPr>
        <w:pStyle w:val="BodyTextIndent2"/>
        <w:numPr>
          <w:ilvl w:val="0"/>
          <w:numId w:val="20"/>
        </w:numPr>
        <w:spacing w:before="120" w:line="240" w:lineRule="auto"/>
        <w:ind w:left="540"/>
        <w:rPr>
          <w:bCs/>
        </w:rPr>
      </w:pPr>
      <w:r w:rsidRPr="00FB77C5">
        <w:rPr>
          <w:bCs/>
        </w:rPr>
        <w:t>The PBM</w:t>
      </w:r>
      <w:r w:rsidRPr="00756472">
        <w:rPr>
          <w:bCs/>
        </w:rPr>
        <w:t xml:space="preserve"> </w:t>
      </w:r>
      <w:r w:rsidR="007478AD" w:rsidRPr="00756472">
        <w:rPr>
          <w:bCs/>
        </w:rPr>
        <w:t xml:space="preserve">should use the price of the line item on the Verify Order screen for each medication when completing the appropriate </w:t>
      </w:r>
      <w:r w:rsidR="007478AD" w:rsidRPr="00756472">
        <w:rPr>
          <w:b/>
        </w:rPr>
        <w:t>international shipping forms</w:t>
      </w:r>
      <w:r w:rsidR="007478AD" w:rsidRPr="00756472">
        <w:rPr>
          <w:bCs/>
        </w:rPr>
        <w:t>.</w:t>
      </w:r>
    </w:p>
    <w:p w14:paraId="44CC332A" w14:textId="49F9AD51" w:rsidR="00234A88" w:rsidRDefault="00234A88" w:rsidP="00E42779">
      <w:pPr>
        <w:pStyle w:val="BodyTextIndent2"/>
        <w:numPr>
          <w:ilvl w:val="0"/>
          <w:numId w:val="20"/>
        </w:numPr>
        <w:spacing w:before="120" w:line="240" w:lineRule="auto"/>
        <w:ind w:left="540"/>
        <w:rPr>
          <w:bCs/>
        </w:rPr>
      </w:pPr>
      <w:bookmarkStart w:id="13" w:name="OLE_LINK32"/>
      <w:r w:rsidRPr="00756472">
        <w:rPr>
          <w:bCs/>
        </w:rPr>
        <w:t>When a member selects a P</w:t>
      </w:r>
      <w:r w:rsidR="00756472" w:rsidRPr="00756472">
        <w:rPr>
          <w:bCs/>
        </w:rPr>
        <w:t>.</w:t>
      </w:r>
      <w:r w:rsidRPr="00756472">
        <w:rPr>
          <w:bCs/>
        </w:rPr>
        <w:t>O</w:t>
      </w:r>
      <w:r w:rsidR="00756472" w:rsidRPr="00756472">
        <w:rPr>
          <w:bCs/>
        </w:rPr>
        <w:t>.</w:t>
      </w:r>
      <w:r w:rsidRPr="00756472">
        <w:rPr>
          <w:bCs/>
        </w:rPr>
        <w:t xml:space="preserve"> Box address</w:t>
      </w:r>
      <w:r w:rsidR="00464452" w:rsidRPr="00756472">
        <w:rPr>
          <w:bCs/>
        </w:rPr>
        <w:t xml:space="preserve"> and </w:t>
      </w:r>
      <w:r w:rsidR="0002748B" w:rsidRPr="00756472">
        <w:rPr>
          <w:bCs/>
        </w:rPr>
        <w:t>request</w:t>
      </w:r>
      <w:r w:rsidR="0049553C" w:rsidRPr="00756472">
        <w:rPr>
          <w:bCs/>
        </w:rPr>
        <w:t>s</w:t>
      </w:r>
      <w:r w:rsidRPr="00756472">
        <w:rPr>
          <w:bCs/>
        </w:rPr>
        <w:t xml:space="preserve"> </w:t>
      </w:r>
      <w:r w:rsidRPr="00756472">
        <w:rPr>
          <w:b/>
        </w:rPr>
        <w:t>expedited shipping</w:t>
      </w:r>
      <w:r w:rsidRPr="00756472">
        <w:rPr>
          <w:bCs/>
        </w:rPr>
        <w:t xml:space="preserve"> (at member’s request or according to our internal criteria), the member </w:t>
      </w:r>
      <w:r w:rsidR="00F703F6" w:rsidRPr="00756472">
        <w:rPr>
          <w:bCs/>
        </w:rPr>
        <w:t>is</w:t>
      </w:r>
      <w:r w:rsidRPr="00756472">
        <w:rPr>
          <w:bCs/>
        </w:rPr>
        <w:t xml:space="preserve"> asked to provide a physical address for the order</w:t>
      </w:r>
      <w:r w:rsidR="00A25388" w:rsidRPr="00756472">
        <w:rPr>
          <w:bCs/>
        </w:rPr>
        <w:t xml:space="preserve">. </w:t>
      </w:r>
      <w:r w:rsidR="00502355" w:rsidRPr="00756472">
        <w:rPr>
          <w:bCs/>
        </w:rPr>
        <w:t>If the member is unable to provide a physical address,</w:t>
      </w:r>
      <w:r w:rsidR="00483B09">
        <w:rPr>
          <w:bCs/>
        </w:rPr>
        <w:t xml:space="preserve"> </w:t>
      </w:r>
      <w:bookmarkStart w:id="14" w:name="OLE_LINK35"/>
      <w:r w:rsidR="00017B1E">
        <w:rPr>
          <w:bCs/>
        </w:rPr>
        <w:t>c</w:t>
      </w:r>
      <w:r w:rsidR="00483B09">
        <w:rPr>
          <w:bCs/>
        </w:rPr>
        <w:t>reate</w:t>
      </w:r>
      <w:r w:rsidR="00017B1E">
        <w:rPr>
          <w:bCs/>
        </w:rPr>
        <w:t xml:space="preserve"> a</w:t>
      </w:r>
      <w:r w:rsidR="00483B09">
        <w:rPr>
          <w:bCs/>
        </w:rPr>
        <w:t xml:space="preserve"> Support Task, </w:t>
      </w:r>
      <w:r w:rsidR="00483B09" w:rsidRPr="00017B1E">
        <w:rPr>
          <w:b/>
        </w:rPr>
        <w:t>Task Type</w:t>
      </w:r>
      <w:r w:rsidR="00794CF4">
        <w:rPr>
          <w:b/>
        </w:rPr>
        <w:t xml:space="preserve"> </w:t>
      </w:r>
      <w:r w:rsidR="00483B09">
        <w:rPr>
          <w:bCs/>
        </w:rPr>
        <w:t>Refill Request-Offline Refills</w:t>
      </w:r>
      <w:r w:rsidR="00017B1E">
        <w:rPr>
          <w:bCs/>
        </w:rPr>
        <w:t>. R</w:t>
      </w:r>
      <w:r w:rsidR="00483B09">
        <w:rPr>
          <w:bCs/>
        </w:rPr>
        <w:t>efer to</w:t>
      </w:r>
      <w:r w:rsidR="00B422C4">
        <w:rPr>
          <w:bCs/>
        </w:rPr>
        <w:t xml:space="preserve"> </w:t>
      </w:r>
      <w:hyperlink r:id="rId15" w:anchor="!/view?docid=6753488f-3996-45d9-88ba-257575369a98" w:history="1">
        <w:r w:rsidR="00E17884">
          <w:rPr>
            <w:rStyle w:val="Hyperlink"/>
            <w:bCs/>
          </w:rPr>
          <w:t>Compass - Support Task Types and Uses List (</w:t>
        </w:r>
        <w:r w:rsidR="00560A2B">
          <w:rPr>
            <w:rFonts w:ascii="Helvetica" w:hAnsi="Helvetica"/>
            <w:color w:val="000000"/>
            <w:shd w:val="clear" w:color="auto" w:fill="FFFFFF"/>
          </w:rPr>
          <w:t>058147</w:t>
        </w:r>
        <w:r w:rsidR="00E17884">
          <w:rPr>
            <w:rStyle w:val="Hyperlink"/>
            <w:bCs/>
          </w:rPr>
          <w:t>)</w:t>
        </w:r>
      </w:hyperlink>
      <w:r w:rsidR="009C2843">
        <w:rPr>
          <w:bCs/>
        </w:rPr>
        <w:t>.</w:t>
      </w:r>
      <w:bookmarkEnd w:id="14"/>
      <w:r w:rsidR="00B422C4">
        <w:rPr>
          <w:bCs/>
        </w:rPr>
        <w:t xml:space="preserve"> Include in th</w:t>
      </w:r>
      <w:r w:rsidR="00D950DE">
        <w:rPr>
          <w:bCs/>
        </w:rPr>
        <w:t xml:space="preserve">e notes section of the task that the member is aware that the </w:t>
      </w:r>
      <w:r w:rsidR="006C4804" w:rsidRPr="006C4804">
        <w:rPr>
          <w:bCs/>
        </w:rPr>
        <w:t>Cold Pack</w:t>
      </w:r>
      <w:r w:rsidR="00D950DE">
        <w:rPr>
          <w:bCs/>
        </w:rPr>
        <w:t xml:space="preserve"> will be sent to a P.O. Box.</w:t>
      </w:r>
    </w:p>
    <w:p w14:paraId="30727EEE" w14:textId="367E428B" w:rsidR="003039C0" w:rsidRPr="002828D0" w:rsidRDefault="00E42779" w:rsidP="002828D0">
      <w:pPr>
        <w:pStyle w:val="BodyTextIndent2"/>
        <w:spacing w:before="120" w:line="240" w:lineRule="auto"/>
        <w:ind w:left="0"/>
      </w:pPr>
      <w:r>
        <w:t xml:space="preserve">  </w:t>
      </w:r>
      <w:r w:rsidR="00A0307D">
        <w:t xml:space="preserve">    </w:t>
      </w:r>
      <w:r w:rsidR="0051524B" w:rsidRPr="00DF15C0">
        <w:rPr>
          <w:noProof/>
          <w:color w:val="2B579A"/>
        </w:rPr>
        <w:drawing>
          <wp:inline distT="0" distB="0" distL="0" distR="0" wp14:anchorId="4FFEFE0C" wp14:editId="0464F75E">
            <wp:extent cx="238125" cy="20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1524B">
        <w:t xml:space="preserve"> </w:t>
      </w:r>
      <w:bookmarkEnd w:id="13"/>
      <w:r w:rsidR="003039C0" w:rsidRPr="003039C0">
        <w:t xml:space="preserve">Expedited and overnight shipping are not available in </w:t>
      </w:r>
      <w:r w:rsidR="003039C0" w:rsidRPr="003039C0">
        <w:rPr>
          <w:b/>
          <w:bCs/>
        </w:rPr>
        <w:t>Puerto Rico (PR)</w:t>
      </w:r>
      <w:r w:rsidR="003039C0" w:rsidRPr="003039C0">
        <w:t>. The United States Postal Service (USPS) is the only shipper used in PR.</w:t>
      </w:r>
    </w:p>
    <w:p w14:paraId="337C49A0" w14:textId="77777777" w:rsidR="002E70D1" w:rsidRDefault="002E70D1" w:rsidP="00CD7B36">
      <w:pPr>
        <w:pStyle w:val="BodyTextIndent2"/>
        <w:spacing w:before="120" w:line="240" w:lineRule="auto"/>
        <w:ind w:left="0"/>
        <w:rPr>
          <w:b/>
          <w:bCs/>
        </w:rPr>
      </w:pPr>
    </w:p>
    <w:p w14:paraId="615D78AC" w14:textId="3CC8EB0A" w:rsidR="0051524B" w:rsidRDefault="00A0307D" w:rsidP="002828D0">
      <w:pPr>
        <w:pStyle w:val="BodyTextIndent2"/>
        <w:spacing w:before="120" w:line="240" w:lineRule="auto"/>
        <w:ind w:left="0"/>
      </w:pPr>
      <w:r>
        <w:rPr>
          <w:b/>
          <w:bCs/>
        </w:rPr>
        <w:t xml:space="preserve">      </w:t>
      </w:r>
      <w:r w:rsidR="00451005">
        <w:rPr>
          <w:noProof/>
        </w:rPr>
        <w:drawing>
          <wp:inline distT="0" distB="0" distL="0" distR="0" wp14:anchorId="153F0351" wp14:editId="2D6F0548">
            <wp:extent cx="238125" cy="209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451005">
        <w:rPr>
          <w:b/>
          <w:bCs/>
        </w:rPr>
        <w:t xml:space="preserve"> </w:t>
      </w:r>
      <w:bookmarkStart w:id="15" w:name="OLE_LINK28"/>
      <w:r w:rsidR="00253054">
        <w:t>M</w:t>
      </w:r>
      <w:r w:rsidR="00340854" w:rsidRPr="002E70D1">
        <w:t>embers with an</w:t>
      </w:r>
      <w:r w:rsidR="00340854" w:rsidRPr="00340854">
        <w:rPr>
          <w:b/>
          <w:bCs/>
        </w:rPr>
        <w:t xml:space="preserve"> Oklahoma </w:t>
      </w:r>
      <w:r w:rsidR="00340854" w:rsidRPr="002E70D1">
        <w:t>mailing address can no longer use Mail Order. Run a Test Claim for alternatives, then educate members on their retail benefits or check the CIF for exceptions</w:t>
      </w:r>
      <w:r w:rsidR="00253054">
        <w:t>.</w:t>
      </w:r>
      <w:bookmarkEnd w:id="15"/>
    </w:p>
    <w:p w14:paraId="37D88A2B" w14:textId="77777777" w:rsidR="00F013F3" w:rsidRDefault="00F013F3" w:rsidP="002828D0">
      <w:pPr>
        <w:pStyle w:val="BodyTextIndent2"/>
        <w:spacing w:before="120" w:line="240" w:lineRule="auto"/>
        <w:ind w:left="0"/>
      </w:pPr>
    </w:p>
    <w:p w14:paraId="16A2F0BE" w14:textId="4654B370" w:rsidR="00F013F3" w:rsidRPr="002828D0" w:rsidRDefault="00F013F3" w:rsidP="00F013F3">
      <w:pPr>
        <w:pStyle w:val="BodyTextIndent2"/>
        <w:spacing w:before="120" w:line="240" w:lineRule="auto"/>
        <w:ind w:left="540"/>
        <w:rPr>
          <w:color w:val="000000"/>
        </w:rPr>
      </w:pPr>
      <w:r>
        <w:rPr>
          <w:noProof/>
        </w:rPr>
        <w:drawing>
          <wp:inline distT="0" distB="0" distL="0" distR="0" wp14:anchorId="11D87FE7" wp14:editId="39AF77EB">
            <wp:extent cx="238125" cy="209550"/>
            <wp:effectExtent l="0" t="0" r="9525" b="0"/>
            <wp:docPr id="233391009" name="Picture 23339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b/>
          <w:bCs/>
        </w:rPr>
        <w:t xml:space="preserve"> </w:t>
      </w:r>
      <w:r>
        <w:rPr>
          <w:color w:val="000000"/>
        </w:rPr>
        <w:t xml:space="preserve">For Molina members, anywhere upgraded shipping can be added, once upgraded shipping is selected, the shipping cost will be $0. Do not proactively offer upgraded shipping. </w:t>
      </w:r>
    </w:p>
    <w:p w14:paraId="1B34AF90" w14:textId="77777777" w:rsidR="002E70D1" w:rsidRDefault="002E70D1" w:rsidP="00D069ED">
      <w:pPr>
        <w:pStyle w:val="BodyTextIndent2"/>
        <w:spacing w:before="120" w:line="240" w:lineRule="auto"/>
        <w:ind w:left="0"/>
        <w:rPr>
          <w:b/>
          <w:bCs/>
        </w:rPr>
      </w:pPr>
    </w:p>
    <w:p w14:paraId="18B89C36" w14:textId="4C53684D" w:rsidR="00756472" w:rsidRDefault="0062240F" w:rsidP="00D069ED">
      <w:pPr>
        <w:pStyle w:val="BodyTextIndent2"/>
        <w:spacing w:before="120" w:line="240" w:lineRule="auto"/>
        <w:ind w:left="0"/>
      </w:pPr>
      <w:r w:rsidRPr="0062240F">
        <w:rPr>
          <w:b/>
          <w:bCs/>
        </w:rPr>
        <w:t>Note</w:t>
      </w:r>
      <w:r w:rsidR="00756472">
        <w:rPr>
          <w:b/>
          <w:bCs/>
        </w:rPr>
        <w:t>s</w:t>
      </w:r>
      <w:r w:rsidR="00794CF4">
        <w:rPr>
          <w:b/>
          <w:bCs/>
        </w:rPr>
        <w:t xml:space="preserve"> </w:t>
      </w:r>
    </w:p>
    <w:p w14:paraId="01211CE1" w14:textId="07CAC6FA" w:rsidR="00E96072" w:rsidRDefault="00F703F6" w:rsidP="00A0307D">
      <w:pPr>
        <w:pStyle w:val="BodyTextIndent2"/>
        <w:numPr>
          <w:ilvl w:val="0"/>
          <w:numId w:val="20"/>
        </w:numPr>
        <w:spacing w:before="120" w:line="240" w:lineRule="auto"/>
        <w:ind w:left="540"/>
      </w:pPr>
      <w:r w:rsidRPr="00356EE5">
        <w:t>Refer to</w:t>
      </w:r>
      <w:r>
        <w:rPr>
          <w:color w:val="000000"/>
        </w:rPr>
        <w:t xml:space="preserve"> </w:t>
      </w:r>
      <w:hyperlink w:anchor="_Alternatives" w:history="1">
        <w:r w:rsidR="00E96072" w:rsidRPr="00E96072">
          <w:rPr>
            <w:rStyle w:val="Hyperlink"/>
          </w:rPr>
          <w:t>International Shipping</w:t>
        </w:r>
      </w:hyperlink>
      <w:r w:rsidR="00E96072">
        <w:rPr>
          <w:color w:val="000000"/>
        </w:rPr>
        <w:t xml:space="preserve"> </w:t>
      </w:r>
      <w:r w:rsidR="00756472">
        <w:rPr>
          <w:color w:val="000000"/>
        </w:rPr>
        <w:t xml:space="preserve">for more information </w:t>
      </w:r>
      <w:r w:rsidR="00E96072" w:rsidRPr="00356EE5">
        <w:t>about shipping orders outside the U.S.</w:t>
      </w:r>
    </w:p>
    <w:p w14:paraId="685D8D0A" w14:textId="2B47F57B" w:rsidR="003039C0" w:rsidRDefault="00756472" w:rsidP="00A0307D">
      <w:pPr>
        <w:pStyle w:val="BodyTextIndent2"/>
        <w:numPr>
          <w:ilvl w:val="0"/>
          <w:numId w:val="20"/>
        </w:numPr>
        <w:spacing w:before="120" w:line="240" w:lineRule="auto"/>
        <w:ind w:left="540"/>
      </w:pPr>
      <w:r>
        <w:t xml:space="preserve">Refer to </w:t>
      </w:r>
      <w:hyperlink w:anchor="_Cold_Pack_Shipping" w:history="1">
        <w:r w:rsidRPr="00756472">
          <w:rPr>
            <w:rStyle w:val="Hyperlink"/>
          </w:rPr>
          <w:t>Cold Pack Shipping</w:t>
        </w:r>
      </w:hyperlink>
      <w:r>
        <w:t xml:space="preserve"> for more information about Cold Pack orders.</w:t>
      </w:r>
    </w:p>
    <w:p w14:paraId="5DB832A9" w14:textId="77777777" w:rsidR="003039C0" w:rsidRPr="002828D0" w:rsidRDefault="003039C0" w:rsidP="002828D0">
      <w:pPr>
        <w:pStyle w:val="BodyTextIndent2"/>
        <w:spacing w:before="120" w:line="240" w:lineRule="auto"/>
        <w:rPr>
          <w:color w:val="000000"/>
        </w:rPr>
      </w:pPr>
    </w:p>
    <w:p w14:paraId="751032A2" w14:textId="05E67732" w:rsidR="001D4EA6" w:rsidRPr="002828D0" w:rsidRDefault="00A63ADD" w:rsidP="002828D0">
      <w:pPr>
        <w:pStyle w:val="BodyTextIndent2"/>
        <w:spacing w:before="120" w:line="240" w:lineRule="auto"/>
        <w:ind w:left="0"/>
        <w:rPr>
          <w:color w:val="000000"/>
        </w:rPr>
      </w:pPr>
      <w:r>
        <w:rPr>
          <w:b/>
          <w:bCs/>
          <w:noProof/>
        </w:rPr>
        <w:drawing>
          <wp:inline distT="0" distB="0" distL="0" distR="0" wp14:anchorId="7577660B" wp14:editId="0092ACA3">
            <wp:extent cx="304762" cy="304762"/>
            <wp:effectExtent l="0" t="0" r="635" b="635"/>
            <wp:docPr id="362458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00984" name="Picture 2056500984"/>
                    <pic:cNvPicPr/>
                  </pic:nvPicPr>
                  <pic:blipFill>
                    <a:blip r:embed="rId1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946A03" w:rsidRPr="002828D0">
        <w:rPr>
          <w:b/>
          <w:color w:val="000000"/>
        </w:rPr>
        <w:t>UPS and USPS are our exclusive package delivery services</w:t>
      </w:r>
      <w:r w:rsidR="00A25388" w:rsidRPr="002828D0">
        <w:rPr>
          <w:b/>
          <w:color w:val="000000"/>
        </w:rPr>
        <w:t xml:space="preserve">. </w:t>
      </w:r>
      <w:r w:rsidR="00946A03" w:rsidRPr="002828D0">
        <w:rPr>
          <w:color w:val="000000"/>
        </w:rPr>
        <w:t xml:space="preserve">UPS </w:t>
      </w:r>
      <w:r w:rsidR="00D5358E" w:rsidRPr="002828D0">
        <w:rPr>
          <w:color w:val="000000"/>
        </w:rPr>
        <w:t xml:space="preserve">is used </w:t>
      </w:r>
      <w:r w:rsidR="00946A03" w:rsidRPr="002828D0">
        <w:rPr>
          <w:color w:val="000000"/>
        </w:rPr>
        <w:t>for urgent next business day, 2nd business day</w:t>
      </w:r>
      <w:r w:rsidR="00962075" w:rsidRPr="002828D0">
        <w:rPr>
          <w:color w:val="000000"/>
        </w:rPr>
        <w:t>,</w:t>
      </w:r>
      <w:r w:rsidR="0047069B">
        <w:rPr>
          <w:color w:val="000000"/>
        </w:rPr>
        <w:t xml:space="preserve"> Express,</w:t>
      </w:r>
      <w:r w:rsidR="00946A03" w:rsidRPr="002828D0">
        <w:rPr>
          <w:color w:val="000000"/>
        </w:rPr>
        <w:t xml:space="preserve"> and ground shipping</w:t>
      </w:r>
      <w:r w:rsidR="00A25388" w:rsidRPr="002828D0">
        <w:rPr>
          <w:color w:val="000000"/>
        </w:rPr>
        <w:t xml:space="preserve">. </w:t>
      </w:r>
      <w:r w:rsidR="00946A03" w:rsidRPr="002828D0">
        <w:rPr>
          <w:color w:val="000000"/>
        </w:rPr>
        <w:t>USPS services and SurePost (UPS) are used</w:t>
      </w:r>
      <w:r w:rsidR="00D5358E" w:rsidRPr="002828D0">
        <w:rPr>
          <w:color w:val="000000"/>
        </w:rPr>
        <w:t xml:space="preserve"> for standard shipping</w:t>
      </w:r>
      <w:r w:rsidR="00A25388" w:rsidRPr="002828D0">
        <w:rPr>
          <w:color w:val="000000"/>
        </w:rPr>
        <w:t xml:space="preserve">. </w:t>
      </w:r>
    </w:p>
    <w:p w14:paraId="1204524F" w14:textId="77777777" w:rsidR="003039C0" w:rsidRPr="002828D0" w:rsidRDefault="003039C0" w:rsidP="002828D0">
      <w:pPr>
        <w:pStyle w:val="BodyTextIndent2"/>
        <w:spacing w:before="120" w:line="240" w:lineRule="auto"/>
        <w:ind w:left="0"/>
        <w:rPr>
          <w:color w:val="000000"/>
        </w:rPr>
      </w:pPr>
    </w:p>
    <w:p w14:paraId="7384C2C7" w14:textId="0953158A" w:rsidR="00212A42" w:rsidRPr="001D4EA6" w:rsidRDefault="007922EC" w:rsidP="002828D0">
      <w:pPr>
        <w:spacing w:before="120" w:after="120"/>
        <w:rPr>
          <w:color w:val="000000"/>
        </w:rPr>
      </w:pPr>
      <w:r w:rsidRPr="002828D0">
        <w:rPr>
          <w:b/>
          <w:color w:val="000000"/>
        </w:rPr>
        <w:t>SurePost</w:t>
      </w:r>
      <w:r w:rsidR="000921B7" w:rsidRPr="001D4EA6">
        <w:rPr>
          <w:b/>
          <w:color w:val="000000"/>
        </w:rPr>
        <w:t xml:space="preserve"> </w:t>
      </w:r>
      <w:r w:rsidRPr="001D4EA6">
        <w:rPr>
          <w:color w:val="000000"/>
        </w:rPr>
        <w:t xml:space="preserve">packages are picked up, </w:t>
      </w:r>
      <w:r w:rsidR="00E46D51" w:rsidRPr="001D4EA6">
        <w:rPr>
          <w:color w:val="000000"/>
        </w:rPr>
        <w:t>sorted</w:t>
      </w:r>
      <w:r w:rsidR="001C6C9F" w:rsidRPr="001D4EA6">
        <w:rPr>
          <w:color w:val="000000"/>
        </w:rPr>
        <w:t>, and transited</w:t>
      </w:r>
      <w:r w:rsidR="00A05479" w:rsidRPr="001D4EA6">
        <w:rPr>
          <w:color w:val="000000"/>
        </w:rPr>
        <w:t xml:space="preserve"> by</w:t>
      </w:r>
      <w:r w:rsidRPr="001D4EA6">
        <w:rPr>
          <w:color w:val="000000"/>
        </w:rPr>
        <w:t xml:space="preserve"> the primary carrier (UPS)</w:t>
      </w:r>
      <w:r w:rsidR="00387ACA" w:rsidRPr="001D4EA6">
        <w:rPr>
          <w:color w:val="000000"/>
        </w:rPr>
        <w:t>,</w:t>
      </w:r>
      <w:r w:rsidRPr="001D4EA6">
        <w:rPr>
          <w:color w:val="000000"/>
        </w:rPr>
        <w:t xml:space="preserve"> and then delivered to the local </w:t>
      </w:r>
      <w:r w:rsidR="004017FC" w:rsidRPr="001D4EA6">
        <w:rPr>
          <w:color w:val="000000"/>
        </w:rPr>
        <w:t>USPS</w:t>
      </w:r>
      <w:r w:rsidRPr="001D4EA6">
        <w:rPr>
          <w:color w:val="000000"/>
        </w:rPr>
        <w:t xml:space="preserve"> who provides final delivery</w:t>
      </w:r>
      <w:r w:rsidR="00A25388" w:rsidRPr="001D4EA6">
        <w:rPr>
          <w:color w:val="000000"/>
        </w:rPr>
        <w:t xml:space="preserve">. </w:t>
      </w:r>
    </w:p>
    <w:p w14:paraId="3FD9484A" w14:textId="1F068A0B" w:rsidR="00212A42" w:rsidRPr="002166FF" w:rsidRDefault="007922EC" w:rsidP="00A0307D">
      <w:pPr>
        <w:pStyle w:val="BodyTextIndent2"/>
        <w:numPr>
          <w:ilvl w:val="0"/>
          <w:numId w:val="20"/>
        </w:numPr>
        <w:spacing w:before="120" w:line="240" w:lineRule="auto"/>
        <w:ind w:left="540"/>
        <w:rPr>
          <w:color w:val="000000"/>
        </w:rPr>
      </w:pPr>
      <w:r w:rsidRPr="009A7615">
        <w:rPr>
          <w:color w:val="000000"/>
        </w:rPr>
        <w:t xml:space="preserve">UPS provides door-to-door tracking from </w:t>
      </w:r>
      <w:hyperlink r:id="rId17" w:history="1">
        <w:r w:rsidRPr="00FC791A">
          <w:rPr>
            <w:rStyle w:val="Hyperlink"/>
          </w:rPr>
          <w:t>UPS.com</w:t>
        </w:r>
      </w:hyperlink>
      <w:r w:rsidRPr="009A7615">
        <w:rPr>
          <w:color w:val="000000"/>
        </w:rPr>
        <w:t>, even after the package has been given to the USPS for final delivery</w:t>
      </w:r>
      <w:r w:rsidR="00A25388">
        <w:rPr>
          <w:color w:val="000000"/>
        </w:rPr>
        <w:t xml:space="preserve">. </w:t>
      </w:r>
      <w:r w:rsidRPr="009A7615">
        <w:rPr>
          <w:color w:val="000000"/>
        </w:rPr>
        <w:t xml:space="preserve">Both UPS shipping services provide USPS </w:t>
      </w:r>
      <w:r w:rsidRPr="00C96DAB">
        <w:rPr>
          <w:color w:val="000000"/>
        </w:rPr>
        <w:t>delivery confirmation</w:t>
      </w:r>
      <w:r w:rsidR="0047069B">
        <w:rPr>
          <w:color w:val="000000"/>
        </w:rPr>
        <w:t>,</w:t>
      </w:r>
      <w:r w:rsidRPr="00C96DAB">
        <w:rPr>
          <w:color w:val="000000"/>
        </w:rPr>
        <w:t xml:space="preserve"> which is also available from UPS.com.</w:t>
      </w:r>
    </w:p>
    <w:p w14:paraId="50149736" w14:textId="712A3B92" w:rsidR="001D4EA6" w:rsidRDefault="00CF11FB" w:rsidP="00794CF4">
      <w:pPr>
        <w:spacing w:before="120" w:after="120"/>
        <w:ind w:left="540"/>
        <w:rPr>
          <w:color w:val="000000"/>
        </w:rPr>
      </w:pPr>
      <w:r w:rsidRPr="00CF11FB">
        <w:rPr>
          <w:b/>
          <w:color w:val="000000"/>
        </w:rPr>
        <w:t>Note</w:t>
      </w:r>
      <w:r w:rsidR="00794CF4">
        <w:rPr>
          <w:b/>
          <w:color w:val="000000"/>
        </w:rPr>
        <w:t xml:space="preserve">: </w:t>
      </w:r>
      <w:r>
        <w:rPr>
          <w:color w:val="000000"/>
        </w:rPr>
        <w:t>There are a small percentage of SurePost packages that may be delivered by UPS and not handed off to USPS for final delivery.</w:t>
      </w:r>
    </w:p>
    <w:p w14:paraId="5F104AF3" w14:textId="77777777" w:rsidR="001D4EA6" w:rsidRPr="00C96DAB" w:rsidRDefault="001D4EA6" w:rsidP="002828D0">
      <w:pPr>
        <w:spacing w:before="120" w:after="120"/>
        <w:rPr>
          <w:color w:val="000000"/>
        </w:rPr>
      </w:pPr>
    </w:p>
    <w:p w14:paraId="544CF5C4" w14:textId="146F6396" w:rsidR="00BA555E" w:rsidRPr="005C6638" w:rsidRDefault="00B365BC" w:rsidP="002828D0">
      <w:pPr>
        <w:pStyle w:val="ListParagraph"/>
        <w:spacing w:before="120" w:after="120" w:line="240" w:lineRule="auto"/>
        <w:ind w:left="0"/>
        <w:rPr>
          <w:rFonts w:ascii="Verdana" w:hAnsi="Verdana"/>
        </w:rPr>
      </w:pPr>
      <w:r w:rsidRPr="002828D0">
        <w:rPr>
          <w:rFonts w:ascii="Verdana" w:hAnsi="Verdana"/>
          <w:b/>
          <w:sz w:val="24"/>
        </w:rPr>
        <w:t>USPS EXP P</w:t>
      </w:r>
      <w:r w:rsidR="00F936E4" w:rsidRPr="002828D0">
        <w:rPr>
          <w:rFonts w:ascii="Verdana" w:hAnsi="Verdana"/>
          <w:b/>
          <w:sz w:val="24"/>
        </w:rPr>
        <w:t>arcel</w:t>
      </w:r>
      <w:r w:rsidR="00794CF4">
        <w:rPr>
          <w:rFonts w:ascii="Verdana" w:hAnsi="Verdana"/>
          <w:b/>
        </w:rPr>
        <w:t xml:space="preserve"> </w:t>
      </w:r>
      <w:r w:rsidRPr="002828D0">
        <w:rPr>
          <w:rFonts w:ascii="Verdana" w:hAnsi="Verdana"/>
          <w:sz w:val="24"/>
        </w:rPr>
        <w:t>The Wilkes</w:t>
      </w:r>
      <w:r w:rsidR="00E30A7A" w:rsidRPr="002828D0">
        <w:rPr>
          <w:rFonts w:ascii="Verdana" w:hAnsi="Verdana"/>
          <w:sz w:val="24"/>
        </w:rPr>
        <w:t xml:space="preserve"> </w:t>
      </w:r>
      <w:r w:rsidRPr="002828D0">
        <w:rPr>
          <w:rFonts w:ascii="Verdana" w:hAnsi="Verdana"/>
          <w:sz w:val="24"/>
        </w:rPr>
        <w:t>Barre</w:t>
      </w:r>
      <w:r w:rsidR="009472A2" w:rsidRPr="002828D0">
        <w:rPr>
          <w:rFonts w:ascii="Verdana" w:hAnsi="Verdana"/>
          <w:sz w:val="24"/>
        </w:rPr>
        <w:t xml:space="preserve"> (WBP)</w:t>
      </w:r>
      <w:r w:rsidRPr="002828D0">
        <w:rPr>
          <w:rFonts w:ascii="Verdana" w:hAnsi="Verdana"/>
          <w:sz w:val="24"/>
        </w:rPr>
        <w:t xml:space="preserve"> and Chicago</w:t>
      </w:r>
      <w:r w:rsidR="009472A2" w:rsidRPr="002828D0">
        <w:rPr>
          <w:rFonts w:ascii="Verdana" w:hAnsi="Verdana"/>
          <w:sz w:val="24"/>
        </w:rPr>
        <w:t xml:space="preserve"> (CHI)</w:t>
      </w:r>
      <w:r w:rsidRPr="002828D0">
        <w:rPr>
          <w:rFonts w:ascii="Verdana" w:hAnsi="Verdana"/>
          <w:sz w:val="24"/>
        </w:rPr>
        <w:t xml:space="preserve"> automated </w:t>
      </w:r>
      <w:r w:rsidR="00FB77C5" w:rsidRPr="002828D0">
        <w:rPr>
          <w:rFonts w:ascii="Verdana" w:hAnsi="Verdana"/>
          <w:sz w:val="24"/>
        </w:rPr>
        <w:t>H</w:t>
      </w:r>
      <w:r w:rsidR="00B04E7F" w:rsidRPr="002828D0">
        <w:rPr>
          <w:rFonts w:ascii="Verdana" w:hAnsi="Verdana"/>
          <w:sz w:val="24"/>
        </w:rPr>
        <w:t xml:space="preserve">ome </w:t>
      </w:r>
      <w:r w:rsidR="00FB77C5" w:rsidRPr="002828D0">
        <w:rPr>
          <w:rFonts w:ascii="Verdana" w:hAnsi="Verdana"/>
          <w:sz w:val="24"/>
        </w:rPr>
        <w:t>D</w:t>
      </w:r>
      <w:r w:rsidR="00B04E7F" w:rsidRPr="002828D0">
        <w:rPr>
          <w:rFonts w:ascii="Verdana" w:hAnsi="Verdana"/>
          <w:sz w:val="24"/>
        </w:rPr>
        <w:t>elivery</w:t>
      </w:r>
      <w:r w:rsidR="00FB77C5" w:rsidRPr="002828D0">
        <w:rPr>
          <w:rFonts w:ascii="Verdana" w:hAnsi="Verdana"/>
          <w:sz w:val="24"/>
        </w:rPr>
        <w:t>/Mail Order pharmacies</w:t>
      </w:r>
      <w:r w:rsidRPr="002828D0">
        <w:rPr>
          <w:rFonts w:ascii="Verdana" w:hAnsi="Verdana"/>
          <w:sz w:val="24"/>
        </w:rPr>
        <w:t xml:space="preserve"> are now sorting some non-expedited packages less than 1 pound (based on zip code) for direct processing by the USPS</w:t>
      </w:r>
      <w:r w:rsidR="00A25388" w:rsidRPr="002828D0">
        <w:rPr>
          <w:rFonts w:ascii="Verdana" w:hAnsi="Verdana"/>
          <w:sz w:val="24"/>
        </w:rPr>
        <w:t xml:space="preserve">. </w:t>
      </w:r>
      <w:r w:rsidRPr="002828D0">
        <w:rPr>
          <w:rFonts w:ascii="Verdana" w:hAnsi="Verdana"/>
          <w:sz w:val="24"/>
        </w:rPr>
        <w:t>Once sorted, these packages will be picked up by the USPS and transported to their facility, where they will be processed and transported for final delivery to our patients the next day and second day</w:t>
      </w:r>
      <w:r w:rsidR="00A25388" w:rsidRPr="002828D0">
        <w:rPr>
          <w:rFonts w:ascii="Verdana" w:hAnsi="Verdana"/>
          <w:sz w:val="24"/>
        </w:rPr>
        <w:t xml:space="preserve">. </w:t>
      </w:r>
      <w:r w:rsidRPr="002828D0">
        <w:rPr>
          <w:rFonts w:ascii="Verdana" w:hAnsi="Verdana"/>
          <w:sz w:val="24"/>
        </w:rPr>
        <w:t>These packages will be entirely handled within the USPS network from end to end.</w:t>
      </w:r>
    </w:p>
    <w:p w14:paraId="3984C7B7" w14:textId="77777777" w:rsidR="00212A42" w:rsidRDefault="00212A42" w:rsidP="00D069ED">
      <w:pPr>
        <w:pStyle w:val="ListParagraph"/>
        <w:spacing w:before="120" w:after="120" w:line="240" w:lineRule="auto"/>
        <w:ind w:left="0"/>
      </w:pPr>
    </w:p>
    <w:p w14:paraId="0C1133B0" w14:textId="22983630" w:rsidR="00A402F1" w:rsidRPr="001557D4" w:rsidRDefault="00926FB2" w:rsidP="00D069ED">
      <w:pPr>
        <w:pStyle w:val="BodyTextIndent2"/>
        <w:spacing w:before="120" w:line="240" w:lineRule="auto"/>
        <w:ind w:left="0"/>
        <w:jc w:val="right"/>
        <w:rPr>
          <w:noProof/>
        </w:rPr>
      </w:pPr>
      <w:hyperlink w:anchor="_top" w:history="1">
        <w:r w:rsidRPr="00F36E50">
          <w:rPr>
            <w:rStyle w:val="Hyperlink"/>
            <w:noProof/>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BA555E" w:rsidRPr="002224A1" w14:paraId="7CB63848" w14:textId="77777777" w:rsidTr="00E554A7">
        <w:tc>
          <w:tcPr>
            <w:tcW w:w="5000" w:type="pct"/>
            <w:shd w:val="clear" w:color="auto" w:fill="C0C0C0"/>
          </w:tcPr>
          <w:p w14:paraId="0AF88FED" w14:textId="77777777" w:rsidR="00BA555E" w:rsidRPr="002224A1" w:rsidRDefault="00BA555E" w:rsidP="00492DE4">
            <w:pPr>
              <w:pStyle w:val="Heading2"/>
              <w:spacing w:before="120" w:after="120"/>
              <w:rPr>
                <w:rFonts w:ascii="Verdana" w:hAnsi="Verdana"/>
                <w:i w:val="0"/>
                <w:iCs w:val="0"/>
              </w:rPr>
            </w:pPr>
            <w:bookmarkStart w:id="16" w:name="_Cold_Pack_Shipping"/>
            <w:bookmarkStart w:id="17" w:name="_Toc202281976"/>
            <w:bookmarkStart w:id="18" w:name="OLE_LINK21"/>
            <w:bookmarkEnd w:id="16"/>
            <w:r>
              <w:rPr>
                <w:rFonts w:ascii="Verdana" w:hAnsi="Verdana"/>
                <w:i w:val="0"/>
                <w:iCs w:val="0"/>
              </w:rPr>
              <w:t>Cold Pack Shipping</w:t>
            </w:r>
            <w:bookmarkEnd w:id="17"/>
            <w:r w:rsidR="001C2859">
              <w:rPr>
                <w:noProof/>
              </w:rPr>
              <w:t xml:space="preserve"> </w:t>
            </w:r>
            <w:bookmarkEnd w:id="18"/>
          </w:p>
        </w:tc>
      </w:tr>
    </w:tbl>
    <w:p w14:paraId="6EB03644" w14:textId="7BB2D1A9" w:rsidR="002D2DEA" w:rsidRPr="002828D0" w:rsidRDefault="002D2DEA" w:rsidP="00492DE4">
      <w:pPr>
        <w:spacing w:before="120" w:after="120"/>
        <w:rPr>
          <w:rFonts w:eastAsia="Aptos"/>
        </w:rPr>
      </w:pPr>
      <w:r w:rsidRPr="002828D0">
        <w:rPr>
          <w:rFonts w:eastAsia="Aptos"/>
        </w:rPr>
        <w:t>When Shipping of Cold Chain Orders is Left as “Best Method”</w:t>
      </w:r>
      <w:r w:rsidR="002828D0">
        <w:rPr>
          <w:rFonts w:eastAsia="Aptos"/>
        </w:rPr>
        <w:t>:</w:t>
      </w:r>
    </w:p>
    <w:p w14:paraId="791EC3D0" w14:textId="3EDFF8F7" w:rsidR="002D2DEA" w:rsidRDefault="008F08E7" w:rsidP="00492DE4">
      <w:pPr>
        <w:spacing w:before="120" w:after="120" w:line="257" w:lineRule="auto"/>
        <w:contextualSpacing/>
        <w:rPr>
          <w:rFonts w:eastAsia="Aptos" w:cs="Aptos"/>
        </w:rPr>
      </w:pPr>
      <w:r>
        <w:rPr>
          <w:b/>
          <w:bCs/>
          <w:noProof/>
        </w:rPr>
        <w:drawing>
          <wp:inline distT="0" distB="0" distL="0" distR="0" wp14:anchorId="2DD91871" wp14:editId="7C8B6324">
            <wp:extent cx="304762" cy="304762"/>
            <wp:effectExtent l="0" t="0" r="635" b="635"/>
            <wp:docPr id="646135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00984" name="Picture 2056500984"/>
                    <pic:cNvPicPr/>
                  </pic:nvPicPr>
                  <pic:blipFill>
                    <a:blip r:embed="rId1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2D2DEA" w:rsidRPr="002828D0">
        <w:rPr>
          <w:rFonts w:eastAsia="Aptos" w:cs="Aptos"/>
        </w:rPr>
        <w:t xml:space="preserve">For cold chain orders processed between Monday and Wednesday by 3 PM (local time of the dispensing pharmacy: WB in EST, CHI in Central), the package is expected to ship with a 2-day delivery service. If the order is processed after 3 PM on Wednesday, it will be shipped on Thursday with next-day ground or air delivery. Orders processed after 3 PM on Thursday will be shipped on Friday for next-day Saturday delivery, if UPS Saturday delivery is available in the recipient's zip code. If Saturday delivery is not available in the recipient’s zip code, the expectation should be a Monday pick up. In some instances, it may be picked up Saturday for a Monday delivery, but this is based on the volume of orders to be filled at the dispensing pharmacy. </w:t>
      </w:r>
      <w:r w:rsidR="002D2DEA" w:rsidRPr="002828D0">
        <w:rPr>
          <w:rFonts w:eastAsia="Aptos" w:cs="Aptos"/>
          <w:b/>
          <w:bCs/>
        </w:rPr>
        <w:t>Always set the expectation for the latest possible delivery date and validate that the member will have enough medication until that date.</w:t>
      </w:r>
      <w:r w:rsidR="002D2DEA" w:rsidRPr="002828D0">
        <w:rPr>
          <w:rFonts w:eastAsia="Aptos" w:cs="Aptos"/>
        </w:rPr>
        <w:t xml:space="preserve"> Refer </w:t>
      </w:r>
      <w:r w:rsidR="002D2DEA" w:rsidRPr="003F559D">
        <w:rPr>
          <w:rFonts w:eastAsia="Aptos" w:cs="Aptos"/>
        </w:rPr>
        <w:t xml:space="preserve">to </w:t>
      </w:r>
      <w:hyperlink r:id="rId18" w:anchor="!/view?docid=91f73b9d-e568-48dd-9ab4-88cb2654d4c9" w:history="1">
        <w:r w:rsidR="003F559D" w:rsidRPr="003F559D">
          <w:rPr>
            <w:rStyle w:val="Hyperlink"/>
            <w:rFonts w:eastAsia="Aptos" w:cs="Aptos"/>
          </w:rPr>
          <w:t>Member Low or Out of Medication (063003)</w:t>
        </w:r>
      </w:hyperlink>
      <w:r w:rsidR="002D2DEA" w:rsidRPr="002828D0">
        <w:rPr>
          <w:rFonts w:eastAsia="Aptos" w:cs="Aptos"/>
        </w:rPr>
        <w:t xml:space="preserve"> as necessary. If the member requests to change the shipping method from a 2-day delivery period to next day, there will be a </w:t>
      </w:r>
      <w:r w:rsidR="00D679C7" w:rsidRPr="002828D0">
        <w:rPr>
          <w:rFonts w:eastAsia="Aptos" w:cs="Aptos"/>
        </w:rPr>
        <w:t>2</w:t>
      </w:r>
      <w:r w:rsidR="00D679C7">
        <w:rPr>
          <w:rFonts w:eastAsia="Aptos" w:cs="Aptos"/>
        </w:rPr>
        <w:t>3</w:t>
      </w:r>
      <w:r w:rsidR="002D2DEA" w:rsidRPr="002828D0">
        <w:rPr>
          <w:rFonts w:eastAsia="Aptos" w:cs="Aptos"/>
        </w:rPr>
        <w:t>.00 charge. If the member requests a deviation from the standard cold chain delivery schedule, contact the senior team to explore available options for expediting.</w:t>
      </w:r>
    </w:p>
    <w:p w14:paraId="3152EB5E" w14:textId="77777777" w:rsidR="000D59CD" w:rsidRDefault="000D59CD" w:rsidP="00492DE4">
      <w:pPr>
        <w:spacing w:before="120" w:after="120" w:line="257" w:lineRule="auto"/>
        <w:contextualSpacing/>
        <w:rPr>
          <w:rFonts w:eastAsia="Aptos" w:cs="Aptos"/>
        </w:rPr>
      </w:pPr>
    </w:p>
    <w:p w14:paraId="55A401DC" w14:textId="693B266D" w:rsidR="000D59CD" w:rsidRPr="002828D0" w:rsidRDefault="000D59CD" w:rsidP="00492DE4">
      <w:pPr>
        <w:spacing w:before="120" w:after="120" w:line="257" w:lineRule="auto"/>
        <w:contextualSpacing/>
        <w:rPr>
          <w:rFonts w:eastAsia="Aptos" w:cs="Aptos"/>
        </w:rPr>
      </w:pPr>
      <w:r>
        <w:rPr>
          <w:rFonts w:eastAsia="Aptos" w:cs="Aptos"/>
        </w:rPr>
        <w:t>Refer to the table below:</w:t>
      </w:r>
    </w:p>
    <w:tbl>
      <w:tblPr>
        <w:tblW w:w="5000" w:type="pct"/>
        <w:tblLook w:val="04A0" w:firstRow="1" w:lastRow="0" w:firstColumn="1" w:lastColumn="0" w:noHBand="0" w:noVBand="1"/>
      </w:tblPr>
      <w:tblGrid>
        <w:gridCol w:w="3148"/>
        <w:gridCol w:w="3844"/>
        <w:gridCol w:w="2571"/>
        <w:gridCol w:w="3377"/>
      </w:tblGrid>
      <w:tr w:rsidR="002D2DEA" w:rsidRPr="002828D0" w14:paraId="57525B34" w14:textId="77777777" w:rsidTr="000D59CD">
        <w:trPr>
          <w:trHeight w:val="300"/>
        </w:trPr>
        <w:tc>
          <w:tcPr>
            <w:tcW w:w="1216" w:type="pct"/>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vAlign w:val="bottom"/>
          </w:tcPr>
          <w:p w14:paraId="2C4AFF2B" w14:textId="77777777" w:rsidR="002D2DEA" w:rsidRPr="002828D0" w:rsidRDefault="002D2DEA" w:rsidP="000D59CD">
            <w:pPr>
              <w:spacing w:before="120" w:after="120"/>
              <w:jc w:val="center"/>
              <w:rPr>
                <w:rFonts w:eastAsia="Aptos Narrow" w:cs="Aptos Narrow"/>
                <w:b/>
                <w:bCs/>
                <w:color w:val="000000" w:themeColor="text1"/>
              </w:rPr>
            </w:pPr>
            <w:r w:rsidRPr="002828D0">
              <w:rPr>
                <w:rFonts w:eastAsia="Aptos Narrow" w:cs="Aptos Narrow"/>
                <w:b/>
                <w:bCs/>
                <w:color w:val="000000" w:themeColor="text1"/>
              </w:rPr>
              <w:t>Day/Time of Week Order is Processed</w:t>
            </w:r>
          </w:p>
        </w:tc>
        <w:tc>
          <w:tcPr>
            <w:tcW w:w="1485" w:type="pct"/>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vAlign w:val="bottom"/>
          </w:tcPr>
          <w:p w14:paraId="542BF128" w14:textId="77777777" w:rsidR="002D2DEA" w:rsidRPr="002828D0" w:rsidRDefault="002D2DEA" w:rsidP="000D59CD">
            <w:pPr>
              <w:spacing w:before="120" w:after="120"/>
              <w:jc w:val="center"/>
              <w:rPr>
                <w:rFonts w:eastAsia="Aptos Narrow" w:cs="Aptos Narrow"/>
                <w:b/>
                <w:bCs/>
                <w:color w:val="000000" w:themeColor="text1"/>
              </w:rPr>
            </w:pPr>
            <w:r w:rsidRPr="002828D0">
              <w:rPr>
                <w:rFonts w:eastAsia="Aptos Narrow" w:cs="Aptos Narrow"/>
                <w:b/>
                <w:bCs/>
                <w:color w:val="000000" w:themeColor="text1"/>
              </w:rPr>
              <w:t>Shipping Method</w:t>
            </w:r>
          </w:p>
        </w:tc>
        <w:tc>
          <w:tcPr>
            <w:tcW w:w="993" w:type="pct"/>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vAlign w:val="bottom"/>
          </w:tcPr>
          <w:p w14:paraId="34CF71E2" w14:textId="77777777" w:rsidR="002D2DEA" w:rsidRPr="002828D0" w:rsidRDefault="002D2DEA" w:rsidP="000D59CD">
            <w:pPr>
              <w:spacing w:before="120" w:after="120"/>
              <w:jc w:val="center"/>
              <w:rPr>
                <w:rFonts w:eastAsia="Aptos Narrow" w:cs="Aptos Narrow"/>
                <w:b/>
                <w:bCs/>
                <w:color w:val="000000" w:themeColor="text1"/>
              </w:rPr>
            </w:pPr>
            <w:r w:rsidRPr="002828D0">
              <w:rPr>
                <w:rFonts w:eastAsia="Aptos Narrow" w:cs="Aptos Narrow"/>
                <w:b/>
                <w:bCs/>
                <w:color w:val="000000" w:themeColor="text1"/>
              </w:rPr>
              <w:t>Expected Delivery</w:t>
            </w:r>
          </w:p>
        </w:tc>
        <w:tc>
          <w:tcPr>
            <w:tcW w:w="1305" w:type="pct"/>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vAlign w:val="bottom"/>
          </w:tcPr>
          <w:p w14:paraId="1550C997" w14:textId="77777777" w:rsidR="002D2DEA" w:rsidRPr="002828D0" w:rsidRDefault="002D2DEA" w:rsidP="000D59CD">
            <w:pPr>
              <w:spacing w:before="120" w:after="120"/>
              <w:jc w:val="center"/>
              <w:rPr>
                <w:rFonts w:eastAsia="Aptos Narrow" w:cs="Aptos Narrow"/>
                <w:b/>
                <w:bCs/>
                <w:color w:val="000000" w:themeColor="text1"/>
              </w:rPr>
            </w:pPr>
            <w:r w:rsidRPr="002828D0">
              <w:rPr>
                <w:rFonts w:eastAsia="Aptos Narrow" w:cs="Aptos Narrow"/>
                <w:b/>
                <w:bCs/>
                <w:color w:val="000000" w:themeColor="text1"/>
              </w:rPr>
              <w:t>Notes</w:t>
            </w:r>
          </w:p>
        </w:tc>
      </w:tr>
      <w:tr w:rsidR="002D2DEA" w:rsidRPr="002828D0" w14:paraId="0CF59D5C" w14:textId="77777777" w:rsidTr="000D59CD">
        <w:trPr>
          <w:trHeight w:val="300"/>
        </w:trPr>
        <w:tc>
          <w:tcPr>
            <w:tcW w:w="1216"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D81C052"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Monday (before 3 PM)</w:t>
            </w:r>
          </w:p>
        </w:tc>
        <w:tc>
          <w:tcPr>
            <w:tcW w:w="148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5BBC8E1"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2-Day Delivery</w:t>
            </w:r>
          </w:p>
        </w:tc>
        <w:tc>
          <w:tcPr>
            <w:tcW w:w="993"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0163754"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Wednesday</w:t>
            </w:r>
          </w:p>
        </w:tc>
        <w:tc>
          <w:tcPr>
            <w:tcW w:w="130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F557850"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2-day delivery service</w:t>
            </w:r>
          </w:p>
        </w:tc>
      </w:tr>
      <w:tr w:rsidR="002D2DEA" w:rsidRPr="002828D0" w14:paraId="0052263A" w14:textId="77777777" w:rsidTr="000D59CD">
        <w:trPr>
          <w:trHeight w:val="592"/>
        </w:trPr>
        <w:tc>
          <w:tcPr>
            <w:tcW w:w="1216"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5A2957C"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Monday (after 3 PM)</w:t>
            </w:r>
          </w:p>
        </w:tc>
        <w:tc>
          <w:tcPr>
            <w:tcW w:w="148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94D7F55"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2-Day Delivery</w:t>
            </w:r>
          </w:p>
        </w:tc>
        <w:tc>
          <w:tcPr>
            <w:tcW w:w="993"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D1A85B7"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 xml:space="preserve">Thursday </w:t>
            </w:r>
          </w:p>
        </w:tc>
        <w:tc>
          <w:tcPr>
            <w:tcW w:w="130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D88B344"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 xml:space="preserve">2-day delivery service </w:t>
            </w:r>
          </w:p>
        </w:tc>
      </w:tr>
      <w:tr w:rsidR="002D2DEA" w:rsidRPr="002828D0" w14:paraId="6F62AB3D" w14:textId="77777777" w:rsidTr="000D59CD">
        <w:trPr>
          <w:trHeight w:val="300"/>
        </w:trPr>
        <w:tc>
          <w:tcPr>
            <w:tcW w:w="1216"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A912F8C"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Tuesday (before 3 PM)</w:t>
            </w:r>
          </w:p>
        </w:tc>
        <w:tc>
          <w:tcPr>
            <w:tcW w:w="148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ED9FBB4"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2-Day Delivery</w:t>
            </w:r>
          </w:p>
        </w:tc>
        <w:tc>
          <w:tcPr>
            <w:tcW w:w="993"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B9A1B8E"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 xml:space="preserve">Thursday </w:t>
            </w:r>
          </w:p>
        </w:tc>
        <w:tc>
          <w:tcPr>
            <w:tcW w:w="130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21FF765"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 xml:space="preserve">2-day delivery service </w:t>
            </w:r>
          </w:p>
        </w:tc>
      </w:tr>
      <w:tr w:rsidR="002D2DEA" w:rsidRPr="002828D0" w14:paraId="660D81A8" w14:textId="77777777" w:rsidTr="000D59CD">
        <w:trPr>
          <w:trHeight w:val="300"/>
        </w:trPr>
        <w:tc>
          <w:tcPr>
            <w:tcW w:w="1216"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750434A"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 xml:space="preserve">Tuesday (after 3 PM) </w:t>
            </w:r>
          </w:p>
        </w:tc>
        <w:tc>
          <w:tcPr>
            <w:tcW w:w="148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D3238BD"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2-Day Delivery</w:t>
            </w:r>
          </w:p>
        </w:tc>
        <w:tc>
          <w:tcPr>
            <w:tcW w:w="993"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AB76FBF"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Friday</w:t>
            </w:r>
          </w:p>
        </w:tc>
        <w:tc>
          <w:tcPr>
            <w:tcW w:w="130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A46B7FE"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2-day delivery service</w:t>
            </w:r>
          </w:p>
        </w:tc>
      </w:tr>
      <w:tr w:rsidR="002D2DEA" w:rsidRPr="002828D0" w14:paraId="04EE5015" w14:textId="77777777" w:rsidTr="000D59CD">
        <w:trPr>
          <w:trHeight w:val="300"/>
        </w:trPr>
        <w:tc>
          <w:tcPr>
            <w:tcW w:w="1216"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F3409EF"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Wednesday (before 3 PM)</w:t>
            </w:r>
          </w:p>
        </w:tc>
        <w:tc>
          <w:tcPr>
            <w:tcW w:w="148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A6DF1FC"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2-Day Delivery</w:t>
            </w:r>
          </w:p>
        </w:tc>
        <w:tc>
          <w:tcPr>
            <w:tcW w:w="993"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6E93A6B"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Friday</w:t>
            </w:r>
          </w:p>
        </w:tc>
        <w:tc>
          <w:tcPr>
            <w:tcW w:w="130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C730E0A"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 xml:space="preserve">2-day delivery service  </w:t>
            </w:r>
          </w:p>
        </w:tc>
      </w:tr>
      <w:tr w:rsidR="002D2DEA" w:rsidRPr="002828D0" w14:paraId="05D4823B" w14:textId="77777777" w:rsidTr="000D59CD">
        <w:trPr>
          <w:trHeight w:val="300"/>
        </w:trPr>
        <w:tc>
          <w:tcPr>
            <w:tcW w:w="1216"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582DCD1"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Wednesday (after 3 PM)</w:t>
            </w:r>
          </w:p>
        </w:tc>
        <w:tc>
          <w:tcPr>
            <w:tcW w:w="148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85E17B1"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Next-Day Ground or Air</w:t>
            </w:r>
          </w:p>
        </w:tc>
        <w:tc>
          <w:tcPr>
            <w:tcW w:w="993"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CBFAC01"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Friday</w:t>
            </w:r>
          </w:p>
        </w:tc>
        <w:tc>
          <w:tcPr>
            <w:tcW w:w="130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0367FE0"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Next-day delivery for orders after 3 PM</w:t>
            </w:r>
          </w:p>
        </w:tc>
      </w:tr>
      <w:tr w:rsidR="002D2DEA" w:rsidRPr="002828D0" w14:paraId="3C0C30E5" w14:textId="77777777" w:rsidTr="000D59CD">
        <w:trPr>
          <w:trHeight w:val="300"/>
        </w:trPr>
        <w:tc>
          <w:tcPr>
            <w:tcW w:w="1216"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494BA58"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 xml:space="preserve">Thursday (before 3 PM) </w:t>
            </w:r>
          </w:p>
        </w:tc>
        <w:tc>
          <w:tcPr>
            <w:tcW w:w="148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8BDA28E"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Next-Day Ground or Air</w:t>
            </w:r>
          </w:p>
        </w:tc>
        <w:tc>
          <w:tcPr>
            <w:tcW w:w="993"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E11DA3B"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Friday</w:t>
            </w:r>
          </w:p>
        </w:tc>
        <w:tc>
          <w:tcPr>
            <w:tcW w:w="130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DEDEF8F"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Next-day delivery</w:t>
            </w:r>
          </w:p>
        </w:tc>
      </w:tr>
      <w:tr w:rsidR="002D2DEA" w:rsidRPr="002828D0" w14:paraId="45631348" w14:textId="77777777" w:rsidTr="000D59CD">
        <w:trPr>
          <w:trHeight w:val="300"/>
        </w:trPr>
        <w:tc>
          <w:tcPr>
            <w:tcW w:w="1216"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ABC82E7"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Thursday (after 3 PM)</w:t>
            </w:r>
          </w:p>
        </w:tc>
        <w:tc>
          <w:tcPr>
            <w:tcW w:w="148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CF6BD38"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Next-Day Ground or Air (Sat Delivery, if available)</w:t>
            </w:r>
          </w:p>
        </w:tc>
        <w:tc>
          <w:tcPr>
            <w:tcW w:w="993"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0C5FD5C"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Saturday (if available) or Monday</w:t>
            </w:r>
          </w:p>
        </w:tc>
        <w:tc>
          <w:tcPr>
            <w:tcW w:w="130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695A18A"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Next-day delivery if Sat delivery is available</w:t>
            </w:r>
          </w:p>
        </w:tc>
      </w:tr>
      <w:tr w:rsidR="002D2DEA" w:rsidRPr="002828D0" w14:paraId="703856A7" w14:textId="77777777" w:rsidTr="000D59CD">
        <w:trPr>
          <w:trHeight w:val="300"/>
        </w:trPr>
        <w:tc>
          <w:tcPr>
            <w:tcW w:w="1216"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4E79D6E"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Friday (before 3 PM)</w:t>
            </w:r>
          </w:p>
        </w:tc>
        <w:tc>
          <w:tcPr>
            <w:tcW w:w="148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48F4A7F"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Next-Day Ground or Air (Sat Delivery, if available)</w:t>
            </w:r>
          </w:p>
        </w:tc>
        <w:tc>
          <w:tcPr>
            <w:tcW w:w="993"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829B331"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Saturday (if available) or Monday</w:t>
            </w:r>
          </w:p>
        </w:tc>
        <w:tc>
          <w:tcPr>
            <w:tcW w:w="130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2CC3C77"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Next-day delivery if Sat delivery is available</w:t>
            </w:r>
          </w:p>
        </w:tc>
      </w:tr>
      <w:tr w:rsidR="002D2DEA" w:rsidRPr="002828D0" w14:paraId="79F65654" w14:textId="77777777" w:rsidTr="000D59CD">
        <w:trPr>
          <w:trHeight w:val="300"/>
        </w:trPr>
        <w:tc>
          <w:tcPr>
            <w:tcW w:w="1216"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C613211"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Friday (after 3 PM)</w:t>
            </w:r>
          </w:p>
        </w:tc>
        <w:tc>
          <w:tcPr>
            <w:tcW w:w="148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7CA8838"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Next-Day Ground or Air</w:t>
            </w:r>
          </w:p>
        </w:tc>
        <w:tc>
          <w:tcPr>
            <w:tcW w:w="993"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FD8C894"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 xml:space="preserve">Monday </w:t>
            </w:r>
          </w:p>
        </w:tc>
        <w:tc>
          <w:tcPr>
            <w:tcW w:w="130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A938F89"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 xml:space="preserve"> </w:t>
            </w:r>
          </w:p>
        </w:tc>
      </w:tr>
      <w:tr w:rsidR="002D2DEA" w:rsidRPr="002828D0" w14:paraId="3D55965F" w14:textId="77777777" w:rsidTr="000D59CD">
        <w:trPr>
          <w:trHeight w:val="300"/>
        </w:trPr>
        <w:tc>
          <w:tcPr>
            <w:tcW w:w="1216"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A5AD35E"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Saturday</w:t>
            </w:r>
          </w:p>
        </w:tc>
        <w:tc>
          <w:tcPr>
            <w:tcW w:w="148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96BAAEC"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 xml:space="preserve">Processed Monday </w:t>
            </w:r>
          </w:p>
        </w:tc>
        <w:tc>
          <w:tcPr>
            <w:tcW w:w="993"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288D743"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Wednesday</w:t>
            </w:r>
          </w:p>
        </w:tc>
        <w:tc>
          <w:tcPr>
            <w:tcW w:w="130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6B6C94E"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 xml:space="preserve"> </w:t>
            </w:r>
          </w:p>
        </w:tc>
      </w:tr>
      <w:tr w:rsidR="002D2DEA" w:rsidRPr="002828D0" w14:paraId="5187EB1D" w14:textId="77777777" w:rsidTr="000D59CD">
        <w:trPr>
          <w:trHeight w:val="300"/>
        </w:trPr>
        <w:tc>
          <w:tcPr>
            <w:tcW w:w="1216"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7768D9C"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Sunday</w:t>
            </w:r>
          </w:p>
        </w:tc>
        <w:tc>
          <w:tcPr>
            <w:tcW w:w="148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A235E02"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 xml:space="preserve">Processed Monday </w:t>
            </w:r>
          </w:p>
        </w:tc>
        <w:tc>
          <w:tcPr>
            <w:tcW w:w="993"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9DA3F60" w14:textId="77777777" w:rsidR="002D2DEA" w:rsidRPr="002828D0" w:rsidRDefault="002D2DEA" w:rsidP="000D59CD">
            <w:pPr>
              <w:spacing w:before="120" w:after="120"/>
              <w:rPr>
                <w:rFonts w:eastAsia="Aptos Narrow" w:cs="Aptos Narrow"/>
                <w:color w:val="000000" w:themeColor="text1"/>
              </w:rPr>
            </w:pPr>
            <w:r w:rsidRPr="002828D0">
              <w:rPr>
                <w:rFonts w:eastAsia="Aptos Narrow" w:cs="Aptos Narrow"/>
                <w:color w:val="000000" w:themeColor="text1"/>
              </w:rPr>
              <w:t>Wednesday</w:t>
            </w:r>
          </w:p>
        </w:tc>
        <w:tc>
          <w:tcPr>
            <w:tcW w:w="1305" w:type="pct"/>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4BE3F1C" w14:textId="77777777" w:rsidR="002D2DEA" w:rsidRPr="002828D0" w:rsidRDefault="002D2DEA" w:rsidP="000D59CD">
            <w:pPr>
              <w:spacing w:before="120" w:after="120"/>
              <w:rPr>
                <w:rFonts w:eastAsia="Aptos Narrow" w:cs="Aptos Narrow"/>
                <w:color w:val="000000" w:themeColor="text1"/>
              </w:rPr>
            </w:pPr>
          </w:p>
        </w:tc>
      </w:tr>
    </w:tbl>
    <w:p w14:paraId="66539E7C" w14:textId="77777777" w:rsidR="002D2DEA" w:rsidRPr="002828D0" w:rsidRDefault="002D2DEA" w:rsidP="002D2DEA">
      <w:pPr>
        <w:spacing w:before="120" w:after="120"/>
        <w:contextualSpacing/>
        <w:rPr>
          <w:b/>
          <w:bCs/>
          <w:color w:val="000000"/>
        </w:rPr>
      </w:pPr>
    </w:p>
    <w:p w14:paraId="519B1860" w14:textId="77777777" w:rsidR="009D1C05" w:rsidRPr="002828D0" w:rsidRDefault="009D1C05" w:rsidP="00CD7B36">
      <w:pPr>
        <w:pStyle w:val="ListParagraph"/>
        <w:spacing w:before="120" w:after="120" w:line="240" w:lineRule="auto"/>
        <w:rPr>
          <w:rFonts w:ascii="Verdana" w:hAnsi="Verdana"/>
          <w:color w:val="000000"/>
          <w:sz w:val="24"/>
          <w:szCs w:val="24"/>
        </w:rPr>
      </w:pPr>
    </w:p>
    <w:p w14:paraId="58B487A0" w14:textId="5729ED9F" w:rsidR="009D1C05" w:rsidRPr="002828D0" w:rsidRDefault="009D1C05" w:rsidP="00D32B9E">
      <w:pPr>
        <w:pStyle w:val="BodyTextIndent2"/>
        <w:numPr>
          <w:ilvl w:val="0"/>
          <w:numId w:val="20"/>
        </w:numPr>
        <w:spacing w:before="120" w:line="240" w:lineRule="auto"/>
        <w:ind w:left="540"/>
        <w:rPr>
          <w:rFonts w:cs="Arial"/>
          <w:color w:val="000000"/>
        </w:rPr>
      </w:pPr>
      <w:r w:rsidRPr="002828D0">
        <w:rPr>
          <w:b/>
          <w:bCs/>
        </w:rPr>
        <w:t>Shipping</w:t>
      </w:r>
      <w:r w:rsidR="00794CF4">
        <w:rPr>
          <w:b/>
          <w:bCs/>
        </w:rPr>
        <w:t xml:space="preserve"> </w:t>
      </w:r>
      <w:r w:rsidRPr="002828D0">
        <w:t xml:space="preserve">For specific </w:t>
      </w:r>
      <w:r w:rsidR="00A31201" w:rsidRPr="002828D0">
        <w:t>Cold Pack</w:t>
      </w:r>
      <w:r w:rsidRPr="002828D0">
        <w:t xml:space="preserve"> information, refer to </w:t>
      </w:r>
      <w:hyperlink r:id="rId19" w:anchor="!/view?docid=42b8115d-45ff-4172-9bc4-f3e0a26bde02" w:history="1">
        <w:r w:rsidR="0020430F" w:rsidRPr="002828D0">
          <w:rPr>
            <w:rStyle w:val="Hyperlink"/>
          </w:rPr>
          <w:t>Cold Pack Packages (068152)</w:t>
        </w:r>
      </w:hyperlink>
      <w:r w:rsidRPr="002828D0">
        <w:t>. Our automated shipping process will check the National Weather Service forecast for your area for the time</w:t>
      </w:r>
      <w:r w:rsidR="00540BD4">
        <w:t xml:space="preserve"> </w:t>
      </w:r>
      <w:r w:rsidRPr="002828D0">
        <w:t xml:space="preserve">period that we expect your order to be delivered. Based on the temperature range during that time period, we will determine the best shipping method to use to protect insulin orders.  </w:t>
      </w:r>
    </w:p>
    <w:p w14:paraId="20C3EBEE" w14:textId="1B83235A" w:rsidR="009D1C05" w:rsidRPr="002828D0" w:rsidRDefault="5911AD07" w:rsidP="00D32B9E">
      <w:pPr>
        <w:pStyle w:val="BodyTextIndent2"/>
        <w:numPr>
          <w:ilvl w:val="0"/>
          <w:numId w:val="20"/>
        </w:numPr>
        <w:spacing w:before="120" w:line="240" w:lineRule="auto"/>
        <w:ind w:left="540"/>
        <w:rPr>
          <w:noProof/>
        </w:rPr>
      </w:pPr>
      <w:r w:rsidRPr="002828D0">
        <w:t>Orders</w:t>
      </w:r>
      <w:r w:rsidR="1ECF20A7" w:rsidRPr="002828D0">
        <w:t xml:space="preserve"> can be shipped either UPS Next</w:t>
      </w:r>
      <w:r w:rsidR="008F08E7">
        <w:t>, Express,</w:t>
      </w:r>
      <w:r w:rsidR="1ECF20A7" w:rsidRPr="002828D0">
        <w:t xml:space="preserve"> OR 2nd Day shipping. For specific </w:t>
      </w:r>
      <w:r w:rsidR="00A31201" w:rsidRPr="002828D0">
        <w:t>Cold Pack</w:t>
      </w:r>
      <w:r w:rsidR="1ECF20A7" w:rsidRPr="002828D0">
        <w:t xml:space="preserve"> information, refer to </w:t>
      </w:r>
      <w:hyperlink r:id="rId20" w:anchor="!/view?docid=42b8115d-45ff-4172-9bc4-f3e0a26bde02" w:history="1">
        <w:r w:rsidR="0020430F" w:rsidRPr="002828D0">
          <w:rPr>
            <w:rStyle w:val="Hyperlink"/>
          </w:rPr>
          <w:t>Cold Pack Packages (068152)</w:t>
        </w:r>
      </w:hyperlink>
      <w:r w:rsidR="1ECF20A7" w:rsidRPr="002828D0">
        <w:t xml:space="preserve">. </w:t>
      </w:r>
      <w:r w:rsidR="1ECF20A7" w:rsidRPr="002828D0">
        <w:rPr>
          <w:noProof/>
        </w:rPr>
        <w:t xml:space="preserve"> </w:t>
      </w:r>
    </w:p>
    <w:p w14:paraId="2926DFCC" w14:textId="54894D54" w:rsidR="005C6638" w:rsidRPr="002828D0" w:rsidRDefault="00505F21" w:rsidP="00D32B9E">
      <w:pPr>
        <w:pStyle w:val="BodyTextIndent2"/>
        <w:numPr>
          <w:ilvl w:val="0"/>
          <w:numId w:val="20"/>
        </w:numPr>
        <w:spacing w:before="120" w:line="240" w:lineRule="auto"/>
        <w:ind w:left="540"/>
        <w:rPr>
          <w:noProof/>
        </w:rPr>
      </w:pPr>
      <w:r w:rsidRPr="002828D0">
        <w:rPr>
          <w:noProof/>
        </w:rPr>
        <w:t xml:space="preserve">Compass will show an indicator for cold packed medications. </w:t>
      </w:r>
    </w:p>
    <w:p w14:paraId="1709F41E" w14:textId="7C3C47D9" w:rsidR="009E36C7" w:rsidRPr="002828D0" w:rsidRDefault="00505F21" w:rsidP="009E36C7">
      <w:pPr>
        <w:pStyle w:val="NormalWeb"/>
        <w:spacing w:before="120" w:beforeAutospacing="0" w:after="120" w:afterAutospacing="0"/>
        <w:ind w:left="810"/>
        <w:textAlignment w:val="top"/>
        <w:rPr>
          <w:noProof/>
        </w:rPr>
      </w:pPr>
      <w:r w:rsidRPr="002828D0">
        <w:rPr>
          <w:b/>
          <w:bCs/>
          <w:noProof/>
        </w:rPr>
        <w:t>Note</w:t>
      </w:r>
      <w:r w:rsidR="00794CF4">
        <w:rPr>
          <w:b/>
          <w:bCs/>
          <w:noProof/>
        </w:rPr>
        <w:t xml:space="preserve">: </w:t>
      </w:r>
      <w:r w:rsidRPr="002828D0">
        <w:rPr>
          <w:noProof/>
        </w:rPr>
        <w:t xml:space="preserve">Upgraded shipping functionality will be disabled to prevent expedited charges. Cold pack drugs are automatically expedited. </w:t>
      </w:r>
    </w:p>
    <w:p w14:paraId="1C7ACB47" w14:textId="57B0470B" w:rsidR="009E36C7" w:rsidRDefault="009E36C7" w:rsidP="00806691">
      <w:pPr>
        <w:pStyle w:val="NormalWeb"/>
        <w:spacing w:before="120" w:beforeAutospacing="0" w:after="120" w:afterAutospacing="0"/>
        <w:jc w:val="center"/>
        <w:textAlignment w:val="top"/>
        <w:rPr>
          <w:b/>
          <w:bCs/>
          <w:noProof/>
        </w:rPr>
      </w:pPr>
    </w:p>
    <w:p w14:paraId="00ACEACC" w14:textId="1B6D99A5" w:rsidR="0041078D" w:rsidRDefault="00785854" w:rsidP="0041078D">
      <w:pPr>
        <w:jc w:val="center"/>
      </w:pPr>
      <w:r>
        <w:rPr>
          <w:noProof/>
        </w:rPr>
        <w:drawing>
          <wp:inline distT="0" distB="0" distL="0" distR="0" wp14:anchorId="0AFC6B14" wp14:editId="10248B39">
            <wp:extent cx="9008520" cy="4018700"/>
            <wp:effectExtent l="19050" t="19050" r="2159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030934" cy="4028699"/>
                    </a:xfrm>
                    <a:prstGeom prst="rect">
                      <a:avLst/>
                    </a:prstGeom>
                    <a:ln>
                      <a:solidFill>
                        <a:schemeClr val="tx1"/>
                      </a:solidFill>
                    </a:ln>
                  </pic:spPr>
                </pic:pic>
              </a:graphicData>
            </a:graphic>
          </wp:inline>
        </w:drawing>
      </w:r>
      <w:r w:rsidDel="00785854">
        <w:rPr>
          <w:noProof/>
        </w:rPr>
        <w:t xml:space="preserve"> </w:t>
      </w:r>
    </w:p>
    <w:p w14:paraId="584DEF66" w14:textId="77777777" w:rsidR="003818BA" w:rsidRDefault="003818BA" w:rsidP="00D069ED">
      <w:pPr>
        <w:spacing w:before="120" w:after="120"/>
        <w:rPr>
          <w:b/>
          <w:color w:val="000000"/>
        </w:rPr>
      </w:pPr>
    </w:p>
    <w:p w14:paraId="336EB18F" w14:textId="2F9D3AC2" w:rsidR="00310EDB" w:rsidRDefault="4AB6AECF" w:rsidP="00D069ED">
      <w:pPr>
        <w:spacing w:before="120" w:after="120"/>
        <w:rPr>
          <w:rFonts w:cs="Arial"/>
        </w:rPr>
      </w:pPr>
      <w:r w:rsidRPr="4EF04825">
        <w:rPr>
          <w:b/>
          <w:bCs/>
          <w:color w:val="000000" w:themeColor="text1"/>
        </w:rPr>
        <w:t>Note</w:t>
      </w:r>
      <w:r w:rsidR="00794CF4">
        <w:rPr>
          <w:b/>
          <w:bCs/>
          <w:color w:val="000000" w:themeColor="text1"/>
        </w:rPr>
        <w:t xml:space="preserve">: </w:t>
      </w:r>
      <w:r w:rsidR="11196EDC" w:rsidRPr="00702F13">
        <w:rPr>
          <w:color w:val="000000" w:themeColor="text1"/>
        </w:rPr>
        <w:t>When</w:t>
      </w:r>
      <w:r w:rsidR="75AD5183" w:rsidRPr="00702F13">
        <w:rPr>
          <w:rFonts w:cs="Arial"/>
        </w:rPr>
        <w:t xml:space="preserve"> </w:t>
      </w:r>
      <w:r w:rsidR="75AD5183" w:rsidRPr="4EF04825">
        <w:rPr>
          <w:rFonts w:cs="Arial"/>
        </w:rPr>
        <w:t>non</w:t>
      </w:r>
      <w:r w:rsidR="0092310D">
        <w:rPr>
          <w:rFonts w:cs="Arial"/>
        </w:rPr>
        <w:t>–</w:t>
      </w:r>
      <w:r w:rsidR="00C241A3" w:rsidRPr="00C241A3">
        <w:rPr>
          <w:rFonts w:cs="Arial"/>
        </w:rPr>
        <w:t>Cold Pack</w:t>
      </w:r>
      <w:r w:rsidR="75AD5183" w:rsidRPr="4EF04825">
        <w:rPr>
          <w:rFonts w:cs="Arial"/>
        </w:rPr>
        <w:t xml:space="preserve"> medications are ordered </w:t>
      </w:r>
      <w:r w:rsidR="75AD5183" w:rsidRPr="4EF04825">
        <w:rPr>
          <w:rFonts w:cs="Arial"/>
          <w:b/>
          <w:bCs/>
        </w:rPr>
        <w:t>with</w:t>
      </w:r>
      <w:r w:rsidR="75AD5183" w:rsidRPr="4EF04825">
        <w:rPr>
          <w:rFonts w:cs="Arial"/>
        </w:rPr>
        <w:t xml:space="preserve"> a medication that requires a </w:t>
      </w:r>
      <w:r w:rsidR="00C241A3" w:rsidRPr="00C241A3">
        <w:rPr>
          <w:rFonts w:cs="Arial"/>
        </w:rPr>
        <w:t>Cold Pack</w:t>
      </w:r>
      <w:r w:rsidR="75AD5183" w:rsidRPr="4EF04825">
        <w:rPr>
          <w:rFonts w:cs="Arial"/>
        </w:rPr>
        <w:t xml:space="preserve">, the entire order will ship Urgent Next </w:t>
      </w:r>
      <w:r w:rsidR="33F32D8E" w:rsidRPr="4EF04825">
        <w:rPr>
          <w:rFonts w:cs="Arial"/>
        </w:rPr>
        <w:t xml:space="preserve">Business </w:t>
      </w:r>
      <w:r w:rsidR="75AD5183" w:rsidRPr="4EF04825">
        <w:rPr>
          <w:rFonts w:cs="Arial"/>
        </w:rPr>
        <w:t>Day (the order will not be separated).</w:t>
      </w:r>
    </w:p>
    <w:p w14:paraId="2CB6B82C" w14:textId="78C43AD6" w:rsidR="002B070A" w:rsidRDefault="002B070A" w:rsidP="00D069ED">
      <w:pPr>
        <w:spacing w:before="120" w:after="120"/>
        <w:rPr>
          <w:rFonts w:cs="Arial"/>
        </w:rPr>
      </w:pPr>
    </w:p>
    <w:p w14:paraId="1B120F31" w14:textId="2390DA45" w:rsidR="002B070A" w:rsidRPr="002B070A" w:rsidRDefault="002B070A" w:rsidP="00D069ED">
      <w:pPr>
        <w:spacing w:before="120" w:after="120"/>
        <w:rPr>
          <w:rFonts w:cs="Arial"/>
          <w:b/>
          <w:bCs/>
        </w:rPr>
      </w:pPr>
      <w:bookmarkStart w:id="19" w:name="OLE_LINK7"/>
      <w:r w:rsidRPr="002B070A">
        <w:rPr>
          <w:rFonts w:cs="Arial"/>
          <w:b/>
          <w:bCs/>
        </w:rPr>
        <w:t>Can I send a Cold Pack Order to a P.O. Box?</w:t>
      </w:r>
    </w:p>
    <w:bookmarkEnd w:id="19"/>
    <w:p w14:paraId="357C9257" w14:textId="4BC21173" w:rsidR="00C8787C" w:rsidRDefault="00C8787C" w:rsidP="00D069ED">
      <w:pPr>
        <w:pStyle w:val="TableText"/>
        <w:spacing w:before="120" w:after="120"/>
      </w:pPr>
      <w:r>
        <w:t xml:space="preserve">When </w:t>
      </w:r>
      <w:r w:rsidR="00F31E13">
        <w:t xml:space="preserve">placing a </w:t>
      </w:r>
      <w:r w:rsidR="00F31E13" w:rsidRPr="009F48F3">
        <w:rPr>
          <w:b/>
          <w:bCs/>
        </w:rPr>
        <w:t>New Rx Request</w:t>
      </w:r>
      <w:r w:rsidR="007A3915">
        <w:t>,</w:t>
      </w:r>
      <w:r w:rsidR="00F31E13">
        <w:t xml:space="preserve"> </w:t>
      </w:r>
      <w:r w:rsidR="00F31E13" w:rsidRPr="009F48F3">
        <w:rPr>
          <w:b/>
          <w:bCs/>
        </w:rPr>
        <w:t>Refill</w:t>
      </w:r>
      <w:r>
        <w:t>,</w:t>
      </w:r>
      <w:r w:rsidR="007A3915">
        <w:t xml:space="preserve"> </w:t>
      </w:r>
      <w:r w:rsidR="007A3915" w:rsidRPr="004634EE">
        <w:rPr>
          <w:b/>
          <w:bCs/>
        </w:rPr>
        <w:t>Early Refill at Mail</w:t>
      </w:r>
      <w:r w:rsidR="007A3915">
        <w:t xml:space="preserve">, or </w:t>
      </w:r>
      <w:r w:rsidR="004634EE">
        <w:rPr>
          <w:b/>
          <w:bCs/>
        </w:rPr>
        <w:t xml:space="preserve">Transfer from Retail </w:t>
      </w:r>
      <w:r w:rsidR="007A3915" w:rsidRPr="004634EE">
        <w:rPr>
          <w:b/>
          <w:bCs/>
        </w:rPr>
        <w:t>to Mail</w:t>
      </w:r>
      <w:r>
        <w:t xml:space="preserve"> the system will advise when a P.O. Box shipping address is selected for a drug that requires a </w:t>
      </w:r>
      <w:r w:rsidR="00C241A3" w:rsidRPr="00C241A3">
        <w:t>Cold Pack</w:t>
      </w:r>
      <w:r>
        <w:t xml:space="preserve">. </w:t>
      </w:r>
      <w:r w:rsidR="002B070A">
        <w:t>The warning will read</w:t>
      </w:r>
      <w:r w:rsidR="00794CF4">
        <w:t xml:space="preserve"> </w:t>
      </w:r>
      <w:r w:rsidR="002B070A">
        <w:t xml:space="preserve">“P.O. Box shipping address is not allowed due to this drug requiring a </w:t>
      </w:r>
      <w:r w:rsidR="00C241A3" w:rsidRPr="00C241A3">
        <w:t>Cold Pack</w:t>
      </w:r>
      <w:r w:rsidR="002B070A">
        <w:t>.”</w:t>
      </w:r>
    </w:p>
    <w:p w14:paraId="6CCD82A5" w14:textId="7415349C" w:rsidR="000E14C3" w:rsidRDefault="000E14C3" w:rsidP="00056B46">
      <w:pPr>
        <w:pStyle w:val="TableText"/>
        <w:spacing w:before="120" w:after="120"/>
        <w:jc w:val="center"/>
      </w:pPr>
    </w:p>
    <w:p w14:paraId="7A6762AB" w14:textId="4931F415" w:rsidR="000456DE" w:rsidRDefault="00092D96" w:rsidP="00CD7B36">
      <w:pPr>
        <w:pStyle w:val="ListParagraph"/>
        <w:spacing w:before="120" w:after="120" w:line="240" w:lineRule="auto"/>
        <w:ind w:left="0"/>
        <w:jc w:val="center"/>
        <w:rPr>
          <w:noProof/>
        </w:rPr>
      </w:pPr>
      <w:r>
        <w:rPr>
          <w:noProof/>
        </w:rPr>
        <w:drawing>
          <wp:inline distT="0" distB="0" distL="0" distR="0" wp14:anchorId="7A5B81F2" wp14:editId="6D782E3C">
            <wp:extent cx="9399686" cy="4189730"/>
            <wp:effectExtent l="19050" t="19050" r="11430" b="203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411168" cy="4194848"/>
                    </a:xfrm>
                    <a:prstGeom prst="rect">
                      <a:avLst/>
                    </a:prstGeom>
                    <a:ln>
                      <a:solidFill>
                        <a:schemeClr val="tx1"/>
                      </a:solidFill>
                    </a:ln>
                  </pic:spPr>
                </pic:pic>
              </a:graphicData>
            </a:graphic>
          </wp:inline>
        </w:drawing>
      </w:r>
      <w:r w:rsidDel="00060B8A">
        <w:rPr>
          <w:noProof/>
        </w:rPr>
        <w:t xml:space="preserve"> </w:t>
      </w:r>
    </w:p>
    <w:p w14:paraId="73AC2DF0" w14:textId="77777777" w:rsidR="003F05F9" w:rsidRDefault="003F05F9" w:rsidP="00CD7B36">
      <w:pPr>
        <w:pStyle w:val="ListParagraph"/>
        <w:spacing w:before="120" w:after="120" w:line="240" w:lineRule="auto"/>
        <w:ind w:left="0"/>
        <w:jc w:val="center"/>
        <w:rPr>
          <w:rFonts w:ascii="Verdana" w:hAnsi="Verdana" w:cs="Arial"/>
          <w:b/>
          <w:bCs/>
          <w:sz w:val="24"/>
          <w:szCs w:val="24"/>
        </w:rPr>
      </w:pPr>
    </w:p>
    <w:p w14:paraId="5571851A" w14:textId="380D82C5" w:rsidR="002B070A" w:rsidRPr="002B070A" w:rsidRDefault="002B070A" w:rsidP="00D069ED">
      <w:pPr>
        <w:spacing w:before="120" w:after="120"/>
        <w:rPr>
          <w:bCs/>
        </w:rPr>
      </w:pPr>
      <w:bookmarkStart w:id="20" w:name="OLE_LINK19"/>
      <w:bookmarkStart w:id="21" w:name="OLE_LINK20"/>
      <w:r w:rsidRPr="002B070A">
        <w:rPr>
          <w:bCs/>
        </w:rPr>
        <w:t>When you receive the above warning</w:t>
      </w:r>
      <w:r w:rsidR="00160F82">
        <w:rPr>
          <w:bCs/>
        </w:rPr>
        <w:t xml:space="preserve"> while</w:t>
      </w:r>
      <w:r w:rsidR="001B76DB">
        <w:rPr>
          <w:bCs/>
        </w:rPr>
        <w:t xml:space="preserve"> submitting a </w:t>
      </w:r>
      <w:r w:rsidR="001B76DB" w:rsidRPr="009F48F3">
        <w:rPr>
          <w:b/>
        </w:rPr>
        <w:t>New Rx Request</w:t>
      </w:r>
      <w:r w:rsidR="00F631CF">
        <w:rPr>
          <w:bCs/>
        </w:rPr>
        <w:t>,</w:t>
      </w:r>
      <w:r w:rsidR="001B76DB">
        <w:rPr>
          <w:bCs/>
        </w:rPr>
        <w:t xml:space="preserve"> </w:t>
      </w:r>
      <w:r w:rsidR="001B76DB" w:rsidRPr="009F48F3">
        <w:rPr>
          <w:b/>
        </w:rPr>
        <w:t>Refill</w:t>
      </w:r>
      <w:r w:rsidR="001B76DB">
        <w:rPr>
          <w:bCs/>
        </w:rPr>
        <w:t xml:space="preserve">, </w:t>
      </w:r>
      <w:r w:rsidR="00F631CF" w:rsidRPr="00F631CF">
        <w:rPr>
          <w:b/>
        </w:rPr>
        <w:t>Early Refill At Mail</w:t>
      </w:r>
      <w:r w:rsidR="00F631CF">
        <w:rPr>
          <w:bCs/>
        </w:rPr>
        <w:t xml:space="preserve">, or </w:t>
      </w:r>
      <w:r w:rsidR="00F631CF" w:rsidRPr="00F631CF">
        <w:rPr>
          <w:b/>
        </w:rPr>
        <w:t>Transfer from Retail to Mail</w:t>
      </w:r>
      <w:r w:rsidR="00F631CF">
        <w:rPr>
          <w:bCs/>
        </w:rPr>
        <w:t xml:space="preserve"> </w:t>
      </w:r>
      <w:r w:rsidRPr="002B070A">
        <w:rPr>
          <w:bCs/>
        </w:rPr>
        <w:t xml:space="preserve">resolve by following the </w:t>
      </w:r>
      <w:r w:rsidR="00160F82">
        <w:rPr>
          <w:bCs/>
        </w:rPr>
        <w:t xml:space="preserve">appropriate </w:t>
      </w:r>
      <w:r w:rsidRPr="002B070A">
        <w:rPr>
          <w:bCs/>
        </w:rPr>
        <w:t>steps below:</w:t>
      </w:r>
      <w:bookmarkStart w:id="22" w:name="OLE_LINK14"/>
      <w:r w:rsidR="001B3CB3">
        <w:rPr>
          <w:bCs/>
        </w:rPr>
        <w:t xml:space="preserve"> </w:t>
      </w:r>
    </w:p>
    <w:tbl>
      <w:tblPr>
        <w:tblStyle w:val="TableGrid"/>
        <w:tblW w:w="5000" w:type="pct"/>
        <w:tblLayout w:type="fixed"/>
        <w:tblLook w:val="01E0" w:firstRow="1" w:lastRow="1" w:firstColumn="1" w:lastColumn="1" w:noHBand="0" w:noVBand="0"/>
      </w:tblPr>
      <w:tblGrid>
        <w:gridCol w:w="2155"/>
        <w:gridCol w:w="4411"/>
        <w:gridCol w:w="6384"/>
      </w:tblGrid>
      <w:tr w:rsidR="00583BD6" w14:paraId="40AF38E6" w14:textId="77777777" w:rsidTr="00492DE4">
        <w:trPr>
          <w:trHeight w:val="170"/>
        </w:trPr>
        <w:tc>
          <w:tcPr>
            <w:tcW w:w="832" w:type="pct"/>
            <w:shd w:val="clear" w:color="auto" w:fill="D9D9D9" w:themeFill="background1" w:themeFillShade="D9"/>
            <w:hideMark/>
          </w:tcPr>
          <w:bookmarkEnd w:id="22"/>
          <w:p w14:paraId="718CC925" w14:textId="77777777" w:rsidR="00583BD6" w:rsidRDefault="00583BD6" w:rsidP="00D069ED">
            <w:pPr>
              <w:tabs>
                <w:tab w:val="left" w:pos="7663"/>
              </w:tabs>
              <w:spacing w:before="120" w:after="120"/>
              <w:jc w:val="center"/>
              <w:rPr>
                <w:b/>
              </w:rPr>
            </w:pPr>
            <w:r>
              <w:rPr>
                <w:b/>
              </w:rPr>
              <w:t>If...</w:t>
            </w:r>
          </w:p>
        </w:tc>
        <w:tc>
          <w:tcPr>
            <w:tcW w:w="4168" w:type="pct"/>
            <w:gridSpan w:val="2"/>
            <w:shd w:val="clear" w:color="auto" w:fill="D9D9D9" w:themeFill="background1" w:themeFillShade="D9"/>
            <w:hideMark/>
          </w:tcPr>
          <w:p w14:paraId="410D9238" w14:textId="77777777" w:rsidR="00583BD6" w:rsidRDefault="00583BD6" w:rsidP="00D069ED">
            <w:pPr>
              <w:tabs>
                <w:tab w:val="left" w:pos="7663"/>
              </w:tabs>
              <w:spacing w:before="120" w:after="120"/>
              <w:jc w:val="center"/>
              <w:rPr>
                <w:b/>
              </w:rPr>
            </w:pPr>
            <w:r>
              <w:rPr>
                <w:b/>
              </w:rPr>
              <w:t>Then...</w:t>
            </w:r>
          </w:p>
        </w:tc>
      </w:tr>
      <w:tr w:rsidR="00583BD6" w14:paraId="4618FB9A" w14:textId="77777777" w:rsidTr="00492DE4">
        <w:trPr>
          <w:trHeight w:val="170"/>
        </w:trPr>
        <w:tc>
          <w:tcPr>
            <w:tcW w:w="832" w:type="pct"/>
            <w:hideMark/>
          </w:tcPr>
          <w:p w14:paraId="1D269F22" w14:textId="77777777" w:rsidR="00583BD6" w:rsidRDefault="00583BD6" w:rsidP="00D069ED">
            <w:pPr>
              <w:autoSpaceDE w:val="0"/>
              <w:autoSpaceDN w:val="0"/>
              <w:adjustRightInd w:val="0"/>
              <w:spacing w:before="120" w:after="120"/>
            </w:pPr>
            <w:r>
              <w:t>A physical address is available</w:t>
            </w:r>
          </w:p>
        </w:tc>
        <w:tc>
          <w:tcPr>
            <w:tcW w:w="4168" w:type="pct"/>
            <w:gridSpan w:val="2"/>
            <w:hideMark/>
          </w:tcPr>
          <w:p w14:paraId="6DB38B14" w14:textId="77777777" w:rsidR="00583BD6" w:rsidRDefault="00583BD6" w:rsidP="00D32B9E">
            <w:pPr>
              <w:pStyle w:val="BodyTextIndent2"/>
              <w:numPr>
                <w:ilvl w:val="0"/>
                <w:numId w:val="20"/>
              </w:numPr>
              <w:spacing w:before="120" w:line="240" w:lineRule="auto"/>
              <w:ind w:left="540"/>
            </w:pPr>
            <w:r>
              <w:t xml:space="preserve">Click </w:t>
            </w:r>
            <w:r>
              <w:rPr>
                <w:b/>
              </w:rPr>
              <w:t>Cancel</w:t>
            </w:r>
            <w:r>
              <w:t>.</w:t>
            </w:r>
          </w:p>
          <w:p w14:paraId="1BEB7328" w14:textId="77777777" w:rsidR="00583BD6" w:rsidRDefault="00583BD6" w:rsidP="00D32B9E">
            <w:pPr>
              <w:pStyle w:val="BodyTextIndent2"/>
              <w:numPr>
                <w:ilvl w:val="0"/>
                <w:numId w:val="20"/>
              </w:numPr>
              <w:spacing w:before="120" w:line="240" w:lineRule="auto"/>
              <w:ind w:left="540"/>
            </w:pPr>
            <w:r>
              <w:t xml:space="preserve">Click </w:t>
            </w:r>
            <w:r w:rsidRPr="00FD52E5">
              <w:rPr>
                <w:b/>
                <w:bCs/>
              </w:rPr>
              <w:t>Add/Update</w:t>
            </w:r>
            <w:r>
              <w:t xml:space="preserve"> and change the shipping address accordingly.</w:t>
            </w:r>
          </w:p>
          <w:p w14:paraId="32AD86CC" w14:textId="1A40AFAA" w:rsidR="00583BD6" w:rsidRDefault="00583BD6" w:rsidP="00D32B9E">
            <w:pPr>
              <w:pStyle w:val="BodyTextIndent2"/>
              <w:numPr>
                <w:ilvl w:val="0"/>
                <w:numId w:val="20"/>
              </w:numPr>
              <w:spacing w:before="120" w:line="240" w:lineRule="auto"/>
              <w:ind w:left="540"/>
            </w:pPr>
            <w:r>
              <w:t xml:space="preserve">Click </w:t>
            </w:r>
            <w:r w:rsidR="00B54C1F">
              <w:rPr>
                <w:b/>
              </w:rPr>
              <w:t xml:space="preserve">Next </w:t>
            </w:r>
            <w:r>
              <w:t xml:space="preserve">to complete the </w:t>
            </w:r>
            <w:r w:rsidR="00480E5E">
              <w:t xml:space="preserve">request. </w:t>
            </w:r>
          </w:p>
        </w:tc>
      </w:tr>
      <w:tr w:rsidR="00FD52E5" w14:paraId="620D279A" w14:textId="77777777" w:rsidTr="00492DE4">
        <w:trPr>
          <w:trHeight w:val="170"/>
        </w:trPr>
        <w:tc>
          <w:tcPr>
            <w:tcW w:w="832" w:type="pct"/>
            <w:vMerge w:val="restart"/>
            <w:hideMark/>
          </w:tcPr>
          <w:p w14:paraId="47792553" w14:textId="77777777" w:rsidR="00FD52E5" w:rsidRDefault="00FD52E5" w:rsidP="00D069ED">
            <w:pPr>
              <w:autoSpaceDE w:val="0"/>
              <w:autoSpaceDN w:val="0"/>
              <w:adjustRightInd w:val="0"/>
              <w:spacing w:before="120" w:after="120"/>
            </w:pPr>
            <w:r>
              <w:t>A physical address is not available</w:t>
            </w:r>
          </w:p>
        </w:tc>
        <w:tc>
          <w:tcPr>
            <w:tcW w:w="4168" w:type="pct"/>
            <w:gridSpan w:val="2"/>
            <w:hideMark/>
          </w:tcPr>
          <w:p w14:paraId="0D99CDF4" w14:textId="4436D8CC" w:rsidR="00FD52E5" w:rsidRDefault="00FD52E5" w:rsidP="00D069ED">
            <w:pPr>
              <w:autoSpaceDE w:val="0"/>
              <w:autoSpaceDN w:val="0"/>
              <w:adjustRightInd w:val="0"/>
              <w:spacing w:before="120" w:after="120"/>
            </w:pPr>
            <w:r>
              <w:t xml:space="preserve">Click </w:t>
            </w:r>
            <w:r w:rsidRPr="00FD52E5">
              <w:rPr>
                <w:b/>
                <w:bCs/>
              </w:rPr>
              <w:t xml:space="preserve">Next </w:t>
            </w:r>
            <w:r>
              <w:t>to continue.</w:t>
            </w:r>
          </w:p>
          <w:p w14:paraId="0727DB8F" w14:textId="4A75C873" w:rsidR="00FD52E5" w:rsidRDefault="00FD52E5" w:rsidP="00916F42">
            <w:pPr>
              <w:autoSpaceDE w:val="0"/>
              <w:autoSpaceDN w:val="0"/>
              <w:adjustRightInd w:val="0"/>
              <w:spacing w:before="120" w:after="120"/>
              <w:jc w:val="center"/>
            </w:pPr>
          </w:p>
          <w:p w14:paraId="79133B91" w14:textId="3E245176" w:rsidR="00FD52E5" w:rsidRDefault="005E27F1" w:rsidP="00CD7B36">
            <w:pPr>
              <w:autoSpaceDE w:val="0"/>
              <w:autoSpaceDN w:val="0"/>
              <w:adjustRightInd w:val="0"/>
              <w:spacing w:before="120" w:after="120"/>
              <w:jc w:val="center"/>
            </w:pPr>
            <w:r>
              <w:rPr>
                <w:noProof/>
              </w:rPr>
              <w:drawing>
                <wp:inline distT="0" distB="0" distL="0" distR="0" wp14:anchorId="7D1134D9" wp14:editId="7837DE33">
                  <wp:extent cx="5438095" cy="1904762"/>
                  <wp:effectExtent l="19050" t="19050" r="10795"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38095" cy="1904762"/>
                          </a:xfrm>
                          <a:prstGeom prst="rect">
                            <a:avLst/>
                          </a:prstGeom>
                          <a:ln>
                            <a:solidFill>
                              <a:schemeClr val="tx1"/>
                            </a:solidFill>
                          </a:ln>
                        </pic:spPr>
                      </pic:pic>
                    </a:graphicData>
                  </a:graphic>
                </wp:inline>
              </w:drawing>
            </w:r>
            <w:r w:rsidDel="005E27F1">
              <w:rPr>
                <w:noProof/>
              </w:rPr>
              <w:t xml:space="preserve"> </w:t>
            </w:r>
          </w:p>
          <w:p w14:paraId="71E1248E" w14:textId="77777777" w:rsidR="00FD52E5" w:rsidRDefault="00FD52E5" w:rsidP="00CD7B36">
            <w:pPr>
              <w:autoSpaceDE w:val="0"/>
              <w:autoSpaceDN w:val="0"/>
              <w:adjustRightInd w:val="0"/>
              <w:spacing w:before="120" w:after="120"/>
              <w:jc w:val="center"/>
            </w:pPr>
          </w:p>
          <w:p w14:paraId="099CDE69" w14:textId="77777777" w:rsidR="00FD52E5" w:rsidRPr="00FD52E5" w:rsidRDefault="00FD52E5" w:rsidP="00D069ED">
            <w:pPr>
              <w:autoSpaceDE w:val="0"/>
              <w:autoSpaceDN w:val="0"/>
              <w:adjustRightInd w:val="0"/>
              <w:spacing w:before="120" w:after="120"/>
            </w:pPr>
          </w:p>
        </w:tc>
      </w:tr>
      <w:tr w:rsidR="00FD52E5" w14:paraId="423A8109" w14:textId="77777777" w:rsidTr="00492DE4">
        <w:trPr>
          <w:trHeight w:val="21"/>
        </w:trPr>
        <w:tc>
          <w:tcPr>
            <w:tcW w:w="832" w:type="pct"/>
            <w:vMerge/>
          </w:tcPr>
          <w:p w14:paraId="39E1EFD8" w14:textId="77777777" w:rsidR="00FD52E5" w:rsidRDefault="00FD52E5" w:rsidP="00D069ED">
            <w:pPr>
              <w:autoSpaceDE w:val="0"/>
              <w:autoSpaceDN w:val="0"/>
              <w:adjustRightInd w:val="0"/>
              <w:spacing w:before="120" w:after="120"/>
            </w:pPr>
          </w:p>
        </w:tc>
        <w:tc>
          <w:tcPr>
            <w:tcW w:w="1703" w:type="pct"/>
            <w:shd w:val="clear" w:color="auto" w:fill="D9D9D9" w:themeFill="background1" w:themeFillShade="D9"/>
          </w:tcPr>
          <w:p w14:paraId="5545951E" w14:textId="7917E5D3" w:rsidR="00FD52E5" w:rsidRPr="00FD52E5" w:rsidRDefault="00FD52E5" w:rsidP="00D069ED">
            <w:pPr>
              <w:autoSpaceDE w:val="0"/>
              <w:autoSpaceDN w:val="0"/>
              <w:adjustRightInd w:val="0"/>
              <w:spacing w:before="120" w:after="120"/>
              <w:jc w:val="center"/>
              <w:rPr>
                <w:b/>
              </w:rPr>
            </w:pPr>
            <w:r w:rsidRPr="00FD52E5">
              <w:rPr>
                <w:b/>
              </w:rPr>
              <w:t>If...</w:t>
            </w:r>
          </w:p>
        </w:tc>
        <w:tc>
          <w:tcPr>
            <w:tcW w:w="2465" w:type="pct"/>
            <w:shd w:val="clear" w:color="auto" w:fill="D9D9D9" w:themeFill="background1" w:themeFillShade="D9"/>
          </w:tcPr>
          <w:p w14:paraId="2BBB0EFB" w14:textId="24D8CB10" w:rsidR="00FD52E5" w:rsidRPr="00FD52E5" w:rsidRDefault="00FD52E5" w:rsidP="00D069ED">
            <w:pPr>
              <w:autoSpaceDE w:val="0"/>
              <w:autoSpaceDN w:val="0"/>
              <w:adjustRightInd w:val="0"/>
              <w:spacing w:before="120" w:after="120"/>
              <w:jc w:val="center"/>
              <w:rPr>
                <w:b/>
              </w:rPr>
            </w:pPr>
            <w:r w:rsidRPr="00FD52E5">
              <w:rPr>
                <w:b/>
              </w:rPr>
              <w:t>Then...</w:t>
            </w:r>
          </w:p>
        </w:tc>
      </w:tr>
      <w:tr w:rsidR="00FD52E5" w14:paraId="568EDE84" w14:textId="77777777" w:rsidTr="00492DE4">
        <w:trPr>
          <w:trHeight w:val="170"/>
        </w:trPr>
        <w:tc>
          <w:tcPr>
            <w:tcW w:w="832" w:type="pct"/>
            <w:vMerge/>
          </w:tcPr>
          <w:p w14:paraId="1FFC3352" w14:textId="77777777" w:rsidR="00FD52E5" w:rsidRDefault="00FD52E5" w:rsidP="00D069ED">
            <w:pPr>
              <w:autoSpaceDE w:val="0"/>
              <w:autoSpaceDN w:val="0"/>
              <w:adjustRightInd w:val="0"/>
              <w:spacing w:before="120" w:after="120"/>
            </w:pPr>
          </w:p>
        </w:tc>
        <w:tc>
          <w:tcPr>
            <w:tcW w:w="1703" w:type="pct"/>
          </w:tcPr>
          <w:p w14:paraId="29498B73" w14:textId="533F2B5B" w:rsidR="00FD52E5" w:rsidRDefault="00FD52E5" w:rsidP="00D069ED">
            <w:pPr>
              <w:autoSpaceDE w:val="0"/>
              <w:autoSpaceDN w:val="0"/>
              <w:adjustRightInd w:val="0"/>
              <w:spacing w:before="120" w:after="120"/>
            </w:pPr>
            <w:r>
              <w:t>Caller accepts risk</w:t>
            </w:r>
          </w:p>
        </w:tc>
        <w:tc>
          <w:tcPr>
            <w:tcW w:w="2465" w:type="pct"/>
          </w:tcPr>
          <w:p w14:paraId="05778DFD" w14:textId="396F16A7" w:rsidR="00FD52E5" w:rsidRDefault="00FD52E5" w:rsidP="00D069ED">
            <w:pPr>
              <w:autoSpaceDE w:val="0"/>
              <w:autoSpaceDN w:val="0"/>
              <w:adjustRightInd w:val="0"/>
              <w:spacing w:before="120" w:after="120"/>
            </w:pPr>
            <w:bookmarkStart w:id="23" w:name="OLE_LINK23"/>
            <w:r>
              <w:t xml:space="preserve">Click check box, then click </w:t>
            </w:r>
            <w:r>
              <w:rPr>
                <w:b/>
                <w:bCs/>
              </w:rPr>
              <w:t>Place Order</w:t>
            </w:r>
            <w:r>
              <w:t>.</w:t>
            </w:r>
            <w:bookmarkEnd w:id="23"/>
          </w:p>
        </w:tc>
      </w:tr>
      <w:tr w:rsidR="00FD52E5" w14:paraId="48A83C23" w14:textId="77777777" w:rsidTr="00492DE4">
        <w:trPr>
          <w:trHeight w:val="170"/>
        </w:trPr>
        <w:tc>
          <w:tcPr>
            <w:tcW w:w="832" w:type="pct"/>
            <w:vMerge/>
          </w:tcPr>
          <w:p w14:paraId="0F61A702" w14:textId="77777777" w:rsidR="00FD52E5" w:rsidRDefault="00FD52E5" w:rsidP="00D069ED">
            <w:pPr>
              <w:autoSpaceDE w:val="0"/>
              <w:autoSpaceDN w:val="0"/>
              <w:adjustRightInd w:val="0"/>
              <w:spacing w:before="120" w:after="120"/>
            </w:pPr>
            <w:bookmarkStart w:id="24" w:name="_Hlk117769844"/>
          </w:p>
        </w:tc>
        <w:tc>
          <w:tcPr>
            <w:tcW w:w="1703" w:type="pct"/>
          </w:tcPr>
          <w:p w14:paraId="3050A61C" w14:textId="75C4E147" w:rsidR="00FD52E5" w:rsidRDefault="00FD52E5" w:rsidP="00D069ED">
            <w:pPr>
              <w:autoSpaceDE w:val="0"/>
              <w:autoSpaceDN w:val="0"/>
              <w:adjustRightInd w:val="0"/>
              <w:spacing w:before="120" w:after="120"/>
            </w:pPr>
            <w:r>
              <w:t>Caller does NOT accept risk</w:t>
            </w:r>
          </w:p>
        </w:tc>
        <w:tc>
          <w:tcPr>
            <w:tcW w:w="2465" w:type="pct"/>
          </w:tcPr>
          <w:p w14:paraId="2101445C" w14:textId="145F7E47" w:rsidR="00FD52E5" w:rsidRDefault="00FD52E5" w:rsidP="00D069ED">
            <w:pPr>
              <w:autoSpaceDE w:val="0"/>
              <w:autoSpaceDN w:val="0"/>
              <w:adjustRightInd w:val="0"/>
              <w:spacing w:before="120" w:after="120"/>
            </w:pPr>
            <w:r>
              <w:t xml:space="preserve">Click </w:t>
            </w:r>
            <w:r w:rsidRPr="00FD52E5">
              <w:rPr>
                <w:b/>
                <w:bCs/>
              </w:rPr>
              <w:t>Cancel</w:t>
            </w:r>
            <w:r>
              <w:t>. A physical address will need to be updated on the order before continuing.</w:t>
            </w:r>
          </w:p>
        </w:tc>
      </w:tr>
      <w:tr w:rsidR="00E2171A" w14:paraId="15D8D1FD" w14:textId="77777777" w:rsidTr="00492DE4">
        <w:trPr>
          <w:trHeight w:val="170"/>
        </w:trPr>
        <w:tc>
          <w:tcPr>
            <w:tcW w:w="832" w:type="pct"/>
          </w:tcPr>
          <w:p w14:paraId="5A10F42B" w14:textId="3E6D1E55" w:rsidR="00E2171A" w:rsidRDefault="00E2171A" w:rsidP="00D069ED">
            <w:pPr>
              <w:autoSpaceDE w:val="0"/>
              <w:autoSpaceDN w:val="0"/>
              <w:adjustRightInd w:val="0"/>
              <w:spacing w:before="120" w:after="120"/>
            </w:pPr>
            <w:bookmarkStart w:id="25" w:name="OLE_LINK4"/>
            <w:bookmarkEnd w:id="24"/>
            <w:r w:rsidRPr="2ECC5ECF">
              <w:rPr>
                <w:rFonts w:cs="Arial"/>
              </w:rPr>
              <w:t>Caller ask</w:t>
            </w:r>
            <w:r w:rsidR="00262C84">
              <w:rPr>
                <w:rFonts w:cs="Arial"/>
              </w:rPr>
              <w:t>s</w:t>
            </w:r>
            <w:r w:rsidRPr="2ECC5ECF">
              <w:rPr>
                <w:rFonts w:cs="Arial"/>
              </w:rPr>
              <w:t xml:space="preserve"> the risk of Shipping a </w:t>
            </w:r>
            <w:r w:rsidR="00D60B57" w:rsidRPr="00D60B57">
              <w:rPr>
                <w:rFonts w:cs="Arial"/>
              </w:rPr>
              <w:t xml:space="preserve">Cold Pack </w:t>
            </w:r>
            <w:r w:rsidRPr="2ECC5ECF">
              <w:rPr>
                <w:rFonts w:cs="Arial"/>
              </w:rPr>
              <w:t>to a P.O. Box</w:t>
            </w:r>
            <w:bookmarkEnd w:id="25"/>
          </w:p>
        </w:tc>
        <w:tc>
          <w:tcPr>
            <w:tcW w:w="4168" w:type="pct"/>
            <w:gridSpan w:val="2"/>
          </w:tcPr>
          <w:p w14:paraId="139B5C66" w14:textId="5C927F47" w:rsidR="00E2171A" w:rsidRDefault="00160F82" w:rsidP="00D069ED">
            <w:pPr>
              <w:autoSpaceDE w:val="0"/>
              <w:autoSpaceDN w:val="0"/>
              <w:adjustRightInd w:val="0"/>
              <w:spacing w:before="120" w:after="120"/>
            </w:pPr>
            <w:r>
              <w:t>Advise the caller as follows</w:t>
            </w:r>
            <w:r w:rsidR="00794CF4">
              <w:t xml:space="preserve"> </w:t>
            </w:r>
            <w:r w:rsidRPr="00160F82">
              <w:rPr>
                <w:noProof/>
              </w:rPr>
              <w:drawing>
                <wp:inline distT="0" distB="0" distL="0" distR="0" wp14:anchorId="5E44A764" wp14:editId="0E4B171C">
                  <wp:extent cx="238158" cy="20957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160F82">
              <w:t xml:space="preserve"> </w:t>
            </w:r>
            <w:r w:rsidR="00E2171A" w:rsidRPr="00160F82">
              <w:t xml:space="preserve">Please be aware, the </w:t>
            </w:r>
            <w:r w:rsidR="005C2B75" w:rsidRPr="005C2B75">
              <w:t>Cold Pack</w:t>
            </w:r>
            <w:r w:rsidR="00E2171A" w:rsidRPr="00160F82">
              <w:t xml:space="preserve"> will keep the medication at the required temperature for a limited time only. The medication may be compromised if it is not picked up in time. No reships will be allowed unless there are shipping delays/issues prior to delivery. Would you still like to continue with shipping the order to a P</w:t>
            </w:r>
            <w:r w:rsidRPr="00160F82">
              <w:t>.</w:t>
            </w:r>
            <w:r w:rsidR="00E2171A" w:rsidRPr="00160F82">
              <w:t>O</w:t>
            </w:r>
            <w:r w:rsidRPr="00160F82">
              <w:t>.</w:t>
            </w:r>
            <w:r w:rsidR="00E2171A" w:rsidRPr="00160F82">
              <w:t xml:space="preserve"> Box?</w:t>
            </w:r>
          </w:p>
          <w:p w14:paraId="5773F05C" w14:textId="6F14FF84" w:rsidR="009265D5" w:rsidRDefault="009265D5" w:rsidP="00D069ED">
            <w:pPr>
              <w:autoSpaceDE w:val="0"/>
              <w:autoSpaceDN w:val="0"/>
              <w:adjustRightInd w:val="0"/>
              <w:spacing w:before="120" w:after="120"/>
            </w:pPr>
          </w:p>
        </w:tc>
      </w:tr>
      <w:tr w:rsidR="00804BFC" w14:paraId="2C652855" w14:textId="77777777" w:rsidTr="00492DE4">
        <w:trPr>
          <w:trHeight w:val="170"/>
        </w:trPr>
        <w:tc>
          <w:tcPr>
            <w:tcW w:w="832" w:type="pct"/>
          </w:tcPr>
          <w:p w14:paraId="466EA62C" w14:textId="757D7D5C" w:rsidR="00804BFC" w:rsidRPr="007E6C84" w:rsidRDefault="00804BFC" w:rsidP="00D069ED">
            <w:pPr>
              <w:autoSpaceDE w:val="0"/>
              <w:autoSpaceDN w:val="0"/>
              <w:adjustRightInd w:val="0"/>
              <w:spacing w:before="120" w:after="120"/>
              <w:rPr>
                <w:rFonts w:cs="Arial"/>
              </w:rPr>
            </w:pPr>
            <w:r>
              <w:t>Caller indicates to NOT ask for a physical address again</w:t>
            </w:r>
          </w:p>
        </w:tc>
        <w:tc>
          <w:tcPr>
            <w:tcW w:w="4168" w:type="pct"/>
            <w:gridSpan w:val="2"/>
          </w:tcPr>
          <w:p w14:paraId="5A53C0DC" w14:textId="6838EC07" w:rsidR="00804BFC" w:rsidRPr="00D8482A" w:rsidRDefault="00804BFC" w:rsidP="00D069ED">
            <w:pPr>
              <w:tabs>
                <w:tab w:val="left" w:pos="7663"/>
              </w:tabs>
              <w:spacing w:before="120" w:after="120"/>
            </w:pPr>
            <w:r>
              <w:t xml:space="preserve">Call the </w:t>
            </w:r>
            <w:r w:rsidR="009E25AB" w:rsidRPr="009E25AB">
              <w:t xml:space="preserve">Senior Team </w:t>
            </w:r>
            <w:r>
              <w:t xml:space="preserve">for assistance. </w:t>
            </w:r>
          </w:p>
          <w:p w14:paraId="1DE9C632" w14:textId="4601393E" w:rsidR="00804BFC" w:rsidRPr="00EF4340" w:rsidRDefault="00804BFC" w:rsidP="00EF4340">
            <w:pPr>
              <w:tabs>
                <w:tab w:val="left" w:pos="7663"/>
              </w:tabs>
              <w:spacing w:before="120" w:after="120"/>
              <w:rPr>
                <w:color w:val="242424"/>
                <w:shd w:val="clear" w:color="auto" w:fill="FFFFFF"/>
              </w:rPr>
            </w:pPr>
            <w:r w:rsidRPr="002828D0">
              <w:rPr>
                <w:rFonts w:eastAsia="Calibri"/>
                <w:noProof/>
                <w:color w:val="2B579A"/>
              </w:rPr>
              <w:drawing>
                <wp:inline distT="0" distB="0" distL="0" distR="0" wp14:anchorId="1B3EFBEF" wp14:editId="71077430">
                  <wp:extent cx="233680" cy="2127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Pr="00EF4340">
              <w:rPr>
                <w:rFonts w:eastAsia="Calibri"/>
              </w:rPr>
              <w:t xml:space="preserve"> The </w:t>
            </w:r>
            <w:r w:rsidRPr="00EF4340">
              <w:rPr>
                <w:rFonts w:eastAsia="Calibri"/>
                <w:b/>
              </w:rPr>
              <w:t>Address Opt Out</w:t>
            </w:r>
            <w:r w:rsidRPr="00EF4340">
              <w:rPr>
                <w:rFonts w:eastAsia="Calibri"/>
              </w:rPr>
              <w:t xml:space="preserve"> box on the Mail Order Profile screen should only be selected by the Senior Team.</w:t>
            </w:r>
          </w:p>
        </w:tc>
      </w:tr>
      <w:bookmarkEnd w:id="20"/>
      <w:bookmarkEnd w:id="21"/>
    </w:tbl>
    <w:p w14:paraId="03E2E505" w14:textId="15FB23AB" w:rsidR="0028516A" w:rsidRDefault="0028516A" w:rsidP="00D069ED">
      <w:pPr>
        <w:spacing w:before="120" w:after="120"/>
        <w:rPr>
          <w:rFonts w:cs="Arial"/>
          <w:b/>
          <w:bCs/>
        </w:rPr>
      </w:pPr>
    </w:p>
    <w:p w14:paraId="5B1A2B62" w14:textId="04766449" w:rsidR="002B070A" w:rsidRDefault="002B070A" w:rsidP="00D069ED">
      <w:pPr>
        <w:spacing w:before="120" w:after="120"/>
        <w:rPr>
          <w:rFonts w:cs="Arial"/>
          <w:b/>
          <w:bCs/>
        </w:rPr>
      </w:pPr>
      <w:r w:rsidRPr="002B070A">
        <w:rPr>
          <w:rFonts w:cs="Arial"/>
          <w:b/>
          <w:bCs/>
        </w:rPr>
        <w:t>Can I send a Cold Pack Order to a</w:t>
      </w:r>
      <w:r>
        <w:rPr>
          <w:rFonts w:cs="Arial"/>
          <w:b/>
          <w:bCs/>
        </w:rPr>
        <w:t>n APO, FPO, DPO address</w:t>
      </w:r>
      <w:r w:rsidRPr="002B070A">
        <w:rPr>
          <w:rFonts w:cs="Arial"/>
          <w:b/>
          <w:bCs/>
        </w:rPr>
        <w:t>?</w:t>
      </w:r>
    </w:p>
    <w:p w14:paraId="5680D6CE" w14:textId="03D71B54" w:rsidR="0028516A" w:rsidRPr="002828D0" w:rsidRDefault="0028516A" w:rsidP="00D069ED">
      <w:pPr>
        <w:spacing w:before="120" w:after="120"/>
        <w:rPr>
          <w:b/>
        </w:rPr>
      </w:pPr>
      <w:r w:rsidRPr="002B070A">
        <w:rPr>
          <w:rFonts w:cs="Arial"/>
        </w:rPr>
        <w:t xml:space="preserve">When placing </w:t>
      </w:r>
      <w:r w:rsidR="00B54C1F">
        <w:rPr>
          <w:rFonts w:cs="Arial"/>
        </w:rPr>
        <w:t xml:space="preserve">a </w:t>
      </w:r>
      <w:r w:rsidR="00B54C1F" w:rsidRPr="009F48F3">
        <w:rPr>
          <w:rFonts w:cs="Arial"/>
          <w:b/>
          <w:bCs/>
        </w:rPr>
        <w:t>New Rx Request</w:t>
      </w:r>
      <w:r w:rsidR="00B54C1F">
        <w:rPr>
          <w:rFonts w:cs="Arial"/>
        </w:rPr>
        <w:t xml:space="preserve"> or </w:t>
      </w:r>
      <w:r w:rsidR="00B54C1F" w:rsidRPr="009F48F3">
        <w:rPr>
          <w:rFonts w:cs="Arial"/>
          <w:b/>
          <w:bCs/>
        </w:rPr>
        <w:t>Refill</w:t>
      </w:r>
      <w:r w:rsidR="00B54C1F">
        <w:rPr>
          <w:rFonts w:cs="Arial"/>
        </w:rPr>
        <w:t xml:space="preserve"> order </w:t>
      </w:r>
      <w:r w:rsidRPr="002B070A">
        <w:rPr>
          <w:rFonts w:cs="Arial"/>
        </w:rPr>
        <w:t xml:space="preserve">with a </w:t>
      </w:r>
      <w:r w:rsidR="005C2B75" w:rsidRPr="005C2B75">
        <w:rPr>
          <w:rFonts w:cs="Arial"/>
        </w:rPr>
        <w:t>Cold Pack</w:t>
      </w:r>
      <w:r w:rsidRPr="002B070A">
        <w:rPr>
          <w:rFonts w:cs="Arial"/>
        </w:rPr>
        <w:t>,</w:t>
      </w:r>
      <w:r w:rsidR="004438CF" w:rsidRPr="002B070A">
        <w:rPr>
          <w:rFonts w:cs="Arial"/>
        </w:rPr>
        <w:t xml:space="preserve"> </w:t>
      </w:r>
      <w:r w:rsidRPr="002B070A">
        <w:rPr>
          <w:rFonts w:cs="Arial"/>
        </w:rPr>
        <w:t xml:space="preserve">if the </w:t>
      </w:r>
      <w:r w:rsidR="004438CF" w:rsidRPr="002B070A">
        <w:rPr>
          <w:rFonts w:cs="Arial"/>
        </w:rPr>
        <w:t>address listed is an APO, FPO, or DPO</w:t>
      </w:r>
      <w:r w:rsidR="00B05B7A" w:rsidRPr="002B070A">
        <w:rPr>
          <w:rFonts w:cs="Arial"/>
        </w:rPr>
        <w:t>, you will receive a Warning Review Icon.</w:t>
      </w:r>
      <w:r w:rsidR="002B070A">
        <w:rPr>
          <w:rFonts w:cs="Arial"/>
        </w:rPr>
        <w:t xml:space="preserve"> </w:t>
      </w:r>
      <w:r w:rsidR="002B070A" w:rsidRPr="002B070A">
        <w:rPr>
          <w:rFonts w:cs="Arial"/>
        </w:rPr>
        <w:t>The warning will read</w:t>
      </w:r>
      <w:r w:rsidR="004F4D41" w:rsidRPr="002B070A">
        <w:rPr>
          <w:rFonts w:cs="Arial"/>
        </w:rPr>
        <w:t xml:space="preserve">: </w:t>
      </w:r>
      <w:r w:rsidR="004F4D41">
        <w:rPr>
          <w:rFonts w:cs="Arial"/>
        </w:rPr>
        <w:t>“</w:t>
      </w:r>
      <w:r w:rsidR="002B070A">
        <w:rPr>
          <w:rFonts w:cs="Arial"/>
        </w:rPr>
        <w:t xml:space="preserve">Cannot ship </w:t>
      </w:r>
      <w:r w:rsidR="00927188">
        <w:rPr>
          <w:rFonts w:cs="Arial"/>
        </w:rPr>
        <w:t>C</w:t>
      </w:r>
      <w:r w:rsidR="002B070A" w:rsidRPr="002B070A">
        <w:rPr>
          <w:rFonts w:cs="Arial"/>
        </w:rPr>
        <w:t xml:space="preserve">old </w:t>
      </w:r>
      <w:r w:rsidR="00927188">
        <w:rPr>
          <w:rFonts w:cs="Arial"/>
        </w:rPr>
        <w:t>P</w:t>
      </w:r>
      <w:r w:rsidR="002B070A" w:rsidRPr="002B070A">
        <w:rPr>
          <w:rFonts w:cs="Arial"/>
        </w:rPr>
        <w:t>ack</w:t>
      </w:r>
      <w:r w:rsidR="002B070A">
        <w:rPr>
          <w:rFonts w:cs="Arial"/>
        </w:rPr>
        <w:t>ed drugs to an APO, FPO, or DPO address</w:t>
      </w:r>
      <w:r w:rsidR="002B070A" w:rsidRPr="002B070A">
        <w:rPr>
          <w:rFonts w:cs="Arial"/>
        </w:rPr>
        <w:t>.”</w:t>
      </w:r>
      <w:r w:rsidR="00563834">
        <w:rPr>
          <w:rFonts w:cs="Arial"/>
        </w:rPr>
        <w:t xml:space="preserve"> </w:t>
      </w:r>
    </w:p>
    <w:p w14:paraId="6D1566F9" w14:textId="0122BF99" w:rsidR="00C16418" w:rsidRPr="00A25388" w:rsidRDefault="00A25388" w:rsidP="00D069ED">
      <w:pPr>
        <w:spacing w:before="120" w:after="120"/>
        <w:rPr>
          <w:rFonts w:cs="Arial"/>
          <w:b/>
          <w:bCs/>
        </w:rPr>
      </w:pPr>
      <w:r w:rsidRPr="007A3A50">
        <w:rPr>
          <w:b/>
          <w:bCs/>
          <w:noProof/>
          <w:color w:val="2B579A"/>
        </w:rPr>
        <w:drawing>
          <wp:inline distT="0" distB="0" distL="0" distR="0" wp14:anchorId="0C74DC9B" wp14:editId="652D62AB">
            <wp:extent cx="238095" cy="20952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A25388">
        <w:rPr>
          <w:rFonts w:cs="Arial"/>
          <w:b/>
          <w:bCs/>
        </w:rPr>
        <w:t xml:space="preserve"> </w:t>
      </w:r>
      <w:r w:rsidRPr="00A25388">
        <w:rPr>
          <w:rFonts w:cs="Arial"/>
        </w:rPr>
        <w:t xml:space="preserve">To proceed with the order, the shipping address </w:t>
      </w:r>
      <w:r w:rsidRPr="00A25388">
        <w:rPr>
          <w:rFonts w:cs="Arial"/>
          <w:b/>
          <w:bCs/>
        </w:rPr>
        <w:t>must</w:t>
      </w:r>
      <w:r w:rsidRPr="00A25388">
        <w:rPr>
          <w:rFonts w:cs="Arial"/>
        </w:rPr>
        <w:t xml:space="preserve"> be updated to an allowed address.</w:t>
      </w:r>
    </w:p>
    <w:p w14:paraId="429E171A" w14:textId="77777777" w:rsidR="00A25388" w:rsidRDefault="00A25388" w:rsidP="00D069ED">
      <w:pPr>
        <w:pStyle w:val="ListParagraph"/>
        <w:spacing w:before="120" w:after="120" w:line="240" w:lineRule="auto"/>
        <w:jc w:val="center"/>
        <w:rPr>
          <w:rFonts w:ascii="Verdana" w:hAnsi="Verdana" w:cs="Arial"/>
          <w:b/>
          <w:bCs/>
          <w:sz w:val="24"/>
          <w:szCs w:val="24"/>
        </w:rPr>
      </w:pPr>
    </w:p>
    <w:p w14:paraId="1E967679" w14:textId="31416109" w:rsidR="00C16418" w:rsidRDefault="00730891" w:rsidP="00CD7B36">
      <w:pPr>
        <w:pStyle w:val="ListParagraph"/>
        <w:spacing w:before="120" w:after="120" w:line="240" w:lineRule="auto"/>
        <w:jc w:val="center"/>
        <w:rPr>
          <w:rFonts w:ascii="Verdana" w:hAnsi="Verdana" w:cs="Arial"/>
          <w:b/>
          <w:bCs/>
          <w:sz w:val="24"/>
          <w:szCs w:val="24"/>
        </w:rPr>
      </w:pPr>
      <w:r>
        <w:rPr>
          <w:noProof/>
        </w:rPr>
        <w:drawing>
          <wp:inline distT="0" distB="0" distL="0" distR="0" wp14:anchorId="22EDF15D" wp14:editId="1D51495D">
            <wp:extent cx="7076190" cy="4542857"/>
            <wp:effectExtent l="0" t="0" r="0" b="0"/>
            <wp:docPr id="1422739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39138" name=""/>
                    <pic:cNvPicPr/>
                  </pic:nvPicPr>
                  <pic:blipFill>
                    <a:blip r:embed="rId25"/>
                    <a:stretch>
                      <a:fillRect/>
                    </a:stretch>
                  </pic:blipFill>
                  <pic:spPr>
                    <a:xfrm>
                      <a:off x="0" y="0"/>
                      <a:ext cx="7076190" cy="4542857"/>
                    </a:xfrm>
                    <a:prstGeom prst="rect">
                      <a:avLst/>
                    </a:prstGeom>
                  </pic:spPr>
                </pic:pic>
              </a:graphicData>
            </a:graphic>
          </wp:inline>
        </w:drawing>
      </w:r>
    </w:p>
    <w:p w14:paraId="0A36165D" w14:textId="69847189" w:rsidR="002B070A" w:rsidRDefault="002B070A" w:rsidP="00D069ED">
      <w:pPr>
        <w:pStyle w:val="BodyTextIndent2"/>
        <w:spacing w:before="120" w:line="240" w:lineRule="auto"/>
        <w:ind w:left="7920"/>
        <w:jc w:val="center"/>
        <w:rPr>
          <w:rFonts w:cs="Arial"/>
          <w:b/>
          <w:bCs/>
        </w:rPr>
      </w:pPr>
    </w:p>
    <w:p w14:paraId="1DEAB9F2" w14:textId="4345E7D9" w:rsidR="00C40A0A" w:rsidRPr="001557D4" w:rsidRDefault="002C099E" w:rsidP="00D069ED">
      <w:pPr>
        <w:pStyle w:val="BodyTextIndent2"/>
        <w:spacing w:before="120" w:line="240" w:lineRule="auto"/>
        <w:ind w:left="7920"/>
        <w:jc w:val="right"/>
        <w:rPr>
          <w:noProof/>
        </w:rPr>
      </w:pPr>
      <w:hyperlink w:anchor="_top" w:history="1">
        <w:r w:rsidRPr="00F36E50">
          <w:rPr>
            <w:rStyle w:val="Hyperlink"/>
            <w:noProof/>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38568E" w:rsidRPr="00BF74E9" w14:paraId="732046ED" w14:textId="77777777" w:rsidTr="43A4E2E0">
        <w:tc>
          <w:tcPr>
            <w:tcW w:w="5000" w:type="pct"/>
            <w:shd w:val="clear" w:color="auto" w:fill="C0C0C0"/>
          </w:tcPr>
          <w:p w14:paraId="332D7CFA" w14:textId="7BA14E79" w:rsidR="0038568E" w:rsidRPr="00D32D37" w:rsidRDefault="00B04E7F" w:rsidP="00D069ED">
            <w:pPr>
              <w:pStyle w:val="Heading2"/>
              <w:spacing w:before="120" w:after="120"/>
              <w:rPr>
                <w:rFonts w:ascii="Verdana" w:hAnsi="Verdana"/>
                <w:i w:val="0"/>
                <w:iCs w:val="0"/>
              </w:rPr>
            </w:pPr>
            <w:bookmarkStart w:id="26" w:name="_Delivery_Shipping_Fees"/>
            <w:bookmarkStart w:id="27" w:name="OLE_LINK15"/>
            <w:bookmarkStart w:id="28" w:name="OLE_LINK16"/>
            <w:bookmarkStart w:id="29" w:name="_Toc202281977"/>
            <w:bookmarkEnd w:id="26"/>
            <w:r w:rsidRPr="43A4E2E0">
              <w:rPr>
                <w:rFonts w:ascii="Verdana" w:hAnsi="Verdana"/>
                <w:i w:val="0"/>
                <w:iCs w:val="0"/>
              </w:rPr>
              <w:t xml:space="preserve">Delivery </w:t>
            </w:r>
            <w:r w:rsidR="00946A03" w:rsidRPr="43A4E2E0">
              <w:rPr>
                <w:rFonts w:ascii="Verdana" w:hAnsi="Verdana"/>
                <w:i w:val="0"/>
                <w:iCs w:val="0"/>
              </w:rPr>
              <w:t xml:space="preserve">Shipping </w:t>
            </w:r>
            <w:r w:rsidR="40F852C9" w:rsidRPr="43A4E2E0">
              <w:rPr>
                <w:rFonts w:ascii="Verdana" w:hAnsi="Verdana"/>
                <w:i w:val="0"/>
                <w:iCs w:val="0"/>
              </w:rPr>
              <w:t>Fees</w:t>
            </w:r>
            <w:bookmarkEnd w:id="27"/>
            <w:bookmarkEnd w:id="28"/>
            <w:bookmarkEnd w:id="29"/>
          </w:p>
        </w:tc>
      </w:tr>
    </w:tbl>
    <w:p w14:paraId="19C187BE" w14:textId="111D9825" w:rsidR="00BF318A" w:rsidRPr="00BF318A" w:rsidRDefault="0030001D" w:rsidP="00D32B9E">
      <w:pPr>
        <w:pStyle w:val="BodyTextIndent2"/>
        <w:numPr>
          <w:ilvl w:val="0"/>
          <w:numId w:val="20"/>
        </w:numPr>
        <w:spacing w:before="120" w:line="240" w:lineRule="auto"/>
        <w:ind w:left="540"/>
      </w:pPr>
      <w:r w:rsidRPr="0030001D">
        <w:t>Upgraded Shipping cannot be added to New Rx Requests until the Rx(s) are received in Compass from the provider’s office and have reached Processing status on the Mail Order History screen.</w:t>
      </w:r>
    </w:p>
    <w:p w14:paraId="13342BA7" w14:textId="64906147" w:rsidR="00BF318A" w:rsidRPr="00FE3577" w:rsidRDefault="00BF318A" w:rsidP="00D32B9E">
      <w:pPr>
        <w:pStyle w:val="BodyTextIndent2"/>
        <w:numPr>
          <w:ilvl w:val="0"/>
          <w:numId w:val="20"/>
        </w:numPr>
        <w:spacing w:before="120" w:line="240" w:lineRule="auto"/>
        <w:ind w:left="540"/>
        <w:rPr>
          <w:b/>
          <w:color w:val="000000"/>
        </w:rPr>
      </w:pPr>
      <w:r w:rsidRPr="00FE3577">
        <w:t>Refill Orders</w:t>
      </w:r>
      <w:r>
        <w:t xml:space="preserve">, including Order Reships, </w:t>
      </w:r>
      <w:r w:rsidRPr="00FE3577">
        <w:t xml:space="preserve">require up two (2) business days processing before </w:t>
      </w:r>
      <w:r>
        <w:t>shipping</w:t>
      </w:r>
      <w:r w:rsidR="00A25388">
        <w:t xml:space="preserve">. </w:t>
      </w:r>
    </w:p>
    <w:p w14:paraId="38481FC5" w14:textId="77777777" w:rsidR="00BF318A" w:rsidRPr="00FE3577" w:rsidRDefault="00BF318A" w:rsidP="00D069ED">
      <w:pPr>
        <w:pStyle w:val="ListParagraph"/>
        <w:autoSpaceDE w:val="0"/>
        <w:autoSpaceDN w:val="0"/>
        <w:adjustRightInd w:val="0"/>
        <w:spacing w:before="120" w:after="120" w:line="240" w:lineRule="auto"/>
        <w:rPr>
          <w:rFonts w:ascii="Verdana" w:hAnsi="Verdana"/>
          <w:b/>
          <w:color w:val="000000"/>
          <w:sz w:val="24"/>
          <w:szCs w:val="24"/>
        </w:rPr>
      </w:pPr>
    </w:p>
    <w:p w14:paraId="24123F33" w14:textId="698B9BED" w:rsidR="00BF318A" w:rsidRPr="004627E2" w:rsidRDefault="004627E2" w:rsidP="00D069ED">
      <w:pPr>
        <w:autoSpaceDE w:val="0"/>
        <w:autoSpaceDN w:val="0"/>
        <w:adjustRightInd w:val="0"/>
        <w:spacing w:before="120" w:after="120"/>
        <w:rPr>
          <w:bCs/>
          <w:color w:val="000000"/>
        </w:rPr>
      </w:pPr>
      <w:r w:rsidRPr="005C5BDC">
        <w:rPr>
          <w:bCs/>
          <w:noProof/>
          <w:color w:val="000000"/>
        </w:rPr>
        <w:drawing>
          <wp:inline distT="0" distB="0" distL="0" distR="0" wp14:anchorId="19FE3B31" wp14:editId="68719C71">
            <wp:extent cx="238095" cy="20952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bCs/>
          <w:color w:val="000000"/>
        </w:rPr>
        <w:t xml:space="preserve"> </w:t>
      </w:r>
      <w:r w:rsidR="00BF318A" w:rsidRPr="004627E2">
        <w:rPr>
          <w:bCs/>
          <w:color w:val="000000"/>
        </w:rPr>
        <w:t>Delivery times are not guaranteed.</w:t>
      </w:r>
    </w:p>
    <w:p w14:paraId="60B7F67E" w14:textId="329B56AA" w:rsidR="00946A03" w:rsidRDefault="00946A03" w:rsidP="00D069ED">
      <w:pPr>
        <w:autoSpaceDE w:val="0"/>
        <w:autoSpaceDN w:val="0"/>
        <w:adjustRightInd w:val="0"/>
        <w:spacing w:before="120" w:after="120"/>
        <w:rPr>
          <w:rFonts w:cs="Arial"/>
          <w:color w:val="000000"/>
        </w:rPr>
      </w:pPr>
    </w:p>
    <w:tbl>
      <w:tblPr>
        <w:tblStyle w:val="TableGrid"/>
        <w:tblW w:w="5000" w:type="pct"/>
        <w:tblLook w:val="04A0" w:firstRow="1" w:lastRow="0" w:firstColumn="1" w:lastColumn="0" w:noHBand="0" w:noVBand="1"/>
      </w:tblPr>
      <w:tblGrid>
        <w:gridCol w:w="2233"/>
        <w:gridCol w:w="2142"/>
        <w:gridCol w:w="8575"/>
      </w:tblGrid>
      <w:tr w:rsidR="00946A03" w:rsidRPr="00B17C8D" w14:paraId="13D66033" w14:textId="77777777" w:rsidTr="002D2DEA">
        <w:tc>
          <w:tcPr>
            <w:tcW w:w="862" w:type="pct"/>
            <w:shd w:val="clear" w:color="auto" w:fill="D9D9D9" w:themeFill="background1" w:themeFillShade="D9"/>
          </w:tcPr>
          <w:p w14:paraId="4E365071" w14:textId="77777777" w:rsidR="00946A03" w:rsidRPr="00B17C8D" w:rsidRDefault="00946A03" w:rsidP="00D069ED">
            <w:pPr>
              <w:pStyle w:val="BodyTextIndent2"/>
              <w:spacing w:before="120" w:line="240" w:lineRule="auto"/>
              <w:ind w:left="0"/>
              <w:jc w:val="center"/>
              <w:rPr>
                <w:b/>
              </w:rPr>
            </w:pPr>
            <w:r w:rsidRPr="00B17C8D">
              <w:rPr>
                <w:b/>
              </w:rPr>
              <w:t>Type of Shipping</w:t>
            </w:r>
          </w:p>
        </w:tc>
        <w:tc>
          <w:tcPr>
            <w:tcW w:w="827" w:type="pct"/>
            <w:shd w:val="clear" w:color="auto" w:fill="D9D9D9" w:themeFill="background1" w:themeFillShade="D9"/>
          </w:tcPr>
          <w:p w14:paraId="14B8EA80" w14:textId="77777777" w:rsidR="00946A03" w:rsidRPr="00B17C8D" w:rsidRDefault="00946A03" w:rsidP="00D069ED">
            <w:pPr>
              <w:pStyle w:val="BodyTextIndent2"/>
              <w:spacing w:before="120" w:line="240" w:lineRule="auto"/>
              <w:ind w:left="0"/>
              <w:jc w:val="center"/>
              <w:rPr>
                <w:b/>
              </w:rPr>
            </w:pPr>
            <w:r w:rsidRPr="00B17C8D">
              <w:rPr>
                <w:b/>
              </w:rPr>
              <w:t>Price</w:t>
            </w:r>
          </w:p>
        </w:tc>
        <w:tc>
          <w:tcPr>
            <w:tcW w:w="0" w:type="auto"/>
            <w:shd w:val="clear" w:color="auto" w:fill="D9D9D9" w:themeFill="background1" w:themeFillShade="D9"/>
          </w:tcPr>
          <w:p w14:paraId="1508F61D" w14:textId="3F9321C0" w:rsidR="00946A03" w:rsidRPr="00B17C8D" w:rsidRDefault="00946A03" w:rsidP="00D069ED">
            <w:pPr>
              <w:pStyle w:val="BodyTextIndent2"/>
              <w:spacing w:before="120" w:line="240" w:lineRule="auto"/>
              <w:ind w:left="0"/>
              <w:jc w:val="center"/>
              <w:rPr>
                <w:b/>
              </w:rPr>
            </w:pPr>
            <w:r w:rsidRPr="00B17C8D">
              <w:rPr>
                <w:b/>
              </w:rPr>
              <w:t xml:space="preserve">Expected </w:t>
            </w:r>
            <w:r w:rsidR="00871237">
              <w:rPr>
                <w:b/>
              </w:rPr>
              <w:t>S</w:t>
            </w:r>
            <w:r w:rsidR="003C57B7">
              <w:rPr>
                <w:b/>
              </w:rPr>
              <w:t>hipping</w:t>
            </w:r>
            <w:r w:rsidR="00871237">
              <w:rPr>
                <w:b/>
              </w:rPr>
              <w:t xml:space="preserve"> </w:t>
            </w:r>
            <w:r w:rsidRPr="00B17C8D">
              <w:rPr>
                <w:b/>
              </w:rPr>
              <w:t>Turnaround Times</w:t>
            </w:r>
          </w:p>
        </w:tc>
      </w:tr>
      <w:tr w:rsidR="00946A03" w14:paraId="3C99DAE2" w14:textId="77777777" w:rsidTr="002D2DEA">
        <w:tc>
          <w:tcPr>
            <w:tcW w:w="862" w:type="pct"/>
          </w:tcPr>
          <w:p w14:paraId="223537B5" w14:textId="77777777" w:rsidR="00946A03" w:rsidRDefault="00946A03" w:rsidP="00D069ED">
            <w:pPr>
              <w:pStyle w:val="BodyTextIndent2"/>
              <w:spacing w:before="120" w:line="240" w:lineRule="auto"/>
              <w:ind w:left="0"/>
            </w:pPr>
            <w:r>
              <w:t>Cold Pack</w:t>
            </w:r>
          </w:p>
        </w:tc>
        <w:tc>
          <w:tcPr>
            <w:tcW w:w="827" w:type="pct"/>
          </w:tcPr>
          <w:p w14:paraId="6EA6D08D" w14:textId="213BB1AD" w:rsidR="00946A03" w:rsidRDefault="00946A03" w:rsidP="00D069ED">
            <w:pPr>
              <w:pStyle w:val="BodyTextIndent2"/>
              <w:spacing w:before="120" w:line="240" w:lineRule="auto"/>
              <w:ind w:left="0"/>
            </w:pPr>
            <w:r>
              <w:t>No cost</w:t>
            </w:r>
            <w:r w:rsidR="00BF318A">
              <w:t>,</w:t>
            </w:r>
            <w:r>
              <w:t xml:space="preserve"> and automatic </w:t>
            </w:r>
            <w:r w:rsidR="00BF318A">
              <w:t xml:space="preserve">for </w:t>
            </w:r>
            <w:r>
              <w:t xml:space="preserve">every prescription order that requires </w:t>
            </w:r>
            <w:r w:rsidR="00F417D9">
              <w:t>C</w:t>
            </w:r>
            <w:r>
              <w:t xml:space="preserve">old </w:t>
            </w:r>
            <w:r w:rsidR="00F417D9">
              <w:t>P</w:t>
            </w:r>
            <w:r>
              <w:t>ackaging.</w:t>
            </w:r>
          </w:p>
        </w:tc>
        <w:tc>
          <w:tcPr>
            <w:tcW w:w="0" w:type="auto"/>
          </w:tcPr>
          <w:p w14:paraId="525B278A" w14:textId="5D87BEF2" w:rsidR="009A7A30" w:rsidRPr="00EF4340" w:rsidRDefault="0076465C" w:rsidP="00EF4340">
            <w:pPr>
              <w:pStyle w:val="BodyTextIndent2"/>
              <w:spacing w:before="120" w:line="240" w:lineRule="auto"/>
              <w:ind w:left="0"/>
            </w:pPr>
            <w:r>
              <w:t>When placing order, leave on the default “Best Method.” S</w:t>
            </w:r>
            <w:r w:rsidR="00A23FB5" w:rsidRPr="0062240F">
              <w:t xml:space="preserve">hipment is </w:t>
            </w:r>
            <w:r>
              <w:t>updated</w:t>
            </w:r>
            <w:r w:rsidRPr="0062240F">
              <w:t xml:space="preserve"> </w:t>
            </w:r>
            <w:r>
              <w:t>to</w:t>
            </w:r>
            <w:r w:rsidRPr="0062240F">
              <w:t xml:space="preserve"> </w:t>
            </w:r>
            <w:r>
              <w:t>N</w:t>
            </w:r>
            <w:r w:rsidRPr="0062240F">
              <w:t xml:space="preserve">ext </w:t>
            </w:r>
            <w:r>
              <w:t>D</w:t>
            </w:r>
            <w:r w:rsidRPr="0062240F">
              <w:t xml:space="preserve">ay </w:t>
            </w:r>
            <w:r w:rsidR="00A23FB5" w:rsidRPr="0062240F">
              <w:t xml:space="preserve">only </w:t>
            </w:r>
            <w:r w:rsidR="00946A03" w:rsidRPr="0062240F">
              <w:t xml:space="preserve">AFTER order has processed. </w:t>
            </w:r>
          </w:p>
          <w:p w14:paraId="109B9B19" w14:textId="03B60DD3" w:rsidR="00AE2799" w:rsidRPr="0062240F" w:rsidRDefault="48945976" w:rsidP="00D069ED">
            <w:pPr>
              <w:pStyle w:val="NormalWeb"/>
              <w:spacing w:before="120" w:beforeAutospacing="0" w:after="120" w:afterAutospacing="0"/>
            </w:pPr>
            <w:r w:rsidRPr="4EF04825">
              <w:rPr>
                <w:b/>
                <w:bCs/>
              </w:rPr>
              <w:t>Note</w:t>
            </w:r>
            <w:r w:rsidR="00DC1277">
              <w:rPr>
                <w:b/>
                <w:bCs/>
              </w:rPr>
              <w:t>:</w:t>
            </w:r>
            <w:r w:rsidR="00794CF4">
              <w:rPr>
                <w:b/>
                <w:bCs/>
              </w:rPr>
              <w:t xml:space="preserve"> </w:t>
            </w:r>
            <w:r w:rsidR="1F670F31" w:rsidRPr="004E6BC6">
              <w:t>Cold</w:t>
            </w:r>
            <w:r w:rsidRPr="004E6BC6">
              <w:t xml:space="preserve"> </w:t>
            </w:r>
            <w:r w:rsidR="005C5BDC">
              <w:t>P</w:t>
            </w:r>
            <w:r w:rsidRPr="4EF04825">
              <w:t xml:space="preserve">acks </w:t>
            </w:r>
            <w:r w:rsidRPr="4EF04825">
              <w:rPr>
                <w:b/>
                <w:bCs/>
              </w:rPr>
              <w:t>can</w:t>
            </w:r>
            <w:r w:rsidRPr="4EF04825">
              <w:t xml:space="preserve"> be shipped to Puerto Rico. They </w:t>
            </w:r>
            <w:r w:rsidRPr="4EF04825">
              <w:rPr>
                <w:b/>
                <w:bCs/>
              </w:rPr>
              <w:t>cannot</w:t>
            </w:r>
            <w:r w:rsidRPr="4EF04825">
              <w:t xml:space="preserve"> be shipped to US Territories and Possessions, including Guam, US Virgin Islands, and Wake Atoll.</w:t>
            </w:r>
          </w:p>
        </w:tc>
      </w:tr>
      <w:tr w:rsidR="00946A03" w14:paraId="187B180A" w14:textId="77777777" w:rsidTr="002D2DEA">
        <w:tc>
          <w:tcPr>
            <w:tcW w:w="862" w:type="pct"/>
          </w:tcPr>
          <w:p w14:paraId="756EF0E8" w14:textId="77777777" w:rsidR="00946A03" w:rsidRDefault="00946A03" w:rsidP="00D069ED">
            <w:pPr>
              <w:pStyle w:val="BodyTextIndent2"/>
              <w:spacing w:before="120" w:line="240" w:lineRule="auto"/>
              <w:ind w:left="0"/>
            </w:pPr>
            <w:r>
              <w:t>Next Day</w:t>
            </w:r>
          </w:p>
        </w:tc>
        <w:tc>
          <w:tcPr>
            <w:tcW w:w="827" w:type="pct"/>
          </w:tcPr>
          <w:p w14:paraId="3C1CE832" w14:textId="77777777" w:rsidR="00946A03" w:rsidRDefault="00946A03" w:rsidP="00D069ED">
            <w:pPr>
              <w:pStyle w:val="BodyTextIndent2"/>
              <w:spacing w:before="120" w:line="240" w:lineRule="auto"/>
              <w:ind w:left="0"/>
            </w:pPr>
            <w:r>
              <w:t>$23.00</w:t>
            </w:r>
          </w:p>
        </w:tc>
        <w:tc>
          <w:tcPr>
            <w:tcW w:w="0" w:type="auto"/>
          </w:tcPr>
          <w:p w14:paraId="3C04A001" w14:textId="28F51C5B" w:rsidR="00AE2799" w:rsidRPr="0062240F" w:rsidRDefault="00946A03" w:rsidP="00D069ED">
            <w:pPr>
              <w:pStyle w:val="BodyTextIndent2"/>
              <w:spacing w:before="120" w:line="240" w:lineRule="auto"/>
              <w:ind w:left="0"/>
            </w:pPr>
            <w:r w:rsidRPr="0062240F">
              <w:t>Delivered the next business day AFTER order has processed</w:t>
            </w:r>
            <w:r w:rsidR="00A25388">
              <w:t xml:space="preserve">. </w:t>
            </w:r>
          </w:p>
        </w:tc>
      </w:tr>
      <w:tr w:rsidR="00946A03" w14:paraId="54D2D1EE" w14:textId="77777777" w:rsidTr="002D2DEA">
        <w:tc>
          <w:tcPr>
            <w:tcW w:w="862" w:type="pct"/>
          </w:tcPr>
          <w:p w14:paraId="4555EAA9" w14:textId="77777777" w:rsidR="00946A03" w:rsidRDefault="00946A03" w:rsidP="00D069ED">
            <w:pPr>
              <w:pStyle w:val="BodyTextIndent2"/>
              <w:spacing w:before="120" w:line="240" w:lineRule="auto"/>
              <w:ind w:left="0"/>
            </w:pPr>
            <w:r>
              <w:t>Second Day</w:t>
            </w:r>
          </w:p>
        </w:tc>
        <w:tc>
          <w:tcPr>
            <w:tcW w:w="827" w:type="pct"/>
          </w:tcPr>
          <w:p w14:paraId="0C1823A0" w14:textId="77777777" w:rsidR="00946A03" w:rsidRDefault="00946A03" w:rsidP="00D069ED">
            <w:pPr>
              <w:pStyle w:val="BodyTextIndent2"/>
              <w:spacing w:before="120" w:line="240" w:lineRule="auto"/>
              <w:ind w:left="0"/>
            </w:pPr>
            <w:r>
              <w:t>$17.00</w:t>
            </w:r>
          </w:p>
        </w:tc>
        <w:tc>
          <w:tcPr>
            <w:tcW w:w="0" w:type="auto"/>
          </w:tcPr>
          <w:p w14:paraId="151B5684" w14:textId="305F4A19" w:rsidR="00AE2799" w:rsidRPr="00BF318A" w:rsidRDefault="00946A03" w:rsidP="00D069ED">
            <w:pPr>
              <w:pStyle w:val="BodyTextIndent2"/>
              <w:spacing w:before="120" w:line="240" w:lineRule="auto"/>
              <w:ind w:left="0"/>
            </w:pPr>
            <w:r w:rsidRPr="0062240F">
              <w:t>Delivered two business days AFTER order has processed</w:t>
            </w:r>
            <w:r w:rsidR="00A25388">
              <w:t xml:space="preserve">. </w:t>
            </w:r>
          </w:p>
        </w:tc>
      </w:tr>
      <w:tr w:rsidR="00946A03" w14:paraId="552C0D2A" w14:textId="77777777" w:rsidTr="002D2DEA">
        <w:tc>
          <w:tcPr>
            <w:tcW w:w="862" w:type="pct"/>
          </w:tcPr>
          <w:p w14:paraId="36CC7858" w14:textId="0CD37654" w:rsidR="00946A03" w:rsidRDefault="00946A03" w:rsidP="00D069ED">
            <w:pPr>
              <w:pStyle w:val="BodyTextIndent2"/>
              <w:spacing w:before="120" w:line="240" w:lineRule="auto"/>
              <w:ind w:left="0"/>
            </w:pPr>
            <w:r>
              <w:t>Standard (</w:t>
            </w:r>
            <w:r w:rsidR="007B2FCE">
              <w:t>USPS</w:t>
            </w:r>
            <w:r>
              <w:t xml:space="preserve"> and UPS Ground)</w:t>
            </w:r>
          </w:p>
        </w:tc>
        <w:tc>
          <w:tcPr>
            <w:tcW w:w="827" w:type="pct"/>
          </w:tcPr>
          <w:p w14:paraId="5D319C7D" w14:textId="7169C40F" w:rsidR="00946A03" w:rsidRDefault="00946A03" w:rsidP="00D069ED">
            <w:pPr>
              <w:pStyle w:val="BodyTextIndent2"/>
              <w:tabs>
                <w:tab w:val="right" w:pos="2618"/>
              </w:tabs>
              <w:spacing w:before="120" w:line="240" w:lineRule="auto"/>
              <w:ind w:left="0"/>
            </w:pPr>
            <w:r>
              <w:t>No cost</w:t>
            </w:r>
            <w:r w:rsidR="002166FF">
              <w:tab/>
            </w:r>
          </w:p>
        </w:tc>
        <w:tc>
          <w:tcPr>
            <w:tcW w:w="0" w:type="auto"/>
          </w:tcPr>
          <w:p w14:paraId="534D3D0D" w14:textId="0E0F9454" w:rsidR="00AE2799" w:rsidRPr="00BF318A" w:rsidRDefault="16EF750E" w:rsidP="00D069ED">
            <w:pPr>
              <w:pStyle w:val="BodyTextIndent2"/>
              <w:spacing w:before="120" w:line="240" w:lineRule="auto"/>
              <w:ind w:left="0"/>
            </w:pPr>
            <w:bookmarkStart w:id="30" w:name="OLE_LINK2"/>
            <w:r w:rsidRPr="4EF04825">
              <w:t>Any</w:t>
            </w:r>
            <w:r w:rsidR="10FE39E4" w:rsidRPr="4EF04825">
              <w:t xml:space="preserve"> estimated</w:t>
            </w:r>
            <w:r w:rsidR="6FFA18DD" w:rsidRPr="4EF04825">
              <w:t xml:space="preserve"> delivery</w:t>
            </w:r>
            <w:r w:rsidR="10FE39E4" w:rsidRPr="4EF04825">
              <w:t xml:space="preserve"> time</w:t>
            </w:r>
            <w:r w:rsidR="6FFA18DD" w:rsidRPr="4EF04825">
              <w:t>s</w:t>
            </w:r>
            <w:r w:rsidR="10FE39E4" w:rsidRPr="4EF04825">
              <w:t xml:space="preserve"> </w:t>
            </w:r>
            <w:r w:rsidR="6FFA18DD" w:rsidRPr="4EF04825">
              <w:t>are</w:t>
            </w:r>
            <w:r w:rsidR="10FE39E4" w:rsidRPr="4EF04825">
              <w:t xml:space="preserve"> subject to mail delays out</w:t>
            </w:r>
            <w:r w:rsidR="228F731B" w:rsidRPr="4EF04825">
              <w:t>side</w:t>
            </w:r>
            <w:r w:rsidR="10FE39E4" w:rsidRPr="4EF04825">
              <w:t xml:space="preserve"> of our control</w:t>
            </w:r>
            <w:r w:rsidR="3547D292" w:rsidRPr="4EF04825">
              <w:t xml:space="preserve"> and do NOT include order processing times</w:t>
            </w:r>
            <w:r w:rsidR="358E3938" w:rsidRPr="4EF04825">
              <w:t>.</w:t>
            </w:r>
            <w:bookmarkEnd w:id="30"/>
            <w:r w:rsidR="3547D292" w:rsidRPr="4EF04825">
              <w:t xml:space="preserve"> For processing </w:t>
            </w:r>
            <w:r w:rsidR="32CB4AC5" w:rsidRPr="4EF04825">
              <w:t>turnaround</w:t>
            </w:r>
            <w:r w:rsidR="3547D292" w:rsidRPr="4EF04825">
              <w:t xml:space="preserve"> times, refer to </w:t>
            </w:r>
            <w:hyperlink r:id="rId26" w:anchor="!/view?docid=31ee69db-e3d5-4717-b336-23ca51f1191e" w:history="1">
              <w:r w:rsidR="002D2DEA">
                <w:rPr>
                  <w:rStyle w:val="Hyperlink"/>
                </w:rPr>
                <w:t>Order Shipping Turn Around Time (TAT) (062824)</w:t>
              </w:r>
            </w:hyperlink>
            <w:r w:rsidR="3547D292" w:rsidRPr="4EF04825">
              <w:t>.</w:t>
            </w:r>
          </w:p>
        </w:tc>
      </w:tr>
    </w:tbl>
    <w:p w14:paraId="0265A3A2" w14:textId="77777777" w:rsidR="00A23FB5" w:rsidRDefault="00A23FB5" w:rsidP="00D069ED">
      <w:pPr>
        <w:autoSpaceDE w:val="0"/>
        <w:autoSpaceDN w:val="0"/>
        <w:adjustRightInd w:val="0"/>
        <w:spacing w:before="120" w:after="120"/>
        <w:rPr>
          <w:b/>
          <w:color w:val="000000"/>
        </w:rPr>
      </w:pPr>
    </w:p>
    <w:p w14:paraId="6273FAA9" w14:textId="696034A9" w:rsidR="00B04E7F" w:rsidRDefault="001557D4" w:rsidP="00D069ED">
      <w:pPr>
        <w:autoSpaceDE w:val="0"/>
        <w:autoSpaceDN w:val="0"/>
        <w:adjustRightInd w:val="0"/>
        <w:spacing w:before="120" w:after="120"/>
        <w:rPr>
          <w:color w:val="000000"/>
        </w:rPr>
      </w:pPr>
      <w:r w:rsidRPr="00F936E4">
        <w:rPr>
          <w:b/>
          <w:color w:val="000000"/>
        </w:rPr>
        <w:t>Note</w:t>
      </w:r>
      <w:r w:rsidR="00946A03">
        <w:rPr>
          <w:b/>
          <w:color w:val="000000"/>
        </w:rPr>
        <w:t>s</w:t>
      </w:r>
      <w:r w:rsidR="00794CF4">
        <w:rPr>
          <w:b/>
          <w:color w:val="000000"/>
        </w:rPr>
        <w:t xml:space="preserve"> </w:t>
      </w:r>
    </w:p>
    <w:p w14:paraId="1D4E274C" w14:textId="15F25A98" w:rsidR="0011600F" w:rsidRDefault="001557D4" w:rsidP="00D32B9E">
      <w:pPr>
        <w:pStyle w:val="BodyTextIndent2"/>
        <w:numPr>
          <w:ilvl w:val="0"/>
          <w:numId w:val="20"/>
        </w:numPr>
        <w:spacing w:before="120" w:line="240" w:lineRule="auto"/>
        <w:ind w:left="540"/>
        <w:rPr>
          <w:noProof/>
        </w:rPr>
      </w:pPr>
      <w:r w:rsidRPr="001A356E">
        <w:rPr>
          <w:color w:val="000000"/>
        </w:rPr>
        <w:t xml:space="preserve">Shipping fees are </w:t>
      </w:r>
      <w:r w:rsidR="004D317D" w:rsidRPr="001A356E">
        <w:rPr>
          <w:color w:val="000000"/>
        </w:rPr>
        <w:t>added</w:t>
      </w:r>
      <w:r w:rsidRPr="001A356E">
        <w:rPr>
          <w:color w:val="000000"/>
        </w:rPr>
        <w:t xml:space="preserve"> to the cost of the medications in the order</w:t>
      </w:r>
      <w:r w:rsidR="00A25388">
        <w:rPr>
          <w:color w:val="000000"/>
        </w:rPr>
        <w:t xml:space="preserve">. </w:t>
      </w:r>
    </w:p>
    <w:p w14:paraId="6DEED512" w14:textId="780D3EDA" w:rsidR="006077A6" w:rsidRPr="00A25388" w:rsidRDefault="00C551B0" w:rsidP="00D32B9E">
      <w:pPr>
        <w:pStyle w:val="BodyTextIndent2"/>
        <w:numPr>
          <w:ilvl w:val="0"/>
          <w:numId w:val="20"/>
        </w:numPr>
        <w:spacing w:before="120" w:line="240" w:lineRule="auto"/>
        <w:ind w:left="540"/>
        <w:rPr>
          <w:noProof/>
        </w:rPr>
      </w:pPr>
      <w:r w:rsidRPr="00A25388">
        <w:rPr>
          <w:noProof/>
        </w:rPr>
        <w:t>Any order with upgraded shipping</w:t>
      </w:r>
      <w:r w:rsidR="00E85987" w:rsidRPr="00A25388">
        <w:rPr>
          <w:noProof/>
        </w:rPr>
        <w:t xml:space="preserve"> will </w:t>
      </w:r>
      <w:r w:rsidR="009F2C1B" w:rsidRPr="00A25388">
        <w:rPr>
          <w:noProof/>
        </w:rPr>
        <w:t xml:space="preserve">be </w:t>
      </w:r>
      <w:r w:rsidR="00E85987" w:rsidRPr="00A25388">
        <w:rPr>
          <w:noProof/>
        </w:rPr>
        <w:t>automati</w:t>
      </w:r>
      <w:r w:rsidR="002C1CE6" w:rsidRPr="00A25388">
        <w:rPr>
          <w:noProof/>
        </w:rPr>
        <w:t>cal</w:t>
      </w:r>
      <w:r w:rsidR="00E85987" w:rsidRPr="00A25388">
        <w:rPr>
          <w:noProof/>
        </w:rPr>
        <w:t>ly</w:t>
      </w:r>
      <w:r w:rsidR="002C1CE6" w:rsidRPr="00A25388">
        <w:rPr>
          <w:noProof/>
        </w:rPr>
        <w:t xml:space="preserve"> expedited once it reaches the pharmacy.</w:t>
      </w:r>
      <w:r w:rsidR="000C0889">
        <w:rPr>
          <w:noProof/>
        </w:rPr>
        <w:t xml:space="preserve"> </w:t>
      </w:r>
    </w:p>
    <w:p w14:paraId="6AAE1F68" w14:textId="4255305E" w:rsidR="237CE62E" w:rsidRPr="009458F9" w:rsidRDefault="0051524B" w:rsidP="00D32B9E">
      <w:pPr>
        <w:pStyle w:val="BodyTextIndent2"/>
        <w:numPr>
          <w:ilvl w:val="0"/>
          <w:numId w:val="20"/>
        </w:numPr>
        <w:spacing w:before="120" w:line="240" w:lineRule="auto"/>
        <w:ind w:left="540"/>
        <w:rPr>
          <w:color w:val="000000"/>
        </w:rPr>
      </w:pPr>
      <w:bookmarkStart w:id="31" w:name="OLE_LINK10"/>
      <w:r w:rsidRPr="237CE62E">
        <w:rPr>
          <w:rFonts w:cs="Arial"/>
          <w:color w:val="000000" w:themeColor="text1"/>
        </w:rPr>
        <w:t>Insulin orders</w:t>
      </w:r>
      <w:r w:rsidR="26BECFBD" w:rsidRPr="237CE62E">
        <w:rPr>
          <w:rFonts w:cs="Arial"/>
          <w:color w:val="000000" w:themeColor="text1"/>
        </w:rPr>
        <w:t xml:space="preserve"> </w:t>
      </w:r>
      <w:r w:rsidRPr="237CE62E">
        <w:rPr>
          <w:rFonts w:cs="Arial"/>
          <w:color w:val="000000" w:themeColor="text1"/>
        </w:rPr>
        <w:t xml:space="preserve">that need a </w:t>
      </w:r>
      <w:r w:rsidR="009A7A30" w:rsidRPr="237CE62E">
        <w:rPr>
          <w:rFonts w:cs="Arial"/>
          <w:color w:val="000000" w:themeColor="text1"/>
        </w:rPr>
        <w:t>Cold Pack</w:t>
      </w:r>
      <w:r w:rsidRPr="237CE62E">
        <w:rPr>
          <w:rFonts w:cs="Arial"/>
          <w:color w:val="000000" w:themeColor="text1"/>
        </w:rPr>
        <w:t xml:space="preserve"> do not need upgraded shipping</w:t>
      </w:r>
      <w:r w:rsidR="69A7DA0D" w:rsidRPr="237CE62E">
        <w:rPr>
          <w:rFonts w:cs="Arial"/>
          <w:color w:val="000000" w:themeColor="text1"/>
        </w:rPr>
        <w:t xml:space="preserve">. </w:t>
      </w:r>
      <w:r w:rsidRPr="237CE62E">
        <w:rPr>
          <w:rFonts w:cs="Arial"/>
          <w:color w:val="000000" w:themeColor="text1"/>
        </w:rPr>
        <w:t xml:space="preserve">Cold </w:t>
      </w:r>
      <w:r w:rsidR="009A7A30" w:rsidRPr="237CE62E">
        <w:rPr>
          <w:rFonts w:cs="Arial"/>
          <w:color w:val="000000" w:themeColor="text1"/>
        </w:rPr>
        <w:t>P</w:t>
      </w:r>
      <w:r w:rsidRPr="237CE62E">
        <w:rPr>
          <w:rFonts w:cs="Arial"/>
          <w:color w:val="000000" w:themeColor="text1"/>
        </w:rPr>
        <w:t xml:space="preserve">ack orders are </w:t>
      </w:r>
      <w:r w:rsidR="001C6C9F" w:rsidRPr="237CE62E">
        <w:rPr>
          <w:rFonts w:cs="Arial"/>
          <w:color w:val="000000" w:themeColor="text1"/>
        </w:rPr>
        <w:t>sent on the</w:t>
      </w:r>
      <w:r w:rsidRPr="237CE62E">
        <w:rPr>
          <w:rFonts w:cs="Arial"/>
          <w:color w:val="000000" w:themeColor="text1"/>
        </w:rPr>
        <w:t xml:space="preserve"> next day delivery at no additional cost to the members</w:t>
      </w:r>
      <w:r w:rsidR="69A7DA0D" w:rsidRPr="237CE62E">
        <w:rPr>
          <w:rFonts w:cs="Arial"/>
          <w:color w:val="000000" w:themeColor="text1"/>
        </w:rPr>
        <w:t xml:space="preserve">. </w:t>
      </w:r>
      <w:r w:rsidRPr="237CE62E">
        <w:rPr>
          <w:rFonts w:cs="Arial"/>
          <w:color w:val="000000" w:themeColor="text1"/>
        </w:rPr>
        <w:t>The pharmacy will determine if an order needs</w:t>
      </w:r>
      <w:r w:rsidR="7D92652D" w:rsidRPr="237CE62E">
        <w:rPr>
          <w:rFonts w:cs="Arial"/>
          <w:color w:val="000000" w:themeColor="text1"/>
        </w:rPr>
        <w:t xml:space="preserve"> to be</w:t>
      </w:r>
      <w:r w:rsidRPr="237CE62E">
        <w:rPr>
          <w:rFonts w:cs="Arial"/>
          <w:color w:val="000000" w:themeColor="text1"/>
        </w:rPr>
        <w:t xml:space="preserve"> shipped with a </w:t>
      </w:r>
      <w:r w:rsidR="009A7A30" w:rsidRPr="237CE62E">
        <w:rPr>
          <w:rFonts w:cs="Arial"/>
          <w:color w:val="000000" w:themeColor="text1"/>
        </w:rPr>
        <w:t>C</w:t>
      </w:r>
      <w:r w:rsidRPr="237CE62E">
        <w:rPr>
          <w:rFonts w:cs="Arial"/>
          <w:color w:val="000000" w:themeColor="text1"/>
        </w:rPr>
        <w:t xml:space="preserve">old </w:t>
      </w:r>
      <w:r w:rsidR="009A7A30" w:rsidRPr="237CE62E">
        <w:rPr>
          <w:rFonts w:cs="Arial"/>
          <w:color w:val="000000" w:themeColor="text1"/>
        </w:rPr>
        <w:t>P</w:t>
      </w:r>
      <w:r w:rsidRPr="237CE62E">
        <w:rPr>
          <w:rFonts w:cs="Arial"/>
          <w:color w:val="000000" w:themeColor="text1"/>
        </w:rPr>
        <w:t>ack</w:t>
      </w:r>
      <w:r w:rsidR="69A7DA0D" w:rsidRPr="237CE62E">
        <w:rPr>
          <w:rFonts w:cs="Arial"/>
          <w:color w:val="000000" w:themeColor="text1"/>
        </w:rPr>
        <w:t xml:space="preserve">. </w:t>
      </w:r>
      <w:bookmarkEnd w:id="31"/>
    </w:p>
    <w:p w14:paraId="14347476" w14:textId="77777777" w:rsidR="0038568E" w:rsidRDefault="0038568E" w:rsidP="00D069ED">
      <w:pPr>
        <w:autoSpaceDE w:val="0"/>
        <w:autoSpaceDN w:val="0"/>
        <w:adjustRightInd w:val="0"/>
        <w:spacing w:before="120" w:after="120"/>
        <w:rPr>
          <w:rFonts w:cs="Arial"/>
          <w:color w:val="000000"/>
        </w:rPr>
      </w:pPr>
    </w:p>
    <w:p w14:paraId="2C9A8538" w14:textId="4E459C7F" w:rsidR="00EF4340" w:rsidRPr="00283576" w:rsidRDefault="00EF4340" w:rsidP="00D069ED">
      <w:pPr>
        <w:autoSpaceDE w:val="0"/>
        <w:autoSpaceDN w:val="0"/>
        <w:adjustRightInd w:val="0"/>
        <w:spacing w:before="120" w:after="120"/>
        <w:rPr>
          <w:rFonts w:cs="Arial"/>
          <w:color w:val="000000"/>
        </w:rPr>
      </w:pPr>
      <w:r>
        <w:rPr>
          <w:rFonts w:cs="Arial"/>
          <w:color w:val="000000"/>
        </w:rPr>
        <w:t>Refer to the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2"/>
        <w:gridCol w:w="8578"/>
      </w:tblGrid>
      <w:tr w:rsidR="0038568E" w:rsidRPr="002224A1" w14:paraId="00712648" w14:textId="77777777" w:rsidTr="006A614F">
        <w:tc>
          <w:tcPr>
            <w:tcW w:w="1688" w:type="pct"/>
            <w:shd w:val="clear" w:color="auto" w:fill="D9D9D9" w:themeFill="background1" w:themeFillShade="D9"/>
          </w:tcPr>
          <w:p w14:paraId="3B64A18B" w14:textId="77777777" w:rsidR="0038568E" w:rsidRPr="00356EE5" w:rsidRDefault="0038568E" w:rsidP="00D069ED">
            <w:pPr>
              <w:autoSpaceDE w:val="0"/>
              <w:autoSpaceDN w:val="0"/>
              <w:adjustRightInd w:val="0"/>
              <w:spacing w:before="120" w:after="120"/>
              <w:jc w:val="center"/>
              <w:rPr>
                <w:rFonts w:cs="Arial"/>
                <w:b/>
                <w:bCs/>
              </w:rPr>
            </w:pPr>
            <w:r w:rsidRPr="00356EE5">
              <w:rPr>
                <w:rFonts w:cs="Arial"/>
                <w:b/>
                <w:bCs/>
              </w:rPr>
              <w:t>Question</w:t>
            </w:r>
          </w:p>
        </w:tc>
        <w:tc>
          <w:tcPr>
            <w:tcW w:w="3312" w:type="pct"/>
            <w:shd w:val="clear" w:color="auto" w:fill="D9D9D9" w:themeFill="background1" w:themeFillShade="D9"/>
          </w:tcPr>
          <w:p w14:paraId="1E9620B3" w14:textId="77777777" w:rsidR="0038568E" w:rsidRPr="00356EE5" w:rsidRDefault="0038568E" w:rsidP="00D069ED">
            <w:pPr>
              <w:autoSpaceDE w:val="0"/>
              <w:autoSpaceDN w:val="0"/>
              <w:adjustRightInd w:val="0"/>
              <w:spacing w:before="120" w:after="120"/>
              <w:jc w:val="center"/>
              <w:rPr>
                <w:rFonts w:cs="Arial"/>
                <w:b/>
                <w:bCs/>
              </w:rPr>
            </w:pPr>
            <w:r w:rsidRPr="00356EE5">
              <w:rPr>
                <w:rFonts w:cs="Arial"/>
                <w:b/>
                <w:bCs/>
              </w:rPr>
              <w:t>Answer</w:t>
            </w:r>
          </w:p>
        </w:tc>
      </w:tr>
      <w:tr w:rsidR="0038568E" w:rsidRPr="002224A1" w14:paraId="19A95B0F" w14:textId="77777777" w:rsidTr="00FB77C5">
        <w:tc>
          <w:tcPr>
            <w:tcW w:w="1688" w:type="pct"/>
          </w:tcPr>
          <w:p w14:paraId="0FD654ED" w14:textId="596E89C2" w:rsidR="0038568E" w:rsidRPr="00356EE5" w:rsidRDefault="0038568E" w:rsidP="00D069ED">
            <w:pPr>
              <w:autoSpaceDE w:val="0"/>
              <w:autoSpaceDN w:val="0"/>
              <w:adjustRightInd w:val="0"/>
              <w:spacing w:before="120" w:after="120"/>
              <w:rPr>
                <w:rFonts w:cs="Arial"/>
                <w:b/>
              </w:rPr>
            </w:pPr>
            <w:r w:rsidRPr="00356EE5">
              <w:rPr>
                <w:rFonts w:cs="Arial"/>
                <w:b/>
              </w:rPr>
              <w:t xml:space="preserve">Will the previous version of the </w:t>
            </w:r>
            <w:r w:rsidR="00FB77C5" w:rsidRPr="00FB77C5">
              <w:rPr>
                <w:b/>
                <w:bCs/>
                <w:color w:val="000000"/>
              </w:rPr>
              <w:t>Mail Order pharmacy</w:t>
            </w:r>
            <w:r w:rsidR="00FB77C5">
              <w:rPr>
                <w:color w:val="000000"/>
              </w:rPr>
              <w:t xml:space="preserve"> </w:t>
            </w:r>
            <w:r w:rsidRPr="00356EE5">
              <w:rPr>
                <w:rFonts w:cs="Arial"/>
                <w:b/>
              </w:rPr>
              <w:t>order form still be accepted at the pharmacies?</w:t>
            </w:r>
          </w:p>
        </w:tc>
        <w:tc>
          <w:tcPr>
            <w:tcW w:w="3312" w:type="pct"/>
          </w:tcPr>
          <w:p w14:paraId="7CE5DF02" w14:textId="127CC7D8" w:rsidR="00AE2799" w:rsidRPr="00356EE5" w:rsidRDefault="0038568E" w:rsidP="00D069ED">
            <w:pPr>
              <w:autoSpaceDE w:val="0"/>
              <w:autoSpaceDN w:val="0"/>
              <w:adjustRightInd w:val="0"/>
              <w:spacing w:before="120" w:after="120"/>
              <w:rPr>
                <w:rFonts w:cs="Arial"/>
              </w:rPr>
            </w:pPr>
            <w:r w:rsidRPr="00356EE5">
              <w:rPr>
                <w:rFonts w:cs="Arial"/>
              </w:rPr>
              <w:t>Yes, the old forms will still be accepted</w:t>
            </w:r>
            <w:r w:rsidR="00A25388">
              <w:rPr>
                <w:rFonts w:cs="Arial"/>
              </w:rPr>
              <w:t xml:space="preserve">. </w:t>
            </w:r>
            <w:r w:rsidRPr="00356EE5">
              <w:rPr>
                <w:rFonts w:cs="Arial"/>
              </w:rPr>
              <w:t>We will accept either the current form or the updated form</w:t>
            </w:r>
            <w:r w:rsidR="00A25388">
              <w:rPr>
                <w:rFonts w:cs="Arial"/>
              </w:rPr>
              <w:t xml:space="preserve">. </w:t>
            </w:r>
            <w:r w:rsidR="004D317D">
              <w:rPr>
                <w:rFonts w:cs="Arial"/>
              </w:rPr>
              <w:t>However</w:t>
            </w:r>
            <w:r w:rsidRPr="00356EE5">
              <w:rPr>
                <w:rFonts w:cs="Arial"/>
              </w:rPr>
              <w:t xml:space="preserve">, if someone selects 2nd day or next day delivery, we will charge the </w:t>
            </w:r>
            <w:r w:rsidR="00916A22" w:rsidRPr="00356EE5">
              <w:rPr>
                <w:rFonts w:cs="Arial"/>
              </w:rPr>
              <w:t>current fees</w:t>
            </w:r>
            <w:r w:rsidRPr="00356EE5">
              <w:rPr>
                <w:rFonts w:cs="Arial"/>
              </w:rPr>
              <w:t>, regardless of the form submitted.</w:t>
            </w:r>
          </w:p>
        </w:tc>
      </w:tr>
      <w:tr w:rsidR="0038568E" w:rsidRPr="002224A1" w14:paraId="116A6867" w14:textId="77777777" w:rsidTr="00FB77C5">
        <w:tc>
          <w:tcPr>
            <w:tcW w:w="1688" w:type="pct"/>
          </w:tcPr>
          <w:p w14:paraId="11170BF8" w14:textId="77777777" w:rsidR="0038568E" w:rsidRPr="00356EE5" w:rsidRDefault="0038568E" w:rsidP="00D069ED">
            <w:pPr>
              <w:autoSpaceDE w:val="0"/>
              <w:autoSpaceDN w:val="0"/>
              <w:adjustRightInd w:val="0"/>
              <w:spacing w:before="120" w:after="120"/>
              <w:rPr>
                <w:rFonts w:cs="Arial"/>
                <w:b/>
              </w:rPr>
            </w:pPr>
            <w:r w:rsidRPr="00356EE5">
              <w:rPr>
                <w:rFonts w:cs="Arial"/>
                <w:b/>
              </w:rPr>
              <w:t xml:space="preserve">If someone sends in </w:t>
            </w:r>
            <w:r w:rsidR="00CF11FB" w:rsidRPr="00356EE5">
              <w:rPr>
                <w:rFonts w:cs="Arial"/>
                <w:b/>
              </w:rPr>
              <w:t xml:space="preserve">an </w:t>
            </w:r>
            <w:r w:rsidRPr="00356EE5">
              <w:rPr>
                <w:rFonts w:cs="Arial"/>
                <w:b/>
              </w:rPr>
              <w:t>old form, will this delay processing?</w:t>
            </w:r>
          </w:p>
        </w:tc>
        <w:tc>
          <w:tcPr>
            <w:tcW w:w="3312" w:type="pct"/>
          </w:tcPr>
          <w:p w14:paraId="06FF764F" w14:textId="41A03A32" w:rsidR="00AE2799" w:rsidRPr="00356EE5" w:rsidRDefault="0038568E" w:rsidP="00D069ED">
            <w:pPr>
              <w:autoSpaceDE w:val="0"/>
              <w:autoSpaceDN w:val="0"/>
              <w:adjustRightInd w:val="0"/>
              <w:spacing w:before="120" w:after="120"/>
              <w:rPr>
                <w:rFonts w:cs="Arial"/>
              </w:rPr>
            </w:pPr>
            <w:r w:rsidRPr="00356EE5">
              <w:rPr>
                <w:rFonts w:cs="Arial"/>
              </w:rPr>
              <w:t xml:space="preserve">There will be no delay in processing if </w:t>
            </w:r>
            <w:r w:rsidR="00CF11FB" w:rsidRPr="00356EE5">
              <w:rPr>
                <w:rFonts w:cs="Arial"/>
              </w:rPr>
              <w:t xml:space="preserve">an </w:t>
            </w:r>
            <w:r w:rsidRPr="00356EE5">
              <w:rPr>
                <w:rFonts w:cs="Arial"/>
              </w:rPr>
              <w:t xml:space="preserve">old form is used, however, </w:t>
            </w:r>
            <w:r w:rsidR="0062240F">
              <w:rPr>
                <w:rFonts w:cs="Arial"/>
              </w:rPr>
              <w:t>it is</w:t>
            </w:r>
            <w:r w:rsidRPr="00356EE5">
              <w:rPr>
                <w:rFonts w:cs="Arial"/>
              </w:rPr>
              <w:t xml:space="preserve"> best to use the most current form available</w:t>
            </w:r>
            <w:r w:rsidR="00A25388">
              <w:rPr>
                <w:rFonts w:cs="Arial"/>
              </w:rPr>
              <w:t xml:space="preserve">. </w:t>
            </w:r>
            <w:r w:rsidRPr="00356EE5">
              <w:rPr>
                <w:rFonts w:cs="Arial"/>
              </w:rPr>
              <w:t xml:space="preserve">The current form is included with </w:t>
            </w:r>
            <w:r w:rsidR="00EF38D6">
              <w:rPr>
                <w:rFonts w:cs="Arial"/>
              </w:rPr>
              <w:t>Mail O</w:t>
            </w:r>
            <w:r w:rsidRPr="00356EE5">
              <w:rPr>
                <w:rFonts w:cs="Arial"/>
              </w:rPr>
              <w:t>rders</w:t>
            </w:r>
            <w:r w:rsidR="00A25388">
              <w:rPr>
                <w:rFonts w:cs="Arial"/>
              </w:rPr>
              <w:t xml:space="preserve">. </w:t>
            </w:r>
            <w:r w:rsidR="0062240F">
              <w:rPr>
                <w:rFonts w:cs="Arial"/>
              </w:rPr>
              <w:t>It is</w:t>
            </w:r>
            <w:r w:rsidRPr="00356EE5">
              <w:rPr>
                <w:rFonts w:cs="Arial"/>
              </w:rPr>
              <w:t xml:space="preserve"> best to </w:t>
            </w:r>
            <w:r w:rsidR="0062240F">
              <w:rPr>
                <w:rFonts w:cs="Arial"/>
              </w:rPr>
              <w:t>shred</w:t>
            </w:r>
            <w:r w:rsidRPr="00356EE5">
              <w:rPr>
                <w:rFonts w:cs="Arial"/>
              </w:rPr>
              <w:t xml:space="preserve"> old forms and keep the new forms received with recent orders.</w:t>
            </w:r>
          </w:p>
        </w:tc>
      </w:tr>
    </w:tbl>
    <w:p w14:paraId="3A33F7A2" w14:textId="77777777" w:rsidR="0038568E" w:rsidRDefault="0038568E" w:rsidP="00D069ED">
      <w:pPr>
        <w:spacing w:before="120" w:after="120"/>
        <w:jc w:val="right"/>
      </w:pPr>
    </w:p>
    <w:bookmarkStart w:id="32" w:name="_Order_Tracking"/>
    <w:bookmarkEnd w:id="32"/>
    <w:p w14:paraId="51A05D16" w14:textId="314EB6AA" w:rsidR="00A402F1" w:rsidRPr="001557D4" w:rsidRDefault="00F36E50" w:rsidP="00D069ED">
      <w:pPr>
        <w:pStyle w:val="BodyTextIndent2"/>
        <w:spacing w:before="120" w:line="240" w:lineRule="auto"/>
        <w:ind w:left="0"/>
        <w:jc w:val="right"/>
        <w:rPr>
          <w:noProof/>
        </w:rPr>
      </w:pPr>
      <w:r>
        <w:rPr>
          <w:noProof/>
          <w:color w:val="2B579A"/>
        </w:rPr>
        <w:fldChar w:fldCharType="begin"/>
      </w:r>
      <w:r>
        <w:rPr>
          <w:noProof/>
          <w:color w:val="2B579A"/>
        </w:rPr>
        <w:instrText xml:space="preserve"> HYPERLINK  \l "_top" </w:instrText>
      </w:r>
      <w:r>
        <w:rPr>
          <w:noProof/>
          <w:color w:val="2B579A"/>
        </w:rPr>
      </w:r>
      <w:r>
        <w:rPr>
          <w:noProof/>
          <w:color w:val="2B579A"/>
        </w:rPr>
        <w:fldChar w:fldCharType="separate"/>
      </w:r>
      <w:r w:rsidR="00926FB2" w:rsidRPr="00F36E50">
        <w:rPr>
          <w:rStyle w:val="Hyperlink"/>
          <w:noProof/>
        </w:rPr>
        <w:t>Top of the Document</w:t>
      </w:r>
      <w:r>
        <w:rPr>
          <w:noProof/>
          <w:color w:val="2B579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2224A1" w14:paraId="362B1B41" w14:textId="77777777" w:rsidTr="00BC0E41">
        <w:tc>
          <w:tcPr>
            <w:tcW w:w="5000" w:type="pct"/>
            <w:shd w:val="clear" w:color="auto" w:fill="C0C0C0"/>
          </w:tcPr>
          <w:p w14:paraId="101FFC9F" w14:textId="619DE6E2" w:rsidR="005A64DA" w:rsidRPr="004627E2" w:rsidRDefault="008F4F41" w:rsidP="00D069ED">
            <w:pPr>
              <w:pStyle w:val="Heading2"/>
              <w:spacing w:before="120" w:after="120"/>
              <w:rPr>
                <w:rFonts w:ascii="Verdana" w:hAnsi="Verdana"/>
                <w:i w:val="0"/>
                <w:iCs w:val="0"/>
              </w:rPr>
            </w:pPr>
            <w:bookmarkStart w:id="33" w:name="_Best_Method"/>
            <w:bookmarkStart w:id="34" w:name="_Toc202281978"/>
            <w:bookmarkEnd w:id="33"/>
            <w:r w:rsidRPr="004627E2">
              <w:rPr>
                <w:rFonts w:ascii="Verdana" w:hAnsi="Verdana"/>
                <w:i w:val="0"/>
                <w:iCs w:val="0"/>
              </w:rPr>
              <w:t>Best Method</w:t>
            </w:r>
            <w:bookmarkEnd w:id="34"/>
          </w:p>
        </w:tc>
      </w:tr>
    </w:tbl>
    <w:p w14:paraId="4DCBF312" w14:textId="4474D4AD" w:rsidR="008F4F41" w:rsidRPr="00BB631A" w:rsidRDefault="008F4F41" w:rsidP="00D069ED">
      <w:pPr>
        <w:pStyle w:val="NormalWeb"/>
        <w:spacing w:before="120" w:beforeAutospacing="0" w:after="120" w:afterAutospacing="0"/>
        <w:textAlignment w:val="top"/>
        <w:rPr>
          <w:color w:val="000000"/>
        </w:rPr>
      </w:pPr>
      <w:r w:rsidRPr="00BB631A">
        <w:rPr>
          <w:color w:val="000000"/>
        </w:rPr>
        <w:t xml:space="preserve">Best method is known as </w:t>
      </w:r>
      <w:r w:rsidRPr="00BB631A">
        <w:rPr>
          <w:b/>
          <w:bCs/>
          <w:color w:val="000000"/>
        </w:rPr>
        <w:t>Standard Delivery</w:t>
      </w:r>
      <w:r w:rsidRPr="00BB631A">
        <w:rPr>
          <w:color w:val="000000"/>
        </w:rPr>
        <w:t xml:space="preserve"> in which there are </w:t>
      </w:r>
      <w:r w:rsidRPr="00BB631A">
        <w:rPr>
          <w:b/>
          <w:bCs/>
          <w:color w:val="000000"/>
        </w:rPr>
        <w:t>NO</w:t>
      </w:r>
      <w:r w:rsidRPr="00BB631A">
        <w:rPr>
          <w:color w:val="000000"/>
        </w:rPr>
        <w:t xml:space="preserve"> shipping charges to the </w:t>
      </w:r>
      <w:r w:rsidR="0034549F" w:rsidRPr="00BB631A">
        <w:rPr>
          <w:color w:val="000000"/>
        </w:rPr>
        <w:t>member</w:t>
      </w:r>
      <w:r w:rsidRPr="00BB631A">
        <w:rPr>
          <w:color w:val="000000"/>
        </w:rPr>
        <w:t xml:space="preserve"> including both physical and P.O. Box addresses</w:t>
      </w:r>
      <w:r w:rsidR="00A25388">
        <w:rPr>
          <w:color w:val="000000"/>
        </w:rPr>
        <w:t xml:space="preserve">. </w:t>
      </w:r>
      <w:bookmarkStart w:id="35" w:name="OLE_LINK17"/>
      <w:bookmarkStart w:id="36" w:name="OLE_LINK18"/>
      <w:bookmarkStart w:id="37" w:name="OLE_LINK25"/>
      <w:r w:rsidR="00D55E64" w:rsidRPr="00BB631A">
        <w:rPr>
          <w:color w:val="000000"/>
        </w:rPr>
        <w:t xml:space="preserve">Shipping methods below </w:t>
      </w:r>
      <w:bookmarkEnd w:id="35"/>
      <w:bookmarkEnd w:id="36"/>
      <w:r w:rsidR="00D55E64" w:rsidRPr="00BB631A">
        <w:rPr>
          <w:color w:val="000000"/>
        </w:rPr>
        <w:t>will be determined by filling facility as to which one will be the best method based on the medication in order</w:t>
      </w:r>
      <w:bookmarkEnd w:id="37"/>
      <w:r w:rsidR="00D55E64" w:rsidRPr="00BB631A">
        <w:rPr>
          <w:color w:val="000000"/>
        </w:rPr>
        <w:t xml:space="preserve">. </w:t>
      </w:r>
      <w:r w:rsidR="00D55E64" w:rsidRPr="00BB631A">
        <w:rPr>
          <w:b/>
          <w:bCs/>
          <w:color w:val="000000"/>
        </w:rPr>
        <w:t>NO</w:t>
      </w:r>
      <w:r w:rsidR="00D55E64" w:rsidRPr="00BB631A">
        <w:rPr>
          <w:color w:val="000000"/>
        </w:rPr>
        <w:t xml:space="preserve"> need to select either one when placing order unless member request faster delivery. See shipping options and cost below. </w:t>
      </w:r>
    </w:p>
    <w:p w14:paraId="4BC13CA9" w14:textId="3A52BAE8" w:rsidR="0051524B" w:rsidRDefault="00061911" w:rsidP="00D069ED">
      <w:pPr>
        <w:pStyle w:val="NormalWeb"/>
        <w:spacing w:before="120" w:beforeAutospacing="0" w:after="120" w:afterAutospacing="0"/>
        <w:textAlignment w:val="top"/>
        <w:rPr>
          <w:color w:val="000000"/>
        </w:rPr>
      </w:pPr>
      <w:r w:rsidRPr="00BB631A">
        <w:rPr>
          <w:b/>
          <w:bCs/>
          <w:color w:val="000000"/>
        </w:rPr>
        <w:t>E</w:t>
      </w:r>
      <w:r w:rsidR="00F17FBB" w:rsidRPr="00BB631A">
        <w:rPr>
          <w:b/>
          <w:bCs/>
          <w:color w:val="000000"/>
        </w:rPr>
        <w:t>xample</w:t>
      </w:r>
      <w:r w:rsidR="00DC1277">
        <w:rPr>
          <w:b/>
          <w:bCs/>
          <w:color w:val="000000"/>
        </w:rPr>
        <w:t>:</w:t>
      </w:r>
      <w:r w:rsidR="00794CF4">
        <w:rPr>
          <w:b/>
          <w:bCs/>
          <w:color w:val="000000"/>
        </w:rPr>
        <w:t xml:space="preserve"> </w:t>
      </w:r>
      <w:r w:rsidR="00F17FBB" w:rsidRPr="00BB631A">
        <w:rPr>
          <w:color w:val="000000"/>
        </w:rPr>
        <w:t xml:space="preserve">If medication is </w:t>
      </w:r>
      <w:r w:rsidR="001C6C9F" w:rsidRPr="00BB631A">
        <w:rPr>
          <w:color w:val="000000"/>
        </w:rPr>
        <w:t>insulin</w:t>
      </w:r>
      <w:r w:rsidRPr="00BB631A">
        <w:rPr>
          <w:color w:val="000000"/>
        </w:rPr>
        <w:t>,</w:t>
      </w:r>
      <w:r w:rsidR="00F17FBB" w:rsidRPr="00BB631A">
        <w:rPr>
          <w:color w:val="000000"/>
        </w:rPr>
        <w:t xml:space="preserve"> pharmac</w:t>
      </w:r>
      <w:r w:rsidR="00A200B9" w:rsidRPr="00BB631A">
        <w:rPr>
          <w:color w:val="000000"/>
        </w:rPr>
        <w:t>y will</w:t>
      </w:r>
      <w:r w:rsidR="00F17FBB" w:rsidRPr="00BB631A">
        <w:rPr>
          <w:color w:val="000000"/>
        </w:rPr>
        <w:t xml:space="preserve"> send express mail</w:t>
      </w:r>
      <w:r w:rsidR="00A200B9" w:rsidRPr="00BB631A">
        <w:rPr>
          <w:color w:val="000000"/>
        </w:rPr>
        <w:t xml:space="preserve"> at no charge</w:t>
      </w:r>
      <w:r w:rsidRPr="00BB631A">
        <w:rPr>
          <w:color w:val="000000"/>
        </w:rPr>
        <w:t xml:space="preserve"> </w:t>
      </w:r>
      <w:r w:rsidR="00602137" w:rsidRPr="00BB631A">
        <w:rPr>
          <w:color w:val="000000"/>
        </w:rPr>
        <w:t>to</w:t>
      </w:r>
      <w:r w:rsidR="00A200B9" w:rsidRPr="00BB631A">
        <w:rPr>
          <w:color w:val="000000"/>
        </w:rPr>
        <w:t xml:space="preserve"> maintain the stability.</w:t>
      </w:r>
    </w:p>
    <w:p w14:paraId="46EC61A9" w14:textId="77777777" w:rsidR="00BB631A" w:rsidRDefault="00BB631A" w:rsidP="00D069ED">
      <w:pPr>
        <w:pStyle w:val="NormalWeb"/>
        <w:spacing w:before="120" w:beforeAutospacing="0" w:after="120" w:afterAutospacing="0"/>
        <w:textAlignment w:val="top"/>
        <w:rPr>
          <w:color w:val="000000"/>
        </w:rPr>
      </w:pPr>
    </w:p>
    <w:p w14:paraId="1DA63E5D" w14:textId="63496858" w:rsidR="0089763D" w:rsidRDefault="00437A3E" w:rsidP="00D069ED">
      <w:pPr>
        <w:pStyle w:val="BodyTextIndent2"/>
        <w:spacing w:before="120" w:line="240" w:lineRule="auto"/>
        <w:ind w:left="0"/>
      </w:pPr>
      <w:bookmarkStart w:id="38" w:name="OLE_LINK11"/>
      <w:r>
        <w:rPr>
          <w:noProof/>
        </w:rPr>
        <w:drawing>
          <wp:inline distT="0" distB="0" distL="0" distR="0" wp14:anchorId="29F029D0" wp14:editId="45A0AAF6">
            <wp:extent cx="238095" cy="2095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t xml:space="preserve"> </w:t>
      </w:r>
      <w:r w:rsidR="0051524B">
        <w:t>Expedited and overnight shipping are not available in Puerto Rico (PR). USPS is the only shipper used in PR.</w:t>
      </w:r>
      <w:bookmarkEnd w:id="38"/>
    </w:p>
    <w:p w14:paraId="02D7D6A8" w14:textId="77777777" w:rsidR="00BB631A" w:rsidRPr="00BB631A" w:rsidRDefault="00BB631A" w:rsidP="00D069ED">
      <w:pPr>
        <w:pStyle w:val="BodyTextIndent2"/>
        <w:spacing w:before="120" w:line="240" w:lineRule="auto"/>
        <w:ind w:left="0"/>
      </w:pPr>
    </w:p>
    <w:p w14:paraId="2A85789F" w14:textId="257877C4" w:rsidR="0089763D" w:rsidRPr="00B511C5" w:rsidRDefault="008F4F41" w:rsidP="00D069ED">
      <w:pPr>
        <w:pStyle w:val="NormalWeb"/>
        <w:spacing w:before="120" w:beforeAutospacing="0" w:after="120" w:afterAutospacing="0"/>
        <w:textAlignment w:val="top"/>
        <w:rPr>
          <w:color w:val="000000"/>
        </w:rPr>
      </w:pPr>
      <w:r w:rsidRPr="00B511C5">
        <w:rPr>
          <w:color w:val="000000"/>
        </w:rPr>
        <w:t>Those methods chosen are as follows</w:t>
      </w:r>
      <w:r w:rsidR="00814DB0" w:rsidRPr="00B511C5">
        <w:rPr>
          <w:color w:val="000000"/>
        </w:rPr>
        <w:t xml:space="preserve"> and are all based on calendar days</w:t>
      </w:r>
      <w:r w:rsidR="00916A22" w:rsidRPr="00B511C5">
        <w:rPr>
          <w:color w:val="000000"/>
        </w:rPr>
        <w:t>:</w:t>
      </w:r>
      <w:r w:rsidR="005956D6" w:rsidRPr="00B511C5">
        <w:rPr>
          <w:color w:val="000000"/>
        </w:rPr>
        <w:t xml:space="preserve"> </w:t>
      </w:r>
    </w:p>
    <w:p w14:paraId="319692FB" w14:textId="77E4FE3C" w:rsidR="00916A22" w:rsidRPr="00B511C5" w:rsidRDefault="008F4F41" w:rsidP="00D32B9E">
      <w:pPr>
        <w:pStyle w:val="BodyTextIndent2"/>
        <w:numPr>
          <w:ilvl w:val="0"/>
          <w:numId w:val="20"/>
        </w:numPr>
        <w:spacing w:before="120" w:line="240" w:lineRule="auto"/>
        <w:ind w:left="540"/>
        <w:rPr>
          <w:color w:val="000000"/>
        </w:rPr>
      </w:pPr>
      <w:r w:rsidRPr="00B511C5">
        <w:rPr>
          <w:color w:val="000000"/>
        </w:rPr>
        <w:t>1</w:t>
      </w:r>
      <w:r w:rsidR="00465477" w:rsidRPr="00A25388">
        <w:rPr>
          <w:color w:val="000000"/>
        </w:rPr>
        <w:t>st</w:t>
      </w:r>
      <w:r w:rsidR="00465477">
        <w:rPr>
          <w:color w:val="000000"/>
        </w:rPr>
        <w:t xml:space="preserve"> </w:t>
      </w:r>
      <w:r w:rsidRPr="00B511C5">
        <w:rPr>
          <w:color w:val="000000"/>
        </w:rPr>
        <w:t>class</w:t>
      </w:r>
    </w:p>
    <w:p w14:paraId="76B9E449" w14:textId="3902BB0E" w:rsidR="0089763D" w:rsidRPr="00645761" w:rsidRDefault="008F4F41" w:rsidP="00D32B9E">
      <w:pPr>
        <w:pStyle w:val="BodyTextIndent2"/>
        <w:numPr>
          <w:ilvl w:val="0"/>
          <w:numId w:val="20"/>
        </w:numPr>
        <w:spacing w:before="120" w:line="240" w:lineRule="auto"/>
        <w:ind w:left="540"/>
        <w:rPr>
          <w:color w:val="000000"/>
        </w:rPr>
      </w:pPr>
      <w:r w:rsidRPr="00A6591D">
        <w:rPr>
          <w:color w:val="000000"/>
        </w:rPr>
        <w:t>Priority mail</w:t>
      </w:r>
    </w:p>
    <w:p w14:paraId="168BA0E1" w14:textId="7F0005BD" w:rsidR="0089763D" w:rsidRPr="00645761" w:rsidRDefault="008F4F41" w:rsidP="00D32B9E">
      <w:pPr>
        <w:pStyle w:val="BodyTextIndent2"/>
        <w:numPr>
          <w:ilvl w:val="0"/>
          <w:numId w:val="20"/>
        </w:numPr>
        <w:spacing w:before="120" w:line="240" w:lineRule="auto"/>
        <w:ind w:left="540"/>
        <w:rPr>
          <w:rFonts w:cs="Courier New"/>
          <w:color w:val="000000"/>
        </w:rPr>
      </w:pPr>
      <w:r w:rsidRPr="00A6591D">
        <w:rPr>
          <w:color w:val="000000"/>
        </w:rPr>
        <w:t xml:space="preserve">UPS ground </w:t>
      </w:r>
      <w:r w:rsidR="00D916A3" w:rsidRPr="00A6591D">
        <w:rPr>
          <w:color w:val="000000"/>
        </w:rPr>
        <w:t>(No deliveries to P.O. boxes)</w:t>
      </w:r>
    </w:p>
    <w:p w14:paraId="10726A68" w14:textId="7446BA0F" w:rsidR="0089763D" w:rsidRPr="00645761" w:rsidRDefault="00CF11FB" w:rsidP="00D32B9E">
      <w:pPr>
        <w:pStyle w:val="BodyTextIndent2"/>
        <w:numPr>
          <w:ilvl w:val="0"/>
          <w:numId w:val="20"/>
        </w:numPr>
        <w:spacing w:before="120" w:line="240" w:lineRule="auto"/>
        <w:ind w:left="540"/>
        <w:rPr>
          <w:color w:val="000000"/>
        </w:rPr>
      </w:pPr>
      <w:r>
        <w:rPr>
          <w:rFonts w:cs="Courier New"/>
          <w:color w:val="000000"/>
        </w:rPr>
        <w:t>SurePost</w:t>
      </w:r>
    </w:p>
    <w:p w14:paraId="060C8661" w14:textId="3EDF1E40" w:rsidR="0089763D" w:rsidRPr="00645761" w:rsidRDefault="00CF11FB" w:rsidP="00D32B9E">
      <w:pPr>
        <w:pStyle w:val="BodyTextIndent2"/>
        <w:numPr>
          <w:ilvl w:val="0"/>
          <w:numId w:val="20"/>
        </w:numPr>
        <w:spacing w:before="120" w:line="240" w:lineRule="auto"/>
        <w:ind w:left="540"/>
        <w:rPr>
          <w:color w:val="000000"/>
        </w:rPr>
      </w:pPr>
      <w:r>
        <w:rPr>
          <w:rFonts w:cs="Courier New"/>
          <w:color w:val="000000"/>
        </w:rPr>
        <w:t xml:space="preserve">UPS next day air (Can be used for </w:t>
      </w:r>
      <w:bookmarkStart w:id="39" w:name="OLE_LINK34"/>
      <w:r w:rsidR="009A7A30">
        <w:rPr>
          <w:rFonts w:cs="Courier New"/>
          <w:color w:val="000000"/>
        </w:rPr>
        <w:t>C</w:t>
      </w:r>
      <w:r>
        <w:rPr>
          <w:rFonts w:cs="Courier New"/>
          <w:color w:val="000000"/>
        </w:rPr>
        <w:t xml:space="preserve">old </w:t>
      </w:r>
      <w:r w:rsidR="009A7A30">
        <w:rPr>
          <w:rFonts w:cs="Courier New"/>
          <w:color w:val="000000"/>
        </w:rPr>
        <w:t>P</w:t>
      </w:r>
      <w:r>
        <w:rPr>
          <w:rFonts w:cs="Courier New"/>
          <w:color w:val="000000"/>
        </w:rPr>
        <w:t>ack</w:t>
      </w:r>
      <w:bookmarkEnd w:id="39"/>
      <w:r>
        <w:rPr>
          <w:rFonts w:cs="Courier New"/>
          <w:color w:val="000000"/>
        </w:rPr>
        <w:t>)</w:t>
      </w:r>
    </w:p>
    <w:p w14:paraId="12658FDE" w14:textId="35CFB4A0" w:rsidR="0089763D" w:rsidRPr="00645761" w:rsidRDefault="00CF11FB" w:rsidP="00D32B9E">
      <w:pPr>
        <w:pStyle w:val="BodyTextIndent2"/>
        <w:numPr>
          <w:ilvl w:val="0"/>
          <w:numId w:val="20"/>
        </w:numPr>
        <w:spacing w:before="120" w:line="240" w:lineRule="auto"/>
        <w:ind w:left="540"/>
        <w:rPr>
          <w:color w:val="000000"/>
        </w:rPr>
      </w:pPr>
      <w:r>
        <w:rPr>
          <w:rFonts w:cs="Courier New"/>
          <w:color w:val="000000"/>
        </w:rPr>
        <w:t xml:space="preserve">UPS Next Day air saver (Can be used for </w:t>
      </w:r>
      <w:r w:rsidR="009A7A30" w:rsidRPr="009A7A30">
        <w:rPr>
          <w:rFonts w:cs="Courier New"/>
          <w:color w:val="000000"/>
        </w:rPr>
        <w:t>Cold Pack</w:t>
      </w:r>
      <w:r>
        <w:rPr>
          <w:rFonts w:cs="Courier New"/>
          <w:color w:val="000000"/>
        </w:rPr>
        <w:t>)</w:t>
      </w:r>
    </w:p>
    <w:p w14:paraId="64B1C1CF" w14:textId="338AF315" w:rsidR="00677A24" w:rsidRPr="00540BD4" w:rsidRDefault="00CF11FB" w:rsidP="00D32B9E">
      <w:pPr>
        <w:pStyle w:val="BodyTextIndent2"/>
        <w:numPr>
          <w:ilvl w:val="0"/>
          <w:numId w:val="20"/>
        </w:numPr>
        <w:spacing w:before="120" w:line="240" w:lineRule="auto"/>
        <w:ind w:left="540"/>
        <w:rPr>
          <w:color w:val="000000"/>
        </w:rPr>
      </w:pPr>
      <w:r>
        <w:rPr>
          <w:rFonts w:cs="Courier New"/>
          <w:color w:val="000000"/>
        </w:rPr>
        <w:t xml:space="preserve">UPS 2 Day Air (Can be used for </w:t>
      </w:r>
      <w:r w:rsidR="009A7A30" w:rsidRPr="009A7A30">
        <w:rPr>
          <w:rFonts w:cs="Courier New"/>
          <w:color w:val="000000"/>
        </w:rPr>
        <w:t>Cold Pack</w:t>
      </w:r>
      <w:r>
        <w:rPr>
          <w:rFonts w:cs="Courier New"/>
          <w:color w:val="000000"/>
        </w:rPr>
        <w:t>)</w:t>
      </w:r>
    </w:p>
    <w:p w14:paraId="3333194C" w14:textId="1E878E13" w:rsidR="00540BD4" w:rsidRPr="00677A24" w:rsidRDefault="00540BD4" w:rsidP="00D32B9E">
      <w:pPr>
        <w:pStyle w:val="BodyTextIndent2"/>
        <w:numPr>
          <w:ilvl w:val="0"/>
          <w:numId w:val="20"/>
        </w:numPr>
        <w:spacing w:before="120" w:line="240" w:lineRule="auto"/>
        <w:ind w:left="540"/>
        <w:rPr>
          <w:color w:val="000000"/>
        </w:rPr>
      </w:pPr>
      <w:r>
        <w:rPr>
          <w:rFonts w:cs="Courier New"/>
          <w:color w:val="000000"/>
        </w:rPr>
        <w:t>USPS Express (Can be used for Cold Pack)</w:t>
      </w:r>
    </w:p>
    <w:p w14:paraId="12650B8D" w14:textId="77777777" w:rsidR="008F4F41" w:rsidRDefault="008F4F41" w:rsidP="00D069ED">
      <w:pPr>
        <w:pStyle w:val="NormalWeb"/>
        <w:spacing w:before="120" w:beforeAutospacing="0" w:after="120" w:afterAutospacing="0"/>
        <w:ind w:left="360"/>
        <w:textAlignment w:val="top"/>
        <w:rPr>
          <w:color w:val="000000"/>
        </w:rPr>
      </w:pPr>
    </w:p>
    <w:p w14:paraId="506DBD66" w14:textId="14BDED32" w:rsidR="0089763D" w:rsidRPr="002828D0" w:rsidRDefault="093463BA" w:rsidP="00187EF9">
      <w:pPr>
        <w:pStyle w:val="NormalWeb"/>
        <w:spacing w:before="120" w:beforeAutospacing="0" w:after="120" w:afterAutospacing="0"/>
        <w:textAlignment w:val="top"/>
        <w:rPr>
          <w:color w:val="000000"/>
        </w:rPr>
      </w:pPr>
      <w:r w:rsidRPr="4EF04825">
        <w:rPr>
          <w:b/>
          <w:bCs/>
          <w:color w:val="000000" w:themeColor="text1"/>
        </w:rPr>
        <w:t>Note</w:t>
      </w:r>
      <w:r w:rsidR="00DC1277">
        <w:rPr>
          <w:b/>
          <w:bCs/>
          <w:color w:val="000000" w:themeColor="text1"/>
        </w:rPr>
        <w:t>:</w:t>
      </w:r>
      <w:r w:rsidR="00794CF4">
        <w:rPr>
          <w:b/>
          <w:bCs/>
          <w:color w:val="000000" w:themeColor="text1"/>
        </w:rPr>
        <w:t xml:space="preserve"> </w:t>
      </w:r>
      <w:r w:rsidR="668715FE" w:rsidRPr="004E6BC6">
        <w:rPr>
          <w:color w:val="000000" w:themeColor="text1"/>
        </w:rPr>
        <w:t>Do</w:t>
      </w:r>
      <w:r w:rsidR="555646DD" w:rsidRPr="004E6BC6">
        <w:rPr>
          <w:color w:val="000000" w:themeColor="text1"/>
        </w:rPr>
        <w:t xml:space="preserve"> not</w:t>
      </w:r>
      <w:r w:rsidR="555646DD" w:rsidRPr="4EF04825">
        <w:rPr>
          <w:color w:val="000000" w:themeColor="text1"/>
        </w:rPr>
        <w:t xml:space="preserve"> provide an exact</w:t>
      </w:r>
      <w:r w:rsidR="1AB54AC0" w:rsidRPr="4EF04825">
        <w:rPr>
          <w:color w:val="000000" w:themeColor="text1"/>
        </w:rPr>
        <w:t xml:space="preserve"> or estimated delivery</w:t>
      </w:r>
      <w:r w:rsidR="555646DD" w:rsidRPr="4EF04825">
        <w:rPr>
          <w:color w:val="000000" w:themeColor="text1"/>
        </w:rPr>
        <w:t xml:space="preserve"> date. If there is a tracking number assigned to </w:t>
      </w:r>
      <w:r w:rsidR="7436916D" w:rsidRPr="4EF04825">
        <w:rPr>
          <w:color w:val="000000" w:themeColor="text1"/>
        </w:rPr>
        <w:t>order,</w:t>
      </w:r>
      <w:r w:rsidR="555646DD" w:rsidRPr="4EF04825">
        <w:rPr>
          <w:color w:val="000000" w:themeColor="text1"/>
        </w:rPr>
        <w:t xml:space="preserve"> provide tracking number with the delivery carrier. As arrival dates can change.</w:t>
      </w:r>
      <w:r w:rsidR="23478B26" w:rsidRPr="4EF04825">
        <w:rPr>
          <w:color w:val="000000" w:themeColor="text1"/>
        </w:rPr>
        <w:t xml:space="preserve"> </w:t>
      </w:r>
    </w:p>
    <w:p w14:paraId="6D53E67F" w14:textId="554150A2" w:rsidR="0089763D" w:rsidRDefault="23478B26" w:rsidP="00CD7B36">
      <w:pPr>
        <w:pStyle w:val="NormalWeb"/>
        <w:spacing w:before="120" w:beforeAutospacing="0" w:after="120" w:afterAutospacing="0"/>
        <w:textAlignment w:val="top"/>
      </w:pPr>
      <w:r w:rsidRPr="4EF04825">
        <w:rPr>
          <w:b/>
          <w:bCs/>
          <w:color w:val="000000" w:themeColor="text1"/>
        </w:rPr>
        <w:t>Example</w:t>
      </w:r>
      <w:r w:rsidR="00DC1277">
        <w:rPr>
          <w:b/>
          <w:bCs/>
          <w:color w:val="000000" w:themeColor="text1"/>
        </w:rPr>
        <w:t>:</w:t>
      </w:r>
      <w:r w:rsidR="00794CF4">
        <w:rPr>
          <w:b/>
          <w:bCs/>
          <w:color w:val="000000" w:themeColor="text1"/>
        </w:rPr>
        <w:t xml:space="preserve"> </w:t>
      </w:r>
      <w:r w:rsidR="355236F9" w:rsidRPr="004E6BC6">
        <w:rPr>
          <w:color w:val="000000" w:themeColor="text1"/>
        </w:rPr>
        <w:t>Weather</w:t>
      </w:r>
      <w:r w:rsidR="555646DD" w:rsidRPr="004E6BC6">
        <w:rPr>
          <w:color w:val="000000" w:themeColor="text1"/>
        </w:rPr>
        <w:t xml:space="preserve"> </w:t>
      </w:r>
      <w:r w:rsidR="555646DD" w:rsidRPr="4EF04825">
        <w:rPr>
          <w:color w:val="000000" w:themeColor="text1"/>
        </w:rPr>
        <w:t>conditions.</w:t>
      </w:r>
    </w:p>
    <w:p w14:paraId="39CBCE02" w14:textId="77777777" w:rsidR="00A25388" w:rsidRDefault="00A25388" w:rsidP="00D069ED">
      <w:pPr>
        <w:pStyle w:val="BodyTextIndent2"/>
        <w:spacing w:before="120" w:line="240" w:lineRule="auto"/>
        <w:ind w:left="0"/>
        <w:jc w:val="right"/>
      </w:pPr>
    </w:p>
    <w:p w14:paraId="187C3E3F" w14:textId="46D340A4" w:rsidR="00A402F1" w:rsidRPr="001557D4" w:rsidRDefault="00926FB2" w:rsidP="00D069ED">
      <w:pPr>
        <w:pStyle w:val="BodyTextIndent2"/>
        <w:spacing w:before="120" w:line="240" w:lineRule="auto"/>
        <w:ind w:left="0"/>
        <w:jc w:val="right"/>
        <w:rPr>
          <w:noProof/>
        </w:rPr>
      </w:pPr>
      <w:hyperlink w:anchor="_top" w:history="1">
        <w:r w:rsidRPr="00F36E50">
          <w:rPr>
            <w:rStyle w:val="Hyperlink"/>
            <w:noProof/>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F4F41" w:rsidRPr="002224A1" w14:paraId="7376E4EF" w14:textId="77777777" w:rsidTr="00166F31">
        <w:tc>
          <w:tcPr>
            <w:tcW w:w="5000" w:type="pct"/>
            <w:shd w:val="clear" w:color="auto" w:fill="C0C0C0"/>
          </w:tcPr>
          <w:p w14:paraId="716CBC0B" w14:textId="77777777" w:rsidR="008F4F41" w:rsidRPr="002224A1" w:rsidRDefault="008F4F41" w:rsidP="00D069ED">
            <w:pPr>
              <w:pStyle w:val="Heading2"/>
              <w:spacing w:before="120" w:after="120"/>
              <w:rPr>
                <w:rFonts w:ascii="Verdana" w:hAnsi="Verdana"/>
                <w:i w:val="0"/>
                <w:iCs w:val="0"/>
              </w:rPr>
            </w:pPr>
            <w:bookmarkStart w:id="40" w:name="_Urgent_Next_Day"/>
            <w:bookmarkStart w:id="41" w:name="_Toc202281979"/>
            <w:bookmarkEnd w:id="40"/>
            <w:r w:rsidRPr="002224A1">
              <w:rPr>
                <w:rFonts w:ascii="Verdana" w:hAnsi="Verdana"/>
                <w:i w:val="0"/>
                <w:iCs w:val="0"/>
              </w:rPr>
              <w:t>Urgent Next Day</w:t>
            </w:r>
            <w:bookmarkEnd w:id="41"/>
          </w:p>
        </w:tc>
      </w:tr>
    </w:tbl>
    <w:p w14:paraId="5BCF8866" w14:textId="783C221B" w:rsidR="0089763D" w:rsidRDefault="008F4F41" w:rsidP="00D069ED">
      <w:pPr>
        <w:pStyle w:val="NormalWeb"/>
        <w:spacing w:before="120" w:beforeAutospacing="0" w:after="120" w:afterAutospacing="0"/>
        <w:textAlignment w:val="top"/>
      </w:pPr>
      <w:r w:rsidRPr="00356EE5">
        <w:t xml:space="preserve">Urgent Next </w:t>
      </w:r>
      <w:r w:rsidR="004D6ED4">
        <w:t xml:space="preserve">Business </w:t>
      </w:r>
      <w:r w:rsidRPr="00356EE5">
        <w:t xml:space="preserve">Day Deliveries are available to the </w:t>
      </w:r>
      <w:r w:rsidR="0034549F" w:rsidRPr="00356EE5">
        <w:t>member</w:t>
      </w:r>
      <w:r w:rsidRPr="00356EE5">
        <w:t xml:space="preserve"> upon request for the shipping charge of $</w:t>
      </w:r>
      <w:r w:rsidR="00FE274E" w:rsidRPr="00356EE5">
        <w:t>23.00</w:t>
      </w:r>
      <w:r w:rsidRPr="00356EE5">
        <w:t>.</w:t>
      </w:r>
    </w:p>
    <w:p w14:paraId="007BA4A8" w14:textId="45BF3CE7" w:rsidR="0089763D" w:rsidRDefault="32265223" w:rsidP="00D069ED">
      <w:pPr>
        <w:pStyle w:val="NormalWeb"/>
        <w:spacing w:before="120" w:beforeAutospacing="0" w:after="120" w:afterAutospacing="0"/>
        <w:textAlignment w:val="top"/>
        <w:rPr>
          <w:noProof/>
        </w:rPr>
      </w:pPr>
      <w:r w:rsidRPr="4EF04825">
        <w:rPr>
          <w:b/>
          <w:bCs/>
        </w:rPr>
        <w:t>Note</w:t>
      </w:r>
      <w:r w:rsidR="00DC1277">
        <w:rPr>
          <w:b/>
          <w:bCs/>
        </w:rPr>
        <w:t>:</w:t>
      </w:r>
      <w:r w:rsidR="00794CF4">
        <w:rPr>
          <w:b/>
          <w:bCs/>
        </w:rPr>
        <w:t xml:space="preserve"> </w:t>
      </w:r>
      <w:r w:rsidR="0C40DE3A" w:rsidRPr="004E6BC6">
        <w:t>Shipping</w:t>
      </w:r>
      <w:r w:rsidRPr="004E6BC6">
        <w:t xml:space="preserve"> </w:t>
      </w:r>
      <w:r w:rsidRPr="4EF04825">
        <w:t>fees are in addition to the cost of the medications in the order</w:t>
      </w:r>
      <w:r w:rsidR="69A7DA0D" w:rsidRPr="4EF04825">
        <w:t xml:space="preserve">. </w:t>
      </w:r>
    </w:p>
    <w:p w14:paraId="2689F2C8" w14:textId="77777777" w:rsidR="006B43FB" w:rsidRPr="006B43FB" w:rsidRDefault="006B43FB" w:rsidP="00D069ED">
      <w:pPr>
        <w:pStyle w:val="NormalWeb"/>
        <w:spacing w:before="120" w:beforeAutospacing="0" w:after="120" w:afterAutospacing="0"/>
        <w:ind w:left="180"/>
        <w:textAlignment w:val="top"/>
        <w:rPr>
          <w:noProof/>
        </w:rPr>
      </w:pPr>
    </w:p>
    <w:p w14:paraId="1E55995D" w14:textId="4EB0A348" w:rsidR="0089763D" w:rsidRPr="00356EE5" w:rsidRDefault="008F4F41" w:rsidP="00D069ED">
      <w:pPr>
        <w:pStyle w:val="NormalWeb"/>
        <w:spacing w:before="120" w:beforeAutospacing="0" w:after="120" w:afterAutospacing="0"/>
        <w:textAlignment w:val="top"/>
      </w:pPr>
      <w:r w:rsidRPr="00356EE5">
        <w:t xml:space="preserve">The shipping methods include the following for </w:t>
      </w:r>
      <w:r w:rsidR="00D916A3" w:rsidRPr="00356EE5">
        <w:t>street a</w:t>
      </w:r>
      <w:r w:rsidRPr="00356EE5">
        <w:t>ddresses</w:t>
      </w:r>
      <w:r w:rsidR="00D916A3" w:rsidRPr="00356EE5">
        <w:t xml:space="preserve"> only</w:t>
      </w:r>
      <w:r w:rsidR="00A25388">
        <w:t xml:space="preserve">. </w:t>
      </w:r>
      <w:r w:rsidR="00D916A3" w:rsidRPr="00356EE5">
        <w:t xml:space="preserve">This excludes </w:t>
      </w:r>
      <w:r w:rsidRPr="00356EE5">
        <w:t>P</w:t>
      </w:r>
      <w:r w:rsidR="00DE15A9">
        <w:t>.</w:t>
      </w:r>
      <w:r w:rsidRPr="00356EE5">
        <w:t>O</w:t>
      </w:r>
      <w:r w:rsidR="00DE15A9">
        <w:t>.</w:t>
      </w:r>
      <w:r w:rsidRPr="00356EE5">
        <w:t xml:space="preserve"> Boxes:</w:t>
      </w:r>
    </w:p>
    <w:p w14:paraId="2FDB5EB9" w14:textId="77777777" w:rsidR="008F4F41" w:rsidRPr="00356EE5" w:rsidRDefault="008F4F41" w:rsidP="00D32B9E">
      <w:pPr>
        <w:pStyle w:val="BodyTextIndent2"/>
        <w:numPr>
          <w:ilvl w:val="0"/>
          <w:numId w:val="20"/>
        </w:numPr>
        <w:spacing w:before="120" w:line="240" w:lineRule="auto"/>
        <w:ind w:left="540"/>
      </w:pPr>
      <w:r w:rsidRPr="00356EE5">
        <w:t xml:space="preserve">UPS Next Day Saver </w:t>
      </w:r>
      <w:r w:rsidRPr="00356EE5">
        <w:br/>
      </w:r>
    </w:p>
    <w:p w14:paraId="165D5332" w14:textId="3CE33DFB" w:rsidR="0089763D" w:rsidRPr="00356EE5" w:rsidRDefault="008E3517" w:rsidP="00D069ED">
      <w:pPr>
        <w:pStyle w:val="NormalWeb"/>
        <w:spacing w:before="120" w:beforeAutospacing="0" w:after="120" w:afterAutospacing="0"/>
        <w:textAlignment w:val="top"/>
        <w:rPr>
          <w:b/>
        </w:rPr>
      </w:pPr>
      <w:r w:rsidRPr="00356EE5">
        <w:rPr>
          <w:b/>
        </w:rPr>
        <w:t>To upgrade shipping for an open order:</w:t>
      </w:r>
    </w:p>
    <w:p w14:paraId="52EF8184" w14:textId="171C0AA1" w:rsidR="0089763D" w:rsidRPr="006B43FB" w:rsidRDefault="40542109" w:rsidP="00D32B9E">
      <w:pPr>
        <w:pStyle w:val="BodyTextIndent2"/>
        <w:numPr>
          <w:ilvl w:val="0"/>
          <w:numId w:val="20"/>
        </w:numPr>
        <w:spacing w:before="120" w:line="240" w:lineRule="auto"/>
        <w:ind w:left="540"/>
      </w:pPr>
      <w:r w:rsidRPr="4EF04825">
        <w:t xml:space="preserve">Access the </w:t>
      </w:r>
      <w:r w:rsidRPr="4EF04825">
        <w:rPr>
          <w:b/>
          <w:bCs/>
        </w:rPr>
        <w:t xml:space="preserve">Order Status </w:t>
      </w:r>
      <w:r w:rsidRPr="4EF04825">
        <w:t>screen for the order in question and select the type of shipping from the Shipping Method drop-down box</w:t>
      </w:r>
      <w:r w:rsidR="69A7DA0D" w:rsidRPr="4EF04825">
        <w:t xml:space="preserve">. </w:t>
      </w:r>
      <w:r w:rsidR="2AF0877B" w:rsidRPr="004E6BC6">
        <w:t>Click</w:t>
      </w:r>
      <w:r w:rsidR="7854BE4B" w:rsidRPr="002828D0">
        <w:t xml:space="preserve"> </w:t>
      </w:r>
      <w:r w:rsidR="7854BE4B" w:rsidRPr="004E6BC6">
        <w:t>the</w:t>
      </w:r>
      <w:r w:rsidR="7854BE4B" w:rsidRPr="4EF04825">
        <w:rPr>
          <w:b/>
          <w:bCs/>
        </w:rPr>
        <w:t xml:space="preserve"> Update</w:t>
      </w:r>
      <w:r w:rsidR="2AF0877B" w:rsidRPr="4EF04825">
        <w:t xml:space="preserve"> button to submit </w:t>
      </w:r>
      <w:r w:rsidR="63DBCD86" w:rsidRPr="4EF04825">
        <w:t>a change</w:t>
      </w:r>
      <w:r w:rsidR="2AF0877B" w:rsidRPr="4EF04825">
        <w:t xml:space="preserve"> in shipping method</w:t>
      </w:r>
      <w:r w:rsidR="69A7DA0D" w:rsidRPr="4EF04825">
        <w:t xml:space="preserve">. </w:t>
      </w:r>
    </w:p>
    <w:p w14:paraId="01E8564A" w14:textId="549052E4" w:rsidR="008E3517" w:rsidRDefault="40542109" w:rsidP="00D069ED">
      <w:pPr>
        <w:pStyle w:val="NormalWeb"/>
        <w:spacing w:before="120" w:beforeAutospacing="0" w:after="120" w:afterAutospacing="0"/>
        <w:ind w:left="540"/>
        <w:textAlignment w:val="top"/>
      </w:pPr>
      <w:r w:rsidRPr="4EF04825">
        <w:rPr>
          <w:b/>
          <w:bCs/>
        </w:rPr>
        <w:t>Note</w:t>
      </w:r>
      <w:r w:rsidR="00DC1277">
        <w:rPr>
          <w:b/>
          <w:bCs/>
        </w:rPr>
        <w:t>:</w:t>
      </w:r>
      <w:r w:rsidR="00794CF4">
        <w:rPr>
          <w:b/>
          <w:bCs/>
        </w:rPr>
        <w:t xml:space="preserve"> </w:t>
      </w:r>
      <w:r w:rsidR="0B0F20A0" w:rsidRPr="004E6BC6">
        <w:t>The</w:t>
      </w:r>
      <w:r w:rsidRPr="004E6BC6">
        <w:t xml:space="preserve"> </w:t>
      </w:r>
      <w:r w:rsidRPr="4EF04825">
        <w:t>order must be prior to Label Print status.</w:t>
      </w:r>
      <w:r w:rsidR="1790923A" w:rsidRPr="4EF04825">
        <w:t xml:space="preserve"> Orders in Label Print should not be upgraded</w:t>
      </w:r>
      <w:r w:rsidR="69A7DA0D" w:rsidRPr="4EF04825">
        <w:t xml:space="preserve">. </w:t>
      </w:r>
      <w:r w:rsidR="4A54BA71" w:rsidRPr="4EF04825">
        <w:t xml:space="preserve">Refer to </w:t>
      </w:r>
      <w:bookmarkStart w:id="42" w:name="_Toc531268269"/>
      <w:r w:rsidR="008E3517" w:rsidRPr="4EF04825">
        <w:rPr>
          <w:color w:val="2B579A"/>
        </w:rPr>
        <w:fldChar w:fldCharType="begin"/>
      </w:r>
      <w:r w:rsidR="00550B62">
        <w:rPr>
          <w:color w:val="2B579A"/>
        </w:rPr>
        <w:instrText>HYPERLINK "https://thesource.cvshealth.com/nuxeo/thesource/" \l "!/view?docid=97e4d878-f5fe-4901-8e76-4439f248ed76"</w:instrText>
      </w:r>
      <w:r w:rsidR="008E3517" w:rsidRPr="4EF04825">
        <w:rPr>
          <w:color w:val="2B579A"/>
        </w:rPr>
      </w:r>
      <w:r w:rsidR="008E3517" w:rsidRPr="4EF04825">
        <w:rPr>
          <w:color w:val="2B579A"/>
        </w:rPr>
        <w:fldChar w:fldCharType="separate"/>
      </w:r>
      <w:bookmarkEnd w:id="42"/>
      <w:r w:rsidR="00550B62">
        <w:rPr>
          <w:rStyle w:val="Hyperlink"/>
        </w:rPr>
        <w:t>Expediting Mail Order Processing Time and/or Upgrading Order Shipping (118121)</w:t>
      </w:r>
      <w:r w:rsidR="008E3517" w:rsidRPr="4EF04825">
        <w:rPr>
          <w:color w:val="2B579A"/>
        </w:rPr>
        <w:fldChar w:fldCharType="end"/>
      </w:r>
      <w:r w:rsidR="4A54BA71" w:rsidRPr="4EF04825">
        <w:t xml:space="preserve">. </w:t>
      </w:r>
    </w:p>
    <w:p w14:paraId="0045C01E" w14:textId="77777777" w:rsidR="0089763D" w:rsidRPr="00AF40DC" w:rsidRDefault="0089763D" w:rsidP="00D069ED">
      <w:pPr>
        <w:pStyle w:val="NormalWeb"/>
        <w:spacing w:before="120" w:beforeAutospacing="0" w:after="120" w:afterAutospacing="0"/>
        <w:textAlignment w:val="top"/>
        <w:rPr>
          <w:bCs/>
        </w:rPr>
      </w:pPr>
    </w:p>
    <w:p w14:paraId="5516D4CE" w14:textId="1533A831" w:rsidR="0089763D" w:rsidRPr="006B43FB" w:rsidRDefault="008F4F41" w:rsidP="00D069ED">
      <w:pPr>
        <w:pStyle w:val="NormalWeb"/>
        <w:spacing w:before="120" w:beforeAutospacing="0" w:after="120" w:afterAutospacing="0"/>
        <w:textAlignment w:val="top"/>
        <w:rPr>
          <w:b/>
          <w:bCs/>
        </w:rPr>
      </w:pPr>
      <w:r w:rsidRPr="00356EE5">
        <w:rPr>
          <w:b/>
          <w:bCs/>
        </w:rPr>
        <w:t xml:space="preserve">Urgent Next Day </w:t>
      </w:r>
      <w:r w:rsidR="004D6ED4">
        <w:rPr>
          <w:b/>
          <w:bCs/>
        </w:rPr>
        <w:t xml:space="preserve">business </w:t>
      </w:r>
      <w:r w:rsidRPr="00356EE5">
        <w:rPr>
          <w:b/>
          <w:bCs/>
        </w:rPr>
        <w:t xml:space="preserve">Delivery for Post Office Box Addresses: </w:t>
      </w:r>
    </w:p>
    <w:p w14:paraId="4942F7F3" w14:textId="454A6F4B" w:rsidR="008F4F41" w:rsidRDefault="008F4F41" w:rsidP="00D069ED">
      <w:pPr>
        <w:pStyle w:val="NormalWeb"/>
        <w:spacing w:before="120" w:beforeAutospacing="0" w:after="120" w:afterAutospacing="0"/>
        <w:textAlignment w:val="top"/>
      </w:pPr>
      <w:r w:rsidRPr="00356EE5">
        <w:t>Express Mail is the shipping method used for expedited orders going to a P</w:t>
      </w:r>
      <w:r w:rsidR="00DE15A9">
        <w:t>.</w:t>
      </w:r>
      <w:r w:rsidRPr="00356EE5">
        <w:t>O</w:t>
      </w:r>
      <w:r w:rsidR="00DE15A9">
        <w:t>.</w:t>
      </w:r>
      <w:r w:rsidRPr="00356EE5">
        <w:t xml:space="preserve"> Box address. </w:t>
      </w:r>
    </w:p>
    <w:p w14:paraId="4D7582C2" w14:textId="77777777" w:rsidR="0089763D" w:rsidRPr="00356EE5" w:rsidRDefault="0089763D" w:rsidP="00D069ED">
      <w:pPr>
        <w:pStyle w:val="NormalWeb"/>
        <w:spacing w:before="120" w:beforeAutospacing="0" w:after="120" w:afterAutospacing="0"/>
        <w:textAlignment w:val="top"/>
      </w:pPr>
    </w:p>
    <w:p w14:paraId="45B7DF25" w14:textId="1112331D" w:rsidR="0089763D" w:rsidRPr="00A43038" w:rsidRDefault="008F4F41" w:rsidP="00D069ED">
      <w:pPr>
        <w:pStyle w:val="NormalWeb"/>
        <w:spacing w:before="120" w:beforeAutospacing="0" w:after="120" w:afterAutospacing="0"/>
        <w:textAlignment w:val="top"/>
        <w:rPr>
          <w:b/>
          <w:bCs/>
        </w:rPr>
      </w:pPr>
      <w:r w:rsidRPr="00356EE5">
        <w:rPr>
          <w:b/>
          <w:bCs/>
        </w:rPr>
        <w:t>Reminders:</w:t>
      </w:r>
    </w:p>
    <w:p w14:paraId="0A7D5B8E" w14:textId="44362E1B" w:rsidR="0089763D" w:rsidRPr="00A43038" w:rsidRDefault="00D916A3" w:rsidP="00D32B9E">
      <w:pPr>
        <w:pStyle w:val="BodyTextIndent2"/>
        <w:numPr>
          <w:ilvl w:val="0"/>
          <w:numId w:val="20"/>
        </w:numPr>
        <w:spacing w:before="120" w:line="240" w:lineRule="auto"/>
        <w:ind w:left="540"/>
      </w:pPr>
      <w:r w:rsidRPr="00356EE5">
        <w:rPr>
          <w:rFonts w:cs="Courier New"/>
        </w:rPr>
        <w:t>UP</w:t>
      </w:r>
      <w:r w:rsidR="00356EE5">
        <w:rPr>
          <w:rFonts w:cs="Courier New"/>
        </w:rPr>
        <w:t>S</w:t>
      </w:r>
      <w:r w:rsidRPr="00356EE5">
        <w:rPr>
          <w:rFonts w:cs="Courier New"/>
        </w:rPr>
        <w:t xml:space="preserve"> will not deliver any orders to P.O. boxes.</w:t>
      </w:r>
    </w:p>
    <w:p w14:paraId="2FEB91FC" w14:textId="5CCF6F64" w:rsidR="0089763D" w:rsidRPr="00A43038" w:rsidRDefault="4614E8EA" w:rsidP="00D32B9E">
      <w:pPr>
        <w:pStyle w:val="BodyTextIndent2"/>
        <w:numPr>
          <w:ilvl w:val="0"/>
          <w:numId w:val="20"/>
        </w:numPr>
        <w:spacing w:before="120" w:line="240" w:lineRule="auto"/>
        <w:ind w:left="540"/>
      </w:pPr>
      <w:r w:rsidRPr="4EF04825">
        <w:t xml:space="preserve">Expedited Shipping only applies to </w:t>
      </w:r>
      <w:r w:rsidR="379880C1" w:rsidRPr="4EF04825">
        <w:t>Shipping</w:t>
      </w:r>
      <w:r w:rsidRPr="4EF04825">
        <w:t xml:space="preserve"> and not the processing of the order</w:t>
      </w:r>
      <w:r w:rsidR="76FDFA2D" w:rsidRPr="4EF04825">
        <w:t xml:space="preserve">, continue to quote </w:t>
      </w:r>
      <w:r w:rsidR="69064CEC" w:rsidRPr="4EF04825">
        <w:t xml:space="preserve">up to two </w:t>
      </w:r>
      <w:r w:rsidR="33F32D8E" w:rsidRPr="4EF04825">
        <w:t xml:space="preserve">business </w:t>
      </w:r>
      <w:r w:rsidR="69064CEC" w:rsidRPr="4EF04825">
        <w:t xml:space="preserve">days </w:t>
      </w:r>
      <w:r w:rsidR="76FDFA2D" w:rsidRPr="4EF04825">
        <w:t xml:space="preserve">processing for refills and </w:t>
      </w:r>
      <w:r w:rsidR="69064CEC" w:rsidRPr="4EF04825">
        <w:t>up to five (</w:t>
      </w:r>
      <w:r w:rsidR="76FDFA2D" w:rsidRPr="4EF04825">
        <w:t>5</w:t>
      </w:r>
      <w:r w:rsidR="69064CEC" w:rsidRPr="4EF04825">
        <w:t>)</w:t>
      </w:r>
      <w:r w:rsidR="76FDFA2D" w:rsidRPr="4EF04825">
        <w:t xml:space="preserve"> </w:t>
      </w:r>
      <w:r w:rsidR="33F32D8E" w:rsidRPr="4EF04825">
        <w:t xml:space="preserve">business days </w:t>
      </w:r>
      <w:r w:rsidR="76FDFA2D" w:rsidRPr="4EF04825">
        <w:t>for new prescriptions</w:t>
      </w:r>
      <w:r w:rsidR="39C2D46D" w:rsidRPr="4EF04825">
        <w:t xml:space="preserve">. </w:t>
      </w:r>
    </w:p>
    <w:p w14:paraId="7C67C14F" w14:textId="1FFBD6E9" w:rsidR="0089763D" w:rsidRPr="00A43038" w:rsidRDefault="008F4F41" w:rsidP="00D32B9E">
      <w:pPr>
        <w:pStyle w:val="BodyTextIndent2"/>
        <w:numPr>
          <w:ilvl w:val="0"/>
          <w:numId w:val="20"/>
        </w:numPr>
        <w:spacing w:before="120" w:line="240" w:lineRule="auto"/>
        <w:ind w:left="540"/>
      </w:pPr>
      <w:r w:rsidRPr="00356EE5">
        <w:t>W</w:t>
      </w:r>
      <w:r w:rsidRPr="00356EE5">
        <w:rPr>
          <w:rFonts w:cs="Arial"/>
        </w:rPr>
        <w:t>eekends and Government (Federal) holidays are not included</w:t>
      </w:r>
      <w:r w:rsidRPr="00356EE5">
        <w:t xml:space="preserve">. </w:t>
      </w:r>
    </w:p>
    <w:p w14:paraId="30FD7E68" w14:textId="252B9E0C" w:rsidR="0089763D" w:rsidRPr="00A43038" w:rsidRDefault="008F4F41" w:rsidP="00D32B9E">
      <w:pPr>
        <w:pStyle w:val="BodyTextIndent2"/>
        <w:numPr>
          <w:ilvl w:val="0"/>
          <w:numId w:val="20"/>
        </w:numPr>
        <w:spacing w:before="120" w:line="240" w:lineRule="auto"/>
        <w:ind w:left="540"/>
      </w:pPr>
      <w:r w:rsidRPr="00356EE5">
        <w:t xml:space="preserve">Saturday delivery is </w:t>
      </w:r>
      <w:r w:rsidRPr="00356EE5">
        <w:rPr>
          <w:b/>
          <w:bCs/>
        </w:rPr>
        <w:t xml:space="preserve">NOT </w:t>
      </w:r>
      <w:r w:rsidRPr="00356EE5">
        <w:t>available unless chosen at the Metering Station.</w:t>
      </w:r>
    </w:p>
    <w:p w14:paraId="679FF4CD" w14:textId="62525536" w:rsidR="0089763D" w:rsidRPr="00A43038" w:rsidRDefault="00B07E1A" w:rsidP="00D32B9E">
      <w:pPr>
        <w:pStyle w:val="BodyTextIndent2"/>
        <w:numPr>
          <w:ilvl w:val="0"/>
          <w:numId w:val="20"/>
        </w:numPr>
        <w:spacing w:before="120" w:line="240" w:lineRule="auto"/>
        <w:ind w:left="540"/>
      </w:pPr>
      <w:r w:rsidRPr="00356EE5">
        <w:t xml:space="preserve">It is not needed or necessary to select upgraded shipping for </w:t>
      </w:r>
      <w:r w:rsidR="009A7A30" w:rsidRPr="009A7A30">
        <w:t>Cold Pack</w:t>
      </w:r>
      <w:r w:rsidRPr="00356EE5">
        <w:t>ed medications, as this is upgraded to Urgent Next Day at no additional member cost.</w:t>
      </w:r>
    </w:p>
    <w:p w14:paraId="123D8F26" w14:textId="1248DDC8" w:rsidR="008F5F50" w:rsidRPr="00EC4F96" w:rsidRDefault="0010046B" w:rsidP="00D32B9E">
      <w:pPr>
        <w:pStyle w:val="BodyTextIndent2"/>
        <w:numPr>
          <w:ilvl w:val="0"/>
          <w:numId w:val="20"/>
        </w:numPr>
        <w:spacing w:before="120" w:line="240" w:lineRule="auto"/>
        <w:ind w:left="540"/>
        <w:rPr>
          <w:b/>
          <w:bCs/>
        </w:rPr>
      </w:pPr>
      <w:r w:rsidRPr="00356EE5">
        <w:t>UPS is our preferred shipping vendor</w:t>
      </w:r>
      <w:r w:rsidR="00A25388">
        <w:t xml:space="preserve">. </w:t>
      </w:r>
      <w:r w:rsidRPr="00356EE5">
        <w:t xml:space="preserve">If the member requests FedEx, </w:t>
      </w:r>
      <w:r w:rsidR="00FA2E88">
        <w:t xml:space="preserve">contact </w:t>
      </w:r>
      <w:r w:rsidRPr="00356EE5">
        <w:t>Participant Services</w:t>
      </w:r>
      <w:r w:rsidR="00FA2E88">
        <w:t xml:space="preserve"> at </w:t>
      </w:r>
      <w:r w:rsidR="00FA2E88">
        <w:rPr>
          <w:b/>
          <w:bCs/>
        </w:rPr>
        <w:t xml:space="preserve">1-800-378-6043. </w:t>
      </w:r>
      <w:r w:rsidR="00FA2E88">
        <w:t>If after hours, contact Senior Team for an email and send an email with the member details (Member ID, Order Number, callback number, and details of the matter). Participant Ser</w:t>
      </w:r>
      <w:r w:rsidR="0094139F">
        <w:t>vices</w:t>
      </w:r>
      <w:r w:rsidRPr="00356EE5">
        <w:t xml:space="preserve"> will make an outbound call to the member to inform them that UPS is our shipping vendor and ask if we can ship the package via UPS. </w:t>
      </w:r>
      <w:r w:rsidR="0019577A">
        <w:t xml:space="preserve">Refer to </w:t>
      </w:r>
      <w:hyperlink r:id="rId27" w:anchor="!/view?docid=64f18e5a-4d56-4175-ba8e-e7d094e501d6" w:history="1">
        <w:r w:rsidR="0019577A" w:rsidRPr="0019577A">
          <w:rPr>
            <w:rStyle w:val="Hyperlink"/>
          </w:rPr>
          <w:t>Compass - Create a Support Task (050031)</w:t>
        </w:r>
      </w:hyperlink>
      <w:r w:rsidR="0019577A">
        <w:t>.</w:t>
      </w:r>
    </w:p>
    <w:p w14:paraId="43E4B597" w14:textId="77777777" w:rsidR="00EC4F96" w:rsidRPr="00EC4F96" w:rsidRDefault="00EC4F96" w:rsidP="00D069ED">
      <w:pPr>
        <w:pStyle w:val="NormalWeb"/>
        <w:spacing w:before="120" w:beforeAutospacing="0" w:after="120" w:afterAutospacing="0"/>
        <w:textAlignment w:val="top"/>
      </w:pPr>
    </w:p>
    <w:p w14:paraId="7FF33A54" w14:textId="543009D4" w:rsidR="00EC4F96" w:rsidRDefault="008F5F50" w:rsidP="00D069ED">
      <w:pPr>
        <w:pStyle w:val="NormalWeb"/>
        <w:spacing w:before="120" w:beforeAutospacing="0" w:after="120" w:afterAutospacing="0"/>
        <w:textAlignment w:val="top"/>
      </w:pPr>
      <w:r w:rsidRPr="00356EE5">
        <w:rPr>
          <w:b/>
        </w:rPr>
        <w:t>Note</w:t>
      </w:r>
      <w:r w:rsidR="007317D0">
        <w:rPr>
          <w:b/>
        </w:rPr>
        <w:t>s</w:t>
      </w:r>
      <w:r w:rsidRPr="00356EE5">
        <w:rPr>
          <w:b/>
        </w:rPr>
        <w:t>:</w:t>
      </w:r>
      <w:r w:rsidRPr="00356EE5">
        <w:t xml:space="preserve"> </w:t>
      </w:r>
    </w:p>
    <w:p w14:paraId="0AD92B52" w14:textId="35FF5CCB" w:rsidR="00EC4F96" w:rsidRPr="00A43038" w:rsidRDefault="008F5F50" w:rsidP="00D32B9E">
      <w:pPr>
        <w:pStyle w:val="BodyTextIndent2"/>
        <w:numPr>
          <w:ilvl w:val="0"/>
          <w:numId w:val="20"/>
        </w:numPr>
        <w:spacing w:before="120" w:line="240" w:lineRule="auto"/>
        <w:ind w:left="540"/>
        <w:rPr>
          <w:b/>
          <w:bCs/>
        </w:rPr>
      </w:pPr>
      <w:r w:rsidRPr="00356EE5">
        <w:t>FedEx delivery should only be offered as a last resort in escalated cases</w:t>
      </w:r>
      <w:r w:rsidR="00A25388">
        <w:t xml:space="preserve">. </w:t>
      </w:r>
    </w:p>
    <w:p w14:paraId="7677CC5C" w14:textId="774738CF" w:rsidR="00311400" w:rsidRPr="008F495B" w:rsidRDefault="008F4F41" w:rsidP="00D32B9E">
      <w:pPr>
        <w:pStyle w:val="BodyTextIndent2"/>
        <w:numPr>
          <w:ilvl w:val="0"/>
          <w:numId w:val="20"/>
        </w:numPr>
        <w:spacing w:before="120" w:line="240" w:lineRule="auto"/>
        <w:ind w:left="540"/>
        <w:rPr>
          <w:color w:val="000000"/>
        </w:rPr>
      </w:pPr>
      <w:r w:rsidRPr="008F495B">
        <w:t xml:space="preserve">Saturday delivery is reserved for escalation issues and </w:t>
      </w:r>
      <w:r w:rsidR="007317D0" w:rsidRPr="008F495B">
        <w:t xml:space="preserve">unless </w:t>
      </w:r>
      <w:r w:rsidR="00005B1A" w:rsidRPr="008F495B">
        <w:t>it is</w:t>
      </w:r>
      <w:r w:rsidR="007317D0" w:rsidRPr="008F495B">
        <w:t xml:space="preserve"> a </w:t>
      </w:r>
      <w:r w:rsidR="009A7A30" w:rsidRPr="009A7A30">
        <w:t>Cold Pack</w:t>
      </w:r>
      <w:r w:rsidR="007317D0" w:rsidRPr="008F495B">
        <w:t xml:space="preserve"> then it ships on Friday</w:t>
      </w:r>
      <w:r w:rsidRPr="008F495B">
        <w:t>.</w:t>
      </w:r>
    </w:p>
    <w:p w14:paraId="6CE7D97C" w14:textId="77777777" w:rsidR="007317D0" w:rsidRPr="001557D4" w:rsidRDefault="007317D0" w:rsidP="00D069ED">
      <w:pPr>
        <w:pStyle w:val="BodyTextIndent2"/>
        <w:spacing w:before="120" w:line="240" w:lineRule="auto"/>
        <w:ind w:left="0"/>
        <w:jc w:val="right"/>
        <w:rPr>
          <w:noProof/>
        </w:rPr>
      </w:pPr>
    </w:p>
    <w:p w14:paraId="3642D528" w14:textId="7F168E6D" w:rsidR="00A402F1" w:rsidRPr="001557D4" w:rsidRDefault="00926FB2" w:rsidP="00D069ED">
      <w:pPr>
        <w:pStyle w:val="BodyTextIndent2"/>
        <w:spacing w:before="120" w:line="240" w:lineRule="auto"/>
        <w:ind w:left="0"/>
        <w:jc w:val="right"/>
        <w:rPr>
          <w:noProof/>
        </w:rPr>
      </w:pPr>
      <w:hyperlink w:anchor="_top" w:history="1">
        <w:r w:rsidRPr="00F36E50">
          <w:rPr>
            <w:rStyle w:val="Hyperlink"/>
            <w:noProof/>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F4F41" w:rsidRPr="002224A1" w14:paraId="1AD496A4" w14:textId="77777777" w:rsidTr="00166F31">
        <w:tc>
          <w:tcPr>
            <w:tcW w:w="5000" w:type="pct"/>
            <w:shd w:val="clear" w:color="auto" w:fill="C0C0C0"/>
          </w:tcPr>
          <w:p w14:paraId="3CF840A4" w14:textId="77777777" w:rsidR="008F4F41" w:rsidRPr="002224A1" w:rsidRDefault="008F4F41" w:rsidP="00D069ED">
            <w:pPr>
              <w:pStyle w:val="Heading2"/>
              <w:spacing w:before="120" w:after="120"/>
              <w:rPr>
                <w:rFonts w:ascii="Verdana" w:hAnsi="Verdana"/>
                <w:i w:val="0"/>
                <w:iCs w:val="0"/>
              </w:rPr>
            </w:pPr>
            <w:bookmarkStart w:id="43" w:name="_2nd_Business_Day"/>
            <w:bookmarkStart w:id="44" w:name="_Toc202281980"/>
            <w:bookmarkEnd w:id="43"/>
            <w:r w:rsidRPr="002224A1">
              <w:rPr>
                <w:rFonts w:ascii="Verdana" w:hAnsi="Verdana"/>
                <w:i w:val="0"/>
                <w:iCs w:val="0"/>
              </w:rPr>
              <w:t>2</w:t>
            </w:r>
            <w:r w:rsidRPr="00A25388">
              <w:rPr>
                <w:rFonts w:ascii="Verdana" w:hAnsi="Verdana"/>
                <w:i w:val="0"/>
                <w:iCs w:val="0"/>
              </w:rPr>
              <w:t xml:space="preserve">nd </w:t>
            </w:r>
            <w:r w:rsidRPr="002224A1">
              <w:rPr>
                <w:rFonts w:ascii="Verdana" w:hAnsi="Verdana"/>
                <w:i w:val="0"/>
                <w:iCs w:val="0"/>
              </w:rPr>
              <w:t>Business Day Delivery</w:t>
            </w:r>
            <w:bookmarkEnd w:id="44"/>
          </w:p>
        </w:tc>
      </w:tr>
    </w:tbl>
    <w:p w14:paraId="628F423C" w14:textId="7036A5AA" w:rsidR="00BC5EE2" w:rsidRDefault="008F4F41" w:rsidP="00D069ED">
      <w:pPr>
        <w:spacing w:before="120" w:after="120"/>
      </w:pPr>
      <w:r w:rsidRPr="00356EE5">
        <w:t xml:space="preserve">The </w:t>
      </w:r>
      <w:r w:rsidR="0034549F" w:rsidRPr="00356EE5">
        <w:t>member</w:t>
      </w:r>
      <w:r w:rsidRPr="00356EE5">
        <w:t xml:space="preserve"> has the option to request a 2-day delivery for which they will be charged $</w:t>
      </w:r>
      <w:r w:rsidR="00FE274E" w:rsidRPr="00356EE5">
        <w:t>17.00</w:t>
      </w:r>
      <w:r w:rsidR="00894FD9" w:rsidRPr="00356EE5">
        <w:t>.</w:t>
      </w:r>
      <w:r w:rsidR="00F703F6" w:rsidRPr="00356EE5">
        <w:t xml:space="preserve"> </w:t>
      </w:r>
    </w:p>
    <w:p w14:paraId="259C2FE1" w14:textId="3FC8E106" w:rsidR="00061F3C" w:rsidRDefault="32265223" w:rsidP="00D069ED">
      <w:pPr>
        <w:spacing w:before="120" w:after="120"/>
        <w:rPr>
          <w:noProof/>
        </w:rPr>
      </w:pPr>
      <w:r w:rsidRPr="4EF04825">
        <w:rPr>
          <w:b/>
          <w:bCs/>
        </w:rPr>
        <w:t>Note</w:t>
      </w:r>
      <w:r w:rsidR="00DC1277">
        <w:rPr>
          <w:b/>
          <w:bCs/>
        </w:rPr>
        <w:t>:</w:t>
      </w:r>
      <w:r w:rsidR="00794CF4">
        <w:rPr>
          <w:b/>
          <w:bCs/>
        </w:rPr>
        <w:t xml:space="preserve"> </w:t>
      </w:r>
      <w:r w:rsidR="22BF0542" w:rsidRPr="004B3A25">
        <w:t>Shipping</w:t>
      </w:r>
      <w:r w:rsidRPr="4EF04825">
        <w:t xml:space="preserve"> fees are in addition to the cost of the medications in the order</w:t>
      </w:r>
      <w:r w:rsidR="61B46508" w:rsidRPr="4EF04825">
        <w:t>.</w:t>
      </w:r>
      <w:r w:rsidR="63FD20E7" w:rsidRPr="4EF04825">
        <w:rPr>
          <w:noProof/>
        </w:rPr>
        <w:t xml:space="preserve"> </w:t>
      </w:r>
    </w:p>
    <w:p w14:paraId="73E5A181" w14:textId="77777777" w:rsidR="00A402F1" w:rsidRPr="00356EE5" w:rsidRDefault="00A402F1" w:rsidP="00D069ED">
      <w:pPr>
        <w:spacing w:before="120" w:after="120"/>
      </w:pPr>
    </w:p>
    <w:p w14:paraId="63951603" w14:textId="04CE784C" w:rsidR="00BC5EE2" w:rsidRPr="002828D0" w:rsidRDefault="00F703F6" w:rsidP="00D069ED">
      <w:pPr>
        <w:spacing w:before="120" w:after="120"/>
      </w:pPr>
      <w:r w:rsidRPr="002828D0">
        <w:t>S</w:t>
      </w:r>
      <w:r w:rsidR="00894FD9" w:rsidRPr="002828D0">
        <w:t>hip methods</w:t>
      </w:r>
      <w:r w:rsidRPr="002828D0">
        <w:t xml:space="preserve"> include</w:t>
      </w:r>
      <w:r w:rsidR="00894FD9" w:rsidRPr="002828D0">
        <w:t xml:space="preserve">: </w:t>
      </w:r>
    </w:p>
    <w:p w14:paraId="181A0A47" w14:textId="3FA1BD87" w:rsidR="00BC5EE2" w:rsidRPr="00A374A0" w:rsidRDefault="008F4F41" w:rsidP="00D32B9E">
      <w:pPr>
        <w:pStyle w:val="BodyTextIndent2"/>
        <w:numPr>
          <w:ilvl w:val="0"/>
          <w:numId w:val="20"/>
        </w:numPr>
        <w:spacing w:before="120" w:line="240" w:lineRule="auto"/>
        <w:ind w:left="540"/>
      </w:pPr>
      <w:r w:rsidRPr="0062240F">
        <w:t xml:space="preserve">UPS 2nd day </w:t>
      </w:r>
      <w:r w:rsidR="00D916A3" w:rsidRPr="0062240F">
        <w:t>(No deliveries to P.O. boxes)</w:t>
      </w:r>
    </w:p>
    <w:p w14:paraId="11031A0D" w14:textId="0DFF3290" w:rsidR="008F4F41" w:rsidRPr="0062240F" w:rsidRDefault="00560D0C" w:rsidP="00D32B9E">
      <w:pPr>
        <w:pStyle w:val="BodyTextIndent2"/>
        <w:numPr>
          <w:ilvl w:val="0"/>
          <w:numId w:val="20"/>
        </w:numPr>
        <w:spacing w:before="120" w:line="240" w:lineRule="auto"/>
        <w:ind w:left="540"/>
      </w:pPr>
      <w:r w:rsidRPr="0062240F">
        <w:t>2</w:t>
      </w:r>
      <w:r w:rsidRPr="00275C26">
        <w:t>nd</w:t>
      </w:r>
      <w:r w:rsidRPr="0062240F">
        <w:t xml:space="preserve"> day shipping applies to the shipping and NOT the processing of the order</w:t>
      </w:r>
      <w:r w:rsidR="00244227">
        <w:t xml:space="preserve">. </w:t>
      </w:r>
      <w:r w:rsidR="00BE5A4D">
        <w:t>C</w:t>
      </w:r>
      <w:r w:rsidR="00767224" w:rsidRPr="0062240F">
        <w:t xml:space="preserve">ontinue to quote 1-2 </w:t>
      </w:r>
      <w:r w:rsidR="004D6ED4" w:rsidRPr="0062240F">
        <w:t xml:space="preserve">business </w:t>
      </w:r>
      <w:r w:rsidR="00767224" w:rsidRPr="0062240F">
        <w:t xml:space="preserve">days processing for refills and 4-5 </w:t>
      </w:r>
      <w:r w:rsidR="004D6ED4" w:rsidRPr="0062240F">
        <w:t xml:space="preserve">business days </w:t>
      </w:r>
      <w:r w:rsidR="00767224" w:rsidRPr="0062240F">
        <w:t>for new prescriptions</w:t>
      </w:r>
      <w:r w:rsidR="00926FB2" w:rsidRPr="0062240F">
        <w:t xml:space="preserve">  </w:t>
      </w:r>
      <w:r w:rsidR="00E46A7A" w:rsidRPr="0062240F">
        <w:rPr>
          <w:noProof/>
        </w:rPr>
        <w:t xml:space="preserve"> </w:t>
      </w:r>
      <w:r w:rsidR="008F4F41" w:rsidRPr="0062240F">
        <w:br/>
      </w:r>
    </w:p>
    <w:p w14:paraId="04CE4390" w14:textId="3AF0AEE6" w:rsidR="00BC5EE2" w:rsidRPr="00A374A0" w:rsidRDefault="008E3517" w:rsidP="00D069ED">
      <w:pPr>
        <w:pStyle w:val="NormalWeb"/>
        <w:spacing w:before="120" w:beforeAutospacing="0" w:after="120" w:afterAutospacing="0"/>
        <w:textAlignment w:val="top"/>
        <w:rPr>
          <w:b/>
        </w:rPr>
      </w:pPr>
      <w:r w:rsidRPr="00356EE5">
        <w:rPr>
          <w:b/>
        </w:rPr>
        <w:t>To upgrade shipping for an open order:</w:t>
      </w:r>
    </w:p>
    <w:p w14:paraId="19F42205" w14:textId="40F64C1D" w:rsidR="00BC5EE2" w:rsidRPr="00A374A0" w:rsidRDefault="40542109" w:rsidP="00D32B9E">
      <w:pPr>
        <w:pStyle w:val="BodyTextIndent2"/>
        <w:numPr>
          <w:ilvl w:val="0"/>
          <w:numId w:val="20"/>
        </w:numPr>
        <w:spacing w:before="120" w:line="240" w:lineRule="auto"/>
        <w:ind w:left="540"/>
      </w:pPr>
      <w:r w:rsidRPr="4EF04825">
        <w:t xml:space="preserve">Access the </w:t>
      </w:r>
      <w:r w:rsidRPr="4EF04825">
        <w:rPr>
          <w:b/>
          <w:bCs/>
        </w:rPr>
        <w:t xml:space="preserve">Order Status </w:t>
      </w:r>
      <w:r w:rsidRPr="4EF04825">
        <w:t>screen for the order in question and select the type of shipping from the Shipping Method drop-down box</w:t>
      </w:r>
      <w:r w:rsidR="69A7DA0D" w:rsidRPr="4EF04825">
        <w:t xml:space="preserve">. </w:t>
      </w:r>
      <w:r w:rsidR="2AF0877B" w:rsidRPr="4EF04825">
        <w:t xml:space="preserve">Click </w:t>
      </w:r>
      <w:r w:rsidR="2B661DB1" w:rsidRPr="004E6BC6">
        <w:t xml:space="preserve">the </w:t>
      </w:r>
      <w:r w:rsidR="2B661DB1" w:rsidRPr="4EF04825">
        <w:rPr>
          <w:b/>
          <w:bCs/>
        </w:rPr>
        <w:t>Update</w:t>
      </w:r>
      <w:r w:rsidR="2AF0877B" w:rsidRPr="4EF04825">
        <w:t xml:space="preserve"> button to submit </w:t>
      </w:r>
      <w:r w:rsidR="24C1117E" w:rsidRPr="4EF04825">
        <w:t xml:space="preserve">a </w:t>
      </w:r>
      <w:r w:rsidR="2AF0877B" w:rsidRPr="4EF04825">
        <w:t>change in shipping method</w:t>
      </w:r>
      <w:r w:rsidR="69A7DA0D" w:rsidRPr="4EF04825">
        <w:t xml:space="preserve">. </w:t>
      </w:r>
    </w:p>
    <w:p w14:paraId="2FBAF48A" w14:textId="186D881C" w:rsidR="00BC5EE2" w:rsidRDefault="40542109" w:rsidP="00D069ED">
      <w:pPr>
        <w:pStyle w:val="NormalWeb"/>
        <w:spacing w:before="120" w:beforeAutospacing="0" w:after="120" w:afterAutospacing="0"/>
        <w:ind w:left="540"/>
        <w:textAlignment w:val="top"/>
      </w:pPr>
      <w:r w:rsidRPr="4EF04825">
        <w:rPr>
          <w:b/>
          <w:bCs/>
        </w:rPr>
        <w:t>Note</w:t>
      </w:r>
      <w:r w:rsidR="00DC1277">
        <w:rPr>
          <w:b/>
          <w:bCs/>
        </w:rPr>
        <w:t>:</w:t>
      </w:r>
      <w:r w:rsidR="00794CF4">
        <w:rPr>
          <w:b/>
          <w:bCs/>
        </w:rPr>
        <w:t xml:space="preserve"> </w:t>
      </w:r>
      <w:r w:rsidR="467654C5" w:rsidRPr="004B3A25">
        <w:t>The</w:t>
      </w:r>
      <w:r w:rsidRPr="4EF04825">
        <w:t xml:space="preserve"> order must be prior to Label Print status</w:t>
      </w:r>
      <w:r w:rsidR="69A7DA0D" w:rsidRPr="4EF04825">
        <w:t xml:space="preserve">. </w:t>
      </w:r>
      <w:r w:rsidR="4A54BA71" w:rsidRPr="4EF04825">
        <w:t xml:space="preserve">Refer to </w:t>
      </w:r>
      <w:hyperlink r:id="rId28" w:anchor="!/view?docid=97e4d878-f5fe-4901-8e76-4439f248ed76" w:history="1">
        <w:r w:rsidR="00550B62">
          <w:rPr>
            <w:rStyle w:val="Hyperlink"/>
          </w:rPr>
          <w:t>Expediting Mail Order Processing Time and/or Upgrading Order Shipping (118121)</w:t>
        </w:r>
      </w:hyperlink>
      <w:r w:rsidR="4A54BA71" w:rsidRPr="4EF04825">
        <w:t xml:space="preserve">. </w:t>
      </w:r>
    </w:p>
    <w:p w14:paraId="6F30B634" w14:textId="77777777" w:rsidR="00EE1C0B" w:rsidRPr="00041BA5" w:rsidRDefault="00EE1C0B" w:rsidP="00D069ED">
      <w:pPr>
        <w:pStyle w:val="NormalWeb"/>
        <w:spacing w:before="120" w:beforeAutospacing="0" w:after="120" w:afterAutospacing="0"/>
        <w:textAlignment w:val="top"/>
        <w:rPr>
          <w:rFonts w:cs="Arial"/>
          <w:color w:val="000000"/>
        </w:rPr>
      </w:pPr>
      <w:bookmarkStart w:id="45" w:name="_Shipping_of_Insulin"/>
      <w:bookmarkEnd w:id="45"/>
    </w:p>
    <w:p w14:paraId="1F18757E" w14:textId="32E7EC2B" w:rsidR="00A402F1" w:rsidRDefault="00926FB2" w:rsidP="00D069ED">
      <w:pPr>
        <w:pStyle w:val="BodyTextIndent2"/>
        <w:spacing w:before="120" w:line="240" w:lineRule="auto"/>
        <w:ind w:left="0"/>
        <w:jc w:val="right"/>
        <w:rPr>
          <w:noProof/>
        </w:rPr>
      </w:pPr>
      <w:hyperlink w:anchor="_top" w:history="1">
        <w:r w:rsidRPr="00F36E50">
          <w:rPr>
            <w:rStyle w:val="Hyperlink"/>
            <w:noProof/>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205F1B" w:rsidRPr="002224A1" w14:paraId="2CFCEB41" w14:textId="77777777" w:rsidTr="0043079A">
        <w:tc>
          <w:tcPr>
            <w:tcW w:w="5000" w:type="pct"/>
            <w:shd w:val="clear" w:color="auto" w:fill="C0C0C0"/>
          </w:tcPr>
          <w:p w14:paraId="14C6E2F1" w14:textId="7BBE87EC" w:rsidR="00205F1B" w:rsidRPr="002224A1" w:rsidRDefault="00205F1B" w:rsidP="00D069ED">
            <w:pPr>
              <w:pStyle w:val="Heading2"/>
              <w:spacing w:before="120" w:after="120"/>
              <w:rPr>
                <w:rFonts w:ascii="Verdana" w:hAnsi="Verdana"/>
                <w:i w:val="0"/>
                <w:iCs w:val="0"/>
              </w:rPr>
            </w:pPr>
            <w:bookmarkStart w:id="46" w:name="SpecifiedCarrier"/>
            <w:bookmarkStart w:id="47" w:name="_Toc202281981"/>
            <w:bookmarkEnd w:id="46"/>
            <w:r>
              <w:rPr>
                <w:rFonts w:ascii="Verdana" w:hAnsi="Verdana"/>
                <w:i w:val="0"/>
                <w:iCs w:val="0"/>
              </w:rPr>
              <w:t>Specified Carrier</w:t>
            </w:r>
            <w:bookmarkEnd w:id="47"/>
          </w:p>
        </w:tc>
      </w:tr>
    </w:tbl>
    <w:p w14:paraId="7AAD5343" w14:textId="778401C0" w:rsidR="00220A65" w:rsidRDefault="0043079A" w:rsidP="00D069ED">
      <w:pPr>
        <w:spacing w:before="120" w:after="120"/>
        <w:rPr>
          <w:color w:val="000000"/>
        </w:rPr>
      </w:pPr>
      <w:r>
        <w:rPr>
          <w:color w:val="000000"/>
        </w:rPr>
        <w:t xml:space="preserve">A specified carrier </w:t>
      </w:r>
      <w:r w:rsidRPr="00E45557">
        <w:rPr>
          <w:b/>
          <w:bCs/>
          <w:color w:val="000000"/>
        </w:rPr>
        <w:t>ONLY</w:t>
      </w:r>
      <w:r>
        <w:rPr>
          <w:color w:val="000000"/>
        </w:rPr>
        <w:t xml:space="preserve"> determines the preferred carrier</w:t>
      </w:r>
      <w:r w:rsidR="008E2393">
        <w:rPr>
          <w:color w:val="000000"/>
        </w:rPr>
        <w:t>.</w:t>
      </w:r>
      <w:r>
        <w:rPr>
          <w:color w:val="000000"/>
        </w:rPr>
        <w:t xml:space="preserve"> Requests for </w:t>
      </w:r>
      <w:r w:rsidR="008E2393">
        <w:rPr>
          <w:color w:val="000000"/>
        </w:rPr>
        <w:t>upgraded</w:t>
      </w:r>
      <w:r>
        <w:rPr>
          <w:color w:val="000000"/>
        </w:rPr>
        <w:t xml:space="preserve"> shipping will still incur charges as appropriate.</w:t>
      </w:r>
    </w:p>
    <w:p w14:paraId="43D2C90E" w14:textId="77777777" w:rsidR="00DB347C" w:rsidRDefault="00DB347C" w:rsidP="00CD7B36">
      <w:pPr>
        <w:spacing w:before="120" w:after="120"/>
        <w:rPr>
          <w:color w:val="000000"/>
        </w:rPr>
      </w:pPr>
    </w:p>
    <w:p w14:paraId="218F1879" w14:textId="52EF4BB7" w:rsidR="00187EF9" w:rsidRDefault="00BE5A4D" w:rsidP="00D069ED">
      <w:pPr>
        <w:spacing w:before="120" w:after="120"/>
        <w:rPr>
          <w:color w:val="000000"/>
        </w:rPr>
      </w:pPr>
      <w:r>
        <w:rPr>
          <w:noProof/>
        </w:rPr>
        <w:drawing>
          <wp:inline distT="0" distB="0" distL="0" distR="0" wp14:anchorId="7CCE1802" wp14:editId="097C0515">
            <wp:extent cx="238095" cy="20952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EE3527">
        <w:rPr>
          <w:color w:val="000000"/>
        </w:rPr>
        <w:t xml:space="preserve"> </w:t>
      </w:r>
      <w:r w:rsidR="00607A6C">
        <w:rPr>
          <w:color w:val="000000"/>
        </w:rPr>
        <w:t xml:space="preserve">Members must be informed that request does </w:t>
      </w:r>
      <w:r w:rsidR="0051524B">
        <w:rPr>
          <w:b/>
          <w:bCs/>
          <w:color w:val="000000"/>
        </w:rPr>
        <w:t>n</w:t>
      </w:r>
      <w:r w:rsidR="0051524B" w:rsidRPr="003C2059">
        <w:rPr>
          <w:b/>
          <w:bCs/>
          <w:color w:val="000000"/>
        </w:rPr>
        <w:t>ot</w:t>
      </w:r>
      <w:r w:rsidR="00187EF9">
        <w:rPr>
          <w:color w:val="000000"/>
        </w:rPr>
        <w:t xml:space="preserve"> </w:t>
      </w:r>
      <w:r w:rsidR="00607A6C">
        <w:rPr>
          <w:color w:val="000000"/>
        </w:rPr>
        <w:t xml:space="preserve">guarantee all orders will be shipped via the specified carrier; however, the pharmacy will do their best to accommodate. </w:t>
      </w:r>
    </w:p>
    <w:p w14:paraId="1ADF754E" w14:textId="77777777" w:rsidR="00187EF9" w:rsidRDefault="00187EF9" w:rsidP="00D069ED">
      <w:pPr>
        <w:spacing w:before="120" w:after="120"/>
        <w:rPr>
          <w:color w:val="000000"/>
        </w:rPr>
      </w:pPr>
    </w:p>
    <w:p w14:paraId="49B77371" w14:textId="2E4C2723" w:rsidR="00187EF9" w:rsidRDefault="008E2393" w:rsidP="00D069ED">
      <w:pPr>
        <w:spacing w:before="120" w:after="120"/>
        <w:rPr>
          <w:color w:val="000000"/>
        </w:rPr>
      </w:pPr>
      <w:r>
        <w:rPr>
          <w:color w:val="000000"/>
        </w:rPr>
        <w:t xml:space="preserve">The member can request to have all orders delivered by one of two carriers: USPS or UPS. </w:t>
      </w:r>
      <w:r w:rsidR="00CD2FDE">
        <w:rPr>
          <w:color w:val="000000"/>
        </w:rPr>
        <w:t xml:space="preserve">Perform the steps below to set the </w:t>
      </w:r>
      <w:r w:rsidR="001C6C9F">
        <w:rPr>
          <w:color w:val="000000"/>
        </w:rPr>
        <w:t>members’</w:t>
      </w:r>
      <w:r w:rsidR="00CD2FDE">
        <w:rPr>
          <w:color w:val="000000"/>
        </w:rPr>
        <w:t xml:space="preserve"> preferred shipping method:</w:t>
      </w:r>
    </w:p>
    <w:p w14:paraId="167C4E8C" w14:textId="413883BF" w:rsidR="00CD2FDE" w:rsidRDefault="00CD2FDE" w:rsidP="00CD7B36">
      <w:pPr>
        <w:spacing w:before="120" w:after="120"/>
        <w:rPr>
          <w:color w:val="000000"/>
        </w:rPr>
      </w:pPr>
    </w:p>
    <w:tbl>
      <w:tblPr>
        <w:tblStyle w:val="TableGrid"/>
        <w:tblW w:w="5000" w:type="pct"/>
        <w:tblLook w:val="04A0" w:firstRow="1" w:lastRow="0" w:firstColumn="1" w:lastColumn="0" w:noHBand="0" w:noVBand="1"/>
      </w:tblPr>
      <w:tblGrid>
        <w:gridCol w:w="824"/>
        <w:gridCol w:w="12126"/>
      </w:tblGrid>
      <w:tr w:rsidR="00940669" w14:paraId="76A9F5A1" w14:textId="77777777" w:rsidTr="008616D7">
        <w:tc>
          <w:tcPr>
            <w:tcW w:w="176" w:type="pct"/>
            <w:shd w:val="clear" w:color="auto" w:fill="D9D9D9" w:themeFill="background1" w:themeFillShade="D9"/>
          </w:tcPr>
          <w:p w14:paraId="4425D6E0" w14:textId="14EE0C00" w:rsidR="00940669" w:rsidRPr="00940669" w:rsidRDefault="00940669" w:rsidP="00D069ED">
            <w:pPr>
              <w:spacing w:before="120" w:after="120"/>
              <w:jc w:val="center"/>
              <w:rPr>
                <w:b/>
                <w:color w:val="000000"/>
              </w:rPr>
            </w:pPr>
            <w:r w:rsidRPr="00940669">
              <w:rPr>
                <w:b/>
                <w:color w:val="000000"/>
              </w:rPr>
              <w:t>Step</w:t>
            </w:r>
          </w:p>
        </w:tc>
        <w:tc>
          <w:tcPr>
            <w:tcW w:w="4824" w:type="pct"/>
            <w:shd w:val="clear" w:color="auto" w:fill="D9D9D9" w:themeFill="background1" w:themeFillShade="D9"/>
          </w:tcPr>
          <w:p w14:paraId="7AB1161B" w14:textId="0B4F1F4A" w:rsidR="00940669" w:rsidRPr="00940669" w:rsidRDefault="00940669" w:rsidP="00D069ED">
            <w:pPr>
              <w:spacing w:before="120" w:after="120"/>
              <w:jc w:val="center"/>
              <w:rPr>
                <w:b/>
                <w:color w:val="000000"/>
              </w:rPr>
            </w:pPr>
            <w:r w:rsidRPr="00940669">
              <w:rPr>
                <w:b/>
                <w:color w:val="000000"/>
              </w:rPr>
              <w:t>Action</w:t>
            </w:r>
          </w:p>
        </w:tc>
      </w:tr>
      <w:tr w:rsidR="00940669" w14:paraId="50FED858" w14:textId="77777777" w:rsidTr="008616D7">
        <w:tc>
          <w:tcPr>
            <w:tcW w:w="176" w:type="pct"/>
          </w:tcPr>
          <w:p w14:paraId="71410A03" w14:textId="757011B4" w:rsidR="00940669" w:rsidRPr="00940669" w:rsidRDefault="00940669" w:rsidP="00D069ED">
            <w:pPr>
              <w:spacing w:before="120" w:after="120"/>
              <w:jc w:val="center"/>
              <w:rPr>
                <w:b/>
                <w:color w:val="000000"/>
              </w:rPr>
            </w:pPr>
            <w:r w:rsidRPr="00940669">
              <w:rPr>
                <w:b/>
                <w:color w:val="000000"/>
              </w:rPr>
              <w:t>1</w:t>
            </w:r>
          </w:p>
        </w:tc>
        <w:tc>
          <w:tcPr>
            <w:tcW w:w="4824" w:type="pct"/>
          </w:tcPr>
          <w:p w14:paraId="140F068F" w14:textId="269C8C7A" w:rsidR="00940669" w:rsidRDefault="00B71BEF" w:rsidP="00D069ED">
            <w:pPr>
              <w:spacing w:before="120" w:after="120"/>
              <w:rPr>
                <w:color w:val="000000"/>
              </w:rPr>
            </w:pPr>
            <w:r>
              <w:rPr>
                <w:color w:val="000000"/>
              </w:rPr>
              <w:t>From</w:t>
            </w:r>
            <w:r w:rsidR="00D471F5">
              <w:rPr>
                <w:color w:val="000000"/>
              </w:rPr>
              <w:t xml:space="preserve"> the Member Snapshot </w:t>
            </w:r>
            <w:r>
              <w:rPr>
                <w:color w:val="000000"/>
              </w:rPr>
              <w:t>Landing Page</w:t>
            </w:r>
            <w:r w:rsidR="00D471F5">
              <w:rPr>
                <w:color w:val="000000"/>
              </w:rPr>
              <w:t xml:space="preserve">, click the </w:t>
            </w:r>
            <w:r w:rsidR="002253C5">
              <w:rPr>
                <w:b/>
                <w:bCs/>
                <w:color w:val="000000"/>
              </w:rPr>
              <w:t xml:space="preserve">Mail Order Profile </w:t>
            </w:r>
            <w:r w:rsidR="002253C5">
              <w:rPr>
                <w:color w:val="000000"/>
              </w:rPr>
              <w:t>tab.</w:t>
            </w:r>
          </w:p>
          <w:p w14:paraId="16830E83" w14:textId="32FBDC67" w:rsidR="005F4EB4" w:rsidRDefault="005F4EB4" w:rsidP="00302246">
            <w:pPr>
              <w:spacing w:before="120" w:after="120"/>
              <w:rPr>
                <w:color w:val="000000"/>
              </w:rPr>
            </w:pPr>
          </w:p>
          <w:p w14:paraId="17FCAA86" w14:textId="3FF01CE2" w:rsidR="005F4EB4" w:rsidRDefault="00996B62" w:rsidP="00CD7B36">
            <w:pPr>
              <w:spacing w:before="120" w:after="120"/>
              <w:jc w:val="center"/>
              <w:rPr>
                <w:color w:val="000000"/>
              </w:rPr>
            </w:pPr>
            <w:r>
              <w:rPr>
                <w:noProof/>
              </w:rPr>
              <w:drawing>
                <wp:inline distT="0" distB="0" distL="0" distR="0" wp14:anchorId="318D06D6" wp14:editId="58CFA259">
                  <wp:extent cx="6932183" cy="2182354"/>
                  <wp:effectExtent l="0" t="0" r="254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955440" cy="2189676"/>
                          </a:xfrm>
                          <a:prstGeom prst="rect">
                            <a:avLst/>
                          </a:prstGeom>
                        </pic:spPr>
                      </pic:pic>
                    </a:graphicData>
                  </a:graphic>
                </wp:inline>
              </w:drawing>
            </w:r>
          </w:p>
          <w:p w14:paraId="2F6EF880" w14:textId="77777777" w:rsidR="00C42E9B" w:rsidRPr="00C42E9B" w:rsidRDefault="00C42E9B" w:rsidP="00D069ED">
            <w:pPr>
              <w:spacing w:before="120" w:after="120"/>
              <w:rPr>
                <w:color w:val="000000"/>
              </w:rPr>
            </w:pPr>
          </w:p>
          <w:p w14:paraId="6729FDEA" w14:textId="57FCDE5F" w:rsidR="00794E29" w:rsidRDefault="00C42E9B" w:rsidP="00D069ED">
            <w:pPr>
              <w:spacing w:before="120" w:after="120"/>
              <w:rPr>
                <w:color w:val="000000"/>
              </w:rPr>
            </w:pPr>
            <w:r w:rsidRPr="00794E29">
              <w:rPr>
                <w:b/>
                <w:bCs/>
                <w:color w:val="000000"/>
              </w:rPr>
              <w:t>Result</w:t>
            </w:r>
            <w:r w:rsidR="00794CF4">
              <w:rPr>
                <w:b/>
                <w:bCs/>
                <w:color w:val="000000"/>
              </w:rPr>
              <w:t xml:space="preserve">: </w:t>
            </w:r>
            <w:r w:rsidRPr="00C42E9B">
              <w:rPr>
                <w:color w:val="000000"/>
              </w:rPr>
              <w:t>Mail Order Preferences will display.</w:t>
            </w:r>
          </w:p>
        </w:tc>
      </w:tr>
      <w:tr w:rsidR="00940669" w14:paraId="0E66B302" w14:textId="77777777" w:rsidTr="008616D7">
        <w:tc>
          <w:tcPr>
            <w:tcW w:w="176" w:type="pct"/>
          </w:tcPr>
          <w:p w14:paraId="5BBE75BE" w14:textId="67640C97" w:rsidR="00940669" w:rsidRPr="00940669" w:rsidRDefault="00940669" w:rsidP="00D069ED">
            <w:pPr>
              <w:spacing w:before="120" w:after="120"/>
              <w:jc w:val="center"/>
              <w:rPr>
                <w:b/>
                <w:color w:val="000000"/>
              </w:rPr>
            </w:pPr>
            <w:r w:rsidRPr="00940669">
              <w:rPr>
                <w:b/>
                <w:color w:val="000000"/>
              </w:rPr>
              <w:t>2</w:t>
            </w:r>
          </w:p>
        </w:tc>
        <w:tc>
          <w:tcPr>
            <w:tcW w:w="4824" w:type="pct"/>
          </w:tcPr>
          <w:p w14:paraId="048BC5B1" w14:textId="77777777" w:rsidR="00CD2FDE" w:rsidRDefault="00CD2FDE" w:rsidP="00D069ED">
            <w:pPr>
              <w:spacing w:before="120" w:after="120"/>
              <w:rPr>
                <w:color w:val="000000"/>
              </w:rPr>
            </w:pPr>
            <w:r>
              <w:rPr>
                <w:color w:val="000000"/>
              </w:rPr>
              <w:t xml:space="preserve">In the </w:t>
            </w:r>
            <w:r>
              <w:rPr>
                <w:b/>
                <w:bCs/>
                <w:color w:val="000000"/>
              </w:rPr>
              <w:t xml:space="preserve">Preferred Shipping Method </w:t>
            </w:r>
            <w:r>
              <w:rPr>
                <w:color w:val="000000"/>
              </w:rPr>
              <w:t>field, s</w:t>
            </w:r>
            <w:r w:rsidR="00A10A6A" w:rsidRPr="00A10A6A">
              <w:rPr>
                <w:color w:val="000000"/>
              </w:rPr>
              <w:t>elect</w:t>
            </w:r>
            <w:r>
              <w:rPr>
                <w:color w:val="000000"/>
              </w:rPr>
              <w:t xml:space="preserve"> from the following options:</w:t>
            </w:r>
          </w:p>
          <w:p w14:paraId="555F6D02" w14:textId="77777777" w:rsidR="00031F91" w:rsidRDefault="00031F91" w:rsidP="00D069ED">
            <w:pPr>
              <w:spacing w:before="120" w:after="120"/>
              <w:rPr>
                <w:color w:val="000000"/>
              </w:rPr>
            </w:pPr>
          </w:p>
          <w:p w14:paraId="26FC0DDB" w14:textId="7C309932" w:rsidR="00031F91" w:rsidRPr="00031F91" w:rsidRDefault="45314C68" w:rsidP="00D32B9E">
            <w:pPr>
              <w:pStyle w:val="BodyTextIndent2"/>
              <w:numPr>
                <w:ilvl w:val="0"/>
                <w:numId w:val="20"/>
              </w:numPr>
              <w:spacing w:before="120" w:line="240" w:lineRule="auto"/>
              <w:ind w:left="540"/>
              <w:rPr>
                <w:color w:val="000000"/>
              </w:rPr>
            </w:pPr>
            <w:r w:rsidRPr="4EF04825">
              <w:rPr>
                <w:b/>
                <w:bCs/>
                <w:color w:val="000000" w:themeColor="text1"/>
              </w:rPr>
              <w:t>First Class Mail</w:t>
            </w:r>
            <w:r w:rsidR="00794CF4">
              <w:rPr>
                <w:b/>
                <w:bCs/>
                <w:color w:val="000000" w:themeColor="text1"/>
              </w:rPr>
              <w:t xml:space="preserve"> </w:t>
            </w:r>
            <w:r w:rsidR="3749BB97" w:rsidRPr="4EF04825">
              <w:rPr>
                <w:b/>
                <w:bCs/>
                <w:color w:val="000000" w:themeColor="text1"/>
              </w:rPr>
              <w:t>All</w:t>
            </w:r>
            <w:r w:rsidRPr="4EF04825">
              <w:rPr>
                <w:color w:val="000000" w:themeColor="text1"/>
              </w:rPr>
              <w:t xml:space="preserve"> orders will be shipped USPS. </w:t>
            </w:r>
          </w:p>
          <w:p w14:paraId="3457084B" w14:textId="02D45790" w:rsidR="00031F91" w:rsidRPr="002828D0" w:rsidRDefault="73DD7AB5" w:rsidP="002828D0">
            <w:pPr>
              <w:pStyle w:val="ListParagraph"/>
              <w:spacing w:before="120" w:after="120" w:line="240" w:lineRule="auto"/>
              <w:rPr>
                <w:rFonts w:ascii="Verdana" w:hAnsi="Verdana"/>
                <w:color w:val="000000"/>
                <w:sz w:val="24"/>
              </w:rPr>
            </w:pPr>
            <w:r w:rsidRPr="4EF04825">
              <w:rPr>
                <w:rFonts w:ascii="Verdana" w:hAnsi="Verdana"/>
                <w:b/>
                <w:bCs/>
                <w:color w:val="000000" w:themeColor="text1"/>
                <w:sz w:val="24"/>
                <w:szCs w:val="24"/>
              </w:rPr>
              <w:t>Note</w:t>
            </w:r>
            <w:r w:rsidR="00794CF4">
              <w:rPr>
                <w:rFonts w:ascii="Verdana" w:hAnsi="Verdana"/>
                <w:b/>
                <w:bCs/>
                <w:color w:val="000000" w:themeColor="text1"/>
                <w:sz w:val="24"/>
                <w:szCs w:val="24"/>
              </w:rPr>
              <w:t xml:space="preserve"> </w:t>
            </w:r>
            <w:r w:rsidR="7CC6CC4F" w:rsidRPr="004B3A25">
              <w:rPr>
                <w:rFonts w:ascii="Verdana" w:hAnsi="Verdana"/>
                <w:color w:val="000000" w:themeColor="text1"/>
                <w:sz w:val="24"/>
                <w:szCs w:val="24"/>
              </w:rPr>
              <w:t>This</w:t>
            </w:r>
            <w:r w:rsidRPr="004B3A25">
              <w:rPr>
                <w:rFonts w:ascii="Verdana" w:hAnsi="Verdana"/>
                <w:color w:val="000000" w:themeColor="text1"/>
                <w:sz w:val="24"/>
                <w:szCs w:val="24"/>
              </w:rPr>
              <w:t xml:space="preserve"> </w:t>
            </w:r>
            <w:r w:rsidRPr="4EF04825">
              <w:rPr>
                <w:rFonts w:ascii="Verdana" w:hAnsi="Verdana"/>
                <w:color w:val="000000" w:themeColor="text1"/>
                <w:sz w:val="24"/>
                <w:szCs w:val="24"/>
              </w:rPr>
              <w:t xml:space="preserve">selection </w:t>
            </w:r>
            <w:r w:rsidR="45314C68" w:rsidRPr="4EF04825">
              <w:rPr>
                <w:rFonts w:ascii="Verdana" w:hAnsi="Verdana"/>
                <w:color w:val="000000" w:themeColor="text1"/>
                <w:sz w:val="24"/>
                <w:szCs w:val="24"/>
              </w:rPr>
              <w:t xml:space="preserve">does </w:t>
            </w:r>
            <w:r w:rsidRPr="4EF04825">
              <w:rPr>
                <w:rFonts w:ascii="Verdana" w:hAnsi="Verdana"/>
                <w:color w:val="000000" w:themeColor="text1"/>
                <w:sz w:val="24"/>
                <w:szCs w:val="24"/>
              </w:rPr>
              <w:t>NOT</w:t>
            </w:r>
            <w:r w:rsidR="45314C68" w:rsidRPr="4EF04825">
              <w:rPr>
                <w:rFonts w:ascii="Verdana" w:hAnsi="Verdana"/>
                <w:color w:val="000000" w:themeColor="text1"/>
                <w:sz w:val="24"/>
                <w:szCs w:val="24"/>
              </w:rPr>
              <w:t xml:space="preserve"> mean all orders will be shipped via 1st class mail. </w:t>
            </w:r>
            <w:r w:rsidRPr="4EF04825">
              <w:rPr>
                <w:rFonts w:ascii="Verdana" w:hAnsi="Verdana"/>
                <w:color w:val="000000" w:themeColor="text1"/>
                <w:sz w:val="24"/>
                <w:szCs w:val="24"/>
              </w:rPr>
              <w:t>The f</w:t>
            </w:r>
            <w:r w:rsidR="45314C68" w:rsidRPr="4EF04825">
              <w:rPr>
                <w:rFonts w:ascii="Verdana" w:hAnsi="Verdana"/>
                <w:color w:val="000000" w:themeColor="text1"/>
                <w:sz w:val="24"/>
                <w:szCs w:val="24"/>
              </w:rPr>
              <w:t>illing facility will determine if 1st class is the best method once the package is weighed</w:t>
            </w:r>
            <w:r w:rsidRPr="4EF04825">
              <w:rPr>
                <w:rFonts w:ascii="Verdana" w:hAnsi="Verdana"/>
                <w:color w:val="000000" w:themeColor="text1"/>
                <w:sz w:val="24"/>
                <w:szCs w:val="24"/>
              </w:rPr>
              <w:t>.</w:t>
            </w:r>
          </w:p>
          <w:p w14:paraId="7AC1B8F0" w14:textId="77777777" w:rsidR="00031F91" w:rsidRPr="00031F91" w:rsidRDefault="00031F91" w:rsidP="00CD7B36">
            <w:pPr>
              <w:pStyle w:val="ListParagraph"/>
              <w:spacing w:before="120" w:after="120" w:line="240" w:lineRule="auto"/>
              <w:rPr>
                <w:rFonts w:ascii="Verdana" w:hAnsi="Verdana"/>
                <w:color w:val="000000"/>
                <w:sz w:val="24"/>
                <w:szCs w:val="24"/>
              </w:rPr>
            </w:pPr>
          </w:p>
          <w:p w14:paraId="318C8336" w14:textId="721F3C6F" w:rsidR="00BF5D9C" w:rsidRPr="002828D0" w:rsidRDefault="588093AB" w:rsidP="00D32B9E">
            <w:pPr>
              <w:pStyle w:val="BodyTextIndent2"/>
              <w:numPr>
                <w:ilvl w:val="0"/>
                <w:numId w:val="20"/>
              </w:numPr>
              <w:spacing w:before="120" w:line="240" w:lineRule="auto"/>
              <w:ind w:left="540"/>
              <w:rPr>
                <w:color w:val="000000"/>
              </w:rPr>
            </w:pPr>
            <w:r w:rsidRPr="4EF04825">
              <w:rPr>
                <w:b/>
                <w:bCs/>
                <w:color w:val="000000" w:themeColor="text1"/>
              </w:rPr>
              <w:t>UPS</w:t>
            </w:r>
            <w:r w:rsidR="00794CF4">
              <w:rPr>
                <w:b/>
                <w:bCs/>
                <w:color w:val="000000" w:themeColor="text1"/>
              </w:rPr>
              <w:t xml:space="preserve"> </w:t>
            </w:r>
            <w:r w:rsidR="20EECD25" w:rsidRPr="004B3A25">
              <w:rPr>
                <w:color w:val="000000" w:themeColor="text1"/>
              </w:rPr>
              <w:t>All</w:t>
            </w:r>
            <w:r w:rsidR="45314C68" w:rsidRPr="004B3A25">
              <w:rPr>
                <w:color w:val="000000" w:themeColor="text1"/>
              </w:rPr>
              <w:t xml:space="preserve"> o</w:t>
            </w:r>
            <w:r w:rsidR="45314C68" w:rsidRPr="4EF04825">
              <w:rPr>
                <w:color w:val="000000" w:themeColor="text1"/>
              </w:rPr>
              <w:t>rders will be shipped via UPS</w:t>
            </w:r>
            <w:r w:rsidR="73DD7AB5" w:rsidRPr="4EF04825">
              <w:rPr>
                <w:color w:val="000000" w:themeColor="text1"/>
              </w:rPr>
              <w:t>.</w:t>
            </w:r>
          </w:p>
          <w:p w14:paraId="74E0CF63" w14:textId="77777777" w:rsidR="00BF5D9C" w:rsidRDefault="00BF5D9C" w:rsidP="00CD7B36">
            <w:pPr>
              <w:pStyle w:val="ListParagraph"/>
              <w:spacing w:before="120" w:after="120" w:line="240" w:lineRule="auto"/>
              <w:rPr>
                <w:rFonts w:ascii="Verdana" w:hAnsi="Verdana"/>
                <w:color w:val="000000"/>
                <w:sz w:val="24"/>
                <w:szCs w:val="24"/>
              </w:rPr>
            </w:pPr>
          </w:p>
          <w:p w14:paraId="4CB27AE0" w14:textId="48FF6000" w:rsidR="00BF5D9C" w:rsidRPr="00031F91" w:rsidRDefault="4DBF46AB" w:rsidP="00D32B9E">
            <w:pPr>
              <w:pStyle w:val="BodyTextIndent2"/>
              <w:numPr>
                <w:ilvl w:val="0"/>
                <w:numId w:val="20"/>
              </w:numPr>
              <w:spacing w:before="120" w:line="240" w:lineRule="auto"/>
              <w:ind w:left="540"/>
              <w:rPr>
                <w:color w:val="000000"/>
              </w:rPr>
            </w:pPr>
            <w:r w:rsidRPr="4EF04825">
              <w:rPr>
                <w:b/>
                <w:bCs/>
                <w:color w:val="000000" w:themeColor="text1"/>
              </w:rPr>
              <w:t>Best Method</w:t>
            </w:r>
            <w:r w:rsidR="00794CF4">
              <w:rPr>
                <w:b/>
                <w:bCs/>
                <w:color w:val="000000" w:themeColor="text1"/>
              </w:rPr>
              <w:t xml:space="preserve"> </w:t>
            </w:r>
            <w:r w:rsidR="39B983E8" w:rsidRPr="004B3A25">
              <w:rPr>
                <w:color w:val="000000" w:themeColor="text1"/>
              </w:rPr>
              <w:t>Shipping</w:t>
            </w:r>
            <w:r w:rsidRPr="004B3A25">
              <w:rPr>
                <w:color w:val="000000" w:themeColor="text1"/>
              </w:rPr>
              <w:t xml:space="preserve"> m</w:t>
            </w:r>
            <w:r w:rsidRPr="4EF04825">
              <w:rPr>
                <w:color w:val="000000" w:themeColor="text1"/>
              </w:rPr>
              <w:t xml:space="preserve">ethods below will be determined by filling facility as to which one will be the best method based on the medication in order. For more information, refer to the </w:t>
            </w:r>
            <w:hyperlink w:anchor="_Best_Method">
              <w:r w:rsidRPr="4EF04825">
                <w:rPr>
                  <w:rStyle w:val="Hyperlink"/>
                </w:rPr>
                <w:t>Best Method</w:t>
              </w:r>
            </w:hyperlink>
            <w:r w:rsidRPr="4EF04825">
              <w:rPr>
                <w:color w:val="000000" w:themeColor="text1"/>
              </w:rPr>
              <w:t xml:space="preserve"> section of this document.</w:t>
            </w:r>
          </w:p>
          <w:p w14:paraId="179E884C" w14:textId="77777777" w:rsidR="00031F91" w:rsidRDefault="00031F91" w:rsidP="00D069ED">
            <w:pPr>
              <w:spacing w:before="120" w:after="120"/>
              <w:rPr>
                <w:color w:val="000000"/>
              </w:rPr>
            </w:pPr>
          </w:p>
          <w:p w14:paraId="13B81FE4" w14:textId="43225D3D" w:rsidR="00940669" w:rsidRDefault="008616D7" w:rsidP="00103E99">
            <w:pPr>
              <w:spacing w:before="120" w:after="120"/>
              <w:jc w:val="center"/>
              <w:rPr>
                <w:color w:val="000000"/>
              </w:rPr>
            </w:pPr>
            <w:r>
              <w:rPr>
                <w:noProof/>
              </w:rPr>
              <w:drawing>
                <wp:inline distT="0" distB="0" distL="0" distR="0" wp14:anchorId="185FBF82" wp14:editId="2C42A99B">
                  <wp:extent cx="6942857" cy="3609524"/>
                  <wp:effectExtent l="0" t="0" r="0" b="0"/>
                  <wp:docPr id="9795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2538" name=""/>
                          <pic:cNvPicPr/>
                        </pic:nvPicPr>
                        <pic:blipFill>
                          <a:blip r:embed="rId30"/>
                          <a:stretch>
                            <a:fillRect/>
                          </a:stretch>
                        </pic:blipFill>
                        <pic:spPr>
                          <a:xfrm>
                            <a:off x="0" y="0"/>
                            <a:ext cx="6942857" cy="3609524"/>
                          </a:xfrm>
                          <a:prstGeom prst="rect">
                            <a:avLst/>
                          </a:prstGeom>
                        </pic:spPr>
                      </pic:pic>
                    </a:graphicData>
                  </a:graphic>
                </wp:inline>
              </w:drawing>
            </w:r>
          </w:p>
          <w:p w14:paraId="34B7E8B2" w14:textId="0BAA492F" w:rsidR="00EF4340" w:rsidRDefault="00EF4340" w:rsidP="00103E99">
            <w:pPr>
              <w:spacing w:before="120" w:after="120"/>
              <w:jc w:val="center"/>
              <w:rPr>
                <w:color w:val="000000"/>
              </w:rPr>
            </w:pPr>
          </w:p>
        </w:tc>
      </w:tr>
      <w:tr w:rsidR="005F4EB4" w14:paraId="77383E13" w14:textId="77777777" w:rsidTr="008616D7">
        <w:tc>
          <w:tcPr>
            <w:tcW w:w="176" w:type="pct"/>
          </w:tcPr>
          <w:p w14:paraId="27DECB28" w14:textId="5269F57C" w:rsidR="005F4EB4" w:rsidRPr="00940669" w:rsidRDefault="00031F91" w:rsidP="00D069ED">
            <w:pPr>
              <w:spacing w:before="120" w:after="120"/>
              <w:jc w:val="center"/>
              <w:rPr>
                <w:b/>
                <w:color w:val="000000"/>
              </w:rPr>
            </w:pPr>
            <w:r>
              <w:rPr>
                <w:b/>
                <w:color w:val="000000"/>
              </w:rPr>
              <w:t>3</w:t>
            </w:r>
          </w:p>
        </w:tc>
        <w:tc>
          <w:tcPr>
            <w:tcW w:w="4824" w:type="pct"/>
          </w:tcPr>
          <w:p w14:paraId="225463B2" w14:textId="77777777" w:rsidR="005F4EB4" w:rsidRDefault="00031F91" w:rsidP="00D069ED">
            <w:pPr>
              <w:spacing w:before="120" w:after="120"/>
              <w:rPr>
                <w:color w:val="000000"/>
              </w:rPr>
            </w:pPr>
            <w:r>
              <w:rPr>
                <w:color w:val="000000"/>
              </w:rPr>
              <w:t xml:space="preserve">Click </w:t>
            </w:r>
            <w:r>
              <w:rPr>
                <w:b/>
                <w:bCs/>
                <w:color w:val="000000"/>
              </w:rPr>
              <w:t>Save</w:t>
            </w:r>
            <w:r>
              <w:rPr>
                <w:color w:val="000000"/>
              </w:rPr>
              <w:t>.</w:t>
            </w:r>
          </w:p>
          <w:p w14:paraId="6EEA7265" w14:textId="77777777" w:rsidR="00E92CDD" w:rsidRDefault="00E92CDD" w:rsidP="00D069ED">
            <w:pPr>
              <w:spacing w:before="120" w:after="120"/>
              <w:rPr>
                <w:color w:val="000000"/>
              </w:rPr>
            </w:pPr>
          </w:p>
          <w:p w14:paraId="6F64754D" w14:textId="25BA9F3F" w:rsidR="00E92CDD" w:rsidRDefault="0077774E" w:rsidP="00CD7B36">
            <w:pPr>
              <w:spacing w:before="120" w:after="120"/>
              <w:jc w:val="center"/>
              <w:rPr>
                <w:color w:val="000000"/>
              </w:rPr>
            </w:pPr>
            <w:r w:rsidRPr="0077774E">
              <w:rPr>
                <w:noProof/>
              </w:rPr>
              <w:drawing>
                <wp:inline distT="0" distB="0" distL="0" distR="0" wp14:anchorId="5319F519" wp14:editId="0BD9A836">
                  <wp:extent cx="7056755" cy="3733827"/>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062829" cy="3737041"/>
                          </a:xfrm>
                          <a:prstGeom prst="rect">
                            <a:avLst/>
                          </a:prstGeom>
                        </pic:spPr>
                      </pic:pic>
                    </a:graphicData>
                  </a:graphic>
                </wp:inline>
              </w:drawing>
            </w:r>
          </w:p>
          <w:p w14:paraId="292478BA" w14:textId="6F3CE795" w:rsidR="005F4EB4" w:rsidRDefault="005F4EB4" w:rsidP="00D069ED">
            <w:pPr>
              <w:spacing w:before="120" w:after="120"/>
              <w:jc w:val="center"/>
              <w:rPr>
                <w:color w:val="000000"/>
              </w:rPr>
            </w:pPr>
          </w:p>
        </w:tc>
      </w:tr>
    </w:tbl>
    <w:p w14:paraId="63DFAE03" w14:textId="17239224" w:rsidR="000F0F78" w:rsidRDefault="000F0F78" w:rsidP="00D069ED">
      <w:pPr>
        <w:spacing w:before="120" w:after="120"/>
      </w:pPr>
    </w:p>
    <w:p w14:paraId="447DAD82" w14:textId="228740E9" w:rsidR="000F0F78" w:rsidRDefault="000F0F78" w:rsidP="00D069ED">
      <w:pPr>
        <w:pStyle w:val="BodyTextIndent2"/>
        <w:spacing w:before="120" w:line="240" w:lineRule="auto"/>
        <w:ind w:left="0"/>
        <w:jc w:val="right"/>
        <w:rPr>
          <w:noProof/>
        </w:rPr>
      </w:pPr>
      <w:hyperlink w:anchor="_top" w:history="1">
        <w:r w:rsidRPr="00F36E50">
          <w:rPr>
            <w:rStyle w:val="Hyperlink"/>
            <w:noProof/>
          </w:rPr>
          <w:t>Top of the Document</w:t>
        </w:r>
      </w:hyperlink>
    </w:p>
    <w:tbl>
      <w:tblPr>
        <w:tblW w:w="50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002"/>
      </w:tblGrid>
      <w:tr w:rsidR="003110BD" w:rsidRPr="003110BD" w14:paraId="254FFB5F" w14:textId="77777777" w:rsidTr="003110BD">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8B72694" w14:textId="17C8DF97" w:rsidR="003110BD" w:rsidRPr="003110BD" w:rsidRDefault="003110BD" w:rsidP="00D069ED">
            <w:pPr>
              <w:pStyle w:val="Heading2"/>
              <w:spacing w:before="120" w:after="120"/>
              <w:rPr>
                <w:rFonts w:ascii="Verdana" w:hAnsi="Verdana"/>
              </w:rPr>
            </w:pPr>
            <w:bookmarkStart w:id="48" w:name="_Toc202281982"/>
            <w:r w:rsidRPr="003110BD">
              <w:rPr>
                <w:rFonts w:ascii="Verdana" w:hAnsi="Verdana"/>
                <w:i w:val="0"/>
                <w:iCs w:val="0"/>
              </w:rPr>
              <w:t>Ship Consent Hold</w:t>
            </w:r>
            <w:r w:rsidR="00FE7F63">
              <w:rPr>
                <w:rFonts w:ascii="Verdana" w:hAnsi="Verdana"/>
                <w:i w:val="0"/>
                <w:iCs w:val="0"/>
              </w:rPr>
              <w:t xml:space="preserve"> (Medicare D</w:t>
            </w:r>
            <w:r w:rsidR="00265628">
              <w:rPr>
                <w:rFonts w:ascii="Verdana" w:hAnsi="Verdana"/>
                <w:i w:val="0"/>
                <w:iCs w:val="0"/>
              </w:rPr>
              <w:t>/EGWP</w:t>
            </w:r>
            <w:r w:rsidR="00FE7F63">
              <w:rPr>
                <w:rFonts w:ascii="Verdana" w:hAnsi="Verdana"/>
                <w:i w:val="0"/>
                <w:iCs w:val="0"/>
              </w:rPr>
              <w:t xml:space="preserve"> Only)</w:t>
            </w:r>
            <w:bookmarkEnd w:id="48"/>
          </w:p>
        </w:tc>
      </w:tr>
    </w:tbl>
    <w:p w14:paraId="6ED8B984" w14:textId="507FC6FC" w:rsidR="003110BD" w:rsidRPr="003110BD" w:rsidRDefault="003110BD" w:rsidP="00D069ED">
      <w:pPr>
        <w:spacing w:before="120" w:after="120"/>
        <w:rPr>
          <w:color w:val="000000"/>
          <w:sz w:val="27"/>
          <w:szCs w:val="27"/>
        </w:rPr>
      </w:pPr>
      <w:bookmarkStart w:id="49" w:name="OLE_LINK69"/>
      <w:r w:rsidRPr="003110BD">
        <w:rPr>
          <w:noProof/>
          <w:color w:val="000000"/>
        </w:rPr>
        <w:drawing>
          <wp:inline distT="0" distB="0" distL="0" distR="0" wp14:anchorId="51018C22" wp14:editId="4369E558">
            <wp:extent cx="232410" cy="2108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2410" cy="210820"/>
                    </a:xfrm>
                    <a:prstGeom prst="rect">
                      <a:avLst/>
                    </a:prstGeom>
                    <a:noFill/>
                    <a:ln>
                      <a:noFill/>
                    </a:ln>
                  </pic:spPr>
                </pic:pic>
              </a:graphicData>
            </a:graphic>
          </wp:inline>
        </w:drawing>
      </w:r>
      <w:r w:rsidRPr="003110BD">
        <w:rPr>
          <w:color w:val="000000"/>
        </w:rPr>
        <w:t> </w:t>
      </w:r>
      <w:r w:rsidRPr="003110BD">
        <w:rPr>
          <w:color w:val="0D0D0D"/>
        </w:rPr>
        <w:t>By law (per CMS - Centers for Medicare &amp; Medicaid Services), we are required to gain consent from Medicare and select EGWP (Employer Group Waiver Plans) members prior to refilling their prescriptions.</w:t>
      </w:r>
    </w:p>
    <w:p w14:paraId="0B51F9F0" w14:textId="77777777" w:rsidR="003110BD" w:rsidRPr="003110BD" w:rsidRDefault="003110BD" w:rsidP="00D069ED">
      <w:pPr>
        <w:spacing w:before="120" w:after="120"/>
        <w:rPr>
          <w:color w:val="000000"/>
          <w:highlight w:val="yellow"/>
        </w:rPr>
      </w:pPr>
    </w:p>
    <w:p w14:paraId="62EE1EC3" w14:textId="1BD94B43" w:rsidR="003110BD" w:rsidRPr="003110BD" w:rsidRDefault="003110BD" w:rsidP="00D069ED">
      <w:pPr>
        <w:spacing w:before="120" w:after="120"/>
        <w:rPr>
          <w:rFonts w:cs="Calibri"/>
          <w:color w:val="000000"/>
        </w:rPr>
      </w:pPr>
      <w:r w:rsidRPr="003110BD">
        <w:rPr>
          <w:rFonts w:cs="Calibri"/>
          <w:b/>
          <w:bCs/>
          <w:color w:val="000000"/>
        </w:rPr>
        <w:t>Notes:</w:t>
      </w:r>
    </w:p>
    <w:p w14:paraId="641F0FFB" w14:textId="77777777" w:rsidR="003110BD" w:rsidRPr="003110BD" w:rsidRDefault="003110BD" w:rsidP="00D32B9E">
      <w:pPr>
        <w:pStyle w:val="BodyTextIndent2"/>
        <w:numPr>
          <w:ilvl w:val="0"/>
          <w:numId w:val="20"/>
        </w:numPr>
        <w:spacing w:before="120" w:line="240" w:lineRule="auto"/>
        <w:ind w:left="540"/>
        <w:rPr>
          <w:rFonts w:eastAsia="Calibri"/>
          <w:color w:val="000000"/>
        </w:rPr>
      </w:pPr>
      <w:r w:rsidRPr="003110BD">
        <w:rPr>
          <w:rFonts w:eastAsia="Calibri" w:cs="Calibri"/>
          <w:color w:val="000000"/>
        </w:rPr>
        <w:t>When ship consent is required, beneficiaries will receive ship consent alerts.</w:t>
      </w:r>
    </w:p>
    <w:p w14:paraId="16B4F4AA" w14:textId="77777777" w:rsidR="003110BD" w:rsidRPr="003110BD" w:rsidRDefault="003110BD" w:rsidP="00D32B9E">
      <w:pPr>
        <w:pStyle w:val="BodyTextIndent2"/>
        <w:numPr>
          <w:ilvl w:val="0"/>
          <w:numId w:val="20"/>
        </w:numPr>
        <w:spacing w:before="120" w:line="240" w:lineRule="auto"/>
        <w:ind w:left="540"/>
        <w:rPr>
          <w:rFonts w:eastAsia="Calibri"/>
          <w:color w:val="000000"/>
        </w:rPr>
      </w:pPr>
      <w:r w:rsidRPr="003110BD">
        <w:rPr>
          <w:rFonts w:eastAsia="Calibri" w:cs="Calibri"/>
          <w:color w:val="000000"/>
        </w:rPr>
        <w:t>Consent attestation is only required for orders generated by the Automatic Refill program for beneficiaries that are filling their prescription under a new Med D plan for the first time and do not have any history with mail order, or the beneficiary has requested consent attestation for their prescription refills.</w:t>
      </w:r>
    </w:p>
    <w:bookmarkEnd w:id="49"/>
    <w:p w14:paraId="371AE77D" w14:textId="77777777" w:rsidR="003110BD" w:rsidRPr="003110BD" w:rsidRDefault="003110BD" w:rsidP="00D069ED">
      <w:pPr>
        <w:spacing w:before="120" w:after="120"/>
        <w:rPr>
          <w:color w:val="000000"/>
          <w:highlight w:val="yellow"/>
        </w:rPr>
      </w:pPr>
    </w:p>
    <w:p w14:paraId="1E2F7610" w14:textId="5E78B2E2" w:rsidR="003110BD" w:rsidRPr="003110BD" w:rsidRDefault="003110BD" w:rsidP="00D069ED">
      <w:pPr>
        <w:spacing w:before="120" w:after="120"/>
      </w:pPr>
      <w:r w:rsidRPr="003110BD">
        <w:t>Perform the following steps</w:t>
      </w:r>
      <w:r w:rsidRPr="003110BD">
        <w:rPr>
          <w:rFonts w:cs="Arial"/>
        </w:rPr>
        <w:t xml:space="preserve"> to turn on/off a member’s Ship Consent Hold (SCH)</w:t>
      </w:r>
      <w:r w:rsidR="00E61EA7">
        <w:t>:</w:t>
      </w:r>
    </w:p>
    <w:tbl>
      <w:tblPr>
        <w:tblStyle w:val="TableGrid"/>
        <w:tblW w:w="5000" w:type="pct"/>
        <w:tblLook w:val="04A0" w:firstRow="1" w:lastRow="0" w:firstColumn="1" w:lastColumn="0" w:noHBand="0" w:noVBand="1"/>
      </w:tblPr>
      <w:tblGrid>
        <w:gridCol w:w="824"/>
        <w:gridCol w:w="3579"/>
        <w:gridCol w:w="8547"/>
      </w:tblGrid>
      <w:tr w:rsidR="00525003" w:rsidRPr="003110BD" w14:paraId="7D822145" w14:textId="77777777" w:rsidTr="00C03D7E">
        <w:tc>
          <w:tcPr>
            <w:tcW w:w="20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D0FA83" w14:textId="293509FC" w:rsidR="003110BD" w:rsidRPr="003110BD" w:rsidRDefault="003110BD" w:rsidP="00D069ED">
            <w:pPr>
              <w:spacing w:before="120" w:after="120"/>
              <w:jc w:val="center"/>
              <w:rPr>
                <w:b/>
                <w:bCs/>
              </w:rPr>
            </w:pPr>
            <w:r w:rsidRPr="003110BD">
              <w:rPr>
                <w:b/>
                <w:bCs/>
              </w:rPr>
              <w:t>Step</w:t>
            </w:r>
          </w:p>
        </w:tc>
        <w:tc>
          <w:tcPr>
            <w:tcW w:w="4794"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273DFE" w14:textId="77777777" w:rsidR="003110BD" w:rsidRPr="003110BD" w:rsidRDefault="003110BD" w:rsidP="00D069ED">
            <w:pPr>
              <w:spacing w:before="120" w:after="120"/>
              <w:jc w:val="center"/>
              <w:rPr>
                <w:b/>
                <w:bCs/>
              </w:rPr>
            </w:pPr>
            <w:r w:rsidRPr="003110BD">
              <w:rPr>
                <w:b/>
                <w:bCs/>
              </w:rPr>
              <w:t>Action</w:t>
            </w:r>
          </w:p>
        </w:tc>
      </w:tr>
      <w:tr w:rsidR="00525003" w:rsidRPr="003110BD" w14:paraId="4004F9CF" w14:textId="77777777" w:rsidTr="00C03D7E">
        <w:tc>
          <w:tcPr>
            <w:tcW w:w="206"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358C5" w14:textId="77777777" w:rsidR="003110BD" w:rsidRPr="003110BD" w:rsidRDefault="003110BD" w:rsidP="00D069ED">
            <w:pPr>
              <w:spacing w:before="120" w:after="120"/>
              <w:jc w:val="center"/>
              <w:rPr>
                <w:b/>
                <w:bCs/>
              </w:rPr>
            </w:pPr>
            <w:r w:rsidRPr="003110BD">
              <w:rPr>
                <w:b/>
                <w:bCs/>
              </w:rPr>
              <w:t>1</w:t>
            </w:r>
          </w:p>
        </w:tc>
        <w:tc>
          <w:tcPr>
            <w:tcW w:w="479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C7392D3" w14:textId="47AE6E90" w:rsidR="001A7AF7" w:rsidRPr="003110BD" w:rsidRDefault="003110BD" w:rsidP="00D069ED">
            <w:pPr>
              <w:spacing w:before="120" w:after="120"/>
              <w:textAlignment w:val="top"/>
              <w:rPr>
                <w:b/>
              </w:rPr>
            </w:pPr>
            <w:r w:rsidRPr="003110BD">
              <w:t xml:space="preserve">From the </w:t>
            </w:r>
            <w:r w:rsidRPr="00FD4AFB">
              <w:t>Member Snapshot</w:t>
            </w:r>
            <w:r w:rsidR="00FD4AFB" w:rsidRPr="00FD4AFB">
              <w:t xml:space="preserve"> Landing Page</w:t>
            </w:r>
            <w:r w:rsidRPr="003110BD">
              <w:t xml:space="preserve">, click the </w:t>
            </w:r>
            <w:r w:rsidRPr="003110BD">
              <w:rPr>
                <w:b/>
                <w:bCs/>
              </w:rPr>
              <w:t>Mail Order Profile</w:t>
            </w:r>
            <w:r w:rsidRPr="003110BD">
              <w:rPr>
                <w:b/>
              </w:rPr>
              <w:t xml:space="preserve"> </w:t>
            </w:r>
            <w:r w:rsidRPr="003110BD">
              <w:rPr>
                <w:bCs/>
              </w:rPr>
              <w:t>tab.</w:t>
            </w:r>
            <w:r w:rsidRPr="003110BD">
              <w:rPr>
                <w:b/>
              </w:rPr>
              <w:t xml:space="preserve"> </w:t>
            </w:r>
            <w:bookmarkStart w:id="50" w:name="OLE_LINK24"/>
          </w:p>
          <w:p w14:paraId="09D45937" w14:textId="77777777" w:rsidR="001A7AF7" w:rsidRPr="003110BD" w:rsidRDefault="001A7AF7" w:rsidP="00CD7B36">
            <w:pPr>
              <w:spacing w:before="120" w:after="120"/>
              <w:textAlignment w:val="top"/>
              <w:rPr>
                <w:b/>
              </w:rPr>
            </w:pPr>
          </w:p>
          <w:p w14:paraId="74E7595B" w14:textId="1AEBD35B" w:rsidR="003110BD" w:rsidRDefault="49DB9CFF" w:rsidP="00D069ED">
            <w:pPr>
              <w:spacing w:before="120" w:after="120"/>
              <w:textAlignment w:val="top"/>
            </w:pPr>
            <w:r w:rsidRPr="4EF04825">
              <w:rPr>
                <w:b/>
                <w:bCs/>
              </w:rPr>
              <w:t>Result</w:t>
            </w:r>
            <w:r w:rsidR="00794CF4">
              <w:rPr>
                <w:b/>
                <w:bCs/>
              </w:rPr>
              <w:t xml:space="preserve">: </w:t>
            </w:r>
            <w:r w:rsidR="223241EE" w:rsidRPr="00254828">
              <w:t>Mail</w:t>
            </w:r>
            <w:r w:rsidRPr="00254828">
              <w:t xml:space="preserve"> </w:t>
            </w:r>
            <w:r w:rsidRPr="4EF04825">
              <w:t>Order Preferences will display.</w:t>
            </w:r>
          </w:p>
          <w:bookmarkEnd w:id="50"/>
          <w:p w14:paraId="6997F587" w14:textId="77777777" w:rsidR="001A7AF7" w:rsidRPr="003110BD" w:rsidRDefault="001A7AF7" w:rsidP="00D069ED">
            <w:pPr>
              <w:spacing w:before="120" w:after="120"/>
              <w:textAlignment w:val="top"/>
              <w:rPr>
                <w:bCs/>
              </w:rPr>
            </w:pPr>
          </w:p>
          <w:p w14:paraId="326F50B9" w14:textId="77777777" w:rsidR="003110BD" w:rsidRPr="003110BD" w:rsidRDefault="007C3459" w:rsidP="00CD7B36">
            <w:pPr>
              <w:spacing w:before="120" w:after="120"/>
              <w:jc w:val="center"/>
            </w:pPr>
            <w:r>
              <w:rPr>
                <w:noProof/>
              </w:rPr>
              <w:drawing>
                <wp:inline distT="0" distB="0" distL="0" distR="0" wp14:anchorId="73789675" wp14:editId="57850E10">
                  <wp:extent cx="7194157" cy="2460625"/>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207872" cy="2465316"/>
                          </a:xfrm>
                          <a:prstGeom prst="rect">
                            <a:avLst/>
                          </a:prstGeom>
                        </pic:spPr>
                      </pic:pic>
                    </a:graphicData>
                  </a:graphic>
                </wp:inline>
              </w:drawing>
            </w:r>
          </w:p>
          <w:p w14:paraId="6652A872" w14:textId="77777777" w:rsidR="003110BD" w:rsidRPr="003110BD" w:rsidRDefault="003110BD" w:rsidP="00D069ED">
            <w:pPr>
              <w:spacing w:before="120" w:after="120"/>
            </w:pPr>
          </w:p>
          <w:p w14:paraId="1E41090D" w14:textId="641812AA" w:rsidR="003110BD" w:rsidRPr="00226960" w:rsidRDefault="003110BD" w:rsidP="00D069ED">
            <w:pPr>
              <w:spacing w:before="120" w:after="120"/>
              <w:rPr>
                <w:rFonts w:cs="Arial"/>
              </w:rPr>
            </w:pPr>
            <w:r w:rsidRPr="003110BD">
              <w:rPr>
                <w:b/>
                <w:bCs/>
              </w:rPr>
              <w:t>Note</w:t>
            </w:r>
            <w:r w:rsidR="00794CF4">
              <w:rPr>
                <w:b/>
                <w:bCs/>
              </w:rPr>
              <w:t xml:space="preserve">: </w:t>
            </w:r>
            <w:r w:rsidRPr="003110BD">
              <w:rPr>
                <w:rFonts w:cs="Arial"/>
              </w:rPr>
              <w:t xml:space="preserve">When a client is not set up for </w:t>
            </w:r>
            <w:r w:rsidR="00ED46C1">
              <w:rPr>
                <w:rFonts w:cs="Arial"/>
              </w:rPr>
              <w:t>SCH</w:t>
            </w:r>
            <w:r w:rsidRPr="003110BD">
              <w:rPr>
                <w:rFonts w:cs="Arial"/>
              </w:rPr>
              <w:t xml:space="preserve">, the </w:t>
            </w:r>
            <w:r w:rsidRPr="003110BD">
              <w:rPr>
                <w:rFonts w:cs="Arial"/>
                <w:b/>
                <w:bCs/>
              </w:rPr>
              <w:t>Ship Consent Hold</w:t>
            </w:r>
            <w:r w:rsidRPr="003110BD">
              <w:rPr>
                <w:rFonts w:cs="Arial"/>
              </w:rPr>
              <w:t xml:space="preserve"> checkbox is disabled.</w:t>
            </w:r>
          </w:p>
        </w:tc>
      </w:tr>
      <w:tr w:rsidR="00525003" w:rsidRPr="003110BD" w14:paraId="4F9BFBB8" w14:textId="77777777" w:rsidTr="00C03D7E">
        <w:tc>
          <w:tcPr>
            <w:tcW w:w="206" w:type="pct"/>
            <w:vMerge w:val="restart"/>
            <w:tcBorders>
              <w:top w:val="single" w:sz="4" w:space="0" w:color="auto"/>
              <w:left w:val="single" w:sz="4" w:space="0" w:color="auto"/>
              <w:right w:val="single" w:sz="4" w:space="0" w:color="auto"/>
            </w:tcBorders>
            <w:shd w:val="clear" w:color="auto" w:fill="FFFFFF" w:themeFill="background1"/>
          </w:tcPr>
          <w:p w14:paraId="56A98A7C" w14:textId="2C0FEDF9" w:rsidR="00525003" w:rsidRPr="003110BD" w:rsidRDefault="00525003" w:rsidP="00D069ED">
            <w:pPr>
              <w:spacing w:before="120" w:after="120"/>
              <w:jc w:val="center"/>
              <w:rPr>
                <w:b/>
                <w:bCs/>
              </w:rPr>
            </w:pPr>
            <w:r>
              <w:rPr>
                <w:b/>
                <w:bCs/>
              </w:rPr>
              <w:t>2</w:t>
            </w:r>
          </w:p>
        </w:tc>
        <w:tc>
          <w:tcPr>
            <w:tcW w:w="479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132A976" w14:textId="4A59CE2C" w:rsidR="00525003" w:rsidRPr="003110BD" w:rsidRDefault="00525003" w:rsidP="00D069ED">
            <w:pPr>
              <w:spacing w:before="120" w:after="120"/>
              <w:textAlignment w:val="top"/>
            </w:pPr>
            <w:r w:rsidRPr="004B31B8">
              <w:t xml:space="preserve">Follow the steps below to </w:t>
            </w:r>
            <w:r>
              <w:t xml:space="preserve">either </w:t>
            </w:r>
            <w:r w:rsidRPr="004B31B8">
              <w:t>add or remove consent:</w:t>
            </w:r>
          </w:p>
        </w:tc>
      </w:tr>
      <w:tr w:rsidR="00372B5A" w:rsidRPr="003110BD" w14:paraId="3E51EB69" w14:textId="77777777" w:rsidTr="00C03D7E">
        <w:tc>
          <w:tcPr>
            <w:tcW w:w="206" w:type="pct"/>
            <w:vMerge/>
          </w:tcPr>
          <w:p w14:paraId="46D1BD2A" w14:textId="77777777" w:rsidR="00525003" w:rsidRPr="003110BD" w:rsidRDefault="00525003" w:rsidP="00D069ED">
            <w:pPr>
              <w:spacing w:before="120" w:after="120"/>
              <w:jc w:val="center"/>
              <w:rPr>
                <w:b/>
                <w:bCs/>
              </w:rPr>
            </w:pPr>
          </w:p>
        </w:tc>
        <w:tc>
          <w:tcPr>
            <w:tcW w:w="1438" w:type="pct"/>
            <w:tcBorders>
              <w:top w:val="single" w:sz="4" w:space="0" w:color="auto"/>
              <w:left w:val="single" w:sz="4" w:space="0" w:color="auto"/>
              <w:right w:val="single" w:sz="4" w:space="0" w:color="auto"/>
            </w:tcBorders>
            <w:shd w:val="clear" w:color="auto" w:fill="D9D9D9" w:themeFill="background1" w:themeFillShade="D9"/>
          </w:tcPr>
          <w:p w14:paraId="3EFC1760" w14:textId="24D76FD7" w:rsidR="00525003" w:rsidRPr="003110BD" w:rsidRDefault="00525003" w:rsidP="00D069ED">
            <w:pPr>
              <w:spacing w:before="120" w:after="120"/>
              <w:jc w:val="center"/>
              <w:textAlignment w:val="top"/>
            </w:pPr>
            <w:r>
              <w:rPr>
                <w:b/>
                <w:bCs/>
              </w:rPr>
              <w:t>If…</w:t>
            </w:r>
          </w:p>
        </w:tc>
        <w:tc>
          <w:tcPr>
            <w:tcW w:w="3356" w:type="pct"/>
            <w:tcBorders>
              <w:top w:val="single" w:sz="4" w:space="0" w:color="auto"/>
              <w:left w:val="single" w:sz="4" w:space="0" w:color="auto"/>
              <w:right w:val="single" w:sz="4" w:space="0" w:color="auto"/>
            </w:tcBorders>
            <w:shd w:val="clear" w:color="auto" w:fill="D9D9D9" w:themeFill="background1" w:themeFillShade="D9"/>
          </w:tcPr>
          <w:p w14:paraId="7752CB65" w14:textId="77EA50DC" w:rsidR="00525003" w:rsidRPr="003110BD" w:rsidRDefault="00525003" w:rsidP="00D069ED">
            <w:pPr>
              <w:spacing w:before="120" w:after="120"/>
              <w:jc w:val="center"/>
              <w:textAlignment w:val="top"/>
            </w:pPr>
            <w:r>
              <w:rPr>
                <w:b/>
                <w:bCs/>
              </w:rPr>
              <w:t>Then…</w:t>
            </w:r>
          </w:p>
        </w:tc>
      </w:tr>
      <w:tr w:rsidR="00372B5A" w:rsidRPr="003110BD" w14:paraId="02E94133" w14:textId="77777777" w:rsidTr="00C03D7E">
        <w:tc>
          <w:tcPr>
            <w:tcW w:w="206" w:type="pct"/>
            <w:vMerge/>
          </w:tcPr>
          <w:p w14:paraId="78F2465D" w14:textId="77777777" w:rsidR="00525003" w:rsidRPr="003110BD" w:rsidRDefault="00525003" w:rsidP="00D069ED">
            <w:pPr>
              <w:spacing w:before="120" w:after="120"/>
              <w:jc w:val="center"/>
              <w:rPr>
                <w:b/>
                <w:bCs/>
              </w:rPr>
            </w:pPr>
          </w:p>
        </w:tc>
        <w:tc>
          <w:tcPr>
            <w:tcW w:w="1438" w:type="pct"/>
            <w:tcBorders>
              <w:left w:val="single" w:sz="4" w:space="0" w:color="auto"/>
              <w:right w:val="single" w:sz="4" w:space="0" w:color="auto"/>
            </w:tcBorders>
            <w:shd w:val="clear" w:color="auto" w:fill="FFFFFF" w:themeFill="background1"/>
          </w:tcPr>
          <w:p w14:paraId="223B9E56" w14:textId="77777777" w:rsidR="00525003" w:rsidRDefault="00525003" w:rsidP="00D069ED">
            <w:pPr>
              <w:spacing w:before="120" w:after="120"/>
            </w:pPr>
            <w:r>
              <w:t>Adding Consent</w:t>
            </w:r>
          </w:p>
          <w:p w14:paraId="64360DCD" w14:textId="455BCD2A" w:rsidR="00525003" w:rsidRDefault="00525003" w:rsidP="00D069ED">
            <w:pPr>
              <w:spacing w:before="120" w:after="120"/>
            </w:pPr>
          </w:p>
          <w:p w14:paraId="08BC5308" w14:textId="77777777" w:rsidR="00525003" w:rsidRDefault="00525003" w:rsidP="00D069ED">
            <w:pPr>
              <w:spacing w:before="120" w:after="120"/>
            </w:pPr>
            <w:r>
              <w:rPr>
                <w:b/>
                <w:bCs/>
              </w:rPr>
              <w:t>Only</w:t>
            </w:r>
            <w:r>
              <w:t> for beneficiaries who:</w:t>
            </w:r>
          </w:p>
          <w:p w14:paraId="3BCA206A" w14:textId="6085C7B0" w:rsidR="00525003" w:rsidRPr="002E10F9" w:rsidRDefault="2AD4EBED" w:rsidP="00D32B9E">
            <w:pPr>
              <w:pStyle w:val="BodyTextIndent2"/>
              <w:numPr>
                <w:ilvl w:val="0"/>
                <w:numId w:val="20"/>
              </w:numPr>
              <w:spacing w:before="120" w:line="240" w:lineRule="auto"/>
              <w:ind w:left="540"/>
              <w:rPr>
                <w:rFonts w:eastAsia="Calibri"/>
              </w:rPr>
            </w:pPr>
            <w:r w:rsidRPr="4EF04825">
              <w:rPr>
                <w:rFonts w:eastAsia="Calibri"/>
              </w:rPr>
              <w:t xml:space="preserve">Prefer to consent to </w:t>
            </w:r>
            <w:r w:rsidR="00D30862">
              <w:rPr>
                <w:rFonts w:eastAsia="Calibri"/>
              </w:rPr>
              <w:t>every</w:t>
            </w:r>
            <w:r w:rsidRPr="4EF04825">
              <w:rPr>
                <w:rFonts w:eastAsia="Calibri"/>
              </w:rPr>
              <w:t xml:space="preserve"> Mail </w:t>
            </w:r>
            <w:r w:rsidR="004F4D41" w:rsidRPr="4EF04825">
              <w:rPr>
                <w:rFonts w:eastAsia="Calibri"/>
              </w:rPr>
              <w:t>order</w:t>
            </w:r>
          </w:p>
          <w:p w14:paraId="544A596C" w14:textId="074A9A96" w:rsidR="00525003" w:rsidRPr="002E10F9" w:rsidRDefault="00525003" w:rsidP="00D32B9E">
            <w:pPr>
              <w:pStyle w:val="BodyTextIndent2"/>
              <w:numPr>
                <w:ilvl w:val="0"/>
                <w:numId w:val="20"/>
              </w:numPr>
              <w:spacing w:before="120" w:line="240" w:lineRule="auto"/>
              <w:ind w:left="540"/>
              <w:rPr>
                <w:rFonts w:eastAsia="Calibri"/>
              </w:rPr>
            </w:pPr>
            <w:r w:rsidRPr="002E10F9">
              <w:rPr>
                <w:rFonts w:eastAsia="Calibri"/>
              </w:rPr>
              <w:t xml:space="preserve">Are moving to an LTC facility and they do not need their mail </w:t>
            </w:r>
            <w:r w:rsidR="004F4D41" w:rsidRPr="002E10F9">
              <w:rPr>
                <w:rFonts w:eastAsia="Calibri"/>
              </w:rPr>
              <w:t>order</w:t>
            </w:r>
          </w:p>
          <w:p w14:paraId="4355790C" w14:textId="0AA70AF3" w:rsidR="00525003" w:rsidRDefault="00525003" w:rsidP="00D069ED">
            <w:pPr>
              <w:spacing w:before="120" w:after="120"/>
            </w:pPr>
          </w:p>
          <w:p w14:paraId="4111A204" w14:textId="52ED6411" w:rsidR="00525003" w:rsidRDefault="009602CA" w:rsidP="00D069ED">
            <w:pPr>
              <w:spacing w:before="120" w:after="120"/>
            </w:pPr>
            <w:r>
              <w:rPr>
                <w:noProof/>
              </w:rPr>
              <w:drawing>
                <wp:inline distT="0" distB="0" distL="0" distR="0" wp14:anchorId="45BA3479" wp14:editId="137BEE8F">
                  <wp:extent cx="238095" cy="20952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525003">
              <w:t xml:space="preserve"> CCRs are </w:t>
            </w:r>
            <w:r w:rsidR="00525003" w:rsidRPr="002828D0">
              <w:t>NOT</w:t>
            </w:r>
            <w:r w:rsidR="00525003">
              <w:t xml:space="preserve"> to enter a </w:t>
            </w:r>
            <w:r w:rsidR="00525003">
              <w:rPr>
                <w:b/>
                <w:bCs/>
              </w:rPr>
              <w:t>Mail Order Alert</w:t>
            </w:r>
            <w:r w:rsidR="00525003">
              <w:t xml:space="preserve"> to account when beneficiary requests to consent to every Mail </w:t>
            </w:r>
            <w:r w:rsidR="00ED46C1">
              <w:t>O</w:t>
            </w:r>
            <w:r w:rsidR="00525003">
              <w:t>rder.</w:t>
            </w:r>
          </w:p>
          <w:p w14:paraId="428F0764" w14:textId="465BBAFE" w:rsidR="00525003" w:rsidRPr="003110BD" w:rsidRDefault="00525003" w:rsidP="00D069ED">
            <w:pPr>
              <w:spacing w:before="120" w:after="120"/>
              <w:textAlignment w:val="top"/>
            </w:pPr>
          </w:p>
        </w:tc>
        <w:tc>
          <w:tcPr>
            <w:tcW w:w="3356" w:type="pct"/>
            <w:tcBorders>
              <w:left w:val="single" w:sz="4" w:space="0" w:color="auto"/>
              <w:right w:val="single" w:sz="4" w:space="0" w:color="auto"/>
            </w:tcBorders>
            <w:shd w:val="clear" w:color="auto" w:fill="FFFFFF" w:themeFill="background1"/>
          </w:tcPr>
          <w:p w14:paraId="227C853E" w14:textId="726F0D91" w:rsidR="00525003" w:rsidRPr="002E10F9" w:rsidRDefault="00525003" w:rsidP="00D32B9E">
            <w:pPr>
              <w:pStyle w:val="BodyTextIndent2"/>
              <w:numPr>
                <w:ilvl w:val="0"/>
                <w:numId w:val="20"/>
              </w:numPr>
              <w:spacing w:before="120" w:line="240" w:lineRule="auto"/>
              <w:ind w:left="540"/>
              <w:rPr>
                <w:rFonts w:eastAsia="Calibri"/>
              </w:rPr>
            </w:pPr>
            <w:r w:rsidRPr="002E10F9">
              <w:rPr>
                <w:rFonts w:eastAsia="Calibri"/>
              </w:rPr>
              <w:t xml:space="preserve">Inform the beneficiary that consent is required for every Mail </w:t>
            </w:r>
            <w:r>
              <w:rPr>
                <w:rFonts w:eastAsia="Calibri"/>
              </w:rPr>
              <w:t>O</w:t>
            </w:r>
            <w:r w:rsidRPr="002E10F9">
              <w:rPr>
                <w:rFonts w:eastAsia="Calibri"/>
              </w:rPr>
              <w:t>rder Rx.</w:t>
            </w:r>
          </w:p>
          <w:p w14:paraId="1E106987" w14:textId="72A0679B" w:rsidR="00525003" w:rsidRDefault="2AD4EBED" w:rsidP="00794CF4">
            <w:pPr>
              <w:spacing w:before="120" w:after="120"/>
              <w:ind w:left="540"/>
              <w:textAlignment w:val="top"/>
              <w:rPr>
                <w:rFonts w:eastAsia="Calibri"/>
              </w:rPr>
            </w:pPr>
            <w:r w:rsidRPr="4EF04825">
              <w:rPr>
                <w:rFonts w:eastAsia="Calibri"/>
                <w:b/>
                <w:bCs/>
              </w:rPr>
              <w:t>Note</w:t>
            </w:r>
            <w:r w:rsidR="00794CF4">
              <w:rPr>
                <w:rFonts w:eastAsia="Calibri"/>
                <w:b/>
                <w:bCs/>
              </w:rPr>
              <w:t xml:space="preserve">: </w:t>
            </w:r>
            <w:r w:rsidR="32F982C6" w:rsidRPr="00254828">
              <w:rPr>
                <w:rFonts w:eastAsia="Calibri"/>
              </w:rPr>
              <w:t>Opting</w:t>
            </w:r>
            <w:r w:rsidRPr="00254828">
              <w:rPr>
                <w:rFonts w:eastAsia="Calibri"/>
              </w:rPr>
              <w:t xml:space="preserve"> into</w:t>
            </w:r>
            <w:r w:rsidRPr="4EF04825">
              <w:rPr>
                <w:rFonts w:eastAsia="Calibri"/>
              </w:rPr>
              <w:t xml:space="preserve"> SCH affects ALL medications on the account.</w:t>
            </w:r>
          </w:p>
          <w:p w14:paraId="475DCE07" w14:textId="77777777" w:rsidR="00525003" w:rsidRPr="002E10F9" w:rsidRDefault="00525003" w:rsidP="00D069ED">
            <w:pPr>
              <w:spacing w:before="120" w:after="120"/>
              <w:ind w:left="360"/>
              <w:textAlignment w:val="top"/>
              <w:rPr>
                <w:rFonts w:eastAsia="Calibri"/>
              </w:rPr>
            </w:pPr>
          </w:p>
          <w:p w14:paraId="6954012B" w14:textId="77777777" w:rsidR="00525003" w:rsidRDefault="00525003" w:rsidP="00D32B9E">
            <w:pPr>
              <w:pStyle w:val="BodyTextIndent2"/>
              <w:numPr>
                <w:ilvl w:val="0"/>
                <w:numId w:val="20"/>
              </w:numPr>
              <w:spacing w:before="120" w:line="240" w:lineRule="auto"/>
              <w:ind w:left="540"/>
              <w:rPr>
                <w:rFonts w:eastAsia="Calibri"/>
              </w:rPr>
            </w:pPr>
            <w:r w:rsidRPr="002E10F9">
              <w:rPr>
                <w:rFonts w:eastAsia="Calibri"/>
              </w:rPr>
              <w:t>Click the checkbox to add required consent.</w:t>
            </w:r>
          </w:p>
          <w:p w14:paraId="28DF8306" w14:textId="77777777" w:rsidR="00525003" w:rsidRDefault="00525003" w:rsidP="00D069ED">
            <w:pPr>
              <w:spacing w:before="120" w:after="120"/>
              <w:textAlignment w:val="top"/>
              <w:rPr>
                <w:rFonts w:eastAsia="Calibri"/>
              </w:rPr>
            </w:pPr>
          </w:p>
          <w:p w14:paraId="0740997D" w14:textId="77777777" w:rsidR="00525003" w:rsidRDefault="00525003" w:rsidP="00CD7B36">
            <w:pPr>
              <w:spacing w:before="120" w:after="120"/>
              <w:jc w:val="center"/>
              <w:textAlignment w:val="top"/>
              <w:rPr>
                <w:rFonts w:eastAsia="Calibri"/>
              </w:rPr>
            </w:pPr>
            <w:r>
              <w:rPr>
                <w:noProof/>
              </w:rPr>
              <w:drawing>
                <wp:inline distT="0" distB="0" distL="0" distR="0" wp14:anchorId="544D035C" wp14:editId="2986CE0B">
                  <wp:extent cx="5273690" cy="2370406"/>
                  <wp:effectExtent l="0" t="0" r="3175"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4"/>
                          <a:stretch>
                            <a:fillRect/>
                          </a:stretch>
                        </pic:blipFill>
                        <pic:spPr>
                          <a:xfrm>
                            <a:off x="0" y="0"/>
                            <a:ext cx="5298816" cy="2381700"/>
                          </a:xfrm>
                          <a:prstGeom prst="rect">
                            <a:avLst/>
                          </a:prstGeom>
                        </pic:spPr>
                      </pic:pic>
                    </a:graphicData>
                  </a:graphic>
                </wp:inline>
              </w:drawing>
            </w:r>
          </w:p>
          <w:p w14:paraId="66DDAD91" w14:textId="77777777" w:rsidR="00525003" w:rsidRPr="002E10F9" w:rsidRDefault="00525003" w:rsidP="00D069ED">
            <w:pPr>
              <w:spacing w:before="120" w:after="120"/>
              <w:textAlignment w:val="top"/>
              <w:rPr>
                <w:rFonts w:eastAsia="Calibri"/>
              </w:rPr>
            </w:pPr>
          </w:p>
          <w:p w14:paraId="56BDAE74" w14:textId="4A5661B7" w:rsidR="00525003" w:rsidRPr="00543284" w:rsidRDefault="00525003" w:rsidP="00D069ED">
            <w:pPr>
              <w:spacing w:before="120" w:after="120"/>
              <w:ind w:left="360"/>
              <w:textAlignment w:val="top"/>
              <w:rPr>
                <w:rFonts w:eastAsia="Calibri"/>
                <w:b/>
                <w:bCs/>
              </w:rPr>
            </w:pPr>
            <w:r w:rsidRPr="00543284">
              <w:rPr>
                <w:rFonts w:eastAsia="Calibri"/>
                <w:b/>
                <w:bCs/>
              </w:rPr>
              <w:t>Result</w:t>
            </w:r>
            <w:r w:rsidR="00794CF4">
              <w:rPr>
                <w:rFonts w:eastAsia="Calibri"/>
                <w:b/>
                <w:bCs/>
              </w:rPr>
              <w:t xml:space="preserve">: </w:t>
            </w:r>
            <w:r w:rsidR="001C6C9F" w:rsidRPr="00543284">
              <w:rPr>
                <w:rFonts w:eastAsia="Calibri"/>
              </w:rPr>
              <w:t>Are</w:t>
            </w:r>
            <w:r w:rsidRPr="00543284">
              <w:rPr>
                <w:rFonts w:eastAsia="Calibri"/>
                <w:b/>
                <w:bCs/>
              </w:rPr>
              <w:t xml:space="preserve"> you sure </w:t>
            </w:r>
            <w:r w:rsidRPr="00543284">
              <w:rPr>
                <w:rFonts w:eastAsia="Calibri"/>
              </w:rPr>
              <w:t>modal will display.</w:t>
            </w:r>
          </w:p>
          <w:p w14:paraId="45DA7E31" w14:textId="449B14FE" w:rsidR="00525003" w:rsidRDefault="00525003" w:rsidP="00D069ED">
            <w:pPr>
              <w:spacing w:before="120" w:after="120"/>
              <w:jc w:val="center"/>
            </w:pPr>
          </w:p>
          <w:p w14:paraId="6A2806C6" w14:textId="669EEFF7" w:rsidR="00525003" w:rsidRDefault="00525003" w:rsidP="00D32B9E">
            <w:pPr>
              <w:pStyle w:val="BodyTextIndent2"/>
              <w:numPr>
                <w:ilvl w:val="0"/>
                <w:numId w:val="20"/>
              </w:numPr>
              <w:spacing w:before="120" w:line="240" w:lineRule="auto"/>
              <w:ind w:left="540"/>
              <w:rPr>
                <w:rFonts w:eastAsia="Calibri"/>
              </w:rPr>
            </w:pPr>
            <w:r w:rsidRPr="006562CD">
              <w:rPr>
                <w:rFonts w:eastAsia="Calibri"/>
              </w:rPr>
              <w:t>Select the appropriate choice from the </w:t>
            </w:r>
            <w:r w:rsidRPr="006562CD">
              <w:rPr>
                <w:rFonts w:eastAsia="Calibri"/>
                <w:b/>
                <w:bCs/>
              </w:rPr>
              <w:t>S</w:t>
            </w:r>
            <w:r w:rsidR="00E30073">
              <w:rPr>
                <w:rFonts w:eastAsia="Calibri"/>
                <w:b/>
                <w:bCs/>
              </w:rPr>
              <w:t xml:space="preserve">hip Consent </w:t>
            </w:r>
            <w:r w:rsidRPr="006562CD">
              <w:rPr>
                <w:rFonts w:eastAsia="Calibri"/>
                <w:b/>
                <w:bCs/>
              </w:rPr>
              <w:t>H</w:t>
            </w:r>
            <w:r w:rsidR="00E30073">
              <w:rPr>
                <w:rFonts w:eastAsia="Calibri"/>
                <w:b/>
                <w:bCs/>
              </w:rPr>
              <w:t>old</w:t>
            </w:r>
            <w:r w:rsidRPr="006562CD">
              <w:rPr>
                <w:rFonts w:eastAsia="Calibri"/>
                <w:b/>
                <w:bCs/>
              </w:rPr>
              <w:t xml:space="preserve"> Reason</w:t>
            </w:r>
            <w:r w:rsidRPr="006562CD">
              <w:rPr>
                <w:rFonts w:eastAsia="Calibri"/>
              </w:rPr>
              <w:t> drop</w:t>
            </w:r>
            <w:r>
              <w:rPr>
                <w:rFonts w:eastAsia="Calibri"/>
              </w:rPr>
              <w:t>-</w:t>
            </w:r>
            <w:r w:rsidRPr="006562CD">
              <w:rPr>
                <w:rFonts w:eastAsia="Calibri"/>
              </w:rPr>
              <w:t>down menu</w:t>
            </w:r>
            <w:r>
              <w:rPr>
                <w:rFonts w:eastAsia="Calibri"/>
              </w:rPr>
              <w:t xml:space="preserve">. The Agent can select from the following different reasons: </w:t>
            </w:r>
          </w:p>
          <w:p w14:paraId="5A4D257E" w14:textId="71897FDB" w:rsidR="00525003" w:rsidRPr="00D32B9E" w:rsidRDefault="00525003" w:rsidP="00D32B9E">
            <w:pPr>
              <w:pStyle w:val="ListParagraph"/>
              <w:numPr>
                <w:ilvl w:val="0"/>
                <w:numId w:val="42"/>
              </w:numPr>
              <w:spacing w:before="120" w:after="120"/>
              <w:textAlignment w:val="top"/>
              <w:rPr>
                <w:rFonts w:ascii="Verdana" w:hAnsi="Verdana"/>
                <w:sz w:val="24"/>
                <w:szCs w:val="24"/>
              </w:rPr>
            </w:pPr>
            <w:r w:rsidRPr="00D32B9E">
              <w:rPr>
                <w:rFonts w:ascii="Verdana" w:hAnsi="Verdana"/>
                <w:sz w:val="24"/>
                <w:szCs w:val="24"/>
              </w:rPr>
              <w:t>Member Preference</w:t>
            </w:r>
          </w:p>
          <w:p w14:paraId="5CA4275E" w14:textId="77777777" w:rsidR="00525003" w:rsidRPr="00D32B9E" w:rsidRDefault="00525003" w:rsidP="00D32B9E">
            <w:pPr>
              <w:pStyle w:val="ListParagraph"/>
              <w:numPr>
                <w:ilvl w:val="0"/>
                <w:numId w:val="42"/>
              </w:numPr>
              <w:spacing w:before="120" w:after="120"/>
              <w:textAlignment w:val="top"/>
              <w:rPr>
                <w:rFonts w:ascii="Verdana" w:hAnsi="Verdana"/>
                <w:sz w:val="24"/>
                <w:szCs w:val="24"/>
              </w:rPr>
            </w:pPr>
            <w:r w:rsidRPr="00D32B9E">
              <w:rPr>
                <w:rFonts w:ascii="Verdana" w:hAnsi="Verdana"/>
                <w:sz w:val="24"/>
                <w:szCs w:val="24"/>
              </w:rPr>
              <w:t>Client Required</w:t>
            </w:r>
          </w:p>
          <w:p w14:paraId="20871DC3" w14:textId="77777777" w:rsidR="00525003" w:rsidRPr="00D32B9E" w:rsidRDefault="00525003" w:rsidP="00D32B9E">
            <w:pPr>
              <w:pStyle w:val="ListParagraph"/>
              <w:numPr>
                <w:ilvl w:val="0"/>
                <w:numId w:val="42"/>
              </w:numPr>
              <w:spacing w:before="120" w:after="120"/>
              <w:textAlignment w:val="top"/>
              <w:rPr>
                <w:rFonts w:ascii="Verdana" w:hAnsi="Verdana"/>
                <w:sz w:val="24"/>
                <w:szCs w:val="24"/>
              </w:rPr>
            </w:pPr>
            <w:r w:rsidRPr="00D32B9E">
              <w:rPr>
                <w:rFonts w:ascii="Verdana" w:hAnsi="Verdana"/>
                <w:sz w:val="24"/>
                <w:szCs w:val="24"/>
              </w:rPr>
              <w:t>Hospice</w:t>
            </w:r>
          </w:p>
          <w:p w14:paraId="7A8D88CB" w14:textId="77777777" w:rsidR="00525003" w:rsidRPr="00D32B9E" w:rsidRDefault="00525003" w:rsidP="00D32B9E">
            <w:pPr>
              <w:pStyle w:val="ListParagraph"/>
              <w:numPr>
                <w:ilvl w:val="0"/>
                <w:numId w:val="42"/>
              </w:numPr>
              <w:spacing w:before="120" w:after="120"/>
              <w:textAlignment w:val="top"/>
              <w:rPr>
                <w:rFonts w:ascii="Verdana" w:hAnsi="Verdana"/>
                <w:sz w:val="24"/>
                <w:szCs w:val="24"/>
              </w:rPr>
            </w:pPr>
            <w:r w:rsidRPr="00D32B9E">
              <w:rPr>
                <w:rFonts w:ascii="Verdana" w:hAnsi="Verdana"/>
                <w:sz w:val="24"/>
                <w:szCs w:val="24"/>
              </w:rPr>
              <w:t>Long Term Care</w:t>
            </w:r>
          </w:p>
          <w:p w14:paraId="02646BE8" w14:textId="22C5D47A" w:rsidR="00525003" w:rsidRPr="00D32B9E" w:rsidRDefault="00525003" w:rsidP="00D32B9E">
            <w:pPr>
              <w:pStyle w:val="ListParagraph"/>
              <w:numPr>
                <w:ilvl w:val="0"/>
                <w:numId w:val="42"/>
              </w:numPr>
              <w:spacing w:before="120" w:after="120"/>
              <w:textAlignment w:val="top"/>
              <w:rPr>
                <w:rFonts w:ascii="Verdana" w:hAnsi="Verdana"/>
                <w:sz w:val="24"/>
                <w:szCs w:val="24"/>
              </w:rPr>
            </w:pPr>
            <w:r w:rsidRPr="00D32B9E">
              <w:rPr>
                <w:rFonts w:ascii="Verdana" w:hAnsi="Verdana"/>
                <w:sz w:val="24"/>
                <w:szCs w:val="24"/>
              </w:rPr>
              <w:t>Maximum Returns</w:t>
            </w:r>
          </w:p>
          <w:p w14:paraId="04C85C43" w14:textId="77777777" w:rsidR="00525003" w:rsidRDefault="00525003" w:rsidP="00D069ED">
            <w:pPr>
              <w:spacing w:before="120" w:after="120"/>
              <w:jc w:val="center"/>
              <w:textAlignment w:val="top"/>
              <w:rPr>
                <w:rFonts w:eastAsia="Calibri"/>
              </w:rPr>
            </w:pPr>
          </w:p>
          <w:p w14:paraId="339B4BDF" w14:textId="77777777" w:rsidR="00525003" w:rsidRDefault="0022743D" w:rsidP="00CD7B36">
            <w:pPr>
              <w:spacing w:before="120" w:after="120"/>
              <w:jc w:val="center"/>
              <w:textAlignment w:val="top"/>
              <w:rPr>
                <w:rFonts w:eastAsia="Calibri"/>
              </w:rPr>
            </w:pPr>
            <w:r>
              <w:rPr>
                <w:noProof/>
              </w:rPr>
              <w:drawing>
                <wp:inline distT="0" distB="0" distL="0" distR="0" wp14:anchorId="773EEC70" wp14:editId="423316C6">
                  <wp:extent cx="4981057" cy="2647275"/>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00022" cy="2657354"/>
                          </a:xfrm>
                          <a:prstGeom prst="rect">
                            <a:avLst/>
                          </a:prstGeom>
                        </pic:spPr>
                      </pic:pic>
                    </a:graphicData>
                  </a:graphic>
                </wp:inline>
              </w:drawing>
            </w:r>
          </w:p>
          <w:p w14:paraId="67BA759D" w14:textId="77777777" w:rsidR="00525003" w:rsidRPr="006562CD" w:rsidRDefault="00525003" w:rsidP="00CD7B36">
            <w:pPr>
              <w:spacing w:before="120" w:after="120"/>
              <w:jc w:val="center"/>
              <w:textAlignment w:val="top"/>
              <w:rPr>
                <w:rFonts w:eastAsia="Calibri"/>
              </w:rPr>
            </w:pPr>
          </w:p>
          <w:p w14:paraId="2BF59E8E" w14:textId="0868DF7F" w:rsidR="00525003" w:rsidRDefault="00525003" w:rsidP="00D32B9E">
            <w:pPr>
              <w:pStyle w:val="BodyTextIndent2"/>
              <w:numPr>
                <w:ilvl w:val="0"/>
                <w:numId w:val="20"/>
              </w:numPr>
              <w:spacing w:before="120" w:line="240" w:lineRule="auto"/>
              <w:ind w:left="540"/>
              <w:rPr>
                <w:rFonts w:eastAsia="Calibri"/>
              </w:rPr>
            </w:pPr>
            <w:r w:rsidRPr="006562CD">
              <w:rPr>
                <w:rFonts w:eastAsia="Calibri"/>
              </w:rPr>
              <w:t>Click the </w:t>
            </w:r>
            <w:r w:rsidRPr="006562CD">
              <w:rPr>
                <w:rFonts w:eastAsia="Calibri"/>
                <w:b/>
                <w:bCs/>
              </w:rPr>
              <w:t>Yes </w:t>
            </w:r>
            <w:r w:rsidRPr="006562CD">
              <w:rPr>
                <w:rFonts w:eastAsia="Calibri"/>
              </w:rPr>
              <w:t>button to continue or</w:t>
            </w:r>
            <w:r>
              <w:rPr>
                <w:rFonts w:eastAsia="Calibri"/>
              </w:rPr>
              <w:t xml:space="preserve"> c</w:t>
            </w:r>
            <w:r w:rsidRPr="006562CD">
              <w:rPr>
                <w:rFonts w:eastAsia="Calibri"/>
              </w:rPr>
              <w:t>lick</w:t>
            </w:r>
            <w:r>
              <w:rPr>
                <w:rFonts w:eastAsia="Calibri"/>
              </w:rPr>
              <w:t xml:space="preserve"> </w:t>
            </w:r>
            <w:r w:rsidRPr="006562CD">
              <w:rPr>
                <w:rFonts w:eastAsia="Calibri"/>
                <w:b/>
                <w:bCs/>
              </w:rPr>
              <w:t>Cancel</w:t>
            </w:r>
            <w:r w:rsidRPr="00705A7A">
              <w:rPr>
                <w:rFonts w:eastAsia="Calibri"/>
              </w:rPr>
              <w:t xml:space="preserve"> to exit.</w:t>
            </w:r>
          </w:p>
          <w:p w14:paraId="3EFBDF6D" w14:textId="7B1F1D3F" w:rsidR="00C4537C" w:rsidRPr="00705A7A" w:rsidRDefault="00C4537C" w:rsidP="00D32B9E">
            <w:pPr>
              <w:pStyle w:val="BodyTextIndent2"/>
              <w:numPr>
                <w:ilvl w:val="0"/>
                <w:numId w:val="20"/>
              </w:numPr>
              <w:spacing w:before="120" w:line="240" w:lineRule="auto"/>
              <w:ind w:left="540"/>
              <w:rPr>
                <w:rFonts w:eastAsia="Calibri"/>
              </w:rPr>
            </w:pPr>
            <w:r>
              <w:rPr>
                <w:rFonts w:eastAsia="Calibri"/>
              </w:rPr>
              <w:t>Proceed to the next Step.</w:t>
            </w:r>
          </w:p>
          <w:p w14:paraId="1B83988A" w14:textId="77777777" w:rsidR="00E30073" w:rsidRDefault="00E30073" w:rsidP="00D069ED">
            <w:pPr>
              <w:spacing w:before="120" w:after="120"/>
              <w:textAlignment w:val="top"/>
            </w:pPr>
          </w:p>
          <w:p w14:paraId="5EFF2D80" w14:textId="6F6B2F2A" w:rsidR="00525003" w:rsidRDefault="00D32B9E" w:rsidP="00D069ED">
            <w:pPr>
              <w:spacing w:before="120" w:after="120"/>
              <w:textAlignment w:val="top"/>
            </w:pPr>
            <w:r>
              <w:t xml:space="preserve"> </w:t>
            </w:r>
            <w:r w:rsidR="00E30073">
              <w:rPr>
                <w:noProof/>
              </w:rPr>
              <w:drawing>
                <wp:inline distT="0" distB="0" distL="0" distR="0" wp14:anchorId="62ED41AE" wp14:editId="07CB7F9A">
                  <wp:extent cx="238095" cy="209524"/>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E30073">
              <w:t xml:space="preserve"> If t</w:t>
            </w:r>
            <w:r w:rsidR="00E30073" w:rsidRPr="00E30073">
              <w:t xml:space="preserve">he </w:t>
            </w:r>
            <w:r w:rsidR="00E30073" w:rsidRPr="00E30073">
              <w:rPr>
                <w:b/>
                <w:bCs/>
              </w:rPr>
              <w:t>Ship Consent Hold Reason</w:t>
            </w:r>
            <w:r w:rsidR="00E30073" w:rsidRPr="00E30073">
              <w:t xml:space="preserve"> drop-down menu does not populate and you are unable to complete this step</w:t>
            </w:r>
            <w:r w:rsidR="00E30073">
              <w:t>, proceed as follows:</w:t>
            </w:r>
          </w:p>
          <w:p w14:paraId="10CDDDFD" w14:textId="2C4C14A3" w:rsidR="00E30073" w:rsidRDefault="3FF35BF1" w:rsidP="00D32B9E">
            <w:pPr>
              <w:pStyle w:val="BodyTextIndent2"/>
              <w:numPr>
                <w:ilvl w:val="0"/>
                <w:numId w:val="20"/>
              </w:numPr>
              <w:spacing w:before="120" w:line="240" w:lineRule="auto"/>
              <w:ind w:left="540"/>
              <w:rPr>
                <w:rFonts w:eastAsia="Calibri"/>
              </w:rPr>
            </w:pPr>
            <w:r w:rsidRPr="4EF04825">
              <w:rPr>
                <w:rFonts w:eastAsia="Calibri"/>
              </w:rPr>
              <w:t xml:space="preserve">Educate the </w:t>
            </w:r>
            <w:r w:rsidR="07BEB7AA" w:rsidRPr="4EF04825">
              <w:rPr>
                <w:rFonts w:eastAsia="Calibri"/>
              </w:rPr>
              <w:t>caller that</w:t>
            </w:r>
            <w:r w:rsidRPr="4EF04825">
              <w:rPr>
                <w:rFonts w:eastAsia="Calibri"/>
              </w:rPr>
              <w:t xml:space="preserve"> the request will be made to update consent required.</w:t>
            </w:r>
          </w:p>
          <w:p w14:paraId="44C9DB26" w14:textId="77777777" w:rsidR="00E30073" w:rsidRDefault="00E30073" w:rsidP="00D32B9E">
            <w:pPr>
              <w:pStyle w:val="BodyTextIndent2"/>
              <w:numPr>
                <w:ilvl w:val="0"/>
                <w:numId w:val="20"/>
              </w:numPr>
              <w:spacing w:before="120" w:line="240" w:lineRule="auto"/>
              <w:ind w:left="540"/>
              <w:rPr>
                <w:rFonts w:eastAsia="Calibri"/>
              </w:rPr>
            </w:pPr>
            <w:r>
              <w:rPr>
                <w:rFonts w:eastAsia="Calibri"/>
              </w:rPr>
              <w:t>Warm Transfer to the Senior Resolution Team </w:t>
            </w:r>
            <w:r>
              <w:rPr>
                <w:rFonts w:eastAsia="Calibri"/>
                <w:b/>
                <w:bCs/>
              </w:rPr>
              <w:t>Escalation</w:t>
            </w:r>
            <w:r>
              <w:rPr>
                <w:rFonts w:eastAsia="Calibri"/>
              </w:rPr>
              <w:t> Line to complete this process. Advise the Senior rep as follows:</w:t>
            </w:r>
          </w:p>
          <w:p w14:paraId="0EE9090A" w14:textId="2FE0F70A" w:rsidR="00E30073" w:rsidRDefault="00E30073" w:rsidP="002828D0">
            <w:pPr>
              <w:spacing w:before="120" w:after="120"/>
              <w:ind w:left="360"/>
              <w:textAlignment w:val="top"/>
              <w:rPr>
                <w:rFonts w:eastAsia="Calibri"/>
              </w:rPr>
            </w:pPr>
            <w:r>
              <w:rPr>
                <w:rFonts w:eastAsia="Calibri"/>
                <w:noProof/>
              </w:rPr>
              <w:drawing>
                <wp:inline distT="0" distB="0" distL="0" distR="0" wp14:anchorId="687D092C" wp14:editId="1FD5BEB2">
                  <wp:extent cx="239395" cy="210820"/>
                  <wp:effectExtent l="0" t="0" r="825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395" cy="210820"/>
                          </a:xfrm>
                          <a:prstGeom prst="rect">
                            <a:avLst/>
                          </a:prstGeom>
                          <a:noFill/>
                          <a:ln>
                            <a:noFill/>
                          </a:ln>
                        </pic:spPr>
                      </pic:pic>
                    </a:graphicData>
                  </a:graphic>
                </wp:inline>
              </w:drawing>
            </w:r>
            <w:r>
              <w:rPr>
                <w:rFonts w:eastAsia="Calibri"/>
              </w:rPr>
              <w:t xml:space="preserve"> Hello, my name is &lt; &gt; and I am calling from &lt; &gt;. I need to have the Ship Consent turned back on for this account. I have educated the </w:t>
            </w:r>
            <w:r w:rsidR="00B61F64">
              <w:rPr>
                <w:rFonts w:eastAsia="Calibri"/>
              </w:rPr>
              <w:t xml:space="preserve">      </w:t>
            </w:r>
            <w:r>
              <w:rPr>
                <w:rFonts w:eastAsia="Calibri"/>
              </w:rPr>
              <w:t xml:space="preserve">beneficiary on the process, and they have been made aware that the consent is being placed back on the account and will be needed for future </w:t>
            </w:r>
            <w:r w:rsidR="00B61F64">
              <w:rPr>
                <w:rFonts w:eastAsia="Calibri"/>
              </w:rPr>
              <w:t xml:space="preserve">   </w:t>
            </w:r>
            <w:r>
              <w:rPr>
                <w:rFonts w:eastAsia="Calibri"/>
              </w:rPr>
              <w:t>orders.</w:t>
            </w:r>
          </w:p>
          <w:p w14:paraId="01826855" w14:textId="19B9A8C1" w:rsidR="00E30073" w:rsidRPr="00226960" w:rsidRDefault="3FF35BF1" w:rsidP="00226960">
            <w:pPr>
              <w:spacing w:before="120" w:after="120"/>
              <w:ind w:left="360"/>
              <w:rPr>
                <w:rFonts w:eastAsia="Calibri"/>
              </w:rPr>
            </w:pPr>
            <w:r w:rsidRPr="4EF04825">
              <w:rPr>
                <w:rFonts w:eastAsia="Calibri"/>
                <w:b/>
                <w:bCs/>
              </w:rPr>
              <w:t>Note</w:t>
            </w:r>
            <w:r w:rsidR="00794CF4">
              <w:rPr>
                <w:rFonts w:eastAsia="Calibri"/>
                <w:b/>
                <w:bCs/>
              </w:rPr>
              <w:t xml:space="preserve">: </w:t>
            </w:r>
            <w:r w:rsidR="5AA8AE54" w:rsidRPr="4EF04825">
              <w:rPr>
                <w:rFonts w:eastAsia="Calibri"/>
                <w:b/>
                <w:bCs/>
              </w:rPr>
              <w:t>SRT</w:t>
            </w:r>
            <w:r w:rsidRPr="4EF04825">
              <w:rPr>
                <w:rFonts w:eastAsia="Calibri"/>
              </w:rPr>
              <w:t> </w:t>
            </w:r>
            <w:r w:rsidRPr="4EF04825">
              <w:rPr>
                <w:rFonts w:eastAsia="Calibri"/>
                <w:b/>
                <w:bCs/>
              </w:rPr>
              <w:t>Escalation</w:t>
            </w:r>
            <w:r w:rsidRPr="4EF04825">
              <w:rPr>
                <w:rFonts w:eastAsia="Calibri"/>
              </w:rPr>
              <w:t> will update consent. Continue the call as normal.</w:t>
            </w:r>
          </w:p>
        </w:tc>
      </w:tr>
      <w:tr w:rsidR="00372B5A" w:rsidRPr="003110BD" w14:paraId="76B5AD64" w14:textId="77777777" w:rsidTr="00C03D7E">
        <w:tc>
          <w:tcPr>
            <w:tcW w:w="206" w:type="pct"/>
            <w:vMerge/>
          </w:tcPr>
          <w:p w14:paraId="6AE6F2A1" w14:textId="77777777" w:rsidR="00525003" w:rsidRPr="003110BD" w:rsidRDefault="00525003" w:rsidP="00D069ED">
            <w:pPr>
              <w:spacing w:before="120" w:after="120"/>
              <w:jc w:val="center"/>
              <w:rPr>
                <w:b/>
                <w:bCs/>
              </w:rPr>
            </w:pPr>
          </w:p>
        </w:tc>
        <w:tc>
          <w:tcPr>
            <w:tcW w:w="1438" w:type="pct"/>
            <w:tcBorders>
              <w:left w:val="single" w:sz="4" w:space="0" w:color="auto"/>
              <w:bottom w:val="single" w:sz="4" w:space="0" w:color="auto"/>
              <w:right w:val="single" w:sz="4" w:space="0" w:color="auto"/>
            </w:tcBorders>
            <w:shd w:val="clear" w:color="auto" w:fill="FFFFFF" w:themeFill="background1"/>
          </w:tcPr>
          <w:p w14:paraId="79831675" w14:textId="77777777" w:rsidR="00525003" w:rsidRDefault="00525003" w:rsidP="00D069ED">
            <w:pPr>
              <w:spacing w:before="120" w:after="120"/>
            </w:pPr>
            <w:r>
              <w:t>Removing Consent</w:t>
            </w:r>
          </w:p>
          <w:p w14:paraId="35018C54" w14:textId="4F74935A" w:rsidR="00525003" w:rsidRDefault="00525003" w:rsidP="00D069ED">
            <w:pPr>
              <w:spacing w:before="120" w:after="120"/>
            </w:pPr>
          </w:p>
          <w:p w14:paraId="177135E1" w14:textId="77777777" w:rsidR="00525003" w:rsidRDefault="00525003" w:rsidP="00D069ED">
            <w:pPr>
              <w:spacing w:before="120" w:after="120"/>
            </w:pPr>
            <w:r>
              <w:rPr>
                <w:b/>
                <w:bCs/>
              </w:rPr>
              <w:t>Only</w:t>
            </w:r>
            <w:r>
              <w:t> for beneficiaries who:</w:t>
            </w:r>
          </w:p>
          <w:p w14:paraId="6D2CB787" w14:textId="77777777" w:rsidR="00525003" w:rsidRPr="002E10F9" w:rsidRDefault="00525003" w:rsidP="00B61F64">
            <w:pPr>
              <w:pStyle w:val="BodyTextIndent2"/>
              <w:numPr>
                <w:ilvl w:val="0"/>
                <w:numId w:val="20"/>
              </w:numPr>
              <w:spacing w:before="120" w:line="240" w:lineRule="auto"/>
              <w:ind w:left="540"/>
              <w:rPr>
                <w:rFonts w:eastAsia="Calibri"/>
              </w:rPr>
            </w:pPr>
            <w:r w:rsidRPr="002E10F9">
              <w:rPr>
                <w:rFonts w:eastAsia="Calibri"/>
              </w:rPr>
              <w:t>Have self-opted in</w:t>
            </w:r>
          </w:p>
          <w:p w14:paraId="6789981F" w14:textId="517A4976" w:rsidR="00525003" w:rsidRPr="002E10F9" w:rsidRDefault="00525003" w:rsidP="00B61F64">
            <w:pPr>
              <w:pStyle w:val="BodyTextIndent2"/>
              <w:numPr>
                <w:ilvl w:val="0"/>
                <w:numId w:val="20"/>
              </w:numPr>
              <w:spacing w:before="120" w:line="240" w:lineRule="auto"/>
              <w:ind w:left="540"/>
              <w:rPr>
                <w:rFonts w:eastAsia="Calibri"/>
              </w:rPr>
            </w:pPr>
            <w:r w:rsidRPr="002E10F9">
              <w:rPr>
                <w:rFonts w:eastAsia="Calibri"/>
              </w:rPr>
              <w:t xml:space="preserve">Have filled at least one/any RX using CVS/Caremark Mail Service Pharmacy under their current plan in the past twelve (12) </w:t>
            </w:r>
            <w:r w:rsidR="004F4D41" w:rsidRPr="002E10F9">
              <w:rPr>
                <w:rFonts w:eastAsia="Calibri"/>
              </w:rPr>
              <w:t>months</w:t>
            </w:r>
          </w:p>
          <w:p w14:paraId="249DD4A0" w14:textId="5B6125AF" w:rsidR="00525003" w:rsidRPr="002E10F9" w:rsidRDefault="00525003" w:rsidP="00B61F64">
            <w:pPr>
              <w:pStyle w:val="BodyTextIndent2"/>
              <w:numPr>
                <w:ilvl w:val="0"/>
                <w:numId w:val="20"/>
              </w:numPr>
              <w:spacing w:before="120" w:line="240" w:lineRule="auto"/>
              <w:ind w:left="540"/>
              <w:rPr>
                <w:rFonts w:eastAsia="Calibri"/>
              </w:rPr>
            </w:pPr>
            <w:r w:rsidRPr="002E10F9">
              <w:rPr>
                <w:rFonts w:eastAsia="Calibri"/>
              </w:rPr>
              <w:t xml:space="preserve">Have contacted us to advise they are no longer in an LTC </w:t>
            </w:r>
            <w:r w:rsidR="004F4D41" w:rsidRPr="002E10F9">
              <w:rPr>
                <w:rFonts w:eastAsia="Calibri"/>
              </w:rPr>
              <w:t>facility</w:t>
            </w:r>
          </w:p>
          <w:p w14:paraId="3148F713" w14:textId="711FB4B0" w:rsidR="00525003" w:rsidRPr="003110BD" w:rsidRDefault="00525003" w:rsidP="00D069ED">
            <w:pPr>
              <w:spacing w:before="120" w:after="120"/>
              <w:textAlignment w:val="top"/>
            </w:pPr>
            <w:r>
              <w:rPr>
                <w:rFonts w:cs="Arial"/>
              </w:rPr>
              <w:t xml:space="preserve"> </w:t>
            </w:r>
          </w:p>
        </w:tc>
        <w:tc>
          <w:tcPr>
            <w:tcW w:w="3356" w:type="pct"/>
            <w:tcBorders>
              <w:left w:val="single" w:sz="4" w:space="0" w:color="auto"/>
              <w:bottom w:val="single" w:sz="4" w:space="0" w:color="auto"/>
              <w:right w:val="single" w:sz="4" w:space="0" w:color="auto"/>
            </w:tcBorders>
            <w:shd w:val="clear" w:color="auto" w:fill="FFFFFF" w:themeFill="background1"/>
          </w:tcPr>
          <w:p w14:paraId="580F5C42" w14:textId="6350F04E" w:rsidR="00525003" w:rsidRPr="00226960" w:rsidRDefault="00525003" w:rsidP="00226960">
            <w:pPr>
              <w:spacing w:before="120" w:after="120"/>
              <w:rPr>
                <w:rFonts w:eastAsia="Calibri"/>
              </w:rPr>
            </w:pPr>
            <w:r w:rsidRPr="00226960">
              <w:rPr>
                <w:rFonts w:eastAsia="Calibri"/>
              </w:rPr>
              <w:t xml:space="preserve">When a client is set up for </w:t>
            </w:r>
            <w:r w:rsidR="00ED46C1" w:rsidRPr="00226960">
              <w:rPr>
                <w:rFonts w:eastAsia="Calibri"/>
              </w:rPr>
              <w:t>SCH</w:t>
            </w:r>
            <w:r w:rsidRPr="00226960">
              <w:rPr>
                <w:rFonts w:eastAsia="Calibri"/>
              </w:rPr>
              <w:t xml:space="preserve">, the Agent can uncheck a Member’s </w:t>
            </w:r>
            <w:r w:rsidRPr="00226960">
              <w:rPr>
                <w:rFonts w:eastAsia="Calibri"/>
                <w:b/>
                <w:bCs/>
              </w:rPr>
              <w:t>Ship Consent Hold</w:t>
            </w:r>
            <w:r w:rsidRPr="00226960">
              <w:rPr>
                <w:rFonts w:eastAsia="Calibri"/>
              </w:rPr>
              <w:t xml:space="preserve"> checkbox to </w:t>
            </w:r>
            <w:r w:rsidR="00ED46C1" w:rsidRPr="00226960">
              <w:rPr>
                <w:rFonts w:eastAsia="Calibri"/>
              </w:rPr>
              <w:t>“</w:t>
            </w:r>
            <w:r w:rsidRPr="00226960">
              <w:rPr>
                <w:rFonts w:eastAsia="Calibri"/>
              </w:rPr>
              <w:t>turn off</w:t>
            </w:r>
            <w:r w:rsidR="00ED46C1" w:rsidRPr="00226960">
              <w:rPr>
                <w:rFonts w:eastAsia="Calibri"/>
              </w:rPr>
              <w:t>”</w:t>
            </w:r>
            <w:r w:rsidRPr="00226960">
              <w:rPr>
                <w:rFonts w:eastAsia="Calibri"/>
              </w:rPr>
              <w:t xml:space="preserve"> SCH.</w:t>
            </w:r>
          </w:p>
          <w:p w14:paraId="641E2BAC" w14:textId="77777777" w:rsidR="00525003" w:rsidRPr="006447D2" w:rsidRDefault="00525003" w:rsidP="00D069ED">
            <w:pPr>
              <w:spacing w:before="120" w:after="120"/>
              <w:contextualSpacing/>
              <w:rPr>
                <w:rFonts w:eastAsia="Calibri"/>
              </w:rPr>
            </w:pPr>
          </w:p>
          <w:p w14:paraId="0D8DB850" w14:textId="0A9A2F25" w:rsidR="00525003" w:rsidRPr="00603EA6" w:rsidRDefault="00525003" w:rsidP="00B61F64">
            <w:pPr>
              <w:pStyle w:val="BodyTextIndent2"/>
              <w:numPr>
                <w:ilvl w:val="0"/>
                <w:numId w:val="20"/>
              </w:numPr>
              <w:spacing w:before="120" w:line="240" w:lineRule="auto"/>
              <w:ind w:left="540"/>
              <w:rPr>
                <w:rFonts w:eastAsia="Calibri"/>
              </w:rPr>
            </w:pPr>
            <w:r w:rsidRPr="00603EA6">
              <w:rPr>
                <w:rFonts w:eastAsia="Calibri"/>
              </w:rPr>
              <w:t>Click the checkbox to remove required consent.</w:t>
            </w:r>
          </w:p>
          <w:p w14:paraId="754B475B" w14:textId="77777777" w:rsidR="00525003" w:rsidRDefault="00525003" w:rsidP="00D069ED">
            <w:pPr>
              <w:spacing w:before="120" w:after="120"/>
              <w:contextualSpacing/>
              <w:jc w:val="center"/>
              <w:rPr>
                <w:rFonts w:eastAsia="Calibri"/>
              </w:rPr>
            </w:pPr>
          </w:p>
          <w:p w14:paraId="79D555D7" w14:textId="77777777" w:rsidR="00525003" w:rsidRDefault="005033A9" w:rsidP="00CD7B36">
            <w:pPr>
              <w:spacing w:before="120" w:after="120"/>
              <w:contextualSpacing/>
              <w:jc w:val="center"/>
              <w:rPr>
                <w:rFonts w:eastAsia="Calibri"/>
              </w:rPr>
            </w:pPr>
            <w:r>
              <w:rPr>
                <w:noProof/>
              </w:rPr>
              <w:drawing>
                <wp:inline distT="0" distB="0" distL="0" distR="0" wp14:anchorId="084B23F4" wp14:editId="55540F6B">
                  <wp:extent cx="4868722" cy="2031365"/>
                  <wp:effectExtent l="0" t="0" r="8255"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71721" cy="2032616"/>
                          </a:xfrm>
                          <a:prstGeom prst="rect">
                            <a:avLst/>
                          </a:prstGeom>
                        </pic:spPr>
                      </pic:pic>
                    </a:graphicData>
                  </a:graphic>
                </wp:inline>
              </w:drawing>
            </w:r>
          </w:p>
          <w:p w14:paraId="05EF7E8A" w14:textId="77777777" w:rsidR="00525003" w:rsidRPr="006447D2" w:rsidRDefault="00525003" w:rsidP="00D069ED">
            <w:pPr>
              <w:spacing w:before="120" w:after="120"/>
              <w:contextualSpacing/>
              <w:jc w:val="center"/>
              <w:rPr>
                <w:rFonts w:eastAsia="Calibri"/>
              </w:rPr>
            </w:pPr>
          </w:p>
          <w:p w14:paraId="10E4894A" w14:textId="1ED15FDC" w:rsidR="00525003" w:rsidRPr="00603EA6" w:rsidRDefault="2AD4EBED" w:rsidP="00D069ED">
            <w:pPr>
              <w:spacing w:before="120" w:after="120"/>
              <w:ind w:left="360"/>
              <w:textAlignment w:val="top"/>
              <w:rPr>
                <w:rFonts w:eastAsia="Calibri"/>
              </w:rPr>
            </w:pPr>
            <w:r w:rsidRPr="4EF04825">
              <w:rPr>
                <w:rFonts w:eastAsia="Calibri"/>
                <w:b/>
                <w:bCs/>
              </w:rPr>
              <w:t>Result</w:t>
            </w:r>
            <w:r w:rsidR="00794CF4">
              <w:rPr>
                <w:rFonts w:eastAsia="Calibri"/>
                <w:b/>
                <w:bCs/>
              </w:rPr>
              <w:t xml:space="preserve">: </w:t>
            </w:r>
            <w:r w:rsidR="001269FA" w:rsidRPr="00911333">
              <w:rPr>
                <w:rFonts w:eastAsia="Calibri"/>
              </w:rPr>
              <w:t>Are</w:t>
            </w:r>
            <w:r w:rsidRPr="4EF04825">
              <w:rPr>
                <w:rFonts w:eastAsia="Calibri"/>
                <w:b/>
                <w:bCs/>
              </w:rPr>
              <w:t xml:space="preserve"> you sure</w:t>
            </w:r>
            <w:r w:rsidRPr="4EF04825">
              <w:rPr>
                <w:rFonts w:eastAsia="Calibri"/>
              </w:rPr>
              <w:t xml:space="preserve"> modal will display.</w:t>
            </w:r>
          </w:p>
          <w:p w14:paraId="6E1EBE68" w14:textId="77777777" w:rsidR="00BC5710" w:rsidRDefault="00BC5710" w:rsidP="00D069ED">
            <w:pPr>
              <w:spacing w:before="120" w:after="120"/>
              <w:jc w:val="center"/>
            </w:pPr>
          </w:p>
          <w:p w14:paraId="627D5B3F" w14:textId="57F295C5" w:rsidR="00525003" w:rsidRDefault="00C03D7E" w:rsidP="00CD7B36">
            <w:pPr>
              <w:spacing w:before="120" w:after="120"/>
              <w:jc w:val="center"/>
            </w:pPr>
            <w:r>
              <w:rPr>
                <w:noProof/>
              </w:rPr>
              <w:drawing>
                <wp:inline distT="0" distB="0" distL="0" distR="0" wp14:anchorId="10689A2F" wp14:editId="17EFBAF8">
                  <wp:extent cx="4819048" cy="1990476"/>
                  <wp:effectExtent l="0" t="0" r="635" b="0"/>
                  <wp:docPr id="1603331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31802" name=""/>
                          <pic:cNvPicPr/>
                        </pic:nvPicPr>
                        <pic:blipFill>
                          <a:blip r:embed="rId37"/>
                          <a:stretch>
                            <a:fillRect/>
                          </a:stretch>
                        </pic:blipFill>
                        <pic:spPr>
                          <a:xfrm>
                            <a:off x="0" y="0"/>
                            <a:ext cx="4819048" cy="1990476"/>
                          </a:xfrm>
                          <a:prstGeom prst="rect">
                            <a:avLst/>
                          </a:prstGeom>
                        </pic:spPr>
                      </pic:pic>
                    </a:graphicData>
                  </a:graphic>
                </wp:inline>
              </w:drawing>
            </w:r>
          </w:p>
          <w:p w14:paraId="7E2258D3" w14:textId="77777777" w:rsidR="00BC5710" w:rsidRDefault="00BC5710" w:rsidP="00CD7B36">
            <w:pPr>
              <w:spacing w:before="120" w:after="120"/>
              <w:jc w:val="center"/>
            </w:pPr>
          </w:p>
          <w:p w14:paraId="665FB70D" w14:textId="35471BBB" w:rsidR="00525003" w:rsidRDefault="00525003" w:rsidP="00B61F64">
            <w:pPr>
              <w:pStyle w:val="BodyTextIndent2"/>
              <w:numPr>
                <w:ilvl w:val="0"/>
                <w:numId w:val="20"/>
              </w:numPr>
              <w:spacing w:before="120" w:line="240" w:lineRule="auto"/>
              <w:ind w:left="540"/>
              <w:rPr>
                <w:rFonts w:eastAsia="Calibri"/>
              </w:rPr>
            </w:pPr>
            <w:r w:rsidRPr="00713190">
              <w:rPr>
                <w:rFonts w:eastAsia="Calibri"/>
              </w:rPr>
              <w:t>Click the</w:t>
            </w:r>
            <w:r w:rsidRPr="00713190">
              <w:rPr>
                <w:rFonts w:eastAsia="Calibri"/>
                <w:b/>
                <w:bCs/>
              </w:rPr>
              <w:t> Yes</w:t>
            </w:r>
            <w:r w:rsidRPr="00713190">
              <w:rPr>
                <w:rFonts w:eastAsia="Calibri"/>
              </w:rPr>
              <w:t> button to continue</w:t>
            </w:r>
            <w:r>
              <w:rPr>
                <w:rFonts w:eastAsia="Calibri"/>
              </w:rPr>
              <w:t xml:space="preserve"> or</w:t>
            </w:r>
            <w:r w:rsidRPr="00713190">
              <w:rPr>
                <w:rFonts w:eastAsia="Calibri"/>
              </w:rPr>
              <w:t xml:space="preserve"> </w:t>
            </w:r>
            <w:r>
              <w:rPr>
                <w:rFonts w:eastAsia="Calibri"/>
              </w:rPr>
              <w:t>c</w:t>
            </w:r>
            <w:r w:rsidRPr="00713190">
              <w:rPr>
                <w:rFonts w:eastAsia="Calibri"/>
              </w:rPr>
              <w:t xml:space="preserve">lick </w:t>
            </w:r>
            <w:r w:rsidRPr="00713190">
              <w:rPr>
                <w:rFonts w:eastAsia="Calibri"/>
                <w:b/>
                <w:bCs/>
              </w:rPr>
              <w:t>Cancel</w:t>
            </w:r>
            <w:r w:rsidRPr="00713190">
              <w:rPr>
                <w:rFonts w:eastAsia="Calibri"/>
              </w:rPr>
              <w:t xml:space="preserve"> to exit.</w:t>
            </w:r>
          </w:p>
          <w:p w14:paraId="38F6FF87" w14:textId="20FB2ADA" w:rsidR="00525003" w:rsidRPr="00226960" w:rsidRDefault="00C4537C" w:rsidP="00B61F64">
            <w:pPr>
              <w:pStyle w:val="BodyTextIndent2"/>
              <w:numPr>
                <w:ilvl w:val="0"/>
                <w:numId w:val="20"/>
              </w:numPr>
              <w:spacing w:before="120" w:line="240" w:lineRule="auto"/>
              <w:ind w:left="540"/>
              <w:rPr>
                <w:rFonts w:eastAsia="Calibri"/>
              </w:rPr>
            </w:pPr>
            <w:r>
              <w:rPr>
                <w:rFonts w:eastAsia="Calibri"/>
              </w:rPr>
              <w:t>Proceed to the next Step.</w:t>
            </w:r>
          </w:p>
        </w:tc>
      </w:tr>
      <w:tr w:rsidR="00525003" w:rsidRPr="003110BD" w14:paraId="5275F477" w14:textId="77777777" w:rsidTr="00C03D7E">
        <w:tc>
          <w:tcPr>
            <w:tcW w:w="206"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A90730E" w14:textId="77777777" w:rsidR="003110BD" w:rsidRPr="003110BD" w:rsidRDefault="003110BD" w:rsidP="00D069ED">
            <w:pPr>
              <w:spacing w:before="120" w:after="120"/>
              <w:jc w:val="center"/>
              <w:rPr>
                <w:b/>
                <w:bCs/>
              </w:rPr>
            </w:pPr>
            <w:r w:rsidRPr="003110BD">
              <w:rPr>
                <w:b/>
                <w:bCs/>
              </w:rPr>
              <w:t>3</w:t>
            </w:r>
          </w:p>
        </w:tc>
        <w:tc>
          <w:tcPr>
            <w:tcW w:w="479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115527B" w14:textId="7986B9B7" w:rsidR="006A53D6" w:rsidRDefault="006A53D6" w:rsidP="00D069ED">
            <w:pPr>
              <w:spacing w:before="120" w:after="120"/>
              <w:textAlignment w:val="top"/>
            </w:pPr>
            <w:r>
              <w:t>Verify that the change was successful:</w:t>
            </w:r>
          </w:p>
          <w:p w14:paraId="6FA9A161" w14:textId="77777777" w:rsidR="006A53D6" w:rsidRDefault="006A53D6" w:rsidP="00CD7B36">
            <w:pPr>
              <w:spacing w:before="120" w:after="120"/>
              <w:textAlignment w:val="top"/>
            </w:pPr>
          </w:p>
          <w:p w14:paraId="329AA46C" w14:textId="7614E352" w:rsidR="003110BD" w:rsidRPr="006A53D6" w:rsidRDefault="003110BD" w:rsidP="00B61F64">
            <w:pPr>
              <w:pStyle w:val="BodyTextIndent2"/>
              <w:numPr>
                <w:ilvl w:val="0"/>
                <w:numId w:val="20"/>
              </w:numPr>
              <w:spacing w:before="120" w:line="240" w:lineRule="auto"/>
              <w:ind w:left="540"/>
            </w:pPr>
            <w:r w:rsidRPr="006A53D6">
              <w:t xml:space="preserve">When the change is successful, the member is taken to the </w:t>
            </w:r>
            <w:r w:rsidRPr="006A53D6">
              <w:rPr>
                <w:b/>
                <w:bCs/>
              </w:rPr>
              <w:t>Maintain Patient Profile</w:t>
            </w:r>
            <w:r w:rsidRPr="006A53D6">
              <w:t xml:space="preserve"> page and </w:t>
            </w:r>
            <w:r w:rsidR="006A53D6">
              <w:t>the following</w:t>
            </w:r>
            <w:r w:rsidRPr="006A53D6">
              <w:t xml:space="preserve"> message displays</w:t>
            </w:r>
            <w:r w:rsidR="00794CF4">
              <w:t xml:space="preserve"> </w:t>
            </w:r>
            <w:r w:rsidR="004F4D41">
              <w:t>“</w:t>
            </w:r>
            <w:r w:rsidRPr="006A53D6">
              <w:t>Ship Consent Hold Status was successfully changed</w:t>
            </w:r>
            <w:r w:rsidR="00005B1A" w:rsidRPr="006A53D6">
              <w:t>.”</w:t>
            </w:r>
          </w:p>
          <w:p w14:paraId="71A28FE2" w14:textId="77777777" w:rsidR="003110BD" w:rsidRPr="003110BD" w:rsidRDefault="003110BD" w:rsidP="00D069ED">
            <w:pPr>
              <w:spacing w:before="120" w:after="120"/>
              <w:textAlignment w:val="top"/>
            </w:pPr>
          </w:p>
          <w:p w14:paraId="59A0F548" w14:textId="77777777" w:rsidR="003110BD" w:rsidRPr="003110BD" w:rsidRDefault="00635DAC" w:rsidP="00CD7B36">
            <w:pPr>
              <w:spacing w:before="120" w:after="120"/>
              <w:jc w:val="center"/>
              <w:textAlignment w:val="top"/>
            </w:pPr>
            <w:r>
              <w:rPr>
                <w:noProof/>
              </w:rPr>
              <w:drawing>
                <wp:inline distT="0" distB="0" distL="0" distR="0" wp14:anchorId="755C0F5F" wp14:editId="13D98D4A">
                  <wp:extent cx="7012476" cy="30175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036377" cy="3027805"/>
                          </a:xfrm>
                          <a:prstGeom prst="rect">
                            <a:avLst/>
                          </a:prstGeom>
                        </pic:spPr>
                      </pic:pic>
                    </a:graphicData>
                  </a:graphic>
                </wp:inline>
              </w:drawing>
            </w:r>
          </w:p>
          <w:p w14:paraId="0EEEAC7E" w14:textId="77777777" w:rsidR="003110BD" w:rsidRPr="003110BD" w:rsidRDefault="003110BD" w:rsidP="00CD7B36">
            <w:pPr>
              <w:spacing w:before="120" w:after="120"/>
              <w:jc w:val="center"/>
              <w:textAlignment w:val="top"/>
            </w:pPr>
          </w:p>
          <w:p w14:paraId="2F48C107" w14:textId="52E547AA" w:rsidR="003110BD" w:rsidRPr="006A53D6" w:rsidRDefault="003110BD" w:rsidP="00B61F64">
            <w:pPr>
              <w:pStyle w:val="BodyTextIndent2"/>
              <w:numPr>
                <w:ilvl w:val="0"/>
                <w:numId w:val="20"/>
              </w:numPr>
              <w:spacing w:before="120" w:line="240" w:lineRule="auto"/>
              <w:ind w:left="540"/>
            </w:pPr>
            <w:r w:rsidRPr="003110BD">
              <w:t xml:space="preserve">When the change is not successful due to system error, the member is taken to the </w:t>
            </w:r>
            <w:r w:rsidRPr="003110BD">
              <w:rPr>
                <w:b/>
                <w:bCs/>
              </w:rPr>
              <w:t xml:space="preserve">Maintain Patient Profile </w:t>
            </w:r>
            <w:r w:rsidR="006A53D6">
              <w:t xml:space="preserve">page </w:t>
            </w:r>
            <w:r w:rsidRPr="003110BD">
              <w:t xml:space="preserve">and </w:t>
            </w:r>
            <w:r w:rsidR="006A53D6">
              <w:t>the following</w:t>
            </w:r>
            <w:r w:rsidRPr="003110BD">
              <w:t xml:space="preserve"> message displays</w:t>
            </w:r>
            <w:r w:rsidR="00794CF4">
              <w:t xml:space="preserve"> </w:t>
            </w:r>
            <w:r w:rsidR="004F4D41" w:rsidRPr="003110BD">
              <w:t>“</w:t>
            </w:r>
            <w:r w:rsidRPr="003110BD">
              <w:t>An error has occurred. Please contact your System Administrator.</w:t>
            </w:r>
            <w:r w:rsidR="0070744C" w:rsidRPr="006A53D6">
              <w:t>”</w:t>
            </w:r>
            <w:r w:rsidRPr="003110BD">
              <w:t xml:space="preserve"> (The </w:t>
            </w:r>
            <w:r w:rsidRPr="003110BD">
              <w:rPr>
                <w:b/>
                <w:bCs/>
              </w:rPr>
              <w:t>Ship Consent Hold</w:t>
            </w:r>
            <w:r w:rsidRPr="003110BD">
              <w:t xml:space="preserve"> checkbox reflects the Ship Consent Hold prior to the status change.)</w:t>
            </w:r>
          </w:p>
          <w:p w14:paraId="78711407" w14:textId="77777777" w:rsidR="0070744C" w:rsidRPr="003110BD" w:rsidRDefault="0070744C" w:rsidP="00D069ED">
            <w:pPr>
              <w:spacing w:before="120" w:after="120"/>
            </w:pPr>
          </w:p>
          <w:p w14:paraId="73C29CA6" w14:textId="77777777" w:rsidR="003110BD" w:rsidRDefault="003110BD" w:rsidP="00CD7B36">
            <w:pPr>
              <w:spacing w:before="120" w:after="120"/>
              <w:jc w:val="center"/>
              <w:textAlignment w:val="top"/>
            </w:pPr>
            <w:r w:rsidRPr="003110BD">
              <w:rPr>
                <w:noProof/>
              </w:rPr>
              <w:drawing>
                <wp:inline distT="0" distB="0" distL="0" distR="0" wp14:anchorId="0C00859E" wp14:editId="0B12B4E0">
                  <wp:extent cx="4916805" cy="520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16805" cy="520700"/>
                          </a:xfrm>
                          <a:prstGeom prst="rect">
                            <a:avLst/>
                          </a:prstGeom>
                          <a:noFill/>
                          <a:ln>
                            <a:noFill/>
                          </a:ln>
                        </pic:spPr>
                      </pic:pic>
                    </a:graphicData>
                  </a:graphic>
                </wp:inline>
              </w:drawing>
            </w:r>
          </w:p>
          <w:p w14:paraId="1521F30D" w14:textId="7A050DAB" w:rsidR="0070744C" w:rsidRPr="003110BD" w:rsidRDefault="0070744C" w:rsidP="00D069ED">
            <w:pPr>
              <w:spacing w:before="120" w:after="120"/>
              <w:jc w:val="center"/>
              <w:textAlignment w:val="top"/>
            </w:pPr>
          </w:p>
        </w:tc>
      </w:tr>
    </w:tbl>
    <w:p w14:paraId="38BE1944" w14:textId="77777777" w:rsidR="003110BD" w:rsidRPr="003110BD" w:rsidRDefault="003110BD" w:rsidP="00D069ED">
      <w:pPr>
        <w:spacing w:before="120" w:after="120"/>
      </w:pPr>
    </w:p>
    <w:p w14:paraId="1537B27B" w14:textId="4D61F561" w:rsidR="00205F1B" w:rsidRPr="001557D4" w:rsidRDefault="003110BD" w:rsidP="00D069ED">
      <w:pPr>
        <w:pStyle w:val="BodyTextIndent2"/>
        <w:spacing w:before="120" w:line="240" w:lineRule="auto"/>
        <w:ind w:left="0"/>
        <w:jc w:val="right"/>
        <w:rPr>
          <w:noProof/>
        </w:rPr>
      </w:pPr>
      <w:hyperlink w:anchor="_top" w:history="1">
        <w:r w:rsidRPr="00F36E50">
          <w:rPr>
            <w:rStyle w:val="Hyperlink"/>
            <w:noProof/>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EF53D4" w:rsidRPr="002224A1" w14:paraId="6CA95FBC" w14:textId="77777777" w:rsidTr="00166F31">
        <w:tc>
          <w:tcPr>
            <w:tcW w:w="5000" w:type="pct"/>
            <w:shd w:val="clear" w:color="auto" w:fill="C0C0C0"/>
          </w:tcPr>
          <w:p w14:paraId="08602CF5" w14:textId="38BDB3C7" w:rsidR="00EF53D4" w:rsidRPr="002224A1" w:rsidRDefault="00EF53D4" w:rsidP="00D069ED">
            <w:pPr>
              <w:pStyle w:val="Heading2"/>
              <w:spacing w:before="120" w:after="120"/>
              <w:rPr>
                <w:rFonts w:ascii="Verdana" w:hAnsi="Verdana"/>
                <w:i w:val="0"/>
                <w:iCs w:val="0"/>
              </w:rPr>
            </w:pPr>
            <w:bookmarkStart w:id="51" w:name="_Toc202281983"/>
            <w:r w:rsidRPr="00E45557">
              <w:rPr>
                <w:rFonts w:ascii="Verdana" w:hAnsi="Verdana"/>
                <w:i w:val="0"/>
                <w:iCs w:val="0"/>
              </w:rPr>
              <w:t>Order Tracking</w:t>
            </w:r>
            <w:bookmarkEnd w:id="51"/>
          </w:p>
        </w:tc>
      </w:tr>
    </w:tbl>
    <w:p w14:paraId="3EAB4D00" w14:textId="7F91E591" w:rsidR="00946A03" w:rsidRDefault="358E3938" w:rsidP="00D069ED">
      <w:pPr>
        <w:pStyle w:val="NormalWeb"/>
        <w:spacing w:before="120" w:beforeAutospacing="0" w:after="120" w:afterAutospacing="0"/>
        <w:textAlignment w:val="top"/>
      </w:pPr>
      <w:r w:rsidRPr="4EF04825">
        <w:rPr>
          <w:b/>
          <w:bCs/>
          <w:color w:val="000000" w:themeColor="text1"/>
        </w:rPr>
        <w:t>My USPS</w:t>
      </w:r>
      <w:r w:rsidR="00794CF4">
        <w:rPr>
          <w:b/>
          <w:bCs/>
          <w:color w:val="000000" w:themeColor="text1"/>
        </w:rPr>
        <w:t xml:space="preserve"> </w:t>
      </w:r>
      <w:r w:rsidR="03897924" w:rsidRPr="00911333">
        <w:rPr>
          <w:color w:val="000000" w:themeColor="text1"/>
        </w:rPr>
        <w:t>Members</w:t>
      </w:r>
      <w:r w:rsidRPr="00911333">
        <w:rPr>
          <w:color w:val="000000" w:themeColor="text1"/>
        </w:rPr>
        <w:t xml:space="preserve"> </w:t>
      </w:r>
      <w:r w:rsidRPr="4EF04825">
        <w:rPr>
          <w:color w:val="000000" w:themeColor="text1"/>
        </w:rPr>
        <w:t>may r</w:t>
      </w:r>
      <w:r w:rsidRPr="4EF04825">
        <w:t xml:space="preserve">egister for a free My USPS account </w:t>
      </w:r>
      <w:r w:rsidR="5AB7150F" w:rsidRPr="4EF04825">
        <w:t>to a</w:t>
      </w:r>
      <w:r w:rsidRPr="4EF04825">
        <w:t xml:space="preserve">utomatically see </w:t>
      </w:r>
      <w:r w:rsidR="004F4D41" w:rsidRPr="4EF04825">
        <w:t>all</w:t>
      </w:r>
      <w:r w:rsidRPr="4EF04825">
        <w:t xml:space="preserve"> of their inbound USPS packages without having to enter any tracking numbers</w:t>
      </w:r>
      <w:r w:rsidR="69A7DA0D" w:rsidRPr="4EF04825">
        <w:t xml:space="preserve">. </w:t>
      </w:r>
      <w:r w:rsidR="4DBF46AB" w:rsidRPr="4EF04825">
        <w:t>The member can also use My USPS to</w:t>
      </w:r>
      <w:r w:rsidRPr="4EF04825">
        <w:t xml:space="preserve"> schedule delivery alerts, request redelivery, </w:t>
      </w:r>
      <w:r w:rsidR="4DBF46AB" w:rsidRPr="4EF04825">
        <w:t xml:space="preserve">set mail </w:t>
      </w:r>
      <w:r w:rsidRPr="4EF04825">
        <w:t>hold</w:t>
      </w:r>
      <w:r w:rsidR="4DBF46AB" w:rsidRPr="4EF04825">
        <w:t>s</w:t>
      </w:r>
      <w:r w:rsidRPr="4EF04825">
        <w:t>, and more.</w:t>
      </w:r>
    </w:p>
    <w:p w14:paraId="15142BED" w14:textId="77777777" w:rsidR="00880C5F" w:rsidRPr="008D1ABA" w:rsidRDefault="00880C5F" w:rsidP="00D069ED">
      <w:pPr>
        <w:pStyle w:val="PlainText"/>
        <w:spacing w:before="120" w:after="120"/>
        <w:rPr>
          <w:rFonts w:ascii="Verdana" w:hAnsi="Verdana"/>
          <w:sz w:val="24"/>
          <w:szCs w:val="24"/>
        </w:rPr>
      </w:pPr>
    </w:p>
    <w:p w14:paraId="2245C71F" w14:textId="57201E6A" w:rsidR="00880C5F" w:rsidRDefault="358E3938" w:rsidP="00D069ED">
      <w:pPr>
        <w:spacing w:before="120" w:after="120"/>
        <w:rPr>
          <w:color w:val="000000"/>
        </w:rPr>
      </w:pPr>
      <w:r w:rsidRPr="4EF04825">
        <w:rPr>
          <w:b/>
          <w:bCs/>
          <w:color w:val="000000" w:themeColor="text1"/>
        </w:rPr>
        <w:t>UPS My Choice</w:t>
      </w:r>
      <w:r w:rsidR="00794CF4">
        <w:rPr>
          <w:b/>
          <w:bCs/>
          <w:color w:val="000000" w:themeColor="text1"/>
        </w:rPr>
        <w:t xml:space="preserve"> </w:t>
      </w:r>
      <w:r w:rsidR="7BA53006" w:rsidRPr="00911333">
        <w:rPr>
          <w:color w:val="000000" w:themeColor="text1"/>
        </w:rPr>
        <w:t>This</w:t>
      </w:r>
      <w:r w:rsidRPr="00911333">
        <w:rPr>
          <w:color w:val="000000" w:themeColor="text1"/>
        </w:rPr>
        <w:t xml:space="preserve"> </w:t>
      </w:r>
      <w:r w:rsidRPr="4EF04825">
        <w:rPr>
          <w:color w:val="000000" w:themeColor="text1"/>
        </w:rPr>
        <w:t xml:space="preserve">service, PROVIDED BY UPS, may be of interest to the </w:t>
      </w:r>
      <w:r w:rsidR="7626531E" w:rsidRPr="4EF04825">
        <w:rPr>
          <w:color w:val="000000" w:themeColor="text1"/>
        </w:rPr>
        <w:t>member</w:t>
      </w:r>
      <w:r w:rsidRPr="4EF04825">
        <w:rPr>
          <w:color w:val="000000" w:themeColor="text1"/>
        </w:rPr>
        <w:t xml:space="preserve"> if they have concerns about signature required or not being home when the package arrives</w:t>
      </w:r>
      <w:r w:rsidR="69A7DA0D" w:rsidRPr="4EF04825">
        <w:rPr>
          <w:color w:val="000000" w:themeColor="text1"/>
        </w:rPr>
        <w:t xml:space="preserve">. </w:t>
      </w:r>
    </w:p>
    <w:p w14:paraId="3CADB39A" w14:textId="128D61A4" w:rsidR="00880C5F" w:rsidRPr="00B52AF2" w:rsidRDefault="00946A03" w:rsidP="00B61F64">
      <w:pPr>
        <w:pStyle w:val="BodyTextIndent2"/>
        <w:numPr>
          <w:ilvl w:val="0"/>
          <w:numId w:val="20"/>
        </w:numPr>
        <w:spacing w:before="120" w:line="240" w:lineRule="auto"/>
        <w:ind w:left="540"/>
        <w:rPr>
          <w:color w:val="000000"/>
        </w:rPr>
      </w:pPr>
      <w:r w:rsidRPr="00C96DAB">
        <w:rPr>
          <w:color w:val="000000"/>
        </w:rPr>
        <w:t>UPS My Choice provides delivery alerts and options to reschedule the delivery date or reroute to another address.</w:t>
      </w:r>
    </w:p>
    <w:p w14:paraId="36E0C82C" w14:textId="1138C78C" w:rsidR="00880C5F" w:rsidRPr="00B52AF2" w:rsidRDefault="00946A03" w:rsidP="00B61F64">
      <w:pPr>
        <w:pStyle w:val="BodyTextIndent2"/>
        <w:numPr>
          <w:ilvl w:val="0"/>
          <w:numId w:val="20"/>
        </w:numPr>
        <w:spacing w:before="120" w:line="240" w:lineRule="auto"/>
        <w:ind w:left="540"/>
        <w:rPr>
          <w:color w:val="000000"/>
        </w:rPr>
      </w:pPr>
      <w:r w:rsidRPr="00C96DAB">
        <w:rPr>
          <w:color w:val="000000"/>
        </w:rPr>
        <w:t xml:space="preserve">It applies to all packages carried by UPS, not just those sent by </w:t>
      </w:r>
      <w:r>
        <w:rPr>
          <w:color w:val="000000"/>
        </w:rPr>
        <w:t>the PBM</w:t>
      </w:r>
      <w:r w:rsidR="00A25388">
        <w:rPr>
          <w:color w:val="000000"/>
        </w:rPr>
        <w:t xml:space="preserve">. </w:t>
      </w:r>
    </w:p>
    <w:p w14:paraId="687DC87A" w14:textId="5FBA6923" w:rsidR="00880C5F" w:rsidRPr="00B52AF2" w:rsidRDefault="00946A03" w:rsidP="00B61F64">
      <w:pPr>
        <w:pStyle w:val="BodyTextIndent2"/>
        <w:numPr>
          <w:ilvl w:val="0"/>
          <w:numId w:val="20"/>
        </w:numPr>
        <w:spacing w:before="120" w:line="240" w:lineRule="auto"/>
        <w:ind w:left="540"/>
        <w:rPr>
          <w:color w:val="000000"/>
        </w:rPr>
      </w:pPr>
      <w:r w:rsidRPr="00F00CE9">
        <w:rPr>
          <w:color w:val="000000"/>
        </w:rPr>
        <w:t>Fees apply to some options</w:t>
      </w:r>
      <w:r w:rsidR="00A25388">
        <w:rPr>
          <w:color w:val="000000"/>
        </w:rPr>
        <w:t xml:space="preserve">. </w:t>
      </w:r>
    </w:p>
    <w:p w14:paraId="44B3F358" w14:textId="713BA2EA" w:rsidR="00946A03" w:rsidRPr="00B52AF2" w:rsidRDefault="00946A03" w:rsidP="00B61F64">
      <w:pPr>
        <w:pStyle w:val="BodyTextIndent2"/>
        <w:numPr>
          <w:ilvl w:val="0"/>
          <w:numId w:val="20"/>
        </w:numPr>
        <w:spacing w:before="120" w:line="240" w:lineRule="auto"/>
        <w:ind w:left="540"/>
        <w:rPr>
          <w:color w:val="000000"/>
        </w:rPr>
      </w:pPr>
      <w:r w:rsidRPr="00F00CE9">
        <w:rPr>
          <w:color w:val="000000"/>
        </w:rPr>
        <w:t xml:space="preserve">Members can sign up at </w:t>
      </w:r>
      <w:hyperlink r:id="rId40" w:history="1">
        <w:r w:rsidRPr="00C524F2">
          <w:rPr>
            <w:rStyle w:val="Hyperlink"/>
          </w:rPr>
          <w:t>http://www.ups.com/mychoice</w:t>
        </w:r>
      </w:hyperlink>
      <w:r w:rsidR="00BD64ED">
        <w:rPr>
          <w:rStyle w:val="Hyperlink"/>
        </w:rPr>
        <w:t>.</w:t>
      </w:r>
    </w:p>
    <w:p w14:paraId="468B5946" w14:textId="45BF99F6" w:rsidR="00946A03" w:rsidRPr="00356EE5" w:rsidRDefault="358E3938" w:rsidP="00D069ED">
      <w:pPr>
        <w:pStyle w:val="BodyTextIndent2"/>
        <w:spacing w:before="120" w:line="240" w:lineRule="auto"/>
        <w:ind w:left="90"/>
      </w:pPr>
      <w:r w:rsidRPr="4EF04825">
        <w:rPr>
          <w:b/>
          <w:bCs/>
          <w:color w:val="000000" w:themeColor="text1"/>
        </w:rPr>
        <w:t>Note</w:t>
      </w:r>
      <w:r w:rsidR="00794CF4">
        <w:rPr>
          <w:b/>
          <w:bCs/>
          <w:color w:val="000000" w:themeColor="text1"/>
        </w:rPr>
        <w:t xml:space="preserve">: </w:t>
      </w:r>
      <w:r w:rsidR="61CB20BA" w:rsidRPr="00911333">
        <w:rPr>
          <w:color w:val="000000" w:themeColor="text1"/>
        </w:rPr>
        <w:t>A</w:t>
      </w:r>
      <w:r w:rsidRPr="00911333">
        <w:rPr>
          <w:color w:val="000000" w:themeColor="text1"/>
        </w:rPr>
        <w:t xml:space="preserve"> s</w:t>
      </w:r>
      <w:r w:rsidRPr="4EF04825">
        <w:rPr>
          <w:color w:val="000000" w:themeColor="text1"/>
        </w:rPr>
        <w:t>ignature</w:t>
      </w:r>
      <w:r w:rsidRPr="4EF04825">
        <w:t xml:space="preserve"> will be required for all medications shipped with </w:t>
      </w:r>
      <w:r w:rsidR="009A7A30" w:rsidRPr="009A7A30">
        <w:t>Cold Pack</w:t>
      </w:r>
      <w:r w:rsidRPr="4EF04825">
        <w:t xml:space="preserve">s when the destination temperature is below 33 degrees. </w:t>
      </w:r>
    </w:p>
    <w:p w14:paraId="330950A7" w14:textId="57BE6E17" w:rsidR="00D96C6A" w:rsidRPr="00FB4B9A" w:rsidRDefault="00EF53D4" w:rsidP="00D069ED">
      <w:pPr>
        <w:pStyle w:val="NormalWeb"/>
        <w:spacing w:before="120" w:beforeAutospacing="0" w:after="120" w:afterAutospacing="0"/>
        <w:textAlignment w:val="top"/>
      </w:pPr>
      <w:r w:rsidRPr="00356EE5">
        <w:br/>
      </w:r>
      <w:r w:rsidRPr="00FB4B9A">
        <w:t xml:space="preserve">Prior to providing tracking information to the member, verify the order’s time of completion by clicking on the </w:t>
      </w:r>
      <w:r w:rsidR="009669DD">
        <w:t>Mail Order History Landing page.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647"/>
        <w:gridCol w:w="3623"/>
        <w:gridCol w:w="6680"/>
      </w:tblGrid>
      <w:tr w:rsidR="00EF53D4" w:rsidRPr="00FB4B9A" w14:paraId="4C18A34C" w14:textId="77777777" w:rsidTr="006A614F">
        <w:tc>
          <w:tcPr>
            <w:tcW w:w="1022" w:type="pct"/>
            <w:shd w:val="clear" w:color="auto" w:fill="D9D9D9" w:themeFill="background1" w:themeFillShade="D9"/>
          </w:tcPr>
          <w:p w14:paraId="601921C0" w14:textId="77777777" w:rsidR="00EF53D4" w:rsidRPr="00E42423" w:rsidRDefault="00EF53D4" w:rsidP="00D069ED">
            <w:pPr>
              <w:pStyle w:val="NormalWeb"/>
              <w:spacing w:before="120" w:beforeAutospacing="0" w:after="120" w:afterAutospacing="0"/>
              <w:jc w:val="center"/>
              <w:textAlignment w:val="top"/>
            </w:pPr>
            <w:r w:rsidRPr="00E42423">
              <w:rPr>
                <w:b/>
                <w:bCs/>
              </w:rPr>
              <w:t>If the order…</w:t>
            </w:r>
          </w:p>
        </w:tc>
        <w:tc>
          <w:tcPr>
            <w:tcW w:w="3978" w:type="pct"/>
            <w:gridSpan w:val="2"/>
            <w:shd w:val="clear" w:color="auto" w:fill="D9D9D9" w:themeFill="background1" w:themeFillShade="D9"/>
          </w:tcPr>
          <w:p w14:paraId="3F30BEE8" w14:textId="77777777" w:rsidR="00EF53D4" w:rsidRPr="00FB4B9A" w:rsidRDefault="00EF53D4" w:rsidP="00D069ED">
            <w:pPr>
              <w:pStyle w:val="NormalWeb"/>
              <w:spacing w:before="120" w:beforeAutospacing="0" w:after="120" w:afterAutospacing="0"/>
              <w:jc w:val="center"/>
              <w:textAlignment w:val="top"/>
            </w:pPr>
            <w:r w:rsidRPr="00E42423">
              <w:rPr>
                <w:b/>
                <w:bCs/>
              </w:rPr>
              <w:t>Then…</w:t>
            </w:r>
          </w:p>
        </w:tc>
      </w:tr>
      <w:tr w:rsidR="00EF53D4" w:rsidRPr="00FB4B9A" w14:paraId="5CF183F2" w14:textId="77777777" w:rsidTr="4EF04825">
        <w:tc>
          <w:tcPr>
            <w:tcW w:w="1022" w:type="pct"/>
          </w:tcPr>
          <w:p w14:paraId="683D6C5B" w14:textId="6C7F0B64" w:rsidR="00EF53D4" w:rsidRPr="00FB4B9A" w:rsidRDefault="00EF53D4" w:rsidP="002828D0">
            <w:pPr>
              <w:pStyle w:val="NormalWeb"/>
              <w:spacing w:before="120" w:beforeAutospacing="0" w:after="120" w:afterAutospacing="0"/>
              <w:textAlignment w:val="top"/>
            </w:pPr>
            <w:r w:rsidRPr="00FB4B9A">
              <w:t>Is completed after 5</w:t>
            </w:r>
            <w:r w:rsidR="0062240F" w:rsidRPr="00FB4B9A">
              <w:t xml:space="preserve"> </w:t>
            </w:r>
            <w:r w:rsidRPr="00FB4B9A">
              <w:t>pm local time</w:t>
            </w:r>
          </w:p>
        </w:tc>
        <w:tc>
          <w:tcPr>
            <w:tcW w:w="3978" w:type="pct"/>
            <w:gridSpan w:val="2"/>
          </w:tcPr>
          <w:p w14:paraId="282635FA" w14:textId="42202B7F" w:rsidR="00880C5F" w:rsidRPr="00FB4B9A" w:rsidRDefault="00EF53D4" w:rsidP="002828D0">
            <w:pPr>
              <w:pStyle w:val="NormalWeb"/>
              <w:spacing w:before="120" w:beforeAutospacing="0" w:after="120" w:afterAutospacing="0"/>
              <w:ind w:left="181"/>
              <w:textAlignment w:val="top"/>
            </w:pPr>
            <w:r w:rsidRPr="00E42423">
              <w:t xml:space="preserve">It may not be picked up by the </w:t>
            </w:r>
            <w:r w:rsidR="00B04E7F" w:rsidRPr="00E42423">
              <w:t>home delivery</w:t>
            </w:r>
            <w:r w:rsidRPr="00E42423">
              <w:t xml:space="preserve"> vendor until the following business day</w:t>
            </w:r>
            <w:r w:rsidR="00A25388" w:rsidRPr="00E42423">
              <w:t xml:space="preserve">. </w:t>
            </w:r>
          </w:p>
        </w:tc>
      </w:tr>
      <w:tr w:rsidR="00EF53D4" w:rsidRPr="00F41355" w14:paraId="653C7272" w14:textId="77777777" w:rsidTr="4EF04825">
        <w:tc>
          <w:tcPr>
            <w:tcW w:w="1022" w:type="pct"/>
          </w:tcPr>
          <w:p w14:paraId="385FC9BC" w14:textId="77777777" w:rsidR="00EF53D4" w:rsidRPr="00FB4B9A" w:rsidRDefault="00EF53D4" w:rsidP="002828D0">
            <w:pPr>
              <w:pStyle w:val="NormalWeb"/>
              <w:spacing w:before="120" w:beforeAutospacing="0" w:after="120" w:afterAutospacing="0"/>
              <w:textAlignment w:val="top"/>
              <w:rPr>
                <w:color w:val="000000"/>
              </w:rPr>
            </w:pPr>
            <w:r w:rsidRPr="00FB4B9A">
              <w:rPr>
                <w:color w:val="000000"/>
              </w:rPr>
              <w:t>Does NOT have a “</w:t>
            </w:r>
            <w:r w:rsidRPr="00FB4B9A">
              <w:rPr>
                <w:b/>
                <w:bCs/>
                <w:color w:val="000000"/>
              </w:rPr>
              <w:t>Blue</w:t>
            </w:r>
            <w:r w:rsidRPr="00FB4B9A">
              <w:rPr>
                <w:color w:val="000000"/>
              </w:rPr>
              <w:t>” link displayed</w:t>
            </w:r>
          </w:p>
        </w:tc>
        <w:tc>
          <w:tcPr>
            <w:tcW w:w="3978" w:type="pct"/>
            <w:gridSpan w:val="2"/>
          </w:tcPr>
          <w:p w14:paraId="3F171847" w14:textId="7E54B1E9" w:rsidR="00880C5F" w:rsidRPr="004C293F" w:rsidRDefault="00EF53D4" w:rsidP="002828D0">
            <w:pPr>
              <w:pStyle w:val="NormalWeb"/>
              <w:numPr>
                <w:ilvl w:val="0"/>
                <w:numId w:val="18"/>
              </w:numPr>
              <w:spacing w:before="120" w:beforeAutospacing="0" w:after="120" w:afterAutospacing="0"/>
              <w:ind w:left="631"/>
              <w:textAlignment w:val="top"/>
              <w:rPr>
                <w:color w:val="000000"/>
              </w:rPr>
            </w:pPr>
            <w:r w:rsidRPr="00E42423">
              <w:rPr>
                <w:color w:val="000000"/>
              </w:rPr>
              <w:t xml:space="preserve">Copy the tracking number from the </w:t>
            </w:r>
            <w:r w:rsidR="009669DD">
              <w:rPr>
                <w:color w:val="000000"/>
              </w:rPr>
              <w:t>Mail Order History Landing page</w:t>
            </w:r>
            <w:r w:rsidRPr="00E42423">
              <w:rPr>
                <w:color w:val="000000"/>
              </w:rPr>
              <w:t>.</w:t>
            </w:r>
          </w:p>
          <w:p w14:paraId="25F52161" w14:textId="77777777" w:rsidR="00880C5F" w:rsidRPr="00E42423" w:rsidRDefault="00880C5F" w:rsidP="00CD7B36">
            <w:pPr>
              <w:pStyle w:val="NormalWeb"/>
              <w:spacing w:before="120" w:beforeAutospacing="0" w:after="120" w:afterAutospacing="0"/>
              <w:ind w:left="631"/>
              <w:textAlignment w:val="top"/>
              <w:rPr>
                <w:color w:val="000000"/>
              </w:rPr>
            </w:pPr>
          </w:p>
          <w:p w14:paraId="6221D66B" w14:textId="123A41BE" w:rsidR="00880C5F" w:rsidRPr="004C293F" w:rsidRDefault="00EF53D4" w:rsidP="002828D0">
            <w:pPr>
              <w:pStyle w:val="NormalWeb"/>
              <w:numPr>
                <w:ilvl w:val="0"/>
                <w:numId w:val="18"/>
              </w:numPr>
              <w:spacing w:before="120" w:beforeAutospacing="0" w:after="120" w:afterAutospacing="0"/>
              <w:ind w:left="631"/>
              <w:textAlignment w:val="top"/>
              <w:rPr>
                <w:color w:val="000000"/>
              </w:rPr>
            </w:pPr>
            <w:r w:rsidRPr="00FB4B9A">
              <w:rPr>
                <w:color w:val="000000"/>
              </w:rPr>
              <w:t xml:space="preserve">Open a new </w:t>
            </w:r>
            <w:r w:rsidR="009669DD">
              <w:rPr>
                <w:color w:val="000000"/>
              </w:rPr>
              <w:t xml:space="preserve">Google Chrome </w:t>
            </w:r>
            <w:r w:rsidRPr="00FB4B9A">
              <w:rPr>
                <w:color w:val="000000"/>
              </w:rPr>
              <w:t>browser window and navigate to</w:t>
            </w:r>
            <w:r w:rsidR="00760351">
              <w:t xml:space="preserve"> </w:t>
            </w:r>
            <w:hyperlink r:id="rId41" w:history="1">
              <w:r w:rsidR="00275C26" w:rsidRPr="004072F3">
                <w:rPr>
                  <w:rStyle w:val="Hyperlink"/>
                </w:rPr>
                <w:t>https://www.usps.com/</w:t>
              </w:r>
            </w:hyperlink>
            <w:r w:rsidR="00275C26" w:rsidRPr="002828D0">
              <w:rPr>
                <w:rStyle w:val="Hyperlink"/>
              </w:rPr>
              <w:t>.</w:t>
            </w:r>
          </w:p>
          <w:p w14:paraId="480E3D16" w14:textId="77777777" w:rsidR="00880C5F" w:rsidRPr="00E42423" w:rsidRDefault="00880C5F" w:rsidP="00CD7B36">
            <w:pPr>
              <w:pStyle w:val="NormalWeb"/>
              <w:spacing w:before="120" w:beforeAutospacing="0" w:after="120" w:afterAutospacing="0"/>
              <w:ind w:left="631"/>
              <w:textAlignment w:val="top"/>
              <w:rPr>
                <w:color w:val="000000"/>
              </w:rPr>
            </w:pPr>
          </w:p>
          <w:p w14:paraId="363C436F" w14:textId="5FF8C082" w:rsidR="00880C5F" w:rsidRPr="004C293F" w:rsidRDefault="00EF53D4" w:rsidP="002828D0">
            <w:pPr>
              <w:pStyle w:val="NormalWeb"/>
              <w:numPr>
                <w:ilvl w:val="0"/>
                <w:numId w:val="18"/>
              </w:numPr>
              <w:spacing w:before="120" w:beforeAutospacing="0" w:after="120" w:afterAutospacing="0"/>
              <w:ind w:left="631"/>
              <w:textAlignment w:val="top"/>
              <w:rPr>
                <w:color w:val="000000"/>
              </w:rPr>
            </w:pPr>
            <w:r w:rsidRPr="00E42423">
              <w:rPr>
                <w:color w:val="000000"/>
              </w:rPr>
              <w:t>Paste the tracking number into the Tracking box at the top left of the webpage.</w:t>
            </w:r>
          </w:p>
          <w:p w14:paraId="654A4D55" w14:textId="77777777" w:rsidR="00880C5F" w:rsidRPr="00FB4B9A" w:rsidRDefault="00880C5F" w:rsidP="00CD7B36">
            <w:pPr>
              <w:pStyle w:val="NormalWeb"/>
              <w:spacing w:before="120" w:beforeAutospacing="0" w:after="120" w:afterAutospacing="0"/>
              <w:ind w:left="631"/>
              <w:textAlignment w:val="top"/>
              <w:rPr>
                <w:color w:val="000000"/>
              </w:rPr>
            </w:pPr>
          </w:p>
          <w:p w14:paraId="4CFCCF98" w14:textId="64FE14B0" w:rsidR="00880C5F" w:rsidRPr="004C293F" w:rsidRDefault="00EF53D4" w:rsidP="002828D0">
            <w:pPr>
              <w:pStyle w:val="NormalWeb"/>
              <w:numPr>
                <w:ilvl w:val="0"/>
                <w:numId w:val="18"/>
              </w:numPr>
              <w:spacing w:before="120" w:beforeAutospacing="0" w:after="120" w:afterAutospacing="0"/>
              <w:ind w:left="631"/>
              <w:textAlignment w:val="top"/>
              <w:rPr>
                <w:color w:val="000000"/>
              </w:rPr>
            </w:pPr>
            <w:r w:rsidRPr="00FB4B9A">
              <w:rPr>
                <w:color w:val="000000"/>
              </w:rPr>
              <w:t xml:space="preserve">Click the </w:t>
            </w:r>
            <w:r w:rsidRPr="00FB4B9A">
              <w:rPr>
                <w:b/>
                <w:color w:val="000000"/>
              </w:rPr>
              <w:t>Track</w:t>
            </w:r>
            <w:r w:rsidRPr="00FB4B9A">
              <w:rPr>
                <w:color w:val="000000"/>
              </w:rPr>
              <w:t xml:space="preserve"> button.</w:t>
            </w:r>
          </w:p>
          <w:p w14:paraId="6E8595A2" w14:textId="77777777" w:rsidR="00880C5F" w:rsidRPr="00FB4B9A" w:rsidRDefault="00880C5F" w:rsidP="00CD7B36">
            <w:pPr>
              <w:pStyle w:val="NormalWeb"/>
              <w:spacing w:before="120" w:beforeAutospacing="0" w:after="120" w:afterAutospacing="0"/>
              <w:ind w:left="631"/>
              <w:textAlignment w:val="top"/>
              <w:rPr>
                <w:color w:val="000000"/>
              </w:rPr>
            </w:pPr>
          </w:p>
          <w:p w14:paraId="42FFAA7E" w14:textId="5D0991E9" w:rsidR="00880C5F" w:rsidRPr="00226960" w:rsidRDefault="00EF53D4" w:rsidP="002828D0">
            <w:pPr>
              <w:pStyle w:val="NormalWeb"/>
              <w:numPr>
                <w:ilvl w:val="0"/>
                <w:numId w:val="18"/>
              </w:numPr>
              <w:spacing w:before="120" w:beforeAutospacing="0" w:after="120" w:afterAutospacing="0"/>
              <w:ind w:left="631"/>
              <w:textAlignment w:val="top"/>
              <w:rPr>
                <w:color w:val="000000"/>
              </w:rPr>
            </w:pPr>
            <w:r w:rsidRPr="00FB4B9A">
              <w:rPr>
                <w:color w:val="000000"/>
              </w:rPr>
              <w:t>View the tracking information for the order and advise the member accordingly.</w:t>
            </w:r>
          </w:p>
        </w:tc>
      </w:tr>
      <w:tr w:rsidR="00EF53D4" w:rsidRPr="00F41355" w14:paraId="7BC3ACE4" w14:textId="77777777" w:rsidTr="4EF04825">
        <w:tc>
          <w:tcPr>
            <w:tcW w:w="1022" w:type="pct"/>
            <w:vMerge w:val="restart"/>
          </w:tcPr>
          <w:p w14:paraId="5AFF74FA" w14:textId="77777777" w:rsidR="00EF53D4" w:rsidRPr="00D96C6A" w:rsidRDefault="00EF53D4" w:rsidP="002828D0">
            <w:pPr>
              <w:pStyle w:val="NormalWeb"/>
              <w:spacing w:before="120" w:beforeAutospacing="0" w:after="120" w:afterAutospacing="0"/>
              <w:textAlignment w:val="top"/>
              <w:rPr>
                <w:color w:val="000000"/>
              </w:rPr>
            </w:pPr>
            <w:r w:rsidRPr="00D96C6A">
              <w:rPr>
                <w:color w:val="000000"/>
              </w:rPr>
              <w:t>Has a “</w:t>
            </w:r>
            <w:r w:rsidRPr="00D96C6A">
              <w:rPr>
                <w:b/>
                <w:bCs/>
                <w:color w:val="000000"/>
              </w:rPr>
              <w:t>Blue</w:t>
            </w:r>
            <w:r w:rsidRPr="00D96C6A">
              <w:rPr>
                <w:color w:val="000000"/>
              </w:rPr>
              <w:t xml:space="preserve">” link displayed </w:t>
            </w:r>
          </w:p>
        </w:tc>
        <w:tc>
          <w:tcPr>
            <w:tcW w:w="3978" w:type="pct"/>
            <w:gridSpan w:val="2"/>
            <w:tcBorders>
              <w:bottom w:val="single" w:sz="4" w:space="0" w:color="auto"/>
            </w:tcBorders>
          </w:tcPr>
          <w:p w14:paraId="0B7AA975" w14:textId="71A6830F" w:rsidR="00B04E7F" w:rsidRPr="00D96C6A" w:rsidRDefault="00EF53D4" w:rsidP="002828D0">
            <w:pPr>
              <w:pStyle w:val="NormalWeb"/>
              <w:spacing w:before="120" w:beforeAutospacing="0" w:after="120" w:afterAutospacing="0"/>
              <w:ind w:left="91"/>
              <w:textAlignment w:val="top"/>
              <w:rPr>
                <w:color w:val="000000"/>
              </w:rPr>
            </w:pPr>
            <w:r w:rsidRPr="00D96C6A">
              <w:rPr>
                <w:color w:val="000000"/>
              </w:rPr>
              <w:t>It can be tracked via the vendor</w:t>
            </w:r>
            <w:r w:rsidR="00A25388">
              <w:rPr>
                <w:color w:val="000000"/>
              </w:rPr>
              <w:t xml:space="preserve">. </w:t>
            </w:r>
            <w:r w:rsidRPr="00D96C6A">
              <w:rPr>
                <w:color w:val="000000"/>
              </w:rPr>
              <w:t>Click the link to determine which shipping vendor was used.</w:t>
            </w:r>
          </w:p>
        </w:tc>
      </w:tr>
      <w:tr w:rsidR="00EF53D4" w:rsidRPr="00F41355" w14:paraId="11DBE62E" w14:textId="77777777" w:rsidTr="006A614F">
        <w:tc>
          <w:tcPr>
            <w:tcW w:w="1022" w:type="pct"/>
            <w:vMerge/>
          </w:tcPr>
          <w:p w14:paraId="1CCC9A4C" w14:textId="77777777" w:rsidR="00EF53D4" w:rsidRPr="00D96C6A" w:rsidRDefault="00EF53D4" w:rsidP="00D069ED">
            <w:pPr>
              <w:pStyle w:val="NormalWeb"/>
              <w:spacing w:before="120" w:beforeAutospacing="0" w:after="120" w:afterAutospacing="0"/>
              <w:textAlignment w:val="top"/>
              <w:rPr>
                <w:color w:val="000000"/>
              </w:rPr>
            </w:pPr>
          </w:p>
        </w:tc>
        <w:tc>
          <w:tcPr>
            <w:tcW w:w="1399" w:type="pct"/>
            <w:shd w:val="clear" w:color="auto" w:fill="D9D9D9" w:themeFill="background1" w:themeFillShade="D9"/>
          </w:tcPr>
          <w:p w14:paraId="704805A3" w14:textId="77777777" w:rsidR="00EF53D4" w:rsidRPr="00D96C6A" w:rsidRDefault="00EF53D4" w:rsidP="00D069ED">
            <w:pPr>
              <w:pStyle w:val="NormalWeb"/>
              <w:spacing w:before="120" w:beforeAutospacing="0" w:after="120" w:afterAutospacing="0"/>
              <w:jc w:val="center"/>
              <w:textAlignment w:val="top"/>
              <w:rPr>
                <w:b/>
                <w:color w:val="000000"/>
              </w:rPr>
            </w:pPr>
            <w:r w:rsidRPr="00D96C6A">
              <w:rPr>
                <w:b/>
                <w:color w:val="000000"/>
              </w:rPr>
              <w:t>If shipped by…</w:t>
            </w:r>
          </w:p>
        </w:tc>
        <w:tc>
          <w:tcPr>
            <w:tcW w:w="2579" w:type="pct"/>
            <w:shd w:val="clear" w:color="auto" w:fill="D9D9D9" w:themeFill="background1" w:themeFillShade="D9"/>
          </w:tcPr>
          <w:p w14:paraId="160D289E" w14:textId="77777777" w:rsidR="00EF53D4" w:rsidRPr="00D96C6A" w:rsidRDefault="00EF53D4" w:rsidP="00D069ED">
            <w:pPr>
              <w:pStyle w:val="NormalWeb"/>
              <w:spacing w:before="120" w:beforeAutospacing="0" w:after="120" w:afterAutospacing="0"/>
              <w:jc w:val="center"/>
              <w:textAlignment w:val="top"/>
              <w:rPr>
                <w:b/>
                <w:color w:val="000000"/>
              </w:rPr>
            </w:pPr>
            <w:r w:rsidRPr="00D96C6A">
              <w:rPr>
                <w:b/>
                <w:color w:val="000000"/>
              </w:rPr>
              <w:t>Then…</w:t>
            </w:r>
          </w:p>
        </w:tc>
      </w:tr>
      <w:tr w:rsidR="00EF53D4" w:rsidRPr="00F41355" w14:paraId="2D95F1F9" w14:textId="77777777" w:rsidTr="4EF04825">
        <w:tc>
          <w:tcPr>
            <w:tcW w:w="1022" w:type="pct"/>
            <w:vMerge/>
          </w:tcPr>
          <w:p w14:paraId="3C1A2FB4" w14:textId="77777777" w:rsidR="00EF53D4" w:rsidRPr="00D96C6A" w:rsidRDefault="00EF53D4" w:rsidP="00D069ED">
            <w:pPr>
              <w:pStyle w:val="NormalWeb"/>
              <w:spacing w:before="120" w:beforeAutospacing="0" w:after="120" w:afterAutospacing="0"/>
              <w:textAlignment w:val="top"/>
              <w:rPr>
                <w:color w:val="000000"/>
              </w:rPr>
            </w:pPr>
          </w:p>
        </w:tc>
        <w:tc>
          <w:tcPr>
            <w:tcW w:w="1399" w:type="pct"/>
          </w:tcPr>
          <w:p w14:paraId="53A4E0AF" w14:textId="77777777" w:rsidR="00EF53D4" w:rsidRPr="00D96C6A" w:rsidRDefault="00EF53D4" w:rsidP="00D069ED">
            <w:pPr>
              <w:pStyle w:val="NormalWeb"/>
              <w:spacing w:before="120" w:beforeAutospacing="0" w:after="120" w:afterAutospacing="0"/>
              <w:ind w:left="181"/>
              <w:textAlignment w:val="top"/>
              <w:rPr>
                <w:color w:val="000000"/>
              </w:rPr>
            </w:pPr>
            <w:r w:rsidRPr="00D96C6A">
              <w:rPr>
                <w:color w:val="000000"/>
              </w:rPr>
              <w:t>UPS, SurePost, FedEx, Express Mail (USPS)</w:t>
            </w:r>
          </w:p>
        </w:tc>
        <w:tc>
          <w:tcPr>
            <w:tcW w:w="2579" w:type="pct"/>
          </w:tcPr>
          <w:p w14:paraId="36BBC3B0" w14:textId="6D0E1D83" w:rsidR="00880C5F" w:rsidRPr="006B4FC0" w:rsidRDefault="00EF53D4" w:rsidP="002828D0">
            <w:pPr>
              <w:pStyle w:val="NormalWeb"/>
              <w:numPr>
                <w:ilvl w:val="0"/>
                <w:numId w:val="19"/>
              </w:numPr>
              <w:spacing w:before="120" w:beforeAutospacing="0" w:after="120" w:afterAutospacing="0"/>
              <w:textAlignment w:val="top"/>
              <w:rPr>
                <w:color w:val="000000"/>
              </w:rPr>
            </w:pPr>
            <w:r w:rsidRPr="00D96C6A">
              <w:rPr>
                <w:color w:val="000000"/>
              </w:rPr>
              <w:t xml:space="preserve">Provide </w:t>
            </w:r>
            <w:r w:rsidR="001269FA" w:rsidRPr="00D96C6A">
              <w:rPr>
                <w:color w:val="000000"/>
              </w:rPr>
              <w:t>tracking</w:t>
            </w:r>
            <w:r w:rsidRPr="00D96C6A">
              <w:rPr>
                <w:color w:val="000000"/>
              </w:rPr>
              <w:t xml:space="preserve"> information to the member (current progress, expected delivery date, etc.)</w:t>
            </w:r>
            <w:r w:rsidR="00395636">
              <w:rPr>
                <w:color w:val="000000"/>
              </w:rPr>
              <w:t>.</w:t>
            </w:r>
          </w:p>
          <w:p w14:paraId="6E42C9D4" w14:textId="77777777" w:rsidR="00880C5F" w:rsidRPr="00D96C6A" w:rsidRDefault="00880C5F" w:rsidP="00CD7B36">
            <w:pPr>
              <w:pStyle w:val="NormalWeb"/>
              <w:spacing w:before="120" w:beforeAutospacing="0" w:after="120" w:afterAutospacing="0"/>
              <w:textAlignment w:val="top"/>
              <w:rPr>
                <w:color w:val="000000"/>
              </w:rPr>
            </w:pPr>
          </w:p>
          <w:p w14:paraId="29296455" w14:textId="6FB93ABB" w:rsidR="00880C5F" w:rsidRPr="004C293F" w:rsidRDefault="1292648A" w:rsidP="002828D0">
            <w:pPr>
              <w:pStyle w:val="NormalWeb"/>
              <w:numPr>
                <w:ilvl w:val="0"/>
                <w:numId w:val="19"/>
              </w:numPr>
              <w:spacing w:before="120" w:beforeAutospacing="0" w:after="120" w:afterAutospacing="0"/>
              <w:textAlignment w:val="top"/>
              <w:rPr>
                <w:color w:val="000000"/>
              </w:rPr>
            </w:pPr>
            <w:r w:rsidRPr="4EF04825">
              <w:rPr>
                <w:color w:val="000000" w:themeColor="text1"/>
              </w:rPr>
              <w:t>Offer to provide</w:t>
            </w:r>
            <w:r w:rsidR="1182CAC8" w:rsidRPr="4EF04825">
              <w:rPr>
                <w:color w:val="000000" w:themeColor="text1"/>
              </w:rPr>
              <w:t xml:space="preserve"> the</w:t>
            </w:r>
            <w:r w:rsidRPr="4EF04825">
              <w:rPr>
                <w:color w:val="000000" w:themeColor="text1"/>
              </w:rPr>
              <w:t xml:space="preserve"> member with the tracking number so that they can keep track of delivery progress on their own.</w:t>
            </w:r>
          </w:p>
          <w:p w14:paraId="1345CE6B" w14:textId="77777777" w:rsidR="00880C5F" w:rsidRPr="00D96C6A" w:rsidRDefault="00880C5F" w:rsidP="00CD7B36">
            <w:pPr>
              <w:pStyle w:val="NormalWeb"/>
              <w:spacing w:before="120" w:beforeAutospacing="0" w:after="120" w:afterAutospacing="0"/>
              <w:textAlignment w:val="top"/>
              <w:rPr>
                <w:color w:val="000000"/>
              </w:rPr>
            </w:pPr>
          </w:p>
          <w:p w14:paraId="5DE98070" w14:textId="77777777" w:rsidR="00EF53D4" w:rsidRPr="00D96C6A" w:rsidRDefault="00EF53D4" w:rsidP="002828D0">
            <w:pPr>
              <w:pStyle w:val="NormalWeb"/>
              <w:spacing w:before="120" w:beforeAutospacing="0" w:after="120" w:afterAutospacing="0"/>
              <w:ind w:left="736"/>
              <w:textAlignment w:val="top"/>
              <w:rPr>
                <w:color w:val="000000"/>
              </w:rPr>
            </w:pPr>
            <w:r w:rsidRPr="00D96C6A">
              <w:rPr>
                <w:color w:val="000000"/>
              </w:rPr>
              <w:t>The member can contact the shipping carrier or visit their website for tracking updates.</w:t>
            </w:r>
          </w:p>
          <w:p w14:paraId="61F138C7" w14:textId="77777777" w:rsidR="00EF53D4" w:rsidRPr="00D96C6A" w:rsidRDefault="00EF53D4" w:rsidP="002828D0">
            <w:pPr>
              <w:pStyle w:val="NormalWeb"/>
              <w:spacing w:before="120" w:beforeAutospacing="0" w:after="120" w:afterAutospacing="0"/>
              <w:ind w:left="736"/>
              <w:textAlignment w:val="top"/>
              <w:rPr>
                <w:color w:val="000000"/>
              </w:rPr>
            </w:pPr>
          </w:p>
          <w:p w14:paraId="5F1B6149" w14:textId="300F1B82" w:rsidR="00880C5F" w:rsidRPr="00D96C6A" w:rsidRDefault="00EF53D4" w:rsidP="002828D0">
            <w:pPr>
              <w:pStyle w:val="NormalWeb"/>
              <w:spacing w:before="120" w:beforeAutospacing="0" w:after="120" w:afterAutospacing="0"/>
              <w:ind w:left="736"/>
              <w:textAlignment w:val="top"/>
              <w:rPr>
                <w:b/>
                <w:color w:val="000000"/>
              </w:rPr>
            </w:pPr>
            <w:r w:rsidRPr="00D96C6A">
              <w:rPr>
                <w:b/>
                <w:color w:val="000000"/>
              </w:rPr>
              <w:t>UPS &amp; SurePost</w:t>
            </w:r>
          </w:p>
          <w:p w14:paraId="780C90D8" w14:textId="77777777" w:rsidR="00880C5F" w:rsidRPr="00D96C6A" w:rsidRDefault="00880C5F" w:rsidP="00CD7B36">
            <w:pPr>
              <w:pStyle w:val="NormalWeb"/>
              <w:spacing w:before="120" w:beforeAutospacing="0" w:after="120" w:afterAutospacing="0"/>
              <w:ind w:left="736"/>
              <w:textAlignment w:val="top"/>
              <w:rPr>
                <w:b/>
                <w:color w:val="000000"/>
              </w:rPr>
            </w:pPr>
          </w:p>
          <w:p w14:paraId="3D24C29A" w14:textId="4E9F2291" w:rsidR="00880C5F" w:rsidRPr="00D96C6A" w:rsidRDefault="00EF53D4" w:rsidP="002828D0">
            <w:pPr>
              <w:pStyle w:val="NormalWeb"/>
              <w:spacing w:before="120" w:beforeAutospacing="0" w:after="120" w:afterAutospacing="0"/>
              <w:ind w:left="736"/>
              <w:textAlignment w:val="top"/>
              <w:rPr>
                <w:color w:val="000000"/>
              </w:rPr>
            </w:pPr>
            <w:r w:rsidRPr="00D96C6A">
              <w:rPr>
                <w:color w:val="000000"/>
              </w:rPr>
              <w:t>1.800.PickUPS (800.742.5877)</w:t>
            </w:r>
          </w:p>
          <w:p w14:paraId="151DB498" w14:textId="77777777" w:rsidR="00880C5F" w:rsidRPr="00D96C6A" w:rsidRDefault="00880C5F" w:rsidP="00CD7B36">
            <w:pPr>
              <w:pStyle w:val="NormalWeb"/>
              <w:spacing w:before="120" w:beforeAutospacing="0" w:after="120" w:afterAutospacing="0"/>
              <w:ind w:left="736"/>
              <w:textAlignment w:val="top"/>
              <w:rPr>
                <w:color w:val="000000"/>
              </w:rPr>
            </w:pPr>
          </w:p>
          <w:p w14:paraId="08156C40" w14:textId="464A6B28" w:rsidR="00EF53D4" w:rsidRPr="00D96C6A" w:rsidRDefault="00EF53D4" w:rsidP="002828D0">
            <w:pPr>
              <w:pStyle w:val="NormalWeb"/>
              <w:spacing w:before="120" w:beforeAutospacing="0" w:after="120" w:afterAutospacing="0"/>
              <w:ind w:left="736"/>
              <w:textAlignment w:val="top"/>
              <w:rPr>
                <w:rStyle w:val="Hyperlink"/>
              </w:rPr>
            </w:pPr>
            <w:hyperlink r:id="rId42" w:history="1">
              <w:r w:rsidRPr="00D96C6A">
                <w:rPr>
                  <w:rStyle w:val="Hyperlink"/>
                </w:rPr>
                <w:t>www.UPS.com</w:t>
              </w:r>
            </w:hyperlink>
          </w:p>
          <w:p w14:paraId="2FFDB5DF" w14:textId="77777777" w:rsidR="00880C5F" w:rsidRPr="00D96C6A" w:rsidRDefault="00880C5F" w:rsidP="00D069ED">
            <w:pPr>
              <w:pStyle w:val="NormalWeb"/>
              <w:spacing w:before="120" w:beforeAutospacing="0" w:after="120" w:afterAutospacing="0"/>
              <w:ind w:left="736"/>
              <w:textAlignment w:val="top"/>
              <w:rPr>
                <w:color w:val="000000"/>
              </w:rPr>
            </w:pPr>
          </w:p>
          <w:p w14:paraId="61CB63A6" w14:textId="49FDF46F" w:rsidR="00880C5F" w:rsidRPr="002828D0" w:rsidRDefault="00EF53D4" w:rsidP="002828D0">
            <w:pPr>
              <w:pStyle w:val="NormalWeb"/>
              <w:spacing w:before="120" w:beforeAutospacing="0" w:after="120" w:afterAutospacing="0"/>
              <w:ind w:left="736"/>
              <w:textAlignment w:val="top"/>
              <w:rPr>
                <w:b/>
                <w:color w:val="000000"/>
              </w:rPr>
            </w:pPr>
            <w:r w:rsidRPr="00D96C6A">
              <w:rPr>
                <w:b/>
                <w:color w:val="000000"/>
              </w:rPr>
              <w:t>United States Postal Service (USPS)</w:t>
            </w:r>
          </w:p>
          <w:p w14:paraId="2FA5E417" w14:textId="77777777" w:rsidR="00880C5F" w:rsidRPr="00D96C6A" w:rsidRDefault="00880C5F" w:rsidP="00CD7B36">
            <w:pPr>
              <w:pStyle w:val="NormalWeb"/>
              <w:spacing w:before="120" w:beforeAutospacing="0" w:after="120" w:afterAutospacing="0"/>
              <w:ind w:left="736"/>
              <w:textAlignment w:val="top"/>
              <w:rPr>
                <w:bCs/>
                <w:color w:val="000000"/>
              </w:rPr>
            </w:pPr>
          </w:p>
          <w:p w14:paraId="620D68E0" w14:textId="2E972569" w:rsidR="00880C5F" w:rsidRPr="00D96C6A" w:rsidRDefault="00EF53D4" w:rsidP="002828D0">
            <w:pPr>
              <w:pStyle w:val="NormalWeb"/>
              <w:spacing w:before="120" w:beforeAutospacing="0" w:after="120" w:afterAutospacing="0"/>
              <w:ind w:left="736"/>
              <w:textAlignment w:val="top"/>
              <w:rPr>
                <w:color w:val="000000"/>
              </w:rPr>
            </w:pPr>
            <w:r w:rsidRPr="00D96C6A">
              <w:rPr>
                <w:color w:val="000000"/>
              </w:rPr>
              <w:t>1.800.ASKUSPS (800.275.8777)</w:t>
            </w:r>
          </w:p>
          <w:p w14:paraId="0A2C1B07" w14:textId="77777777" w:rsidR="00880C5F" w:rsidRPr="00D96C6A" w:rsidRDefault="00880C5F" w:rsidP="00CD7B36">
            <w:pPr>
              <w:pStyle w:val="NormalWeb"/>
              <w:spacing w:before="120" w:beforeAutospacing="0" w:after="120" w:afterAutospacing="0"/>
              <w:ind w:left="736"/>
              <w:textAlignment w:val="top"/>
              <w:rPr>
                <w:color w:val="000000"/>
              </w:rPr>
            </w:pPr>
          </w:p>
          <w:p w14:paraId="591598C2" w14:textId="77777777" w:rsidR="00880C5F" w:rsidRPr="00D96C6A" w:rsidRDefault="00EF53D4" w:rsidP="00CD7B36">
            <w:pPr>
              <w:pStyle w:val="NormalWeb"/>
              <w:spacing w:before="120" w:beforeAutospacing="0" w:after="120" w:afterAutospacing="0"/>
              <w:ind w:left="736"/>
              <w:textAlignment w:val="top"/>
              <w:rPr>
                <w:rStyle w:val="Hyperlink"/>
              </w:rPr>
            </w:pPr>
            <w:hyperlink r:id="rId43" w:history="1">
              <w:r w:rsidRPr="00D96C6A">
                <w:rPr>
                  <w:rStyle w:val="Hyperlink"/>
                </w:rPr>
                <w:t>www.usps.com</w:t>
              </w:r>
            </w:hyperlink>
          </w:p>
          <w:p w14:paraId="2A55832C" w14:textId="2C9233AD" w:rsidR="005622C2" w:rsidRPr="00D96C6A" w:rsidRDefault="005622C2" w:rsidP="002828D0">
            <w:pPr>
              <w:pStyle w:val="NormalWeb"/>
              <w:spacing w:before="120" w:beforeAutospacing="0" w:after="120" w:afterAutospacing="0"/>
              <w:textAlignment w:val="top"/>
              <w:rPr>
                <w:color w:val="000000"/>
              </w:rPr>
            </w:pPr>
          </w:p>
        </w:tc>
      </w:tr>
    </w:tbl>
    <w:p w14:paraId="32B6CB0E" w14:textId="77777777" w:rsidR="006B4FC0" w:rsidRDefault="006B4FC0" w:rsidP="00D069ED">
      <w:pPr>
        <w:pStyle w:val="BodyTextIndent2"/>
        <w:spacing w:before="120" w:line="240" w:lineRule="auto"/>
        <w:ind w:left="0"/>
        <w:jc w:val="right"/>
        <w:rPr>
          <w:noProof/>
        </w:rPr>
      </w:pPr>
    </w:p>
    <w:p w14:paraId="2CFDB1E1" w14:textId="73AA6855" w:rsidR="00A402F1" w:rsidRPr="001557D4" w:rsidRDefault="00926FB2" w:rsidP="00D069ED">
      <w:pPr>
        <w:pStyle w:val="BodyTextIndent2"/>
        <w:spacing w:before="120" w:line="240" w:lineRule="auto"/>
        <w:ind w:left="0"/>
        <w:jc w:val="right"/>
        <w:rPr>
          <w:noProof/>
        </w:rPr>
      </w:pPr>
      <w:hyperlink w:anchor="_top" w:history="1">
        <w:r w:rsidRPr="00F36E50">
          <w:rPr>
            <w:rStyle w:val="Hyperlink"/>
            <w:noProof/>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1557D4" w:rsidRPr="005E5494" w14:paraId="10515DE2" w14:textId="77777777" w:rsidTr="00927C85">
        <w:tc>
          <w:tcPr>
            <w:tcW w:w="5000" w:type="pct"/>
            <w:shd w:val="clear" w:color="auto" w:fill="BFBFBF"/>
          </w:tcPr>
          <w:p w14:paraId="1B9DD06B" w14:textId="5D7FCCAD" w:rsidR="001557D4" w:rsidRPr="005E5494" w:rsidRDefault="004B7D11" w:rsidP="00D069ED">
            <w:pPr>
              <w:pStyle w:val="Heading2"/>
              <w:spacing w:before="120" w:after="120"/>
              <w:rPr>
                <w:rFonts w:ascii="Verdana" w:hAnsi="Verdana"/>
                <w:i w:val="0"/>
              </w:rPr>
            </w:pPr>
            <w:bookmarkStart w:id="52" w:name="_Toc202281984"/>
            <w:r w:rsidRPr="004627E2">
              <w:rPr>
                <w:rFonts w:ascii="Verdana" w:hAnsi="Verdana"/>
                <w:i w:val="0"/>
                <w:iCs w:val="0"/>
              </w:rPr>
              <w:t>Questions and Answers</w:t>
            </w:r>
            <w:bookmarkEnd w:id="52"/>
          </w:p>
        </w:tc>
      </w:tr>
    </w:tbl>
    <w:p w14:paraId="4C12D2BB" w14:textId="57909412" w:rsidR="00052EE4" w:rsidRPr="004B7D11" w:rsidRDefault="00E84EC2" w:rsidP="00D069ED">
      <w:pPr>
        <w:spacing w:before="120" w:after="120"/>
        <w:rPr>
          <w:rFonts w:cs="Arial"/>
        </w:rPr>
      </w:pPr>
      <w:r>
        <w:rPr>
          <w:rFonts w:cs="Arial"/>
        </w:rPr>
        <w:t>Refer to the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572"/>
        <w:gridCol w:w="4025"/>
        <w:gridCol w:w="8353"/>
      </w:tblGrid>
      <w:tr w:rsidR="000518BC" w:rsidRPr="002224A1" w14:paraId="69007114" w14:textId="77777777" w:rsidTr="00DE00E2">
        <w:tc>
          <w:tcPr>
            <w:tcW w:w="211" w:type="pct"/>
            <w:shd w:val="clear" w:color="auto" w:fill="D9D9D9" w:themeFill="background1" w:themeFillShade="D9"/>
          </w:tcPr>
          <w:p w14:paraId="488590C9" w14:textId="77777777" w:rsidR="000518BC" w:rsidRPr="00356EE5" w:rsidRDefault="000518BC" w:rsidP="00D069ED">
            <w:pPr>
              <w:tabs>
                <w:tab w:val="left" w:pos="750"/>
              </w:tabs>
              <w:spacing w:before="120" w:after="120"/>
              <w:jc w:val="center"/>
              <w:rPr>
                <w:rFonts w:cs="Arial"/>
                <w:b/>
              </w:rPr>
            </w:pPr>
            <w:r w:rsidRPr="00356EE5">
              <w:rPr>
                <w:rFonts w:cs="Arial"/>
                <w:b/>
              </w:rPr>
              <w:t>#</w:t>
            </w:r>
          </w:p>
        </w:tc>
        <w:tc>
          <w:tcPr>
            <w:tcW w:w="1559" w:type="pct"/>
            <w:shd w:val="clear" w:color="auto" w:fill="D9D9D9" w:themeFill="background1" w:themeFillShade="D9"/>
          </w:tcPr>
          <w:p w14:paraId="47104EB4" w14:textId="77777777" w:rsidR="000518BC" w:rsidRPr="00356EE5" w:rsidRDefault="000518BC" w:rsidP="00D069ED">
            <w:pPr>
              <w:spacing w:before="120" w:after="120"/>
              <w:jc w:val="center"/>
              <w:rPr>
                <w:rFonts w:cs="Arial"/>
                <w:b/>
              </w:rPr>
            </w:pPr>
            <w:r w:rsidRPr="00356EE5">
              <w:rPr>
                <w:rFonts w:cs="Arial"/>
                <w:b/>
              </w:rPr>
              <w:t>Question</w:t>
            </w:r>
          </w:p>
        </w:tc>
        <w:tc>
          <w:tcPr>
            <w:tcW w:w="3230" w:type="pct"/>
            <w:shd w:val="clear" w:color="auto" w:fill="D9D9D9" w:themeFill="background1" w:themeFillShade="D9"/>
          </w:tcPr>
          <w:p w14:paraId="57A82781" w14:textId="77777777" w:rsidR="000518BC" w:rsidRPr="00356EE5" w:rsidRDefault="000518BC" w:rsidP="00D069ED">
            <w:pPr>
              <w:spacing w:before="120" w:after="120"/>
              <w:jc w:val="center"/>
              <w:rPr>
                <w:rFonts w:cs="Arial"/>
                <w:b/>
              </w:rPr>
            </w:pPr>
            <w:r w:rsidRPr="00356EE5">
              <w:rPr>
                <w:rFonts w:cs="Arial"/>
                <w:b/>
              </w:rPr>
              <w:t>Answer</w:t>
            </w:r>
          </w:p>
        </w:tc>
      </w:tr>
      <w:tr w:rsidR="000518BC" w:rsidRPr="002224A1" w14:paraId="3BC0EC2F" w14:textId="77777777" w:rsidTr="00DE00E2">
        <w:tc>
          <w:tcPr>
            <w:tcW w:w="211" w:type="pct"/>
          </w:tcPr>
          <w:p w14:paraId="50FEF7B6" w14:textId="77777777" w:rsidR="000518BC" w:rsidRPr="00356EE5" w:rsidRDefault="00040A05" w:rsidP="00D069ED">
            <w:pPr>
              <w:spacing w:before="120" w:after="120"/>
              <w:jc w:val="center"/>
              <w:rPr>
                <w:rFonts w:cs="Arial"/>
                <w:b/>
              </w:rPr>
            </w:pPr>
            <w:r w:rsidRPr="00356EE5">
              <w:rPr>
                <w:rFonts w:cs="Arial"/>
                <w:b/>
              </w:rPr>
              <w:t>1</w:t>
            </w:r>
          </w:p>
        </w:tc>
        <w:tc>
          <w:tcPr>
            <w:tcW w:w="1559" w:type="pct"/>
          </w:tcPr>
          <w:p w14:paraId="6071ED16" w14:textId="77777777" w:rsidR="000518BC" w:rsidRPr="00356EE5" w:rsidRDefault="000518BC" w:rsidP="00D069ED">
            <w:pPr>
              <w:spacing w:before="120" w:after="120"/>
            </w:pPr>
            <w:r w:rsidRPr="00356EE5">
              <w:t>How do you know what the temperature will be in my area when you ship my insulin?</w:t>
            </w:r>
          </w:p>
        </w:tc>
        <w:tc>
          <w:tcPr>
            <w:tcW w:w="3230" w:type="pct"/>
          </w:tcPr>
          <w:p w14:paraId="0DA15B62" w14:textId="694BAA8F" w:rsidR="000518BC" w:rsidRDefault="39DB4C8E" w:rsidP="00D069ED">
            <w:pPr>
              <w:spacing w:before="120" w:after="120"/>
              <w:rPr>
                <w:rFonts w:cs="Arial"/>
              </w:rPr>
            </w:pPr>
            <w:r w:rsidRPr="4EF04825">
              <w:rPr>
                <w:rFonts w:cs="Arial"/>
              </w:rPr>
              <w:t xml:space="preserve">Our automated shipping process will check the National Weather Service forecast for your area for </w:t>
            </w:r>
            <w:r w:rsidR="001269FA" w:rsidRPr="4EF04825">
              <w:rPr>
                <w:rFonts w:cs="Arial"/>
              </w:rPr>
              <w:t xml:space="preserve">the </w:t>
            </w:r>
            <w:r w:rsidRPr="4EF04825">
              <w:rPr>
                <w:rFonts w:cs="Arial"/>
              </w:rPr>
              <w:t>period that we expect your order to be delivered</w:t>
            </w:r>
            <w:r w:rsidR="69A7DA0D" w:rsidRPr="4EF04825">
              <w:rPr>
                <w:rFonts w:cs="Arial"/>
              </w:rPr>
              <w:t xml:space="preserve">. </w:t>
            </w:r>
            <w:r w:rsidRPr="4EF04825">
              <w:rPr>
                <w:rFonts w:cs="Arial"/>
              </w:rPr>
              <w:t xml:space="preserve">Based on the temperature range during that </w:t>
            </w:r>
            <w:r w:rsidR="001269FA" w:rsidRPr="4EF04825">
              <w:rPr>
                <w:rFonts w:cs="Arial"/>
              </w:rPr>
              <w:t>time period</w:t>
            </w:r>
            <w:r w:rsidRPr="4EF04825">
              <w:rPr>
                <w:rFonts w:cs="Arial"/>
              </w:rPr>
              <w:t>, we will determine the best shipping method to use to protect your insulin.</w:t>
            </w:r>
          </w:p>
          <w:p w14:paraId="0176A5C3" w14:textId="77777777" w:rsidR="00052EE4" w:rsidRDefault="00052EE4" w:rsidP="00D069ED">
            <w:pPr>
              <w:spacing w:before="120" w:after="120"/>
              <w:rPr>
                <w:rFonts w:cs="Arial"/>
              </w:rPr>
            </w:pPr>
          </w:p>
          <w:p w14:paraId="418C3B04" w14:textId="62825D5E" w:rsidR="00052EE4" w:rsidRPr="00356EE5" w:rsidRDefault="5982DD41" w:rsidP="00D069ED">
            <w:pPr>
              <w:spacing w:before="120" w:after="120"/>
              <w:rPr>
                <w:rFonts w:cs="Arial"/>
              </w:rPr>
            </w:pPr>
            <w:r w:rsidRPr="4EF04825">
              <w:rPr>
                <w:rFonts w:cs="Arial"/>
                <w:b/>
                <w:bCs/>
              </w:rPr>
              <w:t>Note</w:t>
            </w:r>
            <w:r w:rsidR="00794CF4">
              <w:rPr>
                <w:rFonts w:cs="Arial"/>
                <w:b/>
                <w:bCs/>
              </w:rPr>
              <w:t xml:space="preserve">: </w:t>
            </w:r>
            <w:r w:rsidR="552D8499" w:rsidRPr="00911333">
              <w:rPr>
                <w:rFonts w:cs="Arial"/>
              </w:rPr>
              <w:t>The</w:t>
            </w:r>
            <w:r w:rsidR="08B70627" w:rsidRPr="4EF04825">
              <w:rPr>
                <w:rFonts w:cs="Arial"/>
              </w:rPr>
              <w:t xml:space="preserve"> dispensing pharmacy will also follow manufacturer guidelines on heat sensitive medications</w:t>
            </w:r>
            <w:r w:rsidR="391FF673" w:rsidRPr="4EF04825">
              <w:rPr>
                <w:rFonts w:cs="Arial"/>
              </w:rPr>
              <w:t>.</w:t>
            </w:r>
            <w:r w:rsidRPr="4EF04825">
              <w:rPr>
                <w:rFonts w:cs="Arial"/>
              </w:rPr>
              <w:t xml:space="preserve"> </w:t>
            </w:r>
          </w:p>
        </w:tc>
      </w:tr>
      <w:tr w:rsidR="0038568E" w:rsidRPr="002224A1" w14:paraId="5AADDD8D" w14:textId="77777777" w:rsidTr="00DE00E2">
        <w:tc>
          <w:tcPr>
            <w:tcW w:w="211" w:type="pct"/>
          </w:tcPr>
          <w:p w14:paraId="733197D8" w14:textId="77777777" w:rsidR="000518BC" w:rsidRPr="00356EE5" w:rsidRDefault="004051E6" w:rsidP="00D069ED">
            <w:pPr>
              <w:spacing w:before="120" w:after="120"/>
              <w:jc w:val="center"/>
              <w:rPr>
                <w:rFonts w:cs="Arial"/>
                <w:b/>
              </w:rPr>
            </w:pPr>
            <w:r w:rsidRPr="00356EE5">
              <w:rPr>
                <w:rFonts w:cs="Arial"/>
                <w:b/>
              </w:rPr>
              <w:t>2</w:t>
            </w:r>
          </w:p>
        </w:tc>
        <w:tc>
          <w:tcPr>
            <w:tcW w:w="1559" w:type="pct"/>
          </w:tcPr>
          <w:p w14:paraId="509B3254" w14:textId="77777777" w:rsidR="000518BC" w:rsidRPr="00356EE5" w:rsidRDefault="000518BC" w:rsidP="00D069ED">
            <w:pPr>
              <w:spacing w:before="120" w:after="120"/>
            </w:pPr>
            <w:bookmarkStart w:id="53" w:name="_Toc461777171"/>
            <w:r w:rsidRPr="00356EE5">
              <w:t>Why didn’t you call me first before you shipped my insulin?</w:t>
            </w:r>
            <w:bookmarkEnd w:id="53"/>
          </w:p>
          <w:p w14:paraId="6CE699E7" w14:textId="77777777" w:rsidR="000518BC" w:rsidRPr="00356EE5" w:rsidRDefault="000518BC" w:rsidP="00D069ED">
            <w:pPr>
              <w:spacing w:before="120" w:after="120"/>
            </w:pPr>
          </w:p>
        </w:tc>
        <w:tc>
          <w:tcPr>
            <w:tcW w:w="3230" w:type="pct"/>
          </w:tcPr>
          <w:p w14:paraId="65AB2781" w14:textId="208BBF1D" w:rsidR="000518BC" w:rsidRDefault="008F495B" w:rsidP="00D069ED">
            <w:pPr>
              <w:spacing w:before="120" w:after="120"/>
              <w:rPr>
                <w:rFonts w:cs="Arial"/>
              </w:rPr>
            </w:pPr>
            <w:r>
              <w:rPr>
                <w:rFonts w:cs="Arial"/>
              </w:rPr>
              <w:t>The PBM</w:t>
            </w:r>
            <w:r w:rsidR="000518BC" w:rsidRPr="00356EE5">
              <w:rPr>
                <w:rFonts w:cs="Arial"/>
              </w:rPr>
              <w:t xml:space="preserve"> can notify you when your order is shipped or when we have other important information about your </w:t>
            </w:r>
            <w:r w:rsidR="00EF38D6">
              <w:rPr>
                <w:rFonts w:cs="Arial"/>
              </w:rPr>
              <w:t>Mail Order</w:t>
            </w:r>
            <w:r w:rsidR="000518BC" w:rsidRPr="00356EE5">
              <w:rPr>
                <w:rFonts w:cs="Arial"/>
              </w:rPr>
              <w:t xml:space="preserve"> prescriptions</w:t>
            </w:r>
            <w:r w:rsidR="00A25388">
              <w:rPr>
                <w:rFonts w:cs="Arial"/>
              </w:rPr>
              <w:t xml:space="preserve">. </w:t>
            </w:r>
            <w:r w:rsidR="000518BC" w:rsidRPr="00356EE5">
              <w:rPr>
                <w:rFonts w:cs="Arial"/>
              </w:rPr>
              <w:t xml:space="preserve">You can choose to be notified by e-mail, </w:t>
            </w:r>
            <w:r w:rsidR="00E46D51" w:rsidRPr="00356EE5">
              <w:rPr>
                <w:rFonts w:cs="Arial"/>
              </w:rPr>
              <w:t>telephone,</w:t>
            </w:r>
            <w:r w:rsidR="000518BC" w:rsidRPr="00356EE5">
              <w:rPr>
                <w:rFonts w:cs="Arial"/>
              </w:rPr>
              <w:t xml:space="preserve"> or text message</w:t>
            </w:r>
            <w:r w:rsidR="00A25388">
              <w:rPr>
                <w:rFonts w:cs="Arial"/>
              </w:rPr>
              <w:t xml:space="preserve">. </w:t>
            </w:r>
            <w:r w:rsidR="000518BC" w:rsidRPr="00356EE5">
              <w:rPr>
                <w:rFonts w:cs="Arial"/>
              </w:rPr>
              <w:t xml:space="preserve">I can sign you up right now or you can sign up at </w:t>
            </w:r>
            <w:r>
              <w:rPr>
                <w:rFonts w:cs="Arial"/>
              </w:rPr>
              <w:t>the Member Web Portal</w:t>
            </w:r>
            <w:r w:rsidR="00A25388">
              <w:rPr>
                <w:rFonts w:cs="Arial"/>
              </w:rPr>
              <w:t xml:space="preserve">. </w:t>
            </w:r>
          </w:p>
          <w:p w14:paraId="5CB5D9DC" w14:textId="77777777" w:rsidR="00052EE4" w:rsidRPr="00356EE5" w:rsidRDefault="00052EE4" w:rsidP="00D069ED">
            <w:pPr>
              <w:spacing w:before="120" w:after="120"/>
              <w:rPr>
                <w:rFonts w:cs="Arial"/>
              </w:rPr>
            </w:pPr>
          </w:p>
          <w:p w14:paraId="29CDE3EE" w14:textId="3E44B850" w:rsidR="00052EE4" w:rsidRPr="00356EE5" w:rsidRDefault="39DB4C8E" w:rsidP="00D069ED">
            <w:pPr>
              <w:spacing w:before="120" w:after="120"/>
              <w:ind w:left="72" w:hanging="72"/>
              <w:rPr>
                <w:rFonts w:cs="Arial"/>
              </w:rPr>
            </w:pPr>
            <w:r w:rsidRPr="4EF04825">
              <w:rPr>
                <w:rFonts w:cs="Arial"/>
                <w:b/>
                <w:bCs/>
              </w:rPr>
              <w:t>Note</w:t>
            </w:r>
            <w:r w:rsidR="00794CF4">
              <w:rPr>
                <w:rFonts w:cs="Arial"/>
                <w:b/>
                <w:bCs/>
              </w:rPr>
              <w:t xml:space="preserve">: </w:t>
            </w:r>
            <w:r w:rsidR="75B5D200" w:rsidRPr="00911333">
              <w:rPr>
                <w:rFonts w:cs="Arial"/>
              </w:rPr>
              <w:t>If</w:t>
            </w:r>
            <w:r w:rsidRPr="00911333">
              <w:rPr>
                <w:rFonts w:cs="Arial"/>
              </w:rPr>
              <w:t xml:space="preserve"> a</w:t>
            </w:r>
            <w:r w:rsidRPr="4EF04825">
              <w:rPr>
                <w:rFonts w:cs="Arial"/>
              </w:rPr>
              <w:t>dditional information about insulin stability/safety is required, please transfer the caller to a Clinical Care pharmacist.</w:t>
            </w:r>
          </w:p>
        </w:tc>
      </w:tr>
      <w:tr w:rsidR="0038568E" w:rsidRPr="002224A1" w14:paraId="5D188F56" w14:textId="77777777" w:rsidTr="00DE00E2">
        <w:tc>
          <w:tcPr>
            <w:tcW w:w="211" w:type="pct"/>
          </w:tcPr>
          <w:p w14:paraId="5B195DFC" w14:textId="77777777" w:rsidR="000518BC" w:rsidRPr="00356EE5" w:rsidRDefault="004051E6" w:rsidP="00D069ED">
            <w:pPr>
              <w:spacing w:before="120" w:after="120"/>
              <w:jc w:val="center"/>
              <w:rPr>
                <w:rFonts w:cs="Arial"/>
                <w:b/>
              </w:rPr>
            </w:pPr>
            <w:r w:rsidRPr="00356EE5">
              <w:rPr>
                <w:rFonts w:cs="Arial"/>
                <w:b/>
              </w:rPr>
              <w:t>3</w:t>
            </w:r>
          </w:p>
        </w:tc>
        <w:tc>
          <w:tcPr>
            <w:tcW w:w="1559" w:type="pct"/>
          </w:tcPr>
          <w:p w14:paraId="77377EBC" w14:textId="77777777" w:rsidR="000518BC" w:rsidRPr="00356EE5" w:rsidRDefault="000518BC" w:rsidP="00D069ED">
            <w:pPr>
              <w:spacing w:before="120" w:after="120"/>
            </w:pPr>
            <w:bookmarkStart w:id="54" w:name="_Toc461777172"/>
            <w:r w:rsidRPr="00356EE5">
              <w:t>Will my insulin sit in a hot delivery truck for days?</w:t>
            </w:r>
            <w:bookmarkEnd w:id="54"/>
          </w:p>
          <w:p w14:paraId="2705EB9C" w14:textId="77777777" w:rsidR="000518BC" w:rsidRPr="00356EE5" w:rsidRDefault="000518BC" w:rsidP="00D069ED">
            <w:pPr>
              <w:spacing w:before="120" w:after="120"/>
            </w:pPr>
          </w:p>
        </w:tc>
        <w:tc>
          <w:tcPr>
            <w:tcW w:w="3230" w:type="pct"/>
          </w:tcPr>
          <w:p w14:paraId="29BD454E" w14:textId="7A29FFCD" w:rsidR="00052EE4" w:rsidRPr="00356EE5" w:rsidRDefault="008F495B" w:rsidP="00D069ED">
            <w:pPr>
              <w:spacing w:before="120" w:after="120"/>
              <w:rPr>
                <w:rFonts w:cs="Arial"/>
              </w:rPr>
            </w:pPr>
            <w:r>
              <w:rPr>
                <w:rFonts w:cs="Arial"/>
              </w:rPr>
              <w:t>The PBM</w:t>
            </w:r>
            <w:r w:rsidRPr="00356EE5">
              <w:rPr>
                <w:rFonts w:cs="Arial"/>
              </w:rPr>
              <w:t xml:space="preserve"> </w:t>
            </w:r>
            <w:r w:rsidR="000B13AE" w:rsidRPr="00356EE5">
              <w:rPr>
                <w:rFonts w:cs="Arial"/>
              </w:rPr>
              <w:t xml:space="preserve">controls </w:t>
            </w:r>
            <w:r w:rsidR="000518BC" w:rsidRPr="00356EE5">
              <w:rPr>
                <w:rFonts w:cs="Arial"/>
              </w:rPr>
              <w:t xml:space="preserve">this situation from happening by </w:t>
            </w:r>
            <w:r w:rsidR="000B13AE" w:rsidRPr="00356EE5">
              <w:rPr>
                <w:rFonts w:cs="Arial"/>
              </w:rPr>
              <w:t xml:space="preserve">packing and shipping </w:t>
            </w:r>
            <w:r w:rsidR="000518BC" w:rsidRPr="00356EE5">
              <w:rPr>
                <w:rFonts w:cs="Arial"/>
              </w:rPr>
              <w:t xml:space="preserve">your insulin to you </w:t>
            </w:r>
            <w:r w:rsidR="000B13AE" w:rsidRPr="00356EE5">
              <w:rPr>
                <w:rFonts w:cs="Arial"/>
              </w:rPr>
              <w:t xml:space="preserve">in a manner that is best suited to protect your medication, based on the current delivery schedule and temperature. </w:t>
            </w:r>
          </w:p>
        </w:tc>
      </w:tr>
      <w:tr w:rsidR="000518BC" w:rsidRPr="002224A1" w14:paraId="44E1273C" w14:textId="77777777" w:rsidTr="00DE00E2">
        <w:tc>
          <w:tcPr>
            <w:tcW w:w="211" w:type="pct"/>
          </w:tcPr>
          <w:p w14:paraId="123FB375" w14:textId="77777777" w:rsidR="000518BC" w:rsidRPr="00356EE5" w:rsidRDefault="004051E6" w:rsidP="00D069ED">
            <w:pPr>
              <w:spacing w:before="120" w:after="120"/>
              <w:jc w:val="center"/>
              <w:rPr>
                <w:rFonts w:cs="Arial"/>
                <w:b/>
              </w:rPr>
            </w:pPr>
            <w:r w:rsidRPr="00356EE5">
              <w:rPr>
                <w:rFonts w:cs="Arial"/>
                <w:b/>
              </w:rPr>
              <w:t>4</w:t>
            </w:r>
          </w:p>
        </w:tc>
        <w:tc>
          <w:tcPr>
            <w:tcW w:w="1559" w:type="pct"/>
          </w:tcPr>
          <w:p w14:paraId="30D4417B" w14:textId="77777777" w:rsidR="000518BC" w:rsidRPr="00356EE5" w:rsidRDefault="000518BC" w:rsidP="00D069ED">
            <w:pPr>
              <w:spacing w:before="120" w:after="120"/>
            </w:pPr>
            <w:bookmarkStart w:id="55" w:name="_Toc461777173"/>
            <w:r w:rsidRPr="00356EE5">
              <w:t>My insulin sat in a hot delivery truck. Is it still good?</w:t>
            </w:r>
            <w:bookmarkEnd w:id="55"/>
          </w:p>
          <w:p w14:paraId="59E0EB71" w14:textId="77777777" w:rsidR="000518BC" w:rsidRPr="00356EE5" w:rsidRDefault="000518BC" w:rsidP="00D069ED">
            <w:pPr>
              <w:spacing w:before="120" w:after="120"/>
            </w:pPr>
          </w:p>
        </w:tc>
        <w:tc>
          <w:tcPr>
            <w:tcW w:w="3230" w:type="pct"/>
          </w:tcPr>
          <w:p w14:paraId="55915E72" w14:textId="535FAF46" w:rsidR="00052EE4" w:rsidRPr="00356EE5" w:rsidRDefault="008F495B" w:rsidP="00D069ED">
            <w:pPr>
              <w:spacing w:before="120" w:after="120"/>
              <w:rPr>
                <w:rFonts w:cs="Arial"/>
              </w:rPr>
            </w:pPr>
            <w:r>
              <w:rPr>
                <w:rFonts w:cs="Arial"/>
              </w:rPr>
              <w:t>The PBM</w:t>
            </w:r>
            <w:r w:rsidRPr="00356EE5">
              <w:rPr>
                <w:rFonts w:cs="Arial"/>
              </w:rPr>
              <w:t xml:space="preserve"> </w:t>
            </w:r>
            <w:r w:rsidR="000B13AE" w:rsidRPr="00356EE5">
              <w:rPr>
                <w:rFonts w:cs="Arial"/>
              </w:rPr>
              <w:t>packs and ships your insulin to you in a manner that is best suited to protect your medication, based on the current delivery schedule and temperature</w:t>
            </w:r>
            <w:r w:rsidR="00A25388">
              <w:rPr>
                <w:rFonts w:cs="Arial"/>
              </w:rPr>
              <w:t xml:space="preserve">. </w:t>
            </w:r>
            <w:r w:rsidR="000B13AE" w:rsidRPr="00356EE5">
              <w:rPr>
                <w:rFonts w:cs="Arial"/>
              </w:rPr>
              <w:t>If you have additional questions, l</w:t>
            </w:r>
            <w:r w:rsidR="000518BC" w:rsidRPr="00356EE5">
              <w:rPr>
                <w:rFonts w:cs="Arial"/>
              </w:rPr>
              <w:t>et me transfer you to a Clinical Care pharmacist for assistance.</w:t>
            </w:r>
          </w:p>
        </w:tc>
      </w:tr>
      <w:tr w:rsidR="000518BC" w:rsidRPr="002224A1" w14:paraId="5E282F49" w14:textId="77777777" w:rsidTr="00DE00E2">
        <w:tc>
          <w:tcPr>
            <w:tcW w:w="211" w:type="pct"/>
          </w:tcPr>
          <w:p w14:paraId="0CAB1140" w14:textId="77777777" w:rsidR="000518BC" w:rsidRPr="00356EE5" w:rsidRDefault="004051E6" w:rsidP="00D069ED">
            <w:pPr>
              <w:spacing w:before="120" w:after="120"/>
              <w:jc w:val="center"/>
              <w:rPr>
                <w:rFonts w:cs="Arial"/>
                <w:b/>
              </w:rPr>
            </w:pPr>
            <w:r w:rsidRPr="00356EE5">
              <w:rPr>
                <w:rFonts w:cs="Arial"/>
                <w:b/>
              </w:rPr>
              <w:t>5</w:t>
            </w:r>
          </w:p>
        </w:tc>
        <w:tc>
          <w:tcPr>
            <w:tcW w:w="1559" w:type="pct"/>
          </w:tcPr>
          <w:p w14:paraId="19C17FAC" w14:textId="77777777" w:rsidR="000518BC" w:rsidRPr="00356EE5" w:rsidRDefault="000518BC" w:rsidP="00D069ED">
            <w:pPr>
              <w:spacing w:before="120" w:after="120"/>
            </w:pPr>
            <w:bookmarkStart w:id="56" w:name="_Toc461777174"/>
            <w:r w:rsidRPr="00356EE5">
              <w:t>My insulin did not feel cool when I opened the package.</w:t>
            </w:r>
            <w:bookmarkEnd w:id="56"/>
          </w:p>
        </w:tc>
        <w:tc>
          <w:tcPr>
            <w:tcW w:w="3230" w:type="pct"/>
          </w:tcPr>
          <w:p w14:paraId="5F435D74" w14:textId="162DDAF7" w:rsidR="00052EE4" w:rsidRPr="00356EE5" w:rsidRDefault="000518BC" w:rsidP="00D069ED">
            <w:pPr>
              <w:spacing w:before="120" w:after="120"/>
              <w:rPr>
                <w:rFonts w:cs="Arial"/>
              </w:rPr>
            </w:pPr>
            <w:r w:rsidRPr="00356EE5">
              <w:rPr>
                <w:rFonts w:cs="Arial"/>
              </w:rPr>
              <w:t>Your insulin vials may not feel cool to the touch when you receive your shipment</w:t>
            </w:r>
            <w:r w:rsidR="00A25388">
              <w:rPr>
                <w:rFonts w:cs="Arial"/>
              </w:rPr>
              <w:t xml:space="preserve">. </w:t>
            </w:r>
            <w:r w:rsidRPr="00356EE5">
              <w:rPr>
                <w:rFonts w:cs="Arial"/>
              </w:rPr>
              <w:t xml:space="preserve">Insulin vials may be stored at room temperature for a limited time. </w:t>
            </w:r>
          </w:p>
          <w:p w14:paraId="4638F949" w14:textId="77777777" w:rsidR="007B0559" w:rsidRDefault="007B0559" w:rsidP="00D069ED">
            <w:pPr>
              <w:spacing w:before="120" w:after="120"/>
              <w:rPr>
                <w:rFonts w:cs="Arial"/>
                <w:b/>
              </w:rPr>
            </w:pPr>
          </w:p>
          <w:p w14:paraId="014C10AB" w14:textId="6D5FB4BE" w:rsidR="00052EE4" w:rsidRPr="00356EE5" w:rsidRDefault="39DB4C8E" w:rsidP="00D069ED">
            <w:pPr>
              <w:spacing w:before="120" w:after="120"/>
              <w:rPr>
                <w:rFonts w:cs="Arial"/>
              </w:rPr>
            </w:pPr>
            <w:r w:rsidRPr="4EF04825">
              <w:rPr>
                <w:rFonts w:cs="Arial"/>
                <w:b/>
                <w:bCs/>
              </w:rPr>
              <w:t>Note</w:t>
            </w:r>
            <w:r w:rsidR="00794CF4">
              <w:rPr>
                <w:rFonts w:cs="Arial"/>
                <w:b/>
                <w:bCs/>
              </w:rPr>
              <w:t xml:space="preserve">: </w:t>
            </w:r>
            <w:r w:rsidR="66BC36CF" w:rsidRPr="00911333">
              <w:rPr>
                <w:rFonts w:cs="Arial"/>
              </w:rPr>
              <w:t>If</w:t>
            </w:r>
            <w:r w:rsidRPr="00911333">
              <w:rPr>
                <w:rFonts w:cs="Arial"/>
              </w:rPr>
              <w:t xml:space="preserve"> </w:t>
            </w:r>
            <w:r w:rsidRPr="4EF04825">
              <w:rPr>
                <w:rFonts w:cs="Arial"/>
              </w:rPr>
              <w:t xml:space="preserve">additional information about insulin stability/safety is required, transfer the caller to a Clinical Care pharmacist. </w:t>
            </w:r>
          </w:p>
        </w:tc>
      </w:tr>
      <w:tr w:rsidR="000518BC" w:rsidRPr="002224A1" w14:paraId="4662ACA5" w14:textId="77777777" w:rsidTr="00DE00E2">
        <w:tc>
          <w:tcPr>
            <w:tcW w:w="211" w:type="pct"/>
          </w:tcPr>
          <w:p w14:paraId="46AAE215" w14:textId="77777777" w:rsidR="000518BC" w:rsidRPr="00356EE5" w:rsidRDefault="004051E6" w:rsidP="00D069ED">
            <w:pPr>
              <w:spacing w:before="120" w:after="120"/>
              <w:jc w:val="center"/>
              <w:rPr>
                <w:rFonts w:cs="Arial"/>
                <w:b/>
              </w:rPr>
            </w:pPr>
            <w:r w:rsidRPr="00356EE5">
              <w:rPr>
                <w:rFonts w:cs="Arial"/>
                <w:b/>
              </w:rPr>
              <w:t>6</w:t>
            </w:r>
          </w:p>
        </w:tc>
        <w:tc>
          <w:tcPr>
            <w:tcW w:w="1559" w:type="pct"/>
          </w:tcPr>
          <w:p w14:paraId="24B0076A" w14:textId="7FD54E95" w:rsidR="000518BC" w:rsidRPr="00356EE5" w:rsidRDefault="000518BC" w:rsidP="00D069ED">
            <w:pPr>
              <w:spacing w:before="120" w:after="120"/>
            </w:pPr>
            <w:bookmarkStart w:id="57" w:name="_Toc461777175"/>
            <w:r w:rsidRPr="00356EE5">
              <w:t xml:space="preserve">What about insulin pens, </w:t>
            </w:r>
            <w:r w:rsidR="00E46D51" w:rsidRPr="00356EE5">
              <w:t>cartridges,</w:t>
            </w:r>
            <w:r w:rsidRPr="00356EE5">
              <w:t xml:space="preserve"> and </w:t>
            </w:r>
            <w:r w:rsidR="003A3530" w:rsidRPr="00356EE5">
              <w:t>inlets</w:t>
            </w:r>
            <w:r w:rsidR="004F4D41" w:rsidRPr="00356EE5">
              <w:t xml:space="preserve">? </w:t>
            </w:r>
            <w:r w:rsidRPr="00356EE5">
              <w:t xml:space="preserve"> Are they are shipped with cold gel packs?</w:t>
            </w:r>
            <w:bookmarkEnd w:id="57"/>
          </w:p>
        </w:tc>
        <w:tc>
          <w:tcPr>
            <w:tcW w:w="3230" w:type="pct"/>
          </w:tcPr>
          <w:p w14:paraId="53C73641" w14:textId="0B91EFBB" w:rsidR="00052EE4" w:rsidRPr="00356EE5" w:rsidRDefault="008F495B" w:rsidP="00D069ED">
            <w:pPr>
              <w:spacing w:before="120" w:after="120"/>
              <w:rPr>
                <w:rFonts w:cs="Arial"/>
              </w:rPr>
            </w:pPr>
            <w:r>
              <w:rPr>
                <w:rFonts w:cs="Arial"/>
              </w:rPr>
              <w:t>The PBM</w:t>
            </w:r>
            <w:r w:rsidRPr="00356EE5">
              <w:rPr>
                <w:rFonts w:cs="Arial"/>
              </w:rPr>
              <w:t xml:space="preserve"> </w:t>
            </w:r>
            <w:r w:rsidR="000B13AE" w:rsidRPr="00356EE5">
              <w:rPr>
                <w:rFonts w:cs="Arial"/>
              </w:rPr>
              <w:t xml:space="preserve">packs and ships your insulin to you in a manner that is best suited to protect your medication, based on the current delivery schedule and temperature. </w:t>
            </w:r>
          </w:p>
          <w:p w14:paraId="752BB401" w14:textId="77777777" w:rsidR="007B0559" w:rsidRDefault="007B0559" w:rsidP="00D069ED">
            <w:pPr>
              <w:spacing w:before="120" w:after="120"/>
              <w:rPr>
                <w:rFonts w:cs="Arial"/>
                <w:b/>
              </w:rPr>
            </w:pPr>
          </w:p>
          <w:p w14:paraId="5BEDA1BD" w14:textId="0BA5DB82" w:rsidR="00052EE4" w:rsidRPr="00356EE5" w:rsidRDefault="39DB4C8E" w:rsidP="00D069ED">
            <w:pPr>
              <w:spacing w:before="120" w:after="120"/>
              <w:rPr>
                <w:rFonts w:cs="Arial"/>
              </w:rPr>
            </w:pPr>
            <w:r w:rsidRPr="4EF04825">
              <w:rPr>
                <w:rFonts w:cs="Arial"/>
                <w:b/>
                <w:bCs/>
              </w:rPr>
              <w:t>Note</w:t>
            </w:r>
            <w:r w:rsidR="00794CF4">
              <w:rPr>
                <w:rFonts w:cs="Arial"/>
                <w:b/>
                <w:bCs/>
              </w:rPr>
              <w:t xml:space="preserve">: </w:t>
            </w:r>
            <w:r w:rsidR="02CB4017" w:rsidRPr="00911333">
              <w:rPr>
                <w:rFonts w:cs="Arial"/>
              </w:rPr>
              <w:t>If</w:t>
            </w:r>
            <w:r w:rsidRPr="00911333">
              <w:rPr>
                <w:rFonts w:cs="Arial"/>
              </w:rPr>
              <w:t xml:space="preserve"> </w:t>
            </w:r>
            <w:r w:rsidRPr="4EF04825">
              <w:rPr>
                <w:rFonts w:cs="Arial"/>
              </w:rPr>
              <w:t>additional information about insulin stability/safety is required, transfer the caller to a Clinical Care pharmacist.</w:t>
            </w:r>
          </w:p>
        </w:tc>
      </w:tr>
      <w:tr w:rsidR="000518BC" w:rsidRPr="002224A1" w14:paraId="29819415" w14:textId="77777777" w:rsidTr="00DE00E2">
        <w:tc>
          <w:tcPr>
            <w:tcW w:w="211" w:type="pct"/>
          </w:tcPr>
          <w:p w14:paraId="52861FBD" w14:textId="77777777" w:rsidR="000518BC" w:rsidRPr="00356EE5" w:rsidRDefault="004051E6" w:rsidP="00D069ED">
            <w:pPr>
              <w:spacing w:before="120" w:after="120"/>
              <w:jc w:val="center"/>
              <w:rPr>
                <w:rFonts w:cs="Arial"/>
                <w:b/>
              </w:rPr>
            </w:pPr>
            <w:r w:rsidRPr="00356EE5">
              <w:rPr>
                <w:rFonts w:cs="Arial"/>
                <w:b/>
              </w:rPr>
              <w:t>7</w:t>
            </w:r>
          </w:p>
        </w:tc>
        <w:tc>
          <w:tcPr>
            <w:tcW w:w="1559" w:type="pct"/>
          </w:tcPr>
          <w:p w14:paraId="7E7C81C7" w14:textId="77777777" w:rsidR="000518BC" w:rsidRPr="00356EE5" w:rsidRDefault="000518BC" w:rsidP="00D069ED">
            <w:pPr>
              <w:spacing w:before="120" w:after="120"/>
            </w:pPr>
            <w:bookmarkStart w:id="58" w:name="_Toc461777176"/>
            <w:r w:rsidRPr="00356EE5">
              <w:t>The cold gel pack was not frozen when I received my insulin shipment. Is that normal?</w:t>
            </w:r>
            <w:bookmarkEnd w:id="58"/>
          </w:p>
        </w:tc>
        <w:tc>
          <w:tcPr>
            <w:tcW w:w="3230" w:type="pct"/>
          </w:tcPr>
          <w:p w14:paraId="098BB39F" w14:textId="0F360A99" w:rsidR="000518BC" w:rsidRDefault="000518BC" w:rsidP="00D069ED">
            <w:pPr>
              <w:spacing w:before="120" w:after="120"/>
              <w:rPr>
                <w:rFonts w:cs="Arial"/>
              </w:rPr>
            </w:pPr>
            <w:r w:rsidRPr="00356EE5">
              <w:rPr>
                <w:rFonts w:cs="Arial"/>
              </w:rPr>
              <w:t xml:space="preserve">Cold gel packs are not designed to remain frozen solid. They will become soft during </w:t>
            </w:r>
            <w:r w:rsidR="0051524B" w:rsidRPr="00356EE5">
              <w:rPr>
                <w:rFonts w:cs="Arial"/>
              </w:rPr>
              <w:t>shipping but</w:t>
            </w:r>
            <w:r w:rsidRPr="00356EE5">
              <w:rPr>
                <w:rFonts w:cs="Arial"/>
              </w:rPr>
              <w:t xml:space="preserve"> will continue to protect your insulin. </w:t>
            </w:r>
          </w:p>
          <w:p w14:paraId="6F82C849" w14:textId="77777777" w:rsidR="007B0559" w:rsidRDefault="007B0559" w:rsidP="00D069ED">
            <w:pPr>
              <w:spacing w:before="120" w:after="120"/>
              <w:rPr>
                <w:rFonts w:cs="Arial"/>
                <w:b/>
              </w:rPr>
            </w:pPr>
          </w:p>
          <w:p w14:paraId="52A1F003" w14:textId="74E2AEB7" w:rsidR="00052EE4" w:rsidRPr="00356EE5" w:rsidRDefault="39DB4C8E" w:rsidP="00D069ED">
            <w:pPr>
              <w:spacing w:before="120" w:after="120"/>
              <w:rPr>
                <w:rFonts w:cs="Arial"/>
              </w:rPr>
            </w:pPr>
            <w:r w:rsidRPr="4EF04825">
              <w:rPr>
                <w:rFonts w:cs="Arial"/>
                <w:b/>
                <w:bCs/>
              </w:rPr>
              <w:t>Note</w:t>
            </w:r>
            <w:r w:rsidR="00794CF4">
              <w:rPr>
                <w:rFonts w:cs="Arial"/>
                <w:b/>
                <w:bCs/>
              </w:rPr>
              <w:t xml:space="preserve">: </w:t>
            </w:r>
            <w:r w:rsidR="1A5FADC8" w:rsidRPr="00911333">
              <w:rPr>
                <w:rFonts w:cs="Arial"/>
              </w:rPr>
              <w:t>If</w:t>
            </w:r>
            <w:r w:rsidRPr="00911333">
              <w:rPr>
                <w:rFonts w:cs="Arial"/>
              </w:rPr>
              <w:t xml:space="preserve"> additional</w:t>
            </w:r>
            <w:r w:rsidRPr="4EF04825">
              <w:rPr>
                <w:rFonts w:cs="Arial"/>
              </w:rPr>
              <w:t xml:space="preserve"> information about insulin stability/safety is required, transfer the caller to a Clinical Care pharmacist.</w:t>
            </w:r>
          </w:p>
        </w:tc>
      </w:tr>
      <w:tr w:rsidR="000518BC" w:rsidRPr="002224A1" w14:paraId="79BDDB14" w14:textId="77777777" w:rsidTr="00DE00E2">
        <w:tc>
          <w:tcPr>
            <w:tcW w:w="211" w:type="pct"/>
          </w:tcPr>
          <w:p w14:paraId="6B1AC02B" w14:textId="77777777" w:rsidR="000518BC" w:rsidRPr="00356EE5" w:rsidRDefault="004051E6" w:rsidP="00D069ED">
            <w:pPr>
              <w:spacing w:before="120" w:after="120"/>
              <w:jc w:val="center"/>
              <w:rPr>
                <w:rFonts w:cs="Arial"/>
                <w:b/>
              </w:rPr>
            </w:pPr>
            <w:r w:rsidRPr="00356EE5">
              <w:rPr>
                <w:rFonts w:cs="Arial"/>
                <w:b/>
              </w:rPr>
              <w:t>8</w:t>
            </w:r>
          </w:p>
        </w:tc>
        <w:tc>
          <w:tcPr>
            <w:tcW w:w="1559" w:type="pct"/>
          </w:tcPr>
          <w:p w14:paraId="7C4B29F4" w14:textId="1F0D0D25" w:rsidR="000518BC" w:rsidRPr="00356EE5" w:rsidRDefault="00005B1A" w:rsidP="00D069ED">
            <w:pPr>
              <w:spacing w:before="120" w:after="120"/>
            </w:pPr>
            <w:bookmarkStart w:id="59" w:name="_Toc461777177"/>
            <w:r w:rsidRPr="00356EE5">
              <w:t>I am</w:t>
            </w:r>
            <w:r w:rsidR="0038568E" w:rsidRPr="00356EE5">
              <w:t xml:space="preserve"> concerned about my insulin. Is it safe to use? How can I tell?</w:t>
            </w:r>
            <w:bookmarkEnd w:id="59"/>
          </w:p>
        </w:tc>
        <w:tc>
          <w:tcPr>
            <w:tcW w:w="3230" w:type="pct"/>
          </w:tcPr>
          <w:p w14:paraId="0138C3D8" w14:textId="2BCF4281" w:rsidR="00052EE4" w:rsidRPr="00356EE5" w:rsidRDefault="0038568E" w:rsidP="00D069ED">
            <w:pPr>
              <w:spacing w:before="120" w:after="120"/>
              <w:rPr>
                <w:rFonts w:cs="Arial"/>
              </w:rPr>
            </w:pPr>
            <w:r w:rsidRPr="00356EE5">
              <w:rPr>
                <w:rFonts w:cs="Arial"/>
              </w:rPr>
              <w:t>Since this is a question about insulin safety and stability, let me transfer you so that you can talk with a Clinical Care pharmacist.</w:t>
            </w:r>
          </w:p>
        </w:tc>
      </w:tr>
      <w:tr w:rsidR="009A1CBF" w:rsidRPr="002224A1" w14:paraId="42EF2D35" w14:textId="77777777" w:rsidTr="00DE00E2">
        <w:tc>
          <w:tcPr>
            <w:tcW w:w="211" w:type="pct"/>
          </w:tcPr>
          <w:p w14:paraId="038A9584" w14:textId="27415724" w:rsidR="009A1CBF" w:rsidRPr="00356EE5" w:rsidRDefault="004051E6" w:rsidP="00D069ED">
            <w:pPr>
              <w:spacing w:before="120" w:after="120"/>
              <w:jc w:val="center"/>
              <w:rPr>
                <w:rFonts w:cs="Arial"/>
                <w:b/>
              </w:rPr>
            </w:pPr>
            <w:r w:rsidRPr="00356EE5">
              <w:rPr>
                <w:rFonts w:cs="Arial"/>
                <w:b/>
              </w:rPr>
              <w:t>9</w:t>
            </w:r>
          </w:p>
          <w:p w14:paraId="7696A2B8" w14:textId="77777777" w:rsidR="0076395E" w:rsidRPr="00356EE5" w:rsidRDefault="0076395E" w:rsidP="00D069ED">
            <w:pPr>
              <w:spacing w:before="120" w:after="120"/>
              <w:jc w:val="center"/>
              <w:rPr>
                <w:rFonts w:cs="Arial"/>
                <w:b/>
              </w:rPr>
            </w:pPr>
          </w:p>
        </w:tc>
        <w:tc>
          <w:tcPr>
            <w:tcW w:w="1559" w:type="pct"/>
          </w:tcPr>
          <w:p w14:paraId="0BED6EC6" w14:textId="77777777" w:rsidR="009A1CBF" w:rsidRPr="00D96C6A" w:rsidRDefault="009A1CBF" w:rsidP="00D069ED">
            <w:pPr>
              <w:spacing w:before="120" w:after="120"/>
            </w:pPr>
            <w:bookmarkStart w:id="60" w:name="_Toc461777178"/>
            <w:r w:rsidRPr="00D96C6A">
              <w:t>Can I request signature required for my prescription orders?</w:t>
            </w:r>
            <w:bookmarkEnd w:id="60"/>
          </w:p>
        </w:tc>
        <w:tc>
          <w:tcPr>
            <w:tcW w:w="3230" w:type="pct"/>
          </w:tcPr>
          <w:p w14:paraId="2EBF5435" w14:textId="60BEBFB5" w:rsidR="009A1CBF" w:rsidRPr="00D96C6A" w:rsidRDefault="009A1CBF" w:rsidP="00D069ED">
            <w:pPr>
              <w:spacing w:before="120" w:after="120"/>
              <w:rPr>
                <w:rFonts w:cs="Arial"/>
              </w:rPr>
            </w:pPr>
            <w:r w:rsidRPr="00D96C6A">
              <w:rPr>
                <w:rFonts w:cs="Arial"/>
              </w:rPr>
              <w:t>Yes, for which medication are you requesting signature requirement?</w:t>
            </w:r>
          </w:p>
          <w:p w14:paraId="5B86FBE7" w14:textId="77777777" w:rsidR="009C6826" w:rsidRDefault="009C6826" w:rsidP="00D41642">
            <w:pPr>
              <w:spacing w:before="120" w:after="120"/>
              <w:rPr>
                <w:rFonts w:cs="Arial"/>
                <w:b/>
                <w:bCs/>
              </w:rPr>
            </w:pPr>
          </w:p>
          <w:p w14:paraId="1681ED3E" w14:textId="37558DEE" w:rsidR="00D41642" w:rsidRDefault="00D41642" w:rsidP="00D41642">
            <w:pPr>
              <w:spacing w:before="120" w:after="120"/>
              <w:rPr>
                <w:rFonts w:cs="Arial"/>
              </w:rPr>
            </w:pPr>
            <w:r w:rsidRPr="00105E88">
              <w:rPr>
                <w:rFonts w:cs="Arial"/>
                <w:b/>
                <w:bCs/>
              </w:rPr>
              <w:t>Note</w:t>
            </w:r>
            <w:bookmarkStart w:id="61" w:name="_Int_qjN0w9Rs"/>
            <w:r w:rsidR="00794CF4">
              <w:rPr>
                <w:rFonts w:cs="Arial"/>
                <w:b/>
                <w:bCs/>
              </w:rPr>
              <w:t xml:space="preserve">: </w:t>
            </w:r>
            <w:r w:rsidRPr="0CD5505E">
              <w:rPr>
                <w:rFonts w:cs="Arial"/>
              </w:rPr>
              <w:t>Each</w:t>
            </w:r>
            <w:bookmarkEnd w:id="61"/>
            <w:r w:rsidRPr="0CD5505E">
              <w:rPr>
                <w:rFonts w:cs="Arial"/>
              </w:rPr>
              <w:t xml:space="preserve"> carrier has different requirements for signature confirmation.  </w:t>
            </w:r>
            <w:r>
              <w:rPr>
                <w:rFonts w:cs="Arial"/>
              </w:rPr>
              <w:t>C</w:t>
            </w:r>
            <w:r w:rsidRPr="0CD5505E">
              <w:rPr>
                <w:rFonts w:cs="Arial"/>
              </w:rPr>
              <w:t xml:space="preserve">heck the carrier website if the member has questions regarding the requirements. </w:t>
            </w:r>
          </w:p>
          <w:p w14:paraId="2AE18072" w14:textId="77777777" w:rsidR="007B0559" w:rsidRDefault="007B0559" w:rsidP="00D069ED">
            <w:pPr>
              <w:spacing w:before="120" w:after="120"/>
              <w:rPr>
                <w:rFonts w:cs="Arial"/>
                <w:b/>
                <w:bCs/>
              </w:rPr>
            </w:pPr>
          </w:p>
          <w:p w14:paraId="03C8A1AD" w14:textId="6832A938" w:rsidR="00052EE4" w:rsidRPr="00D96C6A" w:rsidRDefault="07EC1CE1" w:rsidP="00D069ED">
            <w:pPr>
              <w:spacing w:before="120" w:after="120"/>
              <w:rPr>
                <w:rFonts w:cs="Arial"/>
              </w:rPr>
            </w:pPr>
            <w:r w:rsidRPr="4EF04825">
              <w:rPr>
                <w:rFonts w:cs="Arial"/>
                <w:b/>
                <w:bCs/>
              </w:rPr>
              <w:t>Note</w:t>
            </w:r>
            <w:r w:rsidR="00794CF4">
              <w:rPr>
                <w:rFonts w:cs="Arial"/>
                <w:b/>
                <w:bCs/>
              </w:rPr>
              <w:t xml:space="preserve">: </w:t>
            </w:r>
            <w:r w:rsidR="758CFC1F" w:rsidRPr="00911333">
              <w:rPr>
                <w:rFonts w:cs="Arial"/>
              </w:rPr>
              <w:t>Refer</w:t>
            </w:r>
            <w:r w:rsidRPr="00911333">
              <w:rPr>
                <w:rFonts w:cs="Arial"/>
              </w:rPr>
              <w:t xml:space="preserve"> </w:t>
            </w:r>
            <w:r w:rsidRPr="4EF04825">
              <w:rPr>
                <w:rFonts w:cs="Arial"/>
              </w:rPr>
              <w:t>to the Requests for Signature Required or NO Signature Required section of</w:t>
            </w:r>
            <w:r w:rsidR="6175ED67" w:rsidRPr="4EF04825">
              <w:rPr>
                <w:rFonts w:cs="Arial"/>
              </w:rPr>
              <w:t xml:space="preserve"> </w:t>
            </w:r>
            <w:hyperlink r:id="rId44" w:anchor="!/view?docid=7e45fb8b-f0e4-437e-9238-c8e37a504de8" w:history="1">
              <w:r w:rsidR="00F05379">
                <w:rPr>
                  <w:rStyle w:val="Hyperlink"/>
                  <w:rFonts w:cs="Arial"/>
                </w:rPr>
                <w:t>Compass - Dispensing Special Instructions (053542)</w:t>
              </w:r>
            </w:hyperlink>
            <w:r w:rsidR="6175ED67" w:rsidRPr="4EF04825">
              <w:rPr>
                <w:rFonts w:cs="Arial"/>
              </w:rPr>
              <w:t>.</w:t>
            </w:r>
          </w:p>
        </w:tc>
      </w:tr>
      <w:tr w:rsidR="008A1962" w:rsidRPr="009A1CBF" w14:paraId="7E177570" w14:textId="77777777" w:rsidTr="00DE00E2">
        <w:tc>
          <w:tcPr>
            <w:tcW w:w="211" w:type="pct"/>
            <w:tcBorders>
              <w:top w:val="single" w:sz="4" w:space="0" w:color="auto"/>
              <w:left w:val="single" w:sz="4" w:space="0" w:color="auto"/>
              <w:bottom w:val="single" w:sz="4" w:space="0" w:color="auto"/>
              <w:right w:val="single" w:sz="4" w:space="0" w:color="auto"/>
            </w:tcBorders>
          </w:tcPr>
          <w:p w14:paraId="276D4018" w14:textId="3B220063" w:rsidR="008A1962" w:rsidRPr="00356EE5" w:rsidRDefault="00CC0D52" w:rsidP="00D069ED">
            <w:pPr>
              <w:spacing w:before="120" w:after="120"/>
              <w:jc w:val="center"/>
              <w:rPr>
                <w:rFonts w:cs="Arial"/>
                <w:b/>
              </w:rPr>
            </w:pPr>
            <w:r>
              <w:rPr>
                <w:rFonts w:cs="Arial"/>
                <w:b/>
              </w:rPr>
              <w:t>10</w:t>
            </w:r>
          </w:p>
        </w:tc>
        <w:tc>
          <w:tcPr>
            <w:tcW w:w="1559" w:type="pct"/>
            <w:tcBorders>
              <w:top w:val="single" w:sz="4" w:space="0" w:color="auto"/>
              <w:left w:val="single" w:sz="4" w:space="0" w:color="auto"/>
              <w:bottom w:val="single" w:sz="4" w:space="0" w:color="auto"/>
              <w:right w:val="single" w:sz="4" w:space="0" w:color="auto"/>
            </w:tcBorders>
          </w:tcPr>
          <w:p w14:paraId="2540AB84" w14:textId="761E5765" w:rsidR="008A1962" w:rsidRDefault="008A1962" w:rsidP="00D069ED">
            <w:pPr>
              <w:spacing w:before="120" w:after="120"/>
            </w:pPr>
            <w:r>
              <w:t xml:space="preserve">Can </w:t>
            </w:r>
            <w:r w:rsidR="001269FA">
              <w:t>an RX</w:t>
            </w:r>
            <w:r>
              <w:t xml:space="preserve"> be mailed as General Delivery? </w:t>
            </w:r>
          </w:p>
          <w:p w14:paraId="3D00B5C7" w14:textId="77777777" w:rsidR="008A1962" w:rsidRPr="008A1962" w:rsidRDefault="008A1962" w:rsidP="00D069ED">
            <w:pPr>
              <w:spacing w:before="120" w:after="120"/>
              <w:rPr>
                <w:rFonts w:cs="Arial"/>
              </w:rPr>
            </w:pPr>
            <w:r w:rsidRPr="008A1962">
              <w:rPr>
                <w:rFonts w:cs="Arial"/>
              </w:rPr>
              <w:t>How do I address a mail</w:t>
            </w:r>
            <w:r w:rsidR="00991AE5">
              <w:rPr>
                <w:rFonts w:cs="Arial"/>
              </w:rPr>
              <w:t xml:space="preserve"> </w:t>
            </w:r>
            <w:r w:rsidRPr="008A1962">
              <w:rPr>
                <w:rFonts w:cs="Arial"/>
              </w:rPr>
              <w:t>piece sent to General Delivery?</w:t>
            </w:r>
            <w:r w:rsidR="00991AE5" w:rsidRPr="0018406C">
              <w:rPr>
                <w:b/>
                <w:noProof/>
              </w:rPr>
              <w:t xml:space="preserve"> </w:t>
            </w:r>
          </w:p>
          <w:p w14:paraId="5F4A706D" w14:textId="77777777" w:rsidR="008A1962" w:rsidRPr="00356EE5" w:rsidRDefault="008A1962" w:rsidP="00D069ED">
            <w:pPr>
              <w:spacing w:before="120" w:after="120"/>
            </w:pPr>
          </w:p>
        </w:tc>
        <w:tc>
          <w:tcPr>
            <w:tcW w:w="3230" w:type="pct"/>
            <w:tcBorders>
              <w:top w:val="single" w:sz="4" w:space="0" w:color="auto"/>
              <w:left w:val="single" w:sz="4" w:space="0" w:color="auto"/>
              <w:bottom w:val="single" w:sz="4" w:space="0" w:color="auto"/>
              <w:right w:val="single" w:sz="4" w:space="0" w:color="auto"/>
            </w:tcBorders>
          </w:tcPr>
          <w:p w14:paraId="45C7FD55" w14:textId="3F6414B6" w:rsidR="008A1962" w:rsidRDefault="008A1962" w:rsidP="00D069ED">
            <w:pPr>
              <w:spacing w:before="120" w:after="120"/>
              <w:rPr>
                <w:rFonts w:cs="Arial"/>
              </w:rPr>
            </w:pPr>
            <w:r w:rsidRPr="008A1962">
              <w:rPr>
                <w:rFonts w:cs="Arial"/>
              </w:rPr>
              <w:t xml:space="preserve">General Delivery is a mail service for those without a permanent address, often used as a temporary mailing address. </w:t>
            </w:r>
          </w:p>
          <w:p w14:paraId="7D7B6EAB" w14:textId="77777777" w:rsidR="00927C85" w:rsidRDefault="00927C85" w:rsidP="00D069ED">
            <w:pPr>
              <w:spacing w:before="120" w:after="120"/>
              <w:rPr>
                <w:rFonts w:cs="Arial"/>
              </w:rPr>
            </w:pPr>
          </w:p>
          <w:p w14:paraId="244E89C3" w14:textId="3C4CA604" w:rsidR="008A1962" w:rsidRDefault="00005B1A" w:rsidP="00D069ED">
            <w:pPr>
              <w:spacing w:before="120" w:after="120"/>
              <w:rPr>
                <w:rFonts w:cs="Arial"/>
              </w:rPr>
            </w:pPr>
            <w:r>
              <w:rPr>
                <w:rFonts w:cs="Arial"/>
              </w:rPr>
              <w:t>MEMBERS’</w:t>
            </w:r>
            <w:r w:rsidR="008A1962">
              <w:rPr>
                <w:rFonts w:cs="Arial"/>
              </w:rPr>
              <w:t xml:space="preserve"> </w:t>
            </w:r>
            <w:r w:rsidR="008A1962" w:rsidRPr="008A1962">
              <w:rPr>
                <w:rFonts w:cs="Arial"/>
              </w:rPr>
              <w:t>NAME</w:t>
            </w:r>
          </w:p>
          <w:p w14:paraId="7407B62F" w14:textId="66404440" w:rsidR="008A1962" w:rsidRDefault="008A1962" w:rsidP="00D069ED">
            <w:pPr>
              <w:spacing w:before="120" w:after="120"/>
              <w:rPr>
                <w:rFonts w:cs="Arial"/>
              </w:rPr>
            </w:pPr>
            <w:r w:rsidRPr="008A1962">
              <w:rPr>
                <w:rFonts w:cs="Arial"/>
              </w:rPr>
              <w:t>GENERAL DELIVERY</w:t>
            </w:r>
          </w:p>
          <w:p w14:paraId="66E519B0" w14:textId="2114497F" w:rsidR="00D96C6A" w:rsidRPr="00356EE5" w:rsidRDefault="747DE9B3" w:rsidP="00D069ED">
            <w:pPr>
              <w:spacing w:before="120" w:after="120"/>
              <w:rPr>
                <w:rFonts w:cs="Arial"/>
              </w:rPr>
            </w:pPr>
            <w:r w:rsidRPr="43A4E2E0">
              <w:rPr>
                <w:rFonts w:cs="Arial"/>
              </w:rPr>
              <w:t>CITY, STATE</w:t>
            </w:r>
            <w:r w:rsidR="224DD7D8" w:rsidRPr="43A4E2E0">
              <w:rPr>
                <w:rFonts w:cs="Arial"/>
              </w:rPr>
              <w:t xml:space="preserve"> ZIP</w:t>
            </w:r>
            <w:r w:rsidR="734D43BA" w:rsidRPr="43A4E2E0">
              <w:rPr>
                <w:rFonts w:cs="Arial"/>
              </w:rPr>
              <w:t xml:space="preserve"> </w:t>
            </w:r>
          </w:p>
        </w:tc>
      </w:tr>
      <w:tr w:rsidR="0051524B" w:rsidRPr="009A1CBF" w14:paraId="3C624094" w14:textId="77777777" w:rsidTr="00DE00E2">
        <w:tc>
          <w:tcPr>
            <w:tcW w:w="211" w:type="pct"/>
            <w:tcBorders>
              <w:top w:val="single" w:sz="4" w:space="0" w:color="auto"/>
              <w:left w:val="single" w:sz="4" w:space="0" w:color="auto"/>
              <w:bottom w:val="single" w:sz="4" w:space="0" w:color="auto"/>
              <w:right w:val="single" w:sz="4" w:space="0" w:color="auto"/>
            </w:tcBorders>
          </w:tcPr>
          <w:p w14:paraId="00DA5E2A" w14:textId="113CCE58" w:rsidR="0051524B" w:rsidRDefault="0051524B" w:rsidP="00D069ED">
            <w:pPr>
              <w:spacing w:before="120" w:after="120"/>
              <w:jc w:val="center"/>
              <w:rPr>
                <w:rFonts w:cs="Arial"/>
                <w:b/>
              </w:rPr>
            </w:pPr>
            <w:r>
              <w:rPr>
                <w:rFonts w:cs="Arial"/>
                <w:b/>
              </w:rPr>
              <w:t>11</w:t>
            </w:r>
          </w:p>
        </w:tc>
        <w:tc>
          <w:tcPr>
            <w:tcW w:w="1559" w:type="pct"/>
            <w:tcBorders>
              <w:top w:val="single" w:sz="4" w:space="0" w:color="auto"/>
              <w:left w:val="single" w:sz="4" w:space="0" w:color="auto"/>
              <w:bottom w:val="single" w:sz="4" w:space="0" w:color="auto"/>
              <w:right w:val="single" w:sz="4" w:space="0" w:color="auto"/>
            </w:tcBorders>
          </w:tcPr>
          <w:p w14:paraId="545B2C86" w14:textId="177FBC97" w:rsidR="0051524B" w:rsidRDefault="0051524B" w:rsidP="00D069ED">
            <w:pPr>
              <w:spacing w:before="120" w:after="120"/>
            </w:pPr>
            <w:bookmarkStart w:id="62" w:name="OLE_LINK12"/>
            <w:r>
              <w:t>I would like my order left a specific location at my home like my back porch, Garage Door, front office apartment?</w:t>
            </w:r>
            <w:bookmarkEnd w:id="62"/>
          </w:p>
        </w:tc>
        <w:tc>
          <w:tcPr>
            <w:tcW w:w="3230" w:type="pct"/>
            <w:tcBorders>
              <w:top w:val="single" w:sz="4" w:space="0" w:color="auto"/>
              <w:left w:val="single" w:sz="4" w:space="0" w:color="auto"/>
              <w:bottom w:val="single" w:sz="4" w:space="0" w:color="auto"/>
              <w:right w:val="single" w:sz="4" w:space="0" w:color="auto"/>
            </w:tcBorders>
          </w:tcPr>
          <w:p w14:paraId="48C80485" w14:textId="66F2F66D" w:rsidR="0051524B" w:rsidRPr="008A1962" w:rsidRDefault="00591C46" w:rsidP="00D069ED">
            <w:pPr>
              <w:spacing w:before="120" w:after="120"/>
              <w:rPr>
                <w:rFonts w:cs="Arial"/>
              </w:rPr>
            </w:pPr>
            <w:r>
              <w:rPr>
                <w:b/>
                <w:bCs/>
                <w:noProof/>
              </w:rPr>
              <w:drawing>
                <wp:inline distT="0" distB="0" distL="0" distR="0" wp14:anchorId="3ECEAD35" wp14:editId="19D7A645">
                  <wp:extent cx="304762" cy="304762"/>
                  <wp:effectExtent l="0" t="0" r="635" b="635"/>
                  <wp:docPr id="1006706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00984" name="Picture 2056500984"/>
                          <pic:cNvPicPr/>
                        </pic:nvPicPr>
                        <pic:blipFill>
                          <a:blip r:embed="rId1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DE00E2" w:rsidRPr="528B4EF7">
              <w:rPr>
                <w:rFonts w:cs="Arial"/>
              </w:rPr>
              <w:t xml:space="preserve"> At this </w:t>
            </w:r>
            <w:r w:rsidR="00005B1A" w:rsidRPr="528B4EF7">
              <w:rPr>
                <w:rFonts w:cs="Arial"/>
              </w:rPr>
              <w:t>time,</w:t>
            </w:r>
            <w:r w:rsidR="00DE00E2" w:rsidRPr="528B4EF7">
              <w:rPr>
                <w:rFonts w:cs="Arial"/>
              </w:rPr>
              <w:t xml:space="preserve"> our systems do not let us specify a delivery location at the provided address. If you would like to specify a location such as your front porch, side porch, garage, etc. We recommend </w:t>
            </w:r>
            <w:r w:rsidR="00005B1A" w:rsidRPr="528B4EF7">
              <w:rPr>
                <w:rFonts w:cs="Arial"/>
              </w:rPr>
              <w:t>contacting</w:t>
            </w:r>
            <w:r w:rsidR="00DE00E2" w:rsidRPr="528B4EF7">
              <w:rPr>
                <w:rFonts w:cs="Arial"/>
              </w:rPr>
              <w:t xml:space="preserve"> your delivery service (USPS, UPS, etc) to set up a specific drop off location at your provided address.</w:t>
            </w:r>
          </w:p>
        </w:tc>
      </w:tr>
    </w:tbl>
    <w:p w14:paraId="6501373B" w14:textId="77777777" w:rsidR="001557D4" w:rsidRDefault="001557D4" w:rsidP="00D069ED">
      <w:pPr>
        <w:spacing w:before="120" w:after="120"/>
        <w:jc w:val="right"/>
      </w:pPr>
    </w:p>
    <w:bookmarkStart w:id="63" w:name="_Log_Activity"/>
    <w:bookmarkEnd w:id="63"/>
    <w:p w14:paraId="6A09A5DA" w14:textId="1E6977FA" w:rsidR="00A402F1" w:rsidRPr="001557D4" w:rsidRDefault="00F36E50" w:rsidP="00D069ED">
      <w:pPr>
        <w:pStyle w:val="BodyTextIndent2"/>
        <w:spacing w:before="120" w:line="240" w:lineRule="auto"/>
        <w:ind w:left="0"/>
        <w:jc w:val="right"/>
        <w:rPr>
          <w:noProof/>
        </w:rPr>
      </w:pPr>
      <w:r>
        <w:rPr>
          <w:noProof/>
          <w:color w:val="2B579A"/>
        </w:rPr>
        <w:fldChar w:fldCharType="begin"/>
      </w:r>
      <w:r>
        <w:rPr>
          <w:noProof/>
          <w:color w:val="2B579A"/>
        </w:rPr>
        <w:instrText xml:space="preserve"> HYPERLINK  \l "_top" </w:instrText>
      </w:r>
      <w:r>
        <w:rPr>
          <w:noProof/>
          <w:color w:val="2B579A"/>
        </w:rPr>
      </w:r>
      <w:r>
        <w:rPr>
          <w:noProof/>
          <w:color w:val="2B579A"/>
        </w:rPr>
        <w:fldChar w:fldCharType="separate"/>
      </w:r>
      <w:r w:rsidR="00926FB2" w:rsidRPr="00F36E50">
        <w:rPr>
          <w:rStyle w:val="Hyperlink"/>
          <w:noProof/>
        </w:rPr>
        <w:t>Top of the Document</w:t>
      </w:r>
      <w:r>
        <w:rPr>
          <w:noProof/>
          <w:color w:val="2B579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F4F41" w:rsidRPr="002224A1" w14:paraId="3DC9431B" w14:textId="77777777" w:rsidTr="00DE278A">
        <w:tc>
          <w:tcPr>
            <w:tcW w:w="5000" w:type="pct"/>
            <w:shd w:val="clear" w:color="auto" w:fill="C0C0C0"/>
          </w:tcPr>
          <w:p w14:paraId="0F2C9E80" w14:textId="05E42C6C" w:rsidR="008F4F41" w:rsidRPr="00507E94" w:rsidRDefault="00F95DB0" w:rsidP="00D069ED">
            <w:pPr>
              <w:pStyle w:val="Heading2"/>
              <w:spacing w:before="120" w:after="120"/>
              <w:rPr>
                <w:rFonts w:ascii="Verdana" w:hAnsi="Verdana"/>
                <w:i w:val="0"/>
                <w:iCs w:val="0"/>
                <w:color w:val="000000"/>
              </w:rPr>
            </w:pPr>
            <w:bookmarkStart w:id="64" w:name="_Alternatives"/>
            <w:bookmarkStart w:id="65" w:name="_International_Shipping"/>
            <w:bookmarkStart w:id="66" w:name="_Toc202281985"/>
            <w:bookmarkEnd w:id="64"/>
            <w:bookmarkEnd w:id="65"/>
            <w:r w:rsidRPr="004627E2">
              <w:rPr>
                <w:rFonts w:ascii="Verdana" w:hAnsi="Verdana"/>
                <w:i w:val="0"/>
                <w:iCs w:val="0"/>
              </w:rPr>
              <w:t>International Shipping</w:t>
            </w:r>
            <w:bookmarkEnd w:id="66"/>
          </w:p>
        </w:tc>
      </w:tr>
    </w:tbl>
    <w:p w14:paraId="08A6BF46" w14:textId="4DB100CC" w:rsidR="00A3416F" w:rsidRPr="00DF0223" w:rsidRDefault="008F495B" w:rsidP="00D069ED">
      <w:pPr>
        <w:pStyle w:val="NormalWeb"/>
        <w:spacing w:before="120" w:beforeAutospacing="0" w:after="120" w:afterAutospacing="0"/>
        <w:textAlignment w:val="top"/>
      </w:pPr>
      <w:r w:rsidRPr="00DF0223">
        <w:t>The PBM</w:t>
      </w:r>
      <w:r w:rsidR="00A3416F" w:rsidRPr="00DF0223">
        <w:t xml:space="preserve"> ship</w:t>
      </w:r>
      <w:r w:rsidR="00DF2C24">
        <w:t>s</w:t>
      </w:r>
      <w:r w:rsidR="00A3416F" w:rsidRPr="00DF0223">
        <w:t xml:space="preserve"> prescriptions internationally according to the following rules and restrictions:</w:t>
      </w:r>
    </w:p>
    <w:p w14:paraId="0004964F" w14:textId="77777777" w:rsidR="00A3416F" w:rsidRPr="00DF0223" w:rsidRDefault="00A3416F" w:rsidP="00D069ED">
      <w:pPr>
        <w:pStyle w:val="NormalWeb"/>
        <w:spacing w:before="120" w:beforeAutospacing="0" w:after="120" w:afterAutospacing="0"/>
        <w:textAlignment w:val="top"/>
      </w:pPr>
    </w:p>
    <w:p w14:paraId="2506FFCC" w14:textId="4065D394" w:rsidR="00DF0223" w:rsidRPr="007A1185" w:rsidRDefault="00A3416F" w:rsidP="00D069ED">
      <w:pPr>
        <w:pStyle w:val="NormalWeb"/>
        <w:spacing w:before="120" w:beforeAutospacing="0" w:after="120" w:afterAutospacing="0"/>
        <w:textAlignment w:val="top"/>
        <w:rPr>
          <w:b/>
        </w:rPr>
      </w:pPr>
      <w:r w:rsidRPr="00DF0223">
        <w:rPr>
          <w:b/>
        </w:rPr>
        <w:t>U.S</w:t>
      </w:r>
      <w:r w:rsidR="00A25388">
        <w:rPr>
          <w:b/>
        </w:rPr>
        <w:t>.</w:t>
      </w:r>
      <w:r w:rsidRPr="00DF0223">
        <w:rPr>
          <w:b/>
        </w:rPr>
        <w:t xml:space="preserve"> Territories</w:t>
      </w:r>
      <w:r w:rsidR="00E96072" w:rsidRPr="00DF0223">
        <w:rPr>
          <w:b/>
        </w:rPr>
        <w:t>:</w:t>
      </w:r>
      <w:r w:rsidRPr="00DF0223">
        <w:rPr>
          <w:b/>
        </w:rPr>
        <w:t xml:space="preserve"> </w:t>
      </w:r>
    </w:p>
    <w:p w14:paraId="4969645F" w14:textId="60C7A1FF" w:rsidR="00DF0223" w:rsidRPr="007A1185" w:rsidRDefault="008F495B" w:rsidP="00B61F64">
      <w:pPr>
        <w:pStyle w:val="BodyTextIndent2"/>
        <w:numPr>
          <w:ilvl w:val="0"/>
          <w:numId w:val="20"/>
        </w:numPr>
        <w:spacing w:before="120" w:line="240" w:lineRule="auto"/>
        <w:ind w:left="540"/>
      </w:pPr>
      <w:r w:rsidRPr="00DF0223">
        <w:t>The PBM</w:t>
      </w:r>
      <w:r w:rsidR="00A3416F" w:rsidRPr="00DF0223">
        <w:t xml:space="preserve"> ship</w:t>
      </w:r>
      <w:r w:rsidR="00F936E4" w:rsidRPr="00DF0223">
        <w:t>s</w:t>
      </w:r>
      <w:r w:rsidR="00A3416F" w:rsidRPr="00DF0223">
        <w:t xml:space="preserve"> prescriptions to U.S. Territories with no restrictions on </w:t>
      </w:r>
      <w:r w:rsidR="00F936E4" w:rsidRPr="00DF0223">
        <w:t>C</w:t>
      </w:r>
      <w:r w:rsidR="00A3416F" w:rsidRPr="00DF0223">
        <w:t xml:space="preserve">ontrolled </w:t>
      </w:r>
      <w:r w:rsidR="00F936E4" w:rsidRPr="00DF0223">
        <w:t>S</w:t>
      </w:r>
      <w:r w:rsidR="00A3416F" w:rsidRPr="00DF0223">
        <w:t>ubstances</w:t>
      </w:r>
      <w:r w:rsidR="00D3333E" w:rsidRPr="00DF0223">
        <w:t>.</w:t>
      </w:r>
    </w:p>
    <w:p w14:paraId="1B93737C" w14:textId="6CF8C049" w:rsidR="00D3333E" w:rsidRDefault="00D3333E" w:rsidP="00B61F64">
      <w:pPr>
        <w:pStyle w:val="BodyTextIndent2"/>
        <w:numPr>
          <w:ilvl w:val="0"/>
          <w:numId w:val="20"/>
        </w:numPr>
        <w:spacing w:before="120" w:line="240" w:lineRule="auto"/>
        <w:ind w:left="540"/>
      </w:pPr>
      <w:r w:rsidRPr="00DF0223">
        <w:rPr>
          <w:b/>
        </w:rPr>
        <w:t>Cold Packs</w:t>
      </w:r>
      <w:r w:rsidRPr="00DF0223">
        <w:t xml:space="preserve"> </w:t>
      </w:r>
      <w:r w:rsidR="005D688C">
        <w:t>c</w:t>
      </w:r>
      <w:r w:rsidR="00C917C1" w:rsidRPr="00DF0223">
        <w:t xml:space="preserve">annot </w:t>
      </w:r>
      <w:r w:rsidRPr="00DF0223">
        <w:t xml:space="preserve">be shipped to </w:t>
      </w:r>
      <w:r w:rsidR="00FF524A">
        <w:t xml:space="preserve">some </w:t>
      </w:r>
      <w:r w:rsidRPr="00DF0223">
        <w:t>U</w:t>
      </w:r>
      <w:r w:rsidR="00FF524A">
        <w:t>.</w:t>
      </w:r>
      <w:r w:rsidRPr="00DF0223">
        <w:t>S</w:t>
      </w:r>
      <w:r w:rsidR="00FF524A">
        <w:t>.</w:t>
      </w:r>
      <w:r w:rsidRPr="00DF0223">
        <w:t xml:space="preserve"> Territories and </w:t>
      </w:r>
      <w:r w:rsidR="00FF524A">
        <w:t>p</w:t>
      </w:r>
      <w:r w:rsidR="00FF524A" w:rsidRPr="00DF0223">
        <w:t xml:space="preserve">ossessions </w:t>
      </w:r>
      <w:r w:rsidRPr="00DF0223">
        <w:t xml:space="preserve">(including American Samoa, Guam, Northern Mariana Islands, US Virgin Islands, Wake </w:t>
      </w:r>
      <w:r w:rsidR="00916A22" w:rsidRPr="00DF0223">
        <w:t>Atoll</w:t>
      </w:r>
      <w:r w:rsidRPr="00DF0223">
        <w:t>) and US Freely Associated States (including Marshall Islands, Micronesia, and Palau)</w:t>
      </w:r>
      <w:r w:rsidR="006676CC" w:rsidRPr="00DF0223">
        <w:t>.</w:t>
      </w:r>
      <w:r w:rsidRPr="00DF0223">
        <w:t xml:space="preserve"> </w:t>
      </w:r>
    </w:p>
    <w:p w14:paraId="2E1468A7" w14:textId="7A92A74D" w:rsidR="00FF524A" w:rsidRPr="00DF0223" w:rsidRDefault="455F8318" w:rsidP="00D069ED">
      <w:pPr>
        <w:pStyle w:val="NormalWeb"/>
        <w:spacing w:before="120" w:beforeAutospacing="0" w:after="120" w:afterAutospacing="0"/>
        <w:ind w:left="540"/>
        <w:textAlignment w:val="top"/>
      </w:pPr>
      <w:bookmarkStart w:id="67" w:name="OLE_LINK1"/>
      <w:r w:rsidRPr="4EF04825">
        <w:rPr>
          <w:b/>
          <w:bCs/>
        </w:rPr>
        <w:t>Note</w:t>
      </w:r>
      <w:r w:rsidR="00794CF4">
        <w:rPr>
          <w:b/>
          <w:bCs/>
        </w:rPr>
        <w:t xml:space="preserve">: </w:t>
      </w:r>
      <w:r w:rsidR="65D0A0B5" w:rsidRPr="00911333">
        <w:t>Cold</w:t>
      </w:r>
      <w:r w:rsidRPr="00911333">
        <w:t xml:space="preserve"> </w:t>
      </w:r>
      <w:r w:rsidR="00154064">
        <w:t>P</w:t>
      </w:r>
      <w:r w:rsidRPr="4EF04825">
        <w:t>acks can be shipped to Puerto Rico.</w:t>
      </w:r>
    </w:p>
    <w:bookmarkEnd w:id="67"/>
    <w:p w14:paraId="02C21AFE" w14:textId="77777777" w:rsidR="009F0885" w:rsidRPr="00DF0223" w:rsidRDefault="009F0885" w:rsidP="00D069ED">
      <w:pPr>
        <w:pStyle w:val="NormalWeb"/>
        <w:spacing w:before="120" w:beforeAutospacing="0" w:after="120" w:afterAutospacing="0"/>
        <w:textAlignment w:val="top"/>
      </w:pPr>
    </w:p>
    <w:p w14:paraId="6B922590" w14:textId="77777777" w:rsidR="009F0885" w:rsidRPr="00DF0223" w:rsidRDefault="009F0885" w:rsidP="00D069ED">
      <w:pPr>
        <w:pStyle w:val="NormalWeb"/>
        <w:spacing w:before="120" w:beforeAutospacing="0" w:after="120" w:afterAutospacing="0"/>
        <w:textAlignment w:val="top"/>
      </w:pPr>
      <w:bookmarkStart w:id="68" w:name="OLE_LINK3"/>
      <w:r w:rsidRPr="00DF0223">
        <w:rPr>
          <w:noProof/>
          <w:color w:val="2B579A"/>
          <w:shd w:val="clear" w:color="auto" w:fill="E6E6E6"/>
        </w:rPr>
        <w:drawing>
          <wp:inline distT="0" distB="0" distL="0" distR="0" wp14:anchorId="576D42B4" wp14:editId="15A4E369">
            <wp:extent cx="238095" cy="20952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rgent.png"/>
                    <pic:cNvPicPr/>
                  </pic:nvPicPr>
                  <pic:blipFill>
                    <a:blip r:embed="rId45">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DF0223">
        <w:t xml:space="preserve"> Cold Packs can be shipped to military addresses </w:t>
      </w:r>
      <w:r w:rsidR="008F49B6" w:rsidRPr="00DF0223">
        <w:t xml:space="preserve">if the address is listed on the FHP Exclusion list. </w:t>
      </w:r>
    </w:p>
    <w:bookmarkEnd w:id="68"/>
    <w:p w14:paraId="60B7F45B" w14:textId="77777777" w:rsidR="00A3416F" w:rsidRPr="00DF0223" w:rsidRDefault="00A3416F" w:rsidP="00D069ED">
      <w:pPr>
        <w:pStyle w:val="NormalWeb"/>
        <w:spacing w:before="120" w:beforeAutospacing="0" w:after="120" w:afterAutospacing="0"/>
        <w:textAlignment w:val="top"/>
      </w:pPr>
    </w:p>
    <w:p w14:paraId="7F97A120" w14:textId="139FB9B4" w:rsidR="00DF0223" w:rsidRPr="007A1185" w:rsidRDefault="00A3416F" w:rsidP="00D069ED">
      <w:pPr>
        <w:pStyle w:val="NormalWeb"/>
        <w:spacing w:before="120" w:beforeAutospacing="0" w:after="120" w:afterAutospacing="0"/>
        <w:textAlignment w:val="top"/>
        <w:rPr>
          <w:b/>
        </w:rPr>
      </w:pPr>
      <w:r w:rsidRPr="00DF0223">
        <w:rPr>
          <w:b/>
        </w:rPr>
        <w:t>APO, FPO or DPO Boxes:</w:t>
      </w:r>
    </w:p>
    <w:p w14:paraId="3257F4B9" w14:textId="3C6DA99F" w:rsidR="00A3416F" w:rsidRPr="00DF0223" w:rsidRDefault="008F495B" w:rsidP="00B61F64">
      <w:pPr>
        <w:pStyle w:val="BodyTextIndent2"/>
        <w:numPr>
          <w:ilvl w:val="0"/>
          <w:numId w:val="20"/>
        </w:numPr>
        <w:spacing w:before="120" w:line="240" w:lineRule="auto"/>
        <w:ind w:left="540"/>
      </w:pPr>
      <w:r w:rsidRPr="00DF0223">
        <w:t xml:space="preserve">The PBM </w:t>
      </w:r>
      <w:r w:rsidR="00A3416F" w:rsidRPr="00DF0223">
        <w:t>ship</w:t>
      </w:r>
      <w:r w:rsidR="00F703F6" w:rsidRPr="00DF0223">
        <w:t>s</w:t>
      </w:r>
      <w:r w:rsidR="00A3416F" w:rsidRPr="00DF0223">
        <w:t xml:space="preserve"> prescriptions to APO, FPO or DPO Boxes</w:t>
      </w:r>
      <w:r w:rsidR="00865FD6" w:rsidRPr="00DF0223">
        <w:t xml:space="preserve"> </w:t>
      </w:r>
      <w:r w:rsidR="00740C09">
        <w:t>except for</w:t>
      </w:r>
      <w:r w:rsidR="00865FD6" w:rsidRPr="00DF0223">
        <w:t xml:space="preserve"> Germany</w:t>
      </w:r>
      <w:r w:rsidR="00A25388">
        <w:t xml:space="preserve">. </w:t>
      </w:r>
      <w:r w:rsidR="00A3416F" w:rsidRPr="00DF0223">
        <w:t xml:space="preserve">Controlled substances </w:t>
      </w:r>
      <w:r w:rsidR="00F703F6" w:rsidRPr="00DF0223">
        <w:t xml:space="preserve">are </w:t>
      </w:r>
      <w:r w:rsidR="00A3416F" w:rsidRPr="00DF0223">
        <w:t xml:space="preserve">shipped, but not prescriptions requiring </w:t>
      </w:r>
      <w:r w:rsidR="009A7A30" w:rsidRPr="009A7A30">
        <w:t>Cold Pack</w:t>
      </w:r>
      <w:r w:rsidR="00A3416F" w:rsidRPr="00DF0223">
        <w:t>s.</w:t>
      </w:r>
    </w:p>
    <w:p w14:paraId="73541F11" w14:textId="77777777" w:rsidR="00FF67DE" w:rsidRPr="00DF0223" w:rsidRDefault="00FF67DE" w:rsidP="00D069ED">
      <w:pPr>
        <w:pStyle w:val="NormalWeb"/>
        <w:spacing w:before="120" w:beforeAutospacing="0" w:after="120" w:afterAutospacing="0"/>
        <w:textAlignment w:val="top"/>
      </w:pPr>
    </w:p>
    <w:p w14:paraId="505CE50B" w14:textId="0B5588F8" w:rsidR="00DF0223" w:rsidRPr="007A1185" w:rsidRDefault="00865FD6" w:rsidP="00D069ED">
      <w:pPr>
        <w:pStyle w:val="NormalWeb"/>
        <w:spacing w:before="120" w:beforeAutospacing="0" w:after="120" w:afterAutospacing="0"/>
        <w:textAlignment w:val="top"/>
        <w:rPr>
          <w:b/>
        </w:rPr>
      </w:pPr>
      <w:r w:rsidRPr="00DF0223">
        <w:rPr>
          <w:b/>
        </w:rPr>
        <w:t>Germany</w:t>
      </w:r>
      <w:r w:rsidR="00794CF4">
        <w:rPr>
          <w:b/>
        </w:rPr>
        <w:t xml:space="preserve"> </w:t>
      </w:r>
    </w:p>
    <w:p w14:paraId="05874470" w14:textId="4A4574B0" w:rsidR="00865FD6" w:rsidRDefault="00865FD6" w:rsidP="00B61F64">
      <w:pPr>
        <w:pStyle w:val="BodyTextIndent2"/>
        <w:numPr>
          <w:ilvl w:val="0"/>
          <w:numId w:val="20"/>
        </w:numPr>
        <w:spacing w:before="120" w:line="240" w:lineRule="auto"/>
        <w:ind w:left="540"/>
      </w:pPr>
      <w:r w:rsidRPr="00DF0223">
        <w:t xml:space="preserve">The </w:t>
      </w:r>
      <w:r w:rsidRPr="00DF0223">
        <w:rPr>
          <w:b/>
        </w:rPr>
        <w:t>German</w:t>
      </w:r>
      <w:r w:rsidRPr="00DF0223">
        <w:t xml:space="preserve"> government is NO longer allowing prescription medications to be shipped to APO/FPO</w:t>
      </w:r>
      <w:r w:rsidR="003622FC">
        <w:t>/DPO</w:t>
      </w:r>
      <w:r w:rsidRPr="00DF0223">
        <w:t xml:space="preserve"> addresses in Germany</w:t>
      </w:r>
      <w:r w:rsidR="00A25388">
        <w:t>.</w:t>
      </w:r>
      <w:r w:rsidR="000F7C9B">
        <w:t xml:space="preserve"> Address must be updated to complete</w:t>
      </w:r>
      <w:r w:rsidR="00B54C1F">
        <w:t xml:space="preserve"> the order.</w:t>
      </w:r>
      <w:r w:rsidR="00A25388">
        <w:t xml:space="preserve"> </w:t>
      </w:r>
      <w:r w:rsidR="000F251E" w:rsidRPr="00DF0223">
        <w:rPr>
          <w:noProof/>
        </w:rPr>
        <w:t>For a list of German Zip Codes blocked from APO/FPO</w:t>
      </w:r>
      <w:r w:rsidR="003622FC">
        <w:rPr>
          <w:noProof/>
        </w:rPr>
        <w:t>/DPO</w:t>
      </w:r>
      <w:r w:rsidR="000F251E" w:rsidRPr="00DF0223">
        <w:rPr>
          <w:noProof/>
        </w:rPr>
        <w:t xml:space="preserve"> Shipments refer to</w:t>
      </w:r>
      <w:r w:rsidR="00794CF4">
        <w:rPr>
          <w:noProof/>
        </w:rPr>
        <w:t xml:space="preserve"> </w:t>
      </w:r>
      <w:hyperlink r:id="rId46" w:anchor="!/view?docid=e6df9c36-51fa-4593-b9ad-2bb4fc839552" w:history="1">
        <w:r w:rsidR="0064659B">
          <w:rPr>
            <w:rStyle w:val="Hyperlink"/>
            <w:noProof/>
          </w:rPr>
          <w:t>Participant Services</w:t>
        </w:r>
        <w:r w:rsidR="00794CF4">
          <w:rPr>
            <w:rStyle w:val="Hyperlink"/>
            <w:noProof/>
          </w:rPr>
          <w:t xml:space="preserve"> </w:t>
        </w:r>
        <w:r w:rsidR="0064659B">
          <w:rPr>
            <w:rStyle w:val="Hyperlink"/>
            <w:noProof/>
          </w:rPr>
          <w:t>APO and FPO German Zip Codes (072122)</w:t>
        </w:r>
      </w:hyperlink>
      <w:r w:rsidR="000F251E" w:rsidRPr="00DF0223">
        <w:rPr>
          <w:noProof/>
        </w:rPr>
        <w:t>.</w:t>
      </w:r>
      <w:r w:rsidR="00B54C1F">
        <w:rPr>
          <w:noProof/>
        </w:rPr>
        <w:t xml:space="preserve"> </w:t>
      </w:r>
    </w:p>
    <w:p w14:paraId="1F6E36EB" w14:textId="77777777" w:rsidR="00B54C1F" w:rsidRDefault="00B54C1F" w:rsidP="00D069ED">
      <w:pPr>
        <w:spacing w:before="120" w:after="120"/>
        <w:ind w:left="540"/>
      </w:pPr>
    </w:p>
    <w:p w14:paraId="69B2C236" w14:textId="4AFC1C04" w:rsidR="00B54C1F" w:rsidRPr="00DF0223" w:rsidRDefault="006B5CE6" w:rsidP="00CD7B36">
      <w:pPr>
        <w:spacing w:before="120" w:after="120"/>
        <w:ind w:left="540"/>
        <w:jc w:val="center"/>
      </w:pPr>
      <w:r>
        <w:rPr>
          <w:noProof/>
        </w:rPr>
        <w:drawing>
          <wp:inline distT="0" distB="0" distL="0" distR="0" wp14:anchorId="1A319A5E" wp14:editId="7BFBC835">
            <wp:extent cx="4438095" cy="2447619"/>
            <wp:effectExtent l="0" t="0" r="635" b="0"/>
            <wp:docPr id="522621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21610" name=""/>
                    <pic:cNvPicPr/>
                  </pic:nvPicPr>
                  <pic:blipFill>
                    <a:blip r:embed="rId47"/>
                    <a:stretch>
                      <a:fillRect/>
                    </a:stretch>
                  </pic:blipFill>
                  <pic:spPr>
                    <a:xfrm>
                      <a:off x="0" y="0"/>
                      <a:ext cx="4438095" cy="2447619"/>
                    </a:xfrm>
                    <a:prstGeom prst="rect">
                      <a:avLst/>
                    </a:prstGeom>
                  </pic:spPr>
                </pic:pic>
              </a:graphicData>
            </a:graphic>
          </wp:inline>
        </w:drawing>
      </w:r>
    </w:p>
    <w:p w14:paraId="31592DC4" w14:textId="77777777" w:rsidR="00865FD6" w:rsidRPr="00DF0223" w:rsidRDefault="00865FD6" w:rsidP="00D069ED">
      <w:pPr>
        <w:pStyle w:val="NormalWeb"/>
        <w:spacing w:before="120" w:beforeAutospacing="0" w:after="120" w:afterAutospacing="0"/>
        <w:textAlignment w:val="top"/>
        <w:rPr>
          <w:b/>
        </w:rPr>
      </w:pPr>
    </w:p>
    <w:p w14:paraId="6B6E9A4F" w14:textId="5C9A941E" w:rsidR="00DF0223" w:rsidRPr="00DF0223" w:rsidRDefault="00A3416F" w:rsidP="00D069ED">
      <w:pPr>
        <w:pStyle w:val="NormalWeb"/>
        <w:spacing w:before="120" w:beforeAutospacing="0" w:after="120" w:afterAutospacing="0"/>
        <w:textAlignment w:val="top"/>
        <w:rPr>
          <w:b/>
        </w:rPr>
      </w:pPr>
      <w:r w:rsidRPr="00DF0223">
        <w:rPr>
          <w:b/>
        </w:rPr>
        <w:t>Canada:</w:t>
      </w:r>
    </w:p>
    <w:p w14:paraId="7FFCBAF8" w14:textId="60E17CFC" w:rsidR="00DF0223" w:rsidRPr="007A1185" w:rsidRDefault="008F495B" w:rsidP="00B61F64">
      <w:pPr>
        <w:pStyle w:val="BodyTextIndent2"/>
        <w:numPr>
          <w:ilvl w:val="0"/>
          <w:numId w:val="20"/>
        </w:numPr>
        <w:spacing w:before="120" w:line="240" w:lineRule="auto"/>
        <w:ind w:left="540"/>
      </w:pPr>
      <w:r w:rsidRPr="00DF0223">
        <w:t xml:space="preserve">The PBM </w:t>
      </w:r>
      <w:r w:rsidR="00A3416F" w:rsidRPr="00DF0223">
        <w:t>ship</w:t>
      </w:r>
      <w:r w:rsidR="00F703F6" w:rsidRPr="00DF0223">
        <w:t>s</w:t>
      </w:r>
      <w:r w:rsidR="00A3416F" w:rsidRPr="00DF0223">
        <w:t xml:space="preserve"> prescriptions to Canada</w:t>
      </w:r>
      <w:r w:rsidR="00A25388">
        <w:t xml:space="preserve">. </w:t>
      </w:r>
      <w:r w:rsidR="00A3416F" w:rsidRPr="00DF0223">
        <w:t xml:space="preserve">No </w:t>
      </w:r>
      <w:r w:rsidR="00F936E4" w:rsidRPr="00DF0223">
        <w:t>C</w:t>
      </w:r>
      <w:r w:rsidR="00A3416F" w:rsidRPr="00DF0223">
        <w:t xml:space="preserve">ontrolled </w:t>
      </w:r>
      <w:r w:rsidR="00F936E4" w:rsidRPr="00DF0223">
        <w:t>S</w:t>
      </w:r>
      <w:r w:rsidR="00A3416F" w:rsidRPr="00DF0223">
        <w:t xml:space="preserve">ubstances or prescriptions requiring </w:t>
      </w:r>
      <w:r w:rsidR="009A7A30" w:rsidRPr="009A7A30">
        <w:t>Cold Pack</w:t>
      </w:r>
      <w:r w:rsidR="00A3416F" w:rsidRPr="00DF0223">
        <w:t xml:space="preserve">s </w:t>
      </w:r>
      <w:r w:rsidR="00F703F6" w:rsidRPr="00DF0223">
        <w:t>are</w:t>
      </w:r>
      <w:r w:rsidR="00A3416F" w:rsidRPr="00DF0223">
        <w:t xml:space="preserve"> shipped.</w:t>
      </w:r>
    </w:p>
    <w:p w14:paraId="3B9FF5EF" w14:textId="3F4426ED" w:rsidR="00E96072" w:rsidRPr="00DF0223" w:rsidRDefault="00F703F6" w:rsidP="00B61F64">
      <w:pPr>
        <w:pStyle w:val="BodyTextIndent2"/>
        <w:numPr>
          <w:ilvl w:val="0"/>
          <w:numId w:val="20"/>
        </w:numPr>
        <w:spacing w:before="120" w:line="240" w:lineRule="auto"/>
        <w:ind w:left="540"/>
      </w:pPr>
      <w:r w:rsidRPr="00DF0223">
        <w:t>T</w:t>
      </w:r>
      <w:r w:rsidR="00E96072" w:rsidRPr="00DF0223">
        <w:t xml:space="preserve">here is a risk that packages could be stopped, </w:t>
      </w:r>
      <w:r w:rsidR="00E46D51" w:rsidRPr="00DF0223">
        <w:t>delayed,</w:t>
      </w:r>
      <w:r w:rsidR="00E96072" w:rsidRPr="00DF0223">
        <w:t xml:space="preserve"> or even not cleared by Canadian customs officials.</w:t>
      </w:r>
    </w:p>
    <w:p w14:paraId="02AA9B2F" w14:textId="77777777" w:rsidR="001C2859" w:rsidRPr="00DF0223" w:rsidRDefault="001C2859" w:rsidP="00D069ED">
      <w:pPr>
        <w:pStyle w:val="NormalWeb"/>
        <w:spacing w:before="120" w:beforeAutospacing="0" w:after="120" w:afterAutospacing="0"/>
        <w:textAlignment w:val="top"/>
        <w:rPr>
          <w:b/>
        </w:rPr>
      </w:pPr>
    </w:p>
    <w:p w14:paraId="3952FACE" w14:textId="5D284347" w:rsidR="00DF0223" w:rsidRPr="007A1185" w:rsidRDefault="00A3416F" w:rsidP="00D069ED">
      <w:pPr>
        <w:pStyle w:val="NormalWeb"/>
        <w:spacing w:before="120" w:beforeAutospacing="0" w:after="120" w:afterAutospacing="0"/>
        <w:textAlignment w:val="top"/>
        <w:rPr>
          <w:b/>
        </w:rPr>
      </w:pPr>
      <w:r w:rsidRPr="00DF0223">
        <w:rPr>
          <w:b/>
        </w:rPr>
        <w:t xml:space="preserve">Mexico </w:t>
      </w:r>
      <w:r w:rsidR="00F936E4" w:rsidRPr="00DF0223">
        <w:rPr>
          <w:b/>
        </w:rPr>
        <w:t>s</w:t>
      </w:r>
      <w:r w:rsidRPr="00DF0223">
        <w:rPr>
          <w:b/>
        </w:rPr>
        <w:t>hipping discontinued 1/1/2013:</w:t>
      </w:r>
    </w:p>
    <w:p w14:paraId="0FE4D769" w14:textId="611C2308" w:rsidR="00A3416F" w:rsidRPr="00DF0223" w:rsidRDefault="00A3416F" w:rsidP="00B61F64">
      <w:pPr>
        <w:pStyle w:val="BodyTextIndent2"/>
        <w:numPr>
          <w:ilvl w:val="0"/>
          <w:numId w:val="20"/>
        </w:numPr>
        <w:spacing w:before="120" w:line="240" w:lineRule="auto"/>
        <w:ind w:left="540"/>
      </w:pPr>
      <w:r w:rsidRPr="00DF0223">
        <w:t>Mexico requires the recipient of a package containing prescription medications to obtain a permit from the Mexican Health Department prior to the package being shipped</w:t>
      </w:r>
      <w:r w:rsidR="00A25388">
        <w:t xml:space="preserve">. </w:t>
      </w:r>
      <w:r w:rsidRPr="00DF0223">
        <w:t>This causes significant delays and timely delivery challenges</w:t>
      </w:r>
      <w:r w:rsidR="00A25388">
        <w:t xml:space="preserve">. </w:t>
      </w:r>
      <w:r w:rsidR="008F495B" w:rsidRPr="00DF0223">
        <w:t xml:space="preserve">The PBM </w:t>
      </w:r>
      <w:r w:rsidR="00F936E4" w:rsidRPr="00DF0223">
        <w:t>does NOT</w:t>
      </w:r>
      <w:r w:rsidRPr="00DF0223">
        <w:t xml:space="preserve"> s</w:t>
      </w:r>
      <w:r w:rsidR="00F936E4" w:rsidRPr="00DF0223">
        <w:t>hip prescriptions to Mexico</w:t>
      </w:r>
      <w:r w:rsidR="00A25388">
        <w:t xml:space="preserve">. </w:t>
      </w:r>
    </w:p>
    <w:p w14:paraId="59289050" w14:textId="77777777" w:rsidR="00507E94" w:rsidRPr="00DF0223" w:rsidRDefault="00507E94" w:rsidP="00D069ED">
      <w:pPr>
        <w:pStyle w:val="NormalWeb"/>
        <w:spacing w:before="120" w:beforeAutospacing="0" w:after="120" w:afterAutospacing="0"/>
        <w:textAlignment w:val="top"/>
      </w:pPr>
    </w:p>
    <w:p w14:paraId="09893668" w14:textId="77777777" w:rsidR="00F95DB0" w:rsidRPr="00DF0223" w:rsidRDefault="00F95DB0" w:rsidP="00D069ED">
      <w:pPr>
        <w:pStyle w:val="NormalWeb"/>
        <w:spacing w:before="120" w:beforeAutospacing="0" w:after="120" w:afterAutospacing="0"/>
        <w:textAlignment w:val="top"/>
      </w:pPr>
    </w:p>
    <w:p w14:paraId="20EA3BD4" w14:textId="34A33C55" w:rsidR="00010B2F" w:rsidRPr="002828D0" w:rsidRDefault="00F95DB0" w:rsidP="00F05379">
      <w:pPr>
        <w:pStyle w:val="NormalWeb"/>
        <w:spacing w:before="120" w:beforeAutospacing="0" w:after="120" w:afterAutospacing="0"/>
        <w:textAlignment w:val="top"/>
        <w:rPr>
          <w:color w:val="000000"/>
        </w:rPr>
      </w:pPr>
      <w:r w:rsidRPr="00DF0223">
        <w:t xml:space="preserve">The two-letter abbreviations for the international addresses we will ship to will be displayed in the State field within </w:t>
      </w:r>
      <w:r w:rsidR="00C6179A">
        <w:t>Compass</w:t>
      </w:r>
      <w:r w:rsidR="00A25388">
        <w:t xml:space="preserve">. </w:t>
      </w:r>
      <w:r w:rsidRPr="00DF0223">
        <w:t>Refer to</w:t>
      </w:r>
      <w:r w:rsidRPr="00DF0223">
        <w:rPr>
          <w:color w:val="000000"/>
        </w:rPr>
        <w:t xml:space="preserve"> </w:t>
      </w:r>
      <w:hyperlink r:id="rId48" w:anchor="!/view?docid=5c30352b-8c77-4229-9f2f-18599b967424" w:history="1">
        <w:r w:rsidR="0064659B">
          <w:rPr>
            <w:rStyle w:val="Hyperlink"/>
          </w:rPr>
          <w:t>Address Abbreviations for U.S. Territories and Canada (026065)</w:t>
        </w:r>
      </w:hyperlink>
      <w:r w:rsidRPr="00DF0223">
        <w:rPr>
          <w:color w:val="000000"/>
        </w:rPr>
        <w:t xml:space="preserve"> for descriptions.</w:t>
      </w:r>
      <w:bookmarkStart w:id="69" w:name="OLE_LINK33"/>
    </w:p>
    <w:p w14:paraId="65714F06" w14:textId="77777777" w:rsidR="00010B2F" w:rsidRDefault="00010B2F" w:rsidP="00CD7B36">
      <w:pPr>
        <w:pStyle w:val="BodyTextIndent2"/>
        <w:spacing w:before="120" w:line="240" w:lineRule="auto"/>
        <w:ind w:left="0"/>
      </w:pPr>
    </w:p>
    <w:p w14:paraId="52A4F01C" w14:textId="5AE41BA8" w:rsidR="00E07DA8" w:rsidRDefault="005972D0" w:rsidP="00D069ED">
      <w:pPr>
        <w:pStyle w:val="BodyTextIndent2"/>
        <w:spacing w:before="120" w:line="240" w:lineRule="auto"/>
        <w:ind w:left="0"/>
      </w:pPr>
      <w:r>
        <w:t xml:space="preserve">For the process </w:t>
      </w:r>
      <w:r w:rsidR="00F95DB0" w:rsidRPr="43A4E2E0">
        <w:t>to</w:t>
      </w:r>
      <w:r w:rsidR="007F5A6A">
        <w:t xml:space="preserve"> </w:t>
      </w:r>
      <w:r>
        <w:t>add</w:t>
      </w:r>
      <w:r w:rsidR="00F95DB0" w:rsidRPr="43A4E2E0">
        <w:t xml:space="preserve"> an international address</w:t>
      </w:r>
      <w:r>
        <w:t xml:space="preserve"> to a member’s account</w:t>
      </w:r>
      <w:r w:rsidR="00F95DB0" w:rsidRPr="43A4E2E0">
        <w:t xml:space="preserve">, </w:t>
      </w:r>
      <w:bookmarkStart w:id="70" w:name="OLE_LINK36"/>
      <w:r w:rsidR="00483B09">
        <w:t>r</w:t>
      </w:r>
      <w:r w:rsidR="00E07DA8">
        <w:t xml:space="preserve">efer to the “Scenario Guide” section of </w:t>
      </w:r>
      <w:hyperlink r:id="rId49" w:anchor="!/view?docid=9cfb4422-7129-4bca-b1ea-f1d6fa964906" w:history="1">
        <w:r w:rsidR="00F05379">
          <w:rPr>
            <w:rStyle w:val="Hyperlink"/>
          </w:rPr>
          <w:t>Compass - Add</w:t>
        </w:r>
        <w:r w:rsidR="00023B58">
          <w:rPr>
            <w:rStyle w:val="Hyperlink"/>
          </w:rPr>
          <w:t>,</w:t>
        </w:r>
        <w:r w:rsidR="00F05379">
          <w:rPr>
            <w:rStyle w:val="Hyperlink"/>
          </w:rPr>
          <w:t xml:space="preserve"> Edit</w:t>
        </w:r>
        <w:r w:rsidR="00023B58">
          <w:rPr>
            <w:rStyle w:val="Hyperlink"/>
          </w:rPr>
          <w:t>,</w:t>
        </w:r>
        <w:r w:rsidR="00F05379">
          <w:rPr>
            <w:rStyle w:val="Hyperlink"/>
          </w:rPr>
          <w:t xml:space="preserve"> Delete Mailing Address (053255)</w:t>
        </w:r>
      </w:hyperlink>
      <w:bookmarkEnd w:id="69"/>
      <w:r w:rsidR="00A50F29">
        <w:t>.</w:t>
      </w:r>
    </w:p>
    <w:bookmarkEnd w:id="70"/>
    <w:p w14:paraId="0848FA40" w14:textId="77777777" w:rsidR="007A1185" w:rsidRPr="002B0571" w:rsidRDefault="007A1185" w:rsidP="00D069ED">
      <w:pPr>
        <w:pStyle w:val="NormalWeb"/>
        <w:spacing w:before="120" w:beforeAutospacing="0" w:after="120" w:afterAutospacing="0"/>
        <w:textAlignment w:val="top"/>
        <w:rPr>
          <w:rStyle w:val="Hyperlink"/>
          <w:noProof/>
          <w:color w:val="auto"/>
          <w:u w:val="none"/>
        </w:rPr>
      </w:pPr>
    </w:p>
    <w:p w14:paraId="4CE5C26D" w14:textId="1BE65AFD" w:rsidR="00A402F1" w:rsidRPr="001557D4" w:rsidRDefault="002C099E" w:rsidP="00D069ED">
      <w:pPr>
        <w:pStyle w:val="BodyTextIndent2"/>
        <w:spacing w:before="120" w:line="240" w:lineRule="auto"/>
        <w:ind w:left="0"/>
        <w:jc w:val="right"/>
        <w:rPr>
          <w:noProof/>
        </w:rPr>
      </w:pPr>
      <w:hyperlink w:anchor="_top" w:history="1">
        <w:r w:rsidRPr="000C2BA1">
          <w:rPr>
            <w:rStyle w:val="Hyperlink"/>
            <w:noProof/>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F4F41" w:rsidRPr="002224A1" w14:paraId="068AD3CC" w14:textId="77777777" w:rsidTr="00166F31">
        <w:tc>
          <w:tcPr>
            <w:tcW w:w="5000" w:type="pct"/>
            <w:shd w:val="clear" w:color="auto" w:fill="C0C0C0"/>
          </w:tcPr>
          <w:p w14:paraId="25609D9A" w14:textId="77777777" w:rsidR="008F4F41" w:rsidRPr="002224A1" w:rsidRDefault="008F4F41" w:rsidP="00D069ED">
            <w:pPr>
              <w:pStyle w:val="Heading2"/>
              <w:spacing w:before="120" w:after="120"/>
              <w:rPr>
                <w:rFonts w:ascii="Verdana" w:hAnsi="Verdana"/>
                <w:i w:val="0"/>
                <w:iCs w:val="0"/>
              </w:rPr>
            </w:pPr>
            <w:bookmarkStart w:id="71" w:name="_Exceptions"/>
            <w:bookmarkStart w:id="72" w:name="_Toc202281986"/>
            <w:bookmarkEnd w:id="71"/>
            <w:r w:rsidRPr="002224A1">
              <w:rPr>
                <w:rFonts w:ascii="Verdana" w:hAnsi="Verdana"/>
                <w:i w:val="0"/>
                <w:iCs w:val="0"/>
              </w:rPr>
              <w:t>Exceptions</w:t>
            </w:r>
            <w:bookmarkEnd w:id="72"/>
          </w:p>
        </w:tc>
      </w:tr>
    </w:tbl>
    <w:p w14:paraId="5725C6D5" w14:textId="7DC69FF4" w:rsidR="00257D40" w:rsidRPr="006676CC" w:rsidRDefault="00257D40" w:rsidP="00D069ED">
      <w:pPr>
        <w:pStyle w:val="NormalWeb"/>
        <w:spacing w:before="120" w:beforeAutospacing="0" w:after="120" w:afterAutospacing="0"/>
        <w:textAlignment w:val="top"/>
      </w:pPr>
      <w:r w:rsidRPr="006676CC">
        <w:t>All C-II physical hard copy prescriptions should be mailed to the member</w:t>
      </w:r>
      <w:r w:rsidR="00354CDB" w:rsidRPr="006676CC">
        <w:t>’</w:t>
      </w:r>
      <w:r w:rsidRPr="006676CC">
        <w:t>s ROCC.</w:t>
      </w:r>
    </w:p>
    <w:p w14:paraId="3B802FB2" w14:textId="77777777" w:rsidR="00257D40" w:rsidRPr="006676CC" w:rsidRDefault="00257D40" w:rsidP="00CD7B36">
      <w:pPr>
        <w:pStyle w:val="NormalWeb"/>
        <w:spacing w:before="120" w:beforeAutospacing="0" w:after="120" w:afterAutospacing="0"/>
        <w:textAlignment w:val="top"/>
      </w:pPr>
    </w:p>
    <w:p w14:paraId="2C52DBA7" w14:textId="2927EEF9" w:rsidR="00257D40" w:rsidRPr="006676CC" w:rsidRDefault="008F4F41" w:rsidP="00D069ED">
      <w:pPr>
        <w:pStyle w:val="NormalWeb"/>
        <w:spacing w:before="120" w:beforeAutospacing="0" w:after="120" w:afterAutospacing="0"/>
        <w:textAlignment w:val="top"/>
      </w:pPr>
      <w:r w:rsidRPr="006676CC">
        <w:t>Scan</w:t>
      </w:r>
      <w:r w:rsidR="000B62AA" w:rsidRPr="006676CC">
        <w:t xml:space="preserve"> D</w:t>
      </w:r>
      <w:r w:rsidRPr="006676CC">
        <w:t xml:space="preserve">ata shipping system determines the </w:t>
      </w:r>
      <w:r w:rsidR="000B13AE" w:rsidRPr="006676CC">
        <w:t xml:space="preserve">high </w:t>
      </w:r>
      <w:r w:rsidRPr="006676CC">
        <w:t>temperature where the medication is being shipped and if it is above 85 degrees, then it requires</w:t>
      </w:r>
      <w:r w:rsidR="00DE278A">
        <w:t xml:space="preserve"> someone to sign for the </w:t>
      </w:r>
      <w:r w:rsidRPr="006676CC">
        <w:t>package</w:t>
      </w:r>
      <w:r w:rsidR="00A25388">
        <w:t xml:space="preserve">. </w:t>
      </w:r>
      <w:r w:rsidRPr="006676CC">
        <w:t>This prevents prescriptions that are heat sensitive from sitting in a mailbox for an extended period</w:t>
      </w:r>
      <w:r w:rsidR="00A25388">
        <w:t xml:space="preserve">. </w:t>
      </w:r>
    </w:p>
    <w:p w14:paraId="7D125A42" w14:textId="77777777" w:rsidR="00A56CAE" w:rsidRDefault="00A56CAE" w:rsidP="00D069ED">
      <w:pPr>
        <w:pStyle w:val="NormalWeb"/>
        <w:spacing w:before="120" w:beforeAutospacing="0" w:after="120" w:afterAutospacing="0"/>
        <w:textAlignment w:val="top"/>
        <w:rPr>
          <w:b/>
        </w:rPr>
      </w:pPr>
    </w:p>
    <w:p w14:paraId="3BF766DC" w14:textId="67292CA2" w:rsidR="00914716" w:rsidRPr="00A56CAE" w:rsidRDefault="33157AD4" w:rsidP="00D069ED">
      <w:pPr>
        <w:pStyle w:val="NormalWeb"/>
        <w:spacing w:before="120" w:beforeAutospacing="0" w:after="120" w:afterAutospacing="0"/>
        <w:textAlignment w:val="top"/>
        <w:rPr>
          <w:rFonts w:cs="Courier New"/>
        </w:rPr>
      </w:pPr>
      <w:r w:rsidRPr="4EF04825">
        <w:rPr>
          <w:b/>
          <w:bCs/>
        </w:rPr>
        <w:t>Note</w:t>
      </w:r>
      <w:r w:rsidR="00794CF4">
        <w:rPr>
          <w:b/>
          <w:bCs/>
        </w:rPr>
        <w:t xml:space="preserve">: </w:t>
      </w:r>
      <w:r w:rsidR="205C295E" w:rsidRPr="00911333">
        <w:t>Utilizing</w:t>
      </w:r>
      <w:r w:rsidRPr="00911333">
        <w:rPr>
          <w:rFonts w:cs="Courier New"/>
        </w:rPr>
        <w:t xml:space="preserve"> </w:t>
      </w:r>
      <w:r w:rsidRPr="4EF04825">
        <w:rPr>
          <w:rFonts w:cs="Courier New"/>
        </w:rPr>
        <w:t>the Scan Data shipping system allows for carrier adjustments based on the destination of the order and not the pharmacy location.</w:t>
      </w:r>
    </w:p>
    <w:p w14:paraId="70B25001" w14:textId="56FDAB97" w:rsidR="008F4F41" w:rsidRPr="006676CC" w:rsidRDefault="008F4F41" w:rsidP="00B61F64">
      <w:pPr>
        <w:pStyle w:val="BodyTextIndent2"/>
        <w:numPr>
          <w:ilvl w:val="0"/>
          <w:numId w:val="20"/>
        </w:numPr>
        <w:spacing w:before="120" w:line="240" w:lineRule="auto"/>
        <w:ind w:left="540"/>
      </w:pPr>
      <w:r w:rsidRPr="006676CC">
        <w:t xml:space="preserve">If the </w:t>
      </w:r>
      <w:r w:rsidR="0034549F" w:rsidRPr="006676CC">
        <w:t>member</w:t>
      </w:r>
      <w:r w:rsidRPr="006676CC">
        <w:t xml:space="preserve"> questions which geographical areas or regions are affected, warm transfer the call to </w:t>
      </w:r>
      <w:hyperlink r:id="rId50" w:anchor="!/view?docid=ff2706a9-6f42-4ccd-87e1-59cb2ce103a8" w:history="1">
        <w:r w:rsidR="00023B58">
          <w:rPr>
            <w:rStyle w:val="Hyperlink"/>
          </w:rPr>
          <w:t>Clinical (024833)</w:t>
        </w:r>
      </w:hyperlink>
      <w:r w:rsidR="00661DFB">
        <w:t>.</w:t>
      </w:r>
    </w:p>
    <w:p w14:paraId="03B434A0" w14:textId="77777777" w:rsidR="007317D0" w:rsidRPr="001557D4" w:rsidRDefault="007317D0" w:rsidP="00D069ED">
      <w:pPr>
        <w:pStyle w:val="BodyTextIndent2"/>
        <w:spacing w:before="120" w:line="240" w:lineRule="auto"/>
        <w:ind w:left="0"/>
        <w:rPr>
          <w:noProof/>
        </w:rPr>
      </w:pPr>
    </w:p>
    <w:p w14:paraId="261728DD" w14:textId="55630B5A" w:rsidR="00B04E7F" w:rsidRDefault="002C099E" w:rsidP="00D069ED">
      <w:pPr>
        <w:pStyle w:val="BodyTextIndent2"/>
        <w:spacing w:before="120" w:line="240" w:lineRule="auto"/>
        <w:ind w:left="0"/>
        <w:jc w:val="right"/>
      </w:pPr>
      <w:hyperlink w:anchor="_top" w:history="1">
        <w:r w:rsidRPr="000C2BA1">
          <w:rPr>
            <w:rStyle w:val="Hyperlink"/>
            <w:noProof/>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04E7F" w:rsidRPr="0064267B" w14:paraId="233780BC" w14:textId="77777777" w:rsidTr="00BC2AAD">
        <w:tc>
          <w:tcPr>
            <w:tcW w:w="5000" w:type="pct"/>
            <w:shd w:val="clear" w:color="auto" w:fill="C0C0C0"/>
          </w:tcPr>
          <w:p w14:paraId="61876B98" w14:textId="27EC14C5" w:rsidR="00B04E7F" w:rsidRPr="00F13F27" w:rsidRDefault="00B04E7F" w:rsidP="00D069ED">
            <w:pPr>
              <w:pStyle w:val="Heading2"/>
              <w:spacing w:before="120" w:after="120"/>
              <w:rPr>
                <w:rFonts w:ascii="Verdana" w:hAnsi="Verdana"/>
                <w:i w:val="0"/>
              </w:rPr>
            </w:pPr>
            <w:bookmarkStart w:id="73" w:name="_Toc202281987"/>
            <w:r w:rsidRPr="004627E2">
              <w:rPr>
                <w:rFonts w:ascii="Verdana" w:hAnsi="Verdana"/>
                <w:i w:val="0"/>
                <w:iCs w:val="0"/>
              </w:rPr>
              <w:t>Related Documents</w:t>
            </w:r>
            <w:bookmarkEnd w:id="73"/>
          </w:p>
        </w:tc>
      </w:tr>
    </w:tbl>
    <w:p w14:paraId="4252164B" w14:textId="077C7710" w:rsidR="00BC2AAD" w:rsidRDefault="00F05379" w:rsidP="00D069ED">
      <w:pPr>
        <w:spacing w:before="120" w:after="120"/>
        <w:rPr>
          <w:rFonts w:cs="Arial"/>
          <w:bCs/>
          <w:color w:val="0000FF"/>
          <w:u w:val="single"/>
        </w:rPr>
      </w:pPr>
      <w:hyperlink r:id="rId51" w:anchor="!/view?docid=c1f1028b-e42c-4b4f-a4cf-cc0b42c91606" w:history="1">
        <w:r>
          <w:rPr>
            <w:rFonts w:cs="Arial"/>
            <w:bCs/>
            <w:color w:val="0000FF"/>
            <w:u w:val="single"/>
          </w:rPr>
          <w:t>Customer Care Abbreviations, Definitions and Terms (017428)</w:t>
        </w:r>
      </w:hyperlink>
    </w:p>
    <w:p w14:paraId="74CC8821" w14:textId="39EEF446" w:rsidR="000C2BA1" w:rsidRDefault="00CD7B36" w:rsidP="00D069ED">
      <w:pPr>
        <w:spacing w:before="120" w:after="120"/>
        <w:rPr>
          <w:rFonts w:cs="Arial"/>
          <w:b/>
          <w:bCs/>
        </w:rPr>
      </w:pPr>
      <w:hyperlink r:id="rId52" w:anchor="!/view?docid=2492f6f6-b55b-4f56-88f4-c17283a974cd" w:history="1">
        <w:r w:rsidRPr="00CD7B36">
          <w:rPr>
            <w:rStyle w:val="Hyperlink"/>
          </w:rPr>
          <w:t>Credit for Expedited Shipping Charges - CCR (026438)</w:t>
        </w:r>
      </w:hyperlink>
      <w:r w:rsidR="000C2BA1" w:rsidRPr="000C2BA1">
        <w:rPr>
          <w:rFonts w:cs="Arial"/>
          <w:b/>
          <w:bCs/>
        </w:rPr>
        <w:t xml:space="preserve"> </w:t>
      </w:r>
    </w:p>
    <w:p w14:paraId="4499AEA2" w14:textId="1BF85AFA" w:rsidR="00642437" w:rsidRPr="00642437" w:rsidRDefault="00642437" w:rsidP="00D069ED">
      <w:pPr>
        <w:spacing w:before="120" w:after="120"/>
        <w:rPr>
          <w:rFonts w:cs="Arial"/>
        </w:rPr>
      </w:pPr>
      <w:hyperlink r:id="rId53" w:anchor="!/view?docid=31ee69db-e3d5-4717-b336-23ca51f1191e" w:history="1">
        <w:r w:rsidRPr="007813C0">
          <w:rPr>
            <w:rStyle w:val="Hyperlink"/>
            <w:rFonts w:cs="Arial"/>
          </w:rPr>
          <w:t>Compass - Order Shipping Turn Around Time (TAT) (062824)</w:t>
        </w:r>
      </w:hyperlink>
    </w:p>
    <w:p w14:paraId="74C87CA6" w14:textId="2F8C6B5D" w:rsidR="000C2BA1" w:rsidRDefault="000C2BA1" w:rsidP="00D069ED">
      <w:pPr>
        <w:spacing w:before="120" w:after="120"/>
        <w:rPr>
          <w:rFonts w:cs="Arial"/>
          <w:bCs/>
          <w:color w:val="0000FF"/>
          <w:u w:val="single"/>
        </w:rPr>
      </w:pPr>
      <w:r w:rsidRPr="00BC2AAD">
        <w:rPr>
          <w:rFonts w:cs="Arial"/>
          <w:b/>
          <w:bCs/>
        </w:rPr>
        <w:t>Parent Document</w:t>
      </w:r>
      <w:r w:rsidR="00794CF4">
        <w:rPr>
          <w:rFonts w:cs="Arial"/>
          <w:b/>
          <w:bCs/>
        </w:rPr>
        <w:t xml:space="preserve"> </w:t>
      </w:r>
      <w:hyperlink r:id="rId54" w:tgtFrame="_blank" w:tooltip="https://policy.corp.cvscaremark.com/pnp/faces/docrenderer?documentid=call-0049" w:history="1">
        <w:r w:rsidRPr="00BC2AAD">
          <w:rPr>
            <w:rFonts w:cs="Arial"/>
            <w:bCs/>
            <w:color w:val="0000FF"/>
            <w:u w:val="single"/>
          </w:rPr>
          <w:t>CALL</w:t>
        </w:r>
        <w:r>
          <w:rPr>
            <w:rFonts w:cs="Arial"/>
            <w:bCs/>
            <w:color w:val="0000FF"/>
            <w:u w:val="single"/>
          </w:rPr>
          <w:t>-</w:t>
        </w:r>
        <w:r w:rsidRPr="00BC2AAD">
          <w:rPr>
            <w:rFonts w:cs="Arial"/>
            <w:bCs/>
            <w:color w:val="0000FF"/>
            <w:u w:val="single"/>
          </w:rPr>
          <w:t>0049 Customer Care Internal and External Call Handling</w:t>
        </w:r>
      </w:hyperlink>
    </w:p>
    <w:p w14:paraId="0BF8DE64" w14:textId="4A62D6DA" w:rsidR="00C65587" w:rsidRPr="00BC2AAD" w:rsidRDefault="00C65587" w:rsidP="00D069ED">
      <w:pPr>
        <w:spacing w:before="120" w:after="120"/>
        <w:rPr>
          <w:rFonts w:cs="Arial"/>
          <w:bCs/>
        </w:rPr>
      </w:pPr>
    </w:p>
    <w:p w14:paraId="276B7910" w14:textId="77777777" w:rsidR="004627E2" w:rsidRDefault="004627E2" w:rsidP="002828D0">
      <w:pPr>
        <w:jc w:val="right"/>
      </w:pPr>
    </w:p>
    <w:p w14:paraId="223A5BD8" w14:textId="235B1826" w:rsidR="00B04E7F" w:rsidRDefault="00B04E7F" w:rsidP="002828D0">
      <w:pPr>
        <w:jc w:val="right"/>
        <w:rPr>
          <w:sz w:val="16"/>
          <w:szCs w:val="16"/>
        </w:rPr>
      </w:pPr>
      <w:hyperlink w:anchor="_top" w:history="1">
        <w:r w:rsidRPr="000C2BA1">
          <w:rPr>
            <w:rStyle w:val="Hyperlink"/>
          </w:rPr>
          <w:t>Top of the Document</w:t>
        </w:r>
      </w:hyperlink>
    </w:p>
    <w:p w14:paraId="33E2296A" w14:textId="77777777" w:rsidR="00B04E7F" w:rsidRPr="00C247CB" w:rsidRDefault="00B04E7F" w:rsidP="002828D0">
      <w:pPr>
        <w:jc w:val="center"/>
        <w:rPr>
          <w:sz w:val="16"/>
          <w:szCs w:val="16"/>
        </w:rPr>
      </w:pPr>
      <w:r w:rsidRPr="00C247CB">
        <w:rPr>
          <w:sz w:val="16"/>
          <w:szCs w:val="16"/>
        </w:rPr>
        <w:t>Not to Be Reproduced or Disclosed to Others without Prior Written Approval</w:t>
      </w:r>
    </w:p>
    <w:p w14:paraId="065B86FA" w14:textId="77777777" w:rsidR="00B04E7F" w:rsidRPr="00C247CB" w:rsidRDefault="00B04E7F" w:rsidP="002828D0">
      <w:pPr>
        <w:jc w:val="center"/>
        <w:rPr>
          <w:b/>
          <w:color w:val="000000"/>
          <w:sz w:val="16"/>
          <w:szCs w:val="16"/>
        </w:rPr>
      </w:pPr>
      <w:r w:rsidRPr="00C247CB">
        <w:rPr>
          <w:b/>
          <w:color w:val="000000"/>
          <w:sz w:val="16"/>
          <w:szCs w:val="16"/>
        </w:rPr>
        <w:t xml:space="preserve">ELECTRONIC DATA = OFFICIAL VERSION </w:t>
      </w:r>
      <w:r>
        <w:rPr>
          <w:b/>
          <w:color w:val="000000"/>
          <w:sz w:val="16"/>
          <w:szCs w:val="16"/>
        </w:rPr>
        <w:t>/</w:t>
      </w:r>
      <w:r w:rsidRPr="00C247CB">
        <w:rPr>
          <w:b/>
          <w:color w:val="000000"/>
          <w:sz w:val="16"/>
          <w:szCs w:val="16"/>
        </w:rPr>
        <w:t xml:space="preserve"> PAPER COPY </w:t>
      </w:r>
      <w:r>
        <w:rPr>
          <w:b/>
          <w:color w:val="000000"/>
          <w:sz w:val="16"/>
          <w:szCs w:val="16"/>
        </w:rPr>
        <w:t>=</w:t>
      </w:r>
      <w:r w:rsidRPr="00C247CB">
        <w:rPr>
          <w:b/>
          <w:color w:val="000000"/>
          <w:sz w:val="16"/>
          <w:szCs w:val="16"/>
        </w:rPr>
        <w:t xml:space="preserve"> INFORMATIONAL ONLY</w:t>
      </w:r>
    </w:p>
    <w:p w14:paraId="0055D288" w14:textId="77777777" w:rsidR="00B04E7F" w:rsidRPr="00C247CB" w:rsidRDefault="00B04E7F" w:rsidP="002828D0">
      <w:pPr>
        <w:jc w:val="center"/>
        <w:rPr>
          <w:sz w:val="16"/>
          <w:szCs w:val="16"/>
        </w:rPr>
      </w:pPr>
    </w:p>
    <w:p w14:paraId="777A573C" w14:textId="02530B41" w:rsidR="005A64DA" w:rsidRPr="00C247CB" w:rsidRDefault="005A64DA" w:rsidP="002828D0">
      <w:pPr>
        <w:pStyle w:val="BodyTextIndent2"/>
        <w:spacing w:after="0" w:line="240" w:lineRule="auto"/>
        <w:ind w:left="0"/>
        <w:jc w:val="right"/>
        <w:rPr>
          <w:sz w:val="16"/>
          <w:szCs w:val="16"/>
        </w:rPr>
      </w:pPr>
    </w:p>
    <w:sectPr w:rsidR="005A64DA" w:rsidRPr="00C247CB" w:rsidSect="00926FB2">
      <w:footerReference w:type="even" r:id="rId55"/>
      <w:footerReference w:type="default" r:id="rId56"/>
      <w:headerReference w:type="first" r:id="rId57"/>
      <w:footerReference w:type="first" r:id="rId5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C7DCFE" w14:textId="77777777" w:rsidR="004B6F73" w:rsidRDefault="004B6F73">
      <w:r>
        <w:separator/>
      </w:r>
    </w:p>
  </w:endnote>
  <w:endnote w:type="continuationSeparator" w:id="0">
    <w:p w14:paraId="3D79FAB8" w14:textId="77777777" w:rsidR="004B6F73" w:rsidRDefault="004B6F73">
      <w:r>
        <w:continuationSeparator/>
      </w:r>
    </w:p>
  </w:endnote>
  <w:endnote w:type="continuationNotice" w:id="1">
    <w:p w14:paraId="4E7830CD" w14:textId="77777777" w:rsidR="004B6F73" w:rsidRDefault="004B6F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719BD" w14:textId="77777777" w:rsidR="000F7C9B" w:rsidRDefault="000F7C9B" w:rsidP="00D07A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B33657" w14:textId="77777777" w:rsidR="000F7C9B" w:rsidRDefault="000F7C9B" w:rsidP="00396D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ED4E3" w14:textId="77777777" w:rsidR="000F7C9B" w:rsidRPr="00396D6D" w:rsidRDefault="000F7C9B" w:rsidP="00396D6D">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B675C" w14:textId="77777777" w:rsidR="000F7C9B" w:rsidRPr="00CD2229" w:rsidRDefault="000F7C9B">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46AD5F" w14:textId="77777777" w:rsidR="004B6F73" w:rsidRDefault="004B6F73">
      <w:r>
        <w:separator/>
      </w:r>
    </w:p>
  </w:footnote>
  <w:footnote w:type="continuationSeparator" w:id="0">
    <w:p w14:paraId="1F9F8806" w14:textId="77777777" w:rsidR="004B6F73" w:rsidRDefault="004B6F73">
      <w:r>
        <w:continuationSeparator/>
      </w:r>
    </w:p>
  </w:footnote>
  <w:footnote w:type="continuationNotice" w:id="1">
    <w:p w14:paraId="0714A01B" w14:textId="77777777" w:rsidR="004B6F73" w:rsidRDefault="004B6F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4A771" w14:textId="77777777" w:rsidR="000F7C9B" w:rsidRDefault="000F7C9B">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75pt;height:16.5pt;visibility:visible;mso-wrap-style:square" o:bullet="t">
        <v:imagedata r:id="rId1" o:title=""/>
      </v:shape>
    </w:pict>
  </w:numPicBullet>
  <w:abstractNum w:abstractNumId="0" w15:restartNumberingAfterBreak="0">
    <w:nsid w:val="01A25B7B"/>
    <w:multiLevelType w:val="hybridMultilevel"/>
    <w:tmpl w:val="82349DF2"/>
    <w:lvl w:ilvl="0" w:tplc="CF6CE03E">
      <w:start w:val="1"/>
      <w:numFmt w:val="bullet"/>
      <w:lvlText w:val=""/>
      <w:lvlPicBulletId w:val="0"/>
      <w:lvlJc w:val="left"/>
      <w:pPr>
        <w:tabs>
          <w:tab w:val="num" w:pos="720"/>
        </w:tabs>
        <w:ind w:left="720" w:hanging="360"/>
      </w:pPr>
      <w:rPr>
        <w:rFonts w:ascii="Symbol" w:hAnsi="Symbol" w:hint="default"/>
      </w:rPr>
    </w:lvl>
    <w:lvl w:ilvl="1" w:tplc="249A72F8" w:tentative="1">
      <w:start w:val="1"/>
      <w:numFmt w:val="bullet"/>
      <w:lvlText w:val=""/>
      <w:lvlJc w:val="left"/>
      <w:pPr>
        <w:tabs>
          <w:tab w:val="num" w:pos="1440"/>
        </w:tabs>
        <w:ind w:left="1440" w:hanging="360"/>
      </w:pPr>
      <w:rPr>
        <w:rFonts w:ascii="Symbol" w:hAnsi="Symbol" w:hint="default"/>
      </w:rPr>
    </w:lvl>
    <w:lvl w:ilvl="2" w:tplc="21088810" w:tentative="1">
      <w:start w:val="1"/>
      <w:numFmt w:val="bullet"/>
      <w:lvlText w:val=""/>
      <w:lvlJc w:val="left"/>
      <w:pPr>
        <w:tabs>
          <w:tab w:val="num" w:pos="2160"/>
        </w:tabs>
        <w:ind w:left="2160" w:hanging="360"/>
      </w:pPr>
      <w:rPr>
        <w:rFonts w:ascii="Symbol" w:hAnsi="Symbol" w:hint="default"/>
      </w:rPr>
    </w:lvl>
    <w:lvl w:ilvl="3" w:tplc="53380B7E" w:tentative="1">
      <w:start w:val="1"/>
      <w:numFmt w:val="bullet"/>
      <w:lvlText w:val=""/>
      <w:lvlJc w:val="left"/>
      <w:pPr>
        <w:tabs>
          <w:tab w:val="num" w:pos="2880"/>
        </w:tabs>
        <w:ind w:left="2880" w:hanging="360"/>
      </w:pPr>
      <w:rPr>
        <w:rFonts w:ascii="Symbol" w:hAnsi="Symbol" w:hint="default"/>
      </w:rPr>
    </w:lvl>
    <w:lvl w:ilvl="4" w:tplc="4FEC87BA" w:tentative="1">
      <w:start w:val="1"/>
      <w:numFmt w:val="bullet"/>
      <w:lvlText w:val=""/>
      <w:lvlJc w:val="left"/>
      <w:pPr>
        <w:tabs>
          <w:tab w:val="num" w:pos="3600"/>
        </w:tabs>
        <w:ind w:left="3600" w:hanging="360"/>
      </w:pPr>
      <w:rPr>
        <w:rFonts w:ascii="Symbol" w:hAnsi="Symbol" w:hint="default"/>
      </w:rPr>
    </w:lvl>
    <w:lvl w:ilvl="5" w:tplc="7202331A" w:tentative="1">
      <w:start w:val="1"/>
      <w:numFmt w:val="bullet"/>
      <w:lvlText w:val=""/>
      <w:lvlJc w:val="left"/>
      <w:pPr>
        <w:tabs>
          <w:tab w:val="num" w:pos="4320"/>
        </w:tabs>
        <w:ind w:left="4320" w:hanging="360"/>
      </w:pPr>
      <w:rPr>
        <w:rFonts w:ascii="Symbol" w:hAnsi="Symbol" w:hint="default"/>
      </w:rPr>
    </w:lvl>
    <w:lvl w:ilvl="6" w:tplc="CE400738" w:tentative="1">
      <w:start w:val="1"/>
      <w:numFmt w:val="bullet"/>
      <w:lvlText w:val=""/>
      <w:lvlJc w:val="left"/>
      <w:pPr>
        <w:tabs>
          <w:tab w:val="num" w:pos="5040"/>
        </w:tabs>
        <w:ind w:left="5040" w:hanging="360"/>
      </w:pPr>
      <w:rPr>
        <w:rFonts w:ascii="Symbol" w:hAnsi="Symbol" w:hint="default"/>
      </w:rPr>
    </w:lvl>
    <w:lvl w:ilvl="7" w:tplc="60C83F14" w:tentative="1">
      <w:start w:val="1"/>
      <w:numFmt w:val="bullet"/>
      <w:lvlText w:val=""/>
      <w:lvlJc w:val="left"/>
      <w:pPr>
        <w:tabs>
          <w:tab w:val="num" w:pos="5760"/>
        </w:tabs>
        <w:ind w:left="5760" w:hanging="360"/>
      </w:pPr>
      <w:rPr>
        <w:rFonts w:ascii="Symbol" w:hAnsi="Symbol" w:hint="default"/>
      </w:rPr>
    </w:lvl>
    <w:lvl w:ilvl="8" w:tplc="628057E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59858B0"/>
    <w:multiLevelType w:val="hybridMultilevel"/>
    <w:tmpl w:val="AD507938"/>
    <w:lvl w:ilvl="0" w:tplc="F53EE3C2">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F94120"/>
    <w:multiLevelType w:val="hybridMultilevel"/>
    <w:tmpl w:val="7A544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DD65A3"/>
    <w:multiLevelType w:val="hybridMultilevel"/>
    <w:tmpl w:val="ACF23D40"/>
    <w:lvl w:ilvl="0" w:tplc="299CA89C">
      <w:start w:val="1"/>
      <w:numFmt w:val="bullet"/>
      <w:lvlText w:val=""/>
      <w:lvlJc w:val="left"/>
      <w:pPr>
        <w:ind w:left="720" w:hanging="360"/>
      </w:pPr>
      <w:rPr>
        <w:rFonts w:ascii="Symbol" w:hAnsi="Symbol" w:hint="default"/>
        <w:b/>
        <w:bCs/>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95D1E"/>
    <w:multiLevelType w:val="hybridMultilevel"/>
    <w:tmpl w:val="E2D23806"/>
    <w:lvl w:ilvl="0" w:tplc="9FA400FA">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660F5D"/>
    <w:multiLevelType w:val="hybridMultilevel"/>
    <w:tmpl w:val="495CE4E4"/>
    <w:lvl w:ilvl="0" w:tplc="3F841A8A">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0CB41959"/>
    <w:multiLevelType w:val="hybridMultilevel"/>
    <w:tmpl w:val="48FC658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712EFD"/>
    <w:multiLevelType w:val="hybridMultilevel"/>
    <w:tmpl w:val="CBA88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AF4845"/>
    <w:multiLevelType w:val="hybridMultilevel"/>
    <w:tmpl w:val="841ED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E7BFF"/>
    <w:multiLevelType w:val="hybridMultilevel"/>
    <w:tmpl w:val="E5F6C376"/>
    <w:lvl w:ilvl="0" w:tplc="2834DF4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C4D"/>
    <w:multiLevelType w:val="hybridMultilevel"/>
    <w:tmpl w:val="2D42922E"/>
    <w:lvl w:ilvl="0" w:tplc="7D42B7B0">
      <w:start w:val="1"/>
      <w:numFmt w:val="bullet"/>
      <w:lvlText w:val=""/>
      <w:lvlJc w:val="left"/>
      <w:pPr>
        <w:ind w:left="720" w:hanging="360"/>
      </w:pPr>
      <w:rPr>
        <w:rFonts w:ascii="Symbol" w:hAnsi="Symbol"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C6837"/>
    <w:multiLevelType w:val="hybridMultilevel"/>
    <w:tmpl w:val="5AE2E594"/>
    <w:lvl w:ilvl="0" w:tplc="F104A4DE">
      <w:start w:val="1"/>
      <w:numFmt w:val="bullet"/>
      <w:lvlText w:val=""/>
      <w:lvlJc w:val="left"/>
      <w:pPr>
        <w:ind w:left="720" w:hanging="360"/>
      </w:pPr>
      <w:rPr>
        <w:rFonts w:ascii="Symbol" w:hAnsi="Symbol" w:hint="default"/>
        <w:b/>
        <w:b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7734C3"/>
    <w:multiLevelType w:val="hybridMultilevel"/>
    <w:tmpl w:val="9D3448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33126BE5"/>
    <w:multiLevelType w:val="hybridMultilevel"/>
    <w:tmpl w:val="2132E74C"/>
    <w:lvl w:ilvl="0" w:tplc="805EF36C">
      <w:start w:val="1"/>
      <w:numFmt w:val="bullet"/>
      <w:lvlText w:val=""/>
      <w:lvlJc w:val="left"/>
      <w:pPr>
        <w:ind w:left="360" w:hanging="360"/>
      </w:pPr>
      <w:rPr>
        <w:rFonts w:ascii="Symbol" w:hAnsi="Symbol" w:hint="default"/>
        <w:color w:val="000000"/>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4B008C"/>
    <w:multiLevelType w:val="hybridMultilevel"/>
    <w:tmpl w:val="6576ECD4"/>
    <w:lvl w:ilvl="0" w:tplc="3D5683C0">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664DE"/>
    <w:multiLevelType w:val="hybridMultilevel"/>
    <w:tmpl w:val="A78C1D22"/>
    <w:lvl w:ilvl="0" w:tplc="F42835C8">
      <w:start w:val="1"/>
      <w:numFmt w:val="bullet"/>
      <w:lvlText w:val=""/>
      <w:lvlPicBulletId w:val="0"/>
      <w:lvlJc w:val="left"/>
      <w:pPr>
        <w:tabs>
          <w:tab w:val="num" w:pos="720"/>
        </w:tabs>
        <w:ind w:left="720" w:hanging="360"/>
      </w:pPr>
      <w:rPr>
        <w:rFonts w:ascii="Symbol" w:hAnsi="Symbol" w:hint="default"/>
      </w:rPr>
    </w:lvl>
    <w:lvl w:ilvl="1" w:tplc="898088DE" w:tentative="1">
      <w:start w:val="1"/>
      <w:numFmt w:val="bullet"/>
      <w:lvlText w:val=""/>
      <w:lvlJc w:val="left"/>
      <w:pPr>
        <w:tabs>
          <w:tab w:val="num" w:pos="1440"/>
        </w:tabs>
        <w:ind w:left="1440" w:hanging="360"/>
      </w:pPr>
      <w:rPr>
        <w:rFonts w:ascii="Symbol" w:hAnsi="Symbol" w:hint="default"/>
      </w:rPr>
    </w:lvl>
    <w:lvl w:ilvl="2" w:tplc="34783184" w:tentative="1">
      <w:start w:val="1"/>
      <w:numFmt w:val="bullet"/>
      <w:lvlText w:val=""/>
      <w:lvlJc w:val="left"/>
      <w:pPr>
        <w:tabs>
          <w:tab w:val="num" w:pos="2160"/>
        </w:tabs>
        <w:ind w:left="2160" w:hanging="360"/>
      </w:pPr>
      <w:rPr>
        <w:rFonts w:ascii="Symbol" w:hAnsi="Symbol" w:hint="default"/>
      </w:rPr>
    </w:lvl>
    <w:lvl w:ilvl="3" w:tplc="F73C6006" w:tentative="1">
      <w:start w:val="1"/>
      <w:numFmt w:val="bullet"/>
      <w:lvlText w:val=""/>
      <w:lvlJc w:val="left"/>
      <w:pPr>
        <w:tabs>
          <w:tab w:val="num" w:pos="2880"/>
        </w:tabs>
        <w:ind w:left="2880" w:hanging="360"/>
      </w:pPr>
      <w:rPr>
        <w:rFonts w:ascii="Symbol" w:hAnsi="Symbol" w:hint="default"/>
      </w:rPr>
    </w:lvl>
    <w:lvl w:ilvl="4" w:tplc="3AC4DAB4" w:tentative="1">
      <w:start w:val="1"/>
      <w:numFmt w:val="bullet"/>
      <w:lvlText w:val=""/>
      <w:lvlJc w:val="left"/>
      <w:pPr>
        <w:tabs>
          <w:tab w:val="num" w:pos="3600"/>
        </w:tabs>
        <w:ind w:left="3600" w:hanging="360"/>
      </w:pPr>
      <w:rPr>
        <w:rFonts w:ascii="Symbol" w:hAnsi="Symbol" w:hint="default"/>
      </w:rPr>
    </w:lvl>
    <w:lvl w:ilvl="5" w:tplc="AA10C044" w:tentative="1">
      <w:start w:val="1"/>
      <w:numFmt w:val="bullet"/>
      <w:lvlText w:val=""/>
      <w:lvlJc w:val="left"/>
      <w:pPr>
        <w:tabs>
          <w:tab w:val="num" w:pos="4320"/>
        </w:tabs>
        <w:ind w:left="4320" w:hanging="360"/>
      </w:pPr>
      <w:rPr>
        <w:rFonts w:ascii="Symbol" w:hAnsi="Symbol" w:hint="default"/>
      </w:rPr>
    </w:lvl>
    <w:lvl w:ilvl="6" w:tplc="90AEE05A" w:tentative="1">
      <w:start w:val="1"/>
      <w:numFmt w:val="bullet"/>
      <w:lvlText w:val=""/>
      <w:lvlJc w:val="left"/>
      <w:pPr>
        <w:tabs>
          <w:tab w:val="num" w:pos="5040"/>
        </w:tabs>
        <w:ind w:left="5040" w:hanging="360"/>
      </w:pPr>
      <w:rPr>
        <w:rFonts w:ascii="Symbol" w:hAnsi="Symbol" w:hint="default"/>
      </w:rPr>
    </w:lvl>
    <w:lvl w:ilvl="7" w:tplc="6EF2C1AC" w:tentative="1">
      <w:start w:val="1"/>
      <w:numFmt w:val="bullet"/>
      <w:lvlText w:val=""/>
      <w:lvlJc w:val="left"/>
      <w:pPr>
        <w:tabs>
          <w:tab w:val="num" w:pos="5760"/>
        </w:tabs>
        <w:ind w:left="5760" w:hanging="360"/>
      </w:pPr>
      <w:rPr>
        <w:rFonts w:ascii="Symbol" w:hAnsi="Symbol" w:hint="default"/>
      </w:rPr>
    </w:lvl>
    <w:lvl w:ilvl="8" w:tplc="7C4CE240"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375049F7"/>
    <w:multiLevelType w:val="hybridMultilevel"/>
    <w:tmpl w:val="9DF08282"/>
    <w:lvl w:ilvl="0" w:tplc="1EA8547A">
      <w:start w:val="1"/>
      <w:numFmt w:val="bullet"/>
      <w:lvlText w:val=""/>
      <w:lvlPicBulletId w:val="0"/>
      <w:lvlJc w:val="left"/>
      <w:pPr>
        <w:tabs>
          <w:tab w:val="num" w:pos="720"/>
        </w:tabs>
        <w:ind w:left="720" w:hanging="360"/>
      </w:pPr>
      <w:rPr>
        <w:rFonts w:ascii="Symbol" w:hAnsi="Symbol" w:hint="default"/>
      </w:rPr>
    </w:lvl>
    <w:lvl w:ilvl="1" w:tplc="379E0678" w:tentative="1">
      <w:start w:val="1"/>
      <w:numFmt w:val="bullet"/>
      <w:lvlText w:val=""/>
      <w:lvlJc w:val="left"/>
      <w:pPr>
        <w:tabs>
          <w:tab w:val="num" w:pos="1440"/>
        </w:tabs>
        <w:ind w:left="1440" w:hanging="360"/>
      </w:pPr>
      <w:rPr>
        <w:rFonts w:ascii="Symbol" w:hAnsi="Symbol" w:hint="default"/>
      </w:rPr>
    </w:lvl>
    <w:lvl w:ilvl="2" w:tplc="75AE115E" w:tentative="1">
      <w:start w:val="1"/>
      <w:numFmt w:val="bullet"/>
      <w:lvlText w:val=""/>
      <w:lvlJc w:val="left"/>
      <w:pPr>
        <w:tabs>
          <w:tab w:val="num" w:pos="2160"/>
        </w:tabs>
        <w:ind w:left="2160" w:hanging="360"/>
      </w:pPr>
      <w:rPr>
        <w:rFonts w:ascii="Symbol" w:hAnsi="Symbol" w:hint="default"/>
      </w:rPr>
    </w:lvl>
    <w:lvl w:ilvl="3" w:tplc="AE128536" w:tentative="1">
      <w:start w:val="1"/>
      <w:numFmt w:val="bullet"/>
      <w:lvlText w:val=""/>
      <w:lvlJc w:val="left"/>
      <w:pPr>
        <w:tabs>
          <w:tab w:val="num" w:pos="2880"/>
        </w:tabs>
        <w:ind w:left="2880" w:hanging="360"/>
      </w:pPr>
      <w:rPr>
        <w:rFonts w:ascii="Symbol" w:hAnsi="Symbol" w:hint="default"/>
      </w:rPr>
    </w:lvl>
    <w:lvl w:ilvl="4" w:tplc="E0023D16" w:tentative="1">
      <w:start w:val="1"/>
      <w:numFmt w:val="bullet"/>
      <w:lvlText w:val=""/>
      <w:lvlJc w:val="left"/>
      <w:pPr>
        <w:tabs>
          <w:tab w:val="num" w:pos="3600"/>
        </w:tabs>
        <w:ind w:left="3600" w:hanging="360"/>
      </w:pPr>
      <w:rPr>
        <w:rFonts w:ascii="Symbol" w:hAnsi="Symbol" w:hint="default"/>
      </w:rPr>
    </w:lvl>
    <w:lvl w:ilvl="5" w:tplc="065A0800" w:tentative="1">
      <w:start w:val="1"/>
      <w:numFmt w:val="bullet"/>
      <w:lvlText w:val=""/>
      <w:lvlJc w:val="left"/>
      <w:pPr>
        <w:tabs>
          <w:tab w:val="num" w:pos="4320"/>
        </w:tabs>
        <w:ind w:left="4320" w:hanging="360"/>
      </w:pPr>
      <w:rPr>
        <w:rFonts w:ascii="Symbol" w:hAnsi="Symbol" w:hint="default"/>
      </w:rPr>
    </w:lvl>
    <w:lvl w:ilvl="6" w:tplc="6194FB08" w:tentative="1">
      <w:start w:val="1"/>
      <w:numFmt w:val="bullet"/>
      <w:lvlText w:val=""/>
      <w:lvlJc w:val="left"/>
      <w:pPr>
        <w:tabs>
          <w:tab w:val="num" w:pos="5040"/>
        </w:tabs>
        <w:ind w:left="5040" w:hanging="360"/>
      </w:pPr>
      <w:rPr>
        <w:rFonts w:ascii="Symbol" w:hAnsi="Symbol" w:hint="default"/>
      </w:rPr>
    </w:lvl>
    <w:lvl w:ilvl="7" w:tplc="0B4CBB14" w:tentative="1">
      <w:start w:val="1"/>
      <w:numFmt w:val="bullet"/>
      <w:lvlText w:val=""/>
      <w:lvlJc w:val="left"/>
      <w:pPr>
        <w:tabs>
          <w:tab w:val="num" w:pos="5760"/>
        </w:tabs>
        <w:ind w:left="5760" w:hanging="360"/>
      </w:pPr>
      <w:rPr>
        <w:rFonts w:ascii="Symbol" w:hAnsi="Symbol" w:hint="default"/>
      </w:rPr>
    </w:lvl>
    <w:lvl w:ilvl="8" w:tplc="8EFAA782"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458F4F74"/>
    <w:multiLevelType w:val="hybridMultilevel"/>
    <w:tmpl w:val="DEA644B4"/>
    <w:lvl w:ilvl="0" w:tplc="04090001">
      <w:start w:val="1"/>
      <w:numFmt w:val="bullet"/>
      <w:lvlText w:val=""/>
      <w:lvlJc w:val="left"/>
      <w:pPr>
        <w:ind w:left="360" w:hanging="360"/>
      </w:pPr>
      <w:rPr>
        <w:rFonts w:ascii="Symbol" w:hAnsi="Symbol" w:hint="default"/>
        <w:b/>
        <w:bCs/>
        <w:color w:val="000000"/>
        <w:sz w:val="24"/>
        <w:szCs w:val="24"/>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49EF2374"/>
    <w:multiLevelType w:val="hybridMultilevel"/>
    <w:tmpl w:val="629A0EE2"/>
    <w:lvl w:ilvl="0" w:tplc="04090003">
      <w:start w:val="1"/>
      <w:numFmt w:val="bullet"/>
      <w:lvlText w:val="o"/>
      <w:lvlJc w:val="left"/>
      <w:pPr>
        <w:ind w:left="360" w:hanging="360"/>
      </w:pPr>
      <w:rPr>
        <w:rFonts w:ascii="Courier New" w:hAnsi="Courier New" w:cs="Courier New" w:hint="default"/>
        <w:b/>
        <w:bCs/>
        <w:color w:val="000000"/>
        <w:sz w:val="24"/>
        <w:szCs w:val="24"/>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49FA4F50"/>
    <w:multiLevelType w:val="hybridMultilevel"/>
    <w:tmpl w:val="ECB0AB9E"/>
    <w:lvl w:ilvl="0" w:tplc="524E0B06">
      <w:start w:val="1"/>
      <w:numFmt w:val="bullet"/>
      <w:lvlText w:val=""/>
      <w:lvlJc w:val="left"/>
      <w:pPr>
        <w:tabs>
          <w:tab w:val="num" w:pos="720"/>
        </w:tabs>
        <w:ind w:left="720" w:hanging="360"/>
      </w:pPr>
      <w:rPr>
        <w:rFonts w:ascii="Symbol" w:hAnsi="Symbol" w:hint="default"/>
        <w:b/>
        <w:bCs/>
      </w:rPr>
    </w:lvl>
    <w:lvl w:ilvl="1" w:tplc="905C8B72" w:tentative="1">
      <w:start w:val="1"/>
      <w:numFmt w:val="bullet"/>
      <w:lvlText w:val=""/>
      <w:lvlJc w:val="left"/>
      <w:pPr>
        <w:tabs>
          <w:tab w:val="num" w:pos="1440"/>
        </w:tabs>
        <w:ind w:left="1440" w:hanging="360"/>
      </w:pPr>
      <w:rPr>
        <w:rFonts w:ascii="Symbol" w:hAnsi="Symbol" w:hint="default"/>
      </w:rPr>
    </w:lvl>
    <w:lvl w:ilvl="2" w:tplc="37F86FA4" w:tentative="1">
      <w:start w:val="1"/>
      <w:numFmt w:val="bullet"/>
      <w:lvlText w:val=""/>
      <w:lvlJc w:val="left"/>
      <w:pPr>
        <w:tabs>
          <w:tab w:val="num" w:pos="2160"/>
        </w:tabs>
        <w:ind w:left="2160" w:hanging="360"/>
      </w:pPr>
      <w:rPr>
        <w:rFonts w:ascii="Symbol" w:hAnsi="Symbol" w:hint="default"/>
      </w:rPr>
    </w:lvl>
    <w:lvl w:ilvl="3" w:tplc="6FCC6CC8" w:tentative="1">
      <w:start w:val="1"/>
      <w:numFmt w:val="bullet"/>
      <w:lvlText w:val=""/>
      <w:lvlJc w:val="left"/>
      <w:pPr>
        <w:tabs>
          <w:tab w:val="num" w:pos="2880"/>
        </w:tabs>
        <w:ind w:left="2880" w:hanging="360"/>
      </w:pPr>
      <w:rPr>
        <w:rFonts w:ascii="Symbol" w:hAnsi="Symbol" w:hint="default"/>
      </w:rPr>
    </w:lvl>
    <w:lvl w:ilvl="4" w:tplc="A7421C22" w:tentative="1">
      <w:start w:val="1"/>
      <w:numFmt w:val="bullet"/>
      <w:lvlText w:val=""/>
      <w:lvlJc w:val="left"/>
      <w:pPr>
        <w:tabs>
          <w:tab w:val="num" w:pos="3600"/>
        </w:tabs>
        <w:ind w:left="3600" w:hanging="360"/>
      </w:pPr>
      <w:rPr>
        <w:rFonts w:ascii="Symbol" w:hAnsi="Symbol" w:hint="default"/>
      </w:rPr>
    </w:lvl>
    <w:lvl w:ilvl="5" w:tplc="87A09F02" w:tentative="1">
      <w:start w:val="1"/>
      <w:numFmt w:val="bullet"/>
      <w:lvlText w:val=""/>
      <w:lvlJc w:val="left"/>
      <w:pPr>
        <w:tabs>
          <w:tab w:val="num" w:pos="4320"/>
        </w:tabs>
        <w:ind w:left="4320" w:hanging="360"/>
      </w:pPr>
      <w:rPr>
        <w:rFonts w:ascii="Symbol" w:hAnsi="Symbol" w:hint="default"/>
      </w:rPr>
    </w:lvl>
    <w:lvl w:ilvl="6" w:tplc="7CAEC5D4" w:tentative="1">
      <w:start w:val="1"/>
      <w:numFmt w:val="bullet"/>
      <w:lvlText w:val=""/>
      <w:lvlJc w:val="left"/>
      <w:pPr>
        <w:tabs>
          <w:tab w:val="num" w:pos="5040"/>
        </w:tabs>
        <w:ind w:left="5040" w:hanging="360"/>
      </w:pPr>
      <w:rPr>
        <w:rFonts w:ascii="Symbol" w:hAnsi="Symbol" w:hint="default"/>
      </w:rPr>
    </w:lvl>
    <w:lvl w:ilvl="7" w:tplc="D856F9F4" w:tentative="1">
      <w:start w:val="1"/>
      <w:numFmt w:val="bullet"/>
      <w:lvlText w:val=""/>
      <w:lvlJc w:val="left"/>
      <w:pPr>
        <w:tabs>
          <w:tab w:val="num" w:pos="5760"/>
        </w:tabs>
        <w:ind w:left="5760" w:hanging="360"/>
      </w:pPr>
      <w:rPr>
        <w:rFonts w:ascii="Symbol" w:hAnsi="Symbol" w:hint="default"/>
      </w:rPr>
    </w:lvl>
    <w:lvl w:ilvl="8" w:tplc="A154A98E"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4B1E1425"/>
    <w:multiLevelType w:val="hybridMultilevel"/>
    <w:tmpl w:val="764A5C96"/>
    <w:lvl w:ilvl="0" w:tplc="04090001">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75137F"/>
    <w:multiLevelType w:val="hybridMultilevel"/>
    <w:tmpl w:val="F4E8167E"/>
    <w:lvl w:ilvl="0" w:tplc="2DD49708">
      <w:start w:val="1"/>
      <w:numFmt w:val="bullet"/>
      <w:lvlText w:val=""/>
      <w:lvlJc w:val="left"/>
      <w:pPr>
        <w:ind w:left="360" w:hanging="360"/>
      </w:pPr>
      <w:rPr>
        <w:rFonts w:ascii="Symbol" w:hAnsi="Symbol" w:hint="default"/>
        <w:b/>
        <w:bCs/>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5ACB76E9"/>
    <w:multiLevelType w:val="hybridMultilevel"/>
    <w:tmpl w:val="1A3E1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5A6133"/>
    <w:multiLevelType w:val="hybridMultilevel"/>
    <w:tmpl w:val="EEC22BF6"/>
    <w:lvl w:ilvl="0" w:tplc="4A82C30E">
      <w:start w:val="1"/>
      <w:numFmt w:val="bullet"/>
      <w:lvlText w:val=""/>
      <w:lvlJc w:val="left"/>
      <w:pPr>
        <w:tabs>
          <w:tab w:val="num" w:pos="720"/>
        </w:tabs>
        <w:ind w:left="720" w:hanging="360"/>
      </w:pPr>
      <w:rPr>
        <w:rFonts w:ascii="Symbol" w:hAnsi="Symbol" w:hint="default"/>
        <w:b/>
        <w:bCs/>
      </w:rPr>
    </w:lvl>
    <w:lvl w:ilvl="1" w:tplc="EDDCC30A">
      <w:start w:val="1"/>
      <w:numFmt w:val="bullet"/>
      <w:lvlText w:val="o"/>
      <w:lvlJc w:val="left"/>
      <w:pPr>
        <w:ind w:left="1440" w:hanging="360"/>
      </w:pPr>
      <w:rPr>
        <w:rFonts w:ascii="Courier New" w:hAnsi="Courier New" w:cs="Courier New" w:hint="default"/>
        <w:b/>
        <w:bCs/>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C5A2864"/>
    <w:multiLevelType w:val="hybridMultilevel"/>
    <w:tmpl w:val="9F32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9F2C34"/>
    <w:multiLevelType w:val="hybridMultilevel"/>
    <w:tmpl w:val="E132C9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FCF5300"/>
    <w:multiLevelType w:val="hybridMultilevel"/>
    <w:tmpl w:val="917A67A8"/>
    <w:lvl w:ilvl="0" w:tplc="F0300E48">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D84F5A"/>
    <w:multiLevelType w:val="hybridMultilevel"/>
    <w:tmpl w:val="2946A7B0"/>
    <w:lvl w:ilvl="0" w:tplc="04090001">
      <w:start w:val="1"/>
      <w:numFmt w:val="bullet"/>
      <w:lvlText w:val=""/>
      <w:lvlJc w:val="left"/>
      <w:pPr>
        <w:ind w:left="360" w:hanging="360"/>
      </w:pPr>
      <w:rPr>
        <w:rFonts w:ascii="Symbol" w:hAnsi="Symbol" w:hint="default"/>
        <w:b/>
        <w:bCs/>
        <w:color w:val="000000"/>
        <w:sz w:val="24"/>
        <w:szCs w:val="24"/>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66395C48"/>
    <w:multiLevelType w:val="hybridMultilevel"/>
    <w:tmpl w:val="C2D607C2"/>
    <w:lvl w:ilvl="0" w:tplc="04090001">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A5410E"/>
    <w:multiLevelType w:val="hybridMultilevel"/>
    <w:tmpl w:val="81CA91BC"/>
    <w:lvl w:ilvl="0" w:tplc="844A720E">
      <w:start w:val="1"/>
      <w:numFmt w:val="bullet"/>
      <w:lvlText w:val=""/>
      <w:lvlJc w:val="left"/>
      <w:pPr>
        <w:ind w:left="720" w:hanging="360"/>
      </w:pPr>
      <w:rPr>
        <w:rFonts w:ascii="Symbol" w:hAnsi="Symbol"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87144B"/>
    <w:multiLevelType w:val="hybridMultilevel"/>
    <w:tmpl w:val="FA66A086"/>
    <w:lvl w:ilvl="0" w:tplc="311C8458">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823017"/>
    <w:multiLevelType w:val="hybridMultilevel"/>
    <w:tmpl w:val="23D4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B72C00"/>
    <w:multiLevelType w:val="hybridMultilevel"/>
    <w:tmpl w:val="25C8DE40"/>
    <w:lvl w:ilvl="0" w:tplc="01FC6D1A">
      <w:start w:val="1"/>
      <w:numFmt w:val="bullet"/>
      <w:lvlText w:val=""/>
      <w:lvlJc w:val="left"/>
      <w:pPr>
        <w:ind w:left="360" w:hanging="360"/>
      </w:pPr>
      <w:rPr>
        <w:rFonts w:ascii="Symbol" w:hAnsi="Symbol" w:hint="default"/>
        <w:b/>
        <w:bCs/>
        <w:color w:val="000000"/>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0E01024"/>
    <w:multiLevelType w:val="hybridMultilevel"/>
    <w:tmpl w:val="E324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6152AE"/>
    <w:multiLevelType w:val="hybridMultilevel"/>
    <w:tmpl w:val="2C283E42"/>
    <w:lvl w:ilvl="0" w:tplc="C74A1BEE">
      <w:start w:val="1"/>
      <w:numFmt w:val="bullet"/>
      <w:lvlText w:val=""/>
      <w:lvlJc w:val="left"/>
      <w:pPr>
        <w:ind w:left="810" w:hanging="360"/>
      </w:pPr>
      <w:rPr>
        <w:rFonts w:ascii="Symbol" w:hAnsi="Symbol"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896EF5"/>
    <w:multiLevelType w:val="hybridMultilevel"/>
    <w:tmpl w:val="03867BC8"/>
    <w:lvl w:ilvl="0" w:tplc="1ECE2426">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8407290"/>
    <w:multiLevelType w:val="singleLevel"/>
    <w:tmpl w:val="74904ABE"/>
    <w:lvl w:ilvl="0">
      <w:start w:val="1"/>
      <w:numFmt w:val="bullet"/>
      <w:pStyle w:val="BulletText1"/>
      <w:lvlText w:val=""/>
      <w:lvlJc w:val="left"/>
      <w:pPr>
        <w:tabs>
          <w:tab w:val="num" w:pos="360"/>
        </w:tabs>
        <w:ind w:left="360" w:hanging="360"/>
      </w:pPr>
      <w:rPr>
        <w:rFonts w:ascii="Symbol" w:hAnsi="Symbol" w:hint="default"/>
      </w:rPr>
    </w:lvl>
  </w:abstractNum>
  <w:abstractNum w:abstractNumId="37" w15:restartNumberingAfterBreak="0">
    <w:nsid w:val="7C977319"/>
    <w:multiLevelType w:val="hybridMultilevel"/>
    <w:tmpl w:val="86A6202E"/>
    <w:lvl w:ilvl="0" w:tplc="E1924536">
      <w:start w:val="1"/>
      <w:numFmt w:val="bullet"/>
      <w:lvlText w:val=""/>
      <w:lvlJc w:val="left"/>
      <w:pPr>
        <w:ind w:left="720" w:hanging="360"/>
      </w:pPr>
      <w:rPr>
        <w:rFonts w:ascii="Symbol" w:hAnsi="Symbol"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06081B"/>
    <w:multiLevelType w:val="hybridMultilevel"/>
    <w:tmpl w:val="6902E170"/>
    <w:lvl w:ilvl="0" w:tplc="02224EB8">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605D00"/>
    <w:multiLevelType w:val="hybridMultilevel"/>
    <w:tmpl w:val="83C24B12"/>
    <w:lvl w:ilvl="0" w:tplc="82EE77BE">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7321892">
    <w:abstractNumId w:val="5"/>
  </w:num>
  <w:num w:numId="2" w16cid:durableId="2013412746">
    <w:abstractNumId w:val="36"/>
  </w:num>
  <w:num w:numId="3" w16cid:durableId="1030684730">
    <w:abstractNumId w:val="39"/>
  </w:num>
  <w:num w:numId="4" w16cid:durableId="944464225">
    <w:abstractNumId w:val="32"/>
  </w:num>
  <w:num w:numId="5" w16cid:durableId="310597644">
    <w:abstractNumId w:val="24"/>
  </w:num>
  <w:num w:numId="6" w16cid:durableId="1780905217">
    <w:abstractNumId w:val="29"/>
  </w:num>
  <w:num w:numId="7" w16cid:durableId="715468607">
    <w:abstractNumId w:val="13"/>
  </w:num>
  <w:num w:numId="8" w16cid:durableId="306249733">
    <w:abstractNumId w:val="4"/>
  </w:num>
  <w:num w:numId="9" w16cid:durableId="1845974638">
    <w:abstractNumId w:val="26"/>
  </w:num>
  <w:num w:numId="10" w16cid:durableId="1519543387">
    <w:abstractNumId w:val="14"/>
  </w:num>
  <w:num w:numId="11" w16cid:durableId="1481580320">
    <w:abstractNumId w:val="9"/>
  </w:num>
  <w:num w:numId="12" w16cid:durableId="574321895">
    <w:abstractNumId w:val="20"/>
  </w:num>
  <w:num w:numId="13" w16cid:durableId="788203453">
    <w:abstractNumId w:val="28"/>
  </w:num>
  <w:num w:numId="14" w16cid:durableId="331756591">
    <w:abstractNumId w:val="10"/>
  </w:num>
  <w:num w:numId="15" w16cid:durableId="492792930">
    <w:abstractNumId w:val="38"/>
  </w:num>
  <w:num w:numId="16" w16cid:durableId="814178204">
    <w:abstractNumId w:val="3"/>
  </w:num>
  <w:num w:numId="17" w16cid:durableId="1027102938">
    <w:abstractNumId w:val="10"/>
  </w:num>
  <w:num w:numId="18" w16cid:durableId="1242373797">
    <w:abstractNumId w:val="6"/>
  </w:num>
  <w:num w:numId="19" w16cid:durableId="1252163194">
    <w:abstractNumId w:val="33"/>
  </w:num>
  <w:num w:numId="20" w16cid:durableId="697194238">
    <w:abstractNumId w:val="30"/>
  </w:num>
  <w:num w:numId="21" w16cid:durableId="1553807603">
    <w:abstractNumId w:val="19"/>
  </w:num>
  <w:num w:numId="22" w16cid:durableId="1595438180">
    <w:abstractNumId w:val="21"/>
  </w:num>
  <w:num w:numId="23" w16cid:durableId="204299036">
    <w:abstractNumId w:val="34"/>
  </w:num>
  <w:num w:numId="24" w16cid:durableId="730691143">
    <w:abstractNumId w:val="1"/>
  </w:num>
  <w:num w:numId="25" w16cid:durableId="2002462147">
    <w:abstractNumId w:val="12"/>
  </w:num>
  <w:num w:numId="26" w16cid:durableId="1476876545">
    <w:abstractNumId w:val="23"/>
  </w:num>
  <w:num w:numId="27" w16cid:durableId="1219241966">
    <w:abstractNumId w:val="23"/>
  </w:num>
  <w:num w:numId="28" w16cid:durableId="2143962461">
    <w:abstractNumId w:val="35"/>
  </w:num>
  <w:num w:numId="29" w16cid:durableId="710344753">
    <w:abstractNumId w:val="15"/>
  </w:num>
  <w:num w:numId="30" w16cid:durableId="1284776052">
    <w:abstractNumId w:val="16"/>
  </w:num>
  <w:num w:numId="31" w16cid:durableId="1741714131">
    <w:abstractNumId w:val="0"/>
  </w:num>
  <w:num w:numId="32" w16cid:durableId="1304313478">
    <w:abstractNumId w:val="31"/>
  </w:num>
  <w:num w:numId="33" w16cid:durableId="1316836147">
    <w:abstractNumId w:val="7"/>
  </w:num>
  <w:num w:numId="34" w16cid:durableId="1435829509">
    <w:abstractNumId w:val="11"/>
  </w:num>
  <w:num w:numId="35" w16cid:durableId="410397501">
    <w:abstractNumId w:val="2"/>
  </w:num>
  <w:num w:numId="36" w16cid:durableId="774517224">
    <w:abstractNumId w:val="22"/>
  </w:num>
  <w:num w:numId="37" w16cid:durableId="111098754">
    <w:abstractNumId w:val="8"/>
  </w:num>
  <w:num w:numId="38" w16cid:durableId="164906421">
    <w:abstractNumId w:val="37"/>
  </w:num>
  <w:num w:numId="39" w16cid:durableId="1538353863">
    <w:abstractNumId w:val="18"/>
  </w:num>
  <w:num w:numId="40" w16cid:durableId="1589995539">
    <w:abstractNumId w:val="17"/>
  </w:num>
  <w:num w:numId="41" w16cid:durableId="1959869716">
    <w:abstractNumId w:val="27"/>
  </w:num>
  <w:num w:numId="42" w16cid:durableId="1460609021">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3336"/>
    <w:rsid w:val="0000410A"/>
    <w:rsid w:val="00004137"/>
    <w:rsid w:val="000056B5"/>
    <w:rsid w:val="00005B1A"/>
    <w:rsid w:val="00006E07"/>
    <w:rsid w:val="0001000C"/>
    <w:rsid w:val="0001087F"/>
    <w:rsid w:val="00010B2F"/>
    <w:rsid w:val="00012543"/>
    <w:rsid w:val="000128D2"/>
    <w:rsid w:val="00014179"/>
    <w:rsid w:val="00015932"/>
    <w:rsid w:val="00015A2E"/>
    <w:rsid w:val="00017227"/>
    <w:rsid w:val="00017B1E"/>
    <w:rsid w:val="000201DC"/>
    <w:rsid w:val="00020200"/>
    <w:rsid w:val="000208F4"/>
    <w:rsid w:val="00020A89"/>
    <w:rsid w:val="00020EB7"/>
    <w:rsid w:val="00021F0F"/>
    <w:rsid w:val="00023B58"/>
    <w:rsid w:val="00024205"/>
    <w:rsid w:val="00024257"/>
    <w:rsid w:val="00025DB1"/>
    <w:rsid w:val="0002748B"/>
    <w:rsid w:val="00030FB3"/>
    <w:rsid w:val="00031F91"/>
    <w:rsid w:val="000322D3"/>
    <w:rsid w:val="000323BA"/>
    <w:rsid w:val="00032E97"/>
    <w:rsid w:val="00033C5C"/>
    <w:rsid w:val="00035439"/>
    <w:rsid w:val="00035BED"/>
    <w:rsid w:val="00037A52"/>
    <w:rsid w:val="00037D0E"/>
    <w:rsid w:val="00040A05"/>
    <w:rsid w:val="00041748"/>
    <w:rsid w:val="00041944"/>
    <w:rsid w:val="00041BA5"/>
    <w:rsid w:val="00043990"/>
    <w:rsid w:val="000456DE"/>
    <w:rsid w:val="00047AC2"/>
    <w:rsid w:val="00050143"/>
    <w:rsid w:val="000502D9"/>
    <w:rsid w:val="000507DB"/>
    <w:rsid w:val="00050BCF"/>
    <w:rsid w:val="00050C62"/>
    <w:rsid w:val="00051155"/>
    <w:rsid w:val="000518BC"/>
    <w:rsid w:val="00052EE4"/>
    <w:rsid w:val="00053827"/>
    <w:rsid w:val="000543A1"/>
    <w:rsid w:val="00054996"/>
    <w:rsid w:val="00054C13"/>
    <w:rsid w:val="00056B46"/>
    <w:rsid w:val="00057807"/>
    <w:rsid w:val="00060B8A"/>
    <w:rsid w:val="00060F6E"/>
    <w:rsid w:val="00061911"/>
    <w:rsid w:val="00061AD2"/>
    <w:rsid w:val="00061F3C"/>
    <w:rsid w:val="000620DE"/>
    <w:rsid w:val="0006214A"/>
    <w:rsid w:val="000655AD"/>
    <w:rsid w:val="000661A5"/>
    <w:rsid w:val="00067C2A"/>
    <w:rsid w:val="00070956"/>
    <w:rsid w:val="000713D6"/>
    <w:rsid w:val="00073A2F"/>
    <w:rsid w:val="00074465"/>
    <w:rsid w:val="0007579D"/>
    <w:rsid w:val="00075CB7"/>
    <w:rsid w:val="0008066D"/>
    <w:rsid w:val="000812AC"/>
    <w:rsid w:val="00081A43"/>
    <w:rsid w:val="00083276"/>
    <w:rsid w:val="0008580D"/>
    <w:rsid w:val="00085B2F"/>
    <w:rsid w:val="00085CD8"/>
    <w:rsid w:val="0008665F"/>
    <w:rsid w:val="0008718F"/>
    <w:rsid w:val="000901D9"/>
    <w:rsid w:val="000921B7"/>
    <w:rsid w:val="00092D96"/>
    <w:rsid w:val="0009325C"/>
    <w:rsid w:val="000954C6"/>
    <w:rsid w:val="00095AB5"/>
    <w:rsid w:val="000A3C05"/>
    <w:rsid w:val="000A48F1"/>
    <w:rsid w:val="000A5543"/>
    <w:rsid w:val="000A5567"/>
    <w:rsid w:val="000A6B88"/>
    <w:rsid w:val="000B13AE"/>
    <w:rsid w:val="000B1D86"/>
    <w:rsid w:val="000B22BB"/>
    <w:rsid w:val="000B2443"/>
    <w:rsid w:val="000B3C4C"/>
    <w:rsid w:val="000B3DE7"/>
    <w:rsid w:val="000B57A7"/>
    <w:rsid w:val="000B62AA"/>
    <w:rsid w:val="000B6529"/>
    <w:rsid w:val="000B656F"/>
    <w:rsid w:val="000B72DF"/>
    <w:rsid w:val="000B78D8"/>
    <w:rsid w:val="000B7BDD"/>
    <w:rsid w:val="000C0889"/>
    <w:rsid w:val="000C2BA1"/>
    <w:rsid w:val="000C4650"/>
    <w:rsid w:val="000C583F"/>
    <w:rsid w:val="000C5C7F"/>
    <w:rsid w:val="000C64A1"/>
    <w:rsid w:val="000C6B8C"/>
    <w:rsid w:val="000C6F58"/>
    <w:rsid w:val="000D0688"/>
    <w:rsid w:val="000D17A3"/>
    <w:rsid w:val="000D1870"/>
    <w:rsid w:val="000D211E"/>
    <w:rsid w:val="000D247A"/>
    <w:rsid w:val="000D59CD"/>
    <w:rsid w:val="000D6714"/>
    <w:rsid w:val="000D6EA9"/>
    <w:rsid w:val="000D7BC9"/>
    <w:rsid w:val="000E068F"/>
    <w:rsid w:val="000E14C3"/>
    <w:rsid w:val="000E1AD4"/>
    <w:rsid w:val="000E1E3F"/>
    <w:rsid w:val="000E2026"/>
    <w:rsid w:val="000E50D5"/>
    <w:rsid w:val="000E5C61"/>
    <w:rsid w:val="000E60EB"/>
    <w:rsid w:val="000F0D1B"/>
    <w:rsid w:val="000F0D52"/>
    <w:rsid w:val="000F0F78"/>
    <w:rsid w:val="000F251E"/>
    <w:rsid w:val="000F2B19"/>
    <w:rsid w:val="000F2B38"/>
    <w:rsid w:val="000F2E3C"/>
    <w:rsid w:val="000F469E"/>
    <w:rsid w:val="000F698E"/>
    <w:rsid w:val="000F752C"/>
    <w:rsid w:val="000F767C"/>
    <w:rsid w:val="000F7C9B"/>
    <w:rsid w:val="0010046B"/>
    <w:rsid w:val="00101B0B"/>
    <w:rsid w:val="00101E69"/>
    <w:rsid w:val="00102E23"/>
    <w:rsid w:val="00102E3A"/>
    <w:rsid w:val="001033DE"/>
    <w:rsid w:val="00103E99"/>
    <w:rsid w:val="00104FD7"/>
    <w:rsid w:val="00105E88"/>
    <w:rsid w:val="00106188"/>
    <w:rsid w:val="0010677D"/>
    <w:rsid w:val="00112151"/>
    <w:rsid w:val="00112415"/>
    <w:rsid w:val="001124BA"/>
    <w:rsid w:val="00113637"/>
    <w:rsid w:val="00113EBA"/>
    <w:rsid w:val="0011402D"/>
    <w:rsid w:val="001149F4"/>
    <w:rsid w:val="00114D48"/>
    <w:rsid w:val="00115944"/>
    <w:rsid w:val="0011600F"/>
    <w:rsid w:val="00116E9E"/>
    <w:rsid w:val="0012089C"/>
    <w:rsid w:val="00121D08"/>
    <w:rsid w:val="00122C1A"/>
    <w:rsid w:val="0012373E"/>
    <w:rsid w:val="0012427E"/>
    <w:rsid w:val="001251BB"/>
    <w:rsid w:val="001269FA"/>
    <w:rsid w:val="00131183"/>
    <w:rsid w:val="00131BC5"/>
    <w:rsid w:val="0013264A"/>
    <w:rsid w:val="00134D20"/>
    <w:rsid w:val="001355FD"/>
    <w:rsid w:val="00135FCD"/>
    <w:rsid w:val="001360A5"/>
    <w:rsid w:val="001406C2"/>
    <w:rsid w:val="00143B11"/>
    <w:rsid w:val="00146874"/>
    <w:rsid w:val="00147FDC"/>
    <w:rsid w:val="0015114F"/>
    <w:rsid w:val="00152158"/>
    <w:rsid w:val="001525DB"/>
    <w:rsid w:val="00154064"/>
    <w:rsid w:val="00154DB1"/>
    <w:rsid w:val="001557D4"/>
    <w:rsid w:val="001560C0"/>
    <w:rsid w:val="00157529"/>
    <w:rsid w:val="00157763"/>
    <w:rsid w:val="00157AF0"/>
    <w:rsid w:val="00160D4D"/>
    <w:rsid w:val="00160F82"/>
    <w:rsid w:val="00161AEC"/>
    <w:rsid w:val="00161D81"/>
    <w:rsid w:val="0016273A"/>
    <w:rsid w:val="00164B78"/>
    <w:rsid w:val="00165416"/>
    <w:rsid w:val="00166F31"/>
    <w:rsid w:val="00171C2A"/>
    <w:rsid w:val="00174605"/>
    <w:rsid w:val="0017476B"/>
    <w:rsid w:val="00174A5F"/>
    <w:rsid w:val="001751D2"/>
    <w:rsid w:val="00176157"/>
    <w:rsid w:val="00176D61"/>
    <w:rsid w:val="00180215"/>
    <w:rsid w:val="001817E7"/>
    <w:rsid w:val="00181830"/>
    <w:rsid w:val="00181DFB"/>
    <w:rsid w:val="0018406C"/>
    <w:rsid w:val="00187959"/>
    <w:rsid w:val="00187EF9"/>
    <w:rsid w:val="00192C4C"/>
    <w:rsid w:val="0019577A"/>
    <w:rsid w:val="00195C6B"/>
    <w:rsid w:val="001963B5"/>
    <w:rsid w:val="001A1D3F"/>
    <w:rsid w:val="001A356E"/>
    <w:rsid w:val="001A6FBE"/>
    <w:rsid w:val="001A7AF7"/>
    <w:rsid w:val="001B2CE6"/>
    <w:rsid w:val="001B337B"/>
    <w:rsid w:val="001B3879"/>
    <w:rsid w:val="001B3CB3"/>
    <w:rsid w:val="001B76DB"/>
    <w:rsid w:val="001B7B58"/>
    <w:rsid w:val="001B7BAE"/>
    <w:rsid w:val="001C237B"/>
    <w:rsid w:val="001C2859"/>
    <w:rsid w:val="001C6C9F"/>
    <w:rsid w:val="001C6CB7"/>
    <w:rsid w:val="001C7BE0"/>
    <w:rsid w:val="001D484D"/>
    <w:rsid w:val="001D4931"/>
    <w:rsid w:val="001D4EA6"/>
    <w:rsid w:val="001D70F5"/>
    <w:rsid w:val="001D78FE"/>
    <w:rsid w:val="001E087E"/>
    <w:rsid w:val="001E0EDD"/>
    <w:rsid w:val="001E160E"/>
    <w:rsid w:val="001E1F1A"/>
    <w:rsid w:val="001E49B7"/>
    <w:rsid w:val="001E50F0"/>
    <w:rsid w:val="001E6884"/>
    <w:rsid w:val="001E6BA3"/>
    <w:rsid w:val="001E70F0"/>
    <w:rsid w:val="001E7390"/>
    <w:rsid w:val="001F1218"/>
    <w:rsid w:val="001F1901"/>
    <w:rsid w:val="001F2B35"/>
    <w:rsid w:val="001F2BF7"/>
    <w:rsid w:val="001F386F"/>
    <w:rsid w:val="001F54EE"/>
    <w:rsid w:val="001F65F6"/>
    <w:rsid w:val="001F6ABE"/>
    <w:rsid w:val="002013BF"/>
    <w:rsid w:val="002016B4"/>
    <w:rsid w:val="00201D18"/>
    <w:rsid w:val="002029B6"/>
    <w:rsid w:val="00202A45"/>
    <w:rsid w:val="00202DB3"/>
    <w:rsid w:val="0020430F"/>
    <w:rsid w:val="002050A1"/>
    <w:rsid w:val="002055CF"/>
    <w:rsid w:val="00205F1B"/>
    <w:rsid w:val="002063C6"/>
    <w:rsid w:val="002106B2"/>
    <w:rsid w:val="00210781"/>
    <w:rsid w:val="002107CF"/>
    <w:rsid w:val="00212A42"/>
    <w:rsid w:val="00213485"/>
    <w:rsid w:val="00213831"/>
    <w:rsid w:val="00213A40"/>
    <w:rsid w:val="0021499E"/>
    <w:rsid w:val="002166FF"/>
    <w:rsid w:val="00217171"/>
    <w:rsid w:val="00220080"/>
    <w:rsid w:val="00220A65"/>
    <w:rsid w:val="0022158E"/>
    <w:rsid w:val="002224A1"/>
    <w:rsid w:val="002236A3"/>
    <w:rsid w:val="002253C5"/>
    <w:rsid w:val="002265F9"/>
    <w:rsid w:val="00226960"/>
    <w:rsid w:val="00227232"/>
    <w:rsid w:val="0022743D"/>
    <w:rsid w:val="002275C3"/>
    <w:rsid w:val="00230465"/>
    <w:rsid w:val="00230E7F"/>
    <w:rsid w:val="00231BED"/>
    <w:rsid w:val="0023374C"/>
    <w:rsid w:val="002338E4"/>
    <w:rsid w:val="00233955"/>
    <w:rsid w:val="00233D7F"/>
    <w:rsid w:val="00234A88"/>
    <w:rsid w:val="00237E5F"/>
    <w:rsid w:val="00237FDE"/>
    <w:rsid w:val="002417EE"/>
    <w:rsid w:val="00243154"/>
    <w:rsid w:val="00243EBB"/>
    <w:rsid w:val="00244227"/>
    <w:rsid w:val="002512ED"/>
    <w:rsid w:val="002518EE"/>
    <w:rsid w:val="00251BFA"/>
    <w:rsid w:val="002526AD"/>
    <w:rsid w:val="002527DD"/>
    <w:rsid w:val="00253054"/>
    <w:rsid w:val="00253780"/>
    <w:rsid w:val="00254755"/>
    <w:rsid w:val="00254828"/>
    <w:rsid w:val="002551B4"/>
    <w:rsid w:val="00255C6B"/>
    <w:rsid w:val="00256E50"/>
    <w:rsid w:val="002579E6"/>
    <w:rsid w:val="00257D40"/>
    <w:rsid w:val="002613B9"/>
    <w:rsid w:val="00261A3F"/>
    <w:rsid w:val="00262C84"/>
    <w:rsid w:val="002637B4"/>
    <w:rsid w:val="00265628"/>
    <w:rsid w:val="00265D86"/>
    <w:rsid w:val="00267740"/>
    <w:rsid w:val="0027006F"/>
    <w:rsid w:val="00270171"/>
    <w:rsid w:val="002711C7"/>
    <w:rsid w:val="00273682"/>
    <w:rsid w:val="00274378"/>
    <w:rsid w:val="0027486D"/>
    <w:rsid w:val="002755A8"/>
    <w:rsid w:val="00275C26"/>
    <w:rsid w:val="00276967"/>
    <w:rsid w:val="002810C1"/>
    <w:rsid w:val="00281E7E"/>
    <w:rsid w:val="002828D0"/>
    <w:rsid w:val="00283C46"/>
    <w:rsid w:val="0028516A"/>
    <w:rsid w:val="00291B99"/>
    <w:rsid w:val="00291CE8"/>
    <w:rsid w:val="00292403"/>
    <w:rsid w:val="00295DCA"/>
    <w:rsid w:val="00296127"/>
    <w:rsid w:val="00296765"/>
    <w:rsid w:val="00297D5E"/>
    <w:rsid w:val="002A294C"/>
    <w:rsid w:val="002A6EB5"/>
    <w:rsid w:val="002B0462"/>
    <w:rsid w:val="002B04B1"/>
    <w:rsid w:val="002B0571"/>
    <w:rsid w:val="002B070A"/>
    <w:rsid w:val="002B25A3"/>
    <w:rsid w:val="002B4FDA"/>
    <w:rsid w:val="002B593E"/>
    <w:rsid w:val="002B7AEC"/>
    <w:rsid w:val="002C077A"/>
    <w:rsid w:val="002C099E"/>
    <w:rsid w:val="002C1CE6"/>
    <w:rsid w:val="002C2205"/>
    <w:rsid w:val="002C25DF"/>
    <w:rsid w:val="002C26B5"/>
    <w:rsid w:val="002C2C58"/>
    <w:rsid w:val="002C4979"/>
    <w:rsid w:val="002C627A"/>
    <w:rsid w:val="002D015F"/>
    <w:rsid w:val="002D0B13"/>
    <w:rsid w:val="002D0D95"/>
    <w:rsid w:val="002D296B"/>
    <w:rsid w:val="002D2DEA"/>
    <w:rsid w:val="002D3C25"/>
    <w:rsid w:val="002D4534"/>
    <w:rsid w:val="002D5CD9"/>
    <w:rsid w:val="002D5D05"/>
    <w:rsid w:val="002D66DD"/>
    <w:rsid w:val="002D767A"/>
    <w:rsid w:val="002D7E3D"/>
    <w:rsid w:val="002E0CC5"/>
    <w:rsid w:val="002E10F9"/>
    <w:rsid w:val="002E1545"/>
    <w:rsid w:val="002E26D4"/>
    <w:rsid w:val="002E3BC2"/>
    <w:rsid w:val="002E412D"/>
    <w:rsid w:val="002E4362"/>
    <w:rsid w:val="002E59BB"/>
    <w:rsid w:val="002E6C5D"/>
    <w:rsid w:val="002E70D1"/>
    <w:rsid w:val="002F1F92"/>
    <w:rsid w:val="002F2305"/>
    <w:rsid w:val="002F3418"/>
    <w:rsid w:val="002F5D14"/>
    <w:rsid w:val="0030001D"/>
    <w:rsid w:val="003003EB"/>
    <w:rsid w:val="00300C3B"/>
    <w:rsid w:val="00301C00"/>
    <w:rsid w:val="00301C89"/>
    <w:rsid w:val="00302246"/>
    <w:rsid w:val="003039C0"/>
    <w:rsid w:val="00303AD2"/>
    <w:rsid w:val="00305010"/>
    <w:rsid w:val="00305206"/>
    <w:rsid w:val="00310EDB"/>
    <w:rsid w:val="003110BD"/>
    <w:rsid w:val="00311400"/>
    <w:rsid w:val="00312557"/>
    <w:rsid w:val="003145F8"/>
    <w:rsid w:val="00320F3F"/>
    <w:rsid w:val="0032280F"/>
    <w:rsid w:val="003240A1"/>
    <w:rsid w:val="0033143E"/>
    <w:rsid w:val="00332212"/>
    <w:rsid w:val="00334CD2"/>
    <w:rsid w:val="00337DFF"/>
    <w:rsid w:val="00337E7D"/>
    <w:rsid w:val="00340204"/>
    <w:rsid w:val="00340854"/>
    <w:rsid w:val="00341BBC"/>
    <w:rsid w:val="00342593"/>
    <w:rsid w:val="00342691"/>
    <w:rsid w:val="00345018"/>
    <w:rsid w:val="0034549F"/>
    <w:rsid w:val="00354CDB"/>
    <w:rsid w:val="00356188"/>
    <w:rsid w:val="00356D0D"/>
    <w:rsid w:val="00356E57"/>
    <w:rsid w:val="00356EE5"/>
    <w:rsid w:val="003622FC"/>
    <w:rsid w:val="003679EF"/>
    <w:rsid w:val="003725A1"/>
    <w:rsid w:val="00372B5A"/>
    <w:rsid w:val="0037525C"/>
    <w:rsid w:val="003752B8"/>
    <w:rsid w:val="00375CBD"/>
    <w:rsid w:val="00377CA2"/>
    <w:rsid w:val="00377DCE"/>
    <w:rsid w:val="00380329"/>
    <w:rsid w:val="00381502"/>
    <w:rsid w:val="0038160F"/>
    <w:rsid w:val="0038185C"/>
    <w:rsid w:val="003818BA"/>
    <w:rsid w:val="00384A69"/>
    <w:rsid w:val="0038568E"/>
    <w:rsid w:val="003866F5"/>
    <w:rsid w:val="003868A2"/>
    <w:rsid w:val="00386BE8"/>
    <w:rsid w:val="0038746D"/>
    <w:rsid w:val="00387ACA"/>
    <w:rsid w:val="00390CB4"/>
    <w:rsid w:val="00390D5B"/>
    <w:rsid w:val="00392131"/>
    <w:rsid w:val="00392A5B"/>
    <w:rsid w:val="00393534"/>
    <w:rsid w:val="00395636"/>
    <w:rsid w:val="003964AE"/>
    <w:rsid w:val="00396596"/>
    <w:rsid w:val="00396D6D"/>
    <w:rsid w:val="00397085"/>
    <w:rsid w:val="003A102C"/>
    <w:rsid w:val="003A1843"/>
    <w:rsid w:val="003A19A4"/>
    <w:rsid w:val="003A2BF5"/>
    <w:rsid w:val="003A3530"/>
    <w:rsid w:val="003A411D"/>
    <w:rsid w:val="003A442E"/>
    <w:rsid w:val="003A6048"/>
    <w:rsid w:val="003A6C4C"/>
    <w:rsid w:val="003A6D70"/>
    <w:rsid w:val="003B1DAF"/>
    <w:rsid w:val="003B1F86"/>
    <w:rsid w:val="003B3DB7"/>
    <w:rsid w:val="003B52FF"/>
    <w:rsid w:val="003C1E37"/>
    <w:rsid w:val="003C1E73"/>
    <w:rsid w:val="003C2059"/>
    <w:rsid w:val="003C4627"/>
    <w:rsid w:val="003C57B7"/>
    <w:rsid w:val="003D005A"/>
    <w:rsid w:val="003D2BBD"/>
    <w:rsid w:val="003D4682"/>
    <w:rsid w:val="003D4DEE"/>
    <w:rsid w:val="003D572B"/>
    <w:rsid w:val="003D64A7"/>
    <w:rsid w:val="003D681C"/>
    <w:rsid w:val="003D6A94"/>
    <w:rsid w:val="003D71CF"/>
    <w:rsid w:val="003D78A5"/>
    <w:rsid w:val="003E0649"/>
    <w:rsid w:val="003E0CF1"/>
    <w:rsid w:val="003E0D08"/>
    <w:rsid w:val="003E41F8"/>
    <w:rsid w:val="003E458A"/>
    <w:rsid w:val="003E5691"/>
    <w:rsid w:val="003E6781"/>
    <w:rsid w:val="003E6C1A"/>
    <w:rsid w:val="003E7916"/>
    <w:rsid w:val="003F05F9"/>
    <w:rsid w:val="003F08AE"/>
    <w:rsid w:val="003F1B59"/>
    <w:rsid w:val="003F4C69"/>
    <w:rsid w:val="003F51D6"/>
    <w:rsid w:val="003F559D"/>
    <w:rsid w:val="003F6643"/>
    <w:rsid w:val="003F74A9"/>
    <w:rsid w:val="003F7624"/>
    <w:rsid w:val="004008CC"/>
    <w:rsid w:val="004017FC"/>
    <w:rsid w:val="004019FF"/>
    <w:rsid w:val="00402374"/>
    <w:rsid w:val="00402581"/>
    <w:rsid w:val="00402B16"/>
    <w:rsid w:val="00404917"/>
    <w:rsid w:val="00404C66"/>
    <w:rsid w:val="00404E53"/>
    <w:rsid w:val="004051E6"/>
    <w:rsid w:val="00405687"/>
    <w:rsid w:val="0040640A"/>
    <w:rsid w:val="00406DB5"/>
    <w:rsid w:val="00406E0F"/>
    <w:rsid w:val="00407E15"/>
    <w:rsid w:val="0041078D"/>
    <w:rsid w:val="00411956"/>
    <w:rsid w:val="004130C5"/>
    <w:rsid w:val="00413E15"/>
    <w:rsid w:val="00414F06"/>
    <w:rsid w:val="004154E7"/>
    <w:rsid w:val="00415E3E"/>
    <w:rsid w:val="00416599"/>
    <w:rsid w:val="0042336D"/>
    <w:rsid w:val="00423AF5"/>
    <w:rsid w:val="00423E8F"/>
    <w:rsid w:val="00426323"/>
    <w:rsid w:val="0043079A"/>
    <w:rsid w:val="004308A2"/>
    <w:rsid w:val="0043092B"/>
    <w:rsid w:val="00430C0A"/>
    <w:rsid w:val="00431F06"/>
    <w:rsid w:val="00434E6A"/>
    <w:rsid w:val="00436339"/>
    <w:rsid w:val="00436B59"/>
    <w:rsid w:val="00437A3E"/>
    <w:rsid w:val="00437AAE"/>
    <w:rsid w:val="004409C1"/>
    <w:rsid w:val="00440BD0"/>
    <w:rsid w:val="00442380"/>
    <w:rsid w:val="004438CF"/>
    <w:rsid w:val="00443B1C"/>
    <w:rsid w:val="00443F35"/>
    <w:rsid w:val="004440DA"/>
    <w:rsid w:val="004453F1"/>
    <w:rsid w:val="004456CB"/>
    <w:rsid w:val="00445744"/>
    <w:rsid w:val="00445A51"/>
    <w:rsid w:val="00446BEE"/>
    <w:rsid w:val="00447896"/>
    <w:rsid w:val="00450360"/>
    <w:rsid w:val="0045046B"/>
    <w:rsid w:val="00450BDF"/>
    <w:rsid w:val="00451005"/>
    <w:rsid w:val="00451A6B"/>
    <w:rsid w:val="00452009"/>
    <w:rsid w:val="004520D3"/>
    <w:rsid w:val="00456D45"/>
    <w:rsid w:val="00457666"/>
    <w:rsid w:val="00457EAE"/>
    <w:rsid w:val="00462752"/>
    <w:rsid w:val="004627E2"/>
    <w:rsid w:val="00462F1E"/>
    <w:rsid w:val="00463397"/>
    <w:rsid w:val="004634EE"/>
    <w:rsid w:val="00464452"/>
    <w:rsid w:val="00464D86"/>
    <w:rsid w:val="00465477"/>
    <w:rsid w:val="00465B8D"/>
    <w:rsid w:val="004664E0"/>
    <w:rsid w:val="00470166"/>
    <w:rsid w:val="0047069B"/>
    <w:rsid w:val="00470810"/>
    <w:rsid w:val="00470F9A"/>
    <w:rsid w:val="004757A8"/>
    <w:rsid w:val="004763F2"/>
    <w:rsid w:val="0047666E"/>
    <w:rsid w:val="004768BE"/>
    <w:rsid w:val="00477F73"/>
    <w:rsid w:val="00480E5E"/>
    <w:rsid w:val="00481268"/>
    <w:rsid w:val="00481FF6"/>
    <w:rsid w:val="00482533"/>
    <w:rsid w:val="0048355A"/>
    <w:rsid w:val="00483A70"/>
    <w:rsid w:val="00483B09"/>
    <w:rsid w:val="004866AF"/>
    <w:rsid w:val="00486829"/>
    <w:rsid w:val="00490E77"/>
    <w:rsid w:val="004914A8"/>
    <w:rsid w:val="00492DE4"/>
    <w:rsid w:val="00493F5F"/>
    <w:rsid w:val="0049553C"/>
    <w:rsid w:val="004A3A98"/>
    <w:rsid w:val="004A3F5E"/>
    <w:rsid w:val="004A4D04"/>
    <w:rsid w:val="004A6DAC"/>
    <w:rsid w:val="004B31B8"/>
    <w:rsid w:val="004B3424"/>
    <w:rsid w:val="004B3A25"/>
    <w:rsid w:val="004B57A0"/>
    <w:rsid w:val="004B5C1B"/>
    <w:rsid w:val="004B6F73"/>
    <w:rsid w:val="004B7D11"/>
    <w:rsid w:val="004B7EA5"/>
    <w:rsid w:val="004C0D74"/>
    <w:rsid w:val="004C1959"/>
    <w:rsid w:val="004C2426"/>
    <w:rsid w:val="004C293F"/>
    <w:rsid w:val="004C2E53"/>
    <w:rsid w:val="004C5B17"/>
    <w:rsid w:val="004C716A"/>
    <w:rsid w:val="004C7AD8"/>
    <w:rsid w:val="004D0188"/>
    <w:rsid w:val="004D0F02"/>
    <w:rsid w:val="004D18D3"/>
    <w:rsid w:val="004D2160"/>
    <w:rsid w:val="004D267C"/>
    <w:rsid w:val="004D317D"/>
    <w:rsid w:val="004D3C53"/>
    <w:rsid w:val="004D542B"/>
    <w:rsid w:val="004D54CB"/>
    <w:rsid w:val="004D59A6"/>
    <w:rsid w:val="004D6ED4"/>
    <w:rsid w:val="004E0450"/>
    <w:rsid w:val="004E0C4C"/>
    <w:rsid w:val="004E1FF1"/>
    <w:rsid w:val="004E2395"/>
    <w:rsid w:val="004E3232"/>
    <w:rsid w:val="004E3A21"/>
    <w:rsid w:val="004E44BB"/>
    <w:rsid w:val="004E5710"/>
    <w:rsid w:val="004E65D9"/>
    <w:rsid w:val="004E6B0B"/>
    <w:rsid w:val="004E6BC6"/>
    <w:rsid w:val="004E7056"/>
    <w:rsid w:val="004F08E6"/>
    <w:rsid w:val="004F231E"/>
    <w:rsid w:val="004F45DE"/>
    <w:rsid w:val="004F4D41"/>
    <w:rsid w:val="004F62BD"/>
    <w:rsid w:val="004F737D"/>
    <w:rsid w:val="00502355"/>
    <w:rsid w:val="005033A9"/>
    <w:rsid w:val="0050490E"/>
    <w:rsid w:val="00504C67"/>
    <w:rsid w:val="00505EDF"/>
    <w:rsid w:val="00505F21"/>
    <w:rsid w:val="00507E94"/>
    <w:rsid w:val="005106EE"/>
    <w:rsid w:val="005121CD"/>
    <w:rsid w:val="00512486"/>
    <w:rsid w:val="00514AFA"/>
    <w:rsid w:val="0051524B"/>
    <w:rsid w:val="005160B3"/>
    <w:rsid w:val="00521617"/>
    <w:rsid w:val="00521FE4"/>
    <w:rsid w:val="0052465B"/>
    <w:rsid w:val="00524CDD"/>
    <w:rsid w:val="00525003"/>
    <w:rsid w:val="005251C8"/>
    <w:rsid w:val="005256F3"/>
    <w:rsid w:val="00534E5A"/>
    <w:rsid w:val="00535129"/>
    <w:rsid w:val="005355D9"/>
    <w:rsid w:val="00540040"/>
    <w:rsid w:val="005406C1"/>
    <w:rsid w:val="00540BD4"/>
    <w:rsid w:val="00541A7C"/>
    <w:rsid w:val="00541F29"/>
    <w:rsid w:val="00543284"/>
    <w:rsid w:val="00543EC6"/>
    <w:rsid w:val="005447EE"/>
    <w:rsid w:val="005467B3"/>
    <w:rsid w:val="00550394"/>
    <w:rsid w:val="00550B62"/>
    <w:rsid w:val="00553455"/>
    <w:rsid w:val="0055422B"/>
    <w:rsid w:val="00554370"/>
    <w:rsid w:val="00554CF8"/>
    <w:rsid w:val="00556CD5"/>
    <w:rsid w:val="0055718D"/>
    <w:rsid w:val="0056026E"/>
    <w:rsid w:val="005603DC"/>
    <w:rsid w:val="00560A2B"/>
    <w:rsid w:val="00560D0C"/>
    <w:rsid w:val="00560EAF"/>
    <w:rsid w:val="005622C2"/>
    <w:rsid w:val="005625B5"/>
    <w:rsid w:val="00562F81"/>
    <w:rsid w:val="00563096"/>
    <w:rsid w:val="005633E5"/>
    <w:rsid w:val="00563834"/>
    <w:rsid w:val="00567223"/>
    <w:rsid w:val="0057444E"/>
    <w:rsid w:val="005771D4"/>
    <w:rsid w:val="00577AC2"/>
    <w:rsid w:val="00580706"/>
    <w:rsid w:val="0058250C"/>
    <w:rsid w:val="00582E85"/>
    <w:rsid w:val="00583BD6"/>
    <w:rsid w:val="00586BC7"/>
    <w:rsid w:val="00586F59"/>
    <w:rsid w:val="00586FE4"/>
    <w:rsid w:val="00587420"/>
    <w:rsid w:val="005910B5"/>
    <w:rsid w:val="00591112"/>
    <w:rsid w:val="00591C46"/>
    <w:rsid w:val="005923EF"/>
    <w:rsid w:val="00592E21"/>
    <w:rsid w:val="005954FB"/>
    <w:rsid w:val="005956D6"/>
    <w:rsid w:val="005972D0"/>
    <w:rsid w:val="00597339"/>
    <w:rsid w:val="005A1689"/>
    <w:rsid w:val="005A16AC"/>
    <w:rsid w:val="005A433E"/>
    <w:rsid w:val="005A55CD"/>
    <w:rsid w:val="005A6118"/>
    <w:rsid w:val="005A64DA"/>
    <w:rsid w:val="005A7474"/>
    <w:rsid w:val="005B03FB"/>
    <w:rsid w:val="005B421E"/>
    <w:rsid w:val="005B604A"/>
    <w:rsid w:val="005B6193"/>
    <w:rsid w:val="005B62A7"/>
    <w:rsid w:val="005C08F3"/>
    <w:rsid w:val="005C1D83"/>
    <w:rsid w:val="005C2B75"/>
    <w:rsid w:val="005C2E38"/>
    <w:rsid w:val="005C47F7"/>
    <w:rsid w:val="005C525B"/>
    <w:rsid w:val="005C5990"/>
    <w:rsid w:val="005C5BDC"/>
    <w:rsid w:val="005C6638"/>
    <w:rsid w:val="005D121D"/>
    <w:rsid w:val="005D20F3"/>
    <w:rsid w:val="005D4579"/>
    <w:rsid w:val="005D66DD"/>
    <w:rsid w:val="005D688C"/>
    <w:rsid w:val="005D6C2D"/>
    <w:rsid w:val="005E0631"/>
    <w:rsid w:val="005E0E05"/>
    <w:rsid w:val="005E1393"/>
    <w:rsid w:val="005E27F1"/>
    <w:rsid w:val="005E31A4"/>
    <w:rsid w:val="005E34CB"/>
    <w:rsid w:val="005E402A"/>
    <w:rsid w:val="005E5494"/>
    <w:rsid w:val="005E5CFB"/>
    <w:rsid w:val="005E650E"/>
    <w:rsid w:val="005F3340"/>
    <w:rsid w:val="005F3467"/>
    <w:rsid w:val="005F4EB4"/>
    <w:rsid w:val="005F639F"/>
    <w:rsid w:val="005F66F9"/>
    <w:rsid w:val="00600728"/>
    <w:rsid w:val="00601F69"/>
    <w:rsid w:val="00602137"/>
    <w:rsid w:val="00603EA6"/>
    <w:rsid w:val="00605956"/>
    <w:rsid w:val="006077A6"/>
    <w:rsid w:val="00607A6C"/>
    <w:rsid w:val="0061462D"/>
    <w:rsid w:val="0061642D"/>
    <w:rsid w:val="006170E2"/>
    <w:rsid w:val="0061786F"/>
    <w:rsid w:val="00620871"/>
    <w:rsid w:val="00621CC8"/>
    <w:rsid w:val="0062240F"/>
    <w:rsid w:val="00622D77"/>
    <w:rsid w:val="006236AE"/>
    <w:rsid w:val="00626D4E"/>
    <w:rsid w:val="00626FBE"/>
    <w:rsid w:val="00627069"/>
    <w:rsid w:val="0062707E"/>
    <w:rsid w:val="00627447"/>
    <w:rsid w:val="00627F34"/>
    <w:rsid w:val="00632D72"/>
    <w:rsid w:val="0063332F"/>
    <w:rsid w:val="00635946"/>
    <w:rsid w:val="00635DAC"/>
    <w:rsid w:val="00636B18"/>
    <w:rsid w:val="00637CA1"/>
    <w:rsid w:val="006411EC"/>
    <w:rsid w:val="006414D7"/>
    <w:rsid w:val="006417DB"/>
    <w:rsid w:val="00642437"/>
    <w:rsid w:val="00642839"/>
    <w:rsid w:val="006447D2"/>
    <w:rsid w:val="006449EB"/>
    <w:rsid w:val="00644ADD"/>
    <w:rsid w:val="00644D00"/>
    <w:rsid w:val="00645373"/>
    <w:rsid w:val="00645761"/>
    <w:rsid w:val="00645B98"/>
    <w:rsid w:val="00646123"/>
    <w:rsid w:val="0064659B"/>
    <w:rsid w:val="00651B19"/>
    <w:rsid w:val="00652F16"/>
    <w:rsid w:val="00653174"/>
    <w:rsid w:val="006545F0"/>
    <w:rsid w:val="006549F3"/>
    <w:rsid w:val="006562CD"/>
    <w:rsid w:val="0065662D"/>
    <w:rsid w:val="00656A09"/>
    <w:rsid w:val="006600C6"/>
    <w:rsid w:val="00660527"/>
    <w:rsid w:val="0066117A"/>
    <w:rsid w:val="006614BE"/>
    <w:rsid w:val="00661DFB"/>
    <w:rsid w:val="00661ECA"/>
    <w:rsid w:val="0066461A"/>
    <w:rsid w:val="00664F6C"/>
    <w:rsid w:val="00665183"/>
    <w:rsid w:val="00665464"/>
    <w:rsid w:val="006663FD"/>
    <w:rsid w:val="0066676B"/>
    <w:rsid w:val="00667663"/>
    <w:rsid w:val="006676CC"/>
    <w:rsid w:val="00671EBF"/>
    <w:rsid w:val="006731BD"/>
    <w:rsid w:val="0067349C"/>
    <w:rsid w:val="00674A16"/>
    <w:rsid w:val="00677A24"/>
    <w:rsid w:val="00677B45"/>
    <w:rsid w:val="00680CD6"/>
    <w:rsid w:val="00681E01"/>
    <w:rsid w:val="006821C2"/>
    <w:rsid w:val="00685C39"/>
    <w:rsid w:val="00687D4B"/>
    <w:rsid w:val="006904F9"/>
    <w:rsid w:val="00690651"/>
    <w:rsid w:val="00691E10"/>
    <w:rsid w:val="00692C24"/>
    <w:rsid w:val="0069703B"/>
    <w:rsid w:val="00697986"/>
    <w:rsid w:val="00697B9F"/>
    <w:rsid w:val="006A0481"/>
    <w:rsid w:val="006A2AE9"/>
    <w:rsid w:val="006A4760"/>
    <w:rsid w:val="006A53D6"/>
    <w:rsid w:val="006A614F"/>
    <w:rsid w:val="006A6DD5"/>
    <w:rsid w:val="006B0017"/>
    <w:rsid w:val="006B07F3"/>
    <w:rsid w:val="006B10BD"/>
    <w:rsid w:val="006B1C7C"/>
    <w:rsid w:val="006B3514"/>
    <w:rsid w:val="006B3E86"/>
    <w:rsid w:val="006B43FB"/>
    <w:rsid w:val="006B4FC0"/>
    <w:rsid w:val="006B5776"/>
    <w:rsid w:val="006B5CE6"/>
    <w:rsid w:val="006C0F9A"/>
    <w:rsid w:val="006C138C"/>
    <w:rsid w:val="006C46E6"/>
    <w:rsid w:val="006C4804"/>
    <w:rsid w:val="006C5723"/>
    <w:rsid w:val="006C653F"/>
    <w:rsid w:val="006C78CF"/>
    <w:rsid w:val="006C7A51"/>
    <w:rsid w:val="006D0C80"/>
    <w:rsid w:val="006D1E47"/>
    <w:rsid w:val="006D2073"/>
    <w:rsid w:val="006D2F7B"/>
    <w:rsid w:val="006D732A"/>
    <w:rsid w:val="006D78CA"/>
    <w:rsid w:val="006E0DC7"/>
    <w:rsid w:val="006E14C2"/>
    <w:rsid w:val="006E5A75"/>
    <w:rsid w:val="006E7124"/>
    <w:rsid w:val="006E71F5"/>
    <w:rsid w:val="006E78BF"/>
    <w:rsid w:val="006E79DC"/>
    <w:rsid w:val="006E7C11"/>
    <w:rsid w:val="006F0F04"/>
    <w:rsid w:val="006F2EA6"/>
    <w:rsid w:val="006F34D2"/>
    <w:rsid w:val="006F38FA"/>
    <w:rsid w:val="006F4737"/>
    <w:rsid w:val="006F61D0"/>
    <w:rsid w:val="006F7DFC"/>
    <w:rsid w:val="00700976"/>
    <w:rsid w:val="00702D61"/>
    <w:rsid w:val="00702F13"/>
    <w:rsid w:val="00704303"/>
    <w:rsid w:val="00704AF2"/>
    <w:rsid w:val="00705A7A"/>
    <w:rsid w:val="007066A7"/>
    <w:rsid w:val="0070744C"/>
    <w:rsid w:val="0071087B"/>
    <w:rsid w:val="00710E68"/>
    <w:rsid w:val="00710FF0"/>
    <w:rsid w:val="00711BBA"/>
    <w:rsid w:val="00712305"/>
    <w:rsid w:val="00712776"/>
    <w:rsid w:val="00713190"/>
    <w:rsid w:val="007136C1"/>
    <w:rsid w:val="00714BA0"/>
    <w:rsid w:val="00714F32"/>
    <w:rsid w:val="00715046"/>
    <w:rsid w:val="00715219"/>
    <w:rsid w:val="00715F63"/>
    <w:rsid w:val="007165C4"/>
    <w:rsid w:val="00720757"/>
    <w:rsid w:val="00721497"/>
    <w:rsid w:val="00721F44"/>
    <w:rsid w:val="0072216C"/>
    <w:rsid w:val="00724887"/>
    <w:rsid w:val="00724C30"/>
    <w:rsid w:val="00725FC5"/>
    <w:rsid w:val="007269B6"/>
    <w:rsid w:val="00726E7A"/>
    <w:rsid w:val="00730405"/>
    <w:rsid w:val="007305EB"/>
    <w:rsid w:val="00730891"/>
    <w:rsid w:val="007317D0"/>
    <w:rsid w:val="0073294A"/>
    <w:rsid w:val="00732E52"/>
    <w:rsid w:val="00732ECD"/>
    <w:rsid w:val="00733E1A"/>
    <w:rsid w:val="00735727"/>
    <w:rsid w:val="00736A17"/>
    <w:rsid w:val="00736E3F"/>
    <w:rsid w:val="0073733D"/>
    <w:rsid w:val="00740282"/>
    <w:rsid w:val="00740C09"/>
    <w:rsid w:val="00740DB7"/>
    <w:rsid w:val="00741BE0"/>
    <w:rsid w:val="00741E6A"/>
    <w:rsid w:val="00742837"/>
    <w:rsid w:val="00742B4B"/>
    <w:rsid w:val="00743C36"/>
    <w:rsid w:val="007447CD"/>
    <w:rsid w:val="00745993"/>
    <w:rsid w:val="00745DE9"/>
    <w:rsid w:val="00746CEE"/>
    <w:rsid w:val="007478AD"/>
    <w:rsid w:val="00750247"/>
    <w:rsid w:val="007503CA"/>
    <w:rsid w:val="0075125D"/>
    <w:rsid w:val="007513A3"/>
    <w:rsid w:val="00752293"/>
    <w:rsid w:val="00752801"/>
    <w:rsid w:val="0075366F"/>
    <w:rsid w:val="00756472"/>
    <w:rsid w:val="007575A0"/>
    <w:rsid w:val="00757993"/>
    <w:rsid w:val="00760351"/>
    <w:rsid w:val="00761DE8"/>
    <w:rsid w:val="007638C5"/>
    <w:rsid w:val="0076395E"/>
    <w:rsid w:val="00763C01"/>
    <w:rsid w:val="0076465C"/>
    <w:rsid w:val="007651E5"/>
    <w:rsid w:val="00765981"/>
    <w:rsid w:val="00767224"/>
    <w:rsid w:val="00771A93"/>
    <w:rsid w:val="007730F1"/>
    <w:rsid w:val="00773831"/>
    <w:rsid w:val="00775BF2"/>
    <w:rsid w:val="007760D2"/>
    <w:rsid w:val="0077774E"/>
    <w:rsid w:val="00780D54"/>
    <w:rsid w:val="0078193D"/>
    <w:rsid w:val="00782F35"/>
    <w:rsid w:val="00783E32"/>
    <w:rsid w:val="00785118"/>
    <w:rsid w:val="00785854"/>
    <w:rsid w:val="007860A2"/>
    <w:rsid w:val="00786BEB"/>
    <w:rsid w:val="00791240"/>
    <w:rsid w:val="007912C3"/>
    <w:rsid w:val="007922EC"/>
    <w:rsid w:val="007924B3"/>
    <w:rsid w:val="0079306D"/>
    <w:rsid w:val="0079396D"/>
    <w:rsid w:val="00794CF4"/>
    <w:rsid w:val="00794E29"/>
    <w:rsid w:val="00797CAF"/>
    <w:rsid w:val="007A1185"/>
    <w:rsid w:val="007A35D0"/>
    <w:rsid w:val="007A3915"/>
    <w:rsid w:val="007A3A50"/>
    <w:rsid w:val="007A654F"/>
    <w:rsid w:val="007A6713"/>
    <w:rsid w:val="007B0559"/>
    <w:rsid w:val="007B2B45"/>
    <w:rsid w:val="007B2FCE"/>
    <w:rsid w:val="007B3937"/>
    <w:rsid w:val="007B434B"/>
    <w:rsid w:val="007B44B1"/>
    <w:rsid w:val="007B53B3"/>
    <w:rsid w:val="007B6320"/>
    <w:rsid w:val="007C11C1"/>
    <w:rsid w:val="007C1DAC"/>
    <w:rsid w:val="007C3434"/>
    <w:rsid w:val="007C3459"/>
    <w:rsid w:val="007C578B"/>
    <w:rsid w:val="007C77DD"/>
    <w:rsid w:val="007C7F15"/>
    <w:rsid w:val="007D0361"/>
    <w:rsid w:val="007D2B60"/>
    <w:rsid w:val="007E3EA6"/>
    <w:rsid w:val="007E64CF"/>
    <w:rsid w:val="007E6C84"/>
    <w:rsid w:val="007F0250"/>
    <w:rsid w:val="007F18B9"/>
    <w:rsid w:val="007F1BA9"/>
    <w:rsid w:val="007F2626"/>
    <w:rsid w:val="007F4373"/>
    <w:rsid w:val="007F5A6A"/>
    <w:rsid w:val="007F67DE"/>
    <w:rsid w:val="007F6CB7"/>
    <w:rsid w:val="007F711B"/>
    <w:rsid w:val="007F754A"/>
    <w:rsid w:val="00800613"/>
    <w:rsid w:val="00800BCD"/>
    <w:rsid w:val="00802E3B"/>
    <w:rsid w:val="008042E1"/>
    <w:rsid w:val="0080442F"/>
    <w:rsid w:val="00804BFC"/>
    <w:rsid w:val="00804D63"/>
    <w:rsid w:val="00804EBA"/>
    <w:rsid w:val="008056A2"/>
    <w:rsid w:val="0080665B"/>
    <w:rsid w:val="00806691"/>
    <w:rsid w:val="00806B9D"/>
    <w:rsid w:val="00806F60"/>
    <w:rsid w:val="00810732"/>
    <w:rsid w:val="00810F9B"/>
    <w:rsid w:val="008124F6"/>
    <w:rsid w:val="00812777"/>
    <w:rsid w:val="00814466"/>
    <w:rsid w:val="00814DB0"/>
    <w:rsid w:val="0081586A"/>
    <w:rsid w:val="00816CF4"/>
    <w:rsid w:val="00820296"/>
    <w:rsid w:val="00821294"/>
    <w:rsid w:val="00821FE1"/>
    <w:rsid w:val="00823342"/>
    <w:rsid w:val="008242D8"/>
    <w:rsid w:val="00824D2E"/>
    <w:rsid w:val="00825583"/>
    <w:rsid w:val="008261A0"/>
    <w:rsid w:val="008274A0"/>
    <w:rsid w:val="008301B0"/>
    <w:rsid w:val="0083164D"/>
    <w:rsid w:val="00832571"/>
    <w:rsid w:val="008339A6"/>
    <w:rsid w:val="00834A19"/>
    <w:rsid w:val="0084129E"/>
    <w:rsid w:val="00841321"/>
    <w:rsid w:val="00842444"/>
    <w:rsid w:val="00843390"/>
    <w:rsid w:val="0084482C"/>
    <w:rsid w:val="00844FA2"/>
    <w:rsid w:val="00846373"/>
    <w:rsid w:val="0084649D"/>
    <w:rsid w:val="00847598"/>
    <w:rsid w:val="00851434"/>
    <w:rsid w:val="00852F52"/>
    <w:rsid w:val="00853433"/>
    <w:rsid w:val="00854267"/>
    <w:rsid w:val="0085502B"/>
    <w:rsid w:val="008558E5"/>
    <w:rsid w:val="008568AE"/>
    <w:rsid w:val="00856D91"/>
    <w:rsid w:val="0085702B"/>
    <w:rsid w:val="00857076"/>
    <w:rsid w:val="00860590"/>
    <w:rsid w:val="008614E8"/>
    <w:rsid w:val="00861599"/>
    <w:rsid w:val="008616D7"/>
    <w:rsid w:val="00861C87"/>
    <w:rsid w:val="00863B45"/>
    <w:rsid w:val="0086524C"/>
    <w:rsid w:val="0086565F"/>
    <w:rsid w:val="00865FD6"/>
    <w:rsid w:val="008678C3"/>
    <w:rsid w:val="00867BA3"/>
    <w:rsid w:val="00867EDF"/>
    <w:rsid w:val="008709EA"/>
    <w:rsid w:val="00871237"/>
    <w:rsid w:val="00873488"/>
    <w:rsid w:val="00875F0D"/>
    <w:rsid w:val="00877414"/>
    <w:rsid w:val="00880250"/>
    <w:rsid w:val="00880C5F"/>
    <w:rsid w:val="008812ED"/>
    <w:rsid w:val="0088146C"/>
    <w:rsid w:val="00882245"/>
    <w:rsid w:val="00882384"/>
    <w:rsid w:val="00883497"/>
    <w:rsid w:val="008836EC"/>
    <w:rsid w:val="00883ACA"/>
    <w:rsid w:val="00884D79"/>
    <w:rsid w:val="00885C04"/>
    <w:rsid w:val="008912A4"/>
    <w:rsid w:val="00893832"/>
    <w:rsid w:val="00894161"/>
    <w:rsid w:val="00894C80"/>
    <w:rsid w:val="00894FD9"/>
    <w:rsid w:val="00895056"/>
    <w:rsid w:val="00896EFD"/>
    <w:rsid w:val="0089763D"/>
    <w:rsid w:val="008A03B7"/>
    <w:rsid w:val="008A1569"/>
    <w:rsid w:val="008A1962"/>
    <w:rsid w:val="008A1CB1"/>
    <w:rsid w:val="008B0F5F"/>
    <w:rsid w:val="008B22D7"/>
    <w:rsid w:val="008B3005"/>
    <w:rsid w:val="008B36A3"/>
    <w:rsid w:val="008B680B"/>
    <w:rsid w:val="008B7E23"/>
    <w:rsid w:val="008C02CF"/>
    <w:rsid w:val="008C1DAD"/>
    <w:rsid w:val="008C2197"/>
    <w:rsid w:val="008C29B5"/>
    <w:rsid w:val="008C30AF"/>
    <w:rsid w:val="008C3493"/>
    <w:rsid w:val="008C5266"/>
    <w:rsid w:val="008C7A1B"/>
    <w:rsid w:val="008D11A6"/>
    <w:rsid w:val="008D13E2"/>
    <w:rsid w:val="008D1A48"/>
    <w:rsid w:val="008D1ABA"/>
    <w:rsid w:val="008D1F7B"/>
    <w:rsid w:val="008D218F"/>
    <w:rsid w:val="008D2D64"/>
    <w:rsid w:val="008D3536"/>
    <w:rsid w:val="008D3B28"/>
    <w:rsid w:val="008D4CB2"/>
    <w:rsid w:val="008D6977"/>
    <w:rsid w:val="008D6F9B"/>
    <w:rsid w:val="008E2393"/>
    <w:rsid w:val="008E281E"/>
    <w:rsid w:val="008E329C"/>
    <w:rsid w:val="008E3517"/>
    <w:rsid w:val="008E364D"/>
    <w:rsid w:val="008E381B"/>
    <w:rsid w:val="008E5B43"/>
    <w:rsid w:val="008F08E7"/>
    <w:rsid w:val="008F1BBB"/>
    <w:rsid w:val="008F4611"/>
    <w:rsid w:val="008F495B"/>
    <w:rsid w:val="008F49B6"/>
    <w:rsid w:val="008F4F41"/>
    <w:rsid w:val="008F5171"/>
    <w:rsid w:val="008F5734"/>
    <w:rsid w:val="008F5F50"/>
    <w:rsid w:val="008F62C4"/>
    <w:rsid w:val="008F769B"/>
    <w:rsid w:val="008F78C7"/>
    <w:rsid w:val="009022D1"/>
    <w:rsid w:val="00902E07"/>
    <w:rsid w:val="00903229"/>
    <w:rsid w:val="00903589"/>
    <w:rsid w:val="00905660"/>
    <w:rsid w:val="0090750A"/>
    <w:rsid w:val="009077B1"/>
    <w:rsid w:val="00907C5A"/>
    <w:rsid w:val="00910B3D"/>
    <w:rsid w:val="00910D28"/>
    <w:rsid w:val="00910D8C"/>
    <w:rsid w:val="00911333"/>
    <w:rsid w:val="00914716"/>
    <w:rsid w:val="00914764"/>
    <w:rsid w:val="0091499E"/>
    <w:rsid w:val="00914AC6"/>
    <w:rsid w:val="00915021"/>
    <w:rsid w:val="009158F2"/>
    <w:rsid w:val="00915AF0"/>
    <w:rsid w:val="00916A22"/>
    <w:rsid w:val="00916D42"/>
    <w:rsid w:val="00916F42"/>
    <w:rsid w:val="00920BFC"/>
    <w:rsid w:val="00921DD7"/>
    <w:rsid w:val="0092310D"/>
    <w:rsid w:val="00924A07"/>
    <w:rsid w:val="009258CE"/>
    <w:rsid w:val="00925CD9"/>
    <w:rsid w:val="009265D5"/>
    <w:rsid w:val="00926FB2"/>
    <w:rsid w:val="00927188"/>
    <w:rsid w:val="00927C85"/>
    <w:rsid w:val="009318BD"/>
    <w:rsid w:val="009320E0"/>
    <w:rsid w:val="0093211B"/>
    <w:rsid w:val="0093291B"/>
    <w:rsid w:val="00933F70"/>
    <w:rsid w:val="00934967"/>
    <w:rsid w:val="00940669"/>
    <w:rsid w:val="0094075E"/>
    <w:rsid w:val="00940A1F"/>
    <w:rsid w:val="00940C20"/>
    <w:rsid w:val="0094139F"/>
    <w:rsid w:val="009458F9"/>
    <w:rsid w:val="00945B15"/>
    <w:rsid w:val="00946407"/>
    <w:rsid w:val="00946A03"/>
    <w:rsid w:val="009472A2"/>
    <w:rsid w:val="00947783"/>
    <w:rsid w:val="00947E5B"/>
    <w:rsid w:val="00950189"/>
    <w:rsid w:val="009525F5"/>
    <w:rsid w:val="00952CA7"/>
    <w:rsid w:val="00953B86"/>
    <w:rsid w:val="009543AC"/>
    <w:rsid w:val="00954600"/>
    <w:rsid w:val="00954FE8"/>
    <w:rsid w:val="0095567E"/>
    <w:rsid w:val="009602CA"/>
    <w:rsid w:val="00960914"/>
    <w:rsid w:val="00962075"/>
    <w:rsid w:val="009624BD"/>
    <w:rsid w:val="0096264D"/>
    <w:rsid w:val="00963CEC"/>
    <w:rsid w:val="00964548"/>
    <w:rsid w:val="00965EC3"/>
    <w:rsid w:val="009661DB"/>
    <w:rsid w:val="009669DD"/>
    <w:rsid w:val="00966CFF"/>
    <w:rsid w:val="00967D4D"/>
    <w:rsid w:val="00971CC8"/>
    <w:rsid w:val="009726E0"/>
    <w:rsid w:val="00973018"/>
    <w:rsid w:val="00973AF1"/>
    <w:rsid w:val="009743B3"/>
    <w:rsid w:val="00974675"/>
    <w:rsid w:val="00975984"/>
    <w:rsid w:val="00976ECE"/>
    <w:rsid w:val="009820EB"/>
    <w:rsid w:val="00982792"/>
    <w:rsid w:val="00982B62"/>
    <w:rsid w:val="00982C23"/>
    <w:rsid w:val="009837E4"/>
    <w:rsid w:val="00983F34"/>
    <w:rsid w:val="00985AA1"/>
    <w:rsid w:val="00985B33"/>
    <w:rsid w:val="00985D56"/>
    <w:rsid w:val="009879B1"/>
    <w:rsid w:val="009902CC"/>
    <w:rsid w:val="009903A5"/>
    <w:rsid w:val="00990822"/>
    <w:rsid w:val="00990F07"/>
    <w:rsid w:val="0099132F"/>
    <w:rsid w:val="00991581"/>
    <w:rsid w:val="00991AE5"/>
    <w:rsid w:val="00996B62"/>
    <w:rsid w:val="00996EF8"/>
    <w:rsid w:val="009A0DAD"/>
    <w:rsid w:val="009A1CBF"/>
    <w:rsid w:val="009A2972"/>
    <w:rsid w:val="009A2D2D"/>
    <w:rsid w:val="009A393B"/>
    <w:rsid w:val="009A4978"/>
    <w:rsid w:val="009A4CD0"/>
    <w:rsid w:val="009A5C95"/>
    <w:rsid w:val="009A5F91"/>
    <w:rsid w:val="009A69EC"/>
    <w:rsid w:val="009A7615"/>
    <w:rsid w:val="009A7A30"/>
    <w:rsid w:val="009B1FCC"/>
    <w:rsid w:val="009B3302"/>
    <w:rsid w:val="009B37B7"/>
    <w:rsid w:val="009B5AE5"/>
    <w:rsid w:val="009B78C7"/>
    <w:rsid w:val="009C2843"/>
    <w:rsid w:val="009C4A31"/>
    <w:rsid w:val="009C5C44"/>
    <w:rsid w:val="009C5FF5"/>
    <w:rsid w:val="009C6826"/>
    <w:rsid w:val="009C7512"/>
    <w:rsid w:val="009C7639"/>
    <w:rsid w:val="009C7E82"/>
    <w:rsid w:val="009D05A1"/>
    <w:rsid w:val="009D1BB6"/>
    <w:rsid w:val="009D1C05"/>
    <w:rsid w:val="009D1ECB"/>
    <w:rsid w:val="009D2483"/>
    <w:rsid w:val="009D2A80"/>
    <w:rsid w:val="009D2D53"/>
    <w:rsid w:val="009D3773"/>
    <w:rsid w:val="009D44DA"/>
    <w:rsid w:val="009D4B60"/>
    <w:rsid w:val="009D5AC6"/>
    <w:rsid w:val="009D6C41"/>
    <w:rsid w:val="009D6C6B"/>
    <w:rsid w:val="009D7C46"/>
    <w:rsid w:val="009E1AA6"/>
    <w:rsid w:val="009E25AB"/>
    <w:rsid w:val="009E36C7"/>
    <w:rsid w:val="009E7682"/>
    <w:rsid w:val="009F0885"/>
    <w:rsid w:val="009F0EB8"/>
    <w:rsid w:val="009F14B4"/>
    <w:rsid w:val="009F281A"/>
    <w:rsid w:val="009F2C1B"/>
    <w:rsid w:val="009F369E"/>
    <w:rsid w:val="009F46EE"/>
    <w:rsid w:val="009F48F3"/>
    <w:rsid w:val="009F5205"/>
    <w:rsid w:val="009F6FD2"/>
    <w:rsid w:val="009F773A"/>
    <w:rsid w:val="009F78D3"/>
    <w:rsid w:val="00A00621"/>
    <w:rsid w:val="00A009CF"/>
    <w:rsid w:val="00A00B45"/>
    <w:rsid w:val="00A017D7"/>
    <w:rsid w:val="00A01EB8"/>
    <w:rsid w:val="00A020BB"/>
    <w:rsid w:val="00A0307D"/>
    <w:rsid w:val="00A05479"/>
    <w:rsid w:val="00A06F98"/>
    <w:rsid w:val="00A07BF6"/>
    <w:rsid w:val="00A10A6A"/>
    <w:rsid w:val="00A11777"/>
    <w:rsid w:val="00A11F75"/>
    <w:rsid w:val="00A12230"/>
    <w:rsid w:val="00A12A6B"/>
    <w:rsid w:val="00A130EB"/>
    <w:rsid w:val="00A13227"/>
    <w:rsid w:val="00A134A7"/>
    <w:rsid w:val="00A13E29"/>
    <w:rsid w:val="00A15191"/>
    <w:rsid w:val="00A1551E"/>
    <w:rsid w:val="00A17D5E"/>
    <w:rsid w:val="00A200B9"/>
    <w:rsid w:val="00A20703"/>
    <w:rsid w:val="00A20911"/>
    <w:rsid w:val="00A20A71"/>
    <w:rsid w:val="00A20CC4"/>
    <w:rsid w:val="00A22644"/>
    <w:rsid w:val="00A2309E"/>
    <w:rsid w:val="00A23819"/>
    <w:rsid w:val="00A23A0D"/>
    <w:rsid w:val="00A23B36"/>
    <w:rsid w:val="00A23C1F"/>
    <w:rsid w:val="00A23E40"/>
    <w:rsid w:val="00A23FB5"/>
    <w:rsid w:val="00A2416D"/>
    <w:rsid w:val="00A24FC4"/>
    <w:rsid w:val="00A25388"/>
    <w:rsid w:val="00A27C3B"/>
    <w:rsid w:val="00A303BD"/>
    <w:rsid w:val="00A31201"/>
    <w:rsid w:val="00A32336"/>
    <w:rsid w:val="00A3416F"/>
    <w:rsid w:val="00A374A0"/>
    <w:rsid w:val="00A402F1"/>
    <w:rsid w:val="00A42009"/>
    <w:rsid w:val="00A42796"/>
    <w:rsid w:val="00A43038"/>
    <w:rsid w:val="00A43831"/>
    <w:rsid w:val="00A44F05"/>
    <w:rsid w:val="00A4732A"/>
    <w:rsid w:val="00A503BB"/>
    <w:rsid w:val="00A50F29"/>
    <w:rsid w:val="00A51060"/>
    <w:rsid w:val="00A5161D"/>
    <w:rsid w:val="00A51836"/>
    <w:rsid w:val="00A51E49"/>
    <w:rsid w:val="00A52791"/>
    <w:rsid w:val="00A539F9"/>
    <w:rsid w:val="00A54866"/>
    <w:rsid w:val="00A55663"/>
    <w:rsid w:val="00A56B0C"/>
    <w:rsid w:val="00A56CAE"/>
    <w:rsid w:val="00A57EF0"/>
    <w:rsid w:val="00A6031B"/>
    <w:rsid w:val="00A62B8B"/>
    <w:rsid w:val="00A637B6"/>
    <w:rsid w:val="00A63ADD"/>
    <w:rsid w:val="00A64530"/>
    <w:rsid w:val="00A64E8D"/>
    <w:rsid w:val="00A64FD1"/>
    <w:rsid w:val="00A6591D"/>
    <w:rsid w:val="00A662E6"/>
    <w:rsid w:val="00A663B2"/>
    <w:rsid w:val="00A66976"/>
    <w:rsid w:val="00A7166B"/>
    <w:rsid w:val="00A73129"/>
    <w:rsid w:val="00A73B25"/>
    <w:rsid w:val="00A73BD3"/>
    <w:rsid w:val="00A74CD7"/>
    <w:rsid w:val="00A75015"/>
    <w:rsid w:val="00A77A0A"/>
    <w:rsid w:val="00A77B99"/>
    <w:rsid w:val="00A81557"/>
    <w:rsid w:val="00A83BA0"/>
    <w:rsid w:val="00A84F01"/>
    <w:rsid w:val="00A84F18"/>
    <w:rsid w:val="00A85045"/>
    <w:rsid w:val="00A85D76"/>
    <w:rsid w:val="00A87EEC"/>
    <w:rsid w:val="00A90215"/>
    <w:rsid w:val="00A9343F"/>
    <w:rsid w:val="00A940A3"/>
    <w:rsid w:val="00A944B3"/>
    <w:rsid w:val="00A94CEA"/>
    <w:rsid w:val="00A95738"/>
    <w:rsid w:val="00A957B2"/>
    <w:rsid w:val="00A97B7D"/>
    <w:rsid w:val="00AA0668"/>
    <w:rsid w:val="00AA26ED"/>
    <w:rsid w:val="00AA2C96"/>
    <w:rsid w:val="00AA4825"/>
    <w:rsid w:val="00AA55DA"/>
    <w:rsid w:val="00AB3035"/>
    <w:rsid w:val="00AB3360"/>
    <w:rsid w:val="00AB33E1"/>
    <w:rsid w:val="00AB4647"/>
    <w:rsid w:val="00AB47C0"/>
    <w:rsid w:val="00AB5FCA"/>
    <w:rsid w:val="00AB6629"/>
    <w:rsid w:val="00AB6681"/>
    <w:rsid w:val="00AB6857"/>
    <w:rsid w:val="00AB6D22"/>
    <w:rsid w:val="00AC0B9B"/>
    <w:rsid w:val="00AC2BD9"/>
    <w:rsid w:val="00AC3500"/>
    <w:rsid w:val="00AC4A07"/>
    <w:rsid w:val="00AC5856"/>
    <w:rsid w:val="00AC6689"/>
    <w:rsid w:val="00AC7031"/>
    <w:rsid w:val="00AD0B90"/>
    <w:rsid w:val="00AD1646"/>
    <w:rsid w:val="00AD1F8E"/>
    <w:rsid w:val="00AD23DE"/>
    <w:rsid w:val="00AD402A"/>
    <w:rsid w:val="00AE0EC7"/>
    <w:rsid w:val="00AE2799"/>
    <w:rsid w:val="00AE3B17"/>
    <w:rsid w:val="00AE44C0"/>
    <w:rsid w:val="00AE4F11"/>
    <w:rsid w:val="00AE5405"/>
    <w:rsid w:val="00AE5D13"/>
    <w:rsid w:val="00AE7147"/>
    <w:rsid w:val="00AE7453"/>
    <w:rsid w:val="00AF038B"/>
    <w:rsid w:val="00AF060B"/>
    <w:rsid w:val="00AF1611"/>
    <w:rsid w:val="00AF2BCD"/>
    <w:rsid w:val="00AF359F"/>
    <w:rsid w:val="00AF40DC"/>
    <w:rsid w:val="00AF511F"/>
    <w:rsid w:val="00AF69CE"/>
    <w:rsid w:val="00AF72DA"/>
    <w:rsid w:val="00AF7818"/>
    <w:rsid w:val="00B00F42"/>
    <w:rsid w:val="00B017DB"/>
    <w:rsid w:val="00B01AD0"/>
    <w:rsid w:val="00B0203F"/>
    <w:rsid w:val="00B02314"/>
    <w:rsid w:val="00B03E10"/>
    <w:rsid w:val="00B04871"/>
    <w:rsid w:val="00B04E7F"/>
    <w:rsid w:val="00B05B7A"/>
    <w:rsid w:val="00B0723C"/>
    <w:rsid w:val="00B07269"/>
    <w:rsid w:val="00B0730B"/>
    <w:rsid w:val="00B0748C"/>
    <w:rsid w:val="00B07B50"/>
    <w:rsid w:val="00B07E1A"/>
    <w:rsid w:val="00B10431"/>
    <w:rsid w:val="00B10A62"/>
    <w:rsid w:val="00B12069"/>
    <w:rsid w:val="00B124DF"/>
    <w:rsid w:val="00B12E3F"/>
    <w:rsid w:val="00B13E6D"/>
    <w:rsid w:val="00B16D3B"/>
    <w:rsid w:val="00B17BF7"/>
    <w:rsid w:val="00B17C8D"/>
    <w:rsid w:val="00B17D33"/>
    <w:rsid w:val="00B204C5"/>
    <w:rsid w:val="00B2323C"/>
    <w:rsid w:val="00B23903"/>
    <w:rsid w:val="00B242BC"/>
    <w:rsid w:val="00B24FD1"/>
    <w:rsid w:val="00B26045"/>
    <w:rsid w:val="00B27A20"/>
    <w:rsid w:val="00B303B4"/>
    <w:rsid w:val="00B32292"/>
    <w:rsid w:val="00B33DE4"/>
    <w:rsid w:val="00B34456"/>
    <w:rsid w:val="00B34980"/>
    <w:rsid w:val="00B3624D"/>
    <w:rsid w:val="00B365BC"/>
    <w:rsid w:val="00B36DDF"/>
    <w:rsid w:val="00B37F33"/>
    <w:rsid w:val="00B422C4"/>
    <w:rsid w:val="00B4260A"/>
    <w:rsid w:val="00B438A5"/>
    <w:rsid w:val="00B44C55"/>
    <w:rsid w:val="00B451E8"/>
    <w:rsid w:val="00B452DE"/>
    <w:rsid w:val="00B46A95"/>
    <w:rsid w:val="00B511C5"/>
    <w:rsid w:val="00B52AF2"/>
    <w:rsid w:val="00B53D8F"/>
    <w:rsid w:val="00B544C2"/>
    <w:rsid w:val="00B5494B"/>
    <w:rsid w:val="00B54C1F"/>
    <w:rsid w:val="00B5566F"/>
    <w:rsid w:val="00B5641D"/>
    <w:rsid w:val="00B564ED"/>
    <w:rsid w:val="00B572AD"/>
    <w:rsid w:val="00B57D28"/>
    <w:rsid w:val="00B610A3"/>
    <w:rsid w:val="00B61CF9"/>
    <w:rsid w:val="00B61F64"/>
    <w:rsid w:val="00B67877"/>
    <w:rsid w:val="00B67B7E"/>
    <w:rsid w:val="00B700B0"/>
    <w:rsid w:val="00B70CC4"/>
    <w:rsid w:val="00B71BEF"/>
    <w:rsid w:val="00B72C6D"/>
    <w:rsid w:val="00B73961"/>
    <w:rsid w:val="00B74E26"/>
    <w:rsid w:val="00B76A09"/>
    <w:rsid w:val="00B82D4F"/>
    <w:rsid w:val="00B82F31"/>
    <w:rsid w:val="00B841E0"/>
    <w:rsid w:val="00B91ABF"/>
    <w:rsid w:val="00B93A19"/>
    <w:rsid w:val="00B9460B"/>
    <w:rsid w:val="00B95E40"/>
    <w:rsid w:val="00B963AD"/>
    <w:rsid w:val="00B97E8A"/>
    <w:rsid w:val="00BA3602"/>
    <w:rsid w:val="00BA4047"/>
    <w:rsid w:val="00BA4476"/>
    <w:rsid w:val="00BA44B7"/>
    <w:rsid w:val="00BA4EE7"/>
    <w:rsid w:val="00BA555E"/>
    <w:rsid w:val="00BA71C3"/>
    <w:rsid w:val="00BB02DE"/>
    <w:rsid w:val="00BB0936"/>
    <w:rsid w:val="00BB11FF"/>
    <w:rsid w:val="00BB1877"/>
    <w:rsid w:val="00BB3266"/>
    <w:rsid w:val="00BB341D"/>
    <w:rsid w:val="00BB371A"/>
    <w:rsid w:val="00BB3965"/>
    <w:rsid w:val="00BB631A"/>
    <w:rsid w:val="00BB7A8C"/>
    <w:rsid w:val="00BC0A20"/>
    <w:rsid w:val="00BC0E41"/>
    <w:rsid w:val="00BC176A"/>
    <w:rsid w:val="00BC1ADC"/>
    <w:rsid w:val="00BC2AAD"/>
    <w:rsid w:val="00BC342F"/>
    <w:rsid w:val="00BC5132"/>
    <w:rsid w:val="00BC5488"/>
    <w:rsid w:val="00BC5710"/>
    <w:rsid w:val="00BC5EE2"/>
    <w:rsid w:val="00BC7798"/>
    <w:rsid w:val="00BC7C55"/>
    <w:rsid w:val="00BD081B"/>
    <w:rsid w:val="00BD365A"/>
    <w:rsid w:val="00BD5394"/>
    <w:rsid w:val="00BD635D"/>
    <w:rsid w:val="00BD64ED"/>
    <w:rsid w:val="00BD79D1"/>
    <w:rsid w:val="00BD7AF1"/>
    <w:rsid w:val="00BD7B25"/>
    <w:rsid w:val="00BE0B9B"/>
    <w:rsid w:val="00BE1AF2"/>
    <w:rsid w:val="00BE1AFF"/>
    <w:rsid w:val="00BE1B93"/>
    <w:rsid w:val="00BE1E05"/>
    <w:rsid w:val="00BE258E"/>
    <w:rsid w:val="00BE2D96"/>
    <w:rsid w:val="00BE39F6"/>
    <w:rsid w:val="00BE4D88"/>
    <w:rsid w:val="00BE5A4D"/>
    <w:rsid w:val="00BE7C98"/>
    <w:rsid w:val="00BF251F"/>
    <w:rsid w:val="00BF318A"/>
    <w:rsid w:val="00BF395A"/>
    <w:rsid w:val="00BF4A2D"/>
    <w:rsid w:val="00BF5D9C"/>
    <w:rsid w:val="00BF60E7"/>
    <w:rsid w:val="00BF74E9"/>
    <w:rsid w:val="00BF757F"/>
    <w:rsid w:val="00BF7846"/>
    <w:rsid w:val="00BF7E5A"/>
    <w:rsid w:val="00C0182B"/>
    <w:rsid w:val="00C01CF2"/>
    <w:rsid w:val="00C02AF7"/>
    <w:rsid w:val="00C02B69"/>
    <w:rsid w:val="00C0304A"/>
    <w:rsid w:val="00C0326E"/>
    <w:rsid w:val="00C03D7E"/>
    <w:rsid w:val="00C05764"/>
    <w:rsid w:val="00C07884"/>
    <w:rsid w:val="00C10A8F"/>
    <w:rsid w:val="00C12349"/>
    <w:rsid w:val="00C12832"/>
    <w:rsid w:val="00C13051"/>
    <w:rsid w:val="00C15A0A"/>
    <w:rsid w:val="00C16418"/>
    <w:rsid w:val="00C16BB5"/>
    <w:rsid w:val="00C201E5"/>
    <w:rsid w:val="00C20C75"/>
    <w:rsid w:val="00C20E2C"/>
    <w:rsid w:val="00C21425"/>
    <w:rsid w:val="00C21581"/>
    <w:rsid w:val="00C22B14"/>
    <w:rsid w:val="00C22BFB"/>
    <w:rsid w:val="00C23F1A"/>
    <w:rsid w:val="00C241A3"/>
    <w:rsid w:val="00C247CB"/>
    <w:rsid w:val="00C248A7"/>
    <w:rsid w:val="00C24A11"/>
    <w:rsid w:val="00C2541A"/>
    <w:rsid w:val="00C26CBF"/>
    <w:rsid w:val="00C279B8"/>
    <w:rsid w:val="00C27DB6"/>
    <w:rsid w:val="00C306CD"/>
    <w:rsid w:val="00C360BD"/>
    <w:rsid w:val="00C364B2"/>
    <w:rsid w:val="00C40A0A"/>
    <w:rsid w:val="00C42B4C"/>
    <w:rsid w:val="00C42E9B"/>
    <w:rsid w:val="00C4537C"/>
    <w:rsid w:val="00C46107"/>
    <w:rsid w:val="00C476E1"/>
    <w:rsid w:val="00C5122E"/>
    <w:rsid w:val="00C51428"/>
    <w:rsid w:val="00C516BC"/>
    <w:rsid w:val="00C51BF1"/>
    <w:rsid w:val="00C51FFA"/>
    <w:rsid w:val="00C52413"/>
    <w:rsid w:val="00C52E77"/>
    <w:rsid w:val="00C551B0"/>
    <w:rsid w:val="00C566B3"/>
    <w:rsid w:val="00C5672C"/>
    <w:rsid w:val="00C57CAE"/>
    <w:rsid w:val="00C57F17"/>
    <w:rsid w:val="00C6179A"/>
    <w:rsid w:val="00C636EA"/>
    <w:rsid w:val="00C647D6"/>
    <w:rsid w:val="00C64950"/>
    <w:rsid w:val="00C65249"/>
    <w:rsid w:val="00C65587"/>
    <w:rsid w:val="00C66587"/>
    <w:rsid w:val="00C67B32"/>
    <w:rsid w:val="00C71165"/>
    <w:rsid w:val="00C7155F"/>
    <w:rsid w:val="00C72D88"/>
    <w:rsid w:val="00C739B0"/>
    <w:rsid w:val="00C7445B"/>
    <w:rsid w:val="00C75C83"/>
    <w:rsid w:val="00C760D4"/>
    <w:rsid w:val="00C7657B"/>
    <w:rsid w:val="00C77047"/>
    <w:rsid w:val="00C77068"/>
    <w:rsid w:val="00C77BBD"/>
    <w:rsid w:val="00C77D8E"/>
    <w:rsid w:val="00C80C94"/>
    <w:rsid w:val="00C8252A"/>
    <w:rsid w:val="00C83DE2"/>
    <w:rsid w:val="00C85B0B"/>
    <w:rsid w:val="00C8787C"/>
    <w:rsid w:val="00C90483"/>
    <w:rsid w:val="00C90985"/>
    <w:rsid w:val="00C917C1"/>
    <w:rsid w:val="00C94547"/>
    <w:rsid w:val="00C94669"/>
    <w:rsid w:val="00C9511D"/>
    <w:rsid w:val="00C96712"/>
    <w:rsid w:val="00C96D5C"/>
    <w:rsid w:val="00C96DAB"/>
    <w:rsid w:val="00C97052"/>
    <w:rsid w:val="00C9715A"/>
    <w:rsid w:val="00CA0141"/>
    <w:rsid w:val="00CA02B1"/>
    <w:rsid w:val="00CA3420"/>
    <w:rsid w:val="00CA3CA1"/>
    <w:rsid w:val="00CA5C4F"/>
    <w:rsid w:val="00CA7C48"/>
    <w:rsid w:val="00CB0C1D"/>
    <w:rsid w:val="00CB11BE"/>
    <w:rsid w:val="00CB1820"/>
    <w:rsid w:val="00CB18E5"/>
    <w:rsid w:val="00CB1D93"/>
    <w:rsid w:val="00CB35D6"/>
    <w:rsid w:val="00CB437A"/>
    <w:rsid w:val="00CC0681"/>
    <w:rsid w:val="00CC0D52"/>
    <w:rsid w:val="00CC2F81"/>
    <w:rsid w:val="00CC5AA2"/>
    <w:rsid w:val="00CC67C0"/>
    <w:rsid w:val="00CC721A"/>
    <w:rsid w:val="00CC7B36"/>
    <w:rsid w:val="00CD0963"/>
    <w:rsid w:val="00CD19EB"/>
    <w:rsid w:val="00CD22AC"/>
    <w:rsid w:val="00CD2608"/>
    <w:rsid w:val="00CD2FDE"/>
    <w:rsid w:val="00CD35D2"/>
    <w:rsid w:val="00CD58C0"/>
    <w:rsid w:val="00CD7B36"/>
    <w:rsid w:val="00CE25CC"/>
    <w:rsid w:val="00CE3A83"/>
    <w:rsid w:val="00CE3D42"/>
    <w:rsid w:val="00CE53E6"/>
    <w:rsid w:val="00CE5C8F"/>
    <w:rsid w:val="00CE7ACC"/>
    <w:rsid w:val="00CF01CD"/>
    <w:rsid w:val="00CF0C3B"/>
    <w:rsid w:val="00CF11FB"/>
    <w:rsid w:val="00CF2BCF"/>
    <w:rsid w:val="00CF52AA"/>
    <w:rsid w:val="00CF6131"/>
    <w:rsid w:val="00CF63F6"/>
    <w:rsid w:val="00D004C4"/>
    <w:rsid w:val="00D00A23"/>
    <w:rsid w:val="00D00AA4"/>
    <w:rsid w:val="00D01D52"/>
    <w:rsid w:val="00D032CD"/>
    <w:rsid w:val="00D03F9B"/>
    <w:rsid w:val="00D04741"/>
    <w:rsid w:val="00D05A99"/>
    <w:rsid w:val="00D069ED"/>
    <w:rsid w:val="00D06EAA"/>
    <w:rsid w:val="00D07AC2"/>
    <w:rsid w:val="00D07D24"/>
    <w:rsid w:val="00D11DBB"/>
    <w:rsid w:val="00D12D32"/>
    <w:rsid w:val="00D14D62"/>
    <w:rsid w:val="00D14E43"/>
    <w:rsid w:val="00D150EE"/>
    <w:rsid w:val="00D169A9"/>
    <w:rsid w:val="00D16E0E"/>
    <w:rsid w:val="00D16EA1"/>
    <w:rsid w:val="00D20BF6"/>
    <w:rsid w:val="00D21344"/>
    <w:rsid w:val="00D22829"/>
    <w:rsid w:val="00D22C53"/>
    <w:rsid w:val="00D2433D"/>
    <w:rsid w:val="00D251A1"/>
    <w:rsid w:val="00D265A2"/>
    <w:rsid w:val="00D30862"/>
    <w:rsid w:val="00D31189"/>
    <w:rsid w:val="00D32889"/>
    <w:rsid w:val="00D32B9E"/>
    <w:rsid w:val="00D3321A"/>
    <w:rsid w:val="00D3333E"/>
    <w:rsid w:val="00D33519"/>
    <w:rsid w:val="00D36499"/>
    <w:rsid w:val="00D36733"/>
    <w:rsid w:val="00D4163E"/>
    <w:rsid w:val="00D41642"/>
    <w:rsid w:val="00D42495"/>
    <w:rsid w:val="00D42B04"/>
    <w:rsid w:val="00D453D1"/>
    <w:rsid w:val="00D45C43"/>
    <w:rsid w:val="00D45DA5"/>
    <w:rsid w:val="00D471B5"/>
    <w:rsid w:val="00D471F5"/>
    <w:rsid w:val="00D5080D"/>
    <w:rsid w:val="00D50BA9"/>
    <w:rsid w:val="00D52766"/>
    <w:rsid w:val="00D5358E"/>
    <w:rsid w:val="00D541BB"/>
    <w:rsid w:val="00D543B1"/>
    <w:rsid w:val="00D54407"/>
    <w:rsid w:val="00D5538C"/>
    <w:rsid w:val="00D5559C"/>
    <w:rsid w:val="00D55BEF"/>
    <w:rsid w:val="00D55E64"/>
    <w:rsid w:val="00D55F0A"/>
    <w:rsid w:val="00D571DB"/>
    <w:rsid w:val="00D60B57"/>
    <w:rsid w:val="00D6461F"/>
    <w:rsid w:val="00D65F02"/>
    <w:rsid w:val="00D66AA7"/>
    <w:rsid w:val="00D67358"/>
    <w:rsid w:val="00D6774D"/>
    <w:rsid w:val="00D6797F"/>
    <w:rsid w:val="00D679C7"/>
    <w:rsid w:val="00D67DE5"/>
    <w:rsid w:val="00D72B1E"/>
    <w:rsid w:val="00D75191"/>
    <w:rsid w:val="00D75349"/>
    <w:rsid w:val="00D77C78"/>
    <w:rsid w:val="00D80929"/>
    <w:rsid w:val="00D80E64"/>
    <w:rsid w:val="00D810FD"/>
    <w:rsid w:val="00D830EA"/>
    <w:rsid w:val="00D8482A"/>
    <w:rsid w:val="00D85254"/>
    <w:rsid w:val="00D85783"/>
    <w:rsid w:val="00D8724E"/>
    <w:rsid w:val="00D87BD6"/>
    <w:rsid w:val="00D916A3"/>
    <w:rsid w:val="00D936B4"/>
    <w:rsid w:val="00D950DE"/>
    <w:rsid w:val="00D95341"/>
    <w:rsid w:val="00D96345"/>
    <w:rsid w:val="00D96C6A"/>
    <w:rsid w:val="00D96EA5"/>
    <w:rsid w:val="00D970D5"/>
    <w:rsid w:val="00D97762"/>
    <w:rsid w:val="00DA0EF7"/>
    <w:rsid w:val="00DA1C1C"/>
    <w:rsid w:val="00DA4EEE"/>
    <w:rsid w:val="00DA4F3E"/>
    <w:rsid w:val="00DA5153"/>
    <w:rsid w:val="00DA55CC"/>
    <w:rsid w:val="00DB050A"/>
    <w:rsid w:val="00DB0CCB"/>
    <w:rsid w:val="00DB15A9"/>
    <w:rsid w:val="00DB19B0"/>
    <w:rsid w:val="00DB2074"/>
    <w:rsid w:val="00DB347C"/>
    <w:rsid w:val="00DB37B8"/>
    <w:rsid w:val="00DB43DD"/>
    <w:rsid w:val="00DB5B67"/>
    <w:rsid w:val="00DB5C43"/>
    <w:rsid w:val="00DC1277"/>
    <w:rsid w:val="00DC25E6"/>
    <w:rsid w:val="00DC4FFC"/>
    <w:rsid w:val="00DD07F2"/>
    <w:rsid w:val="00DD1DB3"/>
    <w:rsid w:val="00DD3549"/>
    <w:rsid w:val="00DD35A9"/>
    <w:rsid w:val="00DD3F04"/>
    <w:rsid w:val="00DD4190"/>
    <w:rsid w:val="00DD4FDE"/>
    <w:rsid w:val="00DD61B9"/>
    <w:rsid w:val="00DD6DF7"/>
    <w:rsid w:val="00DD7796"/>
    <w:rsid w:val="00DE00E2"/>
    <w:rsid w:val="00DE15A9"/>
    <w:rsid w:val="00DE1D5B"/>
    <w:rsid w:val="00DE1D6F"/>
    <w:rsid w:val="00DE2266"/>
    <w:rsid w:val="00DE278A"/>
    <w:rsid w:val="00DE4220"/>
    <w:rsid w:val="00DE5E48"/>
    <w:rsid w:val="00DF0223"/>
    <w:rsid w:val="00DF05BF"/>
    <w:rsid w:val="00DF15C0"/>
    <w:rsid w:val="00DF2C24"/>
    <w:rsid w:val="00DF2CF8"/>
    <w:rsid w:val="00DF6210"/>
    <w:rsid w:val="00DF6BE4"/>
    <w:rsid w:val="00E00E49"/>
    <w:rsid w:val="00E012AB"/>
    <w:rsid w:val="00E03045"/>
    <w:rsid w:val="00E05A56"/>
    <w:rsid w:val="00E07DA8"/>
    <w:rsid w:val="00E10081"/>
    <w:rsid w:val="00E10A37"/>
    <w:rsid w:val="00E1308E"/>
    <w:rsid w:val="00E14833"/>
    <w:rsid w:val="00E157BC"/>
    <w:rsid w:val="00E167D4"/>
    <w:rsid w:val="00E17438"/>
    <w:rsid w:val="00E17647"/>
    <w:rsid w:val="00E17884"/>
    <w:rsid w:val="00E2137B"/>
    <w:rsid w:val="00E2171A"/>
    <w:rsid w:val="00E21D9F"/>
    <w:rsid w:val="00E241B9"/>
    <w:rsid w:val="00E30073"/>
    <w:rsid w:val="00E308E6"/>
    <w:rsid w:val="00E30A7A"/>
    <w:rsid w:val="00E30AA7"/>
    <w:rsid w:val="00E34623"/>
    <w:rsid w:val="00E34654"/>
    <w:rsid w:val="00E351FE"/>
    <w:rsid w:val="00E369AC"/>
    <w:rsid w:val="00E37B8D"/>
    <w:rsid w:val="00E40E63"/>
    <w:rsid w:val="00E42224"/>
    <w:rsid w:val="00E42423"/>
    <w:rsid w:val="00E42779"/>
    <w:rsid w:val="00E4333A"/>
    <w:rsid w:val="00E44046"/>
    <w:rsid w:val="00E44F4B"/>
    <w:rsid w:val="00E45557"/>
    <w:rsid w:val="00E45FD2"/>
    <w:rsid w:val="00E46A7A"/>
    <w:rsid w:val="00E46D51"/>
    <w:rsid w:val="00E47199"/>
    <w:rsid w:val="00E5057F"/>
    <w:rsid w:val="00E505D5"/>
    <w:rsid w:val="00E508F3"/>
    <w:rsid w:val="00E50E4A"/>
    <w:rsid w:val="00E520E2"/>
    <w:rsid w:val="00E53AE6"/>
    <w:rsid w:val="00E54A4F"/>
    <w:rsid w:val="00E5518A"/>
    <w:rsid w:val="00E554A7"/>
    <w:rsid w:val="00E559B2"/>
    <w:rsid w:val="00E573AC"/>
    <w:rsid w:val="00E574BD"/>
    <w:rsid w:val="00E57562"/>
    <w:rsid w:val="00E5768C"/>
    <w:rsid w:val="00E57DCF"/>
    <w:rsid w:val="00E61EA7"/>
    <w:rsid w:val="00E621D9"/>
    <w:rsid w:val="00E63672"/>
    <w:rsid w:val="00E6575F"/>
    <w:rsid w:val="00E6769A"/>
    <w:rsid w:val="00E70074"/>
    <w:rsid w:val="00E7089C"/>
    <w:rsid w:val="00E71C24"/>
    <w:rsid w:val="00E71F9A"/>
    <w:rsid w:val="00E7646F"/>
    <w:rsid w:val="00E76641"/>
    <w:rsid w:val="00E76F5C"/>
    <w:rsid w:val="00E779C1"/>
    <w:rsid w:val="00E77CD5"/>
    <w:rsid w:val="00E82EBD"/>
    <w:rsid w:val="00E8437A"/>
    <w:rsid w:val="00E8480E"/>
    <w:rsid w:val="00E84EC2"/>
    <w:rsid w:val="00E85987"/>
    <w:rsid w:val="00E85B46"/>
    <w:rsid w:val="00E8CA5C"/>
    <w:rsid w:val="00E9088F"/>
    <w:rsid w:val="00E91F5F"/>
    <w:rsid w:val="00E9243E"/>
    <w:rsid w:val="00E92CDD"/>
    <w:rsid w:val="00E92F90"/>
    <w:rsid w:val="00E93A6E"/>
    <w:rsid w:val="00E96072"/>
    <w:rsid w:val="00EA03A3"/>
    <w:rsid w:val="00EA246F"/>
    <w:rsid w:val="00EA283E"/>
    <w:rsid w:val="00EA3827"/>
    <w:rsid w:val="00EA3CF8"/>
    <w:rsid w:val="00EA4F84"/>
    <w:rsid w:val="00EA7DB1"/>
    <w:rsid w:val="00EB0D39"/>
    <w:rsid w:val="00EB1263"/>
    <w:rsid w:val="00EB12DD"/>
    <w:rsid w:val="00EB153E"/>
    <w:rsid w:val="00EB207B"/>
    <w:rsid w:val="00EB390E"/>
    <w:rsid w:val="00EB4F63"/>
    <w:rsid w:val="00EB57EB"/>
    <w:rsid w:val="00EB744B"/>
    <w:rsid w:val="00EB7C78"/>
    <w:rsid w:val="00EC1F25"/>
    <w:rsid w:val="00EC34BC"/>
    <w:rsid w:val="00EC3F91"/>
    <w:rsid w:val="00EC4F96"/>
    <w:rsid w:val="00EC6143"/>
    <w:rsid w:val="00EC6C14"/>
    <w:rsid w:val="00EC7036"/>
    <w:rsid w:val="00EC71C7"/>
    <w:rsid w:val="00ED3081"/>
    <w:rsid w:val="00ED45BC"/>
    <w:rsid w:val="00ED46C1"/>
    <w:rsid w:val="00ED50CF"/>
    <w:rsid w:val="00ED5E3E"/>
    <w:rsid w:val="00ED5F4C"/>
    <w:rsid w:val="00ED6CCF"/>
    <w:rsid w:val="00ED7E62"/>
    <w:rsid w:val="00EE1274"/>
    <w:rsid w:val="00EE1811"/>
    <w:rsid w:val="00EE1B7B"/>
    <w:rsid w:val="00EE1C0B"/>
    <w:rsid w:val="00EE1D94"/>
    <w:rsid w:val="00EE3257"/>
    <w:rsid w:val="00EE3527"/>
    <w:rsid w:val="00EE39D5"/>
    <w:rsid w:val="00EE3E4F"/>
    <w:rsid w:val="00EE4D80"/>
    <w:rsid w:val="00EF1731"/>
    <w:rsid w:val="00EF1E30"/>
    <w:rsid w:val="00EF38D6"/>
    <w:rsid w:val="00EF3D27"/>
    <w:rsid w:val="00EF3F1E"/>
    <w:rsid w:val="00EF4340"/>
    <w:rsid w:val="00EF4877"/>
    <w:rsid w:val="00EF4A98"/>
    <w:rsid w:val="00EF5354"/>
    <w:rsid w:val="00EF53D4"/>
    <w:rsid w:val="00EF6602"/>
    <w:rsid w:val="00EF6633"/>
    <w:rsid w:val="00EF7720"/>
    <w:rsid w:val="00EF78F1"/>
    <w:rsid w:val="00EF7B7F"/>
    <w:rsid w:val="00F00313"/>
    <w:rsid w:val="00F00CE9"/>
    <w:rsid w:val="00F013F3"/>
    <w:rsid w:val="00F02CD4"/>
    <w:rsid w:val="00F03507"/>
    <w:rsid w:val="00F035D9"/>
    <w:rsid w:val="00F05379"/>
    <w:rsid w:val="00F10DC8"/>
    <w:rsid w:val="00F1152F"/>
    <w:rsid w:val="00F1176F"/>
    <w:rsid w:val="00F11E08"/>
    <w:rsid w:val="00F153DD"/>
    <w:rsid w:val="00F17CC2"/>
    <w:rsid w:val="00F17FBB"/>
    <w:rsid w:val="00F207B3"/>
    <w:rsid w:val="00F209D6"/>
    <w:rsid w:val="00F209EA"/>
    <w:rsid w:val="00F2121B"/>
    <w:rsid w:val="00F21B31"/>
    <w:rsid w:val="00F26953"/>
    <w:rsid w:val="00F310BC"/>
    <w:rsid w:val="00F31E13"/>
    <w:rsid w:val="00F31F1B"/>
    <w:rsid w:val="00F31F2D"/>
    <w:rsid w:val="00F348D2"/>
    <w:rsid w:val="00F34F82"/>
    <w:rsid w:val="00F36E50"/>
    <w:rsid w:val="00F41355"/>
    <w:rsid w:val="00F417D9"/>
    <w:rsid w:val="00F429A6"/>
    <w:rsid w:val="00F4421B"/>
    <w:rsid w:val="00F44803"/>
    <w:rsid w:val="00F448BE"/>
    <w:rsid w:val="00F468EF"/>
    <w:rsid w:val="00F46FBF"/>
    <w:rsid w:val="00F477C8"/>
    <w:rsid w:val="00F51437"/>
    <w:rsid w:val="00F52120"/>
    <w:rsid w:val="00F5486B"/>
    <w:rsid w:val="00F566C2"/>
    <w:rsid w:val="00F56FE5"/>
    <w:rsid w:val="00F6219B"/>
    <w:rsid w:val="00F626FC"/>
    <w:rsid w:val="00F6290E"/>
    <w:rsid w:val="00F631CF"/>
    <w:rsid w:val="00F647C9"/>
    <w:rsid w:val="00F64BD7"/>
    <w:rsid w:val="00F658E0"/>
    <w:rsid w:val="00F65C80"/>
    <w:rsid w:val="00F6640B"/>
    <w:rsid w:val="00F67024"/>
    <w:rsid w:val="00F67C03"/>
    <w:rsid w:val="00F67DB7"/>
    <w:rsid w:val="00F703F6"/>
    <w:rsid w:val="00F70577"/>
    <w:rsid w:val="00F73BF5"/>
    <w:rsid w:val="00F75444"/>
    <w:rsid w:val="00F777E9"/>
    <w:rsid w:val="00F82A96"/>
    <w:rsid w:val="00F84243"/>
    <w:rsid w:val="00F84818"/>
    <w:rsid w:val="00F8536B"/>
    <w:rsid w:val="00F859B7"/>
    <w:rsid w:val="00F8647A"/>
    <w:rsid w:val="00F868ED"/>
    <w:rsid w:val="00F873CE"/>
    <w:rsid w:val="00F90915"/>
    <w:rsid w:val="00F936E4"/>
    <w:rsid w:val="00F94442"/>
    <w:rsid w:val="00F95DB0"/>
    <w:rsid w:val="00F97F60"/>
    <w:rsid w:val="00FA0B68"/>
    <w:rsid w:val="00FA0DC8"/>
    <w:rsid w:val="00FA1A66"/>
    <w:rsid w:val="00FA267F"/>
    <w:rsid w:val="00FA2E88"/>
    <w:rsid w:val="00FA5B10"/>
    <w:rsid w:val="00FB0441"/>
    <w:rsid w:val="00FB1CE3"/>
    <w:rsid w:val="00FB2E53"/>
    <w:rsid w:val="00FB3844"/>
    <w:rsid w:val="00FB4B9A"/>
    <w:rsid w:val="00FB4E3B"/>
    <w:rsid w:val="00FB6526"/>
    <w:rsid w:val="00FB664B"/>
    <w:rsid w:val="00FB7065"/>
    <w:rsid w:val="00FB7679"/>
    <w:rsid w:val="00FB77C5"/>
    <w:rsid w:val="00FB7A31"/>
    <w:rsid w:val="00FC02DA"/>
    <w:rsid w:val="00FC1C44"/>
    <w:rsid w:val="00FC3581"/>
    <w:rsid w:val="00FC465F"/>
    <w:rsid w:val="00FC4D97"/>
    <w:rsid w:val="00FC53CA"/>
    <w:rsid w:val="00FC7F7A"/>
    <w:rsid w:val="00FD0089"/>
    <w:rsid w:val="00FD0322"/>
    <w:rsid w:val="00FD0962"/>
    <w:rsid w:val="00FD49D1"/>
    <w:rsid w:val="00FD4AFB"/>
    <w:rsid w:val="00FD52E5"/>
    <w:rsid w:val="00FE05C5"/>
    <w:rsid w:val="00FE1530"/>
    <w:rsid w:val="00FE274E"/>
    <w:rsid w:val="00FE3577"/>
    <w:rsid w:val="00FE51BD"/>
    <w:rsid w:val="00FE527E"/>
    <w:rsid w:val="00FE5766"/>
    <w:rsid w:val="00FE6952"/>
    <w:rsid w:val="00FE7F63"/>
    <w:rsid w:val="00FF01FE"/>
    <w:rsid w:val="00FF0FFD"/>
    <w:rsid w:val="00FF233B"/>
    <w:rsid w:val="00FF2A54"/>
    <w:rsid w:val="00FF4181"/>
    <w:rsid w:val="00FF48B3"/>
    <w:rsid w:val="00FF49C3"/>
    <w:rsid w:val="00FF524A"/>
    <w:rsid w:val="00FF64F8"/>
    <w:rsid w:val="00FF67DE"/>
    <w:rsid w:val="00FF6BB7"/>
    <w:rsid w:val="00FF70ED"/>
    <w:rsid w:val="00FF7670"/>
    <w:rsid w:val="02CB4017"/>
    <w:rsid w:val="03897924"/>
    <w:rsid w:val="04F909F5"/>
    <w:rsid w:val="07BEB7AA"/>
    <w:rsid w:val="07EC1CE1"/>
    <w:rsid w:val="07FFBD36"/>
    <w:rsid w:val="08B70627"/>
    <w:rsid w:val="093463BA"/>
    <w:rsid w:val="09E6BD88"/>
    <w:rsid w:val="0B0F20A0"/>
    <w:rsid w:val="0B8AB495"/>
    <w:rsid w:val="0C40DE3A"/>
    <w:rsid w:val="0CC16DEE"/>
    <w:rsid w:val="0D9C5838"/>
    <w:rsid w:val="0FE9A085"/>
    <w:rsid w:val="10FE39E4"/>
    <w:rsid w:val="11196EDC"/>
    <w:rsid w:val="1182CAC8"/>
    <w:rsid w:val="1292648A"/>
    <w:rsid w:val="138F1AEF"/>
    <w:rsid w:val="15D9DE98"/>
    <w:rsid w:val="16990CDA"/>
    <w:rsid w:val="16EF750E"/>
    <w:rsid w:val="1790923A"/>
    <w:rsid w:val="1A5FADC8"/>
    <w:rsid w:val="1AB54AC0"/>
    <w:rsid w:val="1ABC9CEC"/>
    <w:rsid w:val="1B0978AF"/>
    <w:rsid w:val="1D4B8E30"/>
    <w:rsid w:val="1E04CC7B"/>
    <w:rsid w:val="1ECF20A7"/>
    <w:rsid w:val="1F60955A"/>
    <w:rsid w:val="1F670F31"/>
    <w:rsid w:val="205C295E"/>
    <w:rsid w:val="20EECD25"/>
    <w:rsid w:val="223241EE"/>
    <w:rsid w:val="224DD7D8"/>
    <w:rsid w:val="228F731B"/>
    <w:rsid w:val="22BF0542"/>
    <w:rsid w:val="22E15941"/>
    <w:rsid w:val="23478B26"/>
    <w:rsid w:val="237CE62E"/>
    <w:rsid w:val="23ED8EB2"/>
    <w:rsid w:val="246AB647"/>
    <w:rsid w:val="24C1117E"/>
    <w:rsid w:val="264F5466"/>
    <w:rsid w:val="26BECFBD"/>
    <w:rsid w:val="279AB143"/>
    <w:rsid w:val="2810D30B"/>
    <w:rsid w:val="2AD4EBED"/>
    <w:rsid w:val="2AF0877B"/>
    <w:rsid w:val="2B661DB1"/>
    <w:rsid w:val="2C9B5505"/>
    <w:rsid w:val="2EA12D98"/>
    <w:rsid w:val="2ECC5ECF"/>
    <w:rsid w:val="32265223"/>
    <w:rsid w:val="329A4FB6"/>
    <w:rsid w:val="32CB4AC5"/>
    <w:rsid w:val="32F982C6"/>
    <w:rsid w:val="33157AD4"/>
    <w:rsid w:val="33F32D8E"/>
    <w:rsid w:val="3547D292"/>
    <w:rsid w:val="355236F9"/>
    <w:rsid w:val="358E3938"/>
    <w:rsid w:val="373D7942"/>
    <w:rsid w:val="3749BB97"/>
    <w:rsid w:val="379880C1"/>
    <w:rsid w:val="3862F551"/>
    <w:rsid w:val="391FF673"/>
    <w:rsid w:val="39B983E8"/>
    <w:rsid w:val="39C2D46D"/>
    <w:rsid w:val="39DB4C8E"/>
    <w:rsid w:val="3A2F1DAB"/>
    <w:rsid w:val="3B70E6D6"/>
    <w:rsid w:val="3E051C33"/>
    <w:rsid w:val="3FB23371"/>
    <w:rsid w:val="3FF35BF1"/>
    <w:rsid w:val="40542109"/>
    <w:rsid w:val="40F852C9"/>
    <w:rsid w:val="41325CC2"/>
    <w:rsid w:val="41C37C85"/>
    <w:rsid w:val="43A4E2E0"/>
    <w:rsid w:val="43BD4DC1"/>
    <w:rsid w:val="443820B1"/>
    <w:rsid w:val="44CA61E6"/>
    <w:rsid w:val="44DDEDE3"/>
    <w:rsid w:val="45314C68"/>
    <w:rsid w:val="455F8318"/>
    <w:rsid w:val="4614E8EA"/>
    <w:rsid w:val="464AE5A7"/>
    <w:rsid w:val="467654C5"/>
    <w:rsid w:val="46E53640"/>
    <w:rsid w:val="47CAEC0A"/>
    <w:rsid w:val="48945976"/>
    <w:rsid w:val="49DB9CFF"/>
    <w:rsid w:val="4A54BA71"/>
    <w:rsid w:val="4AB6AECF"/>
    <w:rsid w:val="4B565E68"/>
    <w:rsid w:val="4DBF46AB"/>
    <w:rsid w:val="4EF04825"/>
    <w:rsid w:val="5072F029"/>
    <w:rsid w:val="552D8499"/>
    <w:rsid w:val="555646DD"/>
    <w:rsid w:val="57118BF2"/>
    <w:rsid w:val="588093AB"/>
    <w:rsid w:val="589EB685"/>
    <w:rsid w:val="5911AD07"/>
    <w:rsid w:val="5917CB4E"/>
    <w:rsid w:val="5982DD41"/>
    <w:rsid w:val="5AA8AE54"/>
    <w:rsid w:val="5AB7150F"/>
    <w:rsid w:val="5CCC771B"/>
    <w:rsid w:val="5CFB2FA0"/>
    <w:rsid w:val="5E5DA764"/>
    <w:rsid w:val="5EFC5790"/>
    <w:rsid w:val="5FEB7EF9"/>
    <w:rsid w:val="6175ED67"/>
    <w:rsid w:val="61B46508"/>
    <w:rsid w:val="61CB20BA"/>
    <w:rsid w:val="63C8A23B"/>
    <w:rsid w:val="63DBCD86"/>
    <w:rsid w:val="63FD20E7"/>
    <w:rsid w:val="654C4FCC"/>
    <w:rsid w:val="65D0A0B5"/>
    <w:rsid w:val="668715FE"/>
    <w:rsid w:val="66BC36CF"/>
    <w:rsid w:val="69064CEC"/>
    <w:rsid w:val="691B5FFD"/>
    <w:rsid w:val="693AE14E"/>
    <w:rsid w:val="6948B137"/>
    <w:rsid w:val="6948B6F4"/>
    <w:rsid w:val="69A7DA0D"/>
    <w:rsid w:val="6B67812B"/>
    <w:rsid w:val="6BC13E11"/>
    <w:rsid w:val="6C2667E4"/>
    <w:rsid w:val="6CFA0340"/>
    <w:rsid w:val="6E2C1140"/>
    <w:rsid w:val="6F64189C"/>
    <w:rsid w:val="6FFA18DD"/>
    <w:rsid w:val="70F13EBE"/>
    <w:rsid w:val="72113C62"/>
    <w:rsid w:val="734D43BA"/>
    <w:rsid w:val="73DD7AB5"/>
    <w:rsid w:val="7436916D"/>
    <w:rsid w:val="747DE9B3"/>
    <w:rsid w:val="758CFC1F"/>
    <w:rsid w:val="75AD5183"/>
    <w:rsid w:val="75B5D200"/>
    <w:rsid w:val="7626531E"/>
    <w:rsid w:val="76FDFA2D"/>
    <w:rsid w:val="7854BE4B"/>
    <w:rsid w:val="797F03E7"/>
    <w:rsid w:val="7BA53006"/>
    <w:rsid w:val="7CC6CC4F"/>
    <w:rsid w:val="7D92652D"/>
    <w:rsid w:val="7FA8B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BF0A5D"/>
  <w15:chartTrackingRefBased/>
  <w15:docId w15:val="{EA441C27-004E-4294-84A7-58F798C9C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Body Text Indent 2" w:uiPriority="99"/>
    <w:lsdException w:name="Hyperlink" w:uiPriority="99"/>
    <w:lsdException w:name="Strong" w:uiPriority="22" w:qFormat="1"/>
    <w:lsdException w:name="Emphasis" w:qFormat="1"/>
    <w:lsdException w:name="Plain Text" w:uiPriority="99"/>
    <w:lsdException w:name="Normal (Web)" w:uiPriority="99"/>
    <w:lsdException w:name="HTML Definition" w:semiHidden="1" w:unhideWhenUsed="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2DE4"/>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paragraph" w:styleId="Heading5">
    <w:name w:val="heading 5"/>
    <w:basedOn w:val="Normal"/>
    <w:next w:val="Normal"/>
    <w:qFormat/>
    <w:rsid w:val="009624BD"/>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uiPriority w:val="39"/>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link w:val="BodyTextIndent2Char"/>
    <w:uiPriority w:val="99"/>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character" w:customStyle="1" w:styleId="Heading2Char">
    <w:name w:val="Heading 2 Char"/>
    <w:link w:val="Heading2"/>
    <w:locked/>
    <w:rsid w:val="009624BD"/>
    <w:rPr>
      <w:rFonts w:ascii="Arial" w:hAnsi="Arial" w:cs="Arial"/>
      <w:b/>
      <w:bCs/>
      <w:i/>
      <w:iCs/>
      <w:sz w:val="28"/>
      <w:szCs w:val="28"/>
      <w:lang w:val="en-US" w:eastAsia="en-US" w:bidi="ar-SA"/>
    </w:rPr>
  </w:style>
  <w:style w:type="paragraph" w:customStyle="1" w:styleId="BulletText1">
    <w:name w:val="Bullet Text 1"/>
    <w:basedOn w:val="Normal"/>
    <w:rsid w:val="009624BD"/>
    <w:pPr>
      <w:numPr>
        <w:numId w:val="2"/>
      </w:numPr>
      <w:tabs>
        <w:tab w:val="left" w:pos="187"/>
      </w:tabs>
      <w:ind w:left="187" w:hanging="187"/>
    </w:pPr>
    <w:rPr>
      <w:szCs w:val="20"/>
    </w:rPr>
  </w:style>
  <w:style w:type="paragraph" w:customStyle="1" w:styleId="BlockLine">
    <w:name w:val="Block Line"/>
    <w:basedOn w:val="Normal"/>
    <w:next w:val="Normal"/>
    <w:rsid w:val="009624BD"/>
    <w:pPr>
      <w:pBdr>
        <w:top w:val="single" w:sz="6" w:space="1" w:color="auto"/>
        <w:between w:val="single" w:sz="6" w:space="1" w:color="auto"/>
      </w:pBdr>
      <w:spacing w:before="240"/>
      <w:ind w:left="1700"/>
    </w:pPr>
    <w:rPr>
      <w:szCs w:val="20"/>
    </w:rPr>
  </w:style>
  <w:style w:type="paragraph" w:customStyle="1" w:styleId="TableText">
    <w:name w:val="Table Text"/>
    <w:basedOn w:val="Normal"/>
    <w:rsid w:val="009624BD"/>
    <w:rPr>
      <w:szCs w:val="20"/>
    </w:rPr>
  </w:style>
  <w:style w:type="paragraph" w:customStyle="1" w:styleId="EmbeddedText">
    <w:name w:val="Embedded Text"/>
    <w:basedOn w:val="TableText"/>
    <w:rsid w:val="009624BD"/>
  </w:style>
  <w:style w:type="paragraph" w:customStyle="1" w:styleId="MapTitleContinued">
    <w:name w:val="Map Title. Continued"/>
    <w:basedOn w:val="Normal"/>
    <w:rsid w:val="009624BD"/>
    <w:pPr>
      <w:spacing w:after="240"/>
    </w:pPr>
    <w:rPr>
      <w:rFonts w:ascii="Arial" w:hAnsi="Arial"/>
      <w:b/>
      <w:sz w:val="32"/>
      <w:szCs w:val="20"/>
    </w:rPr>
  </w:style>
  <w:style w:type="paragraph" w:customStyle="1" w:styleId="TableHeaderText">
    <w:name w:val="Table Header Text"/>
    <w:basedOn w:val="TableText"/>
    <w:rsid w:val="009624BD"/>
    <w:pPr>
      <w:jc w:val="center"/>
    </w:pPr>
    <w:rPr>
      <w:b/>
    </w:rPr>
  </w:style>
  <w:style w:type="character" w:styleId="PageNumber">
    <w:name w:val="page number"/>
    <w:basedOn w:val="DefaultParagraphFont"/>
    <w:rsid w:val="00396D6D"/>
  </w:style>
  <w:style w:type="paragraph" w:styleId="BalloonText">
    <w:name w:val="Balloon Text"/>
    <w:basedOn w:val="Normal"/>
    <w:semiHidden/>
    <w:rsid w:val="00814DB0"/>
    <w:rPr>
      <w:rFonts w:ascii="Tahoma" w:hAnsi="Tahoma" w:cs="Tahoma"/>
      <w:sz w:val="16"/>
      <w:szCs w:val="16"/>
    </w:rPr>
  </w:style>
  <w:style w:type="character" w:styleId="CommentReference">
    <w:name w:val="annotation reference"/>
    <w:rsid w:val="000B13AE"/>
    <w:rPr>
      <w:sz w:val="16"/>
      <w:szCs w:val="16"/>
    </w:rPr>
  </w:style>
  <w:style w:type="paragraph" w:styleId="CommentText">
    <w:name w:val="annotation text"/>
    <w:basedOn w:val="Normal"/>
    <w:link w:val="CommentTextChar"/>
    <w:rsid w:val="000B13AE"/>
    <w:rPr>
      <w:sz w:val="20"/>
      <w:szCs w:val="20"/>
    </w:rPr>
  </w:style>
  <w:style w:type="character" w:customStyle="1" w:styleId="CommentTextChar">
    <w:name w:val="Comment Text Char"/>
    <w:basedOn w:val="DefaultParagraphFont"/>
    <w:link w:val="CommentText"/>
    <w:rsid w:val="000B13AE"/>
  </w:style>
  <w:style w:type="paragraph" w:styleId="CommentSubject">
    <w:name w:val="annotation subject"/>
    <w:basedOn w:val="CommentText"/>
    <w:next w:val="CommentText"/>
    <w:link w:val="CommentSubjectChar"/>
    <w:rsid w:val="000B13AE"/>
    <w:rPr>
      <w:b/>
      <w:bCs/>
      <w:lang w:val="x-none" w:eastAsia="x-none"/>
    </w:rPr>
  </w:style>
  <w:style w:type="character" w:customStyle="1" w:styleId="CommentSubjectChar">
    <w:name w:val="Comment Subject Char"/>
    <w:link w:val="CommentSubject"/>
    <w:rsid w:val="000B13AE"/>
    <w:rPr>
      <w:b/>
      <w:bCs/>
    </w:rPr>
  </w:style>
  <w:style w:type="paragraph" w:styleId="ListParagraph">
    <w:name w:val="List Paragraph"/>
    <w:basedOn w:val="Normal"/>
    <w:uiPriority w:val="34"/>
    <w:qFormat/>
    <w:rsid w:val="00B365BC"/>
    <w:pPr>
      <w:spacing w:after="200" w:line="276" w:lineRule="auto"/>
      <w:ind w:left="720"/>
      <w:contextualSpacing/>
    </w:pPr>
    <w:rPr>
      <w:rFonts w:ascii="Calibri" w:eastAsia="Calibri" w:hAnsi="Calibri"/>
      <w:sz w:val="22"/>
      <w:szCs w:val="22"/>
    </w:rPr>
  </w:style>
  <w:style w:type="paragraph" w:styleId="PlainText">
    <w:name w:val="Plain Text"/>
    <w:basedOn w:val="Normal"/>
    <w:link w:val="PlainTextChar"/>
    <w:uiPriority w:val="99"/>
    <w:unhideWhenUsed/>
    <w:rsid w:val="008D1ABA"/>
    <w:rPr>
      <w:rFonts w:ascii="Consolas" w:eastAsia="Calibri" w:hAnsi="Consolas"/>
      <w:sz w:val="21"/>
      <w:szCs w:val="21"/>
      <w:lang w:val="x-none" w:eastAsia="x-none"/>
    </w:rPr>
  </w:style>
  <w:style w:type="character" w:customStyle="1" w:styleId="PlainTextChar">
    <w:name w:val="Plain Text Char"/>
    <w:link w:val="PlainText"/>
    <w:uiPriority w:val="99"/>
    <w:rsid w:val="008D1ABA"/>
    <w:rPr>
      <w:rFonts w:ascii="Consolas" w:eastAsia="Calibri" w:hAnsi="Consolas" w:cs="Consolas"/>
      <w:sz w:val="21"/>
      <w:szCs w:val="21"/>
    </w:rPr>
  </w:style>
  <w:style w:type="paragraph" w:styleId="TOC1">
    <w:name w:val="toc 1"/>
    <w:basedOn w:val="Normal"/>
    <w:next w:val="Normal"/>
    <w:autoRedefine/>
    <w:uiPriority w:val="39"/>
    <w:rsid w:val="0076395E"/>
  </w:style>
  <w:style w:type="paragraph" w:styleId="TOC2">
    <w:name w:val="toc 2"/>
    <w:basedOn w:val="Normal"/>
    <w:next w:val="Normal"/>
    <w:autoRedefine/>
    <w:uiPriority w:val="39"/>
    <w:rsid w:val="004C5B17"/>
    <w:pPr>
      <w:tabs>
        <w:tab w:val="right" w:leader="dot" w:pos="12950"/>
      </w:tabs>
      <w:spacing w:before="120" w:after="120"/>
    </w:pPr>
    <w:rPr>
      <w:noProof/>
    </w:rPr>
  </w:style>
  <w:style w:type="character" w:customStyle="1" w:styleId="BodyTextIndent2Char">
    <w:name w:val="Body Text Indent 2 Char"/>
    <w:link w:val="BodyTextIndent2"/>
    <w:uiPriority w:val="99"/>
    <w:rsid w:val="00926FB2"/>
    <w:rPr>
      <w:sz w:val="24"/>
      <w:szCs w:val="24"/>
    </w:rPr>
  </w:style>
  <w:style w:type="character" w:styleId="UnresolvedMention">
    <w:name w:val="Unresolved Mention"/>
    <w:basedOn w:val="DefaultParagraphFont"/>
    <w:uiPriority w:val="99"/>
    <w:semiHidden/>
    <w:unhideWhenUsed/>
    <w:rsid w:val="002755A8"/>
    <w:rPr>
      <w:color w:val="605E5C"/>
      <w:shd w:val="clear" w:color="auto" w:fill="E1DFDD"/>
    </w:rPr>
  </w:style>
  <w:style w:type="character" w:customStyle="1" w:styleId="content-id">
    <w:name w:val="content-id"/>
    <w:basedOn w:val="DefaultParagraphFont"/>
    <w:rsid w:val="00443B1C"/>
  </w:style>
  <w:style w:type="paragraph" w:customStyle="1" w:styleId="style-scope">
    <w:name w:val="style-scope"/>
    <w:basedOn w:val="Normal"/>
    <w:rsid w:val="00443B1C"/>
    <w:pPr>
      <w:spacing w:before="100" w:beforeAutospacing="1" w:after="100" w:afterAutospacing="1"/>
    </w:pPr>
  </w:style>
  <w:style w:type="paragraph" w:styleId="Revision">
    <w:name w:val="Revision"/>
    <w:hidden/>
    <w:uiPriority w:val="99"/>
    <w:semiHidden/>
    <w:rsid w:val="00CA7C48"/>
    <w:rPr>
      <w:sz w:val="24"/>
      <w:szCs w:val="24"/>
    </w:rPr>
  </w:style>
  <w:style w:type="character" w:styleId="Mention">
    <w:name w:val="Mention"/>
    <w:basedOn w:val="DefaultParagraphFont"/>
    <w:uiPriority w:val="99"/>
    <w:unhideWhenUsed/>
    <w:rPr>
      <w:color w:val="2B579A"/>
      <w:shd w:val="clear" w:color="auto" w:fill="E6E6E6"/>
    </w:rPr>
  </w:style>
  <w:style w:type="character" w:customStyle="1" w:styleId="ui-provider">
    <w:name w:val="ui-provider"/>
    <w:basedOn w:val="DefaultParagraphFont"/>
    <w:rsid w:val="00483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5418">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79330129">
      <w:bodyDiv w:val="1"/>
      <w:marLeft w:val="0"/>
      <w:marRight w:val="0"/>
      <w:marTop w:val="0"/>
      <w:marBottom w:val="0"/>
      <w:divBdr>
        <w:top w:val="none" w:sz="0" w:space="0" w:color="auto"/>
        <w:left w:val="none" w:sz="0" w:space="0" w:color="auto"/>
        <w:bottom w:val="none" w:sz="0" w:space="0" w:color="auto"/>
        <w:right w:val="none" w:sz="0" w:space="0" w:color="auto"/>
      </w:divBdr>
    </w:div>
    <w:div w:id="144783069">
      <w:bodyDiv w:val="1"/>
      <w:marLeft w:val="0"/>
      <w:marRight w:val="0"/>
      <w:marTop w:val="0"/>
      <w:marBottom w:val="0"/>
      <w:divBdr>
        <w:top w:val="none" w:sz="0" w:space="0" w:color="auto"/>
        <w:left w:val="none" w:sz="0" w:space="0" w:color="auto"/>
        <w:bottom w:val="none" w:sz="0" w:space="0" w:color="auto"/>
        <w:right w:val="none" w:sz="0" w:space="0" w:color="auto"/>
      </w:divBdr>
    </w:div>
    <w:div w:id="171842534">
      <w:bodyDiv w:val="1"/>
      <w:marLeft w:val="0"/>
      <w:marRight w:val="0"/>
      <w:marTop w:val="0"/>
      <w:marBottom w:val="0"/>
      <w:divBdr>
        <w:top w:val="none" w:sz="0" w:space="0" w:color="auto"/>
        <w:left w:val="none" w:sz="0" w:space="0" w:color="auto"/>
        <w:bottom w:val="none" w:sz="0" w:space="0" w:color="auto"/>
        <w:right w:val="none" w:sz="0" w:space="0" w:color="auto"/>
      </w:divBdr>
    </w:div>
    <w:div w:id="257760028">
      <w:bodyDiv w:val="1"/>
      <w:marLeft w:val="0"/>
      <w:marRight w:val="0"/>
      <w:marTop w:val="0"/>
      <w:marBottom w:val="0"/>
      <w:divBdr>
        <w:top w:val="none" w:sz="0" w:space="0" w:color="auto"/>
        <w:left w:val="none" w:sz="0" w:space="0" w:color="auto"/>
        <w:bottom w:val="none" w:sz="0" w:space="0" w:color="auto"/>
        <w:right w:val="none" w:sz="0" w:space="0" w:color="auto"/>
      </w:divBdr>
    </w:div>
    <w:div w:id="262151704">
      <w:bodyDiv w:val="1"/>
      <w:marLeft w:val="0"/>
      <w:marRight w:val="0"/>
      <w:marTop w:val="0"/>
      <w:marBottom w:val="0"/>
      <w:divBdr>
        <w:top w:val="none" w:sz="0" w:space="0" w:color="auto"/>
        <w:left w:val="none" w:sz="0" w:space="0" w:color="auto"/>
        <w:bottom w:val="none" w:sz="0" w:space="0" w:color="auto"/>
        <w:right w:val="none" w:sz="0" w:space="0" w:color="auto"/>
      </w:divBdr>
    </w:div>
    <w:div w:id="267003615">
      <w:bodyDiv w:val="1"/>
      <w:marLeft w:val="0"/>
      <w:marRight w:val="0"/>
      <w:marTop w:val="0"/>
      <w:marBottom w:val="0"/>
      <w:divBdr>
        <w:top w:val="none" w:sz="0" w:space="0" w:color="auto"/>
        <w:left w:val="none" w:sz="0" w:space="0" w:color="auto"/>
        <w:bottom w:val="none" w:sz="0" w:space="0" w:color="auto"/>
        <w:right w:val="none" w:sz="0" w:space="0" w:color="auto"/>
      </w:divBdr>
    </w:div>
    <w:div w:id="267663188">
      <w:bodyDiv w:val="1"/>
      <w:marLeft w:val="0"/>
      <w:marRight w:val="0"/>
      <w:marTop w:val="0"/>
      <w:marBottom w:val="0"/>
      <w:divBdr>
        <w:top w:val="none" w:sz="0" w:space="0" w:color="auto"/>
        <w:left w:val="none" w:sz="0" w:space="0" w:color="auto"/>
        <w:bottom w:val="none" w:sz="0" w:space="0" w:color="auto"/>
        <w:right w:val="none" w:sz="0" w:space="0" w:color="auto"/>
      </w:divBdr>
    </w:div>
    <w:div w:id="307369786">
      <w:bodyDiv w:val="1"/>
      <w:marLeft w:val="0"/>
      <w:marRight w:val="0"/>
      <w:marTop w:val="0"/>
      <w:marBottom w:val="0"/>
      <w:divBdr>
        <w:top w:val="none" w:sz="0" w:space="0" w:color="auto"/>
        <w:left w:val="none" w:sz="0" w:space="0" w:color="auto"/>
        <w:bottom w:val="none" w:sz="0" w:space="0" w:color="auto"/>
        <w:right w:val="none" w:sz="0" w:space="0" w:color="auto"/>
      </w:divBdr>
    </w:div>
    <w:div w:id="330720596">
      <w:bodyDiv w:val="1"/>
      <w:marLeft w:val="30"/>
      <w:marRight w:val="30"/>
      <w:marTop w:val="0"/>
      <w:marBottom w:val="0"/>
      <w:divBdr>
        <w:top w:val="none" w:sz="0" w:space="0" w:color="auto"/>
        <w:left w:val="none" w:sz="0" w:space="0" w:color="auto"/>
        <w:bottom w:val="none" w:sz="0" w:space="0" w:color="auto"/>
        <w:right w:val="none" w:sz="0" w:space="0" w:color="auto"/>
      </w:divBdr>
      <w:divsChild>
        <w:div w:id="521825528">
          <w:marLeft w:val="0"/>
          <w:marRight w:val="0"/>
          <w:marTop w:val="0"/>
          <w:marBottom w:val="0"/>
          <w:divBdr>
            <w:top w:val="none" w:sz="0" w:space="0" w:color="auto"/>
            <w:left w:val="none" w:sz="0" w:space="0" w:color="auto"/>
            <w:bottom w:val="none" w:sz="0" w:space="0" w:color="auto"/>
            <w:right w:val="none" w:sz="0" w:space="0" w:color="auto"/>
          </w:divBdr>
          <w:divsChild>
            <w:div w:id="120927537">
              <w:marLeft w:val="0"/>
              <w:marRight w:val="0"/>
              <w:marTop w:val="0"/>
              <w:marBottom w:val="0"/>
              <w:divBdr>
                <w:top w:val="none" w:sz="0" w:space="0" w:color="auto"/>
                <w:left w:val="none" w:sz="0" w:space="0" w:color="auto"/>
                <w:bottom w:val="none" w:sz="0" w:space="0" w:color="auto"/>
                <w:right w:val="none" w:sz="0" w:space="0" w:color="auto"/>
              </w:divBdr>
              <w:divsChild>
                <w:div w:id="1981109841">
                  <w:marLeft w:val="180"/>
                  <w:marRight w:val="0"/>
                  <w:marTop w:val="0"/>
                  <w:marBottom w:val="0"/>
                  <w:divBdr>
                    <w:top w:val="none" w:sz="0" w:space="0" w:color="auto"/>
                    <w:left w:val="none" w:sz="0" w:space="0" w:color="auto"/>
                    <w:bottom w:val="none" w:sz="0" w:space="0" w:color="auto"/>
                    <w:right w:val="none" w:sz="0" w:space="0" w:color="auto"/>
                  </w:divBdr>
                  <w:divsChild>
                    <w:div w:id="1818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794067">
      <w:bodyDiv w:val="1"/>
      <w:marLeft w:val="0"/>
      <w:marRight w:val="0"/>
      <w:marTop w:val="0"/>
      <w:marBottom w:val="0"/>
      <w:divBdr>
        <w:top w:val="none" w:sz="0" w:space="0" w:color="auto"/>
        <w:left w:val="none" w:sz="0" w:space="0" w:color="auto"/>
        <w:bottom w:val="none" w:sz="0" w:space="0" w:color="auto"/>
        <w:right w:val="none" w:sz="0" w:space="0" w:color="auto"/>
      </w:divBdr>
    </w:div>
    <w:div w:id="379481536">
      <w:bodyDiv w:val="1"/>
      <w:marLeft w:val="0"/>
      <w:marRight w:val="0"/>
      <w:marTop w:val="0"/>
      <w:marBottom w:val="0"/>
      <w:divBdr>
        <w:top w:val="none" w:sz="0" w:space="0" w:color="auto"/>
        <w:left w:val="none" w:sz="0" w:space="0" w:color="auto"/>
        <w:bottom w:val="none" w:sz="0" w:space="0" w:color="auto"/>
        <w:right w:val="none" w:sz="0" w:space="0" w:color="auto"/>
      </w:divBdr>
    </w:div>
    <w:div w:id="400103273">
      <w:bodyDiv w:val="1"/>
      <w:marLeft w:val="0"/>
      <w:marRight w:val="0"/>
      <w:marTop w:val="0"/>
      <w:marBottom w:val="0"/>
      <w:divBdr>
        <w:top w:val="none" w:sz="0" w:space="0" w:color="auto"/>
        <w:left w:val="none" w:sz="0" w:space="0" w:color="auto"/>
        <w:bottom w:val="none" w:sz="0" w:space="0" w:color="auto"/>
        <w:right w:val="none" w:sz="0" w:space="0" w:color="auto"/>
      </w:divBdr>
    </w:div>
    <w:div w:id="457526378">
      <w:bodyDiv w:val="1"/>
      <w:marLeft w:val="0"/>
      <w:marRight w:val="0"/>
      <w:marTop w:val="0"/>
      <w:marBottom w:val="0"/>
      <w:divBdr>
        <w:top w:val="none" w:sz="0" w:space="0" w:color="auto"/>
        <w:left w:val="none" w:sz="0" w:space="0" w:color="auto"/>
        <w:bottom w:val="none" w:sz="0" w:space="0" w:color="auto"/>
        <w:right w:val="none" w:sz="0" w:space="0" w:color="auto"/>
      </w:divBdr>
    </w:div>
    <w:div w:id="461773986">
      <w:bodyDiv w:val="1"/>
      <w:marLeft w:val="0"/>
      <w:marRight w:val="0"/>
      <w:marTop w:val="0"/>
      <w:marBottom w:val="0"/>
      <w:divBdr>
        <w:top w:val="none" w:sz="0" w:space="0" w:color="auto"/>
        <w:left w:val="none" w:sz="0" w:space="0" w:color="auto"/>
        <w:bottom w:val="none" w:sz="0" w:space="0" w:color="auto"/>
        <w:right w:val="none" w:sz="0" w:space="0" w:color="auto"/>
      </w:divBdr>
    </w:div>
    <w:div w:id="511604285">
      <w:bodyDiv w:val="1"/>
      <w:marLeft w:val="0"/>
      <w:marRight w:val="0"/>
      <w:marTop w:val="0"/>
      <w:marBottom w:val="0"/>
      <w:divBdr>
        <w:top w:val="none" w:sz="0" w:space="0" w:color="auto"/>
        <w:left w:val="none" w:sz="0" w:space="0" w:color="auto"/>
        <w:bottom w:val="none" w:sz="0" w:space="0" w:color="auto"/>
        <w:right w:val="none" w:sz="0" w:space="0" w:color="auto"/>
      </w:divBdr>
    </w:div>
    <w:div w:id="519702918">
      <w:bodyDiv w:val="1"/>
      <w:marLeft w:val="0"/>
      <w:marRight w:val="0"/>
      <w:marTop w:val="0"/>
      <w:marBottom w:val="0"/>
      <w:divBdr>
        <w:top w:val="none" w:sz="0" w:space="0" w:color="auto"/>
        <w:left w:val="none" w:sz="0" w:space="0" w:color="auto"/>
        <w:bottom w:val="none" w:sz="0" w:space="0" w:color="auto"/>
        <w:right w:val="none" w:sz="0" w:space="0" w:color="auto"/>
      </w:divBdr>
    </w:div>
    <w:div w:id="559291370">
      <w:bodyDiv w:val="1"/>
      <w:marLeft w:val="0"/>
      <w:marRight w:val="0"/>
      <w:marTop w:val="0"/>
      <w:marBottom w:val="0"/>
      <w:divBdr>
        <w:top w:val="none" w:sz="0" w:space="0" w:color="auto"/>
        <w:left w:val="none" w:sz="0" w:space="0" w:color="auto"/>
        <w:bottom w:val="none" w:sz="0" w:space="0" w:color="auto"/>
        <w:right w:val="none" w:sz="0" w:space="0" w:color="auto"/>
      </w:divBdr>
    </w:div>
    <w:div w:id="693769857">
      <w:bodyDiv w:val="1"/>
      <w:marLeft w:val="0"/>
      <w:marRight w:val="0"/>
      <w:marTop w:val="0"/>
      <w:marBottom w:val="0"/>
      <w:divBdr>
        <w:top w:val="none" w:sz="0" w:space="0" w:color="auto"/>
        <w:left w:val="none" w:sz="0" w:space="0" w:color="auto"/>
        <w:bottom w:val="none" w:sz="0" w:space="0" w:color="auto"/>
        <w:right w:val="none" w:sz="0" w:space="0" w:color="auto"/>
      </w:divBdr>
    </w:div>
    <w:div w:id="694619938">
      <w:bodyDiv w:val="1"/>
      <w:marLeft w:val="0"/>
      <w:marRight w:val="0"/>
      <w:marTop w:val="0"/>
      <w:marBottom w:val="0"/>
      <w:divBdr>
        <w:top w:val="none" w:sz="0" w:space="0" w:color="auto"/>
        <w:left w:val="none" w:sz="0" w:space="0" w:color="auto"/>
        <w:bottom w:val="none" w:sz="0" w:space="0" w:color="auto"/>
        <w:right w:val="none" w:sz="0" w:space="0" w:color="auto"/>
      </w:divBdr>
    </w:div>
    <w:div w:id="697587246">
      <w:bodyDiv w:val="1"/>
      <w:marLeft w:val="0"/>
      <w:marRight w:val="0"/>
      <w:marTop w:val="0"/>
      <w:marBottom w:val="0"/>
      <w:divBdr>
        <w:top w:val="none" w:sz="0" w:space="0" w:color="auto"/>
        <w:left w:val="none" w:sz="0" w:space="0" w:color="auto"/>
        <w:bottom w:val="none" w:sz="0" w:space="0" w:color="auto"/>
        <w:right w:val="none" w:sz="0" w:space="0" w:color="auto"/>
      </w:divBdr>
    </w:div>
    <w:div w:id="712123321">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19792007">
      <w:bodyDiv w:val="1"/>
      <w:marLeft w:val="0"/>
      <w:marRight w:val="0"/>
      <w:marTop w:val="0"/>
      <w:marBottom w:val="0"/>
      <w:divBdr>
        <w:top w:val="none" w:sz="0" w:space="0" w:color="auto"/>
        <w:left w:val="none" w:sz="0" w:space="0" w:color="auto"/>
        <w:bottom w:val="none" w:sz="0" w:space="0" w:color="auto"/>
        <w:right w:val="none" w:sz="0" w:space="0" w:color="auto"/>
      </w:divBdr>
    </w:div>
    <w:div w:id="721560062">
      <w:bodyDiv w:val="1"/>
      <w:marLeft w:val="0"/>
      <w:marRight w:val="0"/>
      <w:marTop w:val="0"/>
      <w:marBottom w:val="0"/>
      <w:divBdr>
        <w:top w:val="none" w:sz="0" w:space="0" w:color="auto"/>
        <w:left w:val="none" w:sz="0" w:space="0" w:color="auto"/>
        <w:bottom w:val="none" w:sz="0" w:space="0" w:color="auto"/>
        <w:right w:val="none" w:sz="0" w:space="0" w:color="auto"/>
      </w:divBdr>
    </w:div>
    <w:div w:id="770856450">
      <w:bodyDiv w:val="1"/>
      <w:marLeft w:val="0"/>
      <w:marRight w:val="0"/>
      <w:marTop w:val="0"/>
      <w:marBottom w:val="0"/>
      <w:divBdr>
        <w:top w:val="none" w:sz="0" w:space="0" w:color="auto"/>
        <w:left w:val="none" w:sz="0" w:space="0" w:color="auto"/>
        <w:bottom w:val="none" w:sz="0" w:space="0" w:color="auto"/>
        <w:right w:val="none" w:sz="0" w:space="0" w:color="auto"/>
      </w:divBdr>
    </w:div>
    <w:div w:id="796877660">
      <w:bodyDiv w:val="1"/>
      <w:marLeft w:val="0"/>
      <w:marRight w:val="0"/>
      <w:marTop w:val="0"/>
      <w:marBottom w:val="0"/>
      <w:divBdr>
        <w:top w:val="none" w:sz="0" w:space="0" w:color="auto"/>
        <w:left w:val="none" w:sz="0" w:space="0" w:color="auto"/>
        <w:bottom w:val="none" w:sz="0" w:space="0" w:color="auto"/>
        <w:right w:val="none" w:sz="0" w:space="0" w:color="auto"/>
      </w:divBdr>
    </w:div>
    <w:div w:id="811099158">
      <w:bodyDiv w:val="1"/>
      <w:marLeft w:val="0"/>
      <w:marRight w:val="0"/>
      <w:marTop w:val="0"/>
      <w:marBottom w:val="0"/>
      <w:divBdr>
        <w:top w:val="none" w:sz="0" w:space="0" w:color="auto"/>
        <w:left w:val="none" w:sz="0" w:space="0" w:color="auto"/>
        <w:bottom w:val="none" w:sz="0" w:space="0" w:color="auto"/>
        <w:right w:val="none" w:sz="0" w:space="0" w:color="auto"/>
      </w:divBdr>
    </w:div>
    <w:div w:id="841286482">
      <w:bodyDiv w:val="1"/>
      <w:marLeft w:val="0"/>
      <w:marRight w:val="0"/>
      <w:marTop w:val="0"/>
      <w:marBottom w:val="0"/>
      <w:divBdr>
        <w:top w:val="none" w:sz="0" w:space="0" w:color="auto"/>
        <w:left w:val="none" w:sz="0" w:space="0" w:color="auto"/>
        <w:bottom w:val="none" w:sz="0" w:space="0" w:color="auto"/>
        <w:right w:val="none" w:sz="0" w:space="0" w:color="auto"/>
      </w:divBdr>
    </w:div>
    <w:div w:id="841623832">
      <w:bodyDiv w:val="1"/>
      <w:marLeft w:val="0"/>
      <w:marRight w:val="0"/>
      <w:marTop w:val="0"/>
      <w:marBottom w:val="0"/>
      <w:divBdr>
        <w:top w:val="none" w:sz="0" w:space="0" w:color="auto"/>
        <w:left w:val="none" w:sz="0" w:space="0" w:color="auto"/>
        <w:bottom w:val="none" w:sz="0" w:space="0" w:color="auto"/>
        <w:right w:val="none" w:sz="0" w:space="0" w:color="auto"/>
      </w:divBdr>
    </w:div>
    <w:div w:id="919363550">
      <w:bodyDiv w:val="1"/>
      <w:marLeft w:val="0"/>
      <w:marRight w:val="0"/>
      <w:marTop w:val="0"/>
      <w:marBottom w:val="0"/>
      <w:divBdr>
        <w:top w:val="none" w:sz="0" w:space="0" w:color="auto"/>
        <w:left w:val="none" w:sz="0" w:space="0" w:color="auto"/>
        <w:bottom w:val="none" w:sz="0" w:space="0" w:color="auto"/>
        <w:right w:val="none" w:sz="0" w:space="0" w:color="auto"/>
      </w:divBdr>
    </w:div>
    <w:div w:id="988362417">
      <w:bodyDiv w:val="1"/>
      <w:marLeft w:val="0"/>
      <w:marRight w:val="0"/>
      <w:marTop w:val="0"/>
      <w:marBottom w:val="0"/>
      <w:divBdr>
        <w:top w:val="none" w:sz="0" w:space="0" w:color="auto"/>
        <w:left w:val="none" w:sz="0" w:space="0" w:color="auto"/>
        <w:bottom w:val="none" w:sz="0" w:space="0" w:color="auto"/>
        <w:right w:val="none" w:sz="0" w:space="0" w:color="auto"/>
      </w:divBdr>
    </w:div>
    <w:div w:id="991327057">
      <w:bodyDiv w:val="1"/>
      <w:marLeft w:val="0"/>
      <w:marRight w:val="0"/>
      <w:marTop w:val="0"/>
      <w:marBottom w:val="0"/>
      <w:divBdr>
        <w:top w:val="none" w:sz="0" w:space="0" w:color="auto"/>
        <w:left w:val="none" w:sz="0" w:space="0" w:color="auto"/>
        <w:bottom w:val="none" w:sz="0" w:space="0" w:color="auto"/>
        <w:right w:val="none" w:sz="0" w:space="0" w:color="auto"/>
      </w:divBdr>
    </w:div>
    <w:div w:id="1014842315">
      <w:bodyDiv w:val="1"/>
      <w:marLeft w:val="0"/>
      <w:marRight w:val="0"/>
      <w:marTop w:val="0"/>
      <w:marBottom w:val="0"/>
      <w:divBdr>
        <w:top w:val="none" w:sz="0" w:space="0" w:color="auto"/>
        <w:left w:val="none" w:sz="0" w:space="0" w:color="auto"/>
        <w:bottom w:val="none" w:sz="0" w:space="0" w:color="auto"/>
        <w:right w:val="none" w:sz="0" w:space="0" w:color="auto"/>
      </w:divBdr>
    </w:div>
    <w:div w:id="1017775074">
      <w:bodyDiv w:val="1"/>
      <w:marLeft w:val="0"/>
      <w:marRight w:val="0"/>
      <w:marTop w:val="0"/>
      <w:marBottom w:val="0"/>
      <w:divBdr>
        <w:top w:val="none" w:sz="0" w:space="0" w:color="auto"/>
        <w:left w:val="none" w:sz="0" w:space="0" w:color="auto"/>
        <w:bottom w:val="none" w:sz="0" w:space="0" w:color="auto"/>
        <w:right w:val="none" w:sz="0" w:space="0" w:color="auto"/>
      </w:divBdr>
    </w:div>
    <w:div w:id="1041134108">
      <w:bodyDiv w:val="1"/>
      <w:marLeft w:val="0"/>
      <w:marRight w:val="0"/>
      <w:marTop w:val="0"/>
      <w:marBottom w:val="0"/>
      <w:divBdr>
        <w:top w:val="none" w:sz="0" w:space="0" w:color="auto"/>
        <w:left w:val="none" w:sz="0" w:space="0" w:color="auto"/>
        <w:bottom w:val="none" w:sz="0" w:space="0" w:color="auto"/>
        <w:right w:val="none" w:sz="0" w:space="0" w:color="auto"/>
      </w:divBdr>
    </w:div>
    <w:div w:id="1059283259">
      <w:bodyDiv w:val="1"/>
      <w:marLeft w:val="0"/>
      <w:marRight w:val="0"/>
      <w:marTop w:val="0"/>
      <w:marBottom w:val="0"/>
      <w:divBdr>
        <w:top w:val="none" w:sz="0" w:space="0" w:color="auto"/>
        <w:left w:val="none" w:sz="0" w:space="0" w:color="auto"/>
        <w:bottom w:val="none" w:sz="0" w:space="0" w:color="auto"/>
        <w:right w:val="none" w:sz="0" w:space="0" w:color="auto"/>
      </w:divBdr>
    </w:div>
    <w:div w:id="1068575614">
      <w:bodyDiv w:val="1"/>
      <w:marLeft w:val="0"/>
      <w:marRight w:val="0"/>
      <w:marTop w:val="0"/>
      <w:marBottom w:val="0"/>
      <w:divBdr>
        <w:top w:val="none" w:sz="0" w:space="0" w:color="auto"/>
        <w:left w:val="none" w:sz="0" w:space="0" w:color="auto"/>
        <w:bottom w:val="none" w:sz="0" w:space="0" w:color="auto"/>
        <w:right w:val="none" w:sz="0" w:space="0" w:color="auto"/>
      </w:divBdr>
    </w:div>
    <w:div w:id="1182208079">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28685815">
      <w:bodyDiv w:val="1"/>
      <w:marLeft w:val="0"/>
      <w:marRight w:val="0"/>
      <w:marTop w:val="0"/>
      <w:marBottom w:val="0"/>
      <w:divBdr>
        <w:top w:val="none" w:sz="0" w:space="0" w:color="auto"/>
        <w:left w:val="none" w:sz="0" w:space="0" w:color="auto"/>
        <w:bottom w:val="none" w:sz="0" w:space="0" w:color="auto"/>
        <w:right w:val="none" w:sz="0" w:space="0" w:color="auto"/>
      </w:divBdr>
    </w:div>
    <w:div w:id="1256595178">
      <w:bodyDiv w:val="1"/>
      <w:marLeft w:val="0"/>
      <w:marRight w:val="0"/>
      <w:marTop w:val="0"/>
      <w:marBottom w:val="0"/>
      <w:divBdr>
        <w:top w:val="none" w:sz="0" w:space="0" w:color="auto"/>
        <w:left w:val="none" w:sz="0" w:space="0" w:color="auto"/>
        <w:bottom w:val="none" w:sz="0" w:space="0" w:color="auto"/>
        <w:right w:val="none" w:sz="0" w:space="0" w:color="auto"/>
      </w:divBdr>
    </w:div>
    <w:div w:id="1365902081">
      <w:bodyDiv w:val="1"/>
      <w:marLeft w:val="0"/>
      <w:marRight w:val="0"/>
      <w:marTop w:val="0"/>
      <w:marBottom w:val="0"/>
      <w:divBdr>
        <w:top w:val="none" w:sz="0" w:space="0" w:color="auto"/>
        <w:left w:val="none" w:sz="0" w:space="0" w:color="auto"/>
        <w:bottom w:val="none" w:sz="0" w:space="0" w:color="auto"/>
        <w:right w:val="none" w:sz="0" w:space="0" w:color="auto"/>
      </w:divBdr>
    </w:div>
    <w:div w:id="1368485074">
      <w:bodyDiv w:val="1"/>
      <w:marLeft w:val="0"/>
      <w:marRight w:val="0"/>
      <w:marTop w:val="0"/>
      <w:marBottom w:val="0"/>
      <w:divBdr>
        <w:top w:val="none" w:sz="0" w:space="0" w:color="auto"/>
        <w:left w:val="none" w:sz="0" w:space="0" w:color="auto"/>
        <w:bottom w:val="none" w:sz="0" w:space="0" w:color="auto"/>
        <w:right w:val="none" w:sz="0" w:space="0" w:color="auto"/>
      </w:divBdr>
    </w:div>
    <w:div w:id="1372071533">
      <w:bodyDiv w:val="1"/>
      <w:marLeft w:val="0"/>
      <w:marRight w:val="0"/>
      <w:marTop w:val="0"/>
      <w:marBottom w:val="0"/>
      <w:divBdr>
        <w:top w:val="none" w:sz="0" w:space="0" w:color="auto"/>
        <w:left w:val="none" w:sz="0" w:space="0" w:color="auto"/>
        <w:bottom w:val="none" w:sz="0" w:space="0" w:color="auto"/>
        <w:right w:val="none" w:sz="0" w:space="0" w:color="auto"/>
      </w:divBdr>
    </w:div>
    <w:div w:id="1385956441">
      <w:bodyDiv w:val="1"/>
      <w:marLeft w:val="0"/>
      <w:marRight w:val="0"/>
      <w:marTop w:val="0"/>
      <w:marBottom w:val="0"/>
      <w:divBdr>
        <w:top w:val="none" w:sz="0" w:space="0" w:color="auto"/>
        <w:left w:val="none" w:sz="0" w:space="0" w:color="auto"/>
        <w:bottom w:val="none" w:sz="0" w:space="0" w:color="auto"/>
        <w:right w:val="none" w:sz="0" w:space="0" w:color="auto"/>
      </w:divBdr>
    </w:div>
    <w:div w:id="1425227231">
      <w:bodyDiv w:val="1"/>
      <w:marLeft w:val="0"/>
      <w:marRight w:val="0"/>
      <w:marTop w:val="0"/>
      <w:marBottom w:val="0"/>
      <w:divBdr>
        <w:top w:val="none" w:sz="0" w:space="0" w:color="auto"/>
        <w:left w:val="none" w:sz="0" w:space="0" w:color="auto"/>
        <w:bottom w:val="none" w:sz="0" w:space="0" w:color="auto"/>
        <w:right w:val="none" w:sz="0" w:space="0" w:color="auto"/>
      </w:divBdr>
    </w:div>
    <w:div w:id="1439254850">
      <w:bodyDiv w:val="1"/>
      <w:marLeft w:val="0"/>
      <w:marRight w:val="0"/>
      <w:marTop w:val="0"/>
      <w:marBottom w:val="0"/>
      <w:divBdr>
        <w:top w:val="none" w:sz="0" w:space="0" w:color="auto"/>
        <w:left w:val="none" w:sz="0" w:space="0" w:color="auto"/>
        <w:bottom w:val="none" w:sz="0" w:space="0" w:color="auto"/>
        <w:right w:val="none" w:sz="0" w:space="0" w:color="auto"/>
      </w:divBdr>
    </w:div>
    <w:div w:id="1443960607">
      <w:bodyDiv w:val="1"/>
      <w:marLeft w:val="0"/>
      <w:marRight w:val="0"/>
      <w:marTop w:val="0"/>
      <w:marBottom w:val="0"/>
      <w:divBdr>
        <w:top w:val="none" w:sz="0" w:space="0" w:color="auto"/>
        <w:left w:val="none" w:sz="0" w:space="0" w:color="auto"/>
        <w:bottom w:val="none" w:sz="0" w:space="0" w:color="auto"/>
        <w:right w:val="none" w:sz="0" w:space="0" w:color="auto"/>
      </w:divBdr>
    </w:div>
    <w:div w:id="1483306526">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2837526">
      <w:bodyDiv w:val="1"/>
      <w:marLeft w:val="0"/>
      <w:marRight w:val="0"/>
      <w:marTop w:val="0"/>
      <w:marBottom w:val="0"/>
      <w:divBdr>
        <w:top w:val="none" w:sz="0" w:space="0" w:color="auto"/>
        <w:left w:val="none" w:sz="0" w:space="0" w:color="auto"/>
        <w:bottom w:val="none" w:sz="0" w:space="0" w:color="auto"/>
        <w:right w:val="none" w:sz="0" w:space="0" w:color="auto"/>
      </w:divBdr>
      <w:divsChild>
        <w:div w:id="570888576">
          <w:marLeft w:val="0"/>
          <w:marRight w:val="0"/>
          <w:marTop w:val="0"/>
          <w:marBottom w:val="0"/>
          <w:divBdr>
            <w:top w:val="none" w:sz="0" w:space="0" w:color="auto"/>
            <w:left w:val="none" w:sz="0" w:space="0" w:color="auto"/>
            <w:bottom w:val="none" w:sz="0" w:space="0" w:color="auto"/>
            <w:right w:val="none" w:sz="0" w:space="0" w:color="auto"/>
          </w:divBdr>
          <w:divsChild>
            <w:div w:id="1879006262">
              <w:marLeft w:val="244"/>
              <w:marRight w:val="0"/>
              <w:marTop w:val="0"/>
              <w:marBottom w:val="0"/>
              <w:divBdr>
                <w:top w:val="none" w:sz="0" w:space="0" w:color="auto"/>
                <w:left w:val="none" w:sz="0" w:space="0" w:color="auto"/>
                <w:bottom w:val="none" w:sz="0" w:space="0" w:color="auto"/>
                <w:right w:val="none" w:sz="0" w:space="0" w:color="auto"/>
              </w:divBdr>
            </w:div>
          </w:divsChild>
        </w:div>
        <w:div w:id="1162696986">
          <w:marLeft w:val="0"/>
          <w:marRight w:val="0"/>
          <w:marTop w:val="0"/>
          <w:marBottom w:val="0"/>
          <w:divBdr>
            <w:top w:val="none" w:sz="0" w:space="0" w:color="auto"/>
            <w:left w:val="none" w:sz="0" w:space="0" w:color="auto"/>
            <w:bottom w:val="none" w:sz="0" w:space="0" w:color="auto"/>
            <w:right w:val="none" w:sz="0" w:space="0" w:color="auto"/>
          </w:divBdr>
          <w:divsChild>
            <w:div w:id="122618668">
              <w:marLeft w:val="0"/>
              <w:marRight w:val="0"/>
              <w:marTop w:val="0"/>
              <w:marBottom w:val="0"/>
              <w:divBdr>
                <w:top w:val="none" w:sz="0" w:space="0" w:color="auto"/>
                <w:left w:val="none" w:sz="0" w:space="0" w:color="auto"/>
                <w:bottom w:val="none" w:sz="0" w:space="0" w:color="auto"/>
                <w:right w:val="none" w:sz="0" w:space="0" w:color="auto"/>
              </w:divBdr>
              <w:divsChild>
                <w:div w:id="1578439024">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80758">
      <w:bodyDiv w:val="1"/>
      <w:marLeft w:val="0"/>
      <w:marRight w:val="0"/>
      <w:marTop w:val="0"/>
      <w:marBottom w:val="0"/>
      <w:divBdr>
        <w:top w:val="none" w:sz="0" w:space="0" w:color="auto"/>
        <w:left w:val="none" w:sz="0" w:space="0" w:color="auto"/>
        <w:bottom w:val="none" w:sz="0" w:space="0" w:color="auto"/>
        <w:right w:val="none" w:sz="0" w:space="0" w:color="auto"/>
      </w:divBdr>
    </w:div>
    <w:div w:id="1612056959">
      <w:bodyDiv w:val="1"/>
      <w:marLeft w:val="0"/>
      <w:marRight w:val="0"/>
      <w:marTop w:val="0"/>
      <w:marBottom w:val="0"/>
      <w:divBdr>
        <w:top w:val="none" w:sz="0" w:space="0" w:color="auto"/>
        <w:left w:val="none" w:sz="0" w:space="0" w:color="auto"/>
        <w:bottom w:val="none" w:sz="0" w:space="0" w:color="auto"/>
        <w:right w:val="none" w:sz="0" w:space="0" w:color="auto"/>
      </w:divBdr>
    </w:div>
    <w:div w:id="1677270422">
      <w:bodyDiv w:val="1"/>
      <w:marLeft w:val="0"/>
      <w:marRight w:val="0"/>
      <w:marTop w:val="0"/>
      <w:marBottom w:val="0"/>
      <w:divBdr>
        <w:top w:val="none" w:sz="0" w:space="0" w:color="auto"/>
        <w:left w:val="none" w:sz="0" w:space="0" w:color="auto"/>
        <w:bottom w:val="none" w:sz="0" w:space="0" w:color="auto"/>
        <w:right w:val="none" w:sz="0" w:space="0" w:color="auto"/>
      </w:divBdr>
    </w:div>
    <w:div w:id="1692955056">
      <w:bodyDiv w:val="1"/>
      <w:marLeft w:val="0"/>
      <w:marRight w:val="0"/>
      <w:marTop w:val="0"/>
      <w:marBottom w:val="0"/>
      <w:divBdr>
        <w:top w:val="none" w:sz="0" w:space="0" w:color="auto"/>
        <w:left w:val="none" w:sz="0" w:space="0" w:color="auto"/>
        <w:bottom w:val="none" w:sz="0" w:space="0" w:color="auto"/>
        <w:right w:val="none" w:sz="0" w:space="0" w:color="auto"/>
      </w:divBdr>
    </w:div>
    <w:div w:id="1697462801">
      <w:bodyDiv w:val="1"/>
      <w:marLeft w:val="0"/>
      <w:marRight w:val="0"/>
      <w:marTop w:val="0"/>
      <w:marBottom w:val="0"/>
      <w:divBdr>
        <w:top w:val="none" w:sz="0" w:space="0" w:color="auto"/>
        <w:left w:val="none" w:sz="0" w:space="0" w:color="auto"/>
        <w:bottom w:val="none" w:sz="0" w:space="0" w:color="auto"/>
        <w:right w:val="none" w:sz="0" w:space="0" w:color="auto"/>
      </w:divBdr>
    </w:div>
    <w:div w:id="1766920315">
      <w:bodyDiv w:val="1"/>
      <w:marLeft w:val="0"/>
      <w:marRight w:val="0"/>
      <w:marTop w:val="0"/>
      <w:marBottom w:val="0"/>
      <w:divBdr>
        <w:top w:val="none" w:sz="0" w:space="0" w:color="auto"/>
        <w:left w:val="none" w:sz="0" w:space="0" w:color="auto"/>
        <w:bottom w:val="none" w:sz="0" w:space="0" w:color="auto"/>
        <w:right w:val="none" w:sz="0" w:space="0" w:color="auto"/>
      </w:divBdr>
    </w:div>
    <w:div w:id="1852377912">
      <w:bodyDiv w:val="1"/>
      <w:marLeft w:val="0"/>
      <w:marRight w:val="0"/>
      <w:marTop w:val="0"/>
      <w:marBottom w:val="0"/>
      <w:divBdr>
        <w:top w:val="none" w:sz="0" w:space="0" w:color="auto"/>
        <w:left w:val="none" w:sz="0" w:space="0" w:color="auto"/>
        <w:bottom w:val="none" w:sz="0" w:space="0" w:color="auto"/>
        <w:right w:val="none" w:sz="0" w:space="0" w:color="auto"/>
      </w:divBdr>
      <w:divsChild>
        <w:div w:id="341205095">
          <w:marLeft w:val="0"/>
          <w:marRight w:val="0"/>
          <w:marTop w:val="0"/>
          <w:marBottom w:val="0"/>
          <w:divBdr>
            <w:top w:val="none" w:sz="0" w:space="0" w:color="auto"/>
            <w:left w:val="none" w:sz="0" w:space="0" w:color="auto"/>
            <w:bottom w:val="none" w:sz="0" w:space="0" w:color="auto"/>
            <w:right w:val="none" w:sz="0" w:space="0" w:color="auto"/>
          </w:divBdr>
          <w:divsChild>
            <w:div w:id="381446922">
              <w:marLeft w:val="0"/>
              <w:marRight w:val="0"/>
              <w:marTop w:val="0"/>
              <w:marBottom w:val="0"/>
              <w:divBdr>
                <w:top w:val="none" w:sz="0" w:space="0" w:color="auto"/>
                <w:left w:val="none" w:sz="0" w:space="0" w:color="auto"/>
                <w:bottom w:val="none" w:sz="0" w:space="0" w:color="auto"/>
                <w:right w:val="none" w:sz="0" w:space="0" w:color="auto"/>
              </w:divBdr>
              <w:divsChild>
                <w:div w:id="553203122">
                  <w:marLeft w:val="175"/>
                  <w:marRight w:val="0"/>
                  <w:marTop w:val="0"/>
                  <w:marBottom w:val="0"/>
                  <w:divBdr>
                    <w:top w:val="none" w:sz="0" w:space="0" w:color="auto"/>
                    <w:left w:val="none" w:sz="0" w:space="0" w:color="auto"/>
                    <w:bottom w:val="none" w:sz="0" w:space="0" w:color="auto"/>
                    <w:right w:val="none" w:sz="0" w:space="0" w:color="auto"/>
                  </w:divBdr>
                </w:div>
              </w:divsChild>
            </w:div>
          </w:divsChild>
        </w:div>
        <w:div w:id="911354789">
          <w:marLeft w:val="0"/>
          <w:marRight w:val="0"/>
          <w:marTop w:val="0"/>
          <w:marBottom w:val="0"/>
          <w:divBdr>
            <w:top w:val="none" w:sz="0" w:space="0" w:color="auto"/>
            <w:left w:val="none" w:sz="0" w:space="0" w:color="auto"/>
            <w:bottom w:val="none" w:sz="0" w:space="0" w:color="auto"/>
            <w:right w:val="none" w:sz="0" w:space="0" w:color="auto"/>
          </w:divBdr>
          <w:divsChild>
            <w:div w:id="1733239078">
              <w:marLeft w:val="175"/>
              <w:marRight w:val="0"/>
              <w:marTop w:val="0"/>
              <w:marBottom w:val="0"/>
              <w:divBdr>
                <w:top w:val="none" w:sz="0" w:space="0" w:color="auto"/>
                <w:left w:val="none" w:sz="0" w:space="0" w:color="auto"/>
                <w:bottom w:val="none" w:sz="0" w:space="0" w:color="auto"/>
                <w:right w:val="none" w:sz="0" w:space="0" w:color="auto"/>
              </w:divBdr>
            </w:div>
          </w:divsChild>
        </w:div>
      </w:divsChild>
    </w:div>
    <w:div w:id="1871840280">
      <w:bodyDiv w:val="1"/>
      <w:marLeft w:val="0"/>
      <w:marRight w:val="0"/>
      <w:marTop w:val="0"/>
      <w:marBottom w:val="0"/>
      <w:divBdr>
        <w:top w:val="none" w:sz="0" w:space="0" w:color="auto"/>
        <w:left w:val="none" w:sz="0" w:space="0" w:color="auto"/>
        <w:bottom w:val="none" w:sz="0" w:space="0" w:color="auto"/>
        <w:right w:val="none" w:sz="0" w:space="0" w:color="auto"/>
      </w:divBdr>
    </w:div>
    <w:div w:id="1873420203">
      <w:bodyDiv w:val="1"/>
      <w:marLeft w:val="0"/>
      <w:marRight w:val="0"/>
      <w:marTop w:val="0"/>
      <w:marBottom w:val="0"/>
      <w:divBdr>
        <w:top w:val="none" w:sz="0" w:space="0" w:color="auto"/>
        <w:left w:val="none" w:sz="0" w:space="0" w:color="auto"/>
        <w:bottom w:val="none" w:sz="0" w:space="0" w:color="auto"/>
        <w:right w:val="none" w:sz="0" w:space="0" w:color="auto"/>
      </w:divBdr>
    </w:div>
    <w:div w:id="1943419293">
      <w:bodyDiv w:val="1"/>
      <w:marLeft w:val="0"/>
      <w:marRight w:val="0"/>
      <w:marTop w:val="0"/>
      <w:marBottom w:val="0"/>
      <w:divBdr>
        <w:top w:val="none" w:sz="0" w:space="0" w:color="auto"/>
        <w:left w:val="none" w:sz="0" w:space="0" w:color="auto"/>
        <w:bottom w:val="none" w:sz="0" w:space="0" w:color="auto"/>
        <w:right w:val="none" w:sz="0" w:space="0" w:color="auto"/>
      </w:divBdr>
    </w:div>
    <w:div w:id="2033921813">
      <w:bodyDiv w:val="1"/>
      <w:marLeft w:val="0"/>
      <w:marRight w:val="0"/>
      <w:marTop w:val="0"/>
      <w:marBottom w:val="0"/>
      <w:divBdr>
        <w:top w:val="none" w:sz="0" w:space="0" w:color="auto"/>
        <w:left w:val="none" w:sz="0" w:space="0" w:color="auto"/>
        <w:bottom w:val="none" w:sz="0" w:space="0" w:color="auto"/>
        <w:right w:val="none" w:sz="0" w:space="0" w:color="auto"/>
      </w:divBdr>
    </w:div>
    <w:div w:id="2043363449">
      <w:bodyDiv w:val="1"/>
      <w:marLeft w:val="0"/>
      <w:marRight w:val="0"/>
      <w:marTop w:val="0"/>
      <w:marBottom w:val="0"/>
      <w:divBdr>
        <w:top w:val="none" w:sz="0" w:space="0" w:color="auto"/>
        <w:left w:val="none" w:sz="0" w:space="0" w:color="auto"/>
        <w:bottom w:val="none" w:sz="0" w:space="0" w:color="auto"/>
        <w:right w:val="none" w:sz="0" w:space="0" w:color="auto"/>
      </w:divBdr>
    </w:div>
    <w:div w:id="2059207966">
      <w:bodyDiv w:val="1"/>
      <w:marLeft w:val="0"/>
      <w:marRight w:val="0"/>
      <w:marTop w:val="0"/>
      <w:marBottom w:val="0"/>
      <w:divBdr>
        <w:top w:val="none" w:sz="0" w:space="0" w:color="auto"/>
        <w:left w:val="none" w:sz="0" w:space="0" w:color="auto"/>
        <w:bottom w:val="none" w:sz="0" w:space="0" w:color="auto"/>
        <w:right w:val="none" w:sz="0" w:space="0" w:color="auto"/>
      </w:divBdr>
    </w:div>
    <w:div w:id="2126608234">
      <w:bodyDiv w:val="1"/>
      <w:marLeft w:val="0"/>
      <w:marRight w:val="0"/>
      <w:marTop w:val="0"/>
      <w:marBottom w:val="0"/>
      <w:divBdr>
        <w:top w:val="none" w:sz="0" w:space="0" w:color="auto"/>
        <w:left w:val="none" w:sz="0" w:space="0" w:color="auto"/>
        <w:bottom w:val="none" w:sz="0" w:space="0" w:color="auto"/>
        <w:right w:val="none" w:sz="0" w:space="0" w:color="auto"/>
      </w:divBdr>
    </w:div>
    <w:div w:id="212823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image" Target="media/image19.png"/><Relationship Id="rId21" Type="http://schemas.openxmlformats.org/officeDocument/2006/relationships/image" Target="media/image4.png"/><Relationship Id="rId34" Type="http://schemas.openxmlformats.org/officeDocument/2006/relationships/image" Target="media/image14.png"/><Relationship Id="rId42" Type="http://schemas.openxmlformats.org/officeDocument/2006/relationships/hyperlink" Target="http://www.UPS.com" TargetMode="External"/><Relationship Id="rId47" Type="http://schemas.openxmlformats.org/officeDocument/2006/relationships/image" Target="media/image21.png"/><Relationship Id="rId50" Type="http://schemas.openxmlformats.org/officeDocument/2006/relationships/hyperlink" Target="https://thesource.cvshealth.com/nuxeo/thesource/" TargetMode="External"/><Relationship Id="rId55"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www.ups.com/WebTracking/track?loc=en_US" TargetMode="External"/><Relationship Id="rId25" Type="http://schemas.openxmlformats.org/officeDocument/2006/relationships/image" Target="media/image8.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yperlink" Target="https://thesource.cvshealth.com/nuxeo/thesource/" TargetMode="External"/><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thesource.cvshealth.com/nuxeo/thesource/" TargetMode="External"/><Relationship Id="rId29" Type="http://schemas.openxmlformats.org/officeDocument/2006/relationships/image" Target="media/image9.png"/><Relationship Id="rId41" Type="http://schemas.openxmlformats.org/officeDocument/2006/relationships/hyperlink" Target="https://www.usps.com/" TargetMode="External"/><Relationship Id="rId54" Type="http://schemas.openxmlformats.org/officeDocument/2006/relationships/hyperlink" Target="https://policy.corp.cvscaremark.com/pnp/faces/DocRenderer?documentId=CALL-004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http://www.ups.com/mychoice" TargetMode="External"/><Relationship Id="rId45" Type="http://schemas.openxmlformats.org/officeDocument/2006/relationships/image" Target="media/image20.png"/><Relationship Id="rId53" Type="http://schemas.openxmlformats.org/officeDocument/2006/relationships/hyperlink" Target="https://thesource.cvshealth.com/nuxeo/thesource/" TargetMode="External"/><Relationship Id="rId58"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image" Target="media/image6.png"/><Relationship Id="rId28" Type="http://schemas.openxmlformats.org/officeDocument/2006/relationships/hyperlink" Target="https://thesource.cvshealth.com/nuxeo/thesource/" TargetMode="External"/><Relationship Id="rId36" Type="http://schemas.openxmlformats.org/officeDocument/2006/relationships/image" Target="media/image16.png"/><Relationship Id="rId49" Type="http://schemas.openxmlformats.org/officeDocument/2006/relationships/hyperlink" Target="https://thesource.cvshealth.com/nuxeo/thesource/" TargetMode="External"/><Relationship Id="rId57"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image" Target="media/image11.png"/><Relationship Id="rId44" Type="http://schemas.openxmlformats.org/officeDocument/2006/relationships/hyperlink" Target="https://thesource.cvshealth.com/nuxeo/thesource/" TargetMode="External"/><Relationship Id="rId52" Type="http://schemas.openxmlformats.org/officeDocument/2006/relationships/hyperlink" Target="https://thesource.cvshealth.com/nuxeo/thesource/"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image" Target="media/image5.png"/><Relationship Id="rId27" Type="http://schemas.openxmlformats.org/officeDocument/2006/relationships/hyperlink" Target="https://thesource.cvshealth.com/nuxeo/thesource/" TargetMode="Externa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www.usps.com" TargetMode="External"/><Relationship Id="rId48" Type="http://schemas.openxmlformats.org/officeDocument/2006/relationships/hyperlink" Target="https://thesource.cvshealth.com/nuxeo/thesource/" TargetMode="External"/><Relationship Id="rId56"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s://thesource.cvshealth.com/nuxeo/thesource/" TargetMode="External"/><Relationship Id="rId3"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19e0082-693e-45ae-8f74-da0dd659fa03">
      <Terms xmlns="http://schemas.microsoft.com/office/infopath/2007/PartnerControls"/>
    </lcf76f155ced4ddcb4097134ff3c332f>
    <TaxCatchAll xmlns="2fe6fb3c-ae69-4363-9eac-f91567448a6f" xsi:nil="true"/>
    <BPO xmlns="d19e0082-693e-45ae-8f74-da0dd659fa03" xsi:nil="true"/>
    <ProjectAnalyst xmlns="d19e0082-693e-45ae-8f74-da0dd659fa03" xsi:nil="true"/>
    <DocumentConsultatnt xmlns="d19e0082-693e-45ae-8f74-da0dd659fa03" xsi:nil="true"/>
    <DueDate xmlns="d19e0082-693e-45ae-8f74-da0dd659fa03" xsi:nil="true"/>
    <LifelineQuickChat xmlns="d19e0082-693e-45ae-8f74-da0dd659fa03" xsi:nil="true"/>
    <Status xmlns="d19e0082-693e-45ae-8f74-da0dd659fa03" xsi:nil="true"/>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bf912b4f12eb7005afd2bae5938a38c3">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c3a4bce088898085ab96066dc5d04373"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t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B9BB51-81F8-45E3-886B-89F99AD9C486}">
  <ds:schemaRefs>
    <ds:schemaRef ds:uri="http://schemas.microsoft.com/office/2006/metadata/properties"/>
    <ds:schemaRef ds:uri="http://schemas.microsoft.com/office/infopath/2007/PartnerControls"/>
    <ds:schemaRef ds:uri="d19e0082-693e-45ae-8f74-da0dd659fa03"/>
    <ds:schemaRef ds:uri="2fe6fb3c-ae69-4363-9eac-f91567448a6f"/>
  </ds:schemaRefs>
</ds:datastoreItem>
</file>

<file path=customXml/itemProps2.xml><?xml version="1.0" encoding="utf-8"?>
<ds:datastoreItem xmlns:ds="http://schemas.openxmlformats.org/officeDocument/2006/customXml" ds:itemID="{A8625F22-417D-4D7E-B622-63059DB912DB}">
  <ds:schemaRefs>
    <ds:schemaRef ds:uri="http://schemas.openxmlformats.org/officeDocument/2006/bibliography"/>
  </ds:schemaRefs>
</ds:datastoreItem>
</file>

<file path=customXml/itemProps3.xml><?xml version="1.0" encoding="utf-8"?>
<ds:datastoreItem xmlns:ds="http://schemas.openxmlformats.org/officeDocument/2006/customXml" ds:itemID="{538F0434-235A-4C75-8706-66F38F7A4141}">
  <ds:schemaRefs>
    <ds:schemaRef ds:uri="http://schemas.microsoft.com/sharepoint/v3/contenttype/forms"/>
  </ds:schemaRefs>
</ds:datastoreItem>
</file>

<file path=customXml/itemProps4.xml><?xml version="1.0" encoding="utf-8"?>
<ds:datastoreItem xmlns:ds="http://schemas.openxmlformats.org/officeDocument/2006/customXml" ds:itemID="{4770FE38-CA31-4C4C-A7BA-CA3B7C0D8B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30</TotalTime>
  <Pages>1</Pages>
  <Words>5205</Words>
  <Characters>29674</Characters>
  <Application>Microsoft Office Word</Application>
  <DocSecurity>2</DocSecurity>
  <Lines>247</Lines>
  <Paragraphs>69</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34810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dc:description/>
  <cp:lastModifiedBy>Davis, David P.</cp:lastModifiedBy>
  <cp:revision>24</cp:revision>
  <cp:lastPrinted>2018-05-31T01:47:00Z</cp:lastPrinted>
  <dcterms:created xsi:type="dcterms:W3CDTF">2025-07-01T21:49:00Z</dcterms:created>
  <dcterms:modified xsi:type="dcterms:W3CDTF">2025-07-23T12:53:00Z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2021-09-29T14:11:06Z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3bcc2a8b-5175-4667-b487-d2a181d26811</vt:lpwstr>
  </property>
  <property fmtid="{D5CDD505-2E9C-101B-9397-08002B2CF9AE}" pid="8" name="MSIP_Label_67599526-06ca-49cc-9fa9-5307800a949a_ContentBits">
    <vt:lpwstr>0</vt:lpwstr>
  </property>
  <property fmtid="{D5CDD505-2E9C-101B-9397-08002B2CF9AE}" pid="9" name="ContentTypeId">
    <vt:lpwstr>0x010100EB57E074260378499F7E81CCDE102D50</vt:lpwstr>
  </property>
  <property fmtid="{D5CDD505-2E9C-101B-9397-08002B2CF9AE}" pid="10" name="CompassComposer">
    <vt:lpwstr/>
  </property>
  <property fmtid="{D5CDD505-2E9C-101B-9397-08002B2CF9AE}" pid="11" name="CurrentlyPublished">
    <vt:bool>true</vt:bool>
  </property>
  <property fmtid="{D5CDD505-2E9C-101B-9397-08002B2CF9AE}" pid="12" name="MediaServiceImageTags">
    <vt:lpwstr/>
  </property>
  <property fmtid="{D5CDD505-2E9C-101B-9397-08002B2CF9AE}" pid="13" name="GrammarlyDocumentId">
    <vt:lpwstr>e8d1e36bf8b63e759172466a5a97059133aede56ea73e05a295164a4c7ba3f8f</vt:lpwstr>
  </property>
</Properties>
</file>