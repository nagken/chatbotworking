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9F87" w14:textId="77777777" w:rsidR="00524CDD" w:rsidRDefault="004E799F" w:rsidP="008167F0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8167F0">
        <w:rPr>
          <w:rFonts w:ascii="Verdana" w:hAnsi="Verdana"/>
          <w:color w:val="auto"/>
          <w:sz w:val="36"/>
          <w:szCs w:val="36"/>
        </w:rPr>
        <w:t>MED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Pr="008167F0">
        <w:rPr>
          <w:rFonts w:ascii="Verdana" w:hAnsi="Verdana"/>
          <w:color w:val="auto"/>
          <w:sz w:val="36"/>
          <w:szCs w:val="36"/>
        </w:rPr>
        <w:t>D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CD22A8" w:rsidRPr="008167F0">
        <w:rPr>
          <w:rFonts w:ascii="Verdana" w:hAnsi="Verdana"/>
          <w:color w:val="auto"/>
          <w:sz w:val="36"/>
          <w:szCs w:val="36"/>
        </w:rPr>
        <w:t>-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8D46DE" w:rsidRPr="008167F0">
        <w:rPr>
          <w:rFonts w:ascii="Verdana" w:hAnsi="Verdana"/>
          <w:color w:val="auto"/>
          <w:sz w:val="36"/>
          <w:szCs w:val="36"/>
        </w:rPr>
        <w:t>T</w:t>
      </w:r>
      <w:r w:rsidR="00271814" w:rsidRPr="008167F0">
        <w:rPr>
          <w:rFonts w:ascii="Verdana" w:hAnsi="Verdana"/>
          <w:color w:val="auto"/>
          <w:sz w:val="36"/>
          <w:szCs w:val="36"/>
        </w:rPr>
        <w:t>ransition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271814" w:rsidRPr="008167F0">
        <w:rPr>
          <w:rFonts w:ascii="Verdana" w:hAnsi="Verdana"/>
          <w:color w:val="auto"/>
          <w:sz w:val="36"/>
          <w:szCs w:val="36"/>
        </w:rPr>
        <w:t>Fill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01421A" w:rsidRPr="008167F0">
        <w:rPr>
          <w:rFonts w:ascii="Verdana" w:hAnsi="Verdana"/>
          <w:color w:val="auto"/>
          <w:sz w:val="36"/>
          <w:szCs w:val="36"/>
        </w:rPr>
        <w:t>Care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196DE7" w:rsidRPr="008167F0">
        <w:rPr>
          <w:rFonts w:ascii="Verdana" w:hAnsi="Verdana"/>
          <w:color w:val="auto"/>
          <w:sz w:val="36"/>
          <w:szCs w:val="36"/>
        </w:rPr>
        <w:t>Processes</w:t>
      </w:r>
    </w:p>
    <w:p w14:paraId="59B3F6AD" w14:textId="2DCE66AA" w:rsidR="00723C95" w:rsidRDefault="00723C95" w:rsidP="00723C95">
      <w:pPr>
        <w:pStyle w:val="Heading4"/>
      </w:pPr>
    </w:p>
    <w:p w14:paraId="62454B0B" w14:textId="77777777" w:rsidR="00B201DD" w:rsidRPr="00B201DD" w:rsidRDefault="00B201DD" w:rsidP="00B201DD"/>
    <w:p w14:paraId="680B35C5" w14:textId="77777777" w:rsidR="000B6501" w:rsidRPr="002E6378" w:rsidRDefault="00C538F0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86306257" w:history="1">
        <w:r w:rsidR="000B6501" w:rsidRPr="003553DE">
          <w:rPr>
            <w:rStyle w:val="Hyperlink"/>
            <w:rFonts w:ascii="Verdana" w:hAnsi="Verdana"/>
            <w:noProof/>
          </w:rPr>
          <w:t>General Information</w:t>
        </w:r>
      </w:hyperlink>
    </w:p>
    <w:p w14:paraId="111AA820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58" w:history="1">
        <w:r w:rsidR="000B6501" w:rsidRPr="003553DE">
          <w:rPr>
            <w:rStyle w:val="Hyperlink"/>
            <w:rFonts w:ascii="Verdana" w:hAnsi="Verdana"/>
            <w:noProof/>
          </w:rPr>
          <w:t>Transition Fill Letters</w:t>
        </w:r>
      </w:hyperlink>
    </w:p>
    <w:p w14:paraId="46B09A22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59" w:history="1">
        <w:r w:rsidR="000B6501" w:rsidRPr="003553DE">
          <w:rPr>
            <w:rStyle w:val="Hyperlink"/>
            <w:rFonts w:ascii="Verdana" w:hAnsi="Verdana"/>
            <w:noProof/>
          </w:rPr>
          <w:t>Transition Fills (Non-formulary Medications)</w:t>
        </w:r>
      </w:hyperlink>
    </w:p>
    <w:p w14:paraId="0015E146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0" w:history="1">
        <w:r w:rsidR="000B6501" w:rsidRPr="003553DE">
          <w:rPr>
            <w:rStyle w:val="Hyperlink"/>
            <w:rFonts w:ascii="Verdana" w:hAnsi="Verdana"/>
            <w:noProof/>
          </w:rPr>
          <w:t>Transition Fills (PA and Step Therapy Meds)</w:t>
        </w:r>
      </w:hyperlink>
    </w:p>
    <w:p w14:paraId="626FE284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1" w:history="1">
        <w:r w:rsidR="000B6501" w:rsidRPr="003553DE">
          <w:rPr>
            <w:rStyle w:val="Hyperlink"/>
            <w:rFonts w:ascii="Verdana" w:hAnsi="Verdana"/>
            <w:noProof/>
          </w:rPr>
          <w:t>Transition Fills (Compound Meds)</w:t>
        </w:r>
      </w:hyperlink>
    </w:p>
    <w:p w14:paraId="7951C29C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2" w:history="1">
        <w:r w:rsidR="000B6501" w:rsidRPr="003553DE">
          <w:rPr>
            <w:rStyle w:val="Hyperlink"/>
            <w:rFonts w:ascii="Verdana" w:hAnsi="Verdana"/>
            <w:noProof/>
          </w:rPr>
          <w:t>Transition Fills (LTC Beneficiaries)</w:t>
        </w:r>
      </w:hyperlink>
    </w:p>
    <w:p w14:paraId="50A3CE49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3" w:history="1">
        <w:r w:rsidR="000B6501" w:rsidRPr="003553DE">
          <w:rPr>
            <w:rStyle w:val="Hyperlink"/>
            <w:rFonts w:ascii="Verdana" w:hAnsi="Verdana"/>
            <w:noProof/>
          </w:rPr>
          <w:t>Transition Fill - Cost</w:t>
        </w:r>
      </w:hyperlink>
    </w:p>
    <w:p w14:paraId="372DAAD9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4" w:history="1">
        <w:r w:rsidR="000B6501" w:rsidRPr="003553DE">
          <w:rPr>
            <w:rStyle w:val="Hyperlink"/>
            <w:rFonts w:ascii="Verdana" w:hAnsi="Verdana"/>
            <w:noProof/>
          </w:rPr>
          <w:t>Transition Fills (EGWP)</w:t>
        </w:r>
      </w:hyperlink>
    </w:p>
    <w:p w14:paraId="6E0028FC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5" w:history="1">
        <w:r w:rsidR="000B6501" w:rsidRPr="003553DE">
          <w:rPr>
            <w:rStyle w:val="Hyperlink"/>
            <w:rFonts w:ascii="Verdana" w:hAnsi="Verdana"/>
            <w:noProof/>
          </w:rPr>
          <w:t>Transition Fill Coding on the Prescription Details screen - RxClaim</w:t>
        </w:r>
      </w:hyperlink>
    </w:p>
    <w:p w14:paraId="173149CE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6" w:history="1">
        <w:r w:rsidR="000B6501" w:rsidRPr="003553DE">
          <w:rPr>
            <w:rStyle w:val="Hyperlink"/>
            <w:rFonts w:ascii="Verdana" w:hAnsi="Verdana"/>
            <w:noProof/>
          </w:rPr>
          <w:t>FAQs</w:t>
        </w:r>
      </w:hyperlink>
    </w:p>
    <w:p w14:paraId="58E919DC" w14:textId="77777777" w:rsidR="000B6501" w:rsidRPr="002E6378" w:rsidRDefault="00396950">
      <w:pPr>
        <w:pStyle w:val="TOC2"/>
        <w:rPr>
          <w:rFonts w:ascii="Calibri" w:hAnsi="Calibri"/>
          <w:noProof/>
          <w:sz w:val="22"/>
          <w:szCs w:val="22"/>
        </w:rPr>
      </w:pPr>
      <w:hyperlink w:anchor="_Toc86306267" w:history="1">
        <w:r w:rsidR="000B6501" w:rsidRPr="003553DE">
          <w:rPr>
            <w:rStyle w:val="Hyperlink"/>
            <w:rFonts w:ascii="Verdana" w:hAnsi="Verdana"/>
            <w:noProof/>
          </w:rPr>
          <w:t>Related Documents</w:t>
        </w:r>
      </w:hyperlink>
    </w:p>
    <w:p w14:paraId="0191E557" w14:textId="77777777" w:rsidR="00C21C7F" w:rsidRPr="000B6501" w:rsidRDefault="00C538F0" w:rsidP="00723C95">
      <w:pPr>
        <w:spacing w:line="360" w:lineRule="auto"/>
        <w:rPr>
          <w:rFonts w:ascii="Verdana" w:hAnsi="Verdana"/>
        </w:rPr>
      </w:pPr>
      <w:r>
        <w:fldChar w:fldCharType="end"/>
      </w:r>
    </w:p>
    <w:p w14:paraId="5517FAF8" w14:textId="77777777" w:rsidR="000B6501" w:rsidRPr="000B6501" w:rsidRDefault="000B6501" w:rsidP="008167F0">
      <w:pPr>
        <w:rPr>
          <w:rFonts w:ascii="Verdana" w:hAnsi="Verdana"/>
        </w:rPr>
      </w:pPr>
    </w:p>
    <w:p w14:paraId="1403D710" w14:textId="77777777" w:rsidR="000B6501" w:rsidRDefault="000B6501" w:rsidP="008167F0">
      <w:pPr>
        <w:rPr>
          <w:rFonts w:ascii="Verdana" w:hAnsi="Verdana"/>
        </w:rPr>
      </w:pPr>
      <w:r w:rsidRPr="000B6501">
        <w:rPr>
          <w:rFonts w:ascii="Verdana" w:hAnsi="Verdana"/>
          <w:b/>
          <w:bCs/>
        </w:rPr>
        <w:t>Description:</w:t>
      </w:r>
      <w:r w:rsidRPr="000B6501">
        <w:rPr>
          <w:rFonts w:ascii="Verdana" w:hAnsi="Verdana"/>
        </w:rPr>
        <w:t xml:space="preserve">  This document provides </w:t>
      </w:r>
      <w:r>
        <w:rPr>
          <w:rFonts w:ascii="Verdana" w:hAnsi="Verdana"/>
        </w:rPr>
        <w:t>the steps</w:t>
      </w:r>
      <w:r w:rsidRPr="000B6501">
        <w:rPr>
          <w:rFonts w:ascii="Verdana" w:hAnsi="Verdana"/>
        </w:rPr>
        <w:t xml:space="preserve"> to assist a beneficiary with a </w:t>
      </w:r>
      <w:r>
        <w:rPr>
          <w:rFonts w:ascii="Verdana" w:hAnsi="Verdana"/>
        </w:rPr>
        <w:t xml:space="preserve">call regarding </w:t>
      </w:r>
      <w:r w:rsidRPr="000B6501">
        <w:rPr>
          <w:rFonts w:ascii="Verdana" w:hAnsi="Verdana"/>
        </w:rPr>
        <w:t>Transition Fill</w:t>
      </w:r>
      <w:r>
        <w:rPr>
          <w:rFonts w:ascii="Verdana" w:hAnsi="Verdana"/>
        </w:rPr>
        <w:t>s.</w:t>
      </w:r>
    </w:p>
    <w:p w14:paraId="725E2D04" w14:textId="77777777" w:rsidR="00723C95" w:rsidRPr="000B6501" w:rsidRDefault="00723C95" w:rsidP="008167F0">
      <w:pPr>
        <w:rPr>
          <w:rFonts w:ascii="Verdana" w:hAnsi="Verdana"/>
        </w:rPr>
      </w:pPr>
    </w:p>
    <w:p w14:paraId="21F1F91A" w14:textId="77777777" w:rsidR="000B6501" w:rsidRPr="000B6501" w:rsidRDefault="000B6501" w:rsidP="008167F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8167F0" w14:paraId="7BF48D3F" w14:textId="77777777" w:rsidTr="00B9228C">
        <w:tc>
          <w:tcPr>
            <w:tcW w:w="5000" w:type="pct"/>
            <w:shd w:val="clear" w:color="auto" w:fill="C0C0C0"/>
          </w:tcPr>
          <w:p w14:paraId="5AEE1DA8" w14:textId="77777777" w:rsidR="00806B9D" w:rsidRPr="00121E7C" w:rsidRDefault="000B6501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1" w:name="_Toc86306257"/>
            <w:r>
              <w:rPr>
                <w:rFonts w:ascii="Verdana" w:hAnsi="Verdana"/>
                <w:i w:val="0"/>
              </w:rPr>
              <w:t>General Information</w:t>
            </w:r>
            <w:bookmarkEnd w:id="1"/>
          </w:p>
        </w:tc>
      </w:tr>
    </w:tbl>
    <w:p w14:paraId="6FDB9435" w14:textId="77777777" w:rsidR="00260C10" w:rsidRPr="008167F0" w:rsidRDefault="00260C10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purpose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this</w:t>
      </w:r>
      <w:r w:rsidR="001701B1">
        <w:rPr>
          <w:rFonts w:ascii="Verdana" w:hAnsi="Verdana" w:cs="Arial"/>
        </w:rPr>
        <w:t xml:space="preserve"> </w:t>
      </w:r>
      <w:r w:rsidR="00C01591">
        <w:rPr>
          <w:rFonts w:ascii="Verdana" w:hAnsi="Verdana" w:cs="Arial"/>
        </w:rPr>
        <w:t>T</w:t>
      </w:r>
      <w:r w:rsidRPr="008167F0">
        <w:rPr>
          <w:rFonts w:ascii="Verdana" w:hAnsi="Verdana" w:cs="Arial"/>
        </w:rPr>
        <w:t>ransition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policy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allow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their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current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formulary/drug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coverage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0A4058" w:rsidRPr="008167F0">
        <w:rPr>
          <w:rFonts w:ascii="Verdana" w:hAnsi="Verdana" w:cs="Arial"/>
        </w:rPr>
        <w:t>ir</w:t>
      </w:r>
      <w:r w:rsidR="001701B1">
        <w:rPr>
          <w:rFonts w:ascii="Verdana" w:hAnsi="Verdana" w:cs="Arial"/>
        </w:rPr>
        <w:t xml:space="preserve"> </w:t>
      </w:r>
      <w:r w:rsidR="000A4058" w:rsidRPr="008167F0">
        <w:rPr>
          <w:rFonts w:ascii="Verdana" w:hAnsi="Verdana" w:cs="Arial"/>
        </w:rPr>
        <w:t>new</w:t>
      </w:r>
      <w:r w:rsidR="001701B1">
        <w:rPr>
          <w:rFonts w:ascii="Verdana" w:hAnsi="Verdana" w:cs="Arial"/>
        </w:rPr>
        <w:t xml:space="preserve"> </w:t>
      </w:r>
      <w:r w:rsidR="001D732E">
        <w:rPr>
          <w:rFonts w:ascii="Verdana" w:hAnsi="Verdana" w:cs="Arial"/>
        </w:rPr>
        <w:t>formulary/drug</w:t>
      </w:r>
      <w:r w:rsidR="001701B1">
        <w:rPr>
          <w:rFonts w:ascii="Verdana" w:hAnsi="Verdana" w:cs="Arial"/>
        </w:rPr>
        <w:t xml:space="preserve"> </w:t>
      </w:r>
      <w:r w:rsidR="001D732E">
        <w:rPr>
          <w:rFonts w:ascii="Verdana" w:hAnsi="Verdana" w:cs="Arial"/>
        </w:rPr>
        <w:t>coverage.</w:t>
      </w:r>
    </w:p>
    <w:p w14:paraId="55D1ABDD" w14:textId="77777777" w:rsidR="000A4058" w:rsidRPr="008167F0" w:rsidRDefault="000A4058" w:rsidP="008167F0">
      <w:pPr>
        <w:autoSpaceDE w:val="0"/>
        <w:autoSpaceDN w:val="0"/>
        <w:adjustRightInd w:val="0"/>
        <w:rPr>
          <w:rFonts w:ascii="Verdana" w:hAnsi="Verdana" w:cs="Arial"/>
        </w:rPr>
      </w:pPr>
    </w:p>
    <w:p w14:paraId="67BB2BCD" w14:textId="77777777" w:rsidR="00260C10" w:rsidRPr="008167F0" w:rsidRDefault="00260C10" w:rsidP="008167F0">
      <w:pPr>
        <w:autoSpaceDE w:val="0"/>
        <w:autoSpaceDN w:val="0"/>
        <w:adjustRightInd w:val="0"/>
        <w:rPr>
          <w:rFonts w:ascii="Verdana" w:hAnsi="Verdana" w:cs="Arial"/>
          <w:b/>
        </w:rPr>
      </w:pPr>
      <w:r w:rsidRPr="008167F0">
        <w:rPr>
          <w:rFonts w:ascii="Verdana" w:hAnsi="Verdana" w:cs="Arial"/>
          <w:b/>
        </w:rPr>
        <w:t>This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procedure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applies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to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the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following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for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Transition</w:t>
      </w:r>
      <w:r w:rsidR="001701B1">
        <w:rPr>
          <w:rFonts w:ascii="Verdana" w:hAnsi="Verdana" w:cs="Arial"/>
          <w:b/>
        </w:rPr>
        <w:t xml:space="preserve"> </w:t>
      </w:r>
      <w:r w:rsidR="00C21C7F" w:rsidRPr="008167F0">
        <w:rPr>
          <w:rFonts w:ascii="Verdana" w:hAnsi="Verdana" w:cs="Arial"/>
          <w:b/>
        </w:rPr>
        <w:t>Fills</w:t>
      </w:r>
      <w:r w:rsidRPr="008167F0">
        <w:rPr>
          <w:rFonts w:ascii="Verdana" w:hAnsi="Verdana" w:cs="Arial"/>
          <w:b/>
        </w:rPr>
        <w:t>:</w:t>
      </w:r>
      <w:r w:rsidR="001701B1">
        <w:rPr>
          <w:rFonts w:ascii="Verdana" w:hAnsi="Verdana" w:cs="Arial"/>
          <w:b/>
        </w:rPr>
        <w:t xml:space="preserve">  </w:t>
      </w:r>
    </w:p>
    <w:p w14:paraId="128C549B" w14:textId="77777777" w:rsidR="00260C10" w:rsidRPr="008167F0" w:rsidRDefault="00260C1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newly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enrolled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</w:p>
    <w:p w14:paraId="2C967ED3" w14:textId="77777777" w:rsidR="00172AF0" w:rsidRPr="008167F0" w:rsidRDefault="00172AF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Renewing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who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experience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formulary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change</w:t>
      </w:r>
    </w:p>
    <w:p w14:paraId="248C2731" w14:textId="77777777" w:rsidR="00260C10" w:rsidRPr="008167F0" w:rsidRDefault="00260C1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switching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one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plan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another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change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their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level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care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</w:t>
      </w:r>
      <w:r w:rsidR="004E799F" w:rsidRPr="008167F0">
        <w:rPr>
          <w:rFonts w:ascii="Verdana" w:hAnsi="Verdana" w:cs="Arial"/>
        </w:rPr>
        <w:t>ne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treatment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setting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another</w:t>
      </w:r>
    </w:p>
    <w:p w14:paraId="2FC841AB" w14:textId="77777777" w:rsidR="00260C10" w:rsidRPr="008167F0" w:rsidRDefault="00260C1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relocating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into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Medicare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Part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service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area</w:t>
      </w:r>
    </w:p>
    <w:p w14:paraId="308BFFCF" w14:textId="77777777" w:rsidR="00260C10" w:rsidRPr="008167F0" w:rsidRDefault="00260C1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,Bold"/>
          <w:sz w:val="20"/>
          <w:szCs w:val="20"/>
        </w:rPr>
      </w:pPr>
      <w:r w:rsidRPr="008167F0">
        <w:rPr>
          <w:rFonts w:ascii="Verdana" w:hAnsi="Verdana" w:cs="Arial"/>
        </w:rPr>
        <w:t>Auto</w:t>
      </w:r>
      <w:r w:rsidR="009B72CE" w:rsidRPr="008167F0">
        <w:rPr>
          <w:rFonts w:ascii="Verdana" w:hAnsi="Verdana" w:cs="Arial"/>
        </w:rPr>
        <w:t>/Facilitated</w:t>
      </w:r>
      <w:r w:rsidRPr="008167F0">
        <w:rPr>
          <w:rFonts w:ascii="Verdana" w:hAnsi="Verdana" w:cs="Arial"/>
        </w:rPr>
        <w:t>-enrolled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</w:p>
    <w:p w14:paraId="05E17501" w14:textId="77777777" w:rsidR="00975200" w:rsidRPr="008167F0" w:rsidRDefault="0097520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proofErr w:type="gramStart"/>
      <w:r w:rsidRPr="008167F0">
        <w:rPr>
          <w:rFonts w:ascii="Verdana" w:hAnsi="Verdana" w:cs="Arial"/>
        </w:rPr>
        <w:t>fill</w:t>
      </w:r>
      <w:proofErr w:type="gramEnd"/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up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30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will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allowed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</w:t>
      </w:r>
      <w:r w:rsidR="001807A9">
        <w:rPr>
          <w:rFonts w:ascii="Verdana" w:hAnsi="Verdana" w:cs="Arial"/>
        </w:rPr>
        <w:t>ies</w:t>
      </w:r>
      <w:r w:rsidRPr="008167F0">
        <w:rPr>
          <w:rFonts w:ascii="Verdana" w:hAnsi="Verdana" w:cs="Arial"/>
        </w:rPr>
        <w:t>,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during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first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90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new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plan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year</w:t>
      </w:r>
      <w:r w:rsidR="00172AF0" w:rsidRPr="008167F0">
        <w:rPr>
          <w:rFonts w:ascii="Verdana" w:hAnsi="Verdana" w:cs="Arial"/>
        </w:rPr>
        <w:t>,</w:t>
      </w:r>
      <w:r w:rsidR="001701B1">
        <w:t xml:space="preserve"> </w:t>
      </w:r>
      <w:r w:rsidR="003545DC" w:rsidRPr="003545DC">
        <w:rPr>
          <w:rFonts w:ascii="Verdana" w:hAnsi="Verdana" w:cs="Arial"/>
        </w:rPr>
        <w:t>or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beneficiary’s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enrollment</w:t>
      </w:r>
    </w:p>
    <w:p w14:paraId="355261CF" w14:textId="77777777" w:rsidR="00A0391C" w:rsidRPr="008167F0" w:rsidRDefault="00975200" w:rsidP="00474631">
      <w:pPr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proofErr w:type="gramStart"/>
      <w:r w:rsidRPr="008167F0">
        <w:rPr>
          <w:rFonts w:ascii="Verdana" w:hAnsi="Verdana" w:cs="Arial"/>
        </w:rPr>
        <w:t>fill</w:t>
      </w:r>
      <w:proofErr w:type="gramEnd"/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up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least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001093">
        <w:rPr>
          <w:rFonts w:ascii="Verdana" w:hAnsi="Verdana" w:cs="Arial"/>
        </w:rPr>
        <w:t>31</w:t>
      </w:r>
      <w:r w:rsidRPr="008167F0">
        <w:rPr>
          <w:rFonts w:ascii="Verdana" w:hAnsi="Verdana" w:cs="Arial"/>
        </w:rPr>
        <w:t>-day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supply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per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fill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during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first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90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beneficiary’s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enrollment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LTC</w:t>
      </w:r>
      <w:r w:rsidR="001701B1">
        <w:rPr>
          <w:rFonts w:ascii="Verdana" w:hAnsi="Verdana" w:cs="Arial"/>
        </w:rPr>
        <w:t xml:space="preserve"> </w:t>
      </w:r>
    </w:p>
    <w:p w14:paraId="347F0FC0" w14:textId="77777777" w:rsidR="004A59DA" w:rsidRDefault="004A59DA" w:rsidP="008167F0">
      <w:pPr>
        <w:jc w:val="right"/>
        <w:rPr>
          <w:rFonts w:ascii="Verdana" w:hAnsi="Verdana"/>
        </w:rPr>
      </w:pPr>
    </w:p>
    <w:p w14:paraId="098C1285" w14:textId="774EF342" w:rsidR="00FE66F1" w:rsidRPr="00D4567B" w:rsidRDefault="00B201DD" w:rsidP="00FE66F1">
      <w:pPr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  <w:b/>
          <w:noProof/>
        </w:rPr>
        <w:drawing>
          <wp:inline distT="0" distB="0" distL="0" distR="0" wp14:anchorId="20E626B9" wp14:editId="77D9BDB0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1B1">
        <w:rPr>
          <w:rFonts w:ascii="Verdana" w:hAnsi="Verdana"/>
          <w:b/>
        </w:rPr>
        <w:t xml:space="preserve"> 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CMS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guidance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indicates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entitled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up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90-day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single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during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Public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Health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Emergency.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Beneficiaries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can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request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greater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standard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30-day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has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not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received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already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during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their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new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plan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year.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</w:p>
    <w:p w14:paraId="5DAF1CA8" w14:textId="77777777" w:rsidR="00FE66F1" w:rsidRPr="00D4567B" w:rsidRDefault="00FE66F1" w:rsidP="00FE66F1">
      <w:pPr>
        <w:rPr>
          <w:rStyle w:val="Hyperlink"/>
          <w:rFonts w:ascii="Verdana" w:hAnsi="Verdana"/>
          <w:color w:val="auto"/>
          <w:u w:val="none"/>
        </w:rPr>
      </w:pPr>
    </w:p>
    <w:p w14:paraId="21EB368B" w14:textId="058741F6" w:rsidR="00FE66F1" w:rsidRPr="00D4567B" w:rsidRDefault="00FE66F1" w:rsidP="00FE66F1">
      <w:pPr>
        <w:rPr>
          <w:rStyle w:val="Hyperlink"/>
          <w:rFonts w:ascii="Verdana" w:hAnsi="Verdana"/>
          <w:color w:val="auto"/>
          <w:u w:val="none"/>
        </w:rPr>
      </w:pPr>
      <w:r w:rsidRPr="00D4567B">
        <w:rPr>
          <w:rStyle w:val="Hyperlink"/>
          <w:rFonts w:ascii="Verdana" w:hAnsi="Verdana"/>
          <w:color w:val="auto"/>
          <w:u w:val="none"/>
        </w:rPr>
        <w:t>Review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CIF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determine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client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allows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52014" w:rsidRPr="00D4567B">
        <w:rPr>
          <w:rStyle w:val="Hyperlink"/>
          <w:rFonts w:ascii="Verdana" w:hAnsi="Verdana"/>
          <w:color w:val="auto"/>
          <w:u w:val="none"/>
        </w:rPr>
        <w:t>90</w:t>
      </w:r>
      <w:r w:rsidR="00F52014">
        <w:rPr>
          <w:rStyle w:val="Hyperlink"/>
          <w:rFonts w:ascii="Verdana" w:hAnsi="Verdana"/>
          <w:color w:val="auto"/>
          <w:u w:val="none"/>
        </w:rPr>
        <w:t>-day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for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Fill.</w:t>
      </w:r>
    </w:p>
    <w:p w14:paraId="57984058" w14:textId="77777777" w:rsidR="00FE66F1" w:rsidRPr="00D4567B" w:rsidRDefault="00FE66F1" w:rsidP="00474631">
      <w:pPr>
        <w:pStyle w:val="ListParagraph"/>
        <w:numPr>
          <w:ilvl w:val="0"/>
          <w:numId w:val="3"/>
        </w:numPr>
        <w:rPr>
          <w:rStyle w:val="Hyperlink"/>
          <w:rFonts w:ascii="Verdana" w:hAnsi="Verdana"/>
          <w:color w:val="auto"/>
          <w:u w:val="none"/>
        </w:rPr>
      </w:pPr>
      <w:r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yes,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transfer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Senior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Team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enter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appropriate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Override.</w:t>
      </w:r>
    </w:p>
    <w:p w14:paraId="06E9659C" w14:textId="77777777" w:rsidR="001701B1" w:rsidRDefault="001701B1" w:rsidP="006557E1">
      <w:pPr>
        <w:rPr>
          <w:rFonts w:ascii="Verdana" w:hAnsi="Verdana"/>
          <w:b/>
          <w:bCs/>
        </w:rPr>
      </w:pPr>
    </w:p>
    <w:p w14:paraId="42EBCBE4" w14:textId="77777777" w:rsidR="006557E1" w:rsidRDefault="006557E1" w:rsidP="006557E1">
      <w:pPr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  <w:b/>
          <w:bCs/>
        </w:rPr>
        <w:t>Senior</w:t>
      </w:r>
      <w:r w:rsidR="001701B1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Team</w:t>
      </w:r>
      <w:r w:rsidR="001701B1">
        <w:rPr>
          <w:rFonts w:ascii="Verdana" w:hAnsi="Verdana"/>
          <w:b/>
          <w:bCs/>
        </w:rPr>
        <w:t xml:space="preserve"> </w:t>
      </w:r>
      <w:r w:rsidRPr="00926AA4">
        <w:rPr>
          <w:rFonts w:ascii="Verdana" w:hAnsi="Verdana"/>
          <w:b/>
          <w:bCs/>
        </w:rPr>
        <w:t>Note</w:t>
      </w:r>
      <w:r w:rsidRPr="00926AA4">
        <w:rPr>
          <w:rFonts w:ascii="Verdana" w:hAnsi="Verdana"/>
          <w:b/>
        </w:rPr>
        <w:t>: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Use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appropriate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TF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override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code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to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assure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that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Part-D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Transition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Fill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letter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is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sent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to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member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and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prescriber.</w:t>
      </w:r>
    </w:p>
    <w:p w14:paraId="6AF9C8D6" w14:textId="77777777" w:rsidR="00FE66F1" w:rsidRPr="00FE66F1" w:rsidRDefault="00FE66F1" w:rsidP="00FE66F1">
      <w:pPr>
        <w:rPr>
          <w:rFonts w:ascii="Verdana" w:hAnsi="Verdana"/>
          <w:b/>
        </w:rPr>
      </w:pPr>
    </w:p>
    <w:p w14:paraId="0B9A9FDF" w14:textId="77777777" w:rsidR="003545DC" w:rsidRPr="00DF5BB6" w:rsidRDefault="003545DC" w:rsidP="003545DC">
      <w:pPr>
        <w:autoSpaceDE w:val="0"/>
        <w:autoSpaceDN w:val="0"/>
        <w:adjustRightInd w:val="0"/>
        <w:rPr>
          <w:rFonts w:ascii="Verdana" w:hAnsi="Verdana" w:cs="Arial"/>
          <w:b/>
          <w:color w:val="000000"/>
        </w:rPr>
      </w:pPr>
      <w:r w:rsidRPr="00DF5BB6">
        <w:rPr>
          <w:rFonts w:ascii="Verdana" w:hAnsi="Verdana" w:cs="Arial"/>
          <w:b/>
          <w:color w:val="000000"/>
        </w:rPr>
        <w:t>Unbreakable</w:t>
      </w:r>
      <w:r w:rsidR="001701B1">
        <w:rPr>
          <w:rFonts w:ascii="Verdana" w:hAnsi="Verdana" w:cs="Arial"/>
          <w:b/>
          <w:color w:val="000000"/>
        </w:rPr>
        <w:t xml:space="preserve"> </w:t>
      </w:r>
      <w:r w:rsidRPr="00DF5BB6">
        <w:rPr>
          <w:rFonts w:ascii="Verdana" w:hAnsi="Verdana" w:cs="Arial"/>
          <w:b/>
          <w:color w:val="000000"/>
        </w:rPr>
        <w:t>pre-packaged</w:t>
      </w:r>
      <w:r w:rsidR="001701B1">
        <w:rPr>
          <w:rFonts w:ascii="Verdana" w:hAnsi="Verdana" w:cs="Arial"/>
          <w:b/>
          <w:color w:val="000000"/>
        </w:rPr>
        <w:t xml:space="preserve"> </w:t>
      </w:r>
      <w:r w:rsidRPr="00DF5BB6">
        <w:rPr>
          <w:rFonts w:ascii="Verdana" w:hAnsi="Verdana" w:cs="Arial"/>
          <w:b/>
          <w:color w:val="000000"/>
        </w:rPr>
        <w:t>medications</w:t>
      </w:r>
      <w:r w:rsidR="001701B1">
        <w:rPr>
          <w:rFonts w:ascii="Verdana" w:hAnsi="Verdana" w:cs="Arial"/>
          <w:b/>
          <w:color w:val="000000"/>
        </w:rPr>
        <w:t xml:space="preserve"> </w:t>
      </w:r>
    </w:p>
    <w:p w14:paraId="45F3F7AB" w14:textId="77777777" w:rsidR="003545DC" w:rsidRPr="00DF5BB6" w:rsidRDefault="003545DC" w:rsidP="00474631">
      <w:pPr>
        <w:numPr>
          <w:ilvl w:val="0"/>
          <w:numId w:val="3"/>
        </w:numPr>
        <w:rPr>
          <w:rFonts w:ascii="Verdana" w:hAnsi="Verdana"/>
        </w:rPr>
      </w:pPr>
      <w:r w:rsidRPr="00DF5BB6">
        <w:rPr>
          <w:rFonts w:ascii="Verdana" w:hAnsi="Verdana"/>
        </w:rPr>
        <w:t>Beneficiaries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allowed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one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unbreakable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package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per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claim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when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Plan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Transition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Fill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is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exceeded;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even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if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that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means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beneficiary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receive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a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higher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day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supply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minimum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set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CMS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regulations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plan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desig</w:t>
      </w:r>
      <w:r w:rsidR="001D732E">
        <w:rPr>
          <w:rFonts w:ascii="Verdana" w:hAnsi="Verdana"/>
        </w:rPr>
        <w:t>n.</w:t>
      </w:r>
    </w:p>
    <w:p w14:paraId="3B7123CD" w14:textId="77777777" w:rsidR="003545DC" w:rsidRPr="008167F0" w:rsidRDefault="003545DC" w:rsidP="008167F0">
      <w:pPr>
        <w:jc w:val="right"/>
        <w:rPr>
          <w:rFonts w:ascii="Verdana" w:hAnsi="Verdana"/>
        </w:rPr>
      </w:pPr>
    </w:p>
    <w:p w14:paraId="7E7750A7" w14:textId="77777777" w:rsidR="0072365E" w:rsidRPr="008167F0" w:rsidRDefault="0072365E" w:rsidP="008167F0">
      <w:pPr>
        <w:autoSpaceDE w:val="0"/>
        <w:autoSpaceDN w:val="0"/>
        <w:adjustRightInd w:val="0"/>
        <w:rPr>
          <w:rFonts w:ascii="Verdana" w:hAnsi="Verdana" w:cs="Arial,BoldItalic"/>
          <w:b/>
          <w:bCs/>
          <w:iCs/>
        </w:rPr>
      </w:pPr>
      <w:r w:rsidRPr="008167F0">
        <w:rPr>
          <w:rFonts w:ascii="Verdana" w:hAnsi="Verdana" w:cs="Arial,BoldItalic"/>
          <w:b/>
          <w:bCs/>
          <w:iCs/>
        </w:rPr>
        <w:t>Key</w:t>
      </w:r>
      <w:r w:rsidR="001701B1">
        <w:rPr>
          <w:rFonts w:ascii="Verdana" w:hAnsi="Verdana" w:cs="Arial,BoldItalic"/>
          <w:b/>
          <w:bCs/>
          <w:iCs/>
        </w:rPr>
        <w:t xml:space="preserve"> </w:t>
      </w:r>
      <w:r w:rsidRPr="008167F0">
        <w:rPr>
          <w:rFonts w:ascii="Verdana" w:hAnsi="Verdana" w:cs="Arial,BoldItalic"/>
          <w:b/>
          <w:bCs/>
          <w:iCs/>
        </w:rPr>
        <w:t>Points:</w:t>
      </w:r>
      <w:r w:rsidR="001701B1">
        <w:rPr>
          <w:rFonts w:ascii="Verdana" w:hAnsi="Verdana" w:cs="Arial,BoldItalic"/>
          <w:b/>
          <w:bCs/>
          <w:iCs/>
        </w:rPr>
        <w:t xml:space="preserve">  </w:t>
      </w:r>
    </w:p>
    <w:p w14:paraId="425E0710" w14:textId="30FA26A7" w:rsidR="00C8612C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r w:rsidRPr="00BC358D">
        <w:rPr>
          <w:rFonts w:ascii="Verdana" w:hAnsi="Verdana" w:cs="Arial,BoldItalic"/>
          <w:bCs/>
          <w:iCs/>
        </w:rPr>
        <w:t>The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transition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fill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is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up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to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least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temporary</w:t>
      </w:r>
      <w:r w:rsidR="00C5736F" w:rsidRPr="00BC358D">
        <w:rPr>
          <w:rFonts w:ascii="Verdana" w:hAnsi="Verdana" w:cs="Arial,BoldItalic"/>
          <w:bCs/>
          <w:iCs/>
        </w:rPr>
        <w:t>,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30-day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supply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medications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that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not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currently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covered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require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additional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authorization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plan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coverage.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F52014" w:rsidRPr="00BC358D">
        <w:rPr>
          <w:rFonts w:ascii="Verdana" w:hAnsi="Verdana" w:cs="Arial,BoldItalic"/>
          <w:bCs/>
          <w:iCs/>
        </w:rPr>
        <w:t>Long-Term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Care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beneficiary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receives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up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to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least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001093" w:rsidRPr="00BC358D">
        <w:rPr>
          <w:rFonts w:ascii="Verdana" w:hAnsi="Verdana" w:cs="Arial,BoldItalic"/>
          <w:bCs/>
          <w:iCs/>
        </w:rPr>
        <w:t>31</w:t>
      </w:r>
      <w:r w:rsidR="007B7D19" w:rsidRPr="00BC358D">
        <w:rPr>
          <w:rFonts w:ascii="Verdana" w:hAnsi="Verdana" w:cs="Arial,BoldItalic"/>
          <w:bCs/>
          <w:iCs/>
        </w:rPr>
        <w:t>-day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supply.</w:t>
      </w:r>
      <w:r w:rsidR="001701B1" w:rsidRPr="00BC358D">
        <w:rPr>
          <w:rFonts w:ascii="Verdana" w:hAnsi="Verdana" w:cs="Arial"/>
        </w:rPr>
        <w:t xml:space="preserve"> </w:t>
      </w:r>
    </w:p>
    <w:p w14:paraId="2C41B5F9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CMS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drug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exclusions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are</w:t>
      </w:r>
      <w:r w:rsidR="001701B1" w:rsidRPr="00BC358D">
        <w:rPr>
          <w:rFonts w:ascii="Verdana" w:hAnsi="Verdana" w:cs="Arial"/>
        </w:rPr>
        <w:t xml:space="preserve"> </w:t>
      </w:r>
      <w:r w:rsidR="000770DE" w:rsidRPr="00BC358D">
        <w:rPr>
          <w:rFonts w:ascii="Verdana" w:hAnsi="Verdana" w:cs="Arial"/>
          <w:b/>
        </w:rPr>
        <w:t>NOT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covered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during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490C55" w:rsidRPr="00BC358D">
        <w:rPr>
          <w:rFonts w:ascii="Verdana" w:hAnsi="Verdana" w:cs="Arial"/>
        </w:rPr>
        <w:t>.</w:t>
      </w:r>
    </w:p>
    <w:p w14:paraId="6FEEDE08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during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ensure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safety.</w:t>
      </w:r>
      <w:r w:rsidR="001701B1" w:rsidRPr="00BC358D">
        <w:rPr>
          <w:rFonts w:ascii="Verdana" w:hAnsi="Verdana" w:cs="Arial"/>
        </w:rPr>
        <w:t xml:space="preserve"> </w:t>
      </w:r>
    </w:p>
    <w:p w14:paraId="39C8CB2C" w14:textId="77777777" w:rsidR="0072365E" w:rsidRPr="00BC358D" w:rsidRDefault="0072365E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restricted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medication,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specific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plan’s</w:t>
      </w:r>
      <w:r w:rsidR="001701B1" w:rsidRPr="00BC358D">
        <w:rPr>
          <w:rFonts w:ascii="Verdana" w:hAnsi="Verdana" w:cs="Arial"/>
          <w:color w:val="FF0000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time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request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time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change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dosing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regimen.</w:t>
      </w:r>
    </w:p>
    <w:p w14:paraId="672730F9" w14:textId="77777777" w:rsidR="00C8612C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When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processed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  <w:b/>
        </w:rPr>
        <w:t>ONLY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7B7D19" w:rsidRPr="00BC358D">
        <w:rPr>
          <w:rFonts w:ascii="Verdana" w:hAnsi="Verdana" w:cs="Arial"/>
        </w:rPr>
        <w:t>up</w:t>
      </w:r>
      <w:r w:rsidR="001701B1" w:rsidRPr="00BC358D">
        <w:rPr>
          <w:rFonts w:ascii="Verdana" w:hAnsi="Verdana" w:cs="Arial"/>
        </w:rPr>
        <w:t xml:space="preserve"> </w:t>
      </w:r>
      <w:r w:rsidR="007B7D19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30-day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supply.</w:t>
      </w:r>
    </w:p>
    <w:p w14:paraId="658EA010" w14:textId="77777777" w:rsidR="00C8612C" w:rsidRPr="00BC358D" w:rsidRDefault="009852D6" w:rsidP="00BC358D">
      <w:pPr>
        <w:autoSpaceDE w:val="0"/>
        <w:autoSpaceDN w:val="0"/>
        <w:adjustRightInd w:val="0"/>
        <w:ind w:left="720"/>
        <w:rPr>
          <w:rFonts w:ascii="Verdana" w:hAnsi="Verdana" w:cs="Arial"/>
        </w:rPr>
      </w:pPr>
      <w:r w:rsidRPr="00BC358D">
        <w:rPr>
          <w:rFonts w:ascii="Verdana" w:hAnsi="Verdana" w:cs="Arial"/>
          <w:b/>
        </w:rPr>
        <w:t>Note</w:t>
      </w:r>
      <w:r w:rsidR="00C8612C" w:rsidRPr="00BC358D">
        <w:rPr>
          <w:rFonts w:ascii="Verdana" w:hAnsi="Verdana" w:cs="Arial"/>
          <w:b/>
        </w:rPr>
        <w:t>:</w:t>
      </w:r>
      <w:r w:rsidR="001701B1" w:rsidRPr="00BC358D">
        <w:rPr>
          <w:rFonts w:ascii="Verdana" w:hAnsi="Verdana" w:cs="Arial"/>
        </w:rPr>
        <w:t xml:space="preserve">  </w:t>
      </w:r>
      <w:r w:rsidR="00C8612C" w:rsidRPr="00BC358D">
        <w:rPr>
          <w:rFonts w:ascii="Verdana" w:hAnsi="Verdana" w:cs="Arial"/>
        </w:rPr>
        <w:t>Mail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Order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prescriptions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processed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though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written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90-day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supply,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can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  <w:b/>
        </w:rPr>
        <w:t>ONLY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filled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30-day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supply.</w:t>
      </w:r>
    </w:p>
    <w:p w14:paraId="2B9F7D53" w14:textId="77777777" w:rsidR="0072365E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Once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(temporary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30</w:t>
      </w:r>
      <w:r w:rsidR="00D32DBC" w:rsidRPr="00BC358D">
        <w:rPr>
          <w:rFonts w:ascii="Verdana" w:hAnsi="Verdana" w:cs="Arial"/>
        </w:rPr>
        <w:t>-</w:t>
      </w:r>
      <w:r w:rsidR="0072365E" w:rsidRPr="00BC358D">
        <w:rPr>
          <w:rFonts w:ascii="Verdana" w:hAnsi="Verdana" w:cs="Arial"/>
        </w:rPr>
        <w:t>day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supply</w:t>
      </w:r>
      <w:r w:rsidRPr="00BC358D">
        <w:rPr>
          <w:rFonts w:ascii="Verdana" w:hAnsi="Verdana" w:cs="Arial"/>
        </w:rPr>
        <w:t>)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has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applied</w:t>
      </w:r>
      <w:r w:rsidR="0072365E" w:rsidRPr="00BC358D">
        <w:rPr>
          <w:rFonts w:ascii="Verdana" w:hAnsi="Verdana" w:cs="Arial"/>
        </w:rPr>
        <w:t>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beneficiary/prescriber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required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follow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normal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process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requesting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prior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authorizations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medical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necessity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review,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step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therapy,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processing</w:t>
      </w:r>
      <w:r w:rsidR="00F119BA" w:rsidRPr="00BC358D">
        <w:rPr>
          <w:rFonts w:ascii="Verdana" w:hAnsi="Verdana" w:cs="Arial"/>
        </w:rPr>
        <w:t>,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change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alternative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medication</w:t>
      </w:r>
      <w:r w:rsidR="0072365E" w:rsidRPr="00BC358D">
        <w:rPr>
          <w:rFonts w:ascii="Verdana" w:hAnsi="Verdana" w:cs="Arial"/>
        </w:rPr>
        <w:t>.</w:t>
      </w:r>
    </w:p>
    <w:p w14:paraId="2097A821" w14:textId="02F3D363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sent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written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notice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3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business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days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notify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that</w:t>
      </w:r>
      <w:r w:rsidR="001701B1" w:rsidRPr="00BC358D">
        <w:rPr>
          <w:rFonts w:ascii="Verdana" w:hAnsi="Verdana" w:cs="Arial"/>
        </w:rPr>
        <w:t xml:space="preserve"> </w:t>
      </w:r>
      <w:r w:rsidR="00093642">
        <w:rPr>
          <w:rFonts w:ascii="Verdana" w:hAnsi="Verdana" w:cs="Arial"/>
        </w:rPr>
        <w:t>they have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supply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should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work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093642">
        <w:rPr>
          <w:rFonts w:ascii="Verdana" w:hAnsi="Verdana" w:cs="Arial"/>
        </w:rPr>
        <w:t>their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discuss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switching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medication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pursue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request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UM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edit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plan</w:t>
      </w:r>
      <w:r w:rsidR="00C5736F" w:rsidRPr="00BC358D">
        <w:rPr>
          <w:rFonts w:ascii="Verdana" w:hAnsi="Verdana" w:cs="Arial"/>
        </w:rPr>
        <w:t>.</w:t>
      </w:r>
    </w:p>
    <w:p w14:paraId="7519BEB2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,BoldItalic"/>
        </w:rPr>
      </w:pPr>
      <w:r w:rsidRPr="00BC358D">
        <w:rPr>
          <w:rFonts w:ascii="Verdana" w:hAnsi="Verdana" w:cs="Arial"/>
        </w:rPr>
        <w:t>Decisions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request</w:t>
      </w:r>
      <w:r w:rsidRPr="00BC358D">
        <w:rPr>
          <w:rFonts w:ascii="Verdana" w:hAnsi="Verdana" w:cs="Arial"/>
        </w:rPr>
        <w:t>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appropriately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address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situations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involving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stabilized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drugs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that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have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known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risks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associated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changes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regimen.</w:t>
      </w:r>
      <w:r w:rsidR="001701B1" w:rsidRPr="00BC358D">
        <w:rPr>
          <w:rFonts w:ascii="Verdana" w:hAnsi="Verdana" w:cs="Arial"/>
        </w:rPr>
        <w:t xml:space="preserve"> </w:t>
      </w:r>
    </w:p>
    <w:p w14:paraId="77B5A227" w14:textId="77777777" w:rsidR="0072365E" w:rsidRPr="00BC358D" w:rsidRDefault="0072365E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certain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circumstances,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beneficiary’s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clinical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condition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require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extension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4764ED" w:rsidRPr="00BC358D">
        <w:rPr>
          <w:rFonts w:ascii="Verdana" w:hAnsi="Verdana" w:cs="Arial"/>
        </w:rPr>
        <w:t>;</w:t>
      </w:r>
      <w:r w:rsidR="001701B1" w:rsidRPr="00BC358D">
        <w:rPr>
          <w:rFonts w:ascii="Verdana" w:hAnsi="Verdana" w:cs="Arial"/>
        </w:rPr>
        <w:t xml:space="preserve"> </w:t>
      </w:r>
      <w:r w:rsidR="008167F0" w:rsidRPr="00BC358D">
        <w:rPr>
          <w:rFonts w:ascii="Verdana" w:hAnsi="Verdana" w:cs="Arial"/>
        </w:rPr>
        <w:t>this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case</w:t>
      </w:r>
      <w:r w:rsidR="00003785" w:rsidRPr="00BC358D">
        <w:rPr>
          <w:rFonts w:ascii="Verdana" w:hAnsi="Verdana" w:cs="Arial"/>
        </w:rPr>
        <w:t>-</w:t>
      </w:r>
      <w:r w:rsidRPr="00BC358D">
        <w:rPr>
          <w:rFonts w:ascii="Verdana" w:hAnsi="Verdana" w:cs="Arial"/>
        </w:rPr>
        <w:t>by</w:t>
      </w:r>
      <w:r w:rsidR="00003785" w:rsidRPr="00BC358D">
        <w:rPr>
          <w:rFonts w:ascii="Verdana" w:hAnsi="Verdana" w:cs="Arial"/>
        </w:rPr>
        <w:t>-</w:t>
      </w:r>
      <w:r w:rsidRPr="00BC358D">
        <w:rPr>
          <w:rFonts w:ascii="Verdana" w:hAnsi="Verdana" w:cs="Arial"/>
        </w:rPr>
        <w:t>case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basis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need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arises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when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determined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appropriate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clinical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staff.</w:t>
      </w:r>
    </w:p>
    <w:p w14:paraId="0E1ABD2A" w14:textId="77777777" w:rsidR="007B7D19" w:rsidRPr="00BC358D" w:rsidRDefault="007B7D19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,BoldItalic"/>
        </w:rPr>
      </w:pP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extension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</w:t>
      </w:r>
      <w:r w:rsidR="004A0E79" w:rsidRPr="00BC358D">
        <w:rPr>
          <w:rFonts w:ascii="Verdana" w:hAnsi="Verdana" w:cs="Arial"/>
        </w:rPr>
        <w:t>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coverage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determina</w:t>
      </w:r>
      <w:r w:rsidR="00DE3B2B" w:rsidRPr="00BC358D">
        <w:rPr>
          <w:rFonts w:ascii="Verdana" w:hAnsi="Verdana" w:cs="Arial,BoldItalic"/>
        </w:rPr>
        <w:t>t</w:t>
      </w:r>
      <w:r w:rsidR="009B72CE" w:rsidRPr="00BC358D">
        <w:rPr>
          <w:rFonts w:ascii="Verdana" w:hAnsi="Verdana" w:cs="Arial"/>
        </w:rPr>
        <w:t>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is</w:t>
      </w:r>
      <w:r w:rsidR="001701B1" w:rsidRPr="00BC358D">
        <w:rPr>
          <w:rFonts w:ascii="Verdana" w:hAnsi="Verdana" w:cs="Arial"/>
        </w:rPr>
        <w:t xml:space="preserve"> </w:t>
      </w:r>
      <w:proofErr w:type="gramStart"/>
      <w:r w:rsidRPr="00BC358D">
        <w:rPr>
          <w:rFonts w:ascii="Verdana" w:hAnsi="Verdana" w:cs="Arial"/>
        </w:rPr>
        <w:t>pending</w:t>
      </w:r>
      <w:proofErr w:type="gramEnd"/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wishes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proceed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next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level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their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Medicare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appeal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rights.</w:t>
      </w:r>
    </w:p>
    <w:p w14:paraId="32D7A5A3" w14:textId="77777777" w:rsidR="008D46DE" w:rsidRPr="008167F0" w:rsidRDefault="008D46DE" w:rsidP="008167F0">
      <w:pPr>
        <w:jc w:val="right"/>
        <w:rPr>
          <w:rFonts w:ascii="Verdana" w:hAnsi="Verdana"/>
        </w:rPr>
      </w:pPr>
    </w:p>
    <w:p w14:paraId="15FA2C98" w14:textId="77777777" w:rsidR="00C25A8E" w:rsidRPr="008167F0" w:rsidRDefault="00396950" w:rsidP="008167F0">
      <w:pPr>
        <w:jc w:val="right"/>
        <w:rPr>
          <w:rFonts w:ascii="Verdana" w:hAnsi="Verdana"/>
        </w:rPr>
      </w:pPr>
      <w:hyperlink w:anchor="_top" w:history="1">
        <w:r w:rsidR="00196DE7" w:rsidRPr="008167F0">
          <w:rPr>
            <w:rStyle w:val="Hyperlink"/>
            <w:rFonts w:ascii="Verdana" w:hAnsi="Verdana"/>
          </w:rPr>
          <w:t>Top</w:t>
        </w:r>
        <w:r w:rsidR="001701B1">
          <w:rPr>
            <w:rStyle w:val="Hyperlink"/>
            <w:rFonts w:ascii="Verdana" w:hAnsi="Verdana"/>
          </w:rPr>
          <w:t xml:space="preserve"> </w:t>
        </w:r>
        <w:r w:rsidR="00196DE7" w:rsidRPr="008167F0">
          <w:rPr>
            <w:rStyle w:val="Hyperlink"/>
            <w:rFonts w:ascii="Verdana" w:hAnsi="Verdana"/>
          </w:rPr>
          <w:t>of</w:t>
        </w:r>
        <w:r w:rsidR="001701B1">
          <w:rPr>
            <w:rStyle w:val="Hyperlink"/>
            <w:rFonts w:ascii="Verdana" w:hAnsi="Verdana"/>
          </w:rPr>
          <w:t xml:space="preserve"> </w:t>
        </w:r>
        <w:r w:rsidR="00196DE7" w:rsidRPr="008167F0">
          <w:rPr>
            <w:rStyle w:val="Hyperlink"/>
            <w:rFonts w:ascii="Verdana" w:hAnsi="Verdana"/>
          </w:rPr>
          <w:t>the</w:t>
        </w:r>
        <w:r w:rsidR="001701B1">
          <w:rPr>
            <w:rStyle w:val="Hyperlink"/>
            <w:rFonts w:ascii="Verdana" w:hAnsi="Verdana"/>
          </w:rPr>
          <w:t xml:space="preserve"> </w:t>
        </w:r>
        <w:r w:rsidR="00196DE7" w:rsidRPr="008167F0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25A8E" w:rsidRPr="008167F0" w14:paraId="03099C99" w14:textId="77777777" w:rsidTr="00363A7C">
        <w:tc>
          <w:tcPr>
            <w:tcW w:w="5000" w:type="pct"/>
            <w:shd w:val="clear" w:color="auto" w:fill="C0C0C0"/>
          </w:tcPr>
          <w:p w14:paraId="398D768C" w14:textId="77777777" w:rsidR="00C25A8E" w:rsidRPr="00121E7C" w:rsidRDefault="00C25A8E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2" w:name="_Toc86306258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Letters</w:t>
            </w:r>
            <w:bookmarkEnd w:id="2"/>
          </w:p>
        </w:tc>
      </w:tr>
    </w:tbl>
    <w:p w14:paraId="22C954DA" w14:textId="77777777" w:rsidR="00723C95" w:rsidRDefault="001151E8" w:rsidP="00723C95">
      <w:pPr>
        <w:rPr>
          <w:rFonts w:ascii="Verdana" w:hAnsi="Verdana"/>
        </w:rPr>
      </w:pPr>
      <w:r w:rsidRPr="000B6501">
        <w:rPr>
          <w:rFonts w:ascii="Verdana" w:hAnsi="Verdana"/>
        </w:rPr>
        <w:t>Below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samples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prescriber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Transition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letter</w:t>
      </w:r>
      <w:r w:rsidR="001701B1" w:rsidRPr="000B6501">
        <w:rPr>
          <w:rFonts w:ascii="Verdana" w:hAnsi="Verdana"/>
        </w:rPr>
        <w:t xml:space="preserve"> </w:t>
      </w:r>
      <w:r w:rsidR="001807A9"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="001807A9" w:rsidRPr="000B6501">
        <w:rPr>
          <w:rFonts w:ascii="Verdana" w:hAnsi="Verdana"/>
        </w:rPr>
        <w:t>SilverScript</w:t>
      </w:r>
      <w:r w:rsidRPr="000B6501">
        <w:rPr>
          <w:rFonts w:ascii="Verdana" w:hAnsi="Verdana"/>
        </w:rPr>
        <w:t>.</w:t>
      </w:r>
      <w:r w:rsidR="001701B1" w:rsidRPr="000B6501">
        <w:rPr>
          <w:rFonts w:ascii="Verdana" w:hAnsi="Verdana"/>
        </w:rPr>
        <w:t xml:space="preserve"> </w:t>
      </w:r>
      <w:bookmarkStart w:id="3" w:name="OLE_LINK2"/>
      <w:bookmarkStart w:id="4" w:name="OLE_LINK1"/>
    </w:p>
    <w:bookmarkEnd w:id="3"/>
    <w:p w14:paraId="6959568D" w14:textId="69B9558A" w:rsidR="00396950" w:rsidRDefault="00396950" w:rsidP="00474631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 xml:space="preserve"> HYPERLINK "https://thesource.cvshealth.com/nuxeo/thesource/" \l "!/view?docid=d00f49da-d28a-4c30-8f66-e32425bd6c1a" 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Pr="00396950">
        <w:rPr>
          <w:rStyle w:val="Hyperlink"/>
          <w:rFonts w:ascii="Verdana" w:hAnsi="Verdana" w:cs="Arial"/>
        </w:rPr>
        <w:t>MED D - 2024 SilverScript Transition Fill - Beneficiary Letter</w:t>
      </w:r>
      <w:r>
        <w:rPr>
          <w:rFonts w:ascii="Verdana" w:hAnsi="Verdana" w:cs="Arial"/>
        </w:rPr>
        <w:fldChar w:fldCharType="end"/>
      </w:r>
    </w:p>
    <w:p w14:paraId="06139196" w14:textId="2AD608E9" w:rsidR="00396950" w:rsidRPr="00396950" w:rsidRDefault="00396950" w:rsidP="00474631">
      <w:pPr>
        <w:numPr>
          <w:ilvl w:val="0"/>
          <w:numId w:val="4"/>
        </w:numPr>
        <w:rPr>
          <w:rFonts w:ascii="Verdana" w:hAnsi="Verdana" w:cs="Arial"/>
        </w:rPr>
      </w:pPr>
      <w:hyperlink r:id="rId9" w:anchor="!/view?docid=26a71556-fd56-45e1-b1e3-2ac9c148a8a1" w:history="1">
        <w:r w:rsidRPr="00396950">
          <w:rPr>
            <w:rStyle w:val="Hyperlink"/>
            <w:rFonts w:ascii="Verdana" w:hAnsi="Verdana" w:cs="Arial"/>
          </w:rPr>
          <w:t>MED D - 2024 SilverScript Transition Fill - Prescriber Letter</w:t>
        </w:r>
      </w:hyperlink>
    </w:p>
    <w:p w14:paraId="5A1F8247" w14:textId="7277648C" w:rsidR="00723C95" w:rsidRPr="00723C95" w:rsidRDefault="00396950" w:rsidP="00474631">
      <w:pPr>
        <w:numPr>
          <w:ilvl w:val="0"/>
          <w:numId w:val="4"/>
        </w:numPr>
        <w:rPr>
          <w:rStyle w:val="tableentry"/>
          <w:rFonts w:ascii="Verdana" w:hAnsi="Verdana"/>
          <w:sz w:val="24"/>
          <w:szCs w:val="24"/>
        </w:rPr>
      </w:pPr>
      <w:hyperlink r:id="rId10" w:anchor="!/view?docid=823e236d-74db-440f-86df-4907daf894ec" w:history="1">
        <w:r w:rsidR="00723C95" w:rsidRPr="00723C95">
          <w:rPr>
            <w:rStyle w:val="Hyperlink"/>
            <w:rFonts w:ascii="Verdana" w:hAnsi="Verdana" w:cs="Arial"/>
          </w:rPr>
          <w:t>MED D - 2023 SilverScript Transition Fill - Beneficiary Letter</w:t>
        </w:r>
      </w:hyperlink>
    </w:p>
    <w:bookmarkStart w:id="5" w:name="OLE_LINK3"/>
    <w:p w14:paraId="05D5BBC2" w14:textId="3D2F723E" w:rsidR="00723C95" w:rsidRDefault="00723C95" w:rsidP="00474631">
      <w:pPr>
        <w:numPr>
          <w:ilvl w:val="0"/>
          <w:numId w:val="4"/>
        </w:numPr>
        <w:rPr>
          <w:rStyle w:val="tableentry"/>
          <w:rFonts w:ascii="Verdana" w:hAnsi="Verdana"/>
          <w:sz w:val="24"/>
          <w:szCs w:val="24"/>
        </w:rPr>
      </w:pPr>
      <w:r>
        <w:rPr>
          <w:rStyle w:val="tableentry"/>
          <w:rFonts w:ascii="Verdana" w:hAnsi="Verdana"/>
          <w:sz w:val="24"/>
          <w:szCs w:val="24"/>
        </w:rPr>
        <w:fldChar w:fldCharType="begin"/>
      </w:r>
      <w:r>
        <w:rPr>
          <w:rStyle w:val="tableentry"/>
          <w:rFonts w:ascii="Verdana" w:hAnsi="Verdana"/>
          <w:sz w:val="24"/>
          <w:szCs w:val="24"/>
        </w:rPr>
        <w:instrText xml:space="preserve"> HYPERLINK "https://thesource.cvshealth.com/nuxeo/thesource/" \l "!/view?docid=3fd4baca-6997-4ba5-a1d8-afad036c9a2f" </w:instrText>
      </w:r>
      <w:r>
        <w:rPr>
          <w:rStyle w:val="tableentry"/>
          <w:rFonts w:ascii="Verdana" w:hAnsi="Verdana"/>
          <w:sz w:val="24"/>
          <w:szCs w:val="24"/>
        </w:rPr>
        <w:fldChar w:fldCharType="separate"/>
      </w:r>
      <w:r w:rsidRPr="00723C95">
        <w:rPr>
          <w:rStyle w:val="Hyperlink"/>
          <w:rFonts w:ascii="Verdana" w:hAnsi="Verdana" w:cs="Arial"/>
        </w:rPr>
        <w:t>MED D - 2023 SilverScript Transition Fill - Prescriber Letter</w:t>
      </w:r>
      <w:r>
        <w:rPr>
          <w:rStyle w:val="tableentry"/>
          <w:rFonts w:ascii="Verdana" w:hAnsi="Verdana"/>
          <w:sz w:val="24"/>
          <w:szCs w:val="24"/>
        </w:rPr>
        <w:fldChar w:fldCharType="end"/>
      </w:r>
    </w:p>
    <w:p w14:paraId="603E7E1A" w14:textId="77777777" w:rsidR="00396950" w:rsidRDefault="00396950" w:rsidP="00396950">
      <w:pPr>
        <w:ind w:left="720"/>
        <w:rPr>
          <w:rStyle w:val="tableentry"/>
          <w:rFonts w:ascii="Verdana" w:hAnsi="Verdana"/>
          <w:sz w:val="24"/>
          <w:szCs w:val="24"/>
        </w:rPr>
      </w:pPr>
    </w:p>
    <w:bookmarkEnd w:id="5"/>
    <w:bookmarkEnd w:id="4"/>
    <w:p w14:paraId="12BB9CEB" w14:textId="77777777" w:rsidR="00C25A8E" w:rsidRPr="000B6501" w:rsidRDefault="00C25A8E" w:rsidP="008167F0">
      <w:pPr>
        <w:rPr>
          <w:rFonts w:ascii="Verdana" w:hAnsi="Verdana"/>
          <w:b/>
          <w:bCs/>
          <w:color w:val="333333"/>
        </w:rPr>
      </w:pPr>
    </w:p>
    <w:p w14:paraId="427FAD40" w14:textId="77777777" w:rsidR="00616333" w:rsidRPr="000B6501" w:rsidRDefault="001807A9" w:rsidP="00616333">
      <w:pPr>
        <w:rPr>
          <w:rFonts w:ascii="Verdana" w:hAnsi="Verdana"/>
          <w:bCs/>
          <w:color w:val="333333"/>
        </w:rPr>
      </w:pPr>
      <w:r w:rsidRPr="000B6501">
        <w:rPr>
          <w:rFonts w:ascii="Verdana" w:hAnsi="Verdana"/>
          <w:b/>
          <w:bCs/>
        </w:rPr>
        <w:t>Note:</w:t>
      </w:r>
      <w:r w:rsidR="001701B1" w:rsidRPr="000B6501">
        <w:rPr>
          <w:rFonts w:ascii="Verdana" w:hAnsi="Verdana"/>
          <w:b/>
          <w:bCs/>
        </w:rPr>
        <w:t xml:space="preserve">  </w:t>
      </w:r>
      <w:r w:rsidRPr="000B6501">
        <w:rPr>
          <w:rFonts w:ascii="Verdana" w:hAnsi="Verdana"/>
          <w:bCs/>
        </w:rPr>
        <w:t>To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view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these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Transition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Fill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letters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refer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to</w:t>
      </w:r>
      <w:r w:rsidR="001701B1" w:rsidRPr="000B6501">
        <w:rPr>
          <w:rFonts w:ascii="Verdana" w:hAnsi="Verdana"/>
          <w:bCs/>
          <w:color w:val="333333"/>
        </w:rPr>
        <w:t xml:space="preserve"> </w:t>
      </w:r>
      <w:hyperlink r:id="rId11" w:anchor="!/view?docid=8d25a915-ad65-4b9e-bfb9-2d0fc62b8b79" w:history="1">
        <w:r w:rsidR="00723C95" w:rsidRPr="00723C95">
          <w:rPr>
            <w:rStyle w:val="Hyperlink"/>
            <w:rFonts w:ascii="Verdana" w:hAnsi="Verdana"/>
            <w:bCs/>
          </w:rPr>
          <w:t>MED D - Viewing Correspondence and Requesting Reprints in PeopleSafe</w:t>
        </w:r>
      </w:hyperlink>
      <w:r w:rsidR="00723C95">
        <w:rPr>
          <w:rFonts w:ascii="Verdana" w:hAnsi="Verdana"/>
          <w:bCs/>
          <w:color w:val="333333"/>
        </w:rPr>
        <w:t>.</w:t>
      </w:r>
    </w:p>
    <w:p w14:paraId="37264DD6" w14:textId="77777777" w:rsidR="00CF2192" w:rsidRPr="000B6501" w:rsidRDefault="00CF2192" w:rsidP="00CF2192">
      <w:pPr>
        <w:rPr>
          <w:rFonts w:ascii="Verdana" w:hAnsi="Verdana"/>
          <w:bCs/>
          <w:color w:val="333333"/>
        </w:rPr>
      </w:pPr>
    </w:p>
    <w:p w14:paraId="5384DF8F" w14:textId="69EC6B25" w:rsidR="00616333" w:rsidRPr="000B6501" w:rsidRDefault="00B201DD" w:rsidP="00CF2192">
      <w:pPr>
        <w:rPr>
          <w:rFonts w:ascii="Verdana" w:hAnsi="Verdana"/>
          <w:bCs/>
          <w:color w:val="333333"/>
        </w:rPr>
      </w:pPr>
      <w:r>
        <w:rPr>
          <w:rFonts w:ascii="Verdana" w:hAnsi="Verdana"/>
          <w:bCs/>
          <w:noProof/>
          <w:color w:val="333333"/>
        </w:rPr>
        <w:drawing>
          <wp:inline distT="0" distB="0" distL="0" distR="0" wp14:anchorId="38683FDB" wp14:editId="14A06FC4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192" w:rsidRPr="000B6501">
        <w:rPr>
          <w:rFonts w:ascii="Verdana" w:hAnsi="Verdana"/>
          <w:bCs/>
          <w:color w:val="333333"/>
        </w:rPr>
        <w:t xml:space="preserve">  </w:t>
      </w:r>
      <w:r w:rsidR="00616333" w:rsidRPr="000B6501">
        <w:rPr>
          <w:rFonts w:ascii="Verdana" w:hAnsi="Verdana"/>
          <w:bCs/>
          <w:color w:val="333333"/>
        </w:rPr>
        <w:t xml:space="preserve">If you are unable to locate the drug </w:t>
      </w:r>
      <w:r w:rsidR="005148B7" w:rsidRPr="000B6501">
        <w:rPr>
          <w:rFonts w:ascii="Verdana" w:hAnsi="Verdana"/>
          <w:bCs/>
          <w:color w:val="333333"/>
        </w:rPr>
        <w:t xml:space="preserve">listed on the letter in PeopleSafe, research the claim by the Date Filled listed within the letter. </w:t>
      </w:r>
    </w:p>
    <w:p w14:paraId="2B816278" w14:textId="77777777" w:rsidR="001807A9" w:rsidRPr="000B6501" w:rsidRDefault="001807A9" w:rsidP="008167F0">
      <w:pPr>
        <w:rPr>
          <w:rFonts w:ascii="Verdana" w:hAnsi="Verdana"/>
        </w:rPr>
      </w:pPr>
    </w:p>
    <w:p w14:paraId="1DAB5031" w14:textId="77777777" w:rsidR="00C25A8E" w:rsidRPr="000B6501" w:rsidRDefault="00C25A8E" w:rsidP="008167F0">
      <w:pPr>
        <w:rPr>
          <w:rFonts w:ascii="Verdana" w:hAnsi="Verdana"/>
          <w:color w:val="000000"/>
        </w:rPr>
      </w:pP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Transition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letter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also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provide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with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</w:t>
      </w:r>
      <w:r w:rsidRPr="000B6501">
        <w:rPr>
          <w:rFonts w:ascii="Verdana" w:hAnsi="Verdana"/>
          <w:color w:val="000000"/>
        </w:rPr>
        <w:t>ne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of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b/>
          <w:color w:val="000000"/>
        </w:rPr>
        <w:t>ten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different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Reason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Notification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explanations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based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type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of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Transition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Fill.</w:t>
      </w:r>
    </w:p>
    <w:p w14:paraId="50301CED" w14:textId="77777777" w:rsidR="00C25A8E" w:rsidRPr="000B6501" w:rsidRDefault="00C25A8E" w:rsidP="008167F0">
      <w:pPr>
        <w:rPr>
          <w:rFonts w:ascii="Verdana" w:hAnsi="Verdana"/>
        </w:rPr>
      </w:pPr>
    </w:p>
    <w:p w14:paraId="60D2819E" w14:textId="77777777" w:rsidR="00C25A8E" w:rsidRPr="000B6501" w:rsidRDefault="009852D6" w:rsidP="008167F0">
      <w:pPr>
        <w:rPr>
          <w:rFonts w:ascii="Verdana" w:hAnsi="Verdana"/>
          <w:color w:val="000000"/>
        </w:rPr>
      </w:pPr>
      <w:r w:rsidRPr="000B6501">
        <w:rPr>
          <w:rFonts w:ascii="Verdana" w:hAnsi="Verdana"/>
          <w:b/>
        </w:rPr>
        <w:t>Note</w:t>
      </w:r>
      <w:r w:rsidR="00C25A8E" w:rsidRPr="000B6501">
        <w:rPr>
          <w:rFonts w:ascii="Verdana" w:hAnsi="Verdana"/>
          <w:b/>
        </w:rPr>
        <w:t>:</w:t>
      </w:r>
      <w:r w:rsidR="001701B1" w:rsidRPr="000B6501">
        <w:rPr>
          <w:rFonts w:ascii="Verdana" w:hAnsi="Verdana"/>
          <w:b/>
        </w:rPr>
        <w:t xml:space="preserve">  </w:t>
      </w:r>
      <w:r w:rsidR="00C25A8E"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drug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status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determines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which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reason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notification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is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selected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transition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fill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letter.</w:t>
      </w:r>
    </w:p>
    <w:p w14:paraId="06C37C38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not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plan’s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</w:p>
    <w:p w14:paraId="14812073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require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Step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</w:p>
    <w:p w14:paraId="38C6A6C8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subject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Quantity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Limits</w:t>
      </w:r>
    </w:p>
    <w:p w14:paraId="37F919AD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require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Prior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Authorization</w:t>
      </w:r>
    </w:p>
    <w:p w14:paraId="6A5AE593" w14:textId="77777777" w:rsidR="00C25A8E" w:rsidRPr="000B6501" w:rsidRDefault="00C25A8E" w:rsidP="008167F0">
      <w:pPr>
        <w:rPr>
          <w:rFonts w:ascii="Verdana" w:hAnsi="Verdana"/>
          <w:b/>
        </w:rPr>
      </w:pPr>
    </w:p>
    <w:p w14:paraId="3C262F8A" w14:textId="77777777" w:rsidR="00C25A8E" w:rsidRPr="000B6501" w:rsidRDefault="00C25A8E" w:rsidP="008167F0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The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ten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possible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Reason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for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Notification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explanations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are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as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follows:</w:t>
      </w:r>
      <w:r w:rsidR="001701B1" w:rsidRPr="000B6501">
        <w:rPr>
          <w:rFonts w:ascii="Verdana" w:hAnsi="Verdana"/>
          <w:b/>
        </w:rPr>
        <w:t xml:space="preserve">  </w:t>
      </w:r>
    </w:p>
    <w:p w14:paraId="1FFA93A2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Requesting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Non-formulary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</w:p>
    <w:p w14:paraId="6AFE60CD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Non-formulary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with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Quantity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Limit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for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Safety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Reasons</w:t>
      </w:r>
    </w:p>
    <w:p w14:paraId="3BD48618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Requesting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on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the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with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Plan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Quantity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Limit</w:t>
      </w:r>
    </w:p>
    <w:p w14:paraId="632916AA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color w:val="000000"/>
        </w:rPr>
        <w:t>Prior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Authorization</w:t>
      </w:r>
    </w:p>
    <w:p w14:paraId="3A5770B1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color w:val="000000"/>
        </w:rPr>
        <w:t>Step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Therapy</w:t>
      </w:r>
    </w:p>
    <w:p w14:paraId="478B1695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/>
        </w:rPr>
        <w:t>Requires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="00003785"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003785"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generic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first</w:t>
      </w:r>
    </w:p>
    <w:p w14:paraId="3DEE3BA1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Non-formulary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drug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with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non-safety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related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quantity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limits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77725FBC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Emergency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Level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Change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79CF9DBD" w14:textId="77777777" w:rsidR="00003785" w:rsidRPr="000B6501" w:rsidRDefault="00003785" w:rsidP="008167F0">
      <w:pPr>
        <w:rPr>
          <w:rFonts w:ascii="Verdana" w:hAnsi="Verdana"/>
        </w:rPr>
      </w:pPr>
    </w:p>
    <w:p w14:paraId="2CE351F9" w14:textId="77777777" w:rsidR="00C25A8E" w:rsidRPr="000B6501" w:rsidRDefault="00C25A8E" w:rsidP="008167F0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LTC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Residents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Only</w:t>
      </w:r>
      <w:r w:rsidR="00CF060A" w:rsidRPr="000B6501">
        <w:rPr>
          <w:rFonts w:ascii="Verdana" w:hAnsi="Verdana"/>
          <w:b/>
        </w:rPr>
        <w:t>:</w:t>
      </w:r>
      <w:r w:rsidR="001701B1" w:rsidRPr="000B6501">
        <w:rPr>
          <w:rFonts w:ascii="Verdana" w:hAnsi="Verdana"/>
          <w:b/>
        </w:rPr>
        <w:t xml:space="preserve">  </w:t>
      </w:r>
    </w:p>
    <w:p w14:paraId="27CC901B" w14:textId="77777777" w:rsidR="00C25A8E" w:rsidRPr="000B6501" w:rsidRDefault="00C25A8E" w:rsidP="00474631">
      <w:pPr>
        <w:numPr>
          <w:ilvl w:val="0"/>
          <w:numId w:val="7"/>
        </w:numPr>
        <w:rPr>
          <w:rFonts w:ascii="Verdana" w:hAnsi="Verdana"/>
        </w:rPr>
      </w:pPr>
      <w:r w:rsidRPr="000B6501">
        <w:rPr>
          <w:rFonts w:ascii="Verdana" w:hAnsi="Verdana"/>
        </w:rPr>
        <w:t>Requires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Prior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Authorization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–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Emergency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Level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Change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(Optional)</w:t>
      </w:r>
    </w:p>
    <w:p w14:paraId="6DC11CB2" w14:textId="77777777" w:rsidR="00C25A8E" w:rsidRPr="000B6501" w:rsidRDefault="00C25A8E" w:rsidP="00474631">
      <w:pPr>
        <w:numPr>
          <w:ilvl w:val="0"/>
          <w:numId w:val="7"/>
        </w:numPr>
        <w:rPr>
          <w:rFonts w:ascii="Verdana" w:hAnsi="Verdana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Step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Therapy-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Emergency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Level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Change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2476BE0B" w14:textId="77777777" w:rsidR="00C25A8E" w:rsidRPr="000B6501" w:rsidRDefault="00C25A8E" w:rsidP="008167F0">
      <w:pPr>
        <w:jc w:val="right"/>
        <w:rPr>
          <w:rFonts w:ascii="Verdana" w:hAnsi="Verdana"/>
        </w:rPr>
      </w:pPr>
    </w:p>
    <w:p w14:paraId="7A657CB1" w14:textId="77777777" w:rsidR="00806B9D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196DE7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8167F0" w14:paraId="5E75293C" w14:textId="77777777" w:rsidTr="002D4571">
        <w:tc>
          <w:tcPr>
            <w:tcW w:w="5000" w:type="pct"/>
            <w:shd w:val="clear" w:color="auto" w:fill="C0C0C0"/>
          </w:tcPr>
          <w:p w14:paraId="226D8432" w14:textId="77777777" w:rsidR="00A97B7D" w:rsidRPr="00121E7C" w:rsidRDefault="00260C10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6" w:name="_Transition_Fills_(Non-formulary"/>
            <w:bookmarkStart w:id="7" w:name="_Toc86306259"/>
            <w:bookmarkEnd w:id="6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(Non-formulary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Medications)</w:t>
            </w:r>
            <w:bookmarkEnd w:id="7"/>
          </w:p>
        </w:tc>
      </w:tr>
    </w:tbl>
    <w:p w14:paraId="4FBBD00B" w14:textId="77777777" w:rsidR="00641AC4" w:rsidRDefault="00260C10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60898" w:rsidRPr="000B6501">
        <w:rPr>
          <w:rFonts w:ascii="Verdana" w:hAnsi="Verdana" w:cs="Arial"/>
        </w:rPr>
        <w:t>fill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="000A4058"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at</w:t>
      </w:r>
      <w:r w:rsidR="001701B1" w:rsidRPr="000B6501">
        <w:rPr>
          <w:rFonts w:ascii="Verdana" w:hAnsi="Verdana" w:cs="Arial"/>
        </w:rPr>
        <w:t xml:space="preserve"> </w:t>
      </w:r>
      <w:proofErr w:type="spellStart"/>
      <w:r w:rsidRPr="000B6501">
        <w:rPr>
          <w:rFonts w:ascii="Verdana" w:hAnsi="Verdana" w:cs="Arial"/>
        </w:rPr>
        <w:t>anytime</w:t>
      </w:r>
      <w:proofErr w:type="spell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during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beneficiary’s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enrollment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plan</w:t>
      </w:r>
      <w:r w:rsidR="00172AF0"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="00172AF0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172AF0" w:rsidRPr="000B6501">
        <w:rPr>
          <w:rFonts w:ascii="Verdana" w:hAnsi="Verdana" w:cs="Arial"/>
        </w:rPr>
        <w:t>non</w:t>
      </w:r>
      <w:r w:rsidR="001701B1" w:rsidRPr="000B6501">
        <w:rPr>
          <w:rFonts w:ascii="Verdana" w:hAnsi="Verdana" w:cs="Arial"/>
        </w:rPr>
        <w:t xml:space="preserve"> </w:t>
      </w:r>
      <w:r w:rsidR="00172AF0" w:rsidRPr="000B6501">
        <w:rPr>
          <w:rFonts w:ascii="Verdana" w:hAnsi="Verdana" w:cs="Arial"/>
        </w:rPr>
        <w:t>LTC</w:t>
      </w:r>
      <w:r w:rsidRPr="000B6501">
        <w:rPr>
          <w:rFonts w:ascii="Verdana" w:hAnsi="Verdana" w:cs="Arial"/>
        </w:rPr>
        <w:t>.</w:t>
      </w:r>
    </w:p>
    <w:p w14:paraId="73290963" w14:textId="77777777" w:rsidR="00093642" w:rsidRPr="000B6501" w:rsidRDefault="00093642" w:rsidP="008167F0">
      <w:pPr>
        <w:autoSpaceDE w:val="0"/>
        <w:autoSpaceDN w:val="0"/>
        <w:adjustRightInd w:val="0"/>
        <w:rPr>
          <w:rFonts w:ascii="Verdana" w:hAnsi="Verdana" w:cs="Arial"/>
        </w:rPr>
      </w:pPr>
    </w:p>
    <w:p w14:paraId="085A218A" w14:textId="77777777" w:rsidR="000B6501" w:rsidRPr="000B6501" w:rsidRDefault="00C5736F" w:rsidP="008167F0">
      <w:pPr>
        <w:autoSpaceDE w:val="0"/>
        <w:autoSpaceDN w:val="0"/>
        <w:adjustRightInd w:val="0"/>
        <w:rPr>
          <w:rFonts w:ascii="Verdana" w:hAnsi="Verdana"/>
        </w:rPr>
      </w:pPr>
      <w:r w:rsidRPr="000B6501">
        <w:rPr>
          <w:rFonts w:ascii="Verdana" w:hAnsi="Verdana"/>
        </w:rPr>
        <w:t>Perform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2537"/>
        <w:gridCol w:w="673"/>
        <w:gridCol w:w="327"/>
        <w:gridCol w:w="2207"/>
        <w:gridCol w:w="3303"/>
        <w:gridCol w:w="3072"/>
      </w:tblGrid>
      <w:tr w:rsidR="00D471B5" w:rsidRPr="000B6501" w14:paraId="65F0FCAC" w14:textId="77777777" w:rsidTr="00734F8E">
        <w:tc>
          <w:tcPr>
            <w:tcW w:w="835" w:type="dxa"/>
            <w:shd w:val="pct10" w:color="auto" w:fill="auto"/>
          </w:tcPr>
          <w:p w14:paraId="04C5674E" w14:textId="77777777" w:rsidR="00D471B5" w:rsidRPr="000B6501" w:rsidRDefault="00EB52F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Step</w:t>
            </w:r>
          </w:p>
        </w:tc>
        <w:tc>
          <w:tcPr>
            <w:tcW w:w="16976" w:type="dxa"/>
            <w:gridSpan w:val="6"/>
            <w:shd w:val="pct10" w:color="auto" w:fill="auto"/>
          </w:tcPr>
          <w:p w14:paraId="2418C958" w14:textId="77777777" w:rsidR="00D471B5" w:rsidRPr="000B6501" w:rsidRDefault="00EB52F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Action</w:t>
            </w:r>
          </w:p>
        </w:tc>
      </w:tr>
      <w:tr w:rsidR="00AA51BA" w:rsidRPr="000B6501" w14:paraId="223D37E3" w14:textId="77777777" w:rsidTr="00734F8E">
        <w:tc>
          <w:tcPr>
            <w:tcW w:w="835" w:type="dxa"/>
            <w:vMerge w:val="restart"/>
          </w:tcPr>
          <w:p w14:paraId="691A4C2A" w14:textId="77777777" w:rsidR="00AA51BA" w:rsidRPr="000B6501" w:rsidRDefault="00AA51BA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1</w:t>
            </w:r>
          </w:p>
        </w:tc>
        <w:tc>
          <w:tcPr>
            <w:tcW w:w="16976" w:type="dxa"/>
            <w:gridSpan w:val="6"/>
            <w:tcBorders>
              <w:bottom w:val="single" w:sz="4" w:space="0" w:color="auto"/>
            </w:tcBorders>
          </w:tcPr>
          <w:p w14:paraId="30E8E6DD" w14:textId="77777777" w:rsidR="00A026DD" w:rsidRPr="000B6501" w:rsidRDefault="00AA51BA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Authenticate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caller</w:t>
            </w:r>
            <w:r w:rsidR="00C5736F" w:rsidRPr="000B6501">
              <w:rPr>
                <w:rFonts w:ascii="Verdana" w:hAnsi="Verdana"/>
              </w:rPr>
              <w:t>.</w:t>
            </w:r>
          </w:p>
          <w:p w14:paraId="71ED6C92" w14:textId="77777777" w:rsidR="00A026DD" w:rsidRPr="000B6501" w:rsidRDefault="00A026DD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work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instructions:</w:t>
            </w:r>
          </w:p>
          <w:p w14:paraId="4B44D4F9" w14:textId="77777777" w:rsidR="00B96AA3" w:rsidRPr="000B6501" w:rsidRDefault="00396950" w:rsidP="00474631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hyperlink r:id="rId12" w:history="1">
              <w:r w:rsidR="00A026DD" w:rsidRPr="000B6501">
                <w:rPr>
                  <w:rStyle w:val="Hyperlink"/>
                  <w:rFonts w:ascii="Verdana" w:hAnsi="Verdana"/>
                  <w:bCs/>
                </w:rPr>
                <w:t>Caller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A026DD" w:rsidRPr="000B6501">
                <w:rPr>
                  <w:rStyle w:val="Hyperlink"/>
                  <w:rFonts w:ascii="Verdana" w:hAnsi="Verdana"/>
                  <w:bCs/>
                </w:rPr>
                <w:t>Authentication</w:t>
              </w:r>
            </w:hyperlink>
          </w:p>
          <w:p w14:paraId="2AAB3078" w14:textId="77777777" w:rsidR="00A026DD" w:rsidRPr="000B6501" w:rsidRDefault="00396950" w:rsidP="00474631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hyperlink r:id="rId13" w:history="1">
              <w:r w:rsidR="00371FC7"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</w:p>
          <w:p w14:paraId="4855E4F4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AA51BA" w:rsidRPr="000B6501" w14:paraId="060DC5A6" w14:textId="77777777" w:rsidTr="00734F8E">
        <w:tc>
          <w:tcPr>
            <w:tcW w:w="835" w:type="dxa"/>
            <w:vMerge/>
          </w:tcPr>
          <w:p w14:paraId="2195D1BD" w14:textId="77777777" w:rsidR="00AA51BA" w:rsidRPr="000B6501" w:rsidRDefault="00AA51B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96" w:type="dxa"/>
            <w:gridSpan w:val="3"/>
            <w:shd w:val="pct10" w:color="auto" w:fill="auto"/>
          </w:tcPr>
          <w:p w14:paraId="0B9C0413" w14:textId="77777777" w:rsidR="00AA51BA" w:rsidRPr="000B6501" w:rsidRDefault="00AA51B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If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the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caller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is…</w:t>
            </w:r>
          </w:p>
        </w:tc>
        <w:tc>
          <w:tcPr>
            <w:tcW w:w="12380" w:type="dxa"/>
            <w:gridSpan w:val="3"/>
            <w:shd w:val="pct10" w:color="auto" w:fill="auto"/>
          </w:tcPr>
          <w:p w14:paraId="7B54FA28" w14:textId="77777777" w:rsidR="00AA51BA" w:rsidRPr="000B6501" w:rsidRDefault="00AA51B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AA51BA" w:rsidRPr="000B6501" w14:paraId="64BD4C23" w14:textId="77777777" w:rsidTr="00734F8E">
        <w:tc>
          <w:tcPr>
            <w:tcW w:w="835" w:type="dxa"/>
            <w:vMerge/>
          </w:tcPr>
          <w:p w14:paraId="5964212F" w14:textId="77777777" w:rsidR="00AA51BA" w:rsidRPr="000B6501" w:rsidRDefault="00AA51B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96" w:type="dxa"/>
            <w:gridSpan w:val="3"/>
            <w:shd w:val="clear" w:color="auto" w:fill="auto"/>
          </w:tcPr>
          <w:p w14:paraId="7159E488" w14:textId="77777777" w:rsidR="00AA51BA" w:rsidRPr="000B6501" w:rsidRDefault="00AA51B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Someone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from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pharmacy</w:t>
            </w:r>
          </w:p>
        </w:tc>
        <w:tc>
          <w:tcPr>
            <w:tcW w:w="12380" w:type="dxa"/>
            <w:gridSpan w:val="3"/>
            <w:shd w:val="clear" w:color="auto" w:fill="auto"/>
          </w:tcPr>
          <w:p w14:paraId="20A13B28" w14:textId="552F5460" w:rsidR="00AA51BA" w:rsidRPr="000B6501" w:rsidRDefault="00AA51B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Transfer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caller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DA2EF4">
              <w:rPr>
                <w:rFonts w:ascii="Verdana" w:hAnsi="Verdana" w:cs="Symbol"/>
              </w:rPr>
              <w:t>P</w:t>
            </w:r>
            <w:r w:rsidRPr="000B6501">
              <w:rPr>
                <w:rFonts w:ascii="Verdana" w:hAnsi="Verdana" w:cs="Symbol"/>
              </w:rPr>
              <w:t>HD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B403A3" w:rsidRPr="000B6501">
              <w:rPr>
                <w:rFonts w:ascii="Verdana" w:hAnsi="Verdana"/>
                <w:b/>
              </w:rPr>
              <w:t>1-866-693-4620</w:t>
            </w:r>
            <w:r w:rsidR="00CF060A" w:rsidRPr="000B6501">
              <w:rPr>
                <w:rFonts w:ascii="Verdana" w:hAnsi="Verdana" w:cs="Symbol"/>
              </w:rPr>
              <w:t>.</w:t>
            </w:r>
          </w:p>
          <w:p w14:paraId="646729D9" w14:textId="77777777" w:rsidR="000B6501" w:rsidRPr="000B6501" w:rsidRDefault="000B6501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AA51BA" w:rsidRPr="000B6501" w14:paraId="3E5173AB" w14:textId="77777777" w:rsidTr="00734F8E">
        <w:tc>
          <w:tcPr>
            <w:tcW w:w="835" w:type="dxa"/>
            <w:vMerge/>
          </w:tcPr>
          <w:p w14:paraId="4D1EC08B" w14:textId="77777777" w:rsidR="00AA51BA" w:rsidRPr="000B6501" w:rsidRDefault="00AA51B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96" w:type="dxa"/>
            <w:gridSpan w:val="3"/>
            <w:shd w:val="clear" w:color="auto" w:fill="auto"/>
          </w:tcPr>
          <w:p w14:paraId="2FCD6891" w14:textId="77777777" w:rsidR="00AA51BA" w:rsidRPr="000B6501" w:rsidRDefault="00AA51B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Beneficiary</w:t>
            </w:r>
            <w:r w:rsidR="009D378A" w:rsidRPr="000B6501">
              <w:rPr>
                <w:rFonts w:ascii="Verdana" w:hAnsi="Verdana" w:cs="Symbol"/>
              </w:rPr>
              <w:t>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their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POA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9D378A" w:rsidRPr="000B6501">
              <w:rPr>
                <w:rFonts w:ascii="Verdana" w:hAnsi="Verdana" w:cs="Symbol"/>
              </w:rPr>
              <w:t>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9D378A" w:rsidRPr="000B6501">
              <w:rPr>
                <w:rFonts w:ascii="Verdana" w:hAnsi="Verdana" w:cs="Symbol"/>
              </w:rPr>
              <w:t>AOR</w:t>
            </w:r>
          </w:p>
        </w:tc>
        <w:tc>
          <w:tcPr>
            <w:tcW w:w="12380" w:type="dxa"/>
            <w:gridSpan w:val="3"/>
            <w:shd w:val="clear" w:color="auto" w:fill="auto"/>
          </w:tcPr>
          <w:p w14:paraId="763154DE" w14:textId="77777777" w:rsidR="00AA51BA" w:rsidRPr="000B6501" w:rsidRDefault="00A026DD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Proceed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next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step.</w:t>
            </w:r>
          </w:p>
          <w:p w14:paraId="5D91D2D1" w14:textId="77777777" w:rsidR="000B6501" w:rsidRPr="000B6501" w:rsidRDefault="000B6501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CF060A" w:rsidRPr="000B6501" w14:paraId="1432D812" w14:textId="77777777" w:rsidTr="00734F8E">
        <w:trPr>
          <w:trHeight w:val="57"/>
        </w:trPr>
        <w:tc>
          <w:tcPr>
            <w:tcW w:w="835" w:type="dxa"/>
            <w:vMerge w:val="restart"/>
          </w:tcPr>
          <w:p w14:paraId="55CF357F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2</w:t>
            </w:r>
          </w:p>
        </w:tc>
        <w:tc>
          <w:tcPr>
            <w:tcW w:w="16976" w:type="dxa"/>
            <w:gridSpan w:val="6"/>
            <w:tcBorders>
              <w:bottom w:val="single" w:sz="4" w:space="0" w:color="auto"/>
            </w:tcBorders>
          </w:tcPr>
          <w:p w14:paraId="094422D4" w14:textId="77777777" w:rsidR="00CF060A" w:rsidRPr="000B6501" w:rsidRDefault="00CF060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Main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</w:rPr>
              <w:t>screen,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locate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claim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in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question.</w:t>
            </w:r>
          </w:p>
          <w:p w14:paraId="15F8E2C1" w14:textId="77777777" w:rsidR="00922944" w:rsidRPr="000B6501" w:rsidRDefault="00922944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081FC163" w14:textId="77777777" w:rsidR="00CF060A" w:rsidRPr="000B6501" w:rsidRDefault="009852D6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  <w:b/>
              </w:rPr>
              <w:t>Note</w:t>
            </w:r>
            <w:r w:rsidR="00CF060A" w:rsidRPr="000B6501">
              <w:rPr>
                <w:rFonts w:ascii="Verdana" w:hAnsi="Verdana" w:cs="Symbol"/>
                <w:b/>
              </w:rPr>
              <w:t>:</w:t>
            </w:r>
            <w:r w:rsidR="001701B1" w:rsidRPr="000B6501">
              <w:rPr>
                <w:rFonts w:ascii="Verdana" w:hAnsi="Verdana" w:cs="Symbol"/>
                <w:b/>
              </w:rPr>
              <w:t xml:space="preserve">  </w:t>
            </w:r>
            <w:r w:rsidR="00CF060A" w:rsidRPr="000B6501">
              <w:rPr>
                <w:rFonts w:ascii="Verdana" w:hAnsi="Verdana" w:cs="Symbol"/>
              </w:rPr>
              <w:t>For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  <w:b/>
              </w:rPr>
              <w:t>FIRST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fill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of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year,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claim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will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  <w:b/>
              </w:rPr>
              <w:t>NOT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be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rejected.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</w:p>
          <w:p w14:paraId="454A9A14" w14:textId="77777777" w:rsidR="00CF060A" w:rsidRPr="000B6501" w:rsidRDefault="00CF060A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adjudication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system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will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allow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medication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pay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transition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(according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set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guidelines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-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Arial"/>
              </w:rPr>
              <w:t>see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introduction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section).</w:t>
            </w:r>
          </w:p>
          <w:p w14:paraId="5A05C40F" w14:textId="77777777" w:rsidR="00CF060A" w:rsidRPr="000B6501" w:rsidRDefault="00CF060A" w:rsidP="00474631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prescriber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151E8"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151E8" w:rsidRPr="000B6501">
              <w:rPr>
                <w:rFonts w:ascii="Verdana" w:hAnsi="Verdana" w:cs="Arial"/>
              </w:rPr>
              <w:t>sent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explaining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guidelines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within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three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business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days.</w:t>
            </w:r>
          </w:p>
          <w:p w14:paraId="2A3F68A4" w14:textId="77777777" w:rsidR="00CF060A" w:rsidRPr="000B6501" w:rsidRDefault="00CF060A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If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tries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obtain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beyond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limits,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reject.</w:t>
            </w:r>
          </w:p>
          <w:p w14:paraId="5D9E1259" w14:textId="77777777" w:rsidR="000B6501" w:rsidRPr="000B6501" w:rsidRDefault="000B6501" w:rsidP="000B6501">
            <w:pPr>
              <w:autoSpaceDE w:val="0"/>
              <w:autoSpaceDN w:val="0"/>
              <w:adjustRightInd w:val="0"/>
              <w:ind w:left="720"/>
              <w:rPr>
                <w:rFonts w:ascii="Verdana" w:hAnsi="Verdana" w:cs="Symbol"/>
              </w:rPr>
            </w:pPr>
          </w:p>
        </w:tc>
      </w:tr>
      <w:tr w:rsidR="00CF060A" w:rsidRPr="000B6501" w14:paraId="56D5ACD9" w14:textId="77777777" w:rsidTr="00734F8E">
        <w:trPr>
          <w:trHeight w:val="57"/>
        </w:trPr>
        <w:tc>
          <w:tcPr>
            <w:tcW w:w="835" w:type="dxa"/>
            <w:vMerge/>
          </w:tcPr>
          <w:p w14:paraId="7D97E80D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9" w:type="dxa"/>
            <w:gridSpan w:val="2"/>
            <w:shd w:val="pct10" w:color="auto" w:fill="auto"/>
          </w:tcPr>
          <w:p w14:paraId="47AE3FCC" w14:textId="77777777" w:rsidR="00CF060A" w:rsidRPr="000B6501" w:rsidRDefault="00CF060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/>
                <w:b/>
              </w:rPr>
              <w:t>If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the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beneficiary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is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questioning…</w:t>
            </w:r>
          </w:p>
        </w:tc>
        <w:tc>
          <w:tcPr>
            <w:tcW w:w="12887" w:type="dxa"/>
            <w:gridSpan w:val="4"/>
            <w:shd w:val="pct10" w:color="auto" w:fill="auto"/>
          </w:tcPr>
          <w:p w14:paraId="02D23F5E" w14:textId="77777777" w:rsidR="00CF060A" w:rsidRPr="000B6501" w:rsidRDefault="00CF060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CF060A" w:rsidRPr="000B6501" w14:paraId="64455352" w14:textId="77777777" w:rsidTr="00734F8E">
        <w:trPr>
          <w:trHeight w:val="57"/>
        </w:trPr>
        <w:tc>
          <w:tcPr>
            <w:tcW w:w="835" w:type="dxa"/>
            <w:vMerge/>
          </w:tcPr>
          <w:p w14:paraId="5E54E769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9" w:type="dxa"/>
            <w:gridSpan w:val="2"/>
          </w:tcPr>
          <w:p w14:paraId="7A3E8B2C" w14:textId="77777777" w:rsidR="00CF060A" w:rsidRPr="000B6501" w:rsidRDefault="00CF060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93642">
              <w:rPr>
                <w:rFonts w:ascii="Verdana" w:hAnsi="Verdana"/>
              </w:rPr>
              <w:t>they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received</w:t>
            </w:r>
          </w:p>
        </w:tc>
        <w:tc>
          <w:tcPr>
            <w:tcW w:w="12887" w:type="dxa"/>
            <w:gridSpan w:val="4"/>
          </w:tcPr>
          <w:p w14:paraId="4C6E03A1" w14:textId="25BB0FFA" w:rsidR="00CF060A" w:rsidRPr="000B6501" w:rsidRDefault="00B201DD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2667453" wp14:editId="57565300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E2004" w14:textId="77777777" w:rsidR="00CF060A" w:rsidRPr="000B6501" w:rsidRDefault="00CF060A" w:rsidP="00474631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longer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plan.</w:t>
            </w:r>
          </w:p>
          <w:p w14:paraId="6E6EFBD6" w14:textId="77777777" w:rsidR="00CF060A" w:rsidRPr="000B6501" w:rsidRDefault="00CF060A" w:rsidP="00474631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I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happy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alternatives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available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medication.</w:t>
            </w:r>
          </w:p>
          <w:p w14:paraId="32C03E66" w14:textId="77777777" w:rsidR="005877E7" w:rsidRPr="000B6501" w:rsidRDefault="005877E7" w:rsidP="00CC5864">
            <w:pPr>
              <w:textAlignment w:val="top"/>
              <w:rPr>
                <w:rFonts w:ascii="Verdana" w:hAnsi="Verdana"/>
              </w:rPr>
            </w:pPr>
          </w:p>
          <w:p w14:paraId="14269A10" w14:textId="77777777" w:rsidR="00CC5864" w:rsidRPr="000B6501" w:rsidRDefault="00CC5864" w:rsidP="00CC5864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Proceed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next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step.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7F10479" w14:textId="77777777" w:rsidR="00CF060A" w:rsidRPr="000B6501" w:rsidRDefault="00CF060A" w:rsidP="00FF464F">
            <w:pPr>
              <w:autoSpaceDE w:val="0"/>
              <w:autoSpaceDN w:val="0"/>
              <w:adjustRightInd w:val="0"/>
              <w:ind w:left="360"/>
              <w:rPr>
                <w:rFonts w:ascii="Verdana" w:hAnsi="Verdana" w:cs="Symbol"/>
              </w:rPr>
            </w:pPr>
          </w:p>
        </w:tc>
      </w:tr>
      <w:tr w:rsidR="00CF060A" w:rsidRPr="000B6501" w14:paraId="009AF46C" w14:textId="77777777" w:rsidTr="00734F8E">
        <w:trPr>
          <w:trHeight w:val="57"/>
        </w:trPr>
        <w:tc>
          <w:tcPr>
            <w:tcW w:w="835" w:type="dxa"/>
            <w:vMerge/>
          </w:tcPr>
          <w:p w14:paraId="529A67ED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9" w:type="dxa"/>
            <w:gridSpan w:val="2"/>
          </w:tcPr>
          <w:p w14:paraId="0891C199" w14:textId="77777777" w:rsidR="00CF060A" w:rsidRPr="000B6501" w:rsidRDefault="00CF060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rejected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</w:p>
        </w:tc>
        <w:tc>
          <w:tcPr>
            <w:tcW w:w="12887" w:type="dxa"/>
            <w:gridSpan w:val="4"/>
          </w:tcPr>
          <w:p w14:paraId="5ABCBD88" w14:textId="77777777" w:rsidR="00CF060A" w:rsidRDefault="00CF060A" w:rsidP="008167F0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Proceed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next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step.</w:t>
            </w:r>
          </w:p>
          <w:p w14:paraId="15BFF807" w14:textId="77777777" w:rsidR="00093642" w:rsidRPr="000B6501" w:rsidRDefault="00093642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0B48D2" w:rsidRPr="000B6501" w14:paraId="71667A2A" w14:textId="77777777" w:rsidTr="00734F8E">
        <w:tc>
          <w:tcPr>
            <w:tcW w:w="835" w:type="dxa"/>
          </w:tcPr>
          <w:p w14:paraId="539F7879" w14:textId="77777777" w:rsidR="000B48D2" w:rsidRPr="000B6501" w:rsidRDefault="000B48D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3</w:t>
            </w:r>
          </w:p>
        </w:tc>
        <w:tc>
          <w:tcPr>
            <w:tcW w:w="16976" w:type="dxa"/>
            <w:gridSpan w:val="6"/>
          </w:tcPr>
          <w:p w14:paraId="27DD9E5D" w14:textId="77777777" w:rsidR="000B48D2" w:rsidRPr="000B6501" w:rsidRDefault="000B48D2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Prescription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Number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</w:rPr>
              <w:t>link.</w:t>
            </w:r>
          </w:p>
          <w:p w14:paraId="7C112402" w14:textId="77777777" w:rsidR="000B48D2" w:rsidRPr="000B6501" w:rsidRDefault="000B48D2" w:rsidP="008167F0">
            <w:pPr>
              <w:textAlignment w:val="top"/>
              <w:rPr>
                <w:rFonts w:ascii="Verdana" w:hAnsi="Verdana"/>
              </w:rPr>
            </w:pPr>
          </w:p>
          <w:p w14:paraId="389F52D8" w14:textId="77777777" w:rsidR="000B48D2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Result</w:t>
            </w:r>
            <w:r w:rsidR="000B48D2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  <w:b/>
              </w:rPr>
              <w:t>Prescription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0B48D2" w:rsidRPr="000B6501">
              <w:rPr>
                <w:rFonts w:ascii="Verdana" w:hAnsi="Verdana"/>
                <w:b/>
              </w:rPr>
              <w:t>Details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0B48D2" w:rsidRPr="000B6501">
              <w:rPr>
                <w:rFonts w:ascii="Verdana" w:hAnsi="Verdana"/>
              </w:rPr>
              <w:t>screen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display</w:t>
            </w:r>
            <w:r w:rsidR="00CF060A" w:rsidRPr="000B6501">
              <w:rPr>
                <w:rFonts w:ascii="Verdana" w:hAnsi="Verdana"/>
              </w:rPr>
              <w:t>.</w:t>
            </w:r>
          </w:p>
          <w:p w14:paraId="5339F485" w14:textId="77777777" w:rsidR="000B6501" w:rsidRPr="000B6501" w:rsidRDefault="000B6501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0B48D2" w:rsidRPr="000B6501" w14:paraId="4EC7014C" w14:textId="77777777" w:rsidTr="00734F8E">
        <w:tc>
          <w:tcPr>
            <w:tcW w:w="835" w:type="dxa"/>
          </w:tcPr>
          <w:p w14:paraId="03699406" w14:textId="77777777" w:rsidR="000B48D2" w:rsidRPr="000B6501" w:rsidRDefault="000B48D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4</w:t>
            </w:r>
          </w:p>
        </w:tc>
        <w:tc>
          <w:tcPr>
            <w:tcW w:w="16976" w:type="dxa"/>
            <w:gridSpan w:val="6"/>
          </w:tcPr>
          <w:p w14:paraId="046059EA" w14:textId="77777777" w:rsidR="000B48D2" w:rsidRPr="000B6501" w:rsidRDefault="000B48D2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View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Settlement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Codes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</w:rPr>
              <w:t>button</w:t>
            </w:r>
            <w:r w:rsidR="00CF060A" w:rsidRPr="000B6501">
              <w:rPr>
                <w:rFonts w:ascii="Verdana" w:hAnsi="Verdana"/>
              </w:rPr>
              <w:t>.</w:t>
            </w:r>
          </w:p>
          <w:p w14:paraId="7F660E2A" w14:textId="77777777" w:rsidR="00423207" w:rsidRPr="000B6501" w:rsidRDefault="00423207" w:rsidP="008167F0">
            <w:pPr>
              <w:textAlignment w:val="top"/>
              <w:rPr>
                <w:rFonts w:ascii="Verdana" w:hAnsi="Verdana"/>
              </w:rPr>
            </w:pPr>
          </w:p>
          <w:p w14:paraId="093A6F40" w14:textId="77777777" w:rsidR="000B48D2" w:rsidRPr="000B6501" w:rsidRDefault="009852D6" w:rsidP="008167F0">
            <w:pPr>
              <w:textAlignment w:val="top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0B48D2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message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stating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Non-Formulary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Medication,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Contact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Prescriber</w:t>
            </w:r>
          </w:p>
          <w:p w14:paraId="21CAA5D2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Point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Sale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(</w:t>
            </w:r>
            <w:r w:rsidRPr="000B6501">
              <w:rPr>
                <w:rFonts w:ascii="Verdana" w:hAnsi="Verdana" w:cs="Arial"/>
              </w:rPr>
              <w:t>POS</w:t>
            </w:r>
            <w:r w:rsidR="00E16BA8" w:rsidRPr="000B6501">
              <w:rPr>
                <w:rFonts w:ascii="Verdana" w:hAnsi="Verdana" w:cs="Arial"/>
              </w:rPr>
              <w:t>)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display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plus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additional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supplemental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</w:t>
            </w:r>
            <w:r w:rsidR="001D732E" w:rsidRPr="000B6501">
              <w:rPr>
                <w:rFonts w:ascii="Verdana" w:hAnsi="Verdana" w:cs="Arial"/>
              </w:rPr>
              <w:t>sages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which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drug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specific.</w:t>
            </w:r>
          </w:p>
          <w:p w14:paraId="76482C46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returned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which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eligibl</w:t>
            </w:r>
            <w:r w:rsidR="001D732E" w:rsidRPr="000B6501">
              <w:rPr>
                <w:rFonts w:ascii="Verdana" w:hAnsi="Verdana" w:cs="Arial"/>
              </w:rPr>
              <w:t>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override.</w:t>
            </w:r>
          </w:p>
          <w:p w14:paraId="49D7621B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pharmacy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provider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PA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</w:rPr>
              <w:t>field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their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software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prog</w:t>
            </w:r>
            <w:r w:rsidR="001D732E" w:rsidRPr="000B6501">
              <w:rPr>
                <w:rFonts w:ascii="Verdana" w:hAnsi="Verdana" w:cs="Arial"/>
              </w:rPr>
              <w:t>ram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pay.</w:t>
            </w:r>
          </w:p>
          <w:p w14:paraId="66DB7634" w14:textId="77777777" w:rsidR="000B48D2" w:rsidRPr="000B6501" w:rsidRDefault="000B48D2" w:rsidP="00474631">
            <w:pPr>
              <w:numPr>
                <w:ilvl w:val="0"/>
                <w:numId w:val="11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up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30-</w:t>
            </w:r>
            <w:r w:rsidRPr="000B6501">
              <w:rPr>
                <w:rFonts w:ascii="Verdana" w:hAnsi="Verdana" w:cs="Arial"/>
              </w:rPr>
              <w:t>day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supply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process.</w:t>
            </w:r>
          </w:p>
          <w:p w14:paraId="0C52A546" w14:textId="77777777" w:rsidR="000B48D2" w:rsidRPr="000B6501" w:rsidRDefault="000B48D2" w:rsidP="008167F0">
            <w:pPr>
              <w:textAlignment w:val="top"/>
              <w:rPr>
                <w:rFonts w:ascii="Verdana" w:hAnsi="Verdana" w:cs="Arial"/>
              </w:rPr>
            </w:pPr>
          </w:p>
          <w:p w14:paraId="599B35FC" w14:textId="77777777" w:rsidR="000B48D2" w:rsidRPr="000B6501" w:rsidRDefault="000B48D2" w:rsidP="008167F0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REMINDER: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Pr="000B6501">
              <w:rPr>
                <w:rFonts w:ascii="Verdana" w:hAnsi="Verdana" w:cs="Arial"/>
              </w:rPr>
              <w:t>There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beneficiary’s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account.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3272F04B" w14:textId="77777777" w:rsidR="000B48D2" w:rsidRPr="000B6501" w:rsidRDefault="000B48D2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issue,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CCR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need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review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search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message.</w:t>
            </w:r>
          </w:p>
          <w:p w14:paraId="7E794EB9" w14:textId="77777777" w:rsidR="008C3C63" w:rsidRPr="000B6501" w:rsidRDefault="008C3C63" w:rsidP="008167F0">
            <w:pPr>
              <w:textAlignment w:val="top"/>
              <w:rPr>
                <w:rFonts w:ascii="Verdana" w:hAnsi="Verdana" w:cs="Arial"/>
              </w:rPr>
            </w:pPr>
          </w:p>
          <w:p w14:paraId="0ECE1B7A" w14:textId="7B3FBF03" w:rsidR="008C3C63" w:rsidRPr="000B6501" w:rsidRDefault="00B201DD" w:rsidP="008167F0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F895DBA" wp14:editId="67FD4B54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noProof/>
              </w:rPr>
              <w:t xml:space="preserve">  </w:t>
            </w:r>
            <w:r w:rsidR="007B047E" w:rsidRPr="000B6501">
              <w:rPr>
                <w:rFonts w:ascii="Verdana" w:hAnsi="Verdana" w:cs="Arial"/>
              </w:rPr>
              <w:t>S</w:t>
            </w:r>
            <w:r w:rsidR="008C3C63" w:rsidRPr="000B6501">
              <w:rPr>
                <w:rFonts w:ascii="Verdana" w:hAnsi="Verdana" w:cs="Arial"/>
              </w:rPr>
              <w:t>ome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medications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ineligible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Fill</w:t>
            </w:r>
            <w:r w:rsidR="007B047E" w:rsidRPr="000B6501">
              <w:rPr>
                <w:rFonts w:ascii="Verdana" w:hAnsi="Verdana" w:cs="Arial"/>
              </w:rPr>
              <w:t>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unless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they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being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prescribed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medically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accepted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indications</w:t>
            </w:r>
          </w:p>
          <w:p w14:paraId="1400CBFF" w14:textId="48FA9211" w:rsidR="008C3C63" w:rsidRPr="000B6501" w:rsidRDefault="008A1CFB" w:rsidP="00474631">
            <w:pPr>
              <w:numPr>
                <w:ilvl w:val="0"/>
                <w:numId w:val="12"/>
              </w:numPr>
              <w:rPr>
                <w:rFonts w:ascii="Verdana" w:hAnsi="Verdana" w:cs="Arial"/>
                <w:b/>
                <w:bCs/>
                <w:color w:val="333333"/>
              </w:rPr>
            </w:pPr>
            <w:r w:rsidRPr="000B6501">
              <w:rPr>
                <w:rFonts w:ascii="Verdana" w:hAnsi="Verdana"/>
              </w:rPr>
              <w:t>R</w:t>
            </w:r>
            <w:r w:rsidR="008C3C63" w:rsidRPr="000B6501">
              <w:rPr>
                <w:rFonts w:ascii="Verdana" w:hAnsi="Verdana"/>
              </w:rPr>
              <w:t>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3C63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3C63" w:rsidRPr="000B6501">
              <w:rPr>
                <w:rFonts w:ascii="Verdana" w:hAnsi="Verdana" w:cs="Arial"/>
                <w:bCs/>
                <w:color w:val="333333"/>
              </w:rPr>
              <w:t>the</w:t>
            </w:r>
            <w:r w:rsidR="001701B1" w:rsidRPr="000B6501">
              <w:rPr>
                <w:rFonts w:ascii="Verdana" w:hAnsi="Verdana" w:cs="Arial"/>
                <w:bCs/>
                <w:color w:val="333333"/>
              </w:rPr>
              <w:t xml:space="preserve"> </w:t>
            </w:r>
            <w:hyperlink r:id="rId15" w:history="1">
              <w:r w:rsidR="00EA38A1" w:rsidRPr="000B6501">
                <w:rPr>
                  <w:rStyle w:val="Hyperlink"/>
                  <w:rFonts w:ascii="Verdana" w:hAnsi="Verdana" w:cs="Arial"/>
                </w:rPr>
                <w:t>MED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-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Drugs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Ineligible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for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Fill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Requiring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Diagnosis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for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Part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Coverage</w:t>
              </w:r>
            </w:hyperlink>
            <w:r w:rsidR="001701B1" w:rsidRPr="000B6501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 w:cs="Arial"/>
                <w:bCs/>
                <w:color w:val="333333"/>
              </w:rPr>
              <w:t>work</w:t>
            </w:r>
            <w:r w:rsidR="001701B1" w:rsidRPr="000B6501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 w:cs="Arial"/>
                <w:bCs/>
                <w:color w:val="333333"/>
              </w:rPr>
              <w:t>instruction</w:t>
            </w:r>
            <w:r w:rsidR="00121E7C" w:rsidRPr="000B6501">
              <w:rPr>
                <w:rFonts w:ascii="Verdana" w:hAnsi="Verdana" w:cs="Arial"/>
                <w:bCs/>
                <w:color w:val="333333"/>
              </w:rPr>
              <w:t>.</w:t>
            </w:r>
          </w:p>
          <w:p w14:paraId="7D9EC3B5" w14:textId="77777777" w:rsidR="008C3C63" w:rsidRPr="000B6501" w:rsidRDefault="008C3C63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B34B97" w:rsidRPr="000B6501" w14:paraId="22617F45" w14:textId="77777777" w:rsidTr="00734F8E">
        <w:tc>
          <w:tcPr>
            <w:tcW w:w="835" w:type="dxa"/>
          </w:tcPr>
          <w:p w14:paraId="438994E7" w14:textId="77777777" w:rsidR="00B34B97" w:rsidRPr="000B6501" w:rsidRDefault="00D74AD3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5</w:t>
            </w:r>
          </w:p>
        </w:tc>
        <w:tc>
          <w:tcPr>
            <w:tcW w:w="16976" w:type="dxa"/>
            <w:gridSpan w:val="6"/>
          </w:tcPr>
          <w:p w14:paraId="10224906" w14:textId="77777777" w:rsidR="00D74AD3" w:rsidRPr="000B6501" w:rsidRDefault="00E16BA8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</w:t>
            </w:r>
            <w:r w:rsidR="00D74AD3" w:rsidRPr="000B6501">
              <w:rPr>
                <w:rFonts w:ascii="Verdana" w:hAnsi="Verdana"/>
              </w:rPr>
              <w:t>eturn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  <w:b/>
              </w:rPr>
              <w:t>Main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D74AD3" w:rsidRPr="000B6501">
              <w:rPr>
                <w:rFonts w:ascii="Verdana" w:hAnsi="Verdana"/>
              </w:rPr>
              <w:t>screen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="00D74AD3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review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beneficiary’s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history.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0E581C43" w14:textId="77777777" w:rsidR="00D74AD3" w:rsidRPr="000B6501" w:rsidRDefault="00D74AD3" w:rsidP="008167F0">
            <w:pPr>
              <w:textAlignment w:val="top"/>
              <w:rPr>
                <w:rFonts w:ascii="Verdana" w:hAnsi="Verdana"/>
              </w:rPr>
            </w:pPr>
          </w:p>
          <w:p w14:paraId="6540E8D7" w14:textId="77777777" w:rsidR="00B55AD4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D74AD3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within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year.</w:t>
            </w:r>
          </w:p>
          <w:p w14:paraId="06316A48" w14:textId="77777777" w:rsidR="00B55AD4" w:rsidRPr="000B6501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Pr="000B6501">
              <w:rPr>
                <w:rFonts w:ascii="Verdana" w:hAnsi="Verdana"/>
              </w:rPr>
              <w:t>messaging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="00E16BA8" w:rsidRPr="000B6501">
              <w:rPr>
                <w:rFonts w:ascii="Verdana" w:hAnsi="Verdana"/>
              </w:rPr>
              <w:t>c</w:t>
            </w:r>
            <w:r w:rsidRPr="000B6501">
              <w:rPr>
                <w:rFonts w:ascii="Verdana" w:hAnsi="Verdana"/>
              </w:rPr>
              <w:t>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View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Transmission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button.</w:t>
            </w:r>
          </w:p>
          <w:p w14:paraId="30C70E65" w14:textId="77777777" w:rsidR="00B55AD4" w:rsidRPr="000B6501" w:rsidRDefault="00B55AD4" w:rsidP="008167F0">
            <w:pPr>
              <w:textAlignment w:val="top"/>
              <w:rPr>
                <w:rFonts w:ascii="Verdana" w:hAnsi="Verdana"/>
              </w:rPr>
            </w:pPr>
          </w:p>
          <w:p w14:paraId="5F80020B" w14:textId="77777777" w:rsidR="00B55AD4" w:rsidRPr="000B6501" w:rsidRDefault="00B55AD4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messaging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will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</w:t>
            </w:r>
            <w:r w:rsidRPr="000B6501">
              <w:rPr>
                <w:rFonts w:ascii="Verdana" w:hAnsi="Verdana"/>
              </w:rPr>
              <w:t>ppear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follows:</w:t>
            </w:r>
            <w:r w:rsidR="001701B1" w:rsidRPr="000B6501">
              <w:rPr>
                <w:rFonts w:ascii="Verdana" w:hAnsi="Verdana"/>
              </w:rPr>
              <w:t xml:space="preserve">  </w:t>
            </w:r>
          </w:p>
          <w:p w14:paraId="4CDB5988" w14:textId="77777777" w:rsidR="00B55AD4" w:rsidRPr="000B6501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under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Non-formulary</w:t>
            </w:r>
            <w:r w:rsidR="003F7D6A" w:rsidRPr="000B6501">
              <w:rPr>
                <w:rFonts w:ascii="Verdana" w:hAnsi="Verdana" w:cs="Arial"/>
              </w:rPr>
              <w:t>.</w:t>
            </w:r>
          </w:p>
          <w:p w14:paraId="160681B6" w14:textId="77777777" w:rsidR="00B55AD4" w:rsidRPr="000B6501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under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required</w:t>
            </w:r>
          </w:p>
          <w:p w14:paraId="12AAEBA7" w14:textId="77777777" w:rsidR="00B55AD4" w:rsidRPr="000B6501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under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Other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3F7D6A" w:rsidRPr="000B6501">
              <w:rPr>
                <w:rFonts w:ascii="Verdana" w:hAnsi="Verdana" w:cs="Arial"/>
              </w:rPr>
              <w:t>.</w:t>
            </w:r>
          </w:p>
          <w:p w14:paraId="421F128D" w14:textId="77777777" w:rsidR="00B55AD4" w:rsidRPr="000B6501" w:rsidRDefault="00B55AD4" w:rsidP="00474631">
            <w:pPr>
              <w:numPr>
                <w:ilvl w:val="1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includes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QvT</w:t>
            </w:r>
            <w:proofErr w:type="spellEnd"/>
            <w:r w:rsidR="003F7D6A" w:rsidRPr="000B6501">
              <w:rPr>
                <w:rFonts w:ascii="Verdana" w:hAnsi="Verdana" w:cs="Arial"/>
              </w:rPr>
              <w:t>.</w:t>
            </w:r>
          </w:p>
          <w:p w14:paraId="3D177D7F" w14:textId="77777777" w:rsidR="00E16BA8" w:rsidRPr="000B6501" w:rsidRDefault="00E16BA8" w:rsidP="008167F0">
            <w:pPr>
              <w:ind w:left="1080"/>
              <w:textAlignment w:val="top"/>
              <w:rPr>
                <w:rFonts w:ascii="Verdana" w:hAnsi="Verdana" w:cs="Arial"/>
                <w:b/>
              </w:rPr>
            </w:pPr>
          </w:p>
          <w:p w14:paraId="4936358C" w14:textId="77777777" w:rsidR="00B55AD4" w:rsidRPr="000B6501" w:rsidRDefault="009852D6" w:rsidP="008167F0">
            <w:pPr>
              <w:ind w:left="701"/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Note</w:t>
            </w:r>
            <w:r w:rsidR="00B55AD4" w:rsidRPr="000B6501">
              <w:rPr>
                <w:rFonts w:ascii="Verdana" w:hAnsi="Verdana" w:cs="Arial"/>
                <w:b/>
              </w:rPr>
              <w:t>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="00B55AD4" w:rsidRPr="000B6501">
              <w:rPr>
                <w:rFonts w:ascii="Verdana" w:hAnsi="Verdana" w:cs="Arial"/>
              </w:rPr>
              <w:t>Not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="00B96AA3" w:rsidRPr="000B6501">
              <w:rPr>
                <w:rFonts w:ascii="Verdana" w:hAnsi="Verdana" w:cs="Arial"/>
              </w:rPr>
              <w:t>QvT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medications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included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Fill</w:t>
            </w:r>
            <w:r w:rsidR="003F7D6A" w:rsidRPr="000B6501">
              <w:rPr>
                <w:rFonts w:ascii="Verdana" w:hAnsi="Verdana" w:cs="Arial"/>
              </w:rPr>
              <w:t>.</w:t>
            </w:r>
          </w:p>
          <w:p w14:paraId="3FB10F7B" w14:textId="77777777" w:rsidR="00C6797C" w:rsidRPr="000B6501" w:rsidRDefault="00C6797C" w:rsidP="008167F0">
            <w:pPr>
              <w:ind w:left="1080"/>
              <w:textAlignment w:val="top"/>
              <w:rPr>
                <w:rFonts w:ascii="Verdana" w:hAnsi="Verdana"/>
              </w:rPr>
            </w:pPr>
          </w:p>
          <w:p w14:paraId="06ABB070" w14:textId="43F1D94C" w:rsidR="00B34B97" w:rsidRPr="000B6501" w:rsidRDefault="00B201DD" w:rsidP="008167F0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3DDB702" wp14:editId="2DF24FF3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noProof/>
              </w:rPr>
              <w:t xml:space="preserve">  </w:t>
            </w:r>
            <w:r w:rsidR="00C6797C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messages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  <w:b/>
              </w:rPr>
              <w:t>THIRD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messaging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hierarchy.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Due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limited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amount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space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  <w:b/>
              </w:rPr>
              <w:t>PeopleSafe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possible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messaging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  <w:b/>
              </w:rPr>
              <w:t>NOT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C6797C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viewable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other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messages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included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6797C" w:rsidRPr="000B6501">
              <w:rPr>
                <w:rFonts w:ascii="Verdana" w:hAnsi="Verdana"/>
              </w:rPr>
              <w:t>claim.</w:t>
            </w:r>
          </w:p>
          <w:p w14:paraId="039C687F" w14:textId="77777777" w:rsidR="000B6501" w:rsidRPr="000B6501" w:rsidRDefault="000B6501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922944" w:rsidRPr="000B6501" w14:paraId="5C25E99E" w14:textId="77777777" w:rsidTr="00734F8E">
        <w:tc>
          <w:tcPr>
            <w:tcW w:w="835" w:type="dxa"/>
            <w:vMerge w:val="restart"/>
          </w:tcPr>
          <w:p w14:paraId="115C3736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6</w:t>
            </w:r>
          </w:p>
        </w:tc>
        <w:tc>
          <w:tcPr>
            <w:tcW w:w="16976" w:type="dxa"/>
            <w:gridSpan w:val="6"/>
            <w:tcBorders>
              <w:bottom w:val="single" w:sz="4" w:space="0" w:color="auto"/>
            </w:tcBorders>
          </w:tcPr>
          <w:p w14:paraId="19BECE7D" w14:textId="77777777" w:rsidR="00922944" w:rsidRPr="000B6501" w:rsidRDefault="00922944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/>
              </w:rPr>
              <w:t>Educate the beneficiary that, a</w:t>
            </w:r>
            <w:r w:rsidRPr="000B6501">
              <w:rPr>
                <w:rFonts w:ascii="Verdana" w:hAnsi="Verdana" w:cs="Arial"/>
              </w:rPr>
              <w:t>fter this 30-day transition fill, the beneficiary/prescriber will be required to follow the normal process for changing to a formulary medication or requesting an exception or prior authorization through the coverage determination process.</w:t>
            </w:r>
          </w:p>
          <w:p w14:paraId="480449E8" w14:textId="77777777" w:rsidR="00922944" w:rsidRPr="000B6501" w:rsidRDefault="00922944" w:rsidP="008167F0">
            <w:pPr>
              <w:rPr>
                <w:rFonts w:ascii="Verdana" w:hAnsi="Verdana" w:cs="Calibri"/>
                <w:b/>
                <w:bCs/>
              </w:rPr>
            </w:pPr>
          </w:p>
          <w:p w14:paraId="67942178" w14:textId="77777777" w:rsidR="00922944" w:rsidRPr="000B6501" w:rsidRDefault="00922944" w:rsidP="008167F0">
            <w:pPr>
              <w:rPr>
                <w:rFonts w:ascii="Verdana" w:hAnsi="Verdana" w:cs="Calibri"/>
                <w:bCs/>
              </w:rPr>
            </w:pPr>
            <w:r w:rsidRPr="000B6501">
              <w:rPr>
                <w:rFonts w:ascii="Verdana" w:hAnsi="Verdana" w:cs="Calibri"/>
                <w:b/>
                <w:bCs/>
              </w:rPr>
              <w:t>Note:</w:t>
            </w:r>
            <w:r w:rsidRPr="000B6501">
              <w:rPr>
                <w:rFonts w:ascii="Verdana" w:hAnsi="Verdana" w:cs="Calibri"/>
                <w:bCs/>
              </w:rPr>
              <w:t xml:space="preserve">  For all clients check the CIF to confirm if the CER Team handles alternatives.</w:t>
            </w:r>
          </w:p>
          <w:p w14:paraId="38D4F0C8" w14:textId="77777777" w:rsidR="000B6501" w:rsidRPr="000B6501" w:rsidRDefault="000B6501" w:rsidP="008167F0">
            <w:pPr>
              <w:rPr>
                <w:rFonts w:ascii="Verdana" w:hAnsi="Verdana"/>
              </w:rPr>
            </w:pPr>
          </w:p>
        </w:tc>
      </w:tr>
      <w:tr w:rsidR="00922944" w:rsidRPr="000B6501" w14:paraId="052622E1" w14:textId="77777777" w:rsidTr="00734F8E">
        <w:trPr>
          <w:trHeight w:val="90"/>
        </w:trPr>
        <w:tc>
          <w:tcPr>
            <w:tcW w:w="835" w:type="dxa"/>
            <w:vMerge/>
          </w:tcPr>
          <w:p w14:paraId="35803EBF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shd w:val="clear" w:color="auto" w:fill="E6E6E6"/>
          </w:tcPr>
          <w:p w14:paraId="13F3F1E4" w14:textId="77777777" w:rsidR="00922944" w:rsidRPr="000B6501" w:rsidRDefault="00922944" w:rsidP="00281926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If...</w:t>
            </w:r>
          </w:p>
        </w:tc>
        <w:tc>
          <w:tcPr>
            <w:tcW w:w="8491" w:type="dxa"/>
            <w:gridSpan w:val="2"/>
            <w:shd w:val="clear" w:color="auto" w:fill="E6E6E6"/>
          </w:tcPr>
          <w:p w14:paraId="10937CC4" w14:textId="77777777" w:rsidR="00922944" w:rsidRPr="000B6501" w:rsidRDefault="00922944" w:rsidP="00281926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Then...</w:t>
            </w:r>
          </w:p>
        </w:tc>
      </w:tr>
      <w:tr w:rsidR="00922944" w:rsidRPr="000B6501" w14:paraId="2C47C427" w14:textId="77777777" w:rsidTr="00734F8E">
        <w:trPr>
          <w:trHeight w:val="90"/>
        </w:trPr>
        <w:tc>
          <w:tcPr>
            <w:tcW w:w="835" w:type="dxa"/>
            <w:vMerge/>
          </w:tcPr>
          <w:p w14:paraId="2314C3A5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 w:val="restart"/>
          </w:tcPr>
          <w:p w14:paraId="6EA2435E" w14:textId="77777777" w:rsidR="00922944" w:rsidRPr="000B6501" w:rsidRDefault="00922944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 beneficiary would like to discuss possible alternatives</w:t>
            </w:r>
          </w:p>
        </w:tc>
        <w:tc>
          <w:tcPr>
            <w:tcW w:w="8491" w:type="dxa"/>
            <w:gridSpan w:val="2"/>
            <w:tcBorders>
              <w:bottom w:val="single" w:sz="4" w:space="0" w:color="auto"/>
            </w:tcBorders>
          </w:tcPr>
          <w:p w14:paraId="61FF505A" w14:textId="77777777" w:rsidR="00922944" w:rsidRPr="000B6501" w:rsidRDefault="00922944" w:rsidP="001701B1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Assist the beneficiary with all other questions/concerns prior to sending to the Care Exception Review Team</w:t>
            </w:r>
          </w:p>
          <w:p w14:paraId="1ABA796B" w14:textId="77777777" w:rsidR="00922944" w:rsidRPr="000B6501" w:rsidRDefault="00922944" w:rsidP="00281926">
            <w:pPr>
              <w:rPr>
                <w:rFonts w:ascii="Verdana" w:hAnsi="Verdana"/>
              </w:rPr>
            </w:pPr>
          </w:p>
          <w:p w14:paraId="7ED0C6D9" w14:textId="77777777" w:rsidR="00922944" w:rsidRPr="000B6501" w:rsidRDefault="00922944" w:rsidP="00281926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Note:</w:t>
            </w:r>
            <w:r w:rsidRPr="000B6501">
              <w:rPr>
                <w:rFonts w:ascii="Verdana" w:hAnsi="Verdana"/>
              </w:rPr>
              <w:t xml:space="preserve">  This is a 24-hour line.</w:t>
            </w:r>
          </w:p>
          <w:p w14:paraId="2A696FE4" w14:textId="77777777" w:rsidR="00922944" w:rsidRPr="000B6501" w:rsidRDefault="00922944" w:rsidP="00281926">
            <w:pPr>
              <w:rPr>
                <w:rFonts w:ascii="Verdana" w:hAnsi="Verdana"/>
              </w:rPr>
            </w:pPr>
          </w:p>
          <w:p w14:paraId="7FD0B5E3" w14:textId="77777777" w:rsidR="00922944" w:rsidRPr="000B6501" w:rsidRDefault="00922944" w:rsidP="00281926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Refer to </w:t>
            </w:r>
            <w:hyperlink r:id="rId16" w:history="1">
              <w:r w:rsidRPr="000B6501">
                <w:rPr>
                  <w:rStyle w:val="Hyperlink"/>
                  <w:rFonts w:ascii="Verdana" w:hAnsi="Verdana"/>
                </w:rPr>
                <w:t>MED D - Coverage Determinations and Redeterminations (Appeals)</w:t>
              </w:r>
            </w:hyperlink>
            <w:r w:rsidRPr="000B6501">
              <w:rPr>
                <w:rFonts w:ascii="Verdana" w:hAnsi="Verdana"/>
              </w:rPr>
              <w:t>.</w:t>
            </w:r>
          </w:p>
          <w:p w14:paraId="65BA0467" w14:textId="77777777" w:rsidR="000B6501" w:rsidRPr="000B6501" w:rsidRDefault="000B6501" w:rsidP="00281926">
            <w:pPr>
              <w:rPr>
                <w:rFonts w:ascii="Verdana" w:hAnsi="Verdana"/>
              </w:rPr>
            </w:pPr>
          </w:p>
        </w:tc>
      </w:tr>
      <w:tr w:rsidR="00922944" w:rsidRPr="000B6501" w14:paraId="745EAE7F" w14:textId="77777777" w:rsidTr="00734F8E">
        <w:trPr>
          <w:trHeight w:val="95"/>
        </w:trPr>
        <w:tc>
          <w:tcPr>
            <w:tcW w:w="835" w:type="dxa"/>
            <w:vMerge/>
          </w:tcPr>
          <w:p w14:paraId="583CD2C0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306DEDA3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</w:tc>
        <w:tc>
          <w:tcPr>
            <w:tcW w:w="4244" w:type="dxa"/>
            <w:shd w:val="clear" w:color="auto" w:fill="E6E6E6"/>
          </w:tcPr>
          <w:p w14:paraId="0442508C" w14:textId="77777777" w:rsidR="00922944" w:rsidRPr="000B6501" w:rsidRDefault="00922944" w:rsidP="00541A1C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If...</w:t>
            </w:r>
          </w:p>
        </w:tc>
        <w:tc>
          <w:tcPr>
            <w:tcW w:w="4247" w:type="dxa"/>
            <w:shd w:val="clear" w:color="auto" w:fill="E6E6E6"/>
          </w:tcPr>
          <w:p w14:paraId="7F18C586" w14:textId="77777777" w:rsidR="00922944" w:rsidRPr="000B6501" w:rsidRDefault="00922944" w:rsidP="00541A1C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Then...</w:t>
            </w:r>
          </w:p>
        </w:tc>
      </w:tr>
      <w:tr w:rsidR="00922944" w:rsidRPr="000B6501" w14:paraId="1B4EDA78" w14:textId="77777777" w:rsidTr="00734F8E">
        <w:trPr>
          <w:trHeight w:val="95"/>
        </w:trPr>
        <w:tc>
          <w:tcPr>
            <w:tcW w:w="835" w:type="dxa"/>
            <w:vMerge/>
          </w:tcPr>
          <w:p w14:paraId="6F59320C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4BE1F690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36BCC40F" w14:textId="77777777" w:rsidR="00922944" w:rsidRPr="000B6501" w:rsidRDefault="00922944" w:rsidP="00541A1C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SilverScript</w:t>
            </w:r>
          </w:p>
        </w:tc>
        <w:tc>
          <w:tcPr>
            <w:tcW w:w="4247" w:type="dxa"/>
          </w:tcPr>
          <w:p w14:paraId="02BA53D0" w14:textId="77777777" w:rsidR="00922944" w:rsidRPr="000B6501" w:rsidRDefault="00922944" w:rsidP="00541A1C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color w:val="000000"/>
              </w:rPr>
              <w:t>Warm transfer the beneficiary to the CER Team at 1-844-453-5183, Option 1.</w:t>
            </w:r>
          </w:p>
          <w:p w14:paraId="412DF64E" w14:textId="77777777" w:rsidR="00922944" w:rsidRPr="000B6501" w:rsidRDefault="00922944" w:rsidP="00541A1C">
            <w:pPr>
              <w:rPr>
                <w:rFonts w:ascii="Verdana" w:hAnsi="Verdana"/>
              </w:rPr>
            </w:pPr>
          </w:p>
        </w:tc>
      </w:tr>
      <w:tr w:rsidR="00922944" w:rsidRPr="000B6501" w14:paraId="455A24A7" w14:textId="77777777" w:rsidTr="00734F8E">
        <w:trPr>
          <w:trHeight w:val="95"/>
        </w:trPr>
        <w:tc>
          <w:tcPr>
            <w:tcW w:w="835" w:type="dxa"/>
            <w:vMerge/>
          </w:tcPr>
          <w:p w14:paraId="3B1FE6B1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51E1D783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601593CE" w14:textId="77777777" w:rsidR="00922944" w:rsidRPr="000B6501" w:rsidRDefault="00922944" w:rsidP="005350F2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HP/EGWP/NEJE</w:t>
            </w:r>
          </w:p>
        </w:tc>
        <w:tc>
          <w:tcPr>
            <w:tcW w:w="4247" w:type="dxa"/>
          </w:tcPr>
          <w:p w14:paraId="36D43029" w14:textId="77777777" w:rsidR="00922944" w:rsidRPr="000B6501" w:rsidRDefault="00922944" w:rsidP="00541A1C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color w:val="000000"/>
              </w:rPr>
              <w:t>Warm transfer the beneficiary to the CER Team at 1-844-453-5183, Option 2.</w:t>
            </w:r>
          </w:p>
          <w:p w14:paraId="05486512" w14:textId="77777777" w:rsidR="00922944" w:rsidRPr="000B6501" w:rsidRDefault="00922944" w:rsidP="00541A1C">
            <w:pPr>
              <w:rPr>
                <w:rFonts w:ascii="Verdana" w:hAnsi="Verdana"/>
              </w:rPr>
            </w:pPr>
          </w:p>
        </w:tc>
      </w:tr>
      <w:tr w:rsidR="00922944" w:rsidRPr="000B6501" w14:paraId="26B3F7AE" w14:textId="77777777" w:rsidTr="00734F8E">
        <w:trPr>
          <w:trHeight w:val="95"/>
        </w:trPr>
        <w:tc>
          <w:tcPr>
            <w:tcW w:w="835" w:type="dxa"/>
            <w:vMerge/>
          </w:tcPr>
          <w:p w14:paraId="2E3CEE97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7299DB1D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1377D396" w14:textId="77777777" w:rsidR="00922944" w:rsidRPr="000B6501" w:rsidRDefault="00922944" w:rsidP="00541A1C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Healthfirst</w:t>
            </w:r>
          </w:p>
        </w:tc>
        <w:tc>
          <w:tcPr>
            <w:tcW w:w="4247" w:type="dxa"/>
          </w:tcPr>
          <w:p w14:paraId="76FCD244" w14:textId="77777777" w:rsidR="00922944" w:rsidRPr="000B6501" w:rsidRDefault="00922944" w:rsidP="00D66D52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Warm transfer to </w:t>
            </w:r>
            <w:r w:rsidR="00115336" w:rsidRPr="00115336">
              <w:rPr>
                <w:rFonts w:ascii="Verdana" w:hAnsi="Verdana"/>
              </w:rPr>
              <w:t>833-875-4459</w:t>
            </w:r>
            <w:r w:rsidRPr="000B6501">
              <w:rPr>
                <w:rFonts w:ascii="Verdana" w:hAnsi="Verdana"/>
              </w:rPr>
              <w:t>.</w:t>
            </w:r>
          </w:p>
          <w:p w14:paraId="5C1B846C" w14:textId="77777777" w:rsidR="000B6501" w:rsidRPr="000B6501" w:rsidRDefault="000B6501" w:rsidP="00D66D52">
            <w:pPr>
              <w:rPr>
                <w:rFonts w:ascii="Verdana" w:hAnsi="Verdana"/>
              </w:rPr>
            </w:pPr>
          </w:p>
        </w:tc>
      </w:tr>
      <w:tr w:rsidR="00922944" w:rsidRPr="000B6501" w14:paraId="44FB0E83" w14:textId="77777777" w:rsidTr="00734F8E">
        <w:trPr>
          <w:trHeight w:val="90"/>
        </w:trPr>
        <w:tc>
          <w:tcPr>
            <w:tcW w:w="835" w:type="dxa"/>
            <w:vMerge/>
          </w:tcPr>
          <w:p w14:paraId="61319CE2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 w:val="restart"/>
          </w:tcPr>
          <w:p w14:paraId="475C7FAA" w14:textId="77777777" w:rsidR="00922944" w:rsidRPr="000B6501" w:rsidRDefault="00922944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 beneficiary is adamant that alternatives are not an option for them</w:t>
            </w:r>
          </w:p>
          <w:p w14:paraId="429A765F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  <w:p w14:paraId="3ABBFDA4" w14:textId="77777777" w:rsidR="00922944" w:rsidRPr="000B6501" w:rsidRDefault="00922944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OR</w:t>
            </w:r>
          </w:p>
          <w:p w14:paraId="58FE6254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  <w:p w14:paraId="320F23FB" w14:textId="77777777" w:rsidR="00922944" w:rsidRPr="000B6501" w:rsidRDefault="00922944" w:rsidP="00281926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They are not willing to change and want to stay on the non-formulary product</w:t>
            </w:r>
          </w:p>
          <w:p w14:paraId="09E42A81" w14:textId="77777777" w:rsidR="00922944" w:rsidRPr="000B6501" w:rsidRDefault="00922944" w:rsidP="00281926">
            <w:pPr>
              <w:rPr>
                <w:rFonts w:ascii="Verdana" w:hAnsi="Verdana"/>
              </w:rPr>
            </w:pPr>
          </w:p>
        </w:tc>
        <w:tc>
          <w:tcPr>
            <w:tcW w:w="8491" w:type="dxa"/>
            <w:gridSpan w:val="2"/>
            <w:tcBorders>
              <w:bottom w:val="single" w:sz="4" w:space="0" w:color="auto"/>
            </w:tcBorders>
          </w:tcPr>
          <w:p w14:paraId="113F53EF" w14:textId="77777777" w:rsidR="00922944" w:rsidRPr="000B6501" w:rsidRDefault="00922944" w:rsidP="001701B1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Assist the beneficiary with all other questions/concerns prior to sending to the Care Exception Review Team.</w:t>
            </w:r>
          </w:p>
          <w:p w14:paraId="4583ACB9" w14:textId="77777777" w:rsidR="00922944" w:rsidRPr="000B6501" w:rsidRDefault="00922944" w:rsidP="00472E3F">
            <w:pPr>
              <w:rPr>
                <w:rFonts w:ascii="Verdana" w:hAnsi="Verdana"/>
              </w:rPr>
            </w:pPr>
          </w:p>
          <w:p w14:paraId="6786182F" w14:textId="77777777" w:rsidR="00922944" w:rsidRPr="000B6501" w:rsidRDefault="00922944" w:rsidP="00472E3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Note:</w:t>
            </w:r>
            <w:r w:rsidRPr="000B6501">
              <w:rPr>
                <w:rFonts w:ascii="Verdana" w:hAnsi="Verdana"/>
              </w:rPr>
              <w:t xml:space="preserve">  This is a 24-hour line.</w:t>
            </w:r>
          </w:p>
          <w:p w14:paraId="1E5AC141" w14:textId="77777777" w:rsidR="00922944" w:rsidRPr="000B6501" w:rsidRDefault="00922944" w:rsidP="00472E3F">
            <w:pPr>
              <w:rPr>
                <w:rFonts w:ascii="Verdana" w:hAnsi="Verdana"/>
              </w:rPr>
            </w:pPr>
          </w:p>
          <w:p w14:paraId="04DEAF1E" w14:textId="77777777" w:rsidR="00922944" w:rsidRPr="000B6501" w:rsidRDefault="00922944" w:rsidP="00472E3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Refer to </w:t>
            </w:r>
            <w:hyperlink r:id="rId17" w:history="1">
              <w:r w:rsidRPr="000B6501">
                <w:rPr>
                  <w:rStyle w:val="Hyperlink"/>
                  <w:rFonts w:ascii="Verdana" w:hAnsi="Verdana"/>
                </w:rPr>
                <w:t>MED D - Coverage Determinations and Redeterminations (Appeals)</w:t>
              </w:r>
            </w:hyperlink>
            <w:r w:rsidRPr="000B6501">
              <w:rPr>
                <w:rFonts w:ascii="Verdana" w:hAnsi="Verdana"/>
              </w:rPr>
              <w:t>.</w:t>
            </w:r>
          </w:p>
          <w:p w14:paraId="20CF1F93" w14:textId="77777777" w:rsidR="00922944" w:rsidRPr="000B6501" w:rsidRDefault="00922944" w:rsidP="00472E3F">
            <w:pPr>
              <w:rPr>
                <w:rFonts w:ascii="Verdana" w:hAnsi="Verdana"/>
              </w:rPr>
            </w:pPr>
          </w:p>
        </w:tc>
      </w:tr>
      <w:tr w:rsidR="00922944" w:rsidRPr="000B6501" w14:paraId="730CA993" w14:textId="77777777" w:rsidTr="00734F8E">
        <w:trPr>
          <w:trHeight w:val="95"/>
        </w:trPr>
        <w:tc>
          <w:tcPr>
            <w:tcW w:w="835" w:type="dxa"/>
            <w:vMerge/>
          </w:tcPr>
          <w:p w14:paraId="6E6895B3" w14:textId="77777777" w:rsidR="00922944" w:rsidRPr="000B6501" w:rsidRDefault="00922944" w:rsidP="00D66D5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3D43D343" w14:textId="77777777" w:rsidR="00922944" w:rsidRPr="000B6501" w:rsidRDefault="00922944" w:rsidP="00D66D52">
            <w:pPr>
              <w:rPr>
                <w:rFonts w:ascii="Verdana" w:hAnsi="Verdana"/>
              </w:rPr>
            </w:pPr>
          </w:p>
        </w:tc>
        <w:tc>
          <w:tcPr>
            <w:tcW w:w="4244" w:type="dxa"/>
            <w:shd w:val="clear" w:color="auto" w:fill="E6E6E6"/>
          </w:tcPr>
          <w:p w14:paraId="6E0C8615" w14:textId="77777777" w:rsidR="00922944" w:rsidRPr="000B6501" w:rsidRDefault="00922944" w:rsidP="00D66D52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If...</w:t>
            </w:r>
          </w:p>
        </w:tc>
        <w:tc>
          <w:tcPr>
            <w:tcW w:w="4247" w:type="dxa"/>
            <w:shd w:val="clear" w:color="auto" w:fill="E6E6E6"/>
          </w:tcPr>
          <w:p w14:paraId="7180BE2D" w14:textId="77777777" w:rsidR="00922944" w:rsidRPr="000B6501" w:rsidRDefault="00922944" w:rsidP="00D66D52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Then...</w:t>
            </w:r>
          </w:p>
        </w:tc>
      </w:tr>
      <w:tr w:rsidR="00922944" w:rsidRPr="000B6501" w14:paraId="576E6056" w14:textId="77777777" w:rsidTr="00734F8E">
        <w:trPr>
          <w:trHeight w:val="95"/>
        </w:trPr>
        <w:tc>
          <w:tcPr>
            <w:tcW w:w="835" w:type="dxa"/>
            <w:vMerge/>
          </w:tcPr>
          <w:p w14:paraId="47D25587" w14:textId="77777777" w:rsidR="00922944" w:rsidRPr="000B6501" w:rsidRDefault="00922944" w:rsidP="00A8223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6B27EFE3" w14:textId="77777777" w:rsidR="00922944" w:rsidRPr="000B6501" w:rsidRDefault="00922944" w:rsidP="00A82237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762ABB1E" w14:textId="77777777" w:rsidR="00922944" w:rsidRPr="000B6501" w:rsidRDefault="00922944" w:rsidP="00A82237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SilverScript</w:t>
            </w:r>
          </w:p>
        </w:tc>
        <w:tc>
          <w:tcPr>
            <w:tcW w:w="4247" w:type="dxa"/>
          </w:tcPr>
          <w:p w14:paraId="60595E37" w14:textId="77777777" w:rsidR="00922944" w:rsidRPr="000B6501" w:rsidRDefault="00922944" w:rsidP="00A82237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color w:val="000000"/>
              </w:rPr>
              <w:t>Warm transfer the beneficiary to the CER Team at 1-844-453-5183, Option 1.</w:t>
            </w:r>
          </w:p>
          <w:p w14:paraId="5F80489C" w14:textId="77777777" w:rsidR="00922944" w:rsidRPr="000B6501" w:rsidRDefault="00922944" w:rsidP="00A82237">
            <w:pPr>
              <w:rPr>
                <w:rFonts w:ascii="Verdana" w:hAnsi="Verdana"/>
              </w:rPr>
            </w:pPr>
          </w:p>
        </w:tc>
      </w:tr>
      <w:tr w:rsidR="00922944" w:rsidRPr="000B6501" w14:paraId="065A5290" w14:textId="77777777" w:rsidTr="00734F8E">
        <w:trPr>
          <w:trHeight w:val="95"/>
        </w:trPr>
        <w:tc>
          <w:tcPr>
            <w:tcW w:w="835" w:type="dxa"/>
            <w:vMerge/>
          </w:tcPr>
          <w:p w14:paraId="4072B103" w14:textId="77777777" w:rsidR="00922944" w:rsidRPr="000B6501" w:rsidRDefault="00922944" w:rsidP="00A8223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0AFD9DE7" w14:textId="77777777" w:rsidR="00922944" w:rsidRPr="000B6501" w:rsidRDefault="00922944" w:rsidP="00A82237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3E9F6A47" w14:textId="77777777" w:rsidR="00922944" w:rsidRPr="000B6501" w:rsidRDefault="00922944" w:rsidP="00A82237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HP/EGWP/NEJE</w:t>
            </w:r>
          </w:p>
        </w:tc>
        <w:tc>
          <w:tcPr>
            <w:tcW w:w="4247" w:type="dxa"/>
          </w:tcPr>
          <w:p w14:paraId="04BD0AF3" w14:textId="77777777" w:rsidR="00922944" w:rsidRPr="000B6501" w:rsidRDefault="00922944" w:rsidP="00A82237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color w:val="000000"/>
              </w:rPr>
              <w:t>Warm transfer the beneficiary to the CER Team at 1-844-453-5183, Option 2.</w:t>
            </w:r>
          </w:p>
          <w:p w14:paraId="6359C7FE" w14:textId="77777777" w:rsidR="00922944" w:rsidRPr="000B6501" w:rsidRDefault="00922944" w:rsidP="00A82237">
            <w:pPr>
              <w:rPr>
                <w:rFonts w:ascii="Verdana" w:hAnsi="Verdana"/>
              </w:rPr>
            </w:pPr>
          </w:p>
        </w:tc>
      </w:tr>
      <w:tr w:rsidR="00922944" w:rsidRPr="000B6501" w14:paraId="3CB5C4C8" w14:textId="77777777" w:rsidTr="00734F8E">
        <w:trPr>
          <w:trHeight w:val="95"/>
        </w:trPr>
        <w:tc>
          <w:tcPr>
            <w:tcW w:w="835" w:type="dxa"/>
            <w:vMerge/>
          </w:tcPr>
          <w:p w14:paraId="521E1862" w14:textId="77777777" w:rsidR="00922944" w:rsidRPr="000B6501" w:rsidRDefault="00922944" w:rsidP="00D66D5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485" w:type="dxa"/>
            <w:gridSpan w:val="4"/>
            <w:vMerge/>
          </w:tcPr>
          <w:p w14:paraId="679A38AC" w14:textId="77777777" w:rsidR="00922944" w:rsidRPr="000B6501" w:rsidRDefault="00922944" w:rsidP="00D66D52">
            <w:pPr>
              <w:rPr>
                <w:rFonts w:ascii="Verdana" w:hAnsi="Verdana"/>
              </w:rPr>
            </w:pPr>
          </w:p>
        </w:tc>
        <w:tc>
          <w:tcPr>
            <w:tcW w:w="4244" w:type="dxa"/>
          </w:tcPr>
          <w:p w14:paraId="227D0CDB" w14:textId="77777777" w:rsidR="00922944" w:rsidRDefault="00922944" w:rsidP="00D66D52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Healthfirst</w:t>
            </w:r>
          </w:p>
          <w:p w14:paraId="3262F664" w14:textId="77777777" w:rsidR="00093642" w:rsidRPr="000B6501" w:rsidRDefault="00093642" w:rsidP="00D66D52">
            <w:pPr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14:paraId="19932316" w14:textId="77777777" w:rsidR="00922944" w:rsidRPr="000B6501" w:rsidRDefault="00922944" w:rsidP="00D66D52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Warm transfer to </w:t>
            </w:r>
            <w:r w:rsidR="00115336" w:rsidRPr="00115336">
              <w:rPr>
                <w:rFonts w:ascii="Verdana" w:hAnsi="Verdana"/>
              </w:rPr>
              <w:t>833-875-4459</w:t>
            </w:r>
            <w:r w:rsidRPr="000B6501">
              <w:rPr>
                <w:rFonts w:ascii="Verdana" w:hAnsi="Verdana"/>
              </w:rPr>
              <w:t>.</w:t>
            </w:r>
          </w:p>
        </w:tc>
      </w:tr>
      <w:tr w:rsidR="00326816" w:rsidRPr="000B6501" w14:paraId="0A193E26" w14:textId="77777777" w:rsidTr="00734F8E">
        <w:tc>
          <w:tcPr>
            <w:tcW w:w="835" w:type="dxa"/>
            <w:vMerge w:val="restart"/>
          </w:tcPr>
          <w:p w14:paraId="244AF291" w14:textId="77777777" w:rsidR="00326816" w:rsidRPr="000B6501" w:rsidRDefault="002D1ED8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7</w:t>
            </w:r>
          </w:p>
        </w:tc>
        <w:tc>
          <w:tcPr>
            <w:tcW w:w="16976" w:type="dxa"/>
            <w:gridSpan w:val="6"/>
            <w:tcBorders>
              <w:bottom w:val="single" w:sz="4" w:space="0" w:color="auto"/>
            </w:tcBorders>
          </w:tcPr>
          <w:p w14:paraId="6A486A35" w14:textId="77777777" w:rsidR="00326816" w:rsidRPr="000B6501" w:rsidRDefault="0032681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771F62AB" w14:textId="77777777" w:rsidR="00E16BA8" w:rsidRPr="000B6501" w:rsidRDefault="00E16BA8" w:rsidP="008167F0">
            <w:pPr>
              <w:rPr>
                <w:rFonts w:ascii="Verdana" w:hAnsi="Verdana"/>
              </w:rPr>
            </w:pPr>
          </w:p>
        </w:tc>
      </w:tr>
      <w:tr w:rsidR="00326816" w:rsidRPr="000B6501" w14:paraId="19E7D9C3" w14:textId="77777777" w:rsidTr="00734F8E">
        <w:tc>
          <w:tcPr>
            <w:tcW w:w="835" w:type="dxa"/>
            <w:vMerge/>
          </w:tcPr>
          <w:p w14:paraId="0571ED62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45" w:type="dxa"/>
            <w:shd w:val="pct10" w:color="auto" w:fill="auto"/>
          </w:tcPr>
          <w:p w14:paraId="7EAC7734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13931" w:type="dxa"/>
            <w:gridSpan w:val="5"/>
            <w:shd w:val="pct10" w:color="auto" w:fill="auto"/>
          </w:tcPr>
          <w:p w14:paraId="39660558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326816" w:rsidRPr="000B6501" w14:paraId="7F907047" w14:textId="77777777" w:rsidTr="00734F8E">
        <w:tc>
          <w:tcPr>
            <w:tcW w:w="835" w:type="dxa"/>
            <w:vMerge/>
          </w:tcPr>
          <w:p w14:paraId="6E99CAAE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14:paraId="1D0161EF" w14:textId="77777777" w:rsidR="00326816" w:rsidRPr="000B6501" w:rsidRDefault="0032681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13931" w:type="dxa"/>
            <w:gridSpan w:val="5"/>
            <w:shd w:val="clear" w:color="auto" w:fill="auto"/>
          </w:tcPr>
          <w:p w14:paraId="5916D6E1" w14:textId="77777777" w:rsidR="00326816" w:rsidRPr="000B6501" w:rsidRDefault="00326816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issues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5C3E5366" w14:textId="77777777" w:rsidR="00850A78" w:rsidRPr="000B6501" w:rsidRDefault="00850A78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5E124BD7" w14:textId="286FEAE1" w:rsidR="00850A78" w:rsidRPr="000B6501" w:rsidRDefault="00850A78" w:rsidP="00474631">
            <w:pPr>
              <w:numPr>
                <w:ilvl w:val="1"/>
                <w:numId w:val="13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18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Pr="000B6501">
              <w:rPr>
                <w:rFonts w:ascii="Verdana" w:hAnsi="Verdana"/>
                <w:color w:val="333333"/>
              </w:rPr>
              <w:t>instructio</w:t>
            </w:r>
            <w:r w:rsidR="00121E7C" w:rsidRPr="000B6501">
              <w:rPr>
                <w:rFonts w:ascii="Verdana" w:hAnsi="Verdana"/>
                <w:color w:val="333333"/>
              </w:rPr>
              <w:t>n.</w:t>
            </w:r>
          </w:p>
          <w:p w14:paraId="7EF4647F" w14:textId="77777777" w:rsidR="00850A78" w:rsidRPr="000B6501" w:rsidRDefault="00850A78" w:rsidP="008167F0">
            <w:pPr>
              <w:rPr>
                <w:rFonts w:ascii="Verdana" w:hAnsi="Verdana"/>
                <w:b/>
                <w:color w:val="333333"/>
              </w:rPr>
            </w:pPr>
          </w:p>
          <w:p w14:paraId="00C063D6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6FC2BA6B" w14:textId="77777777" w:rsidR="008C3C63" w:rsidRPr="000B6501" w:rsidRDefault="008C3C63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C768520" w14:textId="77777777" w:rsidR="008C3C63" w:rsidRPr="000B6501" w:rsidRDefault="008C3C63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09DDCB02" w14:textId="77777777" w:rsidR="00850A78" w:rsidRPr="000B6501" w:rsidRDefault="008C3C63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CC1CFEA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525202B9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2F3F4E52" w14:textId="77777777" w:rsidR="00850A78" w:rsidRPr="000B6501" w:rsidRDefault="00850A78" w:rsidP="00474631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AAC74D6" w14:textId="77777777" w:rsidR="00850A78" w:rsidRPr="000B6501" w:rsidRDefault="00850A78" w:rsidP="00474631">
            <w:pPr>
              <w:numPr>
                <w:ilvl w:val="0"/>
                <w:numId w:val="15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350AEF70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326816" w:rsidRPr="000B6501" w14:paraId="2F9A5DCE" w14:textId="77777777" w:rsidTr="00734F8E">
        <w:tc>
          <w:tcPr>
            <w:tcW w:w="835" w:type="dxa"/>
            <w:vMerge/>
          </w:tcPr>
          <w:p w14:paraId="633056C4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14:paraId="507D8A86" w14:textId="77777777" w:rsidR="00326816" w:rsidRPr="000B6501" w:rsidRDefault="0032681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13931" w:type="dxa"/>
            <w:gridSpan w:val="5"/>
            <w:shd w:val="clear" w:color="auto" w:fill="auto"/>
          </w:tcPr>
          <w:p w14:paraId="7B38110A" w14:textId="77777777" w:rsidR="00850A78" w:rsidRPr="000B6501" w:rsidRDefault="00850A78" w:rsidP="00474631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30F2AF16" w14:textId="161229FD" w:rsidR="00850A78" w:rsidRPr="000B6501" w:rsidRDefault="00850A78" w:rsidP="00474631">
            <w:pPr>
              <w:numPr>
                <w:ilvl w:val="1"/>
                <w:numId w:val="16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19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instruction.</w:t>
            </w:r>
          </w:p>
          <w:p w14:paraId="69339B9B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</w:p>
          <w:p w14:paraId="7BE5877C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2F8B9BC1" w14:textId="77777777" w:rsidR="008C3C63" w:rsidRPr="000B6501" w:rsidRDefault="008C3C63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9E310C2" w14:textId="77777777" w:rsidR="008C3C63" w:rsidRPr="000B6501" w:rsidRDefault="008C3C63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3706AD8E" w14:textId="77777777" w:rsidR="00850A78" w:rsidRPr="000B6501" w:rsidRDefault="008C3C63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63CFA94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3C65B903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2577793D" w14:textId="77777777" w:rsidR="00850A78" w:rsidRPr="000B6501" w:rsidRDefault="00850A78" w:rsidP="00474631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7372E822" w14:textId="77777777" w:rsidR="00326816" w:rsidRPr="000B6501" w:rsidRDefault="00850A78" w:rsidP="00474631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1A404B6D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</w:tbl>
    <w:p w14:paraId="500D6D12" w14:textId="77777777" w:rsidR="00326816" w:rsidRPr="000B6501" w:rsidRDefault="00326816" w:rsidP="008167F0">
      <w:pPr>
        <w:jc w:val="right"/>
        <w:rPr>
          <w:rFonts w:ascii="Verdana" w:hAnsi="Verdana"/>
        </w:rPr>
      </w:pPr>
    </w:p>
    <w:p w14:paraId="2E1E1F16" w14:textId="77777777" w:rsidR="00C566B3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196DE7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60C10" w:rsidRPr="008167F0" w14:paraId="665CC437" w14:textId="77777777" w:rsidTr="002D4571">
        <w:tc>
          <w:tcPr>
            <w:tcW w:w="5000" w:type="pct"/>
            <w:shd w:val="clear" w:color="auto" w:fill="C0C0C0"/>
          </w:tcPr>
          <w:p w14:paraId="549B56C6" w14:textId="77777777" w:rsidR="00260C10" w:rsidRPr="00121E7C" w:rsidRDefault="00260C10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8" w:name="_Transition_Fills_(PA"/>
            <w:bookmarkStart w:id="9" w:name="_Toc86306260"/>
            <w:bookmarkEnd w:id="8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(PA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and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Step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Therapy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Meds)</w:t>
            </w:r>
            <w:bookmarkEnd w:id="9"/>
          </w:p>
        </w:tc>
      </w:tr>
    </w:tbl>
    <w:p w14:paraId="0FE06D77" w14:textId="77777777" w:rsidR="007E0093" w:rsidRPr="000B6501" w:rsidRDefault="00160898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fill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="004A0E79" w:rsidRPr="000B6501">
        <w:rPr>
          <w:rFonts w:ascii="Verdana" w:hAnsi="Verdana" w:cs="Arial"/>
        </w:rPr>
        <w:t>at</w:t>
      </w:r>
      <w:r w:rsidR="001701B1" w:rsidRPr="000B6501">
        <w:rPr>
          <w:rFonts w:ascii="Verdana" w:hAnsi="Verdana" w:cs="Arial"/>
        </w:rPr>
        <w:t xml:space="preserve"> </w:t>
      </w:r>
      <w:r w:rsidR="004A0E79" w:rsidRPr="000B6501">
        <w:rPr>
          <w:rFonts w:ascii="Verdana" w:hAnsi="Verdana" w:cs="Arial"/>
        </w:rPr>
        <w:t>least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time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during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807A9" w:rsidRPr="000B6501">
        <w:rPr>
          <w:rFonts w:ascii="Verdana" w:hAnsi="Verdana" w:cs="Arial"/>
        </w:rPr>
        <w:t>new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</w:t>
      </w:r>
      <w:r w:rsidR="001D732E" w:rsidRPr="000B6501">
        <w:rPr>
          <w:rFonts w:ascii="Verdana" w:hAnsi="Verdana" w:cs="Arial"/>
        </w:rPr>
        <w:t>iciary’s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enrollment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plan.</w:t>
      </w:r>
    </w:p>
    <w:p w14:paraId="2FD42EE5" w14:textId="77777777" w:rsidR="002E23AC" w:rsidRPr="000B6501" w:rsidRDefault="002E23AC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fill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="004A0E79" w:rsidRPr="000B6501">
        <w:rPr>
          <w:rFonts w:ascii="Verdana" w:hAnsi="Verdana" w:cs="Arial"/>
        </w:rPr>
        <w:t>at</w:t>
      </w:r>
      <w:r w:rsidR="001701B1" w:rsidRPr="000B6501">
        <w:rPr>
          <w:rFonts w:ascii="Verdana" w:hAnsi="Verdana" w:cs="Arial"/>
        </w:rPr>
        <w:t xml:space="preserve"> </w:t>
      </w:r>
      <w:r w:rsidR="004A0E79" w:rsidRPr="000B6501">
        <w:rPr>
          <w:rFonts w:ascii="Verdana" w:hAnsi="Verdana" w:cs="Arial"/>
        </w:rPr>
        <w:t>least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existing</w:t>
      </w:r>
      <w:r w:rsidR="001701B1" w:rsidRPr="000B6501">
        <w:rPr>
          <w:rFonts w:ascii="Verdana" w:hAnsi="Verdana" w:cs="Arial"/>
        </w:rPr>
        <w:t xml:space="preserve"> </w:t>
      </w:r>
      <w:r w:rsidR="008B04EA" w:rsidRPr="000B6501">
        <w:rPr>
          <w:rFonts w:ascii="Verdana" w:hAnsi="Verdana" w:cs="Arial"/>
        </w:rPr>
        <w:t>beneficiaries</w:t>
      </w:r>
      <w:r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during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7B047E" w:rsidRPr="000B6501">
        <w:rPr>
          <w:rFonts w:ascii="Verdana" w:hAnsi="Verdana" w:cs="Arial"/>
        </w:rPr>
        <w:t>new</w:t>
      </w:r>
      <w:r w:rsidR="001701B1" w:rsidRPr="000B6501">
        <w:rPr>
          <w:rFonts w:ascii="Verdana" w:hAnsi="Verdana" w:cs="Arial"/>
        </w:rPr>
        <w:t xml:space="preserve"> </w:t>
      </w:r>
      <w:r w:rsidR="008B04EA" w:rsidRPr="000B6501">
        <w:rPr>
          <w:rFonts w:ascii="Verdana" w:hAnsi="Verdana" w:cs="Arial"/>
        </w:rPr>
        <w:t>benefit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plan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year.</w:t>
      </w:r>
    </w:p>
    <w:p w14:paraId="7A17D7A9" w14:textId="5F012965" w:rsidR="00724B60" w:rsidRPr="000B6501" w:rsidRDefault="009852D6" w:rsidP="008167F0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r w:rsidRPr="000B6501">
        <w:rPr>
          <w:rFonts w:ascii="Verdana" w:hAnsi="Verdana"/>
          <w:b/>
        </w:rPr>
        <w:t>Note</w:t>
      </w:r>
      <w:r w:rsidR="009B391E" w:rsidRPr="000B6501">
        <w:rPr>
          <w:rFonts w:ascii="Verdana" w:hAnsi="Verdana"/>
          <w:b/>
        </w:rPr>
        <w:t>:</w:t>
      </w:r>
      <w:r w:rsidR="001701B1" w:rsidRPr="000B6501">
        <w:rPr>
          <w:rFonts w:ascii="Verdana" w:hAnsi="Verdana"/>
          <w:b/>
        </w:rPr>
        <w:t xml:space="preserve">  </w:t>
      </w:r>
      <w:r w:rsidR="00724B60" w:rsidRPr="000B6501">
        <w:rPr>
          <w:rFonts w:ascii="Verdana" w:hAnsi="Verdana" w:cs="Arial,BoldItalic"/>
          <w:bCs/>
          <w:iCs/>
        </w:rPr>
        <w:t>A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F52014" w:rsidRPr="000B6501">
        <w:rPr>
          <w:rFonts w:ascii="Verdana" w:hAnsi="Verdana" w:cs="Arial,BoldItalic"/>
          <w:bCs/>
          <w:iCs/>
        </w:rPr>
        <w:t>Long-Term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Care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beneficiary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receives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up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to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at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least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a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3</w:t>
      </w:r>
      <w:r w:rsidR="0081706D" w:rsidRPr="000B6501">
        <w:rPr>
          <w:rFonts w:ascii="Verdana" w:hAnsi="Verdana" w:cs="Arial,BoldItalic"/>
          <w:bCs/>
          <w:iCs/>
        </w:rPr>
        <w:t>1</w:t>
      </w:r>
      <w:r w:rsidR="00724B60" w:rsidRPr="000B6501">
        <w:rPr>
          <w:rFonts w:ascii="Verdana" w:hAnsi="Verdana" w:cs="Arial,BoldItalic"/>
          <w:bCs/>
          <w:iCs/>
        </w:rPr>
        <w:t>-day</w:t>
      </w:r>
      <w:r w:rsidR="001701B1" w:rsidRPr="000B6501">
        <w:rPr>
          <w:rFonts w:ascii="Verdana" w:hAnsi="Verdana" w:cs="Arial,BoldItalic"/>
          <w:bCs/>
          <w:iCs/>
        </w:rPr>
        <w:t xml:space="preserve"> </w:t>
      </w:r>
      <w:r w:rsidR="00724B60" w:rsidRPr="000B6501">
        <w:rPr>
          <w:rFonts w:ascii="Verdana" w:hAnsi="Verdana" w:cs="Arial,BoldItalic"/>
          <w:bCs/>
          <w:iCs/>
        </w:rPr>
        <w:t>supply</w:t>
      </w:r>
      <w:r w:rsidR="0081706D" w:rsidRPr="000B6501">
        <w:rPr>
          <w:rFonts w:ascii="Verdana" w:hAnsi="Verdana" w:cs="Arial,BoldItalic"/>
          <w:bCs/>
          <w:iCs/>
        </w:rPr>
        <w:t>.</w:t>
      </w:r>
      <w:r w:rsidR="001701B1" w:rsidRPr="000B6501">
        <w:rPr>
          <w:rFonts w:ascii="Verdana" w:hAnsi="Verdana" w:cs="Arial"/>
        </w:rPr>
        <w:t xml:space="preserve"> </w:t>
      </w:r>
    </w:p>
    <w:p w14:paraId="7FB971BE" w14:textId="77777777" w:rsidR="001F2033" w:rsidRPr="000B6501" w:rsidRDefault="001F2033" w:rsidP="008167F0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"/>
        </w:rPr>
      </w:pPr>
    </w:p>
    <w:p w14:paraId="084D6FE7" w14:textId="77777777" w:rsidR="007E0093" w:rsidRPr="000B6501" w:rsidRDefault="001F2033" w:rsidP="008167F0">
      <w:pPr>
        <w:autoSpaceDE w:val="0"/>
        <w:autoSpaceDN w:val="0"/>
        <w:adjustRightInd w:val="0"/>
        <w:rPr>
          <w:rFonts w:ascii="Verdana" w:hAnsi="Verdana"/>
        </w:rPr>
      </w:pPr>
      <w:r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="004E799F"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receive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Step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medication,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4E799F"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required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other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similar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medication(s)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first.</w:t>
      </w:r>
      <w:r w:rsidR="001701B1" w:rsidRPr="000B6501">
        <w:rPr>
          <w:rFonts w:ascii="Verdana" w:hAnsi="Verdana"/>
        </w:rPr>
        <w:t xml:space="preserve"> </w:t>
      </w:r>
    </w:p>
    <w:p w14:paraId="1DCA975C" w14:textId="77777777" w:rsidR="007E0093" w:rsidRPr="000B6501" w:rsidRDefault="00DC4151" w:rsidP="00474631">
      <w:pPr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renewing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beneficiaries,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</w:t>
      </w:r>
      <w:r w:rsidR="001F2033" w:rsidRPr="000B6501">
        <w:rPr>
          <w:rFonts w:ascii="Verdana" w:hAnsi="Verdana"/>
        </w:rPr>
        <w:t>he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pharmacy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claims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system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perform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search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and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look</w:t>
      </w:r>
      <w:r w:rsidR="001701B1" w:rsidRPr="000B6501">
        <w:rPr>
          <w:rFonts w:ascii="Verdana" w:hAnsi="Verdana"/>
        </w:rPr>
        <w:t xml:space="preserve"> </w:t>
      </w:r>
      <w:r w:rsidR="00580D97" w:rsidRPr="000B6501">
        <w:rPr>
          <w:rFonts w:ascii="Verdana" w:hAnsi="Verdana"/>
          <w:b/>
          <w:bCs/>
        </w:rPr>
        <w:t>back</w:t>
      </w:r>
      <w:r w:rsidR="001701B1" w:rsidRPr="000B6501">
        <w:rPr>
          <w:rFonts w:ascii="Verdana" w:hAnsi="Verdana"/>
          <w:b/>
          <w:bCs/>
        </w:rPr>
        <w:t xml:space="preserve"> </w:t>
      </w:r>
      <w:r w:rsidR="00580D97" w:rsidRPr="000B6501">
        <w:rPr>
          <w:rFonts w:ascii="Verdana" w:hAnsi="Verdana"/>
          <w:b/>
          <w:bCs/>
        </w:rPr>
        <w:t>180</w:t>
      </w:r>
      <w:r w:rsidR="001701B1" w:rsidRPr="000B6501">
        <w:rPr>
          <w:rFonts w:ascii="Verdana" w:hAnsi="Verdana"/>
          <w:b/>
          <w:bCs/>
        </w:rPr>
        <w:t xml:space="preserve"> </w:t>
      </w:r>
      <w:r w:rsidR="00580D97" w:rsidRPr="000B6501">
        <w:rPr>
          <w:rFonts w:ascii="Verdana" w:hAnsi="Verdana"/>
          <w:b/>
          <w:bCs/>
        </w:rPr>
        <w:t>days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prerequisite</w:t>
      </w:r>
      <w:r w:rsidR="001701B1" w:rsidRPr="000B6501">
        <w:rPr>
          <w:rFonts w:ascii="Verdana" w:hAnsi="Verdana"/>
        </w:rPr>
        <w:t xml:space="preserve"> </w:t>
      </w:r>
      <w:r w:rsidR="001F2033" w:rsidRPr="000B6501">
        <w:rPr>
          <w:rFonts w:ascii="Verdana" w:hAnsi="Verdana"/>
        </w:rPr>
        <w:t>therapy.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New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beneficiaries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assumed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have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prerequisite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history.</w:t>
      </w:r>
    </w:p>
    <w:p w14:paraId="001D5EDF" w14:textId="77777777" w:rsidR="007E0093" w:rsidRPr="000B6501" w:rsidRDefault="001F2033" w:rsidP="00474631">
      <w:pPr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/>
        </w:rPr>
        <w:t>If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system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finds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medications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4E799F" w:rsidRPr="000B6501">
        <w:rPr>
          <w:rFonts w:ascii="Verdana" w:hAnsi="Verdana"/>
        </w:rPr>
        <w:t>beneficiary</w:t>
      </w:r>
      <w:r w:rsidRPr="000B6501">
        <w:rPr>
          <w:rFonts w:ascii="Verdana" w:hAnsi="Verdana"/>
        </w:rPr>
        <w:t>'s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history</w:t>
      </w:r>
      <w:r w:rsidR="001701B1" w:rsidRPr="000B6501">
        <w:rPr>
          <w:rFonts w:ascii="Verdana" w:hAnsi="Verdana"/>
        </w:rPr>
        <w:t xml:space="preserve"> </w:t>
      </w:r>
      <w:r w:rsidR="00D32DBC"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should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tried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first,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claim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pay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without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action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required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prescriber.</w:t>
      </w:r>
      <w:r w:rsidR="001701B1" w:rsidRPr="000B6501">
        <w:rPr>
          <w:rFonts w:ascii="Verdana" w:hAnsi="Verdana"/>
        </w:rPr>
        <w:t xml:space="preserve"> </w:t>
      </w:r>
    </w:p>
    <w:p w14:paraId="01CD3834" w14:textId="77777777" w:rsidR="007E0093" w:rsidRPr="000B6501" w:rsidRDefault="001F2033" w:rsidP="00474631">
      <w:pPr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/>
        </w:rPr>
        <w:t>If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prerequisite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not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found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4E799F" w:rsidRPr="000B6501">
        <w:rPr>
          <w:rFonts w:ascii="Verdana" w:hAnsi="Verdana"/>
        </w:rPr>
        <w:t>beneficiary</w:t>
      </w:r>
      <w:r w:rsidRPr="000B6501">
        <w:rPr>
          <w:rFonts w:ascii="Verdana" w:hAnsi="Verdana"/>
        </w:rPr>
        <w:t>'s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claim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history</w:t>
      </w:r>
      <w:r w:rsidR="00D32DBC" w:rsidRPr="000B6501">
        <w:rPr>
          <w:rFonts w:ascii="Verdana" w:hAnsi="Verdana"/>
        </w:rPr>
        <w:t>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claim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reject.</w:t>
      </w:r>
      <w:r w:rsidR="001701B1" w:rsidRPr="000B6501">
        <w:rPr>
          <w:rFonts w:ascii="Verdana" w:hAnsi="Verdana"/>
        </w:rPr>
        <w:t xml:space="preserve"> </w:t>
      </w:r>
    </w:p>
    <w:p w14:paraId="38F1D64B" w14:textId="77777777" w:rsidR="007E0093" w:rsidRPr="000B6501" w:rsidRDefault="001F2033" w:rsidP="00474631">
      <w:pPr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/>
        </w:rPr>
        <w:t>When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occurs,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prescriber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may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call</w:t>
      </w:r>
      <w:r w:rsidR="001701B1" w:rsidRPr="000B6501">
        <w:rPr>
          <w:rFonts w:ascii="Verdana" w:hAnsi="Verdana"/>
        </w:rPr>
        <w:t xml:space="preserve"> </w:t>
      </w:r>
      <w:r w:rsidR="00894215"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F6730D" w:rsidRPr="000B6501">
        <w:rPr>
          <w:rFonts w:ascii="Verdana" w:hAnsi="Verdana"/>
        </w:rPr>
        <w:t>Coverage Determinations &amp; Appeals</w:t>
      </w:r>
      <w:r w:rsidR="001701B1" w:rsidRPr="000B6501">
        <w:rPr>
          <w:rFonts w:ascii="Verdana" w:hAnsi="Verdana"/>
        </w:rPr>
        <w:t xml:space="preserve"> </w:t>
      </w:r>
      <w:r w:rsidR="00894215" w:rsidRPr="000B6501">
        <w:rPr>
          <w:rFonts w:ascii="Verdana" w:hAnsi="Verdana"/>
        </w:rPr>
        <w:t>department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ask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exception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step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protocols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if</w:t>
      </w:r>
      <w:r w:rsidR="001701B1" w:rsidRPr="000B6501">
        <w:rPr>
          <w:rFonts w:ascii="Verdana" w:hAnsi="Verdana"/>
        </w:rPr>
        <w:t xml:space="preserve"> </w:t>
      </w:r>
      <w:r w:rsidR="00093642">
        <w:rPr>
          <w:rFonts w:ascii="Verdana" w:hAnsi="Verdana"/>
        </w:rPr>
        <w:t>they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feel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best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choice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4E799F" w:rsidRPr="000B6501">
        <w:rPr>
          <w:rFonts w:ascii="Verdana" w:hAnsi="Verdana"/>
        </w:rPr>
        <w:t>beneficiary</w:t>
      </w:r>
      <w:r w:rsidRPr="000B6501">
        <w:rPr>
          <w:rFonts w:ascii="Verdana" w:hAnsi="Verdana"/>
        </w:rPr>
        <w:t>.</w:t>
      </w:r>
      <w:r w:rsidR="001701B1" w:rsidRPr="000B6501">
        <w:rPr>
          <w:rFonts w:ascii="Verdana" w:hAnsi="Verdana"/>
        </w:rPr>
        <w:t xml:space="preserve"> </w:t>
      </w:r>
    </w:p>
    <w:p w14:paraId="30B6D453" w14:textId="77777777" w:rsidR="001F2033" w:rsidRPr="000B6501" w:rsidRDefault="001F2033" w:rsidP="00474631">
      <w:pPr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/>
        </w:rPr>
        <w:t>Step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follows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accepted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standards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practice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with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logical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progression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medication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therapies.</w:t>
      </w:r>
    </w:p>
    <w:p w14:paraId="70FC4CF1" w14:textId="77777777" w:rsidR="00A0391C" w:rsidRPr="000B6501" w:rsidRDefault="00A0391C" w:rsidP="008167F0">
      <w:pPr>
        <w:ind w:left="36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2101"/>
        <w:gridCol w:w="986"/>
        <w:gridCol w:w="259"/>
        <w:gridCol w:w="8771"/>
      </w:tblGrid>
      <w:tr w:rsidR="00260C10" w:rsidRPr="000B6501" w14:paraId="2A36CEB9" w14:textId="77777777" w:rsidTr="005350F2">
        <w:tc>
          <w:tcPr>
            <w:tcW w:w="835" w:type="dxa"/>
            <w:shd w:val="pct10" w:color="auto" w:fill="auto"/>
          </w:tcPr>
          <w:p w14:paraId="1A209CC2" w14:textId="77777777" w:rsidR="00260C10" w:rsidRPr="000B6501" w:rsidRDefault="00260C1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Step</w:t>
            </w:r>
          </w:p>
        </w:tc>
        <w:tc>
          <w:tcPr>
            <w:tcW w:w="13453" w:type="dxa"/>
            <w:gridSpan w:val="4"/>
            <w:shd w:val="pct10" w:color="auto" w:fill="auto"/>
          </w:tcPr>
          <w:p w14:paraId="702A84D5" w14:textId="77777777" w:rsidR="00260C10" w:rsidRPr="000B6501" w:rsidRDefault="00260C1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Action</w:t>
            </w:r>
          </w:p>
        </w:tc>
      </w:tr>
      <w:tr w:rsidR="00894215" w:rsidRPr="000B6501" w14:paraId="64520463" w14:textId="77777777" w:rsidTr="005350F2">
        <w:tc>
          <w:tcPr>
            <w:tcW w:w="835" w:type="dxa"/>
            <w:vMerge w:val="restart"/>
          </w:tcPr>
          <w:p w14:paraId="13A5660D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1</w:t>
            </w:r>
          </w:p>
        </w:tc>
        <w:tc>
          <w:tcPr>
            <w:tcW w:w="13453" w:type="dxa"/>
            <w:gridSpan w:val="4"/>
            <w:tcBorders>
              <w:bottom w:val="single" w:sz="4" w:space="0" w:color="auto"/>
            </w:tcBorders>
          </w:tcPr>
          <w:p w14:paraId="4B48C834" w14:textId="77777777" w:rsidR="001B3976" w:rsidRPr="000B6501" w:rsidRDefault="001B397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Authenticate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caller</w:t>
            </w:r>
            <w:r w:rsidR="00C5736F" w:rsidRPr="000B6501">
              <w:rPr>
                <w:rFonts w:ascii="Verdana" w:hAnsi="Verdana"/>
              </w:rPr>
              <w:t>.</w:t>
            </w:r>
          </w:p>
          <w:p w14:paraId="423557AB" w14:textId="77777777" w:rsidR="001B3976" w:rsidRPr="000B6501" w:rsidRDefault="001B397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work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instructions:</w:t>
            </w:r>
          </w:p>
          <w:p w14:paraId="0A1CA263" w14:textId="77777777" w:rsidR="001B3976" w:rsidRPr="000B6501" w:rsidRDefault="00396950" w:rsidP="00474631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hyperlink r:id="rId20" w:history="1">
              <w:r w:rsidR="001B3976" w:rsidRPr="000B6501">
                <w:rPr>
                  <w:rStyle w:val="Hyperlink"/>
                  <w:rFonts w:ascii="Verdana" w:hAnsi="Verdana"/>
                  <w:bCs/>
                </w:rPr>
                <w:t>Caller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B3976" w:rsidRPr="000B6501">
                <w:rPr>
                  <w:rStyle w:val="Hyperlink"/>
                  <w:rFonts w:ascii="Verdana" w:hAnsi="Verdana"/>
                  <w:bCs/>
                </w:rPr>
                <w:t>Authentication</w:t>
              </w:r>
            </w:hyperlink>
          </w:p>
          <w:p w14:paraId="078E5FFF" w14:textId="77777777" w:rsidR="00894215" w:rsidRPr="000B6501" w:rsidRDefault="00396950" w:rsidP="00474631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hyperlink r:id="rId21" w:history="1">
              <w:r w:rsidR="00371FC7">
                <w:rPr>
                  <w:rFonts w:ascii="Verdana" w:hAnsi="Verdana" w:cs="Verdana"/>
                  <w:color w:val="0000FF"/>
                  <w:u w:val="single"/>
                </w:rPr>
                <w:t xml:space="preserve">HIPAA Authentication Grid </w:t>
              </w:r>
            </w:hyperlink>
          </w:p>
          <w:p w14:paraId="28D090DC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ED3184" w:rsidRPr="000B6501" w14:paraId="4E8D8B40" w14:textId="77777777" w:rsidTr="005350F2">
        <w:tc>
          <w:tcPr>
            <w:tcW w:w="835" w:type="dxa"/>
            <w:vMerge/>
          </w:tcPr>
          <w:p w14:paraId="397F3A35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9" w:type="dxa"/>
            <w:gridSpan w:val="2"/>
            <w:shd w:val="pct10" w:color="auto" w:fill="auto"/>
          </w:tcPr>
          <w:p w14:paraId="60E8E0D6" w14:textId="77777777" w:rsidR="00894215" w:rsidRPr="000B6501" w:rsidRDefault="00894215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If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the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caller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is…</w:t>
            </w:r>
          </w:p>
        </w:tc>
        <w:tc>
          <w:tcPr>
            <w:tcW w:w="10114" w:type="dxa"/>
            <w:gridSpan w:val="2"/>
            <w:shd w:val="pct10" w:color="auto" w:fill="auto"/>
          </w:tcPr>
          <w:p w14:paraId="61066CEC" w14:textId="77777777" w:rsidR="00894215" w:rsidRPr="000B6501" w:rsidRDefault="00894215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894215" w:rsidRPr="000B6501" w14:paraId="6E0E792A" w14:textId="77777777" w:rsidTr="005350F2">
        <w:tc>
          <w:tcPr>
            <w:tcW w:w="835" w:type="dxa"/>
            <w:vMerge/>
          </w:tcPr>
          <w:p w14:paraId="2723F736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9" w:type="dxa"/>
            <w:gridSpan w:val="2"/>
            <w:shd w:val="clear" w:color="auto" w:fill="auto"/>
          </w:tcPr>
          <w:p w14:paraId="29CF87BE" w14:textId="77777777" w:rsidR="00894215" w:rsidRPr="000B6501" w:rsidRDefault="00894215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Someone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from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pharmacy</w:t>
            </w:r>
          </w:p>
        </w:tc>
        <w:tc>
          <w:tcPr>
            <w:tcW w:w="10114" w:type="dxa"/>
            <w:gridSpan w:val="2"/>
            <w:shd w:val="clear" w:color="auto" w:fill="auto"/>
          </w:tcPr>
          <w:p w14:paraId="1997558C" w14:textId="7F4CF0B3" w:rsidR="00894215" w:rsidRPr="000B6501" w:rsidRDefault="00894215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Transfer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caller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DA2EF4">
              <w:rPr>
                <w:rFonts w:ascii="Verdana" w:hAnsi="Verdana" w:cs="Symbol"/>
              </w:rPr>
              <w:t>P</w:t>
            </w:r>
            <w:r w:rsidRPr="000B6501">
              <w:rPr>
                <w:rFonts w:ascii="Verdana" w:hAnsi="Verdana" w:cs="Symbol"/>
              </w:rPr>
              <w:t>HD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B403A3" w:rsidRPr="000B6501">
              <w:rPr>
                <w:rFonts w:ascii="Verdana" w:hAnsi="Verdana"/>
                <w:b/>
              </w:rPr>
              <w:t>1-866-693-4620</w:t>
            </w:r>
            <w:r w:rsidR="003F7D6A" w:rsidRPr="000B6501">
              <w:rPr>
                <w:rFonts w:ascii="Verdana" w:hAnsi="Verdana" w:cs="Symbol"/>
              </w:rPr>
              <w:t>.</w:t>
            </w:r>
          </w:p>
          <w:p w14:paraId="5DB9A750" w14:textId="77777777" w:rsidR="00C666CA" w:rsidRPr="000B6501" w:rsidRDefault="00C666C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7EBF8DD0" w14:textId="77777777" w:rsidR="00C666CA" w:rsidRPr="000B6501" w:rsidRDefault="00C666C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Refer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hyperlink r:id="rId22" w:history="1">
              <w:r w:rsidRPr="000B6501">
                <w:rPr>
                  <w:rStyle w:val="Hyperlink"/>
                  <w:rFonts w:ascii="Verdana" w:hAnsi="Verdana" w:cs="Symbol"/>
                </w:rPr>
                <w:t>Plan</w:t>
              </w:r>
              <w:r w:rsidR="001701B1" w:rsidRPr="000B6501">
                <w:rPr>
                  <w:rStyle w:val="Hyperlink"/>
                  <w:rFonts w:ascii="Verdana" w:hAnsi="Verdana" w:cs="Symbo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Symbol"/>
                </w:rPr>
                <w:t>Benefit</w:t>
              </w:r>
              <w:r w:rsidR="001701B1" w:rsidRPr="000B6501">
                <w:rPr>
                  <w:rStyle w:val="Hyperlink"/>
                  <w:rFonts w:ascii="Verdana" w:hAnsi="Verdana" w:cs="Symbo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Symbol"/>
                </w:rPr>
                <w:t>Overrides</w:t>
              </w:r>
              <w:r w:rsidR="001701B1" w:rsidRPr="000B6501">
                <w:rPr>
                  <w:rStyle w:val="Hyperlink"/>
                  <w:rFonts w:ascii="Verdana" w:hAnsi="Verdana" w:cs="Symbo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Symbol"/>
                </w:rPr>
                <w:t>(PBO)</w:t>
              </w:r>
              <w:r w:rsidR="001701B1" w:rsidRPr="000B6501">
                <w:rPr>
                  <w:rStyle w:val="Hyperlink"/>
                  <w:rFonts w:ascii="Verdana" w:hAnsi="Verdana" w:cs="Symbo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Symbol"/>
                </w:rPr>
                <w:t>CCR</w:t>
              </w:r>
            </w:hyperlink>
            <w:r w:rsidRPr="000B6501">
              <w:rPr>
                <w:rFonts w:ascii="Verdana" w:hAnsi="Verdana" w:cs="Symbol"/>
              </w:rPr>
              <w:t>.</w:t>
            </w:r>
          </w:p>
          <w:p w14:paraId="6286F268" w14:textId="77777777" w:rsidR="000B6501" w:rsidRPr="000B6501" w:rsidRDefault="000B6501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894215" w:rsidRPr="000B6501" w14:paraId="27000918" w14:textId="77777777" w:rsidTr="005350F2">
        <w:tc>
          <w:tcPr>
            <w:tcW w:w="835" w:type="dxa"/>
            <w:vMerge/>
          </w:tcPr>
          <w:p w14:paraId="3C4B23FD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9" w:type="dxa"/>
            <w:gridSpan w:val="2"/>
            <w:shd w:val="clear" w:color="auto" w:fill="auto"/>
          </w:tcPr>
          <w:p w14:paraId="29B071C2" w14:textId="77777777" w:rsidR="00894215" w:rsidRDefault="00F95CDF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Beneficiary,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093642">
              <w:rPr>
                <w:rFonts w:ascii="Verdana" w:hAnsi="Verdana" w:cs="Symbol"/>
              </w:rPr>
              <w:t>the beneficiary’s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POA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AOR</w:t>
            </w:r>
          </w:p>
          <w:p w14:paraId="7108F8F0" w14:textId="77777777" w:rsidR="00093642" w:rsidRPr="000B6501" w:rsidRDefault="00093642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  <w:tc>
          <w:tcPr>
            <w:tcW w:w="10114" w:type="dxa"/>
            <w:gridSpan w:val="2"/>
            <w:shd w:val="clear" w:color="auto" w:fill="auto"/>
          </w:tcPr>
          <w:p w14:paraId="00430AC0" w14:textId="77777777" w:rsidR="00894215" w:rsidRPr="000B6501" w:rsidRDefault="001B3976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Proceed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next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step.</w:t>
            </w:r>
          </w:p>
        </w:tc>
      </w:tr>
      <w:tr w:rsidR="00260C10" w:rsidRPr="000B6501" w14:paraId="6762B2C2" w14:textId="77777777" w:rsidTr="005350F2">
        <w:tc>
          <w:tcPr>
            <w:tcW w:w="835" w:type="dxa"/>
          </w:tcPr>
          <w:p w14:paraId="4769B10A" w14:textId="77777777" w:rsidR="00260C10" w:rsidRPr="000B6501" w:rsidRDefault="00640F2F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2</w:t>
            </w:r>
          </w:p>
        </w:tc>
        <w:tc>
          <w:tcPr>
            <w:tcW w:w="13453" w:type="dxa"/>
            <w:gridSpan w:val="4"/>
          </w:tcPr>
          <w:p w14:paraId="3CB9B442" w14:textId="77777777" w:rsidR="007F1546" w:rsidRPr="000B6501" w:rsidRDefault="00894215" w:rsidP="008167F0">
            <w:pPr>
              <w:textAlignment w:val="top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Main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</w:rPr>
              <w:t>screen,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locate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rejected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claim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(</w:t>
            </w:r>
            <w:r w:rsidRPr="000B6501">
              <w:rPr>
                <w:rFonts w:ascii="Verdana" w:hAnsi="Verdana" w:cs="Symbol"/>
                <w:b/>
              </w:rPr>
              <w:t>Status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</w:rPr>
              <w:t>column).</w:t>
            </w:r>
          </w:p>
          <w:p w14:paraId="3B4529D5" w14:textId="77777777" w:rsidR="00E44BF7" w:rsidRPr="000B6501" w:rsidRDefault="00E44BF7" w:rsidP="008167F0">
            <w:pPr>
              <w:textAlignment w:val="top"/>
              <w:rPr>
                <w:rFonts w:ascii="Verdana" w:hAnsi="Verdana" w:cs="Arial"/>
              </w:rPr>
            </w:pPr>
          </w:p>
        </w:tc>
      </w:tr>
      <w:tr w:rsidR="00894215" w:rsidRPr="000B6501" w14:paraId="4D18B952" w14:textId="77777777" w:rsidTr="005350F2">
        <w:tc>
          <w:tcPr>
            <w:tcW w:w="835" w:type="dxa"/>
          </w:tcPr>
          <w:p w14:paraId="5070A946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3</w:t>
            </w:r>
          </w:p>
        </w:tc>
        <w:tc>
          <w:tcPr>
            <w:tcW w:w="13453" w:type="dxa"/>
            <w:gridSpan w:val="4"/>
          </w:tcPr>
          <w:p w14:paraId="0D1AB262" w14:textId="77777777" w:rsidR="00894215" w:rsidRPr="000B6501" w:rsidRDefault="00894215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Prescription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Number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</w:rPr>
              <w:t>link.</w:t>
            </w:r>
          </w:p>
          <w:p w14:paraId="543A05CF" w14:textId="77777777" w:rsidR="00894215" w:rsidRPr="000B6501" w:rsidRDefault="00894215" w:rsidP="008167F0">
            <w:pPr>
              <w:textAlignment w:val="top"/>
              <w:rPr>
                <w:rFonts w:ascii="Verdana" w:hAnsi="Verdana"/>
              </w:rPr>
            </w:pPr>
          </w:p>
          <w:p w14:paraId="50FDB67B" w14:textId="77777777" w:rsidR="00894215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Result</w:t>
            </w:r>
            <w:r w:rsidR="00894215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894215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  <w:b/>
              </w:rPr>
              <w:t>Prescription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894215" w:rsidRPr="000B6501">
              <w:rPr>
                <w:rFonts w:ascii="Verdana" w:hAnsi="Verdana"/>
                <w:b/>
              </w:rPr>
              <w:t>Details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894215" w:rsidRPr="000B6501">
              <w:rPr>
                <w:rFonts w:ascii="Verdana" w:hAnsi="Verdana"/>
              </w:rPr>
              <w:t>screen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display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304E762F" w14:textId="77777777" w:rsidR="000B6501" w:rsidRPr="000B6501" w:rsidRDefault="000B6501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894215" w:rsidRPr="000B6501" w14:paraId="1F3726AC" w14:textId="77777777" w:rsidTr="005350F2">
        <w:tc>
          <w:tcPr>
            <w:tcW w:w="835" w:type="dxa"/>
          </w:tcPr>
          <w:p w14:paraId="488A6D3C" w14:textId="77777777" w:rsidR="00894215" w:rsidRPr="000B6501" w:rsidRDefault="00894215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4</w:t>
            </w:r>
          </w:p>
        </w:tc>
        <w:tc>
          <w:tcPr>
            <w:tcW w:w="13453" w:type="dxa"/>
            <w:gridSpan w:val="4"/>
          </w:tcPr>
          <w:p w14:paraId="018D669A" w14:textId="77777777" w:rsidR="00894215" w:rsidRPr="000B6501" w:rsidRDefault="00894215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View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Settlement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Codes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</w:rPr>
              <w:t>button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28A5C038" w14:textId="77777777" w:rsidR="00894215" w:rsidRPr="000B6501" w:rsidRDefault="00894215" w:rsidP="008167F0">
            <w:pPr>
              <w:textAlignment w:val="top"/>
              <w:rPr>
                <w:rFonts w:ascii="Verdana" w:hAnsi="Verdana"/>
              </w:rPr>
            </w:pPr>
          </w:p>
          <w:p w14:paraId="79CBE681" w14:textId="77777777" w:rsidR="00894215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894215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894215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94215" w:rsidRPr="000B6501">
              <w:rPr>
                <w:rFonts w:ascii="Verdana" w:hAnsi="Verdana"/>
              </w:rPr>
              <w:t>messages:</w:t>
            </w:r>
            <w:r w:rsidR="001701B1" w:rsidRPr="000B6501">
              <w:rPr>
                <w:rFonts w:ascii="Verdana" w:hAnsi="Verdana"/>
              </w:rPr>
              <w:t xml:space="preserve">  </w:t>
            </w:r>
          </w:p>
          <w:p w14:paraId="1E56D71E" w14:textId="77777777" w:rsidR="00894215" w:rsidRPr="000B6501" w:rsidRDefault="00894215" w:rsidP="008167F0">
            <w:pPr>
              <w:textAlignment w:val="top"/>
              <w:rPr>
                <w:rFonts w:ascii="Verdana" w:hAnsi="Verdana"/>
              </w:rPr>
            </w:pPr>
          </w:p>
          <w:p w14:paraId="04875984" w14:textId="77777777" w:rsidR="00423207" w:rsidRPr="000B6501" w:rsidRDefault="00F95CDF" w:rsidP="008167F0">
            <w:pPr>
              <w:ind w:left="431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R</w:t>
            </w:r>
            <w:r w:rsidR="00641AC4" w:rsidRPr="000B6501">
              <w:rPr>
                <w:rFonts w:ascii="Verdana" w:hAnsi="Verdana"/>
                <w:b/>
              </w:rPr>
              <w:t>eminder</w:t>
            </w:r>
            <w:r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423207" w:rsidRPr="000B6501">
              <w:rPr>
                <w:rFonts w:ascii="Verdana" w:hAnsi="Verdana"/>
              </w:rPr>
              <w:t>These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32DBC" w:rsidRPr="000B6501">
              <w:rPr>
                <w:rFonts w:ascii="Verdana" w:hAnsi="Verdana"/>
              </w:rPr>
              <w:t>messages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23207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23207" w:rsidRPr="000B6501">
              <w:rPr>
                <w:rFonts w:ascii="Verdana" w:hAnsi="Verdana"/>
              </w:rPr>
              <w:t>appear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2320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23207" w:rsidRPr="000B6501">
              <w:rPr>
                <w:rFonts w:ascii="Verdana" w:hAnsi="Verdana"/>
              </w:rPr>
              <w:t>second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23207"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beneficiary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attempts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prescription.</w:t>
            </w:r>
          </w:p>
          <w:p w14:paraId="5781D898" w14:textId="77777777" w:rsidR="00F95CDF" w:rsidRPr="000B6501" w:rsidRDefault="00C25A8E" w:rsidP="008167F0">
            <w:pPr>
              <w:ind w:left="431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adjudication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system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automation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allow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  <w:b/>
              </w:rPr>
              <w:t>FIRST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F95CDF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F95CDF" w:rsidRPr="000B6501">
              <w:rPr>
                <w:rFonts w:ascii="Verdana" w:hAnsi="Verdana"/>
              </w:rPr>
              <w:t>year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2B5F2F8A" w14:textId="77777777" w:rsidR="00F95CDF" w:rsidRPr="000B6501" w:rsidRDefault="00F95CDF" w:rsidP="008167F0">
            <w:pPr>
              <w:textAlignment w:val="top"/>
              <w:rPr>
                <w:rFonts w:ascii="Verdana" w:hAnsi="Verdana"/>
              </w:rPr>
            </w:pPr>
          </w:p>
          <w:p w14:paraId="7DAF7F52" w14:textId="77777777" w:rsidR="0069416B" w:rsidRPr="000B6501" w:rsidRDefault="0069416B" w:rsidP="008167F0">
            <w:pPr>
              <w:textAlignment w:val="top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PA: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</w:p>
          <w:p w14:paraId="50B463D9" w14:textId="77777777" w:rsidR="0069416B" w:rsidRPr="000B6501" w:rsidRDefault="0069416B" w:rsidP="00474631">
            <w:pPr>
              <w:numPr>
                <w:ilvl w:val="0"/>
                <w:numId w:val="2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Drug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requires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Authorization.</w:t>
            </w:r>
          </w:p>
          <w:p w14:paraId="33676DCD" w14:textId="77777777" w:rsidR="0069416B" w:rsidRPr="000B6501" w:rsidRDefault="0069416B" w:rsidP="008167F0">
            <w:pPr>
              <w:textAlignment w:val="top"/>
              <w:rPr>
                <w:rFonts w:ascii="Verdana" w:hAnsi="Verdana"/>
              </w:rPr>
            </w:pPr>
          </w:p>
          <w:p w14:paraId="21EC0F84" w14:textId="77777777" w:rsidR="0069416B" w:rsidRPr="000B6501" w:rsidRDefault="0069416B" w:rsidP="008167F0">
            <w:pPr>
              <w:textAlignment w:val="top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Step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Therapy: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</w:p>
          <w:p w14:paraId="781BFDB6" w14:textId="77777777" w:rsidR="0069416B" w:rsidRPr="000B6501" w:rsidRDefault="0069416B" w:rsidP="00474631">
            <w:pPr>
              <w:numPr>
                <w:ilvl w:val="0"/>
                <w:numId w:val="2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Must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meet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step,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B00C2" w:rsidRPr="000B6501">
              <w:rPr>
                <w:rFonts w:ascii="Verdana" w:hAnsi="Verdana"/>
              </w:rPr>
              <w:t>1-</w:t>
            </w:r>
            <w:r w:rsidR="009329D1" w:rsidRPr="000B6501">
              <w:rPr>
                <w:rFonts w:ascii="Verdana" w:hAnsi="Verdana"/>
              </w:rPr>
              <w:t>855-344-0930</w:t>
            </w:r>
            <w:r w:rsidRPr="000B6501">
              <w:rPr>
                <w:rFonts w:ascii="Verdana" w:hAnsi="Verdana"/>
              </w:rPr>
              <w:t>.</w:t>
            </w:r>
          </w:p>
          <w:p w14:paraId="64E12940" w14:textId="77777777" w:rsidR="0069416B" w:rsidRPr="000B6501" w:rsidRDefault="0069416B" w:rsidP="00474631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These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returned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which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eligibl</w:t>
            </w:r>
            <w:r w:rsidR="001D732E" w:rsidRPr="000B6501">
              <w:rPr>
                <w:rFonts w:ascii="Verdana" w:hAnsi="Verdana" w:cs="Arial"/>
              </w:rPr>
              <w:t>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override.</w:t>
            </w:r>
          </w:p>
          <w:p w14:paraId="2CF85916" w14:textId="77777777" w:rsidR="0069416B" w:rsidRPr="000B6501" w:rsidRDefault="0069416B" w:rsidP="00474631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proofErr w:type="spellStart"/>
            <w:r w:rsidRPr="000B6501">
              <w:rPr>
                <w:rFonts w:ascii="Verdana" w:hAnsi="Verdana" w:cs="Arial"/>
              </w:rPr>
              <w:t>RxClaim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automatically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field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und</w:t>
            </w:r>
            <w:r w:rsidR="001D732E" w:rsidRPr="000B6501">
              <w:rPr>
                <w:rFonts w:ascii="Verdana" w:hAnsi="Verdana" w:cs="Arial"/>
              </w:rPr>
              <w:t>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guidelines.</w:t>
            </w:r>
          </w:p>
          <w:p w14:paraId="4E7E7CDB" w14:textId="77777777" w:rsidR="0069416B" w:rsidRPr="000B6501" w:rsidRDefault="0069416B" w:rsidP="00474631">
            <w:pPr>
              <w:numPr>
                <w:ilvl w:val="0"/>
                <w:numId w:val="2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up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30-</w:t>
            </w:r>
            <w:r w:rsidR="001D732E" w:rsidRPr="000B6501">
              <w:rPr>
                <w:rFonts w:ascii="Verdana" w:hAnsi="Verdana" w:cs="Arial"/>
              </w:rPr>
              <w:t>day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supply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process.</w:t>
            </w:r>
          </w:p>
          <w:p w14:paraId="6588AB8F" w14:textId="77777777" w:rsidR="00894215" w:rsidRPr="000B6501" w:rsidRDefault="00894215" w:rsidP="008167F0">
            <w:pPr>
              <w:textAlignment w:val="top"/>
              <w:rPr>
                <w:rFonts w:ascii="Verdana" w:hAnsi="Verdana" w:cs="Arial"/>
              </w:rPr>
            </w:pPr>
          </w:p>
          <w:p w14:paraId="472A6A29" w14:textId="77777777" w:rsidR="00894215" w:rsidRPr="000B6501" w:rsidRDefault="00894215" w:rsidP="008167F0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R</w:t>
            </w:r>
            <w:r w:rsidR="00641AC4" w:rsidRPr="000B6501">
              <w:rPr>
                <w:rFonts w:ascii="Verdana" w:hAnsi="Verdana" w:cs="Arial"/>
                <w:b/>
              </w:rPr>
              <w:t>eminder</w:t>
            </w:r>
            <w:r w:rsidRPr="000B6501">
              <w:rPr>
                <w:rFonts w:ascii="Verdana" w:hAnsi="Verdana" w:cs="Arial"/>
                <w:b/>
              </w:rPr>
              <w:t>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Pr="000B6501">
              <w:rPr>
                <w:rFonts w:ascii="Verdana" w:hAnsi="Verdana" w:cs="Arial"/>
              </w:rPr>
              <w:t>There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beneficiary’s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account.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41377F3C" w14:textId="77777777" w:rsidR="00894215" w:rsidRPr="000B6501" w:rsidRDefault="00894215" w:rsidP="00474631">
            <w:pPr>
              <w:numPr>
                <w:ilvl w:val="0"/>
                <w:numId w:val="21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issue,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CCR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need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review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search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6E2E62" w:rsidRPr="000B6501">
              <w:rPr>
                <w:rFonts w:ascii="Verdana" w:hAnsi="Verdana" w:cs="Arial"/>
              </w:rPr>
              <w:t>these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</w:t>
            </w:r>
            <w:r w:rsidR="006E2E62" w:rsidRPr="000B6501">
              <w:rPr>
                <w:rFonts w:ascii="Verdana" w:hAnsi="Verdana" w:cs="Arial"/>
              </w:rPr>
              <w:t>s.</w:t>
            </w:r>
          </w:p>
          <w:p w14:paraId="0919008F" w14:textId="77777777" w:rsidR="000B6501" w:rsidRPr="000B6501" w:rsidRDefault="000B6501" w:rsidP="000B6501">
            <w:pPr>
              <w:ind w:left="720"/>
              <w:textAlignment w:val="top"/>
              <w:rPr>
                <w:rFonts w:ascii="Verdana" w:hAnsi="Verdana"/>
              </w:rPr>
            </w:pPr>
          </w:p>
        </w:tc>
      </w:tr>
      <w:tr w:rsidR="007E0093" w:rsidRPr="000B6501" w14:paraId="64AB66B3" w14:textId="77777777" w:rsidTr="005350F2">
        <w:tc>
          <w:tcPr>
            <w:tcW w:w="835" w:type="dxa"/>
            <w:vMerge w:val="restart"/>
          </w:tcPr>
          <w:p w14:paraId="21D35B38" w14:textId="77777777" w:rsidR="007E0093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5</w:t>
            </w:r>
          </w:p>
        </w:tc>
        <w:tc>
          <w:tcPr>
            <w:tcW w:w="13453" w:type="dxa"/>
            <w:gridSpan w:val="4"/>
            <w:tcBorders>
              <w:bottom w:val="single" w:sz="4" w:space="0" w:color="auto"/>
            </w:tcBorders>
          </w:tcPr>
          <w:p w14:paraId="445F38CD" w14:textId="77777777" w:rsidR="006E2E62" w:rsidRPr="000B6501" w:rsidRDefault="001B397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</w:t>
            </w:r>
            <w:r w:rsidR="006E2E62" w:rsidRPr="000B6501">
              <w:rPr>
                <w:rFonts w:ascii="Verdana" w:hAnsi="Verdana"/>
              </w:rPr>
              <w:t>eturn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  <w:b/>
              </w:rPr>
              <w:t>Main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6E2E62" w:rsidRPr="000B6501">
              <w:rPr>
                <w:rFonts w:ascii="Verdana" w:hAnsi="Verdana"/>
              </w:rPr>
              <w:t>screen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="006E2E62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review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beneficiary’s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history.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412F8ED" w14:textId="77777777" w:rsidR="006E2E62" w:rsidRPr="000B6501" w:rsidRDefault="006E2E62" w:rsidP="008167F0">
            <w:pPr>
              <w:textAlignment w:val="top"/>
              <w:rPr>
                <w:rFonts w:ascii="Verdana" w:hAnsi="Verdana"/>
              </w:rPr>
            </w:pPr>
          </w:p>
          <w:p w14:paraId="36E45784" w14:textId="77777777" w:rsidR="007E0093" w:rsidRPr="000B6501" w:rsidRDefault="009852D6" w:rsidP="00C5736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6E2E62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6E2E6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within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E2E62" w:rsidRPr="000B6501">
              <w:rPr>
                <w:rFonts w:ascii="Verdana" w:hAnsi="Verdana"/>
              </w:rPr>
              <w:t>year.</w:t>
            </w:r>
          </w:p>
          <w:p w14:paraId="70FE3E5D" w14:textId="77777777" w:rsidR="000B6501" w:rsidRPr="000B6501" w:rsidRDefault="000B6501" w:rsidP="00C5736F">
            <w:pPr>
              <w:textAlignment w:val="top"/>
              <w:rPr>
                <w:rFonts w:ascii="Verdana" w:hAnsi="Verdana"/>
              </w:rPr>
            </w:pPr>
          </w:p>
        </w:tc>
      </w:tr>
      <w:tr w:rsidR="00ED3184" w:rsidRPr="000B6501" w14:paraId="7E091E2C" w14:textId="77777777" w:rsidTr="005350F2">
        <w:tc>
          <w:tcPr>
            <w:tcW w:w="835" w:type="dxa"/>
            <w:vMerge/>
          </w:tcPr>
          <w:p w14:paraId="1E8FD70B" w14:textId="77777777" w:rsidR="007E0093" w:rsidRPr="000B6501" w:rsidRDefault="007E0093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643" w:type="dxa"/>
            <w:gridSpan w:val="3"/>
            <w:shd w:val="pct10" w:color="auto" w:fill="auto"/>
          </w:tcPr>
          <w:p w14:paraId="0F3977B2" w14:textId="77777777" w:rsidR="007E0093" w:rsidRPr="000B6501" w:rsidRDefault="007E0093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rejected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medication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has…</w:t>
            </w:r>
          </w:p>
        </w:tc>
        <w:tc>
          <w:tcPr>
            <w:tcW w:w="9810" w:type="dxa"/>
            <w:shd w:val="pct10" w:color="auto" w:fill="auto"/>
          </w:tcPr>
          <w:p w14:paraId="2AB1B212" w14:textId="77777777" w:rsidR="007E0093" w:rsidRPr="000B6501" w:rsidRDefault="007E0093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</w:t>
            </w:r>
            <w:r w:rsidR="003F7D6A" w:rsidRPr="000B6501">
              <w:rPr>
                <w:rFonts w:ascii="Verdana" w:hAnsi="Verdana"/>
                <w:b/>
              </w:rPr>
              <w:t>…</w:t>
            </w:r>
          </w:p>
        </w:tc>
      </w:tr>
      <w:tr w:rsidR="007E0093" w:rsidRPr="000B6501" w14:paraId="1B4C60FB" w14:textId="77777777" w:rsidTr="005350F2">
        <w:tc>
          <w:tcPr>
            <w:tcW w:w="835" w:type="dxa"/>
            <w:vMerge/>
          </w:tcPr>
          <w:p w14:paraId="3ED782AF" w14:textId="77777777" w:rsidR="007E0093" w:rsidRPr="000B6501" w:rsidRDefault="007E0093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643" w:type="dxa"/>
            <w:gridSpan w:val="3"/>
            <w:shd w:val="clear" w:color="auto" w:fill="auto"/>
          </w:tcPr>
          <w:p w14:paraId="6CBD416C" w14:textId="77777777" w:rsidR="007E0093" w:rsidRPr="000B6501" w:rsidRDefault="007E0093" w:rsidP="008167F0">
            <w:pPr>
              <w:rPr>
                <w:rFonts w:ascii="Verdana" w:hAnsi="Verdana"/>
                <w:color w:val="000000"/>
              </w:rPr>
            </w:pPr>
            <w:r w:rsidRPr="000B6501">
              <w:rPr>
                <w:rFonts w:ascii="Verdana" w:hAnsi="Verdana"/>
                <w:color w:val="000000"/>
              </w:rPr>
              <w:t>Paid</w:t>
            </w:r>
            <w:r w:rsidR="001701B1" w:rsidRPr="000B6501">
              <w:rPr>
                <w:rFonts w:ascii="Verdana" w:hAnsi="Verdana"/>
                <w:color w:val="000000"/>
              </w:rPr>
              <w:t xml:space="preserve"> </w:t>
            </w:r>
            <w:r w:rsidRPr="000B6501">
              <w:rPr>
                <w:rFonts w:ascii="Verdana" w:hAnsi="Verdana"/>
                <w:color w:val="000000"/>
              </w:rPr>
              <w:t>previously</w:t>
            </w:r>
          </w:p>
        </w:tc>
        <w:tc>
          <w:tcPr>
            <w:tcW w:w="9810" w:type="dxa"/>
            <w:shd w:val="clear" w:color="auto" w:fill="auto"/>
          </w:tcPr>
          <w:p w14:paraId="3383C1DF" w14:textId="54BEC714" w:rsidR="007E0093" w:rsidRPr="000B6501" w:rsidRDefault="003559A9" w:rsidP="00474631">
            <w:pPr>
              <w:numPr>
                <w:ilvl w:val="0"/>
                <w:numId w:val="21"/>
              </w:numPr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Cs/>
              </w:rPr>
              <w:t>Refer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to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Start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Coverage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Determination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(Prior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Authorization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/>
                <w:bCs/>
              </w:rPr>
              <w:t>Exception)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Cs/>
              </w:rPr>
              <w:t>section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F06C58" w:rsidRPr="000B6501">
              <w:rPr>
                <w:rFonts w:ascii="Verdana" w:hAnsi="Verdana"/>
                <w:bCs/>
              </w:rPr>
              <w:t>in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hyperlink r:id="rId23" w:history="1">
              <w:r w:rsidR="00BC358D" w:rsidRPr="000B6501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Pr="000B6501">
              <w:rPr>
                <w:rFonts w:ascii="Verdana" w:hAnsi="Verdana"/>
                <w:bCs/>
              </w:rPr>
              <w:t>.</w:t>
            </w:r>
          </w:p>
          <w:p w14:paraId="60B168BE" w14:textId="77777777" w:rsidR="004C15D3" w:rsidRPr="000B6501" w:rsidRDefault="00370B0E" w:rsidP="00474631">
            <w:pPr>
              <w:numPr>
                <w:ilvl w:val="0"/>
                <w:numId w:val="21"/>
              </w:numPr>
              <w:rPr>
                <w:rFonts w:ascii="Verdana" w:hAnsi="Verdana"/>
                <w:color w:val="000000"/>
              </w:rPr>
            </w:pPr>
            <w:r w:rsidRPr="000B6501">
              <w:rPr>
                <w:rFonts w:ascii="Verdana" w:hAnsi="Verdana"/>
                <w:bCs/>
              </w:rPr>
              <w:t>Proceed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to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Step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8.</w:t>
            </w:r>
          </w:p>
          <w:p w14:paraId="110C2DF9" w14:textId="77777777" w:rsidR="000B6501" w:rsidRPr="000B6501" w:rsidRDefault="000B6501" w:rsidP="000B6501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7E0093" w:rsidRPr="000B6501" w14:paraId="56519F37" w14:textId="77777777" w:rsidTr="005350F2">
        <w:tc>
          <w:tcPr>
            <w:tcW w:w="835" w:type="dxa"/>
            <w:vMerge/>
          </w:tcPr>
          <w:p w14:paraId="5C314783" w14:textId="77777777" w:rsidR="007E0093" w:rsidRPr="000B6501" w:rsidRDefault="007E0093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643" w:type="dxa"/>
            <w:gridSpan w:val="3"/>
            <w:shd w:val="clear" w:color="auto" w:fill="auto"/>
          </w:tcPr>
          <w:p w14:paraId="69914D9F" w14:textId="77777777" w:rsidR="007E0093" w:rsidRPr="000B6501" w:rsidRDefault="007E0093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previously</w:t>
            </w:r>
          </w:p>
        </w:tc>
        <w:tc>
          <w:tcPr>
            <w:tcW w:w="9810" w:type="dxa"/>
            <w:shd w:val="clear" w:color="auto" w:fill="auto"/>
          </w:tcPr>
          <w:p w14:paraId="065BAF39" w14:textId="77777777" w:rsidR="007E0093" w:rsidRPr="000B6501" w:rsidRDefault="001B3976" w:rsidP="008167F0">
            <w:pPr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 w:cs="Arial"/>
                <w:bCs/>
              </w:rPr>
              <w:t>Proceed</w:t>
            </w:r>
            <w:r w:rsidR="001701B1" w:rsidRPr="000B6501">
              <w:rPr>
                <w:rFonts w:ascii="Verdana" w:hAnsi="Verdana" w:cs="Arial"/>
                <w:bCs/>
              </w:rPr>
              <w:t xml:space="preserve"> </w:t>
            </w:r>
            <w:r w:rsidRPr="000B6501">
              <w:rPr>
                <w:rFonts w:ascii="Verdana" w:hAnsi="Verdana" w:cs="Arial"/>
                <w:bCs/>
              </w:rPr>
              <w:t>to</w:t>
            </w:r>
            <w:r w:rsidR="001701B1" w:rsidRPr="000B6501">
              <w:rPr>
                <w:rFonts w:ascii="Verdana" w:hAnsi="Verdana" w:cs="Arial"/>
                <w:bCs/>
              </w:rPr>
              <w:t xml:space="preserve"> </w:t>
            </w:r>
            <w:r w:rsidRPr="000B6501">
              <w:rPr>
                <w:rFonts w:ascii="Verdana" w:hAnsi="Verdana" w:cs="Arial"/>
                <w:bCs/>
              </w:rPr>
              <w:t>Step</w:t>
            </w:r>
            <w:r w:rsidR="001701B1" w:rsidRPr="000B6501">
              <w:rPr>
                <w:rFonts w:ascii="Verdana" w:hAnsi="Verdana" w:cs="Arial"/>
                <w:bCs/>
              </w:rPr>
              <w:t xml:space="preserve"> </w:t>
            </w:r>
            <w:r w:rsidRPr="000B6501">
              <w:rPr>
                <w:rFonts w:ascii="Verdana" w:hAnsi="Verdana" w:cs="Arial"/>
                <w:bCs/>
              </w:rPr>
              <w:t>6.</w:t>
            </w:r>
          </w:p>
          <w:p w14:paraId="065DC4C0" w14:textId="77777777" w:rsidR="000B6501" w:rsidRPr="000B6501" w:rsidRDefault="000B6501" w:rsidP="008167F0">
            <w:pPr>
              <w:rPr>
                <w:rFonts w:ascii="Verdana" w:hAnsi="Verdana"/>
                <w:color w:val="333333"/>
              </w:rPr>
            </w:pPr>
          </w:p>
        </w:tc>
      </w:tr>
      <w:tr w:rsidR="006E2E62" w:rsidRPr="000B6501" w14:paraId="5277BF0C" w14:textId="77777777" w:rsidTr="005350F2">
        <w:tc>
          <w:tcPr>
            <w:tcW w:w="835" w:type="dxa"/>
          </w:tcPr>
          <w:p w14:paraId="1455D3EE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6</w:t>
            </w:r>
          </w:p>
        </w:tc>
        <w:tc>
          <w:tcPr>
            <w:tcW w:w="13453" w:type="dxa"/>
            <w:gridSpan w:val="4"/>
          </w:tcPr>
          <w:p w14:paraId="3BB007DC" w14:textId="31698C57" w:rsidR="006E2E62" w:rsidRPr="000B6501" w:rsidRDefault="006E2E62" w:rsidP="008167F0">
            <w:pPr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Advise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beneficiary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55969" w:rsidRPr="000B6501">
              <w:rPr>
                <w:rFonts w:ascii="Verdana" w:hAnsi="Verdana"/>
              </w:rPr>
              <w:t>her/his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pharmacy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contact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A2EF4">
              <w:rPr>
                <w:rFonts w:ascii="Verdana" w:hAnsi="Verdana"/>
              </w:rPr>
              <w:t>P</w:t>
            </w:r>
            <w:r w:rsidRPr="000B6501">
              <w:rPr>
                <w:rFonts w:ascii="Verdana" w:hAnsi="Verdana"/>
              </w:rPr>
              <w:t>HD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B403A3" w:rsidRPr="000B6501">
              <w:rPr>
                <w:rFonts w:ascii="Verdana" w:hAnsi="Verdana"/>
                <w:b/>
              </w:rPr>
              <w:t>1-866-693-4620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 w:cs="Symbol"/>
              </w:rPr>
              <w:t>and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give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override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code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which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was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provided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in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reject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message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View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Settlement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Codes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</w:rPr>
              <w:t>screen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(</w:t>
            </w:r>
            <w:r w:rsidRPr="000B6501">
              <w:rPr>
                <w:rFonts w:ascii="Verdana" w:hAnsi="Verdana" w:cs="Symbol"/>
                <w:b/>
              </w:rPr>
              <w:t>Step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Pr="000B6501">
              <w:rPr>
                <w:rFonts w:ascii="Verdana" w:hAnsi="Verdana" w:cs="Symbol"/>
                <w:b/>
              </w:rPr>
              <w:t>4</w:t>
            </w:r>
            <w:r w:rsidRPr="000B6501">
              <w:rPr>
                <w:rFonts w:ascii="Verdana" w:hAnsi="Verdana" w:cs="Symbol"/>
              </w:rPr>
              <w:t>).</w:t>
            </w:r>
          </w:p>
          <w:p w14:paraId="6B2A57D0" w14:textId="77777777" w:rsidR="000B6501" w:rsidRPr="000B6501" w:rsidRDefault="000B6501" w:rsidP="008167F0">
            <w:pPr>
              <w:rPr>
                <w:rFonts w:ascii="Verdana" w:hAnsi="Verdana"/>
              </w:rPr>
            </w:pPr>
          </w:p>
        </w:tc>
      </w:tr>
      <w:tr w:rsidR="006E2E62" w:rsidRPr="000B6501" w14:paraId="14DFC9B6" w14:textId="77777777" w:rsidTr="005350F2">
        <w:tc>
          <w:tcPr>
            <w:tcW w:w="835" w:type="dxa"/>
          </w:tcPr>
          <w:p w14:paraId="56E90C32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7</w:t>
            </w:r>
          </w:p>
        </w:tc>
        <w:tc>
          <w:tcPr>
            <w:tcW w:w="13453" w:type="dxa"/>
            <w:gridSpan w:val="4"/>
          </w:tcPr>
          <w:p w14:paraId="4585B607" w14:textId="77777777" w:rsidR="006E2E62" w:rsidRPr="000B6501" w:rsidRDefault="006E2E62" w:rsidP="008167F0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/>
              </w:rPr>
              <w:t>Educate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beneficiary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that,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D32DBC" w:rsidRPr="000B6501">
              <w:rPr>
                <w:rFonts w:ascii="Verdana" w:hAnsi="Verdana" w:cs="Arial"/>
              </w:rPr>
              <w:t>fter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D32DBC" w:rsidRPr="000B6501">
              <w:rPr>
                <w:rFonts w:ascii="Verdana" w:hAnsi="Verdana" w:cs="Arial"/>
              </w:rPr>
              <w:t>30-</w:t>
            </w:r>
            <w:r w:rsidRPr="000B6501">
              <w:rPr>
                <w:rFonts w:ascii="Verdana" w:hAnsi="Verdana" w:cs="Arial"/>
              </w:rPr>
              <w:t>day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beneficiary/prescriber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required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normal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process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requesting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Authorization</w:t>
            </w:r>
            <w:r w:rsidR="00F6730D" w:rsidRPr="000B6501">
              <w:rPr>
                <w:rFonts w:ascii="Verdana" w:hAnsi="Verdana" w:cs="Arial"/>
              </w:rPr>
              <w:t xml:space="preserve"> or Step Therapy exception</w:t>
            </w:r>
            <w:r w:rsidRPr="000B6501">
              <w:rPr>
                <w:rFonts w:ascii="Verdana" w:hAnsi="Verdana" w:cs="Arial"/>
              </w:rPr>
              <w:t>.</w:t>
            </w:r>
          </w:p>
          <w:p w14:paraId="35A4F88B" w14:textId="77777777" w:rsidR="000B6501" w:rsidRPr="000B6501" w:rsidRDefault="000B6501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6E2E62" w:rsidRPr="000B6501" w14:paraId="63D7B096" w14:textId="77777777" w:rsidTr="005350F2">
        <w:tc>
          <w:tcPr>
            <w:tcW w:w="835" w:type="dxa"/>
            <w:vMerge w:val="restart"/>
          </w:tcPr>
          <w:p w14:paraId="6849FD18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8</w:t>
            </w:r>
          </w:p>
        </w:tc>
        <w:tc>
          <w:tcPr>
            <w:tcW w:w="13453" w:type="dxa"/>
            <w:gridSpan w:val="4"/>
            <w:tcBorders>
              <w:bottom w:val="single" w:sz="4" w:space="0" w:color="auto"/>
            </w:tcBorders>
          </w:tcPr>
          <w:p w14:paraId="797F6179" w14:textId="77777777" w:rsidR="00E63EA9" w:rsidRPr="000B6501" w:rsidRDefault="006E2E62" w:rsidP="00C5736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</w:t>
            </w:r>
            <w:r w:rsidR="00C34A93" w:rsidRPr="000B6501">
              <w:rPr>
                <w:rFonts w:ascii="Verdana" w:hAnsi="Verdana"/>
              </w:rPr>
              <w:t>.</w:t>
            </w:r>
          </w:p>
          <w:p w14:paraId="26CB6468" w14:textId="77777777" w:rsidR="000B6501" w:rsidRPr="000B6501" w:rsidRDefault="000B6501" w:rsidP="00C5736F">
            <w:pPr>
              <w:rPr>
                <w:rFonts w:ascii="Verdana" w:hAnsi="Verdana"/>
              </w:rPr>
            </w:pPr>
          </w:p>
        </w:tc>
      </w:tr>
      <w:tr w:rsidR="00ED3184" w:rsidRPr="000B6501" w14:paraId="0AFA4CC9" w14:textId="77777777" w:rsidTr="005350F2">
        <w:tc>
          <w:tcPr>
            <w:tcW w:w="835" w:type="dxa"/>
            <w:vMerge/>
          </w:tcPr>
          <w:p w14:paraId="649E5D48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7" w:type="dxa"/>
            <w:shd w:val="pct10" w:color="auto" w:fill="auto"/>
          </w:tcPr>
          <w:p w14:paraId="2A6D777D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11246" w:type="dxa"/>
            <w:gridSpan w:val="3"/>
            <w:shd w:val="pct10" w:color="auto" w:fill="auto"/>
          </w:tcPr>
          <w:p w14:paraId="448DB234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6E2E62" w:rsidRPr="000B6501" w14:paraId="5D6A8AE0" w14:textId="77777777" w:rsidTr="005350F2">
        <w:tc>
          <w:tcPr>
            <w:tcW w:w="835" w:type="dxa"/>
            <w:vMerge/>
          </w:tcPr>
          <w:p w14:paraId="3F6070F8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7" w:type="dxa"/>
            <w:shd w:val="clear" w:color="auto" w:fill="auto"/>
          </w:tcPr>
          <w:p w14:paraId="71DAAB8A" w14:textId="77777777" w:rsidR="006E2E62" w:rsidRPr="000B6501" w:rsidRDefault="006E2E6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11246" w:type="dxa"/>
            <w:gridSpan w:val="3"/>
            <w:shd w:val="clear" w:color="auto" w:fill="auto"/>
          </w:tcPr>
          <w:p w14:paraId="6CF3B7FA" w14:textId="77777777" w:rsidR="00850A78" w:rsidRPr="000B6501" w:rsidRDefault="00850A78" w:rsidP="00474631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issues.</w:t>
            </w:r>
          </w:p>
          <w:p w14:paraId="5CE5F2EC" w14:textId="77777777" w:rsidR="00850A78" w:rsidRPr="000B6501" w:rsidRDefault="00850A78" w:rsidP="00474631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7CA5205F" w14:textId="3CDEDCD7" w:rsidR="00850A78" w:rsidRPr="000B6501" w:rsidRDefault="00850A78" w:rsidP="00474631">
            <w:pPr>
              <w:numPr>
                <w:ilvl w:val="1"/>
                <w:numId w:val="22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24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Pr="000B6501">
              <w:rPr>
                <w:rFonts w:ascii="Verdana" w:hAnsi="Verdana"/>
                <w:color w:val="333333"/>
              </w:rPr>
              <w:t>instruction</w:t>
            </w:r>
            <w:r w:rsidR="00121E7C" w:rsidRPr="000B6501">
              <w:rPr>
                <w:rFonts w:ascii="Verdana" w:hAnsi="Verdana"/>
                <w:color w:val="333333"/>
              </w:rPr>
              <w:t>.</w:t>
            </w:r>
          </w:p>
          <w:p w14:paraId="65D7D824" w14:textId="77777777" w:rsidR="00850A78" w:rsidRPr="000B6501" w:rsidRDefault="00850A78" w:rsidP="008167F0">
            <w:pPr>
              <w:rPr>
                <w:rFonts w:ascii="Verdana" w:hAnsi="Verdana"/>
                <w:b/>
                <w:color w:val="333333"/>
              </w:rPr>
            </w:pPr>
          </w:p>
          <w:p w14:paraId="248BD231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230B77F8" w14:textId="77777777" w:rsidR="008C3C63" w:rsidRPr="000B6501" w:rsidRDefault="008C3C63" w:rsidP="0047463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0A063A97" w14:textId="77777777" w:rsidR="008C3C63" w:rsidRPr="000B6501" w:rsidRDefault="008C3C63" w:rsidP="0047463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C027000" w14:textId="77777777" w:rsidR="00850A78" w:rsidRPr="000B6501" w:rsidRDefault="008C3C63" w:rsidP="0047463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748F6BDD" w14:textId="77777777" w:rsidR="008C3C63" w:rsidRPr="000B6501" w:rsidRDefault="008C3C63" w:rsidP="008167F0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</w:rPr>
            </w:pPr>
          </w:p>
          <w:p w14:paraId="3D2A0282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0FAF0D92" w14:textId="77777777" w:rsidR="00850A78" w:rsidRPr="000B6501" w:rsidRDefault="00850A78" w:rsidP="00474631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9A8536F" w14:textId="77777777" w:rsidR="006E2E62" w:rsidRPr="000B6501" w:rsidRDefault="00850A78" w:rsidP="00474631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5995A868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6E2E62" w:rsidRPr="000B6501" w14:paraId="5CCB2261" w14:textId="77777777" w:rsidTr="005350F2">
        <w:tc>
          <w:tcPr>
            <w:tcW w:w="835" w:type="dxa"/>
            <w:vMerge/>
          </w:tcPr>
          <w:p w14:paraId="5B5E9F32" w14:textId="77777777" w:rsidR="006E2E62" w:rsidRPr="000B6501" w:rsidRDefault="006E2E62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7" w:type="dxa"/>
            <w:shd w:val="clear" w:color="auto" w:fill="auto"/>
          </w:tcPr>
          <w:p w14:paraId="580E299D" w14:textId="77777777" w:rsidR="006E2E62" w:rsidRPr="000B6501" w:rsidRDefault="006E2E6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11246" w:type="dxa"/>
            <w:gridSpan w:val="3"/>
            <w:shd w:val="clear" w:color="auto" w:fill="auto"/>
          </w:tcPr>
          <w:p w14:paraId="325F4DD1" w14:textId="77777777" w:rsidR="00850A78" w:rsidRPr="000B6501" w:rsidRDefault="00850A78" w:rsidP="00474631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0D392657" w14:textId="1BF27B36" w:rsidR="00850A78" w:rsidRPr="000B6501" w:rsidRDefault="00850A78" w:rsidP="00474631">
            <w:pPr>
              <w:numPr>
                <w:ilvl w:val="1"/>
                <w:numId w:val="25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25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instruction.</w:t>
            </w:r>
          </w:p>
          <w:p w14:paraId="6480A228" w14:textId="77777777" w:rsidR="00850A78" w:rsidRPr="000B6501" w:rsidRDefault="00850A78" w:rsidP="008167F0">
            <w:pPr>
              <w:rPr>
                <w:rFonts w:ascii="Verdana" w:hAnsi="Verdana"/>
                <w:b/>
                <w:color w:val="333333"/>
              </w:rPr>
            </w:pPr>
          </w:p>
          <w:p w14:paraId="35D9CE78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7FD2A7AF" w14:textId="77777777" w:rsidR="008C3C63" w:rsidRPr="000B6501" w:rsidRDefault="008C3C63" w:rsidP="00474631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F77D976" w14:textId="77777777" w:rsidR="008C3C63" w:rsidRPr="000B6501" w:rsidRDefault="008C3C63" w:rsidP="00474631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3DE6B7E" w14:textId="77777777" w:rsidR="00850A78" w:rsidRPr="000B6501" w:rsidRDefault="008C3C63" w:rsidP="00474631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6CEA2A1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0041DCE0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79C31D71" w14:textId="77777777" w:rsidR="00850A78" w:rsidRPr="000B6501" w:rsidRDefault="00850A78" w:rsidP="00474631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D4D6E5D" w14:textId="77777777" w:rsidR="006E2E62" w:rsidRPr="000B6501" w:rsidRDefault="00850A78" w:rsidP="00474631">
            <w:pPr>
              <w:numPr>
                <w:ilvl w:val="0"/>
                <w:numId w:val="26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2E8FC6D2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</w:tbl>
    <w:p w14:paraId="77F2D700" w14:textId="77777777" w:rsidR="00E679D6" w:rsidRPr="000B6501" w:rsidRDefault="00E679D6" w:rsidP="008167F0">
      <w:pPr>
        <w:jc w:val="right"/>
        <w:rPr>
          <w:rFonts w:ascii="Verdana" w:hAnsi="Verdana"/>
        </w:rPr>
      </w:pPr>
    </w:p>
    <w:p w14:paraId="3A2F0D31" w14:textId="77777777" w:rsidR="00B80F9E" w:rsidRPr="000B6501" w:rsidRDefault="00396950" w:rsidP="00B80F9E">
      <w:pPr>
        <w:jc w:val="right"/>
        <w:rPr>
          <w:rFonts w:ascii="Verdana" w:hAnsi="Verdana"/>
        </w:rPr>
      </w:pPr>
      <w:hyperlink w:anchor="_top" w:history="1">
        <w:r w:rsidR="00B80F9E" w:rsidRPr="000B650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80F9E" w:rsidRPr="008167F0" w14:paraId="0E42F327" w14:textId="77777777" w:rsidTr="00CA371E">
        <w:tc>
          <w:tcPr>
            <w:tcW w:w="5000" w:type="pct"/>
            <w:shd w:val="clear" w:color="auto" w:fill="C0C0C0"/>
          </w:tcPr>
          <w:p w14:paraId="3A19E3BF" w14:textId="77777777" w:rsidR="00B80F9E" w:rsidRPr="00121E7C" w:rsidRDefault="00B80F9E" w:rsidP="00B80F9E">
            <w:pPr>
              <w:pStyle w:val="Heading2"/>
              <w:rPr>
                <w:rFonts w:ascii="Verdana" w:hAnsi="Verdana"/>
                <w:i w:val="0"/>
              </w:rPr>
            </w:pPr>
            <w:bookmarkStart w:id="10" w:name="_Toc86306261"/>
            <w:r w:rsidRPr="00121E7C">
              <w:rPr>
                <w:rFonts w:ascii="Verdana" w:hAnsi="Verdana"/>
                <w:i w:val="0"/>
              </w:rPr>
              <w:t>Transition</w:t>
            </w:r>
            <w:r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</w:t>
            </w:r>
            <w:r>
              <w:rPr>
                <w:rFonts w:ascii="Verdana" w:hAnsi="Verdana"/>
                <w:i w:val="0"/>
              </w:rPr>
              <w:t xml:space="preserve">Compound </w:t>
            </w:r>
            <w:r w:rsidRPr="00121E7C">
              <w:rPr>
                <w:rFonts w:ascii="Verdana" w:hAnsi="Verdana"/>
                <w:i w:val="0"/>
              </w:rPr>
              <w:t>Meds)</w:t>
            </w:r>
            <w:bookmarkEnd w:id="10"/>
          </w:p>
        </w:tc>
      </w:tr>
    </w:tbl>
    <w:p w14:paraId="3976CDB3" w14:textId="77777777" w:rsidR="00F6730D" w:rsidRPr="000B6501" w:rsidRDefault="00F6730D" w:rsidP="00474631">
      <w:pPr>
        <w:numPr>
          <w:ilvl w:val="0"/>
          <w:numId w:val="44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 xml:space="preserve">A transition </w:t>
      </w:r>
      <w:proofErr w:type="gramStart"/>
      <w:r w:rsidRPr="000B6501">
        <w:rPr>
          <w:rFonts w:ascii="Verdana" w:hAnsi="Verdana" w:cs="Arial"/>
        </w:rPr>
        <w:t>fill</w:t>
      </w:r>
      <w:proofErr w:type="gramEnd"/>
      <w:r w:rsidRPr="000B6501">
        <w:rPr>
          <w:rFonts w:ascii="Verdana" w:hAnsi="Verdana" w:cs="Arial"/>
        </w:rPr>
        <w:t xml:space="preserve"> for up to at least 30 days will be allowed at any time during the first 90 days of a new beneficiary’s enrollment in a plan.</w:t>
      </w:r>
    </w:p>
    <w:p w14:paraId="1DBE1E27" w14:textId="77777777" w:rsidR="00F6730D" w:rsidRPr="000B6501" w:rsidRDefault="00F6730D" w:rsidP="00474631">
      <w:pPr>
        <w:numPr>
          <w:ilvl w:val="0"/>
          <w:numId w:val="44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 xml:space="preserve">A transition </w:t>
      </w:r>
      <w:proofErr w:type="gramStart"/>
      <w:r w:rsidRPr="000B6501">
        <w:rPr>
          <w:rFonts w:ascii="Verdana" w:hAnsi="Verdana" w:cs="Arial"/>
        </w:rPr>
        <w:t>fill</w:t>
      </w:r>
      <w:proofErr w:type="gramEnd"/>
      <w:r w:rsidRPr="000B6501">
        <w:rPr>
          <w:rFonts w:ascii="Verdana" w:hAnsi="Verdana" w:cs="Arial"/>
        </w:rPr>
        <w:t xml:space="preserve"> for up to at least 30 days will be allowed for existing beneficiaries, during the first 90 days of the new benefit plan year.</w:t>
      </w:r>
    </w:p>
    <w:p w14:paraId="219774A5" w14:textId="77777777" w:rsidR="00F6730D" w:rsidRPr="000B6501" w:rsidRDefault="00F6730D" w:rsidP="00474631">
      <w:pPr>
        <w:numPr>
          <w:ilvl w:val="0"/>
          <w:numId w:val="44"/>
        </w:num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If one ingredient in a compound drug is not a formulary drug or requires a Coverage Determination, then the drug may fill as a Transition Fill.</w:t>
      </w:r>
    </w:p>
    <w:p w14:paraId="4A629371" w14:textId="77777777" w:rsidR="00B80F9E" w:rsidRPr="000B6501" w:rsidRDefault="00B80F9E" w:rsidP="00B80F9E">
      <w:pPr>
        <w:tabs>
          <w:tab w:val="left" w:pos="5400"/>
        </w:tabs>
        <w:autoSpaceDE w:val="0"/>
        <w:autoSpaceDN w:val="0"/>
        <w:adjustRightInd w:val="0"/>
        <w:rPr>
          <w:rFonts w:ascii="Verdana" w:hAnsi="Verdana"/>
          <w:b/>
        </w:rPr>
      </w:pPr>
    </w:p>
    <w:p w14:paraId="42BF240D" w14:textId="4A9DFCE2" w:rsidR="00B80F9E" w:rsidRPr="000B6501" w:rsidRDefault="00B80F9E" w:rsidP="00B80F9E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r w:rsidRPr="000B6501">
        <w:rPr>
          <w:rFonts w:ascii="Verdana" w:hAnsi="Verdana"/>
          <w:b/>
        </w:rPr>
        <w:t xml:space="preserve">Note:  </w:t>
      </w:r>
      <w:r w:rsidRPr="000B6501">
        <w:rPr>
          <w:rFonts w:ascii="Verdana" w:hAnsi="Verdana" w:cs="Arial,BoldItalic"/>
          <w:bCs/>
          <w:iCs/>
        </w:rPr>
        <w:t xml:space="preserve">A </w:t>
      </w:r>
      <w:r w:rsidR="00F52014" w:rsidRPr="000B6501">
        <w:rPr>
          <w:rFonts w:ascii="Verdana" w:hAnsi="Verdana" w:cs="Arial,BoldItalic"/>
          <w:bCs/>
          <w:iCs/>
        </w:rPr>
        <w:t>Long-Term</w:t>
      </w:r>
      <w:r w:rsidRPr="000B6501">
        <w:rPr>
          <w:rFonts w:ascii="Verdana" w:hAnsi="Verdana" w:cs="Arial,BoldItalic"/>
          <w:bCs/>
          <w:iCs/>
        </w:rPr>
        <w:t xml:space="preserve"> Care beneficiary receives up to at least a 31-day supply.</w:t>
      </w:r>
      <w:r w:rsidRPr="000B6501">
        <w:rPr>
          <w:rFonts w:ascii="Verdana" w:hAnsi="Verdana" w:cs="Arial"/>
        </w:rPr>
        <w:t xml:space="preserve"> </w:t>
      </w:r>
    </w:p>
    <w:p w14:paraId="39D6E3EF" w14:textId="77777777" w:rsidR="00B80F9E" w:rsidRPr="000B6501" w:rsidRDefault="00B80F9E" w:rsidP="00B80F9E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"/>
        </w:rPr>
      </w:pPr>
    </w:p>
    <w:p w14:paraId="42DC953A" w14:textId="77777777" w:rsidR="006B549E" w:rsidRPr="000B6501" w:rsidRDefault="006B549E" w:rsidP="006B549E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 xml:space="preserve">Refer to </w:t>
      </w:r>
      <w:hyperlink r:id="rId26" w:history="1">
        <w:r w:rsidRPr="000B6501">
          <w:rPr>
            <w:rStyle w:val="Hyperlink"/>
            <w:rFonts w:ascii="Verdana" w:hAnsi="Verdana" w:cs="Arial"/>
          </w:rPr>
          <w:t>Handling Compound Calls – Care</w:t>
        </w:r>
      </w:hyperlink>
      <w:r w:rsidRPr="000B6501">
        <w:rPr>
          <w:rFonts w:ascii="Verdana" w:hAnsi="Verdana" w:cs="Arial"/>
        </w:rPr>
        <w:t xml:space="preserve">. </w:t>
      </w:r>
    </w:p>
    <w:p w14:paraId="2125CB05" w14:textId="77777777" w:rsidR="00B80F9E" w:rsidRPr="000B6501" w:rsidRDefault="00B80F9E" w:rsidP="00B80F9E">
      <w:pPr>
        <w:ind w:left="36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2523"/>
        <w:gridCol w:w="779"/>
        <w:gridCol w:w="436"/>
        <w:gridCol w:w="8377"/>
      </w:tblGrid>
      <w:tr w:rsidR="00E44BF7" w:rsidRPr="000B6501" w14:paraId="220D5D1C" w14:textId="77777777" w:rsidTr="00CA371E">
        <w:tc>
          <w:tcPr>
            <w:tcW w:w="835" w:type="dxa"/>
            <w:shd w:val="pct10" w:color="auto" w:fill="auto"/>
          </w:tcPr>
          <w:p w14:paraId="41EA378A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Step</w:t>
            </w:r>
          </w:p>
        </w:tc>
        <w:tc>
          <w:tcPr>
            <w:tcW w:w="12324" w:type="dxa"/>
            <w:gridSpan w:val="4"/>
            <w:shd w:val="pct10" w:color="auto" w:fill="auto"/>
          </w:tcPr>
          <w:p w14:paraId="51616FDD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Action</w:t>
            </w:r>
          </w:p>
        </w:tc>
      </w:tr>
      <w:tr w:rsidR="00E44BF7" w:rsidRPr="000B6501" w14:paraId="57D57C25" w14:textId="77777777" w:rsidTr="00CA371E">
        <w:tc>
          <w:tcPr>
            <w:tcW w:w="835" w:type="dxa"/>
            <w:vMerge w:val="restart"/>
          </w:tcPr>
          <w:p w14:paraId="75B9BD41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1</w:t>
            </w:r>
          </w:p>
        </w:tc>
        <w:tc>
          <w:tcPr>
            <w:tcW w:w="12324" w:type="dxa"/>
            <w:gridSpan w:val="4"/>
            <w:tcBorders>
              <w:bottom w:val="single" w:sz="4" w:space="0" w:color="auto"/>
            </w:tcBorders>
          </w:tcPr>
          <w:p w14:paraId="719E6EC1" w14:textId="77777777" w:rsidR="00E44BF7" w:rsidRPr="000B6501" w:rsidRDefault="00E44BF7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Authenticate the caller.</w:t>
            </w:r>
          </w:p>
          <w:p w14:paraId="660BE3F6" w14:textId="77777777" w:rsidR="00E44BF7" w:rsidRPr="000B6501" w:rsidRDefault="00E44BF7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 to the following work instructions:</w:t>
            </w:r>
          </w:p>
          <w:p w14:paraId="2355A5EB" w14:textId="77777777" w:rsidR="00E44BF7" w:rsidRPr="000B6501" w:rsidRDefault="00396950" w:rsidP="00474631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hyperlink r:id="rId27" w:history="1">
              <w:r w:rsidR="00E44BF7" w:rsidRPr="000B6501">
                <w:rPr>
                  <w:rStyle w:val="Hyperlink"/>
                  <w:rFonts w:ascii="Verdana" w:hAnsi="Verdana"/>
                  <w:bCs/>
                </w:rPr>
                <w:t>Caller Authentication</w:t>
              </w:r>
            </w:hyperlink>
          </w:p>
          <w:p w14:paraId="27CAE5AA" w14:textId="77777777" w:rsidR="00E44BF7" w:rsidRPr="000B6501" w:rsidRDefault="00396950" w:rsidP="00474631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hyperlink r:id="rId28" w:history="1">
              <w:r w:rsidR="00371FC7"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</w:p>
          <w:p w14:paraId="28D03D89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E44BF7" w:rsidRPr="000B6501" w14:paraId="02ACDDD8" w14:textId="77777777" w:rsidTr="00CA371E">
        <w:tc>
          <w:tcPr>
            <w:tcW w:w="835" w:type="dxa"/>
            <w:vMerge/>
          </w:tcPr>
          <w:p w14:paraId="34088D4E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77" w:type="dxa"/>
            <w:gridSpan w:val="3"/>
            <w:shd w:val="pct10" w:color="auto" w:fill="auto"/>
          </w:tcPr>
          <w:p w14:paraId="4721B876" w14:textId="77777777" w:rsidR="00E44BF7" w:rsidRPr="000B6501" w:rsidRDefault="00E44BF7" w:rsidP="00E634DF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If the caller is…</w:t>
            </w:r>
          </w:p>
        </w:tc>
        <w:tc>
          <w:tcPr>
            <w:tcW w:w="8547" w:type="dxa"/>
            <w:shd w:val="pct10" w:color="auto" w:fill="auto"/>
          </w:tcPr>
          <w:p w14:paraId="73AE5983" w14:textId="77777777" w:rsidR="00E44BF7" w:rsidRPr="000B6501" w:rsidRDefault="00E44BF7" w:rsidP="00E634DF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E44BF7" w:rsidRPr="000B6501" w14:paraId="44612644" w14:textId="77777777" w:rsidTr="00CA371E">
        <w:tc>
          <w:tcPr>
            <w:tcW w:w="835" w:type="dxa"/>
            <w:vMerge/>
          </w:tcPr>
          <w:p w14:paraId="3CC766A2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77" w:type="dxa"/>
            <w:gridSpan w:val="3"/>
            <w:shd w:val="clear" w:color="auto" w:fill="auto"/>
          </w:tcPr>
          <w:p w14:paraId="48B9336A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Someone from the pharmacy</w:t>
            </w:r>
          </w:p>
        </w:tc>
        <w:tc>
          <w:tcPr>
            <w:tcW w:w="8547" w:type="dxa"/>
            <w:shd w:val="clear" w:color="auto" w:fill="auto"/>
          </w:tcPr>
          <w:p w14:paraId="03F63CD5" w14:textId="733C5A95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 xml:space="preserve">Transfer the caller to the </w:t>
            </w:r>
            <w:r w:rsidR="00DA2EF4">
              <w:rPr>
                <w:rFonts w:ascii="Verdana" w:hAnsi="Verdana" w:cs="Symbol"/>
              </w:rPr>
              <w:t>P</w:t>
            </w:r>
            <w:r w:rsidRPr="000B6501">
              <w:rPr>
                <w:rFonts w:ascii="Verdana" w:hAnsi="Verdana" w:cs="Symbol"/>
              </w:rPr>
              <w:t xml:space="preserve">HD at </w:t>
            </w:r>
            <w:r w:rsidRPr="000B6501">
              <w:rPr>
                <w:rFonts w:ascii="Verdana" w:hAnsi="Verdana"/>
                <w:b/>
              </w:rPr>
              <w:t>1-866-693-4620</w:t>
            </w:r>
            <w:r w:rsidRPr="000B6501">
              <w:rPr>
                <w:rFonts w:ascii="Verdana" w:hAnsi="Verdana" w:cs="Symbol"/>
              </w:rPr>
              <w:t>.</w:t>
            </w:r>
          </w:p>
          <w:p w14:paraId="18886A42" w14:textId="77777777" w:rsidR="000B6501" w:rsidRPr="000B6501" w:rsidRDefault="000B6501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E44BF7" w:rsidRPr="000B6501" w14:paraId="17186666" w14:textId="77777777" w:rsidTr="00CA371E">
        <w:tc>
          <w:tcPr>
            <w:tcW w:w="835" w:type="dxa"/>
            <w:vMerge/>
          </w:tcPr>
          <w:p w14:paraId="5E05D2B2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77" w:type="dxa"/>
            <w:gridSpan w:val="3"/>
            <w:shd w:val="clear" w:color="auto" w:fill="auto"/>
          </w:tcPr>
          <w:p w14:paraId="2070E842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 Beneficiary, their POA or AOR</w:t>
            </w:r>
          </w:p>
        </w:tc>
        <w:tc>
          <w:tcPr>
            <w:tcW w:w="8547" w:type="dxa"/>
            <w:shd w:val="clear" w:color="auto" w:fill="auto"/>
          </w:tcPr>
          <w:p w14:paraId="268AED8A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Proceed to the next step.</w:t>
            </w:r>
          </w:p>
          <w:p w14:paraId="3AC79E80" w14:textId="77777777" w:rsidR="000B6501" w:rsidRPr="000B6501" w:rsidRDefault="000B6501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E44BF7" w:rsidRPr="000B6501" w14:paraId="14A63FC7" w14:textId="77777777" w:rsidTr="00CA371E">
        <w:trPr>
          <w:trHeight w:val="57"/>
        </w:trPr>
        <w:tc>
          <w:tcPr>
            <w:tcW w:w="835" w:type="dxa"/>
            <w:vMerge w:val="restart"/>
          </w:tcPr>
          <w:p w14:paraId="1E1D1EFD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2</w:t>
            </w:r>
          </w:p>
        </w:tc>
        <w:tc>
          <w:tcPr>
            <w:tcW w:w="12324" w:type="dxa"/>
            <w:gridSpan w:val="4"/>
            <w:tcBorders>
              <w:bottom w:val="single" w:sz="4" w:space="0" w:color="auto"/>
            </w:tcBorders>
          </w:tcPr>
          <w:p w14:paraId="5E3A91C5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 xml:space="preserve">On the </w:t>
            </w:r>
            <w:r w:rsidRPr="000B6501">
              <w:rPr>
                <w:rFonts w:ascii="Verdana" w:hAnsi="Verdana" w:cs="Symbol"/>
                <w:b/>
              </w:rPr>
              <w:t xml:space="preserve">Main </w:t>
            </w:r>
            <w:r w:rsidRPr="000B6501">
              <w:rPr>
                <w:rFonts w:ascii="Verdana" w:hAnsi="Verdana" w:cs="Symbol"/>
              </w:rPr>
              <w:t>screen, locate the claim in question.</w:t>
            </w:r>
          </w:p>
          <w:p w14:paraId="07F725CF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2F72379D" w14:textId="16779BFA" w:rsidR="00E44BF7" w:rsidRPr="000B6501" w:rsidRDefault="00B201DD" w:rsidP="00E44BF7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noProof/>
                <w:color w:val="333333"/>
              </w:rPr>
              <w:drawing>
                <wp:inline distT="0" distB="0" distL="0" distR="0" wp14:anchorId="7BC2AD1A" wp14:editId="074FAB9F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BF7" w:rsidRPr="000B6501">
              <w:rPr>
                <w:rFonts w:ascii="Verdana" w:hAnsi="Verdana"/>
                <w:bCs/>
                <w:color w:val="333333"/>
              </w:rPr>
              <w:t xml:space="preserve">  </w:t>
            </w:r>
            <w:r w:rsidR="00E44BF7" w:rsidRPr="000B6501">
              <w:rPr>
                <w:rFonts w:ascii="Verdana" w:hAnsi="Verdana"/>
                <w:bCs/>
              </w:rPr>
              <w:t xml:space="preserve">If the beneficiary is calling </w:t>
            </w:r>
            <w:proofErr w:type="gramStart"/>
            <w:r w:rsidR="00E44BF7" w:rsidRPr="000B6501">
              <w:rPr>
                <w:rFonts w:ascii="Verdana" w:hAnsi="Verdana"/>
                <w:bCs/>
              </w:rPr>
              <w:t>in regard to</w:t>
            </w:r>
            <w:proofErr w:type="gramEnd"/>
            <w:r w:rsidR="00E44BF7" w:rsidRPr="000B6501">
              <w:rPr>
                <w:rFonts w:ascii="Verdana" w:hAnsi="Verdana"/>
                <w:bCs/>
              </w:rPr>
              <w:t xml:space="preserve"> a letter they received and you are unable to locate the drug listed on the letter in PeopleSafe, research the claim by the Date Filled listed within the letter. </w:t>
            </w:r>
          </w:p>
          <w:p w14:paraId="4BCC4B77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7777EE5E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  <w:b/>
              </w:rPr>
              <w:t xml:space="preserve">Notes:  </w:t>
            </w:r>
            <w:r w:rsidRPr="000B6501">
              <w:rPr>
                <w:rFonts w:ascii="Verdana" w:hAnsi="Verdana" w:cs="Symbol"/>
              </w:rPr>
              <w:t xml:space="preserve">For the </w:t>
            </w:r>
            <w:r w:rsidRPr="000B6501">
              <w:rPr>
                <w:rFonts w:ascii="Verdana" w:hAnsi="Verdana" w:cs="Symbol"/>
                <w:b/>
              </w:rPr>
              <w:t xml:space="preserve">FIRST </w:t>
            </w:r>
            <w:r w:rsidRPr="000B6501">
              <w:rPr>
                <w:rFonts w:ascii="Verdana" w:hAnsi="Verdana" w:cs="Symbol"/>
              </w:rPr>
              <w:t xml:space="preserve">fill of the year, the claim will </w:t>
            </w:r>
            <w:r w:rsidRPr="000B6501">
              <w:rPr>
                <w:rFonts w:ascii="Verdana" w:hAnsi="Verdana" w:cs="Symbol"/>
                <w:b/>
              </w:rPr>
              <w:t>NOT</w:t>
            </w:r>
            <w:r w:rsidRPr="000B6501">
              <w:rPr>
                <w:rFonts w:ascii="Verdana" w:hAnsi="Verdana" w:cs="Symbol"/>
              </w:rPr>
              <w:t xml:space="preserve"> be rejected. </w:t>
            </w:r>
          </w:p>
          <w:p w14:paraId="4F0079B1" w14:textId="77777777" w:rsidR="00E44BF7" w:rsidRPr="000B6501" w:rsidRDefault="00E44BF7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 adjudication system will allow the medication to pay for the transition fill.</w:t>
            </w:r>
          </w:p>
          <w:p w14:paraId="60496AB8" w14:textId="77777777" w:rsidR="00E44BF7" w:rsidRPr="000B6501" w:rsidRDefault="00E44BF7" w:rsidP="00474631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 beneficiary and the prescriber will be sent a letter explaining the Transition Fill guidelines within three business days.</w:t>
            </w:r>
          </w:p>
          <w:p w14:paraId="7B8FF280" w14:textId="77777777" w:rsidR="00E44BF7" w:rsidRPr="000B6501" w:rsidRDefault="00E44BF7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If the beneficiary tries to obtain a fill beyond the transition fill limits, then the claim will reject.</w:t>
            </w:r>
          </w:p>
          <w:p w14:paraId="5C571AA6" w14:textId="77777777" w:rsidR="00E44BF7" w:rsidRPr="000B6501" w:rsidRDefault="00E44BF7" w:rsidP="00E44BF7">
            <w:pPr>
              <w:autoSpaceDE w:val="0"/>
              <w:autoSpaceDN w:val="0"/>
              <w:adjustRightInd w:val="0"/>
              <w:ind w:left="720"/>
              <w:rPr>
                <w:rFonts w:ascii="Verdana" w:hAnsi="Verdana" w:cs="Symbol"/>
              </w:rPr>
            </w:pPr>
          </w:p>
        </w:tc>
      </w:tr>
      <w:tr w:rsidR="00E44BF7" w:rsidRPr="000B6501" w14:paraId="2F7DA695" w14:textId="77777777" w:rsidTr="00CA371E">
        <w:trPr>
          <w:trHeight w:val="57"/>
        </w:trPr>
        <w:tc>
          <w:tcPr>
            <w:tcW w:w="835" w:type="dxa"/>
            <w:vMerge/>
          </w:tcPr>
          <w:p w14:paraId="48E9773B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5" w:type="dxa"/>
            <w:gridSpan w:val="2"/>
            <w:shd w:val="pct10" w:color="auto" w:fill="auto"/>
          </w:tcPr>
          <w:p w14:paraId="3F8FE647" w14:textId="77777777" w:rsidR="00E44BF7" w:rsidRPr="000B6501" w:rsidRDefault="00E44BF7" w:rsidP="00E634DF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/>
                <w:b/>
              </w:rPr>
              <w:t>If the beneficiary is questioning…</w:t>
            </w:r>
          </w:p>
        </w:tc>
        <w:tc>
          <w:tcPr>
            <w:tcW w:w="8989" w:type="dxa"/>
            <w:gridSpan w:val="2"/>
            <w:shd w:val="pct10" w:color="auto" w:fill="auto"/>
          </w:tcPr>
          <w:p w14:paraId="0E821573" w14:textId="77777777" w:rsidR="00E44BF7" w:rsidRPr="000B6501" w:rsidRDefault="00E44BF7" w:rsidP="00E634DF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E44BF7" w:rsidRPr="000B6501" w14:paraId="5D048B12" w14:textId="77777777" w:rsidTr="00CA371E">
        <w:trPr>
          <w:trHeight w:val="57"/>
        </w:trPr>
        <w:tc>
          <w:tcPr>
            <w:tcW w:w="835" w:type="dxa"/>
            <w:vMerge/>
          </w:tcPr>
          <w:p w14:paraId="026C78C0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5" w:type="dxa"/>
            <w:gridSpan w:val="2"/>
          </w:tcPr>
          <w:p w14:paraId="16611054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 xml:space="preserve">The letter </w:t>
            </w:r>
            <w:r w:rsidR="00093642">
              <w:rPr>
                <w:rFonts w:ascii="Verdana" w:hAnsi="Verdana"/>
              </w:rPr>
              <w:t>they</w:t>
            </w:r>
            <w:r w:rsidRPr="000B6501">
              <w:rPr>
                <w:rFonts w:ascii="Verdana" w:hAnsi="Verdana"/>
              </w:rPr>
              <w:t xml:space="preserve"> received</w:t>
            </w:r>
          </w:p>
        </w:tc>
        <w:tc>
          <w:tcPr>
            <w:tcW w:w="8989" w:type="dxa"/>
            <w:gridSpan w:val="2"/>
          </w:tcPr>
          <w:p w14:paraId="24BC314C" w14:textId="185C7398" w:rsidR="00E44BF7" w:rsidRPr="000B6501" w:rsidRDefault="00B201DD" w:rsidP="000B6501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677B56E" wp14:editId="1D2B11F4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6501" w:rsidRPr="000B6501">
              <w:rPr>
                <w:rFonts w:ascii="Verdana" w:hAnsi="Verdana"/>
                <w:b/>
              </w:rPr>
              <w:t xml:space="preserve">  </w:t>
            </w:r>
            <w:r w:rsidR="00E44BF7" w:rsidRPr="000B6501">
              <w:rPr>
                <w:rFonts w:ascii="Verdana" w:hAnsi="Verdana"/>
              </w:rPr>
              <w:t>This medication will no longer be covered under your MED D plan.</w:t>
            </w:r>
          </w:p>
          <w:p w14:paraId="62BC05BA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  <w:p w14:paraId="62349798" w14:textId="77777777" w:rsidR="00E44BF7" w:rsidRPr="000B6501" w:rsidRDefault="00E44BF7" w:rsidP="0006340C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Proceed to the next step. </w:t>
            </w:r>
          </w:p>
          <w:p w14:paraId="16A8990F" w14:textId="77777777" w:rsidR="000B6501" w:rsidRPr="000B6501" w:rsidRDefault="000B6501" w:rsidP="0006340C">
            <w:pPr>
              <w:textAlignment w:val="top"/>
              <w:rPr>
                <w:rFonts w:ascii="Verdana" w:hAnsi="Verdana" w:cs="Symbol"/>
              </w:rPr>
            </w:pPr>
          </w:p>
        </w:tc>
      </w:tr>
      <w:tr w:rsidR="00E44BF7" w:rsidRPr="000B6501" w14:paraId="3F3CD17C" w14:textId="77777777" w:rsidTr="00CA371E">
        <w:trPr>
          <w:trHeight w:val="57"/>
        </w:trPr>
        <w:tc>
          <w:tcPr>
            <w:tcW w:w="835" w:type="dxa"/>
            <w:vMerge/>
          </w:tcPr>
          <w:p w14:paraId="12581B57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35" w:type="dxa"/>
            <w:gridSpan w:val="2"/>
          </w:tcPr>
          <w:p w14:paraId="591D9E5D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A rejected claim for this medication</w:t>
            </w:r>
          </w:p>
        </w:tc>
        <w:tc>
          <w:tcPr>
            <w:tcW w:w="8989" w:type="dxa"/>
            <w:gridSpan w:val="2"/>
          </w:tcPr>
          <w:p w14:paraId="605133BE" w14:textId="77777777" w:rsidR="00E44BF7" w:rsidRPr="000B6501" w:rsidRDefault="00E44BF7" w:rsidP="00E634DF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Proceed to the next step.</w:t>
            </w:r>
          </w:p>
          <w:p w14:paraId="263AF7B0" w14:textId="77777777" w:rsidR="000B6501" w:rsidRPr="000B6501" w:rsidRDefault="000B6501" w:rsidP="00E634DF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E44BF7" w:rsidRPr="000B6501" w14:paraId="2BDE16EE" w14:textId="77777777" w:rsidTr="00CA371E">
        <w:tc>
          <w:tcPr>
            <w:tcW w:w="835" w:type="dxa"/>
          </w:tcPr>
          <w:p w14:paraId="1B3D64E1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3</w:t>
            </w:r>
          </w:p>
        </w:tc>
        <w:tc>
          <w:tcPr>
            <w:tcW w:w="12324" w:type="dxa"/>
            <w:gridSpan w:val="4"/>
          </w:tcPr>
          <w:p w14:paraId="1D53D59F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Click on the </w:t>
            </w:r>
            <w:r w:rsidRPr="000B6501">
              <w:rPr>
                <w:rFonts w:ascii="Verdana" w:hAnsi="Verdana"/>
                <w:b/>
              </w:rPr>
              <w:t xml:space="preserve">Prescription Number </w:t>
            </w:r>
            <w:r w:rsidRPr="000B6501">
              <w:rPr>
                <w:rFonts w:ascii="Verdana" w:hAnsi="Verdana"/>
              </w:rPr>
              <w:t>link.</w:t>
            </w:r>
          </w:p>
          <w:p w14:paraId="3436EBFC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  <w:p w14:paraId="3A07F75E" w14:textId="29FB37E1" w:rsidR="00E44BF7" w:rsidRPr="000B6501" w:rsidRDefault="00E44BF7" w:rsidP="00E634DF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/>
                <w:b/>
              </w:rPr>
              <w:t xml:space="preserve">Result:  </w:t>
            </w:r>
            <w:r w:rsidRPr="000B6501">
              <w:rPr>
                <w:rFonts w:ascii="Verdana" w:hAnsi="Verdana"/>
              </w:rPr>
              <w:t xml:space="preserve">The </w:t>
            </w:r>
            <w:r w:rsidRPr="000B6501">
              <w:rPr>
                <w:rFonts w:ascii="Verdana" w:hAnsi="Verdana"/>
                <w:b/>
              </w:rPr>
              <w:t xml:space="preserve">Prescription Details </w:t>
            </w:r>
            <w:r w:rsidRPr="000B6501">
              <w:rPr>
                <w:rFonts w:ascii="Verdana" w:hAnsi="Verdana"/>
              </w:rPr>
              <w:t>screen will display.</w:t>
            </w:r>
            <w:r w:rsidR="0006340C" w:rsidRPr="000B6501">
              <w:rPr>
                <w:rFonts w:ascii="Verdana" w:hAnsi="Verdana"/>
              </w:rPr>
              <w:t xml:space="preserve">  Refer to: </w:t>
            </w:r>
            <w:hyperlink r:id="rId29" w:history="1">
              <w:r w:rsidR="0006340C" w:rsidRPr="000B6501">
                <w:rPr>
                  <w:rStyle w:val="Hyperlink"/>
                  <w:rFonts w:ascii="Verdana" w:hAnsi="Verdana" w:cs="Arial"/>
                </w:rPr>
                <w:t>Handling Compound Calls – Care</w:t>
              </w:r>
            </w:hyperlink>
            <w:r w:rsidR="0006340C" w:rsidRPr="000B6501">
              <w:rPr>
                <w:rFonts w:ascii="Verdana" w:hAnsi="Verdana" w:cs="Arial"/>
              </w:rPr>
              <w:t>.</w:t>
            </w:r>
          </w:p>
          <w:p w14:paraId="5EA99C4D" w14:textId="77777777" w:rsidR="000B6501" w:rsidRPr="000B6501" w:rsidRDefault="000B6501" w:rsidP="00E634DF">
            <w:pPr>
              <w:textAlignment w:val="top"/>
              <w:rPr>
                <w:rFonts w:ascii="Verdana" w:hAnsi="Verdana"/>
              </w:rPr>
            </w:pPr>
          </w:p>
        </w:tc>
      </w:tr>
      <w:tr w:rsidR="00E44BF7" w:rsidRPr="000B6501" w14:paraId="7B4DDDB3" w14:textId="77777777" w:rsidTr="00CA371E">
        <w:tc>
          <w:tcPr>
            <w:tcW w:w="835" w:type="dxa"/>
          </w:tcPr>
          <w:p w14:paraId="022283F4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4</w:t>
            </w:r>
          </w:p>
        </w:tc>
        <w:tc>
          <w:tcPr>
            <w:tcW w:w="12324" w:type="dxa"/>
            <w:gridSpan w:val="4"/>
          </w:tcPr>
          <w:p w14:paraId="012CD2CE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Click on the </w:t>
            </w:r>
            <w:r w:rsidRPr="000B6501">
              <w:rPr>
                <w:rFonts w:ascii="Verdana" w:hAnsi="Verdana"/>
                <w:b/>
              </w:rPr>
              <w:t xml:space="preserve">View Settlement Codes </w:t>
            </w:r>
            <w:r w:rsidRPr="000B6501">
              <w:rPr>
                <w:rFonts w:ascii="Verdana" w:hAnsi="Verdana"/>
              </w:rPr>
              <w:t>button.</w:t>
            </w:r>
          </w:p>
          <w:p w14:paraId="2F9FCDEE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  <w:p w14:paraId="20ABEA90" w14:textId="77777777" w:rsidR="00E44BF7" w:rsidRPr="000B6501" w:rsidRDefault="00E44BF7" w:rsidP="00E634DF">
            <w:pPr>
              <w:textAlignment w:val="top"/>
              <w:rPr>
                <w:rFonts w:ascii="Verdana" w:hAnsi="Verdana" w:cs="Symbol"/>
                <w:bCs/>
              </w:rPr>
            </w:pPr>
            <w:r w:rsidRPr="000B6501">
              <w:rPr>
                <w:rFonts w:ascii="Verdana" w:hAnsi="Verdana"/>
                <w:b/>
              </w:rPr>
              <w:t xml:space="preserve">Note:  </w:t>
            </w:r>
            <w:r w:rsidRPr="000B6501">
              <w:rPr>
                <w:rFonts w:ascii="Verdana" w:hAnsi="Verdana"/>
              </w:rPr>
              <w:t xml:space="preserve">The CCR is looking for the message stating </w:t>
            </w:r>
            <w:r w:rsidRPr="000B6501">
              <w:rPr>
                <w:rFonts w:ascii="Verdana" w:hAnsi="Verdana" w:cs="Symbol"/>
                <w:b/>
              </w:rPr>
              <w:t>Non-Formulary Medication, Contact Prescriber</w:t>
            </w:r>
            <w:r w:rsidR="0006340C" w:rsidRPr="000B6501">
              <w:rPr>
                <w:rFonts w:ascii="Verdana" w:hAnsi="Verdana" w:cs="Symbol"/>
                <w:bCs/>
              </w:rPr>
              <w:t>.</w:t>
            </w:r>
          </w:p>
          <w:p w14:paraId="7E526B77" w14:textId="77777777" w:rsidR="00E44BF7" w:rsidRPr="000B6501" w:rsidRDefault="00E44BF7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 reject message at Point of Sale (POS) will display an override code plus any additional supplemental messages which are drug specific.</w:t>
            </w:r>
          </w:p>
          <w:p w14:paraId="3AF1B1EC" w14:textId="77777777" w:rsidR="00E44BF7" w:rsidRPr="000B6501" w:rsidRDefault="00E44BF7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This reject message and override code will only be returned on claims which are eligible for the transition override.</w:t>
            </w:r>
          </w:p>
          <w:p w14:paraId="65438C5D" w14:textId="77777777" w:rsidR="00E44BF7" w:rsidRPr="000B6501" w:rsidRDefault="00E44BF7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 xml:space="preserve">The pharmacy provider will enter the override code in the </w:t>
            </w:r>
            <w:r w:rsidRPr="000B6501">
              <w:rPr>
                <w:rFonts w:ascii="Verdana" w:hAnsi="Verdana" w:cs="Arial"/>
                <w:b/>
              </w:rPr>
              <w:t xml:space="preserve">PA </w:t>
            </w:r>
            <w:r w:rsidRPr="000B6501">
              <w:rPr>
                <w:rFonts w:ascii="Verdana" w:hAnsi="Verdana" w:cs="Arial"/>
              </w:rPr>
              <w:t>field of their software program to allow the claim to pay.</w:t>
            </w:r>
          </w:p>
          <w:p w14:paraId="6B6CBF9F" w14:textId="77777777" w:rsidR="00E44BF7" w:rsidRPr="000B6501" w:rsidRDefault="00E44BF7" w:rsidP="00474631">
            <w:pPr>
              <w:numPr>
                <w:ilvl w:val="0"/>
                <w:numId w:val="11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 override will allow up to a 30-day supply to process.</w:t>
            </w:r>
          </w:p>
          <w:p w14:paraId="46002FEC" w14:textId="77777777" w:rsidR="00E44BF7" w:rsidRPr="000B6501" w:rsidRDefault="00E44BF7" w:rsidP="00E634DF">
            <w:pPr>
              <w:textAlignment w:val="top"/>
              <w:rPr>
                <w:rFonts w:ascii="Verdana" w:hAnsi="Verdana" w:cs="Arial"/>
              </w:rPr>
            </w:pPr>
          </w:p>
          <w:p w14:paraId="103B3FA3" w14:textId="77777777" w:rsidR="00E44BF7" w:rsidRPr="000B6501" w:rsidRDefault="00E44BF7" w:rsidP="00E634DF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 xml:space="preserve">REMINDER:  </w:t>
            </w:r>
            <w:r w:rsidRPr="000B6501">
              <w:rPr>
                <w:rFonts w:ascii="Verdana" w:hAnsi="Verdana" w:cs="Arial"/>
              </w:rPr>
              <w:t xml:space="preserve">There may be more than one rejected claim on the beneficiary’s account. </w:t>
            </w:r>
          </w:p>
          <w:p w14:paraId="4C050DF5" w14:textId="77777777" w:rsidR="00E44BF7" w:rsidRPr="000B6501" w:rsidRDefault="00E44BF7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For the Transition Fill issue, the CCR may need to review more than one rejected claim in search of this message.</w:t>
            </w:r>
          </w:p>
          <w:p w14:paraId="78F53D40" w14:textId="77777777" w:rsidR="00E44BF7" w:rsidRPr="000B6501" w:rsidRDefault="00E44BF7" w:rsidP="00E634DF">
            <w:pPr>
              <w:textAlignment w:val="top"/>
              <w:rPr>
                <w:rFonts w:ascii="Verdana" w:hAnsi="Verdana" w:cs="Arial"/>
              </w:rPr>
            </w:pPr>
          </w:p>
          <w:p w14:paraId="733BCADD" w14:textId="481108D2" w:rsidR="00E44BF7" w:rsidRPr="000B6501" w:rsidRDefault="00B201DD" w:rsidP="00E634DF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7827E2" wp14:editId="3FB2C3DF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BF7" w:rsidRPr="000B6501">
              <w:rPr>
                <w:rFonts w:ascii="Verdana" w:hAnsi="Verdana"/>
                <w:noProof/>
              </w:rPr>
              <w:t xml:space="preserve">  </w:t>
            </w:r>
            <w:r w:rsidR="00E44BF7" w:rsidRPr="000B6501">
              <w:rPr>
                <w:rFonts w:ascii="Verdana" w:hAnsi="Verdana" w:cs="Arial"/>
              </w:rPr>
              <w:t>Some medications are ineligible for Transition Fill, unless they are being prescribed for medically accepted indications</w:t>
            </w:r>
          </w:p>
          <w:p w14:paraId="57E281FC" w14:textId="42148593" w:rsidR="00E44BF7" w:rsidRPr="000B6501" w:rsidRDefault="00E44BF7" w:rsidP="00474631">
            <w:pPr>
              <w:numPr>
                <w:ilvl w:val="0"/>
                <w:numId w:val="12"/>
              </w:numPr>
              <w:rPr>
                <w:rFonts w:ascii="Verdana" w:hAnsi="Verdana" w:cs="Arial"/>
                <w:b/>
                <w:bCs/>
                <w:color w:val="333333"/>
              </w:rPr>
            </w:pPr>
            <w:r w:rsidRPr="000B6501">
              <w:rPr>
                <w:rFonts w:ascii="Verdana" w:hAnsi="Verdana"/>
              </w:rPr>
              <w:t xml:space="preserve">Refer to </w:t>
            </w:r>
            <w:r w:rsidRPr="000B6501">
              <w:rPr>
                <w:rFonts w:ascii="Verdana" w:hAnsi="Verdana" w:cs="Arial"/>
                <w:bCs/>
                <w:color w:val="333333"/>
              </w:rPr>
              <w:t xml:space="preserve">the </w:t>
            </w:r>
            <w:hyperlink r:id="rId30" w:history="1">
              <w:r w:rsidRPr="000B6501">
                <w:rPr>
                  <w:rStyle w:val="Hyperlink"/>
                  <w:rFonts w:ascii="Verdana" w:hAnsi="Verdana" w:cs="Arial"/>
                </w:rPr>
                <w:t>MED D - Drugs Ineligible for Transition Fill Requiring Diagnosis for Part D Coverage</w:t>
              </w:r>
            </w:hyperlink>
            <w:r w:rsidRPr="000B6501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 w:cs="Arial"/>
                <w:bCs/>
                <w:color w:val="333333"/>
              </w:rPr>
              <w:t>work instruction.</w:t>
            </w:r>
          </w:p>
          <w:p w14:paraId="27A18A92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</w:tc>
      </w:tr>
      <w:tr w:rsidR="00E44BF7" w:rsidRPr="000B6501" w14:paraId="2F8CA141" w14:textId="77777777" w:rsidTr="00CA371E">
        <w:tc>
          <w:tcPr>
            <w:tcW w:w="835" w:type="dxa"/>
          </w:tcPr>
          <w:p w14:paraId="753F13FC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5</w:t>
            </w:r>
          </w:p>
        </w:tc>
        <w:tc>
          <w:tcPr>
            <w:tcW w:w="12324" w:type="dxa"/>
            <w:gridSpan w:val="4"/>
          </w:tcPr>
          <w:p w14:paraId="0FEEA369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Return to the </w:t>
            </w:r>
            <w:r w:rsidRPr="000B6501">
              <w:rPr>
                <w:rFonts w:ascii="Verdana" w:hAnsi="Verdana"/>
                <w:b/>
              </w:rPr>
              <w:t xml:space="preserve">Main </w:t>
            </w:r>
            <w:r w:rsidRPr="000B6501">
              <w:rPr>
                <w:rFonts w:ascii="Verdana" w:hAnsi="Verdana"/>
              </w:rPr>
              <w:t xml:space="preserve">screen </w:t>
            </w:r>
            <w:proofErr w:type="gramStart"/>
            <w:r w:rsidRPr="000B6501">
              <w:rPr>
                <w:rFonts w:ascii="Verdana" w:hAnsi="Verdana"/>
              </w:rPr>
              <w:t>in order to</w:t>
            </w:r>
            <w:proofErr w:type="gramEnd"/>
            <w:r w:rsidRPr="000B6501">
              <w:rPr>
                <w:rFonts w:ascii="Verdana" w:hAnsi="Verdana"/>
              </w:rPr>
              <w:t xml:space="preserve"> review the beneficiary’s claim history. </w:t>
            </w:r>
          </w:p>
          <w:p w14:paraId="50FFA62C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  <w:p w14:paraId="7A96B435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 xml:space="preserve">Note:  </w:t>
            </w:r>
            <w:r w:rsidRPr="000B6501">
              <w:rPr>
                <w:rFonts w:ascii="Verdana" w:hAnsi="Verdana"/>
              </w:rPr>
              <w:t>The CCR is looking for a paid claim for that same medication within the current benefit year.</w:t>
            </w:r>
          </w:p>
          <w:p w14:paraId="028C4760" w14:textId="77777777" w:rsidR="00E44BF7" w:rsidRPr="000B6501" w:rsidRDefault="00E44BF7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In order to view Transition Fill </w:t>
            </w:r>
            <w:proofErr w:type="gramStart"/>
            <w:r w:rsidRPr="000B6501">
              <w:rPr>
                <w:rFonts w:ascii="Verdana" w:hAnsi="Verdana"/>
              </w:rPr>
              <w:t>messaging</w:t>
            </w:r>
            <w:proofErr w:type="gramEnd"/>
            <w:r w:rsidRPr="000B6501">
              <w:rPr>
                <w:rFonts w:ascii="Verdana" w:hAnsi="Verdana"/>
              </w:rPr>
              <w:t xml:space="preserve"> click on the </w:t>
            </w:r>
            <w:r w:rsidRPr="000B6501">
              <w:rPr>
                <w:rFonts w:ascii="Verdana" w:hAnsi="Verdana"/>
                <w:b/>
              </w:rPr>
              <w:t>View Transmission</w:t>
            </w:r>
            <w:r w:rsidRPr="000B6501">
              <w:rPr>
                <w:rFonts w:ascii="Verdana" w:hAnsi="Verdana"/>
              </w:rPr>
              <w:t xml:space="preserve"> button.</w:t>
            </w:r>
          </w:p>
          <w:p w14:paraId="5A9AD390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</w:p>
          <w:p w14:paraId="00B3232B" w14:textId="77777777" w:rsidR="00E44BF7" w:rsidRPr="000B6501" w:rsidRDefault="00E44BF7" w:rsidP="00E634DF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 Transition Fill</w:t>
            </w:r>
            <w:r w:rsidRPr="000B6501">
              <w:rPr>
                <w:rFonts w:ascii="Verdana" w:hAnsi="Verdana"/>
                <w:b/>
              </w:rPr>
              <w:t xml:space="preserve"> messaging will </w:t>
            </w:r>
            <w:r w:rsidRPr="000B6501">
              <w:rPr>
                <w:rFonts w:ascii="Verdana" w:hAnsi="Verdana"/>
                <w:bCs/>
              </w:rPr>
              <w:t>a</w:t>
            </w:r>
            <w:r w:rsidRPr="000B6501">
              <w:rPr>
                <w:rFonts w:ascii="Verdana" w:hAnsi="Verdana"/>
              </w:rPr>
              <w:t xml:space="preserve">ppear as follows:  </w:t>
            </w:r>
          </w:p>
          <w:p w14:paraId="7358E9A8" w14:textId="77777777" w:rsidR="00E44BF7" w:rsidRPr="000B6501" w:rsidRDefault="00E44BF7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 under transition fill. Non-formulary.</w:t>
            </w:r>
          </w:p>
          <w:p w14:paraId="3508C559" w14:textId="77777777" w:rsidR="00E44BF7" w:rsidRPr="000B6501" w:rsidRDefault="00E44BF7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 under transition fill. PA required</w:t>
            </w:r>
            <w:r w:rsidR="003118D8" w:rsidRPr="000B6501">
              <w:rPr>
                <w:rFonts w:ascii="Verdana" w:hAnsi="Verdana" w:cs="Arial"/>
              </w:rPr>
              <w:t>.</w:t>
            </w:r>
          </w:p>
          <w:p w14:paraId="2C87BB54" w14:textId="77777777" w:rsidR="00E44BF7" w:rsidRPr="000B6501" w:rsidRDefault="00E44BF7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Paid under transition fill. Other reject.</w:t>
            </w:r>
          </w:p>
          <w:p w14:paraId="6E2A50BE" w14:textId="77777777" w:rsidR="00E44BF7" w:rsidRPr="000B6501" w:rsidRDefault="00E44BF7" w:rsidP="00474631">
            <w:pPr>
              <w:numPr>
                <w:ilvl w:val="1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 xml:space="preserve">This includes Step and </w:t>
            </w:r>
            <w:proofErr w:type="spellStart"/>
            <w:r w:rsidRPr="000B6501">
              <w:rPr>
                <w:rFonts w:ascii="Verdana" w:hAnsi="Verdana" w:cs="Arial"/>
              </w:rPr>
              <w:t>QvT</w:t>
            </w:r>
            <w:proofErr w:type="spellEnd"/>
            <w:r w:rsidRPr="000B6501">
              <w:rPr>
                <w:rFonts w:ascii="Verdana" w:hAnsi="Verdana" w:cs="Arial"/>
              </w:rPr>
              <w:t>.</w:t>
            </w:r>
          </w:p>
          <w:p w14:paraId="686870F2" w14:textId="77777777" w:rsidR="00E44BF7" w:rsidRPr="000B6501" w:rsidRDefault="00E44BF7" w:rsidP="00E634DF">
            <w:pPr>
              <w:ind w:left="1080"/>
              <w:textAlignment w:val="top"/>
              <w:rPr>
                <w:rFonts w:ascii="Verdana" w:hAnsi="Verdana" w:cs="Arial"/>
                <w:b/>
              </w:rPr>
            </w:pPr>
          </w:p>
          <w:p w14:paraId="09C1F1B9" w14:textId="77777777" w:rsidR="00E44BF7" w:rsidRPr="000B6501" w:rsidRDefault="00E44BF7" w:rsidP="00E634DF">
            <w:pPr>
              <w:ind w:left="701"/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 xml:space="preserve">Note:  </w:t>
            </w:r>
            <w:r w:rsidRPr="000B6501">
              <w:rPr>
                <w:rFonts w:ascii="Verdana" w:hAnsi="Verdana" w:cs="Arial"/>
              </w:rPr>
              <w:t xml:space="preserve">Not all </w:t>
            </w:r>
            <w:proofErr w:type="spellStart"/>
            <w:r w:rsidRPr="000B6501">
              <w:rPr>
                <w:rFonts w:ascii="Verdana" w:hAnsi="Verdana" w:cs="Arial"/>
              </w:rPr>
              <w:t>QvT</w:t>
            </w:r>
            <w:proofErr w:type="spellEnd"/>
            <w:r w:rsidRPr="000B6501">
              <w:rPr>
                <w:rFonts w:ascii="Verdana" w:hAnsi="Verdana" w:cs="Arial"/>
              </w:rPr>
              <w:t xml:space="preserve"> medications are included in Transition Fill.</w:t>
            </w:r>
          </w:p>
          <w:p w14:paraId="7062F8B5" w14:textId="77777777" w:rsidR="00E44BF7" w:rsidRPr="000B6501" w:rsidRDefault="00E44BF7" w:rsidP="00E634DF">
            <w:pPr>
              <w:ind w:left="1080"/>
              <w:textAlignment w:val="top"/>
              <w:rPr>
                <w:rFonts w:ascii="Verdana" w:hAnsi="Verdana"/>
              </w:rPr>
            </w:pPr>
          </w:p>
          <w:p w14:paraId="1FEC21EE" w14:textId="310866FB" w:rsidR="00E44BF7" w:rsidRPr="000B6501" w:rsidRDefault="00B201DD" w:rsidP="00E634DF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19EEABC" wp14:editId="238B45FB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BF7" w:rsidRPr="000B6501">
              <w:rPr>
                <w:rFonts w:ascii="Verdana" w:hAnsi="Verdana"/>
                <w:noProof/>
              </w:rPr>
              <w:t xml:space="preserve">  </w:t>
            </w:r>
            <w:r w:rsidR="00E44BF7" w:rsidRPr="000B6501">
              <w:rPr>
                <w:rFonts w:ascii="Verdana" w:hAnsi="Verdana"/>
              </w:rPr>
              <w:t xml:space="preserve">Transition Fill messages are </w:t>
            </w:r>
            <w:r w:rsidR="00E44BF7" w:rsidRPr="000B6501">
              <w:rPr>
                <w:rFonts w:ascii="Verdana" w:hAnsi="Verdana"/>
                <w:b/>
              </w:rPr>
              <w:t xml:space="preserve">THIRD </w:t>
            </w:r>
            <w:r w:rsidR="00E44BF7" w:rsidRPr="000B6501">
              <w:rPr>
                <w:rFonts w:ascii="Verdana" w:hAnsi="Verdana"/>
              </w:rPr>
              <w:t xml:space="preserve">in the messaging hierarchy. Due to the limited amount of space in </w:t>
            </w:r>
            <w:r w:rsidR="00E44BF7" w:rsidRPr="000B6501">
              <w:rPr>
                <w:rFonts w:ascii="Verdana" w:hAnsi="Verdana"/>
                <w:b/>
              </w:rPr>
              <w:t>PeopleSafe</w:t>
            </w:r>
            <w:r w:rsidR="00E44BF7" w:rsidRPr="000B6501">
              <w:rPr>
                <w:rFonts w:ascii="Verdana" w:hAnsi="Verdana"/>
              </w:rPr>
              <w:t xml:space="preserve"> it is possible that the Transition Fill messaging will </w:t>
            </w:r>
            <w:r w:rsidR="00E44BF7" w:rsidRPr="000B6501">
              <w:rPr>
                <w:rFonts w:ascii="Verdana" w:hAnsi="Verdana"/>
                <w:b/>
              </w:rPr>
              <w:t xml:space="preserve">NOT </w:t>
            </w:r>
            <w:r w:rsidR="00E44BF7" w:rsidRPr="000B6501">
              <w:rPr>
                <w:rFonts w:ascii="Verdana" w:hAnsi="Verdana"/>
              </w:rPr>
              <w:t>be viewable if other messages are included in the claim.</w:t>
            </w:r>
          </w:p>
          <w:p w14:paraId="40DE69C6" w14:textId="77777777" w:rsidR="000B6501" w:rsidRPr="000B6501" w:rsidRDefault="000B6501" w:rsidP="00E634DF">
            <w:pPr>
              <w:textAlignment w:val="top"/>
              <w:rPr>
                <w:rFonts w:ascii="Verdana" w:hAnsi="Verdana"/>
              </w:rPr>
            </w:pPr>
          </w:p>
        </w:tc>
      </w:tr>
      <w:tr w:rsidR="00E44BF7" w:rsidRPr="000B6501" w14:paraId="405D88DF" w14:textId="77777777" w:rsidTr="00CA371E">
        <w:tc>
          <w:tcPr>
            <w:tcW w:w="835" w:type="dxa"/>
          </w:tcPr>
          <w:p w14:paraId="411309AA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6</w:t>
            </w:r>
          </w:p>
        </w:tc>
        <w:tc>
          <w:tcPr>
            <w:tcW w:w="12324" w:type="dxa"/>
            <w:gridSpan w:val="4"/>
            <w:tcBorders>
              <w:bottom w:val="single" w:sz="4" w:space="0" w:color="auto"/>
            </w:tcBorders>
          </w:tcPr>
          <w:p w14:paraId="12668A70" w14:textId="77777777" w:rsidR="00E44BF7" w:rsidRPr="000B6501" w:rsidRDefault="00E44BF7" w:rsidP="00E634DF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/>
              </w:rPr>
              <w:t>Educate the beneficiary that, a</w:t>
            </w:r>
            <w:r w:rsidRPr="000B6501">
              <w:rPr>
                <w:rFonts w:ascii="Verdana" w:hAnsi="Verdana" w:cs="Arial"/>
              </w:rPr>
              <w:t>fter this 30-day transition fill, the beneficiary/prescriber will be required to follow the normal process for changing to a formulary medication or requesting an exception or prior authorization through the coverage determination process.</w:t>
            </w:r>
          </w:p>
          <w:p w14:paraId="02D9AFB3" w14:textId="77777777" w:rsidR="00E44BF7" w:rsidRPr="000B6501" w:rsidRDefault="00E44BF7" w:rsidP="00E634DF">
            <w:pPr>
              <w:rPr>
                <w:rFonts w:ascii="Verdana" w:hAnsi="Verdana" w:cs="Calibri"/>
                <w:b/>
                <w:bCs/>
              </w:rPr>
            </w:pPr>
          </w:p>
          <w:p w14:paraId="03737132" w14:textId="77777777" w:rsidR="00E44BF7" w:rsidRPr="000B6501" w:rsidRDefault="003118D8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Refer to </w:t>
            </w:r>
            <w:hyperlink r:id="rId31" w:history="1">
              <w:r w:rsidRPr="000B6501">
                <w:rPr>
                  <w:rStyle w:val="Hyperlink"/>
                  <w:rFonts w:ascii="Verdana" w:hAnsi="Verdana"/>
                </w:rPr>
                <w:t>MED D - Coverage Determinations and Redeterminations (Appeals)</w:t>
              </w:r>
            </w:hyperlink>
            <w:r w:rsidRPr="000B6501">
              <w:rPr>
                <w:rFonts w:ascii="Verdana" w:hAnsi="Verdana"/>
              </w:rPr>
              <w:t>.</w:t>
            </w:r>
          </w:p>
          <w:p w14:paraId="5C298844" w14:textId="77777777" w:rsidR="003118D8" w:rsidRPr="000B6501" w:rsidRDefault="003118D8" w:rsidP="00E634DF">
            <w:pPr>
              <w:rPr>
                <w:rFonts w:ascii="Verdana" w:hAnsi="Verdana"/>
              </w:rPr>
            </w:pPr>
          </w:p>
        </w:tc>
      </w:tr>
      <w:tr w:rsidR="00E44BF7" w:rsidRPr="000B6501" w14:paraId="1BCF7324" w14:textId="77777777" w:rsidTr="00CA371E">
        <w:tc>
          <w:tcPr>
            <w:tcW w:w="835" w:type="dxa"/>
            <w:vMerge w:val="restart"/>
          </w:tcPr>
          <w:p w14:paraId="5F58A9A1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7</w:t>
            </w:r>
          </w:p>
        </w:tc>
        <w:tc>
          <w:tcPr>
            <w:tcW w:w="12324" w:type="dxa"/>
            <w:gridSpan w:val="4"/>
            <w:tcBorders>
              <w:bottom w:val="single" w:sz="4" w:space="0" w:color="auto"/>
            </w:tcBorders>
          </w:tcPr>
          <w:p w14:paraId="67705E6D" w14:textId="77777777" w:rsidR="00E44BF7" w:rsidRPr="000B6501" w:rsidRDefault="00E44BF7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Ask if there are any additional benefit questions.</w:t>
            </w:r>
          </w:p>
          <w:p w14:paraId="5CE36CBD" w14:textId="77777777" w:rsidR="00E44BF7" w:rsidRPr="000B6501" w:rsidRDefault="00E44BF7" w:rsidP="00E634DF">
            <w:pPr>
              <w:rPr>
                <w:rFonts w:ascii="Verdana" w:hAnsi="Verdana"/>
              </w:rPr>
            </w:pPr>
          </w:p>
        </w:tc>
      </w:tr>
      <w:tr w:rsidR="00E44BF7" w:rsidRPr="000B6501" w14:paraId="44EBA122" w14:textId="77777777" w:rsidTr="00CA371E">
        <w:tc>
          <w:tcPr>
            <w:tcW w:w="835" w:type="dxa"/>
            <w:vMerge/>
          </w:tcPr>
          <w:p w14:paraId="0080F5D0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44" w:type="dxa"/>
            <w:shd w:val="pct10" w:color="auto" w:fill="auto"/>
          </w:tcPr>
          <w:p w14:paraId="6E62D5D8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9780" w:type="dxa"/>
            <w:gridSpan w:val="3"/>
            <w:shd w:val="pct10" w:color="auto" w:fill="auto"/>
          </w:tcPr>
          <w:p w14:paraId="60B2C2E4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E44BF7" w:rsidRPr="000B6501" w14:paraId="351BB1B8" w14:textId="77777777" w:rsidTr="00CA371E">
        <w:tc>
          <w:tcPr>
            <w:tcW w:w="835" w:type="dxa"/>
            <w:vMerge/>
          </w:tcPr>
          <w:p w14:paraId="1E917C4E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44" w:type="dxa"/>
            <w:shd w:val="clear" w:color="auto" w:fill="auto"/>
          </w:tcPr>
          <w:p w14:paraId="4E5A85D7" w14:textId="77777777" w:rsidR="00E44BF7" w:rsidRPr="000B6501" w:rsidRDefault="00E44BF7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9780" w:type="dxa"/>
            <w:gridSpan w:val="3"/>
            <w:shd w:val="clear" w:color="auto" w:fill="auto"/>
          </w:tcPr>
          <w:p w14:paraId="01CD6A37" w14:textId="77777777" w:rsidR="00E44BF7" w:rsidRPr="000B6501" w:rsidRDefault="00E44BF7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 additional benefit issues.</w:t>
            </w:r>
          </w:p>
          <w:p w14:paraId="4070830B" w14:textId="77777777" w:rsidR="00E44BF7" w:rsidRPr="000B6501" w:rsidRDefault="00E44BF7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 and close the call according to current policies and procedures.</w:t>
            </w:r>
          </w:p>
          <w:p w14:paraId="37600647" w14:textId="45AACA20" w:rsidR="00E44BF7" w:rsidRPr="000B6501" w:rsidRDefault="00E44BF7" w:rsidP="00474631">
            <w:pPr>
              <w:numPr>
                <w:ilvl w:val="1"/>
                <w:numId w:val="13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 xml:space="preserve">Refer to the </w:t>
            </w:r>
            <w:hyperlink r:id="rId32" w:history="1">
              <w:r w:rsidRPr="000B6501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</w:hyperlink>
            <w:r w:rsidRPr="000B6501">
              <w:rPr>
                <w:rFonts w:ascii="Verdana" w:hAnsi="Verdana"/>
                <w:color w:val="333333"/>
              </w:rPr>
              <w:t xml:space="preserve"> work instruction.</w:t>
            </w:r>
          </w:p>
          <w:p w14:paraId="79DDB4FF" w14:textId="77777777" w:rsidR="00E44BF7" w:rsidRPr="000B6501" w:rsidRDefault="00E44BF7" w:rsidP="00E634DF">
            <w:pPr>
              <w:rPr>
                <w:rFonts w:ascii="Verdana" w:hAnsi="Verdana"/>
                <w:b/>
                <w:color w:val="333333"/>
              </w:rPr>
            </w:pPr>
          </w:p>
          <w:p w14:paraId="4975875C" w14:textId="77777777" w:rsidR="00E44BF7" w:rsidRPr="000B6501" w:rsidRDefault="00E44BF7" w:rsidP="00E634DF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 Activity:</w:t>
            </w:r>
          </w:p>
          <w:p w14:paraId="3CD69D7A" w14:textId="77777777" w:rsidR="00E44BF7" w:rsidRPr="000B6501" w:rsidRDefault="00E44BF7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1003 = Plan Design Education </w:t>
            </w:r>
          </w:p>
          <w:p w14:paraId="10642EFC" w14:textId="77777777" w:rsidR="00E44BF7" w:rsidRPr="000B6501" w:rsidRDefault="00E44BF7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1006 = Plan Benefit Override </w:t>
            </w:r>
          </w:p>
          <w:p w14:paraId="6E6B2EF8" w14:textId="77777777" w:rsidR="00E44BF7" w:rsidRPr="000B6501" w:rsidRDefault="00E44BF7" w:rsidP="004746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1011 = Prior Auth </w:t>
            </w:r>
          </w:p>
          <w:p w14:paraId="20F5CD7E" w14:textId="77777777" w:rsidR="00E44BF7" w:rsidRPr="000B6501" w:rsidRDefault="00E44BF7" w:rsidP="00E634DF">
            <w:pPr>
              <w:rPr>
                <w:rFonts w:ascii="Verdana" w:hAnsi="Verdana"/>
              </w:rPr>
            </w:pPr>
          </w:p>
          <w:p w14:paraId="10D915BF" w14:textId="77777777" w:rsidR="00E44BF7" w:rsidRPr="000B6501" w:rsidRDefault="00E44BF7" w:rsidP="00E634DF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 Time:</w:t>
            </w:r>
          </w:p>
          <w:p w14:paraId="7323F1FD" w14:textId="77777777" w:rsidR="00E44BF7" w:rsidRPr="000B6501" w:rsidRDefault="00E44BF7" w:rsidP="00474631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Real time processing for Transition Fill Overrides </w:t>
            </w:r>
          </w:p>
          <w:p w14:paraId="45075A31" w14:textId="77777777" w:rsidR="00E44BF7" w:rsidRPr="000B6501" w:rsidRDefault="00E44BF7" w:rsidP="00474631">
            <w:pPr>
              <w:numPr>
                <w:ilvl w:val="0"/>
                <w:numId w:val="15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 to three calendar days for a Coverage Determination.</w:t>
            </w:r>
          </w:p>
          <w:p w14:paraId="461BD734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E44BF7" w:rsidRPr="000B6501" w14:paraId="281A481E" w14:textId="77777777" w:rsidTr="00CA371E">
        <w:tc>
          <w:tcPr>
            <w:tcW w:w="835" w:type="dxa"/>
            <w:vMerge/>
          </w:tcPr>
          <w:p w14:paraId="027DB2CB" w14:textId="77777777" w:rsidR="00E44BF7" w:rsidRPr="000B6501" w:rsidRDefault="00E44BF7" w:rsidP="00E634D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44" w:type="dxa"/>
            <w:shd w:val="clear" w:color="auto" w:fill="auto"/>
          </w:tcPr>
          <w:p w14:paraId="2B40CC25" w14:textId="77777777" w:rsidR="00E44BF7" w:rsidRPr="000B6501" w:rsidRDefault="00E44BF7" w:rsidP="00E634D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9780" w:type="dxa"/>
            <w:gridSpan w:val="3"/>
            <w:shd w:val="clear" w:color="auto" w:fill="auto"/>
          </w:tcPr>
          <w:p w14:paraId="6FE47C56" w14:textId="77777777" w:rsidR="00E44BF7" w:rsidRPr="000B6501" w:rsidRDefault="00E44BF7" w:rsidP="00474631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 and close the call according to current policies and procedures.</w:t>
            </w:r>
          </w:p>
          <w:p w14:paraId="2B82D85E" w14:textId="1AFBD553" w:rsidR="00E44BF7" w:rsidRPr="000B6501" w:rsidRDefault="00E44BF7" w:rsidP="00474631">
            <w:pPr>
              <w:numPr>
                <w:ilvl w:val="1"/>
                <w:numId w:val="16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 xml:space="preserve">Refer to the </w:t>
            </w:r>
            <w:hyperlink r:id="rId33" w:history="1">
              <w:r w:rsidRPr="000B6501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</w:hyperlink>
            <w:r w:rsidRPr="000B6501">
              <w:rPr>
                <w:rFonts w:ascii="Verdana" w:hAnsi="Verdana"/>
                <w:color w:val="333333"/>
              </w:rPr>
              <w:t xml:space="preserve"> work instruction.</w:t>
            </w:r>
          </w:p>
          <w:p w14:paraId="55B361FE" w14:textId="77777777" w:rsidR="00E44BF7" w:rsidRPr="000B6501" w:rsidRDefault="00E44BF7" w:rsidP="00E634DF">
            <w:pPr>
              <w:rPr>
                <w:rFonts w:ascii="Verdana" w:hAnsi="Verdana"/>
                <w:b/>
              </w:rPr>
            </w:pPr>
          </w:p>
          <w:p w14:paraId="5DC330ED" w14:textId="77777777" w:rsidR="00E44BF7" w:rsidRPr="000B6501" w:rsidRDefault="00E44BF7" w:rsidP="00E634DF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 Activity:</w:t>
            </w:r>
          </w:p>
          <w:p w14:paraId="2438E444" w14:textId="77777777" w:rsidR="00E44BF7" w:rsidRPr="000B6501" w:rsidRDefault="00E44BF7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1003 = Plan Design Education </w:t>
            </w:r>
          </w:p>
          <w:p w14:paraId="3599DB52" w14:textId="77777777" w:rsidR="00E44BF7" w:rsidRPr="000B6501" w:rsidRDefault="00E44BF7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1006 = Plan Benefit Override </w:t>
            </w:r>
          </w:p>
          <w:p w14:paraId="6A7FB1BA" w14:textId="77777777" w:rsidR="00E44BF7" w:rsidRPr="000B6501" w:rsidRDefault="00E44BF7" w:rsidP="00474631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1011 = Prior Auth </w:t>
            </w:r>
          </w:p>
          <w:p w14:paraId="3FD21DB6" w14:textId="77777777" w:rsidR="00E44BF7" w:rsidRPr="000B6501" w:rsidRDefault="00E44BF7" w:rsidP="00E634DF">
            <w:pPr>
              <w:rPr>
                <w:rFonts w:ascii="Verdana" w:hAnsi="Verdana"/>
              </w:rPr>
            </w:pPr>
          </w:p>
          <w:p w14:paraId="7ACAB398" w14:textId="77777777" w:rsidR="00E44BF7" w:rsidRPr="000B6501" w:rsidRDefault="00E44BF7" w:rsidP="00E634DF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 Time:</w:t>
            </w:r>
          </w:p>
          <w:p w14:paraId="4D58BE50" w14:textId="77777777" w:rsidR="00E44BF7" w:rsidRPr="000B6501" w:rsidRDefault="00E44BF7" w:rsidP="00474631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 xml:space="preserve">Real time processing for Transition Fill Overrides </w:t>
            </w:r>
          </w:p>
          <w:p w14:paraId="6089D2B6" w14:textId="77777777" w:rsidR="00E44BF7" w:rsidRPr="000B6501" w:rsidRDefault="00E44BF7" w:rsidP="00474631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 to three calendar days for a Coverage Determination.</w:t>
            </w:r>
          </w:p>
          <w:p w14:paraId="22656D2E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</w:tbl>
    <w:p w14:paraId="134D688A" w14:textId="77777777" w:rsidR="00B80F9E" w:rsidRPr="000B6501" w:rsidRDefault="00B80F9E" w:rsidP="008167F0">
      <w:pPr>
        <w:jc w:val="right"/>
        <w:rPr>
          <w:rFonts w:ascii="Verdana" w:hAnsi="Verdana"/>
        </w:rPr>
      </w:pPr>
    </w:p>
    <w:p w14:paraId="1BB02E1B" w14:textId="77777777" w:rsidR="00DC16B4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196DE7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C16B4" w:rsidRPr="008167F0" w14:paraId="11C235CD" w14:textId="77777777" w:rsidTr="002D4571">
        <w:tc>
          <w:tcPr>
            <w:tcW w:w="5000" w:type="pct"/>
            <w:shd w:val="clear" w:color="auto" w:fill="C0C0C0"/>
          </w:tcPr>
          <w:p w14:paraId="50E58F95" w14:textId="77777777" w:rsidR="00DC16B4" w:rsidRPr="00121E7C" w:rsidRDefault="00DC16B4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11" w:name="_Transition_Fills_(LTC"/>
            <w:bookmarkStart w:id="12" w:name="_Toc86306262"/>
            <w:bookmarkEnd w:id="11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(LTC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Beneficiaries)</w:t>
            </w:r>
            <w:bookmarkEnd w:id="12"/>
          </w:p>
        </w:tc>
      </w:tr>
    </w:tbl>
    <w:p w14:paraId="6296B7D0" w14:textId="77777777" w:rsidR="00DC16B4" w:rsidRPr="000B6501" w:rsidRDefault="00DC16B4" w:rsidP="008167F0">
      <w:pPr>
        <w:rPr>
          <w:rFonts w:ascii="Verdana" w:hAnsi="Verdana"/>
        </w:rPr>
      </w:pPr>
      <w:r w:rsidRPr="000B6501">
        <w:rPr>
          <w:rFonts w:ascii="Verdana" w:hAnsi="Verdana"/>
        </w:rPr>
        <w:t>When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in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LTC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facility,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call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transition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come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from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LTC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Pharmacy.</w:t>
      </w:r>
    </w:p>
    <w:p w14:paraId="4B168532" w14:textId="20C34F33" w:rsidR="00DC16B4" w:rsidRPr="000B6501" w:rsidRDefault="00DC16B4" w:rsidP="008167F0">
      <w:pPr>
        <w:rPr>
          <w:rFonts w:ascii="Verdana" w:hAnsi="Verdana" w:cs="Symbol"/>
        </w:rPr>
      </w:pPr>
      <w:r w:rsidRPr="000B6501">
        <w:rPr>
          <w:rFonts w:ascii="Verdana" w:hAnsi="Verdana"/>
        </w:rPr>
        <w:t>In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this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case</w:t>
      </w:r>
      <w:r w:rsidR="00C01591" w:rsidRPr="000B6501">
        <w:rPr>
          <w:rFonts w:ascii="Verdana" w:hAnsi="Verdana"/>
        </w:rPr>
        <w:t>,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CCR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transfer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LTC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pharmacy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representative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DA2EF4">
        <w:rPr>
          <w:rFonts w:ascii="Verdana" w:hAnsi="Verdana"/>
        </w:rPr>
        <w:t>P</w:t>
      </w:r>
      <w:r w:rsidRPr="000B6501">
        <w:rPr>
          <w:rFonts w:ascii="Verdana" w:hAnsi="Verdana"/>
        </w:rPr>
        <w:t>HD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at</w:t>
      </w:r>
      <w:r w:rsidR="001701B1" w:rsidRPr="000B6501">
        <w:rPr>
          <w:rFonts w:ascii="Verdana" w:hAnsi="Verdana"/>
        </w:rPr>
        <w:t xml:space="preserve"> </w:t>
      </w:r>
      <w:r w:rsidR="00B403A3" w:rsidRPr="000B6501">
        <w:rPr>
          <w:rFonts w:ascii="Verdana" w:hAnsi="Verdana"/>
          <w:b/>
        </w:rPr>
        <w:t>1-866-693-4620</w:t>
      </w:r>
      <w:r w:rsidRPr="000B6501">
        <w:rPr>
          <w:rFonts w:ascii="Verdana" w:hAnsi="Verdana" w:cs="Symbol"/>
        </w:rPr>
        <w:t>.</w:t>
      </w:r>
    </w:p>
    <w:p w14:paraId="3A00B8D0" w14:textId="77777777" w:rsidR="00DC16B4" w:rsidRPr="000B6501" w:rsidRDefault="00DC16B4" w:rsidP="008167F0">
      <w:pPr>
        <w:rPr>
          <w:rFonts w:ascii="Verdana" w:hAnsi="Verdana" w:cs="Symbol"/>
        </w:rPr>
      </w:pPr>
    </w:p>
    <w:p w14:paraId="48BEE1BF" w14:textId="77777777" w:rsidR="0018555B" w:rsidRPr="000B6501" w:rsidRDefault="009852D6" w:rsidP="00C5736F">
      <w:pPr>
        <w:rPr>
          <w:rFonts w:ascii="Verdana" w:hAnsi="Verdana" w:cs="Symbol"/>
        </w:rPr>
      </w:pPr>
      <w:r w:rsidRPr="000B6501">
        <w:rPr>
          <w:rFonts w:ascii="Verdana" w:hAnsi="Verdana" w:cs="Symbol"/>
          <w:b/>
        </w:rPr>
        <w:t>Note</w:t>
      </w:r>
      <w:r w:rsidR="006B7DC4" w:rsidRPr="000B6501">
        <w:rPr>
          <w:rFonts w:ascii="Verdana" w:hAnsi="Verdana" w:cs="Symbol"/>
          <w:b/>
        </w:rPr>
        <w:t>:</w:t>
      </w:r>
      <w:r w:rsidR="001701B1" w:rsidRPr="000B6501">
        <w:rPr>
          <w:rFonts w:ascii="Verdana" w:hAnsi="Verdana" w:cs="Symbol"/>
          <w:b/>
        </w:rPr>
        <w:t xml:space="preserve">  </w:t>
      </w:r>
      <w:r w:rsidR="006B7DC4" w:rsidRPr="000B6501">
        <w:rPr>
          <w:rFonts w:ascii="Verdana" w:hAnsi="Verdana" w:cs="Symbol"/>
        </w:rPr>
        <w:t>LTC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transition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fills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are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al</w:t>
      </w:r>
      <w:r w:rsidR="008C3C63" w:rsidRPr="000B6501">
        <w:rPr>
          <w:rFonts w:ascii="Verdana" w:hAnsi="Verdana" w:cs="Symbol"/>
        </w:rPr>
        <w:t>lowed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multiple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fills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up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to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a</w:t>
      </w:r>
      <w:r w:rsidR="001701B1" w:rsidRPr="000B6501">
        <w:rPr>
          <w:rFonts w:ascii="Verdana" w:hAnsi="Verdana" w:cs="Symbol"/>
        </w:rPr>
        <w:t xml:space="preserve"> </w:t>
      </w:r>
      <w:r w:rsidR="00166B66" w:rsidRPr="000B6501">
        <w:rPr>
          <w:rFonts w:ascii="Verdana" w:hAnsi="Verdana" w:cs="Symbol"/>
        </w:rPr>
        <w:t>31</w:t>
      </w:r>
      <w:r w:rsidR="008C3C63" w:rsidRPr="000B6501">
        <w:rPr>
          <w:rFonts w:ascii="Verdana" w:hAnsi="Verdana" w:cs="Symbol"/>
        </w:rPr>
        <w:t>-</w:t>
      </w:r>
      <w:r w:rsidR="006B7DC4" w:rsidRPr="000B6501">
        <w:rPr>
          <w:rFonts w:ascii="Verdana" w:hAnsi="Verdana" w:cs="Symbol"/>
        </w:rPr>
        <w:t>day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supply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per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medication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during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the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first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90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days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of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a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beneficiary’s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enrollment.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Brand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oral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solids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supply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may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be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limited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per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fill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according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to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the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pharmacy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agreement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with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the</w:t>
      </w:r>
      <w:r w:rsidR="001701B1" w:rsidRPr="000B6501">
        <w:rPr>
          <w:rFonts w:ascii="Verdana" w:hAnsi="Verdana" w:cs="Symbol"/>
        </w:rPr>
        <w:t xml:space="preserve"> </w:t>
      </w:r>
      <w:r w:rsidR="00C6479A" w:rsidRPr="000B6501">
        <w:rPr>
          <w:rFonts w:ascii="Verdana" w:hAnsi="Verdana" w:cs="Symbol"/>
        </w:rPr>
        <w:t>LTC,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others</w:t>
      </w:r>
      <w:r w:rsidR="001701B1" w:rsidRPr="000B6501">
        <w:rPr>
          <w:rFonts w:ascii="Verdana" w:hAnsi="Verdana" w:cs="Symbol"/>
        </w:rPr>
        <w:t xml:space="preserve"> </w:t>
      </w:r>
      <w:r w:rsidR="008C3C63" w:rsidRPr="000B6501">
        <w:rPr>
          <w:rFonts w:ascii="Verdana" w:hAnsi="Verdana" w:cs="Symbol"/>
        </w:rPr>
        <w:t>a</w:t>
      </w:r>
      <w:r w:rsidR="001701B1" w:rsidRPr="000B6501">
        <w:rPr>
          <w:rFonts w:ascii="Verdana" w:hAnsi="Verdana" w:cs="Symbol"/>
        </w:rPr>
        <w:t xml:space="preserve"> </w:t>
      </w:r>
      <w:r w:rsidR="00166B66" w:rsidRPr="000B6501">
        <w:rPr>
          <w:rFonts w:ascii="Verdana" w:hAnsi="Verdana" w:cs="Symbol"/>
        </w:rPr>
        <w:t>31</w:t>
      </w:r>
      <w:r w:rsidR="008C3C63" w:rsidRPr="000B6501">
        <w:rPr>
          <w:rFonts w:ascii="Verdana" w:hAnsi="Verdana" w:cs="Symbol"/>
        </w:rPr>
        <w:t>-</w:t>
      </w:r>
      <w:r w:rsidR="006B7DC4" w:rsidRPr="000B6501">
        <w:rPr>
          <w:rFonts w:ascii="Verdana" w:hAnsi="Verdana" w:cs="Symbol"/>
        </w:rPr>
        <w:t>day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supply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per</w:t>
      </w:r>
      <w:r w:rsidR="001701B1" w:rsidRPr="000B6501">
        <w:rPr>
          <w:rFonts w:ascii="Verdana" w:hAnsi="Verdana" w:cs="Symbol"/>
        </w:rPr>
        <w:t xml:space="preserve"> </w:t>
      </w:r>
      <w:r w:rsidR="006B7DC4" w:rsidRPr="000B6501">
        <w:rPr>
          <w:rFonts w:ascii="Verdana" w:hAnsi="Verdana" w:cs="Symbol"/>
        </w:rPr>
        <w:t>fill.</w:t>
      </w:r>
      <w:r w:rsidR="001701B1" w:rsidRPr="000B6501">
        <w:rPr>
          <w:rFonts w:ascii="Verdana" w:hAnsi="Verdana" w:cs="Arial"/>
        </w:rPr>
        <w:t xml:space="preserve"> </w:t>
      </w:r>
    </w:p>
    <w:p w14:paraId="5DE74296" w14:textId="77777777" w:rsidR="00121E7C" w:rsidRPr="000B6501" w:rsidRDefault="00121E7C" w:rsidP="00C5736F">
      <w:pPr>
        <w:rPr>
          <w:rFonts w:ascii="Verdana" w:hAnsi="Verdana"/>
        </w:rPr>
      </w:pPr>
    </w:p>
    <w:p w14:paraId="0BF26B68" w14:textId="77777777" w:rsidR="00167D3F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167D3F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67D3F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67D3F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67D3F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67D3F" w:rsidRPr="008167F0" w14:paraId="580C4C30" w14:textId="77777777" w:rsidTr="00641AC4">
        <w:tc>
          <w:tcPr>
            <w:tcW w:w="5000" w:type="pct"/>
            <w:shd w:val="clear" w:color="auto" w:fill="C0C0C0"/>
          </w:tcPr>
          <w:p w14:paraId="6E0F325F" w14:textId="77777777" w:rsidR="00167D3F" w:rsidRPr="00121E7C" w:rsidRDefault="00263EAA" w:rsidP="0043089F">
            <w:pPr>
              <w:pStyle w:val="Heading2"/>
              <w:rPr>
                <w:rFonts w:ascii="Verdana" w:hAnsi="Verdana"/>
                <w:i w:val="0"/>
              </w:rPr>
            </w:pPr>
            <w:bookmarkStart w:id="13" w:name="_Toc24437633"/>
            <w:bookmarkStart w:id="14" w:name="_Toc86306263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="00166B66">
              <w:rPr>
                <w:rFonts w:ascii="Verdana" w:hAnsi="Verdana"/>
                <w:i w:val="0"/>
              </w:rPr>
              <w:t>-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="00166B66">
              <w:rPr>
                <w:rFonts w:ascii="Verdana" w:hAnsi="Verdana"/>
                <w:i w:val="0"/>
              </w:rPr>
              <w:t>Cost</w:t>
            </w:r>
            <w:bookmarkEnd w:id="13"/>
            <w:bookmarkEnd w:id="14"/>
          </w:p>
        </w:tc>
      </w:tr>
    </w:tbl>
    <w:p w14:paraId="6AD3BA02" w14:textId="77777777" w:rsidR="0031281F" w:rsidRPr="000B6501" w:rsidRDefault="00DA5BE7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drugs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that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require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Utilization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Management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(UM)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edit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take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applicable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share/tier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that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would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approval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edit.</w:t>
      </w:r>
    </w:p>
    <w:p w14:paraId="5793C022" w14:textId="77777777" w:rsidR="00A0391C" w:rsidRPr="000B6501" w:rsidRDefault="00A0391C" w:rsidP="008167F0">
      <w:pPr>
        <w:autoSpaceDE w:val="0"/>
        <w:autoSpaceDN w:val="0"/>
        <w:ind w:left="360"/>
        <w:rPr>
          <w:rFonts w:ascii="Verdana" w:hAnsi="Verdana"/>
        </w:rPr>
      </w:pPr>
    </w:p>
    <w:p w14:paraId="5A3EB749" w14:textId="77777777" w:rsidR="00775782" w:rsidRPr="000B6501" w:rsidRDefault="00775782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If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CCR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receives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from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regarding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high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cost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shares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related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recent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claim,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CCR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should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perform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following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199"/>
        <w:gridCol w:w="9917"/>
      </w:tblGrid>
      <w:tr w:rsidR="00775782" w:rsidRPr="000B6501" w14:paraId="1F454C59" w14:textId="77777777" w:rsidTr="005350F2">
        <w:tc>
          <w:tcPr>
            <w:tcW w:w="835" w:type="dxa"/>
            <w:shd w:val="pct10" w:color="auto" w:fill="auto"/>
          </w:tcPr>
          <w:p w14:paraId="330A4AAE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13453" w:type="dxa"/>
            <w:gridSpan w:val="2"/>
            <w:shd w:val="pct10" w:color="auto" w:fill="auto"/>
          </w:tcPr>
          <w:p w14:paraId="2CDFC2EA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Action</w:t>
            </w:r>
          </w:p>
        </w:tc>
      </w:tr>
      <w:tr w:rsidR="00775782" w:rsidRPr="000B6501" w14:paraId="4BD70AC5" w14:textId="77777777" w:rsidTr="005350F2">
        <w:tc>
          <w:tcPr>
            <w:tcW w:w="835" w:type="dxa"/>
          </w:tcPr>
          <w:p w14:paraId="408EB4CB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13453" w:type="dxa"/>
            <w:gridSpan w:val="2"/>
          </w:tcPr>
          <w:p w14:paraId="3DBAAE02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Authenticate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caller.</w:t>
            </w:r>
          </w:p>
          <w:p w14:paraId="3DB24989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  <w:p w14:paraId="7BBBD931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Ref</w:t>
            </w:r>
            <w:r w:rsidR="00121E7C" w:rsidRPr="000B6501">
              <w:rPr>
                <w:rFonts w:ascii="Verdana" w:hAnsi="Verdana" w:cs="Arial"/>
              </w:rPr>
              <w:t>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21E7C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21E7C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21E7C" w:rsidRPr="000B6501">
              <w:rPr>
                <w:rFonts w:ascii="Verdana" w:hAnsi="Verdana" w:cs="Arial"/>
              </w:rPr>
              <w:t>following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21E7C" w:rsidRPr="000B6501">
              <w:rPr>
                <w:rFonts w:ascii="Verdana" w:hAnsi="Verdana" w:cs="Arial"/>
              </w:rPr>
              <w:t>documents:</w:t>
            </w:r>
          </w:p>
          <w:p w14:paraId="3B066969" w14:textId="77777777" w:rsidR="00775782" w:rsidRPr="000B6501" w:rsidRDefault="00396950" w:rsidP="0047463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hyperlink r:id="rId34" w:history="1">
              <w:r w:rsidR="00775782" w:rsidRPr="000B6501">
                <w:rPr>
                  <w:rStyle w:val="Hyperlink"/>
                  <w:rFonts w:ascii="Verdana" w:hAnsi="Verdana"/>
                </w:rPr>
                <w:t>Caller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775782" w:rsidRPr="000B6501">
                <w:rPr>
                  <w:rStyle w:val="Hyperlink"/>
                  <w:rFonts w:ascii="Verdana" w:hAnsi="Verdana"/>
                </w:rPr>
                <w:t>Authentication</w:t>
              </w:r>
            </w:hyperlink>
          </w:p>
          <w:p w14:paraId="0006C2B5" w14:textId="77777777" w:rsidR="00775782" w:rsidRPr="000B6501" w:rsidRDefault="00396950" w:rsidP="0047463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hyperlink r:id="rId35" w:history="1">
              <w:r w:rsidR="00371FC7"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</w:p>
          <w:p w14:paraId="213D684D" w14:textId="77777777" w:rsidR="000B6501" w:rsidRPr="000B6501" w:rsidRDefault="000B6501" w:rsidP="000B6501">
            <w:pPr>
              <w:autoSpaceDE w:val="0"/>
              <w:autoSpaceDN w:val="0"/>
              <w:adjustRightInd w:val="0"/>
              <w:ind w:left="720"/>
              <w:rPr>
                <w:rFonts w:ascii="Verdana" w:hAnsi="Verdana" w:cs="Arial"/>
              </w:rPr>
            </w:pPr>
          </w:p>
        </w:tc>
      </w:tr>
      <w:tr w:rsidR="00775782" w:rsidRPr="000B6501" w14:paraId="76F302D3" w14:textId="77777777" w:rsidTr="005350F2">
        <w:tc>
          <w:tcPr>
            <w:tcW w:w="835" w:type="dxa"/>
            <w:vMerge w:val="restart"/>
          </w:tcPr>
          <w:p w14:paraId="13C4F545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13453" w:type="dxa"/>
            <w:gridSpan w:val="2"/>
            <w:tcBorders>
              <w:bottom w:val="single" w:sz="4" w:space="0" w:color="auto"/>
            </w:tcBorders>
          </w:tcPr>
          <w:p w14:paraId="06021968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Determine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whether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Claim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TF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Type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listed.</w:t>
            </w:r>
          </w:p>
          <w:p w14:paraId="19956D3F" w14:textId="77777777" w:rsidR="00775782" w:rsidRPr="000B6501" w:rsidRDefault="00775782" w:rsidP="0047463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Refer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hyperlink w:anchor="_Transition_Fill_Coding" w:history="1">
              <w:r w:rsidRPr="000B6501">
                <w:rPr>
                  <w:rStyle w:val="Hyperlink"/>
                  <w:rFonts w:ascii="Verdana" w:hAnsi="Verdana" w:cs="Arial"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Fill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Coding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on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the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Prescription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Details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screen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Pr="000B6501">
                <w:rPr>
                  <w:rStyle w:val="Hyperlink"/>
                  <w:rFonts w:ascii="Verdana" w:hAnsi="Verdana" w:cs="Arial"/>
                </w:rPr>
                <w:t>-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proofErr w:type="spellStart"/>
              <w:r w:rsidRPr="000B6501">
                <w:rPr>
                  <w:rStyle w:val="Hyperlink"/>
                  <w:rFonts w:ascii="Verdana" w:hAnsi="Verdana" w:cs="Arial"/>
                </w:rPr>
                <w:t>RxClaim</w:t>
              </w:r>
              <w:proofErr w:type="spellEnd"/>
            </w:hyperlink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section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document.</w:t>
            </w:r>
          </w:p>
          <w:p w14:paraId="148CC1C9" w14:textId="77777777" w:rsidR="000B6501" w:rsidRPr="000B6501" w:rsidRDefault="000B6501" w:rsidP="000B6501">
            <w:pPr>
              <w:autoSpaceDE w:val="0"/>
              <w:autoSpaceDN w:val="0"/>
              <w:adjustRightInd w:val="0"/>
              <w:ind w:left="720"/>
              <w:rPr>
                <w:rFonts w:ascii="Verdana" w:hAnsi="Verdana" w:cs="Arial"/>
              </w:rPr>
            </w:pPr>
          </w:p>
        </w:tc>
      </w:tr>
      <w:tr w:rsidR="00775782" w:rsidRPr="000B6501" w14:paraId="407EFB95" w14:textId="77777777" w:rsidTr="005350F2">
        <w:trPr>
          <w:trHeight w:val="90"/>
        </w:trPr>
        <w:tc>
          <w:tcPr>
            <w:tcW w:w="835" w:type="dxa"/>
            <w:vMerge/>
          </w:tcPr>
          <w:p w14:paraId="63C04B71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  <w:shd w:val="pct10" w:color="auto" w:fill="auto"/>
          </w:tcPr>
          <w:p w14:paraId="631B1261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If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a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Claim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TF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Type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is…</w:t>
            </w:r>
          </w:p>
        </w:tc>
        <w:tc>
          <w:tcPr>
            <w:tcW w:w="11039" w:type="dxa"/>
            <w:shd w:val="pct10" w:color="auto" w:fill="auto"/>
          </w:tcPr>
          <w:p w14:paraId="209CF566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Then…</w:t>
            </w:r>
          </w:p>
        </w:tc>
      </w:tr>
      <w:tr w:rsidR="00775782" w:rsidRPr="000B6501" w14:paraId="5529C058" w14:textId="77777777" w:rsidTr="005350F2">
        <w:trPr>
          <w:trHeight w:val="90"/>
        </w:trPr>
        <w:tc>
          <w:tcPr>
            <w:tcW w:w="835" w:type="dxa"/>
            <w:vMerge/>
          </w:tcPr>
          <w:p w14:paraId="62865F70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</w:tcPr>
          <w:p w14:paraId="5808437F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Listed</w:t>
            </w:r>
          </w:p>
        </w:tc>
        <w:tc>
          <w:tcPr>
            <w:tcW w:w="11039" w:type="dxa"/>
          </w:tcPr>
          <w:p w14:paraId="501249FC" w14:textId="333D326B" w:rsidR="00775782" w:rsidRPr="000B6501" w:rsidRDefault="00B201DD" w:rsidP="001701B1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89FFBC7" wp14:editId="119599E2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775782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keeping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with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CMS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guidance,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has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been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billed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correct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tier.</w:t>
            </w:r>
          </w:p>
          <w:p w14:paraId="68AD2322" w14:textId="77777777" w:rsidR="000B6501" w:rsidRPr="000B6501" w:rsidRDefault="000B6501" w:rsidP="001701B1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3CFCE6AA" w14:textId="77777777" w:rsidTr="005350F2">
        <w:trPr>
          <w:trHeight w:val="90"/>
        </w:trPr>
        <w:tc>
          <w:tcPr>
            <w:tcW w:w="835" w:type="dxa"/>
            <w:vMerge/>
          </w:tcPr>
          <w:p w14:paraId="3DC4C683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</w:tcPr>
          <w:p w14:paraId="41006190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Not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</w:t>
            </w:r>
          </w:p>
        </w:tc>
        <w:tc>
          <w:tcPr>
            <w:tcW w:w="11039" w:type="dxa"/>
          </w:tcPr>
          <w:p w14:paraId="46ABA036" w14:textId="77777777" w:rsidR="00775782" w:rsidRPr="000B6501" w:rsidRDefault="00E76AE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Determine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whether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paid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correct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tier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according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plan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formulary.</w:t>
            </w:r>
          </w:p>
          <w:p w14:paraId="412E1BB9" w14:textId="77777777" w:rsidR="00BC358D" w:rsidRPr="000B6501" w:rsidRDefault="00BC358D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  <w:p w14:paraId="274D01E6" w14:textId="77777777" w:rsidR="00853C1D" w:rsidRPr="000B6501" w:rsidRDefault="00E76AE2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Refer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hyperlink r:id="rId36" w:history="1">
              <w:r w:rsidR="006B4E3F" w:rsidRPr="000B6501">
                <w:rPr>
                  <w:rStyle w:val="Hyperlink"/>
                  <w:rFonts w:ascii="Verdana" w:hAnsi="Verdana" w:cs="Arial"/>
                </w:rPr>
                <w:t>MED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6B4E3F" w:rsidRPr="000B6501">
                <w:rPr>
                  <w:rStyle w:val="Hyperlink"/>
                  <w:rFonts w:ascii="Verdana" w:hAnsi="Verdana" w:cs="Arial"/>
                </w:rPr>
                <w:t>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6B4E3F" w:rsidRPr="000B6501">
                <w:rPr>
                  <w:rStyle w:val="Hyperlink"/>
                  <w:rFonts w:ascii="Verdana" w:hAnsi="Verdana" w:cs="Arial"/>
                </w:rPr>
                <w:t>-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6B4E3F" w:rsidRPr="000B6501">
                <w:rPr>
                  <w:rStyle w:val="Hyperlink"/>
                  <w:rFonts w:ascii="Verdana" w:hAnsi="Verdana" w:cs="Arial"/>
                </w:rPr>
                <w:t>Test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6B4E3F" w:rsidRPr="000B6501">
                <w:rPr>
                  <w:rStyle w:val="Hyperlink"/>
                  <w:rFonts w:ascii="Verdana" w:hAnsi="Verdana" w:cs="Arial"/>
                </w:rPr>
                <w:t>Claim</w:t>
              </w:r>
            </w:hyperlink>
            <w:r w:rsidR="006B4E3F" w:rsidRPr="000B6501">
              <w:rPr>
                <w:rFonts w:ascii="Verdana" w:hAnsi="Verdana" w:cs="Arial"/>
              </w:rPr>
              <w:t>.</w:t>
            </w:r>
          </w:p>
          <w:p w14:paraId="58DD4DC2" w14:textId="77777777" w:rsidR="000B6501" w:rsidRPr="000B6501" w:rsidRDefault="000B6501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0CFE4179" w14:textId="77777777" w:rsidTr="005350F2">
        <w:trPr>
          <w:trHeight w:val="530"/>
        </w:trPr>
        <w:tc>
          <w:tcPr>
            <w:tcW w:w="835" w:type="dxa"/>
            <w:vMerge w:val="restart"/>
          </w:tcPr>
          <w:p w14:paraId="4D29E3C5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13453" w:type="dxa"/>
            <w:gridSpan w:val="2"/>
            <w:tcBorders>
              <w:bottom w:val="single" w:sz="4" w:space="0" w:color="auto"/>
            </w:tcBorders>
          </w:tcPr>
          <w:p w14:paraId="5B13D881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questions.</w:t>
            </w:r>
          </w:p>
          <w:p w14:paraId="2365A1D6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69447CE0" w14:textId="77777777" w:rsidTr="005350F2">
        <w:trPr>
          <w:trHeight w:val="90"/>
        </w:trPr>
        <w:tc>
          <w:tcPr>
            <w:tcW w:w="835" w:type="dxa"/>
            <w:vMerge/>
          </w:tcPr>
          <w:p w14:paraId="11227150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  <w:shd w:val="pct10" w:color="auto" w:fill="auto"/>
          </w:tcPr>
          <w:p w14:paraId="7161BFEF" w14:textId="77777777" w:rsidR="00775782" w:rsidRPr="000B6501" w:rsidRDefault="00775782" w:rsidP="008167F0">
            <w:pPr>
              <w:jc w:val="center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11039" w:type="dxa"/>
            <w:shd w:val="pct10" w:color="auto" w:fill="auto"/>
          </w:tcPr>
          <w:p w14:paraId="4E0D24AA" w14:textId="77777777" w:rsidR="00775782" w:rsidRPr="000B6501" w:rsidRDefault="00775782" w:rsidP="008167F0">
            <w:pPr>
              <w:jc w:val="center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775782" w:rsidRPr="000B6501" w14:paraId="2C8E2162" w14:textId="77777777" w:rsidTr="005350F2">
        <w:trPr>
          <w:trHeight w:val="90"/>
        </w:trPr>
        <w:tc>
          <w:tcPr>
            <w:tcW w:w="835" w:type="dxa"/>
            <w:vMerge/>
          </w:tcPr>
          <w:p w14:paraId="03778588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</w:tcPr>
          <w:p w14:paraId="1B4A51F4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11039" w:type="dxa"/>
          </w:tcPr>
          <w:p w14:paraId="0D36C32D" w14:textId="77777777" w:rsidR="00850A78" w:rsidRPr="000B6501" w:rsidRDefault="00850A78" w:rsidP="00474631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issues.</w:t>
            </w:r>
          </w:p>
          <w:p w14:paraId="08EA5E68" w14:textId="77777777" w:rsidR="00850A78" w:rsidRPr="000B6501" w:rsidRDefault="00850A78" w:rsidP="00474631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22347315" w14:textId="47D51A6D" w:rsidR="00850A78" w:rsidRPr="000B6501" w:rsidRDefault="00850A78" w:rsidP="00474631">
            <w:pPr>
              <w:numPr>
                <w:ilvl w:val="1"/>
                <w:numId w:val="28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37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instruction.</w:t>
            </w:r>
          </w:p>
          <w:p w14:paraId="512FA20D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</w:p>
          <w:p w14:paraId="2B68BA1F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Log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6BB8F23A" w14:textId="77777777" w:rsidR="008C3C63" w:rsidRPr="000B6501" w:rsidRDefault="008C3C63" w:rsidP="00474631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31319967" w14:textId="77777777" w:rsidR="008C3C63" w:rsidRPr="000B6501" w:rsidRDefault="008C3C63" w:rsidP="00474631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6D6C17C" w14:textId="77777777" w:rsidR="00850A78" w:rsidRPr="000B6501" w:rsidRDefault="008C3C63" w:rsidP="00474631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07C98D50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5A3EF2AE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3BF0D507" w14:textId="77777777" w:rsidR="00850A78" w:rsidRPr="000B6501" w:rsidRDefault="00850A78" w:rsidP="00474631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12942E3" w14:textId="77777777" w:rsidR="00775782" w:rsidRPr="000B6501" w:rsidRDefault="00850A78" w:rsidP="00474631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46F7D408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775782" w:rsidRPr="000B6501" w14:paraId="5DA62AEB" w14:textId="77777777" w:rsidTr="005350F2">
        <w:trPr>
          <w:trHeight w:val="90"/>
        </w:trPr>
        <w:tc>
          <w:tcPr>
            <w:tcW w:w="835" w:type="dxa"/>
            <w:vMerge/>
          </w:tcPr>
          <w:p w14:paraId="63A36459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414" w:type="dxa"/>
          </w:tcPr>
          <w:p w14:paraId="0E4D8992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11039" w:type="dxa"/>
          </w:tcPr>
          <w:p w14:paraId="4FA35458" w14:textId="77777777" w:rsidR="00850A78" w:rsidRPr="000B6501" w:rsidRDefault="00850A78" w:rsidP="00474631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47E7978C" w14:textId="147ABC1F" w:rsidR="00850A78" w:rsidRPr="000B6501" w:rsidRDefault="00850A78" w:rsidP="00474631">
            <w:pPr>
              <w:numPr>
                <w:ilvl w:val="1"/>
                <w:numId w:val="31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38" w:history="1">
              <w:r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Call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0B6501">
                <w:rPr>
                  <w:rStyle w:val="Hyperlink"/>
                  <w:rFonts w:ascii="Verdana" w:hAnsi="Verdana"/>
                  <w:bCs/>
                </w:rPr>
                <w:t>Documentation</w:t>
              </w:r>
            </w:hyperlink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work</w:t>
            </w:r>
            <w:r w:rsidR="001701B1" w:rsidRPr="000B6501">
              <w:rPr>
                <w:rFonts w:ascii="Verdana" w:hAnsi="Verdana"/>
                <w:color w:val="333333"/>
              </w:rPr>
              <w:t xml:space="preserve"> </w:t>
            </w:r>
            <w:r w:rsidR="00121E7C" w:rsidRPr="000B6501">
              <w:rPr>
                <w:rFonts w:ascii="Verdana" w:hAnsi="Verdana"/>
                <w:color w:val="333333"/>
              </w:rPr>
              <w:t>instruction.</w:t>
            </w:r>
          </w:p>
          <w:p w14:paraId="1AADBF10" w14:textId="77777777" w:rsidR="00850A78" w:rsidRPr="000B6501" w:rsidRDefault="00850A78" w:rsidP="008167F0">
            <w:pPr>
              <w:rPr>
                <w:rFonts w:ascii="Verdana" w:hAnsi="Verdana"/>
                <w:b/>
                <w:color w:val="333333"/>
              </w:rPr>
            </w:pPr>
          </w:p>
          <w:p w14:paraId="16877D31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  <w:color w:val="333333"/>
              </w:rPr>
              <w:t>Log</w:t>
            </w:r>
            <w:r w:rsidR="001701B1" w:rsidRPr="000B6501">
              <w:rPr>
                <w:rFonts w:ascii="Verdana" w:hAnsi="Verdana"/>
                <w:b/>
                <w:color w:val="333333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Activity:</w:t>
            </w:r>
          </w:p>
          <w:p w14:paraId="66DA7300" w14:textId="77777777" w:rsidR="008C3C63" w:rsidRPr="000B6501" w:rsidRDefault="008C3C63" w:rsidP="0047463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1003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Design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Education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657ABBA9" w14:textId="77777777" w:rsidR="008C3C63" w:rsidRPr="000B6501" w:rsidRDefault="008C3C63" w:rsidP="0047463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1006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307E3B7B" w14:textId="77777777" w:rsidR="00850A78" w:rsidRPr="000B6501" w:rsidRDefault="008C3C63" w:rsidP="0047463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1011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=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75BCA589" w14:textId="77777777" w:rsidR="008C3C63" w:rsidRPr="000B6501" w:rsidRDefault="008C3C63" w:rsidP="008167F0">
            <w:pPr>
              <w:rPr>
                <w:rFonts w:ascii="Verdana" w:hAnsi="Verdana"/>
                <w:b/>
              </w:rPr>
            </w:pPr>
          </w:p>
          <w:p w14:paraId="61278063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43754D7A" w14:textId="77777777" w:rsidR="00850A78" w:rsidRPr="000B6501" w:rsidRDefault="00850A78" w:rsidP="00474631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062A104C" w14:textId="77777777" w:rsidR="00775782" w:rsidRPr="000B6501" w:rsidRDefault="00850A78" w:rsidP="00474631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16BFF852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</w:tbl>
    <w:p w14:paraId="4AC95E00" w14:textId="77777777" w:rsidR="00167D3F" w:rsidRPr="000B6501" w:rsidRDefault="00167D3F" w:rsidP="008167F0">
      <w:pPr>
        <w:jc w:val="right"/>
        <w:rPr>
          <w:rFonts w:ascii="Verdana" w:hAnsi="Verdana"/>
        </w:rPr>
      </w:pPr>
    </w:p>
    <w:p w14:paraId="2A27FDAB" w14:textId="77777777" w:rsidR="00DD629C" w:rsidRPr="000B6501" w:rsidRDefault="00396950" w:rsidP="00DD629C">
      <w:pPr>
        <w:jc w:val="right"/>
        <w:rPr>
          <w:rFonts w:ascii="Verdana" w:hAnsi="Verdana"/>
        </w:rPr>
      </w:pPr>
      <w:hyperlink w:anchor="_top" w:history="1">
        <w:r w:rsidR="00DD629C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DD629C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DD629C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DD629C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629C" w:rsidRPr="008167F0" w14:paraId="0D8D28DB" w14:textId="77777777" w:rsidTr="005D3828">
        <w:tc>
          <w:tcPr>
            <w:tcW w:w="5000" w:type="pct"/>
            <w:shd w:val="clear" w:color="auto" w:fill="C0C0C0"/>
          </w:tcPr>
          <w:p w14:paraId="5B3B5087" w14:textId="77777777" w:rsidR="00DD629C" w:rsidRPr="00121E7C" w:rsidRDefault="00DD629C" w:rsidP="00DD629C">
            <w:pPr>
              <w:pStyle w:val="Heading2"/>
              <w:rPr>
                <w:rFonts w:ascii="Verdana" w:hAnsi="Verdana"/>
                <w:i w:val="0"/>
              </w:rPr>
            </w:pPr>
            <w:bookmarkStart w:id="15" w:name="_Toc86306264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</w:t>
            </w:r>
            <w:r>
              <w:rPr>
                <w:rFonts w:ascii="Verdana" w:hAnsi="Verdana"/>
                <w:i w:val="0"/>
              </w:rPr>
              <w:t>EGWP</w:t>
            </w:r>
            <w:r w:rsidRPr="00121E7C">
              <w:rPr>
                <w:rFonts w:ascii="Verdana" w:hAnsi="Verdana"/>
                <w:i w:val="0"/>
              </w:rPr>
              <w:t>)</w:t>
            </w:r>
            <w:bookmarkEnd w:id="15"/>
          </w:p>
        </w:tc>
      </w:tr>
    </w:tbl>
    <w:p w14:paraId="7B651CEA" w14:textId="77777777" w:rsidR="000C1301" w:rsidRPr="000B6501" w:rsidRDefault="00DD629C" w:rsidP="000C1301">
      <w:pPr>
        <w:autoSpaceDE w:val="0"/>
        <w:autoSpaceDN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</w:t>
      </w:r>
      <w:r w:rsidRPr="000B6501">
        <w:rPr>
          <w:rFonts w:ascii="Verdana" w:hAnsi="Verdana" w:cs="Arial"/>
        </w:rPr>
        <w:t>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EGWP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follow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same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process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246B72" w:rsidRPr="000B6501">
        <w:rPr>
          <w:rFonts w:ascii="Verdana" w:hAnsi="Verdana" w:cs="Arial"/>
        </w:rPr>
        <w:t>as</w:t>
      </w:r>
      <w:r w:rsidR="001701B1" w:rsidRPr="000B6501">
        <w:rPr>
          <w:rFonts w:ascii="Verdana" w:hAnsi="Verdana" w:cs="Arial"/>
        </w:rPr>
        <w:t xml:space="preserve">  </w:t>
      </w:r>
      <w:r w:rsidR="00246B72" w:rsidRPr="000B6501">
        <w:rPr>
          <w:rFonts w:ascii="Verdana" w:hAnsi="Verdana" w:cs="Arial"/>
        </w:rPr>
        <w:t>outlined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this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document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However,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since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can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primary,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secondary,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neither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or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both,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outcome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slightly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different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due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Single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Transaction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Coordination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(STCOB)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coverag</w:t>
      </w:r>
      <w:r w:rsidR="00133ABA" w:rsidRPr="000B6501">
        <w:rPr>
          <w:rFonts w:ascii="Verdana" w:hAnsi="Verdana" w:cs="Arial"/>
        </w:rPr>
        <w:t>e.</w:t>
      </w:r>
      <w:r w:rsidR="001701B1" w:rsidRPr="000B6501">
        <w:rPr>
          <w:rFonts w:ascii="Verdana" w:hAnsi="Verdana" w:cs="Arial"/>
        </w:rPr>
        <w:t xml:space="preserve"> </w:t>
      </w:r>
    </w:p>
    <w:p w14:paraId="71134886" w14:textId="77777777" w:rsidR="000C1301" w:rsidRPr="000B6501" w:rsidRDefault="000C1301" w:rsidP="000C1301">
      <w:pPr>
        <w:autoSpaceDE w:val="0"/>
        <w:autoSpaceDN w:val="0"/>
        <w:rPr>
          <w:rFonts w:ascii="Verdana" w:hAnsi="Verdana" w:cs="Arial"/>
        </w:rPr>
      </w:pPr>
    </w:p>
    <w:p w14:paraId="0BD21EEA" w14:textId="77777777" w:rsidR="000C1301" w:rsidRPr="000B6501" w:rsidRDefault="000C1301" w:rsidP="000C1301">
      <w:pPr>
        <w:autoSpaceDE w:val="0"/>
        <w:autoSpaceDN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event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b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but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process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as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fill.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obtained,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reject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plan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subsequent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="00D60854" w:rsidRPr="000B6501">
        <w:rPr>
          <w:rFonts w:ascii="Verdana" w:hAnsi="Verdana" w:cs="Arial"/>
        </w:rPr>
        <w:t>since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full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subsequen</w:t>
      </w:r>
      <w:r w:rsidR="00D60854" w:rsidRPr="000B6501">
        <w:rPr>
          <w:rFonts w:ascii="Verdana" w:hAnsi="Verdana" w:cs="Arial"/>
        </w:rPr>
        <w:t>t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fills.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/>
        </w:rPr>
        <w:t>Some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EGWP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 w:cs="Arial"/>
        </w:rPr>
        <w:t>clients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while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oth</w:t>
      </w:r>
      <w:r w:rsidR="001D732E" w:rsidRPr="000B6501">
        <w:rPr>
          <w:rFonts w:ascii="Verdana" w:hAnsi="Verdana" w:cs="Arial"/>
        </w:rPr>
        <w:t>er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allow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</w:p>
    <w:p w14:paraId="16F8AF95" w14:textId="77777777" w:rsidR="00DD629C" w:rsidRPr="000B6501" w:rsidRDefault="00DD629C" w:rsidP="00246B72">
      <w:pPr>
        <w:autoSpaceDE w:val="0"/>
        <w:autoSpaceDN w:val="0"/>
        <w:rPr>
          <w:rFonts w:ascii="Verdana" w:hAnsi="Verdana" w:cs="Arial"/>
        </w:rPr>
      </w:pPr>
    </w:p>
    <w:p w14:paraId="5D749FEC" w14:textId="77777777" w:rsidR="00133ABA" w:rsidRPr="000B6501" w:rsidRDefault="00133ABA" w:rsidP="00DD629C">
      <w:pPr>
        <w:rPr>
          <w:rFonts w:ascii="Verdana" w:hAnsi="Verdana" w:cs="Arial"/>
          <w:b/>
        </w:rPr>
      </w:pPr>
      <w:r w:rsidRPr="000B6501">
        <w:rPr>
          <w:rFonts w:ascii="Verdana" w:hAnsi="Verdana" w:cs="Arial"/>
          <w:b/>
        </w:rPr>
        <w:t>Examples:</w:t>
      </w:r>
    </w:p>
    <w:p w14:paraId="5E2814CC" w14:textId="77777777" w:rsidR="00133ABA" w:rsidRPr="000B6501" w:rsidRDefault="00133ABA" w:rsidP="00474631">
      <w:pPr>
        <w:numPr>
          <w:ilvl w:val="0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Client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</w:p>
    <w:p w14:paraId="42B2BDCF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prescription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+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receive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4F140D"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supply.</w:t>
      </w:r>
    </w:p>
    <w:p w14:paraId="5E289706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Second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sa</w:t>
      </w:r>
      <w:r w:rsidR="001D732E" w:rsidRPr="000B6501">
        <w:rPr>
          <w:rFonts w:ascii="Verdana" w:hAnsi="Verdana" w:cs="Arial"/>
        </w:rPr>
        <w:t>me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prescription.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reject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Drug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pass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</w:p>
    <w:p w14:paraId="56369F70" w14:textId="77777777" w:rsidR="00133ABA" w:rsidRPr="000B6501" w:rsidRDefault="00133ABA" w:rsidP="00474631">
      <w:pPr>
        <w:numPr>
          <w:ilvl w:val="0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Client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</w:p>
    <w:p w14:paraId="088F78DD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</w:t>
      </w:r>
      <w:r w:rsidR="001D732E" w:rsidRPr="000B6501">
        <w:rPr>
          <w:rFonts w:ascii="Verdana" w:hAnsi="Verdana" w:cs="Arial"/>
        </w:rPr>
        <w:t>ption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+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</w:p>
    <w:p w14:paraId="031C5C5A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Second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sa</w:t>
      </w:r>
      <w:r w:rsidR="001D732E" w:rsidRPr="000B6501">
        <w:rPr>
          <w:rFonts w:ascii="Verdana" w:hAnsi="Verdana" w:cs="Arial"/>
        </w:rPr>
        <w:t>me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prescription.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reject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pass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</w:p>
    <w:p w14:paraId="720FA6A9" w14:textId="77777777" w:rsidR="00801AF7" w:rsidRPr="000B6501" w:rsidRDefault="00801AF7" w:rsidP="00801AF7">
      <w:pPr>
        <w:rPr>
          <w:rFonts w:ascii="Verdana" w:hAnsi="Verdana" w:cs="Arial"/>
        </w:rPr>
      </w:pPr>
    </w:p>
    <w:p w14:paraId="5D79838D" w14:textId="77777777" w:rsidR="00801AF7" w:rsidRPr="000B6501" w:rsidRDefault="00801AF7" w:rsidP="00801AF7">
      <w:pPr>
        <w:rPr>
          <w:rFonts w:ascii="Verdana" w:hAnsi="Verdana" w:cs="Arial"/>
        </w:rPr>
      </w:pPr>
      <w:r w:rsidRPr="000B6501">
        <w:rPr>
          <w:rFonts w:ascii="Verdana" w:hAnsi="Verdana" w:cs="Arial"/>
          <w:b/>
        </w:rPr>
        <w:t>Note:</w:t>
      </w:r>
      <w:r w:rsidR="001701B1" w:rsidRPr="000B6501">
        <w:rPr>
          <w:rFonts w:ascii="Verdana" w:hAnsi="Verdana" w:cs="Arial"/>
          <w:b/>
        </w:rPr>
        <w:t xml:space="preserve">  </w:t>
      </w:r>
      <w:r w:rsidRPr="000B6501">
        <w:rPr>
          <w:rFonts w:ascii="Verdana" w:hAnsi="Verdana" w:cs="Arial"/>
        </w:rPr>
        <w:t>Mail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prescriptions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processed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with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though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90-day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b/>
        </w:rPr>
        <w:t>ONLY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30-day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</w:p>
    <w:p w14:paraId="19B8A732" w14:textId="77777777" w:rsidR="00133ABA" w:rsidRPr="000B6501" w:rsidRDefault="00133ABA" w:rsidP="00DD629C">
      <w:pPr>
        <w:rPr>
          <w:rFonts w:ascii="Verdana" w:hAnsi="Verdana"/>
        </w:rPr>
      </w:pPr>
    </w:p>
    <w:p w14:paraId="5BF2DD03" w14:textId="77777777" w:rsidR="0063381C" w:rsidRPr="000B6501" w:rsidRDefault="00396950" w:rsidP="008167F0">
      <w:pPr>
        <w:ind w:left="360"/>
        <w:jc w:val="right"/>
        <w:rPr>
          <w:rFonts w:ascii="Verdana" w:hAnsi="Verdana"/>
        </w:rPr>
      </w:pPr>
      <w:hyperlink w:anchor="_top" w:history="1">
        <w:r w:rsidR="00196DE7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196DE7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3381C" w:rsidRPr="008167F0" w14:paraId="4E24EF18" w14:textId="77777777" w:rsidTr="004B5FD2">
        <w:tc>
          <w:tcPr>
            <w:tcW w:w="5000" w:type="pct"/>
            <w:shd w:val="clear" w:color="auto" w:fill="C0C0C0"/>
          </w:tcPr>
          <w:p w14:paraId="0F15B09B" w14:textId="77777777" w:rsidR="0063381C" w:rsidRPr="00121E7C" w:rsidRDefault="0063381C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16" w:name="_Transition_Fill_Coding"/>
            <w:bookmarkStart w:id="17" w:name="_Toc86306265"/>
            <w:bookmarkEnd w:id="16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Coding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the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Prescription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Details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screen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-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proofErr w:type="spellStart"/>
            <w:r w:rsidRPr="00121E7C">
              <w:rPr>
                <w:rFonts w:ascii="Verdana" w:hAnsi="Verdana"/>
                <w:i w:val="0"/>
              </w:rPr>
              <w:t>RxClaim</w:t>
            </w:r>
            <w:bookmarkEnd w:id="17"/>
            <w:proofErr w:type="spellEnd"/>
          </w:p>
        </w:tc>
      </w:tr>
    </w:tbl>
    <w:p w14:paraId="79F53BD0" w14:textId="77777777" w:rsidR="0063381C" w:rsidRPr="000B6501" w:rsidRDefault="0063381C" w:rsidP="008167F0">
      <w:p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On</w:t>
      </w:r>
      <w:r w:rsidR="001701B1" w:rsidRPr="000B6501">
        <w:rPr>
          <w:rFonts w:ascii="Verdana" w:hAnsi="Verdana" w:cs="Microsoft Sans Serif"/>
        </w:rPr>
        <w:t xml:space="preserve"> </w:t>
      </w:r>
      <w:r w:rsidR="00D32DBC"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  <w:b/>
        </w:rPr>
        <w:t>Prescription</w:t>
      </w:r>
      <w:r w:rsidR="001701B1" w:rsidRPr="000B6501">
        <w:rPr>
          <w:rFonts w:ascii="Verdana" w:hAnsi="Verdana" w:cs="Microsoft Sans Serif"/>
          <w:b/>
        </w:rPr>
        <w:t xml:space="preserve"> </w:t>
      </w:r>
      <w:r w:rsidRPr="000B6501">
        <w:rPr>
          <w:rFonts w:ascii="Verdana" w:hAnsi="Verdana" w:cs="Microsoft Sans Serif"/>
          <w:b/>
        </w:rPr>
        <w:t>Detail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screen,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CCR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will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find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a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link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to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all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Medicare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information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regarding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Transition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Fill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for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both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Mail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and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Retail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claims.</w:t>
      </w:r>
    </w:p>
    <w:p w14:paraId="5004A16F" w14:textId="77777777" w:rsidR="00BC358D" w:rsidRPr="000B6501" w:rsidRDefault="00BC358D" w:rsidP="00BC358D">
      <w:pPr>
        <w:pStyle w:val="ListParagraph"/>
        <w:ind w:left="0"/>
        <w:rPr>
          <w:rFonts w:ascii="Verdana" w:hAnsi="Verdana" w:cs="Microsoft Sans Serif"/>
        </w:rPr>
      </w:pPr>
    </w:p>
    <w:p w14:paraId="5CB1F75D" w14:textId="77777777" w:rsidR="0063381C" w:rsidRPr="000B6501" w:rsidRDefault="0063381C" w:rsidP="00BC358D">
      <w:pPr>
        <w:pStyle w:val="ListParagraph"/>
        <w:ind w:left="0"/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Scroll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down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to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  <w:b/>
        </w:rPr>
        <w:t>bottom</w:t>
      </w:r>
      <w:r w:rsidR="001701B1" w:rsidRPr="000B6501">
        <w:rPr>
          <w:rFonts w:ascii="Verdana" w:hAnsi="Verdana" w:cs="Microsoft Sans Serif"/>
          <w:b/>
        </w:rPr>
        <w:t xml:space="preserve"> </w:t>
      </w:r>
      <w:r w:rsidRPr="000B6501">
        <w:rPr>
          <w:rFonts w:ascii="Verdana" w:hAnsi="Verdana" w:cs="Microsoft Sans Serif"/>
        </w:rPr>
        <w:t>of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  <w:b/>
        </w:rPr>
        <w:t xml:space="preserve"> </w:t>
      </w:r>
      <w:r w:rsidRPr="000B6501">
        <w:rPr>
          <w:rFonts w:ascii="Verdana" w:hAnsi="Verdana" w:cs="Microsoft Sans Serif"/>
          <w:b/>
        </w:rPr>
        <w:t>Prescription</w:t>
      </w:r>
      <w:r w:rsidR="001701B1" w:rsidRPr="000B6501">
        <w:rPr>
          <w:rFonts w:ascii="Verdana" w:hAnsi="Verdana" w:cs="Microsoft Sans Serif"/>
          <w:b/>
        </w:rPr>
        <w:t xml:space="preserve"> </w:t>
      </w:r>
      <w:r w:rsidRPr="000B6501">
        <w:rPr>
          <w:rFonts w:ascii="Verdana" w:hAnsi="Verdana" w:cs="Microsoft Sans Serif"/>
          <w:b/>
        </w:rPr>
        <w:t>Detail</w:t>
      </w:r>
      <w:r w:rsidR="001701B1" w:rsidRPr="000B6501">
        <w:rPr>
          <w:rFonts w:ascii="Verdana" w:hAnsi="Verdana" w:cs="Microsoft Sans Serif"/>
          <w:b/>
        </w:rPr>
        <w:t xml:space="preserve"> </w:t>
      </w:r>
      <w:r w:rsidRPr="000B6501">
        <w:rPr>
          <w:rFonts w:ascii="Verdana" w:hAnsi="Verdana" w:cs="Microsoft Sans Serif"/>
        </w:rPr>
        <w:t>screen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and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click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on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  <w:b/>
        </w:rPr>
        <w:t>Show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hyperlink.</w:t>
      </w:r>
    </w:p>
    <w:p w14:paraId="326B9509" w14:textId="77777777" w:rsidR="0063381C" w:rsidRPr="000B6501" w:rsidRDefault="0063381C" w:rsidP="008167F0">
      <w:pPr>
        <w:ind w:left="360"/>
        <w:rPr>
          <w:rFonts w:ascii="Verdana" w:hAnsi="Verdana"/>
        </w:rPr>
      </w:pPr>
    </w:p>
    <w:p w14:paraId="64414379" w14:textId="4600AAB2" w:rsidR="0063381C" w:rsidRPr="000B6501" w:rsidRDefault="00B201DD" w:rsidP="008167F0">
      <w:pPr>
        <w:ind w:left="360"/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7C8AADB9" wp14:editId="187B1C7D">
            <wp:extent cx="4705350" cy="3429000"/>
            <wp:effectExtent l="38100" t="38100" r="19050" b="19050"/>
            <wp:docPr id="12" name="Picture 48" descr="MCho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Choice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290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C6648E" w14:textId="77777777" w:rsidR="0063381C" w:rsidRPr="000B6501" w:rsidRDefault="0063381C" w:rsidP="008167F0">
      <w:pPr>
        <w:ind w:left="360"/>
        <w:rPr>
          <w:rFonts w:ascii="Verdana" w:hAnsi="Verdana"/>
          <w:noProof/>
        </w:rPr>
      </w:pPr>
    </w:p>
    <w:p w14:paraId="740C6F21" w14:textId="77777777" w:rsidR="0063381C" w:rsidRPr="000B6501" w:rsidRDefault="0063381C" w:rsidP="008167F0">
      <w:pPr>
        <w:ind w:left="360"/>
        <w:rPr>
          <w:rFonts w:ascii="Verdana" w:hAnsi="Verdana" w:cs="Microsoft Sans Serif"/>
          <w:bCs/>
        </w:rPr>
      </w:pPr>
      <w:r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/>
          <w:bCs/>
        </w:rPr>
        <w:t>Medicare</w:t>
      </w:r>
      <w:r w:rsidR="001701B1" w:rsidRPr="000B6501">
        <w:rPr>
          <w:rFonts w:ascii="Verdana" w:hAnsi="Verdana" w:cs="Microsoft Sans Serif"/>
          <w:b/>
          <w:bCs/>
        </w:rPr>
        <w:t xml:space="preserve"> </w:t>
      </w:r>
      <w:r w:rsidRPr="000B6501">
        <w:rPr>
          <w:rFonts w:ascii="Verdana" w:hAnsi="Verdana" w:cs="Microsoft Sans Serif"/>
          <w:b/>
          <w:bCs/>
        </w:rPr>
        <w:t>Part</w:t>
      </w:r>
      <w:r w:rsidR="001701B1" w:rsidRPr="000B6501">
        <w:rPr>
          <w:rFonts w:ascii="Verdana" w:hAnsi="Verdana" w:cs="Microsoft Sans Serif"/>
          <w:b/>
          <w:bCs/>
        </w:rPr>
        <w:t xml:space="preserve"> </w:t>
      </w:r>
      <w:r w:rsidRPr="000B6501">
        <w:rPr>
          <w:rFonts w:ascii="Verdana" w:hAnsi="Verdana" w:cs="Microsoft Sans Serif"/>
          <w:b/>
          <w:bCs/>
        </w:rPr>
        <w:t>D</w:t>
      </w:r>
      <w:r w:rsidR="001701B1" w:rsidRPr="000B6501">
        <w:rPr>
          <w:rFonts w:ascii="Verdana" w:hAnsi="Verdana" w:cs="Microsoft Sans Serif"/>
          <w:b/>
          <w:bCs/>
        </w:rPr>
        <w:t xml:space="preserve"> </w:t>
      </w:r>
      <w:r w:rsidRPr="000B6501">
        <w:rPr>
          <w:rFonts w:ascii="Verdana" w:hAnsi="Verdana" w:cs="Microsoft Sans Serif"/>
          <w:bCs/>
        </w:rPr>
        <w:t>section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of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screen,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following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fields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370B24" w:rsidRPr="000B6501">
        <w:rPr>
          <w:rFonts w:ascii="Verdana" w:hAnsi="Verdana" w:cs="Microsoft Sans Serif"/>
          <w:bCs/>
        </w:rPr>
        <w:t>can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370B24" w:rsidRPr="000B6501">
        <w:rPr>
          <w:rFonts w:ascii="Verdana" w:hAnsi="Verdana" w:cs="Microsoft Sans Serif"/>
          <w:bCs/>
        </w:rPr>
        <w:t>be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370B24" w:rsidRPr="000B6501">
        <w:rPr>
          <w:rFonts w:ascii="Verdana" w:hAnsi="Verdana" w:cs="Microsoft Sans Serif"/>
          <w:bCs/>
        </w:rPr>
        <w:t>found</w:t>
      </w:r>
      <w:r w:rsidRPr="000B6501">
        <w:rPr>
          <w:rFonts w:ascii="Verdana" w:hAnsi="Verdana" w:cs="Microsoft Sans Serif"/>
          <w:bCs/>
        </w:rPr>
        <w:t>:</w:t>
      </w:r>
      <w:r w:rsidR="001701B1" w:rsidRPr="000B6501">
        <w:rPr>
          <w:rFonts w:ascii="Verdana" w:hAnsi="Verdana" w:cs="Microsoft Sans Serif"/>
          <w:bCs/>
        </w:rPr>
        <w:t xml:space="preserve">  </w:t>
      </w:r>
    </w:p>
    <w:p w14:paraId="1C103323" w14:textId="77777777" w:rsidR="0063381C" w:rsidRPr="000B6501" w:rsidRDefault="0063381C" w:rsidP="00474631">
      <w:pPr>
        <w:numPr>
          <w:ilvl w:val="0"/>
          <w:numId w:val="45"/>
        </w:num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Claim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Type</w:t>
      </w:r>
    </w:p>
    <w:p w14:paraId="348679CB" w14:textId="77777777" w:rsidR="0063381C" w:rsidRPr="000B6501" w:rsidRDefault="0063381C" w:rsidP="00474631">
      <w:pPr>
        <w:numPr>
          <w:ilvl w:val="0"/>
          <w:numId w:val="45"/>
        </w:num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TF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Eligibility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Start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Date</w:t>
      </w:r>
    </w:p>
    <w:p w14:paraId="25FB1D71" w14:textId="77777777" w:rsidR="0063381C" w:rsidRPr="000B6501" w:rsidRDefault="0063381C" w:rsidP="00474631">
      <w:pPr>
        <w:numPr>
          <w:ilvl w:val="0"/>
          <w:numId w:val="45"/>
        </w:num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TF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Eligibility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End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Date</w:t>
      </w:r>
    </w:p>
    <w:p w14:paraId="2DA53079" w14:textId="77777777" w:rsidR="0063381C" w:rsidRPr="000B6501" w:rsidRDefault="0063381C" w:rsidP="00474631">
      <w:pPr>
        <w:numPr>
          <w:ilvl w:val="0"/>
          <w:numId w:val="45"/>
        </w:num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TF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Letters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Sent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Date</w:t>
      </w:r>
    </w:p>
    <w:p w14:paraId="3541632E" w14:textId="77777777" w:rsidR="0063381C" w:rsidRPr="000B6501" w:rsidRDefault="0063381C" w:rsidP="00474631">
      <w:pPr>
        <w:numPr>
          <w:ilvl w:val="0"/>
          <w:numId w:val="45"/>
        </w:numPr>
        <w:rPr>
          <w:rFonts w:ascii="Verdana" w:hAnsi="Verdana" w:cs="Microsoft Sans Serif"/>
          <w:b/>
          <w:bCs/>
        </w:rPr>
      </w:pPr>
      <w:r w:rsidRPr="000B6501">
        <w:rPr>
          <w:rFonts w:ascii="Verdana" w:hAnsi="Verdana" w:cs="Microsoft Sans Serif"/>
        </w:rPr>
        <w:t>TF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Letter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Template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Type</w:t>
      </w:r>
    </w:p>
    <w:p w14:paraId="2886B1A8" w14:textId="77777777" w:rsidR="0063381C" w:rsidRPr="000B6501" w:rsidRDefault="0063381C" w:rsidP="008167F0">
      <w:pPr>
        <w:ind w:left="360"/>
        <w:rPr>
          <w:rFonts w:ascii="Verdana" w:hAnsi="Verdana" w:cs="Microsoft Sans Serif"/>
          <w:b/>
          <w:bCs/>
        </w:rPr>
      </w:pPr>
    </w:p>
    <w:p w14:paraId="525A3A9E" w14:textId="77777777" w:rsidR="0063381C" w:rsidRPr="000B6501" w:rsidRDefault="009852D6" w:rsidP="008167F0">
      <w:pPr>
        <w:ind w:left="360"/>
        <w:rPr>
          <w:rFonts w:ascii="Verdana" w:hAnsi="Verdana" w:cs="Microsoft Sans Serif"/>
          <w:bCs/>
        </w:rPr>
      </w:pPr>
      <w:r w:rsidRPr="000B6501">
        <w:rPr>
          <w:rFonts w:ascii="Verdana" w:hAnsi="Verdana" w:cs="Microsoft Sans Serif"/>
          <w:b/>
          <w:bCs/>
        </w:rPr>
        <w:t>Note</w:t>
      </w:r>
      <w:r w:rsidR="0063381C" w:rsidRPr="000B6501">
        <w:rPr>
          <w:rFonts w:ascii="Verdana" w:hAnsi="Verdana" w:cs="Microsoft Sans Serif"/>
          <w:b/>
          <w:bCs/>
        </w:rPr>
        <w:t>:</w:t>
      </w:r>
      <w:r w:rsidR="001701B1" w:rsidRPr="000B6501">
        <w:rPr>
          <w:rFonts w:ascii="Verdana" w:hAnsi="Verdana" w:cs="Microsoft Sans Serif"/>
          <w:b/>
          <w:bCs/>
        </w:rPr>
        <w:t xml:space="preserve">  </w:t>
      </w:r>
      <w:r w:rsidR="0063381C" w:rsidRPr="000B6501">
        <w:rPr>
          <w:rFonts w:ascii="Verdana" w:hAnsi="Verdana" w:cs="Microsoft Sans Serif"/>
          <w:bCs/>
        </w:rPr>
        <w:t>This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information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is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reference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to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/>
          <w:bCs/>
        </w:rPr>
        <w:t>SYSTEM</w:t>
      </w:r>
      <w:r w:rsidR="00D32DBC" w:rsidRPr="000B6501">
        <w:rPr>
          <w:rFonts w:ascii="Verdana" w:hAnsi="Verdana" w:cs="Microsoft Sans Serif"/>
          <w:b/>
          <w:bCs/>
        </w:rPr>
        <w:t>-</w:t>
      </w:r>
      <w:r w:rsidR="0063381C" w:rsidRPr="000B6501">
        <w:rPr>
          <w:rFonts w:ascii="Verdana" w:hAnsi="Verdana" w:cs="Microsoft Sans Serif"/>
          <w:bCs/>
        </w:rPr>
        <w:t>generated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Transition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Fills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and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do</w:t>
      </w:r>
      <w:r w:rsidR="00D32DBC" w:rsidRPr="000B6501">
        <w:rPr>
          <w:rFonts w:ascii="Verdana" w:hAnsi="Verdana" w:cs="Microsoft Sans Serif"/>
          <w:bCs/>
        </w:rPr>
        <w:t>es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/>
          <w:bCs/>
        </w:rPr>
        <w:t>NOT</w:t>
      </w:r>
      <w:r w:rsidR="001701B1" w:rsidRPr="000B6501">
        <w:rPr>
          <w:rFonts w:ascii="Verdana" w:hAnsi="Verdana" w:cs="Microsoft Sans Serif"/>
          <w:b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apply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to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Level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of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Care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="0063381C" w:rsidRPr="000B6501">
        <w:rPr>
          <w:rFonts w:ascii="Verdana" w:hAnsi="Verdana" w:cs="Microsoft Sans Serif"/>
          <w:bCs/>
        </w:rPr>
        <w:t>changes.</w:t>
      </w:r>
    </w:p>
    <w:p w14:paraId="6A87AF44" w14:textId="77777777" w:rsidR="0063381C" w:rsidRPr="000B6501" w:rsidRDefault="0063381C" w:rsidP="008167F0">
      <w:pPr>
        <w:ind w:left="360"/>
        <w:rPr>
          <w:rFonts w:ascii="Verdana" w:hAnsi="Verdana"/>
        </w:rPr>
      </w:pPr>
    </w:p>
    <w:p w14:paraId="725BA4CF" w14:textId="02F6765F" w:rsidR="0063381C" w:rsidRPr="000B6501" w:rsidRDefault="00B201DD" w:rsidP="008167F0">
      <w:pPr>
        <w:ind w:left="360"/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6F378764" wp14:editId="03482D17">
            <wp:extent cx="4800600" cy="3162300"/>
            <wp:effectExtent l="38100" t="38100" r="19050" b="19050"/>
            <wp:docPr id="13" name="Picture 51" descr="MCho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Choice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CE82A0" w14:textId="77777777" w:rsidR="0063381C" w:rsidRPr="000B6501" w:rsidRDefault="0063381C" w:rsidP="008167F0">
      <w:pPr>
        <w:ind w:left="360"/>
        <w:rPr>
          <w:rFonts w:ascii="Verdana" w:hAnsi="Verdana"/>
          <w:noProof/>
        </w:rPr>
      </w:pPr>
    </w:p>
    <w:p w14:paraId="4D75FD7B" w14:textId="77777777" w:rsidR="0063381C" w:rsidRPr="000B6501" w:rsidRDefault="0063381C" w:rsidP="008167F0">
      <w:pPr>
        <w:rPr>
          <w:rFonts w:ascii="Verdana" w:hAnsi="Verdana" w:cs="Microsoft Sans Serif"/>
          <w:bCs/>
        </w:rPr>
      </w:pPr>
      <w:r w:rsidRPr="000B6501">
        <w:rPr>
          <w:rFonts w:ascii="Verdana" w:hAnsi="Verdana" w:cs="Microsoft Sans Serif"/>
          <w:bCs/>
        </w:rPr>
        <w:t>The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values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found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this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table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can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be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found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these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new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63381C" w:rsidRPr="000B6501" w14:paraId="2BF5F096" w14:textId="77777777" w:rsidTr="009C5785">
        <w:tc>
          <w:tcPr>
            <w:tcW w:w="1156" w:type="pct"/>
            <w:vAlign w:val="bottom"/>
          </w:tcPr>
          <w:p w14:paraId="428A2AD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Date</w:t>
            </w:r>
          </w:p>
        </w:tc>
        <w:tc>
          <w:tcPr>
            <w:tcW w:w="3844" w:type="pct"/>
            <w:vAlign w:val="bottom"/>
          </w:tcPr>
          <w:p w14:paraId="499ADED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Date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cyymmdd</w:t>
            </w:r>
            <w:proofErr w:type="spellEnd"/>
          </w:p>
          <w:p w14:paraId="55648CD1" w14:textId="77777777" w:rsidR="009C5785" w:rsidRPr="000B6501" w:rsidRDefault="009C5785" w:rsidP="009C5785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CCR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Process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Note: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Pr="000B6501">
              <w:rPr>
                <w:rFonts w:ascii="Verdana" w:hAnsi="Verdana" w:cs="Arial"/>
              </w:rPr>
              <w:t>If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required,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based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beneficiary’s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date,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CCR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transfer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call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Senior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team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correction.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Senior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Team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take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beneficiary.</w:t>
            </w:r>
          </w:p>
          <w:p w14:paraId="0D7B012D" w14:textId="77777777" w:rsidR="009C5785" w:rsidRPr="000B6501" w:rsidRDefault="009C5785" w:rsidP="009C5785">
            <w:pPr>
              <w:rPr>
                <w:rFonts w:ascii="Verdana" w:hAnsi="Verdana" w:cs="Arial"/>
              </w:rPr>
            </w:pPr>
          </w:p>
          <w:p w14:paraId="778101EA" w14:textId="77777777" w:rsidR="00071EB3" w:rsidRPr="000B6501" w:rsidRDefault="00641AC4" w:rsidP="009C5785">
            <w:pPr>
              <w:rPr>
                <w:rFonts w:ascii="Verdana" w:hAnsi="Verdana" w:cs="Verdana"/>
              </w:rPr>
            </w:pPr>
            <w:r w:rsidRPr="000B6501">
              <w:rPr>
                <w:rFonts w:ascii="Verdana" w:hAnsi="Verdana" w:cs="Verdana"/>
              </w:rPr>
              <w:t>Refer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r w:rsidRPr="000B6501">
              <w:rPr>
                <w:rFonts w:ascii="Verdana" w:hAnsi="Verdana" w:cs="Verdana"/>
              </w:rPr>
              <w:t>to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hyperlink r:id="rId41" w:history="1"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MED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D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-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When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to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Transfer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Calls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to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the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Senior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Team</w:t>
              </w:r>
            </w:hyperlink>
            <w:r w:rsidR="001701B1" w:rsidRPr="000B6501">
              <w:rPr>
                <w:rFonts w:ascii="Verdana" w:hAnsi="Verdana" w:cs="Verdana"/>
              </w:rPr>
              <w:t xml:space="preserve"> </w:t>
            </w:r>
            <w:r w:rsidR="009C5785" w:rsidRPr="000B6501">
              <w:rPr>
                <w:rFonts w:ascii="Verdana" w:hAnsi="Verdana" w:cs="Verdana"/>
              </w:rPr>
              <w:t>and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hyperlink r:id="rId42" w:history="1"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Basic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Call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Handling</w:t>
              </w:r>
            </w:hyperlink>
            <w:r w:rsidR="009C5785" w:rsidRPr="000B6501">
              <w:rPr>
                <w:rFonts w:ascii="Verdana" w:hAnsi="Verdana" w:cs="Verdana"/>
              </w:rPr>
              <w:t>.</w:t>
            </w:r>
          </w:p>
          <w:p w14:paraId="7730F362" w14:textId="77777777" w:rsidR="000B6501" w:rsidRPr="000B6501" w:rsidRDefault="000B6501" w:rsidP="009C5785">
            <w:pPr>
              <w:rPr>
                <w:rFonts w:ascii="Verdana" w:hAnsi="Verdana" w:cs="Arial"/>
              </w:rPr>
            </w:pPr>
          </w:p>
        </w:tc>
      </w:tr>
      <w:tr w:rsidR="0063381C" w:rsidRPr="000B6501" w14:paraId="6509DB40" w14:textId="77777777" w:rsidTr="009C5785">
        <w:tc>
          <w:tcPr>
            <w:tcW w:w="1156" w:type="pct"/>
            <w:vAlign w:val="bottom"/>
          </w:tcPr>
          <w:p w14:paraId="151B793F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End</w:t>
            </w:r>
          </w:p>
        </w:tc>
        <w:tc>
          <w:tcPr>
            <w:tcW w:w="3844" w:type="pct"/>
            <w:vAlign w:val="bottom"/>
          </w:tcPr>
          <w:p w14:paraId="5A0715B1" w14:textId="77777777" w:rsidR="0063381C" w:rsidRPr="000B6501" w:rsidRDefault="0063381C" w:rsidP="00077F42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Date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Ends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cyymmdd</w:t>
            </w:r>
            <w:proofErr w:type="spellEnd"/>
          </w:p>
          <w:p w14:paraId="5CD7FCCB" w14:textId="77777777" w:rsidR="000B6501" w:rsidRPr="000B6501" w:rsidRDefault="000B6501" w:rsidP="00077F42">
            <w:pPr>
              <w:rPr>
                <w:rFonts w:ascii="Verdana" w:hAnsi="Verdana" w:cs="Arial"/>
              </w:rPr>
            </w:pPr>
          </w:p>
        </w:tc>
      </w:tr>
      <w:tr w:rsidR="0063381C" w:rsidRPr="000B6501" w14:paraId="6B31EDAF" w14:textId="77777777" w:rsidTr="009C5785">
        <w:tc>
          <w:tcPr>
            <w:tcW w:w="1156" w:type="pct"/>
            <w:vMerge w:val="restart"/>
          </w:tcPr>
          <w:p w14:paraId="462D087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</w:t>
            </w:r>
          </w:p>
        </w:tc>
        <w:tc>
          <w:tcPr>
            <w:tcW w:w="3844" w:type="pct"/>
            <w:vAlign w:val="bottom"/>
          </w:tcPr>
          <w:p w14:paraId="48AB358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gramStart"/>
            <w:r w:rsidRPr="000B6501">
              <w:rPr>
                <w:rFonts w:ascii="Verdana" w:hAnsi="Verdana" w:cs="Arial"/>
              </w:rPr>
              <w:t>listed,</w:t>
            </w:r>
            <w:proofErr w:type="gram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however,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should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accepted:</w:t>
            </w:r>
          </w:p>
        </w:tc>
      </w:tr>
      <w:tr w:rsidR="0063381C" w:rsidRPr="000B6501" w14:paraId="747533E4" w14:textId="77777777" w:rsidTr="009C5785">
        <w:tc>
          <w:tcPr>
            <w:tcW w:w="1156" w:type="pct"/>
            <w:vMerge/>
            <w:vAlign w:val="center"/>
          </w:tcPr>
          <w:p w14:paraId="75784AC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2D8DBC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PA)</w:t>
            </w:r>
          </w:p>
        </w:tc>
      </w:tr>
      <w:tr w:rsidR="0063381C" w:rsidRPr="000B6501" w14:paraId="0560D432" w14:textId="77777777" w:rsidTr="009C5785">
        <w:tc>
          <w:tcPr>
            <w:tcW w:w="1156" w:type="pct"/>
            <w:vMerge/>
            <w:vAlign w:val="center"/>
          </w:tcPr>
          <w:p w14:paraId="4F54ABA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E4A59B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B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Step/QVT)</w:t>
            </w:r>
          </w:p>
        </w:tc>
      </w:tr>
      <w:tr w:rsidR="0063381C" w:rsidRPr="000B6501" w14:paraId="6ACCF208" w14:textId="77777777" w:rsidTr="009C5785">
        <w:tc>
          <w:tcPr>
            <w:tcW w:w="1156" w:type="pct"/>
            <w:vMerge/>
            <w:vAlign w:val="center"/>
          </w:tcPr>
          <w:p w14:paraId="6EB9287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051BD0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Step/DD)</w:t>
            </w:r>
          </w:p>
        </w:tc>
      </w:tr>
      <w:tr w:rsidR="0063381C" w:rsidRPr="000B6501" w14:paraId="3BFF6E72" w14:textId="77777777" w:rsidTr="009C5785">
        <w:tc>
          <w:tcPr>
            <w:tcW w:w="1156" w:type="pct"/>
            <w:vMerge/>
            <w:vAlign w:val="center"/>
          </w:tcPr>
          <w:p w14:paraId="536E03D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E96D89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63381C" w:rsidRPr="000B6501" w14:paraId="1B591332" w14:textId="77777777" w:rsidTr="009C5785">
        <w:tc>
          <w:tcPr>
            <w:tcW w:w="1156" w:type="pct"/>
            <w:vMerge/>
            <w:vAlign w:val="center"/>
          </w:tcPr>
          <w:p w14:paraId="513CEC9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94D739D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PA/QVT)</w:t>
            </w:r>
          </w:p>
        </w:tc>
      </w:tr>
      <w:tr w:rsidR="0063381C" w:rsidRPr="000B6501" w14:paraId="556B8B03" w14:textId="77777777" w:rsidTr="009C5785">
        <w:tc>
          <w:tcPr>
            <w:tcW w:w="1156" w:type="pct"/>
            <w:vMerge/>
            <w:vAlign w:val="center"/>
          </w:tcPr>
          <w:p w14:paraId="434231B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D7B11ED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PA/DD)</w:t>
            </w:r>
          </w:p>
        </w:tc>
      </w:tr>
      <w:tr w:rsidR="0063381C" w:rsidRPr="000B6501" w14:paraId="4CEEC27D" w14:textId="77777777" w:rsidTr="009C5785">
        <w:tc>
          <w:tcPr>
            <w:tcW w:w="1156" w:type="pct"/>
            <w:vMerge/>
            <w:vAlign w:val="center"/>
          </w:tcPr>
          <w:p w14:paraId="19C0CAB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142E3D3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NF/DD)</w:t>
            </w:r>
          </w:p>
        </w:tc>
      </w:tr>
      <w:tr w:rsidR="0063381C" w:rsidRPr="000B6501" w14:paraId="4DFB59E9" w14:textId="77777777" w:rsidTr="009C5785">
        <w:tc>
          <w:tcPr>
            <w:tcW w:w="1156" w:type="pct"/>
            <w:vMerge/>
            <w:vAlign w:val="center"/>
          </w:tcPr>
          <w:p w14:paraId="7EA8240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137A181A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NF/QVT)</w:t>
            </w:r>
          </w:p>
        </w:tc>
      </w:tr>
      <w:tr w:rsidR="0063381C" w:rsidRPr="000B6501" w14:paraId="0197C88C" w14:textId="77777777" w:rsidTr="009C5785">
        <w:tc>
          <w:tcPr>
            <w:tcW w:w="1156" w:type="pct"/>
            <w:vMerge/>
            <w:vAlign w:val="center"/>
          </w:tcPr>
          <w:p w14:paraId="3EB52FE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7FAF50D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I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QVT/DD)</w:t>
            </w:r>
          </w:p>
        </w:tc>
      </w:tr>
      <w:tr w:rsidR="0063381C" w:rsidRPr="000B6501" w14:paraId="4773CD4B" w14:textId="77777777" w:rsidTr="009C5785">
        <w:tc>
          <w:tcPr>
            <w:tcW w:w="1156" w:type="pct"/>
            <w:vMerge/>
            <w:vAlign w:val="center"/>
          </w:tcPr>
          <w:p w14:paraId="36F547A6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ACA8C4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J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PA/NF)</w:t>
            </w:r>
          </w:p>
        </w:tc>
      </w:tr>
      <w:tr w:rsidR="0063381C" w:rsidRPr="000B6501" w14:paraId="553593C3" w14:textId="77777777" w:rsidTr="009C5785">
        <w:tc>
          <w:tcPr>
            <w:tcW w:w="1156" w:type="pct"/>
            <w:vMerge/>
            <w:vAlign w:val="center"/>
          </w:tcPr>
          <w:p w14:paraId="40977FE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0F12899A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K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Step/QVT)</w:t>
            </w:r>
          </w:p>
        </w:tc>
      </w:tr>
      <w:tr w:rsidR="0063381C" w:rsidRPr="000B6501" w14:paraId="66280D94" w14:textId="77777777" w:rsidTr="009C5785">
        <w:tc>
          <w:tcPr>
            <w:tcW w:w="1156" w:type="pct"/>
            <w:vMerge/>
            <w:vAlign w:val="center"/>
          </w:tcPr>
          <w:p w14:paraId="0372903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D1412F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63381C" w:rsidRPr="000B6501" w14:paraId="22330DEE" w14:textId="77777777" w:rsidTr="009C5785">
        <w:tc>
          <w:tcPr>
            <w:tcW w:w="1156" w:type="pct"/>
            <w:vMerge/>
            <w:vAlign w:val="center"/>
          </w:tcPr>
          <w:p w14:paraId="299DD90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79BE1D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Step/DD)</w:t>
            </w:r>
          </w:p>
        </w:tc>
      </w:tr>
      <w:tr w:rsidR="0063381C" w:rsidRPr="000B6501" w14:paraId="346C4C00" w14:textId="77777777" w:rsidTr="009C5785">
        <w:tc>
          <w:tcPr>
            <w:tcW w:w="1156" w:type="pct"/>
            <w:vMerge/>
            <w:vAlign w:val="center"/>
          </w:tcPr>
          <w:p w14:paraId="1BAA38B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C4F2C8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NF)</w:t>
            </w:r>
          </w:p>
        </w:tc>
      </w:tr>
      <w:tr w:rsidR="0063381C" w:rsidRPr="000B6501" w14:paraId="75F34FFE" w14:textId="77777777" w:rsidTr="009C5785">
        <w:tc>
          <w:tcPr>
            <w:tcW w:w="1156" w:type="pct"/>
            <w:vMerge/>
            <w:vAlign w:val="center"/>
          </w:tcPr>
          <w:p w14:paraId="39AC79B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8C7040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NF)</w:t>
            </w:r>
          </w:p>
        </w:tc>
      </w:tr>
      <w:tr w:rsidR="0063381C" w:rsidRPr="000B6501" w14:paraId="4C76882F" w14:textId="77777777" w:rsidTr="009C5785">
        <w:tc>
          <w:tcPr>
            <w:tcW w:w="1156" w:type="pct"/>
            <w:vMerge/>
            <w:vAlign w:val="center"/>
          </w:tcPr>
          <w:p w14:paraId="1250CB5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095C36A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PA)</w:t>
            </w:r>
          </w:p>
        </w:tc>
      </w:tr>
      <w:tr w:rsidR="0063381C" w:rsidRPr="000B6501" w14:paraId="2A8BF621" w14:textId="77777777" w:rsidTr="009C5785">
        <w:tc>
          <w:tcPr>
            <w:tcW w:w="1156" w:type="pct"/>
            <w:vMerge/>
            <w:vAlign w:val="center"/>
          </w:tcPr>
          <w:p w14:paraId="7A53424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722510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Q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QVT)</w:t>
            </w:r>
          </w:p>
        </w:tc>
      </w:tr>
      <w:tr w:rsidR="0063381C" w:rsidRPr="000B6501" w14:paraId="5148E4EC" w14:textId="77777777" w:rsidTr="009C5785">
        <w:tc>
          <w:tcPr>
            <w:tcW w:w="1156" w:type="pct"/>
            <w:vMerge/>
            <w:vAlign w:val="center"/>
          </w:tcPr>
          <w:p w14:paraId="566E0F6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750C95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PA/QVT)</w:t>
            </w:r>
          </w:p>
        </w:tc>
      </w:tr>
      <w:tr w:rsidR="0063381C" w:rsidRPr="000B6501" w14:paraId="35261C73" w14:textId="77777777" w:rsidTr="009C5785">
        <w:tc>
          <w:tcPr>
            <w:tcW w:w="1156" w:type="pct"/>
            <w:vMerge/>
            <w:vAlign w:val="center"/>
          </w:tcPr>
          <w:p w14:paraId="7483152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3CFC78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Step)</w:t>
            </w:r>
          </w:p>
        </w:tc>
      </w:tr>
      <w:tr w:rsidR="0063381C" w:rsidRPr="000B6501" w14:paraId="61D1B486" w14:textId="77777777" w:rsidTr="009C5785">
        <w:tc>
          <w:tcPr>
            <w:tcW w:w="1156" w:type="pct"/>
            <w:vMerge/>
            <w:vAlign w:val="center"/>
          </w:tcPr>
          <w:p w14:paraId="121E272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9D169B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Step)</w:t>
            </w:r>
          </w:p>
        </w:tc>
      </w:tr>
      <w:tr w:rsidR="0063381C" w:rsidRPr="000B6501" w14:paraId="3DF07A4E" w14:textId="77777777" w:rsidTr="009C5785">
        <w:tc>
          <w:tcPr>
            <w:tcW w:w="1156" w:type="pct"/>
            <w:vMerge/>
            <w:vAlign w:val="center"/>
          </w:tcPr>
          <w:p w14:paraId="45075C1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665796F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U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PA/DD)</w:t>
            </w:r>
          </w:p>
        </w:tc>
      </w:tr>
      <w:tr w:rsidR="0063381C" w:rsidRPr="000B6501" w14:paraId="34447A29" w14:textId="77777777" w:rsidTr="009C5785">
        <w:tc>
          <w:tcPr>
            <w:tcW w:w="1156" w:type="pct"/>
            <w:vMerge/>
            <w:vAlign w:val="center"/>
          </w:tcPr>
          <w:p w14:paraId="4D90DA2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90DDF8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V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QVT)</w:t>
            </w:r>
          </w:p>
        </w:tc>
      </w:tr>
      <w:tr w:rsidR="0063381C" w:rsidRPr="000B6501" w14:paraId="7EF5C830" w14:textId="77777777" w:rsidTr="009C5785">
        <w:tc>
          <w:tcPr>
            <w:tcW w:w="1156" w:type="pct"/>
            <w:vMerge/>
            <w:vAlign w:val="center"/>
          </w:tcPr>
          <w:p w14:paraId="420F3B0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D57737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NF/DD)</w:t>
            </w:r>
          </w:p>
        </w:tc>
      </w:tr>
      <w:tr w:rsidR="0063381C" w:rsidRPr="000B6501" w14:paraId="5CC9B7EC" w14:textId="77777777" w:rsidTr="009C5785">
        <w:tc>
          <w:tcPr>
            <w:tcW w:w="1156" w:type="pct"/>
            <w:vMerge/>
            <w:vAlign w:val="center"/>
          </w:tcPr>
          <w:p w14:paraId="360DD47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B9CE35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X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NF/QVT)</w:t>
            </w:r>
          </w:p>
        </w:tc>
      </w:tr>
      <w:tr w:rsidR="0063381C" w:rsidRPr="000B6501" w14:paraId="2F2C8807" w14:textId="77777777" w:rsidTr="009C5785">
        <w:tc>
          <w:tcPr>
            <w:tcW w:w="1156" w:type="pct"/>
            <w:vMerge/>
            <w:vAlign w:val="center"/>
          </w:tcPr>
          <w:p w14:paraId="41A1D19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7F28D8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QVT/DD)</w:t>
            </w:r>
          </w:p>
        </w:tc>
      </w:tr>
      <w:tr w:rsidR="0063381C" w:rsidRPr="000B6501" w14:paraId="15C2D841" w14:textId="77777777" w:rsidTr="009C5785">
        <w:tc>
          <w:tcPr>
            <w:tcW w:w="1156" w:type="pct"/>
            <w:vMerge/>
            <w:vAlign w:val="center"/>
          </w:tcPr>
          <w:p w14:paraId="5A6B447D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02F685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Z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PA/NF)</w:t>
            </w:r>
          </w:p>
        </w:tc>
      </w:tr>
      <w:tr w:rsidR="00B8095C" w:rsidRPr="000B6501" w14:paraId="7829D520" w14:textId="77777777" w:rsidTr="009C5785">
        <w:tc>
          <w:tcPr>
            <w:tcW w:w="11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EF8BF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RxClaim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Assigned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</w:t>
            </w: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9ADFF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RxClaim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Assigned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Types.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3424FE28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listed;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however,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should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accepted.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0A371B4D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  <w:p w14:paraId="7F1F197B" w14:textId="77777777" w:rsidR="00B8095C" w:rsidRPr="000B6501" w:rsidRDefault="009852D6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Note</w:t>
            </w:r>
            <w:r w:rsidR="00B8095C" w:rsidRPr="000B6501">
              <w:rPr>
                <w:rFonts w:ascii="Verdana" w:hAnsi="Verdana" w:cs="Arial"/>
                <w:b/>
              </w:rPr>
              <w:t>: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Currently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codes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character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but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TWO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characters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future.</w:t>
            </w:r>
          </w:p>
          <w:p w14:paraId="672192F2" w14:textId="77777777" w:rsidR="00B8095C" w:rsidRPr="000B6501" w:rsidRDefault="00B8095C" w:rsidP="00474631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partial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possible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codes.</w:t>
            </w:r>
          </w:p>
          <w:p w14:paraId="0E0F3325" w14:textId="77777777" w:rsidR="000B6501" w:rsidRPr="000B6501" w:rsidRDefault="000B6501" w:rsidP="000B6501">
            <w:pPr>
              <w:ind w:left="720"/>
              <w:rPr>
                <w:rFonts w:ascii="Verdana" w:hAnsi="Verdana" w:cs="Arial"/>
              </w:rPr>
            </w:pPr>
          </w:p>
        </w:tc>
      </w:tr>
      <w:tr w:rsidR="00B8095C" w:rsidRPr="000B6501" w14:paraId="13D52A4D" w14:textId="77777777" w:rsidTr="009C5785">
        <w:tc>
          <w:tcPr>
            <w:tcW w:w="11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E21FC9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6944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B8095C" w:rsidRPr="000B6501" w14:paraId="132ED333" w14:textId="77777777" w:rsidTr="009C5785">
        <w:tc>
          <w:tcPr>
            <w:tcW w:w="11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48238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48BAA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(Prior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Auth)</w:t>
            </w:r>
          </w:p>
        </w:tc>
      </w:tr>
      <w:tr w:rsidR="00B8095C" w:rsidRPr="000B6501" w14:paraId="251C6236" w14:textId="77777777" w:rsidTr="009C5785">
        <w:tc>
          <w:tcPr>
            <w:tcW w:w="11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0839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D2B22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(Step)</w:t>
            </w:r>
          </w:p>
        </w:tc>
      </w:tr>
    </w:tbl>
    <w:p w14:paraId="4CF0878F" w14:textId="77777777" w:rsidR="002A24A2" w:rsidRPr="000B6501" w:rsidRDefault="002A24A2" w:rsidP="008167F0">
      <w:pPr>
        <w:rPr>
          <w:rStyle w:val="Hyperlink"/>
          <w:rFonts w:ascii="Verdana" w:hAnsi="Verdana"/>
        </w:rPr>
      </w:pPr>
    </w:p>
    <w:p w14:paraId="428D5FE7" w14:textId="77777777" w:rsidR="002A24A2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4861BB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A24A2" w:rsidRPr="008167F0" w14:paraId="05C21258" w14:textId="77777777" w:rsidTr="002A24A2">
        <w:tc>
          <w:tcPr>
            <w:tcW w:w="5000" w:type="pct"/>
            <w:shd w:val="clear" w:color="auto" w:fill="C0C0C0"/>
          </w:tcPr>
          <w:p w14:paraId="44A4EA6C" w14:textId="77777777" w:rsidR="002A24A2" w:rsidRPr="00121E7C" w:rsidRDefault="002A24A2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18" w:name="_Toc86306266"/>
            <w:r w:rsidRPr="00121E7C">
              <w:rPr>
                <w:rFonts w:ascii="Verdana" w:hAnsi="Verdana"/>
                <w:i w:val="0"/>
              </w:rPr>
              <w:t>FAQs</w:t>
            </w:r>
            <w:bookmarkEnd w:id="18"/>
          </w:p>
        </w:tc>
      </w:tr>
    </w:tbl>
    <w:p w14:paraId="01467D09" w14:textId="77777777" w:rsidR="00723C95" w:rsidRDefault="00723C95" w:rsidP="008167F0">
      <w:pPr>
        <w:textAlignment w:val="top"/>
        <w:rPr>
          <w:rFonts w:ascii="Verdana" w:hAnsi="Verdana" w:cs="Arial"/>
          <w:bCs/>
        </w:rPr>
      </w:pPr>
    </w:p>
    <w:p w14:paraId="08376531" w14:textId="77777777" w:rsidR="002A24A2" w:rsidRPr="000B6501" w:rsidRDefault="002A24A2" w:rsidP="008167F0">
      <w:pPr>
        <w:textAlignment w:val="top"/>
        <w:rPr>
          <w:rFonts w:ascii="Verdana" w:hAnsi="Verdana" w:cs="Arial"/>
          <w:bCs/>
        </w:rPr>
      </w:pP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CCR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will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use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table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of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Frequently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Asked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Questions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below</w:t>
      </w:r>
      <w:r w:rsidR="001701B1" w:rsidRPr="000B6501">
        <w:rPr>
          <w:rFonts w:ascii="Verdana" w:hAnsi="Verdana" w:cs="Arial"/>
          <w:bCs/>
        </w:rPr>
        <w:t xml:space="preserve"> </w:t>
      </w:r>
      <w:proofErr w:type="gramStart"/>
      <w:r w:rsidRPr="000B6501">
        <w:rPr>
          <w:rFonts w:ascii="Verdana" w:hAnsi="Verdana" w:cs="Arial"/>
          <w:bCs/>
        </w:rPr>
        <w:t>in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order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to</w:t>
      </w:r>
      <w:proofErr w:type="gramEnd"/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address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questions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from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beneficiary.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121E7C" w:rsidRPr="000B6501" w14:paraId="7C84BFA0" w14:textId="77777777" w:rsidTr="00CA371E">
        <w:tc>
          <w:tcPr>
            <w:tcW w:w="1156" w:type="pct"/>
            <w:shd w:val="pct10" w:color="auto" w:fill="auto"/>
          </w:tcPr>
          <w:p w14:paraId="5031AEA4" w14:textId="77777777" w:rsidR="002A24A2" w:rsidRPr="000B6501" w:rsidRDefault="002A24A2" w:rsidP="008167F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6501">
              <w:rPr>
                <w:rFonts w:ascii="Verdana" w:hAnsi="Verdana" w:cs="Arial"/>
                <w:b/>
                <w:bCs/>
              </w:rPr>
              <w:t>Question</w:t>
            </w:r>
            <w:r w:rsidR="001701B1" w:rsidRPr="000B6501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3844" w:type="pct"/>
            <w:shd w:val="pct10" w:color="auto" w:fill="auto"/>
          </w:tcPr>
          <w:p w14:paraId="1D05A482" w14:textId="77777777" w:rsidR="002A24A2" w:rsidRPr="000B6501" w:rsidRDefault="002A24A2" w:rsidP="008167F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6501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2A24A2" w:rsidRPr="000B6501" w14:paraId="7FB8BAE7" w14:textId="77777777" w:rsidTr="00CA371E">
        <w:tc>
          <w:tcPr>
            <w:tcW w:w="1156" w:type="pct"/>
          </w:tcPr>
          <w:p w14:paraId="0BB86A5E" w14:textId="77777777" w:rsidR="002A24A2" w:rsidRPr="000B6501" w:rsidRDefault="002A24A2" w:rsidP="001807A9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states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s/he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similar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letter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last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Start"/>
            <w:r w:rsidRPr="000B6501">
              <w:rPr>
                <w:rFonts w:ascii="Verdana" w:hAnsi="Verdana"/>
                <w:b/>
                <w:bCs/>
              </w:rPr>
              <w:t>year</w:t>
            </w:r>
            <w:proofErr w:type="gramEnd"/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but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nothing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happened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s/he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was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able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her/his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without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having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take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action.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3CD55AC3" w14:textId="792E6A6E" w:rsidR="002A24A2" w:rsidRPr="000B6501" w:rsidRDefault="00B201DD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0520AD4" wp14:editId="3F2B3F76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7B0AC" w14:textId="77777777" w:rsidR="002A24A2" w:rsidRPr="000B6501" w:rsidRDefault="002A24A2" w:rsidP="00474631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quite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possible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experience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due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edits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7B047E" w:rsidRPr="000B6501">
              <w:rPr>
                <w:rFonts w:ascii="Verdana" w:hAnsi="Verdana"/>
              </w:rPr>
              <w:t>last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7B047E" w:rsidRPr="000B6501">
              <w:rPr>
                <w:rFonts w:ascii="Verdana" w:hAnsi="Verdana"/>
              </w:rPr>
              <w:t>year</w:t>
            </w:r>
            <w:r w:rsidR="0069416B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which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allowed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these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pay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without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limitations.</w:t>
            </w:r>
          </w:p>
          <w:p w14:paraId="22119B6A" w14:textId="77777777" w:rsidR="002A24A2" w:rsidRPr="000B6501" w:rsidRDefault="002A24A2" w:rsidP="00474631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However,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received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require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883FEB0" w14:textId="77777777" w:rsidR="00CF17A0" w:rsidRPr="000B6501" w:rsidRDefault="00CF17A0" w:rsidP="008167F0">
            <w:pPr>
              <w:textAlignment w:val="top"/>
              <w:rPr>
                <w:rFonts w:ascii="Verdana" w:hAnsi="Verdana"/>
              </w:rPr>
            </w:pPr>
          </w:p>
          <w:p w14:paraId="1ACE5CDD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79CD433A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2990A12" w14:textId="77777777" w:rsidR="00CF17A0" w:rsidRPr="000B6501" w:rsidRDefault="00396950" w:rsidP="00474631">
            <w:pPr>
              <w:numPr>
                <w:ilvl w:val="0"/>
                <w:numId w:val="34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Non-formulary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(Non-formulary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Medications)</w:t>
              </w:r>
            </w:hyperlink>
          </w:p>
          <w:p w14:paraId="54243412" w14:textId="77777777" w:rsidR="007A7591" w:rsidRPr="000B6501" w:rsidRDefault="00396950" w:rsidP="00474631">
            <w:pPr>
              <w:numPr>
                <w:ilvl w:val="0"/>
                <w:numId w:val="34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PA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(PA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and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Step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Therapy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Meds)</w:t>
              </w:r>
            </w:hyperlink>
          </w:p>
          <w:p w14:paraId="0BEE8716" w14:textId="77777777" w:rsidR="007A7591" w:rsidRPr="000B6501" w:rsidRDefault="00396950" w:rsidP="00474631">
            <w:pPr>
              <w:numPr>
                <w:ilvl w:val="0"/>
                <w:numId w:val="34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LTC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(LTC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Beneficiaries)</w:t>
              </w:r>
            </w:hyperlink>
          </w:p>
          <w:p w14:paraId="58C103B9" w14:textId="77777777" w:rsidR="000B6501" w:rsidRPr="000B6501" w:rsidRDefault="000B6501" w:rsidP="000B6501">
            <w:pPr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2A24A2" w:rsidRPr="000B6501" w14:paraId="15818B2E" w14:textId="77777777" w:rsidTr="00CA371E">
        <w:tc>
          <w:tcPr>
            <w:tcW w:w="1156" w:type="pct"/>
          </w:tcPr>
          <w:p w14:paraId="6CE722EE" w14:textId="77777777" w:rsidR="002A24A2" w:rsidRPr="000B6501" w:rsidRDefault="002A24A2" w:rsidP="008167F0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asks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What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happens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ignore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this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letter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don’t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act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it?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7A33FDC4" w14:textId="79743FAE" w:rsidR="002A24A2" w:rsidRPr="000B6501" w:rsidRDefault="00B201DD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26763877" wp14:editId="348BFCF6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B4B67" w14:textId="77777777" w:rsidR="0069416B" w:rsidRPr="000B6501" w:rsidRDefault="005B0F1B" w:rsidP="0047463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proofErr w:type="gramStart"/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ensure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utilizing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properly,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importan</w:t>
            </w:r>
            <w:r w:rsidRPr="000B6501">
              <w:rPr>
                <w:rFonts w:ascii="Verdana" w:hAnsi="Verdana"/>
              </w:rPr>
              <w:t>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respond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accordingly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direction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letter.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BA88A5B" w14:textId="77777777" w:rsidR="002A24A2" w:rsidRPr="000B6501" w:rsidRDefault="0069416B" w:rsidP="0047463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Subsequent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>your Medicare Part D 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Pr="000B6501">
              <w:rPr>
                <w:rFonts w:ascii="Verdana" w:hAnsi="Verdana"/>
              </w:rPr>
              <w:t>take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action</w:t>
            </w:r>
            <w:proofErr w:type="gramEnd"/>
            <w:r w:rsidRPr="000B6501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6BD09A06" w14:textId="77777777" w:rsidR="005B0F1B" w:rsidRPr="000B6501" w:rsidRDefault="005B0F1B" w:rsidP="008167F0">
            <w:pPr>
              <w:textAlignment w:val="top"/>
              <w:rPr>
                <w:rFonts w:ascii="Verdana" w:hAnsi="Verdana"/>
              </w:rPr>
            </w:pPr>
          </w:p>
          <w:p w14:paraId="3CB1D7A2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0DAA3AA5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69888C8" w14:textId="77777777" w:rsidR="007A7591" w:rsidRPr="000B6501" w:rsidRDefault="00396950" w:rsidP="00474631">
            <w:pPr>
              <w:numPr>
                <w:ilvl w:val="0"/>
                <w:numId w:val="36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Non-formulary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(Non-formulary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Medications)</w:t>
              </w:r>
            </w:hyperlink>
          </w:p>
          <w:p w14:paraId="34C44D61" w14:textId="77777777" w:rsidR="007A7591" w:rsidRPr="000B6501" w:rsidRDefault="00396950" w:rsidP="00474631">
            <w:pPr>
              <w:numPr>
                <w:ilvl w:val="0"/>
                <w:numId w:val="36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PA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(PA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and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Step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Therapy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Meds)</w:t>
              </w:r>
            </w:hyperlink>
          </w:p>
          <w:p w14:paraId="69D94B37" w14:textId="77777777" w:rsidR="002A24A2" w:rsidRPr="000B6501" w:rsidRDefault="00396950" w:rsidP="00474631">
            <w:pPr>
              <w:numPr>
                <w:ilvl w:val="0"/>
                <w:numId w:val="36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LTC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(LTC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Beneficiaries)</w:t>
              </w:r>
            </w:hyperlink>
          </w:p>
          <w:p w14:paraId="50277A09" w14:textId="77777777" w:rsidR="000B6501" w:rsidRPr="000B6501" w:rsidRDefault="000B6501" w:rsidP="000B6501">
            <w:pPr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C8612C" w:rsidRPr="000B6501" w14:paraId="71689766" w14:textId="77777777" w:rsidTr="00CA371E">
        <w:tc>
          <w:tcPr>
            <w:tcW w:w="1156" w:type="pct"/>
          </w:tcPr>
          <w:p w14:paraId="25C52A5F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The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asks,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Start"/>
            <w:r w:rsidRPr="000B6501">
              <w:rPr>
                <w:rFonts w:ascii="Verdana" w:hAnsi="Verdana"/>
                <w:b/>
                <w:bCs/>
              </w:rPr>
              <w:t>Why</w:t>
            </w:r>
            <w:proofErr w:type="gramEnd"/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did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only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30-day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supply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medication?</w:t>
            </w:r>
          </w:p>
          <w:p w14:paraId="17F73D01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</w:p>
          <w:p w14:paraId="02EC1593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doctor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wrote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prescription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90-day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supply.</w:t>
            </w:r>
          </w:p>
        </w:tc>
        <w:tc>
          <w:tcPr>
            <w:tcW w:w="3844" w:type="pct"/>
          </w:tcPr>
          <w:p w14:paraId="36046372" w14:textId="47DA72B5" w:rsidR="00FE66F1" w:rsidRPr="000B6501" w:rsidRDefault="00B201DD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noProof/>
                <w:color w:val="auto"/>
                <w:u w:val="none"/>
              </w:rPr>
              <w:drawing>
                <wp:inline distT="0" distB="0" distL="0" distR="0" wp14:anchorId="2060F1B8" wp14:editId="4236B56A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Style w:val="Hyperlink"/>
                <w:rFonts w:ascii="Verdana" w:hAnsi="Verdana"/>
                <w:b/>
                <w:color w:val="auto"/>
                <w:u w:val="none"/>
              </w:rPr>
              <w:t xml:space="preserve"> 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CMS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guidance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indicates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entitled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up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90-day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single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during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Public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Health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Emergency.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Beneficiaries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can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request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day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greater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standard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30-day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has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not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received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already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during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their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new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plan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year.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</w:p>
          <w:p w14:paraId="6167EB59" w14:textId="77777777" w:rsidR="00FE66F1" w:rsidRPr="000B6501" w:rsidRDefault="00FE66F1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6ABCAB7E" w14:textId="77777777" w:rsidR="00FE66F1" w:rsidRPr="000B6501" w:rsidRDefault="00FE66F1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Review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CIF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determine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client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allows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proofErr w:type="gramStart"/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90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day</w:t>
            </w:r>
            <w:proofErr w:type="gramEnd"/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for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</w:p>
          <w:p w14:paraId="630BEBC5" w14:textId="77777777" w:rsidR="00FE66F1" w:rsidRPr="000B6501" w:rsidRDefault="00FE66F1" w:rsidP="00474631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yes,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transfer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Senior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Team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enter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appropriate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Override.</w:t>
            </w:r>
          </w:p>
          <w:p w14:paraId="5B60CD17" w14:textId="77777777" w:rsidR="00CA371E" w:rsidRPr="000B6501" w:rsidRDefault="00CA371E" w:rsidP="006557E1">
            <w:pPr>
              <w:textAlignment w:val="top"/>
              <w:rPr>
                <w:rFonts w:ascii="Verdana" w:hAnsi="Verdana"/>
                <w:b/>
                <w:bCs/>
              </w:rPr>
            </w:pPr>
          </w:p>
          <w:p w14:paraId="2BA8D41B" w14:textId="77777777" w:rsidR="006557E1" w:rsidRPr="000B6501" w:rsidRDefault="006557E1" w:rsidP="006557E1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  <w:bCs/>
              </w:rPr>
              <w:t>Senior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Team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</w:t>
            </w:r>
            <w:r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appropriate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assure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Part-D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member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prescriber.</w:t>
            </w:r>
          </w:p>
          <w:p w14:paraId="06DDE71B" w14:textId="77777777" w:rsidR="00FE66F1" w:rsidRPr="000B6501" w:rsidRDefault="00FE66F1" w:rsidP="008167F0">
            <w:pPr>
              <w:textAlignment w:val="top"/>
              <w:rPr>
                <w:rFonts w:ascii="Verdana" w:hAnsi="Verdana"/>
              </w:rPr>
            </w:pPr>
          </w:p>
          <w:p w14:paraId="09F79B61" w14:textId="43905758" w:rsidR="00C12282" w:rsidRPr="000B6501" w:rsidRDefault="00B201DD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225D412" wp14:editId="2F2BEF84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07DED" w14:textId="77777777" w:rsidR="007D010B" w:rsidRPr="000B6501" w:rsidRDefault="00C8612C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temporary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require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coverage.</w:t>
            </w:r>
          </w:p>
          <w:p w14:paraId="42BBD4F3" w14:textId="77777777" w:rsidR="007D010B" w:rsidRPr="000B6501" w:rsidRDefault="00056C41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put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ensure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beginning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when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allow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prescriber</w:t>
            </w:r>
            <w:r w:rsidRPr="000B6501">
              <w:rPr>
                <w:rFonts w:ascii="Verdana" w:hAnsi="Verdana"/>
              </w:rPr>
              <w:t>.</w:t>
            </w:r>
          </w:p>
          <w:p w14:paraId="3AE53ED3" w14:textId="77777777" w:rsidR="00C12282" w:rsidRPr="000B6501" w:rsidRDefault="00056C41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alt</w:t>
            </w:r>
            <w:r w:rsidR="00C8612C" w:rsidRPr="000B6501">
              <w:rPr>
                <w:rFonts w:ascii="Verdana" w:hAnsi="Verdana"/>
              </w:rPr>
              <w:t>hough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written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90-day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supply,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when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applying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fill,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  <w:b/>
                <w:bCs/>
                <w:iCs/>
              </w:rPr>
              <w:t>ONLY</w:t>
            </w:r>
            <w:r w:rsidR="001701B1" w:rsidRPr="000B6501">
              <w:rPr>
                <w:rFonts w:ascii="Verdana" w:hAnsi="Verdana"/>
                <w:b/>
                <w:bCs/>
                <w:iCs/>
              </w:rPr>
              <w:t xml:space="preserve"> </w:t>
            </w:r>
            <w:r w:rsidR="00641AC4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filled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supply.</w:t>
            </w:r>
          </w:p>
          <w:p w14:paraId="07A8089C" w14:textId="77777777" w:rsidR="00641AC4" w:rsidRPr="000B6501" w:rsidRDefault="00641AC4" w:rsidP="00641AC4">
            <w:pPr>
              <w:autoSpaceDE w:val="0"/>
              <w:autoSpaceDN w:val="0"/>
              <w:ind w:left="360"/>
              <w:rPr>
                <w:rFonts w:ascii="Verdana" w:hAnsi="Verdana"/>
              </w:rPr>
            </w:pPr>
          </w:p>
          <w:p w14:paraId="545F07FC" w14:textId="77777777" w:rsidR="00C12282" w:rsidRPr="000B6501" w:rsidRDefault="00C12282" w:rsidP="008167F0">
            <w:pPr>
              <w:autoSpaceDE w:val="0"/>
              <w:autoSpaceDN w:val="0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BENEFICIARY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OPTIONS</w:t>
            </w:r>
          </w:p>
          <w:p w14:paraId="5CC23B0B" w14:textId="1C319006" w:rsidR="007D010B" w:rsidRPr="000B6501" w:rsidRDefault="00B201DD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045812B" wp14:editId="69B33CD4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FEF70" w14:textId="259B7B0C" w:rsidR="00C8612C" w:rsidRPr="000B6501" w:rsidRDefault="00C8612C" w:rsidP="00474631">
            <w:pPr>
              <w:numPr>
                <w:ilvl w:val="0"/>
                <w:numId w:val="37"/>
              </w:numPr>
              <w:textAlignment w:val="top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While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temporary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hand,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please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work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prescriber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change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formulary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medication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request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exception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prior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authorization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through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coverage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determination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process.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3" w:history="1">
              <w:r w:rsidR="00BC358D" w:rsidRPr="000B6501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="00565A8F" w:rsidRPr="000B6501">
              <w:rPr>
                <w:rFonts w:ascii="Verdana" w:hAnsi="Verdana"/>
                <w:bCs/>
                <w:color w:val="333333"/>
              </w:rPr>
              <w:t>.</w:t>
            </w:r>
          </w:p>
          <w:p w14:paraId="55715861" w14:textId="77777777" w:rsidR="00C12282" w:rsidRPr="000B6501" w:rsidRDefault="00CC5864" w:rsidP="00474631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approved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coverage,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pharmacy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abl</w:t>
            </w:r>
            <w:r w:rsidR="003545DC" w:rsidRPr="000B6501">
              <w:rPr>
                <w:rFonts w:ascii="Verdana" w:hAnsi="Verdana"/>
              </w:rPr>
              <w:t>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dispense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90-day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provided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</w:t>
            </w:r>
            <w:r w:rsidR="001D732E" w:rsidRPr="000B6501">
              <w:rPr>
                <w:rFonts w:ascii="Verdana" w:hAnsi="Verdana"/>
              </w:rPr>
              <w:t>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considered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Specialty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drug.</w:t>
            </w:r>
          </w:p>
          <w:p w14:paraId="78586005" w14:textId="77777777" w:rsidR="000B6501" w:rsidRPr="000B6501" w:rsidRDefault="000B6501" w:rsidP="000B6501">
            <w:pPr>
              <w:autoSpaceDE w:val="0"/>
              <w:autoSpaceDN w:val="0"/>
              <w:ind w:left="720"/>
              <w:rPr>
                <w:rFonts w:ascii="Verdana" w:hAnsi="Verdana"/>
              </w:rPr>
            </w:pPr>
          </w:p>
        </w:tc>
      </w:tr>
      <w:tr w:rsidR="002A24A2" w:rsidRPr="000B6501" w14:paraId="642218BC" w14:textId="77777777" w:rsidTr="00CA371E">
        <w:tc>
          <w:tcPr>
            <w:tcW w:w="1156" w:type="pct"/>
          </w:tcPr>
          <w:p w14:paraId="5485205C" w14:textId="77777777" w:rsidR="002A24A2" w:rsidRPr="000B6501" w:rsidRDefault="002A24A2" w:rsidP="0058566A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If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authorization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non-formulary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drug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58566A" w:rsidRPr="000B6501">
              <w:rPr>
                <w:rFonts w:ascii="Verdana" w:hAnsi="Verdana"/>
                <w:b/>
                <w:bCs/>
              </w:rPr>
              <w:t>2020</w:t>
            </w:r>
            <w:r w:rsidRPr="000B6501">
              <w:rPr>
                <w:rFonts w:ascii="Verdana" w:hAnsi="Verdana"/>
                <w:b/>
                <w:bCs/>
              </w:rPr>
              <w:t>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will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authorization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extend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into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58566A" w:rsidRPr="000B6501">
              <w:rPr>
                <w:rFonts w:ascii="Verdana" w:hAnsi="Verdana"/>
                <w:b/>
                <w:bCs/>
              </w:rPr>
              <w:t>2021</w:t>
            </w:r>
            <w:r w:rsidRPr="000B6501">
              <w:rPr>
                <w:rFonts w:ascii="Verdana" w:hAnsi="Verdana"/>
                <w:b/>
                <w:bCs/>
              </w:rPr>
              <w:t>?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12375074" w14:textId="21BFEECF" w:rsidR="00CD22A8" w:rsidRPr="000B6501" w:rsidRDefault="00B201DD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579252A" wp14:editId="6818FD72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61C3F" w14:textId="77777777" w:rsidR="00CF17A0" w:rsidRPr="000B6501" w:rsidRDefault="00916C73" w:rsidP="00474631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cases,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existing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carry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>2021</w:t>
            </w:r>
            <w:r w:rsidRPr="000B6501">
              <w:rPr>
                <w:rFonts w:ascii="Verdana" w:hAnsi="Verdana"/>
              </w:rPr>
              <w:t>.</w:t>
            </w:r>
          </w:p>
          <w:p w14:paraId="3E46A03D" w14:textId="77777777" w:rsidR="00F6730D" w:rsidRPr="000B6501" w:rsidRDefault="00F6730D" w:rsidP="00474631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 w:cs="Arial"/>
                <w:bCs/>
              </w:rPr>
              <w:t xml:space="preserve">Keep in mind that a PA is usually approved for a </w:t>
            </w:r>
            <w:proofErr w:type="gramStart"/>
            <w:r w:rsidRPr="000B6501">
              <w:rPr>
                <w:rFonts w:ascii="Verdana" w:hAnsi="Verdana" w:cs="Arial"/>
                <w:bCs/>
              </w:rPr>
              <w:t>15 month</w:t>
            </w:r>
            <w:proofErr w:type="gramEnd"/>
            <w:r w:rsidRPr="000B6501">
              <w:rPr>
                <w:rFonts w:ascii="Verdana" w:hAnsi="Verdana" w:cs="Arial"/>
                <w:bCs/>
              </w:rPr>
              <w:t xml:space="preserve"> period; your PA may expire some time prior to the end of the calendar year.</w:t>
            </w:r>
          </w:p>
          <w:p w14:paraId="367E07AC" w14:textId="77777777" w:rsidR="00916C73" w:rsidRPr="000B6501" w:rsidRDefault="00916C73" w:rsidP="00474631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However,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some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chose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terminate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removed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from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new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year</w:t>
            </w:r>
            <w:r w:rsidRPr="000B6501">
              <w:rPr>
                <w:rFonts w:ascii="Verdana" w:hAnsi="Verdana"/>
              </w:rPr>
              <w:t>.</w:t>
            </w:r>
          </w:p>
          <w:p w14:paraId="1BF91E37" w14:textId="77777777" w:rsidR="00CD22A8" w:rsidRPr="000B6501" w:rsidRDefault="00CD22A8" w:rsidP="008167F0">
            <w:pPr>
              <w:textAlignment w:val="top"/>
              <w:rPr>
                <w:rFonts w:ascii="Verdana" w:hAnsi="Verdana"/>
              </w:rPr>
            </w:pPr>
          </w:p>
          <w:p w14:paraId="3F08D775" w14:textId="65E25CE3" w:rsidR="00916C73" w:rsidRPr="000B6501" w:rsidRDefault="002A24A2" w:rsidP="001D732E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4" w:history="1">
              <w:r w:rsidR="00BC358D" w:rsidRPr="000B6501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="001701B1" w:rsidRPr="000B6501">
              <w:rPr>
                <w:rFonts w:ascii="Verdana" w:hAnsi="Verdana"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status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(effective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expiration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date)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question.</w:t>
            </w:r>
          </w:p>
          <w:p w14:paraId="513E752D" w14:textId="77777777" w:rsidR="000B6501" w:rsidRPr="000B6501" w:rsidRDefault="000B6501" w:rsidP="001D732E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2A24A2" w:rsidRPr="000B6501" w14:paraId="25D4197D" w14:textId="77777777" w:rsidTr="00CA371E">
        <w:tc>
          <w:tcPr>
            <w:tcW w:w="1156" w:type="pct"/>
          </w:tcPr>
          <w:p w14:paraId="0B1BD8E4" w14:textId="77777777" w:rsidR="002A24A2" w:rsidRPr="000B6501" w:rsidRDefault="002A24A2" w:rsidP="008167F0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What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can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while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wait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approval?</w:t>
            </w:r>
          </w:p>
        </w:tc>
        <w:tc>
          <w:tcPr>
            <w:tcW w:w="3844" w:type="pct"/>
          </w:tcPr>
          <w:p w14:paraId="465C4838" w14:textId="4134E6BE" w:rsidR="002A24A2" w:rsidRPr="000B6501" w:rsidRDefault="00B201DD" w:rsidP="001701B1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3938E3A" wp14:editId="27D56949">
                  <wp:extent cx="238125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2A24A2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available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while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wait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PA/Coverage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Determination/Exception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approved.</w:t>
            </w:r>
          </w:p>
          <w:p w14:paraId="5D4B5852" w14:textId="77777777" w:rsidR="00CD22A8" w:rsidRPr="000B6501" w:rsidRDefault="00CD22A8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</w:p>
          <w:p w14:paraId="2E8822AC" w14:textId="77777777" w:rsidR="00CD22A8" w:rsidRPr="000B6501" w:rsidRDefault="002A24A2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37A6F501" w14:textId="77777777" w:rsidR="00CD22A8" w:rsidRPr="000B6501" w:rsidRDefault="002A24A2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D22A8"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D22A8" w:rsidRPr="000B6501">
              <w:rPr>
                <w:rFonts w:ascii="Verdana" w:hAnsi="Verdana"/>
              </w:rPr>
              <w:t>document: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B11FD02" w14:textId="77777777" w:rsidR="007A7591" w:rsidRPr="000B6501" w:rsidRDefault="00396950" w:rsidP="00474631">
            <w:pPr>
              <w:numPr>
                <w:ilvl w:val="0"/>
                <w:numId w:val="39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Non-formulary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(Non-formulary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Medications)</w:t>
              </w:r>
            </w:hyperlink>
          </w:p>
          <w:p w14:paraId="1C2400CF" w14:textId="77777777" w:rsidR="007A7591" w:rsidRPr="000B6501" w:rsidRDefault="00396950" w:rsidP="00474631">
            <w:pPr>
              <w:numPr>
                <w:ilvl w:val="0"/>
                <w:numId w:val="39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PA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(PA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and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Step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Therapy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Meds)</w:t>
              </w:r>
            </w:hyperlink>
          </w:p>
          <w:p w14:paraId="2C3FB8D4" w14:textId="77777777" w:rsidR="002A24A2" w:rsidRPr="000B6501" w:rsidRDefault="00396950" w:rsidP="00474631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w:anchor="_Transition_Fills_(LTC" w:history="1"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Fills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(LTC</w:t>
              </w:r>
              <w:r w:rsidR="001701B1" w:rsidRPr="000B6501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7A7591" w:rsidRPr="000B6501">
                <w:rPr>
                  <w:rStyle w:val="Hyperlink"/>
                  <w:rFonts w:ascii="Verdana" w:hAnsi="Verdana" w:cs="Arial"/>
                  <w:bCs/>
                </w:rPr>
                <w:t>Beneficiaries)</w:t>
              </w:r>
            </w:hyperlink>
          </w:p>
          <w:p w14:paraId="23A25643" w14:textId="77777777" w:rsidR="000B6501" w:rsidRPr="000B6501" w:rsidRDefault="000B6501" w:rsidP="000B6501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8C2DA7" w:rsidRPr="000B6501" w14:paraId="3E2259EB" w14:textId="77777777" w:rsidTr="00CA371E">
        <w:tc>
          <w:tcPr>
            <w:tcW w:w="1156" w:type="pct"/>
          </w:tcPr>
          <w:p w14:paraId="54E29F62" w14:textId="77777777" w:rsidR="008C2DA7" w:rsidRPr="000B6501" w:rsidRDefault="008C2DA7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Can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request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6D23A6" w:rsidRPr="000B6501">
              <w:rPr>
                <w:rFonts w:ascii="Verdana" w:hAnsi="Verdana"/>
                <w:b/>
                <w:bCs/>
              </w:rPr>
              <w:t>lower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co-pay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transition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fill?</w:t>
            </w:r>
          </w:p>
        </w:tc>
        <w:tc>
          <w:tcPr>
            <w:tcW w:w="3844" w:type="pct"/>
          </w:tcPr>
          <w:p w14:paraId="15095DAD" w14:textId="5A0500CF" w:rsidR="008C2DA7" w:rsidRPr="000B6501" w:rsidRDefault="00B201DD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EC43C55" wp14:editId="51C0518A">
                  <wp:extent cx="238125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B7EFB" w14:textId="77777777" w:rsidR="008C2DA7" w:rsidRPr="000B6501" w:rsidRDefault="003F0251" w:rsidP="00474631">
            <w:pPr>
              <w:numPr>
                <w:ilvl w:val="0"/>
                <w:numId w:val="40"/>
              </w:numPr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Cs/>
              </w:rPr>
              <w:t>For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some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circumstances</w:t>
            </w:r>
            <w:r w:rsidR="008C2DA7" w:rsidRPr="000B6501">
              <w:rPr>
                <w:rFonts w:ascii="Verdana" w:hAnsi="Verdana"/>
                <w:bCs/>
              </w:rPr>
              <w:t>,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but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you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must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first.</w:t>
            </w:r>
          </w:p>
          <w:p w14:paraId="08232174" w14:textId="77777777" w:rsidR="008C2DA7" w:rsidRPr="000B6501" w:rsidRDefault="008C2DA7" w:rsidP="00474631">
            <w:pPr>
              <w:numPr>
                <w:ilvl w:val="0"/>
                <w:numId w:val="40"/>
              </w:numPr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</w:rPr>
              <w:t>Once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pays</w:t>
            </w:r>
            <w:r w:rsidRPr="000B6501">
              <w:rPr>
                <w:rFonts w:ascii="Verdana" w:hAnsi="Verdana"/>
                <w:bCs/>
              </w:rPr>
              <w:t>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</w:t>
            </w:r>
            <w:r w:rsidR="0058566A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 xml:space="preserve">also called a </w:t>
            </w:r>
            <w:r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exception</w:t>
            </w:r>
            <w:r w:rsidR="0058566A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requested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time.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allowed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one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medication;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receive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receive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medication.</w:t>
            </w:r>
          </w:p>
          <w:p w14:paraId="46C71071" w14:textId="77777777" w:rsidR="008C2DA7" w:rsidRPr="000B6501" w:rsidRDefault="008C2DA7" w:rsidP="00474631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approved,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granted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lower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share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request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reimbursement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via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o</w:t>
            </w:r>
            <w:r w:rsidR="00641AC4" w:rsidRPr="000B6501">
              <w:rPr>
                <w:rFonts w:ascii="Verdana" w:hAnsi="Verdana"/>
                <w:bCs/>
              </w:rPr>
              <w:t>ne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following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methods:</w:t>
            </w:r>
          </w:p>
          <w:p w14:paraId="5DCEACD2" w14:textId="77777777" w:rsidR="008C2DA7" w:rsidRPr="000B6501" w:rsidRDefault="008C2DA7" w:rsidP="00474631">
            <w:pPr>
              <w:pStyle w:val="ListParagraph"/>
              <w:numPr>
                <w:ilvl w:val="1"/>
                <w:numId w:val="40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dispensing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pharmacy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can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</w:t>
            </w:r>
            <w:r w:rsidR="00641AC4" w:rsidRPr="000B6501">
              <w:rPr>
                <w:rFonts w:ascii="Verdana" w:hAnsi="Verdana"/>
                <w:bCs/>
              </w:rPr>
              <w:t>verse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and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reprocess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claim.</w:t>
            </w:r>
          </w:p>
          <w:p w14:paraId="5CC8D219" w14:textId="77777777" w:rsidR="008C2DA7" w:rsidRPr="000B6501" w:rsidRDefault="008C2DA7" w:rsidP="00474631">
            <w:pPr>
              <w:pStyle w:val="ListParagraph"/>
              <w:numPr>
                <w:ilvl w:val="1"/>
                <w:numId w:val="40"/>
              </w:numPr>
              <w:contextualSpacing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reimbursement.</w:t>
            </w:r>
          </w:p>
          <w:p w14:paraId="1F30F2CF" w14:textId="77777777" w:rsidR="00641AC4" w:rsidRPr="000B6501" w:rsidRDefault="00641AC4" w:rsidP="00C6479A">
            <w:pPr>
              <w:ind w:left="360"/>
              <w:rPr>
                <w:rFonts w:ascii="Verdana" w:hAnsi="Verdana"/>
                <w:b/>
                <w:bCs/>
              </w:rPr>
            </w:pPr>
          </w:p>
          <w:p w14:paraId="33DFADFD" w14:textId="77777777" w:rsidR="00C6479A" w:rsidRPr="000B6501" w:rsidRDefault="00121E7C" w:rsidP="00077F42">
            <w:pPr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</w:t>
            </w:r>
            <w:r w:rsidR="00C6479A" w:rsidRPr="000B6501">
              <w:rPr>
                <w:rFonts w:ascii="Verdana" w:hAnsi="Verdana"/>
                <w:b/>
                <w:bCs/>
              </w:rPr>
              <w:t>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C6479A"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C6479A"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 </w:t>
            </w:r>
          </w:p>
          <w:p w14:paraId="2722A4FE" w14:textId="77777777" w:rsidR="00C6479A" w:rsidRPr="000B6501" w:rsidRDefault="00C6479A" w:rsidP="00474631">
            <w:pPr>
              <w:pStyle w:val="ListParagraph"/>
              <w:numPr>
                <w:ilvl w:val="0"/>
                <w:numId w:val="41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dispensing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pharmacy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can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reverse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and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reprocess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claim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if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submit</w:t>
            </w:r>
            <w:r w:rsidR="00641AC4" w:rsidRPr="000B6501">
              <w:rPr>
                <w:rFonts w:ascii="Verdana" w:hAnsi="Verdana"/>
                <w:bCs/>
              </w:rPr>
              <w:t>ted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within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30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days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fill.</w:t>
            </w:r>
          </w:p>
          <w:p w14:paraId="77207531" w14:textId="3536B909" w:rsidR="00C6479A" w:rsidRPr="000B6501" w:rsidRDefault="00C6479A" w:rsidP="00474631">
            <w:pPr>
              <w:pStyle w:val="NormalWeb"/>
              <w:numPr>
                <w:ilvl w:val="1"/>
                <w:numId w:val="41"/>
              </w:numPr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  <w:color w:val="333333"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outside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fill</w:t>
            </w:r>
            <w:r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5" w:history="1">
              <w:r w:rsidR="00121E7C" w:rsidRPr="000B6501">
                <w:rPr>
                  <w:rStyle w:val="Hyperlink"/>
                  <w:rFonts w:ascii="Verdana" w:hAnsi="Verdana"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Claim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Adjustment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and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Refund</w:t>
              </w:r>
              <w:r w:rsidR="001701B1" w:rsidRPr="000B6501">
                <w:rPr>
                  <w:rStyle w:val="Hyperlink"/>
                  <w:rFonts w:ascii="Verdana" w:hAnsi="Verdana"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</w:rPr>
                <w:t>Requests</w:t>
              </w:r>
            </w:hyperlink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Claim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Adjustment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Request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–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Claim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Adjustment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Reimbursements</w:t>
            </w:r>
            <w:r w:rsidR="001701B1" w:rsidRPr="000B6501">
              <w:rPr>
                <w:rFonts w:ascii="Verdana" w:hAnsi="Verdana"/>
                <w:iCs/>
              </w:rPr>
              <w:t xml:space="preserve"> </w:t>
            </w:r>
            <w:r w:rsidRPr="000B6501">
              <w:rPr>
                <w:rFonts w:ascii="Verdana" w:hAnsi="Verdana"/>
                <w:iCs/>
              </w:rPr>
              <w:t>section</w:t>
            </w:r>
            <w:r w:rsidRPr="000B6501">
              <w:rPr>
                <w:rFonts w:ascii="Verdana" w:hAnsi="Verdana"/>
                <w:bCs/>
                <w:iCs/>
              </w:rPr>
              <w:t>.</w:t>
            </w:r>
          </w:p>
          <w:p w14:paraId="333CDF99" w14:textId="325A5D0D" w:rsidR="00C6479A" w:rsidRPr="000B6501" w:rsidRDefault="00C6479A" w:rsidP="00474631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Mail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order:</w:t>
            </w:r>
            <w:r w:rsidR="001701B1" w:rsidRPr="000B6501">
              <w:rPr>
                <w:rFonts w:ascii="Verdana" w:hAnsi="Verdana"/>
                <w:bCs/>
              </w:rPr>
              <w:t xml:space="preserve">  </w:t>
            </w:r>
            <w:r w:rsidRPr="000B6501">
              <w:rPr>
                <w:rFonts w:ascii="Verdana" w:hAnsi="Verdana"/>
                <w:bCs/>
              </w:rPr>
              <w:t>Refer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to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hyperlink r:id="rId46" w:history="1">
              <w:r w:rsidR="00121E7C" w:rsidRPr="000B6501">
                <w:rPr>
                  <w:rStyle w:val="Hyperlink"/>
                  <w:rFonts w:ascii="Verdana" w:hAnsi="Verdana"/>
                  <w:bCs/>
                </w:rPr>
                <w:t>MED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-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Claim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Adjustment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and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21E7C" w:rsidRPr="000B6501">
                <w:rPr>
                  <w:rStyle w:val="Hyperlink"/>
                  <w:rFonts w:ascii="Verdana" w:hAnsi="Verdana"/>
                  <w:bCs/>
                </w:rPr>
                <w:t>Refund</w:t>
              </w:r>
              <w:r w:rsidR="001701B1" w:rsidRPr="000B6501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2E38A4" w:rsidRPr="000B6501">
                <w:rPr>
                  <w:rStyle w:val="Hyperlink"/>
                  <w:rFonts w:ascii="Verdana" w:hAnsi="Verdana"/>
                  <w:bCs/>
                </w:rPr>
                <w:t>Requests</w:t>
              </w:r>
            </w:hyperlink>
            <w:r w:rsidRPr="000B6501">
              <w:rPr>
                <w:rFonts w:ascii="Verdana" w:hAnsi="Verdana"/>
                <w:bCs/>
              </w:rPr>
              <w:t>,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Claim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Adjustment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Request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–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Claim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Adjustment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Reimbursements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section.</w:t>
            </w:r>
          </w:p>
          <w:p w14:paraId="415AC1BB" w14:textId="77777777" w:rsidR="008C2DA7" w:rsidRPr="000B6501" w:rsidRDefault="008C2DA7" w:rsidP="008167F0">
            <w:pPr>
              <w:rPr>
                <w:rFonts w:ascii="Verdana" w:hAnsi="Verdana"/>
              </w:rPr>
            </w:pPr>
          </w:p>
          <w:p w14:paraId="51C6F1E8" w14:textId="77777777" w:rsidR="008C2DA7" w:rsidRPr="000B6501" w:rsidRDefault="009852D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  <w:bCs/>
              </w:rPr>
              <w:t>Note</w:t>
            </w:r>
            <w:r w:rsidR="008C2DA7" w:rsidRPr="000B6501">
              <w:rPr>
                <w:rFonts w:ascii="Verdana" w:hAnsi="Verdana"/>
                <w:b/>
                <w:bCs/>
              </w:rPr>
              <w:t>:</w:t>
            </w:r>
            <w:r w:rsidR="001701B1" w:rsidRPr="000B6501">
              <w:rPr>
                <w:rFonts w:ascii="Verdana" w:hAnsi="Verdana"/>
              </w:rPr>
              <w:t xml:space="preserve">  </w:t>
            </w:r>
            <w:r w:rsidR="008C2DA7"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beneficiary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less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7-day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hand,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93642">
              <w:rPr>
                <w:rFonts w:ascii="Verdana" w:hAnsi="Verdana"/>
              </w:rPr>
              <w:t>they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should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purchase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cost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share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fill.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83B3C5A" w14:textId="77777777" w:rsidR="008C2DA7" w:rsidRPr="000B6501" w:rsidRDefault="008C2DA7" w:rsidP="008167F0">
            <w:pPr>
              <w:pStyle w:val="ListParagraph"/>
              <w:ind w:left="1080"/>
              <w:contextualSpacing w:val="0"/>
              <w:rPr>
                <w:rFonts w:ascii="Verdana" w:hAnsi="Verdana"/>
              </w:rPr>
            </w:pPr>
          </w:p>
          <w:p w14:paraId="24E64E42" w14:textId="77777777" w:rsidR="008C2DA7" w:rsidRPr="000B6501" w:rsidRDefault="008C2DA7" w:rsidP="001D732E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</w:t>
            </w:r>
            <w:r w:rsidR="00121E7C" w:rsidRPr="000B6501">
              <w:rPr>
                <w:rFonts w:ascii="Verdana" w:hAnsi="Verdana"/>
              </w:rPr>
              <w:t>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21E7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7" w:history="1">
              <w:r w:rsidR="00BC358D" w:rsidRPr="000B6501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="001D732E" w:rsidRPr="000B6501">
              <w:rPr>
                <w:rFonts w:ascii="Verdana" w:hAnsi="Verdana"/>
              </w:rPr>
              <w:t>.</w:t>
            </w:r>
          </w:p>
          <w:p w14:paraId="25836E11" w14:textId="77777777" w:rsidR="000B6501" w:rsidRPr="000B6501" w:rsidRDefault="000B6501" w:rsidP="001D732E">
            <w:pPr>
              <w:rPr>
                <w:rFonts w:ascii="Verdana" w:hAnsi="Verdana"/>
                <w:bCs/>
                <w:color w:val="333333"/>
              </w:rPr>
            </w:pPr>
          </w:p>
        </w:tc>
      </w:tr>
    </w:tbl>
    <w:p w14:paraId="46E05ABF" w14:textId="77777777" w:rsidR="00D717C5" w:rsidRPr="000B6501" w:rsidRDefault="00D717C5" w:rsidP="00FD7648">
      <w:pPr>
        <w:jc w:val="right"/>
        <w:rPr>
          <w:rFonts w:ascii="Verdana" w:hAnsi="Verdana"/>
        </w:rPr>
      </w:pPr>
    </w:p>
    <w:p w14:paraId="28062B14" w14:textId="77777777" w:rsidR="00FD7648" w:rsidRPr="000B6501" w:rsidRDefault="00396950" w:rsidP="00FD7648">
      <w:pPr>
        <w:jc w:val="right"/>
        <w:rPr>
          <w:rFonts w:ascii="Verdana" w:hAnsi="Verdana"/>
        </w:rPr>
      </w:pPr>
      <w:hyperlink w:anchor="_top" w:history="1">
        <w:r w:rsidR="00FD7648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FD7648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FD7648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FD7648"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D7648" w:rsidRPr="008167F0" w14:paraId="564F7BA1" w14:textId="77777777" w:rsidTr="001D732E">
        <w:tc>
          <w:tcPr>
            <w:tcW w:w="5000" w:type="pct"/>
            <w:shd w:val="clear" w:color="auto" w:fill="C0C0C0"/>
          </w:tcPr>
          <w:p w14:paraId="0FAF6201" w14:textId="77777777" w:rsidR="00FD7648" w:rsidRPr="00121E7C" w:rsidRDefault="00FD7648" w:rsidP="007E61E8">
            <w:pPr>
              <w:pStyle w:val="Heading2"/>
              <w:rPr>
                <w:rFonts w:ascii="Verdana" w:hAnsi="Verdana"/>
                <w:i w:val="0"/>
              </w:rPr>
            </w:pPr>
            <w:bookmarkStart w:id="19" w:name="_Toc86306267"/>
            <w:r>
              <w:rPr>
                <w:rFonts w:ascii="Verdana" w:hAnsi="Verdana"/>
                <w:i w:val="0"/>
              </w:rPr>
              <w:t>Related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Documents</w:t>
            </w:r>
            <w:bookmarkEnd w:id="19"/>
          </w:p>
        </w:tc>
      </w:tr>
    </w:tbl>
    <w:p w14:paraId="4246C354" w14:textId="117A8CAE" w:rsidR="001D732E" w:rsidRPr="000B6501" w:rsidRDefault="001D732E" w:rsidP="00474631">
      <w:pPr>
        <w:numPr>
          <w:ilvl w:val="0"/>
          <w:numId w:val="42"/>
        </w:numPr>
        <w:rPr>
          <w:rFonts w:ascii="Verdana" w:hAnsi="Verdana"/>
        </w:rPr>
      </w:pPr>
      <w:r w:rsidRPr="000B6501">
        <w:rPr>
          <w:rFonts w:ascii="Verdana" w:hAnsi="Verdana" w:cs="Verdana"/>
        </w:rPr>
        <w:t>Grievance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Standard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Verbiage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(for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use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in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Discussion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with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Beneficiary)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section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in</w:t>
      </w:r>
      <w:r w:rsidR="001701B1" w:rsidRPr="000B6501">
        <w:rPr>
          <w:rFonts w:ascii="Verdana" w:hAnsi="Verdana" w:cs="Verdana"/>
        </w:rPr>
        <w:t xml:space="preserve"> </w:t>
      </w:r>
      <w:hyperlink r:id="rId48" w:history="1">
        <w:r w:rsidR="00F6730D" w:rsidRPr="000B6501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041713EA" w14:textId="77777777" w:rsidR="00FD7648" w:rsidRPr="000B6501" w:rsidRDefault="00396950" w:rsidP="00474631">
      <w:pPr>
        <w:numPr>
          <w:ilvl w:val="0"/>
          <w:numId w:val="42"/>
        </w:numPr>
        <w:rPr>
          <w:rFonts w:ascii="Verdana" w:hAnsi="Verdana"/>
        </w:rPr>
      </w:pPr>
      <w:hyperlink r:id="rId49" w:history="1">
        <w:r w:rsidR="00FD7648" w:rsidRPr="000B6501">
          <w:rPr>
            <w:rStyle w:val="Hyperlink"/>
            <w:rFonts w:ascii="Verdana" w:hAnsi="Verdana"/>
          </w:rPr>
          <w:t>Bulk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FD7648" w:rsidRPr="000B6501">
          <w:rPr>
            <w:rStyle w:val="Hyperlink"/>
            <w:rFonts w:ascii="Verdana" w:hAnsi="Verdana"/>
          </w:rPr>
          <w:t>Up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FD7648" w:rsidRPr="000B6501">
          <w:rPr>
            <w:rStyle w:val="Hyperlink"/>
            <w:rFonts w:ascii="Verdana" w:hAnsi="Verdana"/>
          </w:rPr>
          <w:t>Rules</w:t>
        </w:r>
      </w:hyperlink>
    </w:p>
    <w:p w14:paraId="7D700BE2" w14:textId="77777777" w:rsidR="001D732E" w:rsidRPr="000B6501" w:rsidRDefault="001D732E" w:rsidP="001D732E">
      <w:pPr>
        <w:rPr>
          <w:rFonts w:ascii="Verdana" w:hAnsi="Verdana"/>
        </w:rPr>
      </w:pPr>
    </w:p>
    <w:p w14:paraId="4E84E09A" w14:textId="77777777" w:rsidR="001D732E" w:rsidRPr="000B6501" w:rsidRDefault="001D732E" w:rsidP="001D732E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Parent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SOP:</w:t>
      </w:r>
    </w:p>
    <w:p w14:paraId="5AA94564" w14:textId="77777777" w:rsidR="001D732E" w:rsidRPr="000B6501" w:rsidRDefault="001D732E" w:rsidP="00474631">
      <w:pPr>
        <w:numPr>
          <w:ilvl w:val="0"/>
          <w:numId w:val="2"/>
        </w:numPr>
        <w:rPr>
          <w:rStyle w:val="Hyperlink"/>
          <w:rFonts w:ascii="Verdana" w:hAnsi="Verdana"/>
          <w:color w:val="auto"/>
          <w:u w:val="none"/>
        </w:rPr>
      </w:pPr>
      <w:r w:rsidRPr="000B6501">
        <w:rPr>
          <w:rFonts w:ascii="Verdana" w:hAnsi="Verdana"/>
          <w:bCs/>
        </w:rPr>
        <w:t>CALL-0048:</w:t>
      </w:r>
      <w:r w:rsidR="001701B1" w:rsidRPr="000B6501">
        <w:rPr>
          <w:rFonts w:ascii="Verdana" w:hAnsi="Verdana"/>
          <w:bCs/>
          <w:color w:val="333333"/>
        </w:rPr>
        <w:t xml:space="preserve">  </w:t>
      </w:r>
      <w:hyperlink r:id="rId50" w:tgtFrame="_blank" w:history="1">
        <w:r w:rsidRPr="000B6501">
          <w:rPr>
            <w:rStyle w:val="Hyperlink"/>
            <w:rFonts w:ascii="Verdana" w:hAnsi="Verdana"/>
            <w:bCs/>
          </w:rPr>
          <w:t>Medicare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Part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D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Customer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Care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Call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Center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Requirements-CVS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Caremark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Part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D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Services,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L.L.C.</w:t>
        </w:r>
      </w:hyperlink>
    </w:p>
    <w:p w14:paraId="2AD7F82D" w14:textId="77777777" w:rsidR="001D732E" w:rsidRPr="000B6501" w:rsidRDefault="001D732E" w:rsidP="00474631">
      <w:pPr>
        <w:numPr>
          <w:ilvl w:val="0"/>
          <w:numId w:val="2"/>
        </w:numPr>
        <w:rPr>
          <w:rFonts w:ascii="Verdana" w:hAnsi="Verdana"/>
        </w:rPr>
      </w:pPr>
      <w:bookmarkStart w:id="20" w:name="OLE_LINK4"/>
      <w:r w:rsidRPr="000B6501">
        <w:rPr>
          <w:rFonts w:ascii="Verdana" w:hAnsi="Verdana"/>
        </w:rPr>
        <w:t>MEDAFF-0029</w:t>
      </w:r>
      <w:bookmarkEnd w:id="20"/>
      <w:r w:rsidRPr="000B6501">
        <w:rPr>
          <w:rFonts w:ascii="Verdana" w:hAnsi="Verdana"/>
        </w:rPr>
        <w:t>:</w:t>
      </w:r>
      <w:r w:rsidR="001701B1" w:rsidRPr="000B6501">
        <w:rPr>
          <w:rFonts w:ascii="Verdana" w:hAnsi="Verdana"/>
        </w:rPr>
        <w:t xml:space="preserve">  </w:t>
      </w:r>
      <w:hyperlink r:id="rId51" w:history="1">
        <w:r w:rsidRPr="000B6501">
          <w:rPr>
            <w:rStyle w:val="Hyperlink"/>
            <w:rFonts w:ascii="Verdana" w:hAnsi="Verdana"/>
          </w:rPr>
          <w:t>Medicare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Part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Transition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Process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-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CVS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Health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Sponsored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Prescription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Drug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Plans</w:t>
        </w:r>
      </w:hyperlink>
    </w:p>
    <w:p w14:paraId="3A58B0F0" w14:textId="1F637662" w:rsidR="00FA7062" w:rsidRPr="000B6501" w:rsidRDefault="001D732E" w:rsidP="00FA7062">
      <w:pPr>
        <w:rPr>
          <w:rFonts w:ascii="Verdana" w:hAnsi="Verdana"/>
        </w:rPr>
      </w:pPr>
      <w:r w:rsidRPr="000B6501">
        <w:rPr>
          <w:rFonts w:ascii="Verdana" w:hAnsi="Verdana"/>
          <w:b/>
        </w:rPr>
        <w:t>Abbreviations/Definitions:</w:t>
      </w:r>
      <w:r w:rsidR="001701B1" w:rsidRPr="000B6501">
        <w:rPr>
          <w:rFonts w:ascii="Verdana" w:hAnsi="Verdana"/>
          <w:b/>
        </w:rPr>
        <w:t xml:space="preserve">  </w:t>
      </w:r>
      <w:hyperlink r:id="rId52" w:history="1">
        <w:r w:rsidRPr="000B6501">
          <w:rPr>
            <w:rStyle w:val="Hyperlink"/>
            <w:rFonts w:ascii="Verdana" w:hAnsi="Verdana"/>
          </w:rPr>
          <w:t>Abbreviations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/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Definitions</w:t>
        </w:r>
      </w:hyperlink>
    </w:p>
    <w:p w14:paraId="7788B1D0" w14:textId="77777777" w:rsidR="00FA7062" w:rsidRPr="000B6501" w:rsidRDefault="00FA7062" w:rsidP="008167F0">
      <w:pPr>
        <w:jc w:val="right"/>
        <w:rPr>
          <w:rFonts w:ascii="Verdana" w:hAnsi="Verdana"/>
        </w:rPr>
      </w:pPr>
    </w:p>
    <w:p w14:paraId="521A7578" w14:textId="77777777" w:rsidR="00FC1C44" w:rsidRPr="000B6501" w:rsidRDefault="00396950" w:rsidP="008167F0">
      <w:pPr>
        <w:jc w:val="right"/>
        <w:rPr>
          <w:rFonts w:ascii="Verdana" w:hAnsi="Verdana"/>
        </w:rPr>
      </w:pPr>
      <w:hyperlink w:anchor="_top" w:history="1">
        <w:r w:rsidR="004861BB"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="004861BB" w:rsidRPr="000B6501">
          <w:rPr>
            <w:rStyle w:val="Hyperlink"/>
            <w:rFonts w:ascii="Verdana" w:hAnsi="Verdana"/>
          </w:rPr>
          <w:t>Document</w:t>
        </w:r>
      </w:hyperlink>
    </w:p>
    <w:p w14:paraId="5C194EA4" w14:textId="77777777" w:rsidR="00370B24" w:rsidRPr="000B6501" w:rsidRDefault="00370B24" w:rsidP="008167F0">
      <w:pPr>
        <w:jc w:val="right"/>
        <w:rPr>
          <w:rFonts w:ascii="Verdana" w:hAnsi="Verdana"/>
          <w:color w:val="000000"/>
        </w:rPr>
      </w:pPr>
    </w:p>
    <w:p w14:paraId="51EABF72" w14:textId="77777777" w:rsidR="002A24A2" w:rsidRPr="008167F0" w:rsidRDefault="002A24A2" w:rsidP="008167F0">
      <w:pPr>
        <w:jc w:val="center"/>
        <w:rPr>
          <w:rFonts w:ascii="Verdana" w:hAnsi="Verdana"/>
          <w:sz w:val="16"/>
          <w:szCs w:val="16"/>
        </w:rPr>
      </w:pPr>
      <w:r w:rsidRPr="008167F0">
        <w:rPr>
          <w:rFonts w:ascii="Verdana" w:hAnsi="Verdana"/>
          <w:sz w:val="16"/>
          <w:szCs w:val="16"/>
        </w:rPr>
        <w:t>Not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to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Be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Reproduced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or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Disclosed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to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Others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without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Prior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Written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Approval</w:t>
      </w:r>
    </w:p>
    <w:p w14:paraId="35BF5866" w14:textId="77777777" w:rsidR="00370B24" w:rsidRPr="008167F0" w:rsidRDefault="002A24A2" w:rsidP="008167F0">
      <w:pPr>
        <w:jc w:val="center"/>
        <w:rPr>
          <w:rFonts w:ascii="Verdana" w:hAnsi="Verdana"/>
          <w:color w:val="000000"/>
          <w:sz w:val="16"/>
          <w:szCs w:val="16"/>
        </w:rPr>
      </w:pPr>
      <w:r w:rsidRPr="008167F0">
        <w:rPr>
          <w:rFonts w:ascii="Verdana" w:hAnsi="Verdana"/>
          <w:b/>
          <w:color w:val="000000"/>
          <w:sz w:val="16"/>
          <w:szCs w:val="16"/>
        </w:rPr>
        <w:t>ELECTRONIC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DATA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=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OFFICIAL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VERSION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/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PAPER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COPY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=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INFORMATIONAL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370B24" w:rsidRPr="008167F0" w:rsidSect="00303F88">
      <w:headerReference w:type="default" r:id="rId53"/>
      <w:footerReference w:type="default" r:id="rId5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036" w14:textId="77777777" w:rsidR="00E32C73" w:rsidRDefault="00E32C73">
      <w:r>
        <w:separator/>
      </w:r>
    </w:p>
  </w:endnote>
  <w:endnote w:type="continuationSeparator" w:id="0">
    <w:p w14:paraId="4A2FD9C3" w14:textId="77777777" w:rsidR="00E32C73" w:rsidRDefault="00E32C73">
      <w:r>
        <w:continuationSeparator/>
      </w:r>
    </w:p>
  </w:endnote>
  <w:endnote w:type="continuationNotice" w:id="1">
    <w:p w14:paraId="32AB06D5" w14:textId="77777777" w:rsidR="00E32C73" w:rsidRDefault="00E32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0EAF" w14:textId="77777777" w:rsidR="00B80F9E" w:rsidRDefault="00B80F9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3ED309F2" w14:textId="77777777" w:rsidR="00B80F9E" w:rsidRDefault="00B80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BE84" w14:textId="77777777" w:rsidR="00E32C73" w:rsidRDefault="00E32C73">
      <w:r>
        <w:separator/>
      </w:r>
    </w:p>
  </w:footnote>
  <w:footnote w:type="continuationSeparator" w:id="0">
    <w:p w14:paraId="5406EEBD" w14:textId="77777777" w:rsidR="00E32C73" w:rsidRDefault="00E32C73">
      <w:r>
        <w:continuationSeparator/>
      </w:r>
    </w:p>
  </w:footnote>
  <w:footnote w:type="continuationNotice" w:id="1">
    <w:p w14:paraId="3F36D500" w14:textId="77777777" w:rsidR="00E32C73" w:rsidRDefault="00E32C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FBCC" w14:textId="77777777" w:rsidR="003F6F43" w:rsidRDefault="003F6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2" o:spid="_x0000_i1429" type="#_x0000_t75" alt="image2s" style="width:24.3pt;height:24.3pt;visibility:visible" o:bullet="t">
        <v:imagedata r:id="rId1" o:title="image2s"/>
      </v:shape>
    </w:pict>
  </w:numPicBullet>
  <w:abstractNum w:abstractNumId="0" w15:restartNumberingAfterBreak="0">
    <w:nsid w:val="000C0BCD"/>
    <w:multiLevelType w:val="hybridMultilevel"/>
    <w:tmpl w:val="3F562374"/>
    <w:lvl w:ilvl="0" w:tplc="9606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092F"/>
    <w:multiLevelType w:val="hybridMultilevel"/>
    <w:tmpl w:val="279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2912"/>
    <w:multiLevelType w:val="hybridMultilevel"/>
    <w:tmpl w:val="B28E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105C"/>
    <w:multiLevelType w:val="hybridMultilevel"/>
    <w:tmpl w:val="9D1C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7E3D"/>
    <w:multiLevelType w:val="hybridMultilevel"/>
    <w:tmpl w:val="A17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A07C7"/>
    <w:multiLevelType w:val="hybridMultilevel"/>
    <w:tmpl w:val="32C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F40F0"/>
    <w:multiLevelType w:val="hybridMultilevel"/>
    <w:tmpl w:val="E4D2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038B"/>
    <w:multiLevelType w:val="hybridMultilevel"/>
    <w:tmpl w:val="5258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55D75"/>
    <w:multiLevelType w:val="hybridMultilevel"/>
    <w:tmpl w:val="9380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E1D2C"/>
    <w:multiLevelType w:val="hybridMultilevel"/>
    <w:tmpl w:val="B6B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753"/>
    <w:multiLevelType w:val="hybridMultilevel"/>
    <w:tmpl w:val="2BD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00A4"/>
    <w:multiLevelType w:val="hybridMultilevel"/>
    <w:tmpl w:val="884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E26D1"/>
    <w:multiLevelType w:val="hybridMultilevel"/>
    <w:tmpl w:val="D60C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C0"/>
    <w:multiLevelType w:val="hybridMultilevel"/>
    <w:tmpl w:val="E1F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0008F"/>
    <w:multiLevelType w:val="hybridMultilevel"/>
    <w:tmpl w:val="466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B757C"/>
    <w:multiLevelType w:val="hybridMultilevel"/>
    <w:tmpl w:val="325ED0D4"/>
    <w:lvl w:ilvl="0" w:tplc="AFD8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A56CD"/>
    <w:multiLevelType w:val="hybridMultilevel"/>
    <w:tmpl w:val="782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C520A"/>
    <w:multiLevelType w:val="hybridMultilevel"/>
    <w:tmpl w:val="0D46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F5DD5"/>
    <w:multiLevelType w:val="hybridMultilevel"/>
    <w:tmpl w:val="8526A0B4"/>
    <w:lvl w:ilvl="0" w:tplc="AF4C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F5662"/>
    <w:multiLevelType w:val="hybridMultilevel"/>
    <w:tmpl w:val="73A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2217"/>
    <w:multiLevelType w:val="hybridMultilevel"/>
    <w:tmpl w:val="18C0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22884"/>
    <w:multiLevelType w:val="hybridMultilevel"/>
    <w:tmpl w:val="CCDA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34F0F"/>
    <w:multiLevelType w:val="hybridMultilevel"/>
    <w:tmpl w:val="565A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F35DE"/>
    <w:multiLevelType w:val="hybridMultilevel"/>
    <w:tmpl w:val="6D94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A3FB0"/>
    <w:multiLevelType w:val="hybridMultilevel"/>
    <w:tmpl w:val="FA9E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D479B"/>
    <w:multiLevelType w:val="hybridMultilevel"/>
    <w:tmpl w:val="B428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32B29"/>
    <w:multiLevelType w:val="hybridMultilevel"/>
    <w:tmpl w:val="D0DE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763AB"/>
    <w:multiLevelType w:val="hybridMultilevel"/>
    <w:tmpl w:val="B39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C502D"/>
    <w:multiLevelType w:val="hybridMultilevel"/>
    <w:tmpl w:val="1A4A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71A4A"/>
    <w:multiLevelType w:val="hybridMultilevel"/>
    <w:tmpl w:val="9EF6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25171"/>
    <w:multiLevelType w:val="hybridMultilevel"/>
    <w:tmpl w:val="1FB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31358"/>
    <w:multiLevelType w:val="hybridMultilevel"/>
    <w:tmpl w:val="6378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8598D"/>
    <w:multiLevelType w:val="hybridMultilevel"/>
    <w:tmpl w:val="FA6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C3ED5"/>
    <w:multiLevelType w:val="hybridMultilevel"/>
    <w:tmpl w:val="4CAE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E16D7"/>
    <w:multiLevelType w:val="hybridMultilevel"/>
    <w:tmpl w:val="E6B4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C39B5"/>
    <w:multiLevelType w:val="hybridMultilevel"/>
    <w:tmpl w:val="488E0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66285"/>
    <w:multiLevelType w:val="hybridMultilevel"/>
    <w:tmpl w:val="BA54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27BF"/>
    <w:multiLevelType w:val="hybridMultilevel"/>
    <w:tmpl w:val="7504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7146F"/>
    <w:multiLevelType w:val="hybridMultilevel"/>
    <w:tmpl w:val="0D90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D97"/>
    <w:multiLevelType w:val="hybridMultilevel"/>
    <w:tmpl w:val="632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C53C1"/>
    <w:multiLevelType w:val="hybridMultilevel"/>
    <w:tmpl w:val="C196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13965"/>
    <w:multiLevelType w:val="hybridMultilevel"/>
    <w:tmpl w:val="1180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63E73"/>
    <w:multiLevelType w:val="hybridMultilevel"/>
    <w:tmpl w:val="4FC84190"/>
    <w:lvl w:ilvl="0" w:tplc="AFD8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04532"/>
    <w:multiLevelType w:val="hybridMultilevel"/>
    <w:tmpl w:val="A5E8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84E87"/>
    <w:multiLevelType w:val="hybridMultilevel"/>
    <w:tmpl w:val="8A7C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90EF8"/>
    <w:multiLevelType w:val="hybridMultilevel"/>
    <w:tmpl w:val="CC823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78395">
    <w:abstractNumId w:val="41"/>
  </w:num>
  <w:num w:numId="2" w16cid:durableId="756250976">
    <w:abstractNumId w:val="18"/>
  </w:num>
  <w:num w:numId="3" w16cid:durableId="753162578">
    <w:abstractNumId w:val="21"/>
  </w:num>
  <w:num w:numId="4" w16cid:durableId="1783762067">
    <w:abstractNumId w:val="15"/>
  </w:num>
  <w:num w:numId="5" w16cid:durableId="271519997">
    <w:abstractNumId w:val="16"/>
  </w:num>
  <w:num w:numId="6" w16cid:durableId="1899319259">
    <w:abstractNumId w:val="45"/>
  </w:num>
  <w:num w:numId="7" w16cid:durableId="1084646816">
    <w:abstractNumId w:val="34"/>
  </w:num>
  <w:num w:numId="8" w16cid:durableId="1977056837">
    <w:abstractNumId w:val="33"/>
  </w:num>
  <w:num w:numId="9" w16cid:durableId="2146895569">
    <w:abstractNumId w:val="30"/>
  </w:num>
  <w:num w:numId="10" w16cid:durableId="951549101">
    <w:abstractNumId w:val="25"/>
  </w:num>
  <w:num w:numId="11" w16cid:durableId="1491673947">
    <w:abstractNumId w:val="3"/>
  </w:num>
  <w:num w:numId="12" w16cid:durableId="466968813">
    <w:abstractNumId w:val="31"/>
  </w:num>
  <w:num w:numId="13" w16cid:durableId="1066219190">
    <w:abstractNumId w:val="22"/>
  </w:num>
  <w:num w:numId="14" w16cid:durableId="757364909">
    <w:abstractNumId w:val="7"/>
  </w:num>
  <w:num w:numId="15" w16cid:durableId="1712534652">
    <w:abstractNumId w:val="39"/>
  </w:num>
  <w:num w:numId="16" w16cid:durableId="632638520">
    <w:abstractNumId w:val="38"/>
  </w:num>
  <w:num w:numId="17" w16cid:durableId="1420131968">
    <w:abstractNumId w:val="12"/>
  </w:num>
  <w:num w:numId="18" w16cid:durableId="1298873463">
    <w:abstractNumId w:val="6"/>
  </w:num>
  <w:num w:numId="19" w16cid:durableId="1336610291">
    <w:abstractNumId w:val="43"/>
  </w:num>
  <w:num w:numId="20" w16cid:durableId="1170170063">
    <w:abstractNumId w:val="24"/>
  </w:num>
  <w:num w:numId="21" w16cid:durableId="558370939">
    <w:abstractNumId w:val="8"/>
  </w:num>
  <w:num w:numId="22" w16cid:durableId="1595281329">
    <w:abstractNumId w:val="29"/>
  </w:num>
  <w:num w:numId="23" w16cid:durableId="779299674">
    <w:abstractNumId w:val="1"/>
  </w:num>
  <w:num w:numId="24" w16cid:durableId="1555463230">
    <w:abstractNumId w:val="17"/>
  </w:num>
  <w:num w:numId="25" w16cid:durableId="672688493">
    <w:abstractNumId w:val="32"/>
  </w:num>
  <w:num w:numId="26" w16cid:durableId="1307663767">
    <w:abstractNumId w:val="4"/>
  </w:num>
  <w:num w:numId="27" w16cid:durableId="1009138962">
    <w:abstractNumId w:val="14"/>
  </w:num>
  <w:num w:numId="28" w16cid:durableId="378014875">
    <w:abstractNumId w:val="37"/>
  </w:num>
  <w:num w:numId="29" w16cid:durableId="1444374435">
    <w:abstractNumId w:val="2"/>
  </w:num>
  <w:num w:numId="30" w16cid:durableId="548146461">
    <w:abstractNumId w:val="23"/>
  </w:num>
  <w:num w:numId="31" w16cid:durableId="907225196">
    <w:abstractNumId w:val="44"/>
  </w:num>
  <w:num w:numId="32" w16cid:durableId="2046060975">
    <w:abstractNumId w:val="28"/>
  </w:num>
  <w:num w:numId="33" w16cid:durableId="839928945">
    <w:abstractNumId w:val="26"/>
  </w:num>
  <w:num w:numId="34" w16cid:durableId="1393307002">
    <w:abstractNumId w:val="9"/>
  </w:num>
  <w:num w:numId="35" w16cid:durableId="1600403939">
    <w:abstractNumId w:val="27"/>
  </w:num>
  <w:num w:numId="36" w16cid:durableId="169609731">
    <w:abstractNumId w:val="11"/>
  </w:num>
  <w:num w:numId="37" w16cid:durableId="969677034">
    <w:abstractNumId w:val="36"/>
  </w:num>
  <w:num w:numId="38" w16cid:durableId="6762081">
    <w:abstractNumId w:val="19"/>
  </w:num>
  <w:num w:numId="39" w16cid:durableId="123617630">
    <w:abstractNumId w:val="10"/>
  </w:num>
  <w:num w:numId="40" w16cid:durableId="2084523666">
    <w:abstractNumId w:val="20"/>
  </w:num>
  <w:num w:numId="41" w16cid:durableId="1777552547">
    <w:abstractNumId w:val="13"/>
  </w:num>
  <w:num w:numId="42" w16cid:durableId="1052383438">
    <w:abstractNumId w:val="5"/>
  </w:num>
  <w:num w:numId="43" w16cid:durableId="1083138942">
    <w:abstractNumId w:val="0"/>
  </w:num>
  <w:num w:numId="44" w16cid:durableId="492306658">
    <w:abstractNumId w:val="40"/>
  </w:num>
  <w:num w:numId="45" w16cid:durableId="39676890">
    <w:abstractNumId w:val="35"/>
  </w:num>
  <w:num w:numId="46" w16cid:durableId="1242988065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22A"/>
    <w:rsid w:val="00001093"/>
    <w:rsid w:val="00003785"/>
    <w:rsid w:val="00013CFC"/>
    <w:rsid w:val="0001421A"/>
    <w:rsid w:val="00015A2E"/>
    <w:rsid w:val="00026AA6"/>
    <w:rsid w:val="00036F3D"/>
    <w:rsid w:val="00037990"/>
    <w:rsid w:val="00050FCA"/>
    <w:rsid w:val="00056C41"/>
    <w:rsid w:val="00056E97"/>
    <w:rsid w:val="0006340C"/>
    <w:rsid w:val="000653A1"/>
    <w:rsid w:val="00071B62"/>
    <w:rsid w:val="00071EB3"/>
    <w:rsid w:val="000723B0"/>
    <w:rsid w:val="0007695A"/>
    <w:rsid w:val="000770DE"/>
    <w:rsid w:val="00077F42"/>
    <w:rsid w:val="000825E5"/>
    <w:rsid w:val="0008665F"/>
    <w:rsid w:val="00091160"/>
    <w:rsid w:val="00093642"/>
    <w:rsid w:val="000A4058"/>
    <w:rsid w:val="000B2E61"/>
    <w:rsid w:val="000B3C4C"/>
    <w:rsid w:val="000B48D2"/>
    <w:rsid w:val="000B6501"/>
    <w:rsid w:val="000C1301"/>
    <w:rsid w:val="000D6714"/>
    <w:rsid w:val="000D793D"/>
    <w:rsid w:val="000E27C3"/>
    <w:rsid w:val="000E336E"/>
    <w:rsid w:val="000F3EAD"/>
    <w:rsid w:val="001037FB"/>
    <w:rsid w:val="001131FE"/>
    <w:rsid w:val="0011477C"/>
    <w:rsid w:val="001151E8"/>
    <w:rsid w:val="00115336"/>
    <w:rsid w:val="00115F43"/>
    <w:rsid w:val="001209B5"/>
    <w:rsid w:val="00121257"/>
    <w:rsid w:val="00121E7C"/>
    <w:rsid w:val="001301B0"/>
    <w:rsid w:val="00133ABA"/>
    <w:rsid w:val="001462A7"/>
    <w:rsid w:val="001551FC"/>
    <w:rsid w:val="00156892"/>
    <w:rsid w:val="00160898"/>
    <w:rsid w:val="0016273A"/>
    <w:rsid w:val="00164E78"/>
    <w:rsid w:val="00166B66"/>
    <w:rsid w:val="00167D3F"/>
    <w:rsid w:val="001701B1"/>
    <w:rsid w:val="00172043"/>
    <w:rsid w:val="00172AF0"/>
    <w:rsid w:val="001736D9"/>
    <w:rsid w:val="001807A9"/>
    <w:rsid w:val="0018555B"/>
    <w:rsid w:val="0019353A"/>
    <w:rsid w:val="00196DE7"/>
    <w:rsid w:val="001A3655"/>
    <w:rsid w:val="001A5C00"/>
    <w:rsid w:val="001B3976"/>
    <w:rsid w:val="001B54C8"/>
    <w:rsid w:val="001B713E"/>
    <w:rsid w:val="001C4AF7"/>
    <w:rsid w:val="001D6339"/>
    <w:rsid w:val="001D732E"/>
    <w:rsid w:val="001E023B"/>
    <w:rsid w:val="001E113E"/>
    <w:rsid w:val="001E2537"/>
    <w:rsid w:val="001F2033"/>
    <w:rsid w:val="002016B4"/>
    <w:rsid w:val="00201F13"/>
    <w:rsid w:val="0020398D"/>
    <w:rsid w:val="002068F5"/>
    <w:rsid w:val="00215763"/>
    <w:rsid w:val="00220D2D"/>
    <w:rsid w:val="00221E74"/>
    <w:rsid w:val="002263B6"/>
    <w:rsid w:val="00245047"/>
    <w:rsid w:val="00246B72"/>
    <w:rsid w:val="002541E4"/>
    <w:rsid w:val="002609A1"/>
    <w:rsid w:val="00260C10"/>
    <w:rsid w:val="00262B1F"/>
    <w:rsid w:val="00263EAA"/>
    <w:rsid w:val="00271814"/>
    <w:rsid w:val="00281926"/>
    <w:rsid w:val="00285CBD"/>
    <w:rsid w:val="00294049"/>
    <w:rsid w:val="002A24A2"/>
    <w:rsid w:val="002B593E"/>
    <w:rsid w:val="002C0135"/>
    <w:rsid w:val="002C2171"/>
    <w:rsid w:val="002D1D3D"/>
    <w:rsid w:val="002D1ED8"/>
    <w:rsid w:val="002D4571"/>
    <w:rsid w:val="002D4CA0"/>
    <w:rsid w:val="002E23AC"/>
    <w:rsid w:val="002E38A4"/>
    <w:rsid w:val="002E6378"/>
    <w:rsid w:val="00303F88"/>
    <w:rsid w:val="00311392"/>
    <w:rsid w:val="003118D8"/>
    <w:rsid w:val="0031281F"/>
    <w:rsid w:val="00321375"/>
    <w:rsid w:val="00321EFA"/>
    <w:rsid w:val="00323005"/>
    <w:rsid w:val="00324A55"/>
    <w:rsid w:val="00326816"/>
    <w:rsid w:val="00334534"/>
    <w:rsid w:val="00336BF9"/>
    <w:rsid w:val="00340DDF"/>
    <w:rsid w:val="003545DC"/>
    <w:rsid w:val="003559A9"/>
    <w:rsid w:val="00363A7C"/>
    <w:rsid w:val="00370B0E"/>
    <w:rsid w:val="00370B24"/>
    <w:rsid w:val="00371460"/>
    <w:rsid w:val="00371FC7"/>
    <w:rsid w:val="00374B4E"/>
    <w:rsid w:val="003777E2"/>
    <w:rsid w:val="00390FCA"/>
    <w:rsid w:val="00396950"/>
    <w:rsid w:val="003A5985"/>
    <w:rsid w:val="003B1718"/>
    <w:rsid w:val="003B3588"/>
    <w:rsid w:val="003B4385"/>
    <w:rsid w:val="003B6ABF"/>
    <w:rsid w:val="003C16DE"/>
    <w:rsid w:val="003C208C"/>
    <w:rsid w:val="003D45A6"/>
    <w:rsid w:val="003D58BB"/>
    <w:rsid w:val="003D7696"/>
    <w:rsid w:val="003E3D95"/>
    <w:rsid w:val="003E5EE9"/>
    <w:rsid w:val="003F0251"/>
    <w:rsid w:val="003F0BA6"/>
    <w:rsid w:val="003F1F72"/>
    <w:rsid w:val="003F6F43"/>
    <w:rsid w:val="003F7D6A"/>
    <w:rsid w:val="00406DB5"/>
    <w:rsid w:val="00412200"/>
    <w:rsid w:val="0041741A"/>
    <w:rsid w:val="00423207"/>
    <w:rsid w:val="00424E11"/>
    <w:rsid w:val="0043089F"/>
    <w:rsid w:val="004357B1"/>
    <w:rsid w:val="00436D2D"/>
    <w:rsid w:val="00441555"/>
    <w:rsid w:val="00457EAE"/>
    <w:rsid w:val="00460515"/>
    <w:rsid w:val="00470250"/>
    <w:rsid w:val="004716D5"/>
    <w:rsid w:val="00472E3F"/>
    <w:rsid w:val="00474631"/>
    <w:rsid w:val="004764ED"/>
    <w:rsid w:val="00485A27"/>
    <w:rsid w:val="004861BB"/>
    <w:rsid w:val="00490C55"/>
    <w:rsid w:val="00493413"/>
    <w:rsid w:val="004A0E79"/>
    <w:rsid w:val="004A59DA"/>
    <w:rsid w:val="004B5BAC"/>
    <w:rsid w:val="004B5FD2"/>
    <w:rsid w:val="004B6E57"/>
    <w:rsid w:val="004B7CB7"/>
    <w:rsid w:val="004C15D3"/>
    <w:rsid w:val="004C5880"/>
    <w:rsid w:val="004C76FA"/>
    <w:rsid w:val="004D4199"/>
    <w:rsid w:val="004D4894"/>
    <w:rsid w:val="004D7D71"/>
    <w:rsid w:val="004E5640"/>
    <w:rsid w:val="004E70D4"/>
    <w:rsid w:val="004E799F"/>
    <w:rsid w:val="004F140D"/>
    <w:rsid w:val="004F1D6C"/>
    <w:rsid w:val="00501049"/>
    <w:rsid w:val="00514140"/>
    <w:rsid w:val="005148B7"/>
    <w:rsid w:val="00521912"/>
    <w:rsid w:val="00524CDD"/>
    <w:rsid w:val="00525BA1"/>
    <w:rsid w:val="00527711"/>
    <w:rsid w:val="00530695"/>
    <w:rsid w:val="00534106"/>
    <w:rsid w:val="005350F2"/>
    <w:rsid w:val="00541A1C"/>
    <w:rsid w:val="00542A26"/>
    <w:rsid w:val="00543401"/>
    <w:rsid w:val="00550986"/>
    <w:rsid w:val="0055315A"/>
    <w:rsid w:val="00556BB4"/>
    <w:rsid w:val="0055787B"/>
    <w:rsid w:val="00565A8F"/>
    <w:rsid w:val="00565D77"/>
    <w:rsid w:val="005729A2"/>
    <w:rsid w:val="00573CDA"/>
    <w:rsid w:val="005804A6"/>
    <w:rsid w:val="00580D97"/>
    <w:rsid w:val="005845B6"/>
    <w:rsid w:val="005854A1"/>
    <w:rsid w:val="0058566A"/>
    <w:rsid w:val="005877E7"/>
    <w:rsid w:val="005910B5"/>
    <w:rsid w:val="0059183B"/>
    <w:rsid w:val="005933B8"/>
    <w:rsid w:val="005B0F1B"/>
    <w:rsid w:val="005B37EC"/>
    <w:rsid w:val="005B40BA"/>
    <w:rsid w:val="005D3828"/>
    <w:rsid w:val="005E16B6"/>
    <w:rsid w:val="005E3AC9"/>
    <w:rsid w:val="005F50B5"/>
    <w:rsid w:val="005F521A"/>
    <w:rsid w:val="005F5F97"/>
    <w:rsid w:val="00601C51"/>
    <w:rsid w:val="00613659"/>
    <w:rsid w:val="00616333"/>
    <w:rsid w:val="00620EFF"/>
    <w:rsid w:val="00620FDD"/>
    <w:rsid w:val="0062240D"/>
    <w:rsid w:val="00622D77"/>
    <w:rsid w:val="0063381C"/>
    <w:rsid w:val="00636701"/>
    <w:rsid w:val="00636B18"/>
    <w:rsid w:val="00637AB3"/>
    <w:rsid w:val="00637CA1"/>
    <w:rsid w:val="00640F2F"/>
    <w:rsid w:val="00641AC4"/>
    <w:rsid w:val="006557E1"/>
    <w:rsid w:val="00662C5F"/>
    <w:rsid w:val="0067575C"/>
    <w:rsid w:val="00683EED"/>
    <w:rsid w:val="0069416B"/>
    <w:rsid w:val="006A0481"/>
    <w:rsid w:val="006A2620"/>
    <w:rsid w:val="006B049C"/>
    <w:rsid w:val="006B4E3F"/>
    <w:rsid w:val="006B549E"/>
    <w:rsid w:val="006B7DC4"/>
    <w:rsid w:val="006D23A6"/>
    <w:rsid w:val="006D57BA"/>
    <w:rsid w:val="006D649A"/>
    <w:rsid w:val="006E276A"/>
    <w:rsid w:val="006E2E62"/>
    <w:rsid w:val="006F3DD4"/>
    <w:rsid w:val="006F3F2F"/>
    <w:rsid w:val="006F581F"/>
    <w:rsid w:val="007005D7"/>
    <w:rsid w:val="007045CC"/>
    <w:rsid w:val="00704AF2"/>
    <w:rsid w:val="0071241E"/>
    <w:rsid w:val="00713B6C"/>
    <w:rsid w:val="0072365E"/>
    <w:rsid w:val="00723C95"/>
    <w:rsid w:val="00723EAA"/>
    <w:rsid w:val="00724053"/>
    <w:rsid w:val="00724B60"/>
    <w:rsid w:val="00725F5F"/>
    <w:rsid w:val="00727637"/>
    <w:rsid w:val="0073294A"/>
    <w:rsid w:val="00734934"/>
    <w:rsid w:val="00734F8E"/>
    <w:rsid w:val="00752801"/>
    <w:rsid w:val="007542E0"/>
    <w:rsid w:val="00767EAD"/>
    <w:rsid w:val="00775782"/>
    <w:rsid w:val="00786BEB"/>
    <w:rsid w:val="0079688B"/>
    <w:rsid w:val="00797157"/>
    <w:rsid w:val="007A684B"/>
    <w:rsid w:val="007A74A6"/>
    <w:rsid w:val="007A7591"/>
    <w:rsid w:val="007B047E"/>
    <w:rsid w:val="007B0CDF"/>
    <w:rsid w:val="007B5EB3"/>
    <w:rsid w:val="007B74B2"/>
    <w:rsid w:val="007B7D19"/>
    <w:rsid w:val="007C3232"/>
    <w:rsid w:val="007D010B"/>
    <w:rsid w:val="007D236F"/>
    <w:rsid w:val="007E0093"/>
    <w:rsid w:val="007E2A1B"/>
    <w:rsid w:val="007E5C32"/>
    <w:rsid w:val="007E61E8"/>
    <w:rsid w:val="007E68AE"/>
    <w:rsid w:val="007F03DE"/>
    <w:rsid w:val="007F1546"/>
    <w:rsid w:val="00801AF7"/>
    <w:rsid w:val="00806B9D"/>
    <w:rsid w:val="00812E9A"/>
    <w:rsid w:val="008167F0"/>
    <w:rsid w:val="0081706D"/>
    <w:rsid w:val="0082425E"/>
    <w:rsid w:val="00837FCF"/>
    <w:rsid w:val="0084203A"/>
    <w:rsid w:val="00847B20"/>
    <w:rsid w:val="00850A78"/>
    <w:rsid w:val="00853B2B"/>
    <w:rsid w:val="00853C1D"/>
    <w:rsid w:val="00871D7F"/>
    <w:rsid w:val="00873703"/>
    <w:rsid w:val="008739E5"/>
    <w:rsid w:val="00877414"/>
    <w:rsid w:val="00882B91"/>
    <w:rsid w:val="0088300F"/>
    <w:rsid w:val="00894215"/>
    <w:rsid w:val="008A1CB6"/>
    <w:rsid w:val="008A1CFB"/>
    <w:rsid w:val="008A4FA8"/>
    <w:rsid w:val="008A7DDB"/>
    <w:rsid w:val="008B04EA"/>
    <w:rsid w:val="008B2472"/>
    <w:rsid w:val="008C2197"/>
    <w:rsid w:val="008C2DA7"/>
    <w:rsid w:val="008C3493"/>
    <w:rsid w:val="008C3C63"/>
    <w:rsid w:val="008C4156"/>
    <w:rsid w:val="008D02DF"/>
    <w:rsid w:val="008D11A6"/>
    <w:rsid w:val="008D2D64"/>
    <w:rsid w:val="008D46DE"/>
    <w:rsid w:val="008D581C"/>
    <w:rsid w:val="008D6290"/>
    <w:rsid w:val="008D6EF5"/>
    <w:rsid w:val="008E2C25"/>
    <w:rsid w:val="008E5D28"/>
    <w:rsid w:val="008E62A5"/>
    <w:rsid w:val="008E73CD"/>
    <w:rsid w:val="008F2131"/>
    <w:rsid w:val="00902E07"/>
    <w:rsid w:val="00904F5D"/>
    <w:rsid w:val="00911406"/>
    <w:rsid w:val="00915C85"/>
    <w:rsid w:val="00916C73"/>
    <w:rsid w:val="00922944"/>
    <w:rsid w:val="009329D1"/>
    <w:rsid w:val="0094061B"/>
    <w:rsid w:val="00945161"/>
    <w:rsid w:val="009458DF"/>
    <w:rsid w:val="00950566"/>
    <w:rsid w:val="00955969"/>
    <w:rsid w:val="0096203A"/>
    <w:rsid w:val="00962B0D"/>
    <w:rsid w:val="009640B4"/>
    <w:rsid w:val="00975200"/>
    <w:rsid w:val="00983E71"/>
    <w:rsid w:val="009852D6"/>
    <w:rsid w:val="00987DB1"/>
    <w:rsid w:val="00994182"/>
    <w:rsid w:val="00995335"/>
    <w:rsid w:val="009A46B2"/>
    <w:rsid w:val="009B00C2"/>
    <w:rsid w:val="009B391E"/>
    <w:rsid w:val="009B4790"/>
    <w:rsid w:val="009B72CE"/>
    <w:rsid w:val="009C16D4"/>
    <w:rsid w:val="009C4606"/>
    <w:rsid w:val="009C5785"/>
    <w:rsid w:val="009D378A"/>
    <w:rsid w:val="009F11CE"/>
    <w:rsid w:val="009F78EA"/>
    <w:rsid w:val="00A0140B"/>
    <w:rsid w:val="00A026DD"/>
    <w:rsid w:val="00A02809"/>
    <w:rsid w:val="00A0391C"/>
    <w:rsid w:val="00A11C5B"/>
    <w:rsid w:val="00A141FD"/>
    <w:rsid w:val="00A16872"/>
    <w:rsid w:val="00A33A06"/>
    <w:rsid w:val="00A40E31"/>
    <w:rsid w:val="00A45EC2"/>
    <w:rsid w:val="00A700B2"/>
    <w:rsid w:val="00A7166B"/>
    <w:rsid w:val="00A75CF4"/>
    <w:rsid w:val="00A82237"/>
    <w:rsid w:val="00A85045"/>
    <w:rsid w:val="00A913AF"/>
    <w:rsid w:val="00A97B7D"/>
    <w:rsid w:val="00AA4EBE"/>
    <w:rsid w:val="00AA51BA"/>
    <w:rsid w:val="00AB33E1"/>
    <w:rsid w:val="00AB348F"/>
    <w:rsid w:val="00AB4BB3"/>
    <w:rsid w:val="00AC2A58"/>
    <w:rsid w:val="00AD1646"/>
    <w:rsid w:val="00AD1A1A"/>
    <w:rsid w:val="00AD3072"/>
    <w:rsid w:val="00AD3F2A"/>
    <w:rsid w:val="00AE1883"/>
    <w:rsid w:val="00AF26B1"/>
    <w:rsid w:val="00B050EC"/>
    <w:rsid w:val="00B05D1E"/>
    <w:rsid w:val="00B153CD"/>
    <w:rsid w:val="00B201DD"/>
    <w:rsid w:val="00B2158F"/>
    <w:rsid w:val="00B26045"/>
    <w:rsid w:val="00B27D97"/>
    <w:rsid w:val="00B34B97"/>
    <w:rsid w:val="00B403A3"/>
    <w:rsid w:val="00B43200"/>
    <w:rsid w:val="00B44CD3"/>
    <w:rsid w:val="00B46A95"/>
    <w:rsid w:val="00B50286"/>
    <w:rsid w:val="00B548B1"/>
    <w:rsid w:val="00B54C9B"/>
    <w:rsid w:val="00B55AD4"/>
    <w:rsid w:val="00B8095C"/>
    <w:rsid w:val="00B80F9E"/>
    <w:rsid w:val="00B83ECE"/>
    <w:rsid w:val="00B9228C"/>
    <w:rsid w:val="00B96AA3"/>
    <w:rsid w:val="00BA4A9C"/>
    <w:rsid w:val="00BB2FCC"/>
    <w:rsid w:val="00BB371A"/>
    <w:rsid w:val="00BB47DF"/>
    <w:rsid w:val="00BC04A6"/>
    <w:rsid w:val="00BC2215"/>
    <w:rsid w:val="00BC26C6"/>
    <w:rsid w:val="00BC358D"/>
    <w:rsid w:val="00BC7FFD"/>
    <w:rsid w:val="00BE1DD5"/>
    <w:rsid w:val="00BE720A"/>
    <w:rsid w:val="00BF74E9"/>
    <w:rsid w:val="00C01591"/>
    <w:rsid w:val="00C060C0"/>
    <w:rsid w:val="00C07F95"/>
    <w:rsid w:val="00C12282"/>
    <w:rsid w:val="00C156D4"/>
    <w:rsid w:val="00C21C7F"/>
    <w:rsid w:val="00C241C6"/>
    <w:rsid w:val="00C25A8E"/>
    <w:rsid w:val="00C34A93"/>
    <w:rsid w:val="00C43EEA"/>
    <w:rsid w:val="00C51A72"/>
    <w:rsid w:val="00C538F0"/>
    <w:rsid w:val="00C566B3"/>
    <w:rsid w:val="00C5736F"/>
    <w:rsid w:val="00C57833"/>
    <w:rsid w:val="00C6479A"/>
    <w:rsid w:val="00C64DD4"/>
    <w:rsid w:val="00C666CA"/>
    <w:rsid w:val="00C6797C"/>
    <w:rsid w:val="00C67B32"/>
    <w:rsid w:val="00C70A18"/>
    <w:rsid w:val="00C81E23"/>
    <w:rsid w:val="00C85C2D"/>
    <w:rsid w:val="00C8612C"/>
    <w:rsid w:val="00C90857"/>
    <w:rsid w:val="00C977FA"/>
    <w:rsid w:val="00CA371E"/>
    <w:rsid w:val="00CB0C1D"/>
    <w:rsid w:val="00CB30B8"/>
    <w:rsid w:val="00CB4057"/>
    <w:rsid w:val="00CC47C5"/>
    <w:rsid w:val="00CC5864"/>
    <w:rsid w:val="00CD22A8"/>
    <w:rsid w:val="00CD2BFF"/>
    <w:rsid w:val="00CE76B4"/>
    <w:rsid w:val="00CF01B2"/>
    <w:rsid w:val="00CF060A"/>
    <w:rsid w:val="00CF17A0"/>
    <w:rsid w:val="00CF2192"/>
    <w:rsid w:val="00CF5BA1"/>
    <w:rsid w:val="00D105AC"/>
    <w:rsid w:val="00D226FE"/>
    <w:rsid w:val="00D312C1"/>
    <w:rsid w:val="00D318D5"/>
    <w:rsid w:val="00D32DBC"/>
    <w:rsid w:val="00D36168"/>
    <w:rsid w:val="00D36733"/>
    <w:rsid w:val="00D42D0F"/>
    <w:rsid w:val="00D45331"/>
    <w:rsid w:val="00D4567B"/>
    <w:rsid w:val="00D471B5"/>
    <w:rsid w:val="00D51BD5"/>
    <w:rsid w:val="00D533FB"/>
    <w:rsid w:val="00D558B2"/>
    <w:rsid w:val="00D571DB"/>
    <w:rsid w:val="00D60854"/>
    <w:rsid w:val="00D66D52"/>
    <w:rsid w:val="00D7015B"/>
    <w:rsid w:val="00D717C5"/>
    <w:rsid w:val="00D74AD3"/>
    <w:rsid w:val="00D847D6"/>
    <w:rsid w:val="00D84B2D"/>
    <w:rsid w:val="00D85254"/>
    <w:rsid w:val="00D94E9C"/>
    <w:rsid w:val="00DA138E"/>
    <w:rsid w:val="00DA2EF4"/>
    <w:rsid w:val="00DA5BE7"/>
    <w:rsid w:val="00DB1492"/>
    <w:rsid w:val="00DC16B4"/>
    <w:rsid w:val="00DC2075"/>
    <w:rsid w:val="00DC4151"/>
    <w:rsid w:val="00DD629C"/>
    <w:rsid w:val="00DE3B2B"/>
    <w:rsid w:val="00DE560F"/>
    <w:rsid w:val="00DE73A2"/>
    <w:rsid w:val="00DF0DF4"/>
    <w:rsid w:val="00DF5BB6"/>
    <w:rsid w:val="00E11B60"/>
    <w:rsid w:val="00E12D51"/>
    <w:rsid w:val="00E16BA8"/>
    <w:rsid w:val="00E24D07"/>
    <w:rsid w:val="00E31AA1"/>
    <w:rsid w:val="00E32C73"/>
    <w:rsid w:val="00E376A4"/>
    <w:rsid w:val="00E441E8"/>
    <w:rsid w:val="00E44BF7"/>
    <w:rsid w:val="00E6321A"/>
    <w:rsid w:val="00E634DF"/>
    <w:rsid w:val="00E63EA9"/>
    <w:rsid w:val="00E67442"/>
    <w:rsid w:val="00E679D6"/>
    <w:rsid w:val="00E73A40"/>
    <w:rsid w:val="00E742F9"/>
    <w:rsid w:val="00E76AE2"/>
    <w:rsid w:val="00E80010"/>
    <w:rsid w:val="00E90A9D"/>
    <w:rsid w:val="00E94CD7"/>
    <w:rsid w:val="00EA38A1"/>
    <w:rsid w:val="00EA462B"/>
    <w:rsid w:val="00EA7EE6"/>
    <w:rsid w:val="00EB52F0"/>
    <w:rsid w:val="00EB57EB"/>
    <w:rsid w:val="00ED3184"/>
    <w:rsid w:val="00ED7B71"/>
    <w:rsid w:val="00EE2BB2"/>
    <w:rsid w:val="00F0013F"/>
    <w:rsid w:val="00F007D7"/>
    <w:rsid w:val="00F0557C"/>
    <w:rsid w:val="00F06C58"/>
    <w:rsid w:val="00F119BA"/>
    <w:rsid w:val="00F20B33"/>
    <w:rsid w:val="00F275A6"/>
    <w:rsid w:val="00F435FE"/>
    <w:rsid w:val="00F51150"/>
    <w:rsid w:val="00F52014"/>
    <w:rsid w:val="00F65A98"/>
    <w:rsid w:val="00F6730D"/>
    <w:rsid w:val="00F67863"/>
    <w:rsid w:val="00F67BD0"/>
    <w:rsid w:val="00F710F9"/>
    <w:rsid w:val="00F752A8"/>
    <w:rsid w:val="00F7653B"/>
    <w:rsid w:val="00F859B7"/>
    <w:rsid w:val="00F86918"/>
    <w:rsid w:val="00F90D82"/>
    <w:rsid w:val="00F95CDF"/>
    <w:rsid w:val="00F967CF"/>
    <w:rsid w:val="00F96A1A"/>
    <w:rsid w:val="00FA7062"/>
    <w:rsid w:val="00FB1C13"/>
    <w:rsid w:val="00FC041F"/>
    <w:rsid w:val="00FC076F"/>
    <w:rsid w:val="00FC1C44"/>
    <w:rsid w:val="00FC49D1"/>
    <w:rsid w:val="00FD3203"/>
    <w:rsid w:val="00FD5DC5"/>
    <w:rsid w:val="00FD7648"/>
    <w:rsid w:val="00FE1EE2"/>
    <w:rsid w:val="00FE66F1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58CC39B3"/>
  <w15:chartTrackingRefBased/>
  <w15:docId w15:val="{457DD9E5-8AE1-4738-8926-5F9B6A4B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15689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9D3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378A"/>
    <w:rPr>
      <w:rFonts w:ascii="Tahoma" w:hAnsi="Tahoma" w:cs="Tahoma"/>
      <w:sz w:val="16"/>
      <w:szCs w:val="16"/>
    </w:rPr>
  </w:style>
  <w:style w:type="character" w:customStyle="1" w:styleId="tableentry">
    <w:name w:val="tableentry"/>
    <w:rsid w:val="00C25A8E"/>
    <w:rPr>
      <w:rFonts w:ascii="Arial" w:hAnsi="Arial" w:cs="Arial" w:hint="default"/>
      <w:sz w:val="18"/>
      <w:szCs w:val="18"/>
    </w:rPr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63381C"/>
    <w:pPr>
      <w:ind w:left="720"/>
      <w:contextualSpacing/>
    </w:pPr>
    <w:rPr>
      <w:rFonts w:ascii="Arial" w:hAnsi="Arial"/>
    </w:rPr>
  </w:style>
  <w:style w:type="character" w:styleId="CommentReference">
    <w:name w:val="annotation reference"/>
    <w:rsid w:val="00B502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0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0286"/>
  </w:style>
  <w:style w:type="paragraph" w:styleId="CommentSubject">
    <w:name w:val="annotation subject"/>
    <w:basedOn w:val="CommentText"/>
    <w:next w:val="CommentText"/>
    <w:link w:val="CommentSubjectChar"/>
    <w:rsid w:val="00B50286"/>
    <w:rPr>
      <w:b/>
      <w:bCs/>
    </w:rPr>
  </w:style>
  <w:style w:type="character" w:customStyle="1" w:styleId="CommentSubjectChar">
    <w:name w:val="Comment Subject Char"/>
    <w:link w:val="CommentSubject"/>
    <w:rsid w:val="00B50286"/>
    <w:rPr>
      <w:b/>
      <w:bCs/>
    </w:rPr>
  </w:style>
  <w:style w:type="paragraph" w:styleId="Revision">
    <w:name w:val="Revision"/>
    <w:hidden/>
    <w:uiPriority w:val="99"/>
    <w:semiHidden/>
    <w:rsid w:val="00B50286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D22A8"/>
  </w:style>
  <w:style w:type="paragraph" w:styleId="TOC2">
    <w:name w:val="toc 2"/>
    <w:basedOn w:val="Normal"/>
    <w:next w:val="Normal"/>
    <w:autoRedefine/>
    <w:uiPriority w:val="39"/>
    <w:rsid w:val="00E76AE2"/>
    <w:pPr>
      <w:tabs>
        <w:tab w:val="right" w:leader="dot" w:pos="12950"/>
      </w:tabs>
    </w:pPr>
  </w:style>
  <w:style w:type="character" w:customStyle="1" w:styleId="FooterChar">
    <w:name w:val="Footer Char"/>
    <w:link w:val="Footer"/>
    <w:uiPriority w:val="99"/>
    <w:rsid w:val="002D1ED8"/>
    <w:rPr>
      <w:sz w:val="24"/>
      <w:szCs w:val="24"/>
    </w:rPr>
  </w:style>
  <w:style w:type="character" w:customStyle="1" w:styleId="ListParagraphChar">
    <w:name w:val="List Paragraph Char"/>
    <w:aliases w:val="Sapient_TableNumber Char"/>
    <w:link w:val="ListParagraph"/>
    <w:uiPriority w:val="34"/>
    <w:locked/>
    <w:rsid w:val="00FE66F1"/>
    <w:rPr>
      <w:rFonts w:ascii="Arial" w:hAnsi="Arial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71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MS-2-028920" TargetMode="External"/><Relationship Id="rId18" Type="http://schemas.openxmlformats.org/officeDocument/2006/relationships/hyperlink" Target="CMS-PRD1-067665" TargetMode="External"/><Relationship Id="rId26" Type="http://schemas.openxmlformats.org/officeDocument/2006/relationships/hyperlink" Target="CMS-PCP1-022684" TargetMode="External"/><Relationship Id="rId39" Type="http://schemas.openxmlformats.org/officeDocument/2006/relationships/image" Target="media/image4.png"/><Relationship Id="rId21" Type="http://schemas.openxmlformats.org/officeDocument/2006/relationships/hyperlink" Target="CMS-2-028920" TargetMode="External"/><Relationship Id="rId34" Type="http://schemas.openxmlformats.org/officeDocument/2006/relationships/hyperlink" Target="MS-2-004568" TargetMode="External"/><Relationship Id="rId42" Type="http://schemas.openxmlformats.org/officeDocument/2006/relationships/hyperlink" Target="TSRC-PROD-016401" TargetMode="External"/><Relationship Id="rId47" Type="http://schemas.openxmlformats.org/officeDocument/2006/relationships/hyperlink" Target="TSRC-PROD-004825" TargetMode="External"/><Relationship Id="rId50" Type="http://schemas.openxmlformats.org/officeDocument/2006/relationships/hyperlink" Target="https://policy.corp.cvscaremark.com/pnp/faces/SecureDocRenderer?documentId=CALL-0048&amp;uid=pnpdev1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MS-2-004568" TargetMode="External"/><Relationship Id="rId17" Type="http://schemas.openxmlformats.org/officeDocument/2006/relationships/hyperlink" Target="TSRC-PROD-004825" TargetMode="External"/><Relationship Id="rId25" Type="http://schemas.openxmlformats.org/officeDocument/2006/relationships/hyperlink" Target="CMS-PRD1-067665" TargetMode="External"/><Relationship Id="rId33" Type="http://schemas.openxmlformats.org/officeDocument/2006/relationships/hyperlink" Target="CMS-PRD1-067665" TargetMode="External"/><Relationship Id="rId38" Type="http://schemas.openxmlformats.org/officeDocument/2006/relationships/hyperlink" Target="CMS-PRD1-067665" TargetMode="External"/><Relationship Id="rId46" Type="http://schemas.openxmlformats.org/officeDocument/2006/relationships/hyperlink" Target="CMS-2-026596" TargetMode="External"/><Relationship Id="rId2" Type="http://schemas.openxmlformats.org/officeDocument/2006/relationships/numbering" Target="numbering.xml"/><Relationship Id="rId16" Type="http://schemas.openxmlformats.org/officeDocument/2006/relationships/hyperlink" Target="TSRC-PROD-004825" TargetMode="External"/><Relationship Id="rId20" Type="http://schemas.openxmlformats.org/officeDocument/2006/relationships/hyperlink" Target="CMS-2-004568" TargetMode="External"/><Relationship Id="rId29" Type="http://schemas.openxmlformats.org/officeDocument/2006/relationships/hyperlink" Target="../AppData/Local/Microsoft/Windows/INetCache/ax02205/Desktop/Ready%20to%20Post/CMS-PCP1-022684" TargetMode="External"/><Relationship Id="rId41" Type="http://schemas.openxmlformats.org/officeDocument/2006/relationships/hyperlink" Target="TSRC-PROD-018060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CMS-PRD1-067665" TargetMode="External"/><Relationship Id="rId32" Type="http://schemas.openxmlformats.org/officeDocument/2006/relationships/hyperlink" Target="CMS-PRD1-067665" TargetMode="External"/><Relationship Id="rId37" Type="http://schemas.openxmlformats.org/officeDocument/2006/relationships/hyperlink" Target="CMS-PRD1-067665" TargetMode="External"/><Relationship Id="rId40" Type="http://schemas.openxmlformats.org/officeDocument/2006/relationships/image" Target="media/image5.png"/><Relationship Id="rId45" Type="http://schemas.openxmlformats.org/officeDocument/2006/relationships/hyperlink" Target="CMS-2-026596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CMS-PRD1-093221" TargetMode="External"/><Relationship Id="rId23" Type="http://schemas.openxmlformats.org/officeDocument/2006/relationships/hyperlink" Target="TSRC-PROD-004825" TargetMode="External"/><Relationship Id="rId28" Type="http://schemas.openxmlformats.org/officeDocument/2006/relationships/hyperlink" Target="CMS-2-028920" TargetMode="External"/><Relationship Id="rId36" Type="http://schemas.openxmlformats.org/officeDocument/2006/relationships/hyperlink" Target="TSRC-PROD-021325" TargetMode="External"/><Relationship Id="rId49" Type="http://schemas.openxmlformats.org/officeDocument/2006/relationships/hyperlink" Target="CMS-PCP1-030449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CMS-PRD1-067665" TargetMode="External"/><Relationship Id="rId31" Type="http://schemas.openxmlformats.org/officeDocument/2006/relationships/hyperlink" Target="TSRC-PROD-004825" TargetMode="External"/><Relationship Id="rId44" Type="http://schemas.openxmlformats.org/officeDocument/2006/relationships/hyperlink" Target="TSRC-PROD-004825" TargetMode="External"/><Relationship Id="rId52" Type="http://schemas.openxmlformats.org/officeDocument/2006/relationships/hyperlink" Target="CMS-2-0174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3.png"/><Relationship Id="rId22" Type="http://schemas.openxmlformats.org/officeDocument/2006/relationships/hyperlink" Target="CMS-2-024671" TargetMode="External"/><Relationship Id="rId27" Type="http://schemas.openxmlformats.org/officeDocument/2006/relationships/hyperlink" Target="CMS-2-004568" TargetMode="External"/><Relationship Id="rId30" Type="http://schemas.openxmlformats.org/officeDocument/2006/relationships/hyperlink" Target="CMS-PRD1-093221" TargetMode="External"/><Relationship Id="rId35" Type="http://schemas.openxmlformats.org/officeDocument/2006/relationships/hyperlink" Target="CMS-2-028920" TargetMode="External"/><Relationship Id="rId43" Type="http://schemas.openxmlformats.org/officeDocument/2006/relationships/hyperlink" Target="../AppData/Local/Microsoft/Windows/INetCache/Content.Outlook/C17FGOBP/TSRC-PROD-004825" TargetMode="External"/><Relationship Id="rId48" Type="http://schemas.openxmlformats.org/officeDocument/2006/relationships/hyperlink" Target="TSRC-PROD-00793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policy.corp.cvscaremark.com/pnp/faces/DocRenderer?documentId=MEDAFF-0029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0F6F6-3465-4348-91BE-E753BB53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5346</Words>
  <Characters>31321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36594</CharactersWithSpaces>
  <SharedDoc>false</SharedDoc>
  <HLinks>
    <vt:vector size="462" baseType="variant"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6750330</vt:i4>
      </vt:variant>
      <vt:variant>
        <vt:i4>228</vt:i4>
      </vt:variant>
      <vt:variant>
        <vt:i4>0</vt:i4>
      </vt:variant>
      <vt:variant>
        <vt:i4>5</vt:i4>
      </vt:variant>
      <vt:variant>
        <vt:lpwstr>../AppData/Local/Microsoft/Windows/INetCache/Content.Outlook/C17FGOBP/CMS-2-017428</vt:lpwstr>
      </vt:variant>
      <vt:variant>
        <vt:lpwstr/>
      </vt:variant>
      <vt:variant>
        <vt:i4>4522078</vt:i4>
      </vt:variant>
      <vt:variant>
        <vt:i4>225</vt:i4>
      </vt:variant>
      <vt:variant>
        <vt:i4>0</vt:i4>
      </vt:variant>
      <vt:variant>
        <vt:i4>5</vt:i4>
      </vt:variant>
      <vt:variant>
        <vt:lpwstr>https://policy.corp.cvscaremark.com/pnp/faces/DocRenderer?documentId=MEDAFF-0029</vt:lpwstr>
      </vt:variant>
      <vt:variant>
        <vt:lpwstr/>
      </vt:variant>
      <vt:variant>
        <vt:i4>1310811</vt:i4>
      </vt:variant>
      <vt:variant>
        <vt:i4>222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1114199</vt:i4>
      </vt:variant>
      <vt:variant>
        <vt:i4>219</vt:i4>
      </vt:variant>
      <vt:variant>
        <vt:i4>0</vt:i4>
      </vt:variant>
      <vt:variant>
        <vt:i4>5</vt:i4>
      </vt:variant>
      <vt:variant>
        <vt:lpwstr>../AppData/Local/Microsoft/Windows/INetCache/Content.Outlook/C17FGOBP/CMS-PCP1-030449</vt:lpwstr>
      </vt:variant>
      <vt:variant>
        <vt:lpwstr/>
      </vt:variant>
      <vt:variant>
        <vt:i4>2949220</vt:i4>
      </vt:variant>
      <vt:variant>
        <vt:i4>216</vt:i4>
      </vt:variant>
      <vt:variant>
        <vt:i4>0</vt:i4>
      </vt:variant>
      <vt:variant>
        <vt:i4>5</vt:i4>
      </vt:variant>
      <vt:variant>
        <vt:lpwstr>../AppData/Local/Microsoft/Windows/INetCache/Content.Outlook/C17FGOBP/TSRC-PROD-007931</vt:lpwstr>
      </vt:variant>
      <vt:variant>
        <vt:lpwstr/>
      </vt:variant>
      <vt:variant>
        <vt:i4>262192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2621542</vt:i4>
      </vt:variant>
      <vt:variant>
        <vt:i4>210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7012464</vt:i4>
      </vt:variant>
      <vt:variant>
        <vt:i4>207</vt:i4>
      </vt:variant>
      <vt:variant>
        <vt:i4>0</vt:i4>
      </vt:variant>
      <vt:variant>
        <vt:i4>5</vt:i4>
      </vt:variant>
      <vt:variant>
        <vt:lpwstr>../AppData/Local/Microsoft/Windows/INetCache/Content.Outlook/C17FGOBP/CMS-2-026596</vt:lpwstr>
      </vt:variant>
      <vt:variant>
        <vt:lpwstr/>
      </vt:variant>
      <vt:variant>
        <vt:i4>7012464</vt:i4>
      </vt:variant>
      <vt:variant>
        <vt:i4>204</vt:i4>
      </vt:variant>
      <vt:variant>
        <vt:i4>0</vt:i4>
      </vt:variant>
      <vt:variant>
        <vt:i4>5</vt:i4>
      </vt:variant>
      <vt:variant>
        <vt:lpwstr>../AppData/Local/Microsoft/Windows/INetCache/Content.Outlook/C17FGOBP/CMS-2-026596</vt:lpwstr>
      </vt:variant>
      <vt:variant>
        <vt:lpwstr/>
      </vt:variant>
      <vt:variant>
        <vt:i4>7798792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_Transition_Fills_(LTC</vt:lpwstr>
      </vt:variant>
      <vt:variant>
        <vt:i4>524412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_Transition_Fills_(PA</vt:lpwstr>
      </vt:variant>
      <vt:variant>
        <vt:i4>65570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2621542</vt:i4>
      </vt:variant>
      <vt:variant>
        <vt:i4>192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2621542</vt:i4>
      </vt:variant>
      <vt:variant>
        <vt:i4>189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7798792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_Transition_Fills_(LTC</vt:lpwstr>
      </vt:variant>
      <vt:variant>
        <vt:i4>524412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_Transition_Fills_(PA</vt:lpwstr>
      </vt:variant>
      <vt:variant>
        <vt:i4>65570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7798792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_Transition_Fills_(LTC</vt:lpwstr>
      </vt:variant>
      <vt:variant>
        <vt:i4>524412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_Transition_Fills_(PA</vt:lpwstr>
      </vt:variant>
      <vt:variant>
        <vt:i4>65570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262192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2162790</vt:i4>
      </vt:variant>
      <vt:variant>
        <vt:i4>165</vt:i4>
      </vt:variant>
      <vt:variant>
        <vt:i4>0</vt:i4>
      </vt:variant>
      <vt:variant>
        <vt:i4>5</vt:i4>
      </vt:variant>
      <vt:variant>
        <vt:lpwstr>../AppData/Local/Microsoft/Windows/INetCache/Content.Outlook/C17FGOBP/TSRC-PROD-016401</vt:lpwstr>
      </vt:variant>
      <vt:variant>
        <vt:lpwstr/>
      </vt:variant>
      <vt:variant>
        <vt:i4>2359406</vt:i4>
      </vt:variant>
      <vt:variant>
        <vt:i4>162</vt:i4>
      </vt:variant>
      <vt:variant>
        <vt:i4>0</vt:i4>
      </vt:variant>
      <vt:variant>
        <vt:i4>5</vt:i4>
      </vt:variant>
      <vt:variant>
        <vt:lpwstr>../AppData/Local/Microsoft/Windows/INetCache/Content.Outlook/C17FGOBP/TSRC-PROD-018060</vt:lpwstr>
      </vt:variant>
      <vt:variant>
        <vt:lpwstr/>
      </vt:variant>
      <vt:variant>
        <vt:i4>262192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327748</vt:i4>
      </vt:variant>
      <vt:variant>
        <vt:i4>153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327748</vt:i4>
      </vt:variant>
      <vt:variant>
        <vt:i4>150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2162787</vt:i4>
      </vt:variant>
      <vt:variant>
        <vt:i4>147</vt:i4>
      </vt:variant>
      <vt:variant>
        <vt:i4>0</vt:i4>
      </vt:variant>
      <vt:variant>
        <vt:i4>5</vt:i4>
      </vt:variant>
      <vt:variant>
        <vt:lpwstr>../AppData/Local/Microsoft/Windows/INetCache/Content.Outlook/C17FGOBP/TSRC-PROD-021325</vt:lpwstr>
      </vt:variant>
      <vt:variant>
        <vt:lpwstr/>
      </vt:variant>
      <vt:variant>
        <vt:i4>5111934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_Transition_Fill_Coding</vt:lpwstr>
      </vt:variant>
      <vt:variant>
        <vt:i4>6357109</vt:i4>
      </vt:variant>
      <vt:variant>
        <vt:i4>141</vt:i4>
      </vt:variant>
      <vt:variant>
        <vt:i4>0</vt:i4>
      </vt:variant>
      <vt:variant>
        <vt:i4>5</vt:i4>
      </vt:variant>
      <vt:variant>
        <vt:lpwstr>../AppData/Local/Microsoft/Windows/INetCache/Content.Outlook/C17FGOBP/CMS-2-028920</vt:lpwstr>
      </vt:variant>
      <vt:variant>
        <vt:lpwstr/>
      </vt:variant>
      <vt:variant>
        <vt:i4>4456453</vt:i4>
      </vt:variant>
      <vt:variant>
        <vt:i4>138</vt:i4>
      </vt:variant>
      <vt:variant>
        <vt:i4>0</vt:i4>
      </vt:variant>
      <vt:variant>
        <vt:i4>5</vt:i4>
      </vt:variant>
      <vt:variant>
        <vt:lpwstr>../AppData/Local/Microsoft/Windows/INetCache/Content.Outlook/C17FGOBP/MS-2-004568</vt:lpwstr>
      </vt:variant>
      <vt:variant>
        <vt:lpwstr/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327748</vt:i4>
      </vt:variant>
      <vt:variant>
        <vt:i4>129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327748</vt:i4>
      </vt:variant>
      <vt:variant>
        <vt:i4>126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2621542</vt:i4>
      </vt:variant>
      <vt:variant>
        <vt:i4>123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327759</vt:i4>
      </vt:variant>
      <vt:variant>
        <vt:i4>120</vt:i4>
      </vt:variant>
      <vt:variant>
        <vt:i4>0</vt:i4>
      </vt:variant>
      <vt:variant>
        <vt:i4>5</vt:i4>
      </vt:variant>
      <vt:variant>
        <vt:lpwstr>../AppData/Local/Microsoft/Windows/INetCache/Content.Outlook/C17FGOBP/CMS-PRD1-093221</vt:lpwstr>
      </vt:variant>
      <vt:variant>
        <vt:lpwstr/>
      </vt:variant>
      <vt:variant>
        <vt:i4>2556022</vt:i4>
      </vt:variant>
      <vt:variant>
        <vt:i4>117</vt:i4>
      </vt:variant>
      <vt:variant>
        <vt:i4>0</vt:i4>
      </vt:variant>
      <vt:variant>
        <vt:i4>5</vt:i4>
      </vt:variant>
      <vt:variant>
        <vt:lpwstr>../AppData/Local/Microsoft/Windows/INetCache/ax02205/Desktop/Ready to Post/CMS-PCP1-022684</vt:lpwstr>
      </vt:variant>
      <vt:variant>
        <vt:lpwstr/>
      </vt:variant>
      <vt:variant>
        <vt:i4>6357109</vt:i4>
      </vt:variant>
      <vt:variant>
        <vt:i4>114</vt:i4>
      </vt:variant>
      <vt:variant>
        <vt:i4>0</vt:i4>
      </vt:variant>
      <vt:variant>
        <vt:i4>5</vt:i4>
      </vt:variant>
      <vt:variant>
        <vt:lpwstr>../AppData/Local/Microsoft/Windows/INetCache/Content.Outlook/C17FGOBP/CMS-2-028920</vt:lpwstr>
      </vt:variant>
      <vt:variant>
        <vt:lpwstr/>
      </vt:variant>
      <vt:variant>
        <vt:i4>6750333</vt:i4>
      </vt:variant>
      <vt:variant>
        <vt:i4>111</vt:i4>
      </vt:variant>
      <vt:variant>
        <vt:i4>0</vt:i4>
      </vt:variant>
      <vt:variant>
        <vt:i4>5</vt:i4>
      </vt:variant>
      <vt:variant>
        <vt:lpwstr>../AppData/Local/Microsoft/Windows/INetCache/Content.Outlook/C17FGOBP/CMS-2-004568</vt:lpwstr>
      </vt:variant>
      <vt:variant>
        <vt:lpwstr/>
      </vt:variant>
      <vt:variant>
        <vt:i4>2031700</vt:i4>
      </vt:variant>
      <vt:variant>
        <vt:i4>108</vt:i4>
      </vt:variant>
      <vt:variant>
        <vt:i4>0</vt:i4>
      </vt:variant>
      <vt:variant>
        <vt:i4>5</vt:i4>
      </vt:variant>
      <vt:variant>
        <vt:lpwstr>../AppData/Local/Microsoft/Windows/INetCache/Content.Outlook/C17FGOBP/CMS-PCP1-022684</vt:lpwstr>
      </vt:variant>
      <vt:variant>
        <vt:lpwstr/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327748</vt:i4>
      </vt:variant>
      <vt:variant>
        <vt:i4>102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327748</vt:i4>
      </vt:variant>
      <vt:variant>
        <vt:i4>99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2621542</vt:i4>
      </vt:variant>
      <vt:variant>
        <vt:i4>96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7274620</vt:i4>
      </vt:variant>
      <vt:variant>
        <vt:i4>93</vt:i4>
      </vt:variant>
      <vt:variant>
        <vt:i4>0</vt:i4>
      </vt:variant>
      <vt:variant>
        <vt:i4>5</vt:i4>
      </vt:variant>
      <vt:variant>
        <vt:lpwstr>../AppData/Local/Microsoft/Windows/INetCache/Content.Outlook/C17FGOBP/CMS-2-024671</vt:lpwstr>
      </vt:variant>
      <vt:variant>
        <vt:lpwstr/>
      </vt:variant>
      <vt:variant>
        <vt:i4>6357109</vt:i4>
      </vt:variant>
      <vt:variant>
        <vt:i4>90</vt:i4>
      </vt:variant>
      <vt:variant>
        <vt:i4>0</vt:i4>
      </vt:variant>
      <vt:variant>
        <vt:i4>5</vt:i4>
      </vt:variant>
      <vt:variant>
        <vt:lpwstr>../AppData/Local/Microsoft/Windows/INetCache/Content.Outlook/C17FGOBP/CMS-2-028920</vt:lpwstr>
      </vt:variant>
      <vt:variant>
        <vt:lpwstr/>
      </vt:variant>
      <vt:variant>
        <vt:i4>6750333</vt:i4>
      </vt:variant>
      <vt:variant>
        <vt:i4>87</vt:i4>
      </vt:variant>
      <vt:variant>
        <vt:i4>0</vt:i4>
      </vt:variant>
      <vt:variant>
        <vt:i4>5</vt:i4>
      </vt:variant>
      <vt:variant>
        <vt:lpwstr>../AppData/Local/Microsoft/Windows/INetCache/Content.Outlook/C17FGOBP/CMS-2-004568</vt:lpwstr>
      </vt:variant>
      <vt:variant>
        <vt:lpwstr/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327748</vt:i4>
      </vt:variant>
      <vt:variant>
        <vt:i4>81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327748</vt:i4>
      </vt:variant>
      <vt:variant>
        <vt:i4>78</vt:i4>
      </vt:variant>
      <vt:variant>
        <vt:i4>0</vt:i4>
      </vt:variant>
      <vt:variant>
        <vt:i4>5</vt:i4>
      </vt:variant>
      <vt:variant>
        <vt:lpwstr>../AppData/Local/Microsoft/Windows/INetCache/Content.Outlook/C17FGOBP/CMS-PRD1-067665</vt:lpwstr>
      </vt:variant>
      <vt:variant>
        <vt:lpwstr/>
      </vt:variant>
      <vt:variant>
        <vt:i4>2621542</vt:i4>
      </vt:variant>
      <vt:variant>
        <vt:i4>75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2621542</vt:i4>
      </vt:variant>
      <vt:variant>
        <vt:i4>72</vt:i4>
      </vt:variant>
      <vt:variant>
        <vt:i4>0</vt:i4>
      </vt:variant>
      <vt:variant>
        <vt:i4>5</vt:i4>
      </vt:variant>
      <vt:variant>
        <vt:lpwstr>../AppData/Local/Microsoft/Windows/INetCache/Content.Outlook/C17FGOBP/TSRC-PROD-004825</vt:lpwstr>
      </vt:variant>
      <vt:variant>
        <vt:lpwstr/>
      </vt:variant>
      <vt:variant>
        <vt:i4>327759</vt:i4>
      </vt:variant>
      <vt:variant>
        <vt:i4>69</vt:i4>
      </vt:variant>
      <vt:variant>
        <vt:i4>0</vt:i4>
      </vt:variant>
      <vt:variant>
        <vt:i4>5</vt:i4>
      </vt:variant>
      <vt:variant>
        <vt:lpwstr>../AppData/Local/Microsoft/Windows/INetCache/Content.Outlook/C17FGOBP/CMS-PRD1-093221</vt:lpwstr>
      </vt:variant>
      <vt:variant>
        <vt:lpwstr/>
      </vt:variant>
      <vt:variant>
        <vt:i4>6357109</vt:i4>
      </vt:variant>
      <vt:variant>
        <vt:i4>66</vt:i4>
      </vt:variant>
      <vt:variant>
        <vt:i4>0</vt:i4>
      </vt:variant>
      <vt:variant>
        <vt:i4>5</vt:i4>
      </vt:variant>
      <vt:variant>
        <vt:lpwstr>../AppData/Local/Microsoft/Windows/INetCache/Content.Outlook/C17FGOBP/CMS-2-028920</vt:lpwstr>
      </vt:variant>
      <vt:variant>
        <vt:lpwstr/>
      </vt:variant>
      <vt:variant>
        <vt:i4>6750333</vt:i4>
      </vt:variant>
      <vt:variant>
        <vt:i4>63</vt:i4>
      </vt:variant>
      <vt:variant>
        <vt:i4>0</vt:i4>
      </vt:variant>
      <vt:variant>
        <vt:i4>5</vt:i4>
      </vt:variant>
      <vt:variant>
        <vt:lpwstr>../AppData/Local/Microsoft/Windows/INetCache/Content.Outlook/C17FGOBP/CMS-2-004568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1900617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4522009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!/view?docid=ee57b4f0-4e69-4f9b-a799-9c048551d265</vt:lpwstr>
      </vt:variant>
      <vt:variant>
        <vt:i4>1310795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!/view?docid=e120424f-3561-4a13-9338-04d7d818d049</vt:lpwstr>
      </vt:variant>
      <vt:variant>
        <vt:i4>1114188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!/view?docid=3fd4baca-6997-4ba5-a1d8-afad036c9a2f</vt:lpwstr>
      </vt:variant>
      <vt:variant>
        <vt:i4>5177422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!/view?docid=823e236d-74db-440f-86df-4907daf894ec</vt:lpwstr>
      </vt:variant>
      <vt:variant>
        <vt:i4>4522056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!/view?docid=b3dc59ba-711c-4374-98e4-131a7ff83a37</vt:lpwstr>
      </vt:variant>
      <vt:variant>
        <vt:i4>1376330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!/view?docid=e7e304be-6ded-41bd-ae23-813f1f5833ce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_Toc86306267</vt:lpwstr>
      </vt:variant>
      <vt:variant>
        <vt:i4>1376315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_Toc86306266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_Toc86306265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_Toc86306264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_Toc86306263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_Toc86306262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_Toc86306261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_Toc86306260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_Toc86306259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_Toc86306258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_Toc86306257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2</cp:revision>
  <dcterms:created xsi:type="dcterms:W3CDTF">2024-01-18T19:28:00Z</dcterms:created>
  <dcterms:modified xsi:type="dcterms:W3CDTF">2024-01-18T19:28:00Z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2021-10-28T13:31:03Z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8b2b6560-8a92-4235-8de9-0622031d4f2c</vt:lpwstr>
  </property>
  <property fmtid="{D5CDD505-2E9C-101B-9397-08002B2CF9AE}" pid="8" name="MSIP_Label_67599526-06ca-49cc-9fa9-5307800a949a_ContentBits">
    <vt:lpwstr>0</vt:lpwstr>
  </property>
</Properties>
</file>