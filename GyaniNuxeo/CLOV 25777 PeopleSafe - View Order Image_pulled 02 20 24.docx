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8339" w14:textId="0B06293A" w:rsidR="00255C6B" w:rsidRPr="00812777" w:rsidRDefault="00F36A26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317259">
        <w:rPr>
          <w:rFonts w:ascii="Verdana" w:hAnsi="Verdana"/>
          <w:color w:val="000000"/>
          <w:sz w:val="36"/>
          <w:szCs w:val="36"/>
        </w:rPr>
        <w:t>View Order Image</w:t>
      </w:r>
    </w:p>
    <w:p w14:paraId="34D1940A" w14:textId="0E62D113" w:rsidR="00397513" w:rsidRDefault="00D01E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1655674" w:history="1">
        <w:r w:rsidR="00397513" w:rsidRPr="005F5CCF">
          <w:rPr>
            <w:rStyle w:val="Hyperlink"/>
            <w:rFonts w:ascii="Verdana" w:hAnsi="Verdana"/>
            <w:noProof/>
          </w:rPr>
          <w:t>Reminders</w:t>
        </w:r>
      </w:hyperlink>
    </w:p>
    <w:p w14:paraId="67290591" w14:textId="6B5B67B4" w:rsidR="00397513" w:rsidRDefault="003975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675" w:history="1">
        <w:r w:rsidRPr="005F5CCF">
          <w:rPr>
            <w:rStyle w:val="Hyperlink"/>
            <w:rFonts w:ascii="Verdana" w:hAnsi="Verdana"/>
            <w:noProof/>
          </w:rPr>
          <w:t>Process</w:t>
        </w:r>
      </w:hyperlink>
    </w:p>
    <w:p w14:paraId="2BC785E3" w14:textId="05097D01" w:rsidR="00397513" w:rsidRDefault="003975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676" w:history="1">
        <w:r w:rsidRPr="005F5CCF">
          <w:rPr>
            <w:rStyle w:val="Hyperlink"/>
            <w:rFonts w:ascii="Verdana" w:hAnsi="Verdana"/>
            <w:noProof/>
          </w:rPr>
          <w:t>Sample Order Forms</w:t>
        </w:r>
      </w:hyperlink>
    </w:p>
    <w:p w14:paraId="206812C2" w14:textId="129B8352" w:rsidR="00397513" w:rsidRDefault="003975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677" w:history="1">
        <w:r w:rsidRPr="005F5CCF">
          <w:rPr>
            <w:rStyle w:val="Hyperlink"/>
            <w:rFonts w:ascii="Verdana" w:hAnsi="Verdana"/>
            <w:noProof/>
          </w:rPr>
          <w:t>Log Activity</w:t>
        </w:r>
      </w:hyperlink>
    </w:p>
    <w:p w14:paraId="53A46648" w14:textId="51AF24B1" w:rsidR="00397513" w:rsidRDefault="003975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678" w:history="1">
        <w:r w:rsidRPr="005F5CCF">
          <w:rPr>
            <w:rStyle w:val="Hyperlink"/>
            <w:rFonts w:ascii="Verdana" w:hAnsi="Verdana"/>
            <w:noProof/>
          </w:rPr>
          <w:t>Related Documents</w:t>
        </w:r>
      </w:hyperlink>
    </w:p>
    <w:p w14:paraId="3AB62CD8" w14:textId="64F4AEC5" w:rsidR="003B6D91" w:rsidRDefault="00D01EB7" w:rsidP="003B6D91">
      <w:r>
        <w:fldChar w:fldCharType="end"/>
      </w:r>
    </w:p>
    <w:p w14:paraId="79E326F8" w14:textId="75F10E44" w:rsidR="002C3483" w:rsidRDefault="002C3483" w:rsidP="003B6D91">
      <w:pPr>
        <w:rPr>
          <w:rFonts w:ascii="Verdana" w:hAnsi="Verdana"/>
        </w:rPr>
      </w:pPr>
      <w:r w:rsidRPr="002C348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A85CA8">
        <w:rPr>
          <w:rFonts w:ascii="Verdana" w:hAnsi="Verdana"/>
        </w:rPr>
        <w:t>S</w:t>
      </w:r>
      <w:r>
        <w:rPr>
          <w:rFonts w:ascii="Verdana" w:hAnsi="Verdana"/>
        </w:rPr>
        <w:t xml:space="preserve">ample Mail Order Forms and the process to view a Mail Order Form originally submitted by the member. </w:t>
      </w:r>
    </w:p>
    <w:p w14:paraId="1A5AE365" w14:textId="77777777" w:rsidR="002C3483" w:rsidRDefault="002C3483" w:rsidP="003B6D9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17259" w:rsidRPr="00303526" w14:paraId="3E88350D" w14:textId="77777777" w:rsidTr="00960B56">
        <w:tc>
          <w:tcPr>
            <w:tcW w:w="5000" w:type="pct"/>
            <w:shd w:val="clear" w:color="auto" w:fill="C0C0C0"/>
          </w:tcPr>
          <w:p w14:paraId="2BD2515D" w14:textId="77777777" w:rsidR="00317259" w:rsidRPr="00303526" w:rsidRDefault="00802290" w:rsidP="002F1DB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161655674"/>
            <w:bookmarkEnd w:id="1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0A680C84" w14:textId="77777777" w:rsidR="00317259" w:rsidRDefault="00317259" w:rsidP="002F1DB0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8804EE">
        <w:rPr>
          <w:rFonts w:ascii="Verdana" w:hAnsi="Verdana"/>
          <w:sz w:val="24"/>
          <w:szCs w:val="24"/>
        </w:rPr>
        <w:t xml:space="preserve">When assisting a </w:t>
      </w:r>
      <w:r w:rsidR="008804EE">
        <w:rPr>
          <w:rFonts w:ascii="Verdana" w:hAnsi="Verdana"/>
          <w:sz w:val="24"/>
          <w:szCs w:val="24"/>
        </w:rPr>
        <w:t>member</w:t>
      </w:r>
      <w:r w:rsidRPr="008804EE">
        <w:rPr>
          <w:rFonts w:ascii="Verdana" w:hAnsi="Verdana"/>
          <w:sz w:val="24"/>
          <w:szCs w:val="24"/>
        </w:rPr>
        <w:t xml:space="preserve"> with issues concerning his/her order, the CCR will be able to view the </w:t>
      </w:r>
      <w:r w:rsidR="00960B56">
        <w:rPr>
          <w:rFonts w:ascii="Verdana" w:hAnsi="Verdana"/>
          <w:sz w:val="24"/>
          <w:szCs w:val="24"/>
        </w:rPr>
        <w:t>Home Delivery</w:t>
      </w:r>
      <w:r w:rsidRPr="008804EE">
        <w:rPr>
          <w:rFonts w:ascii="Verdana" w:hAnsi="Verdana"/>
          <w:sz w:val="24"/>
          <w:szCs w:val="24"/>
        </w:rPr>
        <w:t xml:space="preserve"> form originally submitted by the </w:t>
      </w:r>
      <w:r w:rsidR="008804EE">
        <w:rPr>
          <w:rFonts w:ascii="Verdana" w:hAnsi="Verdana"/>
          <w:sz w:val="24"/>
          <w:szCs w:val="24"/>
        </w:rPr>
        <w:t>member</w:t>
      </w:r>
      <w:r w:rsidRPr="008804EE">
        <w:rPr>
          <w:rFonts w:ascii="Verdana" w:hAnsi="Verdana"/>
          <w:sz w:val="24"/>
          <w:szCs w:val="24"/>
        </w:rPr>
        <w:t xml:space="preserve">. </w:t>
      </w:r>
    </w:p>
    <w:p w14:paraId="54B4E0CB" w14:textId="77777777" w:rsidR="00314038" w:rsidRDefault="00314038" w:rsidP="002F1DB0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</w:p>
    <w:p w14:paraId="3A20B878" w14:textId="77777777" w:rsidR="00317259" w:rsidRPr="00A17FB1" w:rsidRDefault="00317259" w:rsidP="002F1DB0">
      <w:pPr>
        <w:spacing w:before="120" w:after="120"/>
        <w:rPr>
          <w:rFonts w:ascii="Verdana" w:hAnsi="Verdana"/>
          <w:color w:val="000000"/>
        </w:rPr>
      </w:pPr>
      <w:r w:rsidRPr="00314038">
        <w:rPr>
          <w:rFonts w:ascii="Verdana" w:hAnsi="Verdana"/>
        </w:rPr>
        <w:t>The following restrictions will</w:t>
      </w:r>
      <w:r w:rsidRPr="00A17FB1">
        <w:rPr>
          <w:rFonts w:ascii="Verdana" w:hAnsi="Verdana"/>
          <w:color w:val="000000"/>
        </w:rPr>
        <w:t xml:space="preserve"> apply to the </w:t>
      </w:r>
      <w:r w:rsidR="00960B56">
        <w:rPr>
          <w:rFonts w:ascii="Verdana" w:hAnsi="Verdana"/>
        </w:rPr>
        <w:t>Home Delivery</w:t>
      </w:r>
      <w:r w:rsidR="00960B56" w:rsidRPr="008804EE">
        <w:rPr>
          <w:rFonts w:ascii="Verdana" w:hAnsi="Verdana"/>
        </w:rPr>
        <w:t xml:space="preserve"> </w:t>
      </w:r>
      <w:r w:rsidRPr="00A17FB1">
        <w:rPr>
          <w:rFonts w:ascii="Verdana" w:hAnsi="Verdana"/>
          <w:color w:val="000000"/>
        </w:rPr>
        <w:t xml:space="preserve">Image: </w:t>
      </w:r>
      <w:r w:rsidR="001069B7">
        <w:rPr>
          <w:rFonts w:ascii="Verdana" w:hAnsi="Verdana"/>
          <w:color w:val="000000"/>
        </w:rPr>
        <w:t xml:space="preserve"> </w:t>
      </w:r>
    </w:p>
    <w:p w14:paraId="14519C94" w14:textId="77777777" w:rsidR="00265701" w:rsidRPr="00A17FB1" w:rsidRDefault="00317259" w:rsidP="002F1DB0">
      <w:pPr>
        <w:numPr>
          <w:ilvl w:val="0"/>
          <w:numId w:val="7"/>
        </w:numPr>
        <w:spacing w:before="120" w:after="120"/>
        <w:rPr>
          <w:rFonts w:ascii="Verdana" w:hAnsi="Verdana"/>
          <w:color w:val="000000"/>
        </w:rPr>
      </w:pPr>
      <w:r w:rsidRPr="00A17FB1">
        <w:rPr>
          <w:rFonts w:ascii="Verdana" w:hAnsi="Verdana"/>
          <w:color w:val="000000"/>
        </w:rPr>
        <w:t>Orders scanned in the ROCC only</w:t>
      </w:r>
      <w:r w:rsidR="002271FF" w:rsidRPr="00A17FB1">
        <w:rPr>
          <w:rFonts w:ascii="Verdana" w:hAnsi="Verdana"/>
          <w:color w:val="000000"/>
        </w:rPr>
        <w:t>.</w:t>
      </w:r>
      <w:r w:rsidR="00265701" w:rsidRPr="00A17FB1">
        <w:rPr>
          <w:rFonts w:ascii="Verdana" w:hAnsi="Verdana"/>
          <w:color w:val="000000"/>
        </w:rPr>
        <w:t xml:space="preserve">  </w:t>
      </w:r>
    </w:p>
    <w:p w14:paraId="19F08A19" w14:textId="2530FFAA" w:rsidR="00317259" w:rsidRPr="00A17FB1" w:rsidRDefault="00265701" w:rsidP="002F1DB0">
      <w:pPr>
        <w:numPr>
          <w:ilvl w:val="1"/>
          <w:numId w:val="7"/>
        </w:numPr>
        <w:spacing w:before="120" w:after="120"/>
        <w:rPr>
          <w:rFonts w:ascii="Verdana" w:hAnsi="Verdana"/>
          <w:color w:val="000000"/>
        </w:rPr>
      </w:pPr>
      <w:r w:rsidRPr="00A17FB1">
        <w:rPr>
          <w:rFonts w:ascii="Verdana" w:hAnsi="Verdana"/>
          <w:color w:val="000000"/>
        </w:rPr>
        <w:t>No prescriptions, including fax requests, will be visible to the CCR in PeopleSafe. If Rx verification is needed, contact Clinical Care Services.</w:t>
      </w:r>
    </w:p>
    <w:p w14:paraId="3BEE9AA1" w14:textId="4593A5FE" w:rsidR="00317259" w:rsidRPr="00314038" w:rsidRDefault="00317259" w:rsidP="009C554B">
      <w:pPr>
        <w:spacing w:before="120" w:after="120"/>
        <w:ind w:left="360"/>
        <w:rPr>
          <w:rFonts w:ascii="Verdana" w:hAnsi="Verdana"/>
        </w:rPr>
      </w:pPr>
      <w:r w:rsidRPr="00314038">
        <w:rPr>
          <w:rFonts w:ascii="Verdana" w:hAnsi="Verdana"/>
          <w:b/>
        </w:rPr>
        <w:t>Note:</w:t>
      </w:r>
      <w:r w:rsidRPr="00314038">
        <w:rPr>
          <w:rFonts w:ascii="Verdana" w:hAnsi="Verdana"/>
        </w:rPr>
        <w:t xml:space="preserve">  Refill, Reship and IVR orders will not have images attached.</w:t>
      </w:r>
      <w:r w:rsidR="008804EE" w:rsidRPr="00314038">
        <w:rPr>
          <w:rFonts w:ascii="Verdana" w:hAnsi="Verdana"/>
        </w:rPr>
        <w:t xml:space="preserve"> </w:t>
      </w:r>
      <w:r w:rsidRPr="00314038">
        <w:rPr>
          <w:rFonts w:ascii="Verdana" w:hAnsi="Verdana"/>
        </w:rPr>
        <w:t>Only the original order submitted.</w:t>
      </w:r>
      <w:r w:rsidR="008804EE" w:rsidRPr="00314038">
        <w:rPr>
          <w:rFonts w:ascii="Verdana" w:hAnsi="Verdana"/>
        </w:rPr>
        <w:t xml:space="preserve"> </w:t>
      </w:r>
      <w:r w:rsidRPr="00314038">
        <w:rPr>
          <w:rFonts w:ascii="Verdana" w:hAnsi="Verdana"/>
        </w:rPr>
        <w:t xml:space="preserve">No additional correspondence that the </w:t>
      </w:r>
      <w:r w:rsidR="008804EE" w:rsidRPr="00314038">
        <w:rPr>
          <w:rFonts w:ascii="Verdana" w:hAnsi="Verdana"/>
        </w:rPr>
        <w:t>member</w:t>
      </w:r>
      <w:r w:rsidRPr="00314038">
        <w:rPr>
          <w:rFonts w:ascii="Verdana" w:hAnsi="Verdana"/>
        </w:rPr>
        <w:t xml:space="preserve"> attached to the form will be available</w:t>
      </w:r>
      <w:r w:rsidR="002271FF" w:rsidRPr="00314038">
        <w:rPr>
          <w:rFonts w:ascii="Verdana" w:hAnsi="Verdana"/>
        </w:rPr>
        <w:t>.</w:t>
      </w:r>
    </w:p>
    <w:p w14:paraId="4BAED925" w14:textId="77777777" w:rsidR="00317259" w:rsidRPr="00314038" w:rsidRDefault="00317259" w:rsidP="002F1DB0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314038">
        <w:rPr>
          <w:rFonts w:ascii="Verdana" w:hAnsi="Verdana"/>
        </w:rPr>
        <w:t>All Credit Card information will be blocked out</w:t>
      </w:r>
      <w:r w:rsidR="002271FF" w:rsidRPr="00314038">
        <w:rPr>
          <w:rFonts w:ascii="Verdana" w:hAnsi="Verdana"/>
        </w:rPr>
        <w:t>.</w:t>
      </w:r>
      <w:r w:rsidRPr="00314038">
        <w:rPr>
          <w:rFonts w:ascii="Verdana" w:hAnsi="Verdana"/>
        </w:rPr>
        <w:t xml:space="preserve"> </w:t>
      </w:r>
    </w:p>
    <w:p w14:paraId="0DCD454C" w14:textId="45F76CC9" w:rsidR="00317259" w:rsidRPr="00314038" w:rsidRDefault="00317259" w:rsidP="002F1DB0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314038">
        <w:rPr>
          <w:rFonts w:ascii="Verdana" w:hAnsi="Verdana"/>
        </w:rPr>
        <w:t>Forms will be viewable for 120 days</w:t>
      </w:r>
      <w:r w:rsidR="009C554B">
        <w:rPr>
          <w:rFonts w:ascii="Verdana" w:hAnsi="Verdana"/>
        </w:rPr>
        <w:t>.</w:t>
      </w:r>
    </w:p>
    <w:p w14:paraId="16E83AD2" w14:textId="77777777" w:rsidR="00317259" w:rsidRPr="00314038" w:rsidRDefault="00317259" w:rsidP="002F1DB0">
      <w:pPr>
        <w:numPr>
          <w:ilvl w:val="1"/>
          <w:numId w:val="7"/>
        </w:numPr>
        <w:spacing w:before="120" w:after="120"/>
        <w:rPr>
          <w:rFonts w:ascii="Verdana" w:hAnsi="Verdana"/>
        </w:rPr>
      </w:pPr>
      <w:r w:rsidRPr="00314038">
        <w:rPr>
          <w:rFonts w:ascii="Verdana" w:hAnsi="Verdana"/>
        </w:rPr>
        <w:t>After 120 days will be archived and NO</w:t>
      </w:r>
      <w:r w:rsidR="0085097F">
        <w:rPr>
          <w:rFonts w:ascii="Verdana" w:hAnsi="Verdana"/>
        </w:rPr>
        <w:t>T</w:t>
      </w:r>
      <w:r w:rsidRPr="00314038">
        <w:rPr>
          <w:rFonts w:ascii="Verdana" w:hAnsi="Verdana"/>
        </w:rPr>
        <w:t xml:space="preserve"> retrievable</w:t>
      </w:r>
      <w:r w:rsidR="002271FF" w:rsidRPr="00314038">
        <w:rPr>
          <w:rFonts w:ascii="Verdana" w:hAnsi="Verdana"/>
        </w:rPr>
        <w:t>.</w:t>
      </w:r>
    </w:p>
    <w:p w14:paraId="66254555" w14:textId="77777777" w:rsidR="000C7A09" w:rsidRDefault="000C7A09" w:rsidP="002F1DB0">
      <w:pPr>
        <w:spacing w:before="120" w:after="120"/>
        <w:rPr>
          <w:rFonts w:ascii="Verdana" w:hAnsi="Verdana"/>
        </w:rPr>
      </w:pPr>
    </w:p>
    <w:p w14:paraId="3EE1ACD0" w14:textId="16BD9A08" w:rsidR="00317259" w:rsidRDefault="000C7A09" w:rsidP="002F1DB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9751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929E6" w:rsidRPr="00303526" w14:paraId="52D034E8" w14:textId="77777777" w:rsidTr="001069B7">
        <w:tc>
          <w:tcPr>
            <w:tcW w:w="5000" w:type="pct"/>
            <w:shd w:val="clear" w:color="auto" w:fill="C0C0C0"/>
          </w:tcPr>
          <w:p w14:paraId="72AF86B8" w14:textId="77777777" w:rsidR="007929E6" w:rsidRPr="00303526" w:rsidRDefault="006A282B" w:rsidP="002F1DB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rocess_"/>
            <w:bookmarkStart w:id="4" w:name="_Toc161655675"/>
            <w:bookmarkEnd w:id="3"/>
            <w:r w:rsidRPr="00303526">
              <w:rPr>
                <w:rFonts w:ascii="Verdana" w:hAnsi="Verdana"/>
                <w:i w:val="0"/>
                <w:iCs w:val="0"/>
              </w:rPr>
              <w:t>Process</w:t>
            </w:r>
            <w:bookmarkEnd w:id="4"/>
          </w:p>
        </w:tc>
      </w:tr>
    </w:tbl>
    <w:p w14:paraId="188A900F" w14:textId="77777777" w:rsidR="001069B7" w:rsidRDefault="001069B7" w:rsidP="002F1DB0">
      <w:pPr>
        <w:spacing w:before="120" w:after="120"/>
        <w:rPr>
          <w:rFonts w:ascii="Verdana" w:hAnsi="Verdana"/>
        </w:rPr>
      </w:pPr>
    </w:p>
    <w:p w14:paraId="16C558E2" w14:textId="77777777" w:rsidR="00960B56" w:rsidRDefault="007929E6" w:rsidP="002F1DB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1069B7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7929E6" w:rsidRPr="00303526" w14:paraId="6FFF7DA3" w14:textId="77777777" w:rsidTr="005E5C62">
        <w:tc>
          <w:tcPr>
            <w:tcW w:w="0" w:type="auto"/>
            <w:shd w:val="clear" w:color="auto" w:fill="E6E6E6"/>
          </w:tcPr>
          <w:p w14:paraId="2BEF89E1" w14:textId="77777777" w:rsidR="007929E6" w:rsidRPr="00303526" w:rsidRDefault="007929E6" w:rsidP="002F1DB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03526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1F8943EC" w14:textId="77777777" w:rsidR="007929E6" w:rsidRPr="00332E00" w:rsidRDefault="007929E6" w:rsidP="002F1DB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32E00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7929E6" w:rsidRPr="00303526" w14:paraId="6C36B850" w14:textId="77777777" w:rsidTr="005E5C62">
        <w:tc>
          <w:tcPr>
            <w:tcW w:w="0" w:type="auto"/>
          </w:tcPr>
          <w:p w14:paraId="3783CC4D" w14:textId="77777777" w:rsidR="007929E6" w:rsidRPr="00303526" w:rsidRDefault="007929E6" w:rsidP="002F1DB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03526"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</w:tcPr>
          <w:p w14:paraId="2B580EA6" w14:textId="61982F5F" w:rsidR="00960B56" w:rsidRPr="00332E00" w:rsidRDefault="007929E6" w:rsidP="002F1DB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32E00">
              <w:rPr>
                <w:rFonts w:ascii="Verdana" w:hAnsi="Verdana"/>
                <w:color w:val="000000"/>
              </w:rPr>
              <w:t xml:space="preserve">Access the </w:t>
            </w:r>
            <w:r w:rsidRPr="00332E00">
              <w:rPr>
                <w:rFonts w:ascii="Verdana" w:hAnsi="Verdana"/>
                <w:b/>
                <w:color w:val="000000"/>
              </w:rPr>
              <w:t>Order</w:t>
            </w:r>
            <w:r w:rsidRPr="00332E00">
              <w:rPr>
                <w:rFonts w:ascii="Verdana" w:hAnsi="Verdana"/>
                <w:color w:val="000000"/>
              </w:rPr>
              <w:t xml:space="preserve"> </w:t>
            </w:r>
            <w:r w:rsidR="00FC699E" w:rsidRPr="00332E00">
              <w:rPr>
                <w:rFonts w:ascii="Verdana" w:hAnsi="Verdana"/>
                <w:b/>
                <w:color w:val="000000"/>
              </w:rPr>
              <w:t xml:space="preserve">Status </w:t>
            </w:r>
            <w:r w:rsidRPr="00332E00">
              <w:rPr>
                <w:rFonts w:ascii="Verdana" w:hAnsi="Verdana"/>
                <w:color w:val="000000"/>
              </w:rPr>
              <w:t>screen.</w:t>
            </w:r>
          </w:p>
        </w:tc>
      </w:tr>
      <w:tr w:rsidR="007929E6" w:rsidRPr="00303526" w14:paraId="01C09A9E" w14:textId="77777777" w:rsidTr="005E5C62">
        <w:tc>
          <w:tcPr>
            <w:tcW w:w="0" w:type="auto"/>
          </w:tcPr>
          <w:p w14:paraId="0A49D63E" w14:textId="77777777" w:rsidR="007929E6" w:rsidRPr="00303526" w:rsidRDefault="007929E6" w:rsidP="002F1DB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03526"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</w:tcPr>
          <w:p w14:paraId="778F93D7" w14:textId="3B0FD82E" w:rsidR="008804EE" w:rsidRPr="00303526" w:rsidRDefault="007929E6" w:rsidP="002F1DB0">
            <w:pPr>
              <w:spacing w:before="120" w:after="120"/>
              <w:rPr>
                <w:rFonts w:ascii="Verdana" w:hAnsi="Verdana"/>
              </w:rPr>
            </w:pPr>
            <w:r w:rsidRPr="00303526">
              <w:rPr>
                <w:rFonts w:ascii="Verdana" w:hAnsi="Verdana"/>
              </w:rPr>
              <w:t xml:space="preserve">Click on the </w:t>
            </w:r>
            <w:r w:rsidRPr="00303526">
              <w:rPr>
                <w:rFonts w:ascii="Verdana" w:hAnsi="Verdana"/>
                <w:b/>
              </w:rPr>
              <w:t>View Image</w:t>
            </w:r>
            <w:r w:rsidRPr="00303526">
              <w:rPr>
                <w:rFonts w:ascii="Verdana" w:hAnsi="Verdana"/>
              </w:rPr>
              <w:t xml:space="preserve"> button at the bottom left of the screen.</w:t>
            </w:r>
          </w:p>
          <w:p w14:paraId="3C14B716" w14:textId="7762BF2E" w:rsidR="00960B56" w:rsidRPr="00303526" w:rsidRDefault="007929E6" w:rsidP="002F1DB0">
            <w:pPr>
              <w:spacing w:before="120" w:after="120"/>
              <w:rPr>
                <w:rFonts w:ascii="Verdana" w:hAnsi="Verdana"/>
              </w:rPr>
            </w:pPr>
            <w:r w:rsidRPr="00A17FB1">
              <w:rPr>
                <w:rFonts w:ascii="Verdana" w:hAnsi="Verdana"/>
                <w:b/>
              </w:rPr>
              <w:t xml:space="preserve">Result:  </w:t>
            </w:r>
            <w:r w:rsidRPr="00303526">
              <w:rPr>
                <w:rFonts w:ascii="Verdana" w:hAnsi="Verdana"/>
              </w:rPr>
              <w:t>PeopleSafe display</w:t>
            </w:r>
            <w:r w:rsidR="00D01EB7">
              <w:rPr>
                <w:rFonts w:ascii="Verdana" w:hAnsi="Verdana"/>
              </w:rPr>
              <w:t>s</w:t>
            </w:r>
            <w:r w:rsidRPr="00303526">
              <w:rPr>
                <w:rFonts w:ascii="Verdana" w:hAnsi="Verdana"/>
              </w:rPr>
              <w:t xml:space="preserve"> the image of the corresponding order form.</w:t>
            </w:r>
            <w:r w:rsidR="008804EE" w:rsidRPr="00303526">
              <w:rPr>
                <w:rFonts w:ascii="Verdana" w:hAnsi="Verdana"/>
              </w:rPr>
              <w:t xml:space="preserve">  </w:t>
            </w:r>
            <w:r w:rsidRPr="00303526">
              <w:rPr>
                <w:rFonts w:ascii="Verdana" w:hAnsi="Verdana"/>
              </w:rPr>
              <w:t xml:space="preserve">If there is no image, a message will </w:t>
            </w:r>
            <w:r w:rsidR="008804EE" w:rsidRPr="00303526">
              <w:rPr>
                <w:rFonts w:ascii="Verdana" w:hAnsi="Verdana"/>
              </w:rPr>
              <w:t xml:space="preserve">be </w:t>
            </w:r>
            <w:r w:rsidRPr="00303526">
              <w:rPr>
                <w:rFonts w:ascii="Verdana" w:hAnsi="Verdana"/>
              </w:rPr>
              <w:t>indicated</w:t>
            </w:r>
            <w:r w:rsidR="00CF44F1">
              <w:rPr>
                <w:rFonts w:ascii="Verdana" w:hAnsi="Verdana"/>
              </w:rPr>
              <w:t xml:space="preserve">: </w:t>
            </w:r>
            <w:r w:rsidRPr="00303526">
              <w:rPr>
                <w:rFonts w:ascii="Verdana" w:hAnsi="Verdana"/>
              </w:rPr>
              <w:t xml:space="preserve"> “No images found for order xxxxxx.  May</w:t>
            </w:r>
            <w:r w:rsidR="005C3BA9">
              <w:rPr>
                <w:rFonts w:ascii="Verdana" w:hAnsi="Verdana"/>
              </w:rPr>
              <w:t xml:space="preserve"> </w:t>
            </w:r>
            <w:r w:rsidRPr="00303526">
              <w:rPr>
                <w:rFonts w:ascii="Verdana" w:hAnsi="Verdana"/>
              </w:rPr>
              <w:t>be archived”.</w:t>
            </w:r>
          </w:p>
        </w:tc>
      </w:tr>
    </w:tbl>
    <w:p w14:paraId="54F847C9" w14:textId="77777777" w:rsidR="007929E6" w:rsidRDefault="007929E6" w:rsidP="002F1DB0">
      <w:pPr>
        <w:spacing w:before="120" w:after="120"/>
        <w:rPr>
          <w:rFonts w:ascii="Verdana" w:hAnsi="Verdana"/>
        </w:rPr>
      </w:pPr>
    </w:p>
    <w:p w14:paraId="53E6C030" w14:textId="019A10E1" w:rsidR="000C7A09" w:rsidRDefault="000C7A09" w:rsidP="002F1DB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9751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804EE" w:rsidRPr="00303526" w14:paraId="69B9F443" w14:textId="77777777" w:rsidTr="00303526">
        <w:tc>
          <w:tcPr>
            <w:tcW w:w="5000" w:type="pct"/>
            <w:shd w:val="clear" w:color="auto" w:fill="C0C0C0"/>
          </w:tcPr>
          <w:p w14:paraId="5667DDEF" w14:textId="77777777" w:rsidR="008804EE" w:rsidRPr="00303526" w:rsidRDefault="003C1BAF" w:rsidP="002F1DB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Work_Instructions"/>
            <w:bookmarkStart w:id="10" w:name="_Alternatives"/>
            <w:bookmarkStart w:id="11" w:name="_Sample_Order_Forms"/>
            <w:bookmarkStart w:id="12" w:name="_Toc161655676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303526">
              <w:rPr>
                <w:rFonts w:ascii="Verdana" w:hAnsi="Verdana"/>
                <w:i w:val="0"/>
                <w:iCs w:val="0"/>
              </w:rPr>
              <w:t>Sample Order Forms</w:t>
            </w:r>
            <w:bookmarkEnd w:id="12"/>
          </w:p>
        </w:tc>
      </w:tr>
    </w:tbl>
    <w:p w14:paraId="1DDC9166" w14:textId="482FDCDC" w:rsidR="008804EE" w:rsidRPr="002271FF" w:rsidRDefault="00960B56" w:rsidP="002F1DB0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We </w:t>
      </w:r>
      <w:r w:rsidR="002271FF" w:rsidRPr="00251AD6">
        <w:rPr>
          <w:rFonts w:ascii="Verdana" w:hAnsi="Verdana"/>
          <w:color w:val="000000"/>
        </w:rPr>
        <w:t>print</w:t>
      </w:r>
      <w:r w:rsidR="008804EE" w:rsidRPr="00251AD6">
        <w:rPr>
          <w:rFonts w:ascii="Verdana" w:hAnsi="Verdana"/>
          <w:color w:val="000000"/>
        </w:rPr>
        <w:t xml:space="preserve"> refill information on the order form that is sent with outgoing orders.  This allows members to simply identify the refills they want to order.  </w:t>
      </w:r>
      <w:r w:rsidR="002271FF" w:rsidRPr="00251AD6">
        <w:rPr>
          <w:rFonts w:ascii="Verdana" w:hAnsi="Verdana"/>
          <w:color w:val="000000"/>
        </w:rPr>
        <w:t xml:space="preserve">To view an example of the </w:t>
      </w:r>
      <w:r w:rsidR="008804EE" w:rsidRPr="00251AD6">
        <w:rPr>
          <w:rFonts w:ascii="Verdana" w:hAnsi="Verdana"/>
          <w:color w:val="000000"/>
        </w:rPr>
        <w:t>Ref</w:t>
      </w:r>
      <w:r w:rsidR="002271FF" w:rsidRPr="00251AD6">
        <w:rPr>
          <w:rFonts w:ascii="Verdana" w:hAnsi="Verdana"/>
          <w:color w:val="000000"/>
        </w:rPr>
        <w:t>ill Order Form with sample data, see</w:t>
      </w:r>
      <w:r w:rsidR="002271FF">
        <w:rPr>
          <w:rFonts w:ascii="Verdana" w:hAnsi="Verdana"/>
        </w:rPr>
        <w:t xml:space="preserve"> </w:t>
      </w:r>
      <w:hyperlink r:id="rId11" w:anchor="!/view?docid=bfbf4fbb-a1ba-4967-a7b8-6162be99ff11" w:history="1">
        <w:r w:rsidR="00690829">
          <w:rPr>
            <w:rStyle w:val="Hyperlink"/>
            <w:rFonts w:ascii="Verdana" w:hAnsi="Verdana"/>
          </w:rPr>
          <w:t>Home Delivery Order Form Frequently Asked Questions and Sample (027162)</w:t>
        </w:r>
      </w:hyperlink>
      <w:r w:rsidR="002271FF">
        <w:rPr>
          <w:rFonts w:ascii="Verdana" w:hAnsi="Verdana"/>
        </w:rPr>
        <w:t xml:space="preserve">. </w:t>
      </w:r>
    </w:p>
    <w:p w14:paraId="31C2AE7A" w14:textId="77777777" w:rsidR="008804EE" w:rsidRPr="00251AD6" w:rsidRDefault="008804EE" w:rsidP="002F1DB0">
      <w:pPr>
        <w:spacing w:before="120" w:after="120"/>
        <w:rPr>
          <w:rFonts w:ascii="Verdana" w:hAnsi="Verdana"/>
          <w:color w:val="000000"/>
        </w:rPr>
      </w:pPr>
    </w:p>
    <w:p w14:paraId="14AC4F8C" w14:textId="478A7F82" w:rsidR="008804EE" w:rsidRPr="002271FF" w:rsidRDefault="008804EE" w:rsidP="002F1DB0">
      <w:pPr>
        <w:spacing w:before="120" w:after="120"/>
        <w:rPr>
          <w:rFonts w:ascii="Verdana" w:hAnsi="Verdana"/>
          <w:color w:val="FF0000"/>
        </w:rPr>
      </w:pPr>
      <w:r w:rsidRPr="00251AD6">
        <w:rPr>
          <w:rFonts w:ascii="Verdana" w:hAnsi="Verdana"/>
          <w:color w:val="000000"/>
        </w:rPr>
        <w:t xml:space="preserve">However, the “initial order form” will not include personalized information about plan members or their prescriptions. </w:t>
      </w:r>
      <w:r w:rsidR="002271FF" w:rsidRPr="00251AD6">
        <w:rPr>
          <w:rFonts w:ascii="Verdana" w:hAnsi="Verdana"/>
          <w:color w:val="000000"/>
        </w:rPr>
        <w:t xml:space="preserve"> </w:t>
      </w:r>
      <w:r w:rsidRPr="00251AD6">
        <w:rPr>
          <w:rFonts w:ascii="Verdana" w:hAnsi="Verdana"/>
          <w:color w:val="000000"/>
        </w:rPr>
        <w:t xml:space="preserve">The “initial order form” is used for new member kits, forms requested via Customer Care, forms downloaded from </w:t>
      </w:r>
      <w:r w:rsidR="005E5C62">
        <w:rPr>
          <w:rFonts w:ascii="Verdana" w:hAnsi="Verdana"/>
          <w:color w:val="000000"/>
        </w:rPr>
        <w:t>the Member Web Portal</w:t>
      </w:r>
      <w:r w:rsidRPr="00251AD6">
        <w:rPr>
          <w:rFonts w:ascii="Verdana" w:hAnsi="Verdana"/>
          <w:color w:val="000000"/>
        </w:rPr>
        <w:t xml:space="preserve"> or forms sent in bulk to clients. </w:t>
      </w:r>
      <w:r w:rsidR="002271FF" w:rsidRPr="00251AD6">
        <w:rPr>
          <w:rFonts w:ascii="Verdana" w:hAnsi="Verdana"/>
          <w:color w:val="000000"/>
        </w:rPr>
        <w:t xml:space="preserve"> To view an example of the initial </w:t>
      </w:r>
      <w:r w:rsidR="005E5C62">
        <w:rPr>
          <w:rFonts w:ascii="Verdana" w:hAnsi="Verdana"/>
          <w:color w:val="000000"/>
        </w:rPr>
        <w:t>Home Delivery</w:t>
      </w:r>
      <w:r w:rsidR="002271FF" w:rsidRPr="00251AD6">
        <w:rPr>
          <w:rFonts w:ascii="Verdana" w:hAnsi="Verdana"/>
          <w:color w:val="000000"/>
        </w:rPr>
        <w:t xml:space="preserve"> Order Form, see </w:t>
      </w:r>
      <w:hyperlink r:id="rId12" w:anchor="!/view?docid=bfbf4fbb-a1ba-4967-a7b8-6162be99ff11" w:history="1">
        <w:r w:rsidR="00690829">
          <w:rPr>
            <w:rStyle w:val="Hyperlink"/>
            <w:rFonts w:ascii="Verdana" w:hAnsi="Verdana"/>
          </w:rPr>
          <w:t>Home Delivery Order Form Frequently Asked Questions and Sample (027162)</w:t>
        </w:r>
      </w:hyperlink>
      <w:r w:rsidR="002271FF">
        <w:rPr>
          <w:rFonts w:ascii="Verdana" w:hAnsi="Verdana"/>
        </w:rPr>
        <w:t>.</w:t>
      </w:r>
    </w:p>
    <w:p w14:paraId="31745D71" w14:textId="77777777" w:rsidR="008804EE" w:rsidRPr="00E066C8" w:rsidRDefault="008804EE" w:rsidP="002F1DB0">
      <w:pPr>
        <w:spacing w:before="120" w:after="120"/>
        <w:rPr>
          <w:rFonts w:ascii="Verdana" w:hAnsi="Verdana"/>
        </w:rPr>
      </w:pPr>
    </w:p>
    <w:p w14:paraId="583178A3" w14:textId="7D9F8E4A" w:rsidR="008804EE" w:rsidRDefault="008804EE" w:rsidP="002F1DB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9751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17259" w:rsidRPr="00303526" w14:paraId="4FE007BC" w14:textId="77777777" w:rsidTr="00303526">
        <w:tc>
          <w:tcPr>
            <w:tcW w:w="5000" w:type="pct"/>
            <w:shd w:val="clear" w:color="auto" w:fill="C0C0C0"/>
          </w:tcPr>
          <w:p w14:paraId="7CEDF514" w14:textId="77777777" w:rsidR="00317259" w:rsidRPr="00303526" w:rsidRDefault="00317259" w:rsidP="002F1DB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Various_Work_Instructions_3"/>
            <w:bookmarkStart w:id="14" w:name="_Log_Activity:"/>
            <w:bookmarkStart w:id="15" w:name="_Log_Activity"/>
            <w:bookmarkStart w:id="16" w:name="_Toc161655677"/>
            <w:bookmarkEnd w:id="13"/>
            <w:bookmarkEnd w:id="14"/>
            <w:bookmarkEnd w:id="15"/>
            <w:r w:rsidRPr="00303526">
              <w:rPr>
                <w:rFonts w:ascii="Verdana" w:hAnsi="Verdana"/>
                <w:i w:val="0"/>
                <w:iCs w:val="0"/>
              </w:rPr>
              <w:t>Log Activity</w:t>
            </w:r>
            <w:bookmarkEnd w:id="16"/>
          </w:p>
        </w:tc>
      </w:tr>
    </w:tbl>
    <w:p w14:paraId="6095A0B8" w14:textId="3D202276" w:rsidR="00317259" w:rsidRPr="008E53AF" w:rsidRDefault="00317259" w:rsidP="002F1DB0">
      <w:pPr>
        <w:spacing w:before="120" w:after="120"/>
        <w:rPr>
          <w:rFonts w:ascii="Verdana" w:hAnsi="Verdana"/>
        </w:rPr>
      </w:pPr>
      <w:r w:rsidRPr="00E066C8">
        <w:rPr>
          <w:rFonts w:ascii="Verdana" w:hAnsi="Verdana"/>
        </w:rPr>
        <w:t xml:space="preserve">Will vary depending on the </w:t>
      </w:r>
      <w:r w:rsidR="008804EE">
        <w:rPr>
          <w:rFonts w:ascii="Verdana" w:hAnsi="Verdana"/>
        </w:rPr>
        <w:t>member</w:t>
      </w:r>
      <w:r w:rsidRPr="00E066C8">
        <w:rPr>
          <w:rFonts w:ascii="Verdana" w:hAnsi="Verdana"/>
        </w:rPr>
        <w:t>’s original issue</w:t>
      </w:r>
      <w:r>
        <w:rPr>
          <w:rFonts w:ascii="Verdana" w:hAnsi="Verdana"/>
        </w:rPr>
        <w:t xml:space="preserve">, </w:t>
      </w:r>
      <w:r w:rsidR="005E5C62">
        <w:rPr>
          <w:rFonts w:ascii="Verdana" w:hAnsi="Verdana"/>
        </w:rPr>
        <w:t>refer to</w:t>
      </w:r>
      <w:r w:rsidR="00A00788">
        <w:rPr>
          <w:rFonts w:ascii="Verdana" w:hAnsi="Verdana"/>
        </w:rPr>
        <w:t xml:space="preserve"> </w:t>
      </w:r>
      <w:hyperlink r:id="rId13" w:anchor="!/view?docid=bdac0c67-5fee-47ba-a3aa-aab84900cf78" w:history="1">
        <w:r w:rsidR="008E53AF">
          <w:rPr>
            <w:rStyle w:val="Hyperlink"/>
            <w:rFonts w:ascii="Verdana" w:hAnsi="Verdana"/>
          </w:rPr>
          <w:t>Log Activity/Capture Activity Codes (005164)</w:t>
        </w:r>
      </w:hyperlink>
      <w:r w:rsidR="008E53AF" w:rsidRPr="008E53AF">
        <w:rPr>
          <w:rFonts w:ascii="Verdana" w:hAnsi="Verdana"/>
        </w:rPr>
        <w:t>.</w:t>
      </w:r>
    </w:p>
    <w:p w14:paraId="6743A27C" w14:textId="77777777" w:rsidR="00AB178E" w:rsidRDefault="00AB178E" w:rsidP="002F1DB0">
      <w:pPr>
        <w:spacing w:before="120" w:after="120"/>
        <w:rPr>
          <w:rFonts w:ascii="Verdana" w:hAnsi="Verdana"/>
          <w:color w:val="0000FF"/>
          <w:u w:val="single"/>
        </w:rPr>
      </w:pPr>
    </w:p>
    <w:p w14:paraId="28BD619D" w14:textId="1A16E17A" w:rsidR="005E5C62" w:rsidRDefault="005E5C62" w:rsidP="002F1DB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9751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E5C62" w:rsidRPr="0064267B" w14:paraId="0863DE07" w14:textId="77777777" w:rsidTr="00D15F88">
        <w:tc>
          <w:tcPr>
            <w:tcW w:w="5000" w:type="pct"/>
            <w:shd w:val="clear" w:color="auto" w:fill="C0C0C0"/>
          </w:tcPr>
          <w:p w14:paraId="04569377" w14:textId="77777777" w:rsidR="005E5C62" w:rsidRPr="00F13F27" w:rsidRDefault="005E5C62" w:rsidP="002F1DB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7" w:name="_Toc161655678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7"/>
          </w:p>
        </w:tc>
      </w:tr>
    </w:tbl>
    <w:p w14:paraId="7A4962F2" w14:textId="1EC67F88" w:rsidR="00A00788" w:rsidRDefault="00CB2179" w:rsidP="002F1DB0">
      <w:pPr>
        <w:spacing w:before="120" w:after="120"/>
        <w:rPr>
          <w:rStyle w:val="Hyperlink"/>
        </w:rPr>
      </w:pPr>
      <w:hyperlink r:id="rId14" w:anchor="!/view?docid=c1f1028b-e42c-4b4f-a4cf-cc0b42c91606" w:history="1">
        <w:r>
          <w:rPr>
            <w:rStyle w:val="Hyperlink"/>
            <w:rFonts w:ascii="Verdana" w:hAnsi="Verdana"/>
          </w:rPr>
          <w:t>Customer Care Abbreviations and Definitions (017428)</w:t>
        </w:r>
      </w:hyperlink>
    </w:p>
    <w:p w14:paraId="2E97D13D" w14:textId="77777777" w:rsidR="00CB2179" w:rsidRDefault="00CB2179" w:rsidP="002F1DB0">
      <w:pPr>
        <w:spacing w:before="120" w:after="120"/>
        <w:rPr>
          <w:rFonts w:ascii="Verdana" w:hAnsi="Verdana"/>
        </w:rPr>
      </w:pPr>
      <w:hyperlink r:id="rId15" w:anchor="!/view?docid=bfbf4fbb-a1ba-4967-a7b8-6162be99ff11" w:history="1">
        <w:r>
          <w:rPr>
            <w:rStyle w:val="Hyperlink"/>
            <w:rFonts w:ascii="Verdana" w:hAnsi="Verdana"/>
          </w:rPr>
          <w:t>Home Delivery Order Form Frequently Asked Questions and Sample (027162)</w:t>
        </w:r>
      </w:hyperlink>
    </w:p>
    <w:p w14:paraId="10156FFA" w14:textId="09C18B25" w:rsidR="005E5C62" w:rsidRPr="00DB338D" w:rsidRDefault="00397513" w:rsidP="002F1DB0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>Parent Document:</w:t>
      </w:r>
      <w:r>
        <w:rPr>
          <w:rFonts w:ascii="Verdana" w:hAnsi="Verdana"/>
        </w:rPr>
        <w:t xml:space="preserve">  </w:t>
      </w:r>
      <w:hyperlink r:id="rId16" w:tgtFrame="_blank" w:history="1">
        <w:r w:rsidR="005E5C62" w:rsidRPr="00DB338D">
          <w:rPr>
            <w:rStyle w:val="Hyperlink"/>
            <w:rFonts w:ascii="Verdana" w:hAnsi="Verdana"/>
          </w:rPr>
          <w:t>Customer Care Internal and External Call Handling (CALL</w:t>
        </w:r>
        <w:r w:rsidR="005E5C62">
          <w:rPr>
            <w:rStyle w:val="Hyperlink"/>
            <w:rFonts w:ascii="Verdana" w:hAnsi="Verdana"/>
          </w:rPr>
          <w:t>-</w:t>
        </w:r>
        <w:r w:rsidR="005E5C62" w:rsidRPr="00DB338D">
          <w:rPr>
            <w:rStyle w:val="Hyperlink"/>
            <w:rFonts w:ascii="Verdana" w:hAnsi="Verdana"/>
          </w:rPr>
          <w:t>0049)</w:t>
        </w:r>
      </w:hyperlink>
    </w:p>
    <w:p w14:paraId="33A51AA9" w14:textId="291F904D" w:rsidR="005E5C62" w:rsidRDefault="005E5C62" w:rsidP="005E5C62">
      <w:pPr>
        <w:jc w:val="right"/>
        <w:rPr>
          <w:rFonts w:ascii="Verdana" w:hAnsi="Verdana"/>
        </w:rPr>
      </w:pPr>
      <w:hyperlink w:anchor="_top" w:history="1">
        <w:r w:rsidRPr="00397513">
          <w:rPr>
            <w:rStyle w:val="Hyperlink"/>
            <w:rFonts w:ascii="Verdana" w:hAnsi="Verdana"/>
          </w:rPr>
          <w:t>Top of the Document</w:t>
        </w:r>
      </w:hyperlink>
    </w:p>
    <w:p w14:paraId="5FC0BC13" w14:textId="77777777" w:rsidR="005E5C62" w:rsidRDefault="005E5C62" w:rsidP="005E5C62">
      <w:pPr>
        <w:jc w:val="center"/>
        <w:rPr>
          <w:rFonts w:ascii="Verdana" w:hAnsi="Verdana"/>
          <w:sz w:val="16"/>
          <w:szCs w:val="16"/>
        </w:rPr>
      </w:pPr>
    </w:p>
    <w:p w14:paraId="7FFC15D1" w14:textId="77777777" w:rsidR="005E5C62" w:rsidRPr="00C247CB" w:rsidRDefault="005E5C62" w:rsidP="005E5C6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4DDE8DE" w14:textId="77777777" w:rsidR="005E5C62" w:rsidRPr="00C247CB" w:rsidRDefault="005E5C62" w:rsidP="005E5C6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B8DE382" w14:textId="77777777" w:rsidR="005E5C62" w:rsidRPr="00C247CB" w:rsidRDefault="005E5C62" w:rsidP="002F1DB0">
      <w:pPr>
        <w:rPr>
          <w:rFonts w:ascii="Verdana" w:hAnsi="Verdana"/>
          <w:b/>
          <w:color w:val="000000"/>
          <w:sz w:val="16"/>
          <w:szCs w:val="16"/>
        </w:rPr>
      </w:pPr>
    </w:p>
    <w:sectPr w:rsidR="005E5C62" w:rsidRPr="00C247CB" w:rsidSect="001069B7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DA23C" w14:textId="77777777" w:rsidR="005D0F00" w:rsidRDefault="005D0F00">
      <w:r>
        <w:separator/>
      </w:r>
    </w:p>
  </w:endnote>
  <w:endnote w:type="continuationSeparator" w:id="0">
    <w:p w14:paraId="73BC4B92" w14:textId="77777777" w:rsidR="005D0F00" w:rsidRDefault="005D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EEEF" w14:textId="77777777" w:rsidR="00332E00" w:rsidRDefault="00332E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178E">
      <w:rPr>
        <w:noProof/>
      </w:rPr>
      <w:t>3</w:t>
    </w:r>
    <w:r>
      <w:fldChar w:fldCharType="end"/>
    </w:r>
  </w:p>
  <w:p w14:paraId="79D219D7" w14:textId="77777777" w:rsidR="00332E00" w:rsidRDefault="00332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3AC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3F2B6" w14:textId="77777777" w:rsidR="005D0F00" w:rsidRDefault="005D0F00">
      <w:r>
        <w:separator/>
      </w:r>
    </w:p>
  </w:footnote>
  <w:footnote w:type="continuationSeparator" w:id="0">
    <w:p w14:paraId="27342CEB" w14:textId="77777777" w:rsidR="005D0F00" w:rsidRDefault="005D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C1061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pStyle w:val="BulletTex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0A8C"/>
    <w:multiLevelType w:val="hybridMultilevel"/>
    <w:tmpl w:val="86EC9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A3D34"/>
    <w:multiLevelType w:val="hybridMultilevel"/>
    <w:tmpl w:val="DEF62B40"/>
    <w:lvl w:ilvl="0" w:tplc="9A9272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818686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6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7" w15:restartNumberingAfterBreak="0">
    <w:nsid w:val="7B386120"/>
    <w:multiLevelType w:val="hybridMultilevel"/>
    <w:tmpl w:val="FAECB876"/>
    <w:lvl w:ilvl="0" w:tplc="82846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35863">
    <w:abstractNumId w:val="0"/>
  </w:num>
  <w:num w:numId="2" w16cid:durableId="1920822916">
    <w:abstractNumId w:val="1"/>
  </w:num>
  <w:num w:numId="3" w16cid:durableId="76370823">
    <w:abstractNumId w:val="4"/>
  </w:num>
  <w:num w:numId="4" w16cid:durableId="518352488">
    <w:abstractNumId w:val="6"/>
  </w:num>
  <w:num w:numId="5" w16cid:durableId="1734624955">
    <w:abstractNumId w:val="5"/>
  </w:num>
  <w:num w:numId="6" w16cid:durableId="984090475">
    <w:abstractNumId w:val="7"/>
  </w:num>
  <w:num w:numId="7" w16cid:durableId="1154301995">
    <w:abstractNumId w:val="3"/>
  </w:num>
  <w:num w:numId="8" w16cid:durableId="2019652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AD2"/>
    <w:rsid w:val="0008665F"/>
    <w:rsid w:val="000879BD"/>
    <w:rsid w:val="00095AB5"/>
    <w:rsid w:val="000A6B88"/>
    <w:rsid w:val="000B3C4C"/>
    <w:rsid w:val="000B656F"/>
    <w:rsid w:val="000B72DF"/>
    <w:rsid w:val="000C7A09"/>
    <w:rsid w:val="000D1870"/>
    <w:rsid w:val="000D6714"/>
    <w:rsid w:val="000F0D1B"/>
    <w:rsid w:val="000F314E"/>
    <w:rsid w:val="001069B7"/>
    <w:rsid w:val="00115944"/>
    <w:rsid w:val="00122C48"/>
    <w:rsid w:val="0012373E"/>
    <w:rsid w:val="001360A5"/>
    <w:rsid w:val="001560C4"/>
    <w:rsid w:val="0016273A"/>
    <w:rsid w:val="00176400"/>
    <w:rsid w:val="001A6BFB"/>
    <w:rsid w:val="001B3879"/>
    <w:rsid w:val="001C1008"/>
    <w:rsid w:val="001F1218"/>
    <w:rsid w:val="002016B4"/>
    <w:rsid w:val="002031E6"/>
    <w:rsid w:val="002055CF"/>
    <w:rsid w:val="002271FF"/>
    <w:rsid w:val="00243EBB"/>
    <w:rsid w:val="00251AD6"/>
    <w:rsid w:val="00255C6B"/>
    <w:rsid w:val="00265701"/>
    <w:rsid w:val="00265D86"/>
    <w:rsid w:val="0028215B"/>
    <w:rsid w:val="00291CE8"/>
    <w:rsid w:val="00293DDD"/>
    <w:rsid w:val="00296127"/>
    <w:rsid w:val="00296765"/>
    <w:rsid w:val="002B593E"/>
    <w:rsid w:val="002C3483"/>
    <w:rsid w:val="002F1DB0"/>
    <w:rsid w:val="002F1F92"/>
    <w:rsid w:val="00303526"/>
    <w:rsid w:val="00306F32"/>
    <w:rsid w:val="0031046E"/>
    <w:rsid w:val="00314038"/>
    <w:rsid w:val="00317259"/>
    <w:rsid w:val="0033143E"/>
    <w:rsid w:val="00332E00"/>
    <w:rsid w:val="003725A1"/>
    <w:rsid w:val="003868A2"/>
    <w:rsid w:val="00392A5B"/>
    <w:rsid w:val="00397513"/>
    <w:rsid w:val="003A6D70"/>
    <w:rsid w:val="003B1F86"/>
    <w:rsid w:val="003B6D91"/>
    <w:rsid w:val="003C1BAF"/>
    <w:rsid w:val="003C4627"/>
    <w:rsid w:val="003D1D86"/>
    <w:rsid w:val="003E6C1A"/>
    <w:rsid w:val="003F11DD"/>
    <w:rsid w:val="0040640A"/>
    <w:rsid w:val="00406DB5"/>
    <w:rsid w:val="0042336D"/>
    <w:rsid w:val="00443F8C"/>
    <w:rsid w:val="00457EAE"/>
    <w:rsid w:val="004768BE"/>
    <w:rsid w:val="00477F73"/>
    <w:rsid w:val="0048355A"/>
    <w:rsid w:val="004D3C53"/>
    <w:rsid w:val="00501656"/>
    <w:rsid w:val="00512486"/>
    <w:rsid w:val="0052465B"/>
    <w:rsid w:val="00524CDD"/>
    <w:rsid w:val="00582E85"/>
    <w:rsid w:val="005910B5"/>
    <w:rsid w:val="005A2409"/>
    <w:rsid w:val="005A6118"/>
    <w:rsid w:val="005A64DA"/>
    <w:rsid w:val="005C1D83"/>
    <w:rsid w:val="005C3BA9"/>
    <w:rsid w:val="005D0F00"/>
    <w:rsid w:val="005E5C62"/>
    <w:rsid w:val="005E650E"/>
    <w:rsid w:val="00622D77"/>
    <w:rsid w:val="00627F34"/>
    <w:rsid w:val="00636B18"/>
    <w:rsid w:val="00637CA1"/>
    <w:rsid w:val="0067136A"/>
    <w:rsid w:val="006735E8"/>
    <w:rsid w:val="00674A16"/>
    <w:rsid w:val="00690829"/>
    <w:rsid w:val="00691E10"/>
    <w:rsid w:val="006A0481"/>
    <w:rsid w:val="006A282B"/>
    <w:rsid w:val="006C653F"/>
    <w:rsid w:val="006F7DFC"/>
    <w:rsid w:val="00704AF2"/>
    <w:rsid w:val="00710E68"/>
    <w:rsid w:val="00714BA0"/>
    <w:rsid w:val="007269B6"/>
    <w:rsid w:val="00726E7A"/>
    <w:rsid w:val="0073294A"/>
    <w:rsid w:val="00732E52"/>
    <w:rsid w:val="00752801"/>
    <w:rsid w:val="00785118"/>
    <w:rsid w:val="00786BEB"/>
    <w:rsid w:val="007929E6"/>
    <w:rsid w:val="007A1E90"/>
    <w:rsid w:val="007B57C4"/>
    <w:rsid w:val="007C77DD"/>
    <w:rsid w:val="007E3EA6"/>
    <w:rsid w:val="00802290"/>
    <w:rsid w:val="008042E1"/>
    <w:rsid w:val="00804D63"/>
    <w:rsid w:val="00806B9D"/>
    <w:rsid w:val="00812777"/>
    <w:rsid w:val="0084129E"/>
    <w:rsid w:val="008419D1"/>
    <w:rsid w:val="00843390"/>
    <w:rsid w:val="008455E3"/>
    <w:rsid w:val="00846373"/>
    <w:rsid w:val="0085097F"/>
    <w:rsid w:val="008568AE"/>
    <w:rsid w:val="00860590"/>
    <w:rsid w:val="008614E8"/>
    <w:rsid w:val="00867EDF"/>
    <w:rsid w:val="00875F0D"/>
    <w:rsid w:val="00877414"/>
    <w:rsid w:val="008804EE"/>
    <w:rsid w:val="008A03B7"/>
    <w:rsid w:val="008A3B29"/>
    <w:rsid w:val="008C2197"/>
    <w:rsid w:val="008C3493"/>
    <w:rsid w:val="008D11A6"/>
    <w:rsid w:val="008D1F7B"/>
    <w:rsid w:val="008D2D64"/>
    <w:rsid w:val="008E53AF"/>
    <w:rsid w:val="008F20A8"/>
    <w:rsid w:val="00902E07"/>
    <w:rsid w:val="00915690"/>
    <w:rsid w:val="00947783"/>
    <w:rsid w:val="00954FE8"/>
    <w:rsid w:val="00957E8E"/>
    <w:rsid w:val="00960B56"/>
    <w:rsid w:val="009616F8"/>
    <w:rsid w:val="009726E0"/>
    <w:rsid w:val="00975003"/>
    <w:rsid w:val="00990822"/>
    <w:rsid w:val="009B434A"/>
    <w:rsid w:val="009C0116"/>
    <w:rsid w:val="009C4A31"/>
    <w:rsid w:val="009C554B"/>
    <w:rsid w:val="009E7074"/>
    <w:rsid w:val="009F6FD2"/>
    <w:rsid w:val="009F78D3"/>
    <w:rsid w:val="00A00788"/>
    <w:rsid w:val="00A17FB1"/>
    <w:rsid w:val="00A4732A"/>
    <w:rsid w:val="00A7166B"/>
    <w:rsid w:val="00A83BA0"/>
    <w:rsid w:val="00A84F18"/>
    <w:rsid w:val="00A85045"/>
    <w:rsid w:val="00A85CA8"/>
    <w:rsid w:val="00A95738"/>
    <w:rsid w:val="00A97B7D"/>
    <w:rsid w:val="00AA4825"/>
    <w:rsid w:val="00AB178E"/>
    <w:rsid w:val="00AB33E1"/>
    <w:rsid w:val="00AD1646"/>
    <w:rsid w:val="00AF038B"/>
    <w:rsid w:val="00B04FF9"/>
    <w:rsid w:val="00B26045"/>
    <w:rsid w:val="00B44C55"/>
    <w:rsid w:val="00B46A95"/>
    <w:rsid w:val="00B544C2"/>
    <w:rsid w:val="00B5566F"/>
    <w:rsid w:val="00B70CC4"/>
    <w:rsid w:val="00B949EC"/>
    <w:rsid w:val="00BB02DE"/>
    <w:rsid w:val="00BB371A"/>
    <w:rsid w:val="00BB5E97"/>
    <w:rsid w:val="00BC4FF7"/>
    <w:rsid w:val="00BD7B25"/>
    <w:rsid w:val="00BE1AFF"/>
    <w:rsid w:val="00BF74E9"/>
    <w:rsid w:val="00C20675"/>
    <w:rsid w:val="00C247CB"/>
    <w:rsid w:val="00C34F4C"/>
    <w:rsid w:val="00C360BD"/>
    <w:rsid w:val="00C476E1"/>
    <w:rsid w:val="00C52E77"/>
    <w:rsid w:val="00C566B3"/>
    <w:rsid w:val="00C65249"/>
    <w:rsid w:val="00C67B32"/>
    <w:rsid w:val="00C729E0"/>
    <w:rsid w:val="00C75C83"/>
    <w:rsid w:val="00CA40EC"/>
    <w:rsid w:val="00CB0C1D"/>
    <w:rsid w:val="00CB2179"/>
    <w:rsid w:val="00CC5AA2"/>
    <w:rsid w:val="00CC721A"/>
    <w:rsid w:val="00CD0963"/>
    <w:rsid w:val="00CE3D42"/>
    <w:rsid w:val="00CE53E6"/>
    <w:rsid w:val="00CF44F1"/>
    <w:rsid w:val="00CF6131"/>
    <w:rsid w:val="00D01EB7"/>
    <w:rsid w:val="00D06EAA"/>
    <w:rsid w:val="00D15F88"/>
    <w:rsid w:val="00D2678F"/>
    <w:rsid w:val="00D272E4"/>
    <w:rsid w:val="00D36733"/>
    <w:rsid w:val="00D471B5"/>
    <w:rsid w:val="00D556E9"/>
    <w:rsid w:val="00D571DB"/>
    <w:rsid w:val="00D6774D"/>
    <w:rsid w:val="00D75191"/>
    <w:rsid w:val="00D80929"/>
    <w:rsid w:val="00D85254"/>
    <w:rsid w:val="00D97060"/>
    <w:rsid w:val="00DC4FFC"/>
    <w:rsid w:val="00DF6BE4"/>
    <w:rsid w:val="00E017B5"/>
    <w:rsid w:val="00E157BC"/>
    <w:rsid w:val="00E30A39"/>
    <w:rsid w:val="00E50E4A"/>
    <w:rsid w:val="00E91F5F"/>
    <w:rsid w:val="00EB12DD"/>
    <w:rsid w:val="00EB153E"/>
    <w:rsid w:val="00EB57EB"/>
    <w:rsid w:val="00ED50CF"/>
    <w:rsid w:val="00EF24DF"/>
    <w:rsid w:val="00F1152F"/>
    <w:rsid w:val="00F207B3"/>
    <w:rsid w:val="00F36A26"/>
    <w:rsid w:val="00F5486B"/>
    <w:rsid w:val="00F658E0"/>
    <w:rsid w:val="00F859B7"/>
    <w:rsid w:val="00FC1C44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9CFE5"/>
  <w15:chartTrackingRefBased/>
  <w15:docId w15:val="{06AC3A52-CFBE-4B1C-8BEB-A6D51C5D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customStyle="1" w:styleId="BulletText1">
    <w:name w:val="Bullet Text 1"/>
    <w:basedOn w:val="Normal"/>
    <w:rsid w:val="00317259"/>
    <w:pPr>
      <w:numPr>
        <w:numId w:val="1"/>
      </w:numPr>
    </w:pPr>
    <w:rPr>
      <w:color w:val="000000"/>
      <w:szCs w:val="20"/>
    </w:rPr>
  </w:style>
  <w:style w:type="paragraph" w:customStyle="1" w:styleId="BulletText2">
    <w:name w:val="Bullet Text 2"/>
    <w:basedOn w:val="Normal"/>
    <w:rsid w:val="00317259"/>
    <w:pPr>
      <w:numPr>
        <w:numId w:val="2"/>
      </w:numPr>
    </w:pPr>
    <w:rPr>
      <w:color w:val="000000"/>
      <w:szCs w:val="20"/>
    </w:rPr>
  </w:style>
  <w:style w:type="paragraph" w:styleId="BalloonText">
    <w:name w:val="Balloon Text"/>
    <w:basedOn w:val="Normal"/>
    <w:semiHidden/>
    <w:rsid w:val="008804E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332E00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01EB7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5E5C62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9616F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40499765647418C4F060BB50A90AE" ma:contentTypeVersion="4" ma:contentTypeDescription="Create a new document." ma:contentTypeScope="" ma:versionID="a666e8aab17dfee7520cbe6301132b2f">
  <xsd:schema xmlns:xsd="http://www.w3.org/2001/XMLSchema" xmlns:xs="http://www.w3.org/2001/XMLSchema" xmlns:p="http://schemas.microsoft.com/office/2006/metadata/properties" xmlns:ns2="6ac9d3d3-77f7-47da-9792-9908b162ec6c" targetNamespace="http://schemas.microsoft.com/office/2006/metadata/properties" ma:root="true" ma:fieldsID="496f433ad50794b687585777198da1ab" ns2:_="">
    <xsd:import namespace="6ac9d3d3-77f7-47da-9792-9908b162e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9d3d3-77f7-47da-9792-9908b162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6B082-5759-4FB2-A6CA-470232600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9d3d3-77f7-47da-9792-9908b162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28CE5-1586-4D06-B33D-6BDD35920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FD6D1-CE37-422E-858F-C01C1A4999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7EEEBA-1227-4CCE-A5C4-5A54E1D6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15</TotalTime>
  <Pages>1</Pages>
  <Words>542</Words>
  <Characters>3092</Characters>
  <Application>Microsoft Office Word</Application>
  <DocSecurity>2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3627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6946933</vt:i4>
      </vt:variant>
      <vt:variant>
        <vt:i4>45</vt:i4>
      </vt:variant>
      <vt:variant>
        <vt:i4>0</vt:i4>
      </vt:variant>
      <vt:variant>
        <vt:i4>5</vt:i4>
      </vt:variant>
      <vt:variant>
        <vt:lpwstr>C:\Users\c046085\Downloads\CMS-PCP1-027162</vt:lpwstr>
      </vt:variant>
      <vt:variant>
        <vt:lpwstr/>
      </vt:variant>
      <vt:variant>
        <vt:i4>5242903</vt:i4>
      </vt:variant>
      <vt:variant>
        <vt:i4>42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5767185</vt:i4>
      </vt:variant>
      <vt:variant>
        <vt:i4>36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2293822</vt:i4>
      </vt:variant>
      <vt:variant>
        <vt:i4>30</vt:i4>
      </vt:variant>
      <vt:variant>
        <vt:i4>0</vt:i4>
      </vt:variant>
      <vt:variant>
        <vt:i4>5</vt:i4>
      </vt:variant>
      <vt:variant>
        <vt:lpwstr>CMS-PCP1-027162</vt:lpwstr>
      </vt:variant>
      <vt:variant>
        <vt:lpwstr/>
      </vt:variant>
      <vt:variant>
        <vt:i4>2293822</vt:i4>
      </vt:variant>
      <vt:variant>
        <vt:i4>27</vt:i4>
      </vt:variant>
      <vt:variant>
        <vt:i4>0</vt:i4>
      </vt:variant>
      <vt:variant>
        <vt:i4>5</vt:i4>
      </vt:variant>
      <vt:variant>
        <vt:lpwstr>CMS-PCP1-027162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_Toc100315936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_Toc100315935</vt:lpwstr>
      </vt:variant>
      <vt:variant>
        <vt:i4>1179705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_Toc100315934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_Toc100315933</vt:lpwstr>
      </vt:variant>
      <vt:variant>
        <vt:i4>1179705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_Toc100315932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_Toc100315931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2007-01-03T17:56:00Z</cp:lastPrinted>
  <dcterms:created xsi:type="dcterms:W3CDTF">2025-08-29T18:42:00Z</dcterms:created>
  <dcterms:modified xsi:type="dcterms:W3CDTF">2025-08-29T18:42:00Z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2022-03-22T20:08:14Z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01df8a0a-d6dc-4c33-9b20-29843afe444e</vt:lpwstr>
  </property>
  <property fmtid="{D5CDD505-2E9C-101B-9397-08002B2CF9AE}" pid="8" name="MSIP_Label_67599526-06ca-49cc-9fa9-5307800a949a_ContentBits">
    <vt:lpwstr>0</vt:lpwstr>
  </property>
</Properties>
</file>