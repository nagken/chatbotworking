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D4A14" w14:textId="5BA65401" w:rsidR="00255C6B" w:rsidRPr="005D7976" w:rsidRDefault="00E160E8" w:rsidP="004E1CC1">
      <w:pPr>
        <w:pStyle w:val="Heading1"/>
        <w:spacing w:before="120" w:after="12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5"/>
      <w:bookmarkStart w:id="2" w:name="OLE_LINK1"/>
      <w:bookmarkEnd w:id="0"/>
      <w:proofErr w:type="spellStart"/>
      <w:r>
        <w:rPr>
          <w:rFonts w:ascii="Verdana" w:hAnsi="Verdana"/>
          <w:color w:val="000000" w:themeColor="text1"/>
          <w:sz w:val="36"/>
          <w:szCs w:val="36"/>
        </w:rPr>
        <w:t>PeopleSafe</w:t>
      </w:r>
      <w:proofErr w:type="spellEnd"/>
      <w:r>
        <w:rPr>
          <w:rFonts w:ascii="Verdana" w:hAnsi="Verdana"/>
          <w:color w:val="000000" w:themeColor="text1"/>
          <w:sz w:val="36"/>
          <w:szCs w:val="36"/>
        </w:rPr>
        <w:t xml:space="preserve"> - </w:t>
      </w:r>
      <w:r w:rsidR="2E3C0155" w:rsidRPr="4D3E3220">
        <w:rPr>
          <w:rFonts w:ascii="Verdana" w:hAnsi="Verdana"/>
          <w:color w:val="000000" w:themeColor="text1"/>
          <w:sz w:val="36"/>
          <w:szCs w:val="36"/>
        </w:rPr>
        <w:t xml:space="preserve">Outbound Phone Numbers Displaying </w:t>
      </w:r>
      <w:bookmarkEnd w:id="1"/>
      <w:r w:rsidR="2E3C0155" w:rsidRPr="4D3E3220">
        <w:rPr>
          <w:rFonts w:ascii="Verdana" w:hAnsi="Verdana"/>
          <w:color w:val="000000" w:themeColor="text1"/>
          <w:sz w:val="36"/>
          <w:szCs w:val="36"/>
        </w:rPr>
        <w:t>on Caller ID</w:t>
      </w:r>
    </w:p>
    <w:bookmarkEnd w:id="2"/>
    <w:p w14:paraId="16A25743" w14:textId="77777777" w:rsidR="00262D28" w:rsidRDefault="00262D28" w:rsidP="004E1CC1">
      <w:pPr>
        <w:pStyle w:val="TOC2"/>
        <w:spacing w:before="120" w:after="120"/>
      </w:pPr>
    </w:p>
    <w:p w14:paraId="252ACE33" w14:textId="77777777" w:rsidR="00C26624" w:rsidRDefault="00C26624" w:rsidP="00C26624">
      <w:pPr>
        <w:pStyle w:val="TOC2"/>
        <w:spacing w:before="120" w:after="120"/>
        <w:contextualSpacing/>
      </w:pPr>
    </w:p>
    <w:p w14:paraId="70DE0818" w14:textId="0791B9ED" w:rsidR="006F0EA1" w:rsidRPr="006F0EA1" w:rsidRDefault="00B13B31" w:rsidP="006F0EA1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r w:rsidRPr="006F0EA1">
        <w:rPr>
          <w:rFonts w:ascii="Verdana" w:hAnsi="Verdana"/>
        </w:rPr>
        <w:fldChar w:fldCharType="begin"/>
      </w:r>
      <w:r w:rsidRPr="006F0EA1">
        <w:rPr>
          <w:rFonts w:ascii="Verdana" w:hAnsi="Verdana"/>
        </w:rPr>
        <w:instrText xml:space="preserve"> TOC \o "2-3" \n \h \z \u </w:instrText>
      </w:r>
      <w:r w:rsidRPr="006F0EA1">
        <w:rPr>
          <w:rFonts w:ascii="Verdana" w:hAnsi="Verdana"/>
        </w:rPr>
        <w:fldChar w:fldCharType="separate"/>
      </w:r>
      <w:hyperlink w:anchor="_Toc205460704" w:history="1">
        <w:r w:rsidR="006F0EA1" w:rsidRPr="006F0EA1">
          <w:rPr>
            <w:rStyle w:val="Hyperlink"/>
            <w:rFonts w:ascii="Verdana" w:hAnsi="Verdana"/>
            <w:noProof/>
          </w:rPr>
          <w:t>Calls from Customer Care (Callbacks from Commercial and Med D Care Centers)</w:t>
        </w:r>
      </w:hyperlink>
    </w:p>
    <w:p w14:paraId="10E96E91" w14:textId="31713958" w:rsidR="006F0EA1" w:rsidRPr="006F0EA1" w:rsidRDefault="006F0EA1" w:rsidP="006F0EA1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5460705" w:history="1">
        <w:r w:rsidRPr="006F0EA1">
          <w:rPr>
            <w:rStyle w:val="Hyperlink"/>
            <w:rFonts w:ascii="Verdana" w:hAnsi="Verdana"/>
            <w:noProof/>
          </w:rPr>
          <w:t>General Outbound Calls (Refill Reminders, Programs for Mail Order and Retail)</w:t>
        </w:r>
      </w:hyperlink>
    </w:p>
    <w:p w14:paraId="66436F3D" w14:textId="3E45BBA7" w:rsidR="006F0EA1" w:rsidRPr="006F0EA1" w:rsidRDefault="006F0EA1" w:rsidP="006F0EA1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5460706" w:history="1">
        <w:r w:rsidRPr="006F0EA1">
          <w:rPr>
            <w:rStyle w:val="Hyperlink"/>
            <w:rFonts w:ascii="Verdana" w:hAnsi="Verdana"/>
            <w:noProof/>
          </w:rPr>
          <w:t>Miscellaneous Calls</w:t>
        </w:r>
      </w:hyperlink>
    </w:p>
    <w:p w14:paraId="440F6AB3" w14:textId="79621D62" w:rsidR="006F0EA1" w:rsidRPr="006F0EA1" w:rsidRDefault="006F0EA1" w:rsidP="006F0EA1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5460707" w:history="1">
        <w:r w:rsidRPr="006F0EA1">
          <w:rPr>
            <w:rStyle w:val="Hyperlink"/>
            <w:rFonts w:ascii="Verdana" w:hAnsi="Verdana"/>
            <w:noProof/>
          </w:rPr>
          <w:t>WellTok Calls</w:t>
        </w:r>
      </w:hyperlink>
    </w:p>
    <w:p w14:paraId="1E7D3251" w14:textId="6DA96AFB" w:rsidR="006F0EA1" w:rsidRPr="006F0EA1" w:rsidRDefault="006F0EA1" w:rsidP="006F0EA1">
      <w:pPr>
        <w:rPr>
          <w:rFonts w:ascii="Verdana" w:eastAsiaTheme="minorEastAsia" w:hAnsi="Verdana" w:cstheme="minorBidi"/>
          <w:noProof/>
          <w:kern w:val="2"/>
          <w14:ligatures w14:val="standardContextual"/>
        </w:rPr>
      </w:pPr>
      <w:hyperlink w:anchor="_Toc205460708" w:history="1">
        <w:r w:rsidRPr="006F0EA1">
          <w:rPr>
            <w:rStyle w:val="Hyperlink"/>
            <w:rFonts w:ascii="Verdana" w:hAnsi="Verdana"/>
            <w:noProof/>
          </w:rPr>
          <w:t>Related Documents</w:t>
        </w:r>
      </w:hyperlink>
    </w:p>
    <w:p w14:paraId="4751C91D" w14:textId="4400065F" w:rsidR="008B69C1" w:rsidRPr="005D7976" w:rsidRDefault="00B13B31" w:rsidP="006F0EA1">
      <w:r w:rsidRPr="006F0EA1">
        <w:rPr>
          <w:rFonts w:ascii="Verdana" w:hAnsi="Verdana"/>
        </w:rPr>
        <w:fldChar w:fldCharType="end"/>
      </w:r>
    </w:p>
    <w:p w14:paraId="1876C3B4" w14:textId="77777777" w:rsidR="00C26624" w:rsidRDefault="00C26624" w:rsidP="00C26624">
      <w:pPr>
        <w:spacing w:before="120" w:after="120"/>
        <w:rPr>
          <w:rFonts w:ascii="Verdana" w:hAnsi="Verdana"/>
          <w:b/>
          <w:bCs/>
        </w:rPr>
      </w:pPr>
      <w:bookmarkStart w:id="3" w:name="_Overview"/>
      <w:bookmarkEnd w:id="3"/>
    </w:p>
    <w:p w14:paraId="6425E172" w14:textId="516DD6B6" w:rsidR="00846373" w:rsidRDefault="007E11B7" w:rsidP="00C26624">
      <w:pPr>
        <w:spacing w:before="120" w:after="120"/>
        <w:rPr>
          <w:rFonts w:ascii="Verdana" w:hAnsi="Verdana"/>
        </w:rPr>
      </w:pPr>
      <w:r w:rsidRPr="3D699497">
        <w:rPr>
          <w:rFonts w:ascii="Verdana" w:hAnsi="Verdana"/>
          <w:b/>
          <w:bCs/>
        </w:rPr>
        <w:t>Description</w:t>
      </w:r>
      <w:r w:rsidR="006F0EA1">
        <w:rPr>
          <w:rFonts w:ascii="Verdana" w:hAnsi="Verdana"/>
          <w:b/>
          <w:bCs/>
        </w:rPr>
        <w:t xml:space="preserve">: </w:t>
      </w:r>
      <w:bookmarkStart w:id="4" w:name="OLE_LINK87"/>
      <w:r w:rsidR="00577FA5" w:rsidRPr="3D699497">
        <w:rPr>
          <w:rFonts w:ascii="Verdana" w:hAnsi="Verdana"/>
        </w:rPr>
        <w:t>L</w:t>
      </w:r>
      <w:r w:rsidR="002E5EE7" w:rsidRPr="3D699497">
        <w:rPr>
          <w:rFonts w:ascii="Verdana" w:hAnsi="Verdana"/>
        </w:rPr>
        <w:t xml:space="preserve">ist of </w:t>
      </w:r>
      <w:r w:rsidR="00E87284" w:rsidRPr="3D699497">
        <w:rPr>
          <w:rFonts w:ascii="Verdana" w:hAnsi="Verdana"/>
        </w:rPr>
        <w:t xml:space="preserve">phone </w:t>
      </w:r>
      <w:r w:rsidR="002E5EE7" w:rsidRPr="3D699497">
        <w:rPr>
          <w:rFonts w:ascii="Verdana" w:hAnsi="Verdana"/>
        </w:rPr>
        <w:t xml:space="preserve">numbers that </w:t>
      </w:r>
      <w:r w:rsidR="00103CC2" w:rsidRPr="3D699497">
        <w:rPr>
          <w:rFonts w:ascii="Verdana" w:hAnsi="Verdana"/>
        </w:rPr>
        <w:t>are displayed</w:t>
      </w:r>
      <w:r w:rsidR="002E5EE7" w:rsidRPr="3D699497">
        <w:rPr>
          <w:rFonts w:ascii="Verdana" w:hAnsi="Verdana"/>
        </w:rPr>
        <w:t xml:space="preserve"> on </w:t>
      </w:r>
      <w:r w:rsidR="00E87284" w:rsidRPr="3D699497">
        <w:rPr>
          <w:rFonts w:ascii="Verdana" w:hAnsi="Verdana"/>
        </w:rPr>
        <w:t xml:space="preserve">the </w:t>
      </w:r>
      <w:r w:rsidR="002E5EE7" w:rsidRPr="3D699497">
        <w:rPr>
          <w:rFonts w:ascii="Verdana" w:hAnsi="Verdana"/>
        </w:rPr>
        <w:t>member’s caller ID’s when we call them</w:t>
      </w:r>
      <w:r w:rsidR="004E1CC1" w:rsidRPr="3D699497">
        <w:rPr>
          <w:rFonts w:ascii="Verdana" w:hAnsi="Verdana"/>
        </w:rPr>
        <w:t xml:space="preserve">. </w:t>
      </w:r>
      <w:r w:rsidR="00E87284" w:rsidRPr="3D699497">
        <w:rPr>
          <w:rFonts w:ascii="Verdana" w:hAnsi="Verdana"/>
        </w:rPr>
        <w:t>When a</w:t>
      </w:r>
      <w:r w:rsidR="002E5EE7" w:rsidRPr="3D699497">
        <w:rPr>
          <w:rFonts w:ascii="Verdana" w:hAnsi="Verdana"/>
        </w:rPr>
        <w:t>utomated outbound mail adherence calls</w:t>
      </w:r>
      <w:r w:rsidR="00E87284" w:rsidRPr="3D699497">
        <w:rPr>
          <w:rFonts w:ascii="Verdana" w:hAnsi="Verdana"/>
        </w:rPr>
        <w:t xml:space="preserve"> are made by us, we </w:t>
      </w:r>
      <w:r w:rsidR="002E5EE7" w:rsidRPr="3D699497">
        <w:rPr>
          <w:rFonts w:ascii="Verdana" w:hAnsi="Verdana"/>
        </w:rPr>
        <w:t xml:space="preserve">provide a reference </w:t>
      </w:r>
      <w:r w:rsidR="71DA1AE4" w:rsidRPr="3D699497">
        <w:rPr>
          <w:rFonts w:ascii="Verdana" w:hAnsi="Verdana"/>
        </w:rPr>
        <w:t>number and</w:t>
      </w:r>
      <w:r w:rsidR="00E87284" w:rsidRPr="3D699497">
        <w:rPr>
          <w:rFonts w:ascii="Verdana" w:hAnsi="Verdana"/>
        </w:rPr>
        <w:t xml:space="preserve"> </w:t>
      </w:r>
      <w:r w:rsidR="002E5EE7" w:rsidRPr="3D699497">
        <w:rPr>
          <w:rFonts w:ascii="Verdana" w:hAnsi="Verdana"/>
        </w:rPr>
        <w:t xml:space="preserve">ask for the member’s </w:t>
      </w:r>
      <w:r w:rsidR="00E87284" w:rsidRPr="3D699497">
        <w:rPr>
          <w:rFonts w:ascii="Verdana" w:hAnsi="Verdana"/>
        </w:rPr>
        <w:t>date of birth</w:t>
      </w:r>
      <w:r w:rsidR="002E5EE7" w:rsidRPr="3D699497">
        <w:rPr>
          <w:rFonts w:ascii="Verdana" w:hAnsi="Verdana"/>
        </w:rPr>
        <w:t xml:space="preserve"> to confirm </w:t>
      </w:r>
      <w:r w:rsidR="00E87284" w:rsidRPr="3D699497">
        <w:rPr>
          <w:rFonts w:ascii="Verdana" w:hAnsi="Verdana"/>
        </w:rPr>
        <w:t>to ensure the</w:t>
      </w:r>
      <w:r w:rsidR="002E5EE7" w:rsidRPr="3D699497">
        <w:rPr>
          <w:rFonts w:ascii="Verdana" w:hAnsi="Verdana"/>
        </w:rPr>
        <w:t xml:space="preserve"> correct recipient</w:t>
      </w:r>
      <w:r w:rsidR="004E1CC1" w:rsidRPr="3D699497">
        <w:rPr>
          <w:rFonts w:ascii="Verdana" w:hAnsi="Verdana"/>
        </w:rPr>
        <w:t xml:space="preserve">. </w:t>
      </w:r>
    </w:p>
    <w:p w14:paraId="792C3CCC" w14:textId="77777777" w:rsidR="005D4EAC" w:rsidRDefault="005D4EAC" w:rsidP="00C26624">
      <w:pPr>
        <w:spacing w:before="120" w:after="120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5D7976" w14:paraId="4BDD1EE5" w14:textId="77777777" w:rsidTr="005238CC">
        <w:trPr>
          <w:trHeight w:val="557"/>
        </w:trPr>
        <w:tc>
          <w:tcPr>
            <w:tcW w:w="5000" w:type="pct"/>
            <w:shd w:val="clear" w:color="auto" w:fill="C0C0C0"/>
          </w:tcPr>
          <w:p w14:paraId="63D70B65" w14:textId="04A03D2E" w:rsidR="005A64DA" w:rsidRPr="005D7976" w:rsidRDefault="002E5EE7" w:rsidP="00C26624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" w:name="_Rationale"/>
            <w:bookmarkStart w:id="6" w:name="_Definitions"/>
            <w:bookmarkStart w:id="7" w:name="_Definitions/Abbreviations"/>
            <w:bookmarkStart w:id="8" w:name="_Process_for_Handling"/>
            <w:bookmarkStart w:id="9" w:name="_Toc205460704"/>
            <w:bookmarkStart w:id="10" w:name="OLE_LINK2"/>
            <w:bookmarkEnd w:id="4"/>
            <w:bookmarkEnd w:id="5"/>
            <w:bookmarkEnd w:id="6"/>
            <w:bookmarkEnd w:id="7"/>
            <w:bookmarkEnd w:id="8"/>
            <w:r>
              <w:rPr>
                <w:rFonts w:ascii="Verdana" w:hAnsi="Verdana"/>
                <w:i w:val="0"/>
                <w:iCs w:val="0"/>
              </w:rPr>
              <w:t>Calls from Customer Care (Callbacks from Commercial</w:t>
            </w:r>
            <w:r w:rsidR="004D33F5">
              <w:rPr>
                <w:rFonts w:ascii="Verdana" w:hAnsi="Verdana"/>
                <w:i w:val="0"/>
                <w:iCs w:val="0"/>
              </w:rPr>
              <w:t xml:space="preserve"> and Med D</w:t>
            </w:r>
            <w:r>
              <w:rPr>
                <w:rFonts w:ascii="Verdana" w:hAnsi="Verdana"/>
                <w:i w:val="0"/>
                <w:iCs w:val="0"/>
              </w:rPr>
              <w:t xml:space="preserve"> Care Centers)</w:t>
            </w:r>
            <w:bookmarkEnd w:id="9"/>
          </w:p>
        </w:tc>
      </w:tr>
      <w:bookmarkEnd w:id="10"/>
    </w:tbl>
    <w:p w14:paraId="7F240D92" w14:textId="77777777" w:rsidR="00C26624" w:rsidRDefault="00C26624" w:rsidP="004E1CC1">
      <w:pPr>
        <w:spacing w:before="120" w:after="120"/>
        <w:contextualSpacing/>
        <w:rPr>
          <w:rFonts w:ascii="Verdana" w:hAnsi="Verdana"/>
        </w:rPr>
      </w:pPr>
    </w:p>
    <w:p w14:paraId="7CF72508" w14:textId="3184855C" w:rsidR="00B13B31" w:rsidRPr="004E1CC1" w:rsidRDefault="603F7A5B" w:rsidP="00C26624">
      <w:pPr>
        <w:spacing w:before="120" w:after="120"/>
        <w:rPr>
          <w:rFonts w:ascii="Verdana" w:hAnsi="Verdana"/>
        </w:rPr>
      </w:pPr>
      <w:r w:rsidRPr="3814A108">
        <w:rPr>
          <w:rFonts w:ascii="Verdana" w:eastAsia="Verdana" w:hAnsi="Verdana" w:cs="Verdana"/>
          <w:color w:val="000000" w:themeColor="text1"/>
        </w:rPr>
        <w:t>The phone number displayed on Caller ID is 623-228-9898</w:t>
      </w:r>
      <w:r w:rsidR="00E3313F">
        <w:rPr>
          <w:rFonts w:ascii="Verdana" w:eastAsia="Verdana" w:hAnsi="Verdana" w:cs="Verdana"/>
          <w:color w:val="000000" w:themeColor="text1"/>
        </w:rPr>
        <w:t>.</w:t>
      </w:r>
    </w:p>
    <w:p w14:paraId="702F0846" w14:textId="77777777" w:rsidR="002E5EE7" w:rsidRDefault="002E5EE7" w:rsidP="004E1CC1">
      <w:pPr>
        <w:spacing w:before="120" w:after="120"/>
        <w:rPr>
          <w:rFonts w:ascii="Verdana" w:hAnsi="Verdana"/>
        </w:rPr>
      </w:pPr>
      <w:bookmarkStart w:id="11" w:name="_Log_Activity"/>
      <w:bookmarkEnd w:id="11"/>
    </w:p>
    <w:p w14:paraId="575D57C5" w14:textId="77777777" w:rsidR="009B3ACE" w:rsidRPr="005D7976" w:rsidRDefault="009B3ACE" w:rsidP="004E1CC1">
      <w:pPr>
        <w:spacing w:before="120" w:after="120"/>
        <w:jc w:val="right"/>
        <w:rPr>
          <w:rFonts w:ascii="Verdana" w:hAnsi="Verdana"/>
        </w:rPr>
      </w:pPr>
      <w:hyperlink w:anchor="_top" w:history="1">
        <w:r w:rsidRPr="009B3ACE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E5EE7" w:rsidRPr="005D7976" w14:paraId="2F332D0A" w14:textId="77777777" w:rsidTr="008E3DAA">
        <w:tc>
          <w:tcPr>
            <w:tcW w:w="5000" w:type="pct"/>
            <w:shd w:val="clear" w:color="auto" w:fill="C0C0C0"/>
          </w:tcPr>
          <w:p w14:paraId="32FD019A" w14:textId="77777777" w:rsidR="002E5EE7" w:rsidRPr="005D7976" w:rsidRDefault="002E5EE7" w:rsidP="00C26624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2" w:name="_Toc205460705"/>
            <w:r>
              <w:rPr>
                <w:rFonts w:ascii="Verdana" w:hAnsi="Verdana"/>
                <w:i w:val="0"/>
                <w:iCs w:val="0"/>
              </w:rPr>
              <w:t>General Outbound Calls (Refill Reminders, Programs for Mail Order and Retail)</w:t>
            </w:r>
            <w:bookmarkEnd w:id="12"/>
          </w:p>
        </w:tc>
      </w:tr>
    </w:tbl>
    <w:p w14:paraId="4CB05EDF" w14:textId="77777777" w:rsidR="00C26624" w:rsidRDefault="00C26624" w:rsidP="004E1CC1">
      <w:pPr>
        <w:spacing w:before="120" w:after="120"/>
        <w:contextualSpacing/>
        <w:rPr>
          <w:rFonts w:ascii="Verdana" w:hAnsi="Verdana"/>
        </w:rPr>
      </w:pPr>
    </w:p>
    <w:p w14:paraId="5953A608" w14:textId="4E4EABCC" w:rsidR="002E5EE7" w:rsidRPr="005D7976" w:rsidRDefault="002E5EE7" w:rsidP="004E1CC1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Refer to as needed: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7"/>
        <w:gridCol w:w="9863"/>
      </w:tblGrid>
      <w:tr w:rsidR="002E5EE7" w:rsidRPr="005D7976" w14:paraId="1A7D3E62" w14:textId="77777777" w:rsidTr="004E1CC1">
        <w:tc>
          <w:tcPr>
            <w:tcW w:w="1192" w:type="pct"/>
            <w:shd w:val="clear" w:color="auto" w:fill="D9D9D9" w:themeFill="background1" w:themeFillShade="D9"/>
          </w:tcPr>
          <w:p w14:paraId="79157318" w14:textId="77777777" w:rsidR="002E5EE7" w:rsidRPr="005D7976" w:rsidRDefault="002E5EE7" w:rsidP="00C2662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Number Displayed on Caller ID</w:t>
            </w:r>
          </w:p>
        </w:tc>
        <w:tc>
          <w:tcPr>
            <w:tcW w:w="3808" w:type="pct"/>
            <w:shd w:val="clear" w:color="auto" w:fill="D9D9D9" w:themeFill="background1" w:themeFillShade="D9"/>
          </w:tcPr>
          <w:p w14:paraId="46ED5907" w14:textId="77777777" w:rsidR="002E5EE7" w:rsidRPr="005D7976" w:rsidRDefault="002E5EE7" w:rsidP="00C2662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Inbound Number left on answering device</w:t>
            </w:r>
          </w:p>
        </w:tc>
      </w:tr>
      <w:tr w:rsidR="002E5EE7" w:rsidRPr="005D7976" w14:paraId="3EB67CA0" w14:textId="77777777" w:rsidTr="00342A2C">
        <w:tc>
          <w:tcPr>
            <w:tcW w:w="1192" w:type="pct"/>
            <w:vAlign w:val="bottom"/>
          </w:tcPr>
          <w:p w14:paraId="51CEEB19" w14:textId="77777777" w:rsidR="002E5EE7" w:rsidRPr="007D41AD" w:rsidRDefault="002E5EE7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231-622-4403</w:t>
            </w:r>
          </w:p>
        </w:tc>
        <w:tc>
          <w:tcPr>
            <w:tcW w:w="3808" w:type="pct"/>
            <w:vAlign w:val="bottom"/>
          </w:tcPr>
          <w:p w14:paraId="0A1E1273" w14:textId="77777777" w:rsidR="002E5EE7" w:rsidRPr="007D41AD" w:rsidRDefault="002E5EE7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877-306-3893</w:t>
            </w:r>
          </w:p>
        </w:tc>
      </w:tr>
      <w:tr w:rsidR="002E5EE7" w:rsidRPr="005D7976" w14:paraId="2F757B25" w14:textId="77777777" w:rsidTr="00342A2C">
        <w:tc>
          <w:tcPr>
            <w:tcW w:w="1192" w:type="pct"/>
          </w:tcPr>
          <w:p w14:paraId="79D7DE76" w14:textId="77777777" w:rsidR="002E5EE7" w:rsidRPr="007D41AD" w:rsidRDefault="002E5EE7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404-381-1615</w:t>
            </w:r>
          </w:p>
        </w:tc>
        <w:tc>
          <w:tcPr>
            <w:tcW w:w="3808" w:type="pct"/>
          </w:tcPr>
          <w:p w14:paraId="697E5AFD" w14:textId="77777777" w:rsidR="002E5EE7" w:rsidRPr="007D41AD" w:rsidRDefault="002E5EE7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888-511-8052</w:t>
            </w:r>
          </w:p>
        </w:tc>
      </w:tr>
      <w:tr w:rsidR="002E5EE7" w:rsidRPr="005D7976" w14:paraId="022D16F4" w14:textId="77777777" w:rsidTr="00342A2C">
        <w:tc>
          <w:tcPr>
            <w:tcW w:w="1192" w:type="pct"/>
            <w:vAlign w:val="bottom"/>
          </w:tcPr>
          <w:p w14:paraId="49020F1C" w14:textId="77777777" w:rsidR="002E5EE7" w:rsidRPr="007D41AD" w:rsidRDefault="002E5EE7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423-822-2465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="00B8339E">
              <w:rPr>
                <w:rFonts w:ascii="Verdana" w:hAnsi="Verdana"/>
                <w:color w:val="000000"/>
              </w:rPr>
              <w:t xml:space="preserve">/ </w:t>
            </w:r>
            <w:r w:rsidRPr="007D41AD">
              <w:rPr>
                <w:rFonts w:ascii="Verdana" w:hAnsi="Verdana"/>
                <w:color w:val="000000"/>
              </w:rPr>
              <w:t>423-822-2466</w:t>
            </w:r>
          </w:p>
        </w:tc>
        <w:tc>
          <w:tcPr>
            <w:tcW w:w="3808" w:type="pct"/>
            <w:vAlign w:val="bottom"/>
          </w:tcPr>
          <w:p w14:paraId="6F0A88C0" w14:textId="77777777" w:rsidR="002E5EE7" w:rsidRPr="007D41AD" w:rsidRDefault="002E5EE7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877-477-1442 (General)</w:t>
            </w:r>
          </w:p>
        </w:tc>
      </w:tr>
      <w:tr w:rsidR="002E5EE7" w:rsidRPr="005D7976" w14:paraId="088DAA20" w14:textId="77777777" w:rsidTr="00342A2C">
        <w:tc>
          <w:tcPr>
            <w:tcW w:w="1192" w:type="pct"/>
          </w:tcPr>
          <w:p w14:paraId="16D64305" w14:textId="77777777" w:rsidR="002E5EE7" w:rsidRPr="007D41AD" w:rsidRDefault="002E5EE7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480-391-4600</w:t>
            </w:r>
          </w:p>
        </w:tc>
        <w:tc>
          <w:tcPr>
            <w:tcW w:w="3808" w:type="pct"/>
          </w:tcPr>
          <w:p w14:paraId="34D5C906" w14:textId="77777777" w:rsidR="002E5EE7" w:rsidRPr="007D41AD" w:rsidRDefault="002E5EE7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866-485-4639</w:t>
            </w:r>
          </w:p>
        </w:tc>
      </w:tr>
      <w:tr w:rsidR="002E5EE7" w:rsidRPr="005D7976" w14:paraId="41F883E8" w14:textId="77777777" w:rsidTr="00342A2C">
        <w:tc>
          <w:tcPr>
            <w:tcW w:w="1192" w:type="pct"/>
            <w:vAlign w:val="bottom"/>
          </w:tcPr>
          <w:p w14:paraId="3DC430EB" w14:textId="77777777" w:rsidR="002E5EE7" w:rsidRPr="007D41AD" w:rsidRDefault="002E5EE7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678-421-4928</w:t>
            </w:r>
          </w:p>
        </w:tc>
        <w:tc>
          <w:tcPr>
            <w:tcW w:w="3808" w:type="pct"/>
            <w:vAlign w:val="bottom"/>
          </w:tcPr>
          <w:p w14:paraId="2A95700E" w14:textId="77777777" w:rsidR="002E5EE7" w:rsidRPr="007D41AD" w:rsidRDefault="002E5EE7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877-495-0422</w:t>
            </w:r>
          </w:p>
        </w:tc>
      </w:tr>
      <w:tr w:rsidR="002E5EE7" w:rsidRPr="005D7976" w14:paraId="6F3EDE5B" w14:textId="77777777" w:rsidTr="00342A2C">
        <w:tc>
          <w:tcPr>
            <w:tcW w:w="1192" w:type="pct"/>
            <w:vAlign w:val="bottom"/>
          </w:tcPr>
          <w:p w14:paraId="75E9254F" w14:textId="77777777" w:rsidR="002E5EE7" w:rsidRPr="007D41AD" w:rsidRDefault="002E5EE7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678-421-4929</w:t>
            </w:r>
          </w:p>
        </w:tc>
        <w:tc>
          <w:tcPr>
            <w:tcW w:w="3808" w:type="pct"/>
            <w:vAlign w:val="bottom"/>
          </w:tcPr>
          <w:p w14:paraId="0C49333A" w14:textId="77777777" w:rsidR="002E5EE7" w:rsidRPr="007D41AD" w:rsidRDefault="002E5EE7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877-495-0477</w:t>
            </w:r>
          </w:p>
        </w:tc>
      </w:tr>
      <w:tr w:rsidR="002E5EE7" w:rsidRPr="005D7976" w14:paraId="1A5FD164" w14:textId="77777777" w:rsidTr="00342A2C">
        <w:tc>
          <w:tcPr>
            <w:tcW w:w="1192" w:type="pct"/>
          </w:tcPr>
          <w:p w14:paraId="59E5424B" w14:textId="77777777" w:rsidR="002E5EE7" w:rsidRPr="007D41AD" w:rsidRDefault="002E5EE7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855-673-6197</w:t>
            </w:r>
          </w:p>
        </w:tc>
        <w:tc>
          <w:tcPr>
            <w:tcW w:w="3808" w:type="pct"/>
          </w:tcPr>
          <w:p w14:paraId="4B2D0D30" w14:textId="77777777" w:rsidR="002E5EE7" w:rsidRPr="007D41AD" w:rsidRDefault="002E5EE7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888-557-7852</w:t>
            </w:r>
          </w:p>
        </w:tc>
      </w:tr>
      <w:tr w:rsidR="002E5EE7" w:rsidRPr="005D7976" w14:paraId="07135C7A" w14:textId="77777777" w:rsidTr="00342A2C">
        <w:tc>
          <w:tcPr>
            <w:tcW w:w="1192" w:type="pct"/>
          </w:tcPr>
          <w:p w14:paraId="68F0B2D5" w14:textId="77777777" w:rsidR="002E5EE7" w:rsidRPr="007D41AD" w:rsidRDefault="002E5EE7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855-673-6198</w:t>
            </w:r>
          </w:p>
        </w:tc>
        <w:tc>
          <w:tcPr>
            <w:tcW w:w="3808" w:type="pct"/>
          </w:tcPr>
          <w:p w14:paraId="7509767C" w14:textId="77777777" w:rsidR="002E5EE7" w:rsidRPr="007D41AD" w:rsidRDefault="002E5EE7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888-557-7853</w:t>
            </w:r>
          </w:p>
        </w:tc>
      </w:tr>
      <w:tr w:rsidR="002E5EE7" w:rsidRPr="005D7976" w14:paraId="2CFFA81A" w14:textId="77777777" w:rsidTr="00342A2C">
        <w:tc>
          <w:tcPr>
            <w:tcW w:w="1192" w:type="pct"/>
          </w:tcPr>
          <w:p w14:paraId="0CCF5751" w14:textId="77777777" w:rsidR="002E5EE7" w:rsidRPr="007D41AD" w:rsidRDefault="002E5EE7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855-673-6200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="00B8339E">
              <w:rPr>
                <w:rFonts w:ascii="Verdana" w:hAnsi="Verdana"/>
                <w:color w:val="000000"/>
              </w:rPr>
              <w:t xml:space="preserve">/ </w:t>
            </w:r>
            <w:r w:rsidRPr="007D41AD">
              <w:rPr>
                <w:rFonts w:ascii="Verdana" w:hAnsi="Verdana"/>
                <w:color w:val="000000"/>
              </w:rPr>
              <w:t>855-673-6221</w:t>
            </w:r>
          </w:p>
        </w:tc>
        <w:tc>
          <w:tcPr>
            <w:tcW w:w="3808" w:type="pct"/>
          </w:tcPr>
          <w:p w14:paraId="09556B3D" w14:textId="77777777" w:rsidR="002E5EE7" w:rsidRPr="007D41AD" w:rsidRDefault="002E5EE7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888-803-5117</w:t>
            </w:r>
          </w:p>
        </w:tc>
      </w:tr>
      <w:tr w:rsidR="002E5EE7" w:rsidRPr="005D7976" w14:paraId="2A5F5D73" w14:textId="77777777" w:rsidTr="00342A2C">
        <w:tc>
          <w:tcPr>
            <w:tcW w:w="1192" w:type="pct"/>
          </w:tcPr>
          <w:p w14:paraId="66E0B5F9" w14:textId="77777777" w:rsidR="002E5EE7" w:rsidRDefault="002E5EE7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866-573-9184 </w:t>
            </w:r>
          </w:p>
        </w:tc>
        <w:tc>
          <w:tcPr>
            <w:tcW w:w="3808" w:type="pct"/>
          </w:tcPr>
          <w:p w14:paraId="55B20B11" w14:textId="77777777" w:rsidR="002E5EE7" w:rsidRPr="0058060C" w:rsidRDefault="002E5EE7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58060C">
              <w:rPr>
                <w:rFonts w:ascii="Verdana" w:hAnsi="Verdana"/>
                <w:color w:val="000000"/>
              </w:rPr>
              <w:t>866-624-1481</w:t>
            </w:r>
            <w:r>
              <w:rPr>
                <w:rFonts w:ascii="Verdana" w:hAnsi="Verdana"/>
                <w:color w:val="000000"/>
              </w:rPr>
              <w:t xml:space="preserve"> (Pharmacy Advisor)</w:t>
            </w:r>
          </w:p>
        </w:tc>
      </w:tr>
      <w:tr w:rsidR="002E5EE7" w:rsidRPr="005D7976" w14:paraId="5625B033" w14:textId="77777777" w:rsidTr="00342A2C">
        <w:tc>
          <w:tcPr>
            <w:tcW w:w="1192" w:type="pct"/>
          </w:tcPr>
          <w:p w14:paraId="2790C930" w14:textId="77777777" w:rsidR="002E5EE7" w:rsidRPr="007D41AD" w:rsidRDefault="002E5EE7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866-704-1590</w:t>
            </w:r>
          </w:p>
        </w:tc>
        <w:tc>
          <w:tcPr>
            <w:tcW w:w="3808" w:type="pct"/>
          </w:tcPr>
          <w:p w14:paraId="78830A0E" w14:textId="77777777" w:rsidR="002E5EE7" w:rsidRPr="007D41AD" w:rsidRDefault="002E5EE7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866-704-1590</w:t>
            </w:r>
          </w:p>
        </w:tc>
      </w:tr>
      <w:tr w:rsidR="002E5EE7" w:rsidRPr="005D7976" w14:paraId="5B61C013" w14:textId="77777777" w:rsidTr="00342A2C">
        <w:tc>
          <w:tcPr>
            <w:tcW w:w="1192" w:type="pct"/>
          </w:tcPr>
          <w:p w14:paraId="7EE56AC4" w14:textId="77777777" w:rsidR="002E5EE7" w:rsidRPr="007D41AD" w:rsidRDefault="002E5EE7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877-255-1681</w:t>
            </w:r>
            <w:r w:rsidR="00B8339E">
              <w:rPr>
                <w:rFonts w:ascii="Verdana" w:hAnsi="Verdana"/>
                <w:color w:val="000000"/>
              </w:rPr>
              <w:t xml:space="preserve"> / </w:t>
            </w:r>
            <w:r>
              <w:rPr>
                <w:rFonts w:ascii="Verdana" w:hAnsi="Verdana"/>
                <w:color w:val="000000"/>
              </w:rPr>
              <w:t>800-776-1355</w:t>
            </w:r>
          </w:p>
        </w:tc>
        <w:tc>
          <w:tcPr>
            <w:tcW w:w="3808" w:type="pct"/>
          </w:tcPr>
          <w:p w14:paraId="423DE407" w14:textId="77777777" w:rsidR="002E5EE7" w:rsidRPr="007D41AD" w:rsidRDefault="002E5EE7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877-255-1681</w:t>
            </w:r>
          </w:p>
        </w:tc>
      </w:tr>
      <w:tr w:rsidR="002E5EE7" w:rsidRPr="005D7976" w14:paraId="2A203EED" w14:textId="77777777" w:rsidTr="00342A2C">
        <w:tc>
          <w:tcPr>
            <w:tcW w:w="1192" w:type="pct"/>
          </w:tcPr>
          <w:p w14:paraId="50128972" w14:textId="77777777" w:rsidR="002E5EE7" w:rsidRPr="007D41AD" w:rsidRDefault="002E5EE7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888-277-4144</w:t>
            </w:r>
          </w:p>
        </w:tc>
        <w:tc>
          <w:tcPr>
            <w:tcW w:w="3808" w:type="pct"/>
          </w:tcPr>
          <w:p w14:paraId="722FAD82" w14:textId="77777777" w:rsidR="002E5EE7" w:rsidRPr="007D41AD" w:rsidRDefault="002E5EE7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866-992-1041</w:t>
            </w:r>
          </w:p>
        </w:tc>
      </w:tr>
      <w:tr w:rsidR="00EB70C1" w:rsidRPr="005D7976" w14:paraId="145BE4BD" w14:textId="77777777" w:rsidTr="00342A2C">
        <w:tc>
          <w:tcPr>
            <w:tcW w:w="1192" w:type="pct"/>
          </w:tcPr>
          <w:p w14:paraId="57CE82D7" w14:textId="3C26C609" w:rsidR="00EB70C1" w:rsidRPr="007D41AD" w:rsidRDefault="00EB70C1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B70C1">
              <w:rPr>
                <w:rFonts w:ascii="Verdana" w:hAnsi="Verdana"/>
                <w:color w:val="000000"/>
              </w:rPr>
              <w:t>855-418-9359</w:t>
            </w:r>
          </w:p>
        </w:tc>
        <w:tc>
          <w:tcPr>
            <w:tcW w:w="3808" w:type="pct"/>
          </w:tcPr>
          <w:p w14:paraId="287E67AB" w14:textId="12D923D7" w:rsidR="00EB70C1" w:rsidRPr="007D41AD" w:rsidRDefault="00EB70C1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B70C1">
              <w:rPr>
                <w:rFonts w:ascii="Verdana" w:hAnsi="Verdana"/>
                <w:color w:val="000000"/>
              </w:rPr>
              <w:t>855-418-9359</w:t>
            </w:r>
          </w:p>
        </w:tc>
      </w:tr>
    </w:tbl>
    <w:p w14:paraId="321AD6C0" w14:textId="77777777" w:rsidR="002E5EE7" w:rsidRDefault="002E5EE7" w:rsidP="004E1CC1">
      <w:pPr>
        <w:spacing w:before="120" w:after="120"/>
        <w:jc w:val="right"/>
        <w:rPr>
          <w:rFonts w:ascii="Verdana" w:hAnsi="Verdana"/>
        </w:rPr>
      </w:pPr>
    </w:p>
    <w:p w14:paraId="4AAD569F" w14:textId="77777777" w:rsidR="009B3ACE" w:rsidRPr="005D7976" w:rsidRDefault="009B3ACE" w:rsidP="004E1CC1">
      <w:pPr>
        <w:spacing w:before="120" w:after="120"/>
        <w:jc w:val="right"/>
        <w:rPr>
          <w:rFonts w:ascii="Verdana" w:hAnsi="Verdana"/>
        </w:rPr>
      </w:pPr>
      <w:hyperlink w:anchor="_top" w:history="1">
        <w:r w:rsidRPr="009B3ACE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E5EE7" w:rsidRPr="005D7976" w14:paraId="2D200B9A" w14:textId="77777777" w:rsidTr="00195549">
        <w:tc>
          <w:tcPr>
            <w:tcW w:w="5000" w:type="pct"/>
            <w:shd w:val="clear" w:color="auto" w:fill="C0C0C0"/>
          </w:tcPr>
          <w:p w14:paraId="76E0E78D" w14:textId="6066A871" w:rsidR="002E5EE7" w:rsidRPr="005D7976" w:rsidRDefault="002E5EE7" w:rsidP="00C26624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3" w:name="_Toc205460706"/>
            <w:r>
              <w:rPr>
                <w:rFonts w:ascii="Verdana" w:hAnsi="Verdana"/>
                <w:i w:val="0"/>
                <w:iCs w:val="0"/>
              </w:rPr>
              <w:t>Miscellaneous Calls</w:t>
            </w:r>
            <w:bookmarkEnd w:id="13"/>
            <w:r>
              <w:rPr>
                <w:rFonts w:ascii="Verdana" w:hAnsi="Verdana"/>
                <w:i w:val="0"/>
                <w:iCs w:val="0"/>
              </w:rPr>
              <w:t xml:space="preserve"> </w:t>
            </w:r>
            <w:r w:rsidR="00FB1369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042DFCEF" w14:textId="77777777" w:rsidR="00C26624" w:rsidRDefault="00C26624" w:rsidP="004E1CC1">
      <w:pPr>
        <w:spacing w:before="120" w:after="120"/>
        <w:contextualSpacing/>
        <w:rPr>
          <w:rFonts w:ascii="Verdana" w:hAnsi="Verdana"/>
        </w:rPr>
      </w:pPr>
    </w:p>
    <w:p w14:paraId="4169E4B1" w14:textId="0EEAA9CE" w:rsidR="002E5EE7" w:rsidRDefault="002E5EE7" w:rsidP="00C26624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Refer to as needed:</w:t>
      </w:r>
    </w:p>
    <w:tbl>
      <w:tblPr>
        <w:tblStyle w:val="TableGrid"/>
        <w:tblW w:w="4989" w:type="pct"/>
        <w:tblInd w:w="-5" w:type="dxa"/>
        <w:tblLook w:val="04A0" w:firstRow="1" w:lastRow="0" w:firstColumn="1" w:lastColumn="0" w:noHBand="0" w:noVBand="1"/>
      </w:tblPr>
      <w:tblGrid>
        <w:gridCol w:w="1774"/>
        <w:gridCol w:w="5021"/>
        <w:gridCol w:w="6127"/>
      </w:tblGrid>
      <w:tr w:rsidR="001B3507" w:rsidRPr="00B8339E" w14:paraId="2FD8A1F2" w14:textId="77777777" w:rsidTr="008A068E">
        <w:tc>
          <w:tcPr>
            <w:tcW w:w="640" w:type="pct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6773AA9" w14:textId="77777777" w:rsidR="00B8339E" w:rsidRPr="00B8339E" w:rsidRDefault="00B8339E" w:rsidP="00C2662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B8339E">
              <w:rPr>
                <w:rFonts w:ascii="Verdana" w:hAnsi="Verdana"/>
                <w:b/>
              </w:rPr>
              <w:t>Call From</w:t>
            </w:r>
          </w:p>
        </w:tc>
        <w:tc>
          <w:tcPr>
            <w:tcW w:w="1966" w:type="pct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7122F7F" w14:textId="77777777" w:rsidR="00B8339E" w:rsidRPr="00B8339E" w:rsidRDefault="00B8339E" w:rsidP="00C26624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B8339E">
              <w:rPr>
                <w:rFonts w:ascii="Verdana" w:hAnsi="Verdana"/>
                <w:b/>
                <w:color w:val="000000"/>
              </w:rPr>
              <w:t>Reason</w:t>
            </w:r>
          </w:p>
        </w:tc>
        <w:tc>
          <w:tcPr>
            <w:tcW w:w="2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B50DA1" w14:textId="77777777" w:rsidR="00B8339E" w:rsidRPr="00B8339E" w:rsidRDefault="00B8339E" w:rsidP="00C2662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B8339E">
              <w:rPr>
                <w:rFonts w:ascii="Verdana" w:hAnsi="Verdana"/>
                <w:b/>
              </w:rPr>
              <w:t>Number Displayed on Caller ID</w:t>
            </w:r>
          </w:p>
        </w:tc>
      </w:tr>
      <w:tr w:rsidR="005A55D1" w14:paraId="590AD166" w14:textId="77777777" w:rsidTr="008A068E">
        <w:tc>
          <w:tcPr>
            <w:tcW w:w="640" w:type="pct"/>
          </w:tcPr>
          <w:p w14:paraId="24C98D31" w14:textId="073FE75D" w:rsidR="00B8339E" w:rsidRDefault="00B8339E" w:rsidP="00C2662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Aetna</w:t>
            </w:r>
          </w:p>
          <w:p w14:paraId="633A6731" w14:textId="77777777" w:rsidR="00B8339E" w:rsidRPr="00FA36C0" w:rsidRDefault="009E79CF" w:rsidP="00C2662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</w:p>
        </w:tc>
        <w:tc>
          <w:tcPr>
            <w:tcW w:w="1966" w:type="pct"/>
          </w:tcPr>
          <w:p w14:paraId="5295AD33" w14:textId="77777777" w:rsidR="00B8339E" w:rsidRDefault="00B8339E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Outbound call regarding Aetna/SilverScript Integration Initiative.</w:t>
            </w:r>
          </w:p>
          <w:p w14:paraId="532254AB" w14:textId="374132C6" w:rsidR="00B8339E" w:rsidRPr="00B53489" w:rsidRDefault="00B8339E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 w:cs="Arial"/>
              </w:rPr>
              <w:t xml:space="preserve">The purpose of these communications </w:t>
            </w:r>
            <w:r w:rsidR="00FB1369">
              <w:rPr>
                <w:rFonts w:ascii="Verdana" w:hAnsi="Verdana" w:cs="Arial"/>
              </w:rPr>
              <w:t>is</w:t>
            </w:r>
            <w:r>
              <w:rPr>
                <w:rFonts w:ascii="Verdana" w:hAnsi="Verdana" w:cs="Arial"/>
              </w:rPr>
              <w:t xml:space="preserve"> to educate the beneficiaries on how they </w:t>
            </w:r>
            <w:r w:rsidRPr="00F961FF">
              <w:rPr>
                <w:rFonts w:ascii="Verdana" w:hAnsi="Verdana" w:cs="Arial"/>
              </w:rPr>
              <w:t xml:space="preserve">could get more health care benefits if they convert from their </w:t>
            </w:r>
            <w:r w:rsidR="004E1CC1">
              <w:rPr>
                <w:rFonts w:ascii="Verdana" w:hAnsi="Verdana"/>
                <w:color w:val="000000"/>
              </w:rPr>
              <w:t>Prescription Drug Plan (</w:t>
            </w:r>
            <w:r w:rsidRPr="00F961FF">
              <w:rPr>
                <w:rFonts w:ascii="Verdana" w:hAnsi="Verdana" w:cs="Arial"/>
              </w:rPr>
              <w:t>PDP</w:t>
            </w:r>
            <w:r w:rsidR="004E1CC1">
              <w:rPr>
                <w:rFonts w:ascii="Verdana" w:hAnsi="Verdana" w:cs="Arial"/>
              </w:rPr>
              <w:t>)</w:t>
            </w:r>
            <w:r w:rsidRPr="00F961FF">
              <w:rPr>
                <w:rFonts w:ascii="Verdana" w:hAnsi="Verdana" w:cs="Arial"/>
              </w:rPr>
              <w:t xml:space="preserve"> to an Aetna Medicare Advantage MAPD plan</w:t>
            </w:r>
            <w:r>
              <w:rPr>
                <w:rFonts w:ascii="Verdana" w:hAnsi="Verdana"/>
                <w:color w:val="000000"/>
              </w:rPr>
              <w:t xml:space="preserve"> 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733C65" w14:textId="62EAEC3B" w:rsidR="00B7195C" w:rsidRDefault="00B7195C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202-602-2663 / 203-446-3676 / 205-419-6025 / 206-347-0217 / 207-218-5718 / 207-531-4055 / 208-514-1375 / 209-813-4651 / 210-729-1477 / 216-416-1565 / 217-702-4295 / 218-878-9633 / </w:t>
            </w:r>
          </w:p>
          <w:p w14:paraId="4D127215" w14:textId="5B972973" w:rsidR="00B7195C" w:rsidRDefault="00B7195C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219-250-1802 / 225-217-6889 / 225-532-0071 / 228-207-4554 / 229-299-0708 / 231-598-4118 / 239-221-0995 / 240-345-9817 / 252-642-6190 / 262-706-1849 / 267-799-1283 / 267-895-3722 / </w:t>
            </w:r>
          </w:p>
          <w:p w14:paraId="6EAA4329" w14:textId="092F4E07" w:rsidR="00B7195C" w:rsidRDefault="00B7195C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270-205-4012 / 276-356-0661 / 302-721-6474 / 304-362-5334 / 304-443-0048 / 307-217-8012 / 308-313-3522 / 313-284-6654 / 314-720-6559 / 317-868-7113 / 334-422-9106 / 347-467-4984 / </w:t>
            </w:r>
          </w:p>
          <w:p w14:paraId="024DA7F0" w14:textId="4D9177A3" w:rsidR="00B7195C" w:rsidRDefault="00B7195C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401-424-1281 / 402-256-1571 / 404-984-2113 / 404-986-8685 / 405-367-6307 / 423-617-0473 / 458-505-3142 / 479-802-3495 / 502-203-0929 / 505-933-7817 / 515-200-5632 / 515-575-9153 / </w:t>
            </w:r>
          </w:p>
          <w:p w14:paraId="73513786" w14:textId="13D0B4CC" w:rsidR="00B7195C" w:rsidRDefault="00B7195C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601-419-7078 / 602-334-4454 / 605-252-5406 / 607-210-0907 / 609-521-2647 / 614-367-5148 / 702-935-0051 / 713-913-4638 / 718-407-0773 / 720-398-0454 / 731-224-7076 / 740-314-4461 / </w:t>
            </w:r>
          </w:p>
          <w:p w14:paraId="49CCBA90" w14:textId="57A0DCBB" w:rsidR="00B7195C" w:rsidRDefault="00B7195C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781-561-7427 / 785-268-4020 / 801-642-4146 / 802-505-6645 / 803-761-9051 / 804-451-3210 / 816-537-1790 / 816-537-1817 / 833-408-0434 / 833-408-0436 / 833-408-0437 / 833-</w:t>
            </w:r>
            <w:proofErr w:type="gramStart"/>
            <w:r>
              <w:rPr>
                <w:rFonts w:ascii="Verdana" w:hAnsi="Verdana"/>
                <w:color w:val="000000"/>
              </w:rPr>
              <w:t>408-</w:t>
            </w:r>
            <w:proofErr w:type="gramEnd"/>
            <w:r>
              <w:rPr>
                <w:rFonts w:ascii="Verdana" w:hAnsi="Verdana"/>
                <w:color w:val="000000"/>
              </w:rPr>
              <w:t xml:space="preserve">0438 / </w:t>
            </w:r>
          </w:p>
          <w:p w14:paraId="49A24A55" w14:textId="3DED3B91" w:rsidR="00B7195C" w:rsidRDefault="00B7195C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833-408-0439 / 833-408-0440 / 833-413-0429 / 833-413-0430 / 833-413-0431 / 833-413-0432 / 833-413-0433 / 833-421-0833 / 833-421-0834 / 844-292-7550 / 844-330-4133 / 844-</w:t>
            </w:r>
            <w:proofErr w:type="gramStart"/>
            <w:r>
              <w:rPr>
                <w:rFonts w:ascii="Verdana" w:hAnsi="Verdana"/>
                <w:color w:val="000000"/>
              </w:rPr>
              <w:t>330-</w:t>
            </w:r>
            <w:proofErr w:type="gramEnd"/>
            <w:r>
              <w:rPr>
                <w:rFonts w:ascii="Verdana" w:hAnsi="Verdana"/>
                <w:color w:val="000000"/>
              </w:rPr>
              <w:t xml:space="preserve">4139 / </w:t>
            </w:r>
          </w:p>
          <w:p w14:paraId="7FF22D8B" w14:textId="62386816" w:rsidR="00B7195C" w:rsidRDefault="00B7195C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844-330-6698 / 844-330-6698 / 844-787-1591 / 844-787-1591 / 844-849-6996 / 844-961-9430 / 844-961-9490 / 844-961-9498 / 844-961-9501 / 844-961-9610 / 844-961-9735 / 844-961-9738 / </w:t>
            </w:r>
          </w:p>
          <w:p w14:paraId="3581B814" w14:textId="35C41A90" w:rsidR="00B7195C" w:rsidRDefault="00B7195C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855-637-4975 / 855-698-5930 / 856-457-8981 / 860-799-4290 / 866-412-9250 / 877-470-4982 / 877-470-6026 / 877-470-6031 / 877-470-6046 / 877-470-6054 / 888-407-1101 / 888-407-9969 / </w:t>
            </w:r>
          </w:p>
          <w:p w14:paraId="64821107" w14:textId="77777777" w:rsidR="00772ADA" w:rsidRDefault="00B7195C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888-408-0020 / 888-408-0020 / 888-920-5548 / 913-228-1467</w:t>
            </w:r>
            <w:r w:rsidR="00F31666">
              <w:rPr>
                <w:rFonts w:ascii="Verdana" w:hAnsi="Verdana"/>
                <w:color w:val="000000"/>
              </w:rPr>
              <w:t xml:space="preserve">/ </w:t>
            </w:r>
          </w:p>
          <w:p w14:paraId="7CF18867" w14:textId="72D20964" w:rsidR="00B8339E" w:rsidRPr="00B53489" w:rsidRDefault="00DA082F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800-553-1351</w:t>
            </w:r>
          </w:p>
        </w:tc>
      </w:tr>
      <w:tr w:rsidR="00E76AB0" w14:paraId="36AB85D7" w14:textId="77777777" w:rsidTr="008A068E">
        <w:trPr>
          <w:trHeight w:val="20"/>
        </w:trPr>
        <w:tc>
          <w:tcPr>
            <w:tcW w:w="640" w:type="pct"/>
          </w:tcPr>
          <w:p w14:paraId="7A54E6C9" w14:textId="56E23760" w:rsidR="00A76C24" w:rsidRPr="00FA36C0" w:rsidRDefault="005C32FA" w:rsidP="00C2662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Auto Refill Program (ARP)</w:t>
            </w:r>
          </w:p>
        </w:tc>
        <w:tc>
          <w:tcPr>
            <w:tcW w:w="1966" w:type="pct"/>
          </w:tcPr>
          <w:p w14:paraId="2626A8E1" w14:textId="77777777" w:rsidR="00A76C24" w:rsidRDefault="00A76C24" w:rsidP="00C26624">
            <w:pPr>
              <w:spacing w:before="120" w:after="120"/>
              <w:rPr>
                <w:rFonts w:ascii="Verdana" w:hAnsi="Verdana"/>
              </w:rPr>
            </w:pPr>
            <w:r w:rsidRPr="007D41AD">
              <w:rPr>
                <w:rFonts w:ascii="Verdana" w:hAnsi="Verdana"/>
                <w:color w:val="000000"/>
              </w:rPr>
              <w:t>Automatic Refill and Renewal education</w:t>
            </w:r>
            <w:r w:rsidR="005C32FA">
              <w:rPr>
                <w:rFonts w:ascii="Verdana" w:hAnsi="Verdana"/>
                <w:color w:val="000000"/>
              </w:rPr>
              <w:t xml:space="preserve"> - ARP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297CF5" w14:textId="7BEC1700" w:rsidR="00A76C24" w:rsidRPr="007D41AD" w:rsidRDefault="00A76C24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877-255-1681</w:t>
            </w:r>
            <w:r w:rsidR="001E4043">
              <w:rPr>
                <w:rFonts w:ascii="Verdana" w:hAnsi="Verdana"/>
                <w:color w:val="000000"/>
              </w:rPr>
              <w:t xml:space="preserve">, </w:t>
            </w:r>
            <w:r>
              <w:rPr>
                <w:rFonts w:ascii="Verdana" w:hAnsi="Verdana"/>
                <w:color w:val="000000"/>
              </w:rPr>
              <w:t xml:space="preserve">(Aetna) </w:t>
            </w:r>
            <w:r w:rsidRPr="00E424FE">
              <w:rPr>
                <w:rFonts w:ascii="Verdana" w:hAnsi="Verdana"/>
                <w:color w:val="000000"/>
              </w:rPr>
              <w:t>877-284-0828</w:t>
            </w:r>
          </w:p>
        </w:tc>
      </w:tr>
      <w:tr w:rsidR="00591A15" w14:paraId="30B2274B" w14:textId="77777777" w:rsidTr="008A068E">
        <w:tc>
          <w:tcPr>
            <w:tcW w:w="640" w:type="pct"/>
          </w:tcPr>
          <w:p w14:paraId="36E71FDB" w14:textId="4A6AE1B2" w:rsidR="00591A15" w:rsidRPr="00444DF2" w:rsidRDefault="00F5392B" w:rsidP="00E3313F">
            <w:pPr>
              <w:spacing w:before="120" w:after="120"/>
              <w:rPr>
                <w:rFonts w:ascii="Verdana" w:hAnsi="Verdana"/>
              </w:rPr>
            </w:pPr>
            <w:r w:rsidRPr="00444DF2">
              <w:rPr>
                <w:rFonts w:ascii="Verdana" w:hAnsi="Verdana"/>
              </w:rPr>
              <w:t>Automated Outbound Calls</w:t>
            </w:r>
          </w:p>
        </w:tc>
        <w:tc>
          <w:tcPr>
            <w:tcW w:w="1966" w:type="pct"/>
          </w:tcPr>
          <w:p w14:paraId="5BBDD6DE" w14:textId="29D300AF" w:rsidR="00591A15" w:rsidRPr="00444DF2" w:rsidRDefault="00444DF2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E3313F">
              <w:rPr>
                <w:rFonts w:ascii="Verdana" w:hAnsi="Verdana"/>
                <w:color w:val="000000"/>
              </w:rPr>
              <w:t xml:space="preserve">Callers can choose to receive a call back instead of waiting for an agent when there is a hold time. 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E8F956" w14:textId="6487528F" w:rsidR="00591A15" w:rsidRPr="00444DF2" w:rsidRDefault="006A4F24" w:rsidP="00E3313F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1F2AA8">
              <w:rPr>
                <w:rFonts w:ascii="Verdana" w:hAnsi="Verdana"/>
                <w:color w:val="000000"/>
              </w:rPr>
              <w:t xml:space="preserve">When the automated call back is made, </w:t>
            </w:r>
            <w:r>
              <w:rPr>
                <w:rFonts w:ascii="Verdana" w:hAnsi="Verdana"/>
                <w:color w:val="000000"/>
              </w:rPr>
              <w:t>t</w:t>
            </w:r>
            <w:r w:rsidRPr="001A77B1">
              <w:rPr>
                <w:rFonts w:ascii="Verdana" w:hAnsi="Verdana"/>
                <w:color w:val="000000"/>
              </w:rPr>
              <w:t xml:space="preserve">he phone number that the caller will </w:t>
            </w:r>
            <w:r>
              <w:rPr>
                <w:rFonts w:ascii="Verdana" w:hAnsi="Verdana"/>
                <w:color w:val="000000"/>
              </w:rPr>
              <w:t xml:space="preserve">see will </w:t>
            </w:r>
            <w:r w:rsidRPr="001A77B1">
              <w:rPr>
                <w:rFonts w:ascii="Verdana" w:hAnsi="Verdana"/>
                <w:color w:val="000000"/>
              </w:rPr>
              <w:t>be the phone number that they initially dialed, or a number associated with it</w:t>
            </w:r>
            <w:r>
              <w:rPr>
                <w:rFonts w:ascii="Verdana" w:hAnsi="Verdana"/>
                <w:color w:val="000000"/>
              </w:rPr>
              <w:t>.</w:t>
            </w:r>
          </w:p>
        </w:tc>
      </w:tr>
      <w:tr w:rsidR="00E76AB0" w14:paraId="46AB779E" w14:textId="77777777" w:rsidTr="008A068E">
        <w:tc>
          <w:tcPr>
            <w:tcW w:w="640" w:type="pct"/>
            <w:vMerge w:val="restart"/>
          </w:tcPr>
          <w:p w14:paraId="5D79628F" w14:textId="5B80F6DC" w:rsidR="00146771" w:rsidRPr="00FB1369" w:rsidRDefault="003E1921" w:rsidP="00C26624">
            <w:pPr>
              <w:spacing w:before="120" w:after="120"/>
              <w:rPr>
                <w:rFonts w:ascii="Verdana" w:hAnsi="Verdana"/>
              </w:rPr>
            </w:pPr>
            <w:r w:rsidRPr="00FB1369">
              <w:rPr>
                <w:rFonts w:ascii="Verdana" w:hAnsi="Verdana"/>
              </w:rPr>
              <w:t>Care</w:t>
            </w:r>
          </w:p>
        </w:tc>
        <w:tc>
          <w:tcPr>
            <w:tcW w:w="1966" w:type="pct"/>
          </w:tcPr>
          <w:p w14:paraId="14C6E7DC" w14:textId="77777777" w:rsidR="00146771" w:rsidRDefault="00146771" w:rsidP="00C26624">
            <w:pPr>
              <w:spacing w:before="120" w:after="120"/>
              <w:rPr>
                <w:rFonts w:ascii="Verdana" w:hAnsi="Verdana"/>
              </w:rPr>
            </w:pPr>
            <w:r w:rsidRPr="007D41AD">
              <w:rPr>
                <w:rFonts w:ascii="Verdana" w:hAnsi="Verdana"/>
                <w:color w:val="000000"/>
              </w:rPr>
              <w:t>Cold pack shipped from pharmacy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B9A995" w14:textId="77777777" w:rsidR="00146771" w:rsidRPr="007D41AD" w:rsidRDefault="00146771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800-824-6349</w:t>
            </w:r>
          </w:p>
        </w:tc>
      </w:tr>
      <w:tr w:rsidR="00E76AB0" w14:paraId="0236017D" w14:textId="77777777" w:rsidTr="008A068E">
        <w:tc>
          <w:tcPr>
            <w:tcW w:w="640" w:type="pct"/>
            <w:vMerge/>
          </w:tcPr>
          <w:p w14:paraId="3B18D4F8" w14:textId="77777777" w:rsidR="00146771" w:rsidRDefault="00146771" w:rsidP="00C2662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966" w:type="pct"/>
          </w:tcPr>
          <w:p w14:paraId="42AF0F80" w14:textId="77777777" w:rsidR="00146771" w:rsidRDefault="00146771" w:rsidP="00C2662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>Translation of diabetic supplies/clarification on diabetic orders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F2806F" w14:textId="77777777" w:rsidR="00146771" w:rsidRPr="007D41AD" w:rsidRDefault="00146771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800-556-8750</w:t>
            </w:r>
          </w:p>
        </w:tc>
      </w:tr>
      <w:tr w:rsidR="00E76AB0" w14:paraId="0B2D266F" w14:textId="77777777" w:rsidTr="008A068E">
        <w:tc>
          <w:tcPr>
            <w:tcW w:w="640" w:type="pct"/>
            <w:vMerge/>
          </w:tcPr>
          <w:p w14:paraId="6CE3BFBF" w14:textId="77777777" w:rsidR="00146771" w:rsidRDefault="00146771" w:rsidP="00C2662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966" w:type="pct"/>
          </w:tcPr>
          <w:p w14:paraId="783FEA16" w14:textId="77777777" w:rsidR="00146771" w:rsidRDefault="00146771" w:rsidP="00C26624">
            <w:pPr>
              <w:spacing w:before="120" w:after="120"/>
              <w:rPr>
                <w:rFonts w:ascii="Verdana" w:hAnsi="Verdana"/>
              </w:rPr>
            </w:pPr>
            <w:r w:rsidRPr="007D41AD">
              <w:rPr>
                <w:rFonts w:ascii="Verdana" w:hAnsi="Verdana"/>
                <w:color w:val="000000"/>
              </w:rPr>
              <w:t>Lost in transits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044DE5" w14:textId="77777777" w:rsidR="00146771" w:rsidRPr="007D41AD" w:rsidRDefault="00146771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800-824-6349</w:t>
            </w:r>
          </w:p>
        </w:tc>
      </w:tr>
      <w:tr w:rsidR="00E76AB0" w14:paraId="02C8DD0A" w14:textId="77777777" w:rsidTr="008A068E">
        <w:tc>
          <w:tcPr>
            <w:tcW w:w="640" w:type="pct"/>
            <w:vMerge/>
          </w:tcPr>
          <w:p w14:paraId="5E281470" w14:textId="77777777" w:rsidR="00146771" w:rsidRDefault="00146771" w:rsidP="00C2662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966" w:type="pct"/>
          </w:tcPr>
          <w:p w14:paraId="42A4FBA8" w14:textId="77777777" w:rsidR="00146771" w:rsidRPr="007D41AD" w:rsidRDefault="00146771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Order received for new client implementation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57363F" w14:textId="77777777" w:rsidR="00146771" w:rsidRPr="007D41AD" w:rsidRDefault="00146771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800-841-5550</w:t>
            </w:r>
          </w:p>
        </w:tc>
      </w:tr>
      <w:tr w:rsidR="00E76AB0" w14:paraId="19AC5F5C" w14:textId="77777777" w:rsidTr="008A068E">
        <w:tc>
          <w:tcPr>
            <w:tcW w:w="640" w:type="pct"/>
            <w:vMerge/>
          </w:tcPr>
          <w:p w14:paraId="6ED48D6A" w14:textId="77777777" w:rsidR="00146771" w:rsidRDefault="00146771" w:rsidP="00C2662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966" w:type="pct"/>
          </w:tcPr>
          <w:p w14:paraId="6B4211F8" w14:textId="77777777" w:rsidR="00146771" w:rsidRPr="007D41AD" w:rsidRDefault="00146771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Order reshipped (HealthNet client only)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B84E9A" w14:textId="77777777" w:rsidR="00146771" w:rsidRPr="007D41AD" w:rsidRDefault="00146771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888-624-1139</w:t>
            </w:r>
          </w:p>
        </w:tc>
      </w:tr>
      <w:tr w:rsidR="00E76AB0" w14:paraId="22131C97" w14:textId="77777777" w:rsidTr="008A068E">
        <w:tc>
          <w:tcPr>
            <w:tcW w:w="640" w:type="pct"/>
            <w:vMerge/>
          </w:tcPr>
          <w:p w14:paraId="04D3181A" w14:textId="77777777" w:rsidR="00146771" w:rsidRDefault="00146771" w:rsidP="00C2662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966" w:type="pct"/>
          </w:tcPr>
          <w:p w14:paraId="31506275" w14:textId="77777777" w:rsidR="00146771" w:rsidRPr="007D41AD" w:rsidRDefault="00146771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Order reshipped from pharmacy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DDE124" w14:textId="77777777" w:rsidR="00146771" w:rsidRPr="007D41AD" w:rsidRDefault="00146771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800-824-6349</w:t>
            </w:r>
          </w:p>
        </w:tc>
      </w:tr>
      <w:tr w:rsidR="00E76AB0" w14:paraId="5D4AA3B6" w14:textId="77777777" w:rsidTr="008A068E">
        <w:tc>
          <w:tcPr>
            <w:tcW w:w="640" w:type="pct"/>
            <w:vMerge/>
          </w:tcPr>
          <w:p w14:paraId="523C7FBB" w14:textId="77777777" w:rsidR="00146771" w:rsidRDefault="00146771" w:rsidP="00C2662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966" w:type="pct"/>
          </w:tcPr>
          <w:p w14:paraId="75FD0F95" w14:textId="77777777" w:rsidR="00146771" w:rsidRPr="007D41AD" w:rsidRDefault="00146771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Pharmacy Advisor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4BC17E" w14:textId="77777777" w:rsidR="00146771" w:rsidRPr="007D41AD" w:rsidRDefault="00146771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877-418-4772</w:t>
            </w:r>
          </w:p>
        </w:tc>
      </w:tr>
      <w:tr w:rsidR="00E76AB0" w14:paraId="3A245F5D" w14:textId="77777777" w:rsidTr="008A068E">
        <w:tc>
          <w:tcPr>
            <w:tcW w:w="640" w:type="pct"/>
            <w:vMerge/>
          </w:tcPr>
          <w:p w14:paraId="13776C04" w14:textId="77777777" w:rsidR="00146771" w:rsidRDefault="00146771" w:rsidP="00C2662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966" w:type="pct"/>
          </w:tcPr>
          <w:p w14:paraId="67778255" w14:textId="77777777" w:rsidR="00146771" w:rsidRPr="007D41AD" w:rsidRDefault="00146771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Refill to soon (Future Scripts client only)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CFEF83" w14:textId="77777777" w:rsidR="00146771" w:rsidRPr="007D41AD" w:rsidRDefault="00146771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800-824-6349</w:t>
            </w:r>
          </w:p>
        </w:tc>
      </w:tr>
      <w:tr w:rsidR="00E76AB0" w14:paraId="65910A19" w14:textId="77777777" w:rsidTr="008A068E">
        <w:tc>
          <w:tcPr>
            <w:tcW w:w="640" w:type="pct"/>
            <w:vMerge/>
          </w:tcPr>
          <w:p w14:paraId="206B467B" w14:textId="77777777" w:rsidR="00146771" w:rsidRDefault="00146771" w:rsidP="00C2662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966" w:type="pct"/>
          </w:tcPr>
          <w:p w14:paraId="4E7BB267" w14:textId="77777777" w:rsidR="00146771" w:rsidRPr="007D41AD" w:rsidRDefault="00146771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Rx changed with MD permission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77EB76" w14:textId="623C1B2B" w:rsidR="00146771" w:rsidRPr="007D41AD" w:rsidRDefault="651CBF5D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4D3E3220">
              <w:rPr>
                <w:rFonts w:ascii="Verdana" w:hAnsi="Verdana"/>
                <w:color w:val="000000" w:themeColor="text1"/>
              </w:rPr>
              <w:t>888-447-0783</w:t>
            </w:r>
          </w:p>
        </w:tc>
      </w:tr>
      <w:tr w:rsidR="4D3E3220" w14:paraId="6FA5D873" w14:textId="77777777" w:rsidTr="008A068E">
        <w:trPr>
          <w:trHeight w:val="300"/>
        </w:trPr>
        <w:tc>
          <w:tcPr>
            <w:tcW w:w="640" w:type="pct"/>
          </w:tcPr>
          <w:p w14:paraId="5F3780D3" w14:textId="4C780277" w:rsidR="46360469" w:rsidRDefault="46360469" w:rsidP="00CE7958">
            <w:pPr>
              <w:spacing w:before="120"/>
              <w:rPr>
                <w:rFonts w:ascii="Verdana" w:hAnsi="Verdana"/>
              </w:rPr>
            </w:pPr>
            <w:r w:rsidRPr="4D3E3220">
              <w:rPr>
                <w:rFonts w:ascii="Verdana" w:hAnsi="Verdana"/>
              </w:rPr>
              <w:t>Care</w:t>
            </w:r>
          </w:p>
        </w:tc>
        <w:tc>
          <w:tcPr>
            <w:tcW w:w="1966" w:type="pct"/>
          </w:tcPr>
          <w:p w14:paraId="4B435DB1" w14:textId="620CD485" w:rsidR="46360469" w:rsidRDefault="46360469" w:rsidP="4D3E3220">
            <w:pPr>
              <w:spacing w:before="120" w:after="120"/>
              <w:rPr>
                <w:rFonts w:ascii="Verdana" w:hAnsi="Verdana"/>
                <w:color w:val="000000" w:themeColor="text1"/>
              </w:rPr>
            </w:pPr>
            <w:r w:rsidRPr="4D3E3220">
              <w:rPr>
                <w:rFonts w:ascii="Verdana" w:hAnsi="Verdana"/>
                <w:color w:val="000000" w:themeColor="text1"/>
              </w:rPr>
              <w:t>Various, they also provide a 7-digit pin for callback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15FC6C" w14:textId="141FAA02" w:rsidR="46360469" w:rsidRPr="001B3507" w:rsidRDefault="46360469" w:rsidP="00CE7958">
            <w:pPr>
              <w:spacing w:before="120" w:after="120"/>
              <w:rPr>
                <w:rFonts w:ascii="Verdana" w:eastAsia="Verdana" w:hAnsi="Verdana" w:cs="Verdana"/>
              </w:rPr>
            </w:pPr>
            <w:r w:rsidRPr="00CE7958">
              <w:rPr>
                <w:rFonts w:ascii="Verdana" w:eastAsia="Segoe UI" w:hAnsi="Verdana" w:cs="Segoe UI"/>
                <w:color w:val="333333"/>
              </w:rPr>
              <w:t>866-520-7789</w:t>
            </w:r>
          </w:p>
        </w:tc>
      </w:tr>
      <w:tr w:rsidR="00E76AB0" w14:paraId="4F49944E" w14:textId="77777777" w:rsidTr="008A068E">
        <w:tc>
          <w:tcPr>
            <w:tcW w:w="640" w:type="pct"/>
          </w:tcPr>
          <w:p w14:paraId="1D4D085E" w14:textId="3F8844DC" w:rsidR="00B8339E" w:rsidRPr="00FA36C0" w:rsidRDefault="00144EEF" w:rsidP="00C2662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Aetna </w:t>
            </w:r>
            <w:r w:rsidR="00B8339E">
              <w:rPr>
                <w:rFonts w:ascii="Verdana" w:hAnsi="Verdana"/>
              </w:rPr>
              <w:t>Medicare</w:t>
            </w:r>
            <w:r w:rsidR="009E79CF">
              <w:rPr>
                <w:rFonts w:ascii="Verdana" w:hAnsi="Verdana"/>
              </w:rPr>
              <w:t xml:space="preserve"> </w:t>
            </w:r>
          </w:p>
        </w:tc>
        <w:tc>
          <w:tcPr>
            <w:tcW w:w="1966" w:type="pct"/>
          </w:tcPr>
          <w:p w14:paraId="2F46C5A2" w14:textId="4C316C8A" w:rsidR="00B8339E" w:rsidRPr="007D41AD" w:rsidRDefault="00B8339E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Various, they also provide a </w:t>
            </w:r>
            <w:r w:rsidR="00FB1369">
              <w:rPr>
                <w:rFonts w:ascii="Verdana" w:hAnsi="Verdana"/>
                <w:color w:val="000000"/>
              </w:rPr>
              <w:t>7-digit</w:t>
            </w:r>
            <w:r>
              <w:rPr>
                <w:rFonts w:ascii="Verdana" w:hAnsi="Verdana"/>
                <w:color w:val="000000"/>
              </w:rPr>
              <w:t xml:space="preserve"> pin for callback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189644" w14:textId="77777777" w:rsidR="00B8339E" w:rsidRPr="001D6EDE" w:rsidRDefault="00B8339E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1D6EDE">
              <w:rPr>
                <w:rStyle w:val="Hyperlink"/>
                <w:rFonts w:ascii="Verdana" w:hAnsi="Verdana"/>
                <w:color w:val="000000" w:themeColor="text1"/>
                <w:u w:val="none"/>
              </w:rPr>
              <w:t xml:space="preserve">866-887-9741  </w:t>
            </w:r>
          </w:p>
        </w:tc>
      </w:tr>
      <w:tr w:rsidR="00162797" w14:paraId="1DEA78A7" w14:textId="77777777" w:rsidTr="008A068E">
        <w:tc>
          <w:tcPr>
            <w:tcW w:w="640" w:type="pct"/>
          </w:tcPr>
          <w:p w14:paraId="322BFE93" w14:textId="69C67EF1" w:rsidR="00162797" w:rsidRPr="00FA36C0" w:rsidRDefault="00162797" w:rsidP="00C2662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COVID-19 Vaccine</w:t>
            </w:r>
          </w:p>
        </w:tc>
        <w:tc>
          <w:tcPr>
            <w:tcW w:w="1966" w:type="pct"/>
          </w:tcPr>
          <w:p w14:paraId="5CD22B49" w14:textId="7D8B4A82" w:rsidR="00162797" w:rsidRPr="007D41AD" w:rsidRDefault="00162797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eastAsia="Calibri" w:hAnsi="Verdana"/>
              </w:rPr>
              <w:t>O</w:t>
            </w:r>
            <w:r w:rsidRPr="009F3289">
              <w:rPr>
                <w:rFonts w:ascii="Verdana" w:eastAsia="Calibri" w:hAnsi="Verdana"/>
              </w:rPr>
              <w:t xml:space="preserve">utbound call to register for COVID-19 vaccine. This is an ongoing call campaign where CVS Caremark contacts eligible members on behalf of their health plan. 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991770" w14:textId="77777777" w:rsidR="00162797" w:rsidRDefault="00162797" w:rsidP="00C26624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proofErr w:type="gramStart"/>
            <w:r>
              <w:rPr>
                <w:rFonts w:ascii="Verdana" w:hAnsi="Verdana"/>
                <w:bCs/>
                <w:color w:val="000000"/>
              </w:rPr>
              <w:t>844 #’</w:t>
            </w:r>
            <w:proofErr w:type="gramEnd"/>
            <w:r>
              <w:rPr>
                <w:rFonts w:ascii="Verdana" w:hAnsi="Verdana"/>
                <w:bCs/>
                <w:color w:val="000000"/>
              </w:rPr>
              <w:t>s</w:t>
            </w:r>
          </w:p>
          <w:p w14:paraId="05D38037" w14:textId="6065F96B" w:rsidR="00E023E4" w:rsidRPr="0058060C" w:rsidRDefault="00E023E4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A16772">
              <w:rPr>
                <w:rFonts w:ascii="Verdana" w:eastAsia="Calibri" w:hAnsi="Verdana"/>
                <w:color w:val="000000" w:themeColor="text1"/>
              </w:rPr>
              <w:t>May display as</w:t>
            </w:r>
            <w:r w:rsidR="006F0EA1">
              <w:rPr>
                <w:rFonts w:ascii="Verdana" w:eastAsia="Calibri" w:hAnsi="Verdana"/>
                <w:color w:val="000000" w:themeColor="text1"/>
              </w:rPr>
              <w:t xml:space="preserve">: </w:t>
            </w:r>
            <w:r w:rsidRPr="00A16772">
              <w:rPr>
                <w:rFonts w:ascii="Verdana" w:eastAsia="Calibri" w:hAnsi="Verdana"/>
                <w:color w:val="000000" w:themeColor="text1"/>
              </w:rPr>
              <w:t>CVS_COVID_VACC</w:t>
            </w:r>
          </w:p>
        </w:tc>
      </w:tr>
      <w:tr w:rsidR="00E76AB0" w14:paraId="60D0CA1C" w14:textId="77777777" w:rsidTr="008A068E">
        <w:tc>
          <w:tcPr>
            <w:tcW w:w="640" w:type="pct"/>
          </w:tcPr>
          <w:p w14:paraId="54CB59DD" w14:textId="77777777" w:rsidR="00A76C24" w:rsidRPr="00FA36C0" w:rsidRDefault="00A76C24" w:rsidP="00C26624">
            <w:pPr>
              <w:spacing w:before="120" w:after="120"/>
              <w:rPr>
                <w:rFonts w:ascii="Verdana" w:hAnsi="Verdana"/>
              </w:rPr>
            </w:pPr>
            <w:r w:rsidRPr="00FA36C0">
              <w:rPr>
                <w:rFonts w:ascii="Verdana" w:hAnsi="Verdana"/>
              </w:rPr>
              <w:t xml:space="preserve">FEP </w:t>
            </w:r>
          </w:p>
        </w:tc>
        <w:tc>
          <w:tcPr>
            <w:tcW w:w="1966" w:type="pct"/>
          </w:tcPr>
          <w:p w14:paraId="6FBA3345" w14:textId="77777777" w:rsidR="00A76C24" w:rsidRDefault="00A76C24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Various</w:t>
            </w:r>
          </w:p>
          <w:p w14:paraId="184351D9" w14:textId="3F2B1D36" w:rsidR="001F4F30" w:rsidRDefault="001F4F30" w:rsidP="00C2662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Refer to </w:t>
            </w:r>
            <w:hyperlink r:id="rId11" w:anchor="!/view?docid=98d0ecac-4361-4e07-88b2-3c7b9029db43" w:history="1">
              <w:r w:rsidRPr="003568A2">
                <w:rPr>
                  <w:rStyle w:val="Hyperlink"/>
                  <w:rFonts w:ascii="Verdana" w:hAnsi="Verdana"/>
                </w:rPr>
                <w:t xml:space="preserve">FEP Shared – Automated IVR Outbound Phone Numbers Displaying on Caller ID </w:t>
              </w:r>
              <w:r w:rsidR="003568A2" w:rsidRPr="003568A2">
                <w:rPr>
                  <w:rStyle w:val="Hyperlink"/>
                  <w:rFonts w:ascii="Verdana" w:hAnsi="Verdana"/>
                </w:rPr>
                <w:t>(</w:t>
              </w:r>
              <w:r w:rsidRPr="003568A2">
                <w:rPr>
                  <w:rStyle w:val="Hyperlink"/>
                  <w:rFonts w:ascii="Verdana" w:hAnsi="Verdana"/>
                </w:rPr>
                <w:t>069845</w:t>
              </w:r>
              <w:r w:rsidR="003568A2" w:rsidRPr="003568A2">
                <w:rPr>
                  <w:rStyle w:val="Hyperlink"/>
                  <w:rFonts w:ascii="Verdana" w:hAnsi="Verdana"/>
                </w:rPr>
                <w:t>)</w:t>
              </w:r>
              <w:r w:rsidR="000866D5">
                <w:rPr>
                  <w:rStyle w:val="Hyperlink"/>
                  <w:rFonts w:ascii="Verdana" w:hAnsi="Verdana"/>
                </w:rPr>
                <w:t>.</w:t>
              </w:r>
              <w:r w:rsidR="003568A2" w:rsidRPr="003568A2">
                <w:rPr>
                  <w:rStyle w:val="Hyperlink"/>
                  <w:rFonts w:ascii="Verdana" w:hAnsi="Verdana"/>
                </w:rPr>
                <w:t xml:space="preserve"> </w:t>
              </w:r>
            </w:hyperlink>
            <w:r w:rsidR="003568A2">
              <w:rPr>
                <w:rFonts w:ascii="Verdana" w:hAnsi="Verdana"/>
              </w:rPr>
              <w:t xml:space="preserve"> </w:t>
            </w:r>
            <w:r w:rsidR="000866D5">
              <w:rPr>
                <w:rFonts w:ascii="Verdana" w:hAnsi="Verdana"/>
              </w:rPr>
              <w:t xml:space="preserve"> 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A7AE26" w14:textId="52ACA932" w:rsidR="00A76C24" w:rsidRPr="007D41AD" w:rsidRDefault="00A76C24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39438C73">
              <w:rPr>
                <w:rFonts w:ascii="Verdana" w:hAnsi="Verdana"/>
                <w:color w:val="000000" w:themeColor="text1"/>
              </w:rPr>
              <w:t>602-431-5000</w:t>
            </w:r>
          </w:p>
        </w:tc>
      </w:tr>
      <w:tr w:rsidR="068E45CF" w14:paraId="7ECF3A55" w14:textId="77777777" w:rsidTr="008A068E">
        <w:trPr>
          <w:trHeight w:val="300"/>
        </w:trPr>
        <w:tc>
          <w:tcPr>
            <w:tcW w:w="1774" w:type="dxa"/>
          </w:tcPr>
          <w:p w14:paraId="13B37970" w14:textId="5F115EFE" w:rsidR="56773097" w:rsidRDefault="56773097" w:rsidP="000866D5">
            <w:pPr>
              <w:spacing w:before="120" w:after="120"/>
              <w:rPr>
                <w:rFonts w:ascii="Verdana" w:hAnsi="Verdana"/>
              </w:rPr>
            </w:pPr>
            <w:r w:rsidRPr="068E45CF">
              <w:rPr>
                <w:rFonts w:ascii="Verdana" w:hAnsi="Verdana"/>
              </w:rPr>
              <w:t>FEP</w:t>
            </w:r>
          </w:p>
        </w:tc>
        <w:tc>
          <w:tcPr>
            <w:tcW w:w="5021" w:type="dxa"/>
          </w:tcPr>
          <w:p w14:paraId="7CFDE654" w14:textId="22B01B18" w:rsidR="56773097" w:rsidRDefault="00356555" w:rsidP="000866D5">
            <w:pPr>
              <w:spacing w:before="120" w:after="120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/>
              </w:rPr>
              <w:t>Order Received, Refill Expire Warning, Zero Refill Reminder</w:t>
            </w:r>
          </w:p>
        </w:tc>
        <w:tc>
          <w:tcPr>
            <w:tcW w:w="6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90CA3F" w14:textId="27C69FA4" w:rsidR="56773097" w:rsidRDefault="56773097" w:rsidP="068E45CF">
            <w:pPr>
              <w:rPr>
                <w:rFonts w:ascii="Verdana" w:hAnsi="Verdana"/>
                <w:color w:val="000000" w:themeColor="text1"/>
              </w:rPr>
            </w:pPr>
            <w:r w:rsidRPr="068E45CF">
              <w:rPr>
                <w:rFonts w:ascii="Verdana" w:hAnsi="Verdana"/>
                <w:color w:val="000000" w:themeColor="text1"/>
              </w:rPr>
              <w:t>877-200-0896</w:t>
            </w:r>
          </w:p>
        </w:tc>
      </w:tr>
      <w:tr w:rsidR="001B3507" w14:paraId="1600DBB9" w14:textId="77777777" w:rsidTr="008A068E">
        <w:tc>
          <w:tcPr>
            <w:tcW w:w="640" w:type="pct"/>
          </w:tcPr>
          <w:p w14:paraId="317DE1B1" w14:textId="7AC9093F" w:rsidR="001B3507" w:rsidRPr="001B3507" w:rsidRDefault="001B3507" w:rsidP="00C26624">
            <w:pPr>
              <w:spacing w:before="120" w:after="120"/>
              <w:rPr>
                <w:rFonts w:ascii="Verdana" w:hAnsi="Verdana"/>
              </w:rPr>
            </w:pPr>
            <w:r w:rsidRPr="001B3507">
              <w:rPr>
                <w:rFonts w:ascii="Verdana" w:eastAsia="Segoe UI" w:hAnsi="Verdana" w:cs="Segoe UI"/>
                <w:color w:val="333333"/>
              </w:rPr>
              <w:t>FEP Medicare Prescription Drug Program (MPDP) Medication Therapy Management (MTM</w:t>
            </w:r>
            <w:r>
              <w:rPr>
                <w:rFonts w:ascii="Verdana" w:eastAsia="Segoe UI" w:hAnsi="Verdana" w:cs="Segoe UI"/>
                <w:color w:val="333333"/>
              </w:rPr>
              <w:t>)</w:t>
            </w:r>
          </w:p>
        </w:tc>
        <w:tc>
          <w:tcPr>
            <w:tcW w:w="1966" w:type="pct"/>
          </w:tcPr>
          <w:p w14:paraId="454822E9" w14:textId="3F453A23" w:rsidR="001B3507" w:rsidRPr="001B3507" w:rsidRDefault="001B3507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1B3507">
              <w:rPr>
                <w:rFonts w:ascii="Verdana" w:hAnsi="Verdana"/>
                <w:color w:val="000000" w:themeColor="text1"/>
              </w:rPr>
              <w:t>Various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7015CA" w14:textId="73F1602F" w:rsidR="001B3507" w:rsidRPr="001B3507" w:rsidRDefault="001B3507" w:rsidP="00C26624">
            <w:pPr>
              <w:spacing w:before="120" w:after="120"/>
              <w:rPr>
                <w:rFonts w:ascii="Verdana" w:hAnsi="Verdana"/>
                <w:color w:val="000000" w:themeColor="text1"/>
              </w:rPr>
            </w:pPr>
            <w:r w:rsidRPr="001B3507">
              <w:rPr>
                <w:rFonts w:ascii="Verdana" w:eastAsia="Segoe UI" w:hAnsi="Verdana" w:cs="Segoe UI"/>
                <w:color w:val="333333"/>
              </w:rPr>
              <w:t>844-285-8589</w:t>
            </w:r>
          </w:p>
        </w:tc>
      </w:tr>
      <w:tr w:rsidR="006037A3" w14:paraId="1C2530CB" w14:textId="77777777" w:rsidTr="008A068E">
        <w:tc>
          <w:tcPr>
            <w:tcW w:w="640" w:type="pct"/>
          </w:tcPr>
          <w:p w14:paraId="1681474E" w14:textId="38761189" w:rsidR="006037A3" w:rsidRPr="001B3507" w:rsidRDefault="008A068E" w:rsidP="00C26624">
            <w:pPr>
              <w:spacing w:before="120" w:after="120"/>
              <w:rPr>
                <w:rFonts w:ascii="Verdana" w:eastAsia="Segoe UI" w:hAnsi="Verdana" w:cs="Segoe UI"/>
                <w:color w:val="333333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248B97C0" wp14:editId="1A497892">
                  <wp:extent cx="304762" cy="304762"/>
                  <wp:effectExtent l="0" t="0" r="635" b="635"/>
                  <wp:docPr id="9883217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967967" name="Picture 129596796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037A3">
              <w:rPr>
                <w:rFonts w:ascii="Verdana" w:eastAsia="Segoe UI" w:hAnsi="Verdana" w:cs="Segoe UI"/>
                <w:color w:val="333333"/>
              </w:rPr>
              <w:t>Medication Therapy Management (MTM) Program</w:t>
            </w:r>
          </w:p>
        </w:tc>
        <w:tc>
          <w:tcPr>
            <w:tcW w:w="1966" w:type="pct"/>
          </w:tcPr>
          <w:p w14:paraId="789949DC" w14:textId="77023F25" w:rsidR="006037A3" w:rsidRPr="001B3507" w:rsidRDefault="001151A1" w:rsidP="00C26624">
            <w:pPr>
              <w:spacing w:before="120" w:after="120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 xml:space="preserve">A program to help </w:t>
            </w:r>
            <w:r w:rsidR="00447A70">
              <w:rPr>
                <w:rFonts w:ascii="Verdana" w:hAnsi="Verdana"/>
                <w:color w:val="000000" w:themeColor="text1"/>
              </w:rPr>
              <w:t>members better understand the purpose and use of their medications</w:t>
            </w:r>
            <w:r w:rsidR="00652DF2">
              <w:rPr>
                <w:rFonts w:ascii="Verdana" w:hAnsi="Verdana"/>
                <w:color w:val="000000" w:themeColor="text1"/>
              </w:rPr>
              <w:t xml:space="preserve">. Refer to </w:t>
            </w:r>
            <w:r w:rsidR="00652DF2" w:rsidRPr="00652DF2">
              <w:rPr>
                <w:rFonts w:ascii="Verdana" w:hAnsi="Verdana"/>
                <w:color w:val="000000" w:themeColor="text1"/>
              </w:rPr>
              <w:t>Medication Therapy Management (MTM) Program (045179)</w:t>
            </w:r>
            <w:r w:rsidR="00733BB3">
              <w:rPr>
                <w:rFonts w:ascii="Verdana" w:hAnsi="Verdana"/>
                <w:color w:val="000000" w:themeColor="text1"/>
              </w:rPr>
              <w:t xml:space="preserve">. 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B3648D" w14:textId="279B3D45" w:rsidR="006037A3" w:rsidRPr="006F0EA1" w:rsidRDefault="00674384" w:rsidP="006F0EA1">
            <w:pPr>
              <w:spacing w:after="160" w:line="259" w:lineRule="auto"/>
              <w:rPr>
                <w:rFonts w:ascii="Verdana" w:eastAsia="Aptos" w:hAnsi="Verdana"/>
                <w:szCs w:val="22"/>
              </w:rPr>
            </w:pPr>
            <w:r w:rsidRPr="00674384">
              <w:rPr>
                <w:rFonts w:ascii="Verdana" w:eastAsia="Aptos" w:hAnsi="Verdana"/>
                <w:szCs w:val="22"/>
              </w:rPr>
              <w:t>(855) 505-6809 / (617) 369-7397 / (319) 304-9273 / (505) 303-1590 / (719) 247-1875 / (945) 229-6564 / (855) 568-2339 / (541) 636-9640 / (321) 209-6527 / (507) 216-3440 / (720) 248-0215 / (970) 286-7958 / (855) 618-2818 / (515) 666-5335 / (331) 205-8392 / (509) 508-0108 / (727) 201-0688 / (984) 243-2491 / (855) 660-4542 / (201) 268-3479 / (332) 240-0677 / (512) 518-4874 / (734) 210-1702 / (866) 519-7550 / (855) 679-6333 / (203) 212-8434 / (336) 218-3739 / (513) 301-1598 / (757) 364-2718 / (866) 837-3547 / (855) 751-7660 / (203) 658-7433 / (337) 347-9516 / (515) 207-7030 / (757) 401-4547 / (866) 993-0452 / (855) 745-9910 / (203) 903-4930 / (380) 710-9661 / (520) 230-3765 / (757) 586-3620 / (866) 993-1718 / (855) 755-9221 / (207) 209-3856 / (385) 203-8440 / (539) 202-3478 / (771) 212-8487 / (866) 837-1845 / (855) 755-9908 / (208) 207-7252 / (385) 205-5930 / (563) 214-8359 / (775) 276-6176 / (855) 795-6337 / (208) 242-4122 / (385) 210-1223 / (564) 225-2216 / (775) 387-4357 / (855) 924-5533 / (208) 497-5344 / (385) 275-5480 / (567) 200-4191 / (775) 430-4821 / (281) 915-9025 / (208) 505-1689 / (401) 209-2399 / (573) 303-3029 / (779) 203-8635 / (281) 503-4800 / (210) 236-1045 / (401) 216-6779 / (574) 366-3537 / (779) 341-1525 / (281) 915-9024 / (213) 257-8188 / (401) 287-7585 / (575) 208-5571 / (785) 251-0253 / (855) 484-1580 / (216) 200-5903 / (401) 335-0941 / (575) 249-2429 / (802) 341-0074 / (855) 515-2835 / (218) 206-6429 / (402) 318-7054 / (580) 215-0491 / (803) 212-9984 / (855) 613-3858 / (218) 227-3786 / (402) 509-1880 / (582) 852-2690 / (804) 215-7315 / (855) 795-3148 / (225) 224-7320 / (405) 215-9674 / (585) 371-5923 / (808) 466-3954 / (855) 904-1407 / (228) 265-5731 / (405) 310-8736 / (586) 436-3882 / (812) 213-2315 / (855) 905-1556 / (240) 224-3788 / (406) 200-9542 / (601) 203-1388 / (816) 286-4028 / (855) 905-4689 / (240) 367-9277 / (406) 203-3470 / (601) 255-2442 / (832) 224-3246 / (855) 935-0410 / (240) 406-9776 / (406) 205-2548 / (602) 649-1113 / (843) 352-3264 / (855) 937-2431 / (253) 363-9874 / (406) 209-9142 / (605) 416-2144 / (843) 371-5685 / (855) 962-8108 / (260) 209-0831 / (408) 444-9276 / (605) 679-6471 / (843) 695-7991 / (614) 321-5617 / (262) 286-2550 / (412) 346-6216 / (608) 270-8120 / (859) 402-1534 / (855) 640-3392 / (270) 240-0120 / (414) 207-4549 / (612) 204-2938 / (860) 310-1936 / (855) 651-3778 / (270) 418-3753 / (415) 429-1290 / (615) 208-9426 / (862) 235-0442 / (855) 658-6906 / (302) 213-6610 / (417) 319-1906 / (616) 238-0360 / (862) 297-0239 / (855) 390-7150 / (302) 319-3365 / (423) 668-6707 / (619) 361-8090 / (865) 214-6646 / (855) 528-2550 / (305) 874-0164 / (443) 687-7476 / (662) 404-8417 / (901) 213-6987 / (855) 751-8870 / (307) 222-3902 / (445) 269-9875 / (681) 347-6629 / (904) 328-7701 / (855) 390-7302 / (307) 439-5921 / (470) 305-5017 / (681) 466-0602 / (908) 440-7719 / (855) 528-2852 / (308) 218-6107 / (479) 259-2305 / (701) 203-2459 / (912) 200-6519 / (855) 723-7009 / (312) 767-5184 / (479) 368-0746 / (701) 237-1522 / (913) 210-0345 / (855) 374-7057 / (313) 261-4585 / (479) 487-1940 / (702) 329-6033 / (913) 213-1024 / (855) 374-9512 / (314) 282-2320 / (484) 577-3706 / (704) 412-2799 / (914) 294-5411 / (515) 316-6329 / (316) 202-1638 / (501) 295-4932 / (706) 250-9192 / (919) 516-9957 / (515) 337-2941 / (317) 280-3006 / (502) 438-8852 / (706) 341-3524 / (920) 305-0952 / (515) 666-1966 / (318) 317-2114 / (504) 215-8940 / (716) 218-3108 / (928) 318-6205 / (515) 666-4244 / (319) 259-6394 / (505) 225-3564 / (719) 225-2861 / (928) 350-8317</w:t>
            </w:r>
            <w:r w:rsidRPr="00674384">
              <w:rPr>
                <w:rFonts w:ascii="Verdana" w:eastAsia="Aptos" w:hAnsi="Verdana"/>
                <w:szCs w:val="22"/>
              </w:rPr>
              <w:tab/>
              <w:t xml:space="preserve"> </w:t>
            </w:r>
          </w:p>
        </w:tc>
      </w:tr>
      <w:tr w:rsidR="00E76AB0" w14:paraId="14CADA1B" w14:textId="77777777" w:rsidTr="008A068E">
        <w:tc>
          <w:tcPr>
            <w:tcW w:w="640" w:type="pct"/>
          </w:tcPr>
          <w:p w14:paraId="44E67A00" w14:textId="77777777" w:rsidR="00A76C24" w:rsidRPr="00FA36C0" w:rsidRDefault="00A76C24" w:rsidP="00C26624">
            <w:pPr>
              <w:spacing w:before="120" w:after="120"/>
              <w:rPr>
                <w:rFonts w:ascii="Verdana" w:hAnsi="Verdana"/>
              </w:rPr>
            </w:pPr>
            <w:r w:rsidRPr="00FA36C0">
              <w:rPr>
                <w:rFonts w:ascii="Verdana" w:hAnsi="Verdana"/>
              </w:rPr>
              <w:t xml:space="preserve">Finance / Billing </w:t>
            </w:r>
          </w:p>
        </w:tc>
        <w:tc>
          <w:tcPr>
            <w:tcW w:w="1966" w:type="pct"/>
          </w:tcPr>
          <w:p w14:paraId="58E32611" w14:textId="77777777" w:rsidR="00A76C24" w:rsidRDefault="00A76C24" w:rsidP="00C26624">
            <w:pPr>
              <w:spacing w:before="120" w:after="120"/>
              <w:rPr>
                <w:rFonts w:ascii="Verdana" w:hAnsi="Verdana"/>
              </w:rPr>
            </w:pPr>
            <w:r w:rsidRPr="007D41AD">
              <w:rPr>
                <w:rFonts w:ascii="Verdana" w:hAnsi="Verdana"/>
                <w:color w:val="000000"/>
              </w:rPr>
              <w:t>Various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3852BD" w14:textId="77777777" w:rsidR="00A76C24" w:rsidRPr="007D41AD" w:rsidRDefault="00A76C24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58060C">
              <w:rPr>
                <w:rFonts w:ascii="Verdana" w:hAnsi="Verdana"/>
                <w:color w:val="000000"/>
              </w:rPr>
              <w:t>866-665-6745</w:t>
            </w:r>
          </w:p>
        </w:tc>
      </w:tr>
      <w:tr w:rsidR="00E76AB0" w14:paraId="0316345A" w14:textId="77777777" w:rsidTr="008A068E">
        <w:tc>
          <w:tcPr>
            <w:tcW w:w="640" w:type="pct"/>
            <w:vMerge w:val="restart"/>
          </w:tcPr>
          <w:p w14:paraId="43E186ED" w14:textId="41280B15" w:rsidR="00146771" w:rsidRPr="00FA36C0" w:rsidRDefault="00146771" w:rsidP="00C26624">
            <w:pPr>
              <w:spacing w:before="120" w:after="120"/>
              <w:rPr>
                <w:rFonts w:ascii="Verdana" w:hAnsi="Verdana"/>
              </w:rPr>
            </w:pPr>
            <w:r w:rsidRPr="39438C73">
              <w:rPr>
                <w:rFonts w:ascii="Verdana" w:hAnsi="Verdana"/>
              </w:rPr>
              <w:t xml:space="preserve">Messaging Platform </w:t>
            </w:r>
          </w:p>
          <w:p w14:paraId="451DEF30" w14:textId="6269CF0D" w:rsidR="00146771" w:rsidRPr="00FA36C0" w:rsidRDefault="00146771" w:rsidP="00C26624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966" w:type="pct"/>
          </w:tcPr>
          <w:p w14:paraId="286DD2D0" w14:textId="77777777" w:rsidR="00146771" w:rsidRDefault="00146771" w:rsidP="00C26624">
            <w:pPr>
              <w:spacing w:before="120" w:after="120"/>
              <w:rPr>
                <w:rFonts w:ascii="Verdana" w:hAnsi="Verdana"/>
              </w:rPr>
            </w:pPr>
            <w:r w:rsidRPr="007D41AD">
              <w:rPr>
                <w:rFonts w:ascii="Verdana" w:hAnsi="Verdana"/>
                <w:color w:val="000000"/>
              </w:rPr>
              <w:t>Order received by pharmacy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3D4F41" w14:textId="77777777" w:rsidR="00146771" w:rsidRPr="007D41AD" w:rsidRDefault="00146771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800-824-6349</w:t>
            </w:r>
          </w:p>
        </w:tc>
      </w:tr>
      <w:tr w:rsidR="00E76AB0" w14:paraId="6615B1FB" w14:textId="77777777" w:rsidTr="008A068E">
        <w:tc>
          <w:tcPr>
            <w:tcW w:w="640" w:type="pct"/>
            <w:vMerge/>
          </w:tcPr>
          <w:p w14:paraId="05E31BF8" w14:textId="77777777" w:rsidR="00146771" w:rsidRPr="00FA36C0" w:rsidRDefault="00146771" w:rsidP="00C26624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966" w:type="pct"/>
          </w:tcPr>
          <w:p w14:paraId="74B4A035" w14:textId="6943A289" w:rsidR="00146771" w:rsidRDefault="00146771" w:rsidP="00C26624">
            <w:pPr>
              <w:spacing w:before="120" w:after="120"/>
              <w:rPr>
                <w:rFonts w:ascii="Verdana" w:hAnsi="Verdana"/>
                <w:color w:val="000000" w:themeColor="text1"/>
              </w:rPr>
            </w:pPr>
            <w:r w:rsidRPr="39438C73">
              <w:rPr>
                <w:rFonts w:ascii="Verdana" w:hAnsi="Verdana"/>
                <w:color w:val="000000" w:themeColor="text1"/>
              </w:rPr>
              <w:t>Order shipped from pharmacy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72FB0B" w14:textId="640EAF05" w:rsidR="00146771" w:rsidRPr="007D41AD" w:rsidRDefault="00146771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39438C73">
              <w:rPr>
                <w:rFonts w:ascii="Verdana" w:hAnsi="Verdana"/>
                <w:color w:val="000000" w:themeColor="text1"/>
              </w:rPr>
              <w:t>800-824-6349</w:t>
            </w:r>
          </w:p>
        </w:tc>
      </w:tr>
      <w:tr w:rsidR="00B41825" w14:paraId="1DD6F219" w14:textId="77777777" w:rsidTr="008A068E">
        <w:tc>
          <w:tcPr>
            <w:tcW w:w="640" w:type="pct"/>
            <w:tcBorders>
              <w:bottom w:val="single" w:sz="4" w:space="0" w:color="auto"/>
            </w:tcBorders>
          </w:tcPr>
          <w:p w14:paraId="3E8124A5" w14:textId="31957434" w:rsidR="00B41825" w:rsidRPr="00FA36C0" w:rsidRDefault="00B41825" w:rsidP="00C26624">
            <w:pPr>
              <w:spacing w:before="120" w:after="120"/>
              <w:rPr>
                <w:rFonts w:ascii="Verdana" w:hAnsi="Verdana"/>
              </w:rPr>
            </w:pPr>
            <w:r w:rsidRPr="39438C73">
              <w:rPr>
                <w:rFonts w:ascii="Verdana" w:hAnsi="Verdana"/>
              </w:rPr>
              <w:t>Participant Services (PSC)</w:t>
            </w:r>
          </w:p>
        </w:tc>
        <w:tc>
          <w:tcPr>
            <w:tcW w:w="1966" w:type="pct"/>
            <w:tcBorders>
              <w:bottom w:val="single" w:sz="4" w:space="0" w:color="auto"/>
            </w:tcBorders>
          </w:tcPr>
          <w:p w14:paraId="7B67B617" w14:textId="4160051A" w:rsidR="00B41825" w:rsidRPr="007D41AD" w:rsidRDefault="00B41825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 w:themeColor="text1"/>
              </w:rPr>
              <w:t>Various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46BD89" w14:textId="2076919F" w:rsidR="00B41825" w:rsidRDefault="00B41825" w:rsidP="00C26624">
            <w:pPr>
              <w:spacing w:before="120" w:after="120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866-644-0876</w:t>
            </w:r>
            <w:r w:rsidR="001E4043">
              <w:rPr>
                <w:rFonts w:ascii="Verdana" w:hAnsi="Verdana"/>
                <w:color w:val="000000" w:themeColor="text1"/>
              </w:rPr>
              <w:t xml:space="preserve">, </w:t>
            </w:r>
            <w:r w:rsidR="00E21C34">
              <w:rPr>
                <w:rFonts w:ascii="Verdana" w:hAnsi="Verdana"/>
                <w:color w:val="000000" w:themeColor="text1"/>
              </w:rPr>
              <w:t>888-379-5756</w:t>
            </w:r>
          </w:p>
          <w:p w14:paraId="54C17CA0" w14:textId="77777777" w:rsidR="00B41825" w:rsidRDefault="00B41825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</w:tr>
      <w:tr w:rsidR="00E76AB0" w14:paraId="50976180" w14:textId="77777777" w:rsidTr="008A068E">
        <w:tc>
          <w:tcPr>
            <w:tcW w:w="640" w:type="pct"/>
            <w:tcBorders>
              <w:bottom w:val="single" w:sz="4" w:space="0" w:color="auto"/>
            </w:tcBorders>
          </w:tcPr>
          <w:p w14:paraId="6959D3FB" w14:textId="77777777" w:rsidR="00A76C24" w:rsidRPr="00FA36C0" w:rsidRDefault="00A76C24" w:rsidP="00C26624">
            <w:pPr>
              <w:spacing w:before="120" w:after="120"/>
              <w:rPr>
                <w:rFonts w:ascii="Verdana" w:hAnsi="Verdana"/>
              </w:rPr>
            </w:pPr>
            <w:r w:rsidRPr="00FA36C0">
              <w:rPr>
                <w:rFonts w:ascii="Verdana" w:hAnsi="Verdana"/>
              </w:rPr>
              <w:t xml:space="preserve">Pharmacy Advisor </w:t>
            </w:r>
          </w:p>
        </w:tc>
        <w:tc>
          <w:tcPr>
            <w:tcW w:w="1966" w:type="pct"/>
            <w:tcBorders>
              <w:bottom w:val="single" w:sz="4" w:space="0" w:color="auto"/>
            </w:tcBorders>
          </w:tcPr>
          <w:p w14:paraId="3626304E" w14:textId="77777777" w:rsidR="00A76C24" w:rsidRDefault="00A76C24" w:rsidP="00C26624">
            <w:pPr>
              <w:spacing w:before="120" w:after="120"/>
              <w:rPr>
                <w:rFonts w:ascii="Verdana" w:hAnsi="Verdana"/>
              </w:rPr>
            </w:pPr>
            <w:r w:rsidRPr="007D41AD">
              <w:rPr>
                <w:rFonts w:ascii="Verdana" w:hAnsi="Verdana"/>
                <w:color w:val="000000"/>
              </w:rPr>
              <w:t>Various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17FE4B" w14:textId="46ED1D8C" w:rsidR="00A76C24" w:rsidRDefault="00A76C24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480-391-xxxx</w:t>
            </w:r>
            <w:r w:rsidR="00E655BF">
              <w:rPr>
                <w:rFonts w:ascii="Verdana" w:hAnsi="Verdana"/>
                <w:color w:val="000000"/>
              </w:rPr>
              <w:t>,</w:t>
            </w:r>
            <w:r>
              <w:rPr>
                <w:rFonts w:ascii="Verdana" w:hAnsi="Verdana"/>
                <w:color w:val="000000"/>
              </w:rPr>
              <w:t>412-xxx-xxxx</w:t>
            </w:r>
          </w:p>
          <w:p w14:paraId="1D837AE9" w14:textId="41CFA814" w:rsidR="00A76C24" w:rsidRDefault="00A76C24" w:rsidP="00C26624">
            <w:pPr>
              <w:spacing w:before="120" w:after="120"/>
              <w:rPr>
                <w:rStyle w:val="Hyperlink"/>
                <w:rFonts w:ascii="Verdana" w:hAnsi="Verdana"/>
              </w:rPr>
            </w:pPr>
            <w:r>
              <w:rPr>
                <w:rFonts w:ascii="Verdana" w:hAnsi="Verdana"/>
                <w:color w:val="000000"/>
              </w:rPr>
              <w:t xml:space="preserve">Refer to </w:t>
            </w:r>
            <w:hyperlink r:id="rId13" w:anchor="!/view?docid=c9265c2b-45b5-4bcf-b292-ba06e9860ef1" w:history="1">
              <w:r w:rsidR="00C26624">
                <w:rPr>
                  <w:rStyle w:val="Hyperlink"/>
                  <w:rFonts w:ascii="Verdana" w:hAnsi="Verdana"/>
                </w:rPr>
                <w:t>Health Engagement Engine (HEE) Index (106189)</w:t>
              </w:r>
            </w:hyperlink>
            <w:r w:rsidR="00C26624" w:rsidRPr="004E1CC1">
              <w:rPr>
                <w:rStyle w:val="Hyperlink"/>
                <w:rFonts w:ascii="Verdana" w:hAnsi="Verdana"/>
                <w:color w:val="000000" w:themeColor="text1"/>
                <w:u w:val="none"/>
              </w:rPr>
              <w:t>.</w:t>
            </w:r>
          </w:p>
          <w:p w14:paraId="580EF344" w14:textId="7F9EA132" w:rsidR="00715F2A" w:rsidRPr="007D41AD" w:rsidRDefault="00715F2A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15F2A">
              <w:rPr>
                <w:rFonts w:ascii="Verdana" w:hAnsi="Verdana"/>
                <w:b/>
                <w:color w:val="000000"/>
              </w:rPr>
              <w:t>Section</w:t>
            </w:r>
            <w:r w:rsidR="006F0EA1">
              <w:rPr>
                <w:rFonts w:ascii="Verdana" w:hAnsi="Verdana"/>
                <w:b/>
                <w:color w:val="000000"/>
              </w:rPr>
              <w:t xml:space="preserve">: </w:t>
            </w:r>
            <w:r>
              <w:rPr>
                <w:rFonts w:ascii="Verdana" w:hAnsi="Verdana"/>
                <w:color w:val="000000"/>
              </w:rPr>
              <w:t>Pharmacy Advisor.</w:t>
            </w:r>
          </w:p>
        </w:tc>
      </w:tr>
      <w:tr w:rsidR="00E76AB0" w14:paraId="1365FC45" w14:textId="77777777" w:rsidTr="008A068E">
        <w:tc>
          <w:tcPr>
            <w:tcW w:w="640" w:type="pct"/>
            <w:tcBorders>
              <w:top w:val="single" w:sz="4" w:space="0" w:color="auto"/>
              <w:bottom w:val="single" w:sz="4" w:space="0" w:color="auto"/>
            </w:tcBorders>
          </w:tcPr>
          <w:p w14:paraId="5A84579F" w14:textId="665002C3" w:rsidR="008F408A" w:rsidRDefault="008F408A" w:rsidP="00C26624">
            <w:pPr>
              <w:spacing w:before="120" w:after="120"/>
              <w:rPr>
                <w:rFonts w:ascii="Verdana" w:hAnsi="Verdana"/>
              </w:rPr>
            </w:pPr>
            <w:r w:rsidRPr="00FA36C0">
              <w:rPr>
                <w:rFonts w:ascii="Verdana" w:hAnsi="Verdana"/>
              </w:rPr>
              <w:t>Pharmacy Advisor</w:t>
            </w:r>
          </w:p>
          <w:p w14:paraId="22224CB9" w14:textId="77777777" w:rsidR="00E87284" w:rsidRPr="00FA36C0" w:rsidRDefault="005C32FA" w:rsidP="00C2662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t xml:space="preserve"> </w:t>
            </w:r>
          </w:p>
          <w:p w14:paraId="18E62682" w14:textId="77777777" w:rsidR="008F408A" w:rsidRPr="00FA36C0" w:rsidRDefault="008F408A" w:rsidP="00C26624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1966" w:type="pct"/>
            <w:tcBorders>
              <w:top w:val="single" w:sz="4" w:space="0" w:color="auto"/>
              <w:bottom w:val="single" w:sz="4" w:space="0" w:color="auto"/>
            </w:tcBorders>
          </w:tcPr>
          <w:p w14:paraId="505FFFC6" w14:textId="77777777" w:rsidR="008F408A" w:rsidRDefault="008F408A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gramStart"/>
            <w:r>
              <w:rPr>
                <w:rFonts w:ascii="Verdana" w:hAnsi="Verdana"/>
                <w:color w:val="000000"/>
              </w:rPr>
              <w:t>Goal</w:t>
            </w:r>
            <w:proofErr w:type="gramEnd"/>
            <w:r>
              <w:rPr>
                <w:rFonts w:ascii="Verdana" w:hAnsi="Verdana"/>
                <w:color w:val="000000"/>
              </w:rPr>
              <w:t xml:space="preserve"> is for the member to take action to refill medication at their pharmacy of choice.</w:t>
            </w:r>
          </w:p>
          <w:p w14:paraId="0DE431C3" w14:textId="77777777" w:rsidR="00E87284" w:rsidRPr="00E87284" w:rsidRDefault="005C32FA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noProof/>
                <w:color w:val="000000"/>
              </w:rPr>
              <w:t xml:space="preserve"> </w:t>
            </w:r>
          </w:p>
          <w:p w14:paraId="0655CFB9" w14:textId="77777777" w:rsidR="00E87284" w:rsidRDefault="00E87284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250EA36E" w14:textId="77777777" w:rsidR="008F408A" w:rsidRDefault="008F408A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3DA087C8" w14:textId="77777777" w:rsidR="008F408A" w:rsidRDefault="008F408A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5285CECF" w14:textId="77777777" w:rsidR="008F408A" w:rsidRPr="00B53489" w:rsidRDefault="008F408A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  <w:tc>
          <w:tcPr>
            <w:tcW w:w="2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FA0524" w14:textId="6DD7BDCE" w:rsidR="003D5722" w:rsidRDefault="003D5722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E7958">
              <w:rPr>
                <w:rFonts w:ascii="Verdana" w:hAnsi="Verdana"/>
                <w:b/>
                <w:bCs/>
                <w:color w:val="000000"/>
              </w:rPr>
              <w:t>Technician Staffed Line</w:t>
            </w:r>
            <w:r w:rsidR="006F0EA1">
              <w:rPr>
                <w:rFonts w:ascii="Verdana" w:hAnsi="Verdana"/>
                <w:b/>
                <w:bCs/>
                <w:color w:val="000000"/>
              </w:rPr>
              <w:t xml:space="preserve">: </w:t>
            </w:r>
            <w:r>
              <w:rPr>
                <w:rFonts w:ascii="Verdana" w:hAnsi="Verdana"/>
                <w:color w:val="000000"/>
              </w:rPr>
              <w:t>866-209-4777</w:t>
            </w:r>
          </w:p>
          <w:p w14:paraId="725BBC27" w14:textId="012AC5AB" w:rsidR="008F408A" w:rsidRDefault="008F408A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E7958">
              <w:rPr>
                <w:rFonts w:ascii="Verdana" w:hAnsi="Verdana"/>
                <w:b/>
                <w:bCs/>
                <w:color w:val="000000"/>
              </w:rPr>
              <w:t>Refill Reminder</w:t>
            </w:r>
            <w:r w:rsidR="006F0EA1">
              <w:rPr>
                <w:rFonts w:ascii="Verdana" w:hAnsi="Verdana"/>
                <w:b/>
                <w:bCs/>
                <w:color w:val="000000"/>
              </w:rPr>
              <w:t xml:space="preserve">: </w:t>
            </w:r>
            <w:r>
              <w:rPr>
                <w:rFonts w:ascii="Verdana" w:hAnsi="Verdana"/>
                <w:color w:val="000000"/>
              </w:rPr>
              <w:t>877-579-9842</w:t>
            </w:r>
          </w:p>
          <w:p w14:paraId="444E2605" w14:textId="20733E40" w:rsidR="008F408A" w:rsidRDefault="008F408A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E7958">
              <w:rPr>
                <w:rFonts w:ascii="Verdana" w:hAnsi="Verdana"/>
                <w:b/>
                <w:bCs/>
                <w:color w:val="000000"/>
              </w:rPr>
              <w:t>Late to Refill Call</w:t>
            </w:r>
            <w:r w:rsidR="006F0EA1">
              <w:rPr>
                <w:rFonts w:ascii="Verdana" w:hAnsi="Verdana"/>
                <w:b/>
                <w:bCs/>
                <w:color w:val="000000"/>
              </w:rPr>
              <w:t xml:space="preserve">: </w:t>
            </w:r>
            <w:r>
              <w:rPr>
                <w:rFonts w:ascii="Verdana" w:hAnsi="Verdana"/>
                <w:color w:val="000000"/>
              </w:rPr>
              <w:t>877-580-2144</w:t>
            </w:r>
          </w:p>
          <w:p w14:paraId="05155F6B" w14:textId="14E66592" w:rsidR="008F408A" w:rsidRDefault="008F408A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E7958">
              <w:rPr>
                <w:rFonts w:ascii="Verdana" w:hAnsi="Verdana"/>
                <w:b/>
                <w:bCs/>
                <w:color w:val="000000"/>
              </w:rPr>
              <w:t>Text message</w:t>
            </w:r>
            <w:r w:rsidR="006F0EA1">
              <w:rPr>
                <w:rFonts w:ascii="Verdana" w:hAnsi="Verdana"/>
                <w:b/>
                <w:bCs/>
                <w:color w:val="000000"/>
              </w:rPr>
              <w:t xml:space="preserve">: </w:t>
            </w:r>
            <w:r>
              <w:rPr>
                <w:rFonts w:ascii="Verdana" w:hAnsi="Verdana"/>
                <w:color w:val="000000"/>
              </w:rPr>
              <w:t>53333</w:t>
            </w:r>
          </w:p>
          <w:p w14:paraId="1FFA37EE" w14:textId="751EB8FD" w:rsidR="008F408A" w:rsidRPr="00CE7958" w:rsidRDefault="008F408A" w:rsidP="00C26624">
            <w:pPr>
              <w:spacing w:before="120" w:after="120"/>
              <w:rPr>
                <w:rFonts w:ascii="Verdana" w:hAnsi="Verdana"/>
                <w:b/>
                <w:bCs/>
                <w:color w:val="000000" w:themeColor="text1"/>
              </w:rPr>
            </w:pPr>
            <w:r w:rsidRPr="00CE7958">
              <w:rPr>
                <w:rFonts w:ascii="Verdana" w:hAnsi="Verdana"/>
                <w:b/>
                <w:bCs/>
                <w:color w:val="000000" w:themeColor="text1"/>
              </w:rPr>
              <w:t>Emails</w:t>
            </w:r>
            <w:r w:rsidR="006F0EA1">
              <w:rPr>
                <w:rFonts w:ascii="Verdana" w:hAnsi="Verdana"/>
                <w:b/>
                <w:bCs/>
                <w:color w:val="000000" w:themeColor="text1"/>
              </w:rPr>
              <w:t xml:space="preserve">: </w:t>
            </w:r>
          </w:p>
          <w:p w14:paraId="5D4077CE" w14:textId="77777777" w:rsidR="008F408A" w:rsidRPr="00E87284" w:rsidRDefault="008F408A" w:rsidP="004E1CC1">
            <w:pPr>
              <w:pStyle w:val="ListParagraph"/>
              <w:numPr>
                <w:ilvl w:val="0"/>
                <w:numId w:val="4"/>
              </w:numPr>
              <w:spacing w:before="120" w:after="120"/>
              <w:ind w:left="432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E87284">
              <w:rPr>
                <w:rFonts w:ascii="Verdana" w:hAnsi="Verdana"/>
                <w:color w:val="000000" w:themeColor="text1"/>
                <w:sz w:val="24"/>
                <w:szCs w:val="24"/>
              </w:rPr>
              <w:t>“CVS Caremark” = @msg.CVSCaremarkRxAlerts.com</w:t>
            </w:r>
          </w:p>
          <w:p w14:paraId="0D410B95" w14:textId="77777777" w:rsidR="008F408A" w:rsidRPr="00B53489" w:rsidRDefault="008F408A" w:rsidP="004E1CC1">
            <w:pPr>
              <w:pStyle w:val="ListParagraph"/>
              <w:numPr>
                <w:ilvl w:val="0"/>
                <w:numId w:val="4"/>
              </w:numPr>
              <w:spacing w:before="120" w:after="120"/>
              <w:ind w:left="432"/>
              <w:rPr>
                <w:rFonts w:ascii="Verdana" w:hAnsi="Verdana"/>
                <w:color w:val="000000"/>
              </w:rPr>
            </w:pPr>
            <w:r w:rsidRPr="00E87284">
              <w:rPr>
                <w:rFonts w:ascii="Verdana" w:hAnsi="Verdana"/>
                <w:color w:val="000000" w:themeColor="text1"/>
                <w:sz w:val="24"/>
                <w:szCs w:val="24"/>
              </w:rPr>
              <w:t>“Rx Notification” = @msg.rxhealthalerts.com</w:t>
            </w:r>
          </w:p>
        </w:tc>
      </w:tr>
      <w:tr w:rsidR="00E76AB0" w14:paraId="10E3D56A" w14:textId="77777777" w:rsidTr="008A068E">
        <w:tc>
          <w:tcPr>
            <w:tcW w:w="640" w:type="pct"/>
            <w:tcBorders>
              <w:top w:val="single" w:sz="4" w:space="0" w:color="auto"/>
              <w:bottom w:val="single" w:sz="4" w:space="0" w:color="auto"/>
            </w:tcBorders>
          </w:tcPr>
          <w:p w14:paraId="4A8B8BD4" w14:textId="0AF63163" w:rsidR="00A76C24" w:rsidRPr="00FA36C0" w:rsidRDefault="00A76C24" w:rsidP="00C26624">
            <w:pPr>
              <w:spacing w:before="120" w:after="120"/>
              <w:rPr>
                <w:rFonts w:ascii="Verdana" w:hAnsi="Verdana"/>
              </w:rPr>
            </w:pPr>
            <w:r w:rsidRPr="00FA36C0">
              <w:rPr>
                <w:rFonts w:ascii="Verdana" w:hAnsi="Verdana"/>
              </w:rPr>
              <w:t xml:space="preserve">Premium Billing - Dunning </w:t>
            </w:r>
          </w:p>
        </w:tc>
        <w:tc>
          <w:tcPr>
            <w:tcW w:w="1966" w:type="pct"/>
            <w:tcBorders>
              <w:top w:val="single" w:sz="4" w:space="0" w:color="auto"/>
              <w:bottom w:val="single" w:sz="4" w:space="0" w:color="auto"/>
            </w:tcBorders>
          </w:tcPr>
          <w:p w14:paraId="37CA4476" w14:textId="77777777" w:rsidR="00A8627A" w:rsidRDefault="00A76C24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proofErr w:type="gramStart"/>
            <w:r w:rsidRPr="00B53489">
              <w:rPr>
                <w:rFonts w:ascii="Verdana" w:hAnsi="Verdana"/>
                <w:color w:val="000000"/>
              </w:rPr>
              <w:t>Dunning</w:t>
            </w:r>
            <w:proofErr w:type="gramEnd"/>
            <w:r w:rsidRPr="00B53489">
              <w:rPr>
                <w:rFonts w:ascii="Verdana" w:hAnsi="Verdana"/>
                <w:color w:val="000000"/>
              </w:rPr>
              <w:t xml:space="preserve"> letter is in OneClick.</w:t>
            </w:r>
          </w:p>
          <w:p w14:paraId="668016A9" w14:textId="76A73FD4" w:rsidR="00A76C24" w:rsidRDefault="00A8627A" w:rsidP="00C26624">
            <w:pPr>
              <w:spacing w:before="120" w:after="120"/>
              <w:rPr>
                <w:rFonts w:ascii="Verdana" w:hAnsi="Verdana"/>
              </w:rPr>
            </w:pPr>
            <w:r w:rsidRPr="4420F67D">
              <w:rPr>
                <w:rFonts w:ascii="Verdana" w:hAnsi="Verdana"/>
                <w:b/>
                <w:bCs/>
                <w:color w:val="000000" w:themeColor="text1"/>
              </w:rPr>
              <w:t>Supervisors Only</w:t>
            </w:r>
            <w:r w:rsidR="006F0EA1">
              <w:rPr>
                <w:rFonts w:ascii="Verdana" w:hAnsi="Verdana"/>
                <w:b/>
                <w:bCs/>
                <w:color w:val="000000" w:themeColor="text1"/>
              </w:rPr>
              <w:t xml:space="preserve">: </w:t>
            </w:r>
            <w:r w:rsidRPr="4420F67D">
              <w:rPr>
                <w:rFonts w:ascii="Verdana" w:hAnsi="Verdana"/>
                <w:color w:val="000000" w:themeColor="text1"/>
              </w:rPr>
              <w:t xml:space="preserve">Refer to </w:t>
            </w:r>
            <w:hyperlink r:id="rId14" w:anchor="!/view?docid=9efb103a-cdee-4055-8fe2-870f7486feb4" w:history="1">
              <w:r w:rsidR="001B3507" w:rsidRPr="001B3507">
                <w:rPr>
                  <w:rStyle w:val="Hyperlink"/>
                  <w:rFonts w:ascii="Verdana" w:hAnsi="Verdana"/>
                </w:rPr>
                <w:t>Aetna Compass MED D - SilverScript - Premium Billing Dunning and Disputes Process (062812)</w:t>
              </w:r>
            </w:hyperlink>
            <w:r w:rsidR="001B3507">
              <w:rPr>
                <w:rFonts w:ascii="Verdana" w:hAnsi="Verdana"/>
                <w:color w:val="000000" w:themeColor="text1"/>
              </w:rPr>
              <w:t>.</w:t>
            </w:r>
          </w:p>
        </w:tc>
        <w:tc>
          <w:tcPr>
            <w:tcW w:w="2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F238A5" w14:textId="77777777" w:rsidR="00A76C24" w:rsidRPr="00B53489" w:rsidRDefault="00A76C24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B53489">
              <w:rPr>
                <w:rFonts w:ascii="Verdana" w:hAnsi="Verdana"/>
                <w:color w:val="000000"/>
              </w:rPr>
              <w:t>844-958-3861</w:t>
            </w:r>
          </w:p>
          <w:p w14:paraId="1973F752" w14:textId="77777777" w:rsidR="00A76C24" w:rsidRPr="007D41AD" w:rsidRDefault="00A76C24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</w:p>
        </w:tc>
      </w:tr>
      <w:tr w:rsidR="00E76AB0" w14:paraId="0188368D" w14:textId="77777777" w:rsidTr="008A068E">
        <w:tc>
          <w:tcPr>
            <w:tcW w:w="640" w:type="pct"/>
            <w:tcBorders>
              <w:top w:val="single" w:sz="4" w:space="0" w:color="auto"/>
              <w:bottom w:val="single" w:sz="4" w:space="0" w:color="auto"/>
            </w:tcBorders>
          </w:tcPr>
          <w:p w14:paraId="411B2690" w14:textId="77777777" w:rsidR="00E76AB0" w:rsidRPr="00FA36C0" w:rsidRDefault="00E76AB0" w:rsidP="00C26624">
            <w:pPr>
              <w:spacing w:before="120" w:after="120"/>
              <w:rPr>
                <w:rFonts w:ascii="Verdana" w:hAnsi="Verdana"/>
              </w:rPr>
            </w:pPr>
            <w:r w:rsidRPr="00FA36C0">
              <w:rPr>
                <w:rFonts w:ascii="Verdana" w:hAnsi="Verdana"/>
              </w:rPr>
              <w:t>Specialty</w:t>
            </w:r>
          </w:p>
        </w:tc>
        <w:tc>
          <w:tcPr>
            <w:tcW w:w="1966" w:type="pct"/>
            <w:tcBorders>
              <w:top w:val="single" w:sz="4" w:space="0" w:color="auto"/>
              <w:bottom w:val="single" w:sz="4" w:space="0" w:color="auto"/>
            </w:tcBorders>
          </w:tcPr>
          <w:p w14:paraId="49A342F8" w14:textId="77777777" w:rsidR="00E76AB0" w:rsidRDefault="00E76AB0" w:rsidP="00C26624">
            <w:pPr>
              <w:spacing w:before="120" w:after="120"/>
              <w:rPr>
                <w:rFonts w:ascii="Verdana" w:hAnsi="Verdana"/>
              </w:rPr>
            </w:pPr>
            <w:r w:rsidRPr="007D41AD">
              <w:rPr>
                <w:rFonts w:ascii="Verdana" w:hAnsi="Verdana"/>
                <w:color w:val="000000"/>
              </w:rPr>
              <w:t>Various</w:t>
            </w:r>
            <w:r>
              <w:rPr>
                <w:rFonts w:ascii="Verdana" w:hAnsi="Verdana"/>
                <w:color w:val="000000"/>
              </w:rPr>
              <w:t xml:space="preserve"> (callback)</w:t>
            </w:r>
          </w:p>
        </w:tc>
        <w:tc>
          <w:tcPr>
            <w:tcW w:w="2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524309" w14:textId="311EE203" w:rsidR="00E76AB0" w:rsidRPr="004E7D84" w:rsidRDefault="00E76AB0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4E7D84">
              <w:rPr>
                <w:rFonts w:ascii="Verdana" w:hAnsi="Verdana"/>
                <w:color w:val="000000"/>
              </w:rPr>
              <w:t>847-444-62**</w:t>
            </w:r>
            <w:r w:rsidR="00A63B0F">
              <w:rPr>
                <w:rFonts w:ascii="Verdana" w:hAnsi="Verdana"/>
                <w:color w:val="000000"/>
              </w:rPr>
              <w:t xml:space="preserve">, </w:t>
            </w:r>
            <w:r w:rsidRPr="004E7D84">
              <w:rPr>
                <w:rFonts w:ascii="Verdana" w:hAnsi="Verdana"/>
                <w:color w:val="000000"/>
              </w:rPr>
              <w:t>866-387-2573</w:t>
            </w:r>
            <w:r w:rsidR="00B76FD0" w:rsidRPr="004E7D84">
              <w:rPr>
                <w:rFonts w:ascii="Verdana" w:hAnsi="Verdana"/>
                <w:color w:val="000000"/>
              </w:rPr>
              <w:t xml:space="preserve"> </w:t>
            </w:r>
          </w:p>
          <w:p w14:paraId="2649AE3D" w14:textId="41117932" w:rsidR="009B539A" w:rsidRPr="004E7D84" w:rsidRDefault="009B539A" w:rsidP="004E1CC1">
            <w:pPr>
              <w:spacing w:before="120" w:after="120"/>
              <w:rPr>
                <w:rFonts w:ascii="Verdana" w:hAnsi="Verdana"/>
              </w:rPr>
            </w:pPr>
            <w:r w:rsidRPr="00CE7958">
              <w:rPr>
                <w:rFonts w:ascii="Verdana" w:hAnsi="Verdana"/>
                <w:b/>
                <w:bCs/>
              </w:rPr>
              <w:t>Fertility (COE)</w:t>
            </w:r>
            <w:r w:rsidR="006F0EA1">
              <w:rPr>
                <w:rFonts w:ascii="Verdana" w:hAnsi="Verdana"/>
                <w:b/>
                <w:bCs/>
              </w:rPr>
              <w:t xml:space="preserve">: </w:t>
            </w:r>
            <w:r w:rsidRPr="004E7D84">
              <w:rPr>
                <w:rFonts w:ascii="Verdana" w:hAnsi="Verdana"/>
              </w:rPr>
              <w:t>877-408-9742</w:t>
            </w:r>
          </w:p>
          <w:p w14:paraId="2CCB3C18" w14:textId="7D5AFA85" w:rsidR="009B539A" w:rsidRPr="004E7D84" w:rsidRDefault="009B539A" w:rsidP="004E1CC1">
            <w:pPr>
              <w:spacing w:before="120" w:after="120"/>
              <w:rPr>
                <w:rFonts w:ascii="Verdana" w:hAnsi="Verdana"/>
              </w:rPr>
            </w:pPr>
            <w:r w:rsidRPr="004E7D84">
              <w:rPr>
                <w:rFonts w:ascii="Verdana" w:hAnsi="Verdana"/>
              </w:rPr>
              <w:t xml:space="preserve">Dedicated line for the Fertility Center of Excellence (COE) within our CVS Specialty Department. </w:t>
            </w:r>
          </w:p>
          <w:p w14:paraId="174D0A13" w14:textId="7B4C3AAF" w:rsidR="009B539A" w:rsidRPr="004E7D84" w:rsidRDefault="009B539A" w:rsidP="00C26624">
            <w:pPr>
              <w:spacing w:before="120" w:after="120"/>
              <w:rPr>
                <w:rFonts w:ascii="Verdana" w:hAnsi="Verdana"/>
              </w:rPr>
            </w:pPr>
            <w:r w:rsidRPr="004E7D84">
              <w:rPr>
                <w:rFonts w:ascii="Verdana" w:hAnsi="Verdana" w:cstheme="minorBidi"/>
              </w:rPr>
              <w:t>If Member wants to fill their fertility medication(s) by using CVS Specialty, warm transfer them to The Fertility COE.</w:t>
            </w:r>
          </w:p>
        </w:tc>
      </w:tr>
      <w:tr w:rsidR="003727AC" w14:paraId="52D4019A" w14:textId="77777777" w:rsidTr="008A068E">
        <w:tc>
          <w:tcPr>
            <w:tcW w:w="640" w:type="pct"/>
          </w:tcPr>
          <w:p w14:paraId="26C85698" w14:textId="2686E508" w:rsidR="003727AC" w:rsidRDefault="003727AC" w:rsidP="00C2662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Vendors </w:t>
            </w:r>
          </w:p>
        </w:tc>
        <w:tc>
          <w:tcPr>
            <w:tcW w:w="19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AEBC23" w14:textId="6FE8ABD1" w:rsidR="003727AC" w:rsidRDefault="003727AC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Various reasons</w:t>
            </w:r>
          </w:p>
        </w:tc>
        <w:tc>
          <w:tcPr>
            <w:tcW w:w="2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749063" w14:textId="27271C0F" w:rsidR="003727AC" w:rsidRPr="00105E56" w:rsidRDefault="00105E56" w:rsidP="00C26624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105E56">
              <w:rPr>
                <w:rFonts w:ascii="Verdana" w:hAnsi="Verdana"/>
                <w:bCs/>
                <w:color w:val="000000"/>
              </w:rPr>
              <w:t xml:space="preserve">CVS Caremark </w:t>
            </w:r>
            <w:r w:rsidR="00103CC2" w:rsidRPr="00105E56">
              <w:rPr>
                <w:rFonts w:ascii="Verdana" w:hAnsi="Verdana"/>
                <w:bCs/>
                <w:color w:val="000000"/>
              </w:rPr>
              <w:t>displays</w:t>
            </w:r>
            <w:r w:rsidR="00577FA5">
              <w:rPr>
                <w:rFonts w:ascii="Verdana" w:hAnsi="Verdana"/>
                <w:bCs/>
                <w:color w:val="000000"/>
              </w:rPr>
              <w:t xml:space="preserve"> 480-391-4828</w:t>
            </w:r>
            <w:r w:rsidR="00C26624">
              <w:rPr>
                <w:rFonts w:ascii="Verdana" w:hAnsi="Verdana"/>
                <w:bCs/>
                <w:color w:val="000000"/>
              </w:rPr>
              <w:t>.</w:t>
            </w:r>
          </w:p>
        </w:tc>
      </w:tr>
      <w:tr w:rsidR="00E76AB0" w14:paraId="03AF50DD" w14:textId="77777777" w:rsidTr="008A068E">
        <w:tc>
          <w:tcPr>
            <w:tcW w:w="640" w:type="pct"/>
            <w:vMerge w:val="restart"/>
          </w:tcPr>
          <w:p w14:paraId="61A162D0" w14:textId="1F8A01D4" w:rsidR="00E76AB0" w:rsidRPr="00FA36C0" w:rsidRDefault="0085548B" w:rsidP="00C2662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Virgin Pulse</w:t>
            </w:r>
          </w:p>
          <w:p w14:paraId="0758AA1F" w14:textId="77777777" w:rsidR="00E76AB0" w:rsidRPr="00FA36C0" w:rsidRDefault="00E76AB0" w:rsidP="00C26624">
            <w:pPr>
              <w:spacing w:before="120" w:after="120"/>
              <w:jc w:val="center"/>
              <w:rPr>
                <w:rFonts w:ascii="Verdana" w:hAnsi="Verdana"/>
              </w:rPr>
            </w:pPr>
            <w:r w:rsidRPr="00FA36C0">
              <w:rPr>
                <w:rFonts w:ascii="Verdana" w:hAnsi="Verdana"/>
              </w:rPr>
              <w:t xml:space="preserve"> </w:t>
            </w:r>
          </w:p>
        </w:tc>
        <w:tc>
          <w:tcPr>
            <w:tcW w:w="19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831D0F" w14:textId="77777777" w:rsidR="005C32FA" w:rsidRDefault="00E76AB0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Refill Expire Notice </w:t>
            </w:r>
          </w:p>
          <w:p w14:paraId="13FEB253" w14:textId="77777777" w:rsidR="005C32FA" w:rsidRDefault="00E76AB0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Refill Available Notice </w:t>
            </w:r>
          </w:p>
          <w:p w14:paraId="2D0BE6F5" w14:textId="5784C331" w:rsidR="005C32FA" w:rsidRDefault="00E76AB0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Auto Refill</w:t>
            </w:r>
            <w:r w:rsidR="005C32FA">
              <w:rPr>
                <w:rFonts w:ascii="Verdana" w:hAnsi="Verdana"/>
                <w:color w:val="000000"/>
              </w:rPr>
              <w:t xml:space="preserve"> Program (ARP) </w:t>
            </w:r>
            <w:r w:rsidR="00FB1369">
              <w:rPr>
                <w:rFonts w:ascii="Verdana" w:hAnsi="Verdana"/>
                <w:color w:val="000000"/>
              </w:rPr>
              <w:t xml:space="preserve"> </w:t>
            </w:r>
          </w:p>
          <w:p w14:paraId="3CA7FF73" w14:textId="77777777" w:rsidR="00E76AB0" w:rsidRDefault="00E76AB0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ARR Disenrollment, Zero Refill Notice</w:t>
            </w:r>
          </w:p>
          <w:p w14:paraId="13FFAC55" w14:textId="396B9E19" w:rsidR="00E76AB0" w:rsidRDefault="00E76AB0" w:rsidP="00C26624">
            <w:pPr>
              <w:tabs>
                <w:tab w:val="left" w:pos="5384"/>
                <w:tab w:val="center" w:pos="9955"/>
              </w:tabs>
              <w:spacing w:before="120" w:after="120"/>
              <w:rPr>
                <w:rFonts w:ascii="Verdana" w:hAnsi="Verdana"/>
                <w:color w:val="000000"/>
              </w:rPr>
            </w:pPr>
            <w:r w:rsidRPr="00830AE8">
              <w:rPr>
                <w:rFonts w:ascii="Verdana" w:hAnsi="Verdana"/>
                <w:b/>
                <w:color w:val="000000"/>
              </w:rPr>
              <w:t>Note</w:t>
            </w:r>
            <w:r w:rsidR="006F0EA1">
              <w:rPr>
                <w:rFonts w:ascii="Verdana" w:hAnsi="Verdana"/>
                <w:b/>
                <w:color w:val="000000"/>
              </w:rPr>
              <w:t xml:space="preserve">: </w:t>
            </w:r>
            <w:r>
              <w:rPr>
                <w:rFonts w:ascii="Verdana" w:hAnsi="Verdana"/>
                <w:color w:val="000000"/>
              </w:rPr>
              <w:t>Requires 8-digit code when member calls in.</w:t>
            </w:r>
          </w:p>
        </w:tc>
        <w:tc>
          <w:tcPr>
            <w:tcW w:w="2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82EC47" w14:textId="77777777" w:rsidR="00E76AB0" w:rsidRPr="00E76AB0" w:rsidRDefault="00E76AB0" w:rsidP="00C26624">
            <w:pPr>
              <w:spacing w:before="120" w:after="120"/>
              <w:rPr>
                <w:rFonts w:ascii="Verdana" w:hAnsi="Verdana" w:cs="Arial"/>
              </w:rPr>
            </w:pPr>
            <w:r w:rsidRPr="00E76AB0">
              <w:rPr>
                <w:rFonts w:ascii="Verdana" w:hAnsi="Verdana"/>
                <w:bCs/>
                <w:color w:val="000000"/>
              </w:rPr>
              <w:t>877-200-0914</w:t>
            </w:r>
          </w:p>
        </w:tc>
      </w:tr>
      <w:tr w:rsidR="00E76AB0" w14:paraId="5D1EB6DE" w14:textId="77777777" w:rsidTr="008A068E">
        <w:tc>
          <w:tcPr>
            <w:tcW w:w="640" w:type="pct"/>
            <w:vMerge/>
          </w:tcPr>
          <w:p w14:paraId="77BDE56E" w14:textId="77777777" w:rsidR="00E76AB0" w:rsidRPr="00146771" w:rsidRDefault="00E76AB0" w:rsidP="00C2662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9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7A12D" w14:textId="77777777" w:rsidR="00E76AB0" w:rsidRDefault="00E76AB0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Cannot Fill, Future Fill Release, Future Fill Split, Future Fill Held – Duplicate Rx, FF Held, MD Hold, Refill Expire Warning, Refill Available Reminder, Zero Refill Warning</w:t>
            </w:r>
          </w:p>
          <w:p w14:paraId="648F0AB2" w14:textId="50FDE024" w:rsidR="00E76AB0" w:rsidRDefault="00E76AB0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30AE8">
              <w:rPr>
                <w:rFonts w:ascii="Verdana" w:hAnsi="Verdana"/>
                <w:b/>
                <w:color w:val="000000"/>
              </w:rPr>
              <w:t>Note</w:t>
            </w:r>
            <w:r w:rsidR="006F0EA1">
              <w:rPr>
                <w:rFonts w:ascii="Verdana" w:hAnsi="Verdana"/>
                <w:b/>
                <w:color w:val="000000"/>
              </w:rPr>
              <w:t xml:space="preserve">: </w:t>
            </w:r>
            <w:r>
              <w:rPr>
                <w:rFonts w:ascii="Verdana" w:hAnsi="Verdana"/>
                <w:color w:val="000000"/>
              </w:rPr>
              <w:t>Requires 8-digit code when member calls in.</w:t>
            </w:r>
          </w:p>
        </w:tc>
        <w:tc>
          <w:tcPr>
            <w:tcW w:w="2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9A3637" w14:textId="77777777" w:rsidR="00E76AB0" w:rsidRPr="00E76AB0" w:rsidRDefault="00E76AB0" w:rsidP="00C26624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E76AB0">
              <w:rPr>
                <w:rFonts w:ascii="Verdana" w:hAnsi="Verdana"/>
                <w:bCs/>
                <w:color w:val="000000"/>
              </w:rPr>
              <w:t>877-200-0887</w:t>
            </w:r>
          </w:p>
        </w:tc>
      </w:tr>
      <w:tr w:rsidR="00E76AB0" w14:paraId="6AEA92FF" w14:textId="77777777" w:rsidTr="008A068E">
        <w:tc>
          <w:tcPr>
            <w:tcW w:w="640" w:type="pct"/>
            <w:vMerge/>
          </w:tcPr>
          <w:p w14:paraId="7E5A4926" w14:textId="77777777" w:rsidR="00E76AB0" w:rsidRDefault="00E76AB0" w:rsidP="00C2662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9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B52339" w14:textId="77777777" w:rsidR="00E76AB0" w:rsidRDefault="00E76AB0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Order Shipped, Order Shipped Combined, Refill Available Warning</w:t>
            </w:r>
          </w:p>
          <w:p w14:paraId="08153B9E" w14:textId="4B2F7540" w:rsidR="00E76AB0" w:rsidRDefault="00E76AB0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30AE8">
              <w:rPr>
                <w:rFonts w:ascii="Verdana" w:hAnsi="Verdana"/>
                <w:b/>
                <w:color w:val="000000"/>
              </w:rPr>
              <w:t>Note</w:t>
            </w:r>
            <w:r w:rsidR="006F0EA1">
              <w:rPr>
                <w:rFonts w:ascii="Verdana" w:hAnsi="Verdana"/>
                <w:b/>
                <w:color w:val="000000"/>
              </w:rPr>
              <w:t xml:space="preserve">: </w:t>
            </w:r>
            <w:r>
              <w:rPr>
                <w:rFonts w:ascii="Verdana" w:hAnsi="Verdana"/>
                <w:color w:val="000000"/>
              </w:rPr>
              <w:t>Requires 8-digit code when member calls in.</w:t>
            </w:r>
          </w:p>
        </w:tc>
        <w:tc>
          <w:tcPr>
            <w:tcW w:w="2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9CE42E" w14:textId="77777777" w:rsidR="00E76AB0" w:rsidRPr="00E76AB0" w:rsidRDefault="00E76AB0" w:rsidP="00C26624">
            <w:pPr>
              <w:spacing w:before="120" w:after="120"/>
              <w:rPr>
                <w:rFonts w:ascii="Verdana" w:hAnsi="Verdana"/>
                <w:bCs/>
                <w:color w:val="000000"/>
              </w:rPr>
            </w:pPr>
            <w:r w:rsidRPr="00E76AB0">
              <w:rPr>
                <w:rFonts w:ascii="Verdana" w:hAnsi="Verdana"/>
                <w:bCs/>
                <w:color w:val="000000"/>
              </w:rPr>
              <w:t>877-200-0882</w:t>
            </w:r>
          </w:p>
        </w:tc>
      </w:tr>
    </w:tbl>
    <w:p w14:paraId="44163C1E" w14:textId="77777777" w:rsidR="00E76AB0" w:rsidRDefault="00E76AB0" w:rsidP="004E1CC1">
      <w:pPr>
        <w:spacing w:before="120" w:after="120"/>
        <w:rPr>
          <w:rFonts w:ascii="Verdana" w:hAnsi="Verdana"/>
        </w:rPr>
      </w:pPr>
    </w:p>
    <w:p w14:paraId="4B170A7B" w14:textId="77777777" w:rsidR="004E1CC1" w:rsidRDefault="004E1CC1" w:rsidP="00C26624">
      <w:pPr>
        <w:spacing w:before="120" w:after="120"/>
        <w:jc w:val="right"/>
      </w:pPr>
    </w:p>
    <w:p w14:paraId="240D31ED" w14:textId="6E72F467" w:rsidR="009B3ACE" w:rsidRPr="005D7976" w:rsidRDefault="009B3ACE" w:rsidP="004E1CC1">
      <w:pPr>
        <w:spacing w:before="120" w:after="120"/>
        <w:jc w:val="right"/>
        <w:rPr>
          <w:rFonts w:ascii="Verdana" w:hAnsi="Verdana"/>
        </w:rPr>
      </w:pPr>
      <w:hyperlink w:anchor="_top" w:history="1">
        <w:r w:rsidRPr="009B3ACE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B4F3E" w:rsidRPr="005D7976" w14:paraId="42B1BB06" w14:textId="77777777" w:rsidTr="00E87284">
        <w:tc>
          <w:tcPr>
            <w:tcW w:w="5000" w:type="pct"/>
            <w:shd w:val="clear" w:color="auto" w:fill="C0C0C0"/>
          </w:tcPr>
          <w:p w14:paraId="29412193" w14:textId="3C34304C" w:rsidR="002B4F3E" w:rsidRPr="005D7976" w:rsidRDefault="000D71F8" w:rsidP="00C26624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4" w:name="_Toc205460707"/>
            <w:proofErr w:type="spellStart"/>
            <w:r>
              <w:rPr>
                <w:rFonts w:ascii="Verdana" w:hAnsi="Verdana"/>
                <w:i w:val="0"/>
                <w:iCs w:val="0"/>
              </w:rPr>
              <w:t>WellTok</w:t>
            </w:r>
            <w:proofErr w:type="spellEnd"/>
            <w:r>
              <w:rPr>
                <w:rFonts w:ascii="Verdana" w:hAnsi="Verdana"/>
                <w:i w:val="0"/>
                <w:iCs w:val="0"/>
              </w:rPr>
              <w:t xml:space="preserve"> </w:t>
            </w:r>
            <w:r w:rsidR="002B4F3E">
              <w:rPr>
                <w:rFonts w:ascii="Verdana" w:hAnsi="Verdana"/>
                <w:i w:val="0"/>
                <w:iCs w:val="0"/>
              </w:rPr>
              <w:t>Calls</w:t>
            </w:r>
            <w:bookmarkEnd w:id="14"/>
            <w:r w:rsidR="002B4F3E">
              <w:rPr>
                <w:rFonts w:ascii="Verdana" w:hAnsi="Verdana"/>
                <w:i w:val="0"/>
                <w:iCs w:val="0"/>
              </w:rPr>
              <w:t xml:space="preserve">  </w:t>
            </w:r>
            <w:r w:rsidR="00936991">
              <w:rPr>
                <w:rFonts w:ascii="Verdana" w:hAnsi="Verdana"/>
              </w:rPr>
              <w:t xml:space="preserve"> </w:t>
            </w:r>
          </w:p>
        </w:tc>
      </w:tr>
    </w:tbl>
    <w:p w14:paraId="5E79FE55" w14:textId="77777777" w:rsidR="00C26624" w:rsidRDefault="00C26624" w:rsidP="004E1CC1">
      <w:pPr>
        <w:spacing w:before="120" w:after="120"/>
        <w:contextualSpacing/>
        <w:rPr>
          <w:rFonts w:ascii="Verdana" w:hAnsi="Verdana"/>
        </w:rPr>
      </w:pPr>
    </w:p>
    <w:p w14:paraId="3760BEFB" w14:textId="3DAE39BE" w:rsidR="002B4F3E" w:rsidRDefault="008268AF" w:rsidP="004E1CC1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Use as needed</w:t>
      </w:r>
      <w:r w:rsidR="002B4F3E">
        <w:rPr>
          <w:rFonts w:ascii="Verdana" w:hAnsi="Verdana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87"/>
        <w:gridCol w:w="9863"/>
      </w:tblGrid>
      <w:tr w:rsidR="008268AF" w14:paraId="2F6A49E3" w14:textId="77777777" w:rsidTr="002D0DFE">
        <w:tc>
          <w:tcPr>
            <w:tcW w:w="1192" w:type="pct"/>
            <w:shd w:val="clear" w:color="auto" w:fill="D9D9D9" w:themeFill="background1" w:themeFillShade="D9"/>
          </w:tcPr>
          <w:p w14:paraId="158B68F2" w14:textId="77777777" w:rsidR="008268AF" w:rsidRPr="008268AF" w:rsidRDefault="008268AF" w:rsidP="00C2662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Calls from…</w:t>
            </w:r>
          </w:p>
        </w:tc>
        <w:tc>
          <w:tcPr>
            <w:tcW w:w="3808" w:type="pct"/>
            <w:shd w:val="clear" w:color="auto" w:fill="D9D9D9" w:themeFill="background1" w:themeFillShade="D9"/>
          </w:tcPr>
          <w:p w14:paraId="2045C383" w14:textId="77777777" w:rsidR="008268AF" w:rsidRPr="008268AF" w:rsidRDefault="008268AF" w:rsidP="00C26624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8268AF">
              <w:rPr>
                <w:rFonts w:ascii="Verdana" w:hAnsi="Verdana"/>
                <w:b/>
              </w:rPr>
              <w:t>Number Displayed on Caller ID:</w:t>
            </w:r>
          </w:p>
        </w:tc>
      </w:tr>
      <w:tr w:rsidR="008268AF" w14:paraId="745510A1" w14:textId="77777777" w:rsidTr="002D0DFE">
        <w:tc>
          <w:tcPr>
            <w:tcW w:w="1192" w:type="pct"/>
          </w:tcPr>
          <w:p w14:paraId="1BA16661" w14:textId="48DEE208" w:rsidR="008268AF" w:rsidRDefault="00D00DB7" w:rsidP="00C26624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Other</w:t>
            </w:r>
          </w:p>
        </w:tc>
        <w:tc>
          <w:tcPr>
            <w:tcW w:w="3808" w:type="pct"/>
          </w:tcPr>
          <w:p w14:paraId="19E153B5" w14:textId="77777777" w:rsidR="008268AF" w:rsidRDefault="008268AF" w:rsidP="00C26624">
            <w:pPr>
              <w:spacing w:before="120" w:after="120"/>
              <w:rPr>
                <w:rFonts w:ascii="Verdana" w:hAnsi="Verdana"/>
              </w:rPr>
            </w:pPr>
            <w:r w:rsidRPr="007D41AD">
              <w:rPr>
                <w:rFonts w:ascii="Verdana" w:hAnsi="Verdana"/>
                <w:color w:val="000000"/>
              </w:rPr>
              <w:t>866-546-1447</w:t>
            </w:r>
          </w:p>
        </w:tc>
      </w:tr>
      <w:tr w:rsidR="008268AF" w14:paraId="5C19C353" w14:textId="77777777" w:rsidTr="002D0DFE">
        <w:tc>
          <w:tcPr>
            <w:tcW w:w="1192" w:type="pct"/>
          </w:tcPr>
          <w:p w14:paraId="7E6BF46F" w14:textId="77777777" w:rsidR="008268AF" w:rsidRDefault="008268AF" w:rsidP="00C26624">
            <w:pPr>
              <w:spacing w:before="120" w:after="120"/>
              <w:rPr>
                <w:rFonts w:ascii="Verdana" w:hAnsi="Verdana"/>
              </w:rPr>
            </w:pPr>
            <w:r w:rsidRPr="007D41AD">
              <w:rPr>
                <w:rFonts w:ascii="Verdana" w:hAnsi="Verdana"/>
                <w:color w:val="000000"/>
              </w:rPr>
              <w:t>Accordant</w:t>
            </w:r>
          </w:p>
        </w:tc>
        <w:tc>
          <w:tcPr>
            <w:tcW w:w="3808" w:type="pct"/>
          </w:tcPr>
          <w:p w14:paraId="0E8D4196" w14:textId="77777777" w:rsidR="008268AF" w:rsidRDefault="008268AF" w:rsidP="00C26624">
            <w:pPr>
              <w:spacing w:before="120" w:after="120"/>
              <w:rPr>
                <w:rFonts w:ascii="Verdana" w:hAnsi="Verdana"/>
              </w:rPr>
            </w:pPr>
            <w:r w:rsidRPr="007D41AD">
              <w:rPr>
                <w:rFonts w:ascii="Verdana" w:hAnsi="Verdana"/>
                <w:color w:val="000000"/>
              </w:rPr>
              <w:t>866-552-3348</w:t>
            </w:r>
            <w:r>
              <w:rPr>
                <w:rFonts w:ascii="Verdana" w:hAnsi="Verdana"/>
                <w:color w:val="000000"/>
              </w:rPr>
              <w:t xml:space="preserve"> / </w:t>
            </w:r>
            <w:r w:rsidRPr="007D41AD">
              <w:rPr>
                <w:rFonts w:ascii="Verdana" w:hAnsi="Verdana"/>
                <w:color w:val="000000"/>
              </w:rPr>
              <w:t>866-628-8863</w:t>
            </w:r>
            <w:r>
              <w:rPr>
                <w:rFonts w:ascii="Verdana" w:hAnsi="Verdana"/>
                <w:color w:val="000000"/>
              </w:rPr>
              <w:t xml:space="preserve"> / </w:t>
            </w:r>
            <w:r w:rsidRPr="007D41AD">
              <w:rPr>
                <w:rFonts w:ascii="Verdana" w:hAnsi="Verdana"/>
                <w:color w:val="000000"/>
              </w:rPr>
              <w:t>877-604-4632</w:t>
            </w:r>
            <w:r>
              <w:rPr>
                <w:rFonts w:ascii="Verdana" w:hAnsi="Verdana"/>
                <w:color w:val="000000"/>
              </w:rPr>
              <w:t xml:space="preserve"> / </w:t>
            </w:r>
            <w:r w:rsidRPr="007D41AD">
              <w:rPr>
                <w:rFonts w:ascii="Verdana" w:hAnsi="Verdana"/>
                <w:color w:val="000000"/>
              </w:rPr>
              <w:t>877-848-7941</w:t>
            </w:r>
          </w:p>
        </w:tc>
      </w:tr>
      <w:tr w:rsidR="008268AF" w14:paraId="633FFDC3" w14:textId="77777777" w:rsidTr="002D0DFE">
        <w:tc>
          <w:tcPr>
            <w:tcW w:w="1192" w:type="pct"/>
          </w:tcPr>
          <w:p w14:paraId="63672AF4" w14:textId="77777777" w:rsidR="008268AF" w:rsidRDefault="008268AF" w:rsidP="00C26624">
            <w:pPr>
              <w:spacing w:before="120" w:after="120"/>
              <w:rPr>
                <w:rFonts w:ascii="Verdana" w:hAnsi="Verdana"/>
              </w:rPr>
            </w:pPr>
            <w:r w:rsidRPr="007D41AD">
              <w:rPr>
                <w:rFonts w:ascii="Verdana" w:hAnsi="Verdana"/>
                <w:color w:val="000000"/>
              </w:rPr>
              <w:t>Accounts Receivable</w:t>
            </w:r>
          </w:p>
        </w:tc>
        <w:tc>
          <w:tcPr>
            <w:tcW w:w="3808" w:type="pct"/>
          </w:tcPr>
          <w:p w14:paraId="07E7D0C0" w14:textId="77777777" w:rsidR="008268AF" w:rsidRDefault="008268AF" w:rsidP="00C26624">
            <w:pPr>
              <w:spacing w:before="120" w:after="120"/>
              <w:rPr>
                <w:rFonts w:ascii="Verdana" w:hAnsi="Verdana"/>
              </w:rPr>
            </w:pPr>
            <w:r w:rsidRPr="007D41AD">
              <w:rPr>
                <w:rFonts w:ascii="Verdana" w:hAnsi="Verdana"/>
                <w:color w:val="000000"/>
              </w:rPr>
              <w:t>866-427-7476</w:t>
            </w:r>
            <w:r>
              <w:rPr>
                <w:rFonts w:ascii="Verdana" w:hAnsi="Verdana"/>
                <w:color w:val="000000"/>
              </w:rPr>
              <w:t xml:space="preserve"> / </w:t>
            </w:r>
            <w:r w:rsidRPr="007D41AD">
              <w:rPr>
                <w:rFonts w:ascii="Verdana" w:hAnsi="Verdana"/>
                <w:color w:val="000000"/>
              </w:rPr>
              <w:t>877-292-3390</w:t>
            </w:r>
            <w:r>
              <w:rPr>
                <w:rFonts w:ascii="Verdana" w:hAnsi="Verdana"/>
                <w:color w:val="000000"/>
              </w:rPr>
              <w:t xml:space="preserve"> / </w:t>
            </w:r>
            <w:r w:rsidRPr="007D41AD">
              <w:rPr>
                <w:rFonts w:ascii="Verdana" w:hAnsi="Verdana"/>
                <w:color w:val="000000"/>
              </w:rPr>
              <w:t>877-591-0794</w:t>
            </w:r>
          </w:p>
        </w:tc>
      </w:tr>
      <w:tr w:rsidR="008268AF" w14:paraId="584E3747" w14:textId="77777777" w:rsidTr="002D0DFE">
        <w:tc>
          <w:tcPr>
            <w:tcW w:w="1192" w:type="pct"/>
          </w:tcPr>
          <w:p w14:paraId="28F6FB88" w14:textId="77777777" w:rsidR="008268AF" w:rsidRPr="007D41AD" w:rsidRDefault="008268AF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Adherence</w:t>
            </w:r>
          </w:p>
        </w:tc>
        <w:tc>
          <w:tcPr>
            <w:tcW w:w="3808" w:type="pct"/>
          </w:tcPr>
          <w:p w14:paraId="261C5425" w14:textId="77777777" w:rsidR="008268AF" w:rsidRDefault="008268AF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866-231-9923</w:t>
            </w:r>
            <w:r>
              <w:rPr>
                <w:rFonts w:ascii="Verdana" w:hAnsi="Verdana"/>
                <w:color w:val="000000"/>
              </w:rPr>
              <w:t xml:space="preserve"> / </w:t>
            </w:r>
            <w:r w:rsidRPr="007D41AD">
              <w:rPr>
                <w:rFonts w:ascii="Verdana" w:hAnsi="Verdana"/>
                <w:color w:val="000000"/>
              </w:rPr>
              <w:t>866-532-0188</w:t>
            </w:r>
            <w:r>
              <w:rPr>
                <w:rFonts w:ascii="Verdana" w:hAnsi="Verdana"/>
                <w:color w:val="000000"/>
              </w:rPr>
              <w:t xml:space="preserve"> / </w:t>
            </w:r>
            <w:r w:rsidRPr="00374521">
              <w:rPr>
                <w:rFonts w:ascii="Verdana" w:hAnsi="Verdana"/>
                <w:color w:val="000000"/>
              </w:rPr>
              <w:t>866-532-8733</w:t>
            </w:r>
            <w:r>
              <w:rPr>
                <w:rFonts w:ascii="Verdana" w:hAnsi="Verdana"/>
                <w:color w:val="000000"/>
              </w:rPr>
              <w:t xml:space="preserve"> / </w:t>
            </w:r>
            <w:r w:rsidRPr="007D41AD">
              <w:rPr>
                <w:rFonts w:ascii="Verdana" w:hAnsi="Verdana"/>
                <w:color w:val="000000"/>
              </w:rPr>
              <w:t>866-532-7339</w:t>
            </w:r>
            <w:r>
              <w:rPr>
                <w:rFonts w:ascii="Verdana" w:hAnsi="Verdana"/>
                <w:color w:val="000000"/>
              </w:rPr>
              <w:t xml:space="preserve"> / </w:t>
            </w:r>
            <w:r w:rsidRPr="007D41AD">
              <w:rPr>
                <w:rFonts w:ascii="Verdana" w:hAnsi="Verdana"/>
                <w:color w:val="000000"/>
              </w:rPr>
              <w:t>866-537-2393</w:t>
            </w:r>
            <w:r>
              <w:rPr>
                <w:rFonts w:ascii="Verdana" w:hAnsi="Verdana"/>
                <w:color w:val="000000"/>
              </w:rPr>
              <w:t xml:space="preserve"> / </w:t>
            </w:r>
            <w:r w:rsidRPr="007D41AD">
              <w:rPr>
                <w:rFonts w:ascii="Verdana" w:hAnsi="Verdana"/>
                <w:color w:val="000000"/>
              </w:rPr>
              <w:t>866-615-6326</w:t>
            </w:r>
            <w:r>
              <w:rPr>
                <w:rFonts w:ascii="Verdana" w:hAnsi="Verdana"/>
                <w:color w:val="000000"/>
              </w:rPr>
              <w:t xml:space="preserve"> </w:t>
            </w:r>
          </w:p>
          <w:p w14:paraId="27D4CAB6" w14:textId="77777777" w:rsidR="008268AF" w:rsidRDefault="008268AF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866-615-6589</w:t>
            </w:r>
            <w:r>
              <w:rPr>
                <w:rFonts w:ascii="Verdana" w:hAnsi="Verdana"/>
                <w:color w:val="000000"/>
              </w:rPr>
              <w:t xml:space="preserve"> / </w:t>
            </w:r>
            <w:r w:rsidRPr="007D41AD">
              <w:rPr>
                <w:rFonts w:ascii="Verdana" w:hAnsi="Verdana"/>
                <w:color w:val="000000"/>
              </w:rPr>
              <w:t>877-230-1272</w:t>
            </w:r>
            <w:r>
              <w:rPr>
                <w:rFonts w:ascii="Verdana" w:hAnsi="Verdana"/>
                <w:color w:val="000000"/>
              </w:rPr>
              <w:t xml:space="preserve"> / </w:t>
            </w:r>
            <w:r w:rsidRPr="007D41AD">
              <w:rPr>
                <w:rFonts w:ascii="Verdana" w:hAnsi="Verdana"/>
                <w:color w:val="000000"/>
              </w:rPr>
              <w:t>877-292-3386</w:t>
            </w:r>
            <w:r>
              <w:rPr>
                <w:rFonts w:ascii="Verdana" w:hAnsi="Verdana"/>
                <w:color w:val="000000"/>
              </w:rPr>
              <w:t xml:space="preserve"> / </w:t>
            </w:r>
            <w:r w:rsidRPr="007D41AD">
              <w:rPr>
                <w:rFonts w:ascii="Verdana" w:hAnsi="Verdana"/>
                <w:color w:val="000000"/>
              </w:rPr>
              <w:t>877-299-7134</w:t>
            </w:r>
            <w:r>
              <w:rPr>
                <w:rFonts w:ascii="Verdana" w:hAnsi="Verdana"/>
                <w:color w:val="000000"/>
              </w:rPr>
              <w:t xml:space="preserve"> / </w:t>
            </w:r>
            <w:r w:rsidRPr="007D41AD">
              <w:rPr>
                <w:rFonts w:ascii="Verdana" w:hAnsi="Verdana"/>
                <w:color w:val="000000"/>
              </w:rPr>
              <w:t>877-306-3893</w:t>
            </w:r>
            <w:r>
              <w:rPr>
                <w:rFonts w:ascii="Verdana" w:hAnsi="Verdana"/>
                <w:color w:val="000000"/>
              </w:rPr>
              <w:t xml:space="preserve"> / </w:t>
            </w:r>
            <w:r w:rsidRPr="007D41AD">
              <w:rPr>
                <w:rFonts w:ascii="Verdana" w:hAnsi="Verdana"/>
                <w:color w:val="000000"/>
              </w:rPr>
              <w:t>877-471-8419</w:t>
            </w:r>
          </w:p>
          <w:p w14:paraId="29717598" w14:textId="77777777" w:rsidR="008268AF" w:rsidRDefault="008268AF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877-471-8429</w:t>
            </w:r>
            <w:r>
              <w:rPr>
                <w:rFonts w:ascii="Verdana" w:hAnsi="Verdana"/>
                <w:color w:val="000000"/>
              </w:rPr>
              <w:t xml:space="preserve"> / </w:t>
            </w:r>
            <w:r w:rsidRPr="007D41AD">
              <w:rPr>
                <w:rFonts w:ascii="Verdana" w:hAnsi="Verdana"/>
                <w:color w:val="000000"/>
              </w:rPr>
              <w:t>877-477-1442</w:t>
            </w:r>
            <w:r>
              <w:rPr>
                <w:rFonts w:ascii="Verdana" w:hAnsi="Verdana"/>
                <w:color w:val="000000"/>
              </w:rPr>
              <w:t xml:space="preserve"> / </w:t>
            </w:r>
            <w:r w:rsidRPr="007D41AD">
              <w:rPr>
                <w:rFonts w:ascii="Verdana" w:hAnsi="Verdana"/>
                <w:color w:val="000000"/>
              </w:rPr>
              <w:t>877-495-0422</w:t>
            </w:r>
            <w:r>
              <w:rPr>
                <w:rFonts w:ascii="Verdana" w:hAnsi="Verdana"/>
                <w:color w:val="000000"/>
              </w:rPr>
              <w:t xml:space="preserve"> / </w:t>
            </w:r>
            <w:r w:rsidRPr="007D41AD">
              <w:rPr>
                <w:rFonts w:ascii="Verdana" w:hAnsi="Verdana"/>
                <w:color w:val="000000"/>
              </w:rPr>
              <w:t>877-495-0477</w:t>
            </w:r>
            <w:r>
              <w:rPr>
                <w:rFonts w:ascii="Verdana" w:hAnsi="Verdana"/>
                <w:color w:val="000000"/>
              </w:rPr>
              <w:t xml:space="preserve"> / </w:t>
            </w:r>
            <w:r w:rsidRPr="007D41AD">
              <w:rPr>
                <w:rFonts w:ascii="Verdana" w:hAnsi="Verdana"/>
                <w:color w:val="000000"/>
              </w:rPr>
              <w:t>877-613-7987</w:t>
            </w:r>
            <w:r>
              <w:rPr>
                <w:rFonts w:ascii="Verdana" w:hAnsi="Verdana"/>
                <w:color w:val="000000"/>
              </w:rPr>
              <w:t xml:space="preserve"> / </w:t>
            </w:r>
            <w:r w:rsidRPr="007D41AD">
              <w:rPr>
                <w:rFonts w:ascii="Verdana" w:hAnsi="Verdana"/>
                <w:color w:val="000000"/>
              </w:rPr>
              <w:t>877-621-5848</w:t>
            </w:r>
          </w:p>
          <w:p w14:paraId="00B91B05" w14:textId="77777777" w:rsidR="008268AF" w:rsidRPr="007D41AD" w:rsidRDefault="008268AF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877-766-9481</w:t>
            </w:r>
            <w:r>
              <w:rPr>
                <w:rFonts w:ascii="Verdana" w:hAnsi="Verdana"/>
                <w:color w:val="000000"/>
              </w:rPr>
              <w:t xml:space="preserve"> / </w:t>
            </w:r>
            <w:r w:rsidRPr="007D41AD">
              <w:rPr>
                <w:rFonts w:ascii="Verdana" w:hAnsi="Verdana"/>
                <w:color w:val="000000"/>
              </w:rPr>
              <w:t>888-321-0384</w:t>
            </w:r>
          </w:p>
        </w:tc>
      </w:tr>
      <w:tr w:rsidR="008268AF" w14:paraId="7835DD78" w14:textId="77777777" w:rsidTr="002D0DFE">
        <w:tc>
          <w:tcPr>
            <w:tcW w:w="1192" w:type="pct"/>
          </w:tcPr>
          <w:p w14:paraId="4BAB7BEE" w14:textId="77777777" w:rsidR="008268AF" w:rsidRPr="007D41AD" w:rsidRDefault="00E064D1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Chrysler</w:t>
            </w:r>
          </w:p>
        </w:tc>
        <w:tc>
          <w:tcPr>
            <w:tcW w:w="3808" w:type="pct"/>
          </w:tcPr>
          <w:p w14:paraId="0CBE364D" w14:textId="77777777" w:rsidR="008268AF" w:rsidRPr="007D41AD" w:rsidRDefault="00E064D1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888-568-8789</w:t>
            </w:r>
          </w:p>
        </w:tc>
      </w:tr>
      <w:tr w:rsidR="00E064D1" w14:paraId="5F84B231" w14:textId="77777777" w:rsidTr="002D0DFE">
        <w:tc>
          <w:tcPr>
            <w:tcW w:w="1192" w:type="pct"/>
          </w:tcPr>
          <w:p w14:paraId="457E38F5" w14:textId="77777777" w:rsidR="00E064D1" w:rsidRPr="007D41AD" w:rsidRDefault="00E064D1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Doc Not Responsive</w:t>
            </w:r>
          </w:p>
        </w:tc>
        <w:tc>
          <w:tcPr>
            <w:tcW w:w="3808" w:type="pct"/>
          </w:tcPr>
          <w:p w14:paraId="165BEC4B" w14:textId="38E3E468" w:rsidR="00E064D1" w:rsidRPr="007D41AD" w:rsidRDefault="00E064D1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866-430-1891</w:t>
            </w:r>
            <w:r w:rsidR="00A63B0F">
              <w:rPr>
                <w:rFonts w:ascii="Verdana" w:hAnsi="Verdana"/>
                <w:color w:val="000000"/>
              </w:rPr>
              <w:t xml:space="preserve">, </w:t>
            </w:r>
            <w:r w:rsidRPr="007D41AD">
              <w:rPr>
                <w:rFonts w:ascii="Verdana" w:hAnsi="Verdana"/>
                <w:color w:val="000000"/>
              </w:rPr>
              <w:t>888-458-0469</w:t>
            </w:r>
          </w:p>
        </w:tc>
      </w:tr>
      <w:tr w:rsidR="00E064D1" w14:paraId="2CA13623" w14:textId="77777777" w:rsidTr="002D0DFE">
        <w:tc>
          <w:tcPr>
            <w:tcW w:w="1192" w:type="pct"/>
          </w:tcPr>
          <w:p w14:paraId="359FF126" w14:textId="3CE49E43" w:rsidR="00E064D1" w:rsidRPr="007D41AD" w:rsidRDefault="00E064D1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Enterprise Adherence (R</w:t>
            </w:r>
            <w:r w:rsidR="005C32FA">
              <w:rPr>
                <w:rFonts w:ascii="Verdana" w:hAnsi="Verdana"/>
                <w:color w:val="000000"/>
              </w:rPr>
              <w:t>x</w:t>
            </w:r>
            <w:r w:rsidRPr="007D41AD">
              <w:rPr>
                <w:rFonts w:ascii="Verdana" w:hAnsi="Verdana"/>
                <w:color w:val="000000"/>
              </w:rPr>
              <w:t xml:space="preserve"> Ante 30-90 day)</w:t>
            </w:r>
          </w:p>
        </w:tc>
        <w:tc>
          <w:tcPr>
            <w:tcW w:w="3808" w:type="pct"/>
          </w:tcPr>
          <w:p w14:paraId="53F30204" w14:textId="0E013A77" w:rsidR="00E064D1" w:rsidRPr="007D41AD" w:rsidRDefault="00E064D1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8</w:t>
            </w:r>
            <w:r w:rsidRPr="007D41AD">
              <w:rPr>
                <w:rFonts w:ascii="Verdana" w:hAnsi="Verdana"/>
                <w:color w:val="000000"/>
              </w:rPr>
              <w:t>66-732-8108</w:t>
            </w:r>
            <w:r w:rsidR="00A63B0F">
              <w:rPr>
                <w:rFonts w:ascii="Verdana" w:hAnsi="Verdana"/>
                <w:color w:val="000000"/>
              </w:rPr>
              <w:t xml:space="preserve">, </w:t>
            </w:r>
            <w:r w:rsidRPr="007D41AD">
              <w:rPr>
                <w:rFonts w:ascii="Verdana" w:hAnsi="Verdana"/>
                <w:color w:val="000000"/>
              </w:rPr>
              <w:t>866-788-1002</w:t>
            </w:r>
          </w:p>
        </w:tc>
      </w:tr>
      <w:tr w:rsidR="00E064D1" w14:paraId="7EB3ADFD" w14:textId="77777777" w:rsidTr="002D0DFE">
        <w:tc>
          <w:tcPr>
            <w:tcW w:w="1192" w:type="pct"/>
          </w:tcPr>
          <w:p w14:paraId="3FA698A8" w14:textId="77777777" w:rsidR="00E064D1" w:rsidRPr="007D41AD" w:rsidRDefault="00E064D1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FEP</w:t>
            </w:r>
          </w:p>
        </w:tc>
        <w:tc>
          <w:tcPr>
            <w:tcW w:w="3808" w:type="pct"/>
          </w:tcPr>
          <w:p w14:paraId="753B4ADB" w14:textId="77777777" w:rsidR="00E064D1" w:rsidRDefault="00E064D1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877-446-9105</w:t>
            </w:r>
          </w:p>
        </w:tc>
      </w:tr>
      <w:tr w:rsidR="00E064D1" w14:paraId="6074AA72" w14:textId="77777777" w:rsidTr="002D0DFE">
        <w:tc>
          <w:tcPr>
            <w:tcW w:w="1192" w:type="pct"/>
          </w:tcPr>
          <w:p w14:paraId="4E26BB9E" w14:textId="77777777" w:rsidR="00E064D1" w:rsidRDefault="00882D85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HealthNet Med D</w:t>
            </w:r>
          </w:p>
        </w:tc>
        <w:tc>
          <w:tcPr>
            <w:tcW w:w="3808" w:type="pct"/>
          </w:tcPr>
          <w:p w14:paraId="3EF88E37" w14:textId="77777777" w:rsidR="00E064D1" w:rsidRPr="007D41AD" w:rsidRDefault="00882D85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877-316-4106</w:t>
            </w:r>
          </w:p>
        </w:tc>
      </w:tr>
      <w:tr w:rsidR="00882D85" w14:paraId="67EC9793" w14:textId="77777777" w:rsidTr="002D0DFE">
        <w:tc>
          <w:tcPr>
            <w:tcW w:w="1192" w:type="pct"/>
          </w:tcPr>
          <w:p w14:paraId="76BBC8C7" w14:textId="77777777" w:rsidR="00882D85" w:rsidRPr="007D41AD" w:rsidRDefault="00882D85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Med D Shipment Confirmation</w:t>
            </w:r>
          </w:p>
        </w:tc>
        <w:tc>
          <w:tcPr>
            <w:tcW w:w="3808" w:type="pct"/>
          </w:tcPr>
          <w:p w14:paraId="1D1273AE" w14:textId="6771B047" w:rsidR="00882D85" w:rsidRPr="007D41AD" w:rsidRDefault="00882D85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866-730-7569</w:t>
            </w:r>
            <w:r w:rsidR="00A63B0F">
              <w:rPr>
                <w:rFonts w:ascii="Verdana" w:hAnsi="Verdana"/>
                <w:color w:val="000000"/>
              </w:rPr>
              <w:t xml:space="preserve">, </w:t>
            </w:r>
            <w:r w:rsidRPr="007D41AD">
              <w:rPr>
                <w:rFonts w:ascii="Verdana" w:hAnsi="Verdana"/>
                <w:color w:val="000000"/>
              </w:rPr>
              <w:t>877-255-1678</w:t>
            </w:r>
          </w:p>
        </w:tc>
      </w:tr>
      <w:tr w:rsidR="00882D85" w14:paraId="1E67B7F7" w14:textId="77777777" w:rsidTr="002D0DFE">
        <w:tc>
          <w:tcPr>
            <w:tcW w:w="1192" w:type="pct"/>
          </w:tcPr>
          <w:p w14:paraId="7A7FD989" w14:textId="77777777" w:rsidR="00882D85" w:rsidRPr="007D41AD" w:rsidRDefault="00882D85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Medication Therapy Counseling</w:t>
            </w:r>
          </w:p>
        </w:tc>
        <w:tc>
          <w:tcPr>
            <w:tcW w:w="3808" w:type="pct"/>
          </w:tcPr>
          <w:p w14:paraId="67E6DAE0" w14:textId="5FEA0A55" w:rsidR="00882D85" w:rsidRPr="007D41AD" w:rsidRDefault="00882D85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866-222-1621</w:t>
            </w:r>
            <w:r>
              <w:rPr>
                <w:rFonts w:ascii="Verdana" w:hAnsi="Verdana"/>
                <w:color w:val="000000"/>
              </w:rPr>
              <w:t xml:space="preserve"> / </w:t>
            </w:r>
            <w:r w:rsidRPr="007D41AD">
              <w:rPr>
                <w:rFonts w:ascii="Verdana" w:hAnsi="Verdana"/>
                <w:color w:val="000000"/>
              </w:rPr>
              <w:t>877-316-4094</w:t>
            </w:r>
            <w:r>
              <w:rPr>
                <w:rFonts w:ascii="Verdana" w:hAnsi="Verdana"/>
                <w:color w:val="000000"/>
              </w:rPr>
              <w:t xml:space="preserve"> / </w:t>
            </w:r>
            <w:r w:rsidRPr="007D41AD">
              <w:rPr>
                <w:rFonts w:ascii="Verdana" w:hAnsi="Verdana"/>
                <w:color w:val="000000"/>
              </w:rPr>
              <w:t>877-477-1931</w:t>
            </w:r>
            <w:r>
              <w:rPr>
                <w:rFonts w:ascii="Verdana" w:hAnsi="Verdana"/>
                <w:color w:val="000000"/>
              </w:rPr>
              <w:t xml:space="preserve"> / </w:t>
            </w:r>
            <w:r w:rsidRPr="007D41AD">
              <w:rPr>
                <w:rFonts w:ascii="Verdana" w:hAnsi="Verdana"/>
                <w:color w:val="000000"/>
              </w:rPr>
              <w:t>877-495-1683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="00A8627A">
              <w:rPr>
                <w:rFonts w:ascii="Verdana" w:hAnsi="Verdana"/>
                <w:color w:val="000000"/>
              </w:rPr>
              <w:t xml:space="preserve">/ </w:t>
            </w:r>
            <w:r w:rsidRPr="007D41AD">
              <w:rPr>
                <w:rFonts w:ascii="Verdana" w:hAnsi="Verdana"/>
                <w:color w:val="000000"/>
              </w:rPr>
              <w:t>888-565-3909</w:t>
            </w:r>
          </w:p>
        </w:tc>
      </w:tr>
      <w:tr w:rsidR="00882D85" w14:paraId="22C71E10" w14:textId="77777777" w:rsidTr="002D0DFE">
        <w:tc>
          <w:tcPr>
            <w:tcW w:w="1192" w:type="pct"/>
          </w:tcPr>
          <w:p w14:paraId="0C094A7D" w14:textId="77777777" w:rsidR="00882D85" w:rsidRPr="007D41AD" w:rsidRDefault="00882D85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Silver</w:t>
            </w:r>
            <w:r>
              <w:rPr>
                <w:rFonts w:ascii="Verdana" w:hAnsi="Verdana"/>
                <w:color w:val="000000"/>
              </w:rPr>
              <w:t>S</w:t>
            </w:r>
            <w:r w:rsidRPr="007D41AD">
              <w:rPr>
                <w:rFonts w:ascii="Verdana" w:hAnsi="Verdana"/>
                <w:color w:val="000000"/>
              </w:rPr>
              <w:t xml:space="preserve">cript </w:t>
            </w:r>
          </w:p>
        </w:tc>
        <w:tc>
          <w:tcPr>
            <w:tcW w:w="3808" w:type="pct"/>
          </w:tcPr>
          <w:p w14:paraId="5B7B4306" w14:textId="24CF0973" w:rsidR="00882D85" w:rsidRPr="007D41AD" w:rsidRDefault="005C32FA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(Online EOB education</w:t>
            </w:r>
            <w:r>
              <w:rPr>
                <w:rFonts w:ascii="Verdana" w:hAnsi="Verdana"/>
                <w:color w:val="000000"/>
              </w:rPr>
              <w:t xml:space="preserve">) - </w:t>
            </w:r>
            <w:r w:rsidR="00882D85" w:rsidRPr="007D41AD">
              <w:rPr>
                <w:rFonts w:ascii="Verdana" w:hAnsi="Verdana"/>
                <w:color w:val="000000"/>
              </w:rPr>
              <w:t>855-269-0220</w:t>
            </w:r>
            <w:r w:rsidR="002D0DFE">
              <w:rPr>
                <w:rFonts w:ascii="Verdana" w:hAnsi="Verdana"/>
                <w:color w:val="000000"/>
              </w:rPr>
              <w:t xml:space="preserve">, </w:t>
            </w:r>
            <w:r w:rsidR="002D0DFE" w:rsidRPr="002D0DFE">
              <w:rPr>
                <w:rFonts w:ascii="Verdana" w:hAnsi="Verdana"/>
                <w:color w:val="000000"/>
              </w:rPr>
              <w:t>877-864-7747</w:t>
            </w:r>
          </w:p>
        </w:tc>
      </w:tr>
      <w:tr w:rsidR="00882D85" w14:paraId="69503177" w14:textId="77777777" w:rsidTr="002D0DFE">
        <w:tc>
          <w:tcPr>
            <w:tcW w:w="1192" w:type="pct"/>
          </w:tcPr>
          <w:p w14:paraId="4BD92055" w14:textId="648C5913" w:rsidR="00882D85" w:rsidRPr="007D41AD" w:rsidRDefault="00882D85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Specialty Mt Prospect</w:t>
            </w:r>
            <w:r w:rsidR="00FB1369">
              <w:rPr>
                <w:rFonts w:ascii="Verdana" w:hAnsi="Verdana"/>
                <w:color w:val="000000"/>
              </w:rPr>
              <w:t xml:space="preserve"> </w:t>
            </w:r>
            <w:r w:rsidRPr="007D41AD">
              <w:rPr>
                <w:rFonts w:ascii="Verdana" w:hAnsi="Verdana"/>
                <w:color w:val="000000"/>
              </w:rPr>
              <w:t>Branch 20</w:t>
            </w:r>
          </w:p>
        </w:tc>
        <w:tc>
          <w:tcPr>
            <w:tcW w:w="3808" w:type="pct"/>
          </w:tcPr>
          <w:p w14:paraId="793109C1" w14:textId="309B56B1" w:rsidR="00882D85" w:rsidRPr="007D41AD" w:rsidRDefault="00882D85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877-283-2402</w:t>
            </w:r>
            <w:r>
              <w:rPr>
                <w:rFonts w:ascii="Verdana" w:hAnsi="Verdana"/>
                <w:color w:val="000000"/>
              </w:rPr>
              <w:t xml:space="preserve"> / </w:t>
            </w:r>
            <w:r w:rsidRPr="007D41AD">
              <w:rPr>
                <w:rFonts w:ascii="Verdana" w:hAnsi="Verdana"/>
                <w:color w:val="000000"/>
              </w:rPr>
              <w:t>888-672-8935</w:t>
            </w:r>
            <w:r>
              <w:rPr>
                <w:rFonts w:ascii="Verdana" w:hAnsi="Verdana"/>
                <w:color w:val="000000"/>
              </w:rPr>
              <w:t xml:space="preserve"> / </w:t>
            </w:r>
            <w:r w:rsidRPr="007D41AD">
              <w:rPr>
                <w:rFonts w:ascii="Verdana" w:hAnsi="Verdana"/>
                <w:color w:val="000000"/>
              </w:rPr>
              <w:t>888-675-3769</w:t>
            </w:r>
            <w:r>
              <w:rPr>
                <w:rFonts w:ascii="Verdana" w:hAnsi="Verdana"/>
                <w:color w:val="000000"/>
              </w:rPr>
              <w:t xml:space="preserve"> / </w:t>
            </w:r>
            <w:r w:rsidRPr="007D41AD">
              <w:rPr>
                <w:rFonts w:ascii="Verdana" w:hAnsi="Verdana"/>
                <w:color w:val="000000"/>
              </w:rPr>
              <w:t>888-675-3772</w:t>
            </w:r>
            <w:r w:rsidR="00A8627A">
              <w:rPr>
                <w:rFonts w:ascii="Verdana" w:hAnsi="Verdana"/>
                <w:color w:val="000000"/>
              </w:rPr>
              <w:t xml:space="preserve"> / </w:t>
            </w:r>
            <w:r w:rsidRPr="007D41AD">
              <w:rPr>
                <w:rFonts w:ascii="Verdana" w:hAnsi="Verdana"/>
                <w:color w:val="000000"/>
              </w:rPr>
              <w:t>888-678-5911</w:t>
            </w:r>
            <w:r>
              <w:rPr>
                <w:rFonts w:ascii="Verdana" w:hAnsi="Verdana"/>
                <w:color w:val="000000"/>
              </w:rPr>
              <w:t xml:space="preserve"> / </w:t>
            </w:r>
            <w:r w:rsidRPr="007D41AD">
              <w:rPr>
                <w:rFonts w:ascii="Verdana" w:hAnsi="Verdana"/>
                <w:color w:val="000000"/>
              </w:rPr>
              <w:t>888-682-4417</w:t>
            </w:r>
          </w:p>
        </w:tc>
      </w:tr>
      <w:tr w:rsidR="00882D85" w14:paraId="71E7847A" w14:textId="77777777" w:rsidTr="002D0DFE">
        <w:tc>
          <w:tcPr>
            <w:tcW w:w="1192" w:type="pct"/>
          </w:tcPr>
          <w:p w14:paraId="448681EA" w14:textId="3B9669F9" w:rsidR="00882D85" w:rsidRPr="007D41AD" w:rsidRDefault="00882D85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882D85">
              <w:rPr>
                <w:rFonts w:ascii="Verdana" w:hAnsi="Verdana"/>
                <w:color w:val="000000"/>
              </w:rPr>
              <w:t>Specialty Hep</w:t>
            </w:r>
            <w:r w:rsidR="001B3507">
              <w:rPr>
                <w:rFonts w:ascii="Verdana" w:hAnsi="Verdana"/>
                <w:color w:val="000000"/>
              </w:rPr>
              <w:t xml:space="preserve"> </w:t>
            </w:r>
            <w:r w:rsidRPr="00882D85">
              <w:rPr>
                <w:rFonts w:ascii="Verdana" w:hAnsi="Verdana"/>
                <w:color w:val="000000"/>
              </w:rPr>
              <w:t xml:space="preserve">C </w:t>
            </w:r>
            <w:r w:rsidR="00C26624" w:rsidRPr="00882D85">
              <w:rPr>
                <w:rFonts w:ascii="Verdana" w:hAnsi="Verdana"/>
                <w:color w:val="000000"/>
              </w:rPr>
              <w:t>Nurse line</w:t>
            </w:r>
          </w:p>
        </w:tc>
        <w:tc>
          <w:tcPr>
            <w:tcW w:w="3808" w:type="pct"/>
          </w:tcPr>
          <w:p w14:paraId="7732C61F" w14:textId="77777777" w:rsidR="00882D85" w:rsidRPr="007D41AD" w:rsidRDefault="00882D85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866-564-6388</w:t>
            </w:r>
          </w:p>
        </w:tc>
      </w:tr>
      <w:tr w:rsidR="00882D85" w14:paraId="74A7B621" w14:textId="77777777" w:rsidTr="002D0DFE">
        <w:tc>
          <w:tcPr>
            <w:tcW w:w="1192" w:type="pct"/>
          </w:tcPr>
          <w:p w14:paraId="59D227D7" w14:textId="77777777" w:rsidR="00882D85" w:rsidRPr="00882D85" w:rsidRDefault="00882D85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Specialty Prior Auth</w:t>
            </w:r>
          </w:p>
        </w:tc>
        <w:tc>
          <w:tcPr>
            <w:tcW w:w="3808" w:type="pct"/>
          </w:tcPr>
          <w:p w14:paraId="6E4F561E" w14:textId="77777777" w:rsidR="00882D85" w:rsidRPr="007D41AD" w:rsidRDefault="00882D85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866-222-2015</w:t>
            </w:r>
          </w:p>
        </w:tc>
      </w:tr>
      <w:tr w:rsidR="00882D85" w14:paraId="6774CDE7" w14:textId="77777777" w:rsidTr="002D0DFE">
        <w:tc>
          <w:tcPr>
            <w:tcW w:w="1192" w:type="pct"/>
          </w:tcPr>
          <w:p w14:paraId="61030C4B" w14:textId="3F5A3168" w:rsidR="00882D85" w:rsidRPr="00882D85" w:rsidRDefault="00882D85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 xml:space="preserve">Specialty </w:t>
            </w:r>
            <w:r w:rsidR="00FB1369">
              <w:rPr>
                <w:rFonts w:ascii="Verdana" w:hAnsi="Verdana"/>
                <w:color w:val="000000"/>
              </w:rPr>
              <w:t xml:space="preserve">Lenexa </w:t>
            </w:r>
            <w:r w:rsidRPr="007D41AD">
              <w:rPr>
                <w:rFonts w:ascii="Verdana" w:hAnsi="Verdana"/>
                <w:color w:val="000000"/>
              </w:rPr>
              <w:t>Branch 41</w:t>
            </w:r>
          </w:p>
        </w:tc>
        <w:tc>
          <w:tcPr>
            <w:tcW w:w="3808" w:type="pct"/>
          </w:tcPr>
          <w:p w14:paraId="4CFB8046" w14:textId="77777777" w:rsidR="00882D85" w:rsidRPr="007D41AD" w:rsidRDefault="00882D85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866-285-8934</w:t>
            </w:r>
          </w:p>
        </w:tc>
      </w:tr>
      <w:tr w:rsidR="00882D85" w14:paraId="313F2E9A" w14:textId="77777777" w:rsidTr="002D0DFE">
        <w:tc>
          <w:tcPr>
            <w:tcW w:w="1192" w:type="pct"/>
          </w:tcPr>
          <w:p w14:paraId="070BF3E8" w14:textId="15430D32" w:rsidR="00882D85" w:rsidRPr="007D41AD" w:rsidRDefault="00882D85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Specialty</w:t>
            </w:r>
            <w:r w:rsidR="00FB1369">
              <w:rPr>
                <w:rFonts w:ascii="Verdana" w:hAnsi="Verdana"/>
                <w:color w:val="000000"/>
              </w:rPr>
              <w:t xml:space="preserve"> </w:t>
            </w:r>
            <w:r w:rsidRPr="007D41AD">
              <w:rPr>
                <w:rFonts w:ascii="Verdana" w:hAnsi="Verdana"/>
                <w:color w:val="000000"/>
              </w:rPr>
              <w:t>Raleigh</w:t>
            </w:r>
            <w:r w:rsidR="00FB1369">
              <w:rPr>
                <w:rFonts w:ascii="Verdana" w:hAnsi="Verdana"/>
                <w:color w:val="000000"/>
              </w:rPr>
              <w:t xml:space="preserve"> </w:t>
            </w:r>
            <w:r w:rsidRPr="007D41AD">
              <w:rPr>
                <w:rFonts w:ascii="Verdana" w:hAnsi="Verdana"/>
                <w:color w:val="000000"/>
              </w:rPr>
              <w:t>Branch 4B</w:t>
            </w:r>
          </w:p>
        </w:tc>
        <w:tc>
          <w:tcPr>
            <w:tcW w:w="3808" w:type="pct"/>
          </w:tcPr>
          <w:p w14:paraId="7098CEB7" w14:textId="77777777" w:rsidR="00882D85" w:rsidRPr="007D41AD" w:rsidRDefault="00882D85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866-588-2529</w:t>
            </w:r>
          </w:p>
        </w:tc>
      </w:tr>
      <w:tr w:rsidR="00882D85" w14:paraId="5D21B491" w14:textId="77777777" w:rsidTr="002D0DFE">
        <w:tc>
          <w:tcPr>
            <w:tcW w:w="1192" w:type="pct"/>
          </w:tcPr>
          <w:p w14:paraId="5FEBA7FB" w14:textId="7C8DD5BA" w:rsidR="00882D85" w:rsidRPr="007D41AD" w:rsidRDefault="00882D85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Specialty Tampa</w:t>
            </w:r>
            <w:r w:rsidR="00FB1369">
              <w:rPr>
                <w:rFonts w:ascii="Verdana" w:hAnsi="Verdana"/>
                <w:color w:val="000000"/>
              </w:rPr>
              <w:t xml:space="preserve"> </w:t>
            </w:r>
            <w:r w:rsidRPr="007D41AD">
              <w:rPr>
                <w:rFonts w:ascii="Verdana" w:hAnsi="Verdana"/>
                <w:color w:val="000000"/>
              </w:rPr>
              <w:t>Branch 33</w:t>
            </w:r>
          </w:p>
        </w:tc>
        <w:tc>
          <w:tcPr>
            <w:tcW w:w="3808" w:type="pct"/>
          </w:tcPr>
          <w:p w14:paraId="6E982072" w14:textId="77777777" w:rsidR="00882D85" w:rsidRPr="007D41AD" w:rsidRDefault="00882D85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866-932-2854</w:t>
            </w:r>
          </w:p>
        </w:tc>
      </w:tr>
      <w:tr w:rsidR="00882D85" w14:paraId="570D3EBD" w14:textId="77777777" w:rsidTr="002D0DFE">
        <w:tc>
          <w:tcPr>
            <w:tcW w:w="1192" w:type="pct"/>
          </w:tcPr>
          <w:p w14:paraId="711901F4" w14:textId="2DE6E38E" w:rsidR="00882D85" w:rsidRPr="007D41AD" w:rsidRDefault="004E59E8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Specialty Troy</w:t>
            </w:r>
            <w:r w:rsidR="00FB1369">
              <w:rPr>
                <w:rFonts w:ascii="Verdana" w:hAnsi="Verdana"/>
                <w:color w:val="000000"/>
              </w:rPr>
              <w:t xml:space="preserve"> </w:t>
            </w:r>
            <w:r w:rsidRPr="007D41AD">
              <w:rPr>
                <w:rFonts w:ascii="Verdana" w:hAnsi="Verdana"/>
                <w:color w:val="000000"/>
              </w:rPr>
              <w:t>Branch 21</w:t>
            </w:r>
          </w:p>
        </w:tc>
        <w:tc>
          <w:tcPr>
            <w:tcW w:w="3808" w:type="pct"/>
          </w:tcPr>
          <w:p w14:paraId="676CE154" w14:textId="77777777" w:rsidR="00882D85" w:rsidRPr="007D41AD" w:rsidRDefault="004E59E8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877-258-1385</w:t>
            </w:r>
          </w:p>
        </w:tc>
      </w:tr>
      <w:tr w:rsidR="00882D85" w14:paraId="7807E56B" w14:textId="77777777" w:rsidTr="002D0DFE">
        <w:tc>
          <w:tcPr>
            <w:tcW w:w="1192" w:type="pct"/>
          </w:tcPr>
          <w:p w14:paraId="322CAFBA" w14:textId="4420132F" w:rsidR="00882D85" w:rsidRPr="007D41AD" w:rsidRDefault="004E59E8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Specialty</w:t>
            </w:r>
            <w:r w:rsidR="00FB1369">
              <w:rPr>
                <w:rFonts w:ascii="Verdana" w:hAnsi="Verdana"/>
                <w:color w:val="000000"/>
              </w:rPr>
              <w:t xml:space="preserve"> </w:t>
            </w:r>
            <w:r w:rsidRPr="007D41AD">
              <w:rPr>
                <w:rFonts w:ascii="Verdana" w:hAnsi="Verdana"/>
                <w:color w:val="000000"/>
              </w:rPr>
              <w:t>Bartlett</w:t>
            </w:r>
            <w:r w:rsidR="00FB1369">
              <w:rPr>
                <w:rFonts w:ascii="Verdana" w:hAnsi="Verdana"/>
                <w:color w:val="000000"/>
              </w:rPr>
              <w:t xml:space="preserve"> </w:t>
            </w:r>
            <w:r w:rsidRPr="007D41AD">
              <w:rPr>
                <w:rFonts w:ascii="Verdana" w:hAnsi="Verdana"/>
                <w:color w:val="000000"/>
              </w:rPr>
              <w:t>Branch 76</w:t>
            </w:r>
          </w:p>
        </w:tc>
        <w:tc>
          <w:tcPr>
            <w:tcW w:w="3808" w:type="pct"/>
          </w:tcPr>
          <w:p w14:paraId="775E4EF4" w14:textId="77777777" w:rsidR="00882D85" w:rsidRPr="007D41AD" w:rsidRDefault="004E59E8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877-258-1388</w:t>
            </w:r>
          </w:p>
        </w:tc>
      </w:tr>
      <w:tr w:rsidR="004E59E8" w14:paraId="000E69D7" w14:textId="77777777" w:rsidTr="002D0DFE">
        <w:tc>
          <w:tcPr>
            <w:tcW w:w="1192" w:type="pct"/>
          </w:tcPr>
          <w:p w14:paraId="61F92099" w14:textId="3FCD86C8" w:rsidR="004E59E8" w:rsidRPr="007D41AD" w:rsidRDefault="004E59E8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Specialty</w:t>
            </w:r>
            <w:r w:rsidR="00FB1369">
              <w:rPr>
                <w:rFonts w:ascii="Verdana" w:hAnsi="Verdana"/>
                <w:color w:val="000000"/>
              </w:rPr>
              <w:t xml:space="preserve"> </w:t>
            </w:r>
            <w:r w:rsidRPr="007D41AD">
              <w:rPr>
                <w:rFonts w:ascii="Verdana" w:hAnsi="Verdana"/>
                <w:color w:val="000000"/>
              </w:rPr>
              <w:t>Caremark Connect</w:t>
            </w:r>
          </w:p>
        </w:tc>
        <w:tc>
          <w:tcPr>
            <w:tcW w:w="3808" w:type="pct"/>
          </w:tcPr>
          <w:p w14:paraId="2D64689F" w14:textId="77777777" w:rsidR="004E59E8" w:rsidRPr="007D41AD" w:rsidRDefault="004E59E8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877-261-5303</w:t>
            </w:r>
          </w:p>
        </w:tc>
      </w:tr>
      <w:tr w:rsidR="004E59E8" w14:paraId="4276B569" w14:textId="77777777" w:rsidTr="002D0DFE">
        <w:tc>
          <w:tcPr>
            <w:tcW w:w="1192" w:type="pct"/>
          </w:tcPr>
          <w:p w14:paraId="43FF1AEC" w14:textId="211B3159" w:rsidR="004E59E8" w:rsidRPr="007D41AD" w:rsidRDefault="004E59E8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Specialty</w:t>
            </w:r>
            <w:r w:rsidR="00FB1369">
              <w:rPr>
                <w:rFonts w:ascii="Verdana" w:hAnsi="Verdana"/>
                <w:color w:val="000000"/>
              </w:rPr>
              <w:t xml:space="preserve"> </w:t>
            </w:r>
            <w:r w:rsidRPr="007D41AD">
              <w:rPr>
                <w:rFonts w:ascii="Verdana" w:hAnsi="Verdana"/>
                <w:color w:val="000000"/>
              </w:rPr>
              <w:t>Caremark Connect</w:t>
            </w:r>
          </w:p>
        </w:tc>
        <w:tc>
          <w:tcPr>
            <w:tcW w:w="3808" w:type="pct"/>
          </w:tcPr>
          <w:p w14:paraId="2CB8A3F5" w14:textId="77777777" w:rsidR="004E59E8" w:rsidRPr="007D41AD" w:rsidRDefault="004E59E8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877-847-7834</w:t>
            </w:r>
          </w:p>
        </w:tc>
      </w:tr>
      <w:tr w:rsidR="004E59E8" w14:paraId="1A52D0F1" w14:textId="77777777" w:rsidTr="002D0DFE">
        <w:tc>
          <w:tcPr>
            <w:tcW w:w="1192" w:type="pct"/>
          </w:tcPr>
          <w:p w14:paraId="5F1A5AF4" w14:textId="25269DAF" w:rsidR="004E59E8" w:rsidRPr="007D41AD" w:rsidRDefault="004E59E8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Specialty</w:t>
            </w:r>
            <w:r w:rsidR="00FB1369">
              <w:rPr>
                <w:rFonts w:ascii="Verdana" w:hAnsi="Verdana"/>
                <w:color w:val="000000"/>
              </w:rPr>
              <w:t xml:space="preserve"> </w:t>
            </w:r>
            <w:r w:rsidRPr="007D41AD">
              <w:rPr>
                <w:rFonts w:ascii="Verdana" w:hAnsi="Verdana"/>
                <w:color w:val="000000"/>
              </w:rPr>
              <w:t>Fairfield</w:t>
            </w:r>
            <w:r w:rsidR="00FB1369">
              <w:rPr>
                <w:rFonts w:ascii="Verdana" w:hAnsi="Verdana"/>
                <w:color w:val="000000"/>
              </w:rPr>
              <w:t xml:space="preserve"> </w:t>
            </w:r>
            <w:r w:rsidRPr="007D41AD">
              <w:rPr>
                <w:rFonts w:ascii="Verdana" w:hAnsi="Verdana"/>
                <w:color w:val="000000"/>
              </w:rPr>
              <w:t>Branch 11</w:t>
            </w:r>
          </w:p>
        </w:tc>
        <w:tc>
          <w:tcPr>
            <w:tcW w:w="3808" w:type="pct"/>
          </w:tcPr>
          <w:p w14:paraId="11202C5E" w14:textId="77777777" w:rsidR="004E59E8" w:rsidRPr="007D41AD" w:rsidRDefault="004E59E8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877-258-1390</w:t>
            </w:r>
          </w:p>
        </w:tc>
      </w:tr>
      <w:tr w:rsidR="004E59E8" w14:paraId="59136657" w14:textId="77777777" w:rsidTr="002D0DFE">
        <w:tc>
          <w:tcPr>
            <w:tcW w:w="1192" w:type="pct"/>
          </w:tcPr>
          <w:p w14:paraId="76266944" w14:textId="6A92F388" w:rsidR="004E59E8" w:rsidRPr="007D41AD" w:rsidRDefault="004E59E8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Specialty</w:t>
            </w:r>
            <w:r w:rsidR="00FB1369">
              <w:rPr>
                <w:rFonts w:ascii="Verdana" w:hAnsi="Verdana"/>
                <w:color w:val="000000"/>
              </w:rPr>
              <w:t xml:space="preserve"> </w:t>
            </w:r>
            <w:r w:rsidRPr="007D41AD">
              <w:rPr>
                <w:rFonts w:ascii="Verdana" w:hAnsi="Verdana"/>
                <w:color w:val="000000"/>
              </w:rPr>
              <w:t>Milford</w:t>
            </w:r>
            <w:r w:rsidR="00FB1369">
              <w:rPr>
                <w:rFonts w:ascii="Verdana" w:hAnsi="Verdana"/>
                <w:color w:val="000000"/>
              </w:rPr>
              <w:t xml:space="preserve"> </w:t>
            </w:r>
            <w:r w:rsidRPr="007D41AD">
              <w:rPr>
                <w:rFonts w:ascii="Verdana" w:hAnsi="Verdana"/>
                <w:color w:val="000000"/>
              </w:rPr>
              <w:t>Branch 7A</w:t>
            </w:r>
          </w:p>
        </w:tc>
        <w:tc>
          <w:tcPr>
            <w:tcW w:w="3808" w:type="pct"/>
          </w:tcPr>
          <w:p w14:paraId="3AA14CFD" w14:textId="77777777" w:rsidR="004E59E8" w:rsidRPr="007D41AD" w:rsidRDefault="004E59E8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877-258-1393</w:t>
            </w:r>
          </w:p>
        </w:tc>
      </w:tr>
      <w:tr w:rsidR="004E59E8" w14:paraId="43D7AC32" w14:textId="77777777" w:rsidTr="002D0DFE">
        <w:tc>
          <w:tcPr>
            <w:tcW w:w="1192" w:type="pct"/>
          </w:tcPr>
          <w:p w14:paraId="584A0F0A" w14:textId="0F89DDA3" w:rsidR="004E59E8" w:rsidRPr="007D41AD" w:rsidRDefault="004E59E8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Specialty</w:t>
            </w:r>
            <w:r w:rsidR="00FB1369">
              <w:rPr>
                <w:rFonts w:ascii="Verdana" w:hAnsi="Verdana"/>
                <w:color w:val="000000"/>
              </w:rPr>
              <w:t xml:space="preserve"> </w:t>
            </w:r>
            <w:r w:rsidRPr="007D41AD">
              <w:rPr>
                <w:rFonts w:ascii="Verdana" w:hAnsi="Verdana"/>
                <w:color w:val="000000"/>
              </w:rPr>
              <w:t>Redlands</w:t>
            </w:r>
            <w:r w:rsidR="00FB1369">
              <w:rPr>
                <w:rFonts w:ascii="Verdana" w:hAnsi="Verdana"/>
                <w:color w:val="000000"/>
              </w:rPr>
              <w:t xml:space="preserve"> </w:t>
            </w:r>
            <w:r w:rsidRPr="007D41AD">
              <w:rPr>
                <w:rFonts w:ascii="Verdana" w:hAnsi="Verdana"/>
                <w:color w:val="000000"/>
              </w:rPr>
              <w:t>Branch 01</w:t>
            </w:r>
          </w:p>
        </w:tc>
        <w:tc>
          <w:tcPr>
            <w:tcW w:w="3808" w:type="pct"/>
          </w:tcPr>
          <w:p w14:paraId="2C2FE101" w14:textId="77777777" w:rsidR="004E59E8" w:rsidRPr="007D41AD" w:rsidRDefault="004E59E8" w:rsidP="00C26624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7D41AD">
              <w:rPr>
                <w:rFonts w:ascii="Verdana" w:hAnsi="Verdana"/>
                <w:color w:val="000000"/>
              </w:rPr>
              <w:t>877-279-9481</w:t>
            </w:r>
          </w:p>
        </w:tc>
      </w:tr>
    </w:tbl>
    <w:p w14:paraId="36144D0D" w14:textId="77777777" w:rsidR="0067408B" w:rsidRDefault="0067408B" w:rsidP="004E1CC1">
      <w:pPr>
        <w:spacing w:before="120" w:after="120"/>
        <w:rPr>
          <w:rFonts w:ascii="Verdana" w:hAnsi="Verdana"/>
        </w:rPr>
      </w:pPr>
    </w:p>
    <w:bookmarkStart w:id="15" w:name="OLE_LINK3"/>
    <w:p w14:paraId="46439985" w14:textId="77777777" w:rsidR="009B3ACE" w:rsidRPr="005D7976" w:rsidRDefault="005D443E" w:rsidP="004E1CC1">
      <w:pPr>
        <w:spacing w:before="120" w:after="120"/>
        <w:jc w:val="right"/>
        <w:rPr>
          <w:rFonts w:ascii="Verdana" w:hAnsi="Verdana"/>
        </w:rPr>
      </w:pPr>
      <w:r>
        <w:fldChar w:fldCharType="begin"/>
      </w:r>
      <w:r>
        <w:instrText>HYPERLINK \l "_top"</w:instrText>
      </w:r>
      <w:r>
        <w:fldChar w:fldCharType="separate"/>
      </w:r>
      <w:r w:rsidR="009B3ACE" w:rsidRPr="009B3ACE">
        <w:rPr>
          <w:rStyle w:val="Hyperlink"/>
          <w:rFonts w:ascii="Verdana" w:hAnsi="Verdana"/>
        </w:rPr>
        <w:t>Top of the Document</w:t>
      </w:r>
      <w:r>
        <w:rPr>
          <w:rStyle w:val="Hyperlink"/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C282A" w:rsidRPr="005D7976" w14:paraId="1076B964" w14:textId="77777777" w:rsidTr="00665EB8">
        <w:tc>
          <w:tcPr>
            <w:tcW w:w="5000" w:type="pct"/>
            <w:shd w:val="clear" w:color="auto" w:fill="C0C0C0"/>
          </w:tcPr>
          <w:p w14:paraId="2A656F97" w14:textId="77777777" w:rsidR="002C282A" w:rsidRPr="005D7976" w:rsidRDefault="002C282A" w:rsidP="00C26624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6" w:name="_Toc205460708"/>
            <w:r w:rsidRPr="005D7976">
              <w:rPr>
                <w:rFonts w:ascii="Verdana" w:hAnsi="Verdana"/>
                <w:i w:val="0"/>
                <w:iCs w:val="0"/>
              </w:rPr>
              <w:t>Related Documents</w:t>
            </w:r>
            <w:bookmarkEnd w:id="16"/>
          </w:p>
        </w:tc>
      </w:tr>
      <w:bookmarkEnd w:id="15"/>
    </w:tbl>
    <w:p w14:paraId="511EFA64" w14:textId="77777777" w:rsidR="004E1CC1" w:rsidRDefault="004E1CC1" w:rsidP="004E1CC1">
      <w:pPr>
        <w:autoSpaceDE w:val="0"/>
        <w:autoSpaceDN w:val="0"/>
        <w:adjustRightInd w:val="0"/>
        <w:spacing w:before="120" w:after="120"/>
        <w:contextualSpacing/>
      </w:pPr>
    </w:p>
    <w:p w14:paraId="62E7FD05" w14:textId="71154FFF" w:rsidR="00665EB8" w:rsidRDefault="004E1CC1" w:rsidP="00C26624">
      <w:pPr>
        <w:autoSpaceDE w:val="0"/>
        <w:autoSpaceDN w:val="0"/>
        <w:adjustRightInd w:val="0"/>
        <w:spacing w:before="120" w:after="120"/>
        <w:rPr>
          <w:rFonts w:ascii="Verdana" w:hAnsi="Verdana" w:cs="Verdana"/>
          <w:color w:val="0000FF"/>
          <w:u w:val="single"/>
        </w:rPr>
      </w:pPr>
      <w:hyperlink r:id="rId15" w:anchor="!/view?docid=c1f1028b-e42c-4b4f-a4cf-cc0b42c91606" w:history="1">
        <w:r>
          <w:rPr>
            <w:rFonts w:ascii="Verdana" w:hAnsi="Verdana" w:cs="Verdana"/>
            <w:color w:val="0000FF"/>
            <w:u w:val="single"/>
          </w:rPr>
          <w:t>Customer Care Abbreviations, Definitions, and Terms Index (017428)</w:t>
        </w:r>
      </w:hyperlink>
    </w:p>
    <w:p w14:paraId="78E2A6FE" w14:textId="7F89DE43" w:rsidR="00665EB8" w:rsidRDefault="0010221B" w:rsidP="00C26624">
      <w:pPr>
        <w:autoSpaceDE w:val="0"/>
        <w:autoSpaceDN w:val="0"/>
        <w:adjustRightInd w:val="0"/>
        <w:spacing w:before="120" w:after="120"/>
        <w:rPr>
          <w:rFonts w:ascii="Verdana" w:hAnsi="Verdana" w:cs="Verdana"/>
          <w:color w:val="0000FF"/>
          <w:u w:val="single"/>
        </w:rPr>
      </w:pPr>
      <w:hyperlink r:id="rId16" w:anchor="!/view?docid=c404f368-6d11-4dca-8bc6-40c793120335" w:history="1">
        <w:r>
          <w:rPr>
            <w:rStyle w:val="Hyperlink"/>
            <w:rFonts w:ascii="Verdana" w:hAnsi="Verdana" w:cs="Helvetica"/>
            <w:shd w:val="clear" w:color="auto" w:fill="FFFFFF"/>
          </w:rPr>
          <w:t xml:space="preserve">PeopleSafe </w:t>
        </w:r>
        <w:r w:rsidR="003216B8">
          <w:rPr>
            <w:rStyle w:val="Hyperlink"/>
            <w:rFonts w:ascii="Verdana" w:hAnsi="Verdana" w:cs="Helvetica"/>
            <w:shd w:val="clear" w:color="auto" w:fill="FFFFFF"/>
          </w:rPr>
          <w:t>-</w:t>
        </w:r>
        <w:r>
          <w:rPr>
            <w:rStyle w:val="Hyperlink"/>
            <w:rFonts w:ascii="Verdana" w:hAnsi="Verdana" w:cs="Helvetica"/>
            <w:shd w:val="clear" w:color="auto" w:fill="FFFFFF"/>
          </w:rPr>
          <w:t xml:space="preserve"> Calling Issues Messaging Platform or Automated Outbound Calls and Do Not Call (023458)</w:t>
        </w:r>
      </w:hyperlink>
    </w:p>
    <w:p w14:paraId="2A2D59FB" w14:textId="50D01452" w:rsidR="00665EB8" w:rsidRPr="00D53643" w:rsidRDefault="004E1CC1" w:rsidP="00C26624">
      <w:pPr>
        <w:autoSpaceDE w:val="0"/>
        <w:autoSpaceDN w:val="0"/>
        <w:adjustRightInd w:val="0"/>
        <w:spacing w:before="120" w:after="120"/>
        <w:rPr>
          <w:rFonts w:ascii="Verdana" w:hAnsi="Verdana" w:cs="Verdana"/>
        </w:rPr>
      </w:pPr>
      <w:hyperlink r:id="rId17" w:anchor="!/view?docid=918203d3-2d76-4044-b2d9-0ced0504d471" w:history="1">
        <w:r>
          <w:rPr>
            <w:rStyle w:val="Hyperlink"/>
            <w:rFonts w:ascii="Verdana" w:hAnsi="Verdana" w:cs="Helvetica"/>
            <w:bCs/>
            <w:shd w:val="clear" w:color="auto" w:fill="FFFFFF"/>
          </w:rPr>
          <w:t>PeopleSafe - Obtaining an Email Address and Managing Messaging Platform Alerts (027674)</w:t>
        </w:r>
      </w:hyperlink>
      <w:r w:rsidR="00665EB8" w:rsidRPr="00D53643">
        <w:rPr>
          <w:rFonts w:ascii="Verdana" w:hAnsi="Verdana" w:cs="Helvetica"/>
          <w:b/>
          <w:bCs/>
          <w:color w:val="000000"/>
          <w:shd w:val="clear" w:color="auto" w:fill="FFFFFF"/>
        </w:rPr>
        <w:t xml:space="preserve"> </w:t>
      </w:r>
    </w:p>
    <w:p w14:paraId="1910DE06" w14:textId="77777777" w:rsidR="009B3ACE" w:rsidRPr="005D7976" w:rsidRDefault="009B3ACE" w:rsidP="004E1CC1">
      <w:pPr>
        <w:spacing w:before="120" w:after="120"/>
        <w:jc w:val="right"/>
        <w:rPr>
          <w:rFonts w:ascii="Verdana" w:hAnsi="Verdana"/>
        </w:rPr>
      </w:pPr>
      <w:hyperlink w:anchor="_top" w:history="1">
        <w:r w:rsidRPr="009B3ACE">
          <w:rPr>
            <w:rStyle w:val="Hyperlink"/>
            <w:rFonts w:ascii="Verdana" w:hAnsi="Verdana"/>
          </w:rPr>
          <w:t>Top of the Document</w:t>
        </w:r>
      </w:hyperlink>
    </w:p>
    <w:p w14:paraId="37224726" w14:textId="77777777" w:rsidR="00B13B31" w:rsidRPr="005D7976" w:rsidRDefault="00B13B31" w:rsidP="004E1CC1">
      <w:pPr>
        <w:spacing w:before="120" w:after="120"/>
        <w:jc w:val="center"/>
        <w:rPr>
          <w:rFonts w:ascii="Verdana" w:hAnsi="Verdana"/>
          <w:sz w:val="16"/>
          <w:szCs w:val="16"/>
        </w:rPr>
      </w:pPr>
    </w:p>
    <w:p w14:paraId="391054C5" w14:textId="77777777" w:rsidR="00710E68" w:rsidRPr="005D7976" w:rsidRDefault="00710E68" w:rsidP="004E1CC1">
      <w:pPr>
        <w:spacing w:before="120" w:after="120"/>
        <w:jc w:val="center"/>
        <w:rPr>
          <w:rFonts w:ascii="Verdana" w:hAnsi="Verdana"/>
          <w:sz w:val="16"/>
          <w:szCs w:val="16"/>
        </w:rPr>
      </w:pPr>
      <w:r w:rsidRPr="005D7976">
        <w:rPr>
          <w:rFonts w:ascii="Verdana" w:hAnsi="Verdana"/>
          <w:sz w:val="16"/>
          <w:szCs w:val="16"/>
        </w:rPr>
        <w:t xml:space="preserve">Not </w:t>
      </w:r>
      <w:r w:rsidR="009F64F1" w:rsidRPr="005D7976">
        <w:rPr>
          <w:rFonts w:ascii="Verdana" w:hAnsi="Verdana"/>
          <w:sz w:val="16"/>
          <w:szCs w:val="16"/>
        </w:rPr>
        <w:t xml:space="preserve">to </w:t>
      </w:r>
      <w:r w:rsidRPr="005D7976">
        <w:rPr>
          <w:rFonts w:ascii="Verdana" w:hAnsi="Verdana"/>
          <w:sz w:val="16"/>
          <w:szCs w:val="16"/>
        </w:rPr>
        <w:t xml:space="preserve">Be Reproduced </w:t>
      </w:r>
      <w:r w:rsidR="009F64F1" w:rsidRPr="005D7976">
        <w:rPr>
          <w:rFonts w:ascii="Verdana" w:hAnsi="Verdana"/>
          <w:sz w:val="16"/>
          <w:szCs w:val="16"/>
        </w:rPr>
        <w:t xml:space="preserve">or </w:t>
      </w:r>
      <w:r w:rsidRPr="005D7976">
        <w:rPr>
          <w:rFonts w:ascii="Verdana" w:hAnsi="Verdana"/>
          <w:sz w:val="16"/>
          <w:szCs w:val="16"/>
        </w:rPr>
        <w:t xml:space="preserve">Disclosed to Others </w:t>
      </w:r>
      <w:r w:rsidR="009F64F1" w:rsidRPr="005D7976">
        <w:rPr>
          <w:rFonts w:ascii="Verdana" w:hAnsi="Verdana"/>
          <w:sz w:val="16"/>
          <w:szCs w:val="16"/>
        </w:rPr>
        <w:t xml:space="preserve">without </w:t>
      </w:r>
      <w:r w:rsidRPr="005D7976">
        <w:rPr>
          <w:rFonts w:ascii="Verdana" w:hAnsi="Verdana"/>
          <w:sz w:val="16"/>
          <w:szCs w:val="16"/>
        </w:rPr>
        <w:t>Prior Written Approval</w:t>
      </w:r>
    </w:p>
    <w:p w14:paraId="4290ECD9" w14:textId="77777777" w:rsidR="00710E68" w:rsidRPr="005D7976" w:rsidRDefault="00710E68" w:rsidP="004E1CC1">
      <w:pPr>
        <w:spacing w:before="120" w:after="120"/>
        <w:jc w:val="center"/>
        <w:rPr>
          <w:rFonts w:ascii="Verdana" w:hAnsi="Verdana"/>
          <w:b/>
          <w:color w:val="000000"/>
          <w:sz w:val="16"/>
          <w:szCs w:val="16"/>
        </w:rPr>
      </w:pPr>
      <w:r w:rsidRPr="005D7976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B13B31" w:rsidRPr="005D7976">
        <w:rPr>
          <w:rFonts w:ascii="Verdana" w:hAnsi="Verdana"/>
          <w:b/>
          <w:color w:val="000000"/>
          <w:sz w:val="16"/>
          <w:szCs w:val="16"/>
        </w:rPr>
        <w:t>/</w:t>
      </w:r>
      <w:r w:rsidRPr="005D7976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B13B31" w:rsidRPr="005D7976">
        <w:rPr>
          <w:rFonts w:ascii="Verdana" w:hAnsi="Verdana"/>
          <w:b/>
          <w:color w:val="000000"/>
          <w:sz w:val="16"/>
          <w:szCs w:val="16"/>
        </w:rPr>
        <w:t>=</w:t>
      </w:r>
      <w:r w:rsidRPr="005D7976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4CDB0E28" w14:textId="77777777" w:rsidR="005A64DA" w:rsidRPr="005D7976" w:rsidRDefault="005A64DA" w:rsidP="004E1CC1">
      <w:pPr>
        <w:spacing w:before="120" w:after="120"/>
        <w:jc w:val="center"/>
        <w:rPr>
          <w:rFonts w:ascii="Verdana" w:hAnsi="Verdana"/>
          <w:sz w:val="16"/>
          <w:szCs w:val="16"/>
        </w:rPr>
      </w:pPr>
    </w:p>
    <w:sectPr w:rsidR="005A64DA" w:rsidRPr="005D7976" w:rsidSect="00F1152F">
      <w:footerReference w:type="even" r:id="rId18"/>
      <w:footerReference w:type="default" r:id="rId19"/>
      <w:headerReference w:type="first" r:id="rId20"/>
      <w:footerReference w:type="first" r:id="rId21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750471" w14:textId="77777777" w:rsidR="006B4D66" w:rsidRDefault="006B4D66">
      <w:r>
        <w:separator/>
      </w:r>
    </w:p>
  </w:endnote>
  <w:endnote w:type="continuationSeparator" w:id="0">
    <w:p w14:paraId="0037007C" w14:textId="77777777" w:rsidR="006B4D66" w:rsidRDefault="006B4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12404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EF5AB6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508D1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1921">
      <w:rPr>
        <w:rStyle w:val="PageNumber"/>
        <w:noProof/>
      </w:rPr>
      <w:t>6</w:t>
    </w:r>
    <w:r>
      <w:rPr>
        <w:rStyle w:val="PageNumber"/>
      </w:rPr>
      <w:fldChar w:fldCharType="end"/>
    </w:r>
  </w:p>
  <w:p w14:paraId="0F000F92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A9310D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977394" w14:textId="77777777" w:rsidR="006B4D66" w:rsidRDefault="006B4D66">
      <w:r>
        <w:separator/>
      </w:r>
    </w:p>
  </w:footnote>
  <w:footnote w:type="continuationSeparator" w:id="0">
    <w:p w14:paraId="0F2F18C3" w14:textId="77777777" w:rsidR="006B4D66" w:rsidRDefault="006B4D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09BE4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42689"/>
    <w:multiLevelType w:val="hybridMultilevel"/>
    <w:tmpl w:val="E124D74C"/>
    <w:lvl w:ilvl="0" w:tplc="2744DDE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 w16cid:durableId="1003817185">
    <w:abstractNumId w:val="0"/>
  </w:num>
  <w:num w:numId="2" w16cid:durableId="649871152">
    <w:abstractNumId w:val="1"/>
  </w:num>
  <w:num w:numId="3" w16cid:durableId="2007513618">
    <w:abstractNumId w:val="3"/>
  </w:num>
  <w:num w:numId="4" w16cid:durableId="433016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25AE2"/>
    <w:rsid w:val="00025F64"/>
    <w:rsid w:val="00032C56"/>
    <w:rsid w:val="00035BED"/>
    <w:rsid w:val="00040E2D"/>
    <w:rsid w:val="00044013"/>
    <w:rsid w:val="000458E8"/>
    <w:rsid w:val="00061AD2"/>
    <w:rsid w:val="00074650"/>
    <w:rsid w:val="000820B7"/>
    <w:rsid w:val="0008665F"/>
    <w:rsid w:val="000866D5"/>
    <w:rsid w:val="000951BE"/>
    <w:rsid w:val="00095AB5"/>
    <w:rsid w:val="000A0521"/>
    <w:rsid w:val="000A2379"/>
    <w:rsid w:val="000A6B88"/>
    <w:rsid w:val="000B3C4C"/>
    <w:rsid w:val="000B45F2"/>
    <w:rsid w:val="000B656F"/>
    <w:rsid w:val="000B72DF"/>
    <w:rsid w:val="000D1870"/>
    <w:rsid w:val="000D6714"/>
    <w:rsid w:val="000D71F8"/>
    <w:rsid w:val="000F0D1B"/>
    <w:rsid w:val="000F4459"/>
    <w:rsid w:val="000F55C7"/>
    <w:rsid w:val="0010221B"/>
    <w:rsid w:val="00103CC2"/>
    <w:rsid w:val="00105E56"/>
    <w:rsid w:val="001151A1"/>
    <w:rsid w:val="001151D6"/>
    <w:rsid w:val="00115944"/>
    <w:rsid w:val="001212D7"/>
    <w:rsid w:val="00123690"/>
    <w:rsid w:val="0012373E"/>
    <w:rsid w:val="001360A5"/>
    <w:rsid w:val="0014131D"/>
    <w:rsid w:val="00144EEF"/>
    <w:rsid w:val="00146771"/>
    <w:rsid w:val="001560C4"/>
    <w:rsid w:val="0016273A"/>
    <w:rsid w:val="00162797"/>
    <w:rsid w:val="00176400"/>
    <w:rsid w:val="00181CAC"/>
    <w:rsid w:val="001845A3"/>
    <w:rsid w:val="00186048"/>
    <w:rsid w:val="00190B15"/>
    <w:rsid w:val="00191BB5"/>
    <w:rsid w:val="00195549"/>
    <w:rsid w:val="001ABC2B"/>
    <w:rsid w:val="001B2027"/>
    <w:rsid w:val="001B3507"/>
    <w:rsid w:val="001B3879"/>
    <w:rsid w:val="001B7D14"/>
    <w:rsid w:val="001D6EDE"/>
    <w:rsid w:val="001E4043"/>
    <w:rsid w:val="001F1218"/>
    <w:rsid w:val="001F4B71"/>
    <w:rsid w:val="001F4F30"/>
    <w:rsid w:val="002016B4"/>
    <w:rsid w:val="00204477"/>
    <w:rsid w:val="002055CF"/>
    <w:rsid w:val="002334A1"/>
    <w:rsid w:val="00243EBB"/>
    <w:rsid w:val="00245B90"/>
    <w:rsid w:val="00245D49"/>
    <w:rsid w:val="00247790"/>
    <w:rsid w:val="00255C6B"/>
    <w:rsid w:val="00262D28"/>
    <w:rsid w:val="00265D86"/>
    <w:rsid w:val="0027159B"/>
    <w:rsid w:val="0028215B"/>
    <w:rsid w:val="00285029"/>
    <w:rsid w:val="0028648E"/>
    <w:rsid w:val="0029098F"/>
    <w:rsid w:val="00291CE8"/>
    <w:rsid w:val="002930E7"/>
    <w:rsid w:val="00296127"/>
    <w:rsid w:val="00296765"/>
    <w:rsid w:val="002B4F3E"/>
    <w:rsid w:val="002B593E"/>
    <w:rsid w:val="002C282A"/>
    <w:rsid w:val="002C2C8B"/>
    <w:rsid w:val="002D0DFE"/>
    <w:rsid w:val="002D11CD"/>
    <w:rsid w:val="002E58AD"/>
    <w:rsid w:val="002E5EE7"/>
    <w:rsid w:val="002F019B"/>
    <w:rsid w:val="002F1F92"/>
    <w:rsid w:val="002F4CD7"/>
    <w:rsid w:val="002F54BD"/>
    <w:rsid w:val="00312690"/>
    <w:rsid w:val="003216B8"/>
    <w:rsid w:val="0033143E"/>
    <w:rsid w:val="00340366"/>
    <w:rsid w:val="00342A2C"/>
    <w:rsid w:val="00356555"/>
    <w:rsid w:val="003568A2"/>
    <w:rsid w:val="00364728"/>
    <w:rsid w:val="003725A1"/>
    <w:rsid w:val="003727AC"/>
    <w:rsid w:val="003868A2"/>
    <w:rsid w:val="00387C20"/>
    <w:rsid w:val="00392A5B"/>
    <w:rsid w:val="00397A59"/>
    <w:rsid w:val="003A28F2"/>
    <w:rsid w:val="003A4E17"/>
    <w:rsid w:val="003A6D70"/>
    <w:rsid w:val="003B1F86"/>
    <w:rsid w:val="003B2400"/>
    <w:rsid w:val="003C4627"/>
    <w:rsid w:val="003D5722"/>
    <w:rsid w:val="003E1921"/>
    <w:rsid w:val="003E6C1A"/>
    <w:rsid w:val="0040640A"/>
    <w:rsid w:val="00406DB5"/>
    <w:rsid w:val="0041591D"/>
    <w:rsid w:val="00417577"/>
    <w:rsid w:val="00422DAE"/>
    <w:rsid w:val="0042336D"/>
    <w:rsid w:val="0042613F"/>
    <w:rsid w:val="00430E7B"/>
    <w:rsid w:val="00435773"/>
    <w:rsid w:val="00435A45"/>
    <w:rsid w:val="00443F8C"/>
    <w:rsid w:val="00444DF2"/>
    <w:rsid w:val="00447A70"/>
    <w:rsid w:val="00450AA6"/>
    <w:rsid w:val="00456750"/>
    <w:rsid w:val="00457EAE"/>
    <w:rsid w:val="0046239E"/>
    <w:rsid w:val="00464803"/>
    <w:rsid w:val="00466972"/>
    <w:rsid w:val="00467013"/>
    <w:rsid w:val="004768BE"/>
    <w:rsid w:val="00477F73"/>
    <w:rsid w:val="0048355A"/>
    <w:rsid w:val="0048628D"/>
    <w:rsid w:val="00497635"/>
    <w:rsid w:val="004B0EE3"/>
    <w:rsid w:val="004B1C7E"/>
    <w:rsid w:val="004B719C"/>
    <w:rsid w:val="004D33F5"/>
    <w:rsid w:val="004D3C53"/>
    <w:rsid w:val="004D7C35"/>
    <w:rsid w:val="004E1CC1"/>
    <w:rsid w:val="004E59E8"/>
    <w:rsid w:val="004E7D84"/>
    <w:rsid w:val="00502525"/>
    <w:rsid w:val="00512486"/>
    <w:rsid w:val="00522BE9"/>
    <w:rsid w:val="005238CC"/>
    <w:rsid w:val="0052465B"/>
    <w:rsid w:val="00524CDD"/>
    <w:rsid w:val="00530894"/>
    <w:rsid w:val="00533B44"/>
    <w:rsid w:val="00535220"/>
    <w:rsid w:val="00541BE6"/>
    <w:rsid w:val="00555186"/>
    <w:rsid w:val="00555922"/>
    <w:rsid w:val="0057127D"/>
    <w:rsid w:val="00573E47"/>
    <w:rsid w:val="00577FA5"/>
    <w:rsid w:val="00582E85"/>
    <w:rsid w:val="0058630B"/>
    <w:rsid w:val="0059037F"/>
    <w:rsid w:val="005910B5"/>
    <w:rsid w:val="00591A15"/>
    <w:rsid w:val="005A55D1"/>
    <w:rsid w:val="005A5F18"/>
    <w:rsid w:val="005A6118"/>
    <w:rsid w:val="005A64DA"/>
    <w:rsid w:val="005B2840"/>
    <w:rsid w:val="005B4E1E"/>
    <w:rsid w:val="005C1D83"/>
    <w:rsid w:val="005C32FA"/>
    <w:rsid w:val="005D443E"/>
    <w:rsid w:val="005D4EAC"/>
    <w:rsid w:val="005D7976"/>
    <w:rsid w:val="005E1989"/>
    <w:rsid w:val="005E650E"/>
    <w:rsid w:val="006037A3"/>
    <w:rsid w:val="0061757E"/>
    <w:rsid w:val="00622D77"/>
    <w:rsid w:val="00625170"/>
    <w:rsid w:val="00627F34"/>
    <w:rsid w:val="0063163E"/>
    <w:rsid w:val="00636B18"/>
    <w:rsid w:val="00637CA1"/>
    <w:rsid w:val="0064267B"/>
    <w:rsid w:val="00652DF2"/>
    <w:rsid w:val="006530B9"/>
    <w:rsid w:val="00662FF3"/>
    <w:rsid w:val="00665EB8"/>
    <w:rsid w:val="00666848"/>
    <w:rsid w:val="00672BCA"/>
    <w:rsid w:val="0067408B"/>
    <w:rsid w:val="00674384"/>
    <w:rsid w:val="00674A16"/>
    <w:rsid w:val="006850C1"/>
    <w:rsid w:val="00691E10"/>
    <w:rsid w:val="00695684"/>
    <w:rsid w:val="006A0481"/>
    <w:rsid w:val="006A4F24"/>
    <w:rsid w:val="006B4D66"/>
    <w:rsid w:val="006B5DA7"/>
    <w:rsid w:val="006C653F"/>
    <w:rsid w:val="006C701A"/>
    <w:rsid w:val="006D0A7B"/>
    <w:rsid w:val="006E1C35"/>
    <w:rsid w:val="006E22A6"/>
    <w:rsid w:val="006E61BB"/>
    <w:rsid w:val="006F0EA1"/>
    <w:rsid w:val="006F565C"/>
    <w:rsid w:val="006F7DFC"/>
    <w:rsid w:val="00704AF2"/>
    <w:rsid w:val="00710B55"/>
    <w:rsid w:val="00710E68"/>
    <w:rsid w:val="00714BA0"/>
    <w:rsid w:val="00715F2A"/>
    <w:rsid w:val="0072016B"/>
    <w:rsid w:val="00720CC2"/>
    <w:rsid w:val="007269B6"/>
    <w:rsid w:val="00726E7A"/>
    <w:rsid w:val="00727720"/>
    <w:rsid w:val="0073294A"/>
    <w:rsid w:val="00732E52"/>
    <w:rsid w:val="00733BB3"/>
    <w:rsid w:val="00737FB0"/>
    <w:rsid w:val="00744941"/>
    <w:rsid w:val="00745690"/>
    <w:rsid w:val="00747AFF"/>
    <w:rsid w:val="00752801"/>
    <w:rsid w:val="0075549F"/>
    <w:rsid w:val="00765D11"/>
    <w:rsid w:val="0077264F"/>
    <w:rsid w:val="00772ADA"/>
    <w:rsid w:val="007747B8"/>
    <w:rsid w:val="0078315B"/>
    <w:rsid w:val="00785118"/>
    <w:rsid w:val="007863B7"/>
    <w:rsid w:val="00786BEB"/>
    <w:rsid w:val="007949B6"/>
    <w:rsid w:val="007A4CB8"/>
    <w:rsid w:val="007B6F53"/>
    <w:rsid w:val="007C77DD"/>
    <w:rsid w:val="007D211B"/>
    <w:rsid w:val="007D57DE"/>
    <w:rsid w:val="007E11B7"/>
    <w:rsid w:val="007E1A0E"/>
    <w:rsid w:val="007E3EA6"/>
    <w:rsid w:val="008016C3"/>
    <w:rsid w:val="008042E1"/>
    <w:rsid w:val="00804D63"/>
    <w:rsid w:val="00806B9D"/>
    <w:rsid w:val="00811CAE"/>
    <w:rsid w:val="00812777"/>
    <w:rsid w:val="008268AF"/>
    <w:rsid w:val="00832004"/>
    <w:rsid w:val="008349C1"/>
    <w:rsid w:val="0084129E"/>
    <w:rsid w:val="00843390"/>
    <w:rsid w:val="00844288"/>
    <w:rsid w:val="00846373"/>
    <w:rsid w:val="0085548B"/>
    <w:rsid w:val="008568AE"/>
    <w:rsid w:val="00860590"/>
    <w:rsid w:val="008614E8"/>
    <w:rsid w:val="00862032"/>
    <w:rsid w:val="00862D17"/>
    <w:rsid w:val="00867374"/>
    <w:rsid w:val="00867EDF"/>
    <w:rsid w:val="00875F0D"/>
    <w:rsid w:val="00877414"/>
    <w:rsid w:val="008811EA"/>
    <w:rsid w:val="00882D85"/>
    <w:rsid w:val="008A03B7"/>
    <w:rsid w:val="008A068E"/>
    <w:rsid w:val="008A3B29"/>
    <w:rsid w:val="008B69C1"/>
    <w:rsid w:val="008C2197"/>
    <w:rsid w:val="008C3493"/>
    <w:rsid w:val="008C72AB"/>
    <w:rsid w:val="008C73D0"/>
    <w:rsid w:val="008D11A6"/>
    <w:rsid w:val="008D1F7B"/>
    <w:rsid w:val="008D2D64"/>
    <w:rsid w:val="008F408A"/>
    <w:rsid w:val="00902E07"/>
    <w:rsid w:val="0091004B"/>
    <w:rsid w:val="00915690"/>
    <w:rsid w:val="00917D7F"/>
    <w:rsid w:val="00920B41"/>
    <w:rsid w:val="0092281C"/>
    <w:rsid w:val="00936991"/>
    <w:rsid w:val="00947783"/>
    <w:rsid w:val="00954FE8"/>
    <w:rsid w:val="009726E0"/>
    <w:rsid w:val="00975003"/>
    <w:rsid w:val="00990822"/>
    <w:rsid w:val="00992E77"/>
    <w:rsid w:val="0099415F"/>
    <w:rsid w:val="009A099A"/>
    <w:rsid w:val="009A12E6"/>
    <w:rsid w:val="009A16FE"/>
    <w:rsid w:val="009B3ACE"/>
    <w:rsid w:val="009B539A"/>
    <w:rsid w:val="009C34A8"/>
    <w:rsid w:val="009C4A31"/>
    <w:rsid w:val="009D3F91"/>
    <w:rsid w:val="009E35C3"/>
    <w:rsid w:val="009E79CF"/>
    <w:rsid w:val="009F10E6"/>
    <w:rsid w:val="009F64F1"/>
    <w:rsid w:val="009F6FD2"/>
    <w:rsid w:val="009F78D3"/>
    <w:rsid w:val="00A16772"/>
    <w:rsid w:val="00A41CBF"/>
    <w:rsid w:val="00A4732A"/>
    <w:rsid w:val="00A528B6"/>
    <w:rsid w:val="00A61208"/>
    <w:rsid w:val="00A62CC6"/>
    <w:rsid w:val="00A63B0F"/>
    <w:rsid w:val="00A7166B"/>
    <w:rsid w:val="00A76C24"/>
    <w:rsid w:val="00A83BA0"/>
    <w:rsid w:val="00A84F18"/>
    <w:rsid w:val="00A85045"/>
    <w:rsid w:val="00A8627A"/>
    <w:rsid w:val="00A91E6A"/>
    <w:rsid w:val="00A95738"/>
    <w:rsid w:val="00A97A5E"/>
    <w:rsid w:val="00A97B7D"/>
    <w:rsid w:val="00AA4825"/>
    <w:rsid w:val="00AB33E1"/>
    <w:rsid w:val="00AB67A8"/>
    <w:rsid w:val="00AC578C"/>
    <w:rsid w:val="00AD1646"/>
    <w:rsid w:val="00AF038B"/>
    <w:rsid w:val="00B02B38"/>
    <w:rsid w:val="00B07F4C"/>
    <w:rsid w:val="00B13B31"/>
    <w:rsid w:val="00B26045"/>
    <w:rsid w:val="00B3360D"/>
    <w:rsid w:val="00B41825"/>
    <w:rsid w:val="00B44C55"/>
    <w:rsid w:val="00B46A95"/>
    <w:rsid w:val="00B544C2"/>
    <w:rsid w:val="00B55585"/>
    <w:rsid w:val="00B5566F"/>
    <w:rsid w:val="00B64BE7"/>
    <w:rsid w:val="00B70CC4"/>
    <w:rsid w:val="00B7195C"/>
    <w:rsid w:val="00B72A35"/>
    <w:rsid w:val="00B76FD0"/>
    <w:rsid w:val="00B773DB"/>
    <w:rsid w:val="00B8339E"/>
    <w:rsid w:val="00B870A6"/>
    <w:rsid w:val="00BB02DE"/>
    <w:rsid w:val="00BB371A"/>
    <w:rsid w:val="00BC49D1"/>
    <w:rsid w:val="00BD6411"/>
    <w:rsid w:val="00BD67A6"/>
    <w:rsid w:val="00BD7B25"/>
    <w:rsid w:val="00BE1AFF"/>
    <w:rsid w:val="00BF436D"/>
    <w:rsid w:val="00BF6B5A"/>
    <w:rsid w:val="00BF74E9"/>
    <w:rsid w:val="00C0030C"/>
    <w:rsid w:val="00C23D5A"/>
    <w:rsid w:val="00C247CB"/>
    <w:rsid w:val="00C25830"/>
    <w:rsid w:val="00C26593"/>
    <w:rsid w:val="00C26624"/>
    <w:rsid w:val="00C35389"/>
    <w:rsid w:val="00C35950"/>
    <w:rsid w:val="00C360BD"/>
    <w:rsid w:val="00C476E1"/>
    <w:rsid w:val="00C52E77"/>
    <w:rsid w:val="00C566B3"/>
    <w:rsid w:val="00C65249"/>
    <w:rsid w:val="00C67B32"/>
    <w:rsid w:val="00C729E0"/>
    <w:rsid w:val="00C75C83"/>
    <w:rsid w:val="00C76114"/>
    <w:rsid w:val="00C849B3"/>
    <w:rsid w:val="00C85B54"/>
    <w:rsid w:val="00C873B0"/>
    <w:rsid w:val="00C9419A"/>
    <w:rsid w:val="00C94303"/>
    <w:rsid w:val="00C94CA7"/>
    <w:rsid w:val="00CB0C1D"/>
    <w:rsid w:val="00CC5AA2"/>
    <w:rsid w:val="00CC721A"/>
    <w:rsid w:val="00CD0963"/>
    <w:rsid w:val="00CD0EE2"/>
    <w:rsid w:val="00CD46AD"/>
    <w:rsid w:val="00CE3D42"/>
    <w:rsid w:val="00CE53E6"/>
    <w:rsid w:val="00CE6F0D"/>
    <w:rsid w:val="00CE7958"/>
    <w:rsid w:val="00CF1E16"/>
    <w:rsid w:val="00CF5CC0"/>
    <w:rsid w:val="00CF6131"/>
    <w:rsid w:val="00CF6A1B"/>
    <w:rsid w:val="00D00DB7"/>
    <w:rsid w:val="00D06B54"/>
    <w:rsid w:val="00D06EAA"/>
    <w:rsid w:val="00D06FCD"/>
    <w:rsid w:val="00D16742"/>
    <w:rsid w:val="00D2188D"/>
    <w:rsid w:val="00D36733"/>
    <w:rsid w:val="00D471B5"/>
    <w:rsid w:val="00D53643"/>
    <w:rsid w:val="00D571DB"/>
    <w:rsid w:val="00D6774D"/>
    <w:rsid w:val="00D75191"/>
    <w:rsid w:val="00D77AF2"/>
    <w:rsid w:val="00D80929"/>
    <w:rsid w:val="00D85254"/>
    <w:rsid w:val="00D94918"/>
    <w:rsid w:val="00DA082F"/>
    <w:rsid w:val="00DB57AA"/>
    <w:rsid w:val="00DC4FFC"/>
    <w:rsid w:val="00DF1BE8"/>
    <w:rsid w:val="00DF4FD0"/>
    <w:rsid w:val="00DF6BE4"/>
    <w:rsid w:val="00E023E4"/>
    <w:rsid w:val="00E058CB"/>
    <w:rsid w:val="00E064D1"/>
    <w:rsid w:val="00E10D32"/>
    <w:rsid w:val="00E157BC"/>
    <w:rsid w:val="00E160E8"/>
    <w:rsid w:val="00E21C34"/>
    <w:rsid w:val="00E304A5"/>
    <w:rsid w:val="00E3313F"/>
    <w:rsid w:val="00E33A7C"/>
    <w:rsid w:val="00E427EA"/>
    <w:rsid w:val="00E50E4A"/>
    <w:rsid w:val="00E52401"/>
    <w:rsid w:val="00E55BEE"/>
    <w:rsid w:val="00E655BF"/>
    <w:rsid w:val="00E76AB0"/>
    <w:rsid w:val="00E82F09"/>
    <w:rsid w:val="00E87284"/>
    <w:rsid w:val="00E90D2F"/>
    <w:rsid w:val="00E91F5F"/>
    <w:rsid w:val="00E9492D"/>
    <w:rsid w:val="00EA6F59"/>
    <w:rsid w:val="00EB12DD"/>
    <w:rsid w:val="00EB153E"/>
    <w:rsid w:val="00EB57EB"/>
    <w:rsid w:val="00EB70C1"/>
    <w:rsid w:val="00EC4977"/>
    <w:rsid w:val="00ED0C0D"/>
    <w:rsid w:val="00ED169F"/>
    <w:rsid w:val="00ED50CF"/>
    <w:rsid w:val="00EE4B29"/>
    <w:rsid w:val="00EE6024"/>
    <w:rsid w:val="00EF24A4"/>
    <w:rsid w:val="00EF28AD"/>
    <w:rsid w:val="00F1152F"/>
    <w:rsid w:val="00F207B3"/>
    <w:rsid w:val="00F31666"/>
    <w:rsid w:val="00F423BE"/>
    <w:rsid w:val="00F474C5"/>
    <w:rsid w:val="00F5392B"/>
    <w:rsid w:val="00F5486B"/>
    <w:rsid w:val="00F658E0"/>
    <w:rsid w:val="00F712D0"/>
    <w:rsid w:val="00F742CA"/>
    <w:rsid w:val="00F765A9"/>
    <w:rsid w:val="00F859B7"/>
    <w:rsid w:val="00F94019"/>
    <w:rsid w:val="00FA2A54"/>
    <w:rsid w:val="00FA36C0"/>
    <w:rsid w:val="00FA5E66"/>
    <w:rsid w:val="00FA6E1B"/>
    <w:rsid w:val="00FB1369"/>
    <w:rsid w:val="00FC0F30"/>
    <w:rsid w:val="00FC1C44"/>
    <w:rsid w:val="00FF0B95"/>
    <w:rsid w:val="068E45CF"/>
    <w:rsid w:val="0D51D870"/>
    <w:rsid w:val="113D69B2"/>
    <w:rsid w:val="11E99CEB"/>
    <w:rsid w:val="142FA040"/>
    <w:rsid w:val="16660612"/>
    <w:rsid w:val="166B117F"/>
    <w:rsid w:val="197EF691"/>
    <w:rsid w:val="1D0E3977"/>
    <w:rsid w:val="1FBE52D9"/>
    <w:rsid w:val="211A693E"/>
    <w:rsid w:val="287D5664"/>
    <w:rsid w:val="295287F8"/>
    <w:rsid w:val="2B4AD05F"/>
    <w:rsid w:val="2E3C0155"/>
    <w:rsid w:val="366E7185"/>
    <w:rsid w:val="3814A108"/>
    <w:rsid w:val="38995BBB"/>
    <w:rsid w:val="39438C73"/>
    <w:rsid w:val="3A4D826B"/>
    <w:rsid w:val="3C1EA21E"/>
    <w:rsid w:val="3D699497"/>
    <w:rsid w:val="3E0E0EEC"/>
    <w:rsid w:val="41B119A4"/>
    <w:rsid w:val="4420F67D"/>
    <w:rsid w:val="46360469"/>
    <w:rsid w:val="470BFD0B"/>
    <w:rsid w:val="4955D5AC"/>
    <w:rsid w:val="4D3E3220"/>
    <w:rsid w:val="50A38C57"/>
    <w:rsid w:val="519F0A67"/>
    <w:rsid w:val="56773097"/>
    <w:rsid w:val="5CBB56A0"/>
    <w:rsid w:val="5CF6A9D0"/>
    <w:rsid w:val="603F7A5B"/>
    <w:rsid w:val="651CBF5D"/>
    <w:rsid w:val="6B58F7A1"/>
    <w:rsid w:val="6EB8C28D"/>
    <w:rsid w:val="71DA1AE4"/>
    <w:rsid w:val="764C5DB9"/>
    <w:rsid w:val="765C1765"/>
    <w:rsid w:val="79CD2731"/>
    <w:rsid w:val="7A3F21B0"/>
    <w:rsid w:val="7A900FB0"/>
    <w:rsid w:val="7BDDE008"/>
    <w:rsid w:val="7CBCD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E29E37"/>
  <w15:chartTrackingRefBased/>
  <w15:docId w15:val="{06FA1190-8CE8-4836-8DE1-FD7C966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C26624"/>
    <w:pPr>
      <w:tabs>
        <w:tab w:val="right" w:leader="dot" w:pos="12950"/>
      </w:tabs>
    </w:pPr>
  </w:style>
  <w:style w:type="paragraph" w:styleId="TOC1">
    <w:name w:val="toc 1"/>
    <w:basedOn w:val="Normal"/>
    <w:next w:val="Normal"/>
    <w:autoRedefine/>
    <w:rsid w:val="00B13B31"/>
  </w:style>
  <w:style w:type="paragraph" w:styleId="BalloonText">
    <w:name w:val="Balloon Text"/>
    <w:basedOn w:val="Normal"/>
    <w:link w:val="BalloonTextChar"/>
    <w:rsid w:val="004B1C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B1C7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F408A"/>
    <w:pPr>
      <w:ind w:left="720"/>
    </w:pPr>
    <w:rPr>
      <w:rFonts w:ascii="Calibri" w:eastAsiaTheme="minorHAnsi" w:hAnsi="Calibri" w:cs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8627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40E2D"/>
    <w:rPr>
      <w:sz w:val="24"/>
      <w:szCs w:val="24"/>
    </w:rPr>
  </w:style>
  <w:style w:type="character" w:customStyle="1" w:styleId="ui-provider">
    <w:name w:val="ui-provider"/>
    <w:basedOn w:val="DefaultParagraphFont"/>
    <w:rsid w:val="00105E56"/>
  </w:style>
  <w:style w:type="character" w:customStyle="1" w:styleId="Heading2Char">
    <w:name w:val="Heading 2 Char"/>
    <w:basedOn w:val="DefaultParagraphFont"/>
    <w:link w:val="Heading2"/>
    <w:rsid w:val="0067408B"/>
    <w:rPr>
      <w:rFonts w:ascii="Arial" w:hAnsi="Arial" w:cs="Arial"/>
      <w:b/>
      <w:bCs/>
      <w:i/>
      <w:iCs/>
      <w:sz w:val="28"/>
      <w:szCs w:val="28"/>
    </w:rPr>
  </w:style>
  <w:style w:type="character" w:styleId="CommentReference">
    <w:name w:val="annotation reference"/>
    <w:basedOn w:val="DefaultParagraphFont"/>
    <w:rsid w:val="009A12E6"/>
    <w:rPr>
      <w:sz w:val="16"/>
      <w:szCs w:val="16"/>
    </w:rPr>
  </w:style>
  <w:style w:type="paragraph" w:styleId="CommentText">
    <w:name w:val="annotation text"/>
    <w:basedOn w:val="Normal"/>
    <w:link w:val="CommentTextChar"/>
    <w:rsid w:val="009A12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A12E6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A1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A12E6"/>
    <w:rPr>
      <w:b/>
      <w:bCs/>
    </w:rPr>
  </w:style>
  <w:style w:type="character" w:styleId="Mention">
    <w:name w:val="Mention"/>
    <w:basedOn w:val="DefaultParagraphFont"/>
    <w:uiPriority w:val="99"/>
    <w:unhideWhenUsed/>
    <w:rsid w:val="009A12E6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5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Props1.xml><?xml version="1.0" encoding="utf-8"?>
<ds:datastoreItem xmlns:ds="http://schemas.openxmlformats.org/officeDocument/2006/customXml" ds:itemID="{25BDC7F9-68F0-461C-93A3-F4ED5500C0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01A8E7-259D-4DDF-B59A-83D3305B524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C89446-2C0F-461D-8E37-EC632F92C6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A35F63-AE29-47CE-8A82-A4B76DDDE7D4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2025</Words>
  <Characters>11545</Characters>
  <Application>Microsoft Office Word</Application>
  <DocSecurity>0</DocSecurity>
  <Lines>96</Lines>
  <Paragraphs>27</Paragraphs>
  <ScaleCrop>false</ScaleCrop>
  <Company>Caremark RX</Company>
  <LinksUpToDate>false</LinksUpToDate>
  <CharactersWithSpaces>13543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Gingras, Susan</cp:lastModifiedBy>
  <cp:revision>2</cp:revision>
  <cp:lastPrinted>2007-01-03T15:56:00Z</cp:lastPrinted>
  <dcterms:created xsi:type="dcterms:W3CDTF">2025-09-04T13:59:00Z</dcterms:created>
  <dcterms:modified xsi:type="dcterms:W3CDTF">2025-09-04T13:59:00Z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2022-02-03T12:26:55Z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aff75343-def0-43ff-b60d-4974d005a072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0x0101004CEF1545BD46FC4C8C1B1EC3B7C6CE99</vt:lpwstr>
  </property>
  <property fmtid="{D5CDD505-2E9C-101B-9397-08002B2CF9AE}" pid="10" name="MediaServiceImageTags">
    <vt:lpwstr/>
  </property>
</Properties>
</file>