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5AA64" w14:textId="21B228D5" w:rsidR="00B87CAA" w:rsidRDefault="00F93A2D" w:rsidP="00B87CAA">
      <w:pPr>
        <w:pStyle w:val="Heading1"/>
        <w:tabs>
          <w:tab w:val="left" w:pos="19080"/>
        </w:tabs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533056611"/>
      <w:bookmarkStart w:id="2" w:name="_Toc450310172"/>
      <w:bookmarkStart w:id="3" w:name="_Toc421018093"/>
      <w:bookmarkStart w:id="4" w:name="_Toc406757180"/>
      <w:bookmarkStart w:id="5" w:name="_Toc406754648"/>
      <w:bookmarkStart w:id="6" w:name="_Toc392724237"/>
      <w:bookmarkStart w:id="7" w:name="_Toc369463398"/>
      <w:bookmarkStart w:id="8" w:name="OLE_LINK1"/>
      <w:bookmarkStart w:id="9" w:name="OLE_LINK14"/>
      <w:bookmarkEnd w:id="0"/>
      <w:r>
        <w:rPr>
          <w:rFonts w:ascii="Verdana" w:hAnsi="Verdana"/>
          <w:color w:val="000000"/>
          <w:sz w:val="36"/>
          <w:szCs w:val="36"/>
        </w:rPr>
        <w:t>Aetna</w:t>
      </w:r>
      <w:r w:rsidR="00C70E00">
        <w:rPr>
          <w:rFonts w:ascii="Verdana" w:hAnsi="Verdana"/>
          <w:color w:val="000000"/>
          <w:sz w:val="36"/>
          <w:szCs w:val="36"/>
        </w:rPr>
        <w:t xml:space="preserve"> Compass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MED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D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-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SilverScript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-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Premium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Billing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Auto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Pay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Options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and</w:t>
      </w:r>
      <w:r w:rsidR="00860C82">
        <w:rPr>
          <w:rFonts w:ascii="Verdana" w:hAnsi="Verdana"/>
          <w:color w:val="000000"/>
          <w:sz w:val="36"/>
          <w:szCs w:val="36"/>
        </w:rPr>
        <w:t xml:space="preserve"> </w:t>
      </w:r>
      <w:r w:rsidR="00B87CAA">
        <w:rPr>
          <w:rFonts w:ascii="Verdana" w:hAnsi="Verdana"/>
          <w:color w:val="000000"/>
          <w:sz w:val="36"/>
          <w:szCs w:val="36"/>
        </w:rPr>
        <w:t>Education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bookmarkEnd w:id="9"/>
    <w:p w14:paraId="65B66B5C" w14:textId="77777777" w:rsidR="00860C82" w:rsidRDefault="00860C82" w:rsidP="00900093">
      <w:pPr>
        <w:pStyle w:val="TOC2"/>
      </w:pPr>
    </w:p>
    <w:p w14:paraId="307DAC76" w14:textId="342A7674" w:rsidR="00EA3FB0" w:rsidRDefault="00B13B31" w:rsidP="00900093">
      <w:pPr>
        <w:pStyle w:val="TOC2"/>
        <w:rPr>
          <w:rFonts w:ascii="Calibri" w:hAnsi="Calibri"/>
          <w:noProof/>
          <w:sz w:val="22"/>
          <w:szCs w:val="22"/>
        </w:rPr>
      </w:pPr>
      <w:r w:rsidRPr="00D56802">
        <w:rPr>
          <w:rFonts w:cs="Calibri"/>
        </w:rPr>
        <w:fldChar w:fldCharType="begin"/>
      </w:r>
      <w:r w:rsidRPr="00D56802">
        <w:rPr>
          <w:rFonts w:cs="Calibri"/>
        </w:rPr>
        <w:instrText xml:space="preserve"> TOC \o "2-3" \n \h \z \u </w:instrText>
      </w:r>
      <w:r w:rsidRPr="00D56802">
        <w:rPr>
          <w:rFonts w:cs="Calibri"/>
        </w:rPr>
        <w:fldChar w:fldCharType="separate"/>
      </w:r>
      <w:hyperlink w:anchor="_Toc151474849" w:history="1">
        <w:r w:rsidR="00EA3FB0" w:rsidRPr="00BC7DE2">
          <w:rPr>
            <w:rStyle w:val="Hyperlink"/>
            <w:rFonts w:ascii="Verdana" w:hAnsi="Verdana"/>
            <w:noProof/>
          </w:rPr>
          <w:t>Auto Pay Options &amp; Education</w:t>
        </w:r>
      </w:hyperlink>
    </w:p>
    <w:p w14:paraId="604DE7EF" w14:textId="4A89E22D" w:rsidR="00EA3FB0" w:rsidRDefault="00EA3FB0" w:rsidP="00900093">
      <w:pPr>
        <w:pStyle w:val="TOC2"/>
        <w:rPr>
          <w:rFonts w:ascii="Calibri" w:hAnsi="Calibri"/>
          <w:noProof/>
          <w:sz w:val="22"/>
          <w:szCs w:val="22"/>
        </w:rPr>
      </w:pPr>
      <w:hyperlink w:anchor="_Toc151474850" w:history="1">
        <w:r w:rsidRPr="00BC7DE2">
          <w:rPr>
            <w:rStyle w:val="Hyperlink"/>
            <w:rFonts w:ascii="Verdana" w:hAnsi="Verdana"/>
            <w:noProof/>
          </w:rPr>
          <w:t>Resolution Time</w:t>
        </w:r>
      </w:hyperlink>
    </w:p>
    <w:p w14:paraId="27C79717" w14:textId="4785E823" w:rsidR="00EA3FB0" w:rsidRDefault="00EA3FB0" w:rsidP="00900093">
      <w:pPr>
        <w:pStyle w:val="TOC2"/>
        <w:rPr>
          <w:rFonts w:ascii="Calibri" w:hAnsi="Calibri"/>
          <w:noProof/>
          <w:sz w:val="22"/>
          <w:szCs w:val="22"/>
        </w:rPr>
      </w:pPr>
      <w:hyperlink w:anchor="_Toc151474851" w:history="1">
        <w:r w:rsidRPr="00BC7DE2">
          <w:rPr>
            <w:rStyle w:val="Hyperlink"/>
            <w:rFonts w:ascii="Verdana" w:hAnsi="Verdana"/>
            <w:noProof/>
          </w:rPr>
          <w:t>FAQs</w:t>
        </w:r>
      </w:hyperlink>
    </w:p>
    <w:p w14:paraId="2EFC09F9" w14:textId="3F36BC29" w:rsidR="00EA3FB0" w:rsidRDefault="00EA3FB0" w:rsidP="00900093">
      <w:pPr>
        <w:pStyle w:val="TOC2"/>
        <w:rPr>
          <w:rFonts w:ascii="Calibri" w:hAnsi="Calibri"/>
          <w:noProof/>
          <w:sz w:val="22"/>
          <w:szCs w:val="22"/>
        </w:rPr>
      </w:pPr>
      <w:hyperlink w:anchor="_Toc151474852" w:history="1">
        <w:r w:rsidRPr="00BC7DE2">
          <w:rPr>
            <w:rStyle w:val="Hyperlink"/>
            <w:rFonts w:ascii="Verdana" w:hAnsi="Verdana"/>
            <w:noProof/>
          </w:rPr>
          <w:t>Related Documents</w:t>
        </w:r>
      </w:hyperlink>
    </w:p>
    <w:p w14:paraId="3C49AF89" w14:textId="3CF9B138" w:rsidR="00860C82" w:rsidRPr="00D56802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71DFFA9A" w14:textId="14120A6D" w:rsidR="00B87CAA" w:rsidRDefault="00B87CAA" w:rsidP="00B87CAA">
      <w:pPr>
        <w:autoSpaceDE w:val="0"/>
        <w:autoSpaceDN w:val="0"/>
        <w:adjustRightInd w:val="0"/>
        <w:rPr>
          <w:rFonts w:ascii="Verdana" w:hAnsi="Verdana" w:cs="Arial"/>
          <w:color w:val="000000"/>
        </w:rPr>
      </w:pPr>
      <w:bookmarkStart w:id="10" w:name="_Overview"/>
      <w:bookmarkEnd w:id="10"/>
      <w:r>
        <w:rPr>
          <w:rFonts w:ascii="Verdana" w:hAnsi="Verdana" w:cs="Arial"/>
          <w:b/>
          <w:bCs/>
          <w:color w:val="000000"/>
        </w:rPr>
        <w:t>Description:</w:t>
      </w:r>
      <w:r w:rsidR="00860C82">
        <w:rPr>
          <w:rFonts w:ascii="Verdana" w:hAnsi="Verdana" w:cs="Arial"/>
          <w:color w:val="000000"/>
        </w:rPr>
        <w:t xml:space="preserve"> </w:t>
      </w:r>
      <w:bookmarkStart w:id="11" w:name="OLE_LINK9"/>
      <w:r w:rsidR="00F26362">
        <w:rPr>
          <w:rFonts w:ascii="Verdana" w:hAnsi="Verdana" w:cs="Arial"/>
          <w:color w:val="000000"/>
        </w:rPr>
        <w:t xml:space="preserve"> </w:t>
      </w:r>
      <w:r w:rsidR="00CE4451">
        <w:rPr>
          <w:rFonts w:ascii="Verdana" w:hAnsi="Verdana" w:cs="Arial"/>
          <w:color w:val="000000"/>
        </w:rPr>
        <w:t>Provides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the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details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necessary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to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educate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b/>
          <w:color w:val="000000"/>
        </w:rPr>
        <w:t>SilverScript</w:t>
      </w:r>
      <w:r w:rsidR="00860C82">
        <w:rPr>
          <w:rFonts w:ascii="Verdana" w:hAnsi="Verdana" w:cs="Arial"/>
          <w:b/>
          <w:color w:val="000000"/>
        </w:rPr>
        <w:t xml:space="preserve"> </w:t>
      </w:r>
      <w:r>
        <w:rPr>
          <w:rFonts w:ascii="Verdana" w:hAnsi="Verdana" w:cs="Arial"/>
          <w:color w:val="000000"/>
        </w:rPr>
        <w:t>beneficiar</w:t>
      </w:r>
      <w:r w:rsidR="00BC4298">
        <w:rPr>
          <w:rFonts w:ascii="Verdana" w:hAnsi="Verdana" w:cs="Arial"/>
          <w:color w:val="000000"/>
        </w:rPr>
        <w:t>ies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about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automatic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payment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options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for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Premium</w:t>
      </w:r>
      <w:r w:rsidR="00860C82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Billing.</w:t>
      </w:r>
      <w:bookmarkEnd w:id="11"/>
    </w:p>
    <w:p w14:paraId="18A7DEC4" w14:textId="77777777" w:rsidR="00B87CAA" w:rsidRDefault="00B87CAA" w:rsidP="00CA2073">
      <w:pPr>
        <w:rPr>
          <w:rFonts w:ascii="Verdana" w:hAnsi="Verdana"/>
        </w:rPr>
      </w:pPr>
      <w:bookmarkStart w:id="12" w:name="_Rationale_1"/>
      <w:bookmarkStart w:id="13" w:name="_Abbreviations_/_Definitions"/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23E5E75C" w14:textId="77777777" w:rsidTr="00B87C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19B29B" w14:textId="77777777" w:rsidR="00B87CAA" w:rsidRDefault="00B87CAA" w:rsidP="00CE44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Subheader"/>
            <w:bookmarkStart w:id="15" w:name="_E-Learning_Questions_/"/>
            <w:bookmarkStart w:id="16" w:name="_Toc533056613"/>
            <w:bookmarkStart w:id="17" w:name="OLE_LINK7"/>
            <w:bookmarkStart w:id="18" w:name="_Toc151474849"/>
            <w:bookmarkEnd w:id="14"/>
            <w:bookmarkEnd w:id="15"/>
            <w:r>
              <w:rPr>
                <w:rFonts w:ascii="Verdana" w:hAnsi="Verdana"/>
                <w:i w:val="0"/>
                <w:iCs w:val="0"/>
              </w:rPr>
              <w:t>Auto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Pay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Options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&amp;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Education</w:t>
            </w:r>
            <w:bookmarkEnd w:id="16"/>
            <w:bookmarkEnd w:id="17"/>
            <w:bookmarkEnd w:id="18"/>
          </w:p>
        </w:tc>
      </w:tr>
    </w:tbl>
    <w:p w14:paraId="45E9826C" w14:textId="77777777" w:rsidR="00B87CAA" w:rsidRPr="000A283D" w:rsidRDefault="00B87CAA" w:rsidP="00CE4451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  <w:r w:rsidRPr="000A283D">
        <w:rPr>
          <w:rFonts w:ascii="Verdana" w:hAnsi="Verdana" w:cs="Arial"/>
          <w:bCs/>
          <w:color w:val="000000"/>
        </w:rPr>
        <w:t>As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part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of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Billing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call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flow,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CCR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determine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if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beneficiary’s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account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set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up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for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monthly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automatic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payments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through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one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of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available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options:</w:t>
      </w:r>
      <w:r w:rsidR="00860C82" w:rsidRPr="000A283D">
        <w:rPr>
          <w:rFonts w:ascii="Verdana" w:hAnsi="Verdana" w:cs="Arial"/>
          <w:bCs/>
          <w:color w:val="000000"/>
        </w:rPr>
        <w:t xml:space="preserve">  </w:t>
      </w:r>
    </w:p>
    <w:p w14:paraId="2A3D4672" w14:textId="77777777" w:rsidR="00B87CAA" w:rsidRPr="000A283D" w:rsidRDefault="00B87CAA" w:rsidP="00CE4451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0BC45BC2" w14:textId="77777777" w:rsidR="00B87CAA" w:rsidRPr="000A283D" w:rsidRDefault="00B87CAA" w:rsidP="00CE4451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0A283D">
        <w:rPr>
          <w:rFonts w:ascii="Verdana" w:hAnsi="Verdana" w:cs="Arial"/>
          <w:b/>
          <w:bCs/>
          <w:color w:val="000000"/>
        </w:rPr>
        <w:t>Social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Security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Administration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(SSA/RRB)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Withholding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-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Automatic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Verdana"/>
        </w:rPr>
        <w:t>withholding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of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Medicare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Part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Premium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from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beneficiary’s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Social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Security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Administration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(SSA/RRB)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benefit.</w:t>
      </w:r>
    </w:p>
    <w:p w14:paraId="0700DAE0" w14:textId="77777777" w:rsidR="00B87CAA" w:rsidRPr="000A283D" w:rsidRDefault="00B87CAA" w:rsidP="00CE4451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0A283D">
        <w:rPr>
          <w:rFonts w:ascii="Verdana" w:hAnsi="Verdana" w:cs="Arial"/>
          <w:b/>
          <w:bCs/>
          <w:color w:val="000000"/>
        </w:rPr>
        <w:t>Electronic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Funds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Transfer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(EFT)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or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Automated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Clearing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House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(ACH)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-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Verdana"/>
        </w:rPr>
        <w:t>Electronic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check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processing,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also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known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Electronic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Funds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Transfer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(EFT)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Automated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Clearing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House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(ACH).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Allows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beneficiary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to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pay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for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premiums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via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checking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savings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account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recurring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basis.</w:t>
      </w:r>
    </w:p>
    <w:p w14:paraId="46D97C18" w14:textId="77777777" w:rsidR="00B87CAA" w:rsidRPr="000A283D" w:rsidRDefault="00B87CAA" w:rsidP="00CE4451">
      <w:pPr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 w:rsidRPr="000A283D">
        <w:rPr>
          <w:rFonts w:ascii="Verdana" w:hAnsi="Verdana" w:cs="Arial"/>
          <w:b/>
          <w:bCs/>
          <w:color w:val="000000"/>
        </w:rPr>
        <w:t>Credit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Card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/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Debit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Card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(RCD)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-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Verdana"/>
        </w:rPr>
        <w:t>Payment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of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the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MED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monthly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premium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via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major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Credit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Card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or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Debit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Card.</w:t>
      </w:r>
      <w:r w:rsidR="00860C82" w:rsidRPr="000A283D">
        <w:rPr>
          <w:rFonts w:ascii="Verdana" w:hAnsi="Verdana" w:cs="Verdana"/>
        </w:rPr>
        <w:t xml:space="preserve"> </w:t>
      </w:r>
      <w:r w:rsidRPr="009536F8">
        <w:rPr>
          <w:rFonts w:ascii="Verdana" w:hAnsi="Verdana" w:cs="Verdana"/>
          <w:b/>
          <w:bCs/>
        </w:rPr>
        <w:t>Examples:</w:t>
      </w:r>
      <w:r w:rsidR="00860C82" w:rsidRPr="000A283D">
        <w:rPr>
          <w:rFonts w:ascii="Verdana" w:hAnsi="Verdana" w:cs="Verdana"/>
        </w:rPr>
        <w:t xml:space="preserve">  </w:t>
      </w:r>
      <w:r w:rsidRPr="000A283D">
        <w:rPr>
          <w:rFonts w:ascii="Verdana" w:hAnsi="Verdana" w:cs="Verdana"/>
        </w:rPr>
        <w:t>Visa,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MasterCard,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American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Express,</w:t>
      </w:r>
      <w:r w:rsidR="00860C82" w:rsidRPr="000A283D">
        <w:rPr>
          <w:rFonts w:ascii="Verdana" w:hAnsi="Verdana" w:cs="Verdana"/>
        </w:rPr>
        <w:t xml:space="preserve"> </w:t>
      </w:r>
      <w:r w:rsidRPr="000A283D">
        <w:rPr>
          <w:rFonts w:ascii="Verdana" w:hAnsi="Verdana" w:cs="Verdana"/>
        </w:rPr>
        <w:t>Discover.</w:t>
      </w:r>
    </w:p>
    <w:p w14:paraId="207A91D1" w14:textId="77777777" w:rsidR="00B87CAA" w:rsidRPr="000A283D" w:rsidRDefault="00B87CAA" w:rsidP="00CE4451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1938C463" w14:textId="264F5BA6" w:rsidR="00B87CAA" w:rsidRPr="000A283D" w:rsidRDefault="00B87CAA" w:rsidP="00CE4451">
      <w:pPr>
        <w:spacing w:before="120" w:after="120"/>
        <w:textAlignment w:val="top"/>
        <w:rPr>
          <w:rFonts w:ascii="Verdana" w:hAnsi="Verdana"/>
          <w:noProof/>
        </w:rPr>
      </w:pPr>
      <w:r w:rsidRPr="000A283D">
        <w:rPr>
          <w:rFonts w:ascii="Verdana" w:hAnsi="Verdana" w:cs="Arial"/>
          <w:b/>
          <w:bCs/>
          <w:color w:val="000000"/>
        </w:rPr>
        <w:t>Note:</w:t>
      </w:r>
      <w:r w:rsidR="00860C82" w:rsidRPr="000A283D">
        <w:rPr>
          <w:rFonts w:ascii="Verdana" w:hAnsi="Verdana" w:cs="Arial"/>
          <w:bCs/>
          <w:color w:val="000000"/>
        </w:rPr>
        <w:t xml:space="preserve">  </w:t>
      </w:r>
      <w:r w:rsidRPr="000A283D">
        <w:rPr>
          <w:rFonts w:ascii="Verdana" w:hAnsi="Verdana" w:cs="Arial"/>
          <w:bCs/>
          <w:color w:val="000000"/>
        </w:rPr>
        <w:t>Beneficiaries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not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eligible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for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automatic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payment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unless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/>
          <w:bCs/>
          <w:color w:val="000000"/>
        </w:rPr>
        <w:t>all</w:t>
      </w:r>
      <w:r w:rsidR="00860C82" w:rsidRPr="000A283D">
        <w:rPr>
          <w:rFonts w:ascii="Verdana" w:hAnsi="Verdana" w:cs="Arial"/>
          <w:b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overdue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plan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have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been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paid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and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reinstated.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Refer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hyperlink r:id="rId11" w:anchor="!/view?docid=211427e2-88f8-4f0b-9109-eb5516af60b8" w:history="1">
        <w:r w:rsidR="00A3658C">
          <w:rPr>
            <w:rStyle w:val="Hyperlink"/>
            <w:rFonts w:ascii="Verdana" w:hAnsi="Verdana"/>
            <w:bCs/>
          </w:rPr>
          <w:t>Aetna Compass MED D SilverScript - Process for Good Cause Determinations - For Non-payment of Plan Premiums (062864)</w:t>
        </w:r>
      </w:hyperlink>
      <w:r w:rsidRPr="000A283D">
        <w:rPr>
          <w:rFonts w:ascii="Verdana" w:hAnsi="Verdana"/>
          <w:noProof/>
        </w:rPr>
        <w:t>.</w:t>
      </w:r>
    </w:p>
    <w:p w14:paraId="31D2CC0E" w14:textId="77777777" w:rsidR="00B87CAA" w:rsidRPr="000A283D" w:rsidRDefault="00B87CAA" w:rsidP="00CE4451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16196047" w14:textId="6D7F0BCF" w:rsidR="00B87CAA" w:rsidRDefault="00B87CAA" w:rsidP="00CE4451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  <w:r w:rsidRPr="000A283D">
        <w:rPr>
          <w:rFonts w:ascii="Verdana" w:hAnsi="Verdana" w:cs="Arial"/>
          <w:bCs/>
          <w:color w:val="000000"/>
        </w:rPr>
        <w:t>This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step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Billing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call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flow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will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help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ensure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maintains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continuous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enrollment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his/her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Medicare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Part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plan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and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good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standing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with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regard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his/her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Premium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Billing.</w:t>
      </w:r>
    </w:p>
    <w:p w14:paraId="469A88AD" w14:textId="77777777" w:rsidR="0088125C" w:rsidRPr="000A283D" w:rsidRDefault="0088125C" w:rsidP="00CE4451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</w:p>
    <w:p w14:paraId="22BD7BE8" w14:textId="482C8C75" w:rsidR="00B87CAA" w:rsidRPr="000A283D" w:rsidRDefault="00B87CAA" w:rsidP="00CE4451">
      <w:pPr>
        <w:spacing w:before="120" w:after="120"/>
        <w:textAlignment w:val="top"/>
        <w:rPr>
          <w:rFonts w:ascii="Verdana" w:hAnsi="Verdana" w:cs="Arial"/>
          <w:bCs/>
          <w:color w:val="000000"/>
        </w:rPr>
      </w:pPr>
      <w:r w:rsidRPr="000A283D">
        <w:rPr>
          <w:rFonts w:ascii="Verdana" w:hAnsi="Verdana" w:cs="Arial"/>
          <w:bCs/>
          <w:color w:val="000000"/>
        </w:rPr>
        <w:t>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determine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whether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beneficiary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is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enrolled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in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an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existing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Auto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Pay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option,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the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CCR</w:t>
      </w:r>
      <w:r w:rsidR="00860C82" w:rsidRPr="000A283D">
        <w:rPr>
          <w:rFonts w:ascii="Verdana" w:hAnsi="Verdana" w:cs="Arial"/>
          <w:bCs/>
          <w:color w:val="000000"/>
        </w:rPr>
        <w:t xml:space="preserve"> </w:t>
      </w:r>
      <w:r w:rsidRPr="000A283D">
        <w:rPr>
          <w:rFonts w:ascii="Verdana" w:hAnsi="Verdana" w:cs="Arial"/>
          <w:bCs/>
          <w:color w:val="000000"/>
        </w:rPr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4574"/>
        <w:gridCol w:w="4429"/>
        <w:gridCol w:w="3123"/>
      </w:tblGrid>
      <w:tr w:rsidR="00B87CAA" w:rsidRPr="000A283D" w14:paraId="77204EAD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A47495F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Step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D6B666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Action</w:t>
            </w:r>
          </w:p>
        </w:tc>
      </w:tr>
      <w:tr w:rsidR="00B87CAA" w:rsidRPr="000A283D" w14:paraId="1812F2A5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4B25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724" w14:textId="79CA7453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Determine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caller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authorized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make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changes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account.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Authorized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Persons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who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can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make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changes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to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the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Premium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Billing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section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2" w:anchor="!/view?docid=b4765dd1-d9b7-4dbe-afd6-0e4f6b509082" w:history="1">
              <w:r w:rsidR="00F6366F">
                <w:rPr>
                  <w:rStyle w:val="Hyperlink"/>
                  <w:rFonts w:ascii="Verdana" w:hAnsi="Verdana"/>
                </w:rPr>
                <w:t>Aetna Compass MED D - SilverScript - Premium Billing General Information, Processes, &amp; Document Index (062831)</w:t>
              </w:r>
            </w:hyperlink>
            <w:r w:rsidRPr="00055695">
              <w:rPr>
                <w:rFonts w:ascii="Verdana" w:hAnsi="Verdana"/>
              </w:rPr>
              <w:t>.</w:t>
            </w:r>
          </w:p>
        </w:tc>
      </w:tr>
      <w:tr w:rsidR="00B87CAA" w:rsidRPr="000A283D" w14:paraId="0B315F20" w14:textId="77777777" w:rsidTr="00BC22B4">
        <w:trPr>
          <w:trHeight w:val="395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735E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A54D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Review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beneficiary’s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current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Billing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Payment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Method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Balance.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</w:p>
          <w:p w14:paraId="0F8C5661" w14:textId="77E64015" w:rsidR="006C3643" w:rsidRPr="009004BC" w:rsidRDefault="006C3643" w:rsidP="00CE4451">
            <w:pPr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9004BC">
              <w:rPr>
                <w:rFonts w:ascii="Verdana" w:hAnsi="Verdana"/>
              </w:rPr>
              <w:t>From</w:t>
            </w:r>
            <w:r w:rsidR="00C679A0">
              <w:rPr>
                <w:rFonts w:ascii="Verdana" w:hAnsi="Verdana"/>
              </w:rPr>
              <w:t xml:space="preserve"> the</w:t>
            </w:r>
            <w:r w:rsidRPr="009004BC">
              <w:rPr>
                <w:rFonts w:ascii="Verdana" w:hAnsi="Verdana"/>
              </w:rPr>
              <w:t xml:space="preserve"> </w:t>
            </w:r>
            <w:r w:rsidRPr="006300A3">
              <w:rPr>
                <w:rFonts w:ascii="Verdana" w:hAnsi="Verdana"/>
                <w:color w:val="000000"/>
              </w:rPr>
              <w:t>Member Snapshot Landing Page</w:t>
            </w:r>
            <w:r w:rsidRPr="009004BC">
              <w:rPr>
                <w:rFonts w:ascii="Verdana" w:hAnsi="Verdana"/>
                <w:b/>
              </w:rPr>
              <w:t xml:space="preserve"> </w:t>
            </w:r>
            <w:r w:rsidRPr="009004BC">
              <w:rPr>
                <w:rFonts w:ascii="Verdana" w:hAnsi="Verdana"/>
                <w:bCs/>
              </w:rPr>
              <w:t>in Compass</w:t>
            </w:r>
            <w:r w:rsidRPr="009004BC">
              <w:rPr>
                <w:rFonts w:ascii="Verdana" w:hAnsi="Verdana"/>
              </w:rPr>
              <w:t xml:space="preserve">, click the </w:t>
            </w:r>
            <w:r w:rsidRPr="009004BC">
              <w:rPr>
                <w:rFonts w:ascii="Verdana" w:hAnsi="Verdana"/>
                <w:b/>
              </w:rPr>
              <w:t xml:space="preserve">Medicare D </w:t>
            </w:r>
            <w:r w:rsidRPr="009004BC">
              <w:rPr>
                <w:rFonts w:ascii="Verdana" w:hAnsi="Verdana"/>
              </w:rPr>
              <w:t>tab.</w:t>
            </w:r>
          </w:p>
          <w:p w14:paraId="15DA7254" w14:textId="0F8895D7" w:rsidR="006C3643" w:rsidRPr="00531764" w:rsidRDefault="006C3643" w:rsidP="00CE4451">
            <w:pPr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9004BC">
              <w:rPr>
                <w:rFonts w:ascii="Verdana" w:hAnsi="Verdana"/>
              </w:rPr>
              <w:t xml:space="preserve">Click the </w:t>
            </w:r>
            <w:r w:rsidRPr="009004BC">
              <w:rPr>
                <w:rFonts w:ascii="Verdana" w:hAnsi="Verdana"/>
                <w:b/>
              </w:rPr>
              <w:t xml:space="preserve">Premium Billing </w:t>
            </w:r>
            <w:r w:rsidRPr="009004BC">
              <w:rPr>
                <w:rFonts w:ascii="Verdana" w:hAnsi="Verdana"/>
              </w:rPr>
              <w:t>tab</w:t>
            </w:r>
            <w:r w:rsidR="006D46A7">
              <w:rPr>
                <w:rFonts w:ascii="Verdana" w:hAnsi="Verdana"/>
              </w:rPr>
              <w:t>;</w:t>
            </w:r>
            <w:r w:rsidRPr="009004BC">
              <w:rPr>
                <w:rFonts w:ascii="Verdana" w:hAnsi="Verdana"/>
              </w:rPr>
              <w:t xml:space="preserve"> the </w:t>
            </w:r>
            <w:r w:rsidRPr="009004BC">
              <w:rPr>
                <w:rFonts w:ascii="Verdana" w:hAnsi="Verdana"/>
                <w:b/>
              </w:rPr>
              <w:t>Date Range</w:t>
            </w:r>
            <w:r w:rsidRPr="009004BC">
              <w:rPr>
                <w:rFonts w:ascii="Verdana" w:hAnsi="Verdana"/>
              </w:rPr>
              <w:t xml:space="preserve"> will automatically populate under the </w:t>
            </w:r>
            <w:r w:rsidRPr="009004BC">
              <w:rPr>
                <w:rFonts w:ascii="Verdana" w:hAnsi="Verdana"/>
                <w:b/>
                <w:bCs/>
              </w:rPr>
              <w:t>Premium Details</w:t>
            </w:r>
            <w:r w:rsidRPr="009004BC">
              <w:rPr>
                <w:rFonts w:ascii="Verdana" w:hAnsi="Verdana"/>
              </w:rPr>
              <w:t xml:space="preserve"> section. (</w:t>
            </w:r>
            <w:r w:rsidR="006D46A7">
              <w:rPr>
                <w:rFonts w:ascii="Verdana" w:hAnsi="Verdana"/>
              </w:rPr>
              <w:t>C</w:t>
            </w:r>
            <w:r w:rsidRPr="009004BC">
              <w:rPr>
                <w:rFonts w:ascii="Verdana" w:hAnsi="Verdana"/>
              </w:rPr>
              <w:t>lick the chevron arrow to expand/collapse each section</w:t>
            </w:r>
            <w:r w:rsidR="006D46A7">
              <w:rPr>
                <w:rFonts w:ascii="Verdana" w:hAnsi="Verdana"/>
              </w:rPr>
              <w:t>.</w:t>
            </w:r>
            <w:r w:rsidRPr="009004BC">
              <w:rPr>
                <w:rFonts w:ascii="Verdana" w:hAnsi="Verdana"/>
              </w:rPr>
              <w:t>)</w:t>
            </w:r>
            <w:r w:rsidR="00531764" w:rsidRPr="00531764">
              <w:rPr>
                <w:rFonts w:ascii="Verdana" w:hAnsi="Verdana" w:cs="Calibri"/>
                <w:highlight w:val="yellow"/>
              </w:rPr>
              <w:t xml:space="preserve"> </w:t>
            </w:r>
          </w:p>
          <w:p w14:paraId="7860B5A3" w14:textId="247B8F01" w:rsidR="006C3643" w:rsidRPr="009004BC" w:rsidRDefault="006C3643" w:rsidP="00CE4451">
            <w:pPr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2"/>
                <w:szCs w:val="22"/>
              </w:rPr>
            </w:pPr>
            <w:r w:rsidRPr="009004BC">
              <w:rPr>
                <w:rFonts w:ascii="Verdana" w:hAnsi="Verdana"/>
              </w:rPr>
              <w:t xml:space="preserve">Set the </w:t>
            </w:r>
            <w:r w:rsidRPr="009004BC">
              <w:rPr>
                <w:rFonts w:ascii="Verdana" w:hAnsi="Verdana"/>
                <w:b/>
              </w:rPr>
              <w:t>Date Range:</w:t>
            </w:r>
            <w:r w:rsidRPr="009004BC">
              <w:rPr>
                <w:rFonts w:ascii="Verdana" w:hAnsi="Verdana"/>
              </w:rPr>
              <w:t xml:space="preserve">  To ensure the</w:t>
            </w:r>
            <w:r w:rsidR="00EF698E">
              <w:rPr>
                <w:rFonts w:ascii="Verdana" w:hAnsi="Verdana"/>
              </w:rPr>
              <w:t xml:space="preserve"> </w:t>
            </w:r>
            <w:r w:rsidR="00EF698E" w:rsidRPr="00EF698E">
              <w:rPr>
                <w:rFonts w:ascii="Verdana" w:hAnsi="Verdana"/>
                <w:b/>
                <w:bCs/>
              </w:rPr>
              <w:t>Balance Details</w:t>
            </w:r>
            <w:r w:rsidR="00EF698E">
              <w:rPr>
                <w:rFonts w:ascii="Verdana" w:hAnsi="Verdana"/>
              </w:rPr>
              <w:t xml:space="preserve"> and</w:t>
            </w:r>
            <w:r w:rsidRPr="009004BC">
              <w:rPr>
                <w:rFonts w:ascii="Verdana" w:hAnsi="Verdana"/>
              </w:rPr>
              <w:t xml:space="preserve"> </w:t>
            </w:r>
            <w:r w:rsidRPr="009004BC">
              <w:rPr>
                <w:rFonts w:ascii="Verdana" w:hAnsi="Verdana"/>
                <w:b/>
              </w:rPr>
              <w:t xml:space="preserve">Billing Cycle &amp; Payment Method </w:t>
            </w:r>
            <w:r w:rsidRPr="009004BC">
              <w:rPr>
                <w:rFonts w:ascii="Verdana" w:hAnsi="Verdana"/>
                <w:bCs/>
              </w:rPr>
              <w:t>section</w:t>
            </w:r>
            <w:r w:rsidR="00EF698E">
              <w:rPr>
                <w:rFonts w:ascii="Verdana" w:hAnsi="Verdana"/>
                <w:bCs/>
              </w:rPr>
              <w:t>s</w:t>
            </w:r>
            <w:r w:rsidRPr="009004BC">
              <w:rPr>
                <w:rFonts w:ascii="Verdana" w:hAnsi="Verdana"/>
                <w:b/>
              </w:rPr>
              <w:t xml:space="preserve"> </w:t>
            </w:r>
            <w:r w:rsidRPr="009004BC">
              <w:rPr>
                <w:rFonts w:ascii="Verdana" w:hAnsi="Verdana"/>
              </w:rPr>
              <w:t xml:space="preserve">display correctly, change the </w:t>
            </w:r>
            <w:r w:rsidRPr="006D46A7">
              <w:rPr>
                <w:rFonts w:ascii="Verdana" w:hAnsi="Verdana"/>
                <w:b/>
                <w:bCs/>
              </w:rPr>
              <w:t>End Date</w:t>
            </w:r>
            <w:r w:rsidRPr="009004BC">
              <w:rPr>
                <w:rFonts w:ascii="Verdana" w:hAnsi="Verdana"/>
              </w:rPr>
              <w:t xml:space="preserve"> field to the end of the next year (</w:t>
            </w:r>
            <w:r w:rsidR="00CE4451" w:rsidRPr="00CE4451">
              <w:rPr>
                <w:rFonts w:ascii="Verdana" w:hAnsi="Verdana"/>
                <w:b/>
                <w:bCs/>
              </w:rPr>
              <w:t>E</w:t>
            </w:r>
            <w:r w:rsidRPr="00CE4451">
              <w:rPr>
                <w:rFonts w:ascii="Verdana" w:hAnsi="Verdana"/>
                <w:b/>
                <w:bCs/>
              </w:rPr>
              <w:t>xample:</w:t>
            </w:r>
            <w:r w:rsidRPr="009004BC">
              <w:rPr>
                <w:rFonts w:ascii="Verdana" w:hAnsi="Verdana"/>
              </w:rPr>
              <w:t xml:space="preserve">  </w:t>
            </w:r>
            <w:r w:rsidRPr="009004BC">
              <w:rPr>
                <w:rFonts w:ascii="Verdana" w:hAnsi="Verdana"/>
                <w:b/>
              </w:rPr>
              <w:t>12/31/202</w:t>
            </w:r>
            <w:r w:rsidR="00BC4298">
              <w:rPr>
                <w:rFonts w:ascii="Verdana" w:hAnsi="Verdana"/>
                <w:b/>
              </w:rPr>
              <w:t>6</w:t>
            </w:r>
            <w:r w:rsidRPr="009004BC">
              <w:rPr>
                <w:rFonts w:ascii="Verdana" w:hAnsi="Verdana"/>
              </w:rPr>
              <w:t>).</w:t>
            </w:r>
          </w:p>
          <w:p w14:paraId="3125261A" w14:textId="77777777" w:rsidR="006C3643" w:rsidRPr="009004BC" w:rsidRDefault="006C3643" w:rsidP="00CE4451">
            <w:pPr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9004BC">
              <w:rPr>
                <w:rFonts w:ascii="Verdana" w:hAnsi="Verdana"/>
              </w:rPr>
              <w:t xml:space="preserve">Verify the </w:t>
            </w:r>
            <w:r w:rsidRPr="009004BC">
              <w:rPr>
                <w:rFonts w:ascii="Verdana" w:hAnsi="Verdana"/>
                <w:b/>
              </w:rPr>
              <w:t>Stock ID</w:t>
            </w:r>
            <w:r w:rsidRPr="009004BC">
              <w:rPr>
                <w:rFonts w:ascii="Verdana" w:hAnsi="Verdana"/>
              </w:rPr>
              <w:t>.</w:t>
            </w:r>
          </w:p>
          <w:p w14:paraId="1D94219B" w14:textId="77777777" w:rsidR="006D46A7" w:rsidRDefault="006D46A7" w:rsidP="00CE4451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0BD28184" w14:textId="39EF8972" w:rsidR="000F7BEB" w:rsidRPr="000A283D" w:rsidRDefault="006B7179" w:rsidP="00CE4451">
            <w:pPr>
              <w:spacing w:before="120" w:after="120"/>
              <w:ind w:left="7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2EC7873" wp14:editId="312D8261">
                  <wp:extent cx="6810375" cy="12868275"/>
                  <wp:effectExtent l="19050" t="19050" r="9525" b="9525"/>
                  <wp:docPr id="1" name="Picture 119793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93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0375" cy="128682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679013E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  <w:tr w:rsidR="00B87CAA" w:rsidRPr="000A283D" w14:paraId="6BCAED60" w14:textId="77777777" w:rsidTr="00BC22B4"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AF990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5E4BFDD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If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beneficiary’s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current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Premium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Billing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Method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is…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3A13DC1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Then…</w:t>
            </w:r>
          </w:p>
        </w:tc>
      </w:tr>
      <w:tr w:rsidR="00B87CAA" w:rsidRPr="000A283D" w14:paraId="177BB234" w14:textId="77777777" w:rsidTr="00BC22B4"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17B07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D1FB" w14:textId="31E52150" w:rsidR="001C3556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Direct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Bill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(Pay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Check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Money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Order)</w:t>
            </w:r>
            <w:r w:rsidR="00F93A2D">
              <w:rPr>
                <w:rFonts w:ascii="Verdana" w:hAnsi="Verdana" w:cs="Arial"/>
                <w:bCs/>
                <w:color w:val="000000"/>
              </w:rPr>
              <w:t xml:space="preserve"> Stock ID of INV</w:t>
            </w:r>
          </w:p>
          <w:p w14:paraId="62BA4F0A" w14:textId="77777777" w:rsidR="001513BD" w:rsidRPr="000A283D" w:rsidRDefault="001513BD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3011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Proceed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Step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3</w:t>
            </w:r>
            <w:r w:rsidRPr="000A283D">
              <w:rPr>
                <w:rFonts w:ascii="Verdana" w:hAnsi="Verdana" w:cs="Arial"/>
                <w:bCs/>
                <w:color w:val="000000"/>
              </w:rPr>
              <w:t>.</w:t>
            </w:r>
          </w:p>
        </w:tc>
      </w:tr>
      <w:tr w:rsidR="00B87CAA" w:rsidRPr="000A283D" w14:paraId="277574C0" w14:textId="77777777" w:rsidTr="00BC22B4"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26F0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C8D4" w14:textId="2829AA52" w:rsidR="001C3556" w:rsidRDefault="00F93A2D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>
              <w:rPr>
                <w:rFonts w:ascii="Verdana" w:hAnsi="Verdana" w:cs="Arial"/>
                <w:bCs/>
                <w:color w:val="000000"/>
              </w:rPr>
              <w:t xml:space="preserve">Stock ID of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SSA/RRB,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EFT/ACH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  <w:color w:val="000000"/>
              </w:rPr>
              <w:t>RCD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</w:p>
          <w:p w14:paraId="61BA6174" w14:textId="77777777" w:rsidR="001513BD" w:rsidRPr="000A283D" w:rsidRDefault="001513BD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8378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Proceed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hyperlink w:anchor="Step8" w:history="1">
              <w:r w:rsidRPr="000A283D">
                <w:rPr>
                  <w:rStyle w:val="Hyperlink"/>
                  <w:rFonts w:ascii="Verdana" w:hAnsi="Verdana"/>
                  <w:b/>
                  <w:bCs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  <w:bCs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  <w:bCs/>
                </w:rPr>
                <w:t>8</w:t>
              </w:r>
            </w:hyperlink>
            <w:r w:rsidRPr="000A283D">
              <w:rPr>
                <w:rFonts w:ascii="Verdana" w:hAnsi="Verdana" w:cs="Arial"/>
                <w:bCs/>
                <w:color w:val="000000"/>
              </w:rPr>
              <w:t>.</w:t>
            </w:r>
          </w:p>
        </w:tc>
      </w:tr>
      <w:tr w:rsidR="00B87CAA" w:rsidRPr="000A283D" w14:paraId="6A28D7A5" w14:textId="77777777" w:rsidTr="00BC22B4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C1A4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3</w:t>
            </w:r>
          </w:p>
          <w:p w14:paraId="646D8CE3" w14:textId="194FF299" w:rsidR="00B87CAA" w:rsidRPr="000A283D" w:rsidRDefault="006B7179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8C1714C" wp14:editId="4B305C40">
                  <wp:extent cx="247650" cy="209550"/>
                  <wp:effectExtent l="0" t="0" r="0" b="0"/>
                  <wp:docPr id="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D846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Verify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if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beneficiary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receiving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part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of:</w:t>
            </w:r>
          </w:p>
          <w:p w14:paraId="22EFE048" w14:textId="77777777" w:rsidR="00B87CAA" w:rsidRPr="000A283D" w:rsidRDefault="00B87CAA" w:rsidP="00CE4451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SPAP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Subsidy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(At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Level).</w:t>
            </w:r>
          </w:p>
          <w:p w14:paraId="677BDE61" w14:textId="77777777" w:rsidR="00B87CAA" w:rsidRPr="000A283D" w:rsidRDefault="00B87CAA" w:rsidP="00CE4451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Employer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Group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Subsidy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(at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level).</w:t>
            </w:r>
          </w:p>
          <w:p w14:paraId="160F203C" w14:textId="77777777" w:rsidR="00B87CAA" w:rsidRPr="000A283D" w:rsidRDefault="00B87CAA" w:rsidP="00CE4451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Termed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beneficiaries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(with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without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outstanding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balance).</w:t>
            </w:r>
          </w:p>
          <w:p w14:paraId="064041CC" w14:textId="05A65A9E" w:rsidR="00B87CAA" w:rsidRPr="00906975" w:rsidRDefault="00B87CAA" w:rsidP="00CE4451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Beneficiaries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who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already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have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Auto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Pay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option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place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(including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SSA/RRB).</w:t>
            </w:r>
          </w:p>
        </w:tc>
      </w:tr>
      <w:tr w:rsidR="00B87CAA" w:rsidRPr="000A283D" w14:paraId="24E4D170" w14:textId="77777777" w:rsidTr="00BC22B4">
        <w:trPr>
          <w:trHeight w:val="98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B90C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F8CE9B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If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the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is…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21B1AED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87CAA" w:rsidRPr="000A283D" w14:paraId="1188F12F" w14:textId="77777777" w:rsidTr="00BC22B4">
        <w:trPr>
          <w:trHeight w:val="96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37945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04620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A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Termed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Beneficiary</w:t>
            </w:r>
          </w:p>
          <w:p w14:paraId="35DF0F6B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495F54E3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OR</w:t>
            </w:r>
          </w:p>
          <w:p w14:paraId="69485A36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8BAA5ED" w14:textId="336CFC6C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Already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using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option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C413A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Do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NOT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offer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premium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Auto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Pay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options.</w:t>
            </w:r>
          </w:p>
          <w:p w14:paraId="28DF1687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</w:p>
          <w:p w14:paraId="11700553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 w:cs="Arial"/>
                <w:bCs/>
                <w:color w:val="000000"/>
              </w:rPr>
              <w:t>Proceed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hyperlink w:anchor="Step8" w:history="1">
              <w:r w:rsidRPr="000A283D">
                <w:rPr>
                  <w:rStyle w:val="Hyperlink"/>
                  <w:rFonts w:ascii="Verdana" w:hAnsi="Verdana"/>
                  <w:b/>
                  <w:bCs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  <w:bCs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  <w:bCs/>
                </w:rPr>
                <w:t>8</w:t>
              </w:r>
            </w:hyperlink>
            <w:r w:rsidRPr="000A283D">
              <w:rPr>
                <w:rFonts w:ascii="Verdana" w:hAnsi="Verdana" w:cs="Arial"/>
                <w:bCs/>
                <w:color w:val="000000"/>
              </w:rPr>
              <w:t>.</w:t>
            </w:r>
          </w:p>
        </w:tc>
      </w:tr>
      <w:tr w:rsidR="00B87CAA" w:rsidRPr="000A283D" w14:paraId="2A58DB27" w14:textId="77777777" w:rsidTr="00BC22B4">
        <w:trPr>
          <w:trHeight w:val="96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5C1C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6F7551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Receiving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SPAP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EGWP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subsidies</w:t>
            </w:r>
            <w:r w:rsidR="00F93A2D">
              <w:rPr>
                <w:rFonts w:ascii="Verdana" w:hAnsi="Verdana"/>
                <w:color w:val="000000"/>
              </w:rPr>
              <w:t xml:space="preserve"> but </w:t>
            </w:r>
            <w:r w:rsidR="00F93A2D">
              <w:rPr>
                <w:rFonts w:ascii="Verdana" w:hAnsi="Verdana"/>
                <w:b/>
                <w:bCs/>
                <w:color w:val="000000"/>
              </w:rPr>
              <w:t>still responsible for a portion of premium or LEP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4616B" w14:textId="73D452E6" w:rsidR="00B87CAA" w:rsidRPr="000A283D" w:rsidRDefault="006B7179" w:rsidP="00CE445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02449A0" wp14:editId="5AB1D8BB">
                  <wp:extent cx="247650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reviewing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profile,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noticed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mailing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month.</w:t>
            </w:r>
          </w:p>
          <w:p w14:paraId="574A1A2A" w14:textId="77777777" w:rsidR="00B87CAA" w:rsidRPr="000A283D" w:rsidRDefault="00B87CAA" w:rsidP="00CE4451">
            <w:pPr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interested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setting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automatically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month?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6EE034DC" w14:textId="3EFFB740" w:rsidR="00B87CAA" w:rsidRPr="00906975" w:rsidRDefault="00B87CAA" w:rsidP="00CE4451">
            <w:pPr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If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have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deducted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card.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through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these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options?</w:t>
            </w:r>
          </w:p>
        </w:tc>
      </w:tr>
      <w:tr w:rsidR="00B87CAA" w:rsidRPr="000A283D" w14:paraId="711A6774" w14:textId="77777777" w:rsidTr="00BC22B4">
        <w:trPr>
          <w:trHeight w:val="69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2B21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6129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35EF495F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If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the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says…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37DE9582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/>
                <w:b/>
              </w:rPr>
              <w:t>Then…</w:t>
            </w:r>
          </w:p>
        </w:tc>
      </w:tr>
      <w:tr w:rsidR="00B87CAA" w:rsidRPr="000A283D" w14:paraId="2880A6C7" w14:textId="77777777" w:rsidTr="00BC22B4">
        <w:trPr>
          <w:trHeight w:val="67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FB512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249F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51830" w14:textId="3C0FB231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EFT/ACH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FDD927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4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4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247A1915" w14:textId="77777777" w:rsidTr="00BC22B4">
        <w:trPr>
          <w:trHeight w:val="638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F290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6915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909C8" w14:textId="1BBF4C92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393A2F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5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5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1FE16ED8" w14:textId="77777777" w:rsidTr="00BC22B4">
        <w:trPr>
          <w:trHeight w:val="67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05C7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AA9D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0B9F2" w14:textId="16C4D50C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No,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Direct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(Pay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Money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Order).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FA3C20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6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6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2BE16F25" w14:textId="77777777" w:rsidTr="00BC22B4">
        <w:trPr>
          <w:trHeight w:val="96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186E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C40423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NOT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receiving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subsidies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part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above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groups</w:t>
            </w:r>
          </w:p>
        </w:tc>
        <w:tc>
          <w:tcPr>
            <w:tcW w:w="1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F73D4" w14:textId="46E8BA8F" w:rsidR="00B87CAA" w:rsidRPr="000A283D" w:rsidRDefault="006B7179" w:rsidP="00CE445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B2950DF" wp14:editId="04C64F9C">
                  <wp:extent cx="247650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reviewing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profile,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noticed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mailing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month.</w:t>
            </w:r>
          </w:p>
          <w:p w14:paraId="066B5FF0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604C3E72" w14:textId="77777777" w:rsidR="00B87CAA" w:rsidRPr="000A283D" w:rsidRDefault="00B87CAA" w:rsidP="00CE4451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interested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setting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automatically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month?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68048775" w14:textId="77777777" w:rsidR="00B87CAA" w:rsidRPr="000A283D" w:rsidRDefault="00B87CAA" w:rsidP="00CE4451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393B1D57" w14:textId="676E6C81" w:rsidR="00B87CAA" w:rsidRPr="00906975" w:rsidRDefault="00B87CAA" w:rsidP="00CE4451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color w:val="000000"/>
              </w:rPr>
              <w:t>If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have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withheld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SSA/RRB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benefit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month.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also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can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draft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monthly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card.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you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through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any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these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options?</w:t>
            </w:r>
          </w:p>
        </w:tc>
      </w:tr>
      <w:tr w:rsidR="00B87CAA" w:rsidRPr="000A283D" w14:paraId="6200F39F" w14:textId="77777777" w:rsidTr="00BC22B4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9E6F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C072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EFEB120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If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the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b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color w:val="000000"/>
              </w:rPr>
              <w:t>says…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BDE160F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/>
                <w:b/>
              </w:rPr>
              <w:t>Then…</w:t>
            </w:r>
          </w:p>
        </w:tc>
      </w:tr>
      <w:tr w:rsidR="00B87CAA" w:rsidRPr="000A283D" w14:paraId="3E5F9233" w14:textId="77777777" w:rsidTr="00BC22B4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011D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9405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D5F88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SSA/RRB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Withholding.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A478" w14:textId="0E43343C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6" w:anchor="!/view?docid=5cb44731-3a9c-419d-bc0e-502b1b8a5aeb" w:history="1">
              <w:r w:rsidR="0079777E">
                <w:rPr>
                  <w:rStyle w:val="Hyperlink"/>
                  <w:rFonts w:ascii="Verdana" w:hAnsi="Verdana"/>
                </w:rPr>
                <w:t>Aetna Compass MED D - SilverScript - SSA/RRB Premium Withholding (063011)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65A0750B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28116515" w14:textId="02105E81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hyperlink w:anchor="Step7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7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086EF1F7" w14:textId="77777777" w:rsidTr="00BC22B4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7183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9743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227A8" w14:textId="214BDA18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EFT/ACH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from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Checking/Savings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Account.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B83FA9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4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4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3E491FB5" w14:textId="77777777" w:rsidTr="00BC22B4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53B8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7C28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34D29D" w14:textId="1ECD3D0D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Yes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Credit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Card/Debit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Card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Auto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Pay.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80765A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5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5</w:t>
              </w:r>
            </w:hyperlink>
            <w:r w:rsidRPr="001513BD">
              <w:rPr>
                <w:rFonts w:ascii="Verdana" w:hAnsi="Verdana"/>
                <w:bCs/>
              </w:rPr>
              <w:t>.</w:t>
            </w:r>
          </w:p>
        </w:tc>
      </w:tr>
      <w:tr w:rsidR="00B87CAA" w:rsidRPr="000A283D" w14:paraId="4B3574DA" w14:textId="77777777" w:rsidTr="00BC22B4">
        <w:trPr>
          <w:trHeight w:val="55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3866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6C21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59F4A" w14:textId="36150948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color w:val="000000"/>
              </w:rPr>
            </w:pPr>
            <w:r w:rsidRPr="000A283D">
              <w:rPr>
                <w:rFonts w:ascii="Verdana" w:hAnsi="Verdana"/>
                <w:color w:val="000000"/>
              </w:rPr>
              <w:t>No,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would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like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Direct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(Pay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Check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Money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Order).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ACB200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6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6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4F8A97B9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BAA4" w14:textId="537D1420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19" w:name="Step4"/>
            <w:bookmarkStart w:id="20" w:name="EFT"/>
            <w:bookmarkEnd w:id="19"/>
            <w:r w:rsidRPr="000A283D">
              <w:rPr>
                <w:rFonts w:ascii="Verdana" w:hAnsi="Verdana" w:cs="Arial"/>
                <w:b/>
                <w:bCs/>
              </w:rPr>
              <w:t>4</w:t>
            </w:r>
            <w:bookmarkEnd w:id="20"/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118D" w14:textId="68F78B17" w:rsidR="00B87CAA" w:rsidRPr="00055695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55695">
              <w:rPr>
                <w:rFonts w:ascii="Verdana" w:hAnsi="Verdana"/>
                <w:color w:val="333333"/>
              </w:rPr>
              <w:t xml:space="preserve"> </w:t>
            </w:r>
            <w:hyperlink r:id="rId17" w:anchor="!/view?docid=e374d0da-4315-4a41-97fd-d00b937ec68e" w:history="1">
              <w:r w:rsidR="00F54D95">
                <w:rPr>
                  <w:rStyle w:val="Hyperlink"/>
                  <w:rFonts w:ascii="Verdana" w:hAnsi="Verdana"/>
                  <w:bCs/>
                </w:rPr>
                <w:t>Aetna Compass MED D - SilverScript - Premium Billing E-Check/EFT Single-Sign-On (SSO) Processes (062995)</w:t>
              </w:r>
            </w:hyperlink>
            <w:r w:rsidRPr="00055695">
              <w:rPr>
                <w:rFonts w:ascii="Verdana" w:hAnsi="Verdana"/>
                <w:color w:val="333333"/>
              </w:rPr>
              <w:t>.</w:t>
            </w:r>
          </w:p>
          <w:p w14:paraId="47CF1E3F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6FC8306C" w14:textId="39FDB1E9" w:rsidR="00B87CAA" w:rsidRPr="000A283D" w:rsidRDefault="00BC22B4" w:rsidP="00CE4451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25FA931" wp14:editId="3AEAAB65">
                  <wp:extent cx="238095" cy="209524"/>
                  <wp:effectExtent l="0" t="0" r="0" b="635"/>
                  <wp:docPr id="59775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30394" name="Picture 137963039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With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EFT/ACH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payments,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remind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beneficiary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that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his/her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entire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balance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is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deducted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each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month.</w:t>
            </w:r>
          </w:p>
          <w:p w14:paraId="6DF6A1C2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</w:p>
          <w:p w14:paraId="29A87980" w14:textId="77777777" w:rsidR="00B87CAA" w:rsidRPr="000A283D" w:rsidRDefault="00B87CAA" w:rsidP="00CE4451">
            <w:pPr>
              <w:spacing w:before="120" w:after="120"/>
              <w:ind w:left="360"/>
              <w:rPr>
                <w:rFonts w:ascii="Verdana" w:hAnsi="Verdana" w:cs="Arial"/>
                <w:bCs/>
                <w:color w:val="000000"/>
              </w:rPr>
            </w:pPr>
            <w:r w:rsidRPr="000A283D">
              <w:rPr>
                <w:rFonts w:ascii="Verdana" w:hAnsi="Verdana" w:cs="Arial"/>
                <w:b/>
                <w:bCs/>
                <w:color w:val="000000"/>
              </w:rPr>
              <w:t>Example: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 </w:t>
            </w:r>
            <w:r w:rsidRPr="000A283D">
              <w:rPr>
                <w:rFonts w:ascii="Verdana" w:hAnsi="Verdana" w:cs="Arial"/>
                <w:bCs/>
                <w:color w:val="000000"/>
              </w:rPr>
              <w:t>On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first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withdrawal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from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bank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account,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if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beneficiary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owes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more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than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one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month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of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premiums,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system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will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take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  <w:color w:val="000000"/>
              </w:rPr>
              <w:t>ALL</w:t>
            </w:r>
            <w:r w:rsidR="00860C82" w:rsidRPr="000A283D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that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is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due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and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not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just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one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month’s</w:t>
            </w:r>
            <w:r w:rsidR="00860C82" w:rsidRPr="000A283D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000000"/>
              </w:rPr>
              <w:t>premium.</w:t>
            </w:r>
          </w:p>
          <w:p w14:paraId="3F49FE3D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  <w:color w:val="000000"/>
              </w:rPr>
            </w:pPr>
          </w:p>
          <w:p w14:paraId="14AB42BA" w14:textId="549F0B43" w:rsidR="00B87CAA" w:rsidRPr="00436C81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436C81">
              <w:rPr>
                <w:rFonts w:ascii="Verdana" w:hAnsi="Verdana" w:cs="Arial"/>
                <w:bCs/>
                <w:color w:val="000000"/>
              </w:rPr>
              <w:t>Refer</w:t>
            </w:r>
            <w:r w:rsidR="00860C82" w:rsidRPr="00436C81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436C81">
              <w:rPr>
                <w:rFonts w:ascii="Verdana" w:hAnsi="Verdana" w:cs="Arial"/>
                <w:bCs/>
                <w:color w:val="000000"/>
              </w:rPr>
              <w:t>to</w:t>
            </w:r>
            <w:r w:rsidR="00860C82" w:rsidRPr="00436C81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436C81">
              <w:rPr>
                <w:rFonts w:ascii="Verdana" w:hAnsi="Verdana" w:cs="Arial"/>
                <w:bCs/>
                <w:color w:val="000000"/>
              </w:rPr>
              <w:t>the</w:t>
            </w:r>
            <w:r w:rsidR="00860C82" w:rsidRPr="00436C81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Pr="00436C81">
              <w:rPr>
                <w:rFonts w:ascii="Verdana" w:hAnsi="Verdana" w:cs="Arial"/>
                <w:b/>
                <w:bCs/>
              </w:rPr>
              <w:t>Viewing</w:t>
            </w:r>
            <w:r w:rsidR="00860C82" w:rsidRPr="00436C81">
              <w:rPr>
                <w:rFonts w:ascii="Verdana" w:hAnsi="Verdana" w:cs="Arial"/>
                <w:b/>
                <w:bCs/>
              </w:rPr>
              <w:t xml:space="preserve"> </w:t>
            </w:r>
            <w:r w:rsidRPr="00436C81">
              <w:rPr>
                <w:rFonts w:ascii="Verdana" w:hAnsi="Verdana" w:cs="Arial"/>
                <w:b/>
                <w:bCs/>
              </w:rPr>
              <w:t>Premium</w:t>
            </w:r>
            <w:r w:rsidR="00860C82" w:rsidRPr="00436C81">
              <w:rPr>
                <w:rFonts w:ascii="Verdana" w:hAnsi="Verdana" w:cs="Arial"/>
                <w:b/>
                <w:bCs/>
              </w:rPr>
              <w:t xml:space="preserve"> </w:t>
            </w:r>
            <w:r w:rsidRPr="00436C81">
              <w:rPr>
                <w:rFonts w:ascii="Verdana" w:hAnsi="Verdana" w:cs="Arial"/>
                <w:b/>
                <w:bCs/>
              </w:rPr>
              <w:t>Balance</w:t>
            </w:r>
            <w:r w:rsidR="00CC2DCF" w:rsidRPr="00436C81">
              <w:rPr>
                <w:rFonts w:ascii="Verdana" w:hAnsi="Verdana" w:cs="Arial"/>
                <w:b/>
                <w:bCs/>
              </w:rPr>
              <w:t xml:space="preserve"> Details</w:t>
            </w:r>
            <w:r w:rsidR="00860C82" w:rsidRPr="00436C81">
              <w:rPr>
                <w:rFonts w:ascii="Verdana" w:hAnsi="Verdana" w:cs="Arial"/>
                <w:bCs/>
              </w:rPr>
              <w:t xml:space="preserve"> </w:t>
            </w:r>
            <w:r w:rsidRPr="00436C81">
              <w:rPr>
                <w:rFonts w:ascii="Verdana" w:hAnsi="Verdana" w:cs="Arial"/>
                <w:bCs/>
              </w:rPr>
              <w:t>section</w:t>
            </w:r>
            <w:r w:rsidR="00860C82" w:rsidRPr="00436C81">
              <w:rPr>
                <w:rFonts w:ascii="Verdana" w:hAnsi="Verdana" w:cs="Arial"/>
                <w:bCs/>
              </w:rPr>
              <w:t xml:space="preserve"> </w:t>
            </w:r>
            <w:r w:rsidRPr="00436C81">
              <w:rPr>
                <w:rFonts w:ascii="Verdana" w:hAnsi="Verdana"/>
              </w:rPr>
              <w:t>in</w:t>
            </w:r>
            <w:r w:rsidR="00860C82" w:rsidRPr="00436C81">
              <w:rPr>
                <w:rFonts w:ascii="Verdana" w:hAnsi="Verdana"/>
              </w:rPr>
              <w:t xml:space="preserve"> </w:t>
            </w:r>
            <w:r w:rsidR="00DC38FB" w:rsidRPr="00436C81">
              <w:rPr>
                <w:rFonts w:ascii="Verdana" w:hAnsi="Verdana"/>
              </w:rPr>
              <w:t>Aetna Compass MED D - SilverScript - Premium Billing General Information, Processes, &amp; Document Index (062831)</w:t>
            </w:r>
            <w:r w:rsidRPr="00436C81">
              <w:rPr>
                <w:rFonts w:ascii="Verdana" w:hAnsi="Verdana"/>
              </w:rPr>
              <w:t>.</w:t>
            </w:r>
          </w:p>
          <w:p w14:paraId="092BA7E0" w14:textId="125B2D4A" w:rsidR="00B87CAA" w:rsidRPr="000A283D" w:rsidRDefault="006B7179" w:rsidP="00CE4451">
            <w:pPr>
              <w:spacing w:before="120" w:after="120"/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B105B60" wp14:editId="10C9374D">
                  <wp:extent cx="247650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have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&lt;$xx.xx&gt;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entire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amount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deducted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bank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account.</w:t>
            </w:r>
          </w:p>
          <w:p w14:paraId="6AD3E8BB" w14:textId="77777777" w:rsidR="00B87CAA" w:rsidRPr="000A283D" w:rsidRDefault="00B87CAA" w:rsidP="00CE4451">
            <w:pPr>
              <w:spacing w:before="120" w:after="120"/>
              <w:ind w:left="360"/>
              <w:rPr>
                <w:rFonts w:ascii="Verdana" w:hAnsi="Verdana" w:cs="Arial"/>
                <w:bCs/>
              </w:rPr>
            </w:pPr>
          </w:p>
          <w:p w14:paraId="5E943C27" w14:textId="4245F99F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Note:</w:t>
            </w:r>
            <w:r w:rsidR="00860C82" w:rsidRPr="000A283D">
              <w:rPr>
                <w:rFonts w:ascii="Verdana" w:hAnsi="Verdana"/>
                <w:b/>
                <w:i/>
              </w:rPr>
              <w:t xml:space="preserve"> 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owed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greater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$300,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CCR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must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document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9F6E0C" w:rsidRPr="002F510E">
              <w:rPr>
                <w:rFonts w:ascii="Verdana" w:hAnsi="Verdana"/>
                <w:b/>
                <w:bCs/>
              </w:rPr>
              <w:t>Compass</w:t>
            </w:r>
            <w:r w:rsidR="009F6E0C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agreed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deduction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document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amount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agreed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upon.</w:t>
            </w:r>
          </w:p>
          <w:p w14:paraId="77D4857F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2F125778" w14:textId="35DACEE7" w:rsidR="00B87CAA" w:rsidRPr="00CE4451" w:rsidRDefault="00BC22B4" w:rsidP="00CE4451">
            <w:p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3AA8075E" wp14:editId="5B2F7F8F">
                  <wp:extent cx="238095" cy="209524"/>
                  <wp:effectExtent l="0" t="0" r="0" b="635"/>
                  <wp:docPr id="1897298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30394" name="Picture 137963039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B87CAA" w:rsidRPr="00CE4451">
              <w:rPr>
                <w:rFonts w:ascii="Verdana" w:hAnsi="Verdana"/>
              </w:rPr>
              <w:t>Under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  <w:b/>
              </w:rPr>
              <w:t>no</w:t>
            </w:r>
            <w:r w:rsidR="00860C82" w:rsidRPr="00CE4451">
              <w:rPr>
                <w:rFonts w:ascii="Verdana" w:hAnsi="Verdana"/>
                <w:b/>
              </w:rPr>
              <w:t xml:space="preserve"> </w:t>
            </w:r>
            <w:r w:rsidR="00B87CAA" w:rsidRPr="00CE4451">
              <w:rPr>
                <w:rFonts w:ascii="Verdana" w:hAnsi="Verdana"/>
                <w:b/>
              </w:rPr>
              <w:t>circumstance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is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it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appropriate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to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list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full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credit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card/debit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card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numbers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or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EFT/ACH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routing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and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account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numbers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in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any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comments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field.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This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includes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but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is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not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limited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to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9F6E0C" w:rsidRPr="00CE4451">
              <w:rPr>
                <w:rFonts w:ascii="Verdana" w:hAnsi="Verdana"/>
              </w:rPr>
              <w:t xml:space="preserve">Support </w:t>
            </w:r>
            <w:r w:rsidR="00B87CAA" w:rsidRPr="00CE4451">
              <w:rPr>
                <w:rFonts w:ascii="Verdana" w:hAnsi="Verdana"/>
              </w:rPr>
              <w:t>Task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notes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&amp;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F709D1" w:rsidRPr="00CE4451">
              <w:rPr>
                <w:rFonts w:ascii="Verdana" w:hAnsi="Verdana"/>
              </w:rPr>
              <w:t>Mail Order Alerts</w:t>
            </w:r>
            <w:r w:rsidR="00B87CAA" w:rsidRPr="00CE4451">
              <w:rPr>
                <w:rFonts w:ascii="Verdana" w:hAnsi="Verdana"/>
              </w:rPr>
              <w:t>.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Credit/Debit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card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numbers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and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EFT/ACH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routing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and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account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numbers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may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  <w:b/>
              </w:rPr>
              <w:t>only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be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entered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in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system-specified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credit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card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number/EFT/ACH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routing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and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account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number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fields.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All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comment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fields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are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periodically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checked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for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compliance.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Users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who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fail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to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abide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by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policy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may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be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subject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to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disciplinary</w:t>
            </w:r>
            <w:r w:rsidR="00860C82" w:rsidRPr="00CE4451">
              <w:rPr>
                <w:rFonts w:ascii="Verdana" w:hAnsi="Verdana"/>
              </w:rPr>
              <w:t xml:space="preserve"> </w:t>
            </w:r>
            <w:r w:rsidR="00B87CAA" w:rsidRPr="00CE4451">
              <w:rPr>
                <w:rFonts w:ascii="Verdana" w:hAnsi="Verdana"/>
              </w:rPr>
              <w:t>action.</w:t>
            </w:r>
          </w:p>
          <w:p w14:paraId="6DB253A8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5822F129" w14:textId="70A8692F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7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7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687EA1A5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6848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1" w:name="RCD"/>
            <w:bookmarkStart w:id="22" w:name="SSA"/>
            <w:r w:rsidRPr="000A283D">
              <w:rPr>
                <w:rFonts w:ascii="Verdana" w:hAnsi="Verdana" w:cs="Arial"/>
                <w:b/>
                <w:bCs/>
              </w:rPr>
              <w:t>5</w:t>
            </w:r>
            <w:bookmarkEnd w:id="21"/>
            <w:bookmarkEnd w:id="22"/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DFD" w14:textId="7EDD023F" w:rsidR="00B87CAA" w:rsidRPr="000A283D" w:rsidRDefault="00B87CAA" w:rsidP="00CE445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bookmarkStart w:id="23" w:name="Step5"/>
            <w:bookmarkEnd w:id="23"/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8" w:anchor="!/view?docid=29cd0a2a-b165-4baa-a448-918931058152" w:history="1">
              <w:r w:rsidR="00745803">
                <w:rPr>
                  <w:rStyle w:val="Hyperlink"/>
                  <w:rFonts w:ascii="Verdana" w:hAnsi="Verdana"/>
                </w:rPr>
                <w:t>Aetna Compass MED D - SilverScript - Premium Billing Credit Card Single-Sign-On (SSO) Processes (064883)</w:t>
              </w:r>
            </w:hyperlink>
            <w:r w:rsidRPr="007939AF">
              <w:rPr>
                <w:rFonts w:ascii="Verdana" w:hAnsi="Verdana"/>
              </w:rPr>
              <w:t>.</w:t>
            </w:r>
          </w:p>
          <w:p w14:paraId="2CB2F6B7" w14:textId="77777777" w:rsidR="00B87CAA" w:rsidRPr="000A283D" w:rsidRDefault="00B87CAA" w:rsidP="00CE4451">
            <w:pPr>
              <w:autoSpaceDE w:val="0"/>
              <w:autoSpaceDN w:val="0"/>
              <w:adjustRightInd w:val="0"/>
              <w:spacing w:before="120" w:after="120"/>
              <w:ind w:left="1080"/>
              <w:rPr>
                <w:rFonts w:ascii="Verdana" w:hAnsi="Verdana"/>
              </w:rPr>
            </w:pPr>
          </w:p>
          <w:p w14:paraId="68AFA238" w14:textId="7279C728" w:rsidR="00B87CAA" w:rsidRPr="00BC22B4" w:rsidRDefault="00BC22B4" w:rsidP="00CE4451">
            <w:pPr>
              <w:spacing w:before="120" w:after="120"/>
              <w:ind w:left="360"/>
              <w:rPr>
                <w:rFonts w:ascii="Verdana" w:hAnsi="Verdana"/>
              </w:rPr>
            </w:pPr>
            <w:r w:rsidRPr="00BC22B4"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108BF51F" wp14:editId="64475BD5">
                  <wp:extent cx="238095" cy="209524"/>
                  <wp:effectExtent l="0" t="0" r="0" b="635"/>
                  <wp:docPr id="152101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30394" name="Picture 137963039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22B4">
              <w:rPr>
                <w:rFonts w:ascii="Verdana" w:hAnsi="Verdana"/>
                <w:bCs/>
              </w:rPr>
              <w:t xml:space="preserve"> </w:t>
            </w:r>
            <w:r w:rsidR="00B87CAA" w:rsidRPr="00BC22B4">
              <w:rPr>
                <w:rFonts w:ascii="Verdana" w:hAnsi="Verdana"/>
              </w:rPr>
              <w:t>With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F93A2D" w:rsidRPr="00BC22B4">
              <w:rPr>
                <w:rFonts w:ascii="Verdana" w:hAnsi="Verdana"/>
              </w:rPr>
              <w:t xml:space="preserve">RCD </w:t>
            </w:r>
            <w:r w:rsidR="00B87CAA" w:rsidRPr="00BC22B4">
              <w:rPr>
                <w:rFonts w:ascii="Verdana" w:hAnsi="Verdana"/>
              </w:rPr>
              <w:t>recurring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credit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card/debit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card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payments,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the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beneficiary’s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entire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balance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is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deducted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each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month.</w:t>
            </w:r>
          </w:p>
          <w:p w14:paraId="34EF3315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57878651" w14:textId="77777777" w:rsidR="00B87CAA" w:rsidRPr="000A283D" w:rsidRDefault="00B87CAA" w:rsidP="00CE4451">
            <w:pPr>
              <w:spacing w:before="120" w:after="120"/>
              <w:ind w:left="360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Example: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 </w:t>
            </w:r>
            <w:r w:rsidRPr="000A283D">
              <w:rPr>
                <w:rFonts w:ascii="Verdana" w:hAnsi="Verdana" w:cs="Arial"/>
                <w:bCs/>
              </w:rPr>
              <w:t>On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first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charge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credit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card/debit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card,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beneficiary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owes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more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than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one</w:t>
            </w:r>
            <w:r w:rsidR="00860C82" w:rsidRPr="000A283D">
              <w:rPr>
                <w:rFonts w:ascii="Verdana" w:hAnsi="Verdana" w:cs="Arial"/>
                <w:b/>
                <w:bCs/>
                <w:i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month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premiums,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system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will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take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ALL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that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due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not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just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one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month’s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premium.</w:t>
            </w:r>
          </w:p>
          <w:p w14:paraId="0538BB87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6C7EE54F" w14:textId="5AA36F92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Cs/>
              </w:rPr>
              <w:t>Refer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Viewing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Balance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section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50655" w:rsidRPr="00B50655">
              <w:rPr>
                <w:rFonts w:ascii="Verdana" w:hAnsi="Verdana"/>
              </w:rPr>
              <w:t>Aetna MED D - SilverScript - Premium Billing General Information, Processes, and Document Index</w:t>
            </w:r>
            <w:r w:rsidRPr="000A283D">
              <w:rPr>
                <w:rFonts w:ascii="Verdana" w:hAnsi="Verdana"/>
              </w:rPr>
              <w:t>.</w:t>
            </w:r>
          </w:p>
          <w:p w14:paraId="5B2FFB89" w14:textId="79CFF74A" w:rsidR="00B87CAA" w:rsidRPr="000A283D" w:rsidRDefault="006B7179" w:rsidP="00CE4451">
            <w:pPr>
              <w:spacing w:before="120" w:after="120"/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D8E159F" wp14:editId="7FEE7373">
                  <wp:extent cx="247650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have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&lt;$xx.xx&gt;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entire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amount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deducted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credit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card/debit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card.</w:t>
            </w:r>
          </w:p>
          <w:p w14:paraId="5AD1B014" w14:textId="77777777" w:rsidR="00B87CAA" w:rsidRPr="000A283D" w:rsidRDefault="00B87CAA" w:rsidP="00CE4451">
            <w:pPr>
              <w:spacing w:before="120" w:after="120"/>
              <w:ind w:left="360"/>
              <w:rPr>
                <w:rFonts w:ascii="Verdana" w:hAnsi="Verdana" w:cs="Arial"/>
                <w:bCs/>
              </w:rPr>
            </w:pPr>
          </w:p>
          <w:p w14:paraId="395CCC07" w14:textId="46537861" w:rsidR="00B87CAA" w:rsidRPr="00681BD8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681BD8">
              <w:rPr>
                <w:rFonts w:ascii="Verdana" w:hAnsi="Verdana"/>
                <w:b/>
              </w:rPr>
              <w:t>Note:</w:t>
            </w:r>
            <w:r w:rsidR="00860C82" w:rsidRPr="00681BD8">
              <w:rPr>
                <w:rFonts w:ascii="Verdana" w:hAnsi="Verdana"/>
                <w:b/>
                <w:i/>
              </w:rPr>
              <w:t xml:space="preserve">  </w:t>
            </w:r>
            <w:r w:rsidRPr="00681BD8">
              <w:rPr>
                <w:rFonts w:ascii="Verdana" w:hAnsi="Verdana"/>
              </w:rPr>
              <w:t>If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the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balance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owed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is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greater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than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$300,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the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CCR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must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document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in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="00F709D1" w:rsidRPr="00681BD8">
              <w:rPr>
                <w:rFonts w:ascii="Verdana" w:hAnsi="Verdana"/>
                <w:b/>
              </w:rPr>
              <w:t>Compass</w:t>
            </w:r>
            <w:r w:rsidR="00F709D1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that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the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beneficiary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agreed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to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the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deduction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and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document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the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amount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agreed</w:t>
            </w:r>
            <w:r w:rsidR="00860C82" w:rsidRPr="00681BD8">
              <w:rPr>
                <w:rFonts w:ascii="Verdana" w:hAnsi="Verdana"/>
              </w:rPr>
              <w:t xml:space="preserve"> </w:t>
            </w:r>
            <w:r w:rsidRPr="00681BD8">
              <w:rPr>
                <w:rFonts w:ascii="Verdana" w:hAnsi="Verdana"/>
              </w:rPr>
              <w:t>upon.</w:t>
            </w:r>
          </w:p>
          <w:p w14:paraId="380BFD70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3F0683CF" w14:textId="20391FE1" w:rsidR="00B87CAA" w:rsidRPr="000A3563" w:rsidRDefault="00BC22B4" w:rsidP="00CE4451">
            <w:pPr>
              <w:spacing w:before="120" w:after="120"/>
              <w:ind w:left="36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23C95FC2" wp14:editId="4332479E">
                  <wp:extent cx="238095" cy="209524"/>
                  <wp:effectExtent l="0" t="0" r="0" b="635"/>
                  <wp:docPr id="137963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30394" name="Picture 137963039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B87CAA" w:rsidRPr="00BC22B4">
              <w:rPr>
                <w:rFonts w:ascii="Verdana" w:hAnsi="Verdana"/>
              </w:rPr>
              <w:t>Under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  <w:b/>
              </w:rPr>
              <w:t>no</w:t>
            </w:r>
            <w:r w:rsidR="00860C82" w:rsidRPr="00BC22B4">
              <w:rPr>
                <w:rFonts w:ascii="Verdana" w:hAnsi="Verdana"/>
                <w:b/>
              </w:rPr>
              <w:t xml:space="preserve"> </w:t>
            </w:r>
            <w:r w:rsidR="00B87CAA" w:rsidRPr="00BC22B4">
              <w:rPr>
                <w:rFonts w:ascii="Verdana" w:hAnsi="Verdana"/>
                <w:b/>
              </w:rPr>
              <w:t>circumstance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is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it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appropriate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to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list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full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Credit/Debit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card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numbers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or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EFT/ACH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routing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and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account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numbers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in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any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comments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field.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This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includes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but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is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not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limited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to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7C349C" w:rsidRPr="00BC22B4">
              <w:rPr>
                <w:rFonts w:ascii="Verdana" w:hAnsi="Verdana"/>
              </w:rPr>
              <w:t>Support</w:t>
            </w:r>
            <w:r w:rsidR="000A3563" w:rsidRPr="00BC22B4">
              <w:rPr>
                <w:rFonts w:ascii="Verdana" w:hAnsi="Verdana"/>
              </w:rPr>
              <w:t xml:space="preserve"> Task</w:t>
            </w:r>
            <w:r w:rsidR="007C349C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notes,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7C349C" w:rsidRPr="00BC22B4">
              <w:rPr>
                <w:rFonts w:ascii="Verdana" w:hAnsi="Verdana"/>
              </w:rPr>
              <w:t>Mail Order Alert</w:t>
            </w:r>
            <w:r w:rsidR="00B87CAA" w:rsidRPr="00BC22B4">
              <w:rPr>
                <w:rFonts w:ascii="Verdana" w:hAnsi="Verdana"/>
              </w:rPr>
              <w:t>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and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Emails.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Credit/Debit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card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numbers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and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EFT/ACH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routing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and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account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numbers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may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  <w:b/>
              </w:rPr>
              <w:t>only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be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entered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in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system-specified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credit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card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number/EFT/ACH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routing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and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account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number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fields.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All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comment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fields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are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periodically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checked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for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compliance.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Users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who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fail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to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abide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by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policy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may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be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subject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to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disciplinary</w:t>
            </w:r>
            <w:r w:rsidR="00860C82" w:rsidRPr="00BC22B4">
              <w:rPr>
                <w:rFonts w:ascii="Verdana" w:hAnsi="Verdana"/>
              </w:rPr>
              <w:t xml:space="preserve"> </w:t>
            </w:r>
            <w:r w:rsidR="00B87CAA" w:rsidRPr="00BC22B4">
              <w:rPr>
                <w:rFonts w:ascii="Verdana" w:hAnsi="Verdana"/>
              </w:rPr>
              <w:t>action.</w:t>
            </w:r>
          </w:p>
          <w:p w14:paraId="77FB7908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2EE02881" w14:textId="45A8EA08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w:anchor="Step7" w:history="1">
              <w:r w:rsidRPr="000A283D">
                <w:rPr>
                  <w:rStyle w:val="Hyperlink"/>
                  <w:rFonts w:ascii="Verdana" w:hAnsi="Verdana"/>
                  <w:b/>
                </w:rPr>
                <w:t>Step</w:t>
              </w:r>
              <w:r w:rsidR="00860C82" w:rsidRPr="000A283D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Pr="000A283D">
                <w:rPr>
                  <w:rStyle w:val="Hyperlink"/>
                  <w:rFonts w:ascii="Verdana" w:hAnsi="Verdana"/>
                  <w:b/>
                </w:rPr>
                <w:t>7</w:t>
              </w:r>
            </w:hyperlink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05329221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2D67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4" w:name="DirectBill"/>
            <w:r w:rsidRPr="000A283D">
              <w:rPr>
                <w:rFonts w:ascii="Verdana" w:hAnsi="Verdana" w:cs="Arial"/>
                <w:b/>
                <w:bCs/>
              </w:rPr>
              <w:t>6</w:t>
            </w:r>
            <w:bookmarkEnd w:id="24"/>
          </w:p>
          <w:p w14:paraId="3736A8ED" w14:textId="0BF3CA0B" w:rsidR="00B87CAA" w:rsidRPr="000A283D" w:rsidRDefault="006B7179" w:rsidP="00CE4451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EE01A87" wp14:editId="6E4C9B6E">
                  <wp:extent cx="247650" cy="209550"/>
                  <wp:effectExtent l="0" t="0" r="0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6423" w14:textId="2C5845F1" w:rsidR="00B87CAA" w:rsidRPr="000A283D" w:rsidRDefault="006B7179" w:rsidP="00CE4451">
            <w:pPr>
              <w:spacing w:before="120" w:after="120"/>
              <w:rPr>
                <w:rFonts w:ascii="Verdana" w:hAnsi="Verdana"/>
              </w:rPr>
            </w:pPr>
            <w:bookmarkStart w:id="25" w:name="Step6"/>
            <w:bookmarkEnd w:id="25"/>
            <w:r>
              <w:rPr>
                <w:rFonts w:ascii="Verdana" w:hAnsi="Verdana"/>
                <w:noProof/>
              </w:rPr>
              <w:drawing>
                <wp:inline distT="0" distB="0" distL="0" distR="0" wp14:anchorId="16667580" wp14:editId="0EF6C7B6">
                  <wp:extent cx="247650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Thank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allowing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provide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these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available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automatic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methods.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decide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add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these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profile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later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time,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please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Customer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representatives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happy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assist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353D7CF7" w14:textId="77777777" w:rsidR="00B87CAA" w:rsidRPr="000A283D" w:rsidRDefault="00860C82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 xml:space="preserve"> </w:t>
            </w:r>
          </w:p>
          <w:p w14:paraId="12EFD8F0" w14:textId="77777777" w:rsidR="00B87CAA" w:rsidRPr="000A283D" w:rsidRDefault="00B87CAA" w:rsidP="00CE4451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reminder,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entire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balance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date.</w:t>
            </w:r>
          </w:p>
          <w:p w14:paraId="1662346D" w14:textId="77777777" w:rsidR="00B87CAA" w:rsidRPr="000A283D" w:rsidRDefault="00B87CAA" w:rsidP="00CE4451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listed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premium.</w:t>
            </w:r>
          </w:p>
          <w:p w14:paraId="5081E6C7" w14:textId="77777777" w:rsidR="00B87CAA" w:rsidRPr="000A283D" w:rsidRDefault="00B87CAA" w:rsidP="00CE44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Cs/>
              </w:rPr>
              <w:t>To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view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the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beneficiary’s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specific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due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date,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access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his/her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actual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invoice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ONEclick</w:t>
            </w:r>
            <w:r w:rsidRPr="000A283D">
              <w:rPr>
                <w:rFonts w:ascii="Verdana" w:hAnsi="Verdana"/>
                <w:bCs/>
              </w:rPr>
              <w:t>.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</w:p>
          <w:p w14:paraId="227F4E71" w14:textId="77777777" w:rsidR="00B87CAA" w:rsidRPr="000A283D" w:rsidRDefault="00B87CAA" w:rsidP="00CE445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has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NOT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could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initial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notice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nonpayment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begins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Disenrollment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process.</w:t>
            </w:r>
          </w:p>
          <w:p w14:paraId="08F0F8FB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1F8C63F1" w14:textId="3940D12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</w:t>
            </w:r>
            <w:r w:rsidRPr="000A283D">
              <w:rPr>
                <w:rFonts w:ascii="Verdana" w:hAnsi="Verdana"/>
                <w:b/>
                <w:bCs/>
              </w:rPr>
              <w:t>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additional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questions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about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hyperlink r:id="rId19" w:anchor="!/view?docid=9efb103a-cdee-4055-8fe2-870f7486feb4" w:history="1">
              <w:r w:rsidR="00771947">
                <w:rPr>
                  <w:rStyle w:val="Hyperlink"/>
                  <w:rFonts w:ascii="Verdana" w:hAnsi="Verdana"/>
                </w:rPr>
                <w:t>Aetna Compass MED D - SilverScript - Premium Billing Dunning and Disputes Process (062812)</w:t>
              </w:r>
            </w:hyperlink>
            <w:r w:rsidRPr="000A283D">
              <w:rPr>
                <w:rFonts w:ascii="Verdana" w:hAnsi="Verdana"/>
              </w:rPr>
              <w:t>.</w:t>
            </w:r>
          </w:p>
          <w:p w14:paraId="67E2D536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b/>
              </w:rPr>
            </w:pPr>
          </w:p>
          <w:p w14:paraId="041A6F75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Proceed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Step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8</w:t>
            </w:r>
            <w:r w:rsidRPr="000A283D">
              <w:rPr>
                <w:rFonts w:ascii="Verdana" w:hAnsi="Verdana"/>
              </w:rPr>
              <w:t>.</w:t>
            </w:r>
          </w:p>
        </w:tc>
      </w:tr>
      <w:tr w:rsidR="00B87CAA" w:rsidRPr="000A283D" w14:paraId="68A9BCA1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BF6E" w14:textId="77777777" w:rsid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6" w:name="Reminder"/>
            <w:r w:rsidRPr="000A283D">
              <w:rPr>
                <w:rFonts w:ascii="Verdana" w:hAnsi="Verdana" w:cs="Arial"/>
                <w:b/>
                <w:bCs/>
              </w:rPr>
              <w:t>7</w:t>
            </w:r>
            <w:bookmarkEnd w:id="26"/>
          </w:p>
          <w:p w14:paraId="69E87E5B" w14:textId="001DC4B1" w:rsidR="00B87CAA" w:rsidRPr="000A283D" w:rsidRDefault="006B7179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3B67BC6" wp14:editId="6A74062C">
                  <wp:extent cx="247650" cy="209550"/>
                  <wp:effectExtent l="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4706" w14:textId="5BE0C85B" w:rsidR="00B87CAA" w:rsidRPr="000A283D" w:rsidRDefault="006B7179" w:rsidP="00CE4451">
            <w:pPr>
              <w:spacing w:before="120" w:after="120"/>
              <w:rPr>
                <w:rFonts w:ascii="Verdana" w:hAnsi="Verdana"/>
              </w:rPr>
            </w:pPr>
            <w:bookmarkStart w:id="27" w:name="Step7"/>
            <w:bookmarkEnd w:id="27"/>
            <w:r>
              <w:rPr>
                <w:rFonts w:ascii="Verdana" w:hAnsi="Verdana"/>
                <w:noProof/>
              </w:rPr>
              <w:drawing>
                <wp:inline distT="0" distB="0" distL="0" distR="0" wp14:anchorId="3AB757B0" wp14:editId="541244A8">
                  <wp:extent cx="247650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reminder,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please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continue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until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effective.</w:t>
            </w:r>
          </w:p>
          <w:p w14:paraId="31656A80" w14:textId="77777777" w:rsidR="00B87CAA" w:rsidRPr="000A283D" w:rsidRDefault="00B87CAA" w:rsidP="00CE4451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listed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premium.</w:t>
            </w:r>
          </w:p>
          <w:p w14:paraId="1AB3889E" w14:textId="77777777" w:rsidR="00B87CAA" w:rsidRPr="000A283D" w:rsidRDefault="00B87CAA" w:rsidP="00CE4451">
            <w:pPr>
              <w:pStyle w:val="ListParagraph"/>
              <w:numPr>
                <w:ilvl w:val="1"/>
                <w:numId w:val="10"/>
              </w:numPr>
              <w:spacing w:before="120" w:after="120"/>
              <w:ind w:left="1440"/>
              <w:rPr>
                <w:rFonts w:ascii="Verdana" w:hAnsi="Verdana"/>
                <w:bCs/>
              </w:rPr>
            </w:pPr>
            <w:r w:rsidRPr="000A283D">
              <w:rPr>
                <w:rFonts w:ascii="Verdana" w:hAnsi="Verdana"/>
                <w:bCs/>
              </w:rPr>
              <w:t>To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view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the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beneficiary’s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specific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due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date,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access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his/her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actual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invoice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Cs/>
              </w:rPr>
              <w:t>in</w:t>
            </w:r>
            <w:r w:rsidR="00860C82" w:rsidRPr="000A283D">
              <w:rPr>
                <w:rFonts w:ascii="Verdana" w:hAnsi="Verdana"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ONEclick</w:t>
            </w:r>
            <w:r w:rsidRPr="000A283D">
              <w:rPr>
                <w:rFonts w:ascii="Verdana" w:hAnsi="Verdana"/>
              </w:rPr>
              <w:t>.</w:t>
            </w:r>
          </w:p>
          <w:p w14:paraId="748CE040" w14:textId="77777777" w:rsidR="00B87CAA" w:rsidRPr="000A283D" w:rsidRDefault="00B87CAA" w:rsidP="00CE4451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F93A2D">
              <w:rPr>
                <w:rFonts w:ascii="Verdana" w:hAnsi="Verdana"/>
              </w:rPr>
              <w:t>direct</w:t>
            </w:r>
            <w:r w:rsidR="007E0307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has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</w:rPr>
              <w:t>NOT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posted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invoice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could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receive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initial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notice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nonpayment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begins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Disenrollment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F93A2D">
              <w:rPr>
                <w:rFonts w:ascii="Verdana" w:hAnsi="Verdana"/>
              </w:rPr>
              <w:t>Note that autopay payments will draft at a later set date, but will apply as if received on the 1</w:t>
            </w:r>
            <w:r w:rsidR="00F93A2D" w:rsidRPr="00F62C98">
              <w:rPr>
                <w:rFonts w:ascii="Verdana" w:hAnsi="Verdana"/>
              </w:rPr>
              <w:t>st</w:t>
            </w:r>
            <w:r w:rsidR="00F93A2D">
              <w:rPr>
                <w:rFonts w:ascii="Verdana" w:hAnsi="Verdana"/>
                <w:vertAlign w:val="superscript"/>
              </w:rPr>
              <w:t xml:space="preserve"> </w:t>
            </w:r>
            <w:r w:rsidR="00F93A2D">
              <w:rPr>
                <w:rFonts w:ascii="Verdana" w:hAnsi="Verdana"/>
              </w:rPr>
              <w:t>and not place the member is the Dunning process</w:t>
            </w:r>
          </w:p>
          <w:p w14:paraId="5B83E2B2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b/>
              </w:rPr>
            </w:pPr>
          </w:p>
          <w:p w14:paraId="2F83A6FB" w14:textId="18465D0C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</w:t>
            </w:r>
            <w:r w:rsidRPr="000A283D">
              <w:rPr>
                <w:rFonts w:ascii="Verdana" w:hAnsi="Verdana"/>
                <w:b/>
                <w:bCs/>
              </w:rPr>
              <w:t>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additional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questions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about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Dunning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process,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2F510E">
              <w:rPr>
                <w:rFonts w:ascii="Verdana" w:hAnsi="Verdana"/>
              </w:rPr>
              <w:t xml:space="preserve"> </w:t>
            </w:r>
            <w:hyperlink r:id="rId20" w:anchor="!/view?docid=9efb103a-cdee-4055-8fe2-870f7486feb4" w:history="1">
              <w:r w:rsidR="00771947">
                <w:rPr>
                  <w:rStyle w:val="Hyperlink"/>
                  <w:rFonts w:ascii="Verdana" w:hAnsi="Verdana"/>
                </w:rPr>
                <w:t>Aetna Compass MED D - SilverScript - Premium Billing Dunning and Disputes Process (062812)</w:t>
              </w:r>
            </w:hyperlink>
            <w:r w:rsidRPr="002F510E">
              <w:rPr>
                <w:rFonts w:ascii="Verdana" w:hAnsi="Verdana"/>
              </w:rPr>
              <w:t>.</w:t>
            </w:r>
          </w:p>
        </w:tc>
      </w:tr>
      <w:tr w:rsidR="00B87CAA" w:rsidRPr="000A283D" w14:paraId="2E955945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5756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8" w:name="Proceed"/>
            <w:r w:rsidRPr="000A283D">
              <w:rPr>
                <w:rFonts w:ascii="Verdana" w:hAnsi="Verdana" w:cs="Arial"/>
                <w:b/>
                <w:bCs/>
              </w:rPr>
              <w:t>8</w:t>
            </w:r>
            <w:bookmarkEnd w:id="28"/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AE02" w14:textId="4E40FE50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</w:rPr>
            </w:pPr>
            <w:bookmarkStart w:id="29" w:name="Step8"/>
            <w:bookmarkEnd w:id="29"/>
            <w:r w:rsidRPr="000A283D">
              <w:rPr>
                <w:rFonts w:ascii="Verdana" w:hAnsi="Verdana" w:cs="Arial"/>
                <w:bCs/>
              </w:rPr>
              <w:t>Proceed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address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resolve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beneficiary’s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Billing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inquiry.</w:t>
            </w:r>
          </w:p>
        </w:tc>
      </w:tr>
      <w:tr w:rsidR="00B87CAA" w:rsidRPr="000A283D" w14:paraId="50D7E474" w14:textId="77777777" w:rsidTr="00BC22B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7E0A" w14:textId="77777777" w:rsidR="00B87CAA" w:rsidRPr="000A283D" w:rsidRDefault="00B87CAA" w:rsidP="00CE445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9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1489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Ask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other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questions.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</w:p>
          <w:p w14:paraId="4CD635B9" w14:textId="3CEBE480" w:rsidR="00B87CAA" w:rsidRPr="00BC22B4" w:rsidRDefault="00B87CAA" w:rsidP="00BC22B4">
            <w:pPr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color w:val="FF0000"/>
              </w:rPr>
            </w:pPr>
            <w:r w:rsidRPr="000A283D">
              <w:rPr>
                <w:rFonts w:ascii="Verdana" w:hAnsi="Verdana" w:cs="Arial"/>
                <w:bCs/>
              </w:rPr>
              <w:t>Address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other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issues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/>
              </w:rPr>
              <w:t>document/close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according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existing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policies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procedures;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9F7AA4">
              <w:rPr>
                <w:rFonts w:ascii="Verdana" w:hAnsi="Verdana"/>
              </w:rPr>
              <w:t xml:space="preserve"> </w:t>
            </w:r>
            <w:hyperlink r:id="rId21" w:anchor="!/view?docid=0296717e-6df6-4184-b337-13abcd4b070b" w:history="1">
              <w:r w:rsidR="005D0E01">
                <w:rPr>
                  <w:rStyle w:val="Hyperlink"/>
                  <w:rFonts w:ascii="Verdana" w:hAnsi="Verdana"/>
                  <w:bCs/>
                </w:rPr>
                <w:t>Compass - Call Documentation (050011)</w:t>
              </w:r>
            </w:hyperlink>
            <w:r w:rsidR="00860C82" w:rsidRPr="009F7AA4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="002F510E" w:rsidRPr="009F7AA4">
              <w:rPr>
                <w:rFonts w:ascii="Verdana" w:hAnsi="Verdana"/>
                <w:color w:val="333333"/>
              </w:rPr>
              <w:t>and</w:t>
            </w:r>
            <w:r w:rsidR="002F510E" w:rsidRPr="009F7AA4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hyperlink r:id="rId22" w:anchor="!/view?docid=433711aa-8fa6-447c-872b-bd69cd6cd7c0" w:history="1">
              <w:r w:rsidR="00BB21EF">
                <w:rPr>
                  <w:rStyle w:val="Hyperlink"/>
                  <w:rFonts w:ascii="Verdana" w:hAnsi="Verdana" w:cs="Segoe UI"/>
                </w:rPr>
                <w:t>Compass MED D - Call Documentation Job Aid (061758)</w:t>
              </w:r>
            </w:hyperlink>
            <w:r w:rsidR="00F62C98" w:rsidRPr="00F62C98">
              <w:rPr>
                <w:rStyle w:val="cf01"/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056425B6" w14:textId="77777777" w:rsidR="00B87CAA" w:rsidRPr="000A283D" w:rsidRDefault="00B87CAA" w:rsidP="00CE4451">
      <w:pPr>
        <w:spacing w:before="120" w:after="120"/>
        <w:jc w:val="right"/>
        <w:rPr>
          <w:rFonts w:ascii="Verdana" w:hAnsi="Verdana"/>
        </w:rPr>
      </w:pPr>
    </w:p>
    <w:bookmarkStart w:id="30" w:name="OLE_LINK6"/>
    <w:bookmarkStart w:id="31" w:name="OLE_LINK2"/>
    <w:bookmarkStart w:id="32" w:name="OLE_LINK3"/>
    <w:p w14:paraId="6E077C59" w14:textId="77777777" w:rsidR="000A283D" w:rsidRPr="00CA2098" w:rsidRDefault="000A283D" w:rsidP="00CE4451">
      <w:pPr>
        <w:spacing w:before="120" w:after="120"/>
        <w:jc w:val="right"/>
        <w:rPr>
          <w:rFonts w:ascii="Verdana" w:hAnsi="Verdana" w:cs="Arial"/>
          <w:bCs/>
          <w:color w:val="333333"/>
        </w:rPr>
      </w:pPr>
      <w:r>
        <w:fldChar w:fldCharType="begin"/>
      </w:r>
      <w:r>
        <w:instrText>HYPERLINK  \l "_top"</w:instrText>
      </w:r>
      <w: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fldChar w:fldCharType="end"/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49F17E61" w14:textId="77777777" w:rsidTr="00B87C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3A5C3E" w14:textId="77777777" w:rsidR="00B87CAA" w:rsidRDefault="00B87CAA" w:rsidP="00CE44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3" w:name="_Resolution_Time"/>
            <w:bookmarkStart w:id="34" w:name="_Toc533056614"/>
            <w:bookmarkStart w:id="35" w:name="_Toc151474850"/>
            <w:bookmarkEnd w:id="33"/>
            <w:r>
              <w:rPr>
                <w:rFonts w:ascii="Verdana" w:hAnsi="Verdana"/>
                <w:i w:val="0"/>
                <w:iCs w:val="0"/>
              </w:rPr>
              <w:t>Resolution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Time</w:t>
            </w:r>
            <w:bookmarkEnd w:id="34"/>
            <w:bookmarkEnd w:id="35"/>
          </w:p>
        </w:tc>
      </w:tr>
    </w:tbl>
    <w:bookmarkEnd w:id="31"/>
    <w:bookmarkEnd w:id="32"/>
    <w:p w14:paraId="508A307F" w14:textId="5625AB21" w:rsidR="00B87CAA" w:rsidRPr="00436C81" w:rsidRDefault="00B87CAA" w:rsidP="00CE4451">
      <w:pPr>
        <w:spacing w:before="120" w:after="120"/>
        <w:rPr>
          <w:rFonts w:ascii="Verdana" w:hAnsi="Verdana"/>
        </w:rPr>
      </w:pPr>
      <w:r w:rsidRPr="00436C81">
        <w:rPr>
          <w:rFonts w:ascii="Verdana" w:hAnsi="Verdana"/>
          <w:bCs/>
        </w:rPr>
        <w:t>Refer</w:t>
      </w:r>
      <w:r w:rsidR="00860C82" w:rsidRPr="00436C81">
        <w:rPr>
          <w:rFonts w:ascii="Verdana" w:hAnsi="Verdana"/>
          <w:bCs/>
        </w:rPr>
        <w:t xml:space="preserve"> </w:t>
      </w:r>
      <w:r w:rsidRPr="00436C81">
        <w:rPr>
          <w:rFonts w:ascii="Verdana" w:hAnsi="Verdana"/>
          <w:bCs/>
        </w:rPr>
        <w:t>to</w:t>
      </w:r>
      <w:r w:rsidR="00860C82" w:rsidRPr="00436C81">
        <w:rPr>
          <w:rFonts w:ascii="Verdana" w:hAnsi="Verdana"/>
          <w:bCs/>
        </w:rPr>
        <w:t xml:space="preserve"> </w:t>
      </w:r>
      <w:r w:rsidRPr="00436C81">
        <w:rPr>
          <w:rFonts w:ascii="Verdana" w:hAnsi="Verdana"/>
          <w:bCs/>
        </w:rPr>
        <w:t>the</w:t>
      </w:r>
      <w:r w:rsidR="00860C82" w:rsidRPr="00436C81">
        <w:rPr>
          <w:rFonts w:ascii="Verdana" w:hAnsi="Verdana"/>
          <w:bCs/>
        </w:rPr>
        <w:t xml:space="preserve"> </w:t>
      </w:r>
      <w:r w:rsidRPr="00436C81">
        <w:rPr>
          <w:rFonts w:ascii="Verdana" w:hAnsi="Verdana"/>
          <w:b/>
          <w:bCs/>
        </w:rPr>
        <w:t>Premium</w:t>
      </w:r>
      <w:r w:rsidR="00860C82" w:rsidRPr="00436C81">
        <w:rPr>
          <w:rFonts w:ascii="Verdana" w:hAnsi="Verdana"/>
          <w:b/>
          <w:bCs/>
        </w:rPr>
        <w:t xml:space="preserve"> </w:t>
      </w:r>
      <w:r w:rsidRPr="00436C81">
        <w:rPr>
          <w:rFonts w:ascii="Verdana" w:hAnsi="Verdana"/>
          <w:b/>
          <w:bCs/>
        </w:rPr>
        <w:t>Billing</w:t>
      </w:r>
      <w:r w:rsidR="00860C82" w:rsidRPr="00436C81">
        <w:rPr>
          <w:rFonts w:ascii="Verdana" w:hAnsi="Verdana"/>
          <w:b/>
          <w:bCs/>
        </w:rPr>
        <w:t xml:space="preserve"> </w:t>
      </w:r>
      <w:r w:rsidRPr="00436C81">
        <w:rPr>
          <w:rFonts w:ascii="Verdana" w:hAnsi="Verdana"/>
          <w:b/>
          <w:bCs/>
        </w:rPr>
        <w:t>Processing</w:t>
      </w:r>
      <w:r w:rsidR="00860C82" w:rsidRPr="00436C81">
        <w:rPr>
          <w:rFonts w:ascii="Verdana" w:hAnsi="Verdana"/>
          <w:b/>
          <w:bCs/>
        </w:rPr>
        <w:t xml:space="preserve"> </w:t>
      </w:r>
      <w:r w:rsidRPr="00436C81">
        <w:rPr>
          <w:rFonts w:ascii="Verdana" w:hAnsi="Verdana"/>
          <w:b/>
          <w:bCs/>
        </w:rPr>
        <w:t>Times</w:t>
      </w:r>
      <w:r w:rsidR="00860C82" w:rsidRPr="00436C81">
        <w:rPr>
          <w:rFonts w:ascii="Verdana" w:hAnsi="Verdana"/>
          <w:bCs/>
        </w:rPr>
        <w:t xml:space="preserve"> </w:t>
      </w:r>
      <w:r w:rsidRPr="00436C81">
        <w:rPr>
          <w:rFonts w:ascii="Verdana" w:hAnsi="Verdana"/>
        </w:rPr>
        <w:t>section</w:t>
      </w:r>
      <w:r w:rsidR="00860C82" w:rsidRPr="00436C81">
        <w:rPr>
          <w:rFonts w:ascii="Verdana" w:hAnsi="Verdana"/>
        </w:rPr>
        <w:t xml:space="preserve"> </w:t>
      </w:r>
      <w:r w:rsidRPr="00436C81">
        <w:rPr>
          <w:rFonts w:ascii="Verdana" w:hAnsi="Verdana"/>
        </w:rPr>
        <w:t>in</w:t>
      </w:r>
      <w:r w:rsidR="00860C82" w:rsidRPr="00436C81">
        <w:rPr>
          <w:rFonts w:ascii="Verdana" w:hAnsi="Verdana"/>
        </w:rPr>
        <w:t xml:space="preserve"> </w:t>
      </w:r>
      <w:r w:rsidR="00436C81" w:rsidRPr="00436C81">
        <w:rPr>
          <w:rFonts w:ascii="Verdana" w:hAnsi="Verdana"/>
        </w:rPr>
        <w:t>Aetna Compass MED D - SilverScript - Premium Billing General Information, Processes, &amp; Document Index (062831)</w:t>
      </w:r>
      <w:r w:rsidR="00860C82" w:rsidRPr="00436C81">
        <w:rPr>
          <w:rFonts w:ascii="Verdana" w:hAnsi="Verdana"/>
        </w:rPr>
        <w:t xml:space="preserve"> </w:t>
      </w:r>
      <w:r w:rsidRPr="00436C81">
        <w:rPr>
          <w:rFonts w:ascii="Verdana" w:hAnsi="Verdana"/>
        </w:rPr>
        <w:t>and</w:t>
      </w:r>
      <w:r w:rsidR="00860C82" w:rsidRPr="00436C81">
        <w:rPr>
          <w:rFonts w:ascii="Verdana" w:hAnsi="Verdana"/>
        </w:rPr>
        <w:t xml:space="preserve"> </w:t>
      </w:r>
      <w:hyperlink r:id="rId23" w:anchor="!/view?docid=4ac2747d-17b4-4986-8c4e-3bdaca477cf1" w:history="1">
        <w:r w:rsidR="00195965">
          <w:rPr>
            <w:rStyle w:val="Hyperlink"/>
            <w:rFonts w:ascii="Verdana" w:hAnsi="Verdana" w:cs="Segoe UI"/>
          </w:rPr>
          <w:t>Compass - Support Task Types and Uses with Turnaround Time (TAT) (056365)</w:t>
        </w:r>
      </w:hyperlink>
      <w:r w:rsidRPr="00436C81">
        <w:rPr>
          <w:rFonts w:ascii="Verdana" w:hAnsi="Verdana"/>
        </w:rPr>
        <w:t>.</w:t>
      </w:r>
    </w:p>
    <w:p w14:paraId="60734922" w14:textId="77777777" w:rsidR="00B87CAA" w:rsidRDefault="00B87CAA" w:rsidP="00CE4451">
      <w:pPr>
        <w:spacing w:before="120" w:after="120"/>
        <w:rPr>
          <w:rFonts w:ascii="Verdana" w:hAnsi="Verdana"/>
        </w:rPr>
      </w:pPr>
    </w:p>
    <w:p w14:paraId="41C984C1" w14:textId="77777777" w:rsidR="000A283D" w:rsidRPr="00CA2098" w:rsidRDefault="000A283D" w:rsidP="00CE4451">
      <w:pPr>
        <w:spacing w:before="120" w:after="120"/>
        <w:jc w:val="right"/>
        <w:rPr>
          <w:rFonts w:ascii="Verdana" w:hAnsi="Verdana" w:cs="Arial"/>
          <w:bCs/>
          <w:color w:val="333333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145A2D8F" w14:textId="77777777" w:rsidTr="00B87C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F6AD10" w14:textId="77777777" w:rsidR="00B87CAA" w:rsidRDefault="00B87CAA" w:rsidP="00CE44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6" w:name="_Toc533056615"/>
            <w:bookmarkStart w:id="37" w:name="_Toc151474851"/>
            <w:r>
              <w:rPr>
                <w:rFonts w:ascii="Verdana" w:hAnsi="Verdana"/>
                <w:i w:val="0"/>
                <w:iCs w:val="0"/>
              </w:rPr>
              <w:t>FAQs</w:t>
            </w:r>
            <w:bookmarkEnd w:id="36"/>
            <w:bookmarkEnd w:id="37"/>
          </w:p>
        </w:tc>
      </w:tr>
    </w:tbl>
    <w:p w14:paraId="3F51A2D6" w14:textId="77777777" w:rsidR="00245E12" w:rsidRDefault="00245E12" w:rsidP="00CE4451">
      <w:pPr>
        <w:spacing w:before="120" w:after="120"/>
        <w:rPr>
          <w:rFonts w:ascii="Verdana" w:hAnsi="Verdana"/>
        </w:rPr>
      </w:pPr>
    </w:p>
    <w:p w14:paraId="2B215A3C" w14:textId="1D825A5F" w:rsidR="000A283D" w:rsidRDefault="00B87CAA" w:rsidP="00CE445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The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will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address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any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additional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questions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about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Premium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Billing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Auto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Pay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options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using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860C82">
        <w:rPr>
          <w:rFonts w:ascii="Verdana" w:hAnsi="Verdana"/>
        </w:rPr>
        <w:t xml:space="preserve"> </w:t>
      </w:r>
      <w:r>
        <w:rPr>
          <w:rFonts w:ascii="Verdana" w:hAnsi="Verdana"/>
        </w:rPr>
        <w:t>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2206"/>
        <w:gridCol w:w="1668"/>
        <w:gridCol w:w="7577"/>
      </w:tblGrid>
      <w:tr w:rsidR="00860C82" w:rsidRPr="000A283D" w14:paraId="73D41175" w14:textId="77777777" w:rsidTr="00B67084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98F6B37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Number#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10F864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Question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C16053E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Answer</w:t>
            </w:r>
          </w:p>
        </w:tc>
      </w:tr>
      <w:tr w:rsidR="00860C82" w:rsidRPr="000A283D" w14:paraId="341E3110" w14:textId="77777777" w:rsidTr="00B67084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EB21D" w14:textId="7E22F1DE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3B8B6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What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is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Auto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Pay?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1DE1A" w14:textId="1FC5F49E" w:rsidR="00B87CAA" w:rsidRPr="000A283D" w:rsidRDefault="006B7179" w:rsidP="00CE4451">
            <w:pPr>
              <w:spacing w:before="120" w:after="120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6ABBF0D" wp14:editId="55685D09">
                  <wp:extent cx="247650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 w:cs="Arial"/>
                <w:bCs/>
              </w:rPr>
              <w:t>Auto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Pay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options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ensure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is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paid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time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each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month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and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benefits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are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protected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possible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disenrollment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that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can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occur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nonpayment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of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="00B87CAA" w:rsidRPr="000A283D">
              <w:rPr>
                <w:rFonts w:ascii="Verdana" w:hAnsi="Verdana" w:cs="Arial"/>
                <w:bCs/>
              </w:rPr>
              <w:t>premiums.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</w:p>
          <w:p w14:paraId="34B2904B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41566909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convenience,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monthly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automatically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using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following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options:</w:t>
            </w:r>
          </w:p>
          <w:p w14:paraId="2B08454E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77577C4D" w14:textId="77777777" w:rsidR="00B87CAA" w:rsidRPr="000A283D" w:rsidRDefault="00B87CAA" w:rsidP="00CE4451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Charge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the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credit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card/debit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card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of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choice.</w:t>
            </w:r>
          </w:p>
          <w:p w14:paraId="7248944D" w14:textId="77777777" w:rsidR="00B87CAA" w:rsidRPr="000A283D" w:rsidRDefault="00B87CAA" w:rsidP="00CE4451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Have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withdrawn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checking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savings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account.</w:t>
            </w:r>
          </w:p>
          <w:p w14:paraId="4F6A17C1" w14:textId="4712E4CD" w:rsidR="00B87CAA" w:rsidRPr="004667C8" w:rsidRDefault="00B87CAA" w:rsidP="00CE4451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Cs/>
              </w:rPr>
              <w:t>Withhold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premium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from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your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Social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Security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or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Railroad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Board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Retiree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benefit.</w:t>
            </w:r>
          </w:p>
        </w:tc>
      </w:tr>
      <w:tr w:rsidR="00860C82" w:rsidRPr="000A283D" w14:paraId="1E4533C8" w14:textId="77777777" w:rsidTr="00B67084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D0683" w14:textId="3AE0669D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7EF1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Is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Auto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Pay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required?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5DBF6" w14:textId="20B03E04" w:rsidR="00B87CAA" w:rsidRPr="000A283D" w:rsidRDefault="006B7179" w:rsidP="00CE445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54AD35B" wp14:editId="0381AC00">
                  <wp:extent cx="247650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No.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required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enroll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enrolling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option,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ensure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paid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month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benefits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protected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possible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disenrollment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that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can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occur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from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nonpayment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premiums.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55C4424F" w14:textId="77777777" w:rsidR="00B87CAA" w:rsidRPr="000A283D" w:rsidRDefault="00B87CAA" w:rsidP="00CE4451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There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postage.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6530B7A6" w14:textId="77777777" w:rsidR="00B87CAA" w:rsidRPr="000A283D" w:rsidRDefault="00B87CAA" w:rsidP="00CE4451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Verification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appear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either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Credit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Card/Debit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Card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Bank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statement.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080AB818" w14:textId="6D9EFBF9" w:rsidR="00B87CAA" w:rsidRPr="004667C8" w:rsidRDefault="00B87CAA" w:rsidP="00CE4451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options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meant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give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peace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mind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when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comes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payment.</w:t>
            </w:r>
          </w:p>
        </w:tc>
      </w:tr>
      <w:tr w:rsidR="00860C82" w:rsidRPr="000A283D" w14:paraId="24FEAC8A" w14:textId="77777777" w:rsidTr="00B67084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048EF" w14:textId="0735637D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AEB64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Once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send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this</w:t>
            </w:r>
            <w:r w:rsidR="00F93A2D">
              <w:rPr>
                <w:rFonts w:ascii="Verdana" w:hAnsi="Verdana" w:cs="Arial"/>
                <w:b/>
                <w:bCs/>
              </w:rPr>
              <w:t xml:space="preserve"> EFT </w:t>
            </w:r>
            <w:r w:rsidRPr="000A283D">
              <w:rPr>
                <w:rFonts w:ascii="Verdana" w:hAnsi="Verdana" w:cs="Arial"/>
                <w:b/>
                <w:bCs/>
              </w:rPr>
              <w:t>form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in,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when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will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Auto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Pay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option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begin?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52AC0" w14:textId="5985AC24" w:rsidR="00F93A2D" w:rsidRDefault="006B7179" w:rsidP="00CE445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29AFF69" wp14:editId="4D127E57">
                  <wp:extent cx="247650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Once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receive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form,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process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request.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Each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method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takes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different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amount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set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up.</w:t>
            </w:r>
            <w:r w:rsidR="00F93A2D">
              <w:rPr>
                <w:rFonts w:ascii="Verdana" w:hAnsi="Verdana"/>
              </w:rPr>
              <w:t xml:space="preserve"> Once in place, you will no longer receive a monthly invoice.</w:t>
            </w:r>
          </w:p>
          <w:p w14:paraId="5A45F645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49058BD5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0A283D">
              <w:rPr>
                <w:rFonts w:ascii="Verdana" w:hAnsi="Verdana"/>
                <w:b/>
                <w:bCs/>
              </w:rPr>
              <w:t>Notes: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</w:p>
          <w:p w14:paraId="74D25141" w14:textId="77777777" w:rsidR="00B87CAA" w:rsidRPr="000A283D" w:rsidRDefault="00B87CAA" w:rsidP="00CE4451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Welcome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EFT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confirmation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located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ONEclick;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  <w:r w:rsidRPr="000A283D">
              <w:rPr>
                <w:rFonts w:ascii="Verdana" w:hAnsi="Verdana"/>
              </w:rPr>
              <w:t>advise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0A283D"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&amp;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when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was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mailed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them.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43841383" w14:textId="77777777" w:rsidR="00B87CAA" w:rsidRPr="000A283D" w:rsidRDefault="00B87CAA" w:rsidP="00CE4451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</w:p>
          <w:p w14:paraId="3CED6DD2" w14:textId="77777777" w:rsidR="00B87CAA" w:rsidRPr="000A283D" w:rsidRDefault="00B87CAA" w:rsidP="00CE445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/>
              <w:ind w:left="720" w:hanging="36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Welcome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including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effective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date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mailed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beneficiaries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who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have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selected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enroll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options.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Refer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following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Sample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Auto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Welcome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Letters:</w:t>
            </w:r>
          </w:p>
          <w:p w14:paraId="7B9AD3F9" w14:textId="00705F8E" w:rsidR="00B87CAA" w:rsidRPr="000A283D" w:rsidRDefault="006B7179" w:rsidP="00CE4451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hyperlink r:id="rId24" w:anchor="!/view?docid=619e9469-cdf2-4924-890b-c4cb54bb70f0" w:history="1">
              <w:r w:rsidR="0098312B">
                <w:rPr>
                  <w:rStyle w:val="Hyperlink"/>
                  <w:rFonts w:ascii="Verdana" w:hAnsi="Verdana"/>
                </w:rPr>
                <w:t>SilverScript EFT/ACH &amp; RCD Auto Pay Welcome Letter (English) (011579)</w:t>
              </w:r>
            </w:hyperlink>
          </w:p>
          <w:p w14:paraId="39AFB6A5" w14:textId="3FCA24AB" w:rsidR="00B87CAA" w:rsidRPr="004667C8" w:rsidRDefault="006B7179" w:rsidP="004667C8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hyperlink r:id="rId25" w:anchor="!/view?docid=4a381997-2cdd-4ee1-aa25-dad8055fdbc1" w:history="1">
              <w:r w:rsidR="008A312B">
                <w:rPr>
                  <w:rStyle w:val="Hyperlink"/>
                  <w:rFonts w:ascii="Verdana" w:hAnsi="Verdana"/>
                </w:rPr>
                <w:t>SilverScript EFT/ACH &amp; RCD Auto Pay Welcome Letter (Spanish) (018195)</w:t>
              </w:r>
            </w:hyperlink>
          </w:p>
        </w:tc>
      </w:tr>
      <w:tr w:rsidR="00860C82" w:rsidRPr="000A283D" w14:paraId="755D5D3A" w14:textId="77777777" w:rsidTr="00B67084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DE061" w14:textId="48ED8A83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5D68F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Where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do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I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send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(EFT/ACH)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form?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0726" w14:textId="77777777" w:rsidR="000A283D" w:rsidRDefault="00B87CAA" w:rsidP="004667C8">
            <w:pPr>
              <w:spacing w:before="120" w:after="120"/>
              <w:textAlignment w:val="top"/>
              <w:rPr>
                <w:rFonts w:ascii="Verdana" w:hAnsi="Verdana"/>
                <w:b/>
                <w:bCs/>
                <w:iCs/>
              </w:rPr>
            </w:pPr>
            <w:r w:rsidRPr="000A283D">
              <w:rPr>
                <w:rFonts w:ascii="Verdana" w:hAnsi="Verdana"/>
                <w:b/>
                <w:bCs/>
                <w:iCs/>
              </w:rPr>
              <w:t>SilverScript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Insurance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Company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</w:p>
          <w:p w14:paraId="79AF1FB5" w14:textId="77777777" w:rsidR="00B87CAA" w:rsidRPr="000A283D" w:rsidRDefault="00B87CAA" w:rsidP="004667C8">
            <w:pPr>
              <w:spacing w:before="120" w:after="120"/>
              <w:textAlignment w:val="top"/>
              <w:rPr>
                <w:rFonts w:ascii="Verdana" w:hAnsi="Verdana"/>
                <w:b/>
                <w:bCs/>
                <w:iCs/>
              </w:rPr>
            </w:pPr>
            <w:r w:rsidRPr="000A283D">
              <w:rPr>
                <w:rFonts w:ascii="Verdana" w:hAnsi="Verdana"/>
                <w:b/>
                <w:bCs/>
                <w:iCs/>
              </w:rPr>
              <w:t>PO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Box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30004</w:t>
            </w:r>
          </w:p>
          <w:p w14:paraId="61683245" w14:textId="465D040D" w:rsidR="00B87CAA" w:rsidRPr="000A283D" w:rsidRDefault="00B87CAA" w:rsidP="004667C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  <w:bCs/>
                <w:iCs/>
              </w:rPr>
              <w:t>Pittsburgh,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PA</w:t>
            </w:r>
            <w:r w:rsidR="00860C82" w:rsidRPr="000A283D">
              <w:rPr>
                <w:rFonts w:ascii="Verdana" w:hAnsi="Verdana"/>
                <w:b/>
                <w:bCs/>
                <w:i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iCs/>
              </w:rPr>
              <w:t>15222-0330</w:t>
            </w:r>
          </w:p>
        </w:tc>
      </w:tr>
      <w:tr w:rsidR="00860C82" w:rsidRPr="000A283D" w14:paraId="44F26DF6" w14:textId="77777777" w:rsidTr="00B67084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63F2" w14:textId="79713E29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D07B8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/>
                <w:bCs/>
              </w:rPr>
              <w:t>Can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you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help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fill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out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the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(EFT/ACH)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form?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DD84A" w14:textId="1B55F0F0" w:rsidR="00B87CAA" w:rsidRPr="000A283D" w:rsidRDefault="006B7179" w:rsidP="00CE445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F451F36" wp14:editId="308938D4">
                  <wp:extent cx="247650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</w:rPr>
              <w:t>I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happy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to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assist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B87CAA" w:rsidRPr="000A283D">
              <w:rPr>
                <w:rFonts w:ascii="Verdana" w:hAnsi="Verdana"/>
              </w:rPr>
              <w:t>you.</w:t>
            </w:r>
          </w:p>
          <w:p w14:paraId="4DDF5C6F" w14:textId="77777777" w:rsidR="00B87CAA" w:rsidRPr="000A283D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597C835B" w14:textId="77777777" w:rsidR="007C121F" w:rsidRDefault="00B87CAA" w:rsidP="00CE4451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0A283D">
              <w:rPr>
                <w:rFonts w:ascii="Verdana" w:hAnsi="Verdana" w:cs="Arial"/>
                <w:bCs/>
              </w:rPr>
              <w:t>Refer</w:t>
            </w:r>
            <w:r w:rsidR="00860C82" w:rsidRPr="000A283D">
              <w:rPr>
                <w:rFonts w:ascii="Verdana" w:hAnsi="Verdana" w:cs="Arial"/>
                <w:bCs/>
              </w:rPr>
              <w:t xml:space="preserve"> </w:t>
            </w:r>
            <w:r w:rsidRPr="000A283D">
              <w:rPr>
                <w:rFonts w:ascii="Verdana" w:hAnsi="Verdana" w:cs="Arial"/>
                <w:bCs/>
              </w:rPr>
              <w:t>to</w:t>
            </w:r>
            <w:r w:rsidR="007C121F">
              <w:rPr>
                <w:rFonts w:ascii="Verdana" w:hAnsi="Verdana" w:cs="Arial"/>
                <w:bCs/>
              </w:rPr>
              <w:t xml:space="preserve"> the following forms:</w:t>
            </w:r>
          </w:p>
          <w:p w14:paraId="0CE9E817" w14:textId="3CFFB7AA" w:rsidR="00B87CAA" w:rsidRDefault="00FB6340" w:rsidP="00CE4451">
            <w:pPr>
              <w:numPr>
                <w:ilvl w:val="0"/>
                <w:numId w:val="15"/>
              </w:numPr>
              <w:spacing w:before="120" w:after="120"/>
              <w:ind w:left="720" w:hanging="360"/>
              <w:textAlignment w:val="top"/>
              <w:rPr>
                <w:rStyle w:val="Hyperlink"/>
                <w:rFonts w:ascii="Verdana" w:hAnsi="Verdana" w:cs="Arial"/>
                <w:bCs/>
              </w:rPr>
            </w:pPr>
            <w:hyperlink r:id="rId26" w:anchor="!/view?docid=56b3b477-7647-450e-967a-f80b09409cd0" w:history="1">
              <w:r w:rsidR="00447774">
                <w:rPr>
                  <w:rStyle w:val="Hyperlink"/>
                  <w:rFonts w:ascii="Verdana" w:hAnsi="Verdana" w:cs="Arial"/>
                  <w:bCs/>
                </w:rPr>
                <w:t>MED D - EFT/ACH Application Form (English) (085586)</w:t>
              </w:r>
            </w:hyperlink>
          </w:p>
          <w:p w14:paraId="04798510" w14:textId="66DFA0CE" w:rsidR="00B87CAA" w:rsidRPr="000A283D" w:rsidRDefault="00922055" w:rsidP="004667C8">
            <w:pPr>
              <w:numPr>
                <w:ilvl w:val="0"/>
                <w:numId w:val="15"/>
              </w:numPr>
              <w:spacing w:before="120" w:after="120"/>
              <w:ind w:left="720" w:hanging="360"/>
              <w:textAlignment w:val="top"/>
              <w:rPr>
                <w:rFonts w:ascii="Verdana" w:hAnsi="Verdana"/>
              </w:rPr>
            </w:pPr>
            <w:hyperlink r:id="rId27" w:anchor="!/view?docid=a2cdcfc1-9dcc-4f6c-9faf-a063da2f7bc4" w:history="1">
              <w:r w:rsidR="00447774">
                <w:rPr>
                  <w:rStyle w:val="Hyperlink"/>
                  <w:rFonts w:ascii="Verdana" w:hAnsi="Verdana" w:cs="Arial"/>
                  <w:bCs/>
                </w:rPr>
                <w:t>MED D - EFT/ACH Application Form (Spanish) (064590)</w:t>
              </w:r>
            </w:hyperlink>
            <w:r w:rsidRPr="00922055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</w:tc>
      </w:tr>
      <w:tr w:rsidR="00860C82" w:rsidRPr="000A283D" w14:paraId="67B0090E" w14:textId="77777777" w:rsidTr="00B67084"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14438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6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2E79E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  <w:r w:rsidRPr="000A283D">
              <w:rPr>
                <w:rFonts w:ascii="Verdana" w:hAnsi="Verdana" w:cs="Arial"/>
                <w:b/>
                <w:bCs/>
              </w:rPr>
              <w:t>I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already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submitted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request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for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EFT/SSA/RCD.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Why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has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my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Auto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Pay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NOT</w:t>
            </w:r>
            <w:r w:rsidR="00860C82" w:rsidRPr="000A283D">
              <w:rPr>
                <w:rFonts w:ascii="Verdana" w:hAnsi="Verdana" w:cs="Arial"/>
                <w:b/>
                <w:bCs/>
              </w:rPr>
              <w:t xml:space="preserve"> </w:t>
            </w:r>
            <w:r w:rsidRPr="000A283D">
              <w:rPr>
                <w:rFonts w:ascii="Verdana" w:hAnsi="Verdana" w:cs="Arial"/>
                <w:b/>
                <w:bCs/>
              </w:rPr>
              <w:t>started?</w:t>
            </w:r>
          </w:p>
        </w:tc>
        <w:tc>
          <w:tcPr>
            <w:tcW w:w="3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C78FB" w14:textId="24CDF120" w:rsidR="00B87CAA" w:rsidRPr="000A283D" w:rsidRDefault="006B7179" w:rsidP="00CE4451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9CB19B6" wp14:editId="532DF2F1">
                  <wp:extent cx="247650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/>
                <w:noProof/>
              </w:rPr>
              <w:t xml:space="preserve">  </w:t>
            </w:r>
            <w:r w:rsidR="00B87CAA" w:rsidRPr="000A283D">
              <w:rPr>
                <w:rFonts w:ascii="Verdana" w:hAnsi="Verdana"/>
                <w:color w:val="000000"/>
              </w:rPr>
              <w:t>I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will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be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happy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to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research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status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that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B87CAA" w:rsidRPr="000A283D">
              <w:rPr>
                <w:rFonts w:ascii="Verdana" w:hAnsi="Verdana"/>
                <w:color w:val="000000"/>
              </w:rPr>
              <w:t>request.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160A1432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1BB581EE" w14:textId="77777777" w:rsidR="00B87CAA" w:rsidRPr="000A283D" w:rsidRDefault="00B87CAA" w:rsidP="00CE4451">
            <w:pPr>
              <w:numPr>
                <w:ilvl w:val="0"/>
                <w:numId w:val="16"/>
              </w:numPr>
              <w:spacing w:before="120" w:after="120"/>
              <w:rPr>
                <w:rFonts w:ascii="Verdana" w:hAnsi="Verdana" w:cs="Arial"/>
                <w:bCs/>
                <w:color w:val="333333"/>
              </w:rPr>
            </w:pPr>
            <w:r w:rsidRPr="000A283D">
              <w:rPr>
                <w:rFonts w:ascii="Verdana" w:hAnsi="Verdana" w:cs="Arial"/>
                <w:bCs/>
                <w:color w:val="333333"/>
              </w:rPr>
              <w:t>Review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comments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in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MED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D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tab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for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a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noted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reason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for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why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Auto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Pay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hasn’t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started.</w:t>
            </w:r>
          </w:p>
          <w:p w14:paraId="2D9FD4B6" w14:textId="1D903BB9" w:rsidR="00B87CAA" w:rsidRPr="004667C8" w:rsidRDefault="00B87CAA" w:rsidP="00CE4451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 w:cs="Arial"/>
                <w:bCs/>
                <w:color w:val="333333"/>
              </w:rPr>
              <w:t>If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nothing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is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located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within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comments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OR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beneficiary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still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has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questions,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refer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to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following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for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next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steps:</w:t>
            </w:r>
          </w:p>
        </w:tc>
      </w:tr>
      <w:tr w:rsidR="00860C82" w:rsidRPr="000A283D" w14:paraId="53F35768" w14:textId="77777777" w:rsidTr="00B67084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84E1A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92A7D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9FDE97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If...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B2B373F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Then...</w:t>
            </w:r>
          </w:p>
        </w:tc>
      </w:tr>
      <w:tr w:rsidR="00860C82" w:rsidRPr="000A283D" w14:paraId="310591DA" w14:textId="77777777" w:rsidTr="00B67084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6D23B9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003C1C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ED816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EFT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9CA2" w14:textId="01D5B1DC" w:rsidR="00B87CAA" w:rsidRPr="000A283D" w:rsidRDefault="00B87CAA" w:rsidP="00CE4451">
            <w:pPr>
              <w:tabs>
                <w:tab w:val="left" w:pos="8796"/>
              </w:tabs>
              <w:spacing w:before="120" w:after="120"/>
              <w:rPr>
                <w:rFonts w:ascii="Verdana" w:hAnsi="Verdana" w:cs="Arial"/>
                <w:bCs/>
                <w:color w:val="333333"/>
              </w:rPr>
            </w:pPr>
            <w:r w:rsidRPr="000A283D">
              <w:rPr>
                <w:rFonts w:ascii="Verdana" w:hAnsi="Verdana" w:cs="Arial"/>
                <w:bCs/>
                <w:color w:val="333333"/>
              </w:rPr>
              <w:t>Submit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the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following</w:t>
            </w:r>
            <w:r w:rsidR="00860C82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="00A92390">
              <w:rPr>
                <w:rFonts w:ascii="Verdana" w:hAnsi="Verdana" w:cs="Arial"/>
                <w:bCs/>
                <w:color w:val="333333"/>
              </w:rPr>
              <w:t>Support</w:t>
            </w:r>
            <w:r w:rsidR="00A92390" w:rsidRPr="000A283D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A283D">
              <w:rPr>
                <w:rFonts w:ascii="Verdana" w:hAnsi="Verdana" w:cs="Arial"/>
                <w:bCs/>
                <w:color w:val="333333"/>
              </w:rPr>
              <w:t>Task:</w:t>
            </w:r>
          </w:p>
          <w:p w14:paraId="1979C81F" w14:textId="77777777" w:rsidR="00B87CAA" w:rsidRPr="000A283D" w:rsidRDefault="00B87CAA" w:rsidP="00CE4451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28DCB585" w14:textId="78BB2E9E" w:rsidR="000A283D" w:rsidRDefault="00B87CAA" w:rsidP="00CE4451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Task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Type: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Premium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Billing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Inquiry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Medicare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</w:p>
          <w:p w14:paraId="606C50B1" w14:textId="796C5495" w:rsidR="00B87CAA" w:rsidRPr="000A283D" w:rsidRDefault="00B87CAA" w:rsidP="00CE4451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Reason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for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Dispute: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SETUP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REQUEST</w:t>
            </w:r>
            <w:r w:rsidR="00AF7871">
              <w:rPr>
                <w:rFonts w:ascii="Verdana" w:hAnsi="Verdana"/>
                <w:color w:val="000000"/>
              </w:rPr>
              <w:t xml:space="preserve"> </w:t>
            </w:r>
          </w:p>
          <w:p w14:paraId="36607F93" w14:textId="77777777" w:rsidR="00B87CAA" w:rsidRPr="000A283D" w:rsidRDefault="00B87CAA" w:rsidP="00CE4451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bCs/>
                <w:color w:val="000000"/>
              </w:rPr>
              <w:t>Task</w:t>
            </w:r>
            <w:r w:rsidR="00860C82" w:rsidRPr="000A283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="00E778D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Document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following:</w:t>
            </w:r>
          </w:p>
          <w:p w14:paraId="2F0B0C1C" w14:textId="77777777" w:rsidR="00B87CAA" w:rsidRPr="000A283D" w:rsidRDefault="00B87CAA" w:rsidP="00CE4451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  <w:b/>
                <w:color w:val="000000"/>
              </w:rPr>
              <w:t>EFT005</w:t>
            </w:r>
            <w:r w:rsidRPr="000A283D">
              <w:rPr>
                <w:rFonts w:ascii="Verdana" w:hAnsi="Verdana"/>
                <w:color w:val="000000"/>
              </w:rPr>
              <w:t>,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EFT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RESEARCH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-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Provide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details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of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the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beneficiary’s</w:t>
            </w:r>
            <w:r w:rsidR="00860C82" w:rsidRPr="000A283D">
              <w:rPr>
                <w:rFonts w:ascii="Verdana" w:hAnsi="Verdana"/>
                <w:color w:val="000000"/>
              </w:rPr>
              <w:t xml:space="preserve"> </w:t>
            </w:r>
            <w:r w:rsidRPr="000A283D">
              <w:rPr>
                <w:rFonts w:ascii="Verdana" w:hAnsi="Verdana"/>
                <w:color w:val="000000"/>
              </w:rPr>
              <w:t>concern(s).</w:t>
            </w:r>
          </w:p>
          <w:p w14:paraId="55DC629D" w14:textId="77777777" w:rsidR="00B87CAA" w:rsidRPr="000A283D" w:rsidRDefault="00B87CAA" w:rsidP="00CE4451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0A283D">
              <w:rPr>
                <w:rFonts w:ascii="Verdana" w:hAnsi="Verdana"/>
              </w:rPr>
              <w:t>Beneficiary’s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number.</w:t>
            </w:r>
          </w:p>
          <w:p w14:paraId="02C01614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107E23A" w14:textId="77777777" w:rsidR="00A512CE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Note:</w:t>
            </w:r>
            <w:r w:rsidR="00860C82" w:rsidRPr="000A283D">
              <w:rPr>
                <w:rFonts w:ascii="Verdana" w:hAnsi="Verdana"/>
              </w:rPr>
              <w:t xml:space="preserve">  </w:t>
            </w:r>
          </w:p>
          <w:p w14:paraId="626960B8" w14:textId="78266A59" w:rsidR="00A512CE" w:rsidRDefault="00A512CE" w:rsidP="00CE4451">
            <w:pPr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Calibri"/>
                <w:color w:val="000000"/>
              </w:rPr>
              <w:t>Fields containing an asterisk (*) are required. </w:t>
            </w:r>
          </w:p>
          <w:p w14:paraId="1E1BA61B" w14:textId="31C3C344" w:rsidR="00B87CAA" w:rsidRPr="000A283D" w:rsidRDefault="00B87CAA" w:rsidP="00CE4451">
            <w:pPr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Turn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Around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(TAT)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resolution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A512CE">
              <w:rPr>
                <w:rFonts w:ascii="Verdana" w:hAnsi="Verdana"/>
              </w:rPr>
              <w:t>Support</w:t>
            </w:r>
            <w:r w:rsidR="00A512CE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Type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  <w:b/>
              </w:rPr>
              <w:t xml:space="preserve"> </w:t>
            </w:r>
            <w:r w:rsidR="0018799E">
              <w:rPr>
                <w:rFonts w:ascii="Verdana" w:hAnsi="Verdana"/>
                <w:b/>
              </w:rPr>
              <w:t>30</w:t>
            </w:r>
            <w:r w:rsidR="0018799E" w:rsidRPr="000A283D">
              <w:rPr>
                <w:rFonts w:ascii="Verdana" w:hAnsi="Verdana"/>
              </w:rPr>
              <w:t xml:space="preserve"> business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days.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plan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representative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research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results.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(Confirm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phone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current).</w:t>
            </w:r>
          </w:p>
          <w:p w14:paraId="25C00D10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  <w:color w:val="333333"/>
              </w:rPr>
            </w:pPr>
          </w:p>
          <w:p w14:paraId="52841AD0" w14:textId="0A45F53E" w:rsidR="00B87CAA" w:rsidRPr="000A283D" w:rsidRDefault="006B7179" w:rsidP="004667C8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4FA60C58" wp14:editId="70F978F4">
                  <wp:extent cx="247650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 w:cs="Arial"/>
                <w:color w:val="000000"/>
              </w:rPr>
              <w:t xml:space="preserve">  D</w:t>
            </w:r>
            <w:r w:rsidR="00B87CAA" w:rsidRPr="000A283D">
              <w:rPr>
                <w:rFonts w:ascii="Verdana" w:hAnsi="Verdana" w:cs="Arial"/>
                <w:color w:val="000000"/>
              </w:rPr>
              <w:t>o</w:t>
            </w:r>
            <w:r w:rsidR="00860C82" w:rsidRPr="000A283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/>
                <w:color w:val="000000"/>
              </w:rPr>
              <w:t>NOT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list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full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account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routing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numbers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in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A512CE">
              <w:rPr>
                <w:rFonts w:ascii="Verdana" w:hAnsi="Verdana" w:cs="Arial"/>
                <w:color w:val="000000"/>
              </w:rPr>
              <w:t>Support</w:t>
            </w:r>
            <w:r w:rsidR="00A512CE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Task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Account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Notes/Comments</w:t>
            </w:r>
            <w:r w:rsidR="00B87CAA" w:rsidRPr="000A283D">
              <w:rPr>
                <w:rFonts w:ascii="Verdana" w:hAnsi="Verdana" w:cs="Verdana"/>
              </w:rPr>
              <w:t>.</w:t>
            </w:r>
            <w:r w:rsidR="00860C82" w:rsidRPr="000A283D">
              <w:rPr>
                <w:rFonts w:ascii="Verdana" w:hAnsi="Verdana" w:cs="Verdana"/>
              </w:rPr>
              <w:t xml:space="preserve"> </w:t>
            </w:r>
          </w:p>
        </w:tc>
      </w:tr>
      <w:tr w:rsidR="00860C82" w:rsidRPr="000A283D" w14:paraId="7321A2D5" w14:textId="77777777" w:rsidTr="00B67084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2E70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375B27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0A030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SSA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E340B" w14:textId="372AB912" w:rsidR="00B87CAA" w:rsidRPr="00245E12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F33D8F">
              <w:rPr>
                <w:rFonts w:ascii="Verdana" w:hAnsi="Verdana" w:cs="Arial"/>
                <w:bCs/>
              </w:rPr>
              <w:t>Refer</w:t>
            </w:r>
            <w:r w:rsidR="00860C82" w:rsidRPr="00F33D8F">
              <w:rPr>
                <w:rFonts w:ascii="Verdana" w:hAnsi="Verdana" w:cs="Arial"/>
                <w:bCs/>
              </w:rPr>
              <w:t xml:space="preserve"> </w:t>
            </w:r>
            <w:r w:rsidRPr="00F33D8F">
              <w:rPr>
                <w:rFonts w:ascii="Verdana" w:hAnsi="Verdana" w:cs="Arial"/>
                <w:bCs/>
              </w:rPr>
              <w:t>to</w:t>
            </w:r>
            <w:r w:rsidR="00860C82" w:rsidRPr="00F33D8F">
              <w:rPr>
                <w:rFonts w:ascii="Verdana" w:hAnsi="Verdana" w:cs="Arial"/>
                <w:bCs/>
              </w:rPr>
              <w:t xml:space="preserve"> </w:t>
            </w:r>
            <w:hyperlink r:id="rId28" w:anchor="!/view?docid=5cb44731-3a9c-419d-bc0e-502b1b8a5aeb" w:history="1">
              <w:r w:rsidR="00F33D8F">
                <w:rPr>
                  <w:rStyle w:val="Hyperlink"/>
                  <w:rFonts w:ascii="Verdana" w:hAnsi="Verdana"/>
                </w:rPr>
                <w:t>Aetna Compass MED D - SilverScript - SSA/RRB Premium Withholding (063011)</w:t>
              </w:r>
            </w:hyperlink>
            <w:r w:rsidRPr="00245E12">
              <w:rPr>
                <w:rFonts w:ascii="Verdana" w:hAnsi="Verdana"/>
              </w:rPr>
              <w:t>.</w:t>
            </w:r>
          </w:p>
          <w:p w14:paraId="671F6555" w14:textId="77777777" w:rsidR="00B87CAA" w:rsidRPr="000A283D" w:rsidRDefault="00B87CAA" w:rsidP="00CE4451">
            <w:pPr>
              <w:spacing w:before="120" w:after="120"/>
              <w:rPr>
                <w:rFonts w:ascii="Verdana" w:hAnsi="Verdana"/>
              </w:rPr>
            </w:pPr>
          </w:p>
          <w:p w14:paraId="425933B6" w14:textId="5DCDE34D" w:rsidR="00B87CAA" w:rsidRPr="000A283D" w:rsidRDefault="00B87CAA" w:rsidP="004667C8">
            <w:pPr>
              <w:spacing w:before="120" w:after="120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</w:rPr>
              <w:t>Note: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If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submitting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A512CE">
              <w:rPr>
                <w:rFonts w:ascii="Verdana" w:hAnsi="Verdana"/>
              </w:rPr>
              <w:t>Support</w:t>
            </w:r>
            <w:r w:rsidR="00A512CE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SSA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RESEARCH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must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noted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within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proper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routing.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Turn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Around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(TAT)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resolution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A512CE">
              <w:rPr>
                <w:rFonts w:ascii="Verdana" w:hAnsi="Verdana"/>
              </w:rPr>
              <w:t>Support</w:t>
            </w:r>
            <w:r w:rsidR="00A512CE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Type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F93A2D">
              <w:rPr>
                <w:rFonts w:ascii="Verdana" w:hAnsi="Verdana"/>
                <w:b/>
              </w:rPr>
              <w:t>5 to 7</w:t>
            </w:r>
            <w:r w:rsidR="00F93A2D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days.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plan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representative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research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results.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(Confirm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phone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current).</w:t>
            </w:r>
          </w:p>
        </w:tc>
      </w:tr>
      <w:tr w:rsidR="00860C82" w:rsidRPr="000A283D" w14:paraId="1C329DB1" w14:textId="77777777" w:rsidTr="00B67084"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70BDC9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2DC453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8B2E" w14:textId="77777777" w:rsidR="00B87CAA" w:rsidRPr="000A283D" w:rsidRDefault="00B87CAA" w:rsidP="00CE4451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0A283D">
              <w:rPr>
                <w:rFonts w:ascii="Verdana" w:hAnsi="Verdana"/>
                <w:b/>
                <w:noProof/>
              </w:rPr>
              <w:t>RCD</w:t>
            </w:r>
          </w:p>
        </w:tc>
        <w:tc>
          <w:tcPr>
            <w:tcW w:w="3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342E" w14:textId="4CC9E884" w:rsidR="00B87CAA" w:rsidRPr="00F33D8F" w:rsidRDefault="00B87CAA" w:rsidP="00CE4451">
            <w:pPr>
              <w:spacing w:before="120" w:after="120"/>
              <w:rPr>
                <w:rFonts w:ascii="Verdana" w:hAnsi="Verdana" w:cs="Arial"/>
                <w:bCs/>
              </w:rPr>
            </w:pPr>
            <w:r w:rsidRPr="00F33D8F">
              <w:rPr>
                <w:rFonts w:ascii="Verdana" w:hAnsi="Verdana" w:cs="Arial"/>
                <w:bCs/>
              </w:rPr>
              <w:t>Submit</w:t>
            </w:r>
            <w:r w:rsidR="00860C82" w:rsidRPr="00F33D8F">
              <w:rPr>
                <w:rFonts w:ascii="Verdana" w:hAnsi="Verdana" w:cs="Arial"/>
                <w:bCs/>
              </w:rPr>
              <w:t xml:space="preserve"> </w:t>
            </w:r>
            <w:r w:rsidRPr="00F33D8F">
              <w:rPr>
                <w:rFonts w:ascii="Verdana" w:hAnsi="Verdana" w:cs="Arial"/>
                <w:bCs/>
              </w:rPr>
              <w:t>the</w:t>
            </w:r>
            <w:r w:rsidR="00860C82" w:rsidRPr="00F33D8F">
              <w:rPr>
                <w:rFonts w:ascii="Verdana" w:hAnsi="Verdana" w:cs="Arial"/>
                <w:bCs/>
              </w:rPr>
              <w:t xml:space="preserve"> </w:t>
            </w:r>
            <w:r w:rsidRPr="00F33D8F">
              <w:rPr>
                <w:rFonts w:ascii="Verdana" w:hAnsi="Verdana" w:cs="Arial"/>
                <w:bCs/>
              </w:rPr>
              <w:t>following</w:t>
            </w:r>
            <w:r w:rsidR="00860C82" w:rsidRPr="00F33D8F">
              <w:rPr>
                <w:rFonts w:ascii="Verdana" w:hAnsi="Verdana" w:cs="Arial"/>
                <w:bCs/>
              </w:rPr>
              <w:t xml:space="preserve"> </w:t>
            </w:r>
            <w:r w:rsidR="00A512CE" w:rsidRPr="00F33D8F">
              <w:rPr>
                <w:rFonts w:ascii="Verdana" w:hAnsi="Verdana" w:cs="Arial"/>
                <w:bCs/>
              </w:rPr>
              <w:t xml:space="preserve">Support </w:t>
            </w:r>
            <w:r w:rsidRPr="00F33D8F">
              <w:rPr>
                <w:rFonts w:ascii="Verdana" w:hAnsi="Verdana" w:cs="Arial"/>
                <w:bCs/>
              </w:rPr>
              <w:t>Task:</w:t>
            </w:r>
          </w:p>
          <w:p w14:paraId="3D3FCC10" w14:textId="77777777" w:rsidR="00B87CAA" w:rsidRPr="000A283D" w:rsidRDefault="00B87CAA" w:rsidP="00CE4451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</w:p>
          <w:p w14:paraId="14644DE2" w14:textId="77777777" w:rsidR="000A283D" w:rsidRDefault="00B87CAA" w:rsidP="00CE4451">
            <w:pPr>
              <w:spacing w:before="120" w:after="120"/>
              <w:ind w:left="7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  <w:bCs/>
              </w:rPr>
              <w:t>Task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Type: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Premium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Billing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Inquiry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Medicare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</w:t>
            </w:r>
          </w:p>
          <w:p w14:paraId="672D216F" w14:textId="77777777" w:rsidR="00B87CAA" w:rsidRPr="000A283D" w:rsidRDefault="00B87CAA" w:rsidP="00CE4451">
            <w:pPr>
              <w:spacing w:before="120" w:after="120"/>
              <w:ind w:left="7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  <w:bCs/>
              </w:rPr>
              <w:t>Reason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for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Dispute: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Credit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Card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Payment</w:t>
            </w:r>
            <w:r w:rsidR="00860C82" w:rsidRPr="000A283D">
              <w:rPr>
                <w:rFonts w:ascii="Verdana" w:hAnsi="Verdana"/>
              </w:rPr>
              <w:t xml:space="preserve"> </w:t>
            </w:r>
          </w:p>
          <w:p w14:paraId="49689F14" w14:textId="77777777" w:rsidR="00B87CAA" w:rsidRPr="000A283D" w:rsidRDefault="00B87CAA" w:rsidP="00CE4451">
            <w:pPr>
              <w:spacing w:before="120" w:after="120"/>
              <w:ind w:left="7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  <w:bCs/>
              </w:rPr>
              <w:t>Task</w:t>
            </w:r>
            <w:r w:rsidR="00860C82" w:rsidRPr="000A283D">
              <w:rPr>
                <w:rFonts w:ascii="Verdana" w:hAnsi="Verdana"/>
                <w:b/>
                <w:bCs/>
              </w:rPr>
              <w:t xml:space="preserve"> </w:t>
            </w:r>
            <w:r w:rsidRPr="000A283D">
              <w:rPr>
                <w:rFonts w:ascii="Verdana" w:hAnsi="Verdana"/>
                <w:b/>
                <w:bCs/>
              </w:rPr>
              <w:t>Notes:</w:t>
            </w:r>
            <w:r w:rsidR="00860C82" w:rsidRPr="000A283D">
              <w:rPr>
                <w:rFonts w:ascii="Verdana" w:hAnsi="Verdana"/>
              </w:rPr>
              <w:t xml:space="preserve">  </w:t>
            </w:r>
            <w:r w:rsidRPr="000A283D">
              <w:rPr>
                <w:rFonts w:ascii="Verdana" w:hAnsi="Verdana"/>
              </w:rPr>
              <w:t>Document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following:</w:t>
            </w:r>
          </w:p>
          <w:p w14:paraId="4DAB907E" w14:textId="77777777" w:rsidR="00B87CAA" w:rsidRPr="000A283D" w:rsidRDefault="00B87CAA" w:rsidP="00CE4451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CCP003</w:t>
            </w:r>
            <w:r w:rsidRPr="000A283D">
              <w:rPr>
                <w:rFonts w:ascii="Verdana" w:hAnsi="Verdana"/>
              </w:rPr>
              <w:t>,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Provide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details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concern(s).</w:t>
            </w:r>
          </w:p>
          <w:p w14:paraId="49D2FD87" w14:textId="77777777" w:rsidR="00B87CAA" w:rsidRPr="000A283D" w:rsidRDefault="00B87CAA" w:rsidP="00CE4451">
            <w:pPr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Beneficiary’s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number.</w:t>
            </w:r>
          </w:p>
          <w:p w14:paraId="3E54F005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  <w:color w:val="333333"/>
              </w:rPr>
            </w:pPr>
          </w:p>
          <w:p w14:paraId="346F2B96" w14:textId="092ED16F" w:rsidR="00A512CE" w:rsidRDefault="00B87CAA" w:rsidP="00CE4451">
            <w:p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  <w:b/>
              </w:rPr>
              <w:t>Note</w:t>
            </w:r>
            <w:r w:rsidR="004667C8">
              <w:rPr>
                <w:rFonts w:ascii="Verdana" w:hAnsi="Verdana"/>
                <w:b/>
              </w:rPr>
              <w:t>s</w:t>
            </w:r>
            <w:r w:rsidRPr="000A283D">
              <w:rPr>
                <w:rFonts w:ascii="Verdana" w:hAnsi="Verdana"/>
                <w:b/>
              </w:rPr>
              <w:t>:</w:t>
            </w:r>
            <w:r w:rsidR="00860C82" w:rsidRPr="000A283D">
              <w:rPr>
                <w:rFonts w:ascii="Verdana" w:hAnsi="Verdana"/>
              </w:rPr>
              <w:t xml:space="preserve">  </w:t>
            </w:r>
          </w:p>
          <w:p w14:paraId="0284CDFE" w14:textId="1307DF46" w:rsidR="00A512CE" w:rsidRDefault="00A512CE" w:rsidP="00CE4451">
            <w:pPr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Calibri"/>
                <w:color w:val="000000"/>
              </w:rPr>
              <w:t>Fields containing an asterisk (*) are required. </w:t>
            </w:r>
          </w:p>
          <w:p w14:paraId="5B88D0B3" w14:textId="553DB11A" w:rsidR="00B87CAA" w:rsidRPr="000A283D" w:rsidRDefault="00B87CAA" w:rsidP="00CE4451">
            <w:pPr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0A283D">
              <w:rPr>
                <w:rFonts w:ascii="Verdana" w:hAnsi="Verdana"/>
              </w:rPr>
              <w:t>Turn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Around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Time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(TAT)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for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resolution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of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A512CE">
              <w:rPr>
                <w:rFonts w:ascii="Verdana" w:hAnsi="Verdana"/>
              </w:rPr>
              <w:t>Support</w:t>
            </w:r>
            <w:r w:rsidR="00A512CE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Task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Type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="00407686">
              <w:rPr>
                <w:rFonts w:ascii="Verdana" w:hAnsi="Verdana"/>
                <w:b/>
              </w:rPr>
              <w:t>10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business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days.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A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plan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representative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will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contact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the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beneficiary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with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research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results.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(Confirm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phone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number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is</w:t>
            </w:r>
            <w:r w:rsidR="00860C82" w:rsidRPr="000A283D">
              <w:rPr>
                <w:rFonts w:ascii="Verdana" w:hAnsi="Verdana"/>
              </w:rPr>
              <w:t xml:space="preserve"> </w:t>
            </w:r>
            <w:r w:rsidRPr="000A283D">
              <w:rPr>
                <w:rFonts w:ascii="Verdana" w:hAnsi="Verdana"/>
              </w:rPr>
              <w:t>current).</w:t>
            </w:r>
          </w:p>
          <w:p w14:paraId="2ABB378C" w14:textId="77777777" w:rsidR="00B87CAA" w:rsidRPr="000A283D" w:rsidRDefault="00B87CAA" w:rsidP="00CE4451">
            <w:pPr>
              <w:spacing w:before="120" w:after="120"/>
              <w:rPr>
                <w:rFonts w:ascii="Verdana" w:hAnsi="Verdana" w:cs="Arial"/>
                <w:bCs/>
                <w:color w:val="333333"/>
              </w:rPr>
            </w:pPr>
          </w:p>
          <w:p w14:paraId="48E1DEF1" w14:textId="145AC16E" w:rsidR="00B87CAA" w:rsidRPr="000A283D" w:rsidRDefault="006B7179" w:rsidP="004667C8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303472C6" wp14:editId="4BDDA775">
                  <wp:extent cx="247650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283D">
              <w:rPr>
                <w:rFonts w:ascii="Verdana" w:hAnsi="Verdana" w:cs="Arial"/>
                <w:color w:val="000000"/>
              </w:rPr>
              <w:t xml:space="preserve">  </w:t>
            </w:r>
            <w:r w:rsidR="00B87CAA" w:rsidRPr="000A283D">
              <w:rPr>
                <w:rFonts w:ascii="Verdana" w:hAnsi="Verdana" w:cs="Arial"/>
                <w:color w:val="000000"/>
              </w:rPr>
              <w:t>Do</w:t>
            </w:r>
            <w:r w:rsidR="00860C82" w:rsidRPr="000A283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b/>
                <w:color w:val="000000"/>
              </w:rPr>
              <w:t>NOT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list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full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Credit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Card/Debit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Card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numbers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in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the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A512CE">
              <w:rPr>
                <w:rFonts w:ascii="Verdana" w:hAnsi="Verdana" w:cs="Arial"/>
                <w:color w:val="000000"/>
              </w:rPr>
              <w:t>Support</w:t>
            </w:r>
            <w:r w:rsidR="00A512CE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Task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or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Account</w:t>
            </w:r>
            <w:r w:rsidR="00860C82" w:rsidRPr="000A283D">
              <w:rPr>
                <w:rFonts w:ascii="Verdana" w:hAnsi="Verdana" w:cs="Arial"/>
                <w:color w:val="000000"/>
              </w:rPr>
              <w:t xml:space="preserve"> </w:t>
            </w:r>
            <w:r w:rsidR="00B87CAA" w:rsidRPr="000A283D">
              <w:rPr>
                <w:rFonts w:ascii="Verdana" w:hAnsi="Verdana" w:cs="Arial"/>
                <w:color w:val="000000"/>
              </w:rPr>
              <w:t>Notes/Comments</w:t>
            </w:r>
            <w:r w:rsidR="00B87CAA" w:rsidRPr="000A283D">
              <w:rPr>
                <w:rFonts w:ascii="Verdana" w:hAnsi="Verdana" w:cs="Verdana"/>
              </w:rPr>
              <w:t>.</w:t>
            </w:r>
            <w:r w:rsidR="00860C82" w:rsidRPr="000A283D">
              <w:rPr>
                <w:rFonts w:ascii="Verdana" w:hAnsi="Verdana" w:cs="Verdana"/>
              </w:rPr>
              <w:t xml:space="preserve"> </w:t>
            </w:r>
          </w:p>
        </w:tc>
      </w:tr>
    </w:tbl>
    <w:p w14:paraId="5CD8567B" w14:textId="77777777" w:rsidR="00B87CAA" w:rsidRPr="000A283D" w:rsidRDefault="00B87CAA" w:rsidP="00CE4451">
      <w:pPr>
        <w:spacing w:before="120" w:after="120"/>
        <w:rPr>
          <w:rFonts w:ascii="Verdana" w:hAnsi="Verdana"/>
        </w:rPr>
      </w:pPr>
    </w:p>
    <w:bookmarkStart w:id="38" w:name="OLE_LINK4"/>
    <w:bookmarkStart w:id="39" w:name="OLE_LINK5"/>
    <w:p w14:paraId="727A9BF3" w14:textId="77777777" w:rsidR="000A283D" w:rsidRPr="00CA2098" w:rsidRDefault="00B87CAA" w:rsidP="00CE4451">
      <w:pPr>
        <w:spacing w:before="120" w:after="120"/>
        <w:jc w:val="right"/>
        <w:rPr>
          <w:rFonts w:ascii="Verdana" w:hAnsi="Verdana" w:cs="Arial"/>
          <w:bCs/>
          <w:color w:val="333333"/>
        </w:rPr>
      </w:pPr>
      <w:r>
        <w:fldChar w:fldCharType="begin"/>
      </w:r>
      <w:r w:rsidR="000A283D">
        <w:instrText>HYPERLINK  \l "_top"</w:instrText>
      </w:r>
      <w:r>
        <w:fldChar w:fldCharType="separate"/>
      </w:r>
      <w:r>
        <w:rPr>
          <w:rStyle w:val="Hyperlink"/>
          <w:rFonts w:ascii="Verdana" w:hAnsi="Verdana"/>
        </w:rPr>
        <w:t>Top</w:t>
      </w:r>
      <w:r w:rsidR="00860C82">
        <w:rPr>
          <w:rStyle w:val="Hyperlink"/>
          <w:rFonts w:ascii="Verdana" w:hAnsi="Verdana"/>
        </w:rPr>
        <w:t xml:space="preserve"> </w:t>
      </w:r>
      <w:r>
        <w:rPr>
          <w:rStyle w:val="Hyperlink"/>
          <w:rFonts w:ascii="Verdana" w:hAnsi="Verdana"/>
        </w:rPr>
        <w:t>of</w:t>
      </w:r>
      <w:r w:rsidR="00860C82">
        <w:rPr>
          <w:rStyle w:val="Hyperlink"/>
          <w:rFonts w:ascii="Verdana" w:hAnsi="Verdana"/>
        </w:rPr>
        <w:t xml:space="preserve"> </w:t>
      </w:r>
      <w:r>
        <w:rPr>
          <w:rStyle w:val="Hyperlink"/>
          <w:rFonts w:ascii="Verdana" w:hAnsi="Verdana"/>
        </w:rPr>
        <w:t>the</w:t>
      </w:r>
      <w:r w:rsidR="00860C82">
        <w:rPr>
          <w:rStyle w:val="Hyperlink"/>
          <w:rFonts w:ascii="Verdana" w:hAnsi="Verdana"/>
        </w:rPr>
        <w:t xml:space="preserve"> </w:t>
      </w:r>
      <w:r>
        <w:rPr>
          <w:rStyle w:val="Hyperlink"/>
          <w:rFonts w:ascii="Verdana" w:hAnsi="Verdana"/>
        </w:rPr>
        <w:t>Document</w:t>
      </w:r>
      <w:r>
        <w:fldChar w:fldCharType="end"/>
      </w:r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CAA" w14:paraId="5BFD66D0" w14:textId="77777777" w:rsidTr="00B23EC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BDAF5D" w14:textId="77777777" w:rsidR="00B87CAA" w:rsidRDefault="00B87CAA" w:rsidP="00CE44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0" w:name="_Toc151474852"/>
            <w:r>
              <w:rPr>
                <w:rFonts w:ascii="Verdana" w:hAnsi="Verdana"/>
                <w:i w:val="0"/>
                <w:iCs w:val="0"/>
              </w:rPr>
              <w:t>Related</w:t>
            </w:r>
            <w:r w:rsidR="00860C82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40"/>
          </w:p>
        </w:tc>
      </w:tr>
    </w:tbl>
    <w:p w14:paraId="6DECA7A0" w14:textId="5CCEB059" w:rsidR="00B87CAA" w:rsidRDefault="00B23ECE" w:rsidP="00CE4451">
      <w:pPr>
        <w:spacing w:before="120" w:after="120"/>
      </w:pPr>
      <w:r w:rsidRPr="00B23ECE">
        <w:rPr>
          <w:rFonts w:ascii="Verdana" w:hAnsi="Verdana"/>
        </w:rPr>
        <w:t>Aetna Compass MED D - SilverScript - Premium Billing General Information, Processes, &amp; Document Index (062831)</w:t>
      </w:r>
      <w:r w:rsidR="00B87CAA">
        <w:rPr>
          <w:rFonts w:ascii="Verdana" w:hAnsi="Verdana"/>
          <w:b/>
          <w:bCs/>
        </w:rPr>
        <w:t>Grievance</w:t>
      </w:r>
      <w:r w:rsidR="00860C82">
        <w:rPr>
          <w:rFonts w:ascii="Verdana" w:hAnsi="Verdana"/>
          <w:b/>
          <w:bCs/>
        </w:rPr>
        <w:t xml:space="preserve"> </w:t>
      </w:r>
      <w:r w:rsidR="00B87CAA">
        <w:rPr>
          <w:rFonts w:ascii="Verdana" w:hAnsi="Verdana"/>
          <w:b/>
          <w:bCs/>
        </w:rPr>
        <w:t>Standard</w:t>
      </w:r>
      <w:r w:rsidR="00860C82">
        <w:rPr>
          <w:rFonts w:ascii="Verdana" w:hAnsi="Verdana"/>
          <w:b/>
          <w:bCs/>
        </w:rPr>
        <w:t xml:space="preserve"> </w:t>
      </w:r>
      <w:r w:rsidR="00B87CAA">
        <w:rPr>
          <w:rFonts w:ascii="Verdana" w:hAnsi="Verdana"/>
          <w:b/>
          <w:bCs/>
        </w:rPr>
        <w:t>Verbiage:</w:t>
      </w:r>
      <w:r w:rsidR="00860C82">
        <w:t xml:space="preserve"> </w:t>
      </w:r>
      <w:r w:rsidR="00E778D2">
        <w:t xml:space="preserve"> </w:t>
      </w:r>
      <w:r w:rsidR="00C7761D">
        <w:t xml:space="preserve"> </w:t>
      </w:r>
      <w:r w:rsidR="00C7761D" w:rsidRPr="00C7761D">
        <w:rPr>
          <w:rFonts w:ascii="Verdana" w:hAnsi="Verdana"/>
        </w:rPr>
        <w:t>Refer to the “</w:t>
      </w:r>
      <w:r w:rsidR="00B87CAA" w:rsidRPr="00C7761D">
        <w:rPr>
          <w:rFonts w:ascii="Verdana" w:hAnsi="Verdana"/>
        </w:rPr>
        <w:t>Grievance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Standard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Verbiage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(for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use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in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Discussion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with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Beneficiary)</w:t>
      </w:r>
      <w:r w:rsidR="00C7761D">
        <w:rPr>
          <w:rFonts w:ascii="Verdana" w:hAnsi="Verdana"/>
        </w:rPr>
        <w:t>”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section</w:t>
      </w:r>
      <w:r w:rsidR="00860C82">
        <w:rPr>
          <w:rFonts w:ascii="Verdana" w:hAnsi="Verdana"/>
        </w:rPr>
        <w:t xml:space="preserve"> </w:t>
      </w:r>
      <w:r w:rsidR="00B87CAA">
        <w:rPr>
          <w:rFonts w:ascii="Verdana" w:hAnsi="Verdana"/>
        </w:rPr>
        <w:t>in</w:t>
      </w:r>
      <w:r w:rsidR="00C7761D">
        <w:rPr>
          <w:rFonts w:ascii="Verdana" w:hAnsi="Verdana"/>
        </w:rPr>
        <w:t xml:space="preserve"> the appropriate Grievances work instruction linked to from</w:t>
      </w:r>
      <w:r w:rsidR="00860C82">
        <w:rPr>
          <w:rFonts w:ascii="Verdana" w:hAnsi="Verdana"/>
        </w:rPr>
        <w:t xml:space="preserve"> </w:t>
      </w:r>
      <w:hyperlink r:id="rId29" w:anchor="!/view?docid=70034f51-77df-49a4-ae97-7d3d63b216b3" w:tgtFrame="_blank" w:history="1">
        <w:r w:rsidR="00394615">
          <w:rPr>
            <w:rStyle w:val="Hyperlink"/>
            <w:rFonts w:ascii="Verdana" w:hAnsi="Verdana"/>
          </w:rPr>
          <w:t>Compass MED D - Grievances Index (062962)</w:t>
        </w:r>
      </w:hyperlink>
    </w:p>
    <w:p w14:paraId="2AE7A64E" w14:textId="77777777" w:rsidR="00B87CAA" w:rsidRDefault="00B87CAA" w:rsidP="00CE4451">
      <w:pPr>
        <w:pStyle w:val="ListParagraph"/>
        <w:spacing w:before="120" w:after="120"/>
        <w:ind w:left="0"/>
        <w:rPr>
          <w:rStyle w:val="Hyperlink"/>
          <w:rFonts w:ascii="Verdana" w:hAnsi="Verdana"/>
        </w:rPr>
      </w:pPr>
      <w:r>
        <w:rPr>
          <w:rFonts w:ascii="Verdana" w:hAnsi="Verdana"/>
          <w:b/>
          <w:bCs/>
        </w:rPr>
        <w:t>Parent</w:t>
      </w:r>
      <w:r w:rsidR="00860C8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Document:</w:t>
      </w:r>
      <w:r w:rsidR="00860C82">
        <w:rPr>
          <w:rFonts w:ascii="Verdana" w:hAnsi="Verdana"/>
          <w:b/>
          <w:bCs/>
        </w:rPr>
        <w:t xml:space="preserve"> </w:t>
      </w:r>
      <w:r w:rsidR="00E778D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CALL-0048:</w:t>
      </w:r>
      <w:r w:rsidR="00860C82">
        <w:rPr>
          <w:rFonts w:ascii="Verdana" w:hAnsi="Verdana"/>
          <w:b/>
          <w:bCs/>
        </w:rPr>
        <w:t xml:space="preserve"> </w:t>
      </w:r>
      <w:r w:rsidR="00E778D2">
        <w:rPr>
          <w:rFonts w:ascii="Verdana" w:hAnsi="Verdana"/>
          <w:b/>
          <w:bCs/>
        </w:rPr>
        <w:t xml:space="preserve"> </w:t>
      </w:r>
      <w:hyperlink r:id="rId30" w:tgtFrame="_blank" w:history="1">
        <w:r>
          <w:rPr>
            <w:rStyle w:val="Hyperlink"/>
            <w:rFonts w:ascii="Verdana" w:hAnsi="Verdana"/>
          </w:rPr>
          <w:t>Medicare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Part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Customer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Care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Call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Center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Requirements-CVS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Caremark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Part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Services,</w:t>
        </w:r>
        <w:r w:rsidR="00860C8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L.L.C.</w:t>
        </w:r>
      </w:hyperlink>
    </w:p>
    <w:p w14:paraId="13E3B782" w14:textId="58D7CE14" w:rsidR="00B87CAA" w:rsidRDefault="00B87CAA" w:rsidP="00CE4451">
      <w:pPr>
        <w:spacing w:before="120" w:after="120"/>
      </w:pPr>
      <w:r>
        <w:rPr>
          <w:rFonts w:ascii="Verdana" w:hAnsi="Verdana"/>
          <w:b/>
          <w:bCs/>
          <w:color w:val="000000"/>
        </w:rPr>
        <w:t>Abbreviations/Definitions:</w:t>
      </w:r>
      <w:r w:rsidR="00860C82">
        <w:rPr>
          <w:rFonts w:ascii="Verdana" w:hAnsi="Verdana"/>
          <w:b/>
          <w:bCs/>
          <w:color w:val="000000"/>
        </w:rPr>
        <w:t xml:space="preserve"> </w:t>
      </w:r>
      <w:r w:rsidR="00E778D2">
        <w:rPr>
          <w:rFonts w:ascii="Verdana" w:hAnsi="Verdana"/>
          <w:b/>
          <w:bCs/>
          <w:color w:val="000000"/>
        </w:rPr>
        <w:t xml:space="preserve"> </w:t>
      </w:r>
      <w:hyperlink r:id="rId31" w:anchor="!/view?docid=c1f1028b-e42c-4b4f-a4cf-cc0b42c91606" w:history="1">
        <w:r w:rsidR="00367EDE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2203C068" w14:textId="0364B603" w:rsidR="001130F9" w:rsidRPr="00D56802" w:rsidRDefault="00CE4451" w:rsidP="00CE4451">
      <w:pPr>
        <w:jc w:val="right"/>
        <w:rPr>
          <w:rFonts w:ascii="Verdana" w:hAnsi="Verdana" w:cs="Calibri"/>
        </w:rPr>
      </w:pPr>
      <w:hyperlink w:anchor="_top" w:history="1">
        <w:r w:rsidRPr="00CE4451">
          <w:rPr>
            <w:rStyle w:val="Hyperlink"/>
            <w:rFonts w:ascii="Verdana" w:hAnsi="Verdana" w:cs="Calibri"/>
          </w:rPr>
          <w:t>Top of the Document</w:t>
        </w:r>
      </w:hyperlink>
    </w:p>
    <w:p w14:paraId="1383198F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>Not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to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Be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Reproduced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or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Disclosed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to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Others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without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Prior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Written</w:t>
      </w:r>
      <w:r w:rsidR="00860C82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Approval</w:t>
      </w:r>
    </w:p>
    <w:p w14:paraId="27782F75" w14:textId="5E71B57A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>ELECTRONIC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DATA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OFFICIAL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VERSION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PAPER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COPY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INFORMATIONAL</w:t>
      </w:r>
      <w:r w:rsidR="00860C82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ONLY</w:t>
      </w:r>
    </w:p>
    <w:sectPr w:rsidR="005A64DA" w:rsidRPr="00C41604" w:rsidSect="00F1152F"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B3E24" w14:textId="77777777" w:rsidR="00344E6E" w:rsidRDefault="00344E6E">
      <w:r>
        <w:separator/>
      </w:r>
    </w:p>
  </w:endnote>
  <w:endnote w:type="continuationSeparator" w:id="0">
    <w:p w14:paraId="286556F7" w14:textId="77777777" w:rsidR="00344E6E" w:rsidRDefault="00344E6E">
      <w:r>
        <w:continuationSeparator/>
      </w:r>
    </w:p>
  </w:endnote>
  <w:endnote w:type="continuationNotice" w:id="1">
    <w:p w14:paraId="14C365B9" w14:textId="77777777" w:rsidR="00344E6E" w:rsidRDefault="00344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D8B28" w14:textId="77777777" w:rsidR="00E778D2" w:rsidRDefault="00E778D2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004CE1" w14:textId="77777777" w:rsidR="00E778D2" w:rsidRDefault="00E778D2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960C5" w14:textId="77777777" w:rsidR="00E778D2" w:rsidRDefault="00E778D2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024C25" w14:textId="77777777" w:rsidR="00E778D2" w:rsidRPr="00245D49" w:rsidRDefault="00E778D2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BEF55" w14:textId="77777777" w:rsidR="00E778D2" w:rsidRPr="00CD2229" w:rsidRDefault="00E778D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A09FB" w14:textId="77777777" w:rsidR="00344E6E" w:rsidRDefault="00344E6E">
      <w:r>
        <w:separator/>
      </w:r>
    </w:p>
  </w:footnote>
  <w:footnote w:type="continuationSeparator" w:id="0">
    <w:p w14:paraId="4BCF166B" w14:textId="77777777" w:rsidR="00344E6E" w:rsidRDefault="00344E6E">
      <w:r>
        <w:continuationSeparator/>
      </w:r>
    </w:p>
  </w:footnote>
  <w:footnote w:type="continuationNotice" w:id="1">
    <w:p w14:paraId="10FA1870" w14:textId="77777777" w:rsidR="00344E6E" w:rsidRDefault="00344E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26EF2" w14:textId="77777777" w:rsidR="00E778D2" w:rsidRDefault="00E778D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7C00"/>
    <w:multiLevelType w:val="hybridMultilevel"/>
    <w:tmpl w:val="9738ECE4"/>
    <w:lvl w:ilvl="0" w:tplc="D77EA3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229A4"/>
    <w:multiLevelType w:val="hybridMultilevel"/>
    <w:tmpl w:val="654C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20A7"/>
    <w:multiLevelType w:val="hybridMultilevel"/>
    <w:tmpl w:val="EB0E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213A9"/>
    <w:multiLevelType w:val="hybridMultilevel"/>
    <w:tmpl w:val="E53CE41C"/>
    <w:lvl w:ilvl="0" w:tplc="948677FC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22E21"/>
    <w:multiLevelType w:val="hybridMultilevel"/>
    <w:tmpl w:val="F87C2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96DAA"/>
    <w:multiLevelType w:val="hybridMultilevel"/>
    <w:tmpl w:val="A75847A0"/>
    <w:lvl w:ilvl="0" w:tplc="657E1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9508F"/>
    <w:multiLevelType w:val="hybridMultilevel"/>
    <w:tmpl w:val="6DC21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C62FF9"/>
    <w:multiLevelType w:val="hybridMultilevel"/>
    <w:tmpl w:val="24AEB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1D2D23"/>
    <w:multiLevelType w:val="hybridMultilevel"/>
    <w:tmpl w:val="A110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96292"/>
    <w:multiLevelType w:val="hybridMultilevel"/>
    <w:tmpl w:val="B35A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269EB"/>
    <w:multiLevelType w:val="multilevel"/>
    <w:tmpl w:val="44B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6A356CB"/>
    <w:multiLevelType w:val="hybridMultilevel"/>
    <w:tmpl w:val="20F6DCF0"/>
    <w:lvl w:ilvl="0" w:tplc="78C0B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04D9D"/>
    <w:multiLevelType w:val="hybridMultilevel"/>
    <w:tmpl w:val="A74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07F8A"/>
    <w:multiLevelType w:val="hybridMultilevel"/>
    <w:tmpl w:val="504A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E0A28"/>
    <w:multiLevelType w:val="hybridMultilevel"/>
    <w:tmpl w:val="A6DA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F286D"/>
    <w:multiLevelType w:val="hybridMultilevel"/>
    <w:tmpl w:val="02C8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70965">
    <w:abstractNumId w:val="3"/>
  </w:num>
  <w:num w:numId="2" w16cid:durableId="1661932716">
    <w:abstractNumId w:val="7"/>
  </w:num>
  <w:num w:numId="3" w16cid:durableId="1209757479">
    <w:abstractNumId w:val="15"/>
  </w:num>
  <w:num w:numId="4" w16cid:durableId="141582847">
    <w:abstractNumId w:val="2"/>
  </w:num>
  <w:num w:numId="5" w16cid:durableId="834492916">
    <w:abstractNumId w:val="0"/>
  </w:num>
  <w:num w:numId="6" w16cid:durableId="639844703">
    <w:abstractNumId w:val="8"/>
  </w:num>
  <w:num w:numId="7" w16cid:durableId="416026294">
    <w:abstractNumId w:val="6"/>
  </w:num>
  <w:num w:numId="8" w16cid:durableId="518399288">
    <w:abstractNumId w:val="19"/>
  </w:num>
  <w:num w:numId="9" w16cid:durableId="305940767">
    <w:abstractNumId w:val="20"/>
  </w:num>
  <w:num w:numId="10" w16cid:durableId="1625191006">
    <w:abstractNumId w:val="1"/>
  </w:num>
  <w:num w:numId="11" w16cid:durableId="1123843215">
    <w:abstractNumId w:val="12"/>
  </w:num>
  <w:num w:numId="12" w16cid:durableId="1226336499">
    <w:abstractNumId w:val="18"/>
  </w:num>
  <w:num w:numId="13" w16cid:durableId="242104036">
    <w:abstractNumId w:val="13"/>
  </w:num>
  <w:num w:numId="14" w16cid:durableId="400449626">
    <w:abstractNumId w:val="16"/>
  </w:num>
  <w:num w:numId="15" w16cid:durableId="519316506">
    <w:abstractNumId w:val="5"/>
  </w:num>
  <w:num w:numId="16" w16cid:durableId="1048190327">
    <w:abstractNumId w:val="4"/>
  </w:num>
  <w:num w:numId="17" w16cid:durableId="448738662">
    <w:abstractNumId w:val="0"/>
  </w:num>
  <w:num w:numId="18" w16cid:durableId="1415854629">
    <w:abstractNumId w:val="14"/>
  </w:num>
  <w:num w:numId="19" w16cid:durableId="1868180522">
    <w:abstractNumId w:val="9"/>
  </w:num>
  <w:num w:numId="20" w16cid:durableId="91561056">
    <w:abstractNumId w:val="10"/>
  </w:num>
  <w:num w:numId="21" w16cid:durableId="1558081949">
    <w:abstractNumId w:val="0"/>
  </w:num>
  <w:num w:numId="22" w16cid:durableId="2037998840">
    <w:abstractNumId w:val="11"/>
  </w:num>
  <w:num w:numId="23" w16cid:durableId="11779587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0C1"/>
    <w:rsid w:val="00007238"/>
    <w:rsid w:val="00015A2E"/>
    <w:rsid w:val="00034DA2"/>
    <w:rsid w:val="00035BED"/>
    <w:rsid w:val="00044013"/>
    <w:rsid w:val="00055695"/>
    <w:rsid w:val="000612CC"/>
    <w:rsid w:val="00061AD2"/>
    <w:rsid w:val="000769E3"/>
    <w:rsid w:val="00081189"/>
    <w:rsid w:val="000820B7"/>
    <w:rsid w:val="0008665F"/>
    <w:rsid w:val="00095AB5"/>
    <w:rsid w:val="000A0521"/>
    <w:rsid w:val="000A283D"/>
    <w:rsid w:val="000A3563"/>
    <w:rsid w:val="000A55DF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0F7BEB"/>
    <w:rsid w:val="001130F9"/>
    <w:rsid w:val="00115944"/>
    <w:rsid w:val="001212D7"/>
    <w:rsid w:val="0012373E"/>
    <w:rsid w:val="001360A5"/>
    <w:rsid w:val="0014131D"/>
    <w:rsid w:val="00151292"/>
    <w:rsid w:val="001513BD"/>
    <w:rsid w:val="001560C4"/>
    <w:rsid w:val="0016273A"/>
    <w:rsid w:val="001638C9"/>
    <w:rsid w:val="00176400"/>
    <w:rsid w:val="001842B8"/>
    <w:rsid w:val="0018799E"/>
    <w:rsid w:val="00195965"/>
    <w:rsid w:val="001B1474"/>
    <w:rsid w:val="001B3879"/>
    <w:rsid w:val="001C3556"/>
    <w:rsid w:val="001E2903"/>
    <w:rsid w:val="001F1218"/>
    <w:rsid w:val="001F5CDC"/>
    <w:rsid w:val="002016B4"/>
    <w:rsid w:val="002055CF"/>
    <w:rsid w:val="00215CAD"/>
    <w:rsid w:val="00243EBB"/>
    <w:rsid w:val="00245B90"/>
    <w:rsid w:val="00245D49"/>
    <w:rsid w:val="00245E12"/>
    <w:rsid w:val="00255415"/>
    <w:rsid w:val="00255C6B"/>
    <w:rsid w:val="002656FA"/>
    <w:rsid w:val="00265D86"/>
    <w:rsid w:val="0028215B"/>
    <w:rsid w:val="0028648E"/>
    <w:rsid w:val="00291CE8"/>
    <w:rsid w:val="00296127"/>
    <w:rsid w:val="00296765"/>
    <w:rsid w:val="002A3B95"/>
    <w:rsid w:val="002B593E"/>
    <w:rsid w:val="002C282A"/>
    <w:rsid w:val="002D2858"/>
    <w:rsid w:val="002E58AD"/>
    <w:rsid w:val="002F1F92"/>
    <w:rsid w:val="002F510E"/>
    <w:rsid w:val="0030346E"/>
    <w:rsid w:val="0030565F"/>
    <w:rsid w:val="00311510"/>
    <w:rsid w:val="00312690"/>
    <w:rsid w:val="0033143E"/>
    <w:rsid w:val="00344E6E"/>
    <w:rsid w:val="00367EDE"/>
    <w:rsid w:val="003725A1"/>
    <w:rsid w:val="003868A2"/>
    <w:rsid w:val="00392A5B"/>
    <w:rsid w:val="00394615"/>
    <w:rsid w:val="003A6D70"/>
    <w:rsid w:val="003B1F86"/>
    <w:rsid w:val="003C220D"/>
    <w:rsid w:val="003C4627"/>
    <w:rsid w:val="003E6C1A"/>
    <w:rsid w:val="0040640A"/>
    <w:rsid w:val="00406DB5"/>
    <w:rsid w:val="00407686"/>
    <w:rsid w:val="0042336D"/>
    <w:rsid w:val="00423C33"/>
    <w:rsid w:val="00423FD8"/>
    <w:rsid w:val="00430E7B"/>
    <w:rsid w:val="004327A4"/>
    <w:rsid w:val="00436C81"/>
    <w:rsid w:val="00443F8C"/>
    <w:rsid w:val="00447774"/>
    <w:rsid w:val="00457D7B"/>
    <w:rsid w:val="00457EAE"/>
    <w:rsid w:val="0046239E"/>
    <w:rsid w:val="004667C8"/>
    <w:rsid w:val="004768BE"/>
    <w:rsid w:val="00477F73"/>
    <w:rsid w:val="00480BFB"/>
    <w:rsid w:val="0048355A"/>
    <w:rsid w:val="00483907"/>
    <w:rsid w:val="00487504"/>
    <w:rsid w:val="004930F5"/>
    <w:rsid w:val="0049421C"/>
    <w:rsid w:val="004A1FF8"/>
    <w:rsid w:val="004A7603"/>
    <w:rsid w:val="004B5B62"/>
    <w:rsid w:val="004B719C"/>
    <w:rsid w:val="004D3C53"/>
    <w:rsid w:val="00511272"/>
    <w:rsid w:val="00512486"/>
    <w:rsid w:val="0052390E"/>
    <w:rsid w:val="0052465B"/>
    <w:rsid w:val="00524CDD"/>
    <w:rsid w:val="00531764"/>
    <w:rsid w:val="0057677C"/>
    <w:rsid w:val="00582E85"/>
    <w:rsid w:val="005910B5"/>
    <w:rsid w:val="00595FC5"/>
    <w:rsid w:val="005A39A9"/>
    <w:rsid w:val="005A6118"/>
    <w:rsid w:val="005A64DA"/>
    <w:rsid w:val="005B4E1E"/>
    <w:rsid w:val="005C1D83"/>
    <w:rsid w:val="005D0E01"/>
    <w:rsid w:val="005D6FC8"/>
    <w:rsid w:val="005D7976"/>
    <w:rsid w:val="005E650E"/>
    <w:rsid w:val="005F4C22"/>
    <w:rsid w:val="006069AE"/>
    <w:rsid w:val="00622D77"/>
    <w:rsid w:val="00625170"/>
    <w:rsid w:val="00627F34"/>
    <w:rsid w:val="006300A3"/>
    <w:rsid w:val="00636B18"/>
    <w:rsid w:val="00637CA1"/>
    <w:rsid w:val="0064267B"/>
    <w:rsid w:val="00651625"/>
    <w:rsid w:val="00666848"/>
    <w:rsid w:val="00674A16"/>
    <w:rsid w:val="00681BD8"/>
    <w:rsid w:val="00691E10"/>
    <w:rsid w:val="006A0481"/>
    <w:rsid w:val="006A11C6"/>
    <w:rsid w:val="006B7179"/>
    <w:rsid w:val="006C3643"/>
    <w:rsid w:val="006C653F"/>
    <w:rsid w:val="006C701A"/>
    <w:rsid w:val="006D0A7B"/>
    <w:rsid w:val="006D46A7"/>
    <w:rsid w:val="006E5C86"/>
    <w:rsid w:val="006F2A28"/>
    <w:rsid w:val="006F565C"/>
    <w:rsid w:val="006F7DFC"/>
    <w:rsid w:val="007046EF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45803"/>
    <w:rsid w:val="00752801"/>
    <w:rsid w:val="0076319F"/>
    <w:rsid w:val="00765A72"/>
    <w:rsid w:val="00765D11"/>
    <w:rsid w:val="00771947"/>
    <w:rsid w:val="007747B8"/>
    <w:rsid w:val="00785118"/>
    <w:rsid w:val="00786BEB"/>
    <w:rsid w:val="007939AF"/>
    <w:rsid w:val="0079777E"/>
    <w:rsid w:val="007B4D83"/>
    <w:rsid w:val="007B70B6"/>
    <w:rsid w:val="007C121F"/>
    <w:rsid w:val="007C349C"/>
    <w:rsid w:val="007C77DD"/>
    <w:rsid w:val="007E0307"/>
    <w:rsid w:val="007E3EA6"/>
    <w:rsid w:val="008042E1"/>
    <w:rsid w:val="00804D63"/>
    <w:rsid w:val="00806B9D"/>
    <w:rsid w:val="00812777"/>
    <w:rsid w:val="008269FC"/>
    <w:rsid w:val="00831F78"/>
    <w:rsid w:val="0084129E"/>
    <w:rsid w:val="00843390"/>
    <w:rsid w:val="00846373"/>
    <w:rsid w:val="008568AE"/>
    <w:rsid w:val="00860590"/>
    <w:rsid w:val="00860C82"/>
    <w:rsid w:val="00861429"/>
    <w:rsid w:val="008614E8"/>
    <w:rsid w:val="00867EDF"/>
    <w:rsid w:val="00874907"/>
    <w:rsid w:val="00875F0D"/>
    <w:rsid w:val="00877414"/>
    <w:rsid w:val="00880A7D"/>
    <w:rsid w:val="0088125C"/>
    <w:rsid w:val="008A03B7"/>
    <w:rsid w:val="008A312B"/>
    <w:rsid w:val="008A3B29"/>
    <w:rsid w:val="008B69C1"/>
    <w:rsid w:val="008C2197"/>
    <w:rsid w:val="008C3493"/>
    <w:rsid w:val="008D11A6"/>
    <w:rsid w:val="008D1F7B"/>
    <w:rsid w:val="008D2D64"/>
    <w:rsid w:val="008E1705"/>
    <w:rsid w:val="008E17AD"/>
    <w:rsid w:val="00900093"/>
    <w:rsid w:val="009004BC"/>
    <w:rsid w:val="00902E07"/>
    <w:rsid w:val="00906975"/>
    <w:rsid w:val="00915690"/>
    <w:rsid w:val="00922055"/>
    <w:rsid w:val="0093219C"/>
    <w:rsid w:val="00947783"/>
    <w:rsid w:val="009536F8"/>
    <w:rsid w:val="00954FE8"/>
    <w:rsid w:val="00970817"/>
    <w:rsid w:val="009726E0"/>
    <w:rsid w:val="00975003"/>
    <w:rsid w:val="0098312B"/>
    <w:rsid w:val="00990822"/>
    <w:rsid w:val="00992E77"/>
    <w:rsid w:val="0099415F"/>
    <w:rsid w:val="009C1D5D"/>
    <w:rsid w:val="009C4A31"/>
    <w:rsid w:val="009E6173"/>
    <w:rsid w:val="009F64F1"/>
    <w:rsid w:val="009F6E0C"/>
    <w:rsid w:val="009F6FD2"/>
    <w:rsid w:val="009F78D3"/>
    <w:rsid w:val="009F7AA4"/>
    <w:rsid w:val="00A11430"/>
    <w:rsid w:val="00A15C3D"/>
    <w:rsid w:val="00A3658C"/>
    <w:rsid w:val="00A46650"/>
    <w:rsid w:val="00A4732A"/>
    <w:rsid w:val="00A512CE"/>
    <w:rsid w:val="00A574AE"/>
    <w:rsid w:val="00A62CC6"/>
    <w:rsid w:val="00A7166B"/>
    <w:rsid w:val="00A83BA0"/>
    <w:rsid w:val="00A84F18"/>
    <w:rsid w:val="00A85045"/>
    <w:rsid w:val="00A92390"/>
    <w:rsid w:val="00A95738"/>
    <w:rsid w:val="00A97B7D"/>
    <w:rsid w:val="00AA4825"/>
    <w:rsid w:val="00AB0DF3"/>
    <w:rsid w:val="00AB33E1"/>
    <w:rsid w:val="00AC06B1"/>
    <w:rsid w:val="00AC6299"/>
    <w:rsid w:val="00AD1646"/>
    <w:rsid w:val="00AF038B"/>
    <w:rsid w:val="00AF0414"/>
    <w:rsid w:val="00AF2962"/>
    <w:rsid w:val="00AF6030"/>
    <w:rsid w:val="00AF7871"/>
    <w:rsid w:val="00B060E6"/>
    <w:rsid w:val="00B13B31"/>
    <w:rsid w:val="00B23ECE"/>
    <w:rsid w:val="00B255A2"/>
    <w:rsid w:val="00B26045"/>
    <w:rsid w:val="00B2756D"/>
    <w:rsid w:val="00B44C55"/>
    <w:rsid w:val="00B46A95"/>
    <w:rsid w:val="00B50655"/>
    <w:rsid w:val="00B50893"/>
    <w:rsid w:val="00B544C2"/>
    <w:rsid w:val="00B5566F"/>
    <w:rsid w:val="00B64BE7"/>
    <w:rsid w:val="00B67084"/>
    <w:rsid w:val="00B70352"/>
    <w:rsid w:val="00B70CC4"/>
    <w:rsid w:val="00B71E35"/>
    <w:rsid w:val="00B87CAA"/>
    <w:rsid w:val="00BB02DE"/>
    <w:rsid w:val="00BB21EF"/>
    <w:rsid w:val="00BB371A"/>
    <w:rsid w:val="00BC22B4"/>
    <w:rsid w:val="00BC4298"/>
    <w:rsid w:val="00BD68D9"/>
    <w:rsid w:val="00BD7B25"/>
    <w:rsid w:val="00BE1AFF"/>
    <w:rsid w:val="00BF6B5A"/>
    <w:rsid w:val="00BF74E9"/>
    <w:rsid w:val="00C0030C"/>
    <w:rsid w:val="00C030EA"/>
    <w:rsid w:val="00C247CB"/>
    <w:rsid w:val="00C25335"/>
    <w:rsid w:val="00C25830"/>
    <w:rsid w:val="00C26821"/>
    <w:rsid w:val="00C360BD"/>
    <w:rsid w:val="00C37A26"/>
    <w:rsid w:val="00C41604"/>
    <w:rsid w:val="00C476E1"/>
    <w:rsid w:val="00C52E77"/>
    <w:rsid w:val="00C5398C"/>
    <w:rsid w:val="00C566B3"/>
    <w:rsid w:val="00C65249"/>
    <w:rsid w:val="00C679A0"/>
    <w:rsid w:val="00C67B32"/>
    <w:rsid w:val="00C70E00"/>
    <w:rsid w:val="00C729E0"/>
    <w:rsid w:val="00C75C83"/>
    <w:rsid w:val="00C7761D"/>
    <w:rsid w:val="00C85531"/>
    <w:rsid w:val="00CA2073"/>
    <w:rsid w:val="00CA2098"/>
    <w:rsid w:val="00CB0C1D"/>
    <w:rsid w:val="00CC2DCF"/>
    <w:rsid w:val="00CC5AA2"/>
    <w:rsid w:val="00CC721A"/>
    <w:rsid w:val="00CD0963"/>
    <w:rsid w:val="00CE3D42"/>
    <w:rsid w:val="00CE4451"/>
    <w:rsid w:val="00CE53E6"/>
    <w:rsid w:val="00CF5CC0"/>
    <w:rsid w:val="00CF6131"/>
    <w:rsid w:val="00D06EAA"/>
    <w:rsid w:val="00D36110"/>
    <w:rsid w:val="00D36733"/>
    <w:rsid w:val="00D471B5"/>
    <w:rsid w:val="00D56802"/>
    <w:rsid w:val="00D571DB"/>
    <w:rsid w:val="00D6054A"/>
    <w:rsid w:val="00D6774D"/>
    <w:rsid w:val="00D713D8"/>
    <w:rsid w:val="00D729B8"/>
    <w:rsid w:val="00D75191"/>
    <w:rsid w:val="00D80929"/>
    <w:rsid w:val="00D81713"/>
    <w:rsid w:val="00D85254"/>
    <w:rsid w:val="00DB5114"/>
    <w:rsid w:val="00DB65A3"/>
    <w:rsid w:val="00DC38FB"/>
    <w:rsid w:val="00DC4FFC"/>
    <w:rsid w:val="00DF6BE4"/>
    <w:rsid w:val="00E157BC"/>
    <w:rsid w:val="00E22C59"/>
    <w:rsid w:val="00E329EC"/>
    <w:rsid w:val="00E41F0B"/>
    <w:rsid w:val="00E41F2A"/>
    <w:rsid w:val="00E427EA"/>
    <w:rsid w:val="00E50E4A"/>
    <w:rsid w:val="00E619DC"/>
    <w:rsid w:val="00E778D2"/>
    <w:rsid w:val="00E82F09"/>
    <w:rsid w:val="00E91F5F"/>
    <w:rsid w:val="00E957C0"/>
    <w:rsid w:val="00EA3FB0"/>
    <w:rsid w:val="00EA6F59"/>
    <w:rsid w:val="00EB12DD"/>
    <w:rsid w:val="00EB153E"/>
    <w:rsid w:val="00EB24C6"/>
    <w:rsid w:val="00EB57EB"/>
    <w:rsid w:val="00EC393A"/>
    <w:rsid w:val="00ED50CF"/>
    <w:rsid w:val="00EF698E"/>
    <w:rsid w:val="00EF6D2F"/>
    <w:rsid w:val="00F1152F"/>
    <w:rsid w:val="00F12C96"/>
    <w:rsid w:val="00F207B3"/>
    <w:rsid w:val="00F26362"/>
    <w:rsid w:val="00F269EC"/>
    <w:rsid w:val="00F31106"/>
    <w:rsid w:val="00F33D8F"/>
    <w:rsid w:val="00F51F1B"/>
    <w:rsid w:val="00F5486B"/>
    <w:rsid w:val="00F54CBC"/>
    <w:rsid w:val="00F54D95"/>
    <w:rsid w:val="00F6201C"/>
    <w:rsid w:val="00F62C98"/>
    <w:rsid w:val="00F6366F"/>
    <w:rsid w:val="00F658E0"/>
    <w:rsid w:val="00F709D1"/>
    <w:rsid w:val="00F71FDD"/>
    <w:rsid w:val="00F83ADF"/>
    <w:rsid w:val="00F859B7"/>
    <w:rsid w:val="00F93A2D"/>
    <w:rsid w:val="00FA4BE2"/>
    <w:rsid w:val="00FB6340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CFE76"/>
  <w15:chartTrackingRefBased/>
  <w15:docId w15:val="{606A8B4E-F910-445D-94A9-F0D98847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900093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character" w:customStyle="1" w:styleId="Heading2Char">
    <w:name w:val="Heading 2 Char"/>
    <w:link w:val="Heading2"/>
    <w:rsid w:val="00B87CAA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rsid w:val="00860C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0C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60C8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60C82"/>
    <w:rPr>
      <w:b/>
      <w:bCs/>
    </w:rPr>
  </w:style>
  <w:style w:type="character" w:customStyle="1" w:styleId="CommentSubjectChar">
    <w:name w:val="Comment Subject Char"/>
    <w:link w:val="CommentSubject"/>
    <w:semiHidden/>
    <w:rsid w:val="00860C8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60C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860C82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F93A2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219C"/>
    <w:rPr>
      <w:sz w:val="24"/>
      <w:szCs w:val="24"/>
    </w:rPr>
  </w:style>
  <w:style w:type="character" w:customStyle="1" w:styleId="cf01">
    <w:name w:val="cf01"/>
    <w:rsid w:val="009F7AA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policy.corp.cvscaremark.com/pnp/faces/DocRenderer?documentId=CALL-0048" TargetMode="External"/><Relationship Id="rId35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US396751 FEB24
US398100 FEB24</Note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10BA7E-D01C-4634-9F36-C41E8B53B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523E7-2920-4ACB-96E9-973B2173B6C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64F20F32-5652-4BEE-BABF-97A6D0428A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1464</TotalTime>
  <Pages>1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26</cp:revision>
  <cp:lastPrinted>2007-01-03T18:56:00Z</cp:lastPrinted>
  <dcterms:created xsi:type="dcterms:W3CDTF">2024-11-07T17:17:00Z</dcterms:created>
  <dcterms:modified xsi:type="dcterms:W3CDTF">2024-11-18T16:31:00Z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2021-10-06T18:57:19Z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0d0f95f4-5e3d-4997-9a5b-9a3ac176511c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