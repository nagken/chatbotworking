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1DAD" w14:textId="3DBA21F8" w:rsidR="00524CDD" w:rsidRPr="00F30EA2" w:rsidRDefault="00A64803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F30EA2" w:rsidRPr="00F30EA2">
        <w:rPr>
          <w:rFonts w:ascii="Verdana" w:hAnsi="Verdana"/>
          <w:color w:val="auto"/>
          <w:sz w:val="36"/>
          <w:szCs w:val="36"/>
        </w:rPr>
        <w:t>Refusal of Generic Substitution</w:t>
      </w:r>
    </w:p>
    <w:p w14:paraId="7D219D0E" w14:textId="12F819AE" w:rsidR="00E75158" w:rsidRDefault="00CD24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0008077" w:history="1">
        <w:r w:rsidR="00E75158" w:rsidRPr="007E2E1A">
          <w:rPr>
            <w:rStyle w:val="Hyperlink"/>
            <w:rFonts w:ascii="Verdana" w:hAnsi="Verdana"/>
            <w:noProof/>
          </w:rPr>
          <w:t>Refusal of Generic Substitution Process</w:t>
        </w:r>
      </w:hyperlink>
    </w:p>
    <w:p w14:paraId="0D9321EB" w14:textId="73CA139A" w:rsidR="00E75158" w:rsidRDefault="00E751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08078" w:history="1">
        <w:r w:rsidRPr="007E2E1A">
          <w:rPr>
            <w:rStyle w:val="Hyperlink"/>
            <w:rFonts w:ascii="Verdana" w:hAnsi="Verdana"/>
            <w:noProof/>
          </w:rPr>
          <w:t>Resolution Time</w:t>
        </w:r>
      </w:hyperlink>
    </w:p>
    <w:p w14:paraId="6088E359" w14:textId="16910CAE" w:rsidR="00E75158" w:rsidRDefault="00E751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08079" w:history="1">
        <w:r w:rsidRPr="007E2E1A">
          <w:rPr>
            <w:rStyle w:val="Hyperlink"/>
            <w:rFonts w:ascii="Verdana" w:hAnsi="Verdana"/>
            <w:noProof/>
          </w:rPr>
          <w:t>Related Documents</w:t>
        </w:r>
      </w:hyperlink>
    </w:p>
    <w:p w14:paraId="40642B67" w14:textId="7E86C943" w:rsidR="00482461" w:rsidRDefault="00CD248A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DE1F225" w14:textId="77777777" w:rsidR="001C41CB" w:rsidRPr="00B46A95" w:rsidRDefault="001C41CB" w:rsidP="00637CA1">
      <w:pPr>
        <w:rPr>
          <w:rFonts w:ascii="Verdana" w:hAnsi="Verdana"/>
        </w:rPr>
      </w:pPr>
    </w:p>
    <w:p w14:paraId="40136C94" w14:textId="6BACA041" w:rsidR="00806B9D" w:rsidRPr="006005DE" w:rsidRDefault="00C0091C" w:rsidP="00926143">
      <w:pPr>
        <w:spacing w:line="240" w:lineRule="atLeast"/>
        <w:textAlignment w:val="top"/>
        <w:rPr>
          <w:rFonts w:ascii="Verdana" w:hAnsi="Verdana"/>
        </w:rPr>
      </w:pPr>
      <w:bookmarkStart w:id="1" w:name="_Overview"/>
      <w:bookmarkEnd w:id="1"/>
      <w:r w:rsidRPr="006005DE">
        <w:rPr>
          <w:rFonts w:ascii="Verdana" w:hAnsi="Verdana"/>
          <w:b/>
          <w:bCs/>
        </w:rPr>
        <w:t>Description:</w:t>
      </w:r>
      <w:r w:rsidRPr="006005DE">
        <w:rPr>
          <w:rFonts w:ascii="Verdana" w:hAnsi="Verdana"/>
        </w:rPr>
        <w:t xml:space="preserve">  </w:t>
      </w:r>
      <w:bookmarkStart w:id="2" w:name="OLE_LINK13"/>
      <w:bookmarkStart w:id="3" w:name="OLE_LINK14"/>
      <w:r w:rsidR="00C215F9">
        <w:rPr>
          <w:rFonts w:ascii="Verdana" w:hAnsi="Verdana"/>
        </w:rPr>
        <w:t>P</w:t>
      </w:r>
      <w:r w:rsidRPr="006005DE">
        <w:rPr>
          <w:rFonts w:ascii="Verdana" w:hAnsi="Verdana"/>
        </w:rPr>
        <w:t xml:space="preserve">rocedures for when a </w:t>
      </w:r>
      <w:r w:rsidR="00B60A8E">
        <w:rPr>
          <w:rFonts w:ascii="Verdana" w:hAnsi="Verdana"/>
        </w:rPr>
        <w:t>m</w:t>
      </w:r>
      <w:r w:rsidR="00730F8B" w:rsidRPr="006005DE">
        <w:rPr>
          <w:rFonts w:ascii="Verdana" w:hAnsi="Verdana"/>
        </w:rPr>
        <w:t>ember</w:t>
      </w:r>
      <w:r w:rsidR="00F30EA2" w:rsidRPr="006005DE">
        <w:rPr>
          <w:rFonts w:ascii="Verdana" w:hAnsi="Verdana"/>
        </w:rPr>
        <w:t xml:space="preserve"> received a generic </w:t>
      </w:r>
      <w:r w:rsidR="00926143" w:rsidRPr="006005DE">
        <w:rPr>
          <w:rFonts w:ascii="Verdana" w:hAnsi="Verdana"/>
        </w:rPr>
        <w:t>medication but</w:t>
      </w:r>
      <w:r w:rsidR="00F30EA2" w:rsidRPr="006005DE">
        <w:rPr>
          <w:rFonts w:ascii="Verdana" w:hAnsi="Verdana"/>
        </w:rPr>
        <w:t xml:space="preserve"> prefers brand medications instead.</w:t>
      </w:r>
      <w:r w:rsidRPr="006005DE">
        <w:rPr>
          <w:rFonts w:ascii="Verdana" w:hAnsi="Verdana"/>
        </w:rPr>
        <w:t xml:space="preserve"> </w:t>
      </w:r>
      <w:bookmarkEnd w:id="2"/>
      <w:bookmarkEnd w:id="3"/>
      <w:r w:rsidR="00F30EA2" w:rsidRPr="006005DE">
        <w:rPr>
          <w:rFonts w:ascii="Verdana" w:hAnsi="Verdana"/>
          <w:b/>
          <w:bCs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59128F" w14:paraId="62C9AFA7" w14:textId="77777777" w:rsidTr="00C65E4A">
        <w:tc>
          <w:tcPr>
            <w:tcW w:w="5000" w:type="pct"/>
            <w:shd w:val="clear" w:color="auto" w:fill="BFBFBF" w:themeFill="background1" w:themeFillShade="BF"/>
          </w:tcPr>
          <w:p w14:paraId="44393C43" w14:textId="77777777" w:rsidR="00A97B7D" w:rsidRPr="0059128F" w:rsidRDefault="00765145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Refusal_of_Generic_Substitution_Pro"/>
            <w:bookmarkStart w:id="9" w:name="_Toc160008077"/>
            <w:bookmarkEnd w:id="4"/>
            <w:bookmarkEnd w:id="5"/>
            <w:bookmarkEnd w:id="6"/>
            <w:bookmarkEnd w:id="7"/>
            <w:bookmarkEnd w:id="8"/>
            <w:r w:rsidRPr="0059128F">
              <w:rPr>
                <w:rFonts w:ascii="Verdana" w:hAnsi="Verdana"/>
                <w:i w:val="0"/>
                <w:iCs w:val="0"/>
              </w:rPr>
              <w:t>Refusal of Generic Substitution Process</w:t>
            </w:r>
            <w:bookmarkEnd w:id="9"/>
          </w:p>
        </w:tc>
      </w:tr>
    </w:tbl>
    <w:p w14:paraId="21A6F1C2" w14:textId="790EFC78" w:rsidR="00DC617D" w:rsidRDefault="00C0091C" w:rsidP="00261D94">
      <w:pPr>
        <w:spacing w:before="120" w:after="120" w:line="240" w:lineRule="atLeast"/>
        <w:textAlignment w:val="top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Note</w:t>
      </w:r>
      <w:r w:rsidR="00F15403">
        <w:rPr>
          <w:rFonts w:ascii="Verdana" w:hAnsi="Verdana"/>
          <w:b/>
          <w:bCs/>
        </w:rPr>
        <w:t>s</w:t>
      </w:r>
      <w:r>
        <w:rPr>
          <w:rFonts w:ascii="Verdana" w:hAnsi="Verdana"/>
          <w:b/>
          <w:bCs/>
        </w:rPr>
        <w:t xml:space="preserve">: </w:t>
      </w:r>
    </w:p>
    <w:p w14:paraId="1C956B3B" w14:textId="77777777" w:rsidR="00DC617D" w:rsidRPr="00C215F9" w:rsidRDefault="00DC617D" w:rsidP="00261D94">
      <w:pPr>
        <w:numPr>
          <w:ilvl w:val="0"/>
          <w:numId w:val="3"/>
        </w:numPr>
        <w:spacing w:before="120" w:after="120" w:line="240" w:lineRule="atLeast"/>
        <w:textAlignment w:val="top"/>
        <w:rPr>
          <w:rFonts w:ascii="Verdana" w:hAnsi="Verdana"/>
        </w:rPr>
      </w:pPr>
      <w:r w:rsidRPr="00C215F9">
        <w:rPr>
          <w:rFonts w:ascii="Verdana" w:hAnsi="Verdana"/>
        </w:rPr>
        <w:t>Request is only honored if within 180 days from ship date, counting the “</w:t>
      </w:r>
      <w:r w:rsidRPr="00C215F9">
        <w:rPr>
          <w:rFonts w:ascii="Verdana" w:hAnsi="Verdana"/>
          <w:bCs/>
        </w:rPr>
        <w:t>ship date” as day 1</w:t>
      </w:r>
      <w:r w:rsidRPr="00C215F9">
        <w:rPr>
          <w:rFonts w:ascii="Verdana" w:hAnsi="Verdana"/>
        </w:rPr>
        <w:t>.</w:t>
      </w:r>
    </w:p>
    <w:p w14:paraId="2B3F826A" w14:textId="1670532D" w:rsidR="00C0091C" w:rsidRPr="00C215F9" w:rsidRDefault="00C0091C" w:rsidP="00261D94">
      <w:pPr>
        <w:numPr>
          <w:ilvl w:val="0"/>
          <w:numId w:val="3"/>
        </w:numPr>
        <w:spacing w:before="120" w:after="120" w:line="240" w:lineRule="atLeast"/>
        <w:textAlignment w:val="top"/>
        <w:rPr>
          <w:rFonts w:ascii="Verdana" w:hAnsi="Verdana"/>
        </w:rPr>
      </w:pPr>
      <w:r w:rsidRPr="00C215F9">
        <w:rPr>
          <w:rFonts w:ascii="Verdana" w:hAnsi="Verdana"/>
        </w:rPr>
        <w:t xml:space="preserve">This process should </w:t>
      </w:r>
      <w:r w:rsidR="00F15403" w:rsidRPr="00C215F9">
        <w:rPr>
          <w:rFonts w:ascii="Verdana" w:hAnsi="Verdana"/>
          <w:b/>
        </w:rPr>
        <w:t>n</w:t>
      </w:r>
      <w:r w:rsidRPr="00C215F9">
        <w:rPr>
          <w:rFonts w:ascii="Verdana" w:hAnsi="Verdana"/>
          <w:b/>
        </w:rPr>
        <w:t>ot</w:t>
      </w:r>
      <w:r w:rsidRPr="00C215F9">
        <w:rPr>
          <w:rFonts w:ascii="Verdana" w:hAnsi="Verdana"/>
        </w:rPr>
        <w:t xml:space="preserve"> be referred to as a “courtesy retranslation</w:t>
      </w:r>
      <w:r w:rsidR="00723CDD" w:rsidRPr="00C215F9">
        <w:rPr>
          <w:rFonts w:ascii="Verdana" w:hAnsi="Verdana"/>
        </w:rPr>
        <w:t>.”</w:t>
      </w:r>
    </w:p>
    <w:p w14:paraId="3E7AD707" w14:textId="77777777" w:rsidR="00A85E33" w:rsidRDefault="00A85E33" w:rsidP="00261D94">
      <w:pPr>
        <w:spacing w:before="120" w:after="120"/>
        <w:rPr>
          <w:rFonts w:ascii="Verdana" w:hAnsi="Verdana"/>
        </w:rPr>
      </w:pPr>
    </w:p>
    <w:p w14:paraId="0997FC11" w14:textId="0AFC63C1" w:rsidR="008739E5" w:rsidRPr="00765145" w:rsidRDefault="00765145" w:rsidP="00261D94">
      <w:pPr>
        <w:spacing w:before="120" w:after="120"/>
        <w:rPr>
          <w:rFonts w:ascii="Verdana" w:hAnsi="Verdana"/>
        </w:rPr>
      </w:pPr>
      <w:r w:rsidRPr="00765145">
        <w:rPr>
          <w:rFonts w:ascii="Verdana" w:hAnsi="Verdana"/>
        </w:rPr>
        <w:t>Perform the following steps</w:t>
      </w:r>
      <w:r w:rsidR="00287E21"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5029"/>
        <w:gridCol w:w="7225"/>
      </w:tblGrid>
      <w:tr w:rsidR="00D471B5" w:rsidRPr="0059128F" w14:paraId="18D5941F" w14:textId="77777777" w:rsidTr="000F0F88">
        <w:tc>
          <w:tcPr>
            <w:tcW w:w="260" w:type="pct"/>
            <w:shd w:val="clear" w:color="auto" w:fill="D9D9D9" w:themeFill="background1" w:themeFillShade="D9"/>
          </w:tcPr>
          <w:p w14:paraId="26ADC775" w14:textId="77777777" w:rsidR="00D471B5" w:rsidRPr="007E5FF9" w:rsidRDefault="00EB52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Step</w:t>
            </w:r>
          </w:p>
        </w:tc>
        <w:tc>
          <w:tcPr>
            <w:tcW w:w="4740" w:type="pct"/>
            <w:gridSpan w:val="2"/>
            <w:shd w:val="clear" w:color="auto" w:fill="D9D9D9" w:themeFill="background1" w:themeFillShade="D9"/>
          </w:tcPr>
          <w:p w14:paraId="73C99E94" w14:textId="77777777" w:rsidR="00D471B5" w:rsidRPr="007E5FF9" w:rsidRDefault="00EB52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Action</w:t>
            </w:r>
          </w:p>
        </w:tc>
      </w:tr>
      <w:tr w:rsidR="00F30EA2" w:rsidRPr="0059128F" w14:paraId="20C8E31C" w14:textId="77777777" w:rsidTr="000F0F88">
        <w:tc>
          <w:tcPr>
            <w:tcW w:w="260" w:type="pct"/>
          </w:tcPr>
          <w:p w14:paraId="54A02295" w14:textId="77777777" w:rsidR="00F30EA2" w:rsidRPr="00C65E4A" w:rsidRDefault="002A7A68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65E4A">
              <w:rPr>
                <w:rFonts w:ascii="Verdana" w:hAnsi="Verdana"/>
                <w:b/>
              </w:rPr>
              <w:t>1</w:t>
            </w:r>
          </w:p>
        </w:tc>
        <w:tc>
          <w:tcPr>
            <w:tcW w:w="4740" w:type="pct"/>
            <w:gridSpan w:val="2"/>
          </w:tcPr>
          <w:p w14:paraId="3839E9BE" w14:textId="53E17294" w:rsidR="0059193B" w:rsidRPr="00C65E4A" w:rsidRDefault="00D550BA" w:rsidP="00F8084E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C65E4A">
              <w:rPr>
                <w:rFonts w:ascii="Verdana" w:hAnsi="Verdana"/>
              </w:rPr>
              <w:t xml:space="preserve">Obtain </w:t>
            </w:r>
            <w:r w:rsidR="002369A4" w:rsidRPr="00C65E4A">
              <w:rPr>
                <w:rFonts w:ascii="Verdana" w:hAnsi="Verdana"/>
              </w:rPr>
              <w:t xml:space="preserve">the </w:t>
            </w:r>
            <w:r w:rsidRPr="00C65E4A">
              <w:rPr>
                <w:rFonts w:ascii="Verdana" w:hAnsi="Verdana"/>
              </w:rPr>
              <w:t>Prescription Number for the medication in question.</w:t>
            </w:r>
          </w:p>
        </w:tc>
      </w:tr>
      <w:tr w:rsidR="00F30EA2" w:rsidRPr="0059128F" w14:paraId="36378BEA" w14:textId="77777777" w:rsidTr="000F0F88">
        <w:tc>
          <w:tcPr>
            <w:tcW w:w="260" w:type="pct"/>
          </w:tcPr>
          <w:p w14:paraId="55BD6EC7" w14:textId="77777777" w:rsidR="00F30EA2" w:rsidRPr="007E5FF9" w:rsidRDefault="002A7A68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2</w:t>
            </w:r>
          </w:p>
        </w:tc>
        <w:tc>
          <w:tcPr>
            <w:tcW w:w="4740" w:type="pct"/>
            <w:gridSpan w:val="2"/>
          </w:tcPr>
          <w:p w14:paraId="2DA7FDDE" w14:textId="26D2384B" w:rsidR="00BF2F03" w:rsidRDefault="00B60A8E" w:rsidP="00F8084E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</w:rPr>
              <w:t>From the Claims Landing Page in Compass, n</w:t>
            </w:r>
            <w:r w:rsidR="00D550BA">
              <w:rPr>
                <w:rFonts w:ascii="Verdana" w:hAnsi="Verdana"/>
                <w:color w:val="333333"/>
              </w:rPr>
              <w:t xml:space="preserve">avigate to the </w:t>
            </w:r>
            <w:r w:rsidR="00D550BA">
              <w:rPr>
                <w:rFonts w:ascii="Verdana" w:hAnsi="Verdana"/>
                <w:b/>
                <w:bCs/>
                <w:color w:val="333333"/>
              </w:rPr>
              <w:t>Mail Order History</w:t>
            </w:r>
            <w:r w:rsidR="00D550BA">
              <w:rPr>
                <w:rFonts w:ascii="Verdana" w:hAnsi="Verdana"/>
                <w:color w:val="333333"/>
              </w:rPr>
              <w:t xml:space="preserve"> tab to locate the </w:t>
            </w:r>
            <w:r w:rsidR="00D550BA">
              <w:rPr>
                <w:rFonts w:ascii="Verdana" w:hAnsi="Verdana"/>
                <w:b/>
                <w:bCs/>
                <w:color w:val="333333"/>
              </w:rPr>
              <w:t>Prescription Number</w:t>
            </w:r>
            <w:r w:rsidR="00D550BA">
              <w:rPr>
                <w:rFonts w:ascii="Verdana" w:hAnsi="Verdana"/>
                <w:color w:val="333333"/>
              </w:rPr>
              <w:t xml:space="preserve">. </w:t>
            </w:r>
          </w:p>
          <w:p w14:paraId="31D08C36" w14:textId="77777777" w:rsidR="00BF2F03" w:rsidRPr="00BF2F03" w:rsidRDefault="00D550BA" w:rsidP="00F8084E">
            <w:pPr>
              <w:pStyle w:val="ListParagraph"/>
              <w:numPr>
                <w:ilvl w:val="0"/>
                <w:numId w:val="6"/>
              </w:numPr>
              <w:spacing w:before="120" w:after="120" w:line="240" w:lineRule="atLeast"/>
              <w:textAlignment w:val="top"/>
              <w:rPr>
                <w:rStyle w:val="ui-provider"/>
                <w:rFonts w:ascii="Verdana" w:hAnsi="Verdana"/>
              </w:rPr>
            </w:pPr>
            <w:r w:rsidRPr="00BF2F03">
              <w:rPr>
                <w:rFonts w:ascii="Verdana" w:hAnsi="Verdana"/>
                <w:color w:val="333333"/>
              </w:rPr>
              <w:t>C</w:t>
            </w:r>
            <w:r w:rsidRPr="00BF2F03">
              <w:rPr>
                <w:rStyle w:val="ui-provider"/>
                <w:rFonts w:ascii="Verdana" w:hAnsi="Verdana"/>
              </w:rPr>
              <w:t xml:space="preserve">lick the chevron arrow next to the </w:t>
            </w:r>
            <w:r w:rsidRPr="00BF2F03">
              <w:rPr>
                <w:rStyle w:val="Strong"/>
                <w:rFonts w:ascii="Verdana" w:hAnsi="Verdana"/>
              </w:rPr>
              <w:t xml:space="preserve">Order Number </w:t>
            </w:r>
            <w:r w:rsidRPr="00BF2F03">
              <w:rPr>
                <w:rStyle w:val="ui-provider"/>
                <w:rFonts w:ascii="Verdana" w:hAnsi="Verdana"/>
              </w:rPr>
              <w:t xml:space="preserve">link to expand/collapse a preview of the prescriptions in the order. </w:t>
            </w:r>
          </w:p>
          <w:p w14:paraId="533EEE65" w14:textId="1B9803A5" w:rsidR="00D550BA" w:rsidRPr="00BF2F03" w:rsidRDefault="00D550BA" w:rsidP="00F8084E">
            <w:pPr>
              <w:pStyle w:val="ListParagraph"/>
              <w:numPr>
                <w:ilvl w:val="0"/>
                <w:numId w:val="6"/>
              </w:numPr>
              <w:spacing w:before="120" w:after="120" w:line="240" w:lineRule="atLeast"/>
              <w:textAlignment w:val="top"/>
              <w:rPr>
                <w:rStyle w:val="ui-provider"/>
                <w:rFonts w:ascii="Verdana" w:hAnsi="Verdana"/>
              </w:rPr>
            </w:pPr>
            <w:r w:rsidRPr="00BF2F03">
              <w:rPr>
                <w:rStyle w:val="ui-provider"/>
                <w:rFonts w:ascii="Verdana" w:hAnsi="Verdana"/>
              </w:rPr>
              <w:t xml:space="preserve">Click the </w:t>
            </w:r>
            <w:r w:rsidRPr="00BF2F03">
              <w:rPr>
                <w:rStyle w:val="ui-provider"/>
                <w:rFonts w:ascii="Verdana" w:hAnsi="Verdana"/>
                <w:b/>
                <w:bCs/>
              </w:rPr>
              <w:t>Rx #</w:t>
            </w:r>
            <w:r w:rsidRPr="00BF2F03">
              <w:rPr>
                <w:rStyle w:val="ui-provider"/>
                <w:rFonts w:ascii="Verdana" w:hAnsi="Verdana"/>
              </w:rPr>
              <w:t xml:space="preserve"> hyperlink.</w:t>
            </w:r>
          </w:p>
          <w:p w14:paraId="304C7BE6" w14:textId="77777777" w:rsidR="00D550BA" w:rsidRDefault="00D550BA" w:rsidP="00F8084E">
            <w:pPr>
              <w:spacing w:before="120" w:after="120"/>
              <w:textAlignment w:val="top"/>
              <w:rPr>
                <w:rStyle w:val="ui-provider"/>
                <w:rFonts w:ascii="Verdana" w:hAnsi="Verdana"/>
              </w:rPr>
            </w:pPr>
          </w:p>
          <w:p w14:paraId="0139ECEB" w14:textId="1E42D18B" w:rsidR="00D550BA" w:rsidRDefault="00D550BA" w:rsidP="00F8084E">
            <w:pPr>
              <w:spacing w:before="120" w:after="120"/>
              <w:jc w:val="center"/>
              <w:textAlignment w:val="top"/>
              <w:rPr>
                <w:rStyle w:val="ui-provider"/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0936D2F" wp14:editId="1BA430CE">
                  <wp:extent cx="9439275" cy="3657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27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295FD" w14:textId="77777777" w:rsidR="00D550BA" w:rsidRDefault="00D550BA" w:rsidP="00F8084E">
            <w:pPr>
              <w:spacing w:before="120" w:after="120"/>
              <w:textAlignment w:val="top"/>
              <w:rPr>
                <w:color w:val="333333"/>
              </w:rPr>
            </w:pPr>
          </w:p>
          <w:p w14:paraId="1152F2C1" w14:textId="5B354174" w:rsidR="0059193B" w:rsidRPr="00F8084E" w:rsidRDefault="00D550BA" w:rsidP="00F8084E">
            <w:pPr>
              <w:spacing w:before="120" w:after="120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Result:</w:t>
            </w:r>
            <w:r>
              <w:rPr>
                <w:rFonts w:ascii="Verdana" w:hAnsi="Verdana"/>
                <w:color w:val="333333"/>
              </w:rPr>
              <w:t xml:space="preserve"> </w:t>
            </w:r>
            <w:r w:rsidR="00BF2F03"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  <w:color w:val="333333"/>
              </w:rPr>
              <w:t>The Claim Details screen displays.</w:t>
            </w:r>
          </w:p>
        </w:tc>
      </w:tr>
      <w:tr w:rsidR="00F82096" w:rsidRPr="0059128F" w14:paraId="2FE1786A" w14:textId="77777777" w:rsidTr="000F0F88">
        <w:trPr>
          <w:trHeight w:val="735"/>
        </w:trPr>
        <w:tc>
          <w:tcPr>
            <w:tcW w:w="260" w:type="pct"/>
            <w:vMerge w:val="restart"/>
          </w:tcPr>
          <w:p w14:paraId="0BFF5386" w14:textId="77777777" w:rsidR="00F82096" w:rsidRPr="007E5FF9" w:rsidRDefault="002A7A68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3</w:t>
            </w:r>
          </w:p>
          <w:p w14:paraId="5D33E20B" w14:textId="77777777" w:rsidR="00672217" w:rsidRPr="007E5FF9" w:rsidRDefault="00672217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40" w:type="pct"/>
            <w:gridSpan w:val="2"/>
            <w:tcBorders>
              <w:bottom w:val="single" w:sz="4" w:space="0" w:color="auto"/>
            </w:tcBorders>
          </w:tcPr>
          <w:p w14:paraId="02CC5C84" w14:textId="0CB7796E" w:rsidR="002B7308" w:rsidRPr="00F8084E" w:rsidRDefault="002B7308" w:rsidP="00F8084E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8084E">
              <w:rPr>
                <w:rFonts w:ascii="Verdana" w:hAnsi="Verdana"/>
              </w:rPr>
              <w:t xml:space="preserve">Click the </w:t>
            </w:r>
            <w:r w:rsidRPr="00F8084E">
              <w:rPr>
                <w:rFonts w:ascii="Verdana" w:hAnsi="Verdana"/>
                <w:b/>
              </w:rPr>
              <w:t>Prescription Details</w:t>
            </w:r>
            <w:r w:rsidRPr="00F8084E">
              <w:rPr>
                <w:rFonts w:ascii="Verdana" w:hAnsi="Verdana"/>
              </w:rPr>
              <w:t xml:space="preserve"> tab and navigate to the </w:t>
            </w:r>
            <w:r w:rsidRPr="00F8084E">
              <w:rPr>
                <w:rFonts w:ascii="Verdana" w:hAnsi="Verdana"/>
                <w:b/>
                <w:bCs/>
              </w:rPr>
              <w:t>Rx Versions</w:t>
            </w:r>
            <w:r w:rsidRPr="00F8084E">
              <w:rPr>
                <w:rFonts w:ascii="Verdana" w:hAnsi="Verdana"/>
              </w:rPr>
              <w:t xml:space="preserve"> section to determine if a “Dispense as Written” (DAW) intervention was made.</w:t>
            </w:r>
          </w:p>
          <w:p w14:paraId="6084E35A" w14:textId="77777777" w:rsidR="002B7308" w:rsidRDefault="002B7308" w:rsidP="00F8084E">
            <w:pPr>
              <w:spacing w:before="120" w:after="120"/>
              <w:textAlignment w:val="top"/>
              <w:rPr>
                <w:rFonts w:ascii="Verdana" w:hAnsi="Verdana"/>
                <w:color w:val="333333"/>
              </w:rPr>
            </w:pPr>
          </w:p>
          <w:p w14:paraId="7505F7D6" w14:textId="3936D030" w:rsidR="002B7308" w:rsidRDefault="002B7308" w:rsidP="00F8084E">
            <w:pPr>
              <w:spacing w:before="120" w:after="120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6021D7" wp14:editId="4A36F3E1">
                  <wp:extent cx="9648825" cy="4572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82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1BC51" w14:textId="77777777" w:rsidR="002B7308" w:rsidRDefault="002B7308" w:rsidP="00F8084E">
            <w:pPr>
              <w:spacing w:before="120" w:after="120"/>
              <w:jc w:val="center"/>
              <w:textAlignment w:val="top"/>
              <w:rPr>
                <w:noProof/>
              </w:rPr>
            </w:pPr>
          </w:p>
          <w:p w14:paraId="2A7399D6" w14:textId="3F4ED209" w:rsidR="002B7308" w:rsidRPr="00F8084E" w:rsidRDefault="002B7308" w:rsidP="00F8084E">
            <w:pPr>
              <w:spacing w:before="120" w:after="120"/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</w:t>
            </w:r>
            <w:r w:rsidR="00BF2F03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 w:cs="Arial"/>
              </w:rPr>
              <w:t xml:space="preserve">If there are no notes to display, </w:t>
            </w:r>
            <w:r w:rsidR="00B60A8E">
              <w:rPr>
                <w:rFonts w:ascii="Verdana" w:hAnsi="Verdana" w:cs="Arial"/>
              </w:rPr>
              <w:t>the following message</w:t>
            </w:r>
            <w:r>
              <w:rPr>
                <w:rFonts w:ascii="Verdana" w:hAnsi="Verdana" w:cs="Arial"/>
              </w:rPr>
              <w:t xml:space="preserve"> will display</w:t>
            </w:r>
            <w:r w:rsidR="00BF2F03">
              <w:rPr>
                <w:rFonts w:ascii="Verdana" w:hAnsi="Verdana" w:cs="Arial"/>
              </w:rPr>
              <w:t xml:space="preserve">: </w:t>
            </w:r>
            <w:r>
              <w:rPr>
                <w:rFonts w:ascii="Verdana" w:hAnsi="Verdana" w:cs="Arial"/>
              </w:rPr>
              <w:t>“No records found.”</w:t>
            </w:r>
          </w:p>
        </w:tc>
      </w:tr>
      <w:tr w:rsidR="004970F0" w:rsidRPr="0059128F" w14:paraId="74CE881E" w14:textId="77777777" w:rsidTr="000F0F88">
        <w:trPr>
          <w:trHeight w:val="422"/>
        </w:trPr>
        <w:tc>
          <w:tcPr>
            <w:tcW w:w="260" w:type="pct"/>
            <w:vMerge/>
          </w:tcPr>
          <w:p w14:paraId="77D553E5" w14:textId="77777777" w:rsidR="004970F0" w:rsidRPr="007E5FF9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  <w:shd w:val="clear" w:color="auto" w:fill="D9D9D9" w:themeFill="background1" w:themeFillShade="D9"/>
          </w:tcPr>
          <w:p w14:paraId="4E006CC7" w14:textId="77777777" w:rsidR="004970F0" w:rsidRPr="007E5FF9" w:rsidRDefault="004970F0" w:rsidP="00F8084E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If…</w:t>
            </w:r>
          </w:p>
        </w:tc>
        <w:tc>
          <w:tcPr>
            <w:tcW w:w="2798" w:type="pct"/>
            <w:shd w:val="clear" w:color="auto" w:fill="D9D9D9" w:themeFill="background1" w:themeFillShade="D9"/>
          </w:tcPr>
          <w:p w14:paraId="015A006A" w14:textId="2049B971" w:rsidR="004970F0" w:rsidRPr="004177FB" w:rsidRDefault="004970F0" w:rsidP="00F8084E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4177FB">
              <w:rPr>
                <w:rFonts w:ascii="Verdana" w:hAnsi="Verdana"/>
                <w:b/>
              </w:rPr>
              <w:t>Then…</w:t>
            </w:r>
          </w:p>
        </w:tc>
      </w:tr>
      <w:tr w:rsidR="004970F0" w:rsidRPr="0059128F" w14:paraId="5158150A" w14:textId="77777777" w:rsidTr="000F0F88">
        <w:trPr>
          <w:trHeight w:val="735"/>
        </w:trPr>
        <w:tc>
          <w:tcPr>
            <w:tcW w:w="260" w:type="pct"/>
            <w:vMerge/>
          </w:tcPr>
          <w:p w14:paraId="3248EE25" w14:textId="77777777" w:rsidR="004970F0" w:rsidRPr="007E5FF9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</w:tcPr>
          <w:p w14:paraId="32E4E193" w14:textId="77777777" w:rsidR="004970F0" w:rsidRPr="007E5FF9" w:rsidRDefault="004970F0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 xml:space="preserve">DAW intervention </w:t>
            </w:r>
            <w:r w:rsidRPr="007E5FF9">
              <w:rPr>
                <w:rFonts w:ascii="Verdana" w:hAnsi="Verdana"/>
                <w:b/>
              </w:rPr>
              <w:t>was made</w:t>
            </w:r>
          </w:p>
        </w:tc>
        <w:tc>
          <w:tcPr>
            <w:tcW w:w="2798" w:type="pct"/>
          </w:tcPr>
          <w:p w14:paraId="733B9F38" w14:textId="47C70C43" w:rsidR="004970F0" w:rsidRPr="0059128F" w:rsidRDefault="00475944" w:rsidP="00F8084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7E5FF9">
              <w:rPr>
                <w:rFonts w:ascii="Verdana" w:hAnsi="Verdana"/>
              </w:rPr>
              <w:t xml:space="preserve">Refer to </w:t>
            </w:r>
            <w:hyperlink r:id="rId13" w:anchor="!/view?docid=2379cb90-2a49-4be2-a38d-6d66d10365fe" w:history="1">
              <w:r w:rsidR="00BB2F48" w:rsidRPr="00BB2F48">
                <w:rPr>
                  <w:rStyle w:val="Hyperlink"/>
                  <w:rFonts w:ascii="Verdana" w:hAnsi="Verdana"/>
                </w:rPr>
                <w:t xml:space="preserve">Compass - Intervention </w:t>
              </w:r>
              <w:proofErr w:type="spellStart"/>
              <w:r w:rsidR="00BB2F48" w:rsidRPr="00BB2F48">
                <w:rPr>
                  <w:rStyle w:val="Hyperlink"/>
                  <w:rFonts w:ascii="Verdana" w:hAnsi="Verdana"/>
                </w:rPr>
                <w:t>Changebacks</w:t>
              </w:r>
              <w:proofErr w:type="spellEnd"/>
              <w:r w:rsidR="00BB2F48" w:rsidRPr="00BB2F48">
                <w:rPr>
                  <w:rStyle w:val="Hyperlink"/>
                  <w:rFonts w:ascii="Verdana" w:hAnsi="Verdana"/>
                </w:rPr>
                <w:t xml:space="preserve"> (062768)</w:t>
              </w:r>
            </w:hyperlink>
            <w:r w:rsidR="004177FB">
              <w:rPr>
                <w:rStyle w:val="Hyperlink"/>
                <w:rFonts w:ascii="Verdana" w:hAnsi="Verdana"/>
              </w:rPr>
              <w:t>.</w:t>
            </w:r>
            <w:r w:rsidR="006C1C19">
              <w:rPr>
                <w:rFonts w:ascii="Verdana" w:hAnsi="Verdana"/>
              </w:rPr>
              <w:t xml:space="preserve"> </w:t>
            </w:r>
          </w:p>
        </w:tc>
      </w:tr>
      <w:tr w:rsidR="004970F0" w:rsidRPr="0059128F" w14:paraId="18473ED8" w14:textId="77777777" w:rsidTr="000F0F88">
        <w:trPr>
          <w:trHeight w:val="735"/>
        </w:trPr>
        <w:tc>
          <w:tcPr>
            <w:tcW w:w="260" w:type="pct"/>
            <w:vMerge/>
          </w:tcPr>
          <w:p w14:paraId="3B2BF77A" w14:textId="77777777" w:rsidR="004970F0" w:rsidRPr="007E5FF9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</w:tcPr>
          <w:p w14:paraId="20C1CACE" w14:textId="59E19F4F" w:rsidR="004970F0" w:rsidRPr="007E5FF9" w:rsidRDefault="004970F0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 xml:space="preserve">After hours, and member needs to speak with the </w:t>
            </w:r>
            <w:proofErr w:type="spellStart"/>
            <w:r w:rsidRPr="007E5FF9">
              <w:rPr>
                <w:rFonts w:ascii="Verdana" w:hAnsi="Verdana"/>
              </w:rPr>
              <w:t>Changeback</w:t>
            </w:r>
            <w:proofErr w:type="spellEnd"/>
            <w:r w:rsidRPr="007E5FF9">
              <w:rPr>
                <w:rFonts w:ascii="Verdana" w:hAnsi="Verdana"/>
              </w:rPr>
              <w:t xml:space="preserve"> team</w:t>
            </w:r>
          </w:p>
        </w:tc>
        <w:tc>
          <w:tcPr>
            <w:tcW w:w="2798" w:type="pct"/>
          </w:tcPr>
          <w:p w14:paraId="7B80D3B8" w14:textId="2B2B496A" w:rsidR="004970F0" w:rsidRPr="0059128F" w:rsidRDefault="00BD4A06" w:rsidP="00F8084E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7E5FF9">
              <w:rPr>
                <w:rFonts w:ascii="Verdana" w:hAnsi="Verdana"/>
              </w:rPr>
              <w:t>A</w:t>
            </w:r>
            <w:r w:rsidR="00634C4C" w:rsidRPr="007E5FF9">
              <w:rPr>
                <w:rFonts w:ascii="Verdana" w:hAnsi="Verdana"/>
              </w:rPr>
              <w:t xml:space="preserve">sk member to call back during </w:t>
            </w:r>
            <w:hyperlink r:id="rId14" w:anchor="!/view?docid=f22eb77e-4033-4ad9-9afb-fc262f29faad" w:history="1">
              <w:r w:rsidR="00FC6D9A">
                <w:rPr>
                  <w:rStyle w:val="Hyperlink"/>
                  <w:rFonts w:ascii="Verdana" w:hAnsi="Verdana"/>
                </w:rPr>
                <w:t>normal business hours (004378)</w:t>
              </w:r>
            </w:hyperlink>
            <w:r w:rsidR="006C1C19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4970F0" w:rsidRPr="0059128F" w14:paraId="6CACE8D7" w14:textId="77777777" w:rsidTr="00C45743">
        <w:trPr>
          <w:trHeight w:val="2780"/>
        </w:trPr>
        <w:tc>
          <w:tcPr>
            <w:tcW w:w="260" w:type="pct"/>
            <w:vMerge/>
          </w:tcPr>
          <w:p w14:paraId="0042A7D5" w14:textId="77777777" w:rsidR="004970F0" w:rsidRPr="007E5FF9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</w:tcPr>
          <w:p w14:paraId="182D552C" w14:textId="77777777" w:rsidR="004970F0" w:rsidRPr="007E5FF9" w:rsidRDefault="004970F0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 xml:space="preserve">DAW intervention </w:t>
            </w:r>
            <w:r w:rsidRPr="007E5FF9">
              <w:rPr>
                <w:rFonts w:ascii="Verdana" w:hAnsi="Verdana"/>
                <w:b/>
                <w:bCs/>
              </w:rPr>
              <w:t>was not made</w:t>
            </w:r>
          </w:p>
        </w:tc>
        <w:tc>
          <w:tcPr>
            <w:tcW w:w="2798" w:type="pct"/>
          </w:tcPr>
          <w:p w14:paraId="7556C733" w14:textId="77777777" w:rsidR="00ED2C8A" w:rsidRPr="00CD4459" w:rsidRDefault="007407B6" w:rsidP="00F8084E">
            <w:pPr>
              <w:pStyle w:val="ListParagraph"/>
              <w:numPr>
                <w:ilvl w:val="0"/>
                <w:numId w:val="4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D4459">
              <w:rPr>
                <w:rFonts w:ascii="Verdana" w:hAnsi="Verdana"/>
              </w:rPr>
              <w:t>Review</w:t>
            </w:r>
            <w:r w:rsidR="004970F0" w:rsidRPr="00CD4459">
              <w:rPr>
                <w:rFonts w:ascii="Verdana" w:hAnsi="Verdana"/>
              </w:rPr>
              <w:t xml:space="preserve"> plan design. </w:t>
            </w:r>
          </w:p>
          <w:p w14:paraId="7F974D28" w14:textId="77777777" w:rsidR="00ED2C8A" w:rsidRPr="00CD4459" w:rsidRDefault="004970F0" w:rsidP="00F8084E">
            <w:pPr>
              <w:pStyle w:val="ListParagraph"/>
              <w:numPr>
                <w:ilvl w:val="1"/>
                <w:numId w:val="4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D4459">
              <w:rPr>
                <w:rFonts w:ascii="Verdana" w:hAnsi="Verdana"/>
              </w:rPr>
              <w:t xml:space="preserve">If </w:t>
            </w:r>
            <w:proofErr w:type="gramStart"/>
            <w:r w:rsidRPr="00CD4459">
              <w:rPr>
                <w:rFonts w:ascii="Verdana" w:hAnsi="Verdana"/>
              </w:rPr>
              <w:t>member</w:t>
            </w:r>
            <w:proofErr w:type="gramEnd"/>
            <w:r w:rsidRPr="00CD4459">
              <w:rPr>
                <w:rFonts w:ascii="Verdana" w:hAnsi="Verdana"/>
              </w:rPr>
              <w:t xml:space="preserve"> has a Mandatory Generic plan, inform them </w:t>
            </w:r>
            <w:proofErr w:type="gramStart"/>
            <w:r w:rsidRPr="00CD4459">
              <w:rPr>
                <w:rFonts w:ascii="Verdana" w:hAnsi="Verdana"/>
              </w:rPr>
              <w:t>brand</w:t>
            </w:r>
            <w:proofErr w:type="gramEnd"/>
            <w:r w:rsidRPr="00CD4459">
              <w:rPr>
                <w:rFonts w:ascii="Verdana" w:hAnsi="Verdana"/>
              </w:rPr>
              <w:t xml:space="preserve"> will only be covered when a generic is not available.</w:t>
            </w:r>
          </w:p>
          <w:p w14:paraId="1751C64F" w14:textId="35BB401C" w:rsidR="0002231D" w:rsidRPr="00CD4459" w:rsidRDefault="007407B6" w:rsidP="00F8084E">
            <w:pPr>
              <w:pStyle w:val="ListParagraph"/>
              <w:numPr>
                <w:ilvl w:val="2"/>
                <w:numId w:val="4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D4459">
              <w:rPr>
                <w:rFonts w:ascii="Verdana" w:hAnsi="Verdana"/>
              </w:rPr>
              <w:t>Run a T</w:t>
            </w:r>
            <w:r w:rsidR="004970F0" w:rsidRPr="00CD4459">
              <w:rPr>
                <w:rFonts w:ascii="Verdana" w:hAnsi="Verdana"/>
              </w:rPr>
              <w:t xml:space="preserve">est </w:t>
            </w:r>
            <w:r w:rsidRPr="00CD4459">
              <w:rPr>
                <w:rFonts w:ascii="Verdana" w:hAnsi="Verdana"/>
              </w:rPr>
              <w:t>C</w:t>
            </w:r>
            <w:r w:rsidR="004970F0" w:rsidRPr="00CD4459">
              <w:rPr>
                <w:rFonts w:ascii="Verdana" w:hAnsi="Verdana"/>
              </w:rPr>
              <w:t xml:space="preserve">laim for the brand name medication at Mail Order with </w:t>
            </w:r>
            <w:bookmarkStart w:id="10" w:name="OLE_LINK8"/>
            <w:r w:rsidR="002B7308" w:rsidRPr="00CD4459">
              <w:rPr>
                <w:rFonts w:ascii="Verdana" w:hAnsi="Verdana"/>
              </w:rPr>
              <w:t>DAW 2 selected for the</w:t>
            </w:r>
            <w:r w:rsidR="002B7308" w:rsidRPr="00CD4459">
              <w:rPr>
                <w:rFonts w:ascii="Verdana" w:hAnsi="Verdana"/>
                <w:b/>
                <w:bCs/>
              </w:rPr>
              <w:t xml:space="preserve"> Dispense as Written</w:t>
            </w:r>
            <w:r w:rsidR="002B7308" w:rsidRPr="00CD4459">
              <w:rPr>
                <w:rFonts w:ascii="Verdana" w:hAnsi="Verdana"/>
              </w:rPr>
              <w:t xml:space="preserve"> field indicating </w:t>
            </w:r>
            <w:bookmarkEnd w:id="10"/>
            <w:r w:rsidR="002B7308" w:rsidRPr="00CD4459">
              <w:rPr>
                <w:rFonts w:ascii="Verdana" w:hAnsi="Verdana"/>
                <w:b/>
                <w:bCs/>
              </w:rPr>
              <w:t>Patient Requests Brand</w:t>
            </w:r>
            <w:r w:rsidR="00723CDD" w:rsidRPr="00CD4459">
              <w:rPr>
                <w:rFonts w:ascii="Verdana" w:hAnsi="Verdana"/>
              </w:rPr>
              <w:t xml:space="preserve">. </w:t>
            </w:r>
            <w:r w:rsidR="004970F0" w:rsidRPr="00CD4459">
              <w:rPr>
                <w:rFonts w:ascii="Verdana" w:hAnsi="Verdana"/>
              </w:rPr>
              <w:t xml:space="preserve">Inform the member of possible co-pay. </w:t>
            </w:r>
          </w:p>
          <w:p w14:paraId="490248B6" w14:textId="5312E7C1" w:rsidR="004970F0" w:rsidRPr="00CD4459" w:rsidRDefault="004970F0" w:rsidP="00F8084E">
            <w:pPr>
              <w:pStyle w:val="ListParagraph"/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CD4459">
              <w:rPr>
                <w:rFonts w:ascii="Verdana" w:hAnsi="Verdana"/>
                <w:b/>
              </w:rPr>
              <w:t xml:space="preserve">Note:  </w:t>
            </w:r>
            <w:r w:rsidRPr="00CD4459">
              <w:rPr>
                <w:rFonts w:ascii="Verdana" w:hAnsi="Verdana"/>
              </w:rPr>
              <w:t>Depending on the plan design, if a retrans</w:t>
            </w:r>
            <w:r w:rsidR="00817B29" w:rsidRPr="00CD4459">
              <w:rPr>
                <w:rFonts w:ascii="Verdana" w:hAnsi="Verdana"/>
              </w:rPr>
              <w:t>lation</w:t>
            </w:r>
            <w:r w:rsidRPr="00CD4459">
              <w:rPr>
                <w:rFonts w:ascii="Verdana" w:hAnsi="Verdana"/>
              </w:rPr>
              <w:t xml:space="preserve"> occur</w:t>
            </w:r>
            <w:r w:rsidR="00817B29" w:rsidRPr="00CD4459">
              <w:rPr>
                <w:rFonts w:ascii="Verdana" w:hAnsi="Verdana"/>
              </w:rPr>
              <w:t>s,</w:t>
            </w:r>
            <w:r w:rsidRPr="00CD4459">
              <w:rPr>
                <w:rFonts w:ascii="Verdana" w:hAnsi="Verdana"/>
              </w:rPr>
              <w:t xml:space="preserve"> some members are charged a DAW </w:t>
            </w:r>
            <w:r w:rsidR="00B03DAD" w:rsidRPr="00CD4459">
              <w:rPr>
                <w:rFonts w:ascii="Verdana" w:hAnsi="Verdana"/>
              </w:rPr>
              <w:t xml:space="preserve">cost difference </w:t>
            </w:r>
            <w:r w:rsidRPr="00CD4459">
              <w:rPr>
                <w:rFonts w:ascii="Verdana" w:hAnsi="Verdana"/>
              </w:rPr>
              <w:t>along with the copay although their prescriber did not indicate DAW and some are charged the difference between the brand and the generic.</w:t>
            </w:r>
          </w:p>
          <w:p w14:paraId="5271A3FC" w14:textId="70B5C08B" w:rsidR="00C60922" w:rsidRPr="00ED2C8A" w:rsidRDefault="00C60922" w:rsidP="00F8084E">
            <w:pPr>
              <w:pStyle w:val="ListParagraph"/>
              <w:numPr>
                <w:ilvl w:val="0"/>
                <w:numId w:val="5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CD4459">
              <w:rPr>
                <w:rFonts w:ascii="Verdana" w:hAnsi="Verdana"/>
              </w:rPr>
              <w:t>Proceed to Step 4.</w:t>
            </w:r>
          </w:p>
        </w:tc>
      </w:tr>
      <w:tr w:rsidR="00F82096" w:rsidRPr="0059128F" w14:paraId="317820C3" w14:textId="77777777" w:rsidTr="000F0F88">
        <w:trPr>
          <w:trHeight w:val="20"/>
        </w:trPr>
        <w:tc>
          <w:tcPr>
            <w:tcW w:w="260" w:type="pct"/>
            <w:vMerge w:val="restart"/>
          </w:tcPr>
          <w:p w14:paraId="406D6855" w14:textId="2F597B77" w:rsidR="00F82096" w:rsidRPr="0059128F" w:rsidRDefault="00500742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6E24CB0" wp14:editId="05C472EB">
                  <wp:extent cx="304762" cy="304762"/>
                  <wp:effectExtent l="0" t="0" r="635" b="635"/>
                  <wp:docPr id="915204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04119" name="Picture 9152041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2A7A68">
              <w:rPr>
                <w:rFonts w:ascii="Verdana" w:hAnsi="Verdana"/>
                <w:b/>
              </w:rPr>
              <w:t>4</w:t>
            </w:r>
          </w:p>
        </w:tc>
        <w:tc>
          <w:tcPr>
            <w:tcW w:w="4740" w:type="pct"/>
            <w:gridSpan w:val="2"/>
            <w:tcBorders>
              <w:bottom w:val="single" w:sz="4" w:space="0" w:color="auto"/>
            </w:tcBorders>
          </w:tcPr>
          <w:p w14:paraId="404851D5" w14:textId="7BD34A35" w:rsidR="00674620" w:rsidRPr="007E5FF9" w:rsidRDefault="00F82096" w:rsidP="00674620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Use the appropriate scenario below:</w:t>
            </w:r>
          </w:p>
        </w:tc>
      </w:tr>
      <w:tr w:rsidR="004970F0" w:rsidRPr="0059128F" w14:paraId="7A45D170" w14:textId="77777777" w:rsidTr="000F0F88">
        <w:tc>
          <w:tcPr>
            <w:tcW w:w="260" w:type="pct"/>
            <w:vMerge/>
          </w:tcPr>
          <w:p w14:paraId="688D9E25" w14:textId="77777777" w:rsidR="004970F0" w:rsidRPr="0059128F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  <w:shd w:val="clear" w:color="auto" w:fill="D9D9D9" w:themeFill="background1" w:themeFillShade="D9"/>
          </w:tcPr>
          <w:p w14:paraId="1BF8F252" w14:textId="0DF83C56" w:rsidR="004970F0" w:rsidRPr="007E5FF9" w:rsidRDefault="004970F0" w:rsidP="00F8084E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If</w:t>
            </w:r>
            <w:r w:rsidR="00183AFB">
              <w:rPr>
                <w:rFonts w:ascii="Verdana" w:hAnsi="Verdana"/>
                <w:b/>
              </w:rPr>
              <w:t xml:space="preserve"> member is still unsatisfied with the substitution</w:t>
            </w:r>
            <w:r w:rsidRPr="007E5FF9">
              <w:rPr>
                <w:rFonts w:ascii="Verdana" w:hAnsi="Verdana"/>
                <w:b/>
              </w:rPr>
              <w:t>…</w:t>
            </w:r>
          </w:p>
        </w:tc>
        <w:tc>
          <w:tcPr>
            <w:tcW w:w="2798" w:type="pct"/>
            <w:shd w:val="clear" w:color="auto" w:fill="D9D9D9" w:themeFill="background1" w:themeFillShade="D9"/>
          </w:tcPr>
          <w:p w14:paraId="3874F773" w14:textId="77777777" w:rsidR="004970F0" w:rsidRPr="004177FB" w:rsidRDefault="004970F0" w:rsidP="00F8084E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4177FB">
              <w:rPr>
                <w:rFonts w:ascii="Verdana" w:hAnsi="Verdana"/>
                <w:b/>
              </w:rPr>
              <w:t>Then…</w:t>
            </w:r>
          </w:p>
        </w:tc>
      </w:tr>
      <w:tr w:rsidR="004970F0" w:rsidRPr="0059128F" w14:paraId="4D7CD820" w14:textId="77777777" w:rsidTr="000F0F88">
        <w:trPr>
          <w:trHeight w:val="877"/>
        </w:trPr>
        <w:tc>
          <w:tcPr>
            <w:tcW w:w="260" w:type="pct"/>
            <w:vMerge/>
          </w:tcPr>
          <w:p w14:paraId="6380ADA5" w14:textId="77777777" w:rsidR="004970F0" w:rsidRPr="0059128F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</w:tcPr>
          <w:p w14:paraId="5A928BCD" w14:textId="1FC3C0D2" w:rsidR="004970F0" w:rsidRPr="007E5FF9" w:rsidRDefault="0041141D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During </w:t>
            </w:r>
            <w:r w:rsidR="00895C45">
              <w:rPr>
                <w:rFonts w:ascii="Verdana" w:hAnsi="Verdana"/>
              </w:rPr>
              <w:t>Clinical Care Services hours of operation</w:t>
            </w:r>
          </w:p>
          <w:p w14:paraId="430A10CA" w14:textId="77777777" w:rsidR="004970F0" w:rsidRPr="007E5FF9" w:rsidRDefault="004970F0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</w:p>
        </w:tc>
        <w:tc>
          <w:tcPr>
            <w:tcW w:w="2798" w:type="pct"/>
          </w:tcPr>
          <w:p w14:paraId="70BFE0E4" w14:textId="6287EC00" w:rsidR="00C60922" w:rsidRDefault="00C67E3A" w:rsidP="00F8084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7E5FF9">
              <w:rPr>
                <w:rFonts w:ascii="Verdana" w:hAnsi="Verdana"/>
              </w:rPr>
              <w:t xml:space="preserve">Warm </w:t>
            </w:r>
            <w:r w:rsidR="004970F0" w:rsidRPr="007E5FF9">
              <w:rPr>
                <w:rFonts w:ascii="Verdana" w:hAnsi="Verdana"/>
              </w:rPr>
              <w:t>Transfer to</w:t>
            </w:r>
            <w:r w:rsidR="0049271F" w:rsidRPr="007E5FF9">
              <w:rPr>
                <w:rFonts w:ascii="Verdana" w:hAnsi="Verdana"/>
              </w:rPr>
              <w:t xml:space="preserve"> </w:t>
            </w:r>
            <w:hyperlink r:id="rId16" w:anchor="!/view?docid=f22eb77e-4033-4ad9-9afb-fc262f29faad" w:history="1">
              <w:r w:rsidR="009F6F0C">
                <w:rPr>
                  <w:rStyle w:val="Hyperlink"/>
                  <w:rFonts w:ascii="Verdana" w:hAnsi="Verdana"/>
                </w:rPr>
                <w:t>Clinical Care Services (004378)</w:t>
              </w:r>
            </w:hyperlink>
            <w:r w:rsidR="0049271F">
              <w:rPr>
                <w:rFonts w:ascii="Verdana" w:hAnsi="Verdana"/>
                <w:color w:val="333333"/>
              </w:rPr>
              <w:t xml:space="preserve"> </w:t>
            </w:r>
            <w:r w:rsidR="0049271F" w:rsidRPr="007E5FF9">
              <w:rPr>
                <w:rFonts w:ascii="Verdana" w:hAnsi="Verdana"/>
              </w:rPr>
              <w:t xml:space="preserve">to verify the prescription.  </w:t>
            </w:r>
          </w:p>
          <w:p w14:paraId="4885BBA7" w14:textId="22170B16" w:rsidR="004970F0" w:rsidRPr="00CD5D57" w:rsidRDefault="00C67E3A" w:rsidP="00F8084E">
            <w:pPr>
              <w:autoSpaceDE w:val="0"/>
              <w:autoSpaceDN w:val="0"/>
              <w:adjustRightInd w:val="0"/>
              <w:spacing w:before="120" w:after="120"/>
              <w:rPr>
                <w:rFonts w:ascii="Helvetica" w:hAnsi="Helvetica" w:cs="Helvetica"/>
                <w:b/>
                <w:bCs/>
                <w:color w:val="000000"/>
              </w:rPr>
            </w:pPr>
            <w:r w:rsidRPr="007E5FF9">
              <w:rPr>
                <w:rFonts w:ascii="Verdana" w:hAnsi="Verdana" w:cs="Verdana"/>
              </w:rPr>
              <w:t>Refer to</w:t>
            </w:r>
            <w:r w:rsidR="0049271F" w:rsidRPr="007E5FF9">
              <w:rPr>
                <w:rFonts w:ascii="Verdana" w:hAnsi="Verdana" w:cs="Verdana"/>
              </w:rPr>
              <w:t xml:space="preserve"> </w:t>
            </w:r>
            <w:hyperlink r:id="rId17" w:anchor="!/view?docid=18c64566-0ebb-4760-96fe-04da06185de0" w:history="1">
              <w:r w:rsidR="00723CDD">
                <w:rPr>
                  <w:rStyle w:val="Hyperlink"/>
                  <w:rFonts w:ascii="Verdana" w:hAnsi="Verdana"/>
                </w:rPr>
                <w:t>Basic Call Handling (066076)</w:t>
              </w:r>
            </w:hyperlink>
            <w:r w:rsidRPr="00B730B6">
              <w:rPr>
                <w:rFonts w:ascii="Verdana" w:hAnsi="Verdana" w:cs="Verdana"/>
                <w:color w:val="000000"/>
              </w:rPr>
              <w:t xml:space="preserve"> </w:t>
            </w:r>
            <w:r w:rsidRPr="007E5FF9">
              <w:rPr>
                <w:rFonts w:ascii="Verdana" w:hAnsi="Verdana" w:cs="Helvetica"/>
                <w:bCs/>
              </w:rPr>
              <w:t>for proper introduction and release of caller.</w:t>
            </w:r>
            <w:r w:rsidR="00672217" w:rsidRPr="007E5FF9">
              <w:rPr>
                <w:rFonts w:ascii="Verdana" w:hAnsi="Verdana" w:cs="Helvetica"/>
                <w:bCs/>
              </w:rPr>
              <w:t xml:space="preserve"> </w:t>
            </w:r>
          </w:p>
        </w:tc>
      </w:tr>
      <w:tr w:rsidR="004970F0" w:rsidRPr="0059128F" w14:paraId="53095A08" w14:textId="77777777" w:rsidTr="000F0F88">
        <w:trPr>
          <w:trHeight w:val="877"/>
        </w:trPr>
        <w:tc>
          <w:tcPr>
            <w:tcW w:w="260" w:type="pct"/>
            <w:vMerge/>
          </w:tcPr>
          <w:p w14:paraId="497C1107" w14:textId="77777777" w:rsidR="004970F0" w:rsidRPr="0059128F" w:rsidRDefault="004970F0" w:rsidP="00F8084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42" w:type="pct"/>
          </w:tcPr>
          <w:p w14:paraId="37A6055F" w14:textId="77777777" w:rsidR="004970F0" w:rsidRPr="007E5FF9" w:rsidRDefault="004970F0" w:rsidP="00F8084E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After hours for Clinical Counseling team</w:t>
            </w:r>
          </w:p>
        </w:tc>
        <w:tc>
          <w:tcPr>
            <w:tcW w:w="2798" w:type="pct"/>
          </w:tcPr>
          <w:p w14:paraId="549796BF" w14:textId="219AF3E0" w:rsidR="0049271F" w:rsidRDefault="00672217" w:rsidP="00F8084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7E5FF9">
              <w:rPr>
                <w:rFonts w:ascii="Verdana" w:hAnsi="Verdana"/>
              </w:rPr>
              <w:t xml:space="preserve">Refer to </w:t>
            </w:r>
            <w:hyperlink r:id="rId18" w:anchor="!/view?docid=f22eb77e-4033-4ad9-9afb-fc262f29faad" w:history="1">
              <w:r w:rsidR="002746E9">
                <w:rPr>
                  <w:rStyle w:val="Hyperlink"/>
                  <w:rFonts w:ascii="Verdana" w:hAnsi="Verdana"/>
                </w:rPr>
                <w:t>Clinical Care Services (004378)</w:t>
              </w:r>
            </w:hyperlink>
            <w:r w:rsidR="00F80726">
              <w:rPr>
                <w:rFonts w:ascii="Verdana" w:hAnsi="Verdana"/>
                <w:color w:val="333333"/>
              </w:rPr>
              <w:t xml:space="preserve"> </w:t>
            </w:r>
            <w:r w:rsidR="004970F0" w:rsidRPr="007E5FF9">
              <w:rPr>
                <w:rFonts w:ascii="Verdana" w:hAnsi="Verdana"/>
              </w:rPr>
              <w:t>for hours of operation.</w:t>
            </w:r>
          </w:p>
          <w:p w14:paraId="336F61D8" w14:textId="2D3D50D5" w:rsidR="004970F0" w:rsidRPr="0059128F" w:rsidRDefault="003F1082" w:rsidP="00FA542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>
              <w:rPr>
                <w:rStyle w:val="ui-provider"/>
                <w:rFonts w:ascii="Verdana" w:hAnsi="Verdana"/>
              </w:rPr>
              <w:t>Create</w:t>
            </w:r>
            <w:r w:rsidR="0005503E">
              <w:rPr>
                <w:rStyle w:val="ui-provider"/>
                <w:rFonts w:ascii="Verdana" w:hAnsi="Verdana"/>
              </w:rPr>
              <w:t xml:space="preserve"> a </w:t>
            </w:r>
            <w:hyperlink r:id="rId19" w:anchor="!/view?docid=64f18e5a-4d56-4175-ba8e-e7d094e501d6" w:history="1">
              <w:r w:rsidR="0005503E" w:rsidRPr="00EA72F7">
                <w:rPr>
                  <w:rStyle w:val="Hyperlink"/>
                  <w:rFonts w:ascii="Verdana" w:hAnsi="Verdana"/>
                </w:rPr>
                <w:t>Support Task</w:t>
              </w:r>
              <w:r w:rsidRPr="00EA72F7">
                <w:rPr>
                  <w:rStyle w:val="Hyperlink"/>
                  <w:rFonts w:ascii="Verdana" w:hAnsi="Verdana"/>
                </w:rPr>
                <w:t xml:space="preserve"> (050031)</w:t>
              </w:r>
            </w:hyperlink>
            <w:r w:rsidR="00FA542A">
              <w:rPr>
                <w:rStyle w:val="ui-provider"/>
                <w:rFonts w:ascii="Verdana" w:hAnsi="Verdana"/>
              </w:rPr>
              <w:t>.</w:t>
            </w:r>
          </w:p>
        </w:tc>
      </w:tr>
    </w:tbl>
    <w:p w14:paraId="28CFD873" w14:textId="77777777" w:rsidR="000825E5" w:rsidRDefault="000825E5" w:rsidP="00261D94">
      <w:pPr>
        <w:spacing w:before="120" w:after="120"/>
        <w:rPr>
          <w:rFonts w:ascii="Verdana" w:hAnsi="Verdana"/>
        </w:rPr>
      </w:pPr>
    </w:p>
    <w:p w14:paraId="48AF6AB3" w14:textId="1FA3BE6C" w:rsidR="00193D9E" w:rsidRDefault="00193D9E" w:rsidP="00261D9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7515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6918" w:rsidRPr="0059128F" w14:paraId="088E7133" w14:textId="77777777" w:rsidTr="00723CDD">
        <w:tc>
          <w:tcPr>
            <w:tcW w:w="5000" w:type="pct"/>
            <w:shd w:val="clear" w:color="auto" w:fill="BFBFBF" w:themeFill="background1" w:themeFillShade="BF"/>
          </w:tcPr>
          <w:p w14:paraId="05EDA2E2" w14:textId="77777777" w:rsidR="00F86918" w:rsidRPr="0059128F" w:rsidRDefault="00F86918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Available_Task_Types"/>
            <w:bookmarkStart w:id="12" w:name="_Various_Work_Instructions_2"/>
            <w:bookmarkStart w:id="13" w:name="_Log_Activity:"/>
            <w:bookmarkStart w:id="14" w:name="_Resolution_Time:"/>
            <w:bookmarkStart w:id="15" w:name="_Toc160008078"/>
            <w:bookmarkEnd w:id="11"/>
            <w:bookmarkEnd w:id="12"/>
            <w:bookmarkEnd w:id="13"/>
            <w:bookmarkEnd w:id="14"/>
            <w:r w:rsidRPr="0059128F">
              <w:rPr>
                <w:rFonts w:ascii="Verdana" w:hAnsi="Verdana"/>
                <w:i w:val="0"/>
                <w:iCs w:val="0"/>
              </w:rPr>
              <w:t>Resolution Time</w:t>
            </w:r>
            <w:bookmarkEnd w:id="15"/>
          </w:p>
        </w:tc>
      </w:tr>
    </w:tbl>
    <w:p w14:paraId="5B9974BD" w14:textId="77777777" w:rsidR="00765145" w:rsidRPr="007E5FF9" w:rsidRDefault="00765145" w:rsidP="00261D94">
      <w:pPr>
        <w:spacing w:before="120" w:after="120"/>
        <w:rPr>
          <w:rFonts w:ascii="Verdana" w:hAnsi="Verdana"/>
        </w:rPr>
      </w:pPr>
      <w:r w:rsidRPr="007E5FF9">
        <w:rPr>
          <w:rFonts w:ascii="Verdana" w:hAnsi="Verdana"/>
        </w:rPr>
        <w:t>Within 2 business days.</w:t>
      </w:r>
    </w:p>
    <w:bookmarkStart w:id="16" w:name="_Alternatives"/>
    <w:bookmarkEnd w:id="16"/>
    <w:p w14:paraId="29204DE1" w14:textId="428E47C7" w:rsidR="00193D9E" w:rsidRDefault="00E75158" w:rsidP="00261D94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193D9E" w:rsidRPr="00E75158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A7A68" w:rsidRPr="0059128F" w14:paraId="48C3D701" w14:textId="77777777" w:rsidTr="00723CDD">
        <w:tc>
          <w:tcPr>
            <w:tcW w:w="5000" w:type="pct"/>
            <w:shd w:val="clear" w:color="auto" w:fill="BFBFBF" w:themeFill="background1" w:themeFillShade="BF"/>
          </w:tcPr>
          <w:p w14:paraId="7781C733" w14:textId="77777777" w:rsidR="002A7A68" w:rsidRPr="0059128F" w:rsidRDefault="002A7A68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6000807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7C6C35A6" w14:textId="6D34293B" w:rsidR="00C0091C" w:rsidRPr="00BD5C6A" w:rsidRDefault="00BB2F48" w:rsidP="002369A4">
      <w:pPr>
        <w:spacing w:before="120" w:after="120"/>
        <w:rPr>
          <w:rFonts w:ascii="Verdana" w:hAnsi="Verdana"/>
        </w:rPr>
      </w:pPr>
      <w:hyperlink r:id="rId20" w:anchor="!/view?docid=2379cb90-2a49-4be2-a38d-6d66d10365fe" w:history="1">
        <w:r w:rsidRPr="00BB2F48">
          <w:rPr>
            <w:rStyle w:val="Hyperlink"/>
            <w:rFonts w:ascii="Verdana" w:hAnsi="Verdana"/>
          </w:rPr>
          <w:t xml:space="preserve">Compass - Intervention </w:t>
        </w:r>
        <w:proofErr w:type="spellStart"/>
        <w:r w:rsidRPr="00BB2F48">
          <w:rPr>
            <w:rStyle w:val="Hyperlink"/>
            <w:rFonts w:ascii="Verdana" w:hAnsi="Verdana"/>
          </w:rPr>
          <w:t>Changebacks</w:t>
        </w:r>
        <w:proofErr w:type="spellEnd"/>
        <w:r w:rsidRPr="00BB2F48">
          <w:rPr>
            <w:rStyle w:val="Hyperlink"/>
            <w:rFonts w:ascii="Verdana" w:hAnsi="Verdana"/>
          </w:rPr>
          <w:t xml:space="preserve"> (062768)</w:t>
        </w:r>
      </w:hyperlink>
    </w:p>
    <w:p w14:paraId="58A03D17" w14:textId="77777777" w:rsidR="00654F96" w:rsidRDefault="00654F96" w:rsidP="00654F96">
      <w:pPr>
        <w:spacing w:before="120" w:after="120"/>
        <w:rPr>
          <w:rFonts w:ascii="Verdana" w:hAnsi="Verdana"/>
        </w:rPr>
      </w:pPr>
      <w:hyperlink r:id="rId21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3295F3E0" w14:textId="78DF4DDF" w:rsidR="002A7A68" w:rsidRDefault="002A7A68" w:rsidP="00261D94">
      <w:pPr>
        <w:spacing w:before="120" w:after="120"/>
        <w:rPr>
          <w:rFonts w:ascii="Verdana" w:hAnsi="Verdana"/>
        </w:rPr>
      </w:pPr>
      <w:r w:rsidRPr="002A7A68">
        <w:rPr>
          <w:rFonts w:ascii="Verdana" w:hAnsi="Verdana"/>
          <w:b/>
        </w:rPr>
        <w:t xml:space="preserve">Parent </w:t>
      </w:r>
      <w:r w:rsidR="00C0091C">
        <w:rPr>
          <w:rFonts w:ascii="Verdana" w:hAnsi="Verdana"/>
          <w:b/>
        </w:rPr>
        <w:t>Document</w:t>
      </w:r>
      <w:r w:rsidRPr="002A7A68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hyperlink r:id="rId22" w:tgtFrame="_blank" w:history="1">
        <w:r w:rsidR="00723CDD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  <w:r w:rsidRPr="00482461">
        <w:rPr>
          <w:rFonts w:ascii="Verdana" w:hAnsi="Verdana"/>
        </w:rPr>
        <w:t xml:space="preserve">  </w:t>
      </w:r>
    </w:p>
    <w:p w14:paraId="55A9B47A" w14:textId="408F7D1A" w:rsidR="002A7A68" w:rsidRDefault="002A7A68" w:rsidP="002A7A68">
      <w:pPr>
        <w:jc w:val="right"/>
        <w:rPr>
          <w:rFonts w:ascii="Verdana" w:hAnsi="Verdana"/>
        </w:rPr>
      </w:pPr>
      <w:hyperlink w:anchor="_top" w:history="1">
        <w:r w:rsidRPr="00E75158">
          <w:rPr>
            <w:rStyle w:val="Hyperlink"/>
            <w:rFonts w:ascii="Verdana" w:hAnsi="Verdana"/>
          </w:rPr>
          <w:t>Top of the Document</w:t>
        </w:r>
      </w:hyperlink>
    </w:p>
    <w:p w14:paraId="6FD7FECD" w14:textId="77777777" w:rsidR="00F82096" w:rsidRDefault="00F82096" w:rsidP="00F82096">
      <w:pPr>
        <w:jc w:val="right"/>
        <w:rPr>
          <w:rFonts w:ascii="Verdana" w:hAnsi="Verdana"/>
        </w:rPr>
      </w:pPr>
    </w:p>
    <w:p w14:paraId="4C56F023" w14:textId="77777777" w:rsidR="00F82096" w:rsidRPr="00C247CB" w:rsidRDefault="00C4080B" w:rsidP="00F82096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3E475DAF" w14:textId="77777777" w:rsidR="00F82096" w:rsidRPr="00C247CB" w:rsidRDefault="00F82096" w:rsidP="00F8209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7407B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7407B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7407B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2E1DCC9" w14:textId="77777777" w:rsidR="00F82096" w:rsidRPr="00C247CB" w:rsidRDefault="00F82096" w:rsidP="00F8209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817B29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DDFFF89" w14:textId="77777777" w:rsidR="00FC1C44" w:rsidRPr="00902E07" w:rsidRDefault="00FC1C44" w:rsidP="00F82096"/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28EB1" w14:textId="77777777" w:rsidR="00712546" w:rsidRDefault="00712546">
      <w:r>
        <w:separator/>
      </w:r>
    </w:p>
  </w:endnote>
  <w:endnote w:type="continuationSeparator" w:id="0">
    <w:p w14:paraId="5F824D22" w14:textId="77777777" w:rsidR="00712546" w:rsidRDefault="00712546">
      <w:r>
        <w:continuationSeparator/>
      </w:r>
    </w:p>
  </w:endnote>
  <w:endnote w:type="continuationNotice" w:id="1">
    <w:p w14:paraId="426F51A3" w14:textId="77777777" w:rsidR="00712546" w:rsidRDefault="00712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9B257" w14:textId="77777777" w:rsidR="00712546" w:rsidRDefault="00712546">
      <w:r>
        <w:separator/>
      </w:r>
    </w:p>
  </w:footnote>
  <w:footnote w:type="continuationSeparator" w:id="0">
    <w:p w14:paraId="51047D50" w14:textId="77777777" w:rsidR="00712546" w:rsidRDefault="00712546">
      <w:r>
        <w:continuationSeparator/>
      </w:r>
    </w:p>
  </w:footnote>
  <w:footnote w:type="continuationNotice" w:id="1">
    <w:p w14:paraId="544F4100" w14:textId="77777777" w:rsidR="00712546" w:rsidRDefault="007125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2E50"/>
    <w:multiLevelType w:val="hybridMultilevel"/>
    <w:tmpl w:val="BAE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38C"/>
    <w:multiLevelType w:val="hybridMultilevel"/>
    <w:tmpl w:val="2EC235A6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609A"/>
    <w:multiLevelType w:val="hybridMultilevel"/>
    <w:tmpl w:val="8B66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67C5"/>
    <w:multiLevelType w:val="hybridMultilevel"/>
    <w:tmpl w:val="8A1E1C1C"/>
    <w:lvl w:ilvl="0" w:tplc="B1582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7C3A"/>
    <w:multiLevelType w:val="hybridMultilevel"/>
    <w:tmpl w:val="A314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59611">
    <w:abstractNumId w:val="2"/>
  </w:num>
  <w:num w:numId="2" w16cid:durableId="1775520509">
    <w:abstractNumId w:val="1"/>
  </w:num>
  <w:num w:numId="3" w16cid:durableId="1298487874">
    <w:abstractNumId w:val="3"/>
  </w:num>
  <w:num w:numId="4" w16cid:durableId="338821266">
    <w:abstractNumId w:val="5"/>
  </w:num>
  <w:num w:numId="5" w16cid:durableId="1954166687">
    <w:abstractNumId w:val="4"/>
  </w:num>
  <w:num w:numId="6" w16cid:durableId="105954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231D"/>
    <w:rsid w:val="00037E53"/>
    <w:rsid w:val="000516A8"/>
    <w:rsid w:val="0005503E"/>
    <w:rsid w:val="00057B26"/>
    <w:rsid w:val="00076455"/>
    <w:rsid w:val="00076D5C"/>
    <w:rsid w:val="000825E5"/>
    <w:rsid w:val="0008665F"/>
    <w:rsid w:val="000A3CD5"/>
    <w:rsid w:val="000A57A5"/>
    <w:rsid w:val="000B0454"/>
    <w:rsid w:val="000B3C4C"/>
    <w:rsid w:val="000B6384"/>
    <w:rsid w:val="000D6714"/>
    <w:rsid w:val="000F0F88"/>
    <w:rsid w:val="00110EA0"/>
    <w:rsid w:val="001459E7"/>
    <w:rsid w:val="0016273A"/>
    <w:rsid w:val="00180B59"/>
    <w:rsid w:val="00183AFB"/>
    <w:rsid w:val="0019353A"/>
    <w:rsid w:val="00193D9E"/>
    <w:rsid w:val="001C41CB"/>
    <w:rsid w:val="001F7EC4"/>
    <w:rsid w:val="002016B4"/>
    <w:rsid w:val="00204B79"/>
    <w:rsid w:val="00207425"/>
    <w:rsid w:val="00215763"/>
    <w:rsid w:val="002369A4"/>
    <w:rsid w:val="00257834"/>
    <w:rsid w:val="002609A1"/>
    <w:rsid w:val="00260F10"/>
    <w:rsid w:val="00261D94"/>
    <w:rsid w:val="00273F6F"/>
    <w:rsid w:val="002746E9"/>
    <w:rsid w:val="00283880"/>
    <w:rsid w:val="00287E21"/>
    <w:rsid w:val="002A7A68"/>
    <w:rsid w:val="002B593E"/>
    <w:rsid w:val="002B7308"/>
    <w:rsid w:val="002C20DB"/>
    <w:rsid w:val="002D4D6C"/>
    <w:rsid w:val="00303F88"/>
    <w:rsid w:val="0034385B"/>
    <w:rsid w:val="003647C2"/>
    <w:rsid w:val="00387A49"/>
    <w:rsid w:val="003A4FAB"/>
    <w:rsid w:val="003C5D6A"/>
    <w:rsid w:val="003C7357"/>
    <w:rsid w:val="003E3D95"/>
    <w:rsid w:val="003F1082"/>
    <w:rsid w:val="003F7571"/>
    <w:rsid w:val="00402F2E"/>
    <w:rsid w:val="00406DB5"/>
    <w:rsid w:val="004078CB"/>
    <w:rsid w:val="0041141D"/>
    <w:rsid w:val="004177FB"/>
    <w:rsid w:val="00426DA3"/>
    <w:rsid w:val="00450E22"/>
    <w:rsid w:val="00457EAE"/>
    <w:rsid w:val="00475944"/>
    <w:rsid w:val="00476EAD"/>
    <w:rsid w:val="00482461"/>
    <w:rsid w:val="004825AB"/>
    <w:rsid w:val="00485A27"/>
    <w:rsid w:val="0049271F"/>
    <w:rsid w:val="004970F0"/>
    <w:rsid w:val="004A41FE"/>
    <w:rsid w:val="004E32D7"/>
    <w:rsid w:val="00500742"/>
    <w:rsid w:val="0051410E"/>
    <w:rsid w:val="00524CDD"/>
    <w:rsid w:val="00541270"/>
    <w:rsid w:val="0054417D"/>
    <w:rsid w:val="0055765C"/>
    <w:rsid w:val="00572B68"/>
    <w:rsid w:val="0058268F"/>
    <w:rsid w:val="005910B5"/>
    <w:rsid w:val="0059128F"/>
    <w:rsid w:val="0059193B"/>
    <w:rsid w:val="005B1663"/>
    <w:rsid w:val="005D7DC2"/>
    <w:rsid w:val="006005DE"/>
    <w:rsid w:val="0061025C"/>
    <w:rsid w:val="006216CE"/>
    <w:rsid w:val="0062214F"/>
    <w:rsid w:val="00622D77"/>
    <w:rsid w:val="006234E2"/>
    <w:rsid w:val="00634C4C"/>
    <w:rsid w:val="00636B18"/>
    <w:rsid w:val="00637CA1"/>
    <w:rsid w:val="00654F96"/>
    <w:rsid w:val="00661EE7"/>
    <w:rsid w:val="00672217"/>
    <w:rsid w:val="00674620"/>
    <w:rsid w:val="006A0481"/>
    <w:rsid w:val="006B0ACD"/>
    <w:rsid w:val="006B2B8D"/>
    <w:rsid w:val="006C1C19"/>
    <w:rsid w:val="006D6C90"/>
    <w:rsid w:val="006F581F"/>
    <w:rsid w:val="00704AF2"/>
    <w:rsid w:val="00712546"/>
    <w:rsid w:val="007150D8"/>
    <w:rsid w:val="00723CDD"/>
    <w:rsid w:val="00727095"/>
    <w:rsid w:val="00730F8B"/>
    <w:rsid w:val="0073294A"/>
    <w:rsid w:val="007407B6"/>
    <w:rsid w:val="007438B7"/>
    <w:rsid w:val="00751D06"/>
    <w:rsid w:val="00752801"/>
    <w:rsid w:val="00765145"/>
    <w:rsid w:val="00780911"/>
    <w:rsid w:val="00786BEB"/>
    <w:rsid w:val="00797157"/>
    <w:rsid w:val="00797DEA"/>
    <w:rsid w:val="007A77F5"/>
    <w:rsid w:val="007D11A1"/>
    <w:rsid w:val="007E5FF9"/>
    <w:rsid w:val="00806B9D"/>
    <w:rsid w:val="00817B29"/>
    <w:rsid w:val="00826D1C"/>
    <w:rsid w:val="00826E1B"/>
    <w:rsid w:val="00841A43"/>
    <w:rsid w:val="00842822"/>
    <w:rsid w:val="008447BA"/>
    <w:rsid w:val="008739E5"/>
    <w:rsid w:val="00877414"/>
    <w:rsid w:val="00877B93"/>
    <w:rsid w:val="00880650"/>
    <w:rsid w:val="00886E0E"/>
    <w:rsid w:val="00895C45"/>
    <w:rsid w:val="008A7724"/>
    <w:rsid w:val="008C2197"/>
    <w:rsid w:val="008C3493"/>
    <w:rsid w:val="008D11A6"/>
    <w:rsid w:val="008D2D64"/>
    <w:rsid w:val="008D46DE"/>
    <w:rsid w:val="00902E07"/>
    <w:rsid w:val="00907EFA"/>
    <w:rsid w:val="00926143"/>
    <w:rsid w:val="009272E5"/>
    <w:rsid w:val="009543BC"/>
    <w:rsid w:val="009549B3"/>
    <w:rsid w:val="00980112"/>
    <w:rsid w:val="00990AB5"/>
    <w:rsid w:val="009C1601"/>
    <w:rsid w:val="009E44EE"/>
    <w:rsid w:val="009F6F0C"/>
    <w:rsid w:val="00A0421A"/>
    <w:rsid w:val="00A0764D"/>
    <w:rsid w:val="00A11D82"/>
    <w:rsid w:val="00A141FD"/>
    <w:rsid w:val="00A160BF"/>
    <w:rsid w:val="00A24F18"/>
    <w:rsid w:val="00A373A8"/>
    <w:rsid w:val="00A40E31"/>
    <w:rsid w:val="00A64803"/>
    <w:rsid w:val="00A7166B"/>
    <w:rsid w:val="00A77DC9"/>
    <w:rsid w:val="00A84AFD"/>
    <w:rsid w:val="00A85045"/>
    <w:rsid w:val="00A85E33"/>
    <w:rsid w:val="00A93D21"/>
    <w:rsid w:val="00A97B7D"/>
    <w:rsid w:val="00AA1424"/>
    <w:rsid w:val="00AB33E1"/>
    <w:rsid w:val="00AB4BB3"/>
    <w:rsid w:val="00AC2A58"/>
    <w:rsid w:val="00AD1646"/>
    <w:rsid w:val="00AE26C9"/>
    <w:rsid w:val="00AE6EF5"/>
    <w:rsid w:val="00B02066"/>
    <w:rsid w:val="00B03DAD"/>
    <w:rsid w:val="00B0636A"/>
    <w:rsid w:val="00B2379C"/>
    <w:rsid w:val="00B26045"/>
    <w:rsid w:val="00B3240F"/>
    <w:rsid w:val="00B4360E"/>
    <w:rsid w:val="00B46A95"/>
    <w:rsid w:val="00B548B1"/>
    <w:rsid w:val="00B556B6"/>
    <w:rsid w:val="00B60A8E"/>
    <w:rsid w:val="00B66C95"/>
    <w:rsid w:val="00B721EE"/>
    <w:rsid w:val="00B730B6"/>
    <w:rsid w:val="00BB2F48"/>
    <w:rsid w:val="00BB371A"/>
    <w:rsid w:val="00BD3515"/>
    <w:rsid w:val="00BD4A06"/>
    <w:rsid w:val="00BD5C6A"/>
    <w:rsid w:val="00BF2F03"/>
    <w:rsid w:val="00BF6081"/>
    <w:rsid w:val="00BF74E9"/>
    <w:rsid w:val="00C0091C"/>
    <w:rsid w:val="00C01E43"/>
    <w:rsid w:val="00C0775C"/>
    <w:rsid w:val="00C11D1D"/>
    <w:rsid w:val="00C215F9"/>
    <w:rsid w:val="00C23B55"/>
    <w:rsid w:val="00C4080B"/>
    <w:rsid w:val="00C45743"/>
    <w:rsid w:val="00C566B3"/>
    <w:rsid w:val="00C60922"/>
    <w:rsid w:val="00C61363"/>
    <w:rsid w:val="00C65E4A"/>
    <w:rsid w:val="00C67B32"/>
    <w:rsid w:val="00C67E3A"/>
    <w:rsid w:val="00C75E73"/>
    <w:rsid w:val="00C869A6"/>
    <w:rsid w:val="00CA1200"/>
    <w:rsid w:val="00CB0C1D"/>
    <w:rsid w:val="00CB3DE6"/>
    <w:rsid w:val="00CB77EF"/>
    <w:rsid w:val="00CD07CB"/>
    <w:rsid w:val="00CD157A"/>
    <w:rsid w:val="00CD248A"/>
    <w:rsid w:val="00CD4459"/>
    <w:rsid w:val="00CD5D57"/>
    <w:rsid w:val="00CE39D2"/>
    <w:rsid w:val="00CE3BE4"/>
    <w:rsid w:val="00CF739E"/>
    <w:rsid w:val="00D06FED"/>
    <w:rsid w:val="00D226FE"/>
    <w:rsid w:val="00D36733"/>
    <w:rsid w:val="00D471B5"/>
    <w:rsid w:val="00D51FFB"/>
    <w:rsid w:val="00D550BA"/>
    <w:rsid w:val="00D571DB"/>
    <w:rsid w:val="00D67DD8"/>
    <w:rsid w:val="00D85254"/>
    <w:rsid w:val="00D96772"/>
    <w:rsid w:val="00DC617D"/>
    <w:rsid w:val="00DE279D"/>
    <w:rsid w:val="00DF4BA5"/>
    <w:rsid w:val="00E054A7"/>
    <w:rsid w:val="00E45EC4"/>
    <w:rsid w:val="00E75158"/>
    <w:rsid w:val="00E94CA2"/>
    <w:rsid w:val="00EA72F7"/>
    <w:rsid w:val="00EB52F0"/>
    <w:rsid w:val="00EB57EB"/>
    <w:rsid w:val="00EC1369"/>
    <w:rsid w:val="00EC4D04"/>
    <w:rsid w:val="00ED172C"/>
    <w:rsid w:val="00ED2C8A"/>
    <w:rsid w:val="00F07161"/>
    <w:rsid w:val="00F15403"/>
    <w:rsid w:val="00F20094"/>
    <w:rsid w:val="00F25577"/>
    <w:rsid w:val="00F30EA2"/>
    <w:rsid w:val="00F4726C"/>
    <w:rsid w:val="00F51150"/>
    <w:rsid w:val="00F67BD0"/>
    <w:rsid w:val="00F80726"/>
    <w:rsid w:val="00F8084E"/>
    <w:rsid w:val="00F82096"/>
    <w:rsid w:val="00F859B7"/>
    <w:rsid w:val="00F86918"/>
    <w:rsid w:val="00FA542A"/>
    <w:rsid w:val="00FB0DF2"/>
    <w:rsid w:val="00FC1C44"/>
    <w:rsid w:val="00FC49D1"/>
    <w:rsid w:val="00FC6D9A"/>
    <w:rsid w:val="00FD6423"/>
    <w:rsid w:val="00FF5290"/>
    <w:rsid w:val="4428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C7E71"/>
  <w15:chartTrackingRefBased/>
  <w15:docId w15:val="{90ED52BB-1BF8-467E-8082-CD1E723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C1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160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D248A"/>
    <w:pPr>
      <w:tabs>
        <w:tab w:val="right" w:leader="dot" w:pos="12950"/>
      </w:tabs>
    </w:pPr>
  </w:style>
  <w:style w:type="character" w:styleId="UnresolvedMention">
    <w:name w:val="Unresolved Mention"/>
    <w:uiPriority w:val="99"/>
    <w:unhideWhenUsed/>
    <w:rsid w:val="00C009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11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6DA3"/>
    <w:pPr>
      <w:ind w:left="720"/>
      <w:contextualSpacing/>
    </w:pPr>
  </w:style>
  <w:style w:type="character" w:styleId="CommentReference">
    <w:name w:val="annotation reference"/>
    <w:basedOn w:val="DefaultParagraphFont"/>
    <w:rsid w:val="00D550B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5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50BA"/>
  </w:style>
  <w:style w:type="paragraph" w:styleId="CommentSubject">
    <w:name w:val="annotation subject"/>
    <w:basedOn w:val="CommentText"/>
    <w:next w:val="CommentText"/>
    <w:link w:val="CommentSubjectChar"/>
    <w:rsid w:val="00D55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50BA"/>
    <w:rPr>
      <w:b/>
      <w:bCs/>
    </w:rPr>
  </w:style>
  <w:style w:type="character" w:customStyle="1" w:styleId="ui-provider">
    <w:name w:val="ui-provider"/>
    <w:basedOn w:val="DefaultParagraphFont"/>
    <w:rsid w:val="00D550BA"/>
  </w:style>
  <w:style w:type="character" w:styleId="Mention">
    <w:name w:val="Mention"/>
    <w:basedOn w:val="DefaultParagraphFont"/>
    <w:uiPriority w:val="99"/>
    <w:unhideWhenUsed/>
    <w:rsid w:val="0007645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7D84A-71CC-4452-87B1-D799C1066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3CDA4-4A2D-4E01-8FA3-5627C210A5A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0023B0F6-5D5F-481E-91E1-508DF6DC31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8DE101-10FF-4078-943C-CA58F8F9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73</TotalTime>
  <Pages>1</Pages>
  <Words>444</Words>
  <Characters>3697</Characters>
  <Application>Microsoft Office Word</Application>
  <DocSecurity>0</DocSecurity>
  <Lines>30</Lines>
  <Paragraphs>8</Paragraphs>
  <ScaleCrop>false</ScaleCrop>
  <Company>Caremark RX</Company>
  <LinksUpToDate>false</LinksUpToDate>
  <CharactersWithSpaces>4133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1900610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!/view?docid=2379cb90-2a49-4be2-a38d-6d66d10365fe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1703966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1769544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!/view?docid=18c64566-0ebb-4760-96fe-04da06185de0</vt:lpwstr>
      </vt:variant>
      <vt:variant>
        <vt:i4>1703966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1703966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1900610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!/view?docid=2379cb90-2a49-4be2-a38d-6d66d10365fe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_Toc160008079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_Toc160008078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_Toc160008077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32</cp:revision>
  <dcterms:created xsi:type="dcterms:W3CDTF">2025-02-17T23:57:00Z</dcterms:created>
  <dcterms:modified xsi:type="dcterms:W3CDTF">2025-08-01T18:01:00Z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2021-10-25T18:30:53Z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839419e3-8301-403b-af28-bb45405a1ba0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