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D03D" w14:textId="06833AF3" w:rsidR="00255C6B" w:rsidRDefault="006D0C72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Intradiem Desktop Document </w:t>
      </w:r>
      <w:r w:rsidR="00017B7A">
        <w:rPr>
          <w:rFonts w:ascii="Verdana" w:hAnsi="Verdana"/>
          <w:color w:val="000000"/>
          <w:sz w:val="36"/>
          <w:szCs w:val="36"/>
        </w:rPr>
        <w:t>Index</w:t>
      </w:r>
    </w:p>
    <w:p w14:paraId="7EA4AAA5" w14:textId="77777777" w:rsidR="00EA2F78" w:rsidRDefault="00EA2F78" w:rsidP="00EA2F78">
      <w:pPr>
        <w:rPr>
          <w:rFonts w:ascii="Verdana" w:hAnsi="Verdana"/>
        </w:rPr>
      </w:pPr>
    </w:p>
    <w:p w14:paraId="7A82183A" w14:textId="49660AAA" w:rsidR="00EA2F78" w:rsidRPr="006D0C72" w:rsidRDefault="00611253" w:rsidP="00EA2F78">
      <w:pPr>
        <w:rPr>
          <w:rFonts w:ascii="Verdana" w:hAnsi="Verdana"/>
          <w:color w:val="FF0000"/>
        </w:rPr>
      </w:pPr>
      <w:r>
        <w:rPr>
          <w:rFonts w:ascii="Verdana" w:hAnsi="Verdana"/>
          <w:b/>
          <w:bCs/>
        </w:rPr>
        <w:t xml:space="preserve">Description:  </w:t>
      </w:r>
      <w:r w:rsidR="000944ED">
        <w:rPr>
          <w:rFonts w:ascii="Verdana" w:hAnsi="Verdana"/>
        </w:rPr>
        <w:t>I</w:t>
      </w:r>
      <w:r w:rsidR="00017B7A">
        <w:rPr>
          <w:rFonts w:ascii="Verdana" w:hAnsi="Verdana"/>
        </w:rPr>
        <w:t xml:space="preserve">ndex </w:t>
      </w:r>
      <w:r>
        <w:rPr>
          <w:rFonts w:ascii="Verdana" w:hAnsi="Verdana"/>
        </w:rPr>
        <w:t xml:space="preserve">of </w:t>
      </w:r>
      <w:r w:rsidR="00017B7A">
        <w:rPr>
          <w:rFonts w:ascii="Verdana" w:hAnsi="Verdana"/>
        </w:rPr>
        <w:t xml:space="preserve">the </w:t>
      </w:r>
      <w:r w:rsidR="006D0C72">
        <w:rPr>
          <w:rFonts w:ascii="Verdana" w:hAnsi="Verdana"/>
        </w:rPr>
        <w:t>Intradiem</w:t>
      </w:r>
      <w:r w:rsidR="00017B7A">
        <w:rPr>
          <w:rFonts w:ascii="Verdana" w:hAnsi="Verdana"/>
        </w:rPr>
        <w:t xml:space="preserve"> </w:t>
      </w:r>
      <w:r w:rsidR="006D0C72">
        <w:rPr>
          <w:rFonts w:ascii="Verdana" w:hAnsi="Verdana"/>
        </w:rPr>
        <w:t xml:space="preserve">Desktop </w:t>
      </w:r>
      <w:r w:rsidR="00017B7A">
        <w:rPr>
          <w:rFonts w:ascii="Verdana" w:hAnsi="Verdana"/>
        </w:rPr>
        <w:t xml:space="preserve">job aids </w:t>
      </w:r>
      <w:r>
        <w:rPr>
          <w:rFonts w:ascii="Verdana" w:hAnsi="Verdana"/>
        </w:rPr>
        <w:t>which</w:t>
      </w:r>
      <w:r w:rsidR="00017B7A">
        <w:rPr>
          <w:rFonts w:ascii="Verdana" w:hAnsi="Verdana"/>
        </w:rPr>
        <w:t xml:space="preserve"> can be </w:t>
      </w:r>
      <w:r>
        <w:rPr>
          <w:rFonts w:ascii="Verdana" w:hAnsi="Verdana"/>
        </w:rPr>
        <w:t xml:space="preserve">directly accessed via hyperlink.  </w:t>
      </w:r>
      <w:r w:rsidR="006D0C72">
        <w:rPr>
          <w:rFonts w:ascii="Verdana" w:hAnsi="Verdana"/>
        </w:rPr>
        <w:t xml:space="preserve"> </w:t>
      </w:r>
    </w:p>
    <w:p w14:paraId="2273A646" w14:textId="49BE911D" w:rsidR="00017B7A" w:rsidRDefault="00017B7A" w:rsidP="00EA2F78">
      <w:pPr>
        <w:rPr>
          <w:rFonts w:ascii="Verdana" w:hAnsi="Verdan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39"/>
        <w:gridCol w:w="8811"/>
      </w:tblGrid>
      <w:tr w:rsidR="00017B7A" w14:paraId="688BC549" w14:textId="77777777" w:rsidTr="006D0C72">
        <w:tc>
          <w:tcPr>
            <w:tcW w:w="1598" w:type="pct"/>
            <w:shd w:val="clear" w:color="auto" w:fill="D9D9D9" w:themeFill="background1" w:themeFillShade="D9"/>
          </w:tcPr>
          <w:p w14:paraId="5454C3F5" w14:textId="6AC70349" w:rsidR="00017B7A" w:rsidRPr="00017B7A" w:rsidRDefault="00017B7A" w:rsidP="00ED3F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017B7A">
              <w:rPr>
                <w:rFonts w:ascii="Verdana" w:hAnsi="Verdana"/>
                <w:b/>
                <w:bCs/>
              </w:rPr>
              <w:t>Title</w:t>
            </w:r>
            <w:r w:rsidR="00660096">
              <w:rPr>
                <w:rFonts w:ascii="Verdana" w:hAnsi="Verdana"/>
                <w:b/>
                <w:bCs/>
              </w:rPr>
              <w:t xml:space="preserve"> (hyperlinked) </w:t>
            </w:r>
          </w:p>
        </w:tc>
        <w:tc>
          <w:tcPr>
            <w:tcW w:w="3402" w:type="pct"/>
            <w:shd w:val="clear" w:color="auto" w:fill="D9D9D9" w:themeFill="background1" w:themeFillShade="D9"/>
          </w:tcPr>
          <w:p w14:paraId="20BC0801" w14:textId="5773C76D" w:rsidR="00017B7A" w:rsidRPr="00017B7A" w:rsidRDefault="006D0C72" w:rsidP="00ED3F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Document Description</w:t>
            </w:r>
          </w:p>
        </w:tc>
      </w:tr>
      <w:tr w:rsidR="006D0C72" w14:paraId="772E17CA" w14:textId="77777777" w:rsidTr="006D0C72">
        <w:tc>
          <w:tcPr>
            <w:tcW w:w="1598" w:type="pct"/>
          </w:tcPr>
          <w:p w14:paraId="5A337DE0" w14:textId="17968117" w:rsidR="006D0C72" w:rsidRPr="006D0C72" w:rsidRDefault="003C1001" w:rsidP="00ED3F34">
            <w:pPr>
              <w:spacing w:before="120" w:after="120"/>
              <w:rPr>
                <w:rFonts w:ascii="Verdana" w:hAnsi="Verdana"/>
              </w:rPr>
            </w:pPr>
            <w:hyperlink r:id="rId11" w:anchor="!/view?docid=53c6e465-d55f-40fc-b8f7-5567b23c8399" w:history="1">
              <w:r>
                <w:rPr>
                  <w:rStyle w:val="Hyperlink"/>
                  <w:rFonts w:ascii="Verdana" w:hAnsi="Verdana"/>
                </w:rPr>
                <w:t>Intradiem Basics (049800)</w:t>
              </w:r>
            </w:hyperlink>
          </w:p>
        </w:tc>
        <w:tc>
          <w:tcPr>
            <w:tcW w:w="3402" w:type="pct"/>
          </w:tcPr>
          <w:p w14:paraId="0470D1D2" w14:textId="1021121F" w:rsidR="006D0C72" w:rsidRPr="006D0C72" w:rsidRDefault="006D0C72" w:rsidP="00ED3F34">
            <w:pPr>
              <w:spacing w:before="120" w:after="120"/>
              <w:rPr>
                <w:rFonts w:ascii="Verdana" w:hAnsi="Verdana"/>
              </w:rPr>
            </w:pPr>
            <w:r w:rsidRPr="006D0C72">
              <w:rPr>
                <w:rFonts w:ascii="Verdana" w:hAnsi="Verdana"/>
              </w:rPr>
              <w:t>This job aid provides an overview of what to expect when logging into and navigating the Intradiem Desktop.</w:t>
            </w:r>
          </w:p>
        </w:tc>
      </w:tr>
      <w:tr w:rsidR="00017B7A" w14:paraId="54B41ACB" w14:textId="77777777" w:rsidTr="006D0C72">
        <w:tc>
          <w:tcPr>
            <w:tcW w:w="1598" w:type="pct"/>
          </w:tcPr>
          <w:p w14:paraId="60309077" w14:textId="3A1B1F89" w:rsidR="00017B7A" w:rsidRPr="006D0C72" w:rsidRDefault="00B147E2" w:rsidP="00ED3F3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hyperlink r:id="rId12" w:anchor="!/view?docid=4fca544c-d0d9-4ec1-98da-b0c310b10821" w:history="1">
              <w:r>
                <w:rPr>
                  <w:rStyle w:val="Hyperlink"/>
                  <w:rFonts w:ascii="Verdana" w:hAnsi="Verdana"/>
                </w:rPr>
                <w:t>Intradiem:  Off-phone Activities (049795)</w:t>
              </w:r>
            </w:hyperlink>
          </w:p>
        </w:tc>
        <w:tc>
          <w:tcPr>
            <w:tcW w:w="3402" w:type="pct"/>
          </w:tcPr>
          <w:p w14:paraId="42230643" w14:textId="2A3C4E12" w:rsidR="00017B7A" w:rsidRPr="006D0C72" w:rsidRDefault="006D0C72" w:rsidP="00ED3F34">
            <w:pPr>
              <w:spacing w:before="120" w:after="120"/>
              <w:rPr>
                <w:rFonts w:ascii="Verdana" w:hAnsi="Verdana"/>
              </w:rPr>
            </w:pPr>
            <w:r w:rsidRPr="006D0C72">
              <w:rPr>
                <w:rFonts w:ascii="Verdana" w:hAnsi="Verdana"/>
              </w:rPr>
              <w:t>This job aid provides an overview of what to expect when receiving and navigating off-phone activities through the Intradiem Desktop.</w:t>
            </w:r>
          </w:p>
        </w:tc>
      </w:tr>
      <w:tr w:rsidR="00965513" w14:paraId="71B253AE" w14:textId="77777777" w:rsidTr="006D0C72">
        <w:tc>
          <w:tcPr>
            <w:tcW w:w="1598" w:type="pct"/>
          </w:tcPr>
          <w:p w14:paraId="4D1F279A" w14:textId="3E5AECEA" w:rsidR="00965513" w:rsidRPr="006D0C72" w:rsidRDefault="00B147E2" w:rsidP="00ED3F3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hyperlink r:id="rId13" w:anchor="!/view?docid=0f2afb61-07f2-4e76-90a0-c4e6a50af00f" w:history="1">
              <w:proofErr w:type="spellStart"/>
              <w:r>
                <w:rPr>
                  <w:rStyle w:val="Hyperlink"/>
                  <w:rFonts w:ascii="Verdana" w:hAnsi="Verdana"/>
                </w:rPr>
                <w:t>Intradiem</w:t>
              </w:r>
              <w:proofErr w:type="spellEnd"/>
              <w:r>
                <w:rPr>
                  <w:rStyle w:val="Hyperlink"/>
                  <w:rFonts w:ascii="Verdana" w:hAnsi="Verdana"/>
                </w:rPr>
                <w:t xml:space="preserve"> Adherence and Staffing (049802)</w:t>
              </w:r>
            </w:hyperlink>
          </w:p>
        </w:tc>
        <w:tc>
          <w:tcPr>
            <w:tcW w:w="3402" w:type="pct"/>
          </w:tcPr>
          <w:p w14:paraId="3F3F126A" w14:textId="56CB053C" w:rsidR="00965513" w:rsidRPr="006D0C72" w:rsidRDefault="006D0C72" w:rsidP="00ED3F34">
            <w:pPr>
              <w:spacing w:before="120" w:after="120"/>
              <w:rPr>
                <w:rFonts w:ascii="Verdana" w:hAnsi="Verdana"/>
              </w:rPr>
            </w:pPr>
            <w:r w:rsidRPr="006D0C72">
              <w:rPr>
                <w:rFonts w:ascii="Verdana" w:hAnsi="Verdana" w:cs="Arial"/>
                <w:color w:val="000000"/>
                <w:shd w:val="clear" w:color="auto" w:fill="FFFFFF"/>
              </w:rPr>
              <w:t xml:space="preserve">This job aid highlights the agents’ responsibilities and expectations as Adherence and Staffing rules are implemented through the Intradiem Solution. </w:t>
            </w:r>
          </w:p>
        </w:tc>
      </w:tr>
    </w:tbl>
    <w:p w14:paraId="699AA8AA" w14:textId="15526836" w:rsidR="00FC3162" w:rsidRPr="008C317A" w:rsidRDefault="00FC3162" w:rsidP="00912A42">
      <w:pPr>
        <w:rPr>
          <w:rFonts w:ascii="Verdana" w:hAnsi="Verdana"/>
          <w:b/>
        </w:rPr>
      </w:pPr>
    </w:p>
    <w:p w14:paraId="6D457DE9" w14:textId="77777777" w:rsidR="008C191D" w:rsidRPr="00E17DCC" w:rsidRDefault="008C191D" w:rsidP="00FC3162">
      <w:pPr>
        <w:rPr>
          <w:rFonts w:ascii="Verdana" w:hAnsi="Verdana"/>
        </w:rPr>
      </w:pPr>
    </w:p>
    <w:p w14:paraId="7409DEEC" w14:textId="020DBEE9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F7A9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F7A9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F7A9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39BA0A75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06C38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06C38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12FF4C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556C4C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E9B23" w14:textId="77777777" w:rsidR="00DA5E18" w:rsidRDefault="00DA5E18">
      <w:r>
        <w:separator/>
      </w:r>
    </w:p>
  </w:endnote>
  <w:endnote w:type="continuationSeparator" w:id="0">
    <w:p w14:paraId="137FC477" w14:textId="77777777" w:rsidR="00DA5E18" w:rsidRDefault="00DA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0E272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2B3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0FBF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98668" w14:textId="77777777" w:rsidR="00DA5E18" w:rsidRDefault="00DA5E18">
      <w:r>
        <w:separator/>
      </w:r>
    </w:p>
  </w:footnote>
  <w:footnote w:type="continuationSeparator" w:id="0">
    <w:p w14:paraId="7DCC9F51" w14:textId="77777777" w:rsidR="00DA5E18" w:rsidRDefault="00DA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CDFC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17.25pt" o:bullet="t">
        <v:imagedata r:id="rId1" o:title="Icon - Callout"/>
      </v:shape>
    </w:pict>
  </w:numPicBullet>
  <w:abstractNum w:abstractNumId="0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41BEB"/>
    <w:multiLevelType w:val="hybridMultilevel"/>
    <w:tmpl w:val="9534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95139">
    <w:abstractNumId w:val="2"/>
  </w:num>
  <w:num w:numId="2" w16cid:durableId="1974435389">
    <w:abstractNumId w:val="0"/>
  </w:num>
  <w:num w:numId="3" w16cid:durableId="1011487670">
    <w:abstractNumId w:val="8"/>
  </w:num>
  <w:num w:numId="4" w16cid:durableId="990674445">
    <w:abstractNumId w:val="3"/>
  </w:num>
  <w:num w:numId="5" w16cid:durableId="794638532">
    <w:abstractNumId w:val="1"/>
  </w:num>
  <w:num w:numId="6" w16cid:durableId="933056030">
    <w:abstractNumId w:val="11"/>
  </w:num>
  <w:num w:numId="7" w16cid:durableId="435057798">
    <w:abstractNumId w:val="5"/>
  </w:num>
  <w:num w:numId="8" w16cid:durableId="251475889">
    <w:abstractNumId w:val="6"/>
  </w:num>
  <w:num w:numId="9" w16cid:durableId="1458840299">
    <w:abstractNumId w:val="7"/>
  </w:num>
  <w:num w:numId="10" w16cid:durableId="1510832718">
    <w:abstractNumId w:val="10"/>
  </w:num>
  <w:num w:numId="11" w16cid:durableId="1516185454">
    <w:abstractNumId w:val="4"/>
  </w:num>
  <w:num w:numId="12" w16cid:durableId="21828419">
    <w:abstractNumId w:val="9"/>
  </w:num>
  <w:num w:numId="13" w16cid:durableId="18139057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21"/>
    <w:rsid w:val="00015570"/>
    <w:rsid w:val="00015A2E"/>
    <w:rsid w:val="00017B7A"/>
    <w:rsid w:val="00032C81"/>
    <w:rsid w:val="00035BED"/>
    <w:rsid w:val="00052E19"/>
    <w:rsid w:val="00052F19"/>
    <w:rsid w:val="00061AD2"/>
    <w:rsid w:val="00081E68"/>
    <w:rsid w:val="000863D4"/>
    <w:rsid w:val="0008665F"/>
    <w:rsid w:val="000944ED"/>
    <w:rsid w:val="00095AB5"/>
    <w:rsid w:val="000A5E5A"/>
    <w:rsid w:val="000A6B88"/>
    <w:rsid w:val="000A7523"/>
    <w:rsid w:val="000B3C4C"/>
    <w:rsid w:val="000B656F"/>
    <w:rsid w:val="000B66F0"/>
    <w:rsid w:val="000B72DF"/>
    <w:rsid w:val="000C4034"/>
    <w:rsid w:val="000D1870"/>
    <w:rsid w:val="000D4BA2"/>
    <w:rsid w:val="000D6714"/>
    <w:rsid w:val="000F0D1B"/>
    <w:rsid w:val="000F3081"/>
    <w:rsid w:val="000F4DD4"/>
    <w:rsid w:val="000F54AF"/>
    <w:rsid w:val="00104CDE"/>
    <w:rsid w:val="00115944"/>
    <w:rsid w:val="0012373E"/>
    <w:rsid w:val="00131DA5"/>
    <w:rsid w:val="001360A5"/>
    <w:rsid w:val="0013638F"/>
    <w:rsid w:val="001600B4"/>
    <w:rsid w:val="0016273A"/>
    <w:rsid w:val="001654CF"/>
    <w:rsid w:val="001676FF"/>
    <w:rsid w:val="00181B1A"/>
    <w:rsid w:val="00185CC7"/>
    <w:rsid w:val="0019130B"/>
    <w:rsid w:val="00191C1F"/>
    <w:rsid w:val="0019255E"/>
    <w:rsid w:val="00195AB0"/>
    <w:rsid w:val="001A4E09"/>
    <w:rsid w:val="001A5256"/>
    <w:rsid w:val="001B3879"/>
    <w:rsid w:val="001B64E3"/>
    <w:rsid w:val="001B7548"/>
    <w:rsid w:val="001C3765"/>
    <w:rsid w:val="001C7B62"/>
    <w:rsid w:val="001D19F8"/>
    <w:rsid w:val="001E423A"/>
    <w:rsid w:val="001E7746"/>
    <w:rsid w:val="001F0774"/>
    <w:rsid w:val="001F1218"/>
    <w:rsid w:val="001F38D6"/>
    <w:rsid w:val="001F482F"/>
    <w:rsid w:val="001F5947"/>
    <w:rsid w:val="002016B4"/>
    <w:rsid w:val="002055CF"/>
    <w:rsid w:val="0021373B"/>
    <w:rsid w:val="00224149"/>
    <w:rsid w:val="00236D6B"/>
    <w:rsid w:val="00243EBB"/>
    <w:rsid w:val="0025234B"/>
    <w:rsid w:val="00255C6B"/>
    <w:rsid w:val="00263FC1"/>
    <w:rsid w:val="00265D86"/>
    <w:rsid w:val="00266736"/>
    <w:rsid w:val="00271258"/>
    <w:rsid w:val="002750DC"/>
    <w:rsid w:val="00291CE8"/>
    <w:rsid w:val="0029458B"/>
    <w:rsid w:val="00296127"/>
    <w:rsid w:val="00296765"/>
    <w:rsid w:val="002A2161"/>
    <w:rsid w:val="002A5EB2"/>
    <w:rsid w:val="002A727C"/>
    <w:rsid w:val="002B011C"/>
    <w:rsid w:val="002B2BFC"/>
    <w:rsid w:val="002B593E"/>
    <w:rsid w:val="002E1C57"/>
    <w:rsid w:val="002E35A2"/>
    <w:rsid w:val="002E5FE7"/>
    <w:rsid w:val="002E6E58"/>
    <w:rsid w:val="002F1F92"/>
    <w:rsid w:val="002F6F9E"/>
    <w:rsid w:val="003218F6"/>
    <w:rsid w:val="0033143E"/>
    <w:rsid w:val="00332600"/>
    <w:rsid w:val="00332E04"/>
    <w:rsid w:val="0034318F"/>
    <w:rsid w:val="00344EA8"/>
    <w:rsid w:val="0034552B"/>
    <w:rsid w:val="003511B8"/>
    <w:rsid w:val="00352721"/>
    <w:rsid w:val="00360364"/>
    <w:rsid w:val="003725A1"/>
    <w:rsid w:val="00375655"/>
    <w:rsid w:val="00383EB1"/>
    <w:rsid w:val="003868A2"/>
    <w:rsid w:val="00392A5B"/>
    <w:rsid w:val="003955E3"/>
    <w:rsid w:val="003A6D70"/>
    <w:rsid w:val="003B1F86"/>
    <w:rsid w:val="003C1001"/>
    <w:rsid w:val="003C4627"/>
    <w:rsid w:val="003C6F2A"/>
    <w:rsid w:val="003D0819"/>
    <w:rsid w:val="003D1AC7"/>
    <w:rsid w:val="003E5607"/>
    <w:rsid w:val="003E6C1A"/>
    <w:rsid w:val="003F2B3D"/>
    <w:rsid w:val="003F778E"/>
    <w:rsid w:val="003F7BE1"/>
    <w:rsid w:val="00406130"/>
    <w:rsid w:val="0040640A"/>
    <w:rsid w:val="00406DB5"/>
    <w:rsid w:val="00411BD0"/>
    <w:rsid w:val="00412AC3"/>
    <w:rsid w:val="00417AAF"/>
    <w:rsid w:val="0042336D"/>
    <w:rsid w:val="00427D23"/>
    <w:rsid w:val="00434770"/>
    <w:rsid w:val="00452A6B"/>
    <w:rsid w:val="00455EDF"/>
    <w:rsid w:val="00457EAE"/>
    <w:rsid w:val="00467645"/>
    <w:rsid w:val="00467F43"/>
    <w:rsid w:val="00471D47"/>
    <w:rsid w:val="00472034"/>
    <w:rsid w:val="004768BE"/>
    <w:rsid w:val="00477F73"/>
    <w:rsid w:val="0048355A"/>
    <w:rsid w:val="00484781"/>
    <w:rsid w:val="00486108"/>
    <w:rsid w:val="004872A6"/>
    <w:rsid w:val="00490E4C"/>
    <w:rsid w:val="004912C6"/>
    <w:rsid w:val="00493889"/>
    <w:rsid w:val="004952E0"/>
    <w:rsid w:val="004A589E"/>
    <w:rsid w:val="004B37B6"/>
    <w:rsid w:val="004C2D5C"/>
    <w:rsid w:val="004C6A82"/>
    <w:rsid w:val="004D0AF2"/>
    <w:rsid w:val="004D19A5"/>
    <w:rsid w:val="004D3C53"/>
    <w:rsid w:val="004F6538"/>
    <w:rsid w:val="004F7F34"/>
    <w:rsid w:val="00505588"/>
    <w:rsid w:val="00512486"/>
    <w:rsid w:val="00515614"/>
    <w:rsid w:val="0052465B"/>
    <w:rsid w:val="00524CDD"/>
    <w:rsid w:val="00547C68"/>
    <w:rsid w:val="0055226B"/>
    <w:rsid w:val="00553D57"/>
    <w:rsid w:val="00556C4C"/>
    <w:rsid w:val="00565A58"/>
    <w:rsid w:val="00577909"/>
    <w:rsid w:val="005810E0"/>
    <w:rsid w:val="00582E85"/>
    <w:rsid w:val="00587EE4"/>
    <w:rsid w:val="005910B5"/>
    <w:rsid w:val="0059391F"/>
    <w:rsid w:val="00594C69"/>
    <w:rsid w:val="005A4841"/>
    <w:rsid w:val="005A4A27"/>
    <w:rsid w:val="005A6118"/>
    <w:rsid w:val="005A64DA"/>
    <w:rsid w:val="005B446E"/>
    <w:rsid w:val="005B635E"/>
    <w:rsid w:val="005B7158"/>
    <w:rsid w:val="005C1D83"/>
    <w:rsid w:val="005C48FA"/>
    <w:rsid w:val="005D124D"/>
    <w:rsid w:val="005D6EF3"/>
    <w:rsid w:val="005E1067"/>
    <w:rsid w:val="005E650E"/>
    <w:rsid w:val="00603237"/>
    <w:rsid w:val="00611253"/>
    <w:rsid w:val="00622D77"/>
    <w:rsid w:val="00626F11"/>
    <w:rsid w:val="00627F34"/>
    <w:rsid w:val="00636393"/>
    <w:rsid w:val="00636B18"/>
    <w:rsid w:val="00637CA1"/>
    <w:rsid w:val="00645723"/>
    <w:rsid w:val="00647CDD"/>
    <w:rsid w:val="00660096"/>
    <w:rsid w:val="00662334"/>
    <w:rsid w:val="0066617F"/>
    <w:rsid w:val="00674A16"/>
    <w:rsid w:val="00691E10"/>
    <w:rsid w:val="006A0481"/>
    <w:rsid w:val="006A173E"/>
    <w:rsid w:val="006A2712"/>
    <w:rsid w:val="006B4321"/>
    <w:rsid w:val="006C1191"/>
    <w:rsid w:val="006C5E56"/>
    <w:rsid w:val="006C653F"/>
    <w:rsid w:val="006D0C72"/>
    <w:rsid w:val="006E7722"/>
    <w:rsid w:val="006F7DFC"/>
    <w:rsid w:val="00702CA2"/>
    <w:rsid w:val="00704AF2"/>
    <w:rsid w:val="0070776C"/>
    <w:rsid w:val="007106DF"/>
    <w:rsid w:val="00710E68"/>
    <w:rsid w:val="00714BA0"/>
    <w:rsid w:val="00725B82"/>
    <w:rsid w:val="007269B6"/>
    <w:rsid w:val="00726E7A"/>
    <w:rsid w:val="0073010C"/>
    <w:rsid w:val="0073294A"/>
    <w:rsid w:val="00732E52"/>
    <w:rsid w:val="00736607"/>
    <w:rsid w:val="00743967"/>
    <w:rsid w:val="00752801"/>
    <w:rsid w:val="007622DE"/>
    <w:rsid w:val="00764AD3"/>
    <w:rsid w:val="00776286"/>
    <w:rsid w:val="00785118"/>
    <w:rsid w:val="00785C47"/>
    <w:rsid w:val="00786BEB"/>
    <w:rsid w:val="007A31F7"/>
    <w:rsid w:val="007A403E"/>
    <w:rsid w:val="007A75EA"/>
    <w:rsid w:val="007C77DD"/>
    <w:rsid w:val="007D2852"/>
    <w:rsid w:val="007D303F"/>
    <w:rsid w:val="007D323C"/>
    <w:rsid w:val="007E25C1"/>
    <w:rsid w:val="007E3EA6"/>
    <w:rsid w:val="007F04AB"/>
    <w:rsid w:val="00803AE3"/>
    <w:rsid w:val="008042E1"/>
    <w:rsid w:val="00804D63"/>
    <w:rsid w:val="00806B9D"/>
    <w:rsid w:val="00806D0F"/>
    <w:rsid w:val="00807AFB"/>
    <w:rsid w:val="00807E4A"/>
    <w:rsid w:val="00812777"/>
    <w:rsid w:val="00812DF0"/>
    <w:rsid w:val="00813F4E"/>
    <w:rsid w:val="008230FA"/>
    <w:rsid w:val="008268C3"/>
    <w:rsid w:val="0084129E"/>
    <w:rsid w:val="00843390"/>
    <w:rsid w:val="00846373"/>
    <w:rsid w:val="00846ECB"/>
    <w:rsid w:val="008568AE"/>
    <w:rsid w:val="00860590"/>
    <w:rsid w:val="00861316"/>
    <w:rsid w:val="008614E8"/>
    <w:rsid w:val="00863C24"/>
    <w:rsid w:val="00867EDF"/>
    <w:rsid w:val="008734D7"/>
    <w:rsid w:val="00874FAD"/>
    <w:rsid w:val="00875F0D"/>
    <w:rsid w:val="00877414"/>
    <w:rsid w:val="00880378"/>
    <w:rsid w:val="008825E7"/>
    <w:rsid w:val="008906E4"/>
    <w:rsid w:val="00891C22"/>
    <w:rsid w:val="008A03B7"/>
    <w:rsid w:val="008A5DF8"/>
    <w:rsid w:val="008B1F4A"/>
    <w:rsid w:val="008B5A2C"/>
    <w:rsid w:val="008C1480"/>
    <w:rsid w:val="008C191D"/>
    <w:rsid w:val="008C2197"/>
    <w:rsid w:val="008C317A"/>
    <w:rsid w:val="008C3493"/>
    <w:rsid w:val="008D0793"/>
    <w:rsid w:val="008D11A6"/>
    <w:rsid w:val="008D1F7B"/>
    <w:rsid w:val="008D2462"/>
    <w:rsid w:val="008D2A7B"/>
    <w:rsid w:val="008D2D64"/>
    <w:rsid w:val="008E21BE"/>
    <w:rsid w:val="008F0C49"/>
    <w:rsid w:val="008F46E6"/>
    <w:rsid w:val="0090130E"/>
    <w:rsid w:val="00902E07"/>
    <w:rsid w:val="00912A42"/>
    <w:rsid w:val="009131CD"/>
    <w:rsid w:val="009133B3"/>
    <w:rsid w:val="00913B1B"/>
    <w:rsid w:val="00914CCE"/>
    <w:rsid w:val="00916195"/>
    <w:rsid w:val="00922232"/>
    <w:rsid w:val="00927861"/>
    <w:rsid w:val="00934558"/>
    <w:rsid w:val="0094148C"/>
    <w:rsid w:val="00947783"/>
    <w:rsid w:val="0095409F"/>
    <w:rsid w:val="00954FE8"/>
    <w:rsid w:val="0096172B"/>
    <w:rsid w:val="00965513"/>
    <w:rsid w:val="009726E0"/>
    <w:rsid w:val="00980F7C"/>
    <w:rsid w:val="00990822"/>
    <w:rsid w:val="0099369A"/>
    <w:rsid w:val="009A183D"/>
    <w:rsid w:val="009B0AF6"/>
    <w:rsid w:val="009B7A02"/>
    <w:rsid w:val="009C2DAA"/>
    <w:rsid w:val="009C4A31"/>
    <w:rsid w:val="009C6CBB"/>
    <w:rsid w:val="009E00C2"/>
    <w:rsid w:val="009F0FD4"/>
    <w:rsid w:val="009F6FD2"/>
    <w:rsid w:val="009F7259"/>
    <w:rsid w:val="009F78D3"/>
    <w:rsid w:val="00A15778"/>
    <w:rsid w:val="00A3690A"/>
    <w:rsid w:val="00A443CE"/>
    <w:rsid w:val="00A4732A"/>
    <w:rsid w:val="00A57D26"/>
    <w:rsid w:val="00A7166B"/>
    <w:rsid w:val="00A72DEB"/>
    <w:rsid w:val="00A816B8"/>
    <w:rsid w:val="00A83BA0"/>
    <w:rsid w:val="00A83F2B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592D"/>
    <w:rsid w:val="00AD7AB4"/>
    <w:rsid w:val="00AE40C2"/>
    <w:rsid w:val="00AF038B"/>
    <w:rsid w:val="00AF74B7"/>
    <w:rsid w:val="00AF78FA"/>
    <w:rsid w:val="00AF7A9F"/>
    <w:rsid w:val="00B00AF1"/>
    <w:rsid w:val="00B06C38"/>
    <w:rsid w:val="00B078F6"/>
    <w:rsid w:val="00B147E2"/>
    <w:rsid w:val="00B235DC"/>
    <w:rsid w:val="00B236DD"/>
    <w:rsid w:val="00B24EBF"/>
    <w:rsid w:val="00B26045"/>
    <w:rsid w:val="00B44C55"/>
    <w:rsid w:val="00B46A95"/>
    <w:rsid w:val="00B5114C"/>
    <w:rsid w:val="00B5123C"/>
    <w:rsid w:val="00B521CC"/>
    <w:rsid w:val="00B53A1C"/>
    <w:rsid w:val="00B544C2"/>
    <w:rsid w:val="00B54F83"/>
    <w:rsid w:val="00B5566F"/>
    <w:rsid w:val="00B55F57"/>
    <w:rsid w:val="00B630A6"/>
    <w:rsid w:val="00B70CC4"/>
    <w:rsid w:val="00B85E0D"/>
    <w:rsid w:val="00B9764B"/>
    <w:rsid w:val="00BB02DE"/>
    <w:rsid w:val="00BB371A"/>
    <w:rsid w:val="00BC459D"/>
    <w:rsid w:val="00BD3745"/>
    <w:rsid w:val="00BD5E06"/>
    <w:rsid w:val="00BD7B25"/>
    <w:rsid w:val="00BE1AFF"/>
    <w:rsid w:val="00BE33B3"/>
    <w:rsid w:val="00BE39F6"/>
    <w:rsid w:val="00BE4B6E"/>
    <w:rsid w:val="00BF74E9"/>
    <w:rsid w:val="00C17839"/>
    <w:rsid w:val="00C17F81"/>
    <w:rsid w:val="00C23BCF"/>
    <w:rsid w:val="00C247CB"/>
    <w:rsid w:val="00C27224"/>
    <w:rsid w:val="00C32D18"/>
    <w:rsid w:val="00C360BD"/>
    <w:rsid w:val="00C436E7"/>
    <w:rsid w:val="00C44A28"/>
    <w:rsid w:val="00C476E1"/>
    <w:rsid w:val="00C522BE"/>
    <w:rsid w:val="00C52E77"/>
    <w:rsid w:val="00C54FC9"/>
    <w:rsid w:val="00C566B3"/>
    <w:rsid w:val="00C61030"/>
    <w:rsid w:val="00C65249"/>
    <w:rsid w:val="00C67B32"/>
    <w:rsid w:val="00C72007"/>
    <w:rsid w:val="00C75C83"/>
    <w:rsid w:val="00C837BA"/>
    <w:rsid w:val="00C95346"/>
    <w:rsid w:val="00C95C34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24F47"/>
    <w:rsid w:val="00D33293"/>
    <w:rsid w:val="00D36733"/>
    <w:rsid w:val="00D42798"/>
    <w:rsid w:val="00D471B5"/>
    <w:rsid w:val="00D56231"/>
    <w:rsid w:val="00D571DB"/>
    <w:rsid w:val="00D611B9"/>
    <w:rsid w:val="00D6774D"/>
    <w:rsid w:val="00D704D4"/>
    <w:rsid w:val="00D75191"/>
    <w:rsid w:val="00D80929"/>
    <w:rsid w:val="00D82FCD"/>
    <w:rsid w:val="00D85254"/>
    <w:rsid w:val="00D878A6"/>
    <w:rsid w:val="00D92FCF"/>
    <w:rsid w:val="00DA2C56"/>
    <w:rsid w:val="00DA5E18"/>
    <w:rsid w:val="00DC4FFC"/>
    <w:rsid w:val="00DC7A26"/>
    <w:rsid w:val="00DE79F7"/>
    <w:rsid w:val="00DF0A5B"/>
    <w:rsid w:val="00DF6BE4"/>
    <w:rsid w:val="00E13D8E"/>
    <w:rsid w:val="00E157BC"/>
    <w:rsid w:val="00E16C6A"/>
    <w:rsid w:val="00E17DCC"/>
    <w:rsid w:val="00E21753"/>
    <w:rsid w:val="00E21B26"/>
    <w:rsid w:val="00E414EC"/>
    <w:rsid w:val="00E47A71"/>
    <w:rsid w:val="00E50E4A"/>
    <w:rsid w:val="00E55D61"/>
    <w:rsid w:val="00E55FDD"/>
    <w:rsid w:val="00E60CB9"/>
    <w:rsid w:val="00E650D0"/>
    <w:rsid w:val="00E703FC"/>
    <w:rsid w:val="00E7340E"/>
    <w:rsid w:val="00E91F5F"/>
    <w:rsid w:val="00E9450B"/>
    <w:rsid w:val="00EA2F78"/>
    <w:rsid w:val="00EB12DD"/>
    <w:rsid w:val="00EB153E"/>
    <w:rsid w:val="00EB1F94"/>
    <w:rsid w:val="00EB57EB"/>
    <w:rsid w:val="00EC640F"/>
    <w:rsid w:val="00ED01BD"/>
    <w:rsid w:val="00ED3F34"/>
    <w:rsid w:val="00ED50CF"/>
    <w:rsid w:val="00EF7B70"/>
    <w:rsid w:val="00F1152F"/>
    <w:rsid w:val="00F207B3"/>
    <w:rsid w:val="00F20C10"/>
    <w:rsid w:val="00F23D3E"/>
    <w:rsid w:val="00F45940"/>
    <w:rsid w:val="00F46113"/>
    <w:rsid w:val="00F54566"/>
    <w:rsid w:val="00F5486B"/>
    <w:rsid w:val="00F566AD"/>
    <w:rsid w:val="00F61B71"/>
    <w:rsid w:val="00F62BC4"/>
    <w:rsid w:val="00F658E0"/>
    <w:rsid w:val="00F81783"/>
    <w:rsid w:val="00F82571"/>
    <w:rsid w:val="00F859B7"/>
    <w:rsid w:val="00F866CD"/>
    <w:rsid w:val="00F877B4"/>
    <w:rsid w:val="00FB0924"/>
    <w:rsid w:val="00FB2D67"/>
    <w:rsid w:val="00FB3DBC"/>
    <w:rsid w:val="00FB5FA7"/>
    <w:rsid w:val="00FC1C44"/>
    <w:rsid w:val="00FC3162"/>
    <w:rsid w:val="00FC35E4"/>
    <w:rsid w:val="00FF31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E2F5F"/>
  <w15:chartTrackingRefBased/>
  <w15:docId w15:val="{C3BAC2B3-D685-4A97-B096-63D5BC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1C7B6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611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177</Words>
  <Characters>1014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1189</CharactersWithSpaces>
  <SharedDoc>false</SharedDoc>
  <HLinks>
    <vt:vector size="8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2949170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7274524</vt:i4>
      </vt:variant>
      <vt:variant>
        <vt:i4>48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Files\Content.Outlook\AppData\Local\Microsoft\Windows\uv2vf06\AppData\Local\Microsoft\Windows\INetCache\Content.Outlook\KRXO405A\CMS-PRD1-095822</vt:lpwstr>
      </vt:variant>
      <vt:variant>
        <vt:lpwstr/>
      </vt:variant>
      <vt:variant>
        <vt:i4>4980749</vt:i4>
      </vt:variant>
      <vt:variant>
        <vt:i4>45</vt:i4>
      </vt:variant>
      <vt:variant>
        <vt:i4>0</vt:i4>
      </vt:variant>
      <vt:variant>
        <vt:i4>5</vt:i4>
      </vt:variant>
      <vt:variant>
        <vt:lpwstr>C:\Users\DDavis6\AppData\Local\Microsoft\Windows\Temporary Internet Files\Content.Outlook\AppData\Local\Microsoft\Windows\Temporary Internet Files\Content.Outlook\Downloads\TSRC-PROD-021820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4784132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../Downloads/TSRC-PROD-016311</vt:lpwstr>
      </vt:variant>
      <vt:variant>
        <vt:lpwstr/>
      </vt:variant>
      <vt:variant>
        <vt:i4>4718595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../Downloads/TSRC-PROD-016401</vt:lpwstr>
      </vt:variant>
      <vt:variant>
        <vt:lpwstr/>
      </vt:variant>
      <vt:variant>
        <vt:i4>4259841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../Downloads/TSRC-PROD-029568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_Toc53582617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_Toc53582616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_Toc53582615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7</cp:revision>
  <cp:lastPrinted>2007-01-03T16:56:00Z</cp:lastPrinted>
  <dcterms:created xsi:type="dcterms:W3CDTF">2023-12-12T21:13:00Z</dcterms:created>
  <dcterms:modified xsi:type="dcterms:W3CDTF">2025-07-24T12:46:00Z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2022-02-18T19:10:16Z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43ce8ee4-67c1-49b0-bbd4-8dc3b38899bc</vt:lpwstr>
  </property>
  <property fmtid="{D5CDD505-2E9C-101B-9397-08002B2CF9AE}" pid="8" name="MSIP_Label_67599526-06ca-49cc-9fa9-5307800a949a_ContentBits">
    <vt:lpwstr>0</vt:lpwstr>
  </property>
</Properties>
</file>