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7316" w14:textId="0149BF86" w:rsidR="00524CDD" w:rsidRPr="00C311D3" w:rsidRDefault="00DC055A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Downloading </w:t>
      </w:r>
      <w:r w:rsidR="009C71CD">
        <w:rPr>
          <w:rFonts w:ascii="Verdana" w:hAnsi="Verdana"/>
          <w:color w:val="000000"/>
          <w:sz w:val="36"/>
          <w:szCs w:val="36"/>
        </w:rPr>
        <w:t xml:space="preserve">and Logging In with </w:t>
      </w:r>
      <w:r>
        <w:rPr>
          <w:rFonts w:ascii="Verdana" w:hAnsi="Verdana"/>
          <w:color w:val="000000"/>
          <w:sz w:val="36"/>
          <w:szCs w:val="36"/>
        </w:rPr>
        <w:t>the Symantec VIP Application</w:t>
      </w:r>
    </w:p>
    <w:bookmarkEnd w:id="1"/>
    <w:p w14:paraId="4A57C8CD" w14:textId="77777777" w:rsidR="00F84218" w:rsidRDefault="00F84218">
      <w:pPr>
        <w:pStyle w:val="TOC2"/>
      </w:pPr>
    </w:p>
    <w:p w14:paraId="600F2AAB" w14:textId="68414258" w:rsidR="00F84218" w:rsidRDefault="00C82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4919145" w:history="1">
        <w:r w:rsidR="00F84218" w:rsidRPr="007D4BA1">
          <w:rPr>
            <w:rStyle w:val="Hyperlink"/>
            <w:rFonts w:ascii="Verdana" w:hAnsi="Verdana"/>
            <w:noProof/>
          </w:rPr>
          <w:t>Process</w:t>
        </w:r>
      </w:hyperlink>
    </w:p>
    <w:p w14:paraId="40E4CDDE" w14:textId="1C493BB2" w:rsidR="00F84218" w:rsidRDefault="00F8421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4919146" w:history="1">
        <w:r w:rsidRPr="007D4BA1">
          <w:rPr>
            <w:rStyle w:val="Hyperlink"/>
            <w:rFonts w:ascii="Verdana" w:hAnsi="Verdana"/>
            <w:noProof/>
          </w:rPr>
          <w:t>Related Documents</w:t>
        </w:r>
      </w:hyperlink>
    </w:p>
    <w:p w14:paraId="5EF4A12D" w14:textId="24BA9F22" w:rsidR="001B1FBE" w:rsidRDefault="00C821ED" w:rsidP="001B1FBE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C44F4E9" w14:textId="77777777" w:rsidR="00E3523D" w:rsidRDefault="00E3523D" w:rsidP="001B1FBE">
      <w:pPr>
        <w:rPr>
          <w:rFonts w:ascii="Verdana" w:hAnsi="Verdana"/>
        </w:rPr>
      </w:pPr>
    </w:p>
    <w:p w14:paraId="2A3E14CA" w14:textId="1A2CD698" w:rsidR="00806B9D" w:rsidRDefault="001B1FBE" w:rsidP="009C71CD">
      <w:pPr>
        <w:rPr>
          <w:rFonts w:ascii="Verdana" w:hAnsi="Verdana"/>
        </w:rPr>
      </w:pPr>
      <w:r w:rsidRPr="001B1FB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A11966">
        <w:rPr>
          <w:rFonts w:ascii="Verdana" w:hAnsi="Verdana"/>
        </w:rPr>
        <w:t>S</w:t>
      </w:r>
      <w:r w:rsidR="009C71CD">
        <w:rPr>
          <w:rFonts w:ascii="Verdana" w:hAnsi="Verdana"/>
        </w:rPr>
        <w:t>teps to obtain the Symantec VIP application along with the process how to use this security feature when logging into CVS Health system.</w:t>
      </w:r>
    </w:p>
    <w:p w14:paraId="3F78F28B" w14:textId="77777777" w:rsidR="00B82423" w:rsidRDefault="00B82423" w:rsidP="009C71CD">
      <w:pPr>
        <w:rPr>
          <w:rFonts w:ascii="Verdana" w:hAnsi="Verdana"/>
        </w:rPr>
      </w:pPr>
    </w:p>
    <w:p w14:paraId="24767CD0" w14:textId="77777777" w:rsidR="00E3523D" w:rsidRDefault="00E3523D" w:rsidP="009C71CD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4B291B66" w14:textId="77777777" w:rsidTr="00FA3357">
        <w:tc>
          <w:tcPr>
            <w:tcW w:w="5000" w:type="pct"/>
            <w:shd w:val="clear" w:color="auto" w:fill="C0C0C0"/>
          </w:tcPr>
          <w:p w14:paraId="2AB05E94" w14:textId="1DFD8EF9" w:rsidR="00A97B7D" w:rsidRPr="0038070C" w:rsidRDefault="00DC055A" w:rsidP="00522AD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Various_Work_Instructions"/>
            <w:bookmarkStart w:id="3" w:name="_Process"/>
            <w:bookmarkStart w:id="4" w:name="_Various_Work_Instructions1"/>
            <w:bookmarkStart w:id="5" w:name="_Various_Work_Instructions_1"/>
            <w:bookmarkStart w:id="6" w:name="_Toc164919145"/>
            <w:bookmarkEnd w:id="2"/>
            <w:bookmarkEnd w:id="3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  <w:r w:rsidR="00E041FD" w:rsidRPr="0038070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30CE469" w14:textId="77777777" w:rsidR="008739E5" w:rsidRPr="00EE68E7" w:rsidRDefault="009A4A14" w:rsidP="00522AD9">
      <w:pPr>
        <w:spacing w:before="120" w:after="120"/>
        <w:rPr>
          <w:rFonts w:ascii="Verdana" w:hAnsi="Verdana"/>
          <w:color w:val="FFFFFF"/>
        </w:rPr>
      </w:pPr>
      <w:r>
        <w:rPr>
          <w:rFonts w:ascii="Verdana" w:hAnsi="Verdana"/>
        </w:rPr>
        <w:t>Complete the following steps:</w:t>
      </w:r>
      <w:r w:rsidR="00182A5F">
        <w:rPr>
          <w:rFonts w:ascii="Verdana" w:hAnsi="Verdana"/>
        </w:rPr>
        <w:t xml:space="preserve">  </w:t>
      </w:r>
      <w:r w:rsidR="00E041FD" w:rsidRPr="00EE68E7">
        <w:rPr>
          <w:rFonts w:ascii="Verdana" w:hAnsi="Verdana"/>
          <w:color w:val="FFFFFF"/>
        </w:rPr>
        <w:t xml:space="preserve"> “Step/Action”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471B5" w:rsidRPr="0038070C" w14:paraId="4C7F8F94" w14:textId="77777777" w:rsidTr="008E73AD">
        <w:tc>
          <w:tcPr>
            <w:tcW w:w="188" w:type="pct"/>
            <w:shd w:val="clear" w:color="auto" w:fill="E6E6E6"/>
          </w:tcPr>
          <w:p w14:paraId="20A34725" w14:textId="77777777" w:rsidR="00D471B5" w:rsidRPr="0038070C" w:rsidRDefault="00EB52F0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Step</w:t>
            </w:r>
          </w:p>
        </w:tc>
        <w:tc>
          <w:tcPr>
            <w:tcW w:w="4812" w:type="pct"/>
            <w:shd w:val="clear" w:color="auto" w:fill="E6E6E6"/>
          </w:tcPr>
          <w:p w14:paraId="32ED165C" w14:textId="77777777" w:rsidR="00D471B5" w:rsidRPr="0038070C" w:rsidRDefault="00EB52F0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Action</w:t>
            </w:r>
          </w:p>
        </w:tc>
      </w:tr>
      <w:tr w:rsidR="00122B8F" w:rsidRPr="0038070C" w14:paraId="0E86CA0F" w14:textId="77777777" w:rsidTr="008E73AD">
        <w:tc>
          <w:tcPr>
            <w:tcW w:w="188" w:type="pct"/>
          </w:tcPr>
          <w:p w14:paraId="54B3F788" w14:textId="77777777" w:rsidR="00122B8F" w:rsidRPr="0038070C" w:rsidRDefault="00D01A14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12" w:type="pct"/>
          </w:tcPr>
          <w:p w14:paraId="172C0349" w14:textId="76B8BE03" w:rsidR="00873D09" w:rsidRPr="0038070C" w:rsidRDefault="00C65BBA" w:rsidP="00BC61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Open Google Play or the Apple store on your mobile device.</w:t>
            </w:r>
            <w:r w:rsidR="00BC619F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122B8F" w:rsidRPr="0038070C" w14:paraId="0BFE1357" w14:textId="77777777" w:rsidTr="008E73AD">
        <w:tc>
          <w:tcPr>
            <w:tcW w:w="188" w:type="pct"/>
          </w:tcPr>
          <w:p w14:paraId="64026050" w14:textId="77777777" w:rsidR="00122B8F" w:rsidRPr="0038070C" w:rsidRDefault="00D01A14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12" w:type="pct"/>
          </w:tcPr>
          <w:p w14:paraId="1FE67711" w14:textId="77777777" w:rsidR="00873D09" w:rsidRDefault="00DC055A" w:rsidP="00522AD9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Search for Symantec VIP and download the application.</w:t>
            </w:r>
          </w:p>
          <w:p w14:paraId="60079A97" w14:textId="18963C24" w:rsidR="00F730DA" w:rsidRDefault="00F730DA" w:rsidP="00522AD9">
            <w:pPr>
              <w:spacing w:before="120" w:after="120"/>
              <w:rPr>
                <w:rFonts w:ascii="Verdana" w:hAnsi="Verdana"/>
              </w:rPr>
            </w:pPr>
            <w:bookmarkStart w:id="7" w:name="OLE_LINK1"/>
            <w:r w:rsidRPr="004D54D7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</w:t>
            </w:r>
            <w:r w:rsidR="00CC5932">
              <w:rPr>
                <w:rFonts w:ascii="Verdana" w:hAnsi="Verdana"/>
                <w:color w:val="000000"/>
              </w:rPr>
              <w:t>R</w:t>
            </w:r>
            <w:r>
              <w:rPr>
                <w:rFonts w:ascii="Verdana" w:hAnsi="Verdana"/>
                <w:color w:val="000000"/>
              </w:rPr>
              <w:t xml:space="preserve">egister your token before proceeding to the next steps.  </w:t>
            </w:r>
            <w:r w:rsidR="002F3F1F">
              <w:rPr>
                <w:rFonts w:ascii="Verdana" w:hAnsi="Verdana"/>
                <w:color w:val="000000"/>
              </w:rPr>
              <w:t>R</w:t>
            </w:r>
            <w:r>
              <w:rPr>
                <w:rFonts w:ascii="Verdana" w:hAnsi="Verdana"/>
                <w:color w:val="000000"/>
              </w:rPr>
              <w:t xml:space="preserve">ead and register your token by going to </w:t>
            </w:r>
            <w:hyperlink r:id="rId8" w:history="1">
              <w:r>
                <w:rPr>
                  <w:rStyle w:val="Hyperlink"/>
                  <w:rFonts w:ascii="Verdana" w:hAnsi="Verdana"/>
                </w:rPr>
                <w:t>https://viptfawest.caremark.com</w:t>
              </w:r>
            </w:hyperlink>
            <w:r>
              <w:rPr>
                <w:rFonts w:ascii="Verdana" w:hAnsi="Verdana"/>
              </w:rPr>
              <w:t xml:space="preserve">.  </w:t>
            </w:r>
            <w:r w:rsidR="002F3F1F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nformation about how to register your token</w:t>
            </w:r>
            <w:r w:rsidR="002F3F1F">
              <w:rPr>
                <w:rFonts w:ascii="Verdana" w:hAnsi="Verdana"/>
              </w:rPr>
              <w:t xml:space="preserve"> is located</w:t>
            </w:r>
            <w:r>
              <w:rPr>
                <w:rFonts w:ascii="Verdana" w:hAnsi="Verdana"/>
              </w:rPr>
              <w:t xml:space="preserve"> on theSource by searching</w:t>
            </w:r>
            <w:r w:rsidR="001076EF">
              <w:rPr>
                <w:rFonts w:ascii="Verdana" w:hAnsi="Verdana"/>
              </w:rPr>
              <w:t xml:space="preserve"> </w:t>
            </w:r>
            <w:hyperlink r:id="rId9" w:anchor="!/view?docid=239f8bde-d8ea-497d-88b9-3adbe48edce6" w:history="1">
              <w:r w:rsidR="002D2B95">
                <w:rPr>
                  <w:rStyle w:val="Hyperlink"/>
                  <w:rFonts w:ascii="Verdana" w:hAnsi="Verdana"/>
                </w:rPr>
                <w:t>Registering and Using Your Token to Login to Cisco AnyConnect and CVS Health MFA (043627)</w:t>
              </w:r>
            </w:hyperlink>
            <w:r w:rsidRPr="003C7B64">
              <w:rPr>
                <w:rFonts w:ascii="Verdana" w:hAnsi="Verdana"/>
                <w:color w:val="000000" w:themeColor="text1"/>
              </w:rPr>
              <w:t>.</w:t>
            </w:r>
            <w:bookmarkEnd w:id="7"/>
            <w:r w:rsidRPr="003C7B64">
              <w:rPr>
                <w:rFonts w:ascii="Verdana" w:hAnsi="Verdana"/>
                <w:color w:val="000000" w:themeColor="text1"/>
              </w:rPr>
              <w:t xml:space="preserve">   </w:t>
            </w:r>
          </w:p>
          <w:p w14:paraId="3D14D184" w14:textId="77777777" w:rsidR="002F3F1F" w:rsidRDefault="002F3F1F" w:rsidP="00522AD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602F64B" w14:textId="77777777" w:rsidR="00DC055A" w:rsidRDefault="00DC055A" w:rsidP="00522AD9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B8947D" wp14:editId="799EAEED">
                  <wp:extent cx="2669059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5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5C61D" w14:textId="6B166A90" w:rsidR="0012280D" w:rsidRPr="0038070C" w:rsidRDefault="0012280D" w:rsidP="00522AD9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882A79" w:rsidRPr="0038070C" w14:paraId="0CB05A32" w14:textId="77777777" w:rsidTr="008E73AD">
        <w:tc>
          <w:tcPr>
            <w:tcW w:w="188" w:type="pct"/>
          </w:tcPr>
          <w:p w14:paraId="2D38AB0D" w14:textId="77777777" w:rsidR="00882A79" w:rsidRPr="0038070C" w:rsidRDefault="00D01A14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12" w:type="pct"/>
          </w:tcPr>
          <w:p w14:paraId="78460C97" w14:textId="77777777" w:rsidR="00873D09" w:rsidRDefault="00DC055A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Once the app downloads, open it and write down the credential ID:</w:t>
            </w:r>
          </w:p>
          <w:p w14:paraId="44FAF85A" w14:textId="77777777" w:rsidR="00DC055A" w:rsidRDefault="00DC055A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C8466B9" wp14:editId="687A9E35">
                  <wp:extent cx="1554798" cy="18288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79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6DF45" w14:textId="0659E758" w:rsidR="0012280D" w:rsidRPr="0038070C" w:rsidRDefault="008E73AD" w:rsidP="00F84218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223FB90" wp14:editId="39C40BB4">
                  <wp:extent cx="304762" cy="304762"/>
                  <wp:effectExtent l="0" t="0" r="635" b="635"/>
                  <wp:docPr id="114523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36894" name="Picture 114523689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CA2E11C" wp14:editId="67D9C805">
                  <wp:extent cx="238095" cy="209524"/>
                  <wp:effectExtent l="0" t="0" r="0" b="635"/>
                  <wp:docPr id="1275426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42653" name="Picture 12754265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79C8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If your cellphone/device is replaced, contact the IT department to update the SYMC for the new cell phone/device.</w:t>
            </w:r>
            <w:r w:rsidR="00F84218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DC055A" w:rsidRPr="0038070C" w14:paraId="6E2E7A82" w14:textId="77777777" w:rsidTr="008E73AD">
        <w:tc>
          <w:tcPr>
            <w:tcW w:w="188" w:type="pct"/>
          </w:tcPr>
          <w:p w14:paraId="2459D6E2" w14:textId="081ED1DA" w:rsidR="00DC055A" w:rsidRDefault="00DC055A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812" w:type="pct"/>
          </w:tcPr>
          <w:p w14:paraId="212A4157" w14:textId="77777777" w:rsidR="00DC055A" w:rsidRDefault="00DC055A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Double click on the </w:t>
            </w:r>
            <w:r w:rsidRPr="00534B9C">
              <w:rPr>
                <w:rFonts w:ascii="Verdana" w:hAnsi="Verdana"/>
                <w:b/>
                <w:bCs/>
                <w:color w:val="000000"/>
              </w:rPr>
              <w:t>CISCO AnyConnect</w:t>
            </w:r>
            <w:r>
              <w:rPr>
                <w:rFonts w:ascii="Verdana" w:hAnsi="Verdana"/>
                <w:color w:val="000000"/>
              </w:rPr>
              <w:t xml:space="preserve"> icon on your computer screen.</w:t>
            </w:r>
          </w:p>
          <w:p w14:paraId="683AA2F2" w14:textId="77777777" w:rsidR="00DC055A" w:rsidRDefault="00DC055A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634B35E" wp14:editId="290F0875">
                  <wp:extent cx="852692" cy="9144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9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55D71" w14:textId="0116F17B" w:rsidR="0012280D" w:rsidRDefault="0012280D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DC055A" w:rsidRPr="0038070C" w14:paraId="4FFFE14F" w14:textId="77777777" w:rsidTr="008E73AD">
        <w:tc>
          <w:tcPr>
            <w:tcW w:w="188" w:type="pct"/>
          </w:tcPr>
          <w:p w14:paraId="5603D9FD" w14:textId="1F60B2B1" w:rsidR="00DC055A" w:rsidRDefault="00DC055A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812" w:type="pct"/>
          </w:tcPr>
          <w:p w14:paraId="22E815AD" w14:textId="6130B708" w:rsidR="00DC055A" w:rsidRPr="00DC055A" w:rsidRDefault="00DC055A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DC055A">
              <w:rPr>
                <w:rFonts w:ascii="Verdana" w:hAnsi="Verdana"/>
                <w:color w:val="000000"/>
              </w:rPr>
              <w:t xml:space="preserve">Change the address to the following then select </w:t>
            </w:r>
            <w:r w:rsidRPr="00DC055A">
              <w:rPr>
                <w:rFonts w:ascii="Verdana" w:hAnsi="Verdana"/>
                <w:b/>
                <w:bCs/>
                <w:color w:val="000000"/>
              </w:rPr>
              <w:t>Connect</w:t>
            </w:r>
            <w:r w:rsidRPr="00DC055A">
              <w:rPr>
                <w:rFonts w:ascii="Verdana" w:hAnsi="Verdana"/>
                <w:color w:val="000000"/>
              </w:rPr>
              <w:t>.</w:t>
            </w:r>
          </w:p>
          <w:p w14:paraId="47023DA7" w14:textId="77777777" w:rsidR="00EB45DF" w:rsidRDefault="00EB45DF" w:rsidP="00EB45DF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before="120" w:after="120"/>
              <w:rPr>
                <w:rFonts w:ascii="Verdana" w:hAnsi="Verdana" w:cs="Arial"/>
                <w:b/>
                <w:bCs/>
                <w:color w:val="FF0000"/>
              </w:rPr>
            </w:pPr>
            <w:r>
              <w:rPr>
                <w:rFonts w:ascii="Verdana" w:hAnsi="Verdana" w:cs="Arial"/>
                <w:b/>
                <w:bCs/>
                <w:color w:val="FF0000"/>
              </w:rPr>
              <w:t>Connectcall.caremark.com</w:t>
            </w:r>
          </w:p>
          <w:p w14:paraId="1461DC76" w14:textId="60E1954F" w:rsidR="0045613D" w:rsidRPr="00DC055A" w:rsidRDefault="00F15F29" w:rsidP="0012280D">
            <w:pPr>
              <w:pStyle w:val="ListParagraph"/>
              <w:shd w:val="clear" w:color="auto" w:fill="FFFFFF"/>
              <w:spacing w:before="120" w:after="120"/>
              <w:ind w:left="360"/>
              <w:rPr>
                <w:rFonts w:ascii="Verdana" w:hAnsi="Verdana" w:cs="Arial"/>
              </w:rPr>
            </w:pPr>
            <w:r w:rsidRPr="0012280D">
              <w:rPr>
                <w:rFonts w:ascii="Verdana" w:hAnsi="Verdana" w:cs="Arial"/>
                <w:b/>
                <w:bCs/>
              </w:rPr>
              <w:t>Note:</w:t>
            </w:r>
            <w:r>
              <w:rPr>
                <w:rFonts w:ascii="Verdana" w:hAnsi="Verdana" w:cs="Arial"/>
              </w:rPr>
              <w:t xml:space="preserve"> </w:t>
            </w:r>
            <w:r w:rsidR="0045613D">
              <w:rPr>
                <w:rFonts w:ascii="Verdana" w:hAnsi="Verdana" w:cs="Arial"/>
              </w:rPr>
              <w:t xml:space="preserve">If your department uses another address, follow </w:t>
            </w:r>
            <w:r w:rsidR="00102BBD">
              <w:rPr>
                <w:rFonts w:ascii="Verdana" w:hAnsi="Verdana" w:cs="Arial"/>
              </w:rPr>
              <w:t xml:space="preserve">your </w:t>
            </w:r>
            <w:r w:rsidR="004D4E1C">
              <w:rPr>
                <w:rFonts w:ascii="Verdana" w:hAnsi="Verdana" w:cs="Arial"/>
              </w:rPr>
              <w:t>leader’s</w:t>
            </w:r>
            <w:r w:rsidR="00102BBD">
              <w:rPr>
                <w:rFonts w:ascii="Verdana" w:hAnsi="Verdana" w:cs="Arial"/>
              </w:rPr>
              <w:t xml:space="preserve"> </w:t>
            </w:r>
            <w:r w:rsidR="0045613D">
              <w:rPr>
                <w:rFonts w:ascii="Verdana" w:hAnsi="Verdana" w:cs="Arial"/>
              </w:rPr>
              <w:t>direction.</w:t>
            </w:r>
          </w:p>
          <w:p w14:paraId="4CD2A490" w14:textId="77777777" w:rsidR="00DC055A" w:rsidRPr="00DC055A" w:rsidRDefault="00DC055A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06CE0D12" w14:textId="35B0BDFD" w:rsidR="00DC055A" w:rsidRDefault="00E16813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68EBBE" wp14:editId="4D28A918">
                  <wp:extent cx="3835597" cy="189874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189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A8397" w14:textId="77777777" w:rsidR="0012280D" w:rsidRDefault="0012280D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  <w:p w14:paraId="6CCEAE41" w14:textId="1CA33312" w:rsidR="00DC055A" w:rsidRPr="00DC055A" w:rsidRDefault="00DC055A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DC055A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 Cisco AnyConnect username and password fields display.</w:t>
            </w:r>
          </w:p>
        </w:tc>
      </w:tr>
      <w:tr w:rsidR="00DC055A" w:rsidRPr="0038070C" w14:paraId="6D9F220D" w14:textId="77777777" w:rsidTr="008E73AD">
        <w:tc>
          <w:tcPr>
            <w:tcW w:w="188" w:type="pct"/>
          </w:tcPr>
          <w:p w14:paraId="370194ED" w14:textId="0C1BB67C" w:rsidR="00DC055A" w:rsidRDefault="00DC055A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812" w:type="pct"/>
          </w:tcPr>
          <w:p w14:paraId="78E1052A" w14:textId="245DAC8E" w:rsidR="00DC055A" w:rsidRDefault="009C71CD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Type your username as caremarkrx\&lt;your network ID&gt;</w:t>
            </w:r>
            <w:r w:rsidR="00CD6294">
              <w:rPr>
                <w:rFonts w:ascii="Verdana" w:hAnsi="Verdana"/>
                <w:color w:val="000000"/>
              </w:rPr>
              <w:t>.</w:t>
            </w:r>
          </w:p>
          <w:p w14:paraId="395A667F" w14:textId="746D3CA7" w:rsidR="009C71CD" w:rsidRDefault="009C71CD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9C71CD">
              <w:rPr>
                <w:rFonts w:ascii="Verdana" w:hAnsi="Verdana"/>
                <w:b/>
                <w:bCs/>
                <w:color w:val="000000"/>
              </w:rPr>
              <w:t>Example:</w:t>
            </w:r>
            <w:r>
              <w:rPr>
                <w:rFonts w:ascii="Verdana" w:hAnsi="Verdana"/>
                <w:color w:val="000000"/>
              </w:rPr>
              <w:t xml:space="preserve">  CaremarkRx\C0</w:t>
            </w:r>
            <w:r w:rsidR="00522AD9">
              <w:rPr>
                <w:rFonts w:ascii="Verdana" w:hAnsi="Verdana"/>
                <w:color w:val="000000"/>
              </w:rPr>
              <w:t>111111</w:t>
            </w:r>
          </w:p>
          <w:p w14:paraId="46875A7C" w14:textId="7EC043E2" w:rsidR="009C71CD" w:rsidRDefault="00522AD9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932BD4" wp14:editId="19053CCF">
                  <wp:extent cx="3361905" cy="202857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2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B119A" w14:textId="79F852A4" w:rsidR="0012280D" w:rsidRPr="00DC055A" w:rsidRDefault="0012280D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9C71CD" w:rsidRPr="0038070C" w14:paraId="53B15D60" w14:textId="77777777" w:rsidTr="008E73AD">
        <w:tc>
          <w:tcPr>
            <w:tcW w:w="188" w:type="pct"/>
          </w:tcPr>
          <w:p w14:paraId="135A5EF3" w14:textId="3AB66473" w:rsidR="009C71CD" w:rsidRDefault="00BD490B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9C71CD">
              <w:rPr>
                <w:rFonts w:ascii="Verdana" w:hAnsi="Verdana"/>
                <w:b/>
              </w:rPr>
              <w:t>7</w:t>
            </w:r>
          </w:p>
        </w:tc>
        <w:tc>
          <w:tcPr>
            <w:tcW w:w="4812" w:type="pct"/>
          </w:tcPr>
          <w:p w14:paraId="238E08AE" w14:textId="77777777" w:rsidR="009C71CD" w:rsidRDefault="009C71CD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Type your computer password then press the </w:t>
            </w:r>
            <w:r w:rsidRPr="009C71CD">
              <w:rPr>
                <w:rFonts w:ascii="Verdana" w:hAnsi="Verdana"/>
                <w:b/>
                <w:bCs/>
                <w:color w:val="000000"/>
              </w:rPr>
              <w:t>OK</w:t>
            </w:r>
            <w:r>
              <w:rPr>
                <w:rFonts w:ascii="Verdana" w:hAnsi="Verdana"/>
                <w:color w:val="000000"/>
              </w:rPr>
              <w:t xml:space="preserve"> button.</w:t>
            </w:r>
          </w:p>
          <w:p w14:paraId="08E31E9F" w14:textId="3AC131D2" w:rsidR="004F54AA" w:rsidRDefault="009C71CD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9C71CD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 Answer screen displays. </w:t>
            </w:r>
          </w:p>
          <w:p w14:paraId="20A10641" w14:textId="77777777" w:rsidR="00A71A9D" w:rsidRDefault="00A71A9D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0CF95152" w14:textId="197FAAD9" w:rsidR="00A166DB" w:rsidRDefault="00BD490B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  <w:r w:rsidR="00A166DB" w:rsidRPr="00A71A9D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A166DB">
              <w:rPr>
                <w:rFonts w:ascii="Verdana" w:hAnsi="Verdana"/>
                <w:color w:val="000000"/>
              </w:rPr>
              <w:t xml:space="preserve"> </w:t>
            </w:r>
            <w:r w:rsidR="00A166DB">
              <w:rPr>
                <w:rFonts w:ascii="Verdana" w:hAnsi="Verdana"/>
              </w:rPr>
              <w:t xml:space="preserve">VPN remains logged in for </w:t>
            </w:r>
            <w:r w:rsidR="00A11966">
              <w:rPr>
                <w:rFonts w:ascii="Verdana" w:hAnsi="Verdana"/>
              </w:rPr>
              <w:t>1 business day</w:t>
            </w:r>
            <w:r w:rsidR="00A166DB">
              <w:rPr>
                <w:rFonts w:ascii="Verdana" w:hAnsi="Verdana"/>
              </w:rPr>
              <w:t xml:space="preserve"> and then disconnects.</w:t>
            </w:r>
          </w:p>
        </w:tc>
      </w:tr>
      <w:tr w:rsidR="009C71CD" w:rsidRPr="0038070C" w14:paraId="5B291406" w14:textId="77777777" w:rsidTr="008E73AD">
        <w:tc>
          <w:tcPr>
            <w:tcW w:w="188" w:type="pct"/>
          </w:tcPr>
          <w:p w14:paraId="4FF45182" w14:textId="51F20D02" w:rsidR="009C71CD" w:rsidRDefault="009C71CD" w:rsidP="00522AD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812" w:type="pct"/>
          </w:tcPr>
          <w:p w14:paraId="5D1E0AAC" w14:textId="5DC07093" w:rsidR="009C71CD" w:rsidRDefault="009C71CD" w:rsidP="00534B9C">
            <w:pPr>
              <w:pStyle w:val="ListParagraph"/>
              <w:numPr>
                <w:ilvl w:val="0"/>
                <w:numId w:val="18"/>
              </w:numPr>
              <w:spacing w:before="120" w:after="120"/>
              <w:ind w:left="526"/>
              <w:textAlignment w:val="top"/>
              <w:rPr>
                <w:rFonts w:ascii="Verdana" w:hAnsi="Verdana"/>
                <w:color w:val="000000"/>
              </w:rPr>
            </w:pPr>
            <w:r w:rsidRPr="00534B9C">
              <w:rPr>
                <w:rFonts w:ascii="Verdana" w:hAnsi="Verdana"/>
                <w:color w:val="000000"/>
              </w:rPr>
              <w:t xml:space="preserve">Open your VIP Access application on your cell phone. </w:t>
            </w:r>
            <w:r w:rsidR="00F74C53">
              <w:rPr>
                <w:rFonts w:ascii="Verdana" w:hAnsi="Verdana"/>
                <w:color w:val="000000"/>
              </w:rPr>
              <w:t xml:space="preserve"> </w:t>
            </w:r>
            <w:r w:rsidRPr="00534B9C">
              <w:rPr>
                <w:rFonts w:ascii="Verdana" w:hAnsi="Verdana"/>
                <w:color w:val="000000"/>
              </w:rPr>
              <w:t xml:space="preserve">Press the </w:t>
            </w:r>
            <w:r w:rsidRPr="00534B9C">
              <w:rPr>
                <w:rFonts w:ascii="Verdana" w:hAnsi="Verdana"/>
                <w:b/>
                <w:bCs/>
                <w:color w:val="000000"/>
              </w:rPr>
              <w:t>VIP Application app</w:t>
            </w:r>
            <w:r w:rsidRPr="00534B9C">
              <w:rPr>
                <w:rFonts w:ascii="Verdana" w:hAnsi="Verdana"/>
                <w:color w:val="000000"/>
              </w:rPr>
              <w:t xml:space="preserve"> icon and it will generate a 6-digit number. </w:t>
            </w:r>
          </w:p>
          <w:p w14:paraId="2773473E" w14:textId="77777777" w:rsidR="0012280D" w:rsidRPr="00534B9C" w:rsidRDefault="0012280D" w:rsidP="00A71A9D">
            <w:pPr>
              <w:pStyle w:val="ListParagraph"/>
              <w:spacing w:before="120" w:after="120"/>
              <w:ind w:left="526"/>
              <w:textAlignment w:val="top"/>
              <w:rPr>
                <w:rFonts w:ascii="Verdana" w:hAnsi="Verdana"/>
                <w:color w:val="000000"/>
              </w:rPr>
            </w:pPr>
          </w:p>
          <w:p w14:paraId="327F811F" w14:textId="77777777" w:rsidR="009C71CD" w:rsidRDefault="009C71CD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0A54196" wp14:editId="62E50962">
                  <wp:extent cx="1106905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90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CF14A" w14:textId="77777777" w:rsidR="009C71CD" w:rsidRDefault="009C71CD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</w:p>
          <w:p w14:paraId="4C1359EA" w14:textId="77777777" w:rsidR="009C71CD" w:rsidRDefault="009C71CD" w:rsidP="00522AD9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8792D3E" wp14:editId="2694E063">
                  <wp:extent cx="1442174" cy="274320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174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D5548" w14:textId="332557FE" w:rsidR="009C71CD" w:rsidRPr="00534B9C" w:rsidRDefault="009C71CD" w:rsidP="00534B9C">
            <w:pPr>
              <w:pStyle w:val="ListParagraph"/>
              <w:numPr>
                <w:ilvl w:val="0"/>
                <w:numId w:val="18"/>
              </w:numPr>
              <w:spacing w:before="120" w:after="120"/>
              <w:ind w:left="526"/>
              <w:textAlignment w:val="top"/>
              <w:rPr>
                <w:rFonts w:ascii="Verdana" w:hAnsi="Verdana"/>
                <w:color w:val="000000"/>
              </w:rPr>
            </w:pPr>
            <w:r w:rsidRPr="00534B9C">
              <w:rPr>
                <w:rFonts w:ascii="Verdana" w:hAnsi="Verdana"/>
                <w:color w:val="000000"/>
              </w:rPr>
              <w:t xml:space="preserve">Type this 6-digit number into the Answer field and press the </w:t>
            </w:r>
            <w:r w:rsidRPr="00534B9C">
              <w:rPr>
                <w:rFonts w:ascii="Verdana" w:hAnsi="Verdana"/>
                <w:b/>
                <w:bCs/>
                <w:color w:val="000000"/>
              </w:rPr>
              <w:t>Continue</w:t>
            </w:r>
            <w:r w:rsidRPr="00534B9C">
              <w:rPr>
                <w:rFonts w:ascii="Verdana" w:hAnsi="Verdana"/>
                <w:color w:val="000000"/>
              </w:rPr>
              <w:t xml:space="preserve"> button. </w:t>
            </w:r>
          </w:p>
          <w:p w14:paraId="6AE7D6D2" w14:textId="754C54BE" w:rsidR="009C71CD" w:rsidRDefault="009C71CD" w:rsidP="00522AD9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9C71CD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If receive an error, close the </w:t>
            </w:r>
            <w:r w:rsidR="00A71A9D">
              <w:rPr>
                <w:rFonts w:ascii="Verdana" w:hAnsi="Verdana"/>
                <w:color w:val="000000"/>
              </w:rPr>
              <w:t>app,</w:t>
            </w:r>
            <w:r>
              <w:rPr>
                <w:rFonts w:ascii="Verdana" w:hAnsi="Verdana"/>
                <w:color w:val="000000"/>
              </w:rPr>
              <w:t xml:space="preserve"> and perform these steps again.  If continues to display an error, contact the IT Service Center for assistance with resetting your ID.</w:t>
            </w:r>
          </w:p>
        </w:tc>
      </w:tr>
    </w:tbl>
    <w:p w14:paraId="6F108410" w14:textId="77777777" w:rsidR="005F2CCC" w:rsidRDefault="005F2CCC" w:rsidP="009D03D9">
      <w:pPr>
        <w:rPr>
          <w:rFonts w:ascii="Verdana" w:hAnsi="Verdana"/>
        </w:rPr>
      </w:pPr>
    </w:p>
    <w:p w14:paraId="77DF39B4" w14:textId="056E2E3F" w:rsidR="009A4A14" w:rsidRDefault="00F84218" w:rsidP="009A4A14">
      <w:pPr>
        <w:jc w:val="right"/>
        <w:rPr>
          <w:rFonts w:ascii="Verdana" w:hAnsi="Verdana"/>
        </w:rPr>
      </w:pPr>
      <w:hyperlink w:anchor="_top" w:history="1">
        <w:r w:rsidR="00D378F2" w:rsidRPr="00D378F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5959B601" w14:textId="77777777" w:rsidTr="00FA3357">
        <w:tc>
          <w:tcPr>
            <w:tcW w:w="5000" w:type="pct"/>
            <w:shd w:val="clear" w:color="auto" w:fill="C0C0C0"/>
          </w:tcPr>
          <w:p w14:paraId="49B5AA79" w14:textId="10C650A8" w:rsidR="009A4A14" w:rsidRPr="0038070C" w:rsidRDefault="009A4A14" w:rsidP="00C66B1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16491914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202C5C72" w14:textId="77777777" w:rsidR="00E3523D" w:rsidRDefault="00E3523D" w:rsidP="00D01A14"/>
    <w:p w14:paraId="383602F5" w14:textId="7C5FAFF2" w:rsidR="00534B9C" w:rsidRPr="0012280D" w:rsidRDefault="00F84218" w:rsidP="00E3523D">
      <w:pPr>
        <w:spacing w:before="120" w:after="120"/>
        <w:rPr>
          <w:rFonts w:ascii="Verdana" w:hAnsi="Verdana"/>
        </w:rPr>
      </w:pPr>
      <w:hyperlink r:id="rId19" w:anchor="!/view?docid=f92b2f6a-bf3f-4f3f-82d4-3e503852496b" w:history="1">
        <w:r w:rsidR="004D4E1C">
          <w:rPr>
            <w:rStyle w:val="Hyperlink"/>
            <w:rFonts w:ascii="Verdana" w:hAnsi="Verdana" w:cs="Helvetica"/>
            <w:shd w:val="clear" w:color="auto" w:fill="FFFFFF"/>
          </w:rPr>
          <w:t>Customer Care Work from Home (WFH) Resources for Newly Deployed Users (028470)</w:t>
        </w:r>
      </w:hyperlink>
    </w:p>
    <w:p w14:paraId="0903296C" w14:textId="573133D2" w:rsidR="00D01A14" w:rsidRPr="0012280D" w:rsidRDefault="00F84218" w:rsidP="00E3523D">
      <w:pPr>
        <w:spacing w:before="120" w:after="120"/>
        <w:rPr>
          <w:rStyle w:val="Hyperlink"/>
          <w:rFonts w:ascii="Verdana" w:hAnsi="Verdana"/>
        </w:rPr>
      </w:pPr>
      <w:hyperlink r:id="rId20" w:anchor="!/view?docid=c1f1028b-e42c-4b4f-a4cf-cc0b42c91606" w:history="1">
        <w:r w:rsidR="00B4642D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5958BB7F" w14:textId="6EF0EC0B" w:rsidR="00D01A14" w:rsidRPr="0012280D" w:rsidRDefault="009A4A14" w:rsidP="00E3523D">
      <w:pPr>
        <w:spacing w:before="120" w:after="120"/>
        <w:rPr>
          <w:rFonts w:ascii="Verdana" w:hAnsi="Verdana"/>
        </w:rPr>
      </w:pPr>
      <w:r w:rsidRPr="0012280D">
        <w:rPr>
          <w:rStyle w:val="Hyperlink"/>
          <w:rFonts w:ascii="Verdana" w:hAnsi="Verdana"/>
          <w:b/>
          <w:color w:val="000000" w:themeColor="text1"/>
          <w:u w:val="none"/>
        </w:rPr>
        <w:t>Parent Document:</w:t>
      </w:r>
      <w:r w:rsidRPr="0012280D">
        <w:rPr>
          <w:rStyle w:val="Hyperlink"/>
          <w:rFonts w:ascii="Verdana" w:hAnsi="Verdana"/>
          <w:color w:val="000000" w:themeColor="text1"/>
          <w:u w:val="none"/>
        </w:rPr>
        <w:t xml:space="preserve"> </w:t>
      </w:r>
      <w:r w:rsidR="0012280D">
        <w:rPr>
          <w:rStyle w:val="Hyperlink"/>
          <w:rFonts w:ascii="Verdana" w:hAnsi="Verdana"/>
          <w:color w:val="000000" w:themeColor="text1"/>
          <w:u w:val="none"/>
        </w:rPr>
        <w:t xml:space="preserve"> </w:t>
      </w:r>
      <w:hyperlink r:id="rId21" w:tgtFrame="_blank" w:history="1">
        <w:r w:rsidR="00D01A14" w:rsidRPr="0012280D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61BCED63" w14:textId="58819A98" w:rsidR="00D378F2" w:rsidRDefault="00F84218" w:rsidP="00D378F2">
      <w:pPr>
        <w:jc w:val="right"/>
        <w:rPr>
          <w:rFonts w:ascii="Verdana" w:hAnsi="Verdana"/>
        </w:rPr>
      </w:pPr>
      <w:hyperlink w:anchor="_top" w:history="1">
        <w:r w:rsidR="00D378F2" w:rsidRPr="00D378F2">
          <w:rPr>
            <w:rStyle w:val="Hyperlink"/>
            <w:rFonts w:ascii="Verdana" w:hAnsi="Verdana"/>
          </w:rPr>
          <w:t>Top of the Document</w:t>
        </w:r>
      </w:hyperlink>
    </w:p>
    <w:p w14:paraId="3C1DD7DF" w14:textId="06A0CBF3" w:rsidR="00FD0FDA" w:rsidRDefault="00FD0FDA" w:rsidP="00FD0FDA">
      <w:pPr>
        <w:jc w:val="right"/>
        <w:rPr>
          <w:rFonts w:ascii="Verdana" w:hAnsi="Verdana"/>
        </w:rPr>
      </w:pPr>
    </w:p>
    <w:p w14:paraId="5FEF4C98" w14:textId="77777777" w:rsidR="00A97B7D" w:rsidRPr="00B46A95" w:rsidRDefault="00A97B7D" w:rsidP="00BB371A">
      <w:pPr>
        <w:jc w:val="right"/>
        <w:rPr>
          <w:rFonts w:ascii="Verdana" w:hAnsi="Verdana"/>
        </w:rPr>
      </w:pPr>
    </w:p>
    <w:p w14:paraId="7A5A411A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807322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1CDE6C0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FE4F1C">
      <w:footerReference w:type="even" r:id="rId22"/>
      <w:footerReference w:type="defaul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AEF8" w14:textId="77777777" w:rsidR="00FE4F1C" w:rsidRDefault="00FE4F1C">
      <w:r>
        <w:separator/>
      </w:r>
    </w:p>
  </w:endnote>
  <w:endnote w:type="continuationSeparator" w:id="0">
    <w:p w14:paraId="04887487" w14:textId="77777777" w:rsidR="00FE4F1C" w:rsidRDefault="00FE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8694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A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9B31" w14:textId="77777777" w:rsidR="00FE4F1C" w:rsidRDefault="00FE4F1C">
      <w:r>
        <w:separator/>
      </w:r>
    </w:p>
  </w:footnote>
  <w:footnote w:type="continuationSeparator" w:id="0">
    <w:p w14:paraId="2B4C998E" w14:textId="77777777" w:rsidR="00FE4F1C" w:rsidRDefault="00FE4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E1307"/>
    <w:multiLevelType w:val="hybridMultilevel"/>
    <w:tmpl w:val="677C9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2B28F1"/>
    <w:multiLevelType w:val="hybridMultilevel"/>
    <w:tmpl w:val="7A1A9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7870318">
    <w:abstractNumId w:val="11"/>
  </w:num>
  <w:num w:numId="2" w16cid:durableId="1830366331">
    <w:abstractNumId w:val="10"/>
  </w:num>
  <w:num w:numId="3" w16cid:durableId="841704270">
    <w:abstractNumId w:val="13"/>
  </w:num>
  <w:num w:numId="4" w16cid:durableId="166140260">
    <w:abstractNumId w:val="0"/>
  </w:num>
  <w:num w:numId="5" w16cid:durableId="1514108110">
    <w:abstractNumId w:val="2"/>
  </w:num>
  <w:num w:numId="6" w16cid:durableId="548689061">
    <w:abstractNumId w:val="14"/>
  </w:num>
  <w:num w:numId="7" w16cid:durableId="1726492447">
    <w:abstractNumId w:val="15"/>
  </w:num>
  <w:num w:numId="8" w16cid:durableId="216279009">
    <w:abstractNumId w:val="1"/>
  </w:num>
  <w:num w:numId="9" w16cid:durableId="1536190586">
    <w:abstractNumId w:val="17"/>
  </w:num>
  <w:num w:numId="10" w16cid:durableId="1546209475">
    <w:abstractNumId w:val="6"/>
  </w:num>
  <w:num w:numId="11" w16cid:durableId="2038040286">
    <w:abstractNumId w:val="4"/>
  </w:num>
  <w:num w:numId="12" w16cid:durableId="228273295">
    <w:abstractNumId w:val="5"/>
  </w:num>
  <w:num w:numId="13" w16cid:durableId="342319662">
    <w:abstractNumId w:val="3"/>
  </w:num>
  <w:num w:numId="14" w16cid:durableId="831802027">
    <w:abstractNumId w:val="9"/>
  </w:num>
  <w:num w:numId="15" w16cid:durableId="1740399704">
    <w:abstractNumId w:val="12"/>
  </w:num>
  <w:num w:numId="16" w16cid:durableId="1138958360">
    <w:abstractNumId w:val="7"/>
  </w:num>
  <w:num w:numId="17" w16cid:durableId="1628701803">
    <w:abstractNumId w:val="8"/>
  </w:num>
  <w:num w:numId="18" w16cid:durableId="147334049">
    <w:abstractNumId w:val="16"/>
  </w:num>
  <w:num w:numId="19" w16cid:durableId="1025835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779C8"/>
    <w:rsid w:val="000825E5"/>
    <w:rsid w:val="0008665F"/>
    <w:rsid w:val="000A5F38"/>
    <w:rsid w:val="000B3C4C"/>
    <w:rsid w:val="000C311D"/>
    <w:rsid w:val="000C5599"/>
    <w:rsid w:val="000D6714"/>
    <w:rsid w:val="00102BBD"/>
    <w:rsid w:val="001076EF"/>
    <w:rsid w:val="0012280D"/>
    <w:rsid w:val="00122B8F"/>
    <w:rsid w:val="00131E49"/>
    <w:rsid w:val="0016273A"/>
    <w:rsid w:val="00182A5F"/>
    <w:rsid w:val="0019353A"/>
    <w:rsid w:val="001A32B4"/>
    <w:rsid w:val="001A4D2F"/>
    <w:rsid w:val="001B1FBE"/>
    <w:rsid w:val="001D38A1"/>
    <w:rsid w:val="001D5D68"/>
    <w:rsid w:val="001E2DDD"/>
    <w:rsid w:val="001E78D4"/>
    <w:rsid w:val="002016B4"/>
    <w:rsid w:val="0020171E"/>
    <w:rsid w:val="00215763"/>
    <w:rsid w:val="0024202F"/>
    <w:rsid w:val="002467D2"/>
    <w:rsid w:val="002609A1"/>
    <w:rsid w:val="0026321A"/>
    <w:rsid w:val="00265A08"/>
    <w:rsid w:val="00290527"/>
    <w:rsid w:val="00293370"/>
    <w:rsid w:val="002B593E"/>
    <w:rsid w:val="002D2B95"/>
    <w:rsid w:val="002F3F1F"/>
    <w:rsid w:val="002F5A53"/>
    <w:rsid w:val="00303F88"/>
    <w:rsid w:val="00334792"/>
    <w:rsid w:val="00340359"/>
    <w:rsid w:val="00356DBE"/>
    <w:rsid w:val="0038070C"/>
    <w:rsid w:val="0038233B"/>
    <w:rsid w:val="003B079F"/>
    <w:rsid w:val="003C7B64"/>
    <w:rsid w:val="003D76AB"/>
    <w:rsid w:val="003E1B34"/>
    <w:rsid w:val="003E3D95"/>
    <w:rsid w:val="00402610"/>
    <w:rsid w:val="00406DB5"/>
    <w:rsid w:val="00413BA5"/>
    <w:rsid w:val="00436228"/>
    <w:rsid w:val="0045613D"/>
    <w:rsid w:val="00457EAE"/>
    <w:rsid w:val="00460203"/>
    <w:rsid w:val="00485A27"/>
    <w:rsid w:val="004D4E1C"/>
    <w:rsid w:val="004D54D7"/>
    <w:rsid w:val="004F54AA"/>
    <w:rsid w:val="00522AD9"/>
    <w:rsid w:val="00524CDD"/>
    <w:rsid w:val="00534B9C"/>
    <w:rsid w:val="00536FF5"/>
    <w:rsid w:val="00540E4C"/>
    <w:rsid w:val="00544465"/>
    <w:rsid w:val="00573FB5"/>
    <w:rsid w:val="005910B5"/>
    <w:rsid w:val="005A2DE3"/>
    <w:rsid w:val="005F2CCC"/>
    <w:rsid w:val="0061719C"/>
    <w:rsid w:val="00622D77"/>
    <w:rsid w:val="006230B5"/>
    <w:rsid w:val="0062346D"/>
    <w:rsid w:val="00636B18"/>
    <w:rsid w:val="00637CA1"/>
    <w:rsid w:val="0064255F"/>
    <w:rsid w:val="00652F46"/>
    <w:rsid w:val="00655B34"/>
    <w:rsid w:val="006A0481"/>
    <w:rsid w:val="006A23D7"/>
    <w:rsid w:val="006B4CAB"/>
    <w:rsid w:val="006D5472"/>
    <w:rsid w:val="006F581F"/>
    <w:rsid w:val="00702C2E"/>
    <w:rsid w:val="00704AF2"/>
    <w:rsid w:val="0073294A"/>
    <w:rsid w:val="00750920"/>
    <w:rsid w:val="00752801"/>
    <w:rsid w:val="00755A75"/>
    <w:rsid w:val="007752BC"/>
    <w:rsid w:val="00786BEB"/>
    <w:rsid w:val="007924BF"/>
    <w:rsid w:val="00797157"/>
    <w:rsid w:val="007A6931"/>
    <w:rsid w:val="00806B9D"/>
    <w:rsid w:val="0082021E"/>
    <w:rsid w:val="00827C8A"/>
    <w:rsid w:val="008739E5"/>
    <w:rsid w:val="00873D09"/>
    <w:rsid w:val="00877414"/>
    <w:rsid w:val="0088113F"/>
    <w:rsid w:val="00882A79"/>
    <w:rsid w:val="008C0BCC"/>
    <w:rsid w:val="008C2197"/>
    <w:rsid w:val="008C3493"/>
    <w:rsid w:val="008D11A6"/>
    <w:rsid w:val="008D27A5"/>
    <w:rsid w:val="008D2D64"/>
    <w:rsid w:val="008D46DE"/>
    <w:rsid w:val="008E11B8"/>
    <w:rsid w:val="008E5D28"/>
    <w:rsid w:val="008E73AD"/>
    <w:rsid w:val="008F32F4"/>
    <w:rsid w:val="008F4B0F"/>
    <w:rsid w:val="00902E07"/>
    <w:rsid w:val="00911B67"/>
    <w:rsid w:val="00925DA0"/>
    <w:rsid w:val="00934DD7"/>
    <w:rsid w:val="0094232F"/>
    <w:rsid w:val="00956E2A"/>
    <w:rsid w:val="00965DD5"/>
    <w:rsid w:val="009A4A14"/>
    <w:rsid w:val="009B3495"/>
    <w:rsid w:val="009B4D41"/>
    <w:rsid w:val="009C55E4"/>
    <w:rsid w:val="009C71CD"/>
    <w:rsid w:val="009D03D9"/>
    <w:rsid w:val="009D29D8"/>
    <w:rsid w:val="00A11966"/>
    <w:rsid w:val="00A141FD"/>
    <w:rsid w:val="00A166DB"/>
    <w:rsid w:val="00A31C75"/>
    <w:rsid w:val="00A40E31"/>
    <w:rsid w:val="00A44145"/>
    <w:rsid w:val="00A7166B"/>
    <w:rsid w:val="00A7191A"/>
    <w:rsid w:val="00A71A9D"/>
    <w:rsid w:val="00A82722"/>
    <w:rsid w:val="00A85045"/>
    <w:rsid w:val="00A97B7D"/>
    <w:rsid w:val="00AB1D50"/>
    <w:rsid w:val="00AB33E1"/>
    <w:rsid w:val="00AB4BB3"/>
    <w:rsid w:val="00AC2A58"/>
    <w:rsid w:val="00AC3152"/>
    <w:rsid w:val="00AC6059"/>
    <w:rsid w:val="00AD1646"/>
    <w:rsid w:val="00AD5E23"/>
    <w:rsid w:val="00B10BC8"/>
    <w:rsid w:val="00B14282"/>
    <w:rsid w:val="00B158DB"/>
    <w:rsid w:val="00B26045"/>
    <w:rsid w:val="00B437C0"/>
    <w:rsid w:val="00B45DAC"/>
    <w:rsid w:val="00B4642D"/>
    <w:rsid w:val="00B46A95"/>
    <w:rsid w:val="00B548B1"/>
    <w:rsid w:val="00B54C9B"/>
    <w:rsid w:val="00B82423"/>
    <w:rsid w:val="00B84EFA"/>
    <w:rsid w:val="00B946BC"/>
    <w:rsid w:val="00BB371A"/>
    <w:rsid w:val="00BC33E0"/>
    <w:rsid w:val="00BC619F"/>
    <w:rsid w:val="00BD490B"/>
    <w:rsid w:val="00BD78D8"/>
    <w:rsid w:val="00BF74E9"/>
    <w:rsid w:val="00C03C70"/>
    <w:rsid w:val="00C311D3"/>
    <w:rsid w:val="00C3523B"/>
    <w:rsid w:val="00C41CAC"/>
    <w:rsid w:val="00C566B3"/>
    <w:rsid w:val="00C65BBA"/>
    <w:rsid w:val="00C65FBD"/>
    <w:rsid w:val="00C67B32"/>
    <w:rsid w:val="00C821ED"/>
    <w:rsid w:val="00CA72A7"/>
    <w:rsid w:val="00CB0C1D"/>
    <w:rsid w:val="00CC5932"/>
    <w:rsid w:val="00CD2975"/>
    <w:rsid w:val="00CD3007"/>
    <w:rsid w:val="00CD6294"/>
    <w:rsid w:val="00CE0B2F"/>
    <w:rsid w:val="00CE20A5"/>
    <w:rsid w:val="00CE6586"/>
    <w:rsid w:val="00D01A14"/>
    <w:rsid w:val="00D10801"/>
    <w:rsid w:val="00D226FE"/>
    <w:rsid w:val="00D36733"/>
    <w:rsid w:val="00D378F2"/>
    <w:rsid w:val="00D471B5"/>
    <w:rsid w:val="00D5449B"/>
    <w:rsid w:val="00D571DB"/>
    <w:rsid w:val="00D61075"/>
    <w:rsid w:val="00D74426"/>
    <w:rsid w:val="00D76D6A"/>
    <w:rsid w:val="00D82C2E"/>
    <w:rsid w:val="00D85254"/>
    <w:rsid w:val="00D92B56"/>
    <w:rsid w:val="00DB4750"/>
    <w:rsid w:val="00DC055A"/>
    <w:rsid w:val="00DC5934"/>
    <w:rsid w:val="00E041FD"/>
    <w:rsid w:val="00E1265F"/>
    <w:rsid w:val="00E16813"/>
    <w:rsid w:val="00E30616"/>
    <w:rsid w:val="00E3523D"/>
    <w:rsid w:val="00E35B3E"/>
    <w:rsid w:val="00E46C6B"/>
    <w:rsid w:val="00E52789"/>
    <w:rsid w:val="00E70CED"/>
    <w:rsid w:val="00E91BA3"/>
    <w:rsid w:val="00EB45DF"/>
    <w:rsid w:val="00EB52F0"/>
    <w:rsid w:val="00EB57EB"/>
    <w:rsid w:val="00EE3919"/>
    <w:rsid w:val="00EE68E7"/>
    <w:rsid w:val="00F11850"/>
    <w:rsid w:val="00F15B95"/>
    <w:rsid w:val="00F15F29"/>
    <w:rsid w:val="00F22BA2"/>
    <w:rsid w:val="00F27C5D"/>
    <w:rsid w:val="00F30C73"/>
    <w:rsid w:val="00F44F24"/>
    <w:rsid w:val="00F51150"/>
    <w:rsid w:val="00F558AA"/>
    <w:rsid w:val="00F55A11"/>
    <w:rsid w:val="00F67BD0"/>
    <w:rsid w:val="00F730DA"/>
    <w:rsid w:val="00F74C53"/>
    <w:rsid w:val="00F84218"/>
    <w:rsid w:val="00F859B7"/>
    <w:rsid w:val="00F86918"/>
    <w:rsid w:val="00F90F57"/>
    <w:rsid w:val="00FA3357"/>
    <w:rsid w:val="00FC1C44"/>
    <w:rsid w:val="00FC43A3"/>
    <w:rsid w:val="00FC49D1"/>
    <w:rsid w:val="00FD0FDA"/>
    <w:rsid w:val="00FE4F1C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4698F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DC05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78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A72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ptfawest.caremark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354</Words>
  <Characters>2641</Characters>
  <Application>Microsoft Office Word</Application>
  <DocSecurity>2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2990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5832731</vt:i4>
      </vt:variant>
      <vt:variant>
        <vt:i4>27</vt:i4>
      </vt:variant>
      <vt:variant>
        <vt:i4>0</vt:i4>
      </vt:variant>
      <vt:variant>
        <vt:i4>5</vt:i4>
      </vt:variant>
      <vt:variant>
        <vt:lpwstr>CMS-2-010590</vt:lpwstr>
      </vt:variant>
      <vt:variant>
        <vt:lpwstr/>
      </vt:variant>
      <vt:variant>
        <vt:i4>5242896</vt:i4>
      </vt:variant>
      <vt:variant>
        <vt:i4>24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15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_Toc475959604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_Toc475959603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_Toc475959602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_Toc475959601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24</cp:revision>
  <dcterms:created xsi:type="dcterms:W3CDTF">2023-03-22T11:38:00Z</dcterms:created>
  <dcterms:modified xsi:type="dcterms:W3CDTF">2024-04-25T11:32:00Z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2022-01-25T19:14:54Z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d1263d38-231b-4528-a0fa-983e855828dd</vt:lpwstr>
  </property>
  <property fmtid="{D5CDD505-2E9C-101B-9397-08002B2CF9AE}" pid="8" name="MSIP_Label_67599526-06ca-49cc-9fa9-5307800a949a_ContentBits">
    <vt:lpwstr>0</vt:lpwstr>
  </property>
</Properties>
</file>