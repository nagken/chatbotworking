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AAF9" w14:textId="5834E0C7" w:rsidR="0002191C" w:rsidRPr="008A1B3B" w:rsidRDefault="008E0768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- </w:t>
      </w:r>
      <w:r w:rsidR="0002191C">
        <w:rPr>
          <w:rFonts w:ascii="Verdana" w:hAnsi="Verdana"/>
          <w:color w:val="auto"/>
          <w:sz w:val="36"/>
          <w:szCs w:val="36"/>
        </w:rPr>
        <w:t>Mail Service</w:t>
      </w:r>
      <w:r w:rsidR="003B353D">
        <w:rPr>
          <w:rFonts w:ascii="Verdana" w:hAnsi="Verdana"/>
          <w:color w:val="auto"/>
          <w:sz w:val="36"/>
          <w:szCs w:val="36"/>
        </w:rPr>
        <w:t xml:space="preserve"> Pharmacy</w:t>
      </w:r>
      <w:r w:rsidR="0002191C">
        <w:rPr>
          <w:rFonts w:ascii="Verdana" w:hAnsi="Verdana"/>
          <w:color w:val="auto"/>
          <w:sz w:val="36"/>
          <w:szCs w:val="36"/>
        </w:rPr>
        <w:t xml:space="preserve"> Program </w:t>
      </w:r>
      <w:r w:rsidR="0002191C" w:rsidRPr="008A1B3B">
        <w:rPr>
          <w:rFonts w:ascii="Verdana" w:hAnsi="Verdana"/>
          <w:color w:val="auto"/>
          <w:sz w:val="36"/>
          <w:szCs w:val="36"/>
        </w:rPr>
        <w:t>Features and Benefits</w:t>
      </w:r>
    </w:p>
    <w:p w14:paraId="3370505A" w14:textId="099C3A22" w:rsidR="00071DF6" w:rsidRDefault="00D76063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6244D">
        <w:rPr>
          <w:rFonts w:ascii="Verdana" w:hAnsi="Verdana"/>
        </w:rPr>
        <w:fldChar w:fldCharType="begin"/>
      </w:r>
      <w:r w:rsidRPr="00C6244D">
        <w:rPr>
          <w:rFonts w:ascii="Verdana" w:hAnsi="Verdana"/>
        </w:rPr>
        <w:instrText xml:space="preserve"> TOC \o "2-3" \n \p " " \h \z \u </w:instrText>
      </w:r>
      <w:r w:rsidRPr="00C6244D">
        <w:rPr>
          <w:rFonts w:ascii="Verdana" w:hAnsi="Verdana"/>
        </w:rPr>
        <w:fldChar w:fldCharType="separate"/>
      </w:r>
      <w:hyperlink w:anchor="_Toc163472591" w:history="1">
        <w:r w:rsidR="00071DF6" w:rsidRPr="003B5BC2">
          <w:rPr>
            <w:rStyle w:val="Hyperlink"/>
            <w:rFonts w:ascii="Verdana" w:hAnsi="Verdana"/>
            <w:noProof/>
          </w:rPr>
          <w:t>Features</w:t>
        </w:r>
      </w:hyperlink>
    </w:p>
    <w:p w14:paraId="76C75140" w14:textId="3D497F4D" w:rsidR="00071DF6" w:rsidRDefault="00071DF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472592" w:history="1">
        <w:r w:rsidRPr="003B5BC2">
          <w:rPr>
            <w:rStyle w:val="Hyperlink"/>
            <w:rFonts w:ascii="Verdana" w:hAnsi="Verdana"/>
            <w:noProof/>
          </w:rPr>
          <w:t>Benefits</w:t>
        </w:r>
      </w:hyperlink>
    </w:p>
    <w:p w14:paraId="57850C2B" w14:textId="3246215A" w:rsidR="00071DF6" w:rsidRDefault="00071DF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472593" w:history="1">
        <w:r w:rsidRPr="003B5BC2">
          <w:rPr>
            <w:rStyle w:val="Hyperlink"/>
            <w:rFonts w:ascii="Verdana" w:hAnsi="Verdana"/>
            <w:noProof/>
          </w:rPr>
          <w:t>Related Documents</w:t>
        </w:r>
      </w:hyperlink>
    </w:p>
    <w:p w14:paraId="079DEB1E" w14:textId="2630BAA5" w:rsidR="00052A8F" w:rsidRPr="00B46A95" w:rsidRDefault="00D76063" w:rsidP="00C6244D">
      <w:pPr>
        <w:rPr>
          <w:rFonts w:ascii="Verdana" w:hAnsi="Verdana"/>
        </w:rPr>
      </w:pPr>
      <w:r w:rsidRPr="00C6244D">
        <w:rPr>
          <w:rFonts w:ascii="Verdana" w:hAnsi="Verdana"/>
        </w:rPr>
        <w:fldChar w:fldCharType="end"/>
      </w:r>
    </w:p>
    <w:p w14:paraId="1F02CB30" w14:textId="62099A82" w:rsidR="00BC659C" w:rsidRPr="00F86918" w:rsidRDefault="00D76063" w:rsidP="003B353D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6071DA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D56609">
        <w:rPr>
          <w:rFonts w:ascii="Verdana" w:hAnsi="Verdana"/>
        </w:rPr>
        <w:t xml:space="preserve">CVS </w:t>
      </w:r>
      <w:r w:rsidR="0002191C" w:rsidRPr="0002191C">
        <w:rPr>
          <w:rFonts w:ascii="Verdana" w:hAnsi="Verdana"/>
        </w:rPr>
        <w:t>Caremark's</w:t>
      </w:r>
      <w:r w:rsidR="008B6286">
        <w:rPr>
          <w:rFonts w:ascii="Verdana" w:hAnsi="Verdana"/>
        </w:rPr>
        <w:t xml:space="preserve"> </w:t>
      </w:r>
      <w:r w:rsidR="0002191C" w:rsidRPr="0002191C">
        <w:rPr>
          <w:rFonts w:ascii="Verdana" w:hAnsi="Verdana"/>
        </w:rPr>
        <w:t xml:space="preserve">Mail Service Pharmacy Program offers the convenience of receiving medications delivered to the </w:t>
      </w:r>
      <w:r w:rsidR="00D56609">
        <w:rPr>
          <w:rFonts w:ascii="Verdana" w:hAnsi="Verdana"/>
        </w:rPr>
        <w:t>member</w:t>
      </w:r>
      <w:r w:rsidR="0002191C" w:rsidRPr="0002191C">
        <w:rPr>
          <w:rFonts w:ascii="Verdana" w:hAnsi="Verdana"/>
        </w:rPr>
        <w:t>'s home or office at a reduced cost</w:t>
      </w:r>
      <w:r>
        <w:rPr>
          <w:rFonts w:ascii="Verdana" w:hAnsi="Verdan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86918" w:rsidRPr="009C41BD" w14:paraId="475FCAFE" w14:textId="77777777" w:rsidTr="009C41BD">
        <w:tc>
          <w:tcPr>
            <w:tcW w:w="5000" w:type="pct"/>
            <w:shd w:val="clear" w:color="auto" w:fill="C0C0C0"/>
          </w:tcPr>
          <w:p w14:paraId="4939BEF6" w14:textId="77777777" w:rsidR="00F86918" w:rsidRPr="009C41BD" w:rsidRDefault="0002191C" w:rsidP="003B353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Rationale"/>
            <w:bookmarkStart w:id="3" w:name="_Features"/>
            <w:bookmarkStart w:id="4" w:name="_Toc163472591"/>
            <w:bookmarkEnd w:id="2"/>
            <w:bookmarkEnd w:id="3"/>
            <w:r w:rsidRPr="009C41BD">
              <w:rPr>
                <w:rFonts w:ascii="Verdana" w:hAnsi="Verdana"/>
                <w:i w:val="0"/>
                <w:iCs w:val="0"/>
              </w:rPr>
              <w:t>Features</w:t>
            </w:r>
            <w:bookmarkEnd w:id="4"/>
          </w:p>
        </w:tc>
      </w:tr>
    </w:tbl>
    <w:p w14:paraId="40FB5421" w14:textId="3B5A719D" w:rsidR="0002191C" w:rsidRDefault="0002191C" w:rsidP="003B353D">
      <w:pPr>
        <w:spacing w:before="120" w:after="120"/>
        <w:rPr>
          <w:rFonts w:ascii="Verdana" w:hAnsi="Verdana"/>
        </w:rPr>
      </w:pPr>
      <w:r w:rsidRPr="0002191C">
        <w:rPr>
          <w:rFonts w:ascii="Verdana" w:hAnsi="Verdana"/>
        </w:rPr>
        <w:t xml:space="preserve">The program is available to all </w:t>
      </w:r>
      <w:r w:rsidR="00D56609">
        <w:rPr>
          <w:rFonts w:ascii="Verdana" w:hAnsi="Verdana"/>
        </w:rPr>
        <w:t>member</w:t>
      </w:r>
      <w:r w:rsidR="0092311D">
        <w:rPr>
          <w:rFonts w:ascii="Verdana" w:hAnsi="Verdana"/>
        </w:rPr>
        <w:t>s</w:t>
      </w:r>
      <w:r w:rsidRPr="0002191C">
        <w:rPr>
          <w:rFonts w:ascii="Verdana" w:hAnsi="Verdana"/>
        </w:rPr>
        <w:t xml:space="preserve"> with </w:t>
      </w:r>
      <w:r w:rsidR="0092311D">
        <w:rPr>
          <w:rFonts w:ascii="Verdana" w:hAnsi="Verdana"/>
        </w:rPr>
        <w:t xml:space="preserve">CVS </w:t>
      </w:r>
      <w:r w:rsidRPr="0002191C">
        <w:rPr>
          <w:rFonts w:ascii="Verdana" w:hAnsi="Verdana"/>
        </w:rPr>
        <w:t>Caremark's mail order prescription benefit.</w:t>
      </w:r>
    </w:p>
    <w:p w14:paraId="17C56257" w14:textId="77777777" w:rsidR="00D76063" w:rsidRPr="0002191C" w:rsidRDefault="00D76063" w:rsidP="003B353D">
      <w:pPr>
        <w:spacing w:before="120" w:after="120"/>
        <w:rPr>
          <w:rFonts w:ascii="Verdana" w:hAnsi="Verdana"/>
        </w:rPr>
      </w:pPr>
    </w:p>
    <w:p w14:paraId="04D75860" w14:textId="136F1DD3" w:rsidR="00744ED7" w:rsidRPr="00744ED7" w:rsidRDefault="0002191C" w:rsidP="003B353D">
      <w:pPr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AD52C5">
        <w:rPr>
          <w:rFonts w:ascii="Verdana" w:hAnsi="Verdana"/>
        </w:rPr>
        <w:t xml:space="preserve">New </w:t>
      </w:r>
      <w:r w:rsidR="00D76063">
        <w:rPr>
          <w:rFonts w:ascii="Verdana" w:hAnsi="Verdana"/>
        </w:rPr>
        <w:t xml:space="preserve">and refilled </w:t>
      </w:r>
      <w:r w:rsidRPr="00AD52C5">
        <w:rPr>
          <w:rFonts w:ascii="Verdana" w:hAnsi="Verdana"/>
        </w:rPr>
        <w:t xml:space="preserve">prescriptions may </w:t>
      </w:r>
      <w:r w:rsidRPr="00981635">
        <w:rPr>
          <w:rFonts w:ascii="Verdana" w:hAnsi="Verdana"/>
          <w:color w:val="000000"/>
        </w:rPr>
        <w:t xml:space="preserve">be mailed to one of the </w:t>
      </w:r>
      <w:r w:rsidR="00D56609" w:rsidRPr="00981635">
        <w:rPr>
          <w:rFonts w:ascii="Verdana" w:hAnsi="Verdana"/>
          <w:color w:val="000000"/>
        </w:rPr>
        <w:t>CVS Caremark</w:t>
      </w:r>
      <w:r w:rsidR="008B6286">
        <w:rPr>
          <w:rFonts w:ascii="Verdana" w:hAnsi="Verdana"/>
          <w:color w:val="000000"/>
        </w:rPr>
        <w:t xml:space="preserve"> M</w:t>
      </w:r>
      <w:r w:rsidRPr="00981635">
        <w:rPr>
          <w:rFonts w:ascii="Verdana" w:hAnsi="Verdana"/>
          <w:color w:val="000000"/>
        </w:rPr>
        <w:t xml:space="preserve">ail </w:t>
      </w:r>
      <w:r w:rsidR="008B6286">
        <w:rPr>
          <w:rFonts w:ascii="Verdana" w:hAnsi="Verdana"/>
          <w:color w:val="000000"/>
        </w:rPr>
        <w:t>S</w:t>
      </w:r>
      <w:r w:rsidRPr="00981635">
        <w:rPr>
          <w:rFonts w:ascii="Verdana" w:hAnsi="Verdana"/>
          <w:color w:val="000000"/>
        </w:rPr>
        <w:t>ervice pharmacies for dispensing</w:t>
      </w:r>
      <w:r w:rsidR="00AD52C5" w:rsidRPr="00981635">
        <w:rPr>
          <w:rFonts w:ascii="Verdana" w:hAnsi="Verdana"/>
          <w:color w:val="000000"/>
        </w:rPr>
        <w:t xml:space="preserve">.  </w:t>
      </w:r>
      <w:r w:rsidR="00981635" w:rsidRPr="00052A8F">
        <w:rPr>
          <w:rFonts w:ascii="Verdana" w:hAnsi="Verdana"/>
          <w:color w:val="000000"/>
        </w:rPr>
        <w:t xml:space="preserve">For turnaround times, refer to </w:t>
      </w:r>
      <w:hyperlink r:id="rId8" w:anchor="!/view?docid=3338f261-4696-4e84-9019-43cc2eef3352" w:history="1">
        <w:r w:rsidR="001D4B94">
          <w:rPr>
            <w:rStyle w:val="Hyperlink"/>
            <w:rFonts w:ascii="Verdana" w:hAnsi="Verdana"/>
          </w:rPr>
          <w:t>Order Shipping Turn Around Time (018691)</w:t>
        </w:r>
      </w:hyperlink>
      <w:r w:rsidR="00981635" w:rsidRPr="00092DA1">
        <w:rPr>
          <w:rFonts w:ascii="Verdana" w:hAnsi="Verdana"/>
          <w:color w:val="000000"/>
        </w:rPr>
        <w:t>.</w:t>
      </w:r>
      <w:r w:rsidR="00052A8F" w:rsidRPr="00092DA1">
        <w:rPr>
          <w:rFonts w:ascii="Verdana" w:hAnsi="Verdana"/>
          <w:color w:val="000000"/>
        </w:rPr>
        <w:t xml:space="preserve"> </w:t>
      </w:r>
      <w:r w:rsidR="00597489" w:rsidRPr="00092DA1">
        <w:rPr>
          <w:noProof/>
          <w:color w:val="000000"/>
        </w:rPr>
        <w:t xml:space="preserve"> </w:t>
      </w:r>
      <w:r w:rsidR="004F7A54" w:rsidRPr="00092DA1">
        <w:rPr>
          <w:noProof/>
          <w:color w:val="000000"/>
        </w:rPr>
        <w:t xml:space="preserve"> </w:t>
      </w:r>
    </w:p>
    <w:p w14:paraId="5465FAF2" w14:textId="7EB5551F" w:rsidR="0092311D" w:rsidRPr="00D56609" w:rsidRDefault="00D56609" w:rsidP="003B353D">
      <w:pPr>
        <w:numPr>
          <w:ilvl w:val="1"/>
          <w:numId w:val="2"/>
        </w:numPr>
        <w:tabs>
          <w:tab w:val="clear" w:pos="1440"/>
        </w:tabs>
        <w:spacing w:before="120" w:after="120"/>
        <w:ind w:left="720"/>
        <w:rPr>
          <w:rFonts w:ascii="Verdana" w:hAnsi="Verdana"/>
          <w:color w:val="000000"/>
        </w:rPr>
      </w:pPr>
      <w:r w:rsidRPr="00AD52C5">
        <w:rPr>
          <w:rFonts w:ascii="Verdana" w:hAnsi="Verdana"/>
          <w:color w:val="000000"/>
        </w:rPr>
        <w:t>Member</w:t>
      </w:r>
      <w:r w:rsidR="0002191C" w:rsidRPr="00AD52C5">
        <w:rPr>
          <w:rFonts w:ascii="Verdana" w:hAnsi="Verdana"/>
          <w:color w:val="000000"/>
        </w:rPr>
        <w:t>s complete the Patient Profile/Order Form and mai</w:t>
      </w:r>
      <w:r w:rsidR="0002191C" w:rsidRPr="00D56609">
        <w:rPr>
          <w:rFonts w:ascii="Verdana" w:hAnsi="Verdana"/>
          <w:color w:val="000000"/>
        </w:rPr>
        <w:t>l</w:t>
      </w:r>
      <w:r w:rsidR="00D76063">
        <w:rPr>
          <w:rFonts w:ascii="Verdana" w:hAnsi="Verdana"/>
          <w:color w:val="000000"/>
        </w:rPr>
        <w:t xml:space="preserve"> it</w:t>
      </w:r>
      <w:r w:rsidR="0002191C" w:rsidRPr="00D56609">
        <w:rPr>
          <w:rFonts w:ascii="Verdana" w:hAnsi="Verdana"/>
          <w:color w:val="000000"/>
        </w:rPr>
        <w:t xml:space="preserve"> along with the original prescription and payment information.</w:t>
      </w:r>
    </w:p>
    <w:p w14:paraId="6758E5DC" w14:textId="77777777" w:rsidR="0092311D" w:rsidRPr="00D56609" w:rsidRDefault="0002191C" w:rsidP="003B353D">
      <w:pPr>
        <w:numPr>
          <w:ilvl w:val="1"/>
          <w:numId w:val="2"/>
        </w:numPr>
        <w:tabs>
          <w:tab w:val="clear" w:pos="1440"/>
        </w:tabs>
        <w:spacing w:before="120" w:after="120"/>
        <w:ind w:left="720"/>
        <w:rPr>
          <w:rFonts w:ascii="Verdana" w:hAnsi="Verdana"/>
          <w:color w:val="000000"/>
        </w:rPr>
      </w:pPr>
      <w:r w:rsidRPr="00D56609">
        <w:rPr>
          <w:rFonts w:ascii="Verdana" w:hAnsi="Verdana"/>
          <w:color w:val="000000"/>
        </w:rPr>
        <w:t>Payment may b</w:t>
      </w:r>
      <w:r w:rsidR="007D7906" w:rsidRPr="00D56609">
        <w:rPr>
          <w:rFonts w:ascii="Verdana" w:hAnsi="Verdana"/>
          <w:color w:val="000000"/>
        </w:rPr>
        <w:t xml:space="preserve">e made by check, money order, </w:t>
      </w:r>
      <w:r w:rsidRPr="00D56609">
        <w:rPr>
          <w:rFonts w:ascii="Verdana" w:hAnsi="Verdana"/>
          <w:color w:val="000000"/>
        </w:rPr>
        <w:t>credit card</w:t>
      </w:r>
      <w:r w:rsidR="007D7906" w:rsidRPr="00D56609">
        <w:rPr>
          <w:rFonts w:ascii="Verdana" w:hAnsi="Verdana"/>
          <w:color w:val="000000"/>
        </w:rPr>
        <w:t xml:space="preserve">, </w:t>
      </w:r>
      <w:r w:rsidR="009E50EC">
        <w:rPr>
          <w:rFonts w:ascii="Verdana" w:hAnsi="Verdana"/>
          <w:color w:val="000000"/>
        </w:rPr>
        <w:t xml:space="preserve">or </w:t>
      </w:r>
      <w:r w:rsidR="007D7906" w:rsidRPr="00D56609">
        <w:rPr>
          <w:rFonts w:ascii="Verdana" w:hAnsi="Verdana"/>
          <w:color w:val="000000"/>
        </w:rPr>
        <w:t>e-check</w:t>
      </w:r>
      <w:r w:rsidRPr="00D56609">
        <w:rPr>
          <w:rFonts w:ascii="Verdana" w:hAnsi="Verdana"/>
          <w:color w:val="000000"/>
        </w:rPr>
        <w:t>.</w:t>
      </w:r>
    </w:p>
    <w:p w14:paraId="587721DB" w14:textId="1C0E84DA" w:rsidR="0092311D" w:rsidRDefault="0002191C" w:rsidP="003B353D">
      <w:pPr>
        <w:numPr>
          <w:ilvl w:val="1"/>
          <w:numId w:val="2"/>
        </w:numPr>
        <w:tabs>
          <w:tab w:val="clear" w:pos="1440"/>
        </w:tabs>
        <w:spacing w:before="120" w:after="120"/>
        <w:ind w:left="720"/>
        <w:rPr>
          <w:rFonts w:ascii="Verdana" w:hAnsi="Verdana"/>
        </w:rPr>
      </w:pPr>
      <w:r w:rsidRPr="0002191C">
        <w:rPr>
          <w:rFonts w:ascii="Verdana" w:hAnsi="Verdana"/>
        </w:rPr>
        <w:t>Additional order forms are mailed</w:t>
      </w:r>
      <w:r w:rsidR="00D76063">
        <w:rPr>
          <w:rFonts w:ascii="Verdana" w:hAnsi="Verdana"/>
        </w:rPr>
        <w:t xml:space="preserve"> back to the member</w:t>
      </w:r>
      <w:r w:rsidRPr="0002191C">
        <w:rPr>
          <w:rFonts w:ascii="Verdana" w:hAnsi="Verdana"/>
        </w:rPr>
        <w:t xml:space="preserve"> with each order.</w:t>
      </w:r>
    </w:p>
    <w:p w14:paraId="6D5AAED7" w14:textId="247322E2" w:rsidR="00704B38" w:rsidRDefault="0002191C" w:rsidP="003B353D">
      <w:pPr>
        <w:numPr>
          <w:ilvl w:val="1"/>
          <w:numId w:val="2"/>
        </w:numPr>
        <w:tabs>
          <w:tab w:val="clear" w:pos="1440"/>
        </w:tabs>
        <w:spacing w:before="120" w:after="120"/>
        <w:ind w:left="720"/>
        <w:rPr>
          <w:rFonts w:ascii="Verdana" w:hAnsi="Verdana"/>
        </w:rPr>
      </w:pPr>
      <w:r w:rsidRPr="0002191C">
        <w:rPr>
          <w:rFonts w:ascii="Verdana" w:hAnsi="Verdana"/>
        </w:rPr>
        <w:t xml:space="preserve">Refills may be ordered by dialing </w:t>
      </w:r>
      <w:r w:rsidR="00560AA6" w:rsidRPr="00D56609">
        <w:rPr>
          <w:rFonts w:ascii="Verdana" w:hAnsi="Verdana"/>
        </w:rPr>
        <w:t>RxRequest</w:t>
      </w:r>
      <w:r w:rsidR="00560AA6" w:rsidRPr="00D13EEF">
        <w:rPr>
          <w:rFonts w:ascii="Verdana" w:hAnsi="Verdan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2191C">
        <w:rPr>
          <w:rFonts w:ascii="Verdana" w:hAnsi="Verdana"/>
        </w:rPr>
        <w:t xml:space="preserve">on a touch-tone phone, online at </w:t>
      </w:r>
      <w:r w:rsidR="00D56609">
        <w:rPr>
          <w:rFonts w:ascii="Verdana" w:hAnsi="Verdana"/>
        </w:rPr>
        <w:t>CVS Caremark</w:t>
      </w:r>
      <w:r w:rsidRPr="0002191C">
        <w:rPr>
          <w:rFonts w:ascii="Verdana" w:hAnsi="Verdana"/>
        </w:rPr>
        <w:t xml:space="preserve">'s web site: </w:t>
      </w:r>
      <w:hyperlink r:id="rId9" w:history="1">
        <w:r w:rsidRPr="0002191C">
          <w:rPr>
            <w:rStyle w:val="Hyperlink"/>
            <w:rFonts w:ascii="Verdana" w:hAnsi="Verdana"/>
          </w:rPr>
          <w:t>www.caremark.com</w:t>
        </w:r>
      </w:hyperlink>
      <w:r w:rsidRPr="0002191C">
        <w:rPr>
          <w:rFonts w:ascii="Verdana" w:hAnsi="Verdana"/>
        </w:rPr>
        <w:t xml:space="preserve"> or by calling </w:t>
      </w:r>
      <w:r w:rsidR="00D56609">
        <w:rPr>
          <w:rFonts w:ascii="Verdana" w:hAnsi="Verdana"/>
        </w:rPr>
        <w:t>CVS Caremark</w:t>
      </w:r>
      <w:r w:rsidRPr="0002191C">
        <w:rPr>
          <w:rFonts w:ascii="Verdana" w:hAnsi="Verdana"/>
        </w:rPr>
        <w:t xml:space="preserve"> </w:t>
      </w:r>
      <w:r w:rsidR="00D56609">
        <w:rPr>
          <w:rFonts w:ascii="Verdana" w:hAnsi="Verdana"/>
        </w:rPr>
        <w:t>Customer Care</w:t>
      </w:r>
      <w:r w:rsidR="00D76063">
        <w:rPr>
          <w:rFonts w:ascii="Verdana" w:hAnsi="Verdana"/>
        </w:rPr>
        <w:t xml:space="preserve"> if offered by the client</w:t>
      </w:r>
      <w:r w:rsidRPr="0002191C">
        <w:rPr>
          <w:rFonts w:ascii="Verdana" w:hAnsi="Verdana"/>
        </w:rPr>
        <w:t>.</w:t>
      </w:r>
    </w:p>
    <w:p w14:paraId="4AF2579B" w14:textId="7A1F2188" w:rsidR="00704B38" w:rsidRDefault="00704B38" w:rsidP="003B353D">
      <w:pPr>
        <w:numPr>
          <w:ilvl w:val="1"/>
          <w:numId w:val="2"/>
        </w:numPr>
        <w:tabs>
          <w:tab w:val="clear" w:pos="1440"/>
        </w:tabs>
        <w:spacing w:before="120" w:after="120"/>
        <w:ind w:left="720"/>
        <w:rPr>
          <w:rFonts w:ascii="Verdana" w:hAnsi="Verdana"/>
          <w:color w:val="000000"/>
        </w:rPr>
      </w:pPr>
      <w:r w:rsidRPr="008326B7">
        <w:rPr>
          <w:rFonts w:ascii="Verdana" w:hAnsi="Verdana"/>
          <w:color w:val="000000"/>
        </w:rPr>
        <w:t xml:space="preserve">Member can enroll in the </w:t>
      </w:r>
      <w:hyperlink r:id="rId10" w:anchor="!/view?docid=89a5f1e4-2fea-404a-a5f8-6e50549eb3de" w:history="1">
        <w:r w:rsidR="00BE7BDC" w:rsidRPr="00BE7BDC">
          <w:rPr>
            <w:rStyle w:val="Hyperlink"/>
            <w:rFonts w:ascii="Verdana" w:hAnsi="Verdana"/>
          </w:rPr>
          <w:t>Auto Refill Program (ARP) (022387)</w:t>
        </w:r>
      </w:hyperlink>
      <w:r w:rsidR="00BE7BDC">
        <w:rPr>
          <w:rFonts w:ascii="Verdana" w:hAnsi="Verdana"/>
        </w:rPr>
        <w:t>.</w:t>
      </w:r>
      <w:r w:rsidRPr="008326B7">
        <w:rPr>
          <w:rFonts w:ascii="Verdana" w:hAnsi="Verdana"/>
          <w:color w:val="000000"/>
        </w:rPr>
        <w:t xml:space="preserve"> </w:t>
      </w:r>
    </w:p>
    <w:p w14:paraId="4E17A58E" w14:textId="19299FB0" w:rsidR="00744ED7" w:rsidRPr="008326B7" w:rsidRDefault="00744ED7" w:rsidP="003B353D">
      <w:pPr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The doctor can call or fax in new prescriptions to the FastStart / New RX department. </w:t>
      </w:r>
      <w:r w:rsidR="00D76063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Customer Care </w:t>
      </w:r>
      <w:r w:rsidR="00D76063">
        <w:rPr>
          <w:rFonts w:ascii="Verdana" w:hAnsi="Verdana"/>
          <w:color w:val="000000"/>
        </w:rPr>
        <w:t>representatives</w:t>
      </w:r>
      <w:r>
        <w:rPr>
          <w:rFonts w:ascii="Verdana" w:hAnsi="Verdana"/>
          <w:color w:val="000000"/>
        </w:rPr>
        <w:t xml:space="preserve"> can fax the doctor on behalf of the member to request new prescriptions as well. </w:t>
      </w:r>
      <w:r w:rsidR="003B353D">
        <w:rPr>
          <w:rFonts w:ascii="Verdana" w:hAnsi="Verdana"/>
          <w:color w:val="000000"/>
        </w:rPr>
        <w:t xml:space="preserve"> </w:t>
      </w:r>
      <w:r w:rsidR="00D76063">
        <w:rPr>
          <w:rFonts w:ascii="Verdana" w:hAnsi="Verdana"/>
          <w:color w:val="000000"/>
        </w:rPr>
        <w:t>R</w:t>
      </w:r>
      <w:r>
        <w:rPr>
          <w:rFonts w:ascii="Verdana" w:hAnsi="Verdana"/>
          <w:color w:val="000000"/>
        </w:rPr>
        <w:t xml:space="preserve">efer to </w:t>
      </w:r>
      <w:hyperlink r:id="rId11" w:anchor="!/view?docid=a1443f4f-499e-442c-be11-fd2b207bf86c" w:history="1">
        <w:r w:rsidR="00BA10EA">
          <w:rPr>
            <w:rStyle w:val="Hyperlink"/>
            <w:rFonts w:ascii="Verdana" w:hAnsi="Verdana"/>
          </w:rPr>
          <w:t>Obtaining a New Prescription (Rx) for the Member (058827)</w:t>
        </w:r>
      </w:hyperlink>
      <w:r>
        <w:rPr>
          <w:rFonts w:ascii="Verdana" w:hAnsi="Verdana"/>
          <w:color w:val="000000"/>
        </w:rPr>
        <w:t xml:space="preserve">. </w:t>
      </w:r>
      <w:r w:rsidR="00D76063">
        <w:rPr>
          <w:rFonts w:ascii="Verdana" w:hAnsi="Verdana"/>
          <w:color w:val="000000"/>
        </w:rPr>
        <w:t xml:space="preserve"> </w:t>
      </w:r>
    </w:p>
    <w:p w14:paraId="7C372707" w14:textId="0486C5B9" w:rsidR="0002191C" w:rsidRPr="0002191C" w:rsidRDefault="00D76063" w:rsidP="003B353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14:paraId="6AE12DB4" w14:textId="77777777" w:rsidR="0092311D" w:rsidRDefault="00D56609" w:rsidP="003B353D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Member</w:t>
      </w:r>
      <w:r w:rsidR="0002191C" w:rsidRPr="0002191C">
        <w:rPr>
          <w:rFonts w:ascii="Verdana" w:hAnsi="Verdana"/>
        </w:rPr>
        <w:t xml:space="preserve">s may maximize their prescription benefit by asking their </w:t>
      </w:r>
      <w:r w:rsidR="0092311D">
        <w:rPr>
          <w:rFonts w:ascii="Verdana" w:hAnsi="Verdana"/>
        </w:rPr>
        <w:t>prescriber</w:t>
      </w:r>
      <w:r w:rsidR="0002191C" w:rsidRPr="0002191C">
        <w:rPr>
          <w:rFonts w:ascii="Verdana" w:hAnsi="Verdana"/>
        </w:rPr>
        <w:t xml:space="preserve"> to write the prescription for up to a 90-day supply with 3 refills when clinically appropriate.</w:t>
      </w:r>
    </w:p>
    <w:p w14:paraId="5BA33D76" w14:textId="77777777" w:rsidR="0092311D" w:rsidRDefault="00D56609" w:rsidP="003B353D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Member</w:t>
      </w:r>
      <w:r w:rsidR="0002191C" w:rsidRPr="0002191C">
        <w:rPr>
          <w:rFonts w:ascii="Verdana" w:hAnsi="Verdana"/>
        </w:rPr>
        <w:t xml:space="preserve">s are encouraged to check their prescription before leaving the </w:t>
      </w:r>
      <w:r w:rsidR="0092311D">
        <w:rPr>
          <w:rFonts w:ascii="Verdana" w:hAnsi="Verdana"/>
        </w:rPr>
        <w:t>prescriber</w:t>
      </w:r>
      <w:r w:rsidR="0002191C" w:rsidRPr="0002191C">
        <w:rPr>
          <w:rFonts w:ascii="Verdana" w:hAnsi="Verdana"/>
        </w:rPr>
        <w:t xml:space="preserve">'s office to discuss the prescription benefit with the </w:t>
      </w:r>
      <w:r w:rsidR="0092311D">
        <w:rPr>
          <w:rFonts w:ascii="Verdana" w:hAnsi="Verdana"/>
        </w:rPr>
        <w:t>prescriber</w:t>
      </w:r>
      <w:r w:rsidR="0002191C" w:rsidRPr="0002191C">
        <w:rPr>
          <w:rFonts w:ascii="Verdana" w:hAnsi="Verdana"/>
        </w:rPr>
        <w:t>, if needed.</w:t>
      </w:r>
    </w:p>
    <w:p w14:paraId="2079C770" w14:textId="77777777" w:rsidR="0092311D" w:rsidRDefault="0002191C" w:rsidP="003B353D">
      <w:pPr>
        <w:numPr>
          <w:ilvl w:val="1"/>
          <w:numId w:val="2"/>
        </w:numPr>
        <w:tabs>
          <w:tab w:val="clear" w:pos="1440"/>
        </w:tabs>
        <w:spacing w:before="120" w:after="120"/>
        <w:ind w:left="720"/>
        <w:rPr>
          <w:rFonts w:ascii="Verdana" w:hAnsi="Verdana"/>
        </w:rPr>
      </w:pPr>
      <w:r w:rsidRPr="0002191C">
        <w:rPr>
          <w:rFonts w:ascii="Verdana" w:hAnsi="Verdana"/>
        </w:rPr>
        <w:t xml:space="preserve">By law, </w:t>
      </w:r>
      <w:r w:rsidR="00D56609">
        <w:rPr>
          <w:rFonts w:ascii="Verdana" w:hAnsi="Verdana"/>
        </w:rPr>
        <w:t>CVS Caremark</w:t>
      </w:r>
      <w:r w:rsidRPr="0002191C">
        <w:rPr>
          <w:rFonts w:ascii="Verdana" w:hAnsi="Verdana"/>
        </w:rPr>
        <w:t xml:space="preserve"> must fill the prescription for the exact quantity of medication prescribed by the </w:t>
      </w:r>
      <w:r w:rsidR="0092311D">
        <w:rPr>
          <w:rFonts w:ascii="Verdana" w:hAnsi="Verdana"/>
        </w:rPr>
        <w:t>prescriber</w:t>
      </w:r>
      <w:r w:rsidRPr="0002191C">
        <w:rPr>
          <w:rFonts w:ascii="Verdana" w:hAnsi="Verdana"/>
        </w:rPr>
        <w:t xml:space="preserve"> up to the plan limit.</w:t>
      </w:r>
    </w:p>
    <w:p w14:paraId="7AE4D8EB" w14:textId="77777777" w:rsidR="0092311D" w:rsidRDefault="0002191C" w:rsidP="003B353D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 w:rsidRPr="0002191C">
        <w:rPr>
          <w:rFonts w:ascii="Verdana" w:hAnsi="Verdana"/>
        </w:rPr>
        <w:t xml:space="preserve">When receiving a prescription for a new medication, the </w:t>
      </w:r>
      <w:r w:rsidR="00D56609">
        <w:rPr>
          <w:rFonts w:ascii="Verdana" w:hAnsi="Verdana"/>
        </w:rPr>
        <w:t>member</w:t>
      </w:r>
      <w:r w:rsidRPr="0002191C">
        <w:rPr>
          <w:rFonts w:ascii="Verdana" w:hAnsi="Verdana"/>
        </w:rPr>
        <w:t xml:space="preserve"> might ask their </w:t>
      </w:r>
      <w:r w:rsidR="0092311D">
        <w:rPr>
          <w:rFonts w:ascii="Verdana" w:hAnsi="Verdana"/>
        </w:rPr>
        <w:t>prescriber</w:t>
      </w:r>
      <w:r w:rsidRPr="0002191C">
        <w:rPr>
          <w:rFonts w:ascii="Verdana" w:hAnsi="Verdana"/>
        </w:rPr>
        <w:t xml:space="preserve"> for two prescriptions.</w:t>
      </w:r>
    </w:p>
    <w:p w14:paraId="3862A948" w14:textId="77777777" w:rsidR="0092311D" w:rsidRDefault="0002191C" w:rsidP="003B353D">
      <w:pPr>
        <w:numPr>
          <w:ilvl w:val="0"/>
          <w:numId w:val="3"/>
        </w:numPr>
        <w:tabs>
          <w:tab w:val="clear" w:pos="1440"/>
        </w:tabs>
        <w:spacing w:before="120" w:after="120"/>
        <w:ind w:left="720"/>
        <w:rPr>
          <w:rFonts w:ascii="Verdana" w:hAnsi="Verdana"/>
        </w:rPr>
      </w:pPr>
      <w:r w:rsidRPr="0002191C">
        <w:rPr>
          <w:rFonts w:ascii="Verdana" w:hAnsi="Verdana"/>
        </w:rPr>
        <w:t>One, for a 30-day supply for immediate use to be filled at a local retail pharmacy</w:t>
      </w:r>
      <w:r w:rsidR="0092311D">
        <w:rPr>
          <w:rFonts w:ascii="Verdana" w:hAnsi="Verdana"/>
        </w:rPr>
        <w:t>.</w:t>
      </w:r>
    </w:p>
    <w:p w14:paraId="3C04F703" w14:textId="77777777" w:rsidR="0002191C" w:rsidRDefault="0002191C" w:rsidP="003B353D">
      <w:pPr>
        <w:numPr>
          <w:ilvl w:val="0"/>
          <w:numId w:val="3"/>
        </w:numPr>
        <w:tabs>
          <w:tab w:val="clear" w:pos="1440"/>
        </w:tabs>
        <w:spacing w:before="120" w:after="120"/>
        <w:ind w:left="720"/>
        <w:rPr>
          <w:rFonts w:ascii="Verdana" w:hAnsi="Verdana"/>
        </w:rPr>
      </w:pPr>
      <w:r w:rsidRPr="0002191C">
        <w:rPr>
          <w:rFonts w:ascii="Verdana" w:hAnsi="Verdana"/>
        </w:rPr>
        <w:t xml:space="preserve">One, for up to a 90 day supply plus refills to be filled through </w:t>
      </w:r>
      <w:r w:rsidR="00D56609">
        <w:rPr>
          <w:rFonts w:ascii="Verdana" w:hAnsi="Verdana"/>
        </w:rPr>
        <w:t>CVS Caremark</w:t>
      </w:r>
      <w:r w:rsidRPr="0002191C">
        <w:rPr>
          <w:rFonts w:ascii="Verdana" w:hAnsi="Verdana"/>
        </w:rPr>
        <w:t>'s Mail Service Program.</w:t>
      </w:r>
    </w:p>
    <w:p w14:paraId="25850F59" w14:textId="77777777" w:rsidR="0092311D" w:rsidRPr="0002191C" w:rsidRDefault="0092311D" w:rsidP="003B353D">
      <w:pPr>
        <w:spacing w:before="120" w:after="120"/>
        <w:ind w:left="1080"/>
        <w:rPr>
          <w:rFonts w:ascii="Verdana" w:hAnsi="Verdana"/>
        </w:rPr>
      </w:pPr>
    </w:p>
    <w:p w14:paraId="7CAA9A53" w14:textId="77777777" w:rsidR="0002191C" w:rsidRPr="0002191C" w:rsidRDefault="00D56609" w:rsidP="003B353D">
      <w:pPr>
        <w:numPr>
          <w:ilvl w:val="0"/>
          <w:numId w:val="5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CVS Caremark</w:t>
      </w:r>
      <w:r w:rsidR="0002191C" w:rsidRPr="0002191C">
        <w:rPr>
          <w:rFonts w:ascii="Verdana" w:hAnsi="Verdana"/>
        </w:rPr>
        <w:t>'s</w:t>
      </w:r>
      <w:r w:rsidR="008B6286">
        <w:rPr>
          <w:rFonts w:ascii="Verdana" w:hAnsi="Verdana"/>
        </w:rPr>
        <w:t xml:space="preserve"> Home Delivery</w:t>
      </w:r>
      <w:r w:rsidR="0002191C" w:rsidRPr="0002191C">
        <w:rPr>
          <w:rFonts w:ascii="Verdana" w:hAnsi="Verdana"/>
        </w:rPr>
        <w:t xml:space="preserve"> </w:t>
      </w:r>
      <w:r w:rsidR="008B6286">
        <w:rPr>
          <w:rFonts w:ascii="Verdana" w:hAnsi="Verdana"/>
        </w:rPr>
        <w:t>(</w:t>
      </w:r>
      <w:r w:rsidR="0002191C" w:rsidRPr="0002191C">
        <w:rPr>
          <w:rFonts w:ascii="Verdana" w:hAnsi="Verdana"/>
        </w:rPr>
        <w:t>Mail Service</w:t>
      </w:r>
      <w:r w:rsidR="008B6286">
        <w:rPr>
          <w:rFonts w:ascii="Verdana" w:hAnsi="Verdana"/>
        </w:rPr>
        <w:t>)</w:t>
      </w:r>
      <w:r w:rsidR="0002191C" w:rsidRPr="0002191C">
        <w:rPr>
          <w:rFonts w:ascii="Verdana" w:hAnsi="Verdana"/>
        </w:rPr>
        <w:t xml:space="preserve"> Program provides for online Drug Utilization Review, plan specific checks for coverage, compliance, patient eligibility, and alerts for available generic or lower cost equivalents to the prescribed drug.</w:t>
      </w:r>
    </w:p>
    <w:p w14:paraId="37EF6FEB" w14:textId="77777777" w:rsidR="0092311D" w:rsidRDefault="0002191C" w:rsidP="003B353D">
      <w:pPr>
        <w:numPr>
          <w:ilvl w:val="0"/>
          <w:numId w:val="5"/>
        </w:numPr>
        <w:spacing w:before="120" w:after="120"/>
        <w:rPr>
          <w:rFonts w:ascii="Verdana" w:hAnsi="Verdana"/>
        </w:rPr>
      </w:pPr>
      <w:r w:rsidRPr="0002191C">
        <w:rPr>
          <w:rFonts w:ascii="Verdana" w:hAnsi="Verdana"/>
        </w:rPr>
        <w:t>Every prescription is quality checked and dispensed by an experienced registered pharmacist assisted by state of the art pharmacy automated system</w:t>
      </w:r>
      <w:r w:rsidR="00355353">
        <w:rPr>
          <w:rFonts w:ascii="Verdana" w:hAnsi="Verdana"/>
        </w:rPr>
        <w:t>s.</w:t>
      </w:r>
    </w:p>
    <w:p w14:paraId="77A55752" w14:textId="77777777" w:rsidR="00806B9D" w:rsidRDefault="00806B9D" w:rsidP="00406DB5">
      <w:pPr>
        <w:jc w:val="right"/>
        <w:rPr>
          <w:rFonts w:ascii="Verdana" w:hAnsi="Verdana"/>
        </w:rPr>
      </w:pPr>
    </w:p>
    <w:bookmarkStart w:id="5" w:name="_Hlk74751609"/>
    <w:p w14:paraId="1CA6F43B" w14:textId="33DFC04E" w:rsidR="00BC659C" w:rsidRDefault="00071DF6" w:rsidP="00406DB5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477127" w:rsidRPr="00071DF6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9C41BD" w14:paraId="73E8F918" w14:textId="77777777" w:rsidTr="002F3926">
        <w:tc>
          <w:tcPr>
            <w:tcW w:w="5000" w:type="pct"/>
            <w:shd w:val="clear" w:color="auto" w:fill="C0C0C0"/>
          </w:tcPr>
          <w:p w14:paraId="4BF43D85" w14:textId="77777777" w:rsidR="00637CA1" w:rsidRPr="009C41BD" w:rsidRDefault="009F53FB" w:rsidP="003B353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Definitions"/>
            <w:bookmarkStart w:id="7" w:name="_Benefits"/>
            <w:bookmarkStart w:id="8" w:name="_Toc163472592"/>
            <w:bookmarkEnd w:id="5"/>
            <w:bookmarkEnd w:id="6"/>
            <w:bookmarkEnd w:id="7"/>
            <w:r w:rsidRPr="009C41BD">
              <w:rPr>
                <w:rFonts w:ascii="Verdana" w:hAnsi="Verdana"/>
                <w:i w:val="0"/>
                <w:iCs w:val="0"/>
              </w:rPr>
              <w:lastRenderedPageBreak/>
              <w:t>Benefits</w:t>
            </w:r>
            <w:bookmarkEnd w:id="8"/>
          </w:p>
        </w:tc>
      </w:tr>
    </w:tbl>
    <w:p w14:paraId="4BA90F7F" w14:textId="77777777" w:rsidR="0092311D" w:rsidRDefault="009F53FB" w:rsidP="003B353D">
      <w:pPr>
        <w:spacing w:before="120" w:after="120"/>
        <w:rPr>
          <w:rFonts w:ascii="Verdana" w:hAnsi="Verdana"/>
          <w:b/>
        </w:rPr>
      </w:pPr>
      <w:r w:rsidRPr="009F53FB">
        <w:rPr>
          <w:rFonts w:ascii="Verdana" w:hAnsi="Verdana"/>
          <w:b/>
        </w:rPr>
        <w:t>Convenience</w:t>
      </w:r>
    </w:p>
    <w:p w14:paraId="2FC445B1" w14:textId="77777777" w:rsidR="0092311D" w:rsidRDefault="00D56609" w:rsidP="003B353D">
      <w:pPr>
        <w:numPr>
          <w:ilvl w:val="0"/>
          <w:numId w:val="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Member</w:t>
      </w:r>
      <w:r w:rsidR="009F53FB" w:rsidRPr="009F53FB">
        <w:rPr>
          <w:rFonts w:ascii="Verdana" w:hAnsi="Verdana"/>
        </w:rPr>
        <w:t>s can have their prescriptions mailed directly to their home or office.</w:t>
      </w:r>
    </w:p>
    <w:p w14:paraId="17B266E1" w14:textId="46347580" w:rsidR="009F53FB" w:rsidRDefault="00D56609" w:rsidP="003B353D">
      <w:pPr>
        <w:numPr>
          <w:ilvl w:val="0"/>
          <w:numId w:val="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Member</w:t>
      </w:r>
      <w:r w:rsidR="009F53FB" w:rsidRPr="009F53FB">
        <w:rPr>
          <w:rFonts w:ascii="Verdana" w:hAnsi="Verdana"/>
        </w:rPr>
        <w:t>s may use automated options for refills</w:t>
      </w:r>
      <w:r w:rsidR="006B2AFC">
        <w:rPr>
          <w:rFonts w:ascii="Verdana" w:hAnsi="Verdana"/>
        </w:rPr>
        <w:t>.</w:t>
      </w:r>
    </w:p>
    <w:p w14:paraId="32217578" w14:textId="415BFA63" w:rsidR="00700DF5" w:rsidRPr="009F53FB" w:rsidRDefault="00700DF5" w:rsidP="003B353D">
      <w:pPr>
        <w:numPr>
          <w:ilvl w:val="0"/>
          <w:numId w:val="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Customer Care </w:t>
      </w:r>
      <w:r w:rsidR="00D76063">
        <w:rPr>
          <w:rFonts w:ascii="Verdana" w:hAnsi="Verdana"/>
        </w:rPr>
        <w:t>Representatives</w:t>
      </w:r>
      <w:r>
        <w:rPr>
          <w:rFonts w:ascii="Verdana" w:hAnsi="Verdana"/>
        </w:rPr>
        <w:t xml:space="preserve"> are readily available to assist members and communicate with doctors as needed</w:t>
      </w:r>
      <w:r w:rsidR="00D76063">
        <w:rPr>
          <w:rFonts w:ascii="Verdana" w:hAnsi="Verdana"/>
        </w:rPr>
        <w:t>.</w:t>
      </w:r>
    </w:p>
    <w:p w14:paraId="48A44B1E" w14:textId="77777777" w:rsidR="0092311D" w:rsidRDefault="009F53FB" w:rsidP="003B353D">
      <w:pPr>
        <w:spacing w:before="120" w:after="120"/>
        <w:rPr>
          <w:rFonts w:ascii="Verdana" w:hAnsi="Verdana"/>
          <w:b/>
        </w:rPr>
      </w:pPr>
      <w:r w:rsidRPr="009F53FB">
        <w:rPr>
          <w:rFonts w:ascii="Verdana" w:hAnsi="Verdana"/>
          <w:b/>
        </w:rPr>
        <w:t>Savings</w:t>
      </w:r>
    </w:p>
    <w:p w14:paraId="61E2A586" w14:textId="77777777" w:rsidR="0092311D" w:rsidRDefault="00D56609" w:rsidP="003B353D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Member</w:t>
      </w:r>
      <w:r w:rsidR="009F53FB" w:rsidRPr="009F53FB">
        <w:rPr>
          <w:rFonts w:ascii="Verdana" w:hAnsi="Verdana"/>
        </w:rPr>
        <w:t xml:space="preserve"> may realize lower overall co-payment by paying one co-payment for up to a 90-day supply of medication.</w:t>
      </w:r>
    </w:p>
    <w:p w14:paraId="4EF4E789" w14:textId="77777777" w:rsidR="0092311D" w:rsidRDefault="009F53FB" w:rsidP="003B353D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9F53FB">
        <w:rPr>
          <w:rFonts w:ascii="Verdana" w:hAnsi="Verdana"/>
        </w:rPr>
        <w:t xml:space="preserve">Generic and lower cost equivalents to the prescribed drugs create alerts in mail order that may provide savings for </w:t>
      </w:r>
      <w:r w:rsidR="00D56609">
        <w:rPr>
          <w:rFonts w:ascii="Verdana" w:hAnsi="Verdana"/>
        </w:rPr>
        <w:t>member</w:t>
      </w:r>
      <w:r w:rsidRPr="009F53FB">
        <w:rPr>
          <w:rFonts w:ascii="Verdana" w:hAnsi="Verdana"/>
        </w:rPr>
        <w:t xml:space="preserve"> and client.</w:t>
      </w:r>
    </w:p>
    <w:p w14:paraId="24635527" w14:textId="77777777" w:rsidR="009F53FB" w:rsidRPr="009F53FB" w:rsidRDefault="009F53FB" w:rsidP="003B353D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9F53FB">
        <w:rPr>
          <w:rFonts w:ascii="Verdana" w:hAnsi="Verdana"/>
        </w:rPr>
        <w:t xml:space="preserve">Savings to the client help preserve the benefit for their members. </w:t>
      </w:r>
    </w:p>
    <w:p w14:paraId="11C67F9B" w14:textId="77777777" w:rsidR="0092311D" w:rsidRDefault="009F53FB" w:rsidP="003B353D">
      <w:pPr>
        <w:spacing w:before="120" w:after="120"/>
        <w:rPr>
          <w:rFonts w:ascii="Verdana" w:hAnsi="Verdana"/>
          <w:b/>
        </w:rPr>
      </w:pPr>
      <w:r w:rsidRPr="009F53FB">
        <w:rPr>
          <w:rFonts w:ascii="Verdana" w:hAnsi="Verdana"/>
          <w:b/>
        </w:rPr>
        <w:t>Safety</w:t>
      </w:r>
    </w:p>
    <w:p w14:paraId="071A06E6" w14:textId="77777777" w:rsidR="008D46DE" w:rsidRDefault="009F53FB" w:rsidP="003B353D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9F53FB">
        <w:rPr>
          <w:rFonts w:ascii="Verdana" w:hAnsi="Verdana"/>
        </w:rPr>
        <w:t>Mail order edits and quality controls in the mail pharmacies promote safety in dispensing, drug utilization and drug interactions</w:t>
      </w:r>
      <w:r w:rsidRPr="006B2AFC">
        <w:rPr>
          <w:rFonts w:ascii="Verdana" w:hAnsi="Verdana"/>
        </w:rPr>
        <w:t>.</w:t>
      </w:r>
    </w:p>
    <w:p w14:paraId="4A182F4E" w14:textId="349D9996" w:rsidR="00477127" w:rsidRDefault="00477127" w:rsidP="00477127">
      <w:pPr>
        <w:ind w:left="360"/>
        <w:jc w:val="right"/>
        <w:rPr>
          <w:rFonts w:ascii="Verdana" w:hAnsi="Verdana"/>
        </w:rPr>
      </w:pPr>
      <w:hyperlink w:anchor="_top" w:history="1">
        <w:r w:rsidRPr="00071DF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3926" w:rsidRPr="009C41BD" w14:paraId="540DD516" w14:textId="77777777" w:rsidTr="00C6244D">
        <w:tc>
          <w:tcPr>
            <w:tcW w:w="5000" w:type="pct"/>
            <w:shd w:val="clear" w:color="auto" w:fill="C0C0C0"/>
          </w:tcPr>
          <w:p w14:paraId="651E3CC2" w14:textId="3C763D57" w:rsidR="002F3926" w:rsidRPr="009C41BD" w:rsidRDefault="002F3926" w:rsidP="003B353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Related"/>
            <w:bookmarkStart w:id="10" w:name="_Toc16347259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  <w:bookmarkEnd w:id="10"/>
          </w:p>
        </w:tc>
      </w:tr>
    </w:tbl>
    <w:p w14:paraId="08FEE467" w14:textId="01A1737A" w:rsidR="001E661E" w:rsidRPr="00D0444D" w:rsidRDefault="00071DF6" w:rsidP="003B353D">
      <w:pPr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hyperlink r:id="rId12" w:anchor="!/view?docid=f22eb77e-4033-4ad9-9afb-fc262f29faad" w:history="1">
        <w:r>
          <w:rPr>
            <w:rStyle w:val="Hyperlink"/>
            <w:rFonts w:ascii="Verdana" w:hAnsi="Verdana"/>
          </w:rPr>
          <w:t>Phone Numbers (Contacts, Departments, Directory, Addresses, Hours and Programs) (004378)</w:t>
        </w:r>
      </w:hyperlink>
    </w:p>
    <w:p w14:paraId="78BBE77C" w14:textId="65E89CA9" w:rsidR="002F3926" w:rsidRDefault="00071DF6" w:rsidP="003B353D">
      <w:pPr>
        <w:spacing w:before="120" w:after="120"/>
        <w:rPr>
          <w:rFonts w:ascii="Verdana" w:hAnsi="Verdana"/>
        </w:rPr>
      </w:pPr>
      <w:hyperlink r:id="rId13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7D5BFD51" w14:textId="43AEBC53" w:rsidR="00477127" w:rsidRDefault="00477127" w:rsidP="00477127">
      <w:pPr>
        <w:jc w:val="right"/>
        <w:rPr>
          <w:rFonts w:ascii="Verdana" w:hAnsi="Verdana"/>
        </w:rPr>
      </w:pPr>
      <w:hyperlink w:anchor="_top" w:history="1">
        <w:r w:rsidRPr="00071DF6">
          <w:rPr>
            <w:rStyle w:val="Hyperlink"/>
            <w:rFonts w:ascii="Verdana" w:hAnsi="Verdana"/>
          </w:rPr>
          <w:t>Top of the Document</w:t>
        </w:r>
      </w:hyperlink>
    </w:p>
    <w:p w14:paraId="74211377" w14:textId="77777777" w:rsidR="001703A8" w:rsidRPr="00C247CB" w:rsidRDefault="001703A8" w:rsidP="001703A8">
      <w:pPr>
        <w:jc w:val="center"/>
        <w:rPr>
          <w:rFonts w:ascii="Verdana" w:hAnsi="Verdana"/>
          <w:sz w:val="16"/>
          <w:szCs w:val="16"/>
        </w:rPr>
      </w:pPr>
    </w:p>
    <w:p w14:paraId="33F4B906" w14:textId="77777777" w:rsidR="001703A8" w:rsidRPr="00C247CB" w:rsidRDefault="001703A8" w:rsidP="001703A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34C83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934C83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934C83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E6AF5EB" w14:textId="77777777" w:rsidR="001703A8" w:rsidRPr="00C247CB" w:rsidRDefault="001703A8" w:rsidP="001703A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lastRenderedPageBreak/>
        <w:t>ELECTRONIC DATA = OFFICIAL VERSION – PAPER COPY – INFORMATIONAL ONLY</w:t>
      </w:r>
    </w:p>
    <w:p w14:paraId="786910EF" w14:textId="77777777" w:rsidR="00FC1C44" w:rsidRPr="00902E07" w:rsidRDefault="00FC1C44" w:rsidP="001703A8">
      <w:pPr>
        <w:jc w:val="right"/>
        <w:rPr>
          <w:color w:val="000000"/>
          <w:sz w:val="16"/>
          <w:szCs w:val="16"/>
        </w:rPr>
      </w:pPr>
      <w:bookmarkStart w:id="11" w:name="_Various_Work_Instructions"/>
      <w:bookmarkStart w:id="12" w:name="_Process"/>
      <w:bookmarkStart w:id="13" w:name="_Various_Work_Instructions1"/>
      <w:bookmarkStart w:id="14" w:name="_Various_Work_Instructions_1"/>
      <w:bookmarkEnd w:id="11"/>
      <w:bookmarkEnd w:id="12"/>
      <w:bookmarkEnd w:id="13"/>
      <w:bookmarkEnd w:id="14"/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DD484" w14:textId="77777777" w:rsidR="005642AD" w:rsidRDefault="005642AD">
      <w:r>
        <w:separator/>
      </w:r>
    </w:p>
  </w:endnote>
  <w:endnote w:type="continuationSeparator" w:id="0">
    <w:p w14:paraId="1FD5AABE" w14:textId="77777777" w:rsidR="005642AD" w:rsidRDefault="0056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B859D" w14:textId="77777777" w:rsidR="005642AD" w:rsidRDefault="005642AD">
      <w:r>
        <w:separator/>
      </w:r>
    </w:p>
  </w:footnote>
  <w:footnote w:type="continuationSeparator" w:id="0">
    <w:p w14:paraId="54E2AEF4" w14:textId="77777777" w:rsidR="005642AD" w:rsidRDefault="00564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F90"/>
    <w:multiLevelType w:val="hybridMultilevel"/>
    <w:tmpl w:val="1D98A8D4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4CF0"/>
    <w:multiLevelType w:val="hybridMultilevel"/>
    <w:tmpl w:val="AE30E3B8"/>
    <w:lvl w:ilvl="0" w:tplc="00B80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270A"/>
    <w:multiLevelType w:val="multilevel"/>
    <w:tmpl w:val="611257B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9083B"/>
    <w:multiLevelType w:val="hybridMultilevel"/>
    <w:tmpl w:val="D86091C2"/>
    <w:lvl w:ilvl="0" w:tplc="00B80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3A5C"/>
    <w:multiLevelType w:val="hybridMultilevel"/>
    <w:tmpl w:val="611257B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E523C"/>
    <w:multiLevelType w:val="hybridMultilevel"/>
    <w:tmpl w:val="37169A1A"/>
    <w:lvl w:ilvl="0" w:tplc="00B80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856C5"/>
    <w:multiLevelType w:val="hybridMultilevel"/>
    <w:tmpl w:val="556A35F0"/>
    <w:lvl w:ilvl="0" w:tplc="00B80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938919">
    <w:abstractNumId w:val="3"/>
  </w:num>
  <w:num w:numId="2" w16cid:durableId="822283567">
    <w:abstractNumId w:val="0"/>
  </w:num>
  <w:num w:numId="3" w16cid:durableId="536746161">
    <w:abstractNumId w:val="5"/>
  </w:num>
  <w:num w:numId="4" w16cid:durableId="1525633380">
    <w:abstractNumId w:val="2"/>
  </w:num>
  <w:num w:numId="5" w16cid:durableId="226452430">
    <w:abstractNumId w:val="7"/>
  </w:num>
  <w:num w:numId="6" w16cid:durableId="286161208">
    <w:abstractNumId w:val="4"/>
  </w:num>
  <w:num w:numId="7" w16cid:durableId="316152619">
    <w:abstractNumId w:val="1"/>
  </w:num>
  <w:num w:numId="8" w16cid:durableId="54009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C57"/>
    <w:rsid w:val="00015A2E"/>
    <w:rsid w:val="0002191C"/>
    <w:rsid w:val="00052A8F"/>
    <w:rsid w:val="00052DDA"/>
    <w:rsid w:val="00071DF6"/>
    <w:rsid w:val="000825E5"/>
    <w:rsid w:val="0008665F"/>
    <w:rsid w:val="00092DA1"/>
    <w:rsid w:val="000B3C4C"/>
    <w:rsid w:val="000D6714"/>
    <w:rsid w:val="00112DE5"/>
    <w:rsid w:val="00151DD4"/>
    <w:rsid w:val="0016273A"/>
    <w:rsid w:val="001703A8"/>
    <w:rsid w:val="001731A1"/>
    <w:rsid w:val="0019353A"/>
    <w:rsid w:val="00195DD3"/>
    <w:rsid w:val="001A23AC"/>
    <w:rsid w:val="001C2DA1"/>
    <w:rsid w:val="001D4B94"/>
    <w:rsid w:val="001E28E5"/>
    <w:rsid w:val="001E661E"/>
    <w:rsid w:val="002016B4"/>
    <w:rsid w:val="0020372C"/>
    <w:rsid w:val="00215763"/>
    <w:rsid w:val="002609A1"/>
    <w:rsid w:val="00261331"/>
    <w:rsid w:val="00290DBC"/>
    <w:rsid w:val="002B593E"/>
    <w:rsid w:val="002F3926"/>
    <w:rsid w:val="00303F88"/>
    <w:rsid w:val="00340B31"/>
    <w:rsid w:val="00355353"/>
    <w:rsid w:val="003B353D"/>
    <w:rsid w:val="003E3D95"/>
    <w:rsid w:val="00406DB5"/>
    <w:rsid w:val="00457EAE"/>
    <w:rsid w:val="00477127"/>
    <w:rsid w:val="0047776F"/>
    <w:rsid w:val="00485A27"/>
    <w:rsid w:val="004A32C8"/>
    <w:rsid w:val="004F7A54"/>
    <w:rsid w:val="005023A7"/>
    <w:rsid w:val="00524CDD"/>
    <w:rsid w:val="005436B3"/>
    <w:rsid w:val="00560AA6"/>
    <w:rsid w:val="005642AD"/>
    <w:rsid w:val="005910B5"/>
    <w:rsid w:val="00597489"/>
    <w:rsid w:val="005C32D1"/>
    <w:rsid w:val="006071DA"/>
    <w:rsid w:val="00622D77"/>
    <w:rsid w:val="00636B18"/>
    <w:rsid w:val="00637CA1"/>
    <w:rsid w:val="0065789B"/>
    <w:rsid w:val="00667B78"/>
    <w:rsid w:val="006A0481"/>
    <w:rsid w:val="006B2AFC"/>
    <w:rsid w:val="006C213A"/>
    <w:rsid w:val="006E2F22"/>
    <w:rsid w:val="006F581F"/>
    <w:rsid w:val="00700DF5"/>
    <w:rsid w:val="00701DED"/>
    <w:rsid w:val="00704AF2"/>
    <w:rsid w:val="00704B38"/>
    <w:rsid w:val="0071212C"/>
    <w:rsid w:val="0073294A"/>
    <w:rsid w:val="00744ED7"/>
    <w:rsid w:val="00752801"/>
    <w:rsid w:val="0075713B"/>
    <w:rsid w:val="00770E01"/>
    <w:rsid w:val="007756B8"/>
    <w:rsid w:val="00777BBA"/>
    <w:rsid w:val="00783B38"/>
    <w:rsid w:val="00786A44"/>
    <w:rsid w:val="00786BEB"/>
    <w:rsid w:val="00797157"/>
    <w:rsid w:val="007D7906"/>
    <w:rsid w:val="007E39AF"/>
    <w:rsid w:val="00806B9D"/>
    <w:rsid w:val="008148C0"/>
    <w:rsid w:val="008326B7"/>
    <w:rsid w:val="008739E5"/>
    <w:rsid w:val="00877414"/>
    <w:rsid w:val="008A1B3B"/>
    <w:rsid w:val="008B6286"/>
    <w:rsid w:val="008C2197"/>
    <w:rsid w:val="008C3493"/>
    <w:rsid w:val="008D11A6"/>
    <w:rsid w:val="008D2D64"/>
    <w:rsid w:val="008D46DE"/>
    <w:rsid w:val="008E0768"/>
    <w:rsid w:val="008E5D28"/>
    <w:rsid w:val="00902E07"/>
    <w:rsid w:val="0092311D"/>
    <w:rsid w:val="00934C83"/>
    <w:rsid w:val="00940931"/>
    <w:rsid w:val="009414CD"/>
    <w:rsid w:val="009617B1"/>
    <w:rsid w:val="0097210F"/>
    <w:rsid w:val="00981635"/>
    <w:rsid w:val="009C41BD"/>
    <w:rsid w:val="009E50EC"/>
    <w:rsid w:val="009F53FB"/>
    <w:rsid w:val="00A141FD"/>
    <w:rsid w:val="00A30E71"/>
    <w:rsid w:val="00A40E31"/>
    <w:rsid w:val="00A7166B"/>
    <w:rsid w:val="00A745AE"/>
    <w:rsid w:val="00A85045"/>
    <w:rsid w:val="00A8635F"/>
    <w:rsid w:val="00A90944"/>
    <w:rsid w:val="00A95DB0"/>
    <w:rsid w:val="00A97B7D"/>
    <w:rsid w:val="00AB33E1"/>
    <w:rsid w:val="00AB4BB3"/>
    <w:rsid w:val="00AC2A58"/>
    <w:rsid w:val="00AD1646"/>
    <w:rsid w:val="00AD52C5"/>
    <w:rsid w:val="00AF7AA2"/>
    <w:rsid w:val="00B26045"/>
    <w:rsid w:val="00B46A95"/>
    <w:rsid w:val="00B548B1"/>
    <w:rsid w:val="00B54C9B"/>
    <w:rsid w:val="00B64DEB"/>
    <w:rsid w:val="00B95D4A"/>
    <w:rsid w:val="00BA10EA"/>
    <w:rsid w:val="00BA7E08"/>
    <w:rsid w:val="00BB371A"/>
    <w:rsid w:val="00BC659C"/>
    <w:rsid w:val="00BE5F44"/>
    <w:rsid w:val="00BE7BDC"/>
    <w:rsid w:val="00BF5C8C"/>
    <w:rsid w:val="00BF74E9"/>
    <w:rsid w:val="00C54233"/>
    <w:rsid w:val="00C566B3"/>
    <w:rsid w:val="00C6244D"/>
    <w:rsid w:val="00C67B32"/>
    <w:rsid w:val="00CB0C1D"/>
    <w:rsid w:val="00CE36FF"/>
    <w:rsid w:val="00CE3D8A"/>
    <w:rsid w:val="00D0444D"/>
    <w:rsid w:val="00D13EEF"/>
    <w:rsid w:val="00D226FE"/>
    <w:rsid w:val="00D36733"/>
    <w:rsid w:val="00D378AA"/>
    <w:rsid w:val="00D471B5"/>
    <w:rsid w:val="00D5140D"/>
    <w:rsid w:val="00D56609"/>
    <w:rsid w:val="00D571DB"/>
    <w:rsid w:val="00D76063"/>
    <w:rsid w:val="00D85254"/>
    <w:rsid w:val="00D908C5"/>
    <w:rsid w:val="00E12DE8"/>
    <w:rsid w:val="00EB52F0"/>
    <w:rsid w:val="00EB57EB"/>
    <w:rsid w:val="00EC7899"/>
    <w:rsid w:val="00F06F52"/>
    <w:rsid w:val="00F1457A"/>
    <w:rsid w:val="00F252FD"/>
    <w:rsid w:val="00F45E82"/>
    <w:rsid w:val="00F51150"/>
    <w:rsid w:val="00F67BD0"/>
    <w:rsid w:val="00F75825"/>
    <w:rsid w:val="00F859B7"/>
    <w:rsid w:val="00F86918"/>
    <w:rsid w:val="00FC1C44"/>
    <w:rsid w:val="00F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F2309"/>
  <w15:chartTrackingRefBased/>
  <w15:docId w15:val="{CF378EC4-71FB-4F31-995E-786C29E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04B38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744ED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rsid w:val="00D76063"/>
    <w:pPr>
      <w:ind w:left="240"/>
    </w:pPr>
  </w:style>
  <w:style w:type="paragraph" w:styleId="Revision">
    <w:name w:val="Revision"/>
    <w:hidden/>
    <w:uiPriority w:val="99"/>
    <w:semiHidden/>
    <w:rsid w:val="00AF7A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remark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18BB-B8EE-4800-AAC0-8989C5CE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4424</CharactersWithSpaces>
  <SharedDoc>false</SharedDoc>
  <HLinks>
    <vt:vector size="72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5636174</vt:i4>
      </vt:variant>
      <vt:variant>
        <vt:i4>30</vt:i4>
      </vt:variant>
      <vt:variant>
        <vt:i4>0</vt:i4>
      </vt:variant>
      <vt:variant>
        <vt:i4>5</vt:i4>
      </vt:variant>
      <vt:variant>
        <vt:lpwstr>../../../AppData/Local/Microsoft/Windows/Temporary Internet Files/AppData/Local/Microsoft/Windows/Temporary Internet Files/Downloads/CMS-2-017428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4522000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!/view?docid=a1443f4f-499e-442c-be11-fd2b207bf86c</vt:lpwstr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5046275</vt:i4>
      </vt:variant>
      <vt:variant>
        <vt:i4>15</vt:i4>
      </vt:variant>
      <vt:variant>
        <vt:i4>0</vt:i4>
      </vt:variant>
      <vt:variant>
        <vt:i4>5</vt:i4>
      </vt:variant>
      <vt:variant>
        <vt:lpwstr>../../../AppData/Local/Microsoft/Windows/Temporary Internet Files/AppData/Local/Microsoft/Windows/Temporary Internet Files/Downloads/TSRC-PROD-018691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6357098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Related</vt:lpwstr>
      </vt:variant>
      <vt:variant>
        <vt:i4>1966134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_Benefits</vt:lpwstr>
      </vt:variant>
      <vt:variant>
        <vt:i4>1507388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_Features</vt:lpwstr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_Overview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2025-09-08T16:00:00Z</dcterms:created>
  <dcterms:modified xsi:type="dcterms:W3CDTF">2025-09-08T16:00:00Z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2022-04-01T18:41:41Z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a2a657b1-f7ad-4dd8-9137-e3b014491b95</vt:lpwstr>
  </property>
  <property fmtid="{D5CDD505-2E9C-101B-9397-08002B2CF9AE}" pid="8" name="MSIP_Label_67599526-06ca-49cc-9fa9-5307800a949a_ContentBits">
    <vt:lpwstr>0</vt:lpwstr>
  </property>
</Properties>
</file>