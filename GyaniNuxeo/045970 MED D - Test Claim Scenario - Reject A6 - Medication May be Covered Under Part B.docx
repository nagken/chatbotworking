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4A123" w14:textId="7796912D" w:rsidR="00137241" w:rsidRDefault="00137241" w:rsidP="00137241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Start w:id="1" w:name="_Hlk78351840"/>
      <w:bookmarkEnd w:id="0"/>
      <w:r>
        <w:rPr>
          <w:rFonts w:ascii="Verdana" w:hAnsi="Verdana"/>
          <w:color w:val="auto"/>
          <w:sz w:val="36"/>
        </w:rPr>
        <w:t xml:space="preserve">MED D - </w:t>
      </w:r>
      <w:r w:rsidRPr="003F2E32">
        <w:rPr>
          <w:rFonts w:ascii="Verdana" w:hAnsi="Verdana"/>
          <w:color w:val="auto"/>
          <w:sz w:val="36"/>
        </w:rPr>
        <w:t>Test Claim</w:t>
      </w:r>
      <w:r w:rsidR="00052ABA">
        <w:rPr>
          <w:rFonts w:ascii="Verdana" w:hAnsi="Verdana"/>
          <w:color w:val="auto"/>
          <w:sz w:val="36"/>
        </w:rPr>
        <w:t xml:space="preserve"> Scenario</w:t>
      </w:r>
      <w:r>
        <w:rPr>
          <w:rFonts w:ascii="Verdana" w:hAnsi="Verdana"/>
          <w:color w:val="auto"/>
          <w:sz w:val="36"/>
        </w:rPr>
        <w:t xml:space="preserve"> </w:t>
      </w:r>
      <w:r w:rsidR="00A34A76">
        <w:rPr>
          <w:rFonts w:ascii="Verdana" w:hAnsi="Verdana"/>
          <w:color w:val="auto"/>
          <w:sz w:val="36"/>
        </w:rPr>
        <w:t xml:space="preserve">- </w:t>
      </w:r>
      <w:r w:rsidR="00855B19" w:rsidRPr="00855B19">
        <w:rPr>
          <w:rFonts w:ascii="Verdana" w:hAnsi="Verdana"/>
          <w:color w:val="auto"/>
          <w:sz w:val="36"/>
        </w:rPr>
        <w:t xml:space="preserve">Reject A6 </w:t>
      </w:r>
      <w:r w:rsidR="00855B19">
        <w:rPr>
          <w:rFonts w:ascii="Verdana" w:hAnsi="Verdana"/>
          <w:color w:val="auto"/>
          <w:sz w:val="36"/>
        </w:rPr>
        <w:t>-</w:t>
      </w:r>
      <w:r w:rsidR="00855B19" w:rsidRPr="00855B19">
        <w:rPr>
          <w:rFonts w:ascii="Verdana" w:hAnsi="Verdana"/>
          <w:color w:val="auto"/>
          <w:sz w:val="36"/>
        </w:rPr>
        <w:t xml:space="preserve"> Medication </w:t>
      </w:r>
      <w:r w:rsidR="00855B19">
        <w:rPr>
          <w:rFonts w:ascii="Verdana" w:hAnsi="Verdana"/>
          <w:color w:val="auto"/>
          <w:sz w:val="36"/>
        </w:rPr>
        <w:t>M</w:t>
      </w:r>
      <w:r w:rsidR="00855B19" w:rsidRPr="00855B19">
        <w:rPr>
          <w:rFonts w:ascii="Verdana" w:hAnsi="Verdana"/>
          <w:color w:val="auto"/>
          <w:sz w:val="36"/>
        </w:rPr>
        <w:t xml:space="preserve">ay be </w:t>
      </w:r>
      <w:r w:rsidR="00855B19">
        <w:rPr>
          <w:rFonts w:ascii="Verdana" w:hAnsi="Verdana"/>
          <w:color w:val="auto"/>
          <w:sz w:val="36"/>
        </w:rPr>
        <w:t>Co</w:t>
      </w:r>
      <w:r w:rsidR="00855B19" w:rsidRPr="00855B19">
        <w:rPr>
          <w:rFonts w:ascii="Verdana" w:hAnsi="Verdana"/>
          <w:color w:val="auto"/>
          <w:sz w:val="36"/>
        </w:rPr>
        <w:t xml:space="preserve">vered </w:t>
      </w:r>
      <w:r w:rsidR="00855B19">
        <w:rPr>
          <w:rFonts w:ascii="Verdana" w:hAnsi="Verdana"/>
          <w:color w:val="auto"/>
          <w:sz w:val="36"/>
        </w:rPr>
        <w:t>U</w:t>
      </w:r>
      <w:r w:rsidR="00855B19" w:rsidRPr="00855B19">
        <w:rPr>
          <w:rFonts w:ascii="Verdana" w:hAnsi="Verdana"/>
          <w:color w:val="auto"/>
          <w:sz w:val="36"/>
        </w:rPr>
        <w:t>nder Part B</w:t>
      </w:r>
    </w:p>
    <w:p w14:paraId="664C6BFF" w14:textId="1CD81132" w:rsidR="00C323FA" w:rsidRPr="00C323FA" w:rsidRDefault="00C323FA" w:rsidP="00C323FA">
      <w:pPr>
        <w:rPr>
          <w:rFonts w:ascii="Verdana" w:hAnsi="Verdana"/>
        </w:rPr>
      </w:pPr>
    </w:p>
    <w:p w14:paraId="281872CC" w14:textId="77777777" w:rsidR="00C323FA" w:rsidRPr="00C323FA" w:rsidRDefault="00C323FA" w:rsidP="00C323FA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11277"/>
      </w:tblGrid>
      <w:tr w:rsidR="00052ABA" w:rsidRPr="00DA08B0" w14:paraId="4AFED873" w14:textId="77777777" w:rsidTr="00333551">
        <w:tc>
          <w:tcPr>
            <w:tcW w:w="2152" w:type="dxa"/>
            <w:shd w:val="clear" w:color="auto" w:fill="auto"/>
          </w:tcPr>
          <w:p w14:paraId="5429C0BE" w14:textId="19D31449" w:rsidR="00052ABA" w:rsidRPr="00DA08B0" w:rsidRDefault="00052ABA" w:rsidP="002C4ACF">
            <w:pPr>
              <w:rPr>
                <w:rFonts w:ascii="Verdana" w:hAnsi="Verdana" w:cs="MNCRA E+ Times"/>
                <w:b/>
              </w:rPr>
            </w:pPr>
            <w:bookmarkStart w:id="2" w:name="_Overview"/>
            <w:bookmarkEnd w:id="1"/>
            <w:bookmarkEnd w:id="2"/>
            <w:r>
              <w:rPr>
                <w:rFonts w:ascii="Verdana" w:hAnsi="Verdana" w:cs="MNCRA E+ Times"/>
                <w:b/>
              </w:rPr>
              <w:t>Next Steps</w:t>
            </w:r>
          </w:p>
        </w:tc>
        <w:tc>
          <w:tcPr>
            <w:tcW w:w="15877" w:type="dxa"/>
            <w:shd w:val="clear" w:color="auto" w:fill="auto"/>
          </w:tcPr>
          <w:p w14:paraId="413AE9AF" w14:textId="4015091B" w:rsidR="00052ABA" w:rsidRPr="00222CB1" w:rsidRDefault="00052ABA" w:rsidP="00222C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222CB1">
              <w:rPr>
                <w:rFonts w:ascii="Verdana" w:hAnsi="Verdana" w:cs="MNCRA E+ Times"/>
                <w:color w:val="000000"/>
              </w:rPr>
              <w:t>Determine if handled by CVS or the Client</w:t>
            </w:r>
            <w:r w:rsidR="00C323FA">
              <w:rPr>
                <w:rFonts w:ascii="Verdana" w:hAnsi="Verdana" w:cs="MNCRA E+ Times"/>
                <w:color w:val="000000"/>
              </w:rPr>
              <w:t>:</w:t>
            </w:r>
          </w:p>
          <w:p w14:paraId="0C23AB87" w14:textId="020B1466" w:rsidR="00052ABA" w:rsidRPr="00052ABA" w:rsidRDefault="00052ABA" w:rsidP="00222CB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Identify Client ID in PeopleSafe</w:t>
            </w:r>
            <w:r w:rsidR="00C323FA">
              <w:rPr>
                <w:rFonts w:ascii="Verdana" w:hAnsi="Verdana" w:cs="MNCRA E+ Times"/>
                <w:color w:val="000000"/>
              </w:rPr>
              <w:t>.</w:t>
            </w:r>
          </w:p>
          <w:p w14:paraId="4F78226C" w14:textId="117DAE1C" w:rsidR="00052ABA" w:rsidRPr="00052ABA" w:rsidRDefault="00052ABA" w:rsidP="00222CB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Access the associated CIF</w:t>
            </w:r>
            <w:r w:rsidR="00C323FA">
              <w:rPr>
                <w:rFonts w:ascii="Verdana" w:hAnsi="Verdana" w:cs="MNCRA E+ Times"/>
                <w:color w:val="000000"/>
              </w:rPr>
              <w:t>.</w:t>
            </w:r>
          </w:p>
          <w:p w14:paraId="4ECD74E8" w14:textId="1D8D246B" w:rsidR="00052ABA" w:rsidRPr="00052ABA" w:rsidRDefault="00052ABA" w:rsidP="00222CB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Locate the Coverage Determination section</w:t>
            </w:r>
            <w:r w:rsidR="00C323FA">
              <w:rPr>
                <w:rFonts w:ascii="Verdana" w:hAnsi="Verdana" w:cs="MNCRA E+ Times"/>
                <w:color w:val="000000"/>
              </w:rPr>
              <w:t>:</w:t>
            </w:r>
          </w:p>
          <w:p w14:paraId="3B0AC2CC" w14:textId="4ABAD1D8" w:rsidR="00052ABA" w:rsidRPr="00052ABA" w:rsidRDefault="00052ABA" w:rsidP="00222CB1">
            <w:pPr>
              <w:pStyle w:val="ListParagraph"/>
              <w:numPr>
                <w:ilvl w:val="2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If Client handles</w:t>
            </w:r>
            <w:r>
              <w:rPr>
                <w:rFonts w:ascii="Verdana" w:hAnsi="Verdana" w:cs="MNCRA E+ Times"/>
                <w:color w:val="000000"/>
              </w:rPr>
              <w:t>, then</w:t>
            </w:r>
            <w:r w:rsidRPr="00052ABA">
              <w:rPr>
                <w:rFonts w:ascii="Verdana" w:hAnsi="Verdana" w:cs="MNCRA E+ Times"/>
                <w:color w:val="000000"/>
              </w:rPr>
              <w:t xml:space="preserve"> </w:t>
            </w:r>
            <w:r>
              <w:rPr>
                <w:rFonts w:ascii="Verdana" w:hAnsi="Verdana" w:cs="MNCRA E+ Times"/>
                <w:color w:val="000000"/>
              </w:rPr>
              <w:t>w</w:t>
            </w:r>
            <w:r w:rsidRPr="00052ABA">
              <w:rPr>
                <w:rFonts w:ascii="Verdana" w:hAnsi="Verdana" w:cs="MNCRA E+ Times"/>
                <w:color w:val="000000"/>
              </w:rPr>
              <w:t>arm transfer to Client</w:t>
            </w:r>
            <w:r w:rsidR="00C323FA">
              <w:rPr>
                <w:rFonts w:ascii="Verdana" w:hAnsi="Verdana" w:cs="MNCRA E+ Times"/>
                <w:color w:val="000000"/>
              </w:rPr>
              <w:t>.</w:t>
            </w:r>
          </w:p>
          <w:p w14:paraId="526BE22B" w14:textId="7C11356A" w:rsidR="00052ABA" w:rsidRPr="00855B19" w:rsidRDefault="00052ABA" w:rsidP="00222CB1">
            <w:pPr>
              <w:pStyle w:val="ListParagraph"/>
              <w:numPr>
                <w:ilvl w:val="2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If CVS Handles</w:t>
            </w:r>
            <w:r>
              <w:rPr>
                <w:rFonts w:ascii="Verdana" w:hAnsi="Verdana" w:cs="MNCRA E+ Times"/>
                <w:color w:val="000000"/>
              </w:rPr>
              <w:t xml:space="preserve">, then </w:t>
            </w:r>
            <w:r w:rsidRPr="00855B19">
              <w:rPr>
                <w:rFonts w:ascii="Verdana" w:hAnsi="Verdana" w:cs="MNCRA E+ Times"/>
                <w:color w:val="000000"/>
              </w:rPr>
              <w:t xml:space="preserve">transfer to </w:t>
            </w:r>
            <w:hyperlink r:id="rId8" w:history="1">
              <w:r w:rsidR="00855B19" w:rsidRPr="00855B19">
                <w:rPr>
                  <w:rStyle w:val="Hyperlink"/>
                  <w:rFonts w:ascii="Verdana" w:hAnsi="Verdana"/>
                </w:rPr>
                <w:t>CD&amp;A (Coverage Determinations and Redeterminations (Appeals))</w:t>
              </w:r>
            </w:hyperlink>
            <w:r w:rsidR="00C323FA" w:rsidRPr="00C323FA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08383CD7" w14:textId="41985490" w:rsidR="00222CB1" w:rsidRDefault="00222CB1" w:rsidP="00222C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>
              <w:rPr>
                <w:rStyle w:val="Hyperlink"/>
                <w:rFonts w:ascii="Verdana" w:hAnsi="Verdana" w:cs="MNCRA E+ Times"/>
                <w:color w:val="000000"/>
                <w:u w:val="none"/>
              </w:rPr>
              <w:t>Document account in PeopleSafe</w:t>
            </w:r>
            <w:r w:rsidR="00C323FA">
              <w:rPr>
                <w:rStyle w:val="Hyperlink"/>
                <w:rFonts w:ascii="Verdana" w:hAnsi="Verdana" w:cs="MNCRA E+ Times"/>
                <w:color w:val="000000"/>
                <w:u w:val="none"/>
              </w:rPr>
              <w:t>.</w:t>
            </w:r>
          </w:p>
          <w:p w14:paraId="0FD07400" w14:textId="77777777" w:rsidR="00052ABA" w:rsidRPr="00DA08B0" w:rsidRDefault="00052ABA" w:rsidP="002C4ACF">
            <w:p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</w:p>
        </w:tc>
      </w:tr>
    </w:tbl>
    <w:p w14:paraId="59A22804" w14:textId="77777777" w:rsidR="001130F9" w:rsidRPr="00D56802" w:rsidRDefault="001130F9" w:rsidP="00D56802">
      <w:pPr>
        <w:rPr>
          <w:rFonts w:ascii="Verdana" w:hAnsi="Verdana" w:cs="Calibri"/>
        </w:rPr>
      </w:pPr>
    </w:p>
    <w:p w14:paraId="3CE61392" w14:textId="459A0094" w:rsidR="00D56802" w:rsidRPr="00D56802" w:rsidRDefault="007224F7" w:rsidP="00D56802">
      <w:pPr>
        <w:jc w:val="right"/>
        <w:rPr>
          <w:rFonts w:ascii="Verdana" w:hAnsi="Verdana" w:cs="Calibri"/>
        </w:rPr>
      </w:pPr>
      <w:hyperlink w:anchor="_top" w:history="1">
        <w:r w:rsidR="00D56802" w:rsidRPr="00D56802">
          <w:rPr>
            <w:rStyle w:val="Hyperlink"/>
            <w:rFonts w:ascii="Verdana" w:hAnsi="Verdana" w:cs="Calibri"/>
          </w:rPr>
          <w:t>Top of the 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 xml:space="preserve">Not </w:t>
      </w:r>
      <w:r w:rsidR="009F64F1" w:rsidRPr="00D56802">
        <w:rPr>
          <w:rFonts w:ascii="Verdana" w:hAnsi="Verdana" w:cs="Calibri"/>
          <w:sz w:val="16"/>
          <w:szCs w:val="16"/>
        </w:rPr>
        <w:t xml:space="preserve">to </w:t>
      </w:r>
      <w:r w:rsidRPr="00D56802">
        <w:rPr>
          <w:rFonts w:ascii="Verdana" w:hAnsi="Verdana" w:cs="Calibri"/>
          <w:sz w:val="16"/>
          <w:szCs w:val="16"/>
        </w:rPr>
        <w:t xml:space="preserve">Be Reproduced </w:t>
      </w:r>
      <w:r w:rsidR="009F64F1" w:rsidRPr="00D56802">
        <w:rPr>
          <w:rFonts w:ascii="Verdana" w:hAnsi="Verdana" w:cs="Calibri"/>
          <w:sz w:val="16"/>
          <w:szCs w:val="16"/>
        </w:rPr>
        <w:t xml:space="preserve">or </w:t>
      </w:r>
      <w:r w:rsidRPr="00D56802">
        <w:rPr>
          <w:rFonts w:ascii="Verdana" w:hAnsi="Verdana" w:cs="Calibri"/>
          <w:sz w:val="16"/>
          <w:szCs w:val="16"/>
        </w:rPr>
        <w:t xml:space="preserve">Disclosed to Others </w:t>
      </w:r>
      <w:r w:rsidR="009F64F1" w:rsidRPr="00D56802">
        <w:rPr>
          <w:rFonts w:ascii="Verdana" w:hAnsi="Verdana" w:cs="Calibri"/>
          <w:sz w:val="16"/>
          <w:szCs w:val="16"/>
        </w:rPr>
        <w:t xml:space="preserve">without </w:t>
      </w:r>
      <w:r w:rsidRPr="00D56802">
        <w:rPr>
          <w:rFonts w:ascii="Verdana" w:hAnsi="Verdana" w:cs="Calibri"/>
          <w:sz w:val="16"/>
          <w:szCs w:val="16"/>
        </w:rPr>
        <w:t>Prior Written Approval</w:t>
      </w:r>
    </w:p>
    <w:p w14:paraId="02643DC4" w14:textId="77777777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 xml:space="preserve">ELECTRONIC DATA = OFFICIAL VERSION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PAPER COPY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INFORMATIONAL ONLY</w:t>
      </w:r>
    </w:p>
    <w:sectPr w:rsidR="005A64DA" w:rsidRPr="00C41604" w:rsidSect="00F1152F"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AC3D4" w14:textId="77777777" w:rsidR="007224F7" w:rsidRDefault="007224F7">
      <w:r>
        <w:separator/>
      </w:r>
    </w:p>
  </w:endnote>
  <w:endnote w:type="continuationSeparator" w:id="0">
    <w:p w14:paraId="5DACEE6E" w14:textId="77777777" w:rsidR="007224F7" w:rsidRDefault="00722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F411F" w14:textId="77777777" w:rsidR="007224F7" w:rsidRDefault="007224F7">
      <w:r>
        <w:separator/>
      </w:r>
    </w:p>
  </w:footnote>
  <w:footnote w:type="continuationSeparator" w:id="0">
    <w:p w14:paraId="10DD700E" w14:textId="77777777" w:rsidR="007224F7" w:rsidRDefault="00722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7076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68EE"/>
    <w:multiLevelType w:val="hybridMultilevel"/>
    <w:tmpl w:val="2398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" w15:restartNumberingAfterBreak="0">
    <w:nsid w:val="09D25DEB"/>
    <w:multiLevelType w:val="hybridMultilevel"/>
    <w:tmpl w:val="30F8F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53C6B"/>
    <w:multiLevelType w:val="hybridMultilevel"/>
    <w:tmpl w:val="D868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D2786"/>
    <w:multiLevelType w:val="hybridMultilevel"/>
    <w:tmpl w:val="F774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22A61"/>
    <w:multiLevelType w:val="hybridMultilevel"/>
    <w:tmpl w:val="1E96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D0857"/>
    <w:multiLevelType w:val="hybridMultilevel"/>
    <w:tmpl w:val="5B34567A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1B28"/>
    <w:multiLevelType w:val="hybridMultilevel"/>
    <w:tmpl w:val="688AD232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409E0"/>
    <w:multiLevelType w:val="hybridMultilevel"/>
    <w:tmpl w:val="5434A898"/>
    <w:lvl w:ilvl="0" w:tplc="1FCE7D9C">
      <w:numFmt w:val="bullet"/>
      <w:lvlText w:val="•"/>
      <w:lvlJc w:val="left"/>
      <w:pPr>
        <w:ind w:left="1080" w:hanging="72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A02C4"/>
    <w:multiLevelType w:val="hybridMultilevel"/>
    <w:tmpl w:val="824A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A118D"/>
    <w:multiLevelType w:val="hybridMultilevel"/>
    <w:tmpl w:val="12AE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87136">
      <w:numFmt w:val="bullet"/>
      <w:lvlText w:val="•"/>
      <w:lvlJc w:val="left"/>
      <w:pPr>
        <w:ind w:left="1800" w:hanging="720"/>
      </w:pPr>
      <w:rPr>
        <w:rFonts w:ascii="Verdana" w:eastAsia="Times New Roman" w:hAnsi="Verdan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63E0F"/>
    <w:multiLevelType w:val="hybridMultilevel"/>
    <w:tmpl w:val="FF16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" w15:restartNumberingAfterBreak="0">
    <w:nsid w:val="68E739C4"/>
    <w:multiLevelType w:val="hybridMultilevel"/>
    <w:tmpl w:val="B316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50CEB"/>
    <w:multiLevelType w:val="hybridMultilevel"/>
    <w:tmpl w:val="A2F6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4"/>
  </w:num>
  <w:num w:numId="9">
    <w:abstractNumId w:val="1"/>
  </w:num>
  <w:num w:numId="10">
    <w:abstractNumId w:val="10"/>
  </w:num>
  <w:num w:numId="11">
    <w:abstractNumId w:val="4"/>
  </w:num>
  <w:num w:numId="12">
    <w:abstractNumId w:val="11"/>
  </w:num>
  <w:num w:numId="13">
    <w:abstractNumId w:val="15"/>
  </w:num>
  <w:num w:numId="14">
    <w:abstractNumId w:val="9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2B04"/>
    <w:rsid w:val="00035BED"/>
    <w:rsid w:val="00044013"/>
    <w:rsid w:val="00052ABA"/>
    <w:rsid w:val="000612CC"/>
    <w:rsid w:val="00061AD2"/>
    <w:rsid w:val="00077E42"/>
    <w:rsid w:val="000820B7"/>
    <w:rsid w:val="0008665F"/>
    <w:rsid w:val="00095AB5"/>
    <w:rsid w:val="000A0521"/>
    <w:rsid w:val="000A6B88"/>
    <w:rsid w:val="000B3C4C"/>
    <w:rsid w:val="000B656F"/>
    <w:rsid w:val="000B72DF"/>
    <w:rsid w:val="000C3ED7"/>
    <w:rsid w:val="000D1870"/>
    <w:rsid w:val="000D6714"/>
    <w:rsid w:val="000F0D1B"/>
    <w:rsid w:val="000F40C2"/>
    <w:rsid w:val="000F4459"/>
    <w:rsid w:val="001130F9"/>
    <w:rsid w:val="00115944"/>
    <w:rsid w:val="001212D7"/>
    <w:rsid w:val="0012373E"/>
    <w:rsid w:val="001360A5"/>
    <w:rsid w:val="00137241"/>
    <w:rsid w:val="0014131D"/>
    <w:rsid w:val="00150A6E"/>
    <w:rsid w:val="001560C4"/>
    <w:rsid w:val="0016273A"/>
    <w:rsid w:val="00176400"/>
    <w:rsid w:val="001A076A"/>
    <w:rsid w:val="001A1C58"/>
    <w:rsid w:val="001B1474"/>
    <w:rsid w:val="001B2DB5"/>
    <w:rsid w:val="001B3879"/>
    <w:rsid w:val="001F1218"/>
    <w:rsid w:val="002016B4"/>
    <w:rsid w:val="002055CF"/>
    <w:rsid w:val="00222CB1"/>
    <w:rsid w:val="002429E2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B593E"/>
    <w:rsid w:val="002C282A"/>
    <w:rsid w:val="002E58AD"/>
    <w:rsid w:val="002F1F92"/>
    <w:rsid w:val="00312690"/>
    <w:rsid w:val="00313116"/>
    <w:rsid w:val="0033143E"/>
    <w:rsid w:val="00333551"/>
    <w:rsid w:val="00357B4C"/>
    <w:rsid w:val="003725A1"/>
    <w:rsid w:val="003868A2"/>
    <w:rsid w:val="00392A5B"/>
    <w:rsid w:val="003A6D70"/>
    <w:rsid w:val="003B0664"/>
    <w:rsid w:val="003B1F86"/>
    <w:rsid w:val="003C4627"/>
    <w:rsid w:val="003C56E0"/>
    <w:rsid w:val="003E6C1A"/>
    <w:rsid w:val="0040640A"/>
    <w:rsid w:val="00406DB5"/>
    <w:rsid w:val="0042336D"/>
    <w:rsid w:val="00424A92"/>
    <w:rsid w:val="00430E7B"/>
    <w:rsid w:val="00443983"/>
    <w:rsid w:val="00443F8C"/>
    <w:rsid w:val="00457EAE"/>
    <w:rsid w:val="0046239E"/>
    <w:rsid w:val="00465185"/>
    <w:rsid w:val="00472803"/>
    <w:rsid w:val="004768BE"/>
    <w:rsid w:val="00477F73"/>
    <w:rsid w:val="0048355A"/>
    <w:rsid w:val="00487504"/>
    <w:rsid w:val="004B5B62"/>
    <w:rsid w:val="004B719C"/>
    <w:rsid w:val="004D16E0"/>
    <w:rsid w:val="004D3C53"/>
    <w:rsid w:val="00512486"/>
    <w:rsid w:val="005178F0"/>
    <w:rsid w:val="0052465B"/>
    <w:rsid w:val="00524CDD"/>
    <w:rsid w:val="005614A4"/>
    <w:rsid w:val="00582E85"/>
    <w:rsid w:val="005910B5"/>
    <w:rsid w:val="005923A8"/>
    <w:rsid w:val="005A6118"/>
    <w:rsid w:val="005A64DA"/>
    <w:rsid w:val="005B4E1E"/>
    <w:rsid w:val="005C1D83"/>
    <w:rsid w:val="005D161C"/>
    <w:rsid w:val="005D7976"/>
    <w:rsid w:val="005E650E"/>
    <w:rsid w:val="00622D77"/>
    <w:rsid w:val="00625170"/>
    <w:rsid w:val="00627F34"/>
    <w:rsid w:val="00636B18"/>
    <w:rsid w:val="00637CA1"/>
    <w:rsid w:val="0064267B"/>
    <w:rsid w:val="00666848"/>
    <w:rsid w:val="00674A16"/>
    <w:rsid w:val="00691E10"/>
    <w:rsid w:val="006A0481"/>
    <w:rsid w:val="006C653F"/>
    <w:rsid w:val="006C701A"/>
    <w:rsid w:val="006D0A7B"/>
    <w:rsid w:val="006E403B"/>
    <w:rsid w:val="006F565C"/>
    <w:rsid w:val="006F7DFC"/>
    <w:rsid w:val="00704AF2"/>
    <w:rsid w:val="00710E68"/>
    <w:rsid w:val="00714BA0"/>
    <w:rsid w:val="00720CC2"/>
    <w:rsid w:val="007224F7"/>
    <w:rsid w:val="0072301A"/>
    <w:rsid w:val="007269B6"/>
    <w:rsid w:val="00726E7A"/>
    <w:rsid w:val="0073294A"/>
    <w:rsid w:val="00732E52"/>
    <w:rsid w:val="007357D9"/>
    <w:rsid w:val="00745690"/>
    <w:rsid w:val="00752801"/>
    <w:rsid w:val="0076319F"/>
    <w:rsid w:val="00765D11"/>
    <w:rsid w:val="007747B8"/>
    <w:rsid w:val="00785118"/>
    <w:rsid w:val="00786BEB"/>
    <w:rsid w:val="007C77DD"/>
    <w:rsid w:val="007E3EA6"/>
    <w:rsid w:val="008042E1"/>
    <w:rsid w:val="00804D63"/>
    <w:rsid w:val="00806B9D"/>
    <w:rsid w:val="00812777"/>
    <w:rsid w:val="008269FC"/>
    <w:rsid w:val="0084129E"/>
    <w:rsid w:val="00843390"/>
    <w:rsid w:val="00846373"/>
    <w:rsid w:val="00855B19"/>
    <w:rsid w:val="008568AE"/>
    <w:rsid w:val="00860590"/>
    <w:rsid w:val="00861429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47783"/>
    <w:rsid w:val="00954FE8"/>
    <w:rsid w:val="009726E0"/>
    <w:rsid w:val="00975003"/>
    <w:rsid w:val="00990822"/>
    <w:rsid w:val="00992E77"/>
    <w:rsid w:val="0099415F"/>
    <w:rsid w:val="009C4A31"/>
    <w:rsid w:val="009F64F1"/>
    <w:rsid w:val="009F6FD2"/>
    <w:rsid w:val="009F78D3"/>
    <w:rsid w:val="00A02494"/>
    <w:rsid w:val="00A3345F"/>
    <w:rsid w:val="00A34A76"/>
    <w:rsid w:val="00A4732A"/>
    <w:rsid w:val="00A62CC6"/>
    <w:rsid w:val="00A7166B"/>
    <w:rsid w:val="00A83BA0"/>
    <w:rsid w:val="00A84F18"/>
    <w:rsid w:val="00A85045"/>
    <w:rsid w:val="00A907BB"/>
    <w:rsid w:val="00A95738"/>
    <w:rsid w:val="00A97B7D"/>
    <w:rsid w:val="00AA4825"/>
    <w:rsid w:val="00AB33E1"/>
    <w:rsid w:val="00AD1646"/>
    <w:rsid w:val="00AF038B"/>
    <w:rsid w:val="00B13B31"/>
    <w:rsid w:val="00B26045"/>
    <w:rsid w:val="00B307DC"/>
    <w:rsid w:val="00B44C55"/>
    <w:rsid w:val="00B46A95"/>
    <w:rsid w:val="00B544C2"/>
    <w:rsid w:val="00B5566F"/>
    <w:rsid w:val="00B64BE7"/>
    <w:rsid w:val="00B70CC4"/>
    <w:rsid w:val="00BB02DE"/>
    <w:rsid w:val="00BB371A"/>
    <w:rsid w:val="00BD7B25"/>
    <w:rsid w:val="00BE1AFF"/>
    <w:rsid w:val="00BF6B5A"/>
    <w:rsid w:val="00BF74E9"/>
    <w:rsid w:val="00C0030C"/>
    <w:rsid w:val="00C0426C"/>
    <w:rsid w:val="00C247CB"/>
    <w:rsid w:val="00C25830"/>
    <w:rsid w:val="00C323FA"/>
    <w:rsid w:val="00C360BD"/>
    <w:rsid w:val="00C41604"/>
    <w:rsid w:val="00C476E1"/>
    <w:rsid w:val="00C52E77"/>
    <w:rsid w:val="00C566B3"/>
    <w:rsid w:val="00C65249"/>
    <w:rsid w:val="00C67B32"/>
    <w:rsid w:val="00C729E0"/>
    <w:rsid w:val="00C75C83"/>
    <w:rsid w:val="00CA4E3C"/>
    <w:rsid w:val="00CB0C1D"/>
    <w:rsid w:val="00CC5AA2"/>
    <w:rsid w:val="00CC721A"/>
    <w:rsid w:val="00CD0963"/>
    <w:rsid w:val="00CE3D42"/>
    <w:rsid w:val="00CE53E6"/>
    <w:rsid w:val="00CE7422"/>
    <w:rsid w:val="00CF4B4C"/>
    <w:rsid w:val="00CF5CC0"/>
    <w:rsid w:val="00CF6131"/>
    <w:rsid w:val="00D06EAA"/>
    <w:rsid w:val="00D36733"/>
    <w:rsid w:val="00D471B5"/>
    <w:rsid w:val="00D56802"/>
    <w:rsid w:val="00D571DB"/>
    <w:rsid w:val="00D6774D"/>
    <w:rsid w:val="00D75191"/>
    <w:rsid w:val="00D80929"/>
    <w:rsid w:val="00D85254"/>
    <w:rsid w:val="00DC4A6A"/>
    <w:rsid w:val="00DC4FFC"/>
    <w:rsid w:val="00DF6BE4"/>
    <w:rsid w:val="00E157BC"/>
    <w:rsid w:val="00E427EA"/>
    <w:rsid w:val="00E50E4A"/>
    <w:rsid w:val="00E76FAA"/>
    <w:rsid w:val="00E82F09"/>
    <w:rsid w:val="00E91F5F"/>
    <w:rsid w:val="00E957C0"/>
    <w:rsid w:val="00EA6F59"/>
    <w:rsid w:val="00EB12DD"/>
    <w:rsid w:val="00EB153E"/>
    <w:rsid w:val="00EB24C6"/>
    <w:rsid w:val="00EB57EB"/>
    <w:rsid w:val="00ED50CF"/>
    <w:rsid w:val="00EE4FD5"/>
    <w:rsid w:val="00F1152F"/>
    <w:rsid w:val="00F207B3"/>
    <w:rsid w:val="00F5486B"/>
    <w:rsid w:val="00F658E0"/>
    <w:rsid w:val="00F817C3"/>
    <w:rsid w:val="00F859B7"/>
    <w:rsid w:val="00FA4BE2"/>
    <w:rsid w:val="00FC1C44"/>
    <w:rsid w:val="00FD313B"/>
    <w:rsid w:val="00FF0B95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D3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31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1C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A076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07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076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0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0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SRC-PROD-00466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6</TotalTime>
  <Pages>1</Pages>
  <Words>95</Words>
  <Characters>495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582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Pietralczyk, Rene</cp:lastModifiedBy>
  <cp:revision>6</cp:revision>
  <cp:lastPrinted>2007-01-03T15:56:00Z</cp:lastPrinted>
  <dcterms:created xsi:type="dcterms:W3CDTF">2021-07-28T12:16:00Z</dcterms:created>
  <dcterms:modified xsi:type="dcterms:W3CDTF">2021-08-23T13:44:00Z</dcterms:modified>
</cp:coreProperties>
</file>