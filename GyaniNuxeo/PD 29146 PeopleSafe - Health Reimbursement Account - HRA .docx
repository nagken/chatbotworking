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8079" w14:textId="224B1347" w:rsidR="00255C6B" w:rsidRPr="00812777" w:rsidRDefault="001A2F0C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450A1F">
        <w:rPr>
          <w:rFonts w:ascii="Verdana" w:hAnsi="Verdana"/>
          <w:color w:val="000000"/>
          <w:sz w:val="36"/>
          <w:szCs w:val="36"/>
        </w:rPr>
        <w:t>H</w:t>
      </w:r>
      <w:r w:rsidR="00797A4B">
        <w:rPr>
          <w:rFonts w:ascii="Verdana" w:hAnsi="Verdana"/>
          <w:color w:val="000000"/>
          <w:sz w:val="36"/>
          <w:szCs w:val="36"/>
        </w:rPr>
        <w:t>ealth Reimbursement Account (H</w:t>
      </w:r>
      <w:r w:rsidR="00450A1F">
        <w:rPr>
          <w:rFonts w:ascii="Verdana" w:hAnsi="Verdana"/>
          <w:color w:val="000000"/>
          <w:sz w:val="36"/>
          <w:szCs w:val="36"/>
        </w:rPr>
        <w:t>RA</w:t>
      </w:r>
      <w:r w:rsidR="00797A4B">
        <w:rPr>
          <w:rFonts w:ascii="Verdana" w:hAnsi="Verdana"/>
          <w:color w:val="000000"/>
          <w:sz w:val="36"/>
          <w:szCs w:val="36"/>
        </w:rPr>
        <w:t>)</w:t>
      </w:r>
    </w:p>
    <w:p w14:paraId="4BBC2342" w14:textId="61EEC465" w:rsidR="00D065DD" w:rsidRDefault="00014A0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 xml:space="preserve"> TOC \o "2-3" \n \p " " \h \z \u </w:instrText>
      </w:r>
      <w:r>
        <w:rPr>
          <w:rStyle w:val="Hyperlink"/>
          <w:rFonts w:ascii="Verdana" w:hAnsi="Verdana"/>
        </w:rPr>
        <w:fldChar w:fldCharType="separate"/>
      </w:r>
      <w:hyperlink w:anchor="_Toc167114272" w:history="1">
        <w:r w:rsidR="00D065DD" w:rsidRPr="0027229F">
          <w:rPr>
            <w:rStyle w:val="Hyperlink"/>
            <w:rFonts w:ascii="Verdana" w:hAnsi="Verdana"/>
            <w:noProof/>
          </w:rPr>
          <w:t>What is an HRA (Health Reimbursement Account)?</w:t>
        </w:r>
      </w:hyperlink>
    </w:p>
    <w:p w14:paraId="0BA17425" w14:textId="07A26C3F" w:rsidR="00D065DD" w:rsidRDefault="00D065D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4273" w:history="1">
        <w:r w:rsidRPr="0027229F">
          <w:rPr>
            <w:rStyle w:val="Hyperlink"/>
            <w:rFonts w:ascii="Verdana" w:hAnsi="Verdana"/>
            <w:noProof/>
          </w:rPr>
          <w:t>Determining Nature of HRA Call</w:t>
        </w:r>
      </w:hyperlink>
    </w:p>
    <w:p w14:paraId="4BF168C3" w14:textId="3A4A443B" w:rsidR="00D065DD" w:rsidRDefault="00D065D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4274" w:history="1">
        <w:r w:rsidRPr="0027229F">
          <w:rPr>
            <w:rStyle w:val="Hyperlink"/>
            <w:rFonts w:ascii="Verdana" w:hAnsi="Verdana"/>
            <w:noProof/>
          </w:rPr>
          <w:t>HRA Account Balance RxClaim</w:t>
        </w:r>
      </w:hyperlink>
    </w:p>
    <w:p w14:paraId="074CD8F6" w14:textId="7D18933D" w:rsidR="00D065DD" w:rsidRDefault="00D065D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4275" w:history="1">
        <w:r w:rsidRPr="0027229F">
          <w:rPr>
            <w:rStyle w:val="Hyperlink"/>
            <w:rFonts w:ascii="Verdana" w:hAnsi="Verdana"/>
            <w:noProof/>
          </w:rPr>
          <w:t>HRA Copays RxClaim</w:t>
        </w:r>
      </w:hyperlink>
    </w:p>
    <w:p w14:paraId="2A2BF9DC" w14:textId="44A98808" w:rsidR="00D065DD" w:rsidRDefault="00D065D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4276" w:history="1">
        <w:r w:rsidRPr="0027229F">
          <w:rPr>
            <w:rStyle w:val="Hyperlink"/>
            <w:rFonts w:ascii="Verdana" w:hAnsi="Verdana"/>
            <w:noProof/>
          </w:rPr>
          <w:t>HRA Disclaimers</w:t>
        </w:r>
      </w:hyperlink>
    </w:p>
    <w:p w14:paraId="741D3201" w14:textId="11DCDA8D" w:rsidR="00D065DD" w:rsidRDefault="00D065D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4277" w:history="1">
        <w:r w:rsidRPr="0027229F">
          <w:rPr>
            <w:rStyle w:val="Hyperlink"/>
            <w:rFonts w:ascii="Verdana" w:hAnsi="Verdana"/>
            <w:noProof/>
          </w:rPr>
          <w:t>HRA Disputes</w:t>
        </w:r>
      </w:hyperlink>
    </w:p>
    <w:p w14:paraId="1F143C56" w14:textId="3511F4E6" w:rsidR="00D065DD" w:rsidRDefault="00D065DD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114278" w:history="1">
        <w:r w:rsidRPr="0027229F">
          <w:rPr>
            <w:rStyle w:val="Hyperlink"/>
            <w:rFonts w:ascii="Verdana" w:hAnsi="Verdana"/>
            <w:noProof/>
          </w:rPr>
          <w:t>Related Documents</w:t>
        </w:r>
      </w:hyperlink>
    </w:p>
    <w:p w14:paraId="51B8D54A" w14:textId="665B7F57" w:rsidR="00014A03" w:rsidRDefault="00014A03" w:rsidP="00014A03">
      <w:pPr>
        <w:rPr>
          <w:rFonts w:ascii="Verdana" w:hAnsi="Verdana"/>
          <w:b/>
          <w:bCs/>
        </w:rPr>
      </w:pPr>
      <w:r>
        <w:rPr>
          <w:rStyle w:val="Hyperlink"/>
          <w:rFonts w:ascii="Verdana" w:hAnsi="Verdana"/>
        </w:rPr>
        <w:fldChar w:fldCharType="end"/>
      </w:r>
      <w:bookmarkStart w:id="1" w:name="_Overview"/>
      <w:bookmarkEnd w:id="1"/>
    </w:p>
    <w:p w14:paraId="3BF896DE" w14:textId="030A29DA" w:rsidR="009D651C" w:rsidRDefault="00014A03" w:rsidP="00E942DC">
      <w:pPr>
        <w:spacing w:before="120" w:after="120"/>
        <w:rPr>
          <w:rFonts w:ascii="Verdana" w:hAnsi="Verdana"/>
        </w:rPr>
      </w:pPr>
      <w:r w:rsidRPr="00D076A9">
        <w:rPr>
          <w:rFonts w:ascii="Verdana" w:hAnsi="Verdana"/>
          <w:b/>
          <w:bCs/>
        </w:rPr>
        <w:t>Description</w:t>
      </w:r>
      <w:proofErr w:type="gramStart"/>
      <w:r w:rsidRPr="00D076A9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 </w:t>
      </w:r>
      <w:bookmarkStart w:id="2" w:name="OLE_LINK82"/>
      <w:r w:rsidR="0056128E">
        <w:rPr>
          <w:rFonts w:ascii="Verdana" w:hAnsi="Verdana"/>
        </w:rPr>
        <w:t>H</w:t>
      </w:r>
      <w:r w:rsidR="009D651C">
        <w:rPr>
          <w:rFonts w:ascii="Verdana" w:hAnsi="Verdana"/>
        </w:rPr>
        <w:t>ow</w:t>
      </w:r>
      <w:proofErr w:type="gramEnd"/>
      <w:r w:rsidR="009D651C">
        <w:rPr>
          <w:rFonts w:ascii="Verdana" w:hAnsi="Verdana"/>
        </w:rPr>
        <w:t xml:space="preserve"> to view HRA</w:t>
      </w:r>
      <w:r w:rsidR="0056128E">
        <w:rPr>
          <w:rFonts w:ascii="Verdana" w:hAnsi="Verdana"/>
        </w:rPr>
        <w:t xml:space="preserve"> (Health Reimbursement Account)</w:t>
      </w:r>
      <w:r w:rsidR="009D651C">
        <w:rPr>
          <w:rFonts w:ascii="Verdana" w:hAnsi="Verdana"/>
        </w:rPr>
        <w:t xml:space="preserve"> </w:t>
      </w:r>
      <w:r w:rsidR="009D651C" w:rsidRPr="0035332D">
        <w:rPr>
          <w:rFonts w:ascii="Verdana" w:hAnsi="Verdana"/>
        </w:rPr>
        <w:t>information</w:t>
      </w:r>
      <w:bookmarkEnd w:id="2"/>
      <w:r w:rsidR="00E942DC">
        <w:rPr>
          <w:rFonts w:ascii="Verdana" w:hAnsi="Verdana"/>
        </w:rPr>
        <w:t>.</w:t>
      </w:r>
      <w:r w:rsidR="009D651C" w:rsidRPr="0035332D">
        <w:rPr>
          <w:rFonts w:ascii="Verdana" w:hAnsi="Verdana"/>
        </w:rPr>
        <w:t xml:space="preserve"> </w:t>
      </w:r>
    </w:p>
    <w:p w14:paraId="7D420CCA" w14:textId="77777777" w:rsidR="00D43EE1" w:rsidRDefault="00D43EE1" w:rsidP="00E942DC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D651C" w:rsidRPr="009E6DA7" w14:paraId="599F4053" w14:textId="77777777" w:rsidTr="00384861">
        <w:tc>
          <w:tcPr>
            <w:tcW w:w="5000" w:type="pct"/>
            <w:shd w:val="clear" w:color="auto" w:fill="C0C0C0"/>
          </w:tcPr>
          <w:p w14:paraId="4AC0984B" w14:textId="1A8873C9" w:rsidR="009D651C" w:rsidRPr="009E6DA7" w:rsidRDefault="00C404C7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Potential_HRA-related_Questions_"/>
            <w:bookmarkStart w:id="4" w:name="_Toc167114272"/>
            <w:bookmarkEnd w:id="3"/>
            <w:r>
              <w:rPr>
                <w:rFonts w:ascii="Verdana" w:hAnsi="Verdana"/>
                <w:i w:val="0"/>
                <w:iCs w:val="0"/>
              </w:rPr>
              <w:t>What is an HRA (Health Reimbursement Account)?</w:t>
            </w:r>
            <w:bookmarkEnd w:id="4"/>
          </w:p>
        </w:tc>
      </w:tr>
    </w:tbl>
    <w:p w14:paraId="4D738A24" w14:textId="77777777" w:rsidR="00420E55" w:rsidRDefault="00420E55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420E55">
        <w:rPr>
          <w:rFonts w:ascii="Verdana" w:hAnsi="Verdana"/>
        </w:rPr>
        <w:t>With a</w:t>
      </w:r>
      <w:r w:rsidR="00926AC1">
        <w:rPr>
          <w:rFonts w:ascii="Verdana" w:hAnsi="Verdana"/>
        </w:rPr>
        <w:t>n</w:t>
      </w:r>
      <w:r w:rsidRPr="00420E55">
        <w:rPr>
          <w:rFonts w:ascii="Verdana" w:hAnsi="Verdana"/>
        </w:rPr>
        <w:t xml:space="preserve"> HRA, the </w:t>
      </w:r>
      <w:r w:rsidR="00151A76">
        <w:rPr>
          <w:rFonts w:ascii="Verdana" w:hAnsi="Verdana"/>
        </w:rPr>
        <w:t>member</w:t>
      </w:r>
      <w:r w:rsidRPr="00420E55">
        <w:rPr>
          <w:rFonts w:ascii="Verdana" w:hAnsi="Verdana"/>
        </w:rPr>
        <w:t xml:space="preserve"> will have funds stored in an account (</w:t>
      </w:r>
      <w:r w:rsidR="00024F3D">
        <w:rPr>
          <w:rFonts w:ascii="Verdana" w:hAnsi="Verdana"/>
        </w:rPr>
        <w:t>sometimes</w:t>
      </w:r>
      <w:r w:rsidRPr="00420E55">
        <w:rPr>
          <w:rFonts w:ascii="Verdana" w:hAnsi="Verdana"/>
        </w:rPr>
        <w:t xml:space="preserve"> accessible with a debit card) that can be spent on eligible medical and/or prescription expenses.  </w:t>
      </w:r>
      <w:r>
        <w:rPr>
          <w:rFonts w:ascii="Verdana" w:hAnsi="Verdana"/>
        </w:rPr>
        <w:t xml:space="preserve">The funds are tax-exempt and provided by the employer.  </w:t>
      </w:r>
      <w:r w:rsidRPr="00420E55">
        <w:rPr>
          <w:rFonts w:ascii="Verdana" w:hAnsi="Verdana"/>
        </w:rPr>
        <w:t xml:space="preserve">Once the funds in the HRA have been exhausted, the </w:t>
      </w:r>
      <w:r w:rsidR="00151A76">
        <w:rPr>
          <w:rFonts w:ascii="Verdana" w:hAnsi="Verdana"/>
        </w:rPr>
        <w:t>member</w:t>
      </w:r>
      <w:r w:rsidRPr="00420E55">
        <w:rPr>
          <w:rFonts w:ascii="Verdana" w:hAnsi="Verdana"/>
        </w:rPr>
        <w:t xml:space="preserve"> will be responsible for paying subsequent </w:t>
      </w:r>
      <w:proofErr w:type="gramStart"/>
      <w:r w:rsidRPr="00420E55">
        <w:rPr>
          <w:rFonts w:ascii="Verdana" w:hAnsi="Verdana"/>
        </w:rPr>
        <w:t>out of pocket</w:t>
      </w:r>
      <w:proofErr w:type="gramEnd"/>
      <w:r w:rsidRPr="00420E55">
        <w:rPr>
          <w:rFonts w:ascii="Verdana" w:hAnsi="Verdana"/>
        </w:rPr>
        <w:t xml:space="preserve"> costs.</w:t>
      </w:r>
    </w:p>
    <w:p w14:paraId="648766AF" w14:textId="77777777" w:rsidR="00420E55" w:rsidRDefault="00420E55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397B3F16" w14:textId="7491C40F" w:rsidR="00420E55" w:rsidRDefault="00420E55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420E55">
        <w:rPr>
          <w:rFonts w:ascii="Verdana" w:hAnsi="Verdana"/>
        </w:rPr>
        <w:t xml:space="preserve">HRA’s are </w:t>
      </w:r>
      <w:r w:rsidR="0063354B" w:rsidRPr="00420E55">
        <w:rPr>
          <w:rFonts w:ascii="Verdana" w:hAnsi="Verdana"/>
        </w:rPr>
        <w:t>client specific</w:t>
      </w:r>
      <w:r w:rsidRPr="00420E55">
        <w:rPr>
          <w:rFonts w:ascii="Verdana" w:hAnsi="Verdana"/>
        </w:rPr>
        <w:t xml:space="preserve">.  It is the employer’s decision </w:t>
      </w:r>
      <w:proofErr w:type="gramStart"/>
      <w:r w:rsidRPr="00420E55">
        <w:rPr>
          <w:rFonts w:ascii="Verdana" w:hAnsi="Verdana"/>
        </w:rPr>
        <w:t>whether or not</w:t>
      </w:r>
      <w:proofErr w:type="gramEnd"/>
      <w:r w:rsidRPr="00420E55">
        <w:rPr>
          <w:rFonts w:ascii="Verdana" w:hAnsi="Verdana"/>
        </w:rPr>
        <w:t xml:space="preserve"> to offer a</w:t>
      </w:r>
      <w:r w:rsidR="00926AC1">
        <w:rPr>
          <w:rFonts w:ascii="Verdana" w:hAnsi="Verdana"/>
        </w:rPr>
        <w:t>n</w:t>
      </w:r>
      <w:r w:rsidRPr="00420E55">
        <w:rPr>
          <w:rFonts w:ascii="Verdana" w:hAnsi="Verdana"/>
        </w:rPr>
        <w:t xml:space="preserve"> HRA, </w:t>
      </w:r>
      <w:r w:rsidR="00EA6082">
        <w:rPr>
          <w:rFonts w:ascii="Verdana" w:hAnsi="Verdana"/>
        </w:rPr>
        <w:t xml:space="preserve">and </w:t>
      </w:r>
      <w:r w:rsidRPr="00420E55">
        <w:rPr>
          <w:rFonts w:ascii="Verdana" w:hAnsi="Verdana"/>
        </w:rPr>
        <w:t>how much to provide in each employee’s account</w:t>
      </w:r>
      <w:r w:rsidR="00EA6082">
        <w:rPr>
          <w:rFonts w:ascii="Verdana" w:hAnsi="Verdana"/>
        </w:rPr>
        <w:t xml:space="preserve">.  HRA’s can be </w:t>
      </w:r>
      <w:r w:rsidR="00EA6082" w:rsidRPr="00420E55">
        <w:rPr>
          <w:rFonts w:ascii="Verdana" w:hAnsi="Verdana"/>
        </w:rPr>
        <w:t>at the Individual or Family level</w:t>
      </w:r>
      <w:r w:rsidR="00EA6082">
        <w:rPr>
          <w:rFonts w:ascii="Verdana" w:hAnsi="Verdana"/>
        </w:rPr>
        <w:t xml:space="preserve">, and </w:t>
      </w:r>
      <w:r w:rsidR="00EA6082" w:rsidRPr="00420E55">
        <w:rPr>
          <w:rFonts w:ascii="Verdana" w:hAnsi="Verdana"/>
        </w:rPr>
        <w:t>may be shared between medical and prescription expenses, also known as an “integrated” HRA</w:t>
      </w:r>
      <w:r w:rsidR="00EA6082">
        <w:rPr>
          <w:rFonts w:ascii="Verdana" w:hAnsi="Verdana"/>
        </w:rPr>
        <w:t xml:space="preserve">.  </w:t>
      </w:r>
      <w:r w:rsidRPr="00420E55">
        <w:rPr>
          <w:rFonts w:ascii="Verdana" w:hAnsi="Verdana"/>
        </w:rPr>
        <w:t xml:space="preserve">HRA’s can be maintained by </w:t>
      </w:r>
      <w:r w:rsidR="005D4B93">
        <w:rPr>
          <w:rFonts w:ascii="Verdana" w:hAnsi="Verdana"/>
        </w:rPr>
        <w:t xml:space="preserve">the </w:t>
      </w:r>
      <w:r w:rsidR="005574FB">
        <w:rPr>
          <w:rFonts w:ascii="Verdana" w:hAnsi="Verdana"/>
        </w:rPr>
        <w:t>PBM</w:t>
      </w:r>
      <w:r w:rsidRPr="00420E55">
        <w:rPr>
          <w:rFonts w:ascii="Verdana" w:hAnsi="Verdana"/>
        </w:rPr>
        <w:t xml:space="preserve"> or by other companies, who would then send us files detailing the amounts contributed to and deducted from the account.</w:t>
      </w:r>
    </w:p>
    <w:p w14:paraId="482FFDF7" w14:textId="77777777" w:rsidR="00151A76" w:rsidRPr="00AA2512" w:rsidRDefault="00151A76" w:rsidP="00D076A9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</w:p>
    <w:p w14:paraId="742ED7CD" w14:textId="490C6550" w:rsidR="00151A76" w:rsidRDefault="00151A76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AA2512">
        <w:rPr>
          <w:rFonts w:ascii="Verdana" w:hAnsi="Verdana"/>
          <w:color w:val="000000"/>
        </w:rPr>
        <w:lastRenderedPageBreak/>
        <w:t xml:space="preserve">Members with HRAs may also have a </w:t>
      </w:r>
      <w:hyperlink r:id="rId11" w:anchor="!/view?docid=91ada5ca-68dd-4fcf-a6a4-a13b33923759" w:history="1">
        <w:r w:rsidR="00261B99">
          <w:rPr>
            <w:rStyle w:val="Hyperlink"/>
            <w:rFonts w:ascii="Verdana" w:hAnsi="Verdana"/>
          </w:rPr>
          <w:t>High Deductible Health Plans (HDHP) (038546)</w:t>
        </w:r>
      </w:hyperlink>
      <w:r w:rsidRPr="00AA2512">
        <w:rPr>
          <w:rFonts w:ascii="Verdana" w:hAnsi="Verdana"/>
          <w:color w:val="000000"/>
        </w:rPr>
        <w:t xml:space="preserve">.  </w:t>
      </w:r>
      <w:r w:rsidR="009D651C">
        <w:rPr>
          <w:rFonts w:ascii="Verdana" w:hAnsi="Verdana"/>
          <w:color w:val="000000"/>
        </w:rPr>
        <w:t xml:space="preserve"> </w:t>
      </w:r>
    </w:p>
    <w:p w14:paraId="4419C2F7" w14:textId="77777777" w:rsidR="008C6FF4" w:rsidRDefault="008C6FF4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23E3132C" w14:textId="7B978DBE" w:rsidR="00540E5A" w:rsidRDefault="00620B0B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noProof/>
        </w:rPr>
        <w:drawing>
          <wp:inline distT="0" distB="0" distL="0" distR="0" wp14:anchorId="0748C50F" wp14:editId="392B7376">
            <wp:extent cx="238095" cy="2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8DDC97">
        <w:rPr>
          <w:rFonts w:ascii="Verdana" w:hAnsi="Verdana"/>
        </w:rPr>
        <w:t xml:space="preserve"> </w:t>
      </w:r>
      <w:r w:rsidR="00540E5A" w:rsidRPr="00321754">
        <w:rPr>
          <w:rFonts w:ascii="Verdana" w:hAnsi="Verdana"/>
        </w:rPr>
        <w:t>HRA funds</w:t>
      </w:r>
      <w:r w:rsidR="00902ABF" w:rsidRPr="178DDC97">
        <w:rPr>
          <w:rFonts w:ascii="Verdana" w:hAnsi="Verdana"/>
        </w:rPr>
        <w:t xml:space="preserve"> (debit card or account)</w:t>
      </w:r>
      <w:r w:rsidR="00540E5A" w:rsidRPr="00321754">
        <w:rPr>
          <w:rFonts w:ascii="Verdana" w:hAnsi="Verdana"/>
        </w:rPr>
        <w:t xml:space="preserve"> are </w:t>
      </w:r>
      <w:r w:rsidR="00C2745E" w:rsidRPr="178DDC97">
        <w:rPr>
          <w:rFonts w:ascii="Verdana" w:hAnsi="Verdana"/>
        </w:rPr>
        <w:t xml:space="preserve">debited </w:t>
      </w:r>
      <w:r w:rsidR="00540E5A" w:rsidRPr="00321754">
        <w:rPr>
          <w:rFonts w:ascii="Verdana" w:hAnsi="Verdana"/>
        </w:rPr>
        <w:t>automatically</w:t>
      </w:r>
      <w:r w:rsidR="00C2745E" w:rsidRPr="178DDC97">
        <w:rPr>
          <w:rFonts w:ascii="Verdana" w:hAnsi="Verdana"/>
        </w:rPr>
        <w:t xml:space="preserve"> for </w:t>
      </w:r>
      <w:r w:rsidR="008B75DE" w:rsidRPr="178DDC97">
        <w:rPr>
          <w:rFonts w:ascii="Verdana" w:hAnsi="Verdana"/>
        </w:rPr>
        <w:t xml:space="preserve">the cost of the </w:t>
      </w:r>
      <w:r w:rsidR="00C2745E" w:rsidRPr="178DDC97">
        <w:rPr>
          <w:rFonts w:ascii="Verdana" w:hAnsi="Verdana"/>
        </w:rPr>
        <w:t>prescription</w:t>
      </w:r>
      <w:r w:rsidR="001D531A" w:rsidRPr="178DDC97">
        <w:rPr>
          <w:rFonts w:ascii="Verdana" w:hAnsi="Verdana"/>
        </w:rPr>
        <w:t>.  T</w:t>
      </w:r>
      <w:r w:rsidR="00540E5A" w:rsidRPr="00321754">
        <w:rPr>
          <w:rFonts w:ascii="Verdana" w:hAnsi="Verdana"/>
        </w:rPr>
        <w:t xml:space="preserve">he only way to not use these funds is to </w:t>
      </w:r>
      <w:r w:rsidR="00540E5A" w:rsidRPr="00321754">
        <w:rPr>
          <w:rFonts w:ascii="Verdana" w:hAnsi="Verdana"/>
          <w:b/>
          <w:bCs/>
        </w:rPr>
        <w:t>not</w:t>
      </w:r>
      <w:r w:rsidR="00540E5A" w:rsidRPr="00321754">
        <w:rPr>
          <w:rFonts w:ascii="Verdana" w:hAnsi="Verdana"/>
        </w:rPr>
        <w:t xml:space="preserve"> have the claim processed through </w:t>
      </w:r>
      <w:proofErr w:type="gramStart"/>
      <w:r w:rsidR="00540E5A" w:rsidRPr="00321754">
        <w:rPr>
          <w:rFonts w:ascii="Verdana" w:hAnsi="Verdana"/>
        </w:rPr>
        <w:t>the insurance</w:t>
      </w:r>
      <w:proofErr w:type="gramEnd"/>
      <w:r w:rsidR="00540E5A" w:rsidRPr="00321754">
        <w:rPr>
          <w:rFonts w:ascii="Verdana" w:hAnsi="Verdana"/>
        </w:rPr>
        <w:t xml:space="preserve">. </w:t>
      </w:r>
    </w:p>
    <w:p w14:paraId="76EAE042" w14:textId="77777777" w:rsidR="00B579BC" w:rsidRDefault="00B579BC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275A1BC6" w14:textId="1C19E075" w:rsidR="00072C14" w:rsidRDefault="008C6FF4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4B11698">
        <w:rPr>
          <w:rFonts w:ascii="Verdana" w:hAnsi="Verdana"/>
        </w:rPr>
        <w:t>HRAs</w:t>
      </w:r>
      <w:r w:rsidR="009A1AFD" w:rsidRPr="04B11698">
        <w:rPr>
          <w:rFonts w:ascii="Verdana" w:hAnsi="Verdana"/>
        </w:rPr>
        <w:t xml:space="preserve"> (Health Reimbursement Accounts)</w:t>
      </w:r>
      <w:r w:rsidRPr="04B11698">
        <w:rPr>
          <w:rFonts w:ascii="Verdana" w:hAnsi="Verdana"/>
        </w:rPr>
        <w:t xml:space="preserve"> may have a debit card associated with their </w:t>
      </w:r>
      <w:r w:rsidR="0007620A" w:rsidRPr="04B11698">
        <w:rPr>
          <w:rFonts w:ascii="Verdana" w:hAnsi="Verdana"/>
        </w:rPr>
        <w:t>account or the</w:t>
      </w:r>
      <w:r w:rsidR="009A1AFD" w:rsidRPr="04B11698">
        <w:rPr>
          <w:rFonts w:ascii="Verdana" w:hAnsi="Verdana"/>
        </w:rPr>
        <w:t xml:space="preserve"> account may</w:t>
      </w:r>
      <w:r w:rsidR="407017D3" w:rsidRPr="04B11698">
        <w:rPr>
          <w:rFonts w:ascii="Verdana" w:hAnsi="Verdana"/>
        </w:rPr>
        <w:t xml:space="preserve"> </w:t>
      </w:r>
      <w:r w:rsidR="009A1AFD" w:rsidRPr="04B11698">
        <w:rPr>
          <w:rFonts w:ascii="Verdana" w:hAnsi="Verdana"/>
        </w:rPr>
        <w:t>be directly debited</w:t>
      </w:r>
      <w:r w:rsidRPr="04B11698">
        <w:rPr>
          <w:rFonts w:ascii="Verdana" w:hAnsi="Verdana"/>
        </w:rPr>
        <w:t xml:space="preserve">. </w:t>
      </w:r>
      <w:r w:rsidR="00072C14" w:rsidRPr="04B11698">
        <w:rPr>
          <w:rFonts w:ascii="Verdana" w:hAnsi="Verdana"/>
        </w:rPr>
        <w:t xml:space="preserve"> The HRA (debit card or account) will pay for their medications until </w:t>
      </w:r>
      <w:r w:rsidR="00604F5D" w:rsidRPr="04B11698">
        <w:rPr>
          <w:rFonts w:ascii="Verdana" w:hAnsi="Verdana"/>
        </w:rPr>
        <w:t>the funds have been depleted</w:t>
      </w:r>
      <w:r w:rsidR="00072C14" w:rsidRPr="04B11698">
        <w:rPr>
          <w:rFonts w:ascii="Verdana" w:hAnsi="Verdana"/>
        </w:rPr>
        <w:t>.</w:t>
      </w:r>
    </w:p>
    <w:p w14:paraId="28A39FB0" w14:textId="77777777" w:rsidR="002562F4" w:rsidRDefault="002562F4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1F1F3B17" w14:textId="238CFFFC" w:rsidR="00420E55" w:rsidRDefault="0063354B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The</w:t>
      </w:r>
      <w:r w:rsidR="008C6FF4" w:rsidRPr="008C6FF4">
        <w:rPr>
          <w:rFonts w:ascii="Verdana" w:hAnsi="Verdana"/>
        </w:rPr>
        <w:t xml:space="preserve"> HRA is visible to </w:t>
      </w:r>
      <w:r w:rsidR="007925C9">
        <w:rPr>
          <w:rFonts w:ascii="Verdana" w:hAnsi="Verdana"/>
        </w:rPr>
        <w:t>C</w:t>
      </w:r>
      <w:r w:rsidR="008C6FF4" w:rsidRPr="008C6FF4">
        <w:rPr>
          <w:rFonts w:ascii="Verdana" w:hAnsi="Verdana"/>
        </w:rPr>
        <w:t xml:space="preserve">ustomer </w:t>
      </w:r>
      <w:r w:rsidR="007925C9">
        <w:rPr>
          <w:rFonts w:ascii="Verdana" w:hAnsi="Verdana"/>
        </w:rPr>
        <w:t>C</w:t>
      </w:r>
      <w:r w:rsidR="008C6FF4" w:rsidRPr="008C6FF4">
        <w:rPr>
          <w:rFonts w:ascii="Verdana" w:hAnsi="Verdana"/>
        </w:rPr>
        <w:t xml:space="preserve">are on the Account Balance screen, </w:t>
      </w:r>
      <w:r w:rsidR="0076313C">
        <w:rPr>
          <w:rFonts w:ascii="Verdana" w:hAnsi="Verdana"/>
          <w:bCs/>
        </w:rPr>
        <w:t>Client Financials screen for a paid claim or the Details</w:t>
      </w:r>
      <w:r w:rsidR="0076313C">
        <w:rPr>
          <w:rFonts w:ascii="Verdana" w:hAnsi="Verdana"/>
        </w:rPr>
        <w:t xml:space="preserve"> screen for a test claim</w:t>
      </w:r>
      <w:r w:rsidR="0076313C" w:rsidRPr="008C6FF4" w:rsidDel="00072C14">
        <w:rPr>
          <w:rFonts w:ascii="Verdana" w:hAnsi="Verdana"/>
        </w:rPr>
        <w:t xml:space="preserve"> </w:t>
      </w:r>
    </w:p>
    <w:p w14:paraId="3F089E9C" w14:textId="77777777" w:rsidR="008F1213" w:rsidRDefault="008F1213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61BE2459" w14:textId="3DCA9BB1" w:rsidR="008F1213" w:rsidRDefault="008F1213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DCCA5E7" wp14:editId="2A1F335C">
            <wp:extent cx="238095" cy="2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These types of calls should not be transferred to the Senior Team unless the member specifically </w:t>
      </w:r>
      <w:proofErr w:type="gramStart"/>
      <w:r>
        <w:rPr>
          <w:rFonts w:ascii="Verdana" w:hAnsi="Verdana"/>
        </w:rPr>
        <w:t>request</w:t>
      </w:r>
      <w:proofErr w:type="gramEnd"/>
      <w:r>
        <w:rPr>
          <w:rFonts w:ascii="Verdana" w:hAnsi="Verdana"/>
        </w:rPr>
        <w:t xml:space="preserve"> to escalate the issue.</w:t>
      </w:r>
    </w:p>
    <w:bookmarkStart w:id="5" w:name="_Rationale"/>
    <w:bookmarkEnd w:id="5"/>
    <w:p w14:paraId="0C2AA8C4" w14:textId="77777777" w:rsidR="00B1205D" w:rsidRDefault="00B1205D" w:rsidP="00B1205D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B1205D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D651C" w:rsidRPr="009E6DA7" w14:paraId="1C39B008" w14:textId="77777777" w:rsidTr="001A194F">
        <w:tc>
          <w:tcPr>
            <w:tcW w:w="5000" w:type="pct"/>
            <w:shd w:val="clear" w:color="auto" w:fill="C0C0C0"/>
          </w:tcPr>
          <w:p w14:paraId="5B991EA6" w14:textId="77777777" w:rsidR="009D651C" w:rsidRPr="009E6DA7" w:rsidRDefault="009D651C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525571366"/>
            <w:bookmarkStart w:id="7" w:name="_Toc167114273"/>
            <w:r>
              <w:rPr>
                <w:rFonts w:ascii="Verdana" w:hAnsi="Verdana"/>
                <w:i w:val="0"/>
                <w:iCs w:val="0"/>
              </w:rPr>
              <w:t>Determining Nature of HRA Call</w:t>
            </w:r>
            <w:bookmarkEnd w:id="6"/>
            <w:bookmarkEnd w:id="7"/>
          </w:p>
        </w:tc>
      </w:tr>
    </w:tbl>
    <w:p w14:paraId="6C22E1B2" w14:textId="77777777" w:rsidR="00862DCC" w:rsidRDefault="00862DCC" w:rsidP="00D076A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40"/>
        <w:gridCol w:w="6977"/>
        <w:gridCol w:w="5133"/>
      </w:tblGrid>
      <w:tr w:rsidR="00862DCC" w:rsidRPr="009E6DA7" w14:paraId="67242A00" w14:textId="77777777" w:rsidTr="008D697C">
        <w:tc>
          <w:tcPr>
            <w:tcW w:w="0" w:type="auto"/>
            <w:shd w:val="clear" w:color="auto" w:fill="E6E6E6"/>
          </w:tcPr>
          <w:p w14:paraId="11394BC0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E1BAF62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Action</w:t>
            </w:r>
          </w:p>
        </w:tc>
      </w:tr>
      <w:tr w:rsidR="00862DCC" w:rsidRPr="009E6DA7" w14:paraId="6A9F037B" w14:textId="77777777" w:rsidTr="008D697C">
        <w:tc>
          <w:tcPr>
            <w:tcW w:w="0" w:type="auto"/>
            <w:vMerge w:val="restart"/>
          </w:tcPr>
          <w:p w14:paraId="716C3550" w14:textId="77777777" w:rsidR="00862DCC" w:rsidRPr="009E6DA7" w:rsidRDefault="007925C9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2231C6A9" w14:textId="0CED556A" w:rsidR="001A194F" w:rsidRPr="009E6DA7" w:rsidRDefault="00862DC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Determine the reason </w:t>
            </w:r>
            <w:r w:rsidR="00014A03">
              <w:rPr>
                <w:rFonts w:ascii="Verdana" w:hAnsi="Verdana"/>
              </w:rPr>
              <w:t>for the call</w:t>
            </w:r>
            <w:r w:rsidRPr="009E6DA7">
              <w:rPr>
                <w:rFonts w:ascii="Verdana" w:hAnsi="Verdana"/>
              </w:rPr>
              <w:t>:</w:t>
            </w:r>
          </w:p>
        </w:tc>
      </w:tr>
      <w:tr w:rsidR="00862DCC" w:rsidRPr="009E6DA7" w14:paraId="2083FECA" w14:textId="77777777" w:rsidTr="007925C9">
        <w:tc>
          <w:tcPr>
            <w:tcW w:w="0" w:type="auto"/>
            <w:vMerge/>
          </w:tcPr>
          <w:p w14:paraId="71556776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94" w:type="pct"/>
            <w:shd w:val="clear" w:color="auto" w:fill="E6E6E6"/>
          </w:tcPr>
          <w:p w14:paraId="746F1BA4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 xml:space="preserve">If the </w:t>
            </w:r>
            <w:r w:rsidR="00151A76">
              <w:rPr>
                <w:rFonts w:ascii="Verdana" w:hAnsi="Verdana"/>
                <w:b/>
              </w:rPr>
              <w:t>member</w:t>
            </w:r>
            <w:r w:rsidRPr="009E6DA7">
              <w:rPr>
                <w:rFonts w:ascii="Verdana" w:hAnsi="Verdana"/>
                <w:b/>
              </w:rPr>
              <w:t xml:space="preserve"> is asking…</w:t>
            </w:r>
          </w:p>
        </w:tc>
        <w:tc>
          <w:tcPr>
            <w:tcW w:w="1982" w:type="pct"/>
            <w:shd w:val="clear" w:color="auto" w:fill="E6E6E6"/>
          </w:tcPr>
          <w:p w14:paraId="6584537E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Then…</w:t>
            </w:r>
          </w:p>
        </w:tc>
      </w:tr>
      <w:tr w:rsidR="008D697C" w:rsidRPr="009E6DA7" w14:paraId="35B22BD6" w14:textId="77777777" w:rsidTr="007925C9">
        <w:trPr>
          <w:trHeight w:val="1524"/>
        </w:trPr>
        <w:tc>
          <w:tcPr>
            <w:tcW w:w="0" w:type="auto"/>
            <w:vMerge/>
          </w:tcPr>
          <w:p w14:paraId="02D24216" w14:textId="77777777" w:rsidR="008D697C" w:rsidRPr="009E6DA7" w:rsidRDefault="008D697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94" w:type="pct"/>
          </w:tcPr>
          <w:p w14:paraId="573DEA08" w14:textId="77777777" w:rsidR="008D697C" w:rsidRPr="009E6DA7" w:rsidRDefault="008D697C" w:rsidP="00D076A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How much do I have in my HRA account?</w:t>
            </w:r>
          </w:p>
          <w:p w14:paraId="7D481CE8" w14:textId="77777777" w:rsidR="008D697C" w:rsidRPr="009E6DA7" w:rsidRDefault="008D697C" w:rsidP="00D076A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What is my current balance?</w:t>
            </w:r>
          </w:p>
          <w:p w14:paraId="5289E59E" w14:textId="77777777" w:rsidR="008D697C" w:rsidRPr="009E6DA7" w:rsidRDefault="008D697C" w:rsidP="00D076A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Why is that my current balance?</w:t>
            </w:r>
          </w:p>
          <w:p w14:paraId="0F3AC9A0" w14:textId="77777777" w:rsidR="008D697C" w:rsidRPr="009E6DA7" w:rsidRDefault="008D697C" w:rsidP="00D076A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Which claims have been applied to my HRA?</w:t>
            </w:r>
          </w:p>
        </w:tc>
        <w:tc>
          <w:tcPr>
            <w:tcW w:w="1982" w:type="pct"/>
          </w:tcPr>
          <w:p w14:paraId="5D55AFD4" w14:textId="77777777" w:rsidR="008D697C" w:rsidRDefault="008D697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Refer to </w:t>
            </w:r>
            <w:hyperlink w:anchor="_Account_Balance" w:history="1">
              <w:r w:rsidRPr="009E6DA7">
                <w:rPr>
                  <w:rStyle w:val="Hyperlink"/>
                  <w:rFonts w:ascii="Verdana" w:hAnsi="Verdana"/>
                </w:rPr>
                <w:t>HRA Account Balance RxClaim</w:t>
              </w:r>
            </w:hyperlink>
            <w:r w:rsidRPr="009E6DA7">
              <w:rPr>
                <w:rFonts w:ascii="Verdana" w:hAnsi="Verdana"/>
              </w:rPr>
              <w:t>.</w:t>
            </w:r>
          </w:p>
          <w:p w14:paraId="3B473467" w14:textId="77777777" w:rsidR="008D697C" w:rsidRPr="009E6DA7" w:rsidRDefault="008D697C" w:rsidP="00D076A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2DCC" w:rsidRPr="009E6DA7" w14:paraId="5E5B6C48" w14:textId="77777777" w:rsidTr="007925C9">
        <w:tc>
          <w:tcPr>
            <w:tcW w:w="0" w:type="auto"/>
            <w:vMerge/>
          </w:tcPr>
          <w:p w14:paraId="0F48711C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94" w:type="pct"/>
          </w:tcPr>
          <w:p w14:paraId="6927F3C5" w14:textId="77777777" w:rsidR="00862DCC" w:rsidRPr="009E6DA7" w:rsidRDefault="00862DCC" w:rsidP="00D076A9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Why did I pay a copay for this prescription?</w:t>
            </w:r>
          </w:p>
          <w:p w14:paraId="2250D392" w14:textId="07F26887" w:rsidR="008D697C" w:rsidRPr="009E6DA7" w:rsidRDefault="00862DCC" w:rsidP="00D076A9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Why wasn’t my HRA used to pay for this prescription?</w:t>
            </w:r>
          </w:p>
        </w:tc>
        <w:tc>
          <w:tcPr>
            <w:tcW w:w="1982" w:type="pct"/>
            <w:tcBorders>
              <w:bottom w:val="single" w:sz="4" w:space="0" w:color="auto"/>
            </w:tcBorders>
          </w:tcPr>
          <w:p w14:paraId="11D15BE3" w14:textId="77777777" w:rsidR="008D697C" w:rsidRDefault="008D697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Refer to </w:t>
            </w:r>
            <w:hyperlink w:anchor="_Copay" w:history="1">
              <w:r w:rsidRPr="009E6DA7">
                <w:rPr>
                  <w:rStyle w:val="Hyperlink"/>
                  <w:rFonts w:ascii="Verdana" w:hAnsi="Verdana"/>
                </w:rPr>
                <w:t>HRA Copays RxClaim</w:t>
              </w:r>
            </w:hyperlink>
            <w:r w:rsidRPr="009E6DA7">
              <w:rPr>
                <w:rFonts w:ascii="Verdana" w:hAnsi="Verdana"/>
              </w:rPr>
              <w:t>.</w:t>
            </w:r>
          </w:p>
          <w:p w14:paraId="27BED0C2" w14:textId="77777777" w:rsidR="00862DCC" w:rsidRPr="009E6DA7" w:rsidRDefault="00862DCC" w:rsidP="00D076A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2DCC" w:rsidRPr="009E6DA7" w14:paraId="603203E7" w14:textId="77777777" w:rsidTr="007925C9">
        <w:tc>
          <w:tcPr>
            <w:tcW w:w="0" w:type="auto"/>
            <w:vMerge/>
          </w:tcPr>
          <w:p w14:paraId="7455DCC5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94" w:type="pct"/>
          </w:tcPr>
          <w:p w14:paraId="280DE5DE" w14:textId="65FC99A4" w:rsidR="001A194F" w:rsidRPr="009E6DA7" w:rsidRDefault="00862DC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That </w:t>
            </w:r>
            <w:r w:rsidR="0063354B" w:rsidRPr="009E6DA7">
              <w:rPr>
                <w:rFonts w:ascii="Verdana" w:hAnsi="Verdana"/>
              </w:rPr>
              <w:t>cannot</w:t>
            </w:r>
            <w:r w:rsidRPr="009E6DA7">
              <w:rPr>
                <w:rFonts w:ascii="Verdana" w:hAnsi="Verdana"/>
              </w:rPr>
              <w:t xml:space="preserve"> be right.  I should still have money left in my HRA.</w:t>
            </w:r>
          </w:p>
        </w:tc>
        <w:tc>
          <w:tcPr>
            <w:tcW w:w="1982" w:type="pct"/>
          </w:tcPr>
          <w:p w14:paraId="38383ABC" w14:textId="77777777" w:rsidR="00862DCC" w:rsidRPr="009E6DA7" w:rsidRDefault="00862DC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Refer to </w:t>
            </w:r>
            <w:hyperlink w:anchor="_RxClaim_Disputes" w:history="1">
              <w:r w:rsidRPr="009E6DA7">
                <w:rPr>
                  <w:rStyle w:val="Hyperlink"/>
                  <w:rFonts w:ascii="Verdana" w:hAnsi="Verdana"/>
                </w:rPr>
                <w:t>HRA Disputes</w:t>
              </w:r>
            </w:hyperlink>
            <w:r w:rsidRPr="009E6DA7">
              <w:rPr>
                <w:rFonts w:ascii="Verdana" w:hAnsi="Verdana"/>
              </w:rPr>
              <w:t>.</w:t>
            </w:r>
          </w:p>
        </w:tc>
      </w:tr>
    </w:tbl>
    <w:p w14:paraId="79CCAB4D" w14:textId="77777777" w:rsidR="00862DCC" w:rsidRDefault="00862DCC" w:rsidP="00862DCC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14:paraId="3BD4A8E0" w14:textId="77777777" w:rsidR="00B1205D" w:rsidRDefault="00B1205D" w:rsidP="00B1205D">
      <w:pPr>
        <w:jc w:val="right"/>
        <w:rPr>
          <w:rFonts w:ascii="Verdana" w:hAnsi="Verdana"/>
        </w:rPr>
      </w:pPr>
      <w:hyperlink w:anchor="_top" w:history="1">
        <w:r w:rsidRPr="00B1205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42AC" w:rsidRPr="009E6DA7" w14:paraId="312FD284" w14:textId="77777777" w:rsidTr="001A194F">
        <w:tc>
          <w:tcPr>
            <w:tcW w:w="5000" w:type="pct"/>
            <w:shd w:val="clear" w:color="auto" w:fill="C0C0C0"/>
          </w:tcPr>
          <w:p w14:paraId="685F759C" w14:textId="77777777" w:rsidR="006342AC" w:rsidRPr="009E6DA7" w:rsidRDefault="009A3DC7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Process_for_Handling"/>
            <w:bookmarkStart w:id="9" w:name="_Process"/>
            <w:bookmarkStart w:id="10" w:name="_Potential_HRA-Related_Questions"/>
            <w:bookmarkStart w:id="11" w:name="_Account_Balance"/>
            <w:bookmarkStart w:id="12" w:name="_RxClaim_Account_Balance"/>
            <w:bookmarkStart w:id="13" w:name="_Account_Balance_-"/>
            <w:bookmarkStart w:id="14" w:name="_HRA_Account_Balance"/>
            <w:bookmarkStart w:id="15" w:name="_Toc525571367"/>
            <w:bookmarkStart w:id="16" w:name="_Toc167114274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9E6DA7">
              <w:rPr>
                <w:rFonts w:ascii="Verdana" w:hAnsi="Verdana"/>
                <w:i w:val="0"/>
                <w:iCs w:val="0"/>
              </w:rPr>
              <w:t xml:space="preserve">HRA </w:t>
            </w:r>
            <w:r w:rsidR="006342AC" w:rsidRPr="009E6DA7">
              <w:rPr>
                <w:rFonts w:ascii="Verdana" w:hAnsi="Verdana"/>
                <w:i w:val="0"/>
                <w:iCs w:val="0"/>
              </w:rPr>
              <w:t>Account Balance</w:t>
            </w:r>
            <w:r w:rsidR="00A779FA" w:rsidRPr="009E6DA7">
              <w:rPr>
                <w:rFonts w:ascii="Verdana" w:hAnsi="Verdana"/>
                <w:i w:val="0"/>
                <w:iCs w:val="0"/>
              </w:rPr>
              <w:t xml:space="preserve"> RxClaim</w:t>
            </w:r>
            <w:bookmarkEnd w:id="15"/>
            <w:bookmarkEnd w:id="16"/>
          </w:p>
        </w:tc>
      </w:tr>
    </w:tbl>
    <w:p w14:paraId="65EC7A29" w14:textId="23FA2FD6" w:rsidR="0022608A" w:rsidRPr="00176400" w:rsidRDefault="00806CC6" w:rsidP="00D076A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the </w:t>
      </w:r>
      <w:r w:rsidR="009A3DC7">
        <w:rPr>
          <w:rFonts w:ascii="Verdana" w:hAnsi="Verdana"/>
        </w:rPr>
        <w:t xml:space="preserve">following </w:t>
      </w:r>
      <w:r>
        <w:rPr>
          <w:rFonts w:ascii="Verdana" w:hAnsi="Verdana"/>
        </w:rPr>
        <w:t xml:space="preserve">steps </w:t>
      </w:r>
      <w:r w:rsidR="0060568A">
        <w:rPr>
          <w:rFonts w:ascii="Verdana" w:hAnsi="Verdana"/>
        </w:rPr>
        <w:t>to research</w:t>
      </w:r>
      <w:r w:rsidR="0022608A">
        <w:rPr>
          <w:rFonts w:ascii="Verdana" w:hAnsi="Verdana"/>
        </w:rPr>
        <w:t xml:space="preserve"> the </w:t>
      </w:r>
      <w:r w:rsidR="009A3DC7">
        <w:rPr>
          <w:rFonts w:ascii="Verdana" w:hAnsi="Verdana"/>
        </w:rPr>
        <w:t xml:space="preserve">HRA balance for an RxClaim </w:t>
      </w:r>
      <w:r w:rsidR="00151A76">
        <w:rPr>
          <w:rFonts w:ascii="Verdana" w:hAnsi="Verdana"/>
        </w:rPr>
        <w:t>member</w:t>
      </w:r>
      <w:r>
        <w:rPr>
          <w:rFonts w:ascii="Verdana" w:hAnsi="Verdana"/>
        </w:rPr>
        <w:t xml:space="preserve">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6342AC" w:rsidRPr="009E6DA7" w14:paraId="7CECFD8E" w14:textId="77777777" w:rsidTr="001F16CB">
        <w:tc>
          <w:tcPr>
            <w:tcW w:w="289" w:type="pct"/>
            <w:shd w:val="clear" w:color="auto" w:fill="E6E6E6"/>
          </w:tcPr>
          <w:p w14:paraId="3C176B69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Step</w:t>
            </w:r>
          </w:p>
        </w:tc>
        <w:tc>
          <w:tcPr>
            <w:tcW w:w="4711" w:type="pct"/>
            <w:shd w:val="clear" w:color="auto" w:fill="E6E6E6"/>
          </w:tcPr>
          <w:p w14:paraId="69805FED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 xml:space="preserve">Action </w:t>
            </w:r>
          </w:p>
        </w:tc>
      </w:tr>
      <w:tr w:rsidR="006342AC" w:rsidRPr="009E6DA7" w14:paraId="3877C3C9" w14:textId="77777777" w:rsidTr="001F16CB">
        <w:tc>
          <w:tcPr>
            <w:tcW w:w="289" w:type="pct"/>
          </w:tcPr>
          <w:p w14:paraId="2AC83775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1</w:t>
            </w:r>
          </w:p>
        </w:tc>
        <w:tc>
          <w:tcPr>
            <w:tcW w:w="4711" w:type="pct"/>
          </w:tcPr>
          <w:p w14:paraId="5E045B8B" w14:textId="77777777" w:rsidR="006342AC" w:rsidRPr="009E6DA7" w:rsidRDefault="00806CC6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E6DA7">
              <w:rPr>
                <w:rFonts w:ascii="Verdana" w:hAnsi="Verdana"/>
                <w:color w:val="000000"/>
              </w:rPr>
              <w:t xml:space="preserve">On the </w:t>
            </w:r>
            <w:r w:rsidRPr="00D076A9">
              <w:rPr>
                <w:rFonts w:ascii="Verdana" w:hAnsi="Verdana"/>
                <w:bCs/>
                <w:color w:val="000000"/>
              </w:rPr>
              <w:t>Main</w:t>
            </w:r>
            <w:r w:rsidRPr="009E6DA7">
              <w:rPr>
                <w:rFonts w:ascii="Verdana" w:hAnsi="Verdana"/>
                <w:color w:val="000000"/>
              </w:rPr>
              <w:t xml:space="preserve"> screen</w:t>
            </w:r>
            <w:r w:rsidR="0060568A" w:rsidRPr="009E6DA7">
              <w:rPr>
                <w:rFonts w:ascii="Verdana" w:hAnsi="Verdana"/>
                <w:color w:val="000000"/>
              </w:rPr>
              <w:t>,</w:t>
            </w:r>
            <w:r w:rsidRPr="009E6DA7">
              <w:rPr>
                <w:rFonts w:ascii="Verdana" w:hAnsi="Verdana"/>
                <w:color w:val="000000"/>
              </w:rPr>
              <w:t xml:space="preserve"> click the </w:t>
            </w:r>
            <w:r w:rsidRPr="009E6DA7">
              <w:rPr>
                <w:rFonts w:ascii="Verdana" w:hAnsi="Verdana"/>
                <w:b/>
                <w:color w:val="000000"/>
              </w:rPr>
              <w:t>Account Balance</w:t>
            </w:r>
            <w:r w:rsidRPr="009E6DA7">
              <w:rPr>
                <w:rFonts w:ascii="Verdana" w:hAnsi="Verdana"/>
                <w:color w:val="000000"/>
              </w:rPr>
              <w:t xml:space="preserve"> tab to access the </w:t>
            </w:r>
            <w:r w:rsidRPr="00D076A9">
              <w:rPr>
                <w:rFonts w:ascii="Verdana" w:hAnsi="Verdana"/>
                <w:bCs/>
                <w:color w:val="000000"/>
              </w:rPr>
              <w:t>Account Balance</w:t>
            </w:r>
            <w:r w:rsidRPr="009E6DA7">
              <w:rPr>
                <w:rFonts w:ascii="Verdana" w:hAnsi="Verdana"/>
                <w:color w:val="000000"/>
              </w:rPr>
              <w:t xml:space="preserve"> screen.  </w:t>
            </w:r>
          </w:p>
          <w:p w14:paraId="6838CDBE" w14:textId="77777777" w:rsidR="0060568A" w:rsidRPr="009E6DA7" w:rsidRDefault="0060568A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639E197" w14:textId="77777777" w:rsidR="00806CC6" w:rsidRPr="009E6DA7" w:rsidRDefault="00F8377F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E6DA7">
              <w:rPr>
                <w:rFonts w:ascii="Verdana" w:hAnsi="Verdana"/>
                <w:b/>
                <w:color w:val="000000"/>
              </w:rPr>
              <w:t>Note</w:t>
            </w:r>
            <w:proofErr w:type="gramStart"/>
            <w:r w:rsidRPr="009E6DA7">
              <w:rPr>
                <w:rFonts w:ascii="Verdana" w:hAnsi="Verdana"/>
                <w:b/>
                <w:color w:val="000000"/>
              </w:rPr>
              <w:t>:</w:t>
            </w:r>
            <w:r w:rsidRPr="009E6DA7">
              <w:rPr>
                <w:rFonts w:ascii="Verdana" w:hAnsi="Verdana"/>
                <w:color w:val="000000"/>
              </w:rPr>
              <w:t xml:space="preserve">  </w:t>
            </w:r>
            <w:r w:rsidR="00806CC6" w:rsidRPr="009E6DA7">
              <w:rPr>
                <w:rFonts w:ascii="Verdana" w:hAnsi="Verdana"/>
                <w:color w:val="000000"/>
              </w:rPr>
              <w:t>This</w:t>
            </w:r>
            <w:proofErr w:type="gramEnd"/>
            <w:r w:rsidR="00806CC6" w:rsidRPr="009E6DA7">
              <w:rPr>
                <w:rFonts w:ascii="Verdana" w:hAnsi="Verdana"/>
                <w:color w:val="000000"/>
              </w:rPr>
              <w:t xml:space="preserve"> screen </w:t>
            </w:r>
            <w:r w:rsidR="007925C9">
              <w:rPr>
                <w:rFonts w:ascii="Verdana" w:hAnsi="Verdana"/>
                <w:color w:val="000000"/>
              </w:rPr>
              <w:t>displays</w:t>
            </w:r>
            <w:r w:rsidR="00806CC6" w:rsidRPr="009E6DA7">
              <w:rPr>
                <w:rFonts w:ascii="Verdana" w:hAnsi="Verdana"/>
                <w:color w:val="000000"/>
              </w:rPr>
              <w:t xml:space="preserve"> all </w:t>
            </w:r>
            <w:r w:rsidRPr="009E6DA7">
              <w:rPr>
                <w:rFonts w:ascii="Verdana" w:hAnsi="Verdana"/>
                <w:color w:val="000000"/>
              </w:rPr>
              <w:t xml:space="preserve">HRA </w:t>
            </w:r>
            <w:r w:rsidR="00806CC6" w:rsidRPr="009E6DA7">
              <w:rPr>
                <w:rFonts w:ascii="Verdana" w:hAnsi="Verdana"/>
                <w:color w:val="000000"/>
              </w:rPr>
              <w:t>account</w:t>
            </w:r>
            <w:r w:rsidRPr="009E6DA7">
              <w:rPr>
                <w:rFonts w:ascii="Verdana" w:hAnsi="Verdana"/>
                <w:color w:val="000000"/>
              </w:rPr>
              <w:t>s</w:t>
            </w:r>
            <w:r w:rsidR="00806CC6" w:rsidRPr="009E6DA7">
              <w:rPr>
                <w:rFonts w:ascii="Verdana" w:hAnsi="Verdana"/>
                <w:color w:val="000000"/>
              </w:rPr>
              <w:t xml:space="preserve"> managed by </w:t>
            </w:r>
            <w:r w:rsidR="005D4B93">
              <w:rPr>
                <w:rFonts w:ascii="Verdana" w:hAnsi="Verdana"/>
                <w:color w:val="000000"/>
              </w:rPr>
              <w:t>the PBM</w:t>
            </w:r>
            <w:r w:rsidR="00806CC6" w:rsidRPr="009E6DA7">
              <w:rPr>
                <w:rFonts w:ascii="Verdana" w:hAnsi="Verdana"/>
                <w:color w:val="000000"/>
              </w:rPr>
              <w:t xml:space="preserve"> under Account Class field.</w:t>
            </w:r>
          </w:p>
          <w:p w14:paraId="55904974" w14:textId="77777777" w:rsidR="00F86646" w:rsidRPr="009E6DA7" w:rsidRDefault="00F86646" w:rsidP="00D076A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376"/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t>Accumulated Amount</w:t>
            </w:r>
            <w:r w:rsidRPr="009E6DA7">
              <w:rPr>
                <w:rFonts w:ascii="Verdana" w:hAnsi="Verdana"/>
              </w:rPr>
              <w:t xml:space="preserve"> </w:t>
            </w:r>
            <w:r w:rsidR="007925C9">
              <w:rPr>
                <w:rFonts w:ascii="Verdana" w:hAnsi="Verdana"/>
              </w:rPr>
              <w:t>displays</w:t>
            </w:r>
            <w:r w:rsidRPr="009E6DA7">
              <w:rPr>
                <w:rFonts w:ascii="Verdana" w:hAnsi="Verdana"/>
              </w:rPr>
              <w:t xml:space="preserve"> how much of the HRA has been used.  </w:t>
            </w:r>
          </w:p>
          <w:p w14:paraId="1B5EBAB0" w14:textId="77777777" w:rsidR="00F86646" w:rsidRPr="009E6DA7" w:rsidRDefault="00F86646" w:rsidP="00D076A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376"/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t>Limit Amount</w:t>
            </w:r>
            <w:r w:rsidRPr="009E6DA7">
              <w:rPr>
                <w:rFonts w:ascii="Verdana" w:hAnsi="Verdana"/>
              </w:rPr>
              <w:t xml:space="preserve"> </w:t>
            </w:r>
            <w:r w:rsidR="007925C9">
              <w:rPr>
                <w:rFonts w:ascii="Verdana" w:hAnsi="Verdana"/>
              </w:rPr>
              <w:t>displays</w:t>
            </w:r>
            <w:r w:rsidRPr="009E6DA7">
              <w:rPr>
                <w:rFonts w:ascii="Verdana" w:hAnsi="Verdana"/>
              </w:rPr>
              <w:t xml:space="preserve"> the total amount of funds that were initially available.  </w:t>
            </w:r>
          </w:p>
          <w:p w14:paraId="1C2CB9B9" w14:textId="77777777" w:rsidR="00F86646" w:rsidRPr="009E6DA7" w:rsidRDefault="00F86646" w:rsidP="00D076A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376"/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lastRenderedPageBreak/>
              <w:t>Remaining Amount</w:t>
            </w:r>
            <w:r w:rsidRPr="009E6DA7">
              <w:rPr>
                <w:rFonts w:ascii="Verdana" w:hAnsi="Verdana"/>
              </w:rPr>
              <w:t xml:space="preserve"> </w:t>
            </w:r>
            <w:r w:rsidR="007925C9">
              <w:rPr>
                <w:rFonts w:ascii="Verdana" w:hAnsi="Verdana"/>
              </w:rPr>
              <w:t xml:space="preserve">displays the amount </w:t>
            </w:r>
            <w:r w:rsidRPr="009E6DA7">
              <w:rPr>
                <w:rFonts w:ascii="Verdana" w:hAnsi="Verdana"/>
              </w:rPr>
              <w:t>left in the HRA account</w:t>
            </w:r>
          </w:p>
          <w:p w14:paraId="7ADDA221" w14:textId="77777777" w:rsidR="0024000E" w:rsidRPr="009E6DA7" w:rsidRDefault="0024000E" w:rsidP="00D076A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376"/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t xml:space="preserve">Integrated Benefits </w:t>
            </w:r>
            <w:r w:rsidRPr="009E6DA7">
              <w:rPr>
                <w:rFonts w:ascii="Verdana" w:hAnsi="Verdana"/>
              </w:rPr>
              <w:t xml:space="preserve">indicates whether the accumulations for that </w:t>
            </w:r>
            <w:proofErr w:type="gramStart"/>
            <w:r w:rsidRPr="009E6DA7">
              <w:rPr>
                <w:rFonts w:ascii="Verdana" w:hAnsi="Verdana"/>
              </w:rPr>
              <w:t>time period</w:t>
            </w:r>
            <w:proofErr w:type="gramEnd"/>
            <w:r w:rsidRPr="009E6DA7">
              <w:rPr>
                <w:rFonts w:ascii="Verdana" w:hAnsi="Verdana"/>
              </w:rPr>
              <w:t xml:space="preserve"> are integrated with medical benefit accumulations and whether the benefit has been met or not.</w:t>
            </w:r>
          </w:p>
          <w:p w14:paraId="23A1C779" w14:textId="77777777" w:rsidR="00806CC6" w:rsidRPr="009E6DA7" w:rsidRDefault="00806CC6" w:rsidP="00D076A9">
            <w:pPr>
              <w:spacing w:before="120" w:after="120"/>
              <w:rPr>
                <w:rFonts w:ascii="Verdana" w:hAnsi="Verdana"/>
                <w:color w:val="333333"/>
              </w:rPr>
            </w:pPr>
          </w:p>
          <w:p w14:paraId="106E2DA0" w14:textId="77777777" w:rsidR="00806CC6" w:rsidRPr="009E6DA7" w:rsidRDefault="008D697C" w:rsidP="00D076A9">
            <w:pPr>
              <w:spacing w:before="120" w:after="120"/>
              <w:jc w:val="center"/>
              <w:rPr>
                <w:rFonts w:ascii="Verdana" w:hAnsi="Verdana"/>
              </w:rPr>
            </w:pPr>
            <w:r w:rsidRPr="009E6DA7">
              <w:rPr>
                <w:rFonts w:ascii="Verdana" w:hAnsi="Verdana"/>
                <w:noProof/>
              </w:rPr>
              <w:drawing>
                <wp:inline distT="0" distB="0" distL="0" distR="0" wp14:anchorId="252592F0" wp14:editId="2D82BB8F">
                  <wp:extent cx="5486400" cy="2735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3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8FD3B" w14:textId="77777777" w:rsidR="00DC4504" w:rsidRPr="009E6DA7" w:rsidRDefault="00DC4504" w:rsidP="00D076A9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6342AC" w:rsidRPr="009E6DA7" w14:paraId="61A87DE6" w14:textId="77777777" w:rsidTr="001F16CB">
        <w:tc>
          <w:tcPr>
            <w:tcW w:w="289" w:type="pct"/>
          </w:tcPr>
          <w:p w14:paraId="659EB987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lastRenderedPageBreak/>
              <w:t>2</w:t>
            </w:r>
          </w:p>
        </w:tc>
        <w:tc>
          <w:tcPr>
            <w:tcW w:w="4711" w:type="pct"/>
          </w:tcPr>
          <w:p w14:paraId="15406323" w14:textId="77777777" w:rsidR="00F8377F" w:rsidRPr="009E6DA7" w:rsidRDefault="009D651C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</w:t>
            </w:r>
            <w:r w:rsidR="00F8377F" w:rsidRPr="009E6DA7">
              <w:rPr>
                <w:rFonts w:ascii="Verdana" w:hAnsi="Verdana"/>
              </w:rPr>
              <w:t xml:space="preserve">elect the </w:t>
            </w:r>
            <w:r w:rsidR="00F8377F" w:rsidRPr="00BB7EED">
              <w:rPr>
                <w:rFonts w:ascii="Verdana" w:hAnsi="Verdana"/>
                <w:b/>
              </w:rPr>
              <w:t>radio button</w:t>
            </w:r>
            <w:r w:rsidR="00F8377F" w:rsidRPr="009E6DA7">
              <w:rPr>
                <w:rFonts w:ascii="Verdana" w:hAnsi="Verdana"/>
              </w:rPr>
              <w:t xml:space="preserve"> next to the HRA account</w:t>
            </w:r>
            <w:r>
              <w:rPr>
                <w:rFonts w:ascii="Verdana" w:hAnsi="Verdana"/>
              </w:rPr>
              <w:t xml:space="preserve"> t</w:t>
            </w:r>
            <w:r w:rsidRPr="009E6DA7">
              <w:rPr>
                <w:rFonts w:ascii="Verdana" w:hAnsi="Verdana"/>
              </w:rPr>
              <w:t>o view</w:t>
            </w:r>
            <w:r w:rsidR="001945E5">
              <w:rPr>
                <w:rFonts w:ascii="Verdana" w:hAnsi="Verdana"/>
              </w:rPr>
              <w:t>,</w:t>
            </w:r>
            <w:r w:rsidRPr="009E6DA7">
              <w:rPr>
                <w:rFonts w:ascii="Verdana" w:hAnsi="Verdana"/>
              </w:rPr>
              <w:t xml:space="preserve"> </w:t>
            </w:r>
            <w:r w:rsidR="00C603DC">
              <w:rPr>
                <w:rFonts w:ascii="Verdana" w:hAnsi="Verdana"/>
              </w:rPr>
              <w:t>then</w:t>
            </w:r>
            <w:r w:rsidR="00F8377F" w:rsidRPr="009E6DA7">
              <w:rPr>
                <w:rFonts w:ascii="Verdana" w:hAnsi="Verdana"/>
              </w:rPr>
              <w:t xml:space="preserve"> </w:t>
            </w:r>
            <w:r w:rsidR="00806CC6" w:rsidRPr="009E6DA7">
              <w:rPr>
                <w:rFonts w:ascii="Verdana" w:hAnsi="Verdana"/>
              </w:rPr>
              <w:t xml:space="preserve">click on the </w:t>
            </w:r>
            <w:r w:rsidR="00806CC6" w:rsidRPr="009E6DA7">
              <w:rPr>
                <w:rFonts w:ascii="Verdana" w:hAnsi="Verdana"/>
                <w:b/>
              </w:rPr>
              <w:t>View Balance Details</w:t>
            </w:r>
            <w:r w:rsidR="00806CC6" w:rsidRPr="009E6DA7">
              <w:rPr>
                <w:rFonts w:ascii="Verdana" w:hAnsi="Verdana"/>
              </w:rPr>
              <w:t xml:space="preserve"> button </w:t>
            </w:r>
            <w:r w:rsidR="00C603DC">
              <w:rPr>
                <w:rFonts w:ascii="Verdana" w:hAnsi="Verdana"/>
              </w:rPr>
              <w:t>(to view Account Balance of HRA).</w:t>
            </w:r>
          </w:p>
          <w:p w14:paraId="3029CE79" w14:textId="77777777" w:rsidR="00450A1F" w:rsidRPr="009E6DA7" w:rsidRDefault="00450A1F" w:rsidP="00D076A9">
            <w:pPr>
              <w:spacing w:before="120" w:after="120"/>
              <w:rPr>
                <w:rFonts w:ascii="Verdana" w:hAnsi="Verdana"/>
              </w:rPr>
            </w:pPr>
          </w:p>
          <w:p w14:paraId="4EE2D159" w14:textId="77777777" w:rsidR="00450A1F" w:rsidRPr="009E6DA7" w:rsidRDefault="00450A1F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t>Note</w:t>
            </w:r>
            <w:proofErr w:type="gramStart"/>
            <w:r w:rsidRPr="00AA2512">
              <w:rPr>
                <w:rFonts w:ascii="Verdana" w:hAnsi="Verdana"/>
                <w:b/>
              </w:rPr>
              <w:t xml:space="preserve">: </w:t>
            </w:r>
            <w:r w:rsidRPr="009E6DA7">
              <w:rPr>
                <w:rFonts w:ascii="Verdana" w:hAnsi="Verdana"/>
              </w:rPr>
              <w:t xml:space="preserve"> </w:t>
            </w:r>
            <w:r w:rsidR="00F8377F" w:rsidRPr="009E6DA7">
              <w:rPr>
                <w:rFonts w:ascii="Verdana" w:hAnsi="Verdana"/>
              </w:rPr>
              <w:t>The</w:t>
            </w:r>
            <w:proofErr w:type="gramEnd"/>
            <w:r w:rsidR="00F8377F" w:rsidRPr="009E6DA7">
              <w:rPr>
                <w:rFonts w:ascii="Verdana" w:hAnsi="Verdana"/>
              </w:rPr>
              <w:t xml:space="preserve"> </w:t>
            </w:r>
            <w:r w:rsidR="00F8377F" w:rsidRPr="00D076A9">
              <w:rPr>
                <w:rFonts w:ascii="Verdana" w:hAnsi="Verdana"/>
                <w:bCs/>
              </w:rPr>
              <w:t>View Balance Detail</w:t>
            </w:r>
            <w:r w:rsidR="00F8377F" w:rsidRPr="009E6DA7">
              <w:rPr>
                <w:rFonts w:ascii="Verdana" w:hAnsi="Verdana"/>
              </w:rPr>
              <w:t xml:space="preserve"> screen</w:t>
            </w:r>
            <w:r w:rsidR="00C603DC">
              <w:rPr>
                <w:rFonts w:ascii="Verdana" w:hAnsi="Verdana"/>
              </w:rPr>
              <w:t xml:space="preserve"> </w:t>
            </w:r>
            <w:r w:rsidR="00F8377F" w:rsidRPr="009E6DA7">
              <w:rPr>
                <w:rFonts w:ascii="Verdana" w:hAnsi="Verdana"/>
              </w:rPr>
              <w:t>display</w:t>
            </w:r>
            <w:r w:rsidR="00C603DC">
              <w:rPr>
                <w:rFonts w:ascii="Verdana" w:hAnsi="Verdana"/>
              </w:rPr>
              <w:t>s</w:t>
            </w:r>
            <w:r w:rsidR="00F8377F" w:rsidRPr="009E6DA7">
              <w:rPr>
                <w:rFonts w:ascii="Verdana" w:hAnsi="Verdana"/>
              </w:rPr>
              <w:t xml:space="preserve"> </w:t>
            </w:r>
            <w:r w:rsidRPr="009E6DA7">
              <w:rPr>
                <w:rFonts w:ascii="Verdana" w:hAnsi="Verdana"/>
              </w:rPr>
              <w:t>all paid claim</w:t>
            </w:r>
            <w:r w:rsidR="007F4167" w:rsidRPr="009E6DA7">
              <w:rPr>
                <w:rFonts w:ascii="Verdana" w:hAnsi="Verdana"/>
              </w:rPr>
              <w:t>s</w:t>
            </w:r>
            <w:r w:rsidRPr="009E6DA7">
              <w:rPr>
                <w:rFonts w:ascii="Verdana" w:hAnsi="Verdana"/>
              </w:rPr>
              <w:t xml:space="preserve"> accumulating under each of t</w:t>
            </w:r>
            <w:r w:rsidR="00F8377F" w:rsidRPr="009E6DA7">
              <w:rPr>
                <w:rFonts w:ascii="Verdana" w:hAnsi="Verdana"/>
              </w:rPr>
              <w:t>he HRA accounts for a specific t</w:t>
            </w:r>
            <w:r w:rsidRPr="009E6DA7">
              <w:rPr>
                <w:rFonts w:ascii="Verdana" w:hAnsi="Verdana"/>
              </w:rPr>
              <w:t>imeframe</w:t>
            </w:r>
            <w:r w:rsidR="00F8377F" w:rsidRPr="009E6DA7">
              <w:rPr>
                <w:rFonts w:ascii="Verdana" w:hAnsi="Verdana"/>
              </w:rPr>
              <w:t>.  Medical claim transactions will also be included if the HRA is shared between prescription and medical benefits.</w:t>
            </w:r>
          </w:p>
          <w:p w14:paraId="6E86118E" w14:textId="77777777" w:rsidR="00450A1F" w:rsidRPr="009E6DA7" w:rsidRDefault="00450A1F" w:rsidP="00D076A9">
            <w:pPr>
              <w:spacing w:before="120" w:after="120"/>
              <w:rPr>
                <w:rFonts w:ascii="Verdana" w:hAnsi="Verdana"/>
              </w:rPr>
            </w:pPr>
          </w:p>
          <w:p w14:paraId="285C66B4" w14:textId="77777777" w:rsidR="00450A1F" w:rsidRPr="009E6DA7" w:rsidRDefault="008D697C" w:rsidP="00D076A9">
            <w:pPr>
              <w:spacing w:before="120" w:after="120"/>
              <w:jc w:val="center"/>
              <w:rPr>
                <w:rFonts w:ascii="Verdana" w:hAnsi="Verdana"/>
              </w:rPr>
            </w:pPr>
            <w:r w:rsidRPr="009E6DA7">
              <w:rPr>
                <w:rFonts w:ascii="Verdana" w:hAnsi="Verdana"/>
                <w:noProof/>
              </w:rPr>
              <w:drawing>
                <wp:inline distT="0" distB="0" distL="0" distR="0" wp14:anchorId="0B622389" wp14:editId="4EF9F64A">
                  <wp:extent cx="5722620" cy="35737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DCD371" w14:textId="77777777" w:rsidR="002F3BF6" w:rsidRPr="009E6DA7" w:rsidRDefault="002F3BF6" w:rsidP="00D076A9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806CC6" w:rsidRPr="009E6DA7" w14:paraId="5BA0B8DB" w14:textId="77777777" w:rsidTr="001F16CB">
        <w:tc>
          <w:tcPr>
            <w:tcW w:w="289" w:type="pct"/>
          </w:tcPr>
          <w:p w14:paraId="17F2D778" w14:textId="77777777" w:rsidR="00806CC6" w:rsidRPr="009E6DA7" w:rsidRDefault="00806CC6" w:rsidP="009E6DA7">
            <w:pPr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lastRenderedPageBreak/>
              <w:t>3</w:t>
            </w:r>
          </w:p>
        </w:tc>
        <w:tc>
          <w:tcPr>
            <w:tcW w:w="4711" w:type="pct"/>
          </w:tcPr>
          <w:p w14:paraId="5A40D42F" w14:textId="77777777" w:rsidR="00F8377F" w:rsidRPr="009E6DA7" w:rsidRDefault="00C603DC" w:rsidP="00450A1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9E6DA7">
              <w:rPr>
                <w:rFonts w:ascii="Verdana" w:hAnsi="Verdana"/>
              </w:rPr>
              <w:t xml:space="preserve">lick on </w:t>
            </w:r>
            <w:proofErr w:type="gramStart"/>
            <w:r w:rsidRPr="009E6DA7">
              <w:rPr>
                <w:rFonts w:ascii="Verdana" w:hAnsi="Verdana"/>
                <w:b/>
              </w:rPr>
              <w:t>Details</w:t>
            </w:r>
            <w:proofErr w:type="gramEnd"/>
            <w:r>
              <w:rPr>
                <w:rFonts w:ascii="Verdana" w:hAnsi="Verdana"/>
              </w:rPr>
              <w:t xml:space="preserve"> link to view</w:t>
            </w:r>
            <w:r w:rsidR="00450A1F" w:rsidRPr="009E6DA7">
              <w:rPr>
                <w:rFonts w:ascii="Verdana" w:hAnsi="Verdana"/>
              </w:rPr>
              <w:t xml:space="preserve"> the </w:t>
            </w:r>
            <w:r w:rsidR="004F5A81" w:rsidRPr="009E6DA7">
              <w:rPr>
                <w:rFonts w:ascii="Verdana" w:hAnsi="Verdana"/>
              </w:rPr>
              <w:t xml:space="preserve">accumulation </w:t>
            </w:r>
            <w:r w:rsidR="00450A1F" w:rsidRPr="009E6DA7">
              <w:rPr>
                <w:rFonts w:ascii="Verdana" w:hAnsi="Verdana"/>
              </w:rPr>
              <w:t>breakdown amount of each claim</w:t>
            </w:r>
            <w:r w:rsidR="007925C9">
              <w:rPr>
                <w:rFonts w:ascii="Verdana" w:hAnsi="Verdana"/>
              </w:rPr>
              <w:t>.</w:t>
            </w:r>
            <w:r w:rsidR="00450A1F" w:rsidRPr="009E6DA7">
              <w:rPr>
                <w:rFonts w:ascii="Verdana" w:hAnsi="Verdana"/>
              </w:rPr>
              <w:t xml:space="preserve"> </w:t>
            </w:r>
          </w:p>
          <w:p w14:paraId="0418F4C2" w14:textId="77777777" w:rsidR="00F8377F" w:rsidRPr="009E6DA7" w:rsidRDefault="00F8377F" w:rsidP="00450A1F">
            <w:pPr>
              <w:rPr>
                <w:rFonts w:ascii="Verdana" w:hAnsi="Verdana"/>
              </w:rPr>
            </w:pPr>
          </w:p>
          <w:p w14:paraId="4C72563F" w14:textId="28B6DEEC" w:rsidR="00450A1F" w:rsidRPr="0063354B" w:rsidRDefault="00F8377F" w:rsidP="00450A1F">
            <w:pPr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t>Note</w:t>
            </w:r>
            <w:proofErr w:type="gramStart"/>
            <w:r w:rsidRPr="009E6DA7">
              <w:rPr>
                <w:rFonts w:ascii="Verdana" w:hAnsi="Verdana"/>
                <w:b/>
              </w:rPr>
              <w:t>:</w:t>
            </w:r>
            <w:r w:rsidRPr="009E6DA7">
              <w:rPr>
                <w:rFonts w:ascii="Verdana" w:hAnsi="Verdana"/>
              </w:rPr>
              <w:t xml:space="preserve">  T</w:t>
            </w:r>
            <w:r w:rsidR="00450A1F" w:rsidRPr="009E6DA7">
              <w:rPr>
                <w:rFonts w:ascii="Verdana" w:hAnsi="Verdana"/>
              </w:rPr>
              <w:t>he</w:t>
            </w:r>
            <w:proofErr w:type="gramEnd"/>
            <w:r w:rsidR="00450A1F" w:rsidRPr="009E6DA7">
              <w:rPr>
                <w:rFonts w:ascii="Verdana" w:hAnsi="Verdana"/>
              </w:rPr>
              <w:t xml:space="preserve"> </w:t>
            </w:r>
            <w:r w:rsidR="00B43A9D" w:rsidRPr="00D076A9">
              <w:rPr>
                <w:rFonts w:ascii="Verdana" w:hAnsi="Verdana"/>
                <w:bCs/>
              </w:rPr>
              <w:t>Line-Item</w:t>
            </w:r>
            <w:r w:rsidRPr="00D076A9">
              <w:rPr>
                <w:rFonts w:ascii="Verdana" w:hAnsi="Verdana"/>
                <w:bCs/>
              </w:rPr>
              <w:t xml:space="preserve"> Accumulation Details</w:t>
            </w:r>
            <w:r w:rsidR="00450A1F" w:rsidRPr="009E6DA7">
              <w:rPr>
                <w:rFonts w:ascii="Verdana" w:hAnsi="Verdana"/>
              </w:rPr>
              <w:t xml:space="preserve"> pop-up screen display</w:t>
            </w:r>
            <w:r w:rsidR="007925C9">
              <w:rPr>
                <w:rFonts w:ascii="Verdana" w:hAnsi="Verdana"/>
              </w:rPr>
              <w:t>s</w:t>
            </w:r>
            <w:r w:rsidR="00450A1F" w:rsidRPr="009E6DA7">
              <w:rPr>
                <w:rFonts w:ascii="Verdana" w:hAnsi="Verdana"/>
              </w:rPr>
              <w:t xml:space="preserve"> the breakdown of the amount that has been applied to HRA account</w:t>
            </w:r>
            <w:r w:rsidRPr="009E6DA7">
              <w:rPr>
                <w:rFonts w:ascii="Verdana" w:hAnsi="Verdana"/>
              </w:rPr>
              <w:t>, as well as other a</w:t>
            </w:r>
            <w:r w:rsidR="00F86646" w:rsidRPr="009E6DA7">
              <w:rPr>
                <w:rFonts w:ascii="Verdana" w:hAnsi="Verdana"/>
              </w:rPr>
              <w:t xml:space="preserve">ccumulators such as deductible, maximum out-of-pocket, </w:t>
            </w:r>
            <w:r w:rsidR="00F86646" w:rsidRPr="0063354B">
              <w:rPr>
                <w:rFonts w:ascii="Verdana" w:hAnsi="Verdana"/>
              </w:rPr>
              <w:t>etc</w:t>
            </w:r>
            <w:r w:rsidR="0063354B" w:rsidRPr="0063354B">
              <w:rPr>
                <w:rFonts w:ascii="Verdana" w:hAnsi="Verdana"/>
              </w:rPr>
              <w:t>etera</w:t>
            </w:r>
            <w:r w:rsidR="00F86646" w:rsidRPr="0063354B">
              <w:rPr>
                <w:rFonts w:ascii="Verdana" w:hAnsi="Verdana"/>
              </w:rPr>
              <w:t>.</w:t>
            </w:r>
          </w:p>
          <w:p w14:paraId="59638953" w14:textId="77777777" w:rsidR="00806CC6" w:rsidRPr="009E6DA7" w:rsidRDefault="00806CC6" w:rsidP="005C74D5">
            <w:pPr>
              <w:rPr>
                <w:rFonts w:ascii="Verdana" w:hAnsi="Verdana"/>
              </w:rPr>
            </w:pPr>
          </w:p>
          <w:p w14:paraId="5A981835" w14:textId="77777777" w:rsidR="00450A1F" w:rsidRPr="009E6DA7" w:rsidRDefault="008D697C" w:rsidP="009E6DA7">
            <w:pPr>
              <w:jc w:val="center"/>
              <w:rPr>
                <w:rFonts w:ascii="Verdana" w:hAnsi="Verdana"/>
              </w:rPr>
            </w:pPr>
            <w:r w:rsidRPr="009E6DA7"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666A6593" wp14:editId="1AC79970">
                  <wp:extent cx="5486400" cy="2598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5880A" w14:textId="77777777" w:rsidR="002F3BF6" w:rsidRPr="009E6DA7" w:rsidRDefault="002F3BF6" w:rsidP="009E6DA7">
            <w:pPr>
              <w:jc w:val="center"/>
              <w:rPr>
                <w:rFonts w:ascii="Verdana" w:hAnsi="Verdana"/>
              </w:rPr>
            </w:pPr>
          </w:p>
        </w:tc>
      </w:tr>
      <w:tr w:rsidR="00C91B34" w:rsidRPr="009E6DA7" w14:paraId="65C9320C" w14:textId="77777777" w:rsidTr="001F16CB">
        <w:tc>
          <w:tcPr>
            <w:tcW w:w="289" w:type="pct"/>
          </w:tcPr>
          <w:p w14:paraId="3FE07F80" w14:textId="77777777" w:rsidR="00C91B34" w:rsidRPr="009E6DA7" w:rsidRDefault="00C91B34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lastRenderedPageBreak/>
              <w:t>4</w:t>
            </w:r>
          </w:p>
        </w:tc>
        <w:tc>
          <w:tcPr>
            <w:tcW w:w="4711" w:type="pct"/>
          </w:tcPr>
          <w:p w14:paraId="5EEA83A5" w14:textId="5009F763" w:rsidR="00311FB9" w:rsidRPr="009E6DA7" w:rsidRDefault="00C603DC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="00C91B34" w:rsidRPr="009E6DA7">
              <w:rPr>
                <w:rFonts w:ascii="Verdana" w:hAnsi="Verdana"/>
              </w:rPr>
              <w:t xml:space="preserve">xplain to the </w:t>
            </w:r>
            <w:proofErr w:type="gramStart"/>
            <w:r w:rsidR="00151A76">
              <w:rPr>
                <w:rFonts w:ascii="Verdana" w:hAnsi="Verdana"/>
              </w:rPr>
              <w:t>member</w:t>
            </w:r>
            <w:proofErr w:type="gramEnd"/>
            <w:r w:rsidR="00C91B34" w:rsidRPr="009E6DA7">
              <w:rPr>
                <w:rFonts w:ascii="Verdana" w:hAnsi="Verdana"/>
              </w:rPr>
              <w:t xml:space="preserve"> the current balance in their HRA account.  </w:t>
            </w:r>
          </w:p>
        </w:tc>
      </w:tr>
    </w:tbl>
    <w:p w14:paraId="7291DFC8" w14:textId="77777777" w:rsidR="00204FBB" w:rsidRDefault="00204FBB" w:rsidP="00A779FA">
      <w:pPr>
        <w:jc w:val="right"/>
        <w:rPr>
          <w:rFonts w:ascii="Verdana" w:hAnsi="Verdana"/>
        </w:rPr>
      </w:pPr>
    </w:p>
    <w:p w14:paraId="6142EB4C" w14:textId="77777777" w:rsidR="00B1205D" w:rsidRDefault="00B1205D" w:rsidP="00B1205D">
      <w:pPr>
        <w:jc w:val="right"/>
        <w:rPr>
          <w:rFonts w:ascii="Verdana" w:hAnsi="Verdana"/>
        </w:rPr>
      </w:pPr>
      <w:hyperlink w:anchor="_top" w:history="1">
        <w:r w:rsidRPr="00B1205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42AC" w:rsidRPr="009E6DA7" w14:paraId="29BE0E84" w14:textId="77777777" w:rsidTr="00F83850">
        <w:tc>
          <w:tcPr>
            <w:tcW w:w="5000" w:type="pct"/>
            <w:shd w:val="clear" w:color="auto" w:fill="C0C0C0"/>
          </w:tcPr>
          <w:p w14:paraId="5F49B553" w14:textId="77777777" w:rsidR="006342AC" w:rsidRPr="009E6DA7" w:rsidRDefault="009A3DC7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Copay"/>
            <w:bookmarkStart w:id="18" w:name="_RxClaim_Copay"/>
            <w:bookmarkStart w:id="19" w:name="_Copay_-_RxClaim"/>
            <w:bookmarkStart w:id="20" w:name="_HRA_Copays_-"/>
            <w:bookmarkStart w:id="21" w:name="_Toc525571368"/>
            <w:bookmarkStart w:id="22" w:name="_Toc167114275"/>
            <w:bookmarkEnd w:id="17"/>
            <w:bookmarkEnd w:id="18"/>
            <w:bookmarkEnd w:id="19"/>
            <w:bookmarkEnd w:id="20"/>
            <w:r w:rsidRPr="009E6DA7">
              <w:rPr>
                <w:rFonts w:ascii="Verdana" w:hAnsi="Verdana"/>
                <w:i w:val="0"/>
                <w:iCs w:val="0"/>
              </w:rPr>
              <w:t xml:space="preserve">HRA </w:t>
            </w:r>
            <w:r w:rsidR="0022608A" w:rsidRPr="009E6DA7">
              <w:rPr>
                <w:rFonts w:ascii="Verdana" w:hAnsi="Verdana"/>
                <w:i w:val="0"/>
                <w:iCs w:val="0"/>
              </w:rPr>
              <w:t>Copay</w:t>
            </w:r>
            <w:r w:rsidRPr="009E6DA7">
              <w:rPr>
                <w:rFonts w:ascii="Verdana" w:hAnsi="Verdana"/>
                <w:i w:val="0"/>
                <w:iCs w:val="0"/>
              </w:rPr>
              <w:t>s</w:t>
            </w:r>
            <w:r w:rsidR="00A779FA" w:rsidRPr="009E6DA7">
              <w:rPr>
                <w:rFonts w:ascii="Verdana" w:hAnsi="Verdana"/>
                <w:i w:val="0"/>
                <w:iCs w:val="0"/>
              </w:rPr>
              <w:t xml:space="preserve"> RxClaim</w:t>
            </w:r>
            <w:bookmarkEnd w:id="21"/>
            <w:bookmarkEnd w:id="22"/>
          </w:p>
        </w:tc>
      </w:tr>
    </w:tbl>
    <w:p w14:paraId="5298252A" w14:textId="29647838" w:rsidR="0022608A" w:rsidRPr="00176400" w:rsidRDefault="0022608A" w:rsidP="00D076A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 when research</w:t>
      </w:r>
      <w:r w:rsidR="005273E8">
        <w:rPr>
          <w:rFonts w:ascii="Verdana" w:hAnsi="Verdana"/>
        </w:rPr>
        <w:t>ing</w:t>
      </w:r>
      <w:r>
        <w:rPr>
          <w:rFonts w:ascii="Verdana" w:hAnsi="Verdana"/>
        </w:rPr>
        <w:t xml:space="preserve"> the </w:t>
      </w:r>
      <w:r w:rsidR="00151A76">
        <w:rPr>
          <w:rFonts w:ascii="Verdana" w:hAnsi="Verdana"/>
        </w:rPr>
        <w:t>member</w:t>
      </w:r>
      <w:r>
        <w:rPr>
          <w:rFonts w:ascii="Verdana" w:hAnsi="Verdana"/>
        </w:rPr>
        <w:t xml:space="preserve"> HRA copay status: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12112"/>
      </w:tblGrid>
      <w:tr w:rsidR="006342AC" w:rsidRPr="009E6DA7" w14:paraId="53C8F2C1" w14:textId="77777777" w:rsidTr="00757352">
        <w:tc>
          <w:tcPr>
            <w:tcW w:w="289" w:type="pct"/>
            <w:shd w:val="clear" w:color="auto" w:fill="E6E6E6"/>
          </w:tcPr>
          <w:p w14:paraId="31D69C18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Step</w:t>
            </w:r>
          </w:p>
        </w:tc>
        <w:tc>
          <w:tcPr>
            <w:tcW w:w="4711" w:type="pct"/>
            <w:shd w:val="clear" w:color="auto" w:fill="E6E6E6"/>
          </w:tcPr>
          <w:p w14:paraId="112F0469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 xml:space="preserve">Action </w:t>
            </w:r>
          </w:p>
        </w:tc>
      </w:tr>
      <w:tr w:rsidR="006342AC" w:rsidRPr="009E6DA7" w14:paraId="41350D0B" w14:textId="77777777" w:rsidTr="00757352">
        <w:tc>
          <w:tcPr>
            <w:tcW w:w="289" w:type="pct"/>
          </w:tcPr>
          <w:p w14:paraId="5F15C24F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1</w:t>
            </w:r>
          </w:p>
        </w:tc>
        <w:tc>
          <w:tcPr>
            <w:tcW w:w="4711" w:type="pct"/>
          </w:tcPr>
          <w:p w14:paraId="15322EAB" w14:textId="0E64BB5D" w:rsidR="007925C9" w:rsidRPr="009E6DA7" w:rsidRDefault="0022608A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E6DA7">
              <w:rPr>
                <w:rFonts w:ascii="Verdana" w:hAnsi="Verdana"/>
                <w:color w:val="000000"/>
              </w:rPr>
              <w:t xml:space="preserve">On the </w:t>
            </w:r>
            <w:r w:rsidRPr="00D076A9">
              <w:rPr>
                <w:rFonts w:ascii="Verdana" w:hAnsi="Verdana"/>
                <w:bCs/>
                <w:color w:val="000000"/>
              </w:rPr>
              <w:t>Main</w:t>
            </w:r>
            <w:r w:rsidRPr="009E6DA7">
              <w:rPr>
                <w:rFonts w:ascii="Verdana" w:hAnsi="Verdana"/>
                <w:color w:val="000000"/>
              </w:rPr>
              <w:t xml:space="preserve"> screen, click on the prescript</w:t>
            </w:r>
            <w:r w:rsidR="002151BC" w:rsidRPr="009E6DA7">
              <w:rPr>
                <w:rFonts w:ascii="Verdana" w:hAnsi="Verdana"/>
                <w:color w:val="000000"/>
              </w:rPr>
              <w:t>ion number of the desired claim</w:t>
            </w:r>
            <w:r w:rsidRPr="009E6DA7">
              <w:rPr>
                <w:rFonts w:ascii="Verdana" w:hAnsi="Verdana"/>
                <w:color w:val="000000"/>
              </w:rPr>
              <w:t xml:space="preserve"> to access the </w:t>
            </w:r>
            <w:r w:rsidRPr="00D076A9">
              <w:rPr>
                <w:rFonts w:ascii="Verdana" w:hAnsi="Verdana"/>
                <w:bCs/>
                <w:color w:val="000000"/>
              </w:rPr>
              <w:t>Prescription Details</w:t>
            </w:r>
            <w:r w:rsidRPr="009E6DA7">
              <w:rPr>
                <w:rFonts w:ascii="Verdana" w:hAnsi="Verdana"/>
                <w:color w:val="000000"/>
              </w:rPr>
              <w:t xml:space="preserve"> screen.  </w:t>
            </w:r>
          </w:p>
        </w:tc>
      </w:tr>
      <w:tr w:rsidR="009D651C" w:rsidRPr="009E6DA7" w14:paraId="5D741E0F" w14:textId="77777777" w:rsidTr="00757352">
        <w:tc>
          <w:tcPr>
            <w:tcW w:w="289" w:type="pct"/>
          </w:tcPr>
          <w:p w14:paraId="2B423E4E" w14:textId="77777777" w:rsidR="009D651C" w:rsidRPr="009E6DA7" w:rsidRDefault="009D651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lastRenderedPageBreak/>
              <w:t>2</w:t>
            </w:r>
          </w:p>
          <w:p w14:paraId="275D11FA" w14:textId="77777777" w:rsidR="009D651C" w:rsidRPr="009E6DA7" w:rsidRDefault="009D651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11" w:type="pct"/>
          </w:tcPr>
          <w:p w14:paraId="38875CEB" w14:textId="77777777" w:rsidR="009D651C" w:rsidRPr="009E6DA7" w:rsidRDefault="009D651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On the </w:t>
            </w:r>
            <w:r w:rsidRPr="00D076A9">
              <w:rPr>
                <w:rFonts w:ascii="Verdana" w:hAnsi="Verdana"/>
                <w:bCs/>
              </w:rPr>
              <w:t>Prescription Detail</w:t>
            </w:r>
            <w:r w:rsidRPr="009E6DA7">
              <w:rPr>
                <w:rFonts w:ascii="Verdana" w:hAnsi="Verdana"/>
              </w:rPr>
              <w:t xml:space="preserve"> screen, click on the </w:t>
            </w:r>
            <w:r>
              <w:rPr>
                <w:rFonts w:ascii="Verdana" w:hAnsi="Verdana"/>
                <w:b/>
              </w:rPr>
              <w:t xml:space="preserve">View Client </w:t>
            </w:r>
            <w:r w:rsidRPr="009E6DA7">
              <w:rPr>
                <w:rFonts w:ascii="Verdana" w:hAnsi="Verdana"/>
                <w:b/>
              </w:rPr>
              <w:t>Financials</w:t>
            </w:r>
            <w:r w:rsidRPr="009E6DA7">
              <w:rPr>
                <w:rFonts w:ascii="Verdana" w:hAnsi="Verdana"/>
              </w:rPr>
              <w:t xml:space="preserve"> button to access the </w:t>
            </w:r>
            <w:r w:rsidRPr="00D076A9">
              <w:rPr>
                <w:rFonts w:ascii="Verdana" w:hAnsi="Verdana"/>
                <w:bCs/>
              </w:rPr>
              <w:t>Financial Detail</w:t>
            </w:r>
            <w:r w:rsidRPr="009E6DA7">
              <w:rPr>
                <w:rFonts w:ascii="Verdana" w:hAnsi="Verdana"/>
              </w:rPr>
              <w:t xml:space="preserve"> Screen.</w:t>
            </w:r>
          </w:p>
          <w:p w14:paraId="3C046695" w14:textId="77777777" w:rsidR="009D651C" w:rsidRPr="009E6DA7" w:rsidRDefault="009D651C" w:rsidP="00D076A9">
            <w:pPr>
              <w:spacing w:before="120" w:after="120"/>
              <w:rPr>
                <w:rFonts w:ascii="Verdana" w:hAnsi="Verdana"/>
              </w:rPr>
            </w:pPr>
          </w:p>
          <w:p w14:paraId="0FE03959" w14:textId="77777777" w:rsidR="009D651C" w:rsidRDefault="009D651C" w:rsidP="00D076A9">
            <w:pPr>
              <w:spacing w:before="120" w:after="120"/>
              <w:rPr>
                <w:rFonts w:ascii="Verdana" w:hAnsi="Verdana"/>
                <w:noProof/>
                <w:color w:val="333333"/>
              </w:rPr>
            </w:pPr>
            <w:r w:rsidRPr="009E6DA7">
              <w:rPr>
                <w:rFonts w:ascii="Verdana" w:hAnsi="Verdana"/>
                <w:b/>
                <w:bCs/>
              </w:rPr>
              <w:t>Note</w:t>
            </w:r>
            <w:proofErr w:type="gramStart"/>
            <w:r w:rsidRPr="009E6DA7">
              <w:rPr>
                <w:rFonts w:ascii="Verdana" w:hAnsi="Verdana"/>
                <w:b/>
                <w:bCs/>
              </w:rPr>
              <w:t xml:space="preserve">:  </w:t>
            </w:r>
            <w:r w:rsidRPr="009E6DA7">
              <w:rPr>
                <w:rFonts w:ascii="Verdana" w:hAnsi="Verdana"/>
                <w:bCs/>
              </w:rPr>
              <w:t>The</w:t>
            </w:r>
            <w:proofErr w:type="gramEnd"/>
            <w:r w:rsidRPr="009E6DA7">
              <w:rPr>
                <w:rFonts w:ascii="Verdana" w:hAnsi="Verdana"/>
                <w:b/>
                <w:bCs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 xml:space="preserve">Client </w:t>
            </w:r>
            <w:r w:rsidRPr="009E6DA7">
              <w:rPr>
                <w:rFonts w:ascii="Verdana" w:hAnsi="Verdana"/>
                <w:b/>
                <w:bCs/>
              </w:rPr>
              <w:t xml:space="preserve">Financials </w:t>
            </w:r>
            <w:r w:rsidRPr="009E6DA7">
              <w:rPr>
                <w:rFonts w:ascii="Verdana" w:hAnsi="Verdana"/>
                <w:bCs/>
              </w:rPr>
              <w:t xml:space="preserve">screen </w:t>
            </w:r>
            <w:r w:rsidR="007925C9">
              <w:rPr>
                <w:rFonts w:ascii="Verdana" w:hAnsi="Verdana"/>
                <w:bCs/>
              </w:rPr>
              <w:t>displays</w:t>
            </w:r>
            <w:r w:rsidRPr="009E6DA7">
              <w:rPr>
                <w:rFonts w:ascii="Verdana" w:hAnsi="Verdana"/>
              </w:rPr>
              <w:t xml:space="preserve"> the breakdown of the amount applied to the HRA account.</w:t>
            </w:r>
          </w:p>
          <w:p w14:paraId="2804CF4B" w14:textId="77777777" w:rsidR="00C603DC" w:rsidRPr="009E6DA7" w:rsidRDefault="00C603DC" w:rsidP="00D076A9">
            <w:pPr>
              <w:spacing w:before="120" w:after="120"/>
              <w:rPr>
                <w:rFonts w:ascii="Verdana" w:hAnsi="Verdana"/>
              </w:rPr>
            </w:pPr>
          </w:p>
          <w:p w14:paraId="5B91406B" w14:textId="4974890B" w:rsidR="009D651C" w:rsidRPr="00C603DC" w:rsidRDefault="009D651C" w:rsidP="00D076A9">
            <w:pPr>
              <w:numPr>
                <w:ilvl w:val="0"/>
                <w:numId w:val="8"/>
              </w:numPr>
              <w:tabs>
                <w:tab w:val="clear" w:pos="720"/>
              </w:tabs>
              <w:spacing w:before="120" w:after="120"/>
              <w:ind w:left="466"/>
              <w:rPr>
                <w:rFonts w:ascii="Verdana" w:hAnsi="Verdana"/>
              </w:rPr>
            </w:pPr>
            <w:r w:rsidRPr="00C603DC">
              <w:rPr>
                <w:rFonts w:ascii="Verdana" w:hAnsi="Verdana"/>
              </w:rPr>
              <w:t xml:space="preserve">This information </w:t>
            </w:r>
            <w:r w:rsidR="00014A03">
              <w:rPr>
                <w:rFonts w:ascii="Verdana" w:hAnsi="Verdana"/>
              </w:rPr>
              <w:t>is only</w:t>
            </w:r>
            <w:r w:rsidRPr="00C603DC">
              <w:rPr>
                <w:rFonts w:ascii="Verdana" w:hAnsi="Verdana"/>
              </w:rPr>
              <w:t xml:space="preserve"> displayed for HRA’s managed by </w:t>
            </w:r>
            <w:r w:rsidR="005D4B93">
              <w:rPr>
                <w:rFonts w:ascii="Verdana" w:hAnsi="Verdana"/>
              </w:rPr>
              <w:t>the PBM</w:t>
            </w:r>
            <w:r w:rsidRPr="00C603DC">
              <w:rPr>
                <w:rFonts w:ascii="Verdana" w:hAnsi="Verdana"/>
              </w:rPr>
              <w:t>.</w:t>
            </w:r>
            <w:r w:rsidR="00C603DC" w:rsidRPr="00C603DC">
              <w:rPr>
                <w:rFonts w:ascii="Verdana" w:hAnsi="Verdana"/>
              </w:rPr>
              <w:t xml:space="preserve">  </w:t>
            </w:r>
            <w:r w:rsidRPr="00C603DC">
              <w:rPr>
                <w:rFonts w:ascii="Verdana" w:hAnsi="Verdana"/>
              </w:rPr>
              <w:t xml:space="preserve">If the claim used HRA dollars </w:t>
            </w:r>
            <w:proofErr w:type="gramStart"/>
            <w:r w:rsidRPr="00C603DC">
              <w:rPr>
                <w:rFonts w:ascii="Verdana" w:hAnsi="Verdana"/>
              </w:rPr>
              <w:t>from</w:t>
            </w:r>
            <w:proofErr w:type="gramEnd"/>
            <w:r w:rsidRPr="00C603DC">
              <w:rPr>
                <w:rFonts w:ascii="Verdana" w:hAnsi="Verdana"/>
              </w:rPr>
              <w:t xml:space="preserve"> multiple years, a hyperlink will be displayed on the amount.  Click the hyperlink to view a pop-up window detailing the HRA amounts applied from each year.  </w:t>
            </w:r>
          </w:p>
          <w:p w14:paraId="6E613058" w14:textId="77777777" w:rsidR="009D651C" w:rsidRPr="009E6DA7" w:rsidRDefault="009D651C" w:rsidP="00D076A9">
            <w:pPr>
              <w:spacing w:before="120" w:after="120"/>
              <w:rPr>
                <w:rFonts w:ascii="Verdana" w:hAnsi="Verdana"/>
              </w:rPr>
            </w:pPr>
          </w:p>
          <w:p w14:paraId="21889A41" w14:textId="77777777" w:rsidR="009D651C" w:rsidRDefault="008D697C" w:rsidP="00D076A9">
            <w:pPr>
              <w:spacing w:before="120" w:after="120"/>
              <w:jc w:val="center"/>
              <w:rPr>
                <w:rFonts w:ascii="Verdana" w:hAnsi="Verdana"/>
              </w:rPr>
            </w:pPr>
            <w:r w:rsidRPr="009E6DA7"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765619C7" wp14:editId="6027DB0E">
                  <wp:extent cx="5486400" cy="31470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273E0" w14:textId="77777777" w:rsidR="00757352" w:rsidRPr="009E6DA7" w:rsidRDefault="00757352" w:rsidP="00D076A9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563796" w:rsidRPr="009E6DA7" w14:paraId="3BBC883E" w14:textId="77777777" w:rsidTr="00757352">
        <w:tc>
          <w:tcPr>
            <w:tcW w:w="289" w:type="pct"/>
          </w:tcPr>
          <w:p w14:paraId="4AB1FC71" w14:textId="77777777" w:rsidR="00563796" w:rsidRPr="009E6DA7" w:rsidRDefault="009D651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3</w:t>
            </w:r>
          </w:p>
        </w:tc>
        <w:tc>
          <w:tcPr>
            <w:tcW w:w="4711" w:type="pct"/>
          </w:tcPr>
          <w:p w14:paraId="292E5079" w14:textId="77777777" w:rsidR="00C603DC" w:rsidRDefault="00C91B34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Explain to the </w:t>
            </w:r>
            <w:proofErr w:type="gramStart"/>
            <w:r w:rsidR="00151A76">
              <w:rPr>
                <w:rFonts w:ascii="Verdana" w:hAnsi="Verdana"/>
              </w:rPr>
              <w:t>member</w:t>
            </w:r>
            <w:proofErr w:type="gramEnd"/>
            <w:r w:rsidRPr="009E6DA7">
              <w:rPr>
                <w:rFonts w:ascii="Verdana" w:hAnsi="Verdana"/>
              </w:rPr>
              <w:t xml:space="preserve"> the HRA contribution amount.  </w:t>
            </w:r>
          </w:p>
          <w:p w14:paraId="3FC32057" w14:textId="16BA55EC" w:rsidR="005F3BAE" w:rsidRPr="009E6DA7" w:rsidRDefault="00647EE7" w:rsidP="00D076A9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If no HRA funds were applied to the claim, refer to </w:t>
            </w:r>
            <w:hyperlink w:anchor="_Process_for_Handling" w:history="1">
              <w:r w:rsidRPr="00FD1FC1">
                <w:rPr>
                  <w:rStyle w:val="Hyperlink"/>
                  <w:rFonts w:ascii="Verdana" w:hAnsi="Verdana"/>
                </w:rPr>
                <w:t>HRA Account Balance RxClaim</w:t>
              </w:r>
            </w:hyperlink>
            <w:r w:rsidRPr="009E6DA7">
              <w:rPr>
                <w:rFonts w:ascii="Verdana" w:hAnsi="Verdana"/>
              </w:rPr>
              <w:t xml:space="preserve"> to determine if the </w:t>
            </w:r>
            <w:r w:rsidR="00151A76">
              <w:rPr>
                <w:rFonts w:ascii="Verdana" w:hAnsi="Verdana"/>
              </w:rPr>
              <w:t>member</w:t>
            </w:r>
            <w:r w:rsidRPr="009E6DA7">
              <w:rPr>
                <w:rFonts w:ascii="Verdana" w:hAnsi="Verdana"/>
              </w:rPr>
              <w:t xml:space="preserve"> has any funds remaining in their HRA and advise accordingly.</w:t>
            </w:r>
          </w:p>
        </w:tc>
      </w:tr>
    </w:tbl>
    <w:p w14:paraId="4AC375CF" w14:textId="77777777" w:rsidR="006A4629" w:rsidRDefault="006A4629" w:rsidP="00A779FA">
      <w:pPr>
        <w:jc w:val="right"/>
        <w:rPr>
          <w:rFonts w:ascii="Verdana" w:hAnsi="Verdana"/>
        </w:rPr>
      </w:pPr>
    </w:p>
    <w:p w14:paraId="478B6462" w14:textId="77777777" w:rsidR="00B1205D" w:rsidRDefault="00B1205D" w:rsidP="00B1205D">
      <w:pPr>
        <w:jc w:val="right"/>
        <w:rPr>
          <w:rFonts w:ascii="Verdana" w:hAnsi="Verdana"/>
        </w:rPr>
      </w:pPr>
      <w:hyperlink w:anchor="_top" w:history="1">
        <w:r w:rsidRPr="00B1205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A4629" w:rsidRPr="00151A76" w14:paraId="3D945462" w14:textId="77777777" w:rsidTr="00757352">
        <w:tc>
          <w:tcPr>
            <w:tcW w:w="5000" w:type="pct"/>
            <w:shd w:val="clear" w:color="auto" w:fill="C0C0C0"/>
          </w:tcPr>
          <w:p w14:paraId="4996E9CE" w14:textId="77777777" w:rsidR="006A4629" w:rsidRPr="00151A76" w:rsidRDefault="006A4629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23" w:name="_HRA_Disclaimers"/>
            <w:bookmarkStart w:id="24" w:name="_Toc525571369"/>
            <w:bookmarkStart w:id="25" w:name="_Toc167114276"/>
            <w:bookmarkEnd w:id="23"/>
            <w:r w:rsidRPr="00151A76">
              <w:rPr>
                <w:rFonts w:ascii="Verdana" w:hAnsi="Verdana"/>
                <w:i w:val="0"/>
                <w:iCs w:val="0"/>
                <w:color w:val="000000"/>
              </w:rPr>
              <w:t>HRA Disclaimers</w:t>
            </w:r>
            <w:bookmarkEnd w:id="24"/>
            <w:bookmarkEnd w:id="25"/>
          </w:p>
        </w:tc>
      </w:tr>
    </w:tbl>
    <w:p w14:paraId="7E76178D" w14:textId="77777777" w:rsidR="006A4629" w:rsidRPr="00151A76" w:rsidRDefault="006A4629" w:rsidP="00D076A9">
      <w:pPr>
        <w:spacing w:before="120" w:after="120"/>
        <w:rPr>
          <w:rFonts w:ascii="Verdana" w:hAnsi="Verdana"/>
          <w:color w:val="000000"/>
        </w:rPr>
      </w:pPr>
      <w:r w:rsidRPr="00151A76">
        <w:rPr>
          <w:rFonts w:ascii="Verdana" w:hAnsi="Verdana"/>
          <w:color w:val="000000"/>
        </w:rPr>
        <w:t xml:space="preserve">The following disclaimer about Health Reimbursement Accounts will be displayed on the </w:t>
      </w:r>
      <w:r w:rsidRPr="00D076A9">
        <w:rPr>
          <w:rFonts w:ascii="Verdana" w:hAnsi="Verdana"/>
          <w:bCs/>
          <w:color w:val="000000"/>
        </w:rPr>
        <w:t>Prescription Refill Summary, MChoice Transfer and MChoice Retail to Mail Transfer screen (OMS)</w:t>
      </w:r>
      <w:r w:rsidRPr="00151A76">
        <w:rPr>
          <w:rFonts w:ascii="Verdana" w:hAnsi="Verdana"/>
          <w:color w:val="000000"/>
        </w:rPr>
        <w:t xml:space="preserve"> screens:</w:t>
      </w:r>
    </w:p>
    <w:p w14:paraId="2BE25EEA" w14:textId="3E1791FD" w:rsidR="006A4629" w:rsidRPr="00151A76" w:rsidRDefault="006A4629" w:rsidP="00D076A9">
      <w:pPr>
        <w:spacing w:before="120" w:after="120"/>
        <w:rPr>
          <w:rFonts w:ascii="Verdana" w:hAnsi="Verdana"/>
          <w:color w:val="000000"/>
        </w:rPr>
      </w:pPr>
      <w:r w:rsidRPr="00151A76">
        <w:rPr>
          <w:rFonts w:ascii="Verdana" w:hAnsi="Verdana"/>
          <w:color w:val="000000"/>
        </w:rPr>
        <w:lastRenderedPageBreak/>
        <w:t>“HRA contributions are calculated based on a single claim transaction. The amount due is subject to change after processing</w:t>
      </w:r>
      <w:r w:rsidR="0063354B" w:rsidRPr="00151A76">
        <w:rPr>
          <w:rFonts w:ascii="Verdana" w:hAnsi="Verdana"/>
          <w:color w:val="000000"/>
        </w:rPr>
        <w:t>.”</w:t>
      </w:r>
    </w:p>
    <w:p w14:paraId="265FF20E" w14:textId="77777777" w:rsidR="006A4629" w:rsidRPr="00151A76" w:rsidRDefault="006A4629" w:rsidP="00D076A9">
      <w:pPr>
        <w:spacing w:before="120" w:after="120"/>
        <w:rPr>
          <w:rFonts w:ascii="Verdana" w:hAnsi="Verdana"/>
          <w:color w:val="000000"/>
        </w:rPr>
      </w:pPr>
    </w:p>
    <w:p w14:paraId="49D5BBA8" w14:textId="77777777" w:rsidR="00272F5D" w:rsidRPr="00151A76" w:rsidRDefault="006A4629" w:rsidP="00D076A9">
      <w:pPr>
        <w:spacing w:before="120" w:after="120"/>
        <w:rPr>
          <w:rFonts w:ascii="Verdana" w:hAnsi="Verdana"/>
          <w:color w:val="000000"/>
        </w:rPr>
      </w:pPr>
      <w:r w:rsidRPr="00151A76">
        <w:rPr>
          <w:rFonts w:ascii="Verdana" w:hAnsi="Verdana"/>
          <w:color w:val="000000"/>
        </w:rPr>
        <w:t xml:space="preserve">This disclaimer indicates that the </w:t>
      </w:r>
      <w:proofErr w:type="gramStart"/>
      <w:r w:rsidRPr="00151A76">
        <w:rPr>
          <w:rFonts w:ascii="Verdana" w:hAnsi="Verdana"/>
          <w:color w:val="000000"/>
        </w:rPr>
        <w:t>member’s</w:t>
      </w:r>
      <w:proofErr w:type="gramEnd"/>
      <w:r w:rsidRPr="00151A76">
        <w:rPr>
          <w:rFonts w:ascii="Verdana" w:hAnsi="Verdana"/>
          <w:color w:val="000000"/>
        </w:rPr>
        <w:t xml:space="preserve"> available HRA funds will be calculated into the Amount Due/Participant Pay fields on these screens.</w:t>
      </w:r>
      <w:r w:rsidR="00272F5D" w:rsidRPr="00151A76">
        <w:rPr>
          <w:rFonts w:ascii="Verdana" w:hAnsi="Verdana"/>
          <w:color w:val="000000"/>
        </w:rPr>
        <w:t xml:space="preserve">  However, the cost is factored into each claim on an individual basis, not the </w:t>
      </w:r>
      <w:proofErr w:type="gramStart"/>
      <w:r w:rsidR="00272F5D" w:rsidRPr="00151A76">
        <w:rPr>
          <w:rFonts w:ascii="Verdana" w:hAnsi="Verdana"/>
          <w:color w:val="000000"/>
        </w:rPr>
        <w:t>order as a whole, and</w:t>
      </w:r>
      <w:proofErr w:type="gramEnd"/>
      <w:r w:rsidR="00272F5D" w:rsidRPr="00151A76">
        <w:rPr>
          <w:rFonts w:ascii="Verdana" w:hAnsi="Verdana"/>
          <w:color w:val="000000"/>
        </w:rPr>
        <w:t xml:space="preserve"> may change after processing is complete.</w:t>
      </w:r>
    </w:p>
    <w:p w14:paraId="278CFB31" w14:textId="77777777" w:rsidR="00272F5D" w:rsidRPr="00151A76" w:rsidRDefault="00272F5D" w:rsidP="00D076A9">
      <w:pPr>
        <w:spacing w:before="120" w:after="120"/>
        <w:rPr>
          <w:rFonts w:ascii="Verdana" w:hAnsi="Verdana"/>
          <w:color w:val="000000"/>
        </w:rPr>
      </w:pPr>
    </w:p>
    <w:p w14:paraId="668D5480" w14:textId="77777777" w:rsidR="00272F5D" w:rsidRPr="00AA2512" w:rsidRDefault="00272F5D" w:rsidP="00D076A9">
      <w:pPr>
        <w:spacing w:before="120" w:after="120"/>
        <w:rPr>
          <w:rFonts w:ascii="Verdana" w:hAnsi="Verdana"/>
          <w:b/>
          <w:color w:val="000000"/>
        </w:rPr>
      </w:pPr>
      <w:r w:rsidRPr="00AA2512">
        <w:rPr>
          <w:rFonts w:ascii="Verdana" w:hAnsi="Verdana"/>
          <w:b/>
          <w:color w:val="000000"/>
        </w:rPr>
        <w:t>Example:</w:t>
      </w:r>
    </w:p>
    <w:p w14:paraId="56EF9A33" w14:textId="5C8D16BD" w:rsidR="006A4629" w:rsidRPr="00151A76" w:rsidRDefault="00272F5D" w:rsidP="00D076A9">
      <w:pPr>
        <w:spacing w:before="120" w:after="120"/>
        <w:rPr>
          <w:rFonts w:ascii="Verdana" w:hAnsi="Verdana"/>
          <w:color w:val="000000"/>
        </w:rPr>
      </w:pPr>
      <w:r w:rsidRPr="00151A76">
        <w:rPr>
          <w:rFonts w:ascii="Verdana" w:hAnsi="Verdana"/>
          <w:color w:val="000000"/>
        </w:rPr>
        <w:t xml:space="preserve">A member orders three prescriptions, each with a $10 copay.  The member has $25 left in their HRA account.  The Prescription Refill Summary will show $0 copay for all three </w:t>
      </w:r>
      <w:r w:rsidR="0063354B" w:rsidRPr="00151A76">
        <w:rPr>
          <w:rFonts w:ascii="Verdana" w:hAnsi="Verdana"/>
          <w:color w:val="000000"/>
        </w:rPr>
        <w:t>prescriptions since</w:t>
      </w:r>
      <w:r w:rsidRPr="00151A76">
        <w:rPr>
          <w:rFonts w:ascii="Verdana" w:hAnsi="Verdana"/>
          <w:color w:val="000000"/>
        </w:rPr>
        <w:t xml:space="preserve"> each is calculated separately based on the $25 left in the member’s HRA.  However, once the order </w:t>
      </w:r>
      <w:proofErr w:type="gramStart"/>
      <w:r w:rsidRPr="00151A76">
        <w:rPr>
          <w:rFonts w:ascii="Verdana" w:hAnsi="Verdana"/>
          <w:color w:val="000000"/>
        </w:rPr>
        <w:t>processes</w:t>
      </w:r>
      <w:proofErr w:type="gramEnd"/>
      <w:r w:rsidRPr="00151A76">
        <w:rPr>
          <w:rFonts w:ascii="Verdana" w:hAnsi="Verdana"/>
          <w:color w:val="000000"/>
        </w:rPr>
        <w:t xml:space="preserve"> the member will owe $5 because the total order cost is $30, but only $25 was left in the member’s HRA.</w:t>
      </w:r>
    </w:p>
    <w:p w14:paraId="40FB7F5A" w14:textId="77777777" w:rsidR="005026DE" w:rsidRPr="00151A76" w:rsidRDefault="005026DE" w:rsidP="006A4629">
      <w:pPr>
        <w:rPr>
          <w:rFonts w:ascii="Verdana" w:hAnsi="Verdana"/>
          <w:color w:val="000000"/>
        </w:rPr>
      </w:pPr>
    </w:p>
    <w:p w14:paraId="0B517DF5" w14:textId="77777777" w:rsidR="005026DE" w:rsidRPr="00151A76" w:rsidRDefault="008D697C" w:rsidP="005026DE">
      <w:pPr>
        <w:jc w:val="center"/>
        <w:rPr>
          <w:rFonts w:ascii="Verdana" w:hAnsi="Verdana"/>
          <w:color w:val="000000"/>
        </w:rPr>
      </w:pPr>
      <w:r w:rsidRPr="00CF592C">
        <w:rPr>
          <w:noProof/>
        </w:rPr>
        <w:drawing>
          <wp:inline distT="0" distB="0" distL="0" distR="0" wp14:anchorId="740B9A59" wp14:editId="7C2D489B">
            <wp:extent cx="5486400" cy="2552700"/>
            <wp:effectExtent l="19050" t="19050" r="19050" b="19050"/>
            <wp:docPr id="10" name="Picture 1" descr="C:\Users\UJ30FJ4\AppData\Local\Temp\SNAGHTMLcfa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J30FJ4\AppData\Local\Temp\SNAGHTMLcfa88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27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059E6CF" w14:textId="77777777" w:rsidR="005026DE" w:rsidRPr="00151A76" w:rsidRDefault="005026DE" w:rsidP="006A4629">
      <w:pPr>
        <w:rPr>
          <w:rFonts w:ascii="Verdana" w:hAnsi="Verdana"/>
          <w:color w:val="000000"/>
        </w:rPr>
      </w:pPr>
    </w:p>
    <w:p w14:paraId="23F885FE" w14:textId="057EF9EE" w:rsidR="006A4629" w:rsidRPr="00151A76" w:rsidRDefault="005026DE" w:rsidP="005026DE">
      <w:pPr>
        <w:jc w:val="center"/>
        <w:rPr>
          <w:rFonts w:ascii="Verdana" w:hAnsi="Verdana"/>
          <w:b/>
          <w:color w:val="000000"/>
        </w:rPr>
      </w:pPr>
      <w:r w:rsidRPr="00151A76">
        <w:rPr>
          <w:rFonts w:ascii="Verdana" w:hAnsi="Verdana"/>
          <w:b/>
          <w:color w:val="000000"/>
        </w:rPr>
        <w:t>Refill Summary Screen</w:t>
      </w:r>
      <w:r w:rsidR="00272F5D" w:rsidRPr="00151A76">
        <w:rPr>
          <w:rFonts w:ascii="Verdana" w:hAnsi="Verdana"/>
          <w:b/>
          <w:color w:val="000000"/>
        </w:rPr>
        <w:br/>
      </w:r>
    </w:p>
    <w:p w14:paraId="10391F3E" w14:textId="77777777" w:rsidR="005026DE" w:rsidRPr="00151A76" w:rsidRDefault="008D697C" w:rsidP="005026DE">
      <w:pPr>
        <w:jc w:val="center"/>
        <w:rPr>
          <w:rFonts w:ascii="Verdana" w:hAnsi="Verdana"/>
          <w:b/>
          <w:color w:val="000000"/>
        </w:rPr>
      </w:pPr>
      <w:r w:rsidRPr="00CF592C">
        <w:rPr>
          <w:noProof/>
        </w:rPr>
        <w:drawing>
          <wp:inline distT="0" distB="0" distL="0" distR="0" wp14:anchorId="7047614F" wp14:editId="7D6D0F67">
            <wp:extent cx="5486400" cy="3002280"/>
            <wp:effectExtent l="19050" t="19050" r="19050" b="26670"/>
            <wp:docPr id="11" name="Picture 3" descr="C:\Users\UJ30FJ4\AppData\Local\Temp\SNAGHTMLd060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J30FJ4\AppData\Local\Temp\SNAGHTMLd0604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22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704950" w14:textId="7346E5F7" w:rsidR="005026DE" w:rsidRPr="00151A76" w:rsidRDefault="005026DE" w:rsidP="005026DE">
      <w:pPr>
        <w:jc w:val="center"/>
        <w:rPr>
          <w:rFonts w:ascii="Verdana" w:hAnsi="Verdana"/>
          <w:b/>
          <w:color w:val="000000"/>
        </w:rPr>
      </w:pPr>
      <w:r w:rsidRPr="00151A76">
        <w:rPr>
          <w:rFonts w:ascii="Verdana" w:hAnsi="Verdana"/>
          <w:b/>
          <w:color w:val="000000"/>
        </w:rPr>
        <w:t>MChoice Transfer Screen</w:t>
      </w:r>
    </w:p>
    <w:p w14:paraId="40B98051" w14:textId="77777777" w:rsidR="005026DE" w:rsidRPr="00151A76" w:rsidRDefault="005026DE" w:rsidP="005026DE">
      <w:pPr>
        <w:jc w:val="center"/>
        <w:rPr>
          <w:rFonts w:ascii="Verdana" w:hAnsi="Verdana"/>
          <w:b/>
          <w:color w:val="000000"/>
        </w:rPr>
      </w:pPr>
    </w:p>
    <w:p w14:paraId="277C7FD0" w14:textId="77777777" w:rsidR="004D03B2" w:rsidRDefault="008D697C" w:rsidP="005026DE">
      <w:pPr>
        <w:jc w:val="center"/>
        <w:rPr>
          <w:rFonts w:ascii="Verdana" w:hAnsi="Verdana"/>
          <w:b/>
          <w:color w:val="000000"/>
        </w:rPr>
      </w:pPr>
      <w:r w:rsidRPr="00CF592C">
        <w:rPr>
          <w:noProof/>
        </w:rPr>
        <w:lastRenderedPageBreak/>
        <w:drawing>
          <wp:inline distT="0" distB="0" distL="0" distR="0" wp14:anchorId="5BF4DE6C" wp14:editId="5C05C6C0">
            <wp:extent cx="5486400" cy="3025140"/>
            <wp:effectExtent l="19050" t="19050" r="19050" b="22860"/>
            <wp:docPr id="12" name="Picture 4" descr="C:\Users\UJ30FJ4\AppData\Local\Temp\SNAGHTMLd15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J30FJ4\AppData\Local\Temp\SNAGHTMLd1508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4026FA" w14:textId="01F13204" w:rsidR="005026DE" w:rsidRPr="00151A76" w:rsidRDefault="005026DE" w:rsidP="005026DE">
      <w:pPr>
        <w:jc w:val="center"/>
        <w:rPr>
          <w:rFonts w:ascii="Verdana" w:hAnsi="Verdana"/>
          <w:b/>
          <w:color w:val="000000"/>
        </w:rPr>
      </w:pPr>
      <w:r w:rsidRPr="00151A76">
        <w:rPr>
          <w:rFonts w:ascii="Verdana" w:hAnsi="Verdana"/>
          <w:b/>
          <w:color w:val="000000"/>
        </w:rPr>
        <w:t>MChoice Retail to Mail Transfer screen (OMS)</w:t>
      </w:r>
    </w:p>
    <w:p w14:paraId="2E242B8C" w14:textId="77777777" w:rsidR="006A4629" w:rsidRPr="00176400" w:rsidRDefault="006A4629" w:rsidP="006A4629">
      <w:pPr>
        <w:ind w:left="360"/>
        <w:rPr>
          <w:rFonts w:ascii="Verdana" w:hAnsi="Verdana"/>
        </w:rPr>
      </w:pPr>
    </w:p>
    <w:p w14:paraId="3CA774E6" w14:textId="77777777" w:rsidR="00B1205D" w:rsidRDefault="00B1205D" w:rsidP="00B1205D">
      <w:pPr>
        <w:jc w:val="right"/>
        <w:rPr>
          <w:rFonts w:ascii="Verdana" w:hAnsi="Verdana"/>
        </w:rPr>
      </w:pPr>
      <w:hyperlink w:anchor="_top" w:history="1">
        <w:r w:rsidRPr="00B1205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42AC" w:rsidRPr="009E6DA7" w14:paraId="4BAD29AB" w14:textId="77777777" w:rsidTr="00757352">
        <w:tc>
          <w:tcPr>
            <w:tcW w:w="5000" w:type="pct"/>
            <w:shd w:val="clear" w:color="auto" w:fill="C0C0C0"/>
          </w:tcPr>
          <w:p w14:paraId="7F3C69A0" w14:textId="4CE26DCB" w:rsidR="006342AC" w:rsidRPr="009E6DA7" w:rsidRDefault="009A3DC7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6" w:name="_RxClaim_Disputes"/>
            <w:bookmarkStart w:id="27" w:name="_Disputes_-_RxClaim"/>
            <w:bookmarkStart w:id="28" w:name="_Disputes"/>
            <w:bookmarkStart w:id="29" w:name="_HRA_Disputes"/>
            <w:bookmarkStart w:id="30" w:name="_Toc525571370"/>
            <w:bookmarkStart w:id="31" w:name="_Toc167114277"/>
            <w:bookmarkEnd w:id="26"/>
            <w:bookmarkEnd w:id="27"/>
            <w:bookmarkEnd w:id="28"/>
            <w:bookmarkEnd w:id="29"/>
            <w:r w:rsidRPr="009E6DA7">
              <w:rPr>
                <w:rFonts w:ascii="Verdana" w:hAnsi="Verdana"/>
                <w:i w:val="0"/>
                <w:iCs w:val="0"/>
              </w:rPr>
              <w:t xml:space="preserve">HRA </w:t>
            </w:r>
            <w:r w:rsidR="0091701F" w:rsidRPr="009E6DA7">
              <w:rPr>
                <w:rFonts w:ascii="Verdana" w:hAnsi="Verdana"/>
                <w:i w:val="0"/>
                <w:iCs w:val="0"/>
              </w:rPr>
              <w:t>Disputes</w:t>
            </w:r>
            <w:bookmarkEnd w:id="30"/>
            <w:bookmarkEnd w:id="31"/>
            <w:r w:rsidR="00776103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6871E9D" w14:textId="259ADB5D" w:rsidR="008217A8" w:rsidRPr="00176400" w:rsidRDefault="008217A8" w:rsidP="00D076A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When the </w:t>
      </w:r>
      <w:r w:rsidR="00151A76">
        <w:rPr>
          <w:rFonts w:ascii="Verdana" w:hAnsi="Verdana"/>
        </w:rPr>
        <w:t>member</w:t>
      </w:r>
      <w:r>
        <w:rPr>
          <w:rFonts w:ascii="Verdana" w:hAnsi="Verdana"/>
        </w:rPr>
        <w:t xml:space="preserve"> does not agree with the balance in their HRA account</w:t>
      </w:r>
      <w:r w:rsidR="00647EE7">
        <w:rPr>
          <w:rFonts w:ascii="Verdana" w:hAnsi="Verdana"/>
        </w:rPr>
        <w:t>,</w:t>
      </w:r>
      <w:r>
        <w:rPr>
          <w:rFonts w:ascii="Verdana" w:hAnsi="Verdana"/>
        </w:rPr>
        <w:t xml:space="preserve"> perform the steps below: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6054"/>
        <w:gridCol w:w="6058"/>
      </w:tblGrid>
      <w:tr w:rsidR="006342AC" w:rsidRPr="009E6DA7" w14:paraId="3C7C8E3B" w14:textId="77777777" w:rsidTr="00907DB5">
        <w:tc>
          <w:tcPr>
            <w:tcW w:w="289" w:type="pct"/>
            <w:shd w:val="clear" w:color="auto" w:fill="E6E6E6"/>
          </w:tcPr>
          <w:p w14:paraId="08AE1E1E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Step</w:t>
            </w:r>
          </w:p>
        </w:tc>
        <w:tc>
          <w:tcPr>
            <w:tcW w:w="4711" w:type="pct"/>
            <w:gridSpan w:val="2"/>
            <w:shd w:val="clear" w:color="auto" w:fill="E6E6E6"/>
          </w:tcPr>
          <w:p w14:paraId="1AC61767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 xml:space="preserve">Action </w:t>
            </w:r>
          </w:p>
        </w:tc>
      </w:tr>
      <w:tr w:rsidR="006342AC" w:rsidRPr="009E6DA7" w14:paraId="64B5A018" w14:textId="77777777" w:rsidTr="00907DB5">
        <w:tc>
          <w:tcPr>
            <w:tcW w:w="289" w:type="pct"/>
          </w:tcPr>
          <w:p w14:paraId="11692FAC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1</w:t>
            </w:r>
          </w:p>
        </w:tc>
        <w:tc>
          <w:tcPr>
            <w:tcW w:w="4711" w:type="pct"/>
            <w:gridSpan w:val="2"/>
          </w:tcPr>
          <w:p w14:paraId="15B1E547" w14:textId="40DE57BA" w:rsidR="006342AC" w:rsidRPr="009E6DA7" w:rsidRDefault="00C91B34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Perform </w:t>
            </w:r>
            <w:r w:rsidR="00647EE7" w:rsidRPr="009E6DA7">
              <w:rPr>
                <w:rFonts w:ascii="Verdana" w:hAnsi="Verdana"/>
              </w:rPr>
              <w:t xml:space="preserve">the steps documented </w:t>
            </w:r>
            <w:r w:rsidRPr="009E6DA7">
              <w:rPr>
                <w:rFonts w:ascii="Verdana" w:hAnsi="Verdana"/>
              </w:rPr>
              <w:t>in the</w:t>
            </w:r>
            <w:r w:rsidR="005F3BAE" w:rsidRPr="009E6DA7">
              <w:rPr>
                <w:rFonts w:ascii="Verdana" w:hAnsi="Verdana"/>
              </w:rPr>
              <w:t xml:space="preserve"> </w:t>
            </w:r>
            <w:hyperlink w:anchor="_Account_Balance" w:history="1">
              <w:r w:rsidR="00647EE7" w:rsidRPr="009E6DA7">
                <w:rPr>
                  <w:rStyle w:val="Hyperlink"/>
                  <w:rFonts w:ascii="Verdana" w:hAnsi="Verdana"/>
                </w:rPr>
                <w:t xml:space="preserve">HRA </w:t>
              </w:r>
              <w:r w:rsidR="005F3BAE" w:rsidRPr="009E6DA7">
                <w:rPr>
                  <w:rStyle w:val="Hyperlink"/>
                  <w:rFonts w:ascii="Verdana" w:hAnsi="Verdana"/>
                </w:rPr>
                <w:t>Account Balance RxClaim</w:t>
              </w:r>
            </w:hyperlink>
            <w:r w:rsidR="005F3BAE" w:rsidRPr="009E6DA7">
              <w:rPr>
                <w:rFonts w:ascii="Verdana" w:hAnsi="Verdana"/>
              </w:rPr>
              <w:t xml:space="preserve"> section.</w:t>
            </w:r>
          </w:p>
        </w:tc>
      </w:tr>
      <w:tr w:rsidR="00907DB5" w:rsidRPr="009E6DA7" w14:paraId="7AD6B222" w14:textId="77777777" w:rsidTr="00907DB5">
        <w:trPr>
          <w:trHeight w:val="42"/>
        </w:trPr>
        <w:tc>
          <w:tcPr>
            <w:tcW w:w="289" w:type="pct"/>
            <w:vMerge w:val="restart"/>
          </w:tcPr>
          <w:p w14:paraId="26CBA79D" w14:textId="77777777" w:rsidR="00907DB5" w:rsidRPr="009E6DA7" w:rsidRDefault="00907DB5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lastRenderedPageBreak/>
              <w:t>2</w:t>
            </w:r>
          </w:p>
        </w:tc>
        <w:tc>
          <w:tcPr>
            <w:tcW w:w="4711" w:type="pct"/>
            <w:gridSpan w:val="2"/>
          </w:tcPr>
          <w:p w14:paraId="15731419" w14:textId="29715C6A" w:rsidR="00907DB5" w:rsidRPr="009E6DA7" w:rsidRDefault="00907DB5" w:rsidP="00907DB5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Explain to the </w:t>
            </w:r>
            <w:proofErr w:type="gramStart"/>
            <w:r>
              <w:rPr>
                <w:rFonts w:ascii="Verdana" w:hAnsi="Verdana"/>
              </w:rPr>
              <w:t>member</w:t>
            </w:r>
            <w:proofErr w:type="gramEnd"/>
            <w:r w:rsidRPr="009E6DA7">
              <w:rPr>
                <w:rFonts w:ascii="Verdana" w:hAnsi="Verdana"/>
              </w:rPr>
              <w:t xml:space="preserve"> which claims </w:t>
            </w:r>
            <w:proofErr w:type="gramStart"/>
            <w:r w:rsidRPr="009E6DA7">
              <w:rPr>
                <w:rFonts w:ascii="Verdana" w:hAnsi="Verdana"/>
              </w:rPr>
              <w:t>paid</w:t>
            </w:r>
            <w:proofErr w:type="gramEnd"/>
            <w:r w:rsidRPr="009E6DA7">
              <w:rPr>
                <w:rFonts w:ascii="Verdana" w:hAnsi="Verdana"/>
              </w:rPr>
              <w:t xml:space="preserve"> against the HRA balance, including any medical claims if the HRA is integrated.  Provide details as necessary following</w:t>
            </w:r>
            <w:r>
              <w:rPr>
                <w:rFonts w:ascii="Verdana" w:hAnsi="Verdana"/>
              </w:rPr>
              <w:t xml:space="preserve"> the</w:t>
            </w:r>
            <w:r w:rsidRPr="009E6DA7">
              <w:rPr>
                <w:rFonts w:ascii="Verdana" w:hAnsi="Verdana"/>
              </w:rPr>
              <w:t xml:space="preserve"> </w:t>
            </w:r>
            <w:hyperlink r:id="rId20" w:anchor="!/view?docid=5b354e50-0d15-42d0-b9c2-0711ea02d9ce" w:history="1">
              <w:r w:rsidR="00E84E90">
                <w:rPr>
                  <w:rStyle w:val="Hyperlink"/>
                  <w:rFonts w:ascii="Verdana" w:hAnsi="Verdana"/>
                </w:rPr>
                <w:t>HIPAA Grid (028920)</w:t>
              </w:r>
            </w:hyperlink>
            <w:r w:rsidRPr="009E6DA7">
              <w:rPr>
                <w:rFonts w:ascii="Verdana" w:hAnsi="Verdana"/>
              </w:rPr>
              <w:t>.</w:t>
            </w:r>
          </w:p>
        </w:tc>
      </w:tr>
      <w:tr w:rsidR="00F92530" w:rsidRPr="009E6DA7" w14:paraId="6A017154" w14:textId="77777777" w:rsidTr="00907DB5">
        <w:trPr>
          <w:trHeight w:val="42"/>
        </w:trPr>
        <w:tc>
          <w:tcPr>
            <w:tcW w:w="289" w:type="pct"/>
            <w:vMerge/>
          </w:tcPr>
          <w:p w14:paraId="56FC7DE3" w14:textId="77777777" w:rsidR="00F92530" w:rsidRPr="009E6DA7" w:rsidRDefault="00F92530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55" w:type="pct"/>
            <w:shd w:val="clear" w:color="auto" w:fill="D9D9D9" w:themeFill="background1" w:themeFillShade="D9"/>
          </w:tcPr>
          <w:p w14:paraId="2C070DCE" w14:textId="1B6F8F78" w:rsidR="00F92530" w:rsidRPr="00F92530" w:rsidRDefault="00F92530" w:rsidP="00F9253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92530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356" w:type="pct"/>
            <w:shd w:val="clear" w:color="auto" w:fill="D9D9D9" w:themeFill="background1" w:themeFillShade="D9"/>
          </w:tcPr>
          <w:p w14:paraId="2F765757" w14:textId="7221C87B" w:rsidR="00F92530" w:rsidRPr="00F92530" w:rsidRDefault="00F92530" w:rsidP="00F9253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92530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F92530" w:rsidRPr="009E6DA7" w14:paraId="61C8F057" w14:textId="77777777" w:rsidTr="00907DB5">
        <w:trPr>
          <w:trHeight w:val="42"/>
        </w:trPr>
        <w:tc>
          <w:tcPr>
            <w:tcW w:w="289" w:type="pct"/>
            <w:vMerge/>
          </w:tcPr>
          <w:p w14:paraId="5465A3B8" w14:textId="77777777" w:rsidR="00F92530" w:rsidRPr="009E6DA7" w:rsidRDefault="00F92530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55" w:type="pct"/>
          </w:tcPr>
          <w:p w14:paraId="16F72841" w14:textId="4425FAFD" w:rsidR="00F92530" w:rsidRPr="009E6DA7" w:rsidRDefault="00F92530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member’s dispute is valid (where a claim </w:t>
            </w:r>
            <w:r w:rsidR="0063354B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processed incorrectly against the HRA, prescription never received/lost in transit, etcetera)</w:t>
            </w:r>
          </w:p>
        </w:tc>
        <w:tc>
          <w:tcPr>
            <w:tcW w:w="2356" w:type="pct"/>
          </w:tcPr>
          <w:p w14:paraId="5A469B84" w14:textId="13B3BA4C" w:rsidR="00F92530" w:rsidRPr="009E6DA7" w:rsidRDefault="00F92530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the CIF for client-specific instructions or if no client-specific instructions are noted in the CIF, send an Account Executive Task as per guidelines noted in the </w:t>
            </w:r>
            <w:hyperlink r:id="rId21" w:anchor="!/view?docid=497dcdb2-2c97-4a3a-afe9-1fa95f6dd734" w:history="1">
              <w:r w:rsidR="00696773">
                <w:rPr>
                  <w:rStyle w:val="Hyperlink"/>
                  <w:rFonts w:ascii="Verdana" w:hAnsi="Verdana"/>
                </w:rPr>
                <w:t>Account Executive Consideration Task (AE Task) (027240)</w:t>
              </w:r>
            </w:hyperlink>
          </w:p>
        </w:tc>
      </w:tr>
      <w:tr w:rsidR="00F92530" w:rsidRPr="009E6DA7" w14:paraId="22BFA66D" w14:textId="77777777" w:rsidTr="00907DB5">
        <w:trPr>
          <w:trHeight w:val="42"/>
        </w:trPr>
        <w:tc>
          <w:tcPr>
            <w:tcW w:w="289" w:type="pct"/>
            <w:vMerge/>
          </w:tcPr>
          <w:p w14:paraId="74B92E31" w14:textId="77777777" w:rsidR="00F92530" w:rsidRPr="009E6DA7" w:rsidRDefault="00F92530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55" w:type="pct"/>
          </w:tcPr>
          <w:p w14:paraId="09FD57A2" w14:textId="70FEAD94" w:rsidR="00F92530" w:rsidRPr="009E6DA7" w:rsidRDefault="00907DB5" w:rsidP="00F9253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A</w:t>
            </w:r>
            <w:r w:rsidR="00F92530" w:rsidRPr="00F92530">
              <w:rPr>
                <w:rFonts w:ascii="Verdana" w:hAnsi="Verdana"/>
              </w:rPr>
              <w:t xml:space="preserve"> prescription was processed through the insurance and the HRA was used to pay for the claim but should not have been</w:t>
            </w:r>
          </w:p>
        </w:tc>
        <w:tc>
          <w:tcPr>
            <w:tcW w:w="2356" w:type="pct"/>
          </w:tcPr>
          <w:p w14:paraId="6A495F21" w14:textId="136DEA27" w:rsidR="00F92530" w:rsidRDefault="00F92530" w:rsidP="00F9253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pharmacy would need to </w:t>
            </w:r>
            <w:proofErr w:type="gramStart"/>
            <w:r>
              <w:rPr>
                <w:rFonts w:ascii="Verdana" w:hAnsi="Verdana"/>
              </w:rPr>
              <w:t>reverse out</w:t>
            </w:r>
            <w:proofErr w:type="gramEnd"/>
            <w:r>
              <w:rPr>
                <w:rFonts w:ascii="Verdana" w:hAnsi="Verdana"/>
              </w:rPr>
              <w:t xml:space="preserve"> the claim and reprocess without using the insurance.</w:t>
            </w:r>
          </w:p>
          <w:p w14:paraId="7F2DFFEA" w14:textId="53D769A9" w:rsidR="00F92530" w:rsidRPr="009E6DA7" w:rsidRDefault="00F92530" w:rsidP="00D076A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F92530" w:rsidRPr="009E6DA7" w14:paraId="68A4B53C" w14:textId="77777777" w:rsidTr="00907DB5">
        <w:trPr>
          <w:trHeight w:val="42"/>
        </w:trPr>
        <w:tc>
          <w:tcPr>
            <w:tcW w:w="289" w:type="pct"/>
            <w:vMerge/>
          </w:tcPr>
          <w:p w14:paraId="2D606529" w14:textId="77777777" w:rsidR="00F92530" w:rsidRPr="009E6DA7" w:rsidRDefault="00F92530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55" w:type="pct"/>
          </w:tcPr>
          <w:p w14:paraId="6A44A310" w14:textId="7B5A3EB6" w:rsidR="00F92530" w:rsidRPr="009E6DA7" w:rsidRDefault="00F92530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member is disputing a medical claim</w:t>
            </w:r>
          </w:p>
        </w:tc>
        <w:tc>
          <w:tcPr>
            <w:tcW w:w="2356" w:type="pct"/>
          </w:tcPr>
          <w:p w14:paraId="6615AD42" w14:textId="26FCA9B0" w:rsidR="00F92530" w:rsidRPr="009E6DA7" w:rsidRDefault="00907DB5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the CIF for client-specific instructions and/or refer member to the medical provider as appropriate</w:t>
            </w:r>
          </w:p>
        </w:tc>
      </w:tr>
    </w:tbl>
    <w:p w14:paraId="197CC541" w14:textId="77777777" w:rsidR="00E76395" w:rsidRDefault="00E76395">
      <w:bookmarkStart w:id="32" w:name="_QL_Account_Balance"/>
      <w:bookmarkStart w:id="33" w:name="_QL_Disputes"/>
      <w:bookmarkStart w:id="34" w:name="_Disputes_-_QL"/>
      <w:bookmarkEnd w:id="32"/>
      <w:bookmarkEnd w:id="33"/>
      <w:bookmarkEnd w:id="34"/>
    </w:p>
    <w:bookmarkStart w:id="35" w:name="_Log_Activity"/>
    <w:bookmarkEnd w:id="35"/>
    <w:p w14:paraId="5A2CB0A7" w14:textId="77777777" w:rsidR="005574FB" w:rsidRDefault="001305E0" w:rsidP="005574FB">
      <w:pPr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5574FB" w:rsidRPr="00B1205D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574FB" w:rsidRPr="009E6DA7" w14:paraId="356D5744" w14:textId="77777777" w:rsidTr="00014A03">
        <w:tc>
          <w:tcPr>
            <w:tcW w:w="5000" w:type="pct"/>
            <w:shd w:val="clear" w:color="auto" w:fill="C0C0C0"/>
          </w:tcPr>
          <w:p w14:paraId="7F81E64F" w14:textId="77777777" w:rsidR="005574FB" w:rsidRPr="009E6DA7" w:rsidRDefault="007925C9" w:rsidP="00776103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6" w:name="_Toc525571372"/>
            <w:bookmarkStart w:id="37" w:name="_Toc167114278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5574FB">
              <w:rPr>
                <w:rFonts w:ascii="Verdana" w:hAnsi="Verdana"/>
                <w:i w:val="0"/>
                <w:iCs w:val="0"/>
              </w:rPr>
              <w:t>Document</w:t>
            </w:r>
            <w:bookmarkEnd w:id="36"/>
            <w:r>
              <w:rPr>
                <w:rFonts w:ascii="Verdana" w:hAnsi="Verdana"/>
                <w:i w:val="0"/>
                <w:iCs w:val="0"/>
              </w:rPr>
              <w:t>s</w:t>
            </w:r>
            <w:bookmarkEnd w:id="37"/>
            <w:r w:rsidR="00776103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45E5D273" w14:textId="6D183EEC" w:rsidR="00014A03" w:rsidRDefault="00696773" w:rsidP="00253AC8">
      <w:pPr>
        <w:rPr>
          <w:rFonts w:ascii="Verdana" w:hAnsi="Verdana"/>
          <w:bCs/>
          <w:color w:val="333333"/>
        </w:rPr>
      </w:pPr>
      <w:hyperlink r:id="rId22" w:anchor="!/view?docid=bdac0c67-5fee-47ba-a3aa-aab84900cf78" w:tgtFrame="_top" w:history="1">
        <w:r>
          <w:rPr>
            <w:rStyle w:val="Hyperlink"/>
            <w:rFonts w:ascii="Verdana" w:hAnsi="Verdana"/>
            <w:bCs/>
          </w:rPr>
          <w:t>Log Activity/Capture Activity Codes (005164)</w:t>
        </w:r>
      </w:hyperlink>
      <w:r w:rsidR="00014A03">
        <w:rPr>
          <w:rFonts w:ascii="Verdana" w:hAnsi="Verdana"/>
          <w:bCs/>
          <w:color w:val="333333"/>
        </w:rPr>
        <w:t>.</w:t>
      </w:r>
    </w:p>
    <w:p w14:paraId="3288D507" w14:textId="786DCACB" w:rsidR="00014A03" w:rsidRPr="00253AC8" w:rsidRDefault="00696773" w:rsidP="178DDC97">
      <w:pPr>
        <w:rPr>
          <w:rFonts w:ascii="Verdana" w:hAnsi="Verdana"/>
          <w:b/>
          <w:bCs/>
          <w:color w:val="000000" w:themeColor="text1"/>
        </w:rPr>
      </w:pPr>
      <w:hyperlink r:id="rId23" w:anchor="!/view?docid=c1f1028b-e42c-4b4f-a4cf-cc0b42c91606">
        <w:r>
          <w:rPr>
            <w:rFonts w:ascii="Verdana" w:hAnsi="Verdana" w:cs="Verdana"/>
            <w:color w:val="0000FF"/>
            <w:u w:val="single"/>
          </w:rPr>
          <w:t>Customer Care Abbreviations, Definitions, and Terms Index (017428)</w:t>
        </w:r>
      </w:hyperlink>
    </w:p>
    <w:p w14:paraId="7B9AC2D1" w14:textId="6FA5A171" w:rsidR="6245675E" w:rsidRDefault="00B17C38" w:rsidP="178DDC97">
      <w:pPr>
        <w:rPr>
          <w:rFonts w:ascii="Verdana" w:hAnsi="Verdana" w:cs="Verdana"/>
          <w:color w:val="0000FF"/>
          <w:u w:val="single"/>
        </w:rPr>
      </w:pPr>
      <w:hyperlink r:id="rId24" w:anchor="!/view?docid=be58f9e6-2fde-4398-bce1-6f862189f89c" w:history="1">
        <w:r>
          <w:rPr>
            <w:rStyle w:val="Hyperlink"/>
            <w:rFonts w:ascii="Verdana" w:hAnsi="Verdana" w:cs="Verdana"/>
          </w:rPr>
          <w:t>Billing &amp; Payments Index (049663)</w:t>
        </w:r>
      </w:hyperlink>
    </w:p>
    <w:p w14:paraId="605B884D" w14:textId="77777777" w:rsidR="00014A03" w:rsidRDefault="00014A03" w:rsidP="00253AC8">
      <w:pPr>
        <w:rPr>
          <w:rFonts w:ascii="Verdana" w:hAnsi="Verdana"/>
          <w:b/>
          <w:color w:val="000000" w:themeColor="text1"/>
        </w:rPr>
      </w:pPr>
    </w:p>
    <w:p w14:paraId="3EB99B34" w14:textId="3BD3E7A3" w:rsidR="00253AC8" w:rsidRDefault="00253AC8" w:rsidP="00253AC8">
      <w:pPr>
        <w:rPr>
          <w:rFonts w:ascii="Verdana" w:hAnsi="Verdana"/>
          <w:color w:val="0000FF"/>
          <w:u w:val="single"/>
        </w:rPr>
      </w:pPr>
      <w:r w:rsidRPr="00253AC8">
        <w:rPr>
          <w:rFonts w:ascii="Verdana" w:hAnsi="Verdana"/>
          <w:b/>
          <w:color w:val="000000" w:themeColor="text1"/>
        </w:rPr>
        <w:t xml:space="preserve">Parent Document:  </w:t>
      </w:r>
      <w:hyperlink r:id="rId25" w:tgtFrame="_blank" w:history="1">
        <w:r w:rsidRPr="0044606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78FD368" w14:textId="37A2CC5A" w:rsidR="005A64DA" w:rsidRDefault="00B1205D" w:rsidP="005A64DA">
      <w:pPr>
        <w:jc w:val="right"/>
        <w:rPr>
          <w:rFonts w:ascii="Verdana" w:hAnsi="Verdana"/>
        </w:rPr>
      </w:pPr>
      <w:hyperlink w:anchor="_top" w:history="1">
        <w:r w:rsidRPr="00B1205D">
          <w:rPr>
            <w:rStyle w:val="Hyperlink"/>
            <w:rFonts w:ascii="Verdana" w:hAnsi="Verdana"/>
          </w:rPr>
          <w:t>Top of the Document</w:t>
        </w:r>
      </w:hyperlink>
    </w:p>
    <w:p w14:paraId="73AE2933" w14:textId="77777777" w:rsidR="00115944" w:rsidRPr="00C247CB" w:rsidRDefault="00061AD2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7B6F835C" w14:textId="07677F8E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r w:rsidR="003661E8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000F47C1" w14:textId="77777777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AA2512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50F26" w14:textId="77777777" w:rsidR="0097456B" w:rsidRDefault="0097456B">
      <w:r>
        <w:separator/>
      </w:r>
    </w:p>
  </w:endnote>
  <w:endnote w:type="continuationSeparator" w:id="0">
    <w:p w14:paraId="76340583" w14:textId="77777777" w:rsidR="0097456B" w:rsidRDefault="0097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F792D" w14:textId="77777777" w:rsidR="000A46A4" w:rsidRDefault="000A46A4" w:rsidP="00F46B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E85AFD" w14:textId="77777777" w:rsidR="000A46A4" w:rsidRDefault="000A46A4" w:rsidP="000A46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EB4D1" w14:textId="77777777" w:rsidR="000A46A4" w:rsidRDefault="000A46A4" w:rsidP="00F46B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103">
      <w:rPr>
        <w:rStyle w:val="PageNumber"/>
        <w:noProof/>
      </w:rPr>
      <w:t>11</w:t>
    </w:r>
    <w:r>
      <w:rPr>
        <w:rStyle w:val="PageNumber"/>
      </w:rPr>
      <w:fldChar w:fldCharType="end"/>
    </w:r>
  </w:p>
  <w:p w14:paraId="0FDBACB1" w14:textId="77777777" w:rsidR="00C476E1" w:rsidRPr="000A46A4" w:rsidRDefault="00C476E1" w:rsidP="000A46A4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D965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CA16C" w14:textId="77777777" w:rsidR="0097456B" w:rsidRDefault="0097456B">
      <w:r>
        <w:separator/>
      </w:r>
    </w:p>
  </w:footnote>
  <w:footnote w:type="continuationSeparator" w:id="0">
    <w:p w14:paraId="25D4302C" w14:textId="77777777" w:rsidR="0097456B" w:rsidRDefault="00974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6AB6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340F5"/>
    <w:multiLevelType w:val="hybridMultilevel"/>
    <w:tmpl w:val="4C6A06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33D7F"/>
    <w:multiLevelType w:val="hybridMultilevel"/>
    <w:tmpl w:val="09263852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577B"/>
    <w:multiLevelType w:val="hybridMultilevel"/>
    <w:tmpl w:val="9AB0C1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5B64"/>
    <w:multiLevelType w:val="multilevel"/>
    <w:tmpl w:val="6AA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73939"/>
    <w:multiLevelType w:val="hybridMultilevel"/>
    <w:tmpl w:val="EE9EA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125B3"/>
    <w:multiLevelType w:val="hybridMultilevel"/>
    <w:tmpl w:val="F6D025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B91F94"/>
    <w:multiLevelType w:val="hybridMultilevel"/>
    <w:tmpl w:val="6AAA9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43E84"/>
    <w:multiLevelType w:val="hybridMultilevel"/>
    <w:tmpl w:val="0E80AED4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141448"/>
    <w:multiLevelType w:val="hybridMultilevel"/>
    <w:tmpl w:val="85662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6A9C36A6"/>
    <w:multiLevelType w:val="hybridMultilevel"/>
    <w:tmpl w:val="76621C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75234456">
    <w:abstractNumId w:val="3"/>
  </w:num>
  <w:num w:numId="2" w16cid:durableId="2128544689">
    <w:abstractNumId w:val="5"/>
  </w:num>
  <w:num w:numId="3" w16cid:durableId="87653640">
    <w:abstractNumId w:val="11"/>
  </w:num>
  <w:num w:numId="4" w16cid:durableId="249701997">
    <w:abstractNumId w:val="2"/>
  </w:num>
  <w:num w:numId="5" w16cid:durableId="858155471">
    <w:abstractNumId w:val="7"/>
  </w:num>
  <w:num w:numId="6" w16cid:durableId="816454782">
    <w:abstractNumId w:val="6"/>
  </w:num>
  <w:num w:numId="7" w16cid:durableId="580913677">
    <w:abstractNumId w:val="8"/>
  </w:num>
  <w:num w:numId="8" w16cid:durableId="684673024">
    <w:abstractNumId w:val="10"/>
  </w:num>
  <w:num w:numId="9" w16cid:durableId="802816808">
    <w:abstractNumId w:val="12"/>
  </w:num>
  <w:num w:numId="10" w16cid:durableId="603728720">
    <w:abstractNumId w:val="0"/>
  </w:num>
  <w:num w:numId="11" w16cid:durableId="427891792">
    <w:abstractNumId w:val="4"/>
  </w:num>
  <w:num w:numId="12" w16cid:durableId="97452526">
    <w:abstractNumId w:val="9"/>
  </w:num>
  <w:num w:numId="13" w16cid:durableId="1101879478">
    <w:abstractNumId w:val="1"/>
  </w:num>
  <w:num w:numId="14" w16cid:durableId="11865607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D18"/>
    <w:rsid w:val="00006BC6"/>
    <w:rsid w:val="00011F18"/>
    <w:rsid w:val="00014A03"/>
    <w:rsid w:val="00015A2E"/>
    <w:rsid w:val="00024F3D"/>
    <w:rsid w:val="0003092C"/>
    <w:rsid w:val="00035BED"/>
    <w:rsid w:val="00043792"/>
    <w:rsid w:val="00053F44"/>
    <w:rsid w:val="00061AD2"/>
    <w:rsid w:val="000631D4"/>
    <w:rsid w:val="00072C14"/>
    <w:rsid w:val="0007620A"/>
    <w:rsid w:val="0008665F"/>
    <w:rsid w:val="00093437"/>
    <w:rsid w:val="00095AB5"/>
    <w:rsid w:val="00095ED2"/>
    <w:rsid w:val="000A00C1"/>
    <w:rsid w:val="000A46A4"/>
    <w:rsid w:val="000A6B88"/>
    <w:rsid w:val="000B3C4C"/>
    <w:rsid w:val="000B656F"/>
    <w:rsid w:val="000B72DF"/>
    <w:rsid w:val="000D0F7F"/>
    <w:rsid w:val="000D1870"/>
    <w:rsid w:val="000D3D28"/>
    <w:rsid w:val="000D6714"/>
    <w:rsid w:val="000E33D9"/>
    <w:rsid w:val="000E77C8"/>
    <w:rsid w:val="000F0D1B"/>
    <w:rsid w:val="00115944"/>
    <w:rsid w:val="0012373E"/>
    <w:rsid w:val="001305E0"/>
    <w:rsid w:val="001360A5"/>
    <w:rsid w:val="00151A76"/>
    <w:rsid w:val="001560C4"/>
    <w:rsid w:val="0016273A"/>
    <w:rsid w:val="00176400"/>
    <w:rsid w:val="001945E5"/>
    <w:rsid w:val="001954E5"/>
    <w:rsid w:val="001A194F"/>
    <w:rsid w:val="001A2F0C"/>
    <w:rsid w:val="001B1897"/>
    <w:rsid w:val="001B3879"/>
    <w:rsid w:val="001D531A"/>
    <w:rsid w:val="001F1218"/>
    <w:rsid w:val="001F16CB"/>
    <w:rsid w:val="00201239"/>
    <w:rsid w:val="002016B4"/>
    <w:rsid w:val="00204FBB"/>
    <w:rsid w:val="002055CF"/>
    <w:rsid w:val="002151BC"/>
    <w:rsid w:val="002174AC"/>
    <w:rsid w:val="0022608A"/>
    <w:rsid w:val="00234DFC"/>
    <w:rsid w:val="0024000E"/>
    <w:rsid w:val="00243EBB"/>
    <w:rsid w:val="00253998"/>
    <w:rsid w:val="00253AC8"/>
    <w:rsid w:val="00255C6B"/>
    <w:rsid w:val="002562F4"/>
    <w:rsid w:val="00261B99"/>
    <w:rsid w:val="00265D86"/>
    <w:rsid w:val="00272F5D"/>
    <w:rsid w:val="0027737E"/>
    <w:rsid w:val="0028215B"/>
    <w:rsid w:val="00291CE8"/>
    <w:rsid w:val="00296127"/>
    <w:rsid w:val="00296765"/>
    <w:rsid w:val="002B1333"/>
    <w:rsid w:val="002B593E"/>
    <w:rsid w:val="002B5FF8"/>
    <w:rsid w:val="002B71BC"/>
    <w:rsid w:val="002C63AA"/>
    <w:rsid w:val="002D70C2"/>
    <w:rsid w:val="002F1F92"/>
    <w:rsid w:val="002F3BF6"/>
    <w:rsid w:val="00311FB9"/>
    <w:rsid w:val="003211E2"/>
    <w:rsid w:val="00321754"/>
    <w:rsid w:val="00323681"/>
    <w:rsid w:val="0033143E"/>
    <w:rsid w:val="00352C5D"/>
    <w:rsid w:val="0035332D"/>
    <w:rsid w:val="003661E8"/>
    <w:rsid w:val="003725A1"/>
    <w:rsid w:val="00384861"/>
    <w:rsid w:val="003868A2"/>
    <w:rsid w:val="00391D71"/>
    <w:rsid w:val="0039277A"/>
    <w:rsid w:val="00392A5B"/>
    <w:rsid w:val="003A26CB"/>
    <w:rsid w:val="003A6D70"/>
    <w:rsid w:val="003B1F86"/>
    <w:rsid w:val="003B74DC"/>
    <w:rsid w:val="003C2DB0"/>
    <w:rsid w:val="003C4627"/>
    <w:rsid w:val="003E6C1A"/>
    <w:rsid w:val="0040640A"/>
    <w:rsid w:val="00406DB5"/>
    <w:rsid w:val="00416CC6"/>
    <w:rsid w:val="00420E55"/>
    <w:rsid w:val="00421AE1"/>
    <w:rsid w:val="0042336D"/>
    <w:rsid w:val="00443F8C"/>
    <w:rsid w:val="00450A1F"/>
    <w:rsid w:val="00452A22"/>
    <w:rsid w:val="00457EAE"/>
    <w:rsid w:val="00470564"/>
    <w:rsid w:val="004768BE"/>
    <w:rsid w:val="00477F73"/>
    <w:rsid w:val="0048355A"/>
    <w:rsid w:val="00496996"/>
    <w:rsid w:val="004B096B"/>
    <w:rsid w:val="004D03B2"/>
    <w:rsid w:val="004D2563"/>
    <w:rsid w:val="004D3C53"/>
    <w:rsid w:val="004E0AD5"/>
    <w:rsid w:val="004E665D"/>
    <w:rsid w:val="004E7914"/>
    <w:rsid w:val="004F5A81"/>
    <w:rsid w:val="004F63EA"/>
    <w:rsid w:val="005026DE"/>
    <w:rsid w:val="00512486"/>
    <w:rsid w:val="00513BEF"/>
    <w:rsid w:val="00517CF1"/>
    <w:rsid w:val="0052465B"/>
    <w:rsid w:val="00524CDD"/>
    <w:rsid w:val="005273E8"/>
    <w:rsid w:val="00540E5A"/>
    <w:rsid w:val="00541692"/>
    <w:rsid w:val="00542D9A"/>
    <w:rsid w:val="00552794"/>
    <w:rsid w:val="005574FB"/>
    <w:rsid w:val="0056128E"/>
    <w:rsid w:val="00563796"/>
    <w:rsid w:val="00566214"/>
    <w:rsid w:val="00575EAB"/>
    <w:rsid w:val="00582E85"/>
    <w:rsid w:val="005910B5"/>
    <w:rsid w:val="005A11EC"/>
    <w:rsid w:val="005A6118"/>
    <w:rsid w:val="005A64DA"/>
    <w:rsid w:val="005C1D83"/>
    <w:rsid w:val="005C74D5"/>
    <w:rsid w:val="005D4B93"/>
    <w:rsid w:val="005D4FCC"/>
    <w:rsid w:val="005E650E"/>
    <w:rsid w:val="005F3BAE"/>
    <w:rsid w:val="006023DC"/>
    <w:rsid w:val="00602837"/>
    <w:rsid w:val="00604F5D"/>
    <w:rsid w:val="0060568A"/>
    <w:rsid w:val="00620B0B"/>
    <w:rsid w:val="00622D77"/>
    <w:rsid w:val="00627F34"/>
    <w:rsid w:val="0063354B"/>
    <w:rsid w:val="006342AC"/>
    <w:rsid w:val="00636B18"/>
    <w:rsid w:val="00637CA1"/>
    <w:rsid w:val="00644CFF"/>
    <w:rsid w:val="00647EE7"/>
    <w:rsid w:val="006528CD"/>
    <w:rsid w:val="006545ED"/>
    <w:rsid w:val="00661F26"/>
    <w:rsid w:val="0066785D"/>
    <w:rsid w:val="00674A16"/>
    <w:rsid w:val="00691E10"/>
    <w:rsid w:val="00694771"/>
    <w:rsid w:val="00696773"/>
    <w:rsid w:val="006A0481"/>
    <w:rsid w:val="006A4629"/>
    <w:rsid w:val="006C08A5"/>
    <w:rsid w:val="006C653F"/>
    <w:rsid w:val="006D264B"/>
    <w:rsid w:val="006E0719"/>
    <w:rsid w:val="006F7DFC"/>
    <w:rsid w:val="00704AF2"/>
    <w:rsid w:val="00710E68"/>
    <w:rsid w:val="00714BA0"/>
    <w:rsid w:val="00717926"/>
    <w:rsid w:val="007269B6"/>
    <w:rsid w:val="00726D66"/>
    <w:rsid w:val="00726E7A"/>
    <w:rsid w:val="0073294A"/>
    <w:rsid w:val="00732E52"/>
    <w:rsid w:val="00750E10"/>
    <w:rsid w:val="00752801"/>
    <w:rsid w:val="007540D0"/>
    <w:rsid w:val="00757352"/>
    <w:rsid w:val="0076313C"/>
    <w:rsid w:val="00764CA9"/>
    <w:rsid w:val="00776103"/>
    <w:rsid w:val="00780E1C"/>
    <w:rsid w:val="00785118"/>
    <w:rsid w:val="00786BEB"/>
    <w:rsid w:val="007925C9"/>
    <w:rsid w:val="00797812"/>
    <w:rsid w:val="00797A4B"/>
    <w:rsid w:val="007B120B"/>
    <w:rsid w:val="007C77DD"/>
    <w:rsid w:val="007E1E89"/>
    <w:rsid w:val="007E3EA6"/>
    <w:rsid w:val="007F4167"/>
    <w:rsid w:val="008042E1"/>
    <w:rsid w:val="00804D63"/>
    <w:rsid w:val="00806B9D"/>
    <w:rsid w:val="00806CC6"/>
    <w:rsid w:val="00812777"/>
    <w:rsid w:val="008217A8"/>
    <w:rsid w:val="0084129E"/>
    <w:rsid w:val="00843390"/>
    <w:rsid w:val="00846373"/>
    <w:rsid w:val="00855A33"/>
    <w:rsid w:val="008568AE"/>
    <w:rsid w:val="00860590"/>
    <w:rsid w:val="008614E8"/>
    <w:rsid w:val="00862DCC"/>
    <w:rsid w:val="00867EDF"/>
    <w:rsid w:val="00873725"/>
    <w:rsid w:val="00875F0D"/>
    <w:rsid w:val="00876CEC"/>
    <w:rsid w:val="00877414"/>
    <w:rsid w:val="008A03B7"/>
    <w:rsid w:val="008A3B29"/>
    <w:rsid w:val="008B75DE"/>
    <w:rsid w:val="008C2197"/>
    <w:rsid w:val="008C3493"/>
    <w:rsid w:val="008C4949"/>
    <w:rsid w:val="008C6D25"/>
    <w:rsid w:val="008C6FF4"/>
    <w:rsid w:val="008D11A6"/>
    <w:rsid w:val="008D1F7B"/>
    <w:rsid w:val="008D2D64"/>
    <w:rsid w:val="008D697C"/>
    <w:rsid w:val="008E45E6"/>
    <w:rsid w:val="008F1213"/>
    <w:rsid w:val="00900C6C"/>
    <w:rsid w:val="00902ABF"/>
    <w:rsid w:val="00902E07"/>
    <w:rsid w:val="00907B67"/>
    <w:rsid w:val="00907DB5"/>
    <w:rsid w:val="00915690"/>
    <w:rsid w:val="0091701F"/>
    <w:rsid w:val="009174B8"/>
    <w:rsid w:val="00926AC1"/>
    <w:rsid w:val="00947783"/>
    <w:rsid w:val="0095073C"/>
    <w:rsid w:val="00952A67"/>
    <w:rsid w:val="00954FE8"/>
    <w:rsid w:val="009726E0"/>
    <w:rsid w:val="0097456B"/>
    <w:rsid w:val="00975003"/>
    <w:rsid w:val="00990822"/>
    <w:rsid w:val="009A1AFD"/>
    <w:rsid w:val="009A3DC7"/>
    <w:rsid w:val="009C4A31"/>
    <w:rsid w:val="009D651C"/>
    <w:rsid w:val="009E6DA7"/>
    <w:rsid w:val="009F3887"/>
    <w:rsid w:val="009F6FD2"/>
    <w:rsid w:val="009F78D3"/>
    <w:rsid w:val="00A0329E"/>
    <w:rsid w:val="00A4732A"/>
    <w:rsid w:val="00A70938"/>
    <w:rsid w:val="00A7166B"/>
    <w:rsid w:val="00A779FA"/>
    <w:rsid w:val="00A83BA0"/>
    <w:rsid w:val="00A84F18"/>
    <w:rsid w:val="00A85045"/>
    <w:rsid w:val="00A89290"/>
    <w:rsid w:val="00A932A2"/>
    <w:rsid w:val="00A95588"/>
    <w:rsid w:val="00A95738"/>
    <w:rsid w:val="00A97B7D"/>
    <w:rsid w:val="00AA2512"/>
    <w:rsid w:val="00AA46C7"/>
    <w:rsid w:val="00AA4825"/>
    <w:rsid w:val="00AB33E1"/>
    <w:rsid w:val="00AB7DB0"/>
    <w:rsid w:val="00AD1646"/>
    <w:rsid w:val="00AD52AF"/>
    <w:rsid w:val="00AD617F"/>
    <w:rsid w:val="00AE51A2"/>
    <w:rsid w:val="00AF038B"/>
    <w:rsid w:val="00B1205D"/>
    <w:rsid w:val="00B17C38"/>
    <w:rsid w:val="00B26045"/>
    <w:rsid w:val="00B27A1B"/>
    <w:rsid w:val="00B30FB5"/>
    <w:rsid w:val="00B43A9D"/>
    <w:rsid w:val="00B44C55"/>
    <w:rsid w:val="00B46A95"/>
    <w:rsid w:val="00B544C2"/>
    <w:rsid w:val="00B5566F"/>
    <w:rsid w:val="00B579BC"/>
    <w:rsid w:val="00B70CC4"/>
    <w:rsid w:val="00B73A13"/>
    <w:rsid w:val="00BA4474"/>
    <w:rsid w:val="00BB02DE"/>
    <w:rsid w:val="00BB371A"/>
    <w:rsid w:val="00BB7EED"/>
    <w:rsid w:val="00BD7B25"/>
    <w:rsid w:val="00BE1AFF"/>
    <w:rsid w:val="00BF74E9"/>
    <w:rsid w:val="00C05996"/>
    <w:rsid w:val="00C247CB"/>
    <w:rsid w:val="00C2745E"/>
    <w:rsid w:val="00C3365A"/>
    <w:rsid w:val="00C360BD"/>
    <w:rsid w:val="00C404C7"/>
    <w:rsid w:val="00C476E1"/>
    <w:rsid w:val="00C52E77"/>
    <w:rsid w:val="00C54BF0"/>
    <w:rsid w:val="00C566B3"/>
    <w:rsid w:val="00C603DC"/>
    <w:rsid w:val="00C65249"/>
    <w:rsid w:val="00C67B32"/>
    <w:rsid w:val="00C729E0"/>
    <w:rsid w:val="00C75C83"/>
    <w:rsid w:val="00C8175F"/>
    <w:rsid w:val="00C84E12"/>
    <w:rsid w:val="00C91B34"/>
    <w:rsid w:val="00C97719"/>
    <w:rsid w:val="00CB0C1D"/>
    <w:rsid w:val="00CC5AA2"/>
    <w:rsid w:val="00CC721A"/>
    <w:rsid w:val="00CD0963"/>
    <w:rsid w:val="00CE3D42"/>
    <w:rsid w:val="00CE53E6"/>
    <w:rsid w:val="00CF46ED"/>
    <w:rsid w:val="00CF6131"/>
    <w:rsid w:val="00D03B4E"/>
    <w:rsid w:val="00D065DD"/>
    <w:rsid w:val="00D06EAA"/>
    <w:rsid w:val="00D076A9"/>
    <w:rsid w:val="00D24D9F"/>
    <w:rsid w:val="00D36733"/>
    <w:rsid w:val="00D43EE1"/>
    <w:rsid w:val="00D471B5"/>
    <w:rsid w:val="00D571DB"/>
    <w:rsid w:val="00D6774D"/>
    <w:rsid w:val="00D75191"/>
    <w:rsid w:val="00D80929"/>
    <w:rsid w:val="00D85254"/>
    <w:rsid w:val="00DA2751"/>
    <w:rsid w:val="00DC4504"/>
    <w:rsid w:val="00DC4FFC"/>
    <w:rsid w:val="00DC5BC6"/>
    <w:rsid w:val="00DC6237"/>
    <w:rsid w:val="00DE7A39"/>
    <w:rsid w:val="00DF3A8E"/>
    <w:rsid w:val="00DF6BE4"/>
    <w:rsid w:val="00E157BC"/>
    <w:rsid w:val="00E50E4A"/>
    <w:rsid w:val="00E54DF9"/>
    <w:rsid w:val="00E76395"/>
    <w:rsid w:val="00E84E90"/>
    <w:rsid w:val="00E91F5F"/>
    <w:rsid w:val="00E942DC"/>
    <w:rsid w:val="00EA36C1"/>
    <w:rsid w:val="00EA59F4"/>
    <w:rsid w:val="00EA6082"/>
    <w:rsid w:val="00EB12DD"/>
    <w:rsid w:val="00EB153E"/>
    <w:rsid w:val="00EB476A"/>
    <w:rsid w:val="00EB57EB"/>
    <w:rsid w:val="00ED50CF"/>
    <w:rsid w:val="00EE1B76"/>
    <w:rsid w:val="00EE4D97"/>
    <w:rsid w:val="00EE683E"/>
    <w:rsid w:val="00EF26BC"/>
    <w:rsid w:val="00EF359B"/>
    <w:rsid w:val="00F1152F"/>
    <w:rsid w:val="00F142D9"/>
    <w:rsid w:val="00F207B3"/>
    <w:rsid w:val="00F21485"/>
    <w:rsid w:val="00F25246"/>
    <w:rsid w:val="00F37228"/>
    <w:rsid w:val="00F4418F"/>
    <w:rsid w:val="00F46B07"/>
    <w:rsid w:val="00F5486B"/>
    <w:rsid w:val="00F55A5A"/>
    <w:rsid w:val="00F658E0"/>
    <w:rsid w:val="00F8377F"/>
    <w:rsid w:val="00F83850"/>
    <w:rsid w:val="00F859B7"/>
    <w:rsid w:val="00F86646"/>
    <w:rsid w:val="00F9087A"/>
    <w:rsid w:val="00F92530"/>
    <w:rsid w:val="00F94346"/>
    <w:rsid w:val="00FC1C44"/>
    <w:rsid w:val="00FD062B"/>
    <w:rsid w:val="00FD1F76"/>
    <w:rsid w:val="00FD1FC1"/>
    <w:rsid w:val="00FD7E70"/>
    <w:rsid w:val="00FE4F33"/>
    <w:rsid w:val="04B11698"/>
    <w:rsid w:val="06A5482B"/>
    <w:rsid w:val="13FE44A2"/>
    <w:rsid w:val="178DDC97"/>
    <w:rsid w:val="2AE38EA9"/>
    <w:rsid w:val="3B5B3FF3"/>
    <w:rsid w:val="3CCC3460"/>
    <w:rsid w:val="3F853505"/>
    <w:rsid w:val="407017D3"/>
    <w:rsid w:val="445A14CB"/>
    <w:rsid w:val="4E242D16"/>
    <w:rsid w:val="5288A610"/>
    <w:rsid w:val="5311D73F"/>
    <w:rsid w:val="5C3FF911"/>
    <w:rsid w:val="5F8A38F6"/>
    <w:rsid w:val="6245675E"/>
    <w:rsid w:val="645B912C"/>
    <w:rsid w:val="689BFA24"/>
    <w:rsid w:val="691BF9D0"/>
    <w:rsid w:val="6E2AFAF7"/>
    <w:rsid w:val="788A102C"/>
    <w:rsid w:val="78C4B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B3B993"/>
  <w15:chartTrackingRefBased/>
  <w15:docId w15:val="{67F30C1C-BEAB-493B-87A8-60F7868F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CommentReference">
    <w:name w:val="annotation reference"/>
    <w:semiHidden/>
    <w:rsid w:val="00C91B34"/>
    <w:rPr>
      <w:sz w:val="16"/>
      <w:szCs w:val="16"/>
    </w:rPr>
  </w:style>
  <w:style w:type="paragraph" w:styleId="CommentText">
    <w:name w:val="annotation text"/>
    <w:basedOn w:val="Normal"/>
    <w:semiHidden/>
    <w:rsid w:val="00C91B3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1B34"/>
    <w:rPr>
      <w:b/>
      <w:bCs/>
    </w:rPr>
  </w:style>
  <w:style w:type="paragraph" w:styleId="BalloonText">
    <w:name w:val="Balloon Text"/>
    <w:basedOn w:val="Normal"/>
    <w:semiHidden/>
    <w:rsid w:val="00C91B3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A46A4"/>
  </w:style>
  <w:style w:type="paragraph" w:styleId="TOC2">
    <w:name w:val="toc 2"/>
    <w:basedOn w:val="Normal"/>
    <w:next w:val="Normal"/>
    <w:autoRedefine/>
    <w:uiPriority w:val="39"/>
    <w:rsid w:val="009D651C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7E1E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6" ma:contentTypeDescription="Create a new document." ma:contentTypeScope="" ma:versionID="af5ba7d2ce506513fcc0017ccedab22d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64203a67db843b7f1d76fe9dff7cdfbc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9EB158-8681-4AB3-BB89-025A3D337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E19B52-2FBC-40D9-8F42-6934251C64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3FEEEE-1688-4520-94B2-9C435AE02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72F244-8B2F-42C6-8865-1415532DB4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13</Pages>
  <Words>1359</Words>
  <Characters>7749</Characters>
  <Application>Microsoft Office Word</Application>
  <DocSecurity>2</DocSecurity>
  <Lines>64</Lines>
  <Paragraphs>18</Paragraphs>
  <ScaleCrop>false</ScaleCrop>
  <Company>Caremark RX</Company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Document- reviewed</dc:title>
  <dc:subject/>
  <dc:creator>David Davis</dc:creator>
  <cp:keywords/>
  <cp:lastModifiedBy>Gingras, Susan</cp:lastModifiedBy>
  <cp:revision>2</cp:revision>
  <cp:lastPrinted>2007-01-03T15:56:00Z</cp:lastPrinted>
  <dcterms:created xsi:type="dcterms:W3CDTF">2025-09-08T17:15:00Z</dcterms:created>
  <dcterms:modified xsi:type="dcterms:W3CDTF">2025-09-08T17:15:00Z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Draft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2023-03-28T12:09:38Z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1115a9ca-8736-4397-bece-8f91ba046232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0x010100ACB49505AAF66544B3991E59A726D05A</vt:lpwstr>
  </property>
</Properties>
</file>