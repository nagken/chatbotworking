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7DABA" w14:textId="2E56D957" w:rsidR="00255C6B" w:rsidRPr="00812777" w:rsidRDefault="0070580A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OLE_LINK31"/>
      <w:r>
        <w:rPr>
          <w:rFonts w:ascii="Verdana" w:hAnsi="Verdana"/>
          <w:color w:val="000000"/>
          <w:sz w:val="36"/>
          <w:szCs w:val="36"/>
        </w:rPr>
        <w:t>Compass</w:t>
      </w:r>
      <w:r w:rsidR="00CE194B">
        <w:rPr>
          <w:rFonts w:ascii="Verdana" w:hAnsi="Verdana"/>
          <w:color w:val="000000"/>
          <w:sz w:val="36"/>
          <w:szCs w:val="36"/>
        </w:rPr>
        <w:t xml:space="preserve"> - </w:t>
      </w:r>
      <w:r w:rsidR="00A91FB3">
        <w:rPr>
          <w:rFonts w:ascii="Verdana" w:hAnsi="Verdana"/>
          <w:color w:val="000000"/>
          <w:sz w:val="36"/>
          <w:szCs w:val="36"/>
        </w:rPr>
        <w:t xml:space="preserve">Address Abbreviations for </w:t>
      </w:r>
      <w:r w:rsidR="00427986">
        <w:rPr>
          <w:rFonts w:ascii="Verdana" w:hAnsi="Verdana"/>
          <w:color w:val="000000"/>
          <w:sz w:val="36"/>
          <w:szCs w:val="36"/>
        </w:rPr>
        <w:t>U.S. Territories</w:t>
      </w:r>
      <w:r w:rsidR="00913662">
        <w:rPr>
          <w:rFonts w:ascii="Verdana" w:hAnsi="Verdana"/>
          <w:color w:val="000000"/>
          <w:sz w:val="36"/>
          <w:szCs w:val="36"/>
        </w:rPr>
        <w:t xml:space="preserve"> and</w:t>
      </w:r>
      <w:r w:rsidR="00427986">
        <w:rPr>
          <w:rFonts w:ascii="Verdana" w:hAnsi="Verdana"/>
          <w:color w:val="000000"/>
          <w:sz w:val="36"/>
          <w:szCs w:val="36"/>
        </w:rPr>
        <w:t xml:space="preserve"> Canada</w:t>
      </w:r>
    </w:p>
    <w:bookmarkEnd w:id="0"/>
    <w:p w14:paraId="78E178FD" w14:textId="46C4635B" w:rsidR="00CE194B" w:rsidRDefault="005D2350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5D2350">
        <w:rPr>
          <w:rFonts w:ascii="Verdana" w:hAnsi="Verdana"/>
        </w:rPr>
        <w:fldChar w:fldCharType="begin"/>
      </w:r>
      <w:r w:rsidRPr="005D2350">
        <w:rPr>
          <w:rFonts w:ascii="Verdana" w:hAnsi="Verdana"/>
        </w:rPr>
        <w:instrText xml:space="preserve"> TOC \o "2-2" \n \p " " \h \z \u </w:instrText>
      </w:r>
      <w:r w:rsidRPr="005D2350">
        <w:rPr>
          <w:rFonts w:ascii="Verdana" w:hAnsi="Verdana"/>
        </w:rPr>
        <w:fldChar w:fldCharType="separate"/>
      </w:r>
      <w:hyperlink w:anchor="_Toc189664106" w:history="1">
        <w:r w:rsidR="00CE194B" w:rsidRPr="00FD33D1">
          <w:rPr>
            <w:rStyle w:val="Hyperlink"/>
            <w:rFonts w:ascii="Verdana" w:hAnsi="Verdana"/>
            <w:noProof/>
          </w:rPr>
          <w:t>Reminders</w:t>
        </w:r>
      </w:hyperlink>
    </w:p>
    <w:p w14:paraId="7CEB82A2" w14:textId="4E1CFD9A" w:rsidR="00CE194B" w:rsidRDefault="00CE194B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9664107" w:history="1">
        <w:r w:rsidRPr="00FD33D1">
          <w:rPr>
            <w:rStyle w:val="Hyperlink"/>
            <w:rFonts w:ascii="Verdana" w:hAnsi="Verdana"/>
            <w:noProof/>
          </w:rPr>
          <w:t>U.S. Territories</w:t>
        </w:r>
      </w:hyperlink>
    </w:p>
    <w:p w14:paraId="71FF8373" w14:textId="4DF40C08" w:rsidR="00CE194B" w:rsidRDefault="00CE194B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9664108" w:history="1">
        <w:r w:rsidRPr="00FD33D1">
          <w:rPr>
            <w:rStyle w:val="Hyperlink"/>
            <w:rFonts w:ascii="Verdana" w:hAnsi="Verdana"/>
            <w:noProof/>
          </w:rPr>
          <w:t>Canada</w:t>
        </w:r>
      </w:hyperlink>
    </w:p>
    <w:p w14:paraId="7262C3B1" w14:textId="5BAA6BDE" w:rsidR="00CE194B" w:rsidRDefault="00CE194B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9664109" w:history="1">
        <w:r w:rsidRPr="00FD33D1">
          <w:rPr>
            <w:rStyle w:val="Hyperlink"/>
            <w:rFonts w:ascii="Verdana" w:hAnsi="Verdana"/>
            <w:noProof/>
          </w:rPr>
          <w:t>Related Documents</w:t>
        </w:r>
      </w:hyperlink>
    </w:p>
    <w:p w14:paraId="466A420F" w14:textId="51FA5350" w:rsidR="00D75462" w:rsidRDefault="005D2350" w:rsidP="006D7D94">
      <w:pPr>
        <w:rPr>
          <w:rFonts w:ascii="Verdana" w:hAnsi="Verdana"/>
        </w:rPr>
      </w:pPr>
      <w:r w:rsidRPr="005D2350">
        <w:rPr>
          <w:rFonts w:ascii="Verdana" w:hAnsi="Verdana"/>
        </w:rPr>
        <w:fldChar w:fldCharType="end"/>
      </w:r>
    </w:p>
    <w:p w14:paraId="05BE16AD" w14:textId="02C5B6A3" w:rsidR="00FF1428" w:rsidRDefault="00FF1428" w:rsidP="001A7FEF">
      <w:pPr>
        <w:pStyle w:val="BodyTextIndent2"/>
        <w:spacing w:before="120" w:line="240" w:lineRule="auto"/>
        <w:ind w:left="0"/>
        <w:rPr>
          <w:rStyle w:val="Hyperlink"/>
          <w:rFonts w:ascii="Verdana" w:hAnsi="Verdana"/>
        </w:rPr>
      </w:pPr>
      <w:bookmarkStart w:id="1" w:name="_Overview"/>
      <w:bookmarkEnd w:id="1"/>
      <w:r w:rsidRPr="001A7FEF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r w:rsidR="000B0603">
        <w:rPr>
          <w:rFonts w:ascii="Verdana" w:hAnsi="Verdana"/>
        </w:rPr>
        <w:t>A</w:t>
      </w:r>
      <w:r>
        <w:rPr>
          <w:rFonts w:ascii="Verdana" w:hAnsi="Verdana"/>
        </w:rPr>
        <w:t xml:space="preserve">ddress abbreviations for U.S. Territories and Canada.  </w:t>
      </w:r>
      <w:hyperlink w:anchor="_top" w:history="1"/>
      <w:r w:rsidR="001A7FEF">
        <w:rPr>
          <w:rStyle w:val="Hyperlink"/>
          <w:rFonts w:ascii="Verdana" w:hAnsi="Verdana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F1428" w:rsidRPr="0095112E" w14:paraId="789D8DF5" w14:textId="77777777" w:rsidTr="00B74619">
        <w:tc>
          <w:tcPr>
            <w:tcW w:w="5000" w:type="pct"/>
            <w:shd w:val="clear" w:color="auto" w:fill="BFBFBF"/>
          </w:tcPr>
          <w:p w14:paraId="6878AD4F" w14:textId="533D6BCD" w:rsidR="00FF1428" w:rsidRPr="0095112E" w:rsidRDefault="00FF1428" w:rsidP="001A7FEF">
            <w:pPr>
              <w:pStyle w:val="Heading2"/>
              <w:spacing w:before="120" w:after="120"/>
              <w:jc w:val="both"/>
              <w:rPr>
                <w:rFonts w:ascii="Verdana" w:hAnsi="Verdana"/>
                <w:i w:val="0"/>
                <w:iCs w:val="0"/>
              </w:rPr>
            </w:pPr>
            <w:bookmarkStart w:id="2" w:name="_Toc189664106"/>
            <w:r>
              <w:rPr>
                <w:rFonts w:ascii="Verdana" w:hAnsi="Verdana"/>
                <w:i w:val="0"/>
                <w:iCs w:val="0"/>
              </w:rPr>
              <w:t>Reminders</w:t>
            </w:r>
            <w:bookmarkEnd w:id="2"/>
          </w:p>
        </w:tc>
      </w:tr>
    </w:tbl>
    <w:p w14:paraId="6D6A5D61" w14:textId="5F3DE959" w:rsidR="00036951" w:rsidRDefault="00F179B5" w:rsidP="001A7FEF">
      <w:pPr>
        <w:pStyle w:val="BodyTextIndent2"/>
        <w:spacing w:before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We</w:t>
      </w:r>
      <w:r w:rsidR="00427986">
        <w:rPr>
          <w:rFonts w:ascii="Verdana" w:hAnsi="Verdana"/>
        </w:rPr>
        <w:t xml:space="preserve"> will ship orders to the following </w:t>
      </w:r>
      <w:r w:rsidR="00976D9E">
        <w:rPr>
          <w:rFonts w:ascii="Verdana" w:hAnsi="Verdana"/>
        </w:rPr>
        <w:t>U.S. Territories</w:t>
      </w:r>
      <w:r w:rsidR="00913662">
        <w:rPr>
          <w:rFonts w:ascii="Verdana" w:hAnsi="Verdana"/>
        </w:rPr>
        <w:t xml:space="preserve"> and</w:t>
      </w:r>
      <w:r w:rsidR="00976D9E">
        <w:rPr>
          <w:rFonts w:ascii="Verdana" w:hAnsi="Verdana"/>
        </w:rPr>
        <w:t xml:space="preserve"> Canadian provinces</w:t>
      </w:r>
      <w:r w:rsidR="00427986">
        <w:rPr>
          <w:rFonts w:ascii="Verdana" w:hAnsi="Verdana"/>
        </w:rPr>
        <w:t xml:space="preserve">.  </w:t>
      </w:r>
      <w:r w:rsidR="00036951">
        <w:rPr>
          <w:rFonts w:ascii="Verdana" w:hAnsi="Verdana"/>
        </w:rPr>
        <w:t>T</w:t>
      </w:r>
      <w:r w:rsidR="00427986">
        <w:rPr>
          <w:rFonts w:ascii="Verdana" w:hAnsi="Verdana"/>
        </w:rPr>
        <w:t xml:space="preserve">he two-letter abbreviations </w:t>
      </w:r>
      <w:r w:rsidR="00036951">
        <w:rPr>
          <w:rFonts w:ascii="Verdana" w:hAnsi="Verdana"/>
        </w:rPr>
        <w:t xml:space="preserve">will </w:t>
      </w:r>
      <w:r w:rsidR="00427986">
        <w:rPr>
          <w:rFonts w:ascii="Verdana" w:hAnsi="Verdana"/>
        </w:rPr>
        <w:t>be displayed</w:t>
      </w:r>
      <w:r w:rsidR="00036951">
        <w:rPr>
          <w:rFonts w:ascii="Verdana" w:hAnsi="Verdana"/>
        </w:rPr>
        <w:t xml:space="preserve"> in the State field within </w:t>
      </w:r>
      <w:r w:rsidR="00427986">
        <w:rPr>
          <w:rFonts w:ascii="Verdana" w:hAnsi="Verdana"/>
        </w:rPr>
        <w:t xml:space="preserve">addresses in </w:t>
      </w:r>
      <w:r w:rsidR="0070580A">
        <w:rPr>
          <w:rFonts w:ascii="Verdana" w:hAnsi="Verdana"/>
        </w:rPr>
        <w:t>Compass</w:t>
      </w:r>
      <w:r w:rsidR="00036951">
        <w:rPr>
          <w:rFonts w:ascii="Verdana" w:hAnsi="Verdana"/>
        </w:rPr>
        <w:t>.</w:t>
      </w:r>
    </w:p>
    <w:p w14:paraId="248D55F7" w14:textId="77777777" w:rsidR="00036951" w:rsidRDefault="00036951" w:rsidP="001A7FEF">
      <w:pPr>
        <w:pStyle w:val="BodyTextIndent2"/>
        <w:spacing w:before="120" w:line="240" w:lineRule="auto"/>
        <w:ind w:left="0"/>
        <w:rPr>
          <w:rFonts w:ascii="Verdana" w:hAnsi="Verdana"/>
        </w:rPr>
      </w:pPr>
    </w:p>
    <w:p w14:paraId="5D27A4CB" w14:textId="77777777" w:rsidR="00F179B5" w:rsidRDefault="00481366" w:rsidP="001A7FEF">
      <w:pPr>
        <w:pStyle w:val="BodyTextIndent2"/>
        <w:spacing w:before="120" w:line="240" w:lineRule="auto"/>
        <w:ind w:left="0"/>
        <w:rPr>
          <w:rFonts w:ascii="Verdana" w:hAnsi="Verdana"/>
        </w:rPr>
      </w:pPr>
      <w:r>
        <w:rPr>
          <w:rFonts w:ascii="Verdana" w:hAnsi="Verdana"/>
          <w:b/>
        </w:rPr>
        <w:t>Note</w:t>
      </w:r>
      <w:r w:rsidR="00427986" w:rsidRPr="00427986">
        <w:rPr>
          <w:rFonts w:ascii="Verdana" w:hAnsi="Verdana"/>
          <w:b/>
        </w:rPr>
        <w:t>:</w:t>
      </w:r>
      <w:r w:rsidR="00427986">
        <w:rPr>
          <w:rFonts w:ascii="Verdana" w:hAnsi="Verdana"/>
        </w:rPr>
        <w:t xml:space="preserve">  </w:t>
      </w:r>
    </w:p>
    <w:p w14:paraId="54E9E533" w14:textId="2DECC167" w:rsidR="000F04F7" w:rsidRDefault="00427986" w:rsidP="001A7FEF">
      <w:pPr>
        <w:pStyle w:val="BodyTextIndent2"/>
        <w:numPr>
          <w:ilvl w:val="0"/>
          <w:numId w:val="5"/>
        </w:numPr>
        <w:spacing w:before="120" w:line="240" w:lineRule="auto"/>
        <w:ind w:left="540"/>
        <w:rPr>
          <w:rFonts w:ascii="Verdana" w:hAnsi="Verdana"/>
        </w:rPr>
      </w:pPr>
      <w:r>
        <w:rPr>
          <w:rFonts w:ascii="Verdana" w:hAnsi="Verdana"/>
        </w:rPr>
        <w:t>S</w:t>
      </w:r>
      <w:r w:rsidR="00036951">
        <w:rPr>
          <w:rFonts w:ascii="Verdana" w:hAnsi="Verdana"/>
        </w:rPr>
        <w:t xml:space="preserve">hipping restrictions may apply to these areas.  Refer to </w:t>
      </w:r>
      <w:hyperlink r:id="rId8" w:anchor="!/view?docid=e77f513c-0e5e-4aaa-b674-de935ed25901" w:history="1">
        <w:r w:rsidR="0056675F">
          <w:rPr>
            <w:rStyle w:val="Hyperlink"/>
            <w:rFonts w:ascii="Verdana" w:hAnsi="Verdana"/>
          </w:rPr>
          <w:t>Compass - Shipping Guidelines and Fees (053427)</w:t>
        </w:r>
      </w:hyperlink>
      <w:r w:rsidR="00036951">
        <w:rPr>
          <w:rFonts w:ascii="Verdana" w:hAnsi="Verdana"/>
        </w:rPr>
        <w:t xml:space="preserve"> for more information.</w:t>
      </w:r>
    </w:p>
    <w:p w14:paraId="45DA1CA3" w14:textId="77777777" w:rsidR="00CE194B" w:rsidRDefault="00CA357B" w:rsidP="00CE194B">
      <w:pPr>
        <w:pStyle w:val="BodyTextIndent2"/>
        <w:numPr>
          <w:ilvl w:val="0"/>
          <w:numId w:val="5"/>
        </w:numPr>
        <w:spacing w:before="120" w:line="240" w:lineRule="auto"/>
        <w:ind w:left="540"/>
        <w:rPr>
          <w:rFonts w:ascii="Verdana" w:hAnsi="Verdana"/>
        </w:rPr>
      </w:pPr>
      <w:r>
        <w:rPr>
          <w:rFonts w:ascii="Verdana" w:hAnsi="Verdana"/>
        </w:rPr>
        <w:t>I</w:t>
      </w:r>
      <w:r w:rsidR="00F179B5">
        <w:rPr>
          <w:rFonts w:ascii="Verdana" w:hAnsi="Verdana"/>
        </w:rPr>
        <w:t>f the member is requesting information on whether orders can be shipped to an APO (</w:t>
      </w:r>
      <w:r w:rsidR="00F179B5" w:rsidRPr="00DE031B">
        <w:rPr>
          <w:rFonts w:ascii="Verdana" w:hAnsi="Verdana"/>
        </w:rPr>
        <w:t>Army Post Office)</w:t>
      </w:r>
      <w:r w:rsidR="00F179B5">
        <w:rPr>
          <w:rFonts w:ascii="Verdana" w:hAnsi="Verdana"/>
        </w:rPr>
        <w:t>, FPO (</w:t>
      </w:r>
      <w:r w:rsidR="00F179B5" w:rsidRPr="00DE031B">
        <w:rPr>
          <w:rFonts w:ascii="Verdana" w:hAnsi="Verdana"/>
        </w:rPr>
        <w:t>Fleet Post Office)</w:t>
      </w:r>
      <w:r w:rsidR="00F179B5">
        <w:rPr>
          <w:rFonts w:ascii="Verdana" w:hAnsi="Verdana"/>
        </w:rPr>
        <w:t>, or DPO (</w:t>
      </w:r>
      <w:r w:rsidR="00F179B5" w:rsidRPr="00DE031B">
        <w:rPr>
          <w:rFonts w:ascii="Verdana" w:hAnsi="Verdana"/>
        </w:rPr>
        <w:t>Diplomatic Post Office)</w:t>
      </w:r>
      <w:r w:rsidR="00F179B5">
        <w:rPr>
          <w:rFonts w:ascii="Verdana" w:hAnsi="Verdana"/>
        </w:rPr>
        <w:t xml:space="preserve"> or for instructions on how to add a Canadian zip code</w:t>
      </w:r>
      <w:r>
        <w:rPr>
          <w:rFonts w:ascii="Verdana" w:hAnsi="Verdana"/>
        </w:rPr>
        <w:t xml:space="preserve"> refer to</w:t>
      </w:r>
      <w:r w:rsidR="00F179B5">
        <w:rPr>
          <w:rFonts w:ascii="Verdana" w:hAnsi="Verdana"/>
        </w:rPr>
        <w:t>:</w:t>
      </w:r>
    </w:p>
    <w:p w14:paraId="62AEBB16" w14:textId="6EC45B8A" w:rsidR="00CE194B" w:rsidRPr="00B74619" w:rsidRDefault="00D75462" w:rsidP="00CE194B">
      <w:pPr>
        <w:pStyle w:val="BodyTextIndent2"/>
        <w:numPr>
          <w:ilvl w:val="1"/>
          <w:numId w:val="5"/>
        </w:numPr>
        <w:spacing w:before="120" w:line="240" w:lineRule="auto"/>
        <w:rPr>
          <w:rFonts w:ascii="Verdana" w:hAnsi="Verdana"/>
        </w:rPr>
      </w:pPr>
      <w:hyperlink r:id="rId9" w:anchor="!/view?docid=a09925d4-9dbb-407b-b579-c17eec6e62ee" w:history="1"/>
      <w:hyperlink r:id="rId10" w:anchor="!/view?docid=9cfb4422-7129-4bca-b1ea-f1d6fa964906" w:history="1">
        <w:r w:rsidR="00B46213" w:rsidRPr="00B74619">
          <w:rPr>
            <w:rStyle w:val="Hyperlink"/>
            <w:rFonts w:ascii="Verdana" w:hAnsi="Verdana"/>
          </w:rPr>
          <w:t>Compass - Add / Edit / Delete Mailing Address (053255)</w:t>
        </w:r>
      </w:hyperlink>
    </w:p>
    <w:p w14:paraId="72528BDE" w14:textId="23DB21FF" w:rsidR="00B46213" w:rsidRDefault="00617F02" w:rsidP="00CE194B">
      <w:pPr>
        <w:pStyle w:val="BodyTextIndent2"/>
        <w:numPr>
          <w:ilvl w:val="1"/>
          <w:numId w:val="5"/>
        </w:numPr>
        <w:spacing w:before="120" w:line="240" w:lineRule="auto"/>
        <w:rPr>
          <w:rFonts w:ascii="Verdana" w:hAnsi="Verdana"/>
        </w:rPr>
      </w:pPr>
      <w:hyperlink r:id="rId11" w:anchor="!/view?docid=e01087c4-421c-4330-bcb3-81cb8cb45762" w:history="1">
        <w:r w:rsidRPr="00617F02">
          <w:rPr>
            <w:rStyle w:val="Hyperlink"/>
            <w:rFonts w:ascii="Verdana" w:hAnsi="Verdana"/>
          </w:rPr>
          <w:t>Compass - Add / Edit / Delete Email Address (053409)</w:t>
        </w:r>
      </w:hyperlink>
    </w:p>
    <w:p w14:paraId="54503ED6" w14:textId="16BD6155" w:rsidR="00617F02" w:rsidRDefault="00D92031" w:rsidP="00CE194B">
      <w:pPr>
        <w:pStyle w:val="BodyTextIndent2"/>
        <w:numPr>
          <w:ilvl w:val="1"/>
          <w:numId w:val="5"/>
        </w:numPr>
        <w:spacing w:before="120" w:line="240" w:lineRule="auto"/>
        <w:rPr>
          <w:rFonts w:ascii="Verdana" w:hAnsi="Verdana"/>
        </w:rPr>
      </w:pPr>
      <w:hyperlink r:id="rId12" w:anchor="!/view?docid=c37d4289-63b2-4732-a35c-c411cc26a29c" w:history="1">
        <w:r w:rsidRPr="00D92031">
          <w:rPr>
            <w:rStyle w:val="Hyperlink"/>
            <w:rFonts w:ascii="Verdana" w:hAnsi="Verdana"/>
          </w:rPr>
          <w:t>Compass - Add / Edit / Delete Phone Number (053256)</w:t>
        </w:r>
      </w:hyperlink>
    </w:p>
    <w:p w14:paraId="0E923AF6" w14:textId="49706A67" w:rsidR="000D7756" w:rsidRPr="00CE194B" w:rsidRDefault="00040C3F" w:rsidP="00CE194B">
      <w:pPr>
        <w:pStyle w:val="BodyTextIndent2"/>
        <w:numPr>
          <w:ilvl w:val="1"/>
          <w:numId w:val="5"/>
        </w:numPr>
        <w:spacing w:before="120" w:line="240" w:lineRule="auto"/>
        <w:rPr>
          <w:rFonts w:ascii="Verdana" w:hAnsi="Verdana"/>
        </w:rPr>
      </w:pPr>
      <w:hyperlink r:id="rId13" w:anchor="!/view?docid=a5cf7af0-8a89-45dc-a395-9961dceac183" w:history="1">
        <w:r w:rsidR="00152E69" w:rsidRPr="00B74619">
          <w:rPr>
            <w:rStyle w:val="Hyperlink"/>
            <w:rFonts w:ascii="Verdana" w:hAnsi="Verdana"/>
            <w:b/>
            <w:bCs/>
            <w:color w:val="auto"/>
            <w:u w:val="none"/>
          </w:rPr>
          <w:t>MED D:</w:t>
        </w:r>
        <w:r w:rsidR="00152E69" w:rsidRPr="00B74619">
          <w:rPr>
            <w:rStyle w:val="Hyperlink"/>
            <w:rFonts w:ascii="Verdana" w:hAnsi="Verdana"/>
            <w:color w:val="auto"/>
            <w:u w:val="none"/>
          </w:rPr>
          <w:t xml:space="preserve">  </w:t>
        </w:r>
        <w:r w:rsidR="00026F7C">
          <w:rPr>
            <w:rStyle w:val="Hyperlink"/>
            <w:rFonts w:ascii="Verdana" w:hAnsi="Verdana"/>
          </w:rPr>
          <w:t>Compass MED D - Address Changes and Out of Area (</w:t>
        </w:r>
        <w:proofErr w:type="spellStart"/>
        <w:r w:rsidR="00026F7C">
          <w:rPr>
            <w:rStyle w:val="Hyperlink"/>
            <w:rFonts w:ascii="Verdana" w:hAnsi="Verdana"/>
          </w:rPr>
          <w:t>OOA</w:t>
        </w:r>
        <w:proofErr w:type="spellEnd"/>
        <w:r w:rsidR="00026F7C">
          <w:rPr>
            <w:rStyle w:val="Hyperlink"/>
            <w:rFonts w:ascii="Verdana" w:hAnsi="Verdana"/>
          </w:rPr>
          <w:t>) (061760)</w:t>
        </w:r>
      </w:hyperlink>
      <w:r w:rsidR="0033344F" w:rsidRPr="00CE194B">
        <w:rPr>
          <w:rFonts w:ascii="Verdana" w:hAnsi="Verdana"/>
        </w:rPr>
        <w:t xml:space="preserve"> </w:t>
      </w:r>
      <w:r w:rsidR="00FF1428" w:rsidRPr="00CE194B">
        <w:rPr>
          <w:rFonts w:ascii="Verdana" w:hAnsi="Verdana"/>
        </w:rPr>
        <w:t xml:space="preserve"> </w:t>
      </w:r>
    </w:p>
    <w:p w14:paraId="0FF17FD7" w14:textId="23EBA96C" w:rsidR="00036951" w:rsidRPr="00176400" w:rsidRDefault="005D2350" w:rsidP="001A7FEF">
      <w:pPr>
        <w:pStyle w:val="BodyTextIndent2"/>
        <w:spacing w:before="120" w:line="240" w:lineRule="auto"/>
        <w:ind w:left="810"/>
        <w:jc w:val="right"/>
        <w:rPr>
          <w:rFonts w:ascii="Verdana" w:hAnsi="Verdana"/>
        </w:rPr>
      </w:pPr>
      <w:hyperlink w:anchor="_top" w:history="1">
        <w:r w:rsidRPr="005D2350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036951" w:rsidRPr="0095112E" w14:paraId="34184E6D" w14:textId="77777777" w:rsidTr="00E76A50">
        <w:tc>
          <w:tcPr>
            <w:tcW w:w="5000" w:type="pct"/>
            <w:shd w:val="clear" w:color="auto" w:fill="BFBFBF"/>
          </w:tcPr>
          <w:p w14:paraId="3EC203CB" w14:textId="46EB0B65" w:rsidR="00036951" w:rsidRPr="0095112E" w:rsidRDefault="00036951" w:rsidP="001A7FEF">
            <w:pPr>
              <w:pStyle w:val="Heading2"/>
              <w:spacing w:before="120" w:after="120"/>
              <w:jc w:val="both"/>
              <w:rPr>
                <w:rFonts w:ascii="Verdana" w:hAnsi="Verdana"/>
                <w:i w:val="0"/>
                <w:iCs w:val="0"/>
              </w:rPr>
            </w:pPr>
            <w:bookmarkStart w:id="3" w:name="_U.S._Territories"/>
            <w:bookmarkStart w:id="4" w:name="_Toc189664107"/>
            <w:bookmarkEnd w:id="3"/>
            <w:r w:rsidRPr="0095112E">
              <w:rPr>
                <w:rFonts w:ascii="Verdana" w:hAnsi="Verdana"/>
                <w:i w:val="0"/>
                <w:iCs w:val="0"/>
              </w:rPr>
              <w:t>U.S. Territories</w:t>
            </w:r>
            <w:bookmarkEnd w:id="4"/>
          </w:p>
        </w:tc>
      </w:tr>
    </w:tbl>
    <w:p w14:paraId="2385709C" w14:textId="77777777" w:rsidR="00036951" w:rsidRDefault="00036951" w:rsidP="001A7FEF">
      <w:pPr>
        <w:pStyle w:val="BodyTextIndent2"/>
        <w:spacing w:before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3360D8">
        <w:rPr>
          <w:rFonts w:ascii="Verdana" w:hAnsi="Verdana"/>
        </w:rPr>
        <w:t>Use as needed: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3"/>
        <w:gridCol w:w="11007"/>
      </w:tblGrid>
      <w:tr w:rsidR="003360D8" w:rsidRPr="0095112E" w14:paraId="7E793E6A" w14:textId="77777777" w:rsidTr="004056D4">
        <w:trPr>
          <w:trHeight w:val="335"/>
        </w:trPr>
        <w:tc>
          <w:tcPr>
            <w:tcW w:w="732" w:type="pct"/>
            <w:shd w:val="pct10" w:color="auto" w:fill="auto"/>
          </w:tcPr>
          <w:p w14:paraId="513DCF50" w14:textId="77777777" w:rsidR="003360D8" w:rsidRPr="003360D8" w:rsidRDefault="003360D8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  <w:b/>
              </w:rPr>
            </w:pPr>
            <w:r w:rsidRPr="003360D8">
              <w:rPr>
                <w:rFonts w:ascii="Verdana" w:hAnsi="Verdana"/>
                <w:b/>
              </w:rPr>
              <w:t>Abbreviation</w:t>
            </w:r>
          </w:p>
        </w:tc>
        <w:tc>
          <w:tcPr>
            <w:tcW w:w="4268" w:type="pct"/>
            <w:shd w:val="pct10" w:color="auto" w:fill="auto"/>
          </w:tcPr>
          <w:p w14:paraId="4B470435" w14:textId="77777777" w:rsidR="003360D8" w:rsidRPr="003360D8" w:rsidRDefault="003360D8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  <w:b/>
              </w:rPr>
            </w:pPr>
            <w:r w:rsidRPr="003360D8">
              <w:rPr>
                <w:rFonts w:ascii="Verdana" w:hAnsi="Verdana"/>
                <w:b/>
              </w:rPr>
              <w:t>Defined</w:t>
            </w:r>
          </w:p>
        </w:tc>
      </w:tr>
      <w:tr w:rsidR="000F04F7" w:rsidRPr="0095112E" w14:paraId="0AF2451E" w14:textId="77777777" w:rsidTr="004056D4">
        <w:trPr>
          <w:trHeight w:val="335"/>
        </w:trPr>
        <w:tc>
          <w:tcPr>
            <w:tcW w:w="732" w:type="pct"/>
          </w:tcPr>
          <w:p w14:paraId="0C5C6E8F" w14:textId="77777777" w:rsidR="000F04F7" w:rsidRPr="0095112E" w:rsidRDefault="000F04F7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</w:rPr>
            </w:pPr>
            <w:r w:rsidRPr="0095112E">
              <w:rPr>
                <w:rFonts w:ascii="Verdana" w:hAnsi="Verdana"/>
              </w:rPr>
              <w:t>AS</w:t>
            </w:r>
          </w:p>
        </w:tc>
        <w:tc>
          <w:tcPr>
            <w:tcW w:w="4268" w:type="pct"/>
          </w:tcPr>
          <w:p w14:paraId="510A15C7" w14:textId="77777777" w:rsidR="000F04F7" w:rsidRPr="0095112E" w:rsidRDefault="000F04F7" w:rsidP="001A7FEF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smartTag w:uri="urn:schemas-microsoft-com:office:smarttags" w:element="place">
              <w:smartTag w:uri="urn:schemas-microsoft-com:office:smarttags" w:element="State">
                <w:r w:rsidRPr="0095112E">
                  <w:rPr>
                    <w:rFonts w:ascii="Verdana" w:hAnsi="Verdana"/>
                  </w:rPr>
                  <w:t>American Samoa</w:t>
                </w:r>
              </w:smartTag>
            </w:smartTag>
          </w:p>
        </w:tc>
      </w:tr>
      <w:tr w:rsidR="000F04F7" w:rsidRPr="0095112E" w14:paraId="234BC792" w14:textId="77777777" w:rsidTr="004056D4">
        <w:trPr>
          <w:trHeight w:val="335"/>
        </w:trPr>
        <w:tc>
          <w:tcPr>
            <w:tcW w:w="732" w:type="pct"/>
          </w:tcPr>
          <w:p w14:paraId="0B5250DD" w14:textId="23959A9C" w:rsidR="000F04F7" w:rsidRPr="0095112E" w:rsidRDefault="000F04F7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</w:rPr>
            </w:pPr>
            <w:r w:rsidRPr="0095112E">
              <w:rPr>
                <w:rFonts w:ascii="Verdana" w:hAnsi="Verdana"/>
              </w:rPr>
              <w:t>FM</w:t>
            </w:r>
          </w:p>
        </w:tc>
        <w:tc>
          <w:tcPr>
            <w:tcW w:w="4268" w:type="pct"/>
          </w:tcPr>
          <w:p w14:paraId="6FF4F444" w14:textId="77777777" w:rsidR="000F04F7" w:rsidRPr="0095112E" w:rsidRDefault="000F04F7" w:rsidP="001A7FEF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95112E">
                  <w:rPr>
                    <w:rFonts w:ascii="Verdana" w:hAnsi="Verdana"/>
                  </w:rPr>
                  <w:t>Federated States of Micronesia</w:t>
                </w:r>
              </w:smartTag>
            </w:smartTag>
          </w:p>
        </w:tc>
      </w:tr>
      <w:tr w:rsidR="000F04F7" w:rsidRPr="0095112E" w14:paraId="436C49EE" w14:textId="77777777" w:rsidTr="004056D4">
        <w:trPr>
          <w:trHeight w:val="335"/>
        </w:trPr>
        <w:tc>
          <w:tcPr>
            <w:tcW w:w="732" w:type="pct"/>
          </w:tcPr>
          <w:p w14:paraId="2D33F10D" w14:textId="77777777" w:rsidR="000F04F7" w:rsidRPr="0095112E" w:rsidRDefault="000F04F7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</w:rPr>
            </w:pPr>
            <w:r w:rsidRPr="0095112E">
              <w:rPr>
                <w:rFonts w:ascii="Verdana" w:hAnsi="Verdana"/>
              </w:rPr>
              <w:t>GU</w:t>
            </w:r>
          </w:p>
        </w:tc>
        <w:tc>
          <w:tcPr>
            <w:tcW w:w="4268" w:type="pct"/>
          </w:tcPr>
          <w:p w14:paraId="3CB33E5D" w14:textId="77777777" w:rsidR="000F04F7" w:rsidRPr="0095112E" w:rsidRDefault="000F04F7" w:rsidP="001A7FEF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smartTag w:uri="urn:schemas-microsoft-com:office:smarttags" w:element="place">
              <w:r w:rsidRPr="0095112E">
                <w:rPr>
                  <w:rFonts w:ascii="Verdana" w:hAnsi="Verdana"/>
                </w:rPr>
                <w:t>Guam</w:t>
              </w:r>
            </w:smartTag>
          </w:p>
        </w:tc>
      </w:tr>
      <w:tr w:rsidR="000F04F7" w:rsidRPr="0095112E" w14:paraId="6BB7FA50" w14:textId="77777777" w:rsidTr="004056D4">
        <w:trPr>
          <w:trHeight w:val="335"/>
        </w:trPr>
        <w:tc>
          <w:tcPr>
            <w:tcW w:w="732" w:type="pct"/>
          </w:tcPr>
          <w:p w14:paraId="2C5D08A1" w14:textId="77777777" w:rsidR="000F04F7" w:rsidRPr="0095112E" w:rsidRDefault="000F04F7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</w:rPr>
            </w:pPr>
            <w:r w:rsidRPr="0095112E">
              <w:rPr>
                <w:rFonts w:ascii="Verdana" w:hAnsi="Verdana"/>
              </w:rPr>
              <w:t>MH</w:t>
            </w:r>
          </w:p>
        </w:tc>
        <w:tc>
          <w:tcPr>
            <w:tcW w:w="4268" w:type="pct"/>
          </w:tcPr>
          <w:p w14:paraId="0820C1D0" w14:textId="77777777" w:rsidR="000F04F7" w:rsidRPr="0095112E" w:rsidRDefault="000F04F7" w:rsidP="001A7FEF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95112E">
                  <w:rPr>
                    <w:rFonts w:ascii="Verdana" w:hAnsi="Verdana"/>
                  </w:rPr>
                  <w:t>Marshall Islands</w:t>
                </w:r>
              </w:smartTag>
            </w:smartTag>
          </w:p>
        </w:tc>
      </w:tr>
      <w:tr w:rsidR="000F04F7" w:rsidRPr="0095112E" w14:paraId="1612A301" w14:textId="77777777" w:rsidTr="004056D4">
        <w:trPr>
          <w:trHeight w:val="335"/>
        </w:trPr>
        <w:tc>
          <w:tcPr>
            <w:tcW w:w="732" w:type="pct"/>
          </w:tcPr>
          <w:p w14:paraId="0C0AC048" w14:textId="77777777" w:rsidR="000F04F7" w:rsidRPr="0095112E" w:rsidRDefault="000F04F7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</w:rPr>
            </w:pPr>
            <w:r w:rsidRPr="0095112E">
              <w:rPr>
                <w:rFonts w:ascii="Verdana" w:hAnsi="Verdana"/>
              </w:rPr>
              <w:t>MP</w:t>
            </w:r>
          </w:p>
        </w:tc>
        <w:tc>
          <w:tcPr>
            <w:tcW w:w="4268" w:type="pct"/>
          </w:tcPr>
          <w:p w14:paraId="137F4F51" w14:textId="77777777" w:rsidR="000F04F7" w:rsidRPr="0095112E" w:rsidRDefault="000F04F7" w:rsidP="001A7FEF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smartTag w:uri="urn:schemas-microsoft-com:office:smarttags" w:element="place">
              <w:r w:rsidRPr="0095112E">
                <w:rPr>
                  <w:rFonts w:ascii="Verdana" w:hAnsi="Verdana"/>
                </w:rPr>
                <w:t>Northern Mariana Islands</w:t>
              </w:r>
            </w:smartTag>
          </w:p>
        </w:tc>
      </w:tr>
      <w:tr w:rsidR="000F04F7" w:rsidRPr="0095112E" w14:paraId="0E88590B" w14:textId="77777777" w:rsidTr="004056D4">
        <w:trPr>
          <w:trHeight w:val="335"/>
        </w:trPr>
        <w:tc>
          <w:tcPr>
            <w:tcW w:w="732" w:type="pct"/>
          </w:tcPr>
          <w:p w14:paraId="64042944" w14:textId="77777777" w:rsidR="000F04F7" w:rsidRPr="0095112E" w:rsidRDefault="000F04F7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</w:rPr>
            </w:pPr>
            <w:r w:rsidRPr="0095112E">
              <w:rPr>
                <w:rFonts w:ascii="Verdana" w:hAnsi="Verdana"/>
              </w:rPr>
              <w:t>PW</w:t>
            </w:r>
          </w:p>
        </w:tc>
        <w:tc>
          <w:tcPr>
            <w:tcW w:w="4268" w:type="pct"/>
          </w:tcPr>
          <w:p w14:paraId="0EAFEF9F" w14:textId="77777777" w:rsidR="000F04F7" w:rsidRPr="0095112E" w:rsidRDefault="000F04F7" w:rsidP="001A7FEF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95112E">
                  <w:rPr>
                    <w:rFonts w:ascii="Verdana" w:hAnsi="Verdana"/>
                  </w:rPr>
                  <w:t>Palau</w:t>
                </w:r>
              </w:smartTag>
            </w:smartTag>
          </w:p>
        </w:tc>
      </w:tr>
      <w:tr w:rsidR="000F04F7" w:rsidRPr="0095112E" w14:paraId="2CD8A38C" w14:textId="77777777" w:rsidTr="004056D4">
        <w:trPr>
          <w:trHeight w:val="335"/>
        </w:trPr>
        <w:tc>
          <w:tcPr>
            <w:tcW w:w="732" w:type="pct"/>
          </w:tcPr>
          <w:p w14:paraId="1FCCA9E7" w14:textId="77777777" w:rsidR="000F04F7" w:rsidRPr="0095112E" w:rsidRDefault="000F04F7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</w:rPr>
            </w:pPr>
            <w:r w:rsidRPr="0095112E">
              <w:rPr>
                <w:rFonts w:ascii="Verdana" w:hAnsi="Verdana"/>
              </w:rPr>
              <w:t>PR</w:t>
            </w:r>
          </w:p>
        </w:tc>
        <w:tc>
          <w:tcPr>
            <w:tcW w:w="4268" w:type="pct"/>
          </w:tcPr>
          <w:p w14:paraId="099ED185" w14:textId="77777777" w:rsidR="000F04F7" w:rsidRPr="0095112E" w:rsidRDefault="000F04F7" w:rsidP="001A7FEF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smartTag w:uri="urn:schemas-microsoft-com:office:smarttags" w:element="place">
              <w:r w:rsidRPr="0095112E">
                <w:rPr>
                  <w:rFonts w:ascii="Verdana" w:hAnsi="Verdana"/>
                </w:rPr>
                <w:t>Puerto Rico</w:t>
              </w:r>
            </w:smartTag>
          </w:p>
        </w:tc>
      </w:tr>
      <w:tr w:rsidR="000F04F7" w:rsidRPr="0095112E" w14:paraId="2CDA65BC" w14:textId="77777777" w:rsidTr="004056D4">
        <w:trPr>
          <w:trHeight w:val="352"/>
        </w:trPr>
        <w:tc>
          <w:tcPr>
            <w:tcW w:w="732" w:type="pct"/>
          </w:tcPr>
          <w:p w14:paraId="0E070F99" w14:textId="77777777" w:rsidR="000F04F7" w:rsidRPr="0095112E" w:rsidRDefault="000F04F7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</w:rPr>
            </w:pPr>
            <w:r w:rsidRPr="0095112E">
              <w:rPr>
                <w:rFonts w:ascii="Verdana" w:hAnsi="Verdana"/>
              </w:rPr>
              <w:t>VI</w:t>
            </w:r>
          </w:p>
        </w:tc>
        <w:tc>
          <w:tcPr>
            <w:tcW w:w="4268" w:type="pct"/>
          </w:tcPr>
          <w:p w14:paraId="3FEE1CF9" w14:textId="77777777" w:rsidR="000F04F7" w:rsidRPr="0095112E" w:rsidRDefault="000F04F7" w:rsidP="001A7FEF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r w:rsidRPr="0095112E">
              <w:rPr>
                <w:rFonts w:ascii="Verdana" w:hAnsi="Verdana"/>
              </w:rPr>
              <w:t>U.S. Virgin Islands</w:t>
            </w:r>
          </w:p>
        </w:tc>
      </w:tr>
      <w:tr w:rsidR="009A7BB6" w:rsidRPr="0095112E" w14:paraId="21E8D4DB" w14:textId="77777777" w:rsidTr="004056D4">
        <w:trPr>
          <w:trHeight w:val="352"/>
        </w:trPr>
        <w:tc>
          <w:tcPr>
            <w:tcW w:w="732" w:type="pct"/>
          </w:tcPr>
          <w:p w14:paraId="517D98A4" w14:textId="644C3533" w:rsidR="009A7BB6" w:rsidRPr="0095112E" w:rsidRDefault="00C13CCC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WK</w:t>
            </w:r>
          </w:p>
        </w:tc>
        <w:tc>
          <w:tcPr>
            <w:tcW w:w="4268" w:type="pct"/>
          </w:tcPr>
          <w:p w14:paraId="5A55A005" w14:textId="77777777" w:rsidR="009A7BB6" w:rsidRPr="0095112E" w:rsidRDefault="009A7BB6" w:rsidP="001A7FEF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Wake Island/Wake Atoll</w:t>
            </w:r>
          </w:p>
        </w:tc>
      </w:tr>
    </w:tbl>
    <w:p w14:paraId="7C3AA4C1" w14:textId="77777777" w:rsidR="00036951" w:rsidRPr="00427986" w:rsidRDefault="00036951" w:rsidP="00036951">
      <w:pPr>
        <w:pStyle w:val="BodyTextIndent2"/>
        <w:spacing w:after="0" w:line="240" w:lineRule="auto"/>
        <w:jc w:val="right"/>
        <w:rPr>
          <w:rFonts w:ascii="Verdana" w:hAnsi="Verdana"/>
        </w:rPr>
      </w:pPr>
    </w:p>
    <w:p w14:paraId="70CF8017" w14:textId="1EAF3FE9" w:rsidR="005D2350" w:rsidRPr="00176400" w:rsidRDefault="005D2350" w:rsidP="005D2350">
      <w:pPr>
        <w:pStyle w:val="BodyTextIndent2"/>
        <w:spacing w:after="0" w:line="240" w:lineRule="auto"/>
        <w:jc w:val="right"/>
        <w:rPr>
          <w:rFonts w:ascii="Verdana" w:hAnsi="Verdana"/>
        </w:rPr>
      </w:pPr>
      <w:hyperlink w:anchor="_top" w:history="1">
        <w:r w:rsidRPr="005D2350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036951" w:rsidRPr="0095112E" w14:paraId="2117DBE0" w14:textId="77777777" w:rsidTr="00613C4D">
        <w:tc>
          <w:tcPr>
            <w:tcW w:w="5000" w:type="pct"/>
            <w:shd w:val="clear" w:color="auto" w:fill="BFBFBF"/>
          </w:tcPr>
          <w:p w14:paraId="6371D57C" w14:textId="450E3FA1" w:rsidR="00036951" w:rsidRPr="0095112E" w:rsidRDefault="00036951" w:rsidP="001A7FEF">
            <w:pPr>
              <w:pStyle w:val="Heading2"/>
              <w:spacing w:before="120" w:after="120"/>
              <w:jc w:val="both"/>
              <w:rPr>
                <w:rFonts w:ascii="Verdana" w:hAnsi="Verdana"/>
                <w:i w:val="0"/>
                <w:iCs w:val="0"/>
              </w:rPr>
            </w:pPr>
            <w:bookmarkStart w:id="5" w:name="_Canada"/>
            <w:bookmarkStart w:id="6" w:name="_Toc189664108"/>
            <w:bookmarkEnd w:id="5"/>
            <w:r w:rsidRPr="0095112E">
              <w:rPr>
                <w:rFonts w:ascii="Verdana" w:hAnsi="Verdana"/>
                <w:i w:val="0"/>
                <w:iCs w:val="0"/>
              </w:rPr>
              <w:t>Canada</w:t>
            </w:r>
            <w:bookmarkEnd w:id="6"/>
          </w:p>
        </w:tc>
      </w:tr>
    </w:tbl>
    <w:p w14:paraId="54080D8F" w14:textId="75C014D1" w:rsidR="006541B2" w:rsidRDefault="00613C4D" w:rsidP="006541B2">
      <w:pPr>
        <w:spacing w:before="120" w:after="12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</w:rPr>
        <w:t xml:space="preserve"> </w:t>
      </w:r>
      <w:r w:rsidR="006541B2">
        <w:rPr>
          <w:rFonts w:ascii="Verdana" w:hAnsi="Verdana"/>
          <w:b/>
          <w:bCs/>
          <w:color w:val="000000"/>
        </w:rPr>
        <w:t>Notes:</w:t>
      </w:r>
      <w:r w:rsidR="006541B2">
        <w:rPr>
          <w:rFonts w:ascii="Verdana" w:hAnsi="Verdana"/>
          <w:color w:val="000000"/>
        </w:rPr>
        <w:t> </w:t>
      </w:r>
    </w:p>
    <w:p w14:paraId="53FCF7B9" w14:textId="78AEDDD6" w:rsidR="006541B2" w:rsidRPr="00152E69" w:rsidRDefault="006541B2" w:rsidP="006541B2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Fonts w:ascii="Verdana" w:hAnsi="Verdana"/>
          <w:color w:val="000000"/>
        </w:rPr>
      </w:pPr>
      <w:r w:rsidRPr="00152E69">
        <w:rPr>
          <w:rFonts w:ascii="Verdana" w:hAnsi="Verdana"/>
          <w:color w:val="000000"/>
        </w:rPr>
        <w:t>Shipping restrictions may apply to this area. </w:t>
      </w:r>
      <w:r w:rsidR="00F77AC3" w:rsidRPr="00152E69">
        <w:rPr>
          <w:rFonts w:ascii="Verdana" w:hAnsi="Verdana"/>
          <w:color w:val="000000"/>
        </w:rPr>
        <w:t xml:space="preserve"> </w:t>
      </w:r>
      <w:r w:rsidRPr="00152E69">
        <w:rPr>
          <w:rFonts w:ascii="Verdana" w:hAnsi="Verdana"/>
          <w:color w:val="000000"/>
        </w:rPr>
        <w:t>Refer to</w:t>
      </w:r>
      <w:r w:rsidR="00613C4D" w:rsidRPr="00152E69">
        <w:rPr>
          <w:rFonts w:ascii="Verdana" w:hAnsi="Verdana"/>
          <w:color w:val="000000"/>
        </w:rPr>
        <w:t xml:space="preserve"> the International Shipping section of</w:t>
      </w:r>
      <w:r w:rsidRPr="00152E69">
        <w:rPr>
          <w:rFonts w:ascii="Verdana" w:hAnsi="Verdana"/>
          <w:color w:val="000000"/>
        </w:rPr>
        <w:t> </w:t>
      </w:r>
      <w:hyperlink r:id="rId14" w:anchor="!/view?docid=e77f513c-0e5e-4aaa-b674-de935ed25901" w:history="1">
        <w:r w:rsidR="00152E69">
          <w:rPr>
            <w:rStyle w:val="Hyperlink"/>
            <w:rFonts w:ascii="Verdana" w:hAnsi="Verdana"/>
          </w:rPr>
          <w:t>Compass - Shipping Guidelines and Fees (053427)</w:t>
        </w:r>
      </w:hyperlink>
      <w:r w:rsidRPr="00152E69">
        <w:rPr>
          <w:rFonts w:ascii="Verdana" w:hAnsi="Verdana"/>
          <w:color w:val="000000"/>
        </w:rPr>
        <w:t xml:space="preserve">. </w:t>
      </w:r>
    </w:p>
    <w:p w14:paraId="7A7D40B4" w14:textId="679672BA" w:rsidR="006541B2" w:rsidRPr="00B74619" w:rsidRDefault="006541B2" w:rsidP="00613C4D">
      <w:pPr>
        <w:pStyle w:val="NormalWeb"/>
        <w:numPr>
          <w:ilvl w:val="1"/>
          <w:numId w:val="7"/>
        </w:numPr>
        <w:spacing w:before="120" w:beforeAutospacing="0" w:after="120" w:afterAutospacing="0"/>
        <w:ind w:left="1170"/>
        <w:rPr>
          <w:color w:val="000000"/>
        </w:rPr>
      </w:pPr>
      <w:r w:rsidRPr="00613C4D">
        <w:rPr>
          <w:rFonts w:ascii="Verdana" w:hAnsi="Verdana"/>
          <w:b/>
          <w:bCs/>
          <w:color w:val="000000"/>
        </w:rPr>
        <w:t>Canada:</w:t>
      </w:r>
      <w:r>
        <w:rPr>
          <w:rFonts w:ascii="Verdana" w:hAnsi="Verdana"/>
          <w:b/>
          <w:bCs/>
          <w:color w:val="000000"/>
        </w:rPr>
        <w:t> </w:t>
      </w:r>
      <w:r w:rsidR="00F77AC3">
        <w:rPr>
          <w:rFonts w:ascii="Verdana" w:hAnsi="Verdana"/>
          <w:b/>
          <w:bCs/>
          <w:color w:val="000000"/>
        </w:rPr>
        <w:t xml:space="preserve"> </w:t>
      </w:r>
      <w:r>
        <w:rPr>
          <w:rFonts w:ascii="Verdana" w:hAnsi="Verdana"/>
          <w:color w:val="000000"/>
        </w:rPr>
        <w:t xml:space="preserve">A manual task will need to be </w:t>
      </w:r>
      <w:r w:rsidR="00F77AC3">
        <w:rPr>
          <w:rFonts w:ascii="Verdana" w:hAnsi="Verdana"/>
          <w:color w:val="000000"/>
        </w:rPr>
        <w:t>completed</w:t>
      </w:r>
      <w:r>
        <w:rPr>
          <w:rFonts w:ascii="Verdana" w:hAnsi="Verdana"/>
          <w:color w:val="000000"/>
        </w:rPr>
        <w:t>. Refer to</w:t>
      </w:r>
      <w:r w:rsidR="00152E69">
        <w:rPr>
          <w:rFonts w:ascii="Verdana" w:hAnsi="Verdana"/>
          <w:color w:val="000000"/>
        </w:rPr>
        <w:t>:</w:t>
      </w:r>
      <w:r>
        <w:rPr>
          <w:rFonts w:ascii="Verdana" w:hAnsi="Verdana"/>
          <w:color w:val="000000"/>
        </w:rPr>
        <w:t> </w:t>
      </w:r>
    </w:p>
    <w:p w14:paraId="1626C3E9" w14:textId="77777777" w:rsidR="00152E69" w:rsidRPr="00026FC5" w:rsidRDefault="00152E69" w:rsidP="00B74619">
      <w:pPr>
        <w:pStyle w:val="BodyTextIndent2"/>
        <w:numPr>
          <w:ilvl w:val="1"/>
          <w:numId w:val="8"/>
        </w:numPr>
        <w:spacing w:before="120" w:line="240" w:lineRule="auto"/>
        <w:rPr>
          <w:rFonts w:ascii="Verdana" w:hAnsi="Verdana"/>
        </w:rPr>
      </w:pPr>
      <w:hyperlink r:id="rId15" w:anchor="!/view?docid=9cfb4422-7129-4bca-b1ea-f1d6fa964906" w:history="1">
        <w:r w:rsidRPr="00026FC5">
          <w:rPr>
            <w:rStyle w:val="Hyperlink"/>
            <w:rFonts w:ascii="Verdana" w:hAnsi="Verdana"/>
          </w:rPr>
          <w:t>Compass - Add / Edit / Delete Mailing Address (053255)</w:t>
        </w:r>
      </w:hyperlink>
    </w:p>
    <w:p w14:paraId="68368EAB" w14:textId="77777777" w:rsidR="00152E69" w:rsidRDefault="00152E69" w:rsidP="00B74619">
      <w:pPr>
        <w:pStyle w:val="BodyTextIndent2"/>
        <w:numPr>
          <w:ilvl w:val="1"/>
          <w:numId w:val="8"/>
        </w:numPr>
        <w:spacing w:before="120" w:line="240" w:lineRule="auto"/>
        <w:rPr>
          <w:rFonts w:ascii="Verdana" w:hAnsi="Verdana"/>
        </w:rPr>
      </w:pPr>
      <w:hyperlink r:id="rId16" w:anchor="!/view?docid=e01087c4-421c-4330-bcb3-81cb8cb45762" w:history="1">
        <w:r w:rsidRPr="00617F02">
          <w:rPr>
            <w:rStyle w:val="Hyperlink"/>
            <w:rFonts w:ascii="Verdana" w:hAnsi="Verdana"/>
          </w:rPr>
          <w:t>Compass - Add / Edit / Delete Email Address (053409)</w:t>
        </w:r>
      </w:hyperlink>
    </w:p>
    <w:p w14:paraId="100C2BD6" w14:textId="77777777" w:rsidR="00152E69" w:rsidRDefault="00152E69" w:rsidP="00B74619">
      <w:pPr>
        <w:pStyle w:val="BodyTextIndent2"/>
        <w:numPr>
          <w:ilvl w:val="1"/>
          <w:numId w:val="8"/>
        </w:numPr>
        <w:spacing w:before="120" w:line="240" w:lineRule="auto"/>
        <w:rPr>
          <w:rFonts w:ascii="Verdana" w:hAnsi="Verdana"/>
        </w:rPr>
      </w:pPr>
      <w:hyperlink r:id="rId17" w:anchor="!/view?docid=c37d4289-63b2-4732-a35c-c411cc26a29c" w:history="1">
        <w:r w:rsidRPr="00D92031">
          <w:rPr>
            <w:rStyle w:val="Hyperlink"/>
            <w:rFonts w:ascii="Verdana" w:hAnsi="Verdana"/>
          </w:rPr>
          <w:t>Compass - Add / Edit / Delete Phone Number (053256)</w:t>
        </w:r>
      </w:hyperlink>
    </w:p>
    <w:p w14:paraId="1CE7BE26" w14:textId="77777777" w:rsidR="00152E69" w:rsidRDefault="00152E69" w:rsidP="00B74619">
      <w:pPr>
        <w:pStyle w:val="NormalWeb"/>
        <w:spacing w:before="120" w:beforeAutospacing="0" w:after="120" w:afterAutospacing="0"/>
        <w:ind w:left="1170"/>
        <w:rPr>
          <w:color w:val="000000"/>
        </w:rPr>
      </w:pPr>
    </w:p>
    <w:p w14:paraId="1C2D3A9A" w14:textId="77777777" w:rsidR="006541B2" w:rsidRDefault="00036951" w:rsidP="001A7FEF">
      <w:pPr>
        <w:pStyle w:val="BodyTextIndent2"/>
        <w:spacing w:before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2B5AF472" w14:textId="1AD29866" w:rsidR="00036951" w:rsidRDefault="003360D8" w:rsidP="001A7FEF">
      <w:pPr>
        <w:pStyle w:val="BodyTextIndent2"/>
        <w:spacing w:before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Use as needed: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3"/>
        <w:gridCol w:w="11007"/>
      </w:tblGrid>
      <w:tr w:rsidR="003360D8" w:rsidRPr="0095112E" w14:paraId="13CFF710" w14:textId="77777777" w:rsidTr="00DF0AD6"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B608B9C" w14:textId="77777777" w:rsidR="003360D8" w:rsidRPr="003360D8" w:rsidRDefault="003360D8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  <w:b/>
              </w:rPr>
            </w:pPr>
            <w:r w:rsidRPr="003360D8">
              <w:rPr>
                <w:rFonts w:ascii="Verdana" w:hAnsi="Verdana"/>
                <w:b/>
              </w:rPr>
              <w:t>Abbreviation</w:t>
            </w:r>
          </w:p>
        </w:tc>
        <w:tc>
          <w:tcPr>
            <w:tcW w:w="4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1D8C37B" w14:textId="77777777" w:rsidR="003360D8" w:rsidRPr="003360D8" w:rsidRDefault="003360D8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  <w:b/>
              </w:rPr>
            </w:pPr>
            <w:r w:rsidRPr="003360D8">
              <w:rPr>
                <w:rFonts w:ascii="Verdana" w:hAnsi="Verdana"/>
                <w:b/>
              </w:rPr>
              <w:t>Defined</w:t>
            </w:r>
          </w:p>
        </w:tc>
      </w:tr>
      <w:tr w:rsidR="000F04F7" w:rsidRPr="0095112E" w14:paraId="20575BBA" w14:textId="77777777" w:rsidTr="00DF0AD6">
        <w:tc>
          <w:tcPr>
            <w:tcW w:w="737" w:type="pct"/>
          </w:tcPr>
          <w:p w14:paraId="2C45EF30" w14:textId="77777777" w:rsidR="000F04F7" w:rsidRPr="0095112E" w:rsidRDefault="006175B3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</w:rPr>
            </w:pPr>
            <w:r w:rsidRPr="0095112E">
              <w:rPr>
                <w:rFonts w:ascii="Verdana" w:hAnsi="Verdana"/>
              </w:rPr>
              <w:t>AB</w:t>
            </w:r>
          </w:p>
        </w:tc>
        <w:tc>
          <w:tcPr>
            <w:tcW w:w="4263" w:type="pct"/>
          </w:tcPr>
          <w:p w14:paraId="11F5DE21" w14:textId="77777777" w:rsidR="000F04F7" w:rsidRPr="0095112E" w:rsidRDefault="006175B3" w:rsidP="001A7FEF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smartTag w:uri="urn:schemas-microsoft-com:office:smarttags" w:element="place">
              <w:smartTag w:uri="urn:schemas-microsoft-com:office:smarttags" w:element="State">
                <w:r w:rsidRPr="0095112E">
                  <w:rPr>
                    <w:rFonts w:ascii="Verdana" w:hAnsi="Verdana"/>
                  </w:rPr>
                  <w:t>Alberta</w:t>
                </w:r>
              </w:smartTag>
            </w:smartTag>
          </w:p>
        </w:tc>
      </w:tr>
      <w:tr w:rsidR="000F04F7" w:rsidRPr="0095112E" w14:paraId="3D9BA8ED" w14:textId="77777777" w:rsidTr="00DF0AD6">
        <w:tc>
          <w:tcPr>
            <w:tcW w:w="737" w:type="pct"/>
          </w:tcPr>
          <w:p w14:paraId="5266A9D6" w14:textId="77777777" w:rsidR="000F04F7" w:rsidRPr="0095112E" w:rsidRDefault="006175B3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</w:rPr>
            </w:pPr>
            <w:r w:rsidRPr="0095112E">
              <w:rPr>
                <w:rFonts w:ascii="Verdana" w:hAnsi="Verdana"/>
              </w:rPr>
              <w:t>BC</w:t>
            </w:r>
          </w:p>
        </w:tc>
        <w:tc>
          <w:tcPr>
            <w:tcW w:w="4263" w:type="pct"/>
          </w:tcPr>
          <w:p w14:paraId="478E6A95" w14:textId="77777777" w:rsidR="000F04F7" w:rsidRPr="0095112E" w:rsidRDefault="006175B3" w:rsidP="001A7FEF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smartTag w:uri="urn:schemas-microsoft-com:office:smarttags" w:element="place">
              <w:smartTag w:uri="urn:schemas-microsoft-com:office:smarttags" w:element="State">
                <w:r w:rsidRPr="0095112E">
                  <w:rPr>
                    <w:rFonts w:ascii="Verdana" w:hAnsi="Verdana"/>
                  </w:rPr>
                  <w:t>British Columbia</w:t>
                </w:r>
              </w:smartTag>
            </w:smartTag>
          </w:p>
        </w:tc>
      </w:tr>
      <w:tr w:rsidR="000F04F7" w:rsidRPr="0095112E" w14:paraId="1F13F863" w14:textId="77777777" w:rsidTr="00DF0AD6">
        <w:tc>
          <w:tcPr>
            <w:tcW w:w="737" w:type="pct"/>
          </w:tcPr>
          <w:p w14:paraId="17AC5AED" w14:textId="77777777" w:rsidR="000F04F7" w:rsidRPr="0095112E" w:rsidRDefault="006175B3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</w:rPr>
            </w:pPr>
            <w:r w:rsidRPr="0095112E">
              <w:rPr>
                <w:rFonts w:ascii="Verdana" w:hAnsi="Verdana"/>
              </w:rPr>
              <w:t>MB</w:t>
            </w:r>
          </w:p>
        </w:tc>
        <w:tc>
          <w:tcPr>
            <w:tcW w:w="4263" w:type="pct"/>
          </w:tcPr>
          <w:p w14:paraId="4A28ECDF" w14:textId="77777777" w:rsidR="000F04F7" w:rsidRPr="0095112E" w:rsidRDefault="006175B3" w:rsidP="001A7FEF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smartTag w:uri="urn:schemas-microsoft-com:office:smarttags" w:element="place">
              <w:smartTag w:uri="urn:schemas-microsoft-com:office:smarttags" w:element="State">
                <w:r w:rsidRPr="0095112E">
                  <w:rPr>
                    <w:rFonts w:ascii="Verdana" w:hAnsi="Verdana"/>
                  </w:rPr>
                  <w:t>Manitoba</w:t>
                </w:r>
              </w:smartTag>
            </w:smartTag>
          </w:p>
        </w:tc>
      </w:tr>
      <w:tr w:rsidR="000F04F7" w:rsidRPr="0095112E" w14:paraId="093A28F3" w14:textId="77777777" w:rsidTr="00DF0AD6">
        <w:tc>
          <w:tcPr>
            <w:tcW w:w="737" w:type="pct"/>
          </w:tcPr>
          <w:p w14:paraId="5C2CAB7B" w14:textId="77777777" w:rsidR="000F04F7" w:rsidRPr="0095112E" w:rsidRDefault="006175B3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</w:rPr>
            </w:pPr>
            <w:r w:rsidRPr="0095112E">
              <w:rPr>
                <w:rFonts w:ascii="Verdana" w:hAnsi="Verdana"/>
              </w:rPr>
              <w:t>NB</w:t>
            </w:r>
          </w:p>
        </w:tc>
        <w:tc>
          <w:tcPr>
            <w:tcW w:w="4263" w:type="pct"/>
          </w:tcPr>
          <w:p w14:paraId="38BB6C65" w14:textId="77777777" w:rsidR="000F04F7" w:rsidRPr="0095112E" w:rsidRDefault="006175B3" w:rsidP="001A7FEF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smartTag w:uri="urn:schemas-microsoft-com:office:smarttags" w:element="place">
              <w:smartTag w:uri="urn:schemas-microsoft-com:office:smarttags" w:element="State">
                <w:r w:rsidRPr="0095112E">
                  <w:rPr>
                    <w:rFonts w:ascii="Verdana" w:hAnsi="Verdana"/>
                  </w:rPr>
                  <w:t>New Brunswick</w:t>
                </w:r>
              </w:smartTag>
            </w:smartTag>
          </w:p>
        </w:tc>
      </w:tr>
      <w:tr w:rsidR="000F04F7" w:rsidRPr="0095112E" w14:paraId="4A916C15" w14:textId="77777777" w:rsidTr="00DF0AD6">
        <w:tc>
          <w:tcPr>
            <w:tcW w:w="737" w:type="pct"/>
          </w:tcPr>
          <w:p w14:paraId="1741A5FB" w14:textId="73B3F48C" w:rsidR="000F04F7" w:rsidRPr="0095112E" w:rsidRDefault="006175B3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</w:rPr>
            </w:pPr>
            <w:r w:rsidRPr="0095112E">
              <w:rPr>
                <w:rFonts w:ascii="Verdana" w:hAnsi="Verdana"/>
              </w:rPr>
              <w:t>N</w:t>
            </w:r>
            <w:r w:rsidR="00451E86">
              <w:rPr>
                <w:rFonts w:ascii="Verdana" w:hAnsi="Verdana"/>
              </w:rPr>
              <w:t>L</w:t>
            </w:r>
          </w:p>
        </w:tc>
        <w:tc>
          <w:tcPr>
            <w:tcW w:w="4263" w:type="pct"/>
          </w:tcPr>
          <w:p w14:paraId="4C894E66" w14:textId="77777777" w:rsidR="000F04F7" w:rsidRPr="00626743" w:rsidRDefault="006175B3" w:rsidP="001A7FEF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  <w:color w:val="000000"/>
              </w:rPr>
            </w:pPr>
            <w:r w:rsidRPr="00626743">
              <w:rPr>
                <w:rFonts w:ascii="Verdana" w:hAnsi="Verdana"/>
                <w:color w:val="000000"/>
              </w:rPr>
              <w:t>Newfoundland</w:t>
            </w:r>
            <w:r w:rsidR="0029112A" w:rsidRPr="00626743">
              <w:rPr>
                <w:rFonts w:ascii="Verdana" w:hAnsi="Verdana"/>
                <w:color w:val="000000"/>
              </w:rPr>
              <w:t xml:space="preserve"> &amp; Labrador</w:t>
            </w:r>
          </w:p>
        </w:tc>
      </w:tr>
      <w:tr w:rsidR="000F04F7" w:rsidRPr="0095112E" w14:paraId="1E3CED67" w14:textId="77777777" w:rsidTr="00DF0AD6">
        <w:tc>
          <w:tcPr>
            <w:tcW w:w="737" w:type="pct"/>
          </w:tcPr>
          <w:p w14:paraId="47EC30FA" w14:textId="77777777" w:rsidR="000F04F7" w:rsidRPr="0095112E" w:rsidRDefault="006175B3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</w:rPr>
            </w:pPr>
            <w:r w:rsidRPr="0095112E">
              <w:rPr>
                <w:rFonts w:ascii="Verdana" w:hAnsi="Verdana"/>
              </w:rPr>
              <w:t>NT</w:t>
            </w:r>
          </w:p>
        </w:tc>
        <w:tc>
          <w:tcPr>
            <w:tcW w:w="4263" w:type="pct"/>
          </w:tcPr>
          <w:p w14:paraId="4B1FCE5F" w14:textId="77777777" w:rsidR="000F04F7" w:rsidRPr="00626743" w:rsidRDefault="006175B3" w:rsidP="001A7FEF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  <w:color w:val="000000"/>
              </w:rPr>
            </w:pPr>
            <w:r w:rsidRPr="00626743">
              <w:rPr>
                <w:rFonts w:ascii="Verdana" w:hAnsi="Verdana"/>
                <w:color w:val="000000"/>
              </w:rPr>
              <w:t>Northwest Territories/Nunavut</w:t>
            </w:r>
          </w:p>
        </w:tc>
      </w:tr>
      <w:tr w:rsidR="000F04F7" w:rsidRPr="0095112E" w14:paraId="3A5E8C33" w14:textId="77777777" w:rsidTr="00DF0AD6">
        <w:tc>
          <w:tcPr>
            <w:tcW w:w="737" w:type="pct"/>
          </w:tcPr>
          <w:p w14:paraId="226C488F" w14:textId="77777777" w:rsidR="000F04F7" w:rsidRPr="0095112E" w:rsidRDefault="006175B3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</w:rPr>
            </w:pPr>
            <w:r w:rsidRPr="0095112E">
              <w:rPr>
                <w:rFonts w:ascii="Verdana" w:hAnsi="Verdana"/>
              </w:rPr>
              <w:t>NS</w:t>
            </w:r>
          </w:p>
        </w:tc>
        <w:tc>
          <w:tcPr>
            <w:tcW w:w="4263" w:type="pct"/>
          </w:tcPr>
          <w:p w14:paraId="2F285C02" w14:textId="77777777" w:rsidR="000F04F7" w:rsidRPr="00626743" w:rsidRDefault="006175B3" w:rsidP="001A7FEF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  <w:color w:val="000000"/>
              </w:rPr>
            </w:pPr>
            <w:r w:rsidRPr="00626743">
              <w:rPr>
                <w:rFonts w:ascii="Verdana" w:hAnsi="Verdana"/>
                <w:color w:val="000000"/>
              </w:rPr>
              <w:t>Nova Scotia</w:t>
            </w:r>
          </w:p>
        </w:tc>
      </w:tr>
      <w:tr w:rsidR="0029112A" w:rsidRPr="0095112E" w14:paraId="5DB3BF32" w14:textId="77777777" w:rsidTr="00DF0AD6">
        <w:tc>
          <w:tcPr>
            <w:tcW w:w="737" w:type="pct"/>
          </w:tcPr>
          <w:p w14:paraId="58354157" w14:textId="77777777" w:rsidR="0029112A" w:rsidRPr="00626743" w:rsidRDefault="0029112A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  <w:color w:val="000000"/>
              </w:rPr>
            </w:pPr>
            <w:r w:rsidRPr="00626743">
              <w:rPr>
                <w:rFonts w:ascii="Verdana" w:hAnsi="Verdana"/>
                <w:color w:val="000000"/>
              </w:rPr>
              <w:t>NU</w:t>
            </w:r>
          </w:p>
        </w:tc>
        <w:tc>
          <w:tcPr>
            <w:tcW w:w="4263" w:type="pct"/>
          </w:tcPr>
          <w:p w14:paraId="0E188505" w14:textId="77777777" w:rsidR="0029112A" w:rsidRPr="00626743" w:rsidRDefault="0029112A" w:rsidP="001A7FEF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  <w:color w:val="000000"/>
              </w:rPr>
            </w:pPr>
            <w:r w:rsidRPr="00626743">
              <w:rPr>
                <w:rFonts w:ascii="Verdana" w:hAnsi="Verdana"/>
                <w:color w:val="000000"/>
              </w:rPr>
              <w:t>Nunavut</w:t>
            </w:r>
          </w:p>
        </w:tc>
      </w:tr>
      <w:tr w:rsidR="000F04F7" w:rsidRPr="0095112E" w14:paraId="09965B48" w14:textId="77777777" w:rsidTr="00DF0AD6">
        <w:tc>
          <w:tcPr>
            <w:tcW w:w="737" w:type="pct"/>
          </w:tcPr>
          <w:p w14:paraId="53BACBB6" w14:textId="77777777" w:rsidR="000F04F7" w:rsidRPr="0095112E" w:rsidRDefault="006175B3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</w:rPr>
            </w:pPr>
            <w:r w:rsidRPr="0095112E">
              <w:rPr>
                <w:rFonts w:ascii="Verdana" w:hAnsi="Verdana"/>
              </w:rPr>
              <w:t>ON</w:t>
            </w:r>
          </w:p>
        </w:tc>
        <w:tc>
          <w:tcPr>
            <w:tcW w:w="4263" w:type="pct"/>
          </w:tcPr>
          <w:p w14:paraId="4025EA32" w14:textId="77777777" w:rsidR="000F04F7" w:rsidRPr="00626743" w:rsidRDefault="006175B3" w:rsidP="001A7FEF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  <w:color w:val="000000"/>
              </w:rPr>
            </w:pPr>
            <w:r w:rsidRPr="00626743">
              <w:rPr>
                <w:rFonts w:ascii="Verdana" w:hAnsi="Verdana"/>
                <w:color w:val="000000"/>
              </w:rPr>
              <w:t>Ontario</w:t>
            </w:r>
          </w:p>
        </w:tc>
      </w:tr>
      <w:tr w:rsidR="000F04F7" w:rsidRPr="0095112E" w14:paraId="6F521910" w14:textId="77777777" w:rsidTr="00DF0AD6">
        <w:tc>
          <w:tcPr>
            <w:tcW w:w="737" w:type="pct"/>
          </w:tcPr>
          <w:p w14:paraId="683887D6" w14:textId="77777777" w:rsidR="000F04F7" w:rsidRPr="0095112E" w:rsidRDefault="006175B3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</w:rPr>
            </w:pPr>
            <w:r w:rsidRPr="0095112E">
              <w:rPr>
                <w:rFonts w:ascii="Verdana" w:hAnsi="Verdana"/>
              </w:rPr>
              <w:t>PE</w:t>
            </w:r>
          </w:p>
        </w:tc>
        <w:tc>
          <w:tcPr>
            <w:tcW w:w="4263" w:type="pct"/>
          </w:tcPr>
          <w:p w14:paraId="5BBFFCCD" w14:textId="77777777" w:rsidR="000F04F7" w:rsidRPr="0095112E" w:rsidRDefault="006175B3" w:rsidP="001A7FEF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smartTag w:uri="urn:schemas-microsoft-com:office:smarttags" w:element="place">
              <w:smartTag w:uri="urn:schemas-microsoft-com:office:smarttags" w:element="State">
                <w:r w:rsidRPr="0095112E">
                  <w:rPr>
                    <w:rFonts w:ascii="Verdana" w:hAnsi="Verdana"/>
                  </w:rPr>
                  <w:t>Prince Edward Island</w:t>
                </w:r>
              </w:smartTag>
            </w:smartTag>
          </w:p>
        </w:tc>
      </w:tr>
      <w:tr w:rsidR="000F04F7" w:rsidRPr="0095112E" w14:paraId="7F8864F7" w14:textId="77777777" w:rsidTr="00DF0AD6">
        <w:tc>
          <w:tcPr>
            <w:tcW w:w="737" w:type="pct"/>
          </w:tcPr>
          <w:p w14:paraId="3B987DCA" w14:textId="5E483AB2" w:rsidR="000F04F7" w:rsidRPr="0095112E" w:rsidRDefault="0081275E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QC</w:t>
            </w:r>
          </w:p>
        </w:tc>
        <w:tc>
          <w:tcPr>
            <w:tcW w:w="4263" w:type="pct"/>
          </w:tcPr>
          <w:p w14:paraId="641E7557" w14:textId="77777777" w:rsidR="000F04F7" w:rsidRPr="0095112E" w:rsidRDefault="006175B3" w:rsidP="001A7FEF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r w:rsidRPr="0095112E">
              <w:rPr>
                <w:rFonts w:ascii="Verdana" w:hAnsi="Verdana"/>
              </w:rPr>
              <w:t>Quebec</w:t>
            </w:r>
          </w:p>
        </w:tc>
      </w:tr>
      <w:tr w:rsidR="006175B3" w:rsidRPr="0095112E" w14:paraId="1B5F531F" w14:textId="77777777" w:rsidTr="00DF0AD6">
        <w:tc>
          <w:tcPr>
            <w:tcW w:w="737" w:type="pct"/>
          </w:tcPr>
          <w:p w14:paraId="2E965A2F" w14:textId="77777777" w:rsidR="006175B3" w:rsidRPr="0095112E" w:rsidRDefault="006175B3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</w:rPr>
            </w:pPr>
            <w:r w:rsidRPr="0095112E">
              <w:rPr>
                <w:rFonts w:ascii="Verdana" w:hAnsi="Verdana"/>
              </w:rPr>
              <w:t>SK</w:t>
            </w:r>
          </w:p>
        </w:tc>
        <w:tc>
          <w:tcPr>
            <w:tcW w:w="4263" w:type="pct"/>
          </w:tcPr>
          <w:p w14:paraId="590E79B1" w14:textId="77777777" w:rsidR="006175B3" w:rsidRPr="0095112E" w:rsidRDefault="006175B3" w:rsidP="001A7FEF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smartTag w:uri="urn:schemas-microsoft-com:office:smarttags" w:element="place">
              <w:smartTag w:uri="urn:schemas-microsoft-com:office:smarttags" w:element="State">
                <w:r w:rsidRPr="0095112E">
                  <w:rPr>
                    <w:rFonts w:ascii="Verdana" w:hAnsi="Verdana"/>
                  </w:rPr>
                  <w:t>Saskatchewan</w:t>
                </w:r>
              </w:smartTag>
            </w:smartTag>
          </w:p>
        </w:tc>
      </w:tr>
      <w:tr w:rsidR="006175B3" w:rsidRPr="0095112E" w14:paraId="5D2D8FD4" w14:textId="77777777" w:rsidTr="00DF0AD6">
        <w:tc>
          <w:tcPr>
            <w:tcW w:w="737" w:type="pct"/>
          </w:tcPr>
          <w:p w14:paraId="33047B3E" w14:textId="77777777" w:rsidR="006175B3" w:rsidRPr="0095112E" w:rsidRDefault="006175B3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</w:rPr>
            </w:pPr>
            <w:r w:rsidRPr="0095112E">
              <w:rPr>
                <w:rFonts w:ascii="Verdana" w:hAnsi="Verdana"/>
              </w:rPr>
              <w:t>YT</w:t>
            </w:r>
          </w:p>
        </w:tc>
        <w:tc>
          <w:tcPr>
            <w:tcW w:w="4263" w:type="pct"/>
          </w:tcPr>
          <w:p w14:paraId="4DF8CF17" w14:textId="77777777" w:rsidR="006175B3" w:rsidRPr="0095112E" w:rsidRDefault="006175B3" w:rsidP="001A7FEF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smartTag w:uri="urn:schemas-microsoft-com:office:smarttags" w:element="place">
              <w:smartTag w:uri="urn:schemas-microsoft-com:office:smarttags" w:element="State">
                <w:r w:rsidRPr="0095112E">
                  <w:rPr>
                    <w:rFonts w:ascii="Verdana" w:hAnsi="Verdana"/>
                  </w:rPr>
                  <w:t>Yukon Territory</w:t>
                </w:r>
              </w:smartTag>
            </w:smartTag>
          </w:p>
        </w:tc>
      </w:tr>
    </w:tbl>
    <w:p w14:paraId="16D328DD" w14:textId="77777777" w:rsidR="00F179B5" w:rsidRDefault="00F179B5" w:rsidP="00F179B5">
      <w:pPr>
        <w:jc w:val="right"/>
        <w:rPr>
          <w:rFonts w:ascii="Verdana" w:hAnsi="Verdana"/>
        </w:rPr>
      </w:pPr>
    </w:p>
    <w:p w14:paraId="3DD35497" w14:textId="27439D93" w:rsidR="00F179B5" w:rsidRDefault="00F179B5" w:rsidP="00F179B5">
      <w:pPr>
        <w:jc w:val="right"/>
        <w:rPr>
          <w:rFonts w:ascii="Verdana" w:hAnsi="Verdana"/>
        </w:rPr>
      </w:pPr>
      <w:hyperlink w:anchor="_top" w:history="1">
        <w:r w:rsidRPr="008B69C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179B5" w:rsidRPr="0064267B" w14:paraId="788D7385" w14:textId="77777777" w:rsidTr="00031BD4">
        <w:tc>
          <w:tcPr>
            <w:tcW w:w="5000" w:type="pct"/>
            <w:shd w:val="clear" w:color="auto" w:fill="C0C0C0"/>
          </w:tcPr>
          <w:p w14:paraId="6F61086F" w14:textId="7632EA3B" w:rsidR="00F179B5" w:rsidRPr="00F13F27" w:rsidRDefault="00F179B5" w:rsidP="001A7FEF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7" w:name="_Toc189664109"/>
            <w:r w:rsidRPr="00F13F27">
              <w:rPr>
                <w:rFonts w:ascii="Verdana" w:hAnsi="Verdana"/>
                <w:i w:val="0"/>
              </w:rPr>
              <w:t>Related Documents</w:t>
            </w:r>
            <w:bookmarkEnd w:id="7"/>
          </w:p>
        </w:tc>
      </w:tr>
    </w:tbl>
    <w:p w14:paraId="51EE19DC" w14:textId="74B056BB" w:rsidR="00F179B5" w:rsidRDefault="00F179B5" w:rsidP="001A7FEF">
      <w:pPr>
        <w:spacing w:before="120" w:after="120"/>
        <w:rPr>
          <w:rFonts w:ascii="Verdana" w:hAnsi="Verdana"/>
        </w:rPr>
      </w:pPr>
      <w:hyperlink r:id="rId18" w:anchor="!/view?docid=c1f1028b-e42c-4b4f-a4cf-cc0b42c91606" w:history="1">
        <w:r w:rsidR="00882635">
          <w:rPr>
            <w:rStyle w:val="Hyperlink"/>
            <w:rFonts w:ascii="Verdana" w:hAnsi="Verdana"/>
          </w:rPr>
          <w:t>Customer Care Abbreviations Definitions and Terms Index (017428)</w:t>
        </w:r>
      </w:hyperlink>
    </w:p>
    <w:p w14:paraId="098C6BEA" w14:textId="5514512E" w:rsidR="00F179B5" w:rsidRDefault="00F179B5" w:rsidP="001A7FEF">
      <w:pPr>
        <w:jc w:val="right"/>
        <w:rPr>
          <w:rFonts w:ascii="Verdana" w:hAnsi="Verdana"/>
          <w:sz w:val="16"/>
          <w:szCs w:val="16"/>
        </w:rPr>
      </w:pPr>
      <w:hyperlink w:anchor="_top" w:history="1">
        <w:r w:rsidRPr="008B69C1">
          <w:rPr>
            <w:rStyle w:val="Hyperlink"/>
            <w:rFonts w:ascii="Verdana" w:hAnsi="Verdana"/>
          </w:rPr>
          <w:t>Top of the Document</w:t>
        </w:r>
      </w:hyperlink>
    </w:p>
    <w:p w14:paraId="6B14A761" w14:textId="77777777" w:rsidR="00F179B5" w:rsidRDefault="00F179B5" w:rsidP="00F179B5">
      <w:pPr>
        <w:jc w:val="center"/>
        <w:rPr>
          <w:rFonts w:ascii="Verdana" w:hAnsi="Verdana"/>
          <w:sz w:val="16"/>
          <w:szCs w:val="16"/>
        </w:rPr>
      </w:pPr>
    </w:p>
    <w:p w14:paraId="126616FF" w14:textId="77777777" w:rsidR="00F179B5" w:rsidRDefault="00F179B5" w:rsidP="00F179B5">
      <w:pPr>
        <w:jc w:val="center"/>
        <w:rPr>
          <w:rFonts w:ascii="Verdana" w:hAnsi="Verdana"/>
          <w:sz w:val="16"/>
          <w:szCs w:val="16"/>
        </w:rPr>
      </w:pPr>
    </w:p>
    <w:p w14:paraId="718CF7B2" w14:textId="77777777" w:rsidR="00F179B5" w:rsidRPr="00C247CB" w:rsidRDefault="00F179B5" w:rsidP="00F179B5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4807574F" w14:textId="77777777" w:rsidR="00F179B5" w:rsidRPr="00C247CB" w:rsidRDefault="00F179B5" w:rsidP="00F179B5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5CAD3E0D" w14:textId="77777777" w:rsidR="00F179B5" w:rsidRPr="00C247CB" w:rsidRDefault="00F179B5" w:rsidP="00F179B5">
      <w:pPr>
        <w:jc w:val="center"/>
        <w:rPr>
          <w:rFonts w:ascii="Verdana" w:hAnsi="Verdana"/>
          <w:sz w:val="16"/>
          <w:szCs w:val="16"/>
        </w:rPr>
      </w:pPr>
    </w:p>
    <w:p w14:paraId="7D325614" w14:textId="77777777" w:rsidR="00F179B5" w:rsidRPr="00C247CB" w:rsidRDefault="00F179B5" w:rsidP="00F179B5">
      <w:pPr>
        <w:jc w:val="center"/>
        <w:rPr>
          <w:rFonts w:ascii="Verdana" w:hAnsi="Verdana"/>
          <w:b/>
          <w:color w:val="000000"/>
          <w:sz w:val="16"/>
          <w:szCs w:val="16"/>
        </w:rPr>
      </w:pPr>
    </w:p>
    <w:p w14:paraId="0F1D49E9" w14:textId="77777777" w:rsidR="00F179B5" w:rsidRPr="00C247CB" w:rsidRDefault="00F179B5" w:rsidP="00F179B5">
      <w:pPr>
        <w:jc w:val="center"/>
        <w:rPr>
          <w:rFonts w:ascii="Verdana" w:hAnsi="Verdana"/>
          <w:sz w:val="16"/>
          <w:szCs w:val="16"/>
        </w:rPr>
      </w:pPr>
    </w:p>
    <w:p w14:paraId="71A920DF" w14:textId="77777777" w:rsidR="00827CD2" w:rsidRPr="00427986" w:rsidRDefault="00827CD2" w:rsidP="005A64DA">
      <w:pPr>
        <w:pStyle w:val="BodyTextIndent2"/>
        <w:spacing w:after="0" w:line="240" w:lineRule="auto"/>
        <w:ind w:left="0"/>
        <w:jc w:val="right"/>
        <w:rPr>
          <w:rFonts w:ascii="Verdana" w:hAnsi="Verdana"/>
        </w:rPr>
      </w:pPr>
    </w:p>
    <w:sectPr w:rsidR="00827CD2" w:rsidRPr="00427986" w:rsidSect="00F1152F">
      <w:footerReference w:type="default" r:id="rId19"/>
      <w:headerReference w:type="first" r:id="rId20"/>
      <w:footerReference w:type="first" r:id="rId21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B93718" w14:textId="77777777" w:rsidR="00964B71" w:rsidRDefault="00964B71">
      <w:r>
        <w:separator/>
      </w:r>
    </w:p>
  </w:endnote>
  <w:endnote w:type="continuationSeparator" w:id="0">
    <w:p w14:paraId="09CA32C0" w14:textId="77777777" w:rsidR="00964B71" w:rsidRDefault="00964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9A2CE" w14:textId="77777777" w:rsidR="00827CD2" w:rsidRDefault="00827CD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0665E">
      <w:rPr>
        <w:noProof/>
      </w:rPr>
      <w:t>1</w:t>
    </w:r>
    <w:r>
      <w:fldChar w:fldCharType="end"/>
    </w:r>
  </w:p>
  <w:p w14:paraId="1E478E08" w14:textId="77777777" w:rsidR="00827CD2" w:rsidRDefault="00827C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2800E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B7B936" w14:textId="77777777" w:rsidR="00964B71" w:rsidRDefault="00964B71">
      <w:r>
        <w:separator/>
      </w:r>
    </w:p>
  </w:footnote>
  <w:footnote w:type="continuationSeparator" w:id="0">
    <w:p w14:paraId="4D691BC3" w14:textId="77777777" w:rsidR="00964B71" w:rsidRDefault="00964B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5CA7D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D757E"/>
    <w:multiLevelType w:val="hybridMultilevel"/>
    <w:tmpl w:val="FB44F99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41437"/>
    <w:multiLevelType w:val="multilevel"/>
    <w:tmpl w:val="4646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A5768"/>
    <w:multiLevelType w:val="hybridMultilevel"/>
    <w:tmpl w:val="322AE3B2"/>
    <w:lvl w:ilvl="0" w:tplc="E0941676">
      <w:start w:val="1"/>
      <w:numFmt w:val="decimal"/>
      <w:lvlText w:val="%1"/>
      <w:lvlJc w:val="left"/>
      <w:pPr>
        <w:ind w:left="720" w:hanging="360"/>
      </w:pPr>
      <w:rPr>
        <w:rFonts w:ascii="Verdana" w:hAnsi="Verdana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6" w15:restartNumberingAfterBreak="0">
    <w:nsid w:val="6BAB5029"/>
    <w:multiLevelType w:val="hybridMultilevel"/>
    <w:tmpl w:val="0DEE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52257"/>
    <w:multiLevelType w:val="hybridMultilevel"/>
    <w:tmpl w:val="676C2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28969">
    <w:abstractNumId w:val="0"/>
  </w:num>
  <w:num w:numId="2" w16cid:durableId="1672680245">
    <w:abstractNumId w:val="2"/>
  </w:num>
  <w:num w:numId="3" w16cid:durableId="972365132">
    <w:abstractNumId w:val="5"/>
  </w:num>
  <w:num w:numId="4" w16cid:durableId="1988584029">
    <w:abstractNumId w:val="3"/>
  </w:num>
  <w:num w:numId="5" w16cid:durableId="213737179">
    <w:abstractNumId w:val="7"/>
  </w:num>
  <w:num w:numId="6" w16cid:durableId="1793476184">
    <w:abstractNumId w:val="4"/>
  </w:num>
  <w:num w:numId="7" w16cid:durableId="1636329724">
    <w:abstractNumId w:val="6"/>
  </w:num>
  <w:num w:numId="8" w16cid:durableId="987713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18AE"/>
    <w:rsid w:val="00015A2E"/>
    <w:rsid w:val="0001756E"/>
    <w:rsid w:val="00026F7C"/>
    <w:rsid w:val="00031BD4"/>
    <w:rsid w:val="00035BED"/>
    <w:rsid w:val="00036951"/>
    <w:rsid w:val="00040C3F"/>
    <w:rsid w:val="0004766E"/>
    <w:rsid w:val="00061AD2"/>
    <w:rsid w:val="00061F62"/>
    <w:rsid w:val="0008665F"/>
    <w:rsid w:val="00095AB5"/>
    <w:rsid w:val="000A6B88"/>
    <w:rsid w:val="000B0603"/>
    <w:rsid w:val="000B3C4C"/>
    <w:rsid w:val="000B656F"/>
    <w:rsid w:val="000B72DF"/>
    <w:rsid w:val="000D1870"/>
    <w:rsid w:val="000D6714"/>
    <w:rsid w:val="000D7756"/>
    <w:rsid w:val="000F04F7"/>
    <w:rsid w:val="000F0D1B"/>
    <w:rsid w:val="000F7A00"/>
    <w:rsid w:val="00111589"/>
    <w:rsid w:val="00115944"/>
    <w:rsid w:val="0012373E"/>
    <w:rsid w:val="00126497"/>
    <w:rsid w:val="001360A5"/>
    <w:rsid w:val="00145214"/>
    <w:rsid w:val="00152582"/>
    <w:rsid w:val="00152E69"/>
    <w:rsid w:val="0015395F"/>
    <w:rsid w:val="001560C4"/>
    <w:rsid w:val="0016273A"/>
    <w:rsid w:val="00176400"/>
    <w:rsid w:val="001A7FEF"/>
    <w:rsid w:val="001B3879"/>
    <w:rsid w:val="001F1218"/>
    <w:rsid w:val="002016B4"/>
    <w:rsid w:val="002055CF"/>
    <w:rsid w:val="00243EBB"/>
    <w:rsid w:val="00251B5B"/>
    <w:rsid w:val="00255C6B"/>
    <w:rsid w:val="00265D86"/>
    <w:rsid w:val="0028215B"/>
    <w:rsid w:val="0029112A"/>
    <w:rsid w:val="00291CE8"/>
    <w:rsid w:val="00296127"/>
    <w:rsid w:val="002966D1"/>
    <w:rsid w:val="00296765"/>
    <w:rsid w:val="002B593E"/>
    <w:rsid w:val="002F1F92"/>
    <w:rsid w:val="003053E6"/>
    <w:rsid w:val="00313CFE"/>
    <w:rsid w:val="0033143E"/>
    <w:rsid w:val="0033344F"/>
    <w:rsid w:val="00333F9C"/>
    <w:rsid w:val="003360D8"/>
    <w:rsid w:val="00352AE2"/>
    <w:rsid w:val="00356B17"/>
    <w:rsid w:val="003725A1"/>
    <w:rsid w:val="00381102"/>
    <w:rsid w:val="00384A68"/>
    <w:rsid w:val="003868A2"/>
    <w:rsid w:val="00392A5B"/>
    <w:rsid w:val="003A6055"/>
    <w:rsid w:val="003A6D70"/>
    <w:rsid w:val="003B1F86"/>
    <w:rsid w:val="003C4627"/>
    <w:rsid w:val="003D3BA5"/>
    <w:rsid w:val="003E6541"/>
    <w:rsid w:val="003E6C1A"/>
    <w:rsid w:val="003F12A2"/>
    <w:rsid w:val="003F4A82"/>
    <w:rsid w:val="0040073B"/>
    <w:rsid w:val="004056D4"/>
    <w:rsid w:val="0040640A"/>
    <w:rsid w:val="00406DB5"/>
    <w:rsid w:val="0042336D"/>
    <w:rsid w:val="00427986"/>
    <w:rsid w:val="00430E7B"/>
    <w:rsid w:val="00442CD2"/>
    <w:rsid w:val="00443F8C"/>
    <w:rsid w:val="00451E86"/>
    <w:rsid w:val="00457EAE"/>
    <w:rsid w:val="004768BE"/>
    <w:rsid w:val="00477F73"/>
    <w:rsid w:val="00481366"/>
    <w:rsid w:val="0048355A"/>
    <w:rsid w:val="004D3C53"/>
    <w:rsid w:val="00512486"/>
    <w:rsid w:val="0052465B"/>
    <w:rsid w:val="00524CDD"/>
    <w:rsid w:val="00541FC7"/>
    <w:rsid w:val="0055145D"/>
    <w:rsid w:val="0056675F"/>
    <w:rsid w:val="00582E85"/>
    <w:rsid w:val="00585778"/>
    <w:rsid w:val="00585FD6"/>
    <w:rsid w:val="005910B5"/>
    <w:rsid w:val="005A6118"/>
    <w:rsid w:val="005A64DA"/>
    <w:rsid w:val="005B59B5"/>
    <w:rsid w:val="005C1D83"/>
    <w:rsid w:val="005D2350"/>
    <w:rsid w:val="005E650E"/>
    <w:rsid w:val="00613C4D"/>
    <w:rsid w:val="006175B3"/>
    <w:rsid w:val="00617F02"/>
    <w:rsid w:val="00622D77"/>
    <w:rsid w:val="00626743"/>
    <w:rsid w:val="00627F34"/>
    <w:rsid w:val="00636B18"/>
    <w:rsid w:val="00637CA1"/>
    <w:rsid w:val="006541B2"/>
    <w:rsid w:val="00667ADF"/>
    <w:rsid w:val="00674A16"/>
    <w:rsid w:val="0068607C"/>
    <w:rsid w:val="00691E10"/>
    <w:rsid w:val="006964AC"/>
    <w:rsid w:val="006A0481"/>
    <w:rsid w:val="006A0C6F"/>
    <w:rsid w:val="006C653F"/>
    <w:rsid w:val="006D0A7B"/>
    <w:rsid w:val="006D7D94"/>
    <w:rsid w:val="006F7DFC"/>
    <w:rsid w:val="007008BA"/>
    <w:rsid w:val="00704AF2"/>
    <w:rsid w:val="0070580A"/>
    <w:rsid w:val="00710E68"/>
    <w:rsid w:val="00714BA0"/>
    <w:rsid w:val="007269B6"/>
    <w:rsid w:val="00726E7A"/>
    <w:rsid w:val="00732302"/>
    <w:rsid w:val="0073294A"/>
    <w:rsid w:val="00732E52"/>
    <w:rsid w:val="00752801"/>
    <w:rsid w:val="00767F27"/>
    <w:rsid w:val="00785118"/>
    <w:rsid w:val="00786BEB"/>
    <w:rsid w:val="007B015C"/>
    <w:rsid w:val="007B5D1E"/>
    <w:rsid w:val="007C77DD"/>
    <w:rsid w:val="007E1D03"/>
    <w:rsid w:val="007E3EA6"/>
    <w:rsid w:val="0080227B"/>
    <w:rsid w:val="008042E1"/>
    <w:rsid w:val="00804D63"/>
    <w:rsid w:val="0080665E"/>
    <w:rsid w:val="00806B9D"/>
    <w:rsid w:val="0081275E"/>
    <w:rsid w:val="00812777"/>
    <w:rsid w:val="00827CD2"/>
    <w:rsid w:val="0084129E"/>
    <w:rsid w:val="00843390"/>
    <w:rsid w:val="00846373"/>
    <w:rsid w:val="00853BB3"/>
    <w:rsid w:val="008568AE"/>
    <w:rsid w:val="00860590"/>
    <w:rsid w:val="008614E8"/>
    <w:rsid w:val="00867EDF"/>
    <w:rsid w:val="00875F0D"/>
    <w:rsid w:val="00877414"/>
    <w:rsid w:val="00882635"/>
    <w:rsid w:val="008A03B7"/>
    <w:rsid w:val="008A3B29"/>
    <w:rsid w:val="008C2197"/>
    <w:rsid w:val="008C3493"/>
    <w:rsid w:val="008D11A6"/>
    <w:rsid w:val="008D1F7B"/>
    <w:rsid w:val="008D2D64"/>
    <w:rsid w:val="008E0972"/>
    <w:rsid w:val="008E396D"/>
    <w:rsid w:val="00902E07"/>
    <w:rsid w:val="00903C65"/>
    <w:rsid w:val="00913662"/>
    <w:rsid w:val="00915690"/>
    <w:rsid w:val="00947783"/>
    <w:rsid w:val="0095112E"/>
    <w:rsid w:val="00954FE8"/>
    <w:rsid w:val="00964B71"/>
    <w:rsid w:val="009726E0"/>
    <w:rsid w:val="00975003"/>
    <w:rsid w:val="00976D9E"/>
    <w:rsid w:val="00990822"/>
    <w:rsid w:val="00994B21"/>
    <w:rsid w:val="009A7BB6"/>
    <w:rsid w:val="009B5D49"/>
    <w:rsid w:val="009C4A31"/>
    <w:rsid w:val="009E1897"/>
    <w:rsid w:val="009F672B"/>
    <w:rsid w:val="009F6FD2"/>
    <w:rsid w:val="009F78D3"/>
    <w:rsid w:val="00A14118"/>
    <w:rsid w:val="00A456CC"/>
    <w:rsid w:val="00A4732A"/>
    <w:rsid w:val="00A7166B"/>
    <w:rsid w:val="00A83BA0"/>
    <w:rsid w:val="00A84F18"/>
    <w:rsid w:val="00A85045"/>
    <w:rsid w:val="00A91FB3"/>
    <w:rsid w:val="00A95738"/>
    <w:rsid w:val="00A97B7D"/>
    <w:rsid w:val="00AA4825"/>
    <w:rsid w:val="00AA50E2"/>
    <w:rsid w:val="00AB2D1F"/>
    <w:rsid w:val="00AB33E1"/>
    <w:rsid w:val="00AD1646"/>
    <w:rsid w:val="00AF038B"/>
    <w:rsid w:val="00AF6E34"/>
    <w:rsid w:val="00B13832"/>
    <w:rsid w:val="00B26045"/>
    <w:rsid w:val="00B44567"/>
    <w:rsid w:val="00B44C55"/>
    <w:rsid w:val="00B46213"/>
    <w:rsid w:val="00B46A95"/>
    <w:rsid w:val="00B544C2"/>
    <w:rsid w:val="00B5566F"/>
    <w:rsid w:val="00B70CC4"/>
    <w:rsid w:val="00B74619"/>
    <w:rsid w:val="00B806EF"/>
    <w:rsid w:val="00BB02DE"/>
    <w:rsid w:val="00BB2F90"/>
    <w:rsid w:val="00BB371A"/>
    <w:rsid w:val="00BD7B25"/>
    <w:rsid w:val="00BE1AFF"/>
    <w:rsid w:val="00BE7AAB"/>
    <w:rsid w:val="00BF74E9"/>
    <w:rsid w:val="00C13CCC"/>
    <w:rsid w:val="00C247CB"/>
    <w:rsid w:val="00C24844"/>
    <w:rsid w:val="00C360BD"/>
    <w:rsid w:val="00C375BE"/>
    <w:rsid w:val="00C476E1"/>
    <w:rsid w:val="00C52E77"/>
    <w:rsid w:val="00C566B3"/>
    <w:rsid w:val="00C64184"/>
    <w:rsid w:val="00C65249"/>
    <w:rsid w:val="00C67B32"/>
    <w:rsid w:val="00C729E0"/>
    <w:rsid w:val="00C7474F"/>
    <w:rsid w:val="00C75C83"/>
    <w:rsid w:val="00C90036"/>
    <w:rsid w:val="00CA357B"/>
    <w:rsid w:val="00CB0C1D"/>
    <w:rsid w:val="00CC5AA2"/>
    <w:rsid w:val="00CC721A"/>
    <w:rsid w:val="00CD0963"/>
    <w:rsid w:val="00CE194B"/>
    <w:rsid w:val="00CE3D42"/>
    <w:rsid w:val="00CE53E6"/>
    <w:rsid w:val="00CF5CD5"/>
    <w:rsid w:val="00CF6131"/>
    <w:rsid w:val="00D06EAA"/>
    <w:rsid w:val="00D249F7"/>
    <w:rsid w:val="00D36733"/>
    <w:rsid w:val="00D45980"/>
    <w:rsid w:val="00D471B5"/>
    <w:rsid w:val="00D571DB"/>
    <w:rsid w:val="00D6774D"/>
    <w:rsid w:val="00D75191"/>
    <w:rsid w:val="00D75462"/>
    <w:rsid w:val="00D80929"/>
    <w:rsid w:val="00D85254"/>
    <w:rsid w:val="00D92031"/>
    <w:rsid w:val="00DA0501"/>
    <w:rsid w:val="00DB1C8B"/>
    <w:rsid w:val="00DC4FFC"/>
    <w:rsid w:val="00DE031B"/>
    <w:rsid w:val="00DE34D5"/>
    <w:rsid w:val="00DF0AD6"/>
    <w:rsid w:val="00DF1DCE"/>
    <w:rsid w:val="00DF6BE4"/>
    <w:rsid w:val="00E157BC"/>
    <w:rsid w:val="00E50E4A"/>
    <w:rsid w:val="00E76A50"/>
    <w:rsid w:val="00E91F5F"/>
    <w:rsid w:val="00EB12DD"/>
    <w:rsid w:val="00EB153E"/>
    <w:rsid w:val="00EB57EB"/>
    <w:rsid w:val="00EB6E28"/>
    <w:rsid w:val="00ED50CF"/>
    <w:rsid w:val="00F014E0"/>
    <w:rsid w:val="00F1152F"/>
    <w:rsid w:val="00F179B5"/>
    <w:rsid w:val="00F207B3"/>
    <w:rsid w:val="00F410BE"/>
    <w:rsid w:val="00F5486B"/>
    <w:rsid w:val="00F56A1C"/>
    <w:rsid w:val="00F658E0"/>
    <w:rsid w:val="00F77749"/>
    <w:rsid w:val="00F77AC3"/>
    <w:rsid w:val="00F859B7"/>
    <w:rsid w:val="00FA3CF6"/>
    <w:rsid w:val="00FB09EF"/>
    <w:rsid w:val="00FC1C44"/>
    <w:rsid w:val="00FC1D02"/>
    <w:rsid w:val="00FD7A0C"/>
    <w:rsid w:val="00FF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677553C2"/>
  <w15:chartTrackingRefBased/>
  <w15:docId w15:val="{17676781-E3E2-4ABB-8677-D80469DF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customStyle="1" w:styleId="FooterChar">
    <w:name w:val="Footer Char"/>
    <w:link w:val="Footer"/>
    <w:uiPriority w:val="99"/>
    <w:rsid w:val="00827CD2"/>
    <w:rPr>
      <w:sz w:val="24"/>
      <w:szCs w:val="24"/>
    </w:rPr>
  </w:style>
  <w:style w:type="paragraph" w:styleId="BalloonText">
    <w:name w:val="Balloon Text"/>
    <w:basedOn w:val="Normal"/>
    <w:link w:val="BalloonTextChar"/>
    <w:rsid w:val="00DE03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E031B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5D2350"/>
    <w:pPr>
      <w:tabs>
        <w:tab w:val="right" w:leader="dot" w:pos="12950"/>
      </w:tabs>
    </w:pPr>
  </w:style>
  <w:style w:type="character" w:customStyle="1" w:styleId="Heading2Char">
    <w:name w:val="Heading 2 Char"/>
    <w:link w:val="Heading2"/>
    <w:uiPriority w:val="9"/>
    <w:rsid w:val="00F179B5"/>
    <w:rPr>
      <w:rFonts w:ascii="Arial" w:hAnsi="Arial" w:cs="Arial"/>
      <w:b/>
      <w:bCs/>
      <w:i/>
      <w:iCs/>
      <w:sz w:val="28"/>
      <w:szCs w:val="28"/>
    </w:rPr>
  </w:style>
  <w:style w:type="paragraph" w:styleId="Revision">
    <w:name w:val="Revision"/>
    <w:hidden/>
    <w:uiPriority w:val="99"/>
    <w:semiHidden/>
    <w:rsid w:val="00CE194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46213"/>
    <w:rPr>
      <w:color w:val="605E5C"/>
      <w:shd w:val="clear" w:color="auto" w:fill="E1DFDD"/>
    </w:rPr>
  </w:style>
  <w:style w:type="character" w:customStyle="1" w:styleId="BodyTextIndent2Char">
    <w:name w:val="Body Text Indent 2 Char"/>
    <w:basedOn w:val="DefaultParagraphFont"/>
    <w:link w:val="BodyTextIndent2"/>
    <w:rsid w:val="00152E6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1140">
          <w:marLeft w:val="300"/>
          <w:marRight w:val="30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201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50389">
                  <w:marLeft w:val="0"/>
                  <w:marRight w:val="0"/>
                  <w:marTop w:val="3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06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53413">
                  <w:marLeft w:val="1875"/>
                  <w:marRight w:val="37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8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6073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01702">
                  <w:marLeft w:val="1875"/>
                  <w:marRight w:val="37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7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9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7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4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hesource.cvshealth.com/nuxeo/thesource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53318-FB8C-401C-B2BF-A4DE9A0FD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9</TotalTime>
  <Pages>1</Pages>
  <Words>349</Words>
  <Characters>3430</Characters>
  <Application>Microsoft Office Word</Application>
  <DocSecurity>2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3772</CharactersWithSpaces>
  <SharedDoc>false</SharedDoc>
  <HLinks>
    <vt:vector size="90" baseType="variant"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6291562</vt:i4>
      </vt:variant>
      <vt:variant>
        <vt:i4>42</vt:i4>
      </vt:variant>
      <vt:variant>
        <vt:i4>0</vt:i4>
      </vt:variant>
      <vt:variant>
        <vt:i4>5</vt:i4>
      </vt:variant>
      <vt:variant>
        <vt:lpwstr>../../c046085/Desktop/TSRC-PROD-019003</vt:lpwstr>
      </vt:variant>
      <vt:variant>
        <vt:lpwstr/>
      </vt:variant>
      <vt:variant>
        <vt:i4>458842</vt:i4>
      </vt:variant>
      <vt:variant>
        <vt:i4>39</vt:i4>
      </vt:variant>
      <vt:variant>
        <vt:i4>0</vt:i4>
      </vt:variant>
      <vt:variant>
        <vt:i4>5</vt:i4>
      </vt:variant>
      <vt:variant>
        <vt:lpwstr>../../z174016/AppData/Local/Microsoft/Windows/Temporary Internet Files/Content.Outlook/MSH2OHBH/CMS-2-017428</vt:lpwstr>
      </vt:variant>
      <vt:variant>
        <vt:lpwstr/>
      </vt:variant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6684778</vt:i4>
      </vt:variant>
      <vt:variant>
        <vt:i4>27</vt:i4>
      </vt:variant>
      <vt:variant>
        <vt:i4>0</vt:i4>
      </vt:variant>
      <vt:variant>
        <vt:i4>5</vt:i4>
      </vt:variant>
      <vt:variant>
        <vt:lpwstr>../../c046085/Desktop/TSRC-PROD-019005</vt:lpwstr>
      </vt:variant>
      <vt:variant>
        <vt:lpwstr/>
      </vt:variant>
      <vt:variant>
        <vt:i4>2031686</vt:i4>
      </vt:variant>
      <vt:variant>
        <vt:i4>24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!/view?docid=0c5c61e0-8e96-4350-9829-ffe4776bb9b4</vt:lpwstr>
      </vt:variant>
      <vt:variant>
        <vt:i4>4849668</vt:i4>
      </vt:variant>
      <vt:variant>
        <vt:i4>21</vt:i4>
      </vt:variant>
      <vt:variant>
        <vt:i4>0</vt:i4>
      </vt:variant>
      <vt:variant>
        <vt:i4>5</vt:i4>
      </vt:variant>
      <vt:variant>
        <vt:lpwstr>../Downloads/TSRC-PROD-030149</vt:lpwstr>
      </vt:variant>
      <vt:variant>
        <vt:lpwstr/>
      </vt:variant>
      <vt:variant>
        <vt:i4>262210</vt:i4>
      </vt:variant>
      <vt:variant>
        <vt:i4>18</vt:i4>
      </vt:variant>
      <vt:variant>
        <vt:i4>0</vt:i4>
      </vt:variant>
      <vt:variant>
        <vt:i4>5</vt:i4>
      </vt:variant>
      <vt:variant>
        <vt:lpwstr>../../z174016/AppData/Local/Microsoft/Windows/Temporary Internet Files/AppData/Local/Microsoft/Windows/Temporary Internet Files/Content.Outlook/CISI8CGL/CMS-2-004566</vt:lpwstr>
      </vt:variant>
      <vt:variant>
        <vt:lpwstr/>
      </vt:variant>
      <vt:variant>
        <vt:i4>196673</vt:i4>
      </vt:variant>
      <vt:variant>
        <vt:i4>15</vt:i4>
      </vt:variant>
      <vt:variant>
        <vt:i4>0</vt:i4>
      </vt:variant>
      <vt:variant>
        <vt:i4>5</vt:i4>
      </vt:variant>
      <vt:variant>
        <vt:lpwstr>../../z174016/AppData/Local/Microsoft/Windows/Temporary Internet Files/AppData/Local/Microsoft/Windows/Temporary Internet Files/Content.Outlook/CISI8CGL/CMS-2-004611</vt:lpwstr>
      </vt:variant>
      <vt:variant>
        <vt:lpwstr/>
      </vt:variant>
      <vt:variant>
        <vt:i4>2162693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_Toc4999861</vt:lpwstr>
      </vt:variant>
      <vt:variant>
        <vt:i4>2162693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_Toc4999860</vt:lpwstr>
      </vt:variant>
      <vt:variant>
        <vt:i4>2228229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_Toc4999859</vt:lpwstr>
      </vt:variant>
      <vt:variant>
        <vt:i4>2228229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_Toc4999858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Dugdale, Brienna</cp:lastModifiedBy>
  <cp:revision>13</cp:revision>
  <cp:lastPrinted>2007-01-03T17:56:00Z</cp:lastPrinted>
  <dcterms:created xsi:type="dcterms:W3CDTF">2025-02-05T22:10:00Z</dcterms:created>
  <dcterms:modified xsi:type="dcterms:W3CDTF">2025-02-07T16:19:00Z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2021-09-10T17:38:11Z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04029b60-a5d0-4335-9553-b36b4fc1222a</vt:lpwstr>
  </property>
  <property fmtid="{D5CDD505-2E9C-101B-9397-08002B2CF9AE}" pid="8" name="MSIP_Label_67599526-06ca-49cc-9fa9-5307800a949a_ContentBits">
    <vt:lpwstr>0</vt:lpwstr>
  </property>
</Properties>
</file>