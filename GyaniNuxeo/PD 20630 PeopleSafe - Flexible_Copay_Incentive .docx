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BE7C" w14:textId="409E7F39" w:rsidR="00524CDD" w:rsidRPr="009C5D89" w:rsidRDefault="00F729D9" w:rsidP="00637CA1">
      <w:pPr>
        <w:pStyle w:val="Heading1"/>
        <w:rPr>
          <w:rFonts w:ascii="Verdana" w:hAnsi="Verdana"/>
          <w:bCs/>
          <w:color w:val="000000"/>
          <w:sz w:val="36"/>
        </w:rPr>
      </w:pPr>
      <w:bookmarkStart w:id="0" w:name="_top"/>
      <w:bookmarkEnd w:id="0"/>
      <w:proofErr w:type="spellStart"/>
      <w:r>
        <w:rPr>
          <w:rFonts w:ascii="Verdana" w:hAnsi="Verdana" w:cs="Times New Roman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 w:cs="Times New Roman"/>
          <w:color w:val="000000"/>
          <w:sz w:val="36"/>
          <w:szCs w:val="36"/>
        </w:rPr>
        <w:t xml:space="preserve"> - </w:t>
      </w:r>
      <w:r w:rsidR="00155FFE">
        <w:rPr>
          <w:rFonts w:ascii="Verdana" w:hAnsi="Verdana" w:cs="Times New Roman"/>
          <w:color w:val="000000"/>
          <w:sz w:val="36"/>
          <w:szCs w:val="36"/>
        </w:rPr>
        <w:t xml:space="preserve">Flexible </w:t>
      </w:r>
      <w:r w:rsidR="00F37028">
        <w:rPr>
          <w:rFonts w:ascii="Verdana" w:hAnsi="Verdana" w:cs="Times New Roman"/>
          <w:color w:val="000000"/>
          <w:sz w:val="36"/>
          <w:szCs w:val="36"/>
        </w:rPr>
        <w:t xml:space="preserve">Copay </w:t>
      </w:r>
      <w:r w:rsidR="00155FFE">
        <w:rPr>
          <w:rFonts w:ascii="Verdana" w:hAnsi="Verdana" w:cs="Times New Roman"/>
          <w:color w:val="000000"/>
          <w:sz w:val="36"/>
          <w:szCs w:val="36"/>
        </w:rPr>
        <w:t xml:space="preserve">Incentive </w:t>
      </w:r>
    </w:p>
    <w:p w14:paraId="6534C9BE" w14:textId="77777777" w:rsidR="000C4F22" w:rsidRDefault="000C4F22">
      <w:pPr>
        <w:pStyle w:val="TOC2"/>
      </w:pPr>
    </w:p>
    <w:p w14:paraId="09988806" w14:textId="77777777" w:rsidR="00F729D9" w:rsidRDefault="00F729D9">
      <w:pPr>
        <w:pStyle w:val="TOC2"/>
        <w:rPr>
          <w:rFonts w:ascii="Calibri" w:hAnsi="Calibri"/>
          <w:noProof/>
          <w:kern w:val="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8224769" w:history="1">
        <w:r w:rsidRPr="008A6678">
          <w:rPr>
            <w:rStyle w:val="Hyperlink"/>
            <w:rFonts w:ascii="Verdana" w:hAnsi="Verdana"/>
            <w:noProof/>
          </w:rPr>
          <w:t>Viewing Flexible Copay Incentive Offering in PeopleSafe</w:t>
        </w:r>
      </w:hyperlink>
    </w:p>
    <w:p w14:paraId="3BA6FC90" w14:textId="77777777" w:rsidR="00F729D9" w:rsidRDefault="00F729D9">
      <w:pPr>
        <w:pStyle w:val="TOC2"/>
        <w:rPr>
          <w:rFonts w:ascii="Calibri" w:hAnsi="Calibri"/>
          <w:noProof/>
          <w:kern w:val="2"/>
        </w:rPr>
      </w:pPr>
      <w:hyperlink w:anchor="_Toc208224770" w:history="1">
        <w:r w:rsidRPr="008A6678">
          <w:rPr>
            <w:rStyle w:val="Hyperlink"/>
            <w:rFonts w:ascii="Verdana" w:hAnsi="Verdana"/>
            <w:noProof/>
          </w:rPr>
          <w:t>Test Claim (Flexible Copay Incentive)</w:t>
        </w:r>
      </w:hyperlink>
    </w:p>
    <w:p w14:paraId="1033FB7E" w14:textId="77777777" w:rsidR="00F729D9" w:rsidRDefault="00F729D9">
      <w:pPr>
        <w:pStyle w:val="TOC2"/>
        <w:rPr>
          <w:rFonts w:ascii="Calibri" w:hAnsi="Calibri"/>
          <w:noProof/>
          <w:kern w:val="2"/>
        </w:rPr>
      </w:pPr>
      <w:hyperlink w:anchor="_Toc208224771" w:history="1">
        <w:r w:rsidRPr="008A6678">
          <w:rPr>
            <w:rStyle w:val="Hyperlink"/>
            <w:rFonts w:ascii="Verdana" w:hAnsi="Verdana"/>
            <w:noProof/>
          </w:rPr>
          <w:t>Flexible Copay Incentive on the Plan Benefit Override Screen</w:t>
        </w:r>
      </w:hyperlink>
    </w:p>
    <w:p w14:paraId="3543DD80" w14:textId="77777777" w:rsidR="00F729D9" w:rsidRDefault="00F729D9">
      <w:pPr>
        <w:pStyle w:val="TOC2"/>
        <w:rPr>
          <w:rFonts w:ascii="Calibri" w:hAnsi="Calibri"/>
          <w:noProof/>
          <w:kern w:val="2"/>
        </w:rPr>
      </w:pPr>
      <w:hyperlink w:anchor="_Toc208224772" w:history="1">
        <w:r w:rsidRPr="008A6678">
          <w:rPr>
            <w:rStyle w:val="Hyperlink"/>
            <w:rFonts w:ascii="Verdana" w:hAnsi="Verdana"/>
            <w:noProof/>
          </w:rPr>
          <w:t>Identifying Campaign ID (Prescription Details Screen)</w:t>
        </w:r>
      </w:hyperlink>
    </w:p>
    <w:p w14:paraId="07955158" w14:textId="77777777" w:rsidR="00F729D9" w:rsidRDefault="00F729D9">
      <w:pPr>
        <w:pStyle w:val="TOC2"/>
        <w:rPr>
          <w:rFonts w:ascii="Calibri" w:hAnsi="Calibri"/>
          <w:noProof/>
          <w:kern w:val="2"/>
        </w:rPr>
      </w:pPr>
      <w:hyperlink w:anchor="_Toc208224773" w:history="1">
        <w:r w:rsidRPr="008A6678">
          <w:rPr>
            <w:rStyle w:val="Hyperlink"/>
            <w:rFonts w:ascii="Verdana" w:hAnsi="Verdana"/>
            <w:noProof/>
          </w:rPr>
          <w:t>Related Documents</w:t>
        </w:r>
      </w:hyperlink>
    </w:p>
    <w:p w14:paraId="0600670D" w14:textId="065E4848" w:rsidR="000322C3" w:rsidRDefault="00F729D9" w:rsidP="003E075B">
      <w:pPr>
        <w:rPr>
          <w:rFonts w:ascii="Verdana" w:hAnsi="Verdana"/>
          <w:b/>
        </w:rPr>
      </w:pPr>
      <w:r>
        <w:fldChar w:fldCharType="end"/>
      </w:r>
    </w:p>
    <w:p w14:paraId="767D25C6" w14:textId="5A0EC51F" w:rsidR="00860D9C" w:rsidRDefault="74B83EB7" w:rsidP="008155F2">
      <w:pPr>
        <w:pStyle w:val="BlockText"/>
        <w:spacing w:before="120" w:after="120"/>
        <w:rPr>
          <w:rFonts w:ascii="Verdana" w:hAnsi="Verdana"/>
        </w:rPr>
      </w:pPr>
      <w:bookmarkStart w:id="1" w:name="_Overview"/>
      <w:bookmarkEnd w:id="1"/>
      <w:r w:rsidRPr="42E83830">
        <w:rPr>
          <w:rFonts w:ascii="Verdana" w:hAnsi="Verdana"/>
          <w:b/>
          <w:bCs/>
        </w:rPr>
        <w:t>Description</w:t>
      </w:r>
      <w:r w:rsidR="6BB1A303" w:rsidRPr="42E83830">
        <w:rPr>
          <w:rFonts w:ascii="Verdana" w:hAnsi="Verdana"/>
          <w:b/>
          <w:bCs/>
        </w:rPr>
        <w:t xml:space="preserve">: </w:t>
      </w:r>
      <w:r w:rsidR="000C4F22">
        <w:rPr>
          <w:rFonts w:ascii="Verdana" w:hAnsi="Verdana"/>
          <w:b/>
          <w:bCs/>
        </w:rPr>
        <w:t xml:space="preserve"> </w:t>
      </w:r>
      <w:r w:rsidR="00A64ACC">
        <w:rPr>
          <w:rFonts w:ascii="Verdana" w:hAnsi="Verdana"/>
        </w:rPr>
        <w:t>P</w:t>
      </w:r>
      <w:r w:rsidR="343BE6B5" w:rsidRPr="42E83830">
        <w:rPr>
          <w:rFonts w:ascii="Verdana" w:hAnsi="Verdana"/>
        </w:rPr>
        <w:t xml:space="preserve">rovides procedure and information </w:t>
      </w:r>
      <w:r w:rsidR="51FA0F19" w:rsidRPr="42E83830">
        <w:rPr>
          <w:rFonts w:ascii="Verdana" w:hAnsi="Verdana"/>
        </w:rPr>
        <w:t xml:space="preserve">related to </w:t>
      </w:r>
      <w:r w:rsidR="343BE6B5" w:rsidRPr="42E83830">
        <w:rPr>
          <w:rFonts w:ascii="Verdana" w:hAnsi="Verdana"/>
        </w:rPr>
        <w:t>t</w:t>
      </w:r>
      <w:r w:rsidR="238FFE07" w:rsidRPr="42E83830">
        <w:rPr>
          <w:rFonts w:ascii="Verdana" w:hAnsi="Verdana"/>
        </w:rPr>
        <w:t xml:space="preserve">he Flexible </w:t>
      </w:r>
      <w:r w:rsidR="4CAFAE41" w:rsidRPr="42E83830">
        <w:rPr>
          <w:rFonts w:ascii="Verdana" w:hAnsi="Verdana"/>
        </w:rPr>
        <w:t xml:space="preserve">Copay </w:t>
      </w:r>
      <w:r w:rsidR="238FFE07" w:rsidRPr="42E83830">
        <w:rPr>
          <w:rFonts w:ascii="Verdana" w:hAnsi="Verdana"/>
        </w:rPr>
        <w:t>Incentive</w:t>
      </w:r>
      <w:r w:rsidR="343BE6B5" w:rsidRPr="42E83830">
        <w:rPr>
          <w:rFonts w:ascii="Verdana" w:hAnsi="Verdana"/>
        </w:rPr>
        <w:t>.  It</w:t>
      </w:r>
      <w:r w:rsidR="238FFE07" w:rsidRPr="42E83830">
        <w:rPr>
          <w:rFonts w:ascii="Verdana" w:hAnsi="Verdana"/>
        </w:rPr>
        <w:t xml:space="preserve"> is a client specific initiative</w:t>
      </w:r>
      <w:r w:rsidR="181EDE60" w:rsidRPr="42E83830">
        <w:rPr>
          <w:rFonts w:ascii="Verdana" w:hAnsi="Verdana"/>
        </w:rPr>
        <w:t xml:space="preserve"> (offering)</w:t>
      </w:r>
      <w:r w:rsidR="238FFE07" w:rsidRPr="42E83830">
        <w:rPr>
          <w:rFonts w:ascii="Verdana" w:hAnsi="Verdana"/>
        </w:rPr>
        <w:t xml:space="preserve"> </w:t>
      </w:r>
      <w:r w:rsidR="181EDE60" w:rsidRPr="42E83830">
        <w:rPr>
          <w:rFonts w:ascii="Verdana" w:hAnsi="Verdana"/>
        </w:rPr>
        <w:t>which</w:t>
      </w:r>
      <w:r w:rsidR="238FFE07" w:rsidRPr="42E83830">
        <w:rPr>
          <w:rFonts w:ascii="Verdana" w:hAnsi="Verdana"/>
        </w:rPr>
        <w:t xml:space="preserve"> allows clients to offer their plan </w:t>
      </w:r>
      <w:r w:rsidR="3AEB746C" w:rsidRPr="42E83830">
        <w:rPr>
          <w:rFonts w:ascii="Verdana" w:hAnsi="Verdana"/>
        </w:rPr>
        <w:t>member</w:t>
      </w:r>
      <w:r w:rsidR="238FFE07" w:rsidRPr="42E83830">
        <w:rPr>
          <w:rFonts w:ascii="Verdana" w:hAnsi="Verdana"/>
        </w:rPr>
        <w:t xml:space="preserve">s a lower or waived copay for choosing a plan specified </w:t>
      </w:r>
      <w:r w:rsidR="238FFE07" w:rsidRPr="42E83830">
        <w:rPr>
          <w:rFonts w:ascii="Verdana" w:hAnsi="Verdana"/>
          <w:color w:val="auto"/>
        </w:rPr>
        <w:t>recommended drug</w:t>
      </w:r>
      <w:r w:rsidR="238FFE07" w:rsidRPr="42E83830">
        <w:rPr>
          <w:rFonts w:ascii="Verdana" w:hAnsi="Verdana"/>
        </w:rPr>
        <w:t xml:space="preserve"> (with their </w:t>
      </w:r>
      <w:r w:rsidR="4CAFAE41" w:rsidRPr="42E83830">
        <w:rPr>
          <w:rFonts w:ascii="Verdana" w:hAnsi="Verdana"/>
        </w:rPr>
        <w:t>prescriber authorization</w:t>
      </w:r>
      <w:r w:rsidR="238FFE07" w:rsidRPr="42E83830">
        <w:rPr>
          <w:rFonts w:ascii="Verdana" w:hAnsi="Verdana"/>
        </w:rPr>
        <w:t>).</w:t>
      </w:r>
      <w:r w:rsidR="2D4E89AD" w:rsidRPr="42E83830">
        <w:rPr>
          <w:rFonts w:ascii="Verdana" w:hAnsi="Verdana"/>
        </w:rPr>
        <w:t xml:space="preserve">  </w:t>
      </w:r>
      <w:r w:rsidR="343BE6B5" w:rsidRPr="42E83830">
        <w:rPr>
          <w:rFonts w:ascii="Verdana" w:hAnsi="Verdana"/>
        </w:rPr>
        <w:t>Not all clients participate in this program.</w:t>
      </w:r>
    </w:p>
    <w:p w14:paraId="3A1F2320" w14:textId="1FFBBF71" w:rsidR="00CE76E8" w:rsidRPr="003150D8" w:rsidRDefault="00CE76E8" w:rsidP="00CE76E8">
      <w:pPr>
        <w:jc w:val="right"/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F0019F" w:rsidRPr="00B46A95" w14:paraId="4D267DB1" w14:textId="77777777" w:rsidTr="008155F2">
        <w:tc>
          <w:tcPr>
            <w:tcW w:w="5000" w:type="pct"/>
            <w:shd w:val="clear" w:color="auto" w:fill="C0C0C0"/>
          </w:tcPr>
          <w:p w14:paraId="579368C0" w14:textId="77777777" w:rsidR="00F0019F" w:rsidRPr="003820FF" w:rsidRDefault="00860D9C" w:rsidP="008155F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rocc"/>
            <w:bookmarkStart w:id="3" w:name="_Verification_of_Flexible"/>
            <w:bookmarkStart w:id="4" w:name="_Viewing_Flexible_Copay"/>
            <w:bookmarkStart w:id="5" w:name="_Toc208224769"/>
            <w:bookmarkEnd w:id="2"/>
            <w:bookmarkEnd w:id="3"/>
            <w:bookmarkEnd w:id="4"/>
            <w:r w:rsidRPr="003820FF">
              <w:rPr>
                <w:rFonts w:ascii="Verdana" w:hAnsi="Verdana"/>
                <w:i w:val="0"/>
              </w:rPr>
              <w:t xml:space="preserve">Viewing </w:t>
            </w:r>
            <w:r w:rsidR="00182B79" w:rsidRPr="003820FF">
              <w:rPr>
                <w:rFonts w:ascii="Verdana" w:hAnsi="Verdana"/>
                <w:i w:val="0"/>
              </w:rPr>
              <w:t>Flexible Copay Incentive</w:t>
            </w:r>
            <w:r w:rsidRPr="003820FF">
              <w:rPr>
                <w:rFonts w:ascii="Verdana" w:hAnsi="Verdana"/>
                <w:i w:val="0"/>
              </w:rPr>
              <w:t xml:space="preserve"> </w:t>
            </w:r>
            <w:r w:rsidR="008B05C6" w:rsidRPr="003820FF">
              <w:rPr>
                <w:rFonts w:ascii="Verdana" w:hAnsi="Verdana"/>
                <w:i w:val="0"/>
              </w:rPr>
              <w:t>O</w:t>
            </w:r>
            <w:r w:rsidRPr="003820FF">
              <w:rPr>
                <w:rFonts w:ascii="Verdana" w:hAnsi="Verdana"/>
                <w:i w:val="0"/>
              </w:rPr>
              <w:t>ffering in PeopleSafe</w:t>
            </w:r>
            <w:bookmarkEnd w:id="5"/>
            <w:r w:rsidR="00182B79" w:rsidRPr="003820FF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58B0D760" w14:textId="77777777" w:rsidR="008155F2" w:rsidRDefault="008155F2" w:rsidP="008155F2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offer is also specific to the </w:t>
      </w:r>
      <w:r w:rsidRPr="000322C3">
        <w:rPr>
          <w:rFonts w:ascii="Verdana" w:hAnsi="Verdana"/>
          <w:b/>
        </w:rPr>
        <w:t>drugs</w:t>
      </w:r>
      <w:r>
        <w:rPr>
          <w:rFonts w:ascii="Verdana" w:hAnsi="Verdana"/>
          <w:b/>
          <w:i/>
        </w:rPr>
        <w:t xml:space="preserve"> </w:t>
      </w:r>
      <w:r>
        <w:rPr>
          <w:rFonts w:ascii="Verdana" w:hAnsi="Verdana"/>
        </w:rPr>
        <w:t>which the client chooses to be included in the Flexible Copay Incentive.</w:t>
      </w:r>
    </w:p>
    <w:p w14:paraId="1343632E" w14:textId="7443B8B3" w:rsidR="008155F2" w:rsidRDefault="343BE6B5" w:rsidP="008155F2">
      <w:pPr>
        <w:pStyle w:val="BlockText"/>
        <w:spacing w:before="120" w:after="120"/>
        <w:rPr>
          <w:rFonts w:ascii="Verdana" w:hAnsi="Verdana"/>
        </w:rPr>
      </w:pPr>
      <w:r w:rsidRPr="42E83830">
        <w:rPr>
          <w:rFonts w:ascii="Verdana" w:hAnsi="Verdana"/>
        </w:rPr>
        <w:t xml:space="preserve">If a client recognizes that </w:t>
      </w:r>
      <w:r w:rsidR="68A63EC0" w:rsidRPr="42E83830">
        <w:rPr>
          <w:rFonts w:ascii="Verdana" w:hAnsi="Verdana"/>
        </w:rPr>
        <w:t>many of</w:t>
      </w:r>
      <w:r w:rsidRPr="42E83830">
        <w:rPr>
          <w:rFonts w:ascii="Verdana" w:hAnsi="Verdana"/>
        </w:rPr>
        <w:t xml:space="preserve"> its members utilize a </w:t>
      </w:r>
      <w:r w:rsidR="31032668" w:rsidRPr="42E83830">
        <w:rPr>
          <w:rFonts w:ascii="Verdana" w:hAnsi="Verdana"/>
        </w:rPr>
        <w:t>high-cost</w:t>
      </w:r>
      <w:r w:rsidRPr="42E83830">
        <w:rPr>
          <w:rFonts w:ascii="Verdana" w:hAnsi="Verdana"/>
        </w:rPr>
        <w:t xml:space="preserve"> brand </w:t>
      </w:r>
      <w:r w:rsidR="109E52DE" w:rsidRPr="42E83830">
        <w:rPr>
          <w:rFonts w:ascii="Verdana" w:hAnsi="Verdana"/>
        </w:rPr>
        <w:t>drug,</w:t>
      </w:r>
      <w:r w:rsidRPr="42E83830">
        <w:rPr>
          <w:rFonts w:ascii="Verdana" w:hAnsi="Verdana"/>
        </w:rPr>
        <w:t xml:space="preserve"> they may include that drug in the incentive.</w:t>
      </w:r>
    </w:p>
    <w:p w14:paraId="1B40A55E" w14:textId="77777777" w:rsidR="008155F2" w:rsidRPr="00021442" w:rsidRDefault="008155F2" w:rsidP="008155F2">
      <w:pPr>
        <w:pStyle w:val="BlockText"/>
        <w:numPr>
          <w:ilvl w:val="0"/>
          <w:numId w:val="48"/>
        </w:num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</w:rPr>
        <w:t>They may choose not to include a drug which</w:t>
      </w:r>
      <w:r w:rsidRPr="00021442">
        <w:rPr>
          <w:rFonts w:ascii="Verdana" w:hAnsi="Verdana"/>
        </w:rPr>
        <w:t xml:space="preserve"> their members rarely have filled.</w:t>
      </w:r>
    </w:p>
    <w:p w14:paraId="1A14CFD5" w14:textId="77777777" w:rsidR="008155F2" w:rsidRPr="000322C3" w:rsidRDefault="008155F2" w:rsidP="008155F2">
      <w:pPr>
        <w:pStyle w:val="BlockText"/>
        <w:numPr>
          <w:ilvl w:val="0"/>
          <w:numId w:val="48"/>
        </w:numPr>
        <w:spacing w:before="120" w:after="120"/>
        <w:ind w:left="360"/>
        <w:rPr>
          <w:rFonts w:ascii="Verdana" w:hAnsi="Verdana"/>
        </w:rPr>
      </w:pPr>
      <w:r w:rsidRPr="000322C3">
        <w:rPr>
          <w:rFonts w:ascii="Verdana" w:hAnsi="Verdana"/>
        </w:rPr>
        <w:t>When a client elects to offer the Flexible Incentive Copay or when a targeted medication has been identified for the member, a letter will be sent informing the member of the incentive and the targeted drug to which it applies.</w:t>
      </w:r>
      <w:r>
        <w:rPr>
          <w:rFonts w:ascii="Verdana" w:hAnsi="Verdana"/>
        </w:rPr>
        <w:t xml:space="preserve">  </w:t>
      </w:r>
      <w:r w:rsidRPr="000322C3">
        <w:rPr>
          <w:rFonts w:ascii="Verdana" w:hAnsi="Verdana"/>
        </w:rPr>
        <w:t xml:space="preserve">This letter will also be viewable in the </w:t>
      </w:r>
      <w:r w:rsidRPr="000322C3">
        <w:rPr>
          <w:rFonts w:ascii="Verdana" w:hAnsi="Verdana"/>
          <w:b/>
        </w:rPr>
        <w:t xml:space="preserve">Communication History </w:t>
      </w:r>
      <w:r w:rsidRPr="000322C3">
        <w:rPr>
          <w:rFonts w:ascii="Verdana" w:hAnsi="Verdana"/>
        </w:rPr>
        <w:t>tab.</w:t>
      </w:r>
    </w:p>
    <w:p w14:paraId="2B75D933" w14:textId="77777777" w:rsidR="008155F2" w:rsidRDefault="008155F2" w:rsidP="008155F2">
      <w:pPr>
        <w:pStyle w:val="BlockText"/>
        <w:numPr>
          <w:ilvl w:val="0"/>
          <w:numId w:val="48"/>
        </w:num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</w:rPr>
        <w:t xml:space="preserve">This program was developed to encourage the member to move to a more </w:t>
      </w:r>
      <w:r w:rsidR="000B01E6">
        <w:rPr>
          <w:rFonts w:ascii="Verdana" w:hAnsi="Verdana"/>
        </w:rPr>
        <w:t>cost-effective</w:t>
      </w:r>
      <w:r>
        <w:rPr>
          <w:rFonts w:ascii="Verdana" w:hAnsi="Verdana"/>
        </w:rPr>
        <w:t xml:space="preserve"> medication </w:t>
      </w:r>
      <w:r w:rsidRPr="00155FFE">
        <w:rPr>
          <w:rFonts w:ascii="Verdana" w:hAnsi="Verdana"/>
        </w:rPr>
        <w:t xml:space="preserve">(with their </w:t>
      </w:r>
      <w:r>
        <w:rPr>
          <w:rFonts w:ascii="Verdana" w:hAnsi="Verdana"/>
        </w:rPr>
        <w:t>prescriber authorization</w:t>
      </w:r>
      <w:r w:rsidRPr="00155FFE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14:paraId="631A438E" w14:textId="77777777" w:rsidR="008155F2" w:rsidRPr="000322C3" w:rsidRDefault="008155F2" w:rsidP="008155F2">
      <w:pPr>
        <w:pStyle w:val="BlockText"/>
        <w:numPr>
          <w:ilvl w:val="0"/>
          <w:numId w:val="48"/>
        </w:numPr>
        <w:spacing w:before="120" w:after="120"/>
        <w:ind w:left="360"/>
        <w:rPr>
          <w:rFonts w:ascii="Verdana" w:hAnsi="Verdana"/>
        </w:rPr>
      </w:pPr>
      <w:r w:rsidRPr="000322C3">
        <w:rPr>
          <w:rFonts w:ascii="Verdana" w:hAnsi="Verdana"/>
        </w:rPr>
        <w:lastRenderedPageBreak/>
        <w:t xml:space="preserve">As a </w:t>
      </w:r>
      <w:r w:rsidRPr="000322C3">
        <w:rPr>
          <w:rFonts w:ascii="Verdana" w:hAnsi="Verdana"/>
          <w:b/>
        </w:rPr>
        <w:t>reward</w:t>
      </w:r>
      <w:r w:rsidRPr="000322C3">
        <w:rPr>
          <w:rFonts w:ascii="Verdana" w:hAnsi="Verdana"/>
        </w:rPr>
        <w:t xml:space="preserve"> for moving to a more cost-effective medication the member is given a lower copay or the copay is waived in its entirety.</w:t>
      </w:r>
    </w:p>
    <w:p w14:paraId="019E8A1D" w14:textId="77777777" w:rsidR="008155F2" w:rsidRDefault="008155F2" w:rsidP="008155F2">
      <w:pPr>
        <w:pStyle w:val="BlockText"/>
        <w:spacing w:before="120" w:after="120"/>
        <w:rPr>
          <w:rFonts w:ascii="Verdana" w:hAnsi="Verdana"/>
        </w:rPr>
      </w:pPr>
      <w:bookmarkStart w:id="6" w:name="dep"/>
      <w:bookmarkStart w:id="7" w:name="_Acronyms_/_Definitions"/>
      <w:bookmarkEnd w:id="6"/>
      <w:bookmarkEnd w:id="7"/>
    </w:p>
    <w:p w14:paraId="3A2520C0" w14:textId="77777777" w:rsidR="00DE49C1" w:rsidRPr="000322C3" w:rsidRDefault="00182B79" w:rsidP="000B01E6">
      <w:pPr>
        <w:pStyle w:val="BlockText"/>
        <w:spacing w:before="120" w:after="120"/>
        <w:rPr>
          <w:rFonts w:ascii="Verdana" w:hAnsi="Verdana"/>
          <w:color w:val="auto"/>
        </w:rPr>
      </w:pPr>
      <w:r w:rsidRPr="00182B79">
        <w:rPr>
          <w:rFonts w:ascii="Verdana" w:hAnsi="Verdana"/>
        </w:rPr>
        <w:t>To verify if a client has elected th</w:t>
      </w:r>
      <w:r w:rsidR="00860D9C">
        <w:rPr>
          <w:rFonts w:ascii="Verdana" w:hAnsi="Verdana"/>
        </w:rPr>
        <w:t xml:space="preserve">e Flexible Incentive </w:t>
      </w:r>
      <w:r w:rsidR="00860D9C" w:rsidRPr="000322C3">
        <w:rPr>
          <w:rFonts w:ascii="Verdana" w:hAnsi="Verdana"/>
        </w:rPr>
        <w:t>Copay</w:t>
      </w:r>
      <w:r w:rsidRPr="000322C3">
        <w:rPr>
          <w:rFonts w:ascii="Verdana" w:hAnsi="Verdana"/>
        </w:rPr>
        <w:t>,</w:t>
      </w:r>
      <w:r w:rsidR="008155F2">
        <w:rPr>
          <w:rFonts w:ascii="Verdana" w:hAnsi="Verdana"/>
        </w:rPr>
        <w:t xml:space="preserve"> access the PeopleSafe Main screen and select the </w:t>
      </w:r>
      <w:r w:rsidR="00DE49C1" w:rsidRPr="000322C3">
        <w:rPr>
          <w:rFonts w:ascii="Verdana" w:hAnsi="Verdana"/>
          <w:b/>
          <w:color w:val="auto"/>
        </w:rPr>
        <w:t>Client Program Offerings</w:t>
      </w:r>
      <w:r w:rsidR="00DE49C1" w:rsidRPr="000322C3">
        <w:rPr>
          <w:rFonts w:ascii="Verdana" w:hAnsi="Verdana"/>
          <w:color w:val="auto"/>
        </w:rPr>
        <w:t xml:space="preserve"> </w:t>
      </w:r>
      <w:r w:rsidR="00860D9C" w:rsidRPr="000322C3">
        <w:rPr>
          <w:rFonts w:ascii="Verdana" w:hAnsi="Verdana"/>
          <w:color w:val="auto"/>
        </w:rPr>
        <w:t>hyper</w:t>
      </w:r>
      <w:r w:rsidR="00DE49C1" w:rsidRPr="000322C3">
        <w:rPr>
          <w:rFonts w:ascii="Verdana" w:hAnsi="Verdana"/>
          <w:color w:val="auto"/>
        </w:rPr>
        <w:t xml:space="preserve">link to view the </w:t>
      </w:r>
      <w:r w:rsidR="00DE49C1" w:rsidRPr="008155F2">
        <w:rPr>
          <w:rFonts w:ascii="Verdana" w:hAnsi="Verdana"/>
          <w:bCs/>
          <w:color w:val="auto"/>
        </w:rPr>
        <w:t>Client program</w:t>
      </w:r>
      <w:r w:rsidR="00DE49C1" w:rsidRPr="000322C3">
        <w:rPr>
          <w:rFonts w:ascii="Verdana" w:hAnsi="Verdana"/>
          <w:color w:val="auto"/>
        </w:rPr>
        <w:t>.</w:t>
      </w:r>
    </w:p>
    <w:p w14:paraId="3D6631A7" w14:textId="77777777" w:rsidR="003150D8" w:rsidRPr="000322C3" w:rsidRDefault="00F729D9" w:rsidP="000B01E6">
      <w:pPr>
        <w:pStyle w:val="BlockText"/>
        <w:spacing w:before="120" w:after="120"/>
        <w:jc w:val="center"/>
        <w:rPr>
          <w:rFonts w:ascii="Verdana" w:hAnsi="Verdana"/>
          <w:b/>
          <w:color w:val="auto"/>
        </w:rPr>
      </w:pPr>
      <w:r>
        <w:rPr>
          <w:noProof/>
        </w:rPr>
        <w:pict w14:anchorId="5CC1B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1.5pt;height:209.25pt;visibility:visible">
            <v:imagedata r:id="rId8" o:title=""/>
          </v:shape>
        </w:pict>
      </w:r>
    </w:p>
    <w:p w14:paraId="148BB90D" w14:textId="77777777" w:rsidR="00CE76E8" w:rsidRPr="000322C3" w:rsidRDefault="00CE76E8" w:rsidP="00CE76E8">
      <w:pPr>
        <w:jc w:val="right"/>
        <w:rPr>
          <w:rFonts w:ascii="Verdana" w:hAnsi="Verdana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860D9C" w:rsidRPr="000322C3" w14:paraId="6AF2751B" w14:textId="77777777" w:rsidTr="003820FF">
        <w:tc>
          <w:tcPr>
            <w:tcW w:w="5000" w:type="pct"/>
            <w:shd w:val="clear" w:color="auto" w:fill="C0C0C0"/>
          </w:tcPr>
          <w:p w14:paraId="4F46D1FB" w14:textId="77777777" w:rsidR="00860D9C" w:rsidRPr="000322C3" w:rsidRDefault="00860D9C" w:rsidP="000B01E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Test_Claim_(Flexible_1"/>
            <w:bookmarkStart w:id="9" w:name="_Toc208224770"/>
            <w:bookmarkEnd w:id="8"/>
            <w:r w:rsidRPr="000322C3">
              <w:rPr>
                <w:rFonts w:ascii="Verdana" w:hAnsi="Verdana"/>
                <w:i w:val="0"/>
              </w:rPr>
              <w:t>Test Claim (Flexible Copay Incentive)</w:t>
            </w:r>
            <w:bookmarkEnd w:id="9"/>
          </w:p>
        </w:tc>
      </w:tr>
    </w:tbl>
    <w:p w14:paraId="72836E5D" w14:textId="1A5BF5C8" w:rsidR="003D2AF1" w:rsidRDefault="0953CC28" w:rsidP="000B01E6">
      <w:pPr>
        <w:pStyle w:val="BlockText"/>
        <w:spacing w:before="120" w:after="120"/>
        <w:rPr>
          <w:rFonts w:ascii="Verdana" w:hAnsi="Verdana"/>
        </w:rPr>
      </w:pPr>
      <w:r w:rsidRPr="42E83830">
        <w:rPr>
          <w:rFonts w:ascii="Verdana" w:hAnsi="Verdana"/>
        </w:rPr>
        <w:t xml:space="preserve">When the </w:t>
      </w:r>
      <w:r w:rsidR="3AEB746C" w:rsidRPr="42E83830">
        <w:rPr>
          <w:rFonts w:ascii="Verdana" w:hAnsi="Verdana"/>
        </w:rPr>
        <w:t>member</w:t>
      </w:r>
      <w:r w:rsidRPr="42E83830">
        <w:rPr>
          <w:rFonts w:ascii="Verdana" w:hAnsi="Verdana"/>
        </w:rPr>
        <w:t xml:space="preserve"> calls in requesting pricing or requests a refill and questions the difference in </w:t>
      </w:r>
      <w:r w:rsidR="6E804570" w:rsidRPr="42E83830">
        <w:rPr>
          <w:rFonts w:ascii="Verdana" w:hAnsi="Verdana"/>
        </w:rPr>
        <w:t>cost, run</w:t>
      </w:r>
      <w:r w:rsidRPr="42E83830">
        <w:rPr>
          <w:rFonts w:ascii="Verdana" w:hAnsi="Verdana"/>
        </w:rPr>
        <w:t xml:space="preserve"> a </w:t>
      </w:r>
      <w:r w:rsidR="298B970C" w:rsidRPr="000C4F22">
        <w:t>Test Claim</w:t>
      </w:r>
      <w:r w:rsidRPr="00316D15">
        <w:rPr>
          <w:rFonts w:ascii="Verdana" w:hAnsi="Verdana"/>
          <w:color w:val="333333"/>
        </w:rPr>
        <w:t>.</w:t>
      </w:r>
      <w:r w:rsidR="51FA0F19" w:rsidRPr="00316D15">
        <w:rPr>
          <w:rFonts w:ascii="Verdana" w:hAnsi="Verdana"/>
          <w:color w:val="333333"/>
        </w:rPr>
        <w:t xml:space="preserve">  </w:t>
      </w:r>
      <w:r w:rsidRPr="00316D15">
        <w:rPr>
          <w:rFonts w:ascii="Verdana" w:hAnsi="Verdana"/>
          <w:color w:val="333333"/>
        </w:rPr>
        <w:t>T</w:t>
      </w:r>
      <w:r w:rsidRPr="42E83830">
        <w:rPr>
          <w:rFonts w:ascii="Verdana" w:hAnsi="Verdana"/>
          <w:color w:val="333333"/>
        </w:rPr>
        <w:t xml:space="preserve">he </w:t>
      </w:r>
      <w:r w:rsidRPr="42E83830">
        <w:rPr>
          <w:rFonts w:ascii="Verdana" w:hAnsi="Verdana"/>
        </w:rPr>
        <w:t>Test Claim reveal</w:t>
      </w:r>
      <w:r w:rsidR="51FA0F19" w:rsidRPr="42E83830">
        <w:rPr>
          <w:rFonts w:ascii="Verdana" w:hAnsi="Verdana"/>
        </w:rPr>
        <w:t>s</w:t>
      </w:r>
      <w:r w:rsidRPr="42E83830">
        <w:rPr>
          <w:rFonts w:ascii="Verdana" w:hAnsi="Verdana"/>
        </w:rPr>
        <w:t xml:space="preserve"> the </w:t>
      </w:r>
      <w:r w:rsidR="3FCB9810" w:rsidRPr="42E83830">
        <w:rPr>
          <w:rFonts w:ascii="Verdana" w:hAnsi="Verdana"/>
        </w:rPr>
        <w:t xml:space="preserve">Flexible Copay Incentive </w:t>
      </w:r>
      <w:r w:rsidRPr="42E83830">
        <w:rPr>
          <w:rFonts w:ascii="Verdana" w:hAnsi="Verdana"/>
        </w:rPr>
        <w:t xml:space="preserve">Settlement Code where the Flexible Copay was used. </w:t>
      </w:r>
    </w:p>
    <w:p w14:paraId="372DD2CF" w14:textId="77777777" w:rsidR="00444522" w:rsidRPr="000322C3" w:rsidRDefault="00F729D9" w:rsidP="000B01E6">
      <w:pPr>
        <w:pStyle w:val="BlockText"/>
        <w:spacing w:before="120" w:after="120"/>
        <w:jc w:val="center"/>
        <w:rPr>
          <w:rFonts w:ascii="Verdana" w:hAnsi="Verdana"/>
          <w:b/>
          <w:color w:val="auto"/>
        </w:rPr>
      </w:pPr>
      <w:r>
        <w:rPr>
          <w:noProof/>
        </w:rPr>
        <w:lastRenderedPageBreak/>
        <w:pict w14:anchorId="0F222602">
          <v:shape id="_x0000_i1026" type="#_x0000_t75" style="width:379.5pt;height:363.75pt;visibility:visible">
            <v:imagedata r:id="rId9" o:title=""/>
          </v:shape>
        </w:pict>
      </w:r>
    </w:p>
    <w:p w14:paraId="73FD0DC3" w14:textId="77777777" w:rsidR="00860D9C" w:rsidRPr="003150D8" w:rsidRDefault="00860D9C" w:rsidP="00CE76E8">
      <w:pPr>
        <w:jc w:val="right"/>
        <w:rPr>
          <w:rFonts w:ascii="Verdana" w:hAnsi="Verdana"/>
          <w:color w:val="000000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182B79" w:rsidRPr="00B46A95" w14:paraId="533D97AC" w14:textId="77777777" w:rsidTr="003820FF">
        <w:tc>
          <w:tcPr>
            <w:tcW w:w="5000" w:type="pct"/>
            <w:shd w:val="clear" w:color="auto" w:fill="C0C0C0"/>
          </w:tcPr>
          <w:p w14:paraId="4E05E561" w14:textId="77777777" w:rsidR="00182B79" w:rsidRPr="003820FF" w:rsidRDefault="00182B79" w:rsidP="000B01E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0" w:name="_Flexible_Copay_Incentive"/>
            <w:bookmarkStart w:id="11" w:name="_Toc208224771"/>
            <w:bookmarkEnd w:id="10"/>
            <w:r w:rsidRPr="003820FF">
              <w:rPr>
                <w:rFonts w:ascii="Verdana" w:hAnsi="Verdana"/>
                <w:i w:val="0"/>
              </w:rPr>
              <w:lastRenderedPageBreak/>
              <w:t xml:space="preserve">Flexible Copay Incentive </w:t>
            </w:r>
            <w:r w:rsidR="003D2AF1" w:rsidRPr="003820FF">
              <w:rPr>
                <w:rFonts w:ascii="Verdana" w:hAnsi="Verdana"/>
                <w:i w:val="0"/>
              </w:rPr>
              <w:t xml:space="preserve">on the </w:t>
            </w:r>
            <w:r w:rsidRPr="003820FF">
              <w:rPr>
                <w:rFonts w:ascii="Verdana" w:hAnsi="Verdana"/>
                <w:i w:val="0"/>
              </w:rPr>
              <w:t xml:space="preserve">Plan Benefit Override </w:t>
            </w:r>
            <w:r w:rsidR="0035568D" w:rsidRPr="003820FF">
              <w:rPr>
                <w:rFonts w:ascii="Verdana" w:hAnsi="Verdana"/>
                <w:i w:val="0"/>
              </w:rPr>
              <w:t>Screen</w:t>
            </w:r>
            <w:bookmarkEnd w:id="11"/>
          </w:p>
        </w:tc>
      </w:tr>
    </w:tbl>
    <w:p w14:paraId="7CF08EBA" w14:textId="77777777" w:rsidR="003B6E5E" w:rsidRPr="000322C3" w:rsidRDefault="003D2AF1" w:rsidP="000B01E6">
      <w:pPr>
        <w:pStyle w:val="BlockText"/>
        <w:spacing w:before="120" w:after="120"/>
        <w:rPr>
          <w:rFonts w:ascii="Verdana" w:hAnsi="Verdana"/>
          <w:b/>
          <w:color w:val="auto"/>
        </w:rPr>
      </w:pPr>
      <w:r>
        <w:rPr>
          <w:rFonts w:ascii="Verdana" w:hAnsi="Verdana"/>
        </w:rPr>
        <w:t xml:space="preserve">When </w:t>
      </w:r>
      <w:r w:rsidR="005E3A26">
        <w:rPr>
          <w:rFonts w:ascii="Verdana" w:hAnsi="Verdana"/>
        </w:rPr>
        <w:t xml:space="preserve">able to </w:t>
      </w:r>
      <w:r w:rsidR="000B01E6">
        <w:rPr>
          <w:rFonts w:ascii="Verdana" w:hAnsi="Verdana"/>
        </w:rPr>
        <w:t xml:space="preserve">view </w:t>
      </w:r>
      <w:r>
        <w:rPr>
          <w:rFonts w:ascii="Verdana" w:hAnsi="Verdana"/>
        </w:rPr>
        <w:t>the Flexible Incentive Copay Settlement Code</w:t>
      </w:r>
      <w:r w:rsidR="000B01E6">
        <w:rPr>
          <w:rFonts w:ascii="Verdana" w:hAnsi="Verdana"/>
        </w:rPr>
        <w:t xml:space="preserve"> (SC)</w:t>
      </w:r>
      <w:r>
        <w:rPr>
          <w:rFonts w:ascii="Verdana" w:hAnsi="Verdana"/>
        </w:rPr>
        <w:t xml:space="preserve"> in the Test Claim</w:t>
      </w:r>
      <w:r w:rsidR="005E3A26">
        <w:rPr>
          <w:rFonts w:ascii="Verdana" w:hAnsi="Verdana"/>
        </w:rPr>
        <w:t>,</w:t>
      </w:r>
      <w:r>
        <w:rPr>
          <w:rFonts w:ascii="Verdana" w:hAnsi="Verdana"/>
        </w:rPr>
        <w:t xml:space="preserve"> proceed to the </w:t>
      </w:r>
      <w:r>
        <w:rPr>
          <w:rFonts w:ascii="Verdana" w:hAnsi="Verdana"/>
          <w:b/>
        </w:rPr>
        <w:t xml:space="preserve">Plan Benefit Override </w:t>
      </w:r>
      <w:r>
        <w:rPr>
          <w:rFonts w:ascii="Verdana" w:hAnsi="Verdana"/>
        </w:rPr>
        <w:t>screen.</w:t>
      </w:r>
      <w:r w:rsidR="000B01E6">
        <w:rPr>
          <w:rFonts w:ascii="Verdana" w:hAnsi="Verdana"/>
        </w:rPr>
        <w:t xml:space="preserve">  </w:t>
      </w:r>
      <w:r w:rsidR="00BB48CB" w:rsidRPr="000322C3">
        <w:rPr>
          <w:rFonts w:ascii="Verdana" w:hAnsi="Verdana"/>
          <w:color w:val="auto"/>
        </w:rPr>
        <w:t xml:space="preserve">An override </w:t>
      </w:r>
      <w:r w:rsidR="005E3A26">
        <w:rPr>
          <w:rFonts w:ascii="Verdana" w:hAnsi="Verdana"/>
          <w:color w:val="auto"/>
        </w:rPr>
        <w:t>is</w:t>
      </w:r>
      <w:r w:rsidR="003B6E5E" w:rsidRPr="000322C3">
        <w:rPr>
          <w:rFonts w:ascii="Verdana" w:hAnsi="Verdana"/>
          <w:color w:val="auto"/>
        </w:rPr>
        <w:t xml:space="preserve"> systematically added to the </w:t>
      </w:r>
      <w:r w:rsidR="003B6E5E" w:rsidRPr="000322C3">
        <w:rPr>
          <w:rFonts w:ascii="Verdana" w:hAnsi="Verdana"/>
          <w:b/>
          <w:color w:val="auto"/>
        </w:rPr>
        <w:t>Plan Benefit Override</w:t>
      </w:r>
      <w:r w:rsidR="003B6E5E" w:rsidRPr="000322C3">
        <w:rPr>
          <w:rFonts w:ascii="Verdana" w:hAnsi="Verdana"/>
          <w:color w:val="auto"/>
        </w:rPr>
        <w:t xml:space="preserve"> screen and can be identified by the following fields: </w:t>
      </w:r>
      <w:r w:rsidR="004638E0" w:rsidRPr="000322C3">
        <w:rPr>
          <w:rFonts w:ascii="Verdana" w:hAnsi="Verdana"/>
          <w:color w:val="auto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6"/>
        <w:gridCol w:w="9990"/>
      </w:tblGrid>
      <w:tr w:rsidR="00BB48CB" w:rsidRPr="000322C3" w14:paraId="06D9809D" w14:textId="77777777" w:rsidTr="42E83830">
        <w:trPr>
          <w:trHeight w:val="440"/>
        </w:trPr>
        <w:tc>
          <w:tcPr>
            <w:tcW w:w="1209" w:type="pct"/>
            <w:shd w:val="clear" w:color="auto" w:fill="E6E6E6"/>
          </w:tcPr>
          <w:p w14:paraId="33A06F54" w14:textId="77777777" w:rsidR="00BB48CB" w:rsidRPr="000322C3" w:rsidRDefault="00BB48CB" w:rsidP="000B01E6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  <w:color w:val="auto"/>
              </w:rPr>
            </w:pPr>
            <w:r w:rsidRPr="000322C3">
              <w:rPr>
                <w:rFonts w:ascii="Verdana" w:hAnsi="Verdana"/>
                <w:b/>
                <w:color w:val="auto"/>
              </w:rPr>
              <w:t>Field</w:t>
            </w:r>
          </w:p>
        </w:tc>
        <w:tc>
          <w:tcPr>
            <w:tcW w:w="3791" w:type="pct"/>
            <w:shd w:val="clear" w:color="auto" w:fill="E6E6E6"/>
          </w:tcPr>
          <w:p w14:paraId="2CDBC9CD" w14:textId="77777777" w:rsidR="00BB48CB" w:rsidRPr="000322C3" w:rsidRDefault="00BB48CB" w:rsidP="000B01E6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  <w:color w:val="auto"/>
              </w:rPr>
            </w:pPr>
            <w:r w:rsidRPr="000322C3">
              <w:rPr>
                <w:rFonts w:ascii="Verdana" w:hAnsi="Verdana"/>
                <w:b/>
                <w:color w:val="auto"/>
              </w:rPr>
              <w:t>Description/Meaning</w:t>
            </w:r>
          </w:p>
        </w:tc>
      </w:tr>
      <w:tr w:rsidR="00BB48CB" w:rsidRPr="000322C3" w14:paraId="0640C2BA" w14:textId="77777777" w:rsidTr="42E83830">
        <w:tc>
          <w:tcPr>
            <w:tcW w:w="1209" w:type="pct"/>
          </w:tcPr>
          <w:p w14:paraId="6127B0EB" w14:textId="77777777" w:rsidR="00BB48CB" w:rsidRPr="000322C3" w:rsidRDefault="00BB48CB" w:rsidP="000B01E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000322C3">
              <w:rPr>
                <w:rFonts w:ascii="Verdana" w:hAnsi="Verdana"/>
                <w:color w:val="auto"/>
              </w:rPr>
              <w:t>Class/Code/Description</w:t>
            </w:r>
          </w:p>
        </w:tc>
        <w:tc>
          <w:tcPr>
            <w:tcW w:w="3791" w:type="pct"/>
          </w:tcPr>
          <w:p w14:paraId="4ABB15D1" w14:textId="77777777" w:rsidR="00BB48CB" w:rsidRPr="000322C3" w:rsidRDefault="00BB48CB" w:rsidP="000B01E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000322C3">
              <w:rPr>
                <w:rFonts w:ascii="Verdana" w:hAnsi="Verdana"/>
                <w:color w:val="auto"/>
              </w:rPr>
              <w:t xml:space="preserve">69–INCENT COPAY (Override </w:t>
            </w:r>
            <w:r w:rsidR="00125FFC">
              <w:rPr>
                <w:rFonts w:ascii="Verdana" w:hAnsi="Verdana"/>
                <w:color w:val="auto"/>
              </w:rPr>
              <w:t>Entered</w:t>
            </w:r>
            <w:r w:rsidR="000B01E6">
              <w:rPr>
                <w:rFonts w:ascii="Verdana" w:hAnsi="Verdana"/>
                <w:color w:val="auto"/>
              </w:rPr>
              <w:t>-</w:t>
            </w:r>
            <w:r w:rsidRPr="000322C3">
              <w:rPr>
                <w:rFonts w:ascii="Verdana" w:hAnsi="Verdana"/>
                <w:color w:val="auto"/>
              </w:rPr>
              <w:t>Benefit available)</w:t>
            </w:r>
          </w:p>
        </w:tc>
      </w:tr>
      <w:tr w:rsidR="00BB48CB" w:rsidRPr="000322C3" w14:paraId="2FF07B37" w14:textId="77777777" w:rsidTr="42E83830">
        <w:tc>
          <w:tcPr>
            <w:tcW w:w="1209" w:type="pct"/>
          </w:tcPr>
          <w:p w14:paraId="7D7B1E34" w14:textId="77777777" w:rsidR="00BB48CB" w:rsidRPr="000322C3" w:rsidRDefault="00BB48CB" w:rsidP="000B01E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000322C3">
              <w:rPr>
                <w:rFonts w:ascii="Verdana" w:hAnsi="Verdana"/>
                <w:color w:val="auto"/>
              </w:rPr>
              <w:t>Comments</w:t>
            </w:r>
          </w:p>
        </w:tc>
        <w:tc>
          <w:tcPr>
            <w:tcW w:w="3791" w:type="pct"/>
          </w:tcPr>
          <w:p w14:paraId="7742996A" w14:textId="77777777" w:rsidR="00BB48CB" w:rsidRPr="000322C3" w:rsidRDefault="00BB48CB" w:rsidP="000B01E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000322C3">
              <w:rPr>
                <w:rFonts w:ascii="Verdana" w:hAnsi="Verdana"/>
                <w:color w:val="auto"/>
              </w:rPr>
              <w:t xml:space="preserve">Hyperlink to the campaign details revealing what copay incentive is available to the plan </w:t>
            </w:r>
            <w:r w:rsidR="003150D8" w:rsidRPr="000322C3">
              <w:rPr>
                <w:rFonts w:ascii="Verdana" w:hAnsi="Verdana"/>
                <w:color w:val="auto"/>
              </w:rPr>
              <w:t>member</w:t>
            </w:r>
            <w:r w:rsidR="006C644D" w:rsidRPr="000322C3">
              <w:rPr>
                <w:rFonts w:ascii="Verdana" w:hAnsi="Verdana"/>
                <w:color w:val="auto"/>
              </w:rPr>
              <w:t>.</w:t>
            </w:r>
          </w:p>
          <w:p w14:paraId="51046055" w14:textId="1D7FB8E3" w:rsidR="00BB48CB" w:rsidRPr="000322C3" w:rsidRDefault="08E5037E" w:rsidP="000B01E6">
            <w:pPr>
              <w:pStyle w:val="BlockText"/>
              <w:spacing w:before="120" w:after="120"/>
              <w:rPr>
                <w:rFonts w:ascii="Verdana" w:hAnsi="Verdana"/>
                <w:color w:val="auto"/>
              </w:rPr>
            </w:pPr>
            <w:r w:rsidRPr="42E83830">
              <w:rPr>
                <w:rFonts w:ascii="Verdana" w:hAnsi="Verdana"/>
                <w:b/>
                <w:bCs/>
                <w:color w:val="auto"/>
              </w:rPr>
              <w:t>Note</w:t>
            </w:r>
            <w:r w:rsidR="21F55DF5" w:rsidRPr="42E83830">
              <w:rPr>
                <w:rFonts w:ascii="Verdana" w:hAnsi="Verdana"/>
                <w:b/>
                <w:bCs/>
                <w:color w:val="auto"/>
              </w:rPr>
              <w:t>: This</w:t>
            </w:r>
            <w:r w:rsidRPr="42E83830">
              <w:rPr>
                <w:rFonts w:ascii="Verdana" w:hAnsi="Verdana"/>
                <w:color w:val="auto"/>
              </w:rPr>
              <w:t xml:space="preserve"> hyperlink will be part of the Plan Benefit Override ID.</w:t>
            </w:r>
          </w:p>
        </w:tc>
      </w:tr>
    </w:tbl>
    <w:p w14:paraId="37B3BAC2" w14:textId="77777777" w:rsidR="000322C3" w:rsidRDefault="000322C3" w:rsidP="00BB48CB">
      <w:pPr>
        <w:pStyle w:val="BlockText"/>
        <w:rPr>
          <w:rFonts w:ascii="Verdana" w:hAnsi="Verdana"/>
          <w:b/>
          <w:color w:val="auto"/>
        </w:rPr>
      </w:pPr>
    </w:p>
    <w:p w14:paraId="05106CC9" w14:textId="170BDD2F" w:rsidR="00BB48CB" w:rsidRPr="000322C3" w:rsidRDefault="08E5037E" w:rsidP="000B01E6">
      <w:pPr>
        <w:pStyle w:val="BlockText"/>
        <w:rPr>
          <w:rFonts w:ascii="Verdana" w:hAnsi="Verdana"/>
        </w:rPr>
      </w:pPr>
      <w:r w:rsidRPr="42E83830">
        <w:rPr>
          <w:rFonts w:ascii="Verdana" w:hAnsi="Verdana"/>
          <w:b/>
          <w:bCs/>
          <w:color w:val="auto"/>
        </w:rPr>
        <w:t>Note</w:t>
      </w:r>
      <w:r w:rsidR="79C6EB3A" w:rsidRPr="42E83830">
        <w:rPr>
          <w:rFonts w:ascii="Verdana" w:hAnsi="Verdana"/>
          <w:b/>
          <w:bCs/>
          <w:color w:val="auto"/>
        </w:rPr>
        <w:t>: CCRs</w:t>
      </w:r>
      <w:r w:rsidRPr="42E83830">
        <w:rPr>
          <w:rFonts w:ascii="Verdana" w:hAnsi="Verdana"/>
          <w:color w:val="auto"/>
        </w:rPr>
        <w:t xml:space="preserve"> that have access to enter </w:t>
      </w:r>
      <w:r w:rsidR="0282692D" w:rsidRPr="42E83830">
        <w:rPr>
          <w:rFonts w:ascii="Verdana" w:hAnsi="Verdana"/>
          <w:color w:val="auto"/>
        </w:rPr>
        <w:t>PBOs</w:t>
      </w:r>
      <w:r w:rsidRPr="42E83830">
        <w:rPr>
          <w:rFonts w:ascii="Verdana" w:hAnsi="Verdana"/>
          <w:color w:val="auto"/>
        </w:rPr>
        <w:t xml:space="preserve"> will </w:t>
      </w:r>
      <w:r w:rsidRPr="42E83830">
        <w:rPr>
          <w:rFonts w:ascii="Verdana" w:hAnsi="Verdana"/>
          <w:b/>
          <w:bCs/>
          <w:color w:val="auto"/>
        </w:rPr>
        <w:t>not be able to edit</w:t>
      </w:r>
      <w:r w:rsidRPr="42E83830">
        <w:rPr>
          <w:rFonts w:ascii="Verdana" w:hAnsi="Verdana"/>
          <w:color w:val="auto"/>
        </w:rPr>
        <w:t xml:space="preserve"> active Flexible Copay Incentive Prior Authorizations</w:t>
      </w:r>
      <w:r w:rsidR="51FA0F19" w:rsidRPr="42E83830">
        <w:rPr>
          <w:rFonts w:ascii="Verdana" w:hAnsi="Verdana"/>
          <w:color w:val="auto"/>
        </w:rPr>
        <w:t xml:space="preserve"> (PA)</w:t>
      </w:r>
      <w:r w:rsidRPr="42E83830">
        <w:rPr>
          <w:rFonts w:ascii="Verdana" w:hAnsi="Verdana"/>
          <w:color w:val="auto"/>
        </w:rPr>
        <w:t xml:space="preserve">. </w:t>
      </w:r>
      <w:r w:rsidR="19EBF84A" w:rsidRPr="42E83830">
        <w:rPr>
          <w:rFonts w:ascii="Verdana" w:hAnsi="Verdana"/>
          <w:color w:val="auto"/>
        </w:rPr>
        <w:t xml:space="preserve"> </w:t>
      </w:r>
      <w:r w:rsidR="51FA0F19" w:rsidRPr="42E83830">
        <w:rPr>
          <w:rFonts w:ascii="Verdana" w:hAnsi="Verdana"/>
          <w:color w:val="auto"/>
        </w:rPr>
        <w:t>C</w:t>
      </w:r>
      <w:r w:rsidR="354E6012" w:rsidRPr="42E83830">
        <w:rPr>
          <w:rFonts w:ascii="Verdana" w:hAnsi="Verdana"/>
          <w:color w:val="auto"/>
        </w:rPr>
        <w:t>olumns within this screen can be sorted to assist with locating the appropriate PA.</w:t>
      </w:r>
      <w:r w:rsidRPr="42E83830">
        <w:rPr>
          <w:rFonts w:ascii="Verdana" w:hAnsi="Verdana"/>
          <w:b/>
          <w:bCs/>
          <w:color w:val="auto"/>
        </w:rPr>
        <w:t xml:space="preserve"> </w:t>
      </w:r>
    </w:p>
    <w:p w14:paraId="622A195C" w14:textId="77777777" w:rsidR="003B6E5E" w:rsidRPr="006C644D" w:rsidRDefault="003B6E5E" w:rsidP="000B01E6">
      <w:pPr>
        <w:jc w:val="center"/>
        <w:rPr>
          <w:rFonts w:ascii="Verdana" w:hAnsi="Verdana"/>
          <w:b/>
        </w:rPr>
      </w:pPr>
    </w:p>
    <w:p w14:paraId="041BBD0F" w14:textId="54F0BA48" w:rsidR="00DE17B1" w:rsidRDefault="00F729D9" w:rsidP="000B01E6">
      <w:pPr>
        <w:jc w:val="center"/>
        <w:rPr>
          <w:rFonts w:ascii="Verdana" w:hAnsi="Verdana"/>
          <w:b/>
        </w:rPr>
      </w:pPr>
      <w:r>
        <w:rPr>
          <w:noProof/>
        </w:rPr>
        <w:pict w14:anchorId="2C18DAF1">
          <v:shape id="_x0000_i1027" type="#_x0000_t75" style="width:504.75pt;height:122.25pt;visibility:visible">
            <v:imagedata r:id="rId10" o:title=""/>
          </v:shape>
        </w:pict>
      </w:r>
      <w:r w:rsidR="006C644D">
        <w:br/>
      </w:r>
      <w:r w:rsidR="008155F2">
        <w:rPr>
          <w:rFonts w:ascii="Verdana" w:hAnsi="Verdana"/>
          <w:b/>
        </w:rPr>
        <w:t xml:space="preserve"> </w:t>
      </w:r>
      <w:r w:rsidR="00CD5072">
        <w:rPr>
          <w:rFonts w:ascii="Verdana" w:hAnsi="Verdana"/>
          <w:b/>
        </w:rPr>
        <w:t xml:space="preserve"> </w:t>
      </w:r>
      <w:proofErr w:type="spellStart"/>
      <w:r w:rsidR="00CD5072" w:rsidRPr="00DE17B1">
        <w:rPr>
          <w:rFonts w:ascii="Verdana" w:hAnsi="Verdana"/>
          <w:b/>
        </w:rPr>
        <w:t>RxClaim</w:t>
      </w:r>
      <w:proofErr w:type="spellEnd"/>
      <w:r w:rsidR="00CD5072" w:rsidRPr="00DE17B1">
        <w:rPr>
          <w:rFonts w:ascii="Verdana" w:hAnsi="Verdana"/>
          <w:b/>
        </w:rPr>
        <w:t xml:space="preserve"> Plan Benefit Override Screen</w:t>
      </w:r>
    </w:p>
    <w:p w14:paraId="3730ABBC" w14:textId="77777777" w:rsidR="000322C3" w:rsidRPr="000322C3" w:rsidRDefault="000322C3" w:rsidP="00DE17B1">
      <w:pPr>
        <w:ind w:left="1440"/>
        <w:rPr>
          <w:rFonts w:ascii="Verdana" w:hAnsi="Verdana"/>
          <w:b/>
        </w:rPr>
      </w:pPr>
    </w:p>
    <w:p w14:paraId="6139297B" w14:textId="77777777" w:rsidR="00A366B2" w:rsidRDefault="00A366B2" w:rsidP="00A366B2">
      <w:pPr>
        <w:spacing w:before="120" w:after="120"/>
        <w:rPr>
          <w:rFonts w:ascii="Verdana" w:hAnsi="Verdana"/>
        </w:rPr>
      </w:pPr>
      <w:r w:rsidRPr="000322C3">
        <w:rPr>
          <w:rFonts w:ascii="Verdana" w:hAnsi="Verdana"/>
        </w:rPr>
        <w:lastRenderedPageBreak/>
        <w:t>Select the radio button located next to the Pre-Authorization number</w:t>
      </w:r>
      <w:r>
        <w:rPr>
          <w:rFonts w:ascii="Verdana" w:hAnsi="Verdana"/>
        </w:rPr>
        <w:t xml:space="preserve"> and select </w:t>
      </w:r>
      <w:r w:rsidRPr="000322C3">
        <w:rPr>
          <w:rFonts w:ascii="Verdana" w:hAnsi="Verdana"/>
          <w:b/>
        </w:rPr>
        <w:t xml:space="preserve">View Claims </w:t>
      </w:r>
      <w:r w:rsidRPr="000322C3">
        <w:rPr>
          <w:rFonts w:ascii="Verdana" w:hAnsi="Verdana"/>
        </w:rPr>
        <w:t>button.</w:t>
      </w:r>
    </w:p>
    <w:p w14:paraId="524F18B8" w14:textId="77777777" w:rsidR="00A921E8" w:rsidRDefault="00A921E8" w:rsidP="00A366B2">
      <w:pPr>
        <w:spacing w:before="120" w:after="120"/>
        <w:rPr>
          <w:rFonts w:ascii="Verdana" w:hAnsi="Verdana"/>
        </w:rPr>
      </w:pPr>
    </w:p>
    <w:p w14:paraId="68F939E2" w14:textId="77777777" w:rsidR="00A366B2" w:rsidRPr="000322C3" w:rsidRDefault="00F729D9" w:rsidP="00A366B2">
      <w:pPr>
        <w:spacing w:before="120" w:after="120"/>
        <w:jc w:val="center"/>
        <w:rPr>
          <w:rFonts w:ascii="Verdana" w:hAnsi="Verdana"/>
        </w:rPr>
      </w:pPr>
      <w:r>
        <w:rPr>
          <w:noProof/>
        </w:rPr>
        <w:pict w14:anchorId="5D19291D">
          <v:shape id="_x0000_i1028" type="#_x0000_t75" style="width:565.5pt;height:233.25pt;visibility:visible">
            <v:imagedata r:id="rId11" o:title=""/>
          </v:shape>
        </w:pict>
      </w:r>
    </w:p>
    <w:p w14:paraId="3C2E8A03" w14:textId="3FF434B9" w:rsidR="00A366B2" w:rsidRDefault="00E4A269" w:rsidP="00A366B2">
      <w:pPr>
        <w:spacing w:before="120" w:after="120"/>
        <w:rPr>
          <w:rFonts w:ascii="Verdana" w:hAnsi="Verdana"/>
        </w:rPr>
      </w:pPr>
      <w:r w:rsidRPr="42E83830">
        <w:rPr>
          <w:rFonts w:ascii="Verdana" w:hAnsi="Verdana"/>
          <w:b/>
          <w:bCs/>
        </w:rPr>
        <w:t>Result</w:t>
      </w:r>
      <w:r w:rsidR="163E1417" w:rsidRPr="42E83830">
        <w:rPr>
          <w:rFonts w:ascii="Verdana" w:hAnsi="Verdana"/>
          <w:b/>
          <w:bCs/>
        </w:rPr>
        <w:t>: Reveals</w:t>
      </w:r>
      <w:r w:rsidRPr="42E83830">
        <w:rPr>
          <w:rFonts w:ascii="Verdana" w:hAnsi="Verdana"/>
        </w:rPr>
        <w:t xml:space="preserve"> claims which adjudicated against the selected PBO.  The </w:t>
      </w:r>
      <w:r w:rsidRPr="42E83830">
        <w:rPr>
          <w:rFonts w:ascii="Verdana" w:hAnsi="Verdana"/>
          <w:b/>
          <w:bCs/>
        </w:rPr>
        <w:t>Plan Benefit Override</w:t>
      </w:r>
      <w:r w:rsidRPr="42E83830">
        <w:rPr>
          <w:rFonts w:ascii="Verdana" w:hAnsi="Verdana"/>
        </w:rPr>
        <w:t xml:space="preserve"> screen (View Claims Button Pop-Up) displays.</w:t>
      </w:r>
    </w:p>
    <w:p w14:paraId="31DAE8DA" w14:textId="77777777" w:rsidR="00A921E8" w:rsidRDefault="00A921E8" w:rsidP="00A366B2">
      <w:pPr>
        <w:spacing w:before="120" w:after="120"/>
        <w:rPr>
          <w:rFonts w:ascii="Verdana" w:hAnsi="Verdana"/>
        </w:rPr>
      </w:pPr>
    </w:p>
    <w:p w14:paraId="6071790B" w14:textId="6EE1EB75" w:rsidR="00FC5607" w:rsidRPr="000322C3" w:rsidRDefault="00F729D9" w:rsidP="00A366B2">
      <w:pPr>
        <w:spacing w:before="120" w:after="120"/>
        <w:jc w:val="center"/>
        <w:rPr>
          <w:rFonts w:ascii="Verdana" w:hAnsi="Verdana"/>
          <w:b/>
        </w:rPr>
      </w:pPr>
      <w:r>
        <w:rPr>
          <w:noProof/>
        </w:rPr>
        <w:pict w14:anchorId="294B2516">
          <v:shape id="_x0000_i1029" type="#_x0000_t75" style="width:502.5pt;height:78.75pt;visibility:visible">
            <v:imagedata r:id="rId12" o:title=""/>
          </v:shape>
        </w:pict>
      </w:r>
    </w:p>
    <w:p w14:paraId="7C3D80AC" w14:textId="77777777" w:rsidR="000322C3" w:rsidRPr="006C644D" w:rsidRDefault="000322C3" w:rsidP="006C644D">
      <w:pPr>
        <w:pStyle w:val="BlockText"/>
        <w:jc w:val="center"/>
        <w:rPr>
          <w:rFonts w:ascii="Verdana" w:hAnsi="Verdana"/>
          <w:b/>
        </w:rPr>
      </w:pPr>
    </w:p>
    <w:p w14:paraId="5E7E32FB" w14:textId="77777777" w:rsidR="00CE76E8" w:rsidRPr="003150D8" w:rsidRDefault="00CE76E8" w:rsidP="00CE76E8">
      <w:pPr>
        <w:jc w:val="right"/>
        <w:rPr>
          <w:rFonts w:ascii="Verdana" w:hAnsi="Verdana"/>
          <w:color w:val="000000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7516B4" w:rsidRPr="00B46A95" w14:paraId="242333D2" w14:textId="77777777" w:rsidTr="00A366B2">
        <w:tc>
          <w:tcPr>
            <w:tcW w:w="5000" w:type="pct"/>
            <w:shd w:val="clear" w:color="auto" w:fill="C0C0C0"/>
          </w:tcPr>
          <w:p w14:paraId="2A76A1A0" w14:textId="77777777" w:rsidR="007516B4" w:rsidRPr="003820FF" w:rsidRDefault="007516B4" w:rsidP="000B01E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2" w:name="_Identifying_Campaign_ID"/>
            <w:bookmarkStart w:id="13" w:name="_Toc208224772"/>
            <w:bookmarkEnd w:id="12"/>
            <w:r w:rsidRPr="003820FF">
              <w:rPr>
                <w:rFonts w:ascii="Verdana" w:hAnsi="Verdana"/>
                <w:i w:val="0"/>
              </w:rPr>
              <w:t>Identifying Campaign ID (Prescription Details Screen)</w:t>
            </w:r>
            <w:bookmarkEnd w:id="13"/>
          </w:p>
        </w:tc>
      </w:tr>
    </w:tbl>
    <w:p w14:paraId="7587B7B5" w14:textId="6BD2D266" w:rsidR="00A366B2" w:rsidRDefault="00A366B2" w:rsidP="00A366B2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When the member calls </w:t>
      </w:r>
      <w:r w:rsidR="00CA4659">
        <w:rPr>
          <w:rFonts w:ascii="Verdana" w:hAnsi="Verdana"/>
        </w:rPr>
        <w:t>and advises</w:t>
      </w:r>
      <w:r>
        <w:rPr>
          <w:rFonts w:ascii="Verdana" w:hAnsi="Verdana"/>
        </w:rPr>
        <w:t xml:space="preserve"> they have received their prescription and the cost is different than what they paid in the past, access </w:t>
      </w:r>
      <w:r w:rsidRPr="003820FF">
        <w:rPr>
          <w:rFonts w:ascii="Verdana" w:hAnsi="Verdana"/>
        </w:rPr>
        <w:t>the</w:t>
      </w:r>
      <w:r>
        <w:rPr>
          <w:rFonts w:ascii="Verdana" w:hAnsi="Verdana"/>
        </w:rPr>
        <w:t xml:space="preserve"> </w:t>
      </w:r>
      <w:r w:rsidRPr="00125FFC">
        <w:rPr>
          <w:rFonts w:ascii="Verdana" w:hAnsi="Verdana"/>
          <w:b/>
          <w:bCs/>
        </w:rPr>
        <w:t>PeopleSafe Main Screen</w:t>
      </w:r>
      <w:r>
        <w:rPr>
          <w:rFonts w:ascii="Verdana" w:hAnsi="Verdana"/>
        </w:rPr>
        <w:t xml:space="preserve"> and click on the </w:t>
      </w:r>
      <w:r w:rsidRPr="00125FFC">
        <w:rPr>
          <w:rFonts w:ascii="Verdana" w:hAnsi="Verdana"/>
          <w:b/>
          <w:bCs/>
        </w:rPr>
        <w:t>prescription number</w:t>
      </w:r>
      <w:r>
        <w:rPr>
          <w:rFonts w:ascii="Verdana" w:hAnsi="Verdana"/>
        </w:rPr>
        <w:t xml:space="preserve">.  </w:t>
      </w:r>
      <w:r w:rsidR="00125FFC">
        <w:rPr>
          <w:rFonts w:ascii="Verdana" w:hAnsi="Verdana"/>
        </w:rPr>
        <w:t xml:space="preserve">The </w:t>
      </w:r>
      <w:r w:rsidR="00125FFC" w:rsidRPr="000322C3">
        <w:rPr>
          <w:rFonts w:ascii="Verdana" w:hAnsi="Verdana"/>
          <w:b/>
        </w:rPr>
        <w:t xml:space="preserve">Prescription Details </w:t>
      </w:r>
      <w:r w:rsidR="00125FFC" w:rsidRPr="000322C3">
        <w:rPr>
          <w:rFonts w:ascii="Verdana" w:hAnsi="Verdana"/>
        </w:rPr>
        <w:t>screen</w:t>
      </w:r>
      <w:r w:rsidR="00125FFC">
        <w:rPr>
          <w:rFonts w:ascii="Verdana" w:hAnsi="Verdana"/>
        </w:rPr>
        <w:t xml:space="preserve"> displays </w:t>
      </w:r>
      <w:r w:rsidRPr="000322C3">
        <w:rPr>
          <w:rFonts w:ascii="Verdana" w:hAnsi="Verdana"/>
        </w:rPr>
        <w:t xml:space="preserve">click on the hyperlink in the </w:t>
      </w:r>
      <w:r w:rsidRPr="000322C3">
        <w:rPr>
          <w:rFonts w:ascii="Verdana" w:hAnsi="Verdana"/>
          <w:b/>
        </w:rPr>
        <w:t>Campaign ID</w:t>
      </w:r>
      <w:r>
        <w:rPr>
          <w:rFonts w:ascii="Verdana" w:hAnsi="Verdana"/>
          <w:b/>
        </w:rPr>
        <w:t xml:space="preserve"> </w:t>
      </w:r>
      <w:r w:rsidRPr="00A366B2">
        <w:rPr>
          <w:rFonts w:ascii="Verdana" w:hAnsi="Verdana"/>
          <w:bCs/>
        </w:rPr>
        <w:t>(bottom middle of page)</w:t>
      </w:r>
      <w:r w:rsidRPr="000322C3">
        <w:rPr>
          <w:rFonts w:ascii="Verdana" w:hAnsi="Verdana"/>
          <w:b/>
        </w:rPr>
        <w:t xml:space="preserve"> </w:t>
      </w:r>
      <w:r w:rsidRPr="000322C3">
        <w:rPr>
          <w:rFonts w:ascii="Verdana" w:hAnsi="Verdana"/>
        </w:rPr>
        <w:t xml:space="preserve">field. </w:t>
      </w:r>
    </w:p>
    <w:p w14:paraId="729F9256" w14:textId="77777777" w:rsidR="00A366B2" w:rsidRDefault="00A366B2" w:rsidP="00A366B2">
      <w:pPr>
        <w:pStyle w:val="BlockText"/>
        <w:spacing w:before="120" w:after="120"/>
        <w:rPr>
          <w:rFonts w:ascii="Verdana" w:hAnsi="Verdana"/>
        </w:rPr>
      </w:pPr>
    </w:p>
    <w:p w14:paraId="6EBDE98C" w14:textId="6C12DFFC" w:rsidR="00A366B2" w:rsidRDefault="00F729D9" w:rsidP="00A366B2">
      <w:pPr>
        <w:pStyle w:val="BlockText"/>
        <w:spacing w:before="120" w:after="120"/>
        <w:jc w:val="center"/>
        <w:rPr>
          <w:noProof/>
        </w:rPr>
      </w:pPr>
      <w:r>
        <w:rPr>
          <w:noProof/>
        </w:rPr>
        <w:pict w14:anchorId="5701793D">
          <v:shape id="_x0000_i1030" type="#_x0000_t75" style="width:405.75pt;height:92.25pt;visibility:visible">
            <v:imagedata r:id="rId13" o:title=""/>
          </v:shape>
        </w:pict>
      </w:r>
    </w:p>
    <w:p w14:paraId="06B586E4" w14:textId="77777777" w:rsidR="00125FFC" w:rsidRDefault="00125FFC" w:rsidP="00125FFC">
      <w:pPr>
        <w:pStyle w:val="BlockText"/>
        <w:spacing w:before="120" w:after="120"/>
        <w:rPr>
          <w:rFonts w:ascii="Verdana" w:hAnsi="Verdana"/>
        </w:rPr>
      </w:pPr>
      <w:r w:rsidRPr="00125FFC">
        <w:rPr>
          <w:rFonts w:ascii="Verdana" w:hAnsi="Verdana"/>
          <w:b/>
          <w:bCs/>
        </w:rPr>
        <w:t>Result:</w:t>
      </w:r>
      <w:r>
        <w:rPr>
          <w:rFonts w:ascii="Verdana" w:hAnsi="Verdana"/>
        </w:rPr>
        <w:t xml:space="preserve">  A pop-up message displays.</w:t>
      </w:r>
    </w:p>
    <w:p w14:paraId="7D048302" w14:textId="77777777" w:rsidR="00A366B2" w:rsidRPr="000322C3" w:rsidRDefault="00A366B2" w:rsidP="00A366B2">
      <w:pPr>
        <w:spacing w:before="120" w:after="120"/>
        <w:rPr>
          <w:rFonts w:ascii="Verdana" w:hAnsi="Verdana"/>
          <w:color w:val="000000"/>
        </w:rPr>
      </w:pPr>
    </w:p>
    <w:p w14:paraId="3122EE0C" w14:textId="77777777" w:rsidR="00A366B2" w:rsidRDefault="00F729D9" w:rsidP="00A366B2">
      <w:pPr>
        <w:spacing w:before="120" w:after="120"/>
        <w:jc w:val="center"/>
        <w:rPr>
          <w:noProof/>
        </w:rPr>
      </w:pPr>
      <w:r>
        <w:rPr>
          <w:noProof/>
        </w:rPr>
        <w:pict w14:anchorId="6603F899">
          <v:shape id="_x0000_i1031" type="#_x0000_t75" style="width:394.5pt;height:82.5pt;visibility:visible">
            <v:imagedata r:id="rId14" o:title=""/>
          </v:shape>
        </w:pict>
      </w:r>
    </w:p>
    <w:p w14:paraId="241301D3" w14:textId="77777777" w:rsidR="00A366B2" w:rsidRPr="000322C3" w:rsidRDefault="00A366B2" w:rsidP="00A366B2">
      <w:pPr>
        <w:spacing w:before="120" w:after="12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Tips</w:t>
      </w:r>
      <w:r w:rsidRPr="000322C3">
        <w:rPr>
          <w:rFonts w:ascii="Verdana" w:hAnsi="Verdana"/>
          <w:b/>
          <w:color w:val="000000"/>
        </w:rPr>
        <w:t>:</w:t>
      </w:r>
    </w:p>
    <w:p w14:paraId="0839CFBA" w14:textId="77777777" w:rsidR="00A366B2" w:rsidRPr="000322C3" w:rsidRDefault="00A366B2" w:rsidP="00A366B2">
      <w:pPr>
        <w:numPr>
          <w:ilvl w:val="0"/>
          <w:numId w:val="49"/>
        </w:numPr>
        <w:spacing w:before="120" w:after="120"/>
        <w:ind w:left="360"/>
        <w:rPr>
          <w:rFonts w:ascii="Verdana" w:hAnsi="Verdana"/>
          <w:b/>
        </w:rPr>
      </w:pPr>
      <w:r w:rsidRPr="000322C3">
        <w:rPr>
          <w:rFonts w:ascii="Verdana" w:hAnsi="Verdana"/>
        </w:rPr>
        <w:t xml:space="preserve">Clicking on the </w:t>
      </w:r>
      <w:r w:rsidRPr="000322C3">
        <w:rPr>
          <w:rFonts w:ascii="Verdana" w:hAnsi="Verdana"/>
          <w:b/>
        </w:rPr>
        <w:t>Campaign ID</w:t>
      </w:r>
      <w:r w:rsidRPr="000322C3">
        <w:rPr>
          <w:rFonts w:ascii="Verdana" w:hAnsi="Verdana"/>
        </w:rPr>
        <w:t xml:space="preserve"> hyperlink reveals the Campaign Details pop-up.</w:t>
      </w:r>
    </w:p>
    <w:p w14:paraId="2CE2BE68" w14:textId="77777777" w:rsidR="005E3A26" w:rsidRPr="00A366B2" w:rsidRDefault="00A366B2" w:rsidP="00A366B2">
      <w:pPr>
        <w:pStyle w:val="BlockText"/>
        <w:numPr>
          <w:ilvl w:val="0"/>
          <w:numId w:val="49"/>
        </w:numPr>
        <w:spacing w:before="120" w:after="120"/>
        <w:ind w:left="360"/>
        <w:rPr>
          <w:rFonts w:ascii="Verdana" w:hAnsi="Verdana"/>
        </w:rPr>
      </w:pPr>
      <w:r w:rsidRPr="00A366B2">
        <w:rPr>
          <w:rFonts w:ascii="Verdana" w:hAnsi="Verdana"/>
        </w:rPr>
        <w:lastRenderedPageBreak/>
        <w:t xml:space="preserve">Click on the </w:t>
      </w:r>
      <w:r w:rsidRPr="00A366B2">
        <w:rPr>
          <w:rFonts w:ascii="Verdana" w:hAnsi="Verdana"/>
          <w:b/>
        </w:rPr>
        <w:t>View Settlement Codes</w:t>
      </w:r>
      <w:r w:rsidRPr="00A366B2">
        <w:rPr>
          <w:rFonts w:ascii="Verdana" w:hAnsi="Verdana"/>
        </w:rPr>
        <w:t xml:space="preserve"> button (</w:t>
      </w:r>
      <w:r w:rsidRPr="00A366B2">
        <w:rPr>
          <w:rFonts w:ascii="Verdana" w:hAnsi="Verdana"/>
          <w:b/>
        </w:rPr>
        <w:t>Prescription Details</w:t>
      </w:r>
      <w:r w:rsidRPr="00A366B2">
        <w:rPr>
          <w:rFonts w:ascii="Verdana" w:hAnsi="Verdana"/>
        </w:rPr>
        <w:t xml:space="preserve"> Screen) to reveal if the Flexible Copay Incentive override was used.</w:t>
      </w:r>
      <w:bookmarkStart w:id="14" w:name="_Log_Activity"/>
      <w:bookmarkStart w:id="15" w:name="pharm"/>
      <w:bookmarkStart w:id="16" w:name="_Test_Claim_(Flexible"/>
      <w:bookmarkStart w:id="17" w:name="_Parent_Document"/>
      <w:bookmarkEnd w:id="14"/>
      <w:bookmarkEnd w:id="15"/>
      <w:bookmarkEnd w:id="16"/>
      <w:bookmarkEnd w:id="17"/>
    </w:p>
    <w:p w14:paraId="11AF593A" w14:textId="77777777" w:rsidR="005E3A26" w:rsidRPr="003150D8" w:rsidRDefault="005E3A26" w:rsidP="005E3A26">
      <w:pPr>
        <w:jc w:val="right"/>
        <w:rPr>
          <w:rFonts w:ascii="Verdana" w:hAnsi="Verdana"/>
          <w:color w:val="000000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E3A26" w:rsidRPr="00B46A95" w14:paraId="5CD08527" w14:textId="77777777" w:rsidTr="00127E19">
        <w:tc>
          <w:tcPr>
            <w:tcW w:w="5000" w:type="pct"/>
            <w:shd w:val="clear" w:color="auto" w:fill="C0C0C0"/>
          </w:tcPr>
          <w:p w14:paraId="0EFEB774" w14:textId="0E1BCF50" w:rsidR="005E3A26" w:rsidRPr="003820FF" w:rsidRDefault="005E3A26" w:rsidP="00A366B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8" w:name="_Toc208224773"/>
            <w:r>
              <w:rPr>
                <w:rFonts w:ascii="Verdana" w:hAnsi="Verdana"/>
                <w:i w:val="0"/>
              </w:rPr>
              <w:t>Related Documents</w:t>
            </w:r>
            <w:bookmarkEnd w:id="18"/>
          </w:p>
        </w:tc>
      </w:tr>
    </w:tbl>
    <w:p w14:paraId="469102DB" w14:textId="21E51CAF" w:rsidR="008155F2" w:rsidRPr="008155F2" w:rsidRDefault="343BE6B5" w:rsidP="42E83830">
      <w:pPr>
        <w:rPr>
          <w:rFonts w:ascii="Verdana" w:hAnsi="Verdana"/>
        </w:rPr>
      </w:pPr>
      <w:hyperlink r:id="rId15" w:anchor="!/view?docid=bdac0c67-5fee-47ba-a3aa-aab84900cf78">
        <w:r w:rsidRPr="42E83830">
          <w:rPr>
            <w:rStyle w:val="Hyperlink"/>
            <w:rFonts w:ascii="Verdana" w:hAnsi="Verdana"/>
          </w:rPr>
          <w:t>Log Activity/Capture Activity Codes</w:t>
        </w:r>
        <w:r w:rsidR="00A64ACC">
          <w:rPr>
            <w:rStyle w:val="Hyperlink"/>
            <w:rFonts w:ascii="Verdana" w:hAnsi="Verdana"/>
          </w:rPr>
          <w:t xml:space="preserve"> </w:t>
        </w:r>
        <w:r w:rsidR="0688CA3D" w:rsidRPr="42E83830">
          <w:rPr>
            <w:rStyle w:val="Hyperlink"/>
            <w:rFonts w:ascii="Verdana" w:hAnsi="Verdana"/>
          </w:rPr>
          <w:t>(005164)</w:t>
        </w:r>
      </w:hyperlink>
    </w:p>
    <w:p w14:paraId="442775A8" w14:textId="34A08B3B" w:rsidR="005E3A26" w:rsidRPr="003E075B" w:rsidRDefault="16EB0FCF" w:rsidP="005E3A26">
      <w:pPr>
        <w:rPr>
          <w:rFonts w:ascii="Verdana" w:hAnsi="Verdana"/>
        </w:rPr>
      </w:pPr>
      <w:hyperlink r:id="rId16" w:anchor="!/view?docid=c1f1028b-e42c-4b4f-a4cf-cc0b42c91606">
        <w:r w:rsidRPr="42E83830">
          <w:rPr>
            <w:rFonts w:ascii="Verdana" w:hAnsi="Verdana"/>
            <w:color w:val="0000FF"/>
            <w:u w:val="single"/>
          </w:rPr>
          <w:t xml:space="preserve">Customer Care Abbreviations, Definitions, and Terms </w:t>
        </w:r>
        <w:r w:rsidR="3CE8D859" w:rsidRPr="42E83830">
          <w:rPr>
            <w:rFonts w:ascii="Verdana" w:hAnsi="Verdana"/>
            <w:color w:val="0000FF"/>
            <w:u w:val="single"/>
          </w:rPr>
          <w:t>(017428)</w:t>
        </w:r>
      </w:hyperlink>
    </w:p>
    <w:p w14:paraId="38D98FAA" w14:textId="77777777" w:rsidR="005E3A26" w:rsidRPr="003E075B" w:rsidRDefault="005E3A26" w:rsidP="005E3A26">
      <w:pPr>
        <w:rPr>
          <w:rFonts w:ascii="Verdana" w:hAnsi="Verdana"/>
        </w:rPr>
      </w:pPr>
      <w:r w:rsidRPr="003E075B">
        <w:rPr>
          <w:rFonts w:ascii="Verdana" w:hAnsi="Verdana"/>
          <w:b/>
        </w:rPr>
        <w:t>Parent Document:</w:t>
      </w:r>
      <w:r w:rsidRPr="003E075B">
        <w:rPr>
          <w:rFonts w:ascii="Verdana" w:hAnsi="Verdana"/>
        </w:rPr>
        <w:t xml:space="preserve">  </w:t>
      </w:r>
      <w:hyperlink r:id="rId17" w:tgtFrame="_blank" w:history="1">
        <w:r w:rsidRPr="003E075B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D693A3D" w14:textId="77777777" w:rsidR="00CE76E8" w:rsidRPr="003150D8" w:rsidRDefault="00CE76E8" w:rsidP="00996AD5">
      <w:pPr>
        <w:jc w:val="right"/>
        <w:rPr>
          <w:rFonts w:ascii="Verdana" w:hAnsi="Verdana"/>
          <w:color w:val="000000"/>
        </w:rPr>
      </w:pPr>
      <w:hyperlink w:anchor="_top" w:history="1">
        <w:r w:rsidRPr="00BD3FDC">
          <w:rPr>
            <w:rStyle w:val="Hyperlink"/>
            <w:rFonts w:ascii="Verdana" w:hAnsi="Verdana"/>
          </w:rPr>
          <w:t>Top of the Document</w:t>
        </w:r>
      </w:hyperlink>
    </w:p>
    <w:p w14:paraId="18EBE298" w14:textId="77777777" w:rsidR="00021442" w:rsidRDefault="00021442" w:rsidP="00CE76E8">
      <w:pPr>
        <w:jc w:val="center"/>
        <w:rPr>
          <w:rFonts w:ascii="Verdana" w:hAnsi="Verdana"/>
          <w:sz w:val="16"/>
          <w:szCs w:val="16"/>
        </w:rPr>
      </w:pPr>
    </w:p>
    <w:p w14:paraId="2C60B00B" w14:textId="77777777" w:rsidR="00CE76E8" w:rsidRPr="00C247CB" w:rsidRDefault="00996AD5" w:rsidP="00CE76E8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="00CE76E8" w:rsidRPr="00C247CB">
        <w:rPr>
          <w:rFonts w:ascii="Verdana" w:hAnsi="Verdana"/>
          <w:sz w:val="16"/>
          <w:szCs w:val="16"/>
        </w:rPr>
        <w:t xml:space="preserve">r Disclosed to Others </w:t>
      </w:r>
      <w:r w:rsidR="005E3A26" w:rsidRPr="00C247CB">
        <w:rPr>
          <w:rFonts w:ascii="Verdana" w:hAnsi="Verdana"/>
          <w:sz w:val="16"/>
          <w:szCs w:val="16"/>
        </w:rPr>
        <w:t>without</w:t>
      </w:r>
      <w:r w:rsidR="00CE76E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44E7323" w14:textId="77777777" w:rsidR="00CE76E8" w:rsidRDefault="00CE76E8" w:rsidP="00CE76E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021442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0A3B0BA" w14:textId="77777777" w:rsidR="00021442" w:rsidRDefault="00021442" w:rsidP="00CE76E8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42BF8D16" w14:textId="77777777" w:rsidR="00021442" w:rsidRDefault="00021442" w:rsidP="00CE76E8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021442" w:rsidSect="00C67F52">
      <w:footerReference w:type="even" r:id="rId18"/>
      <w:footerReference w:type="defaul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F278C" w14:textId="77777777" w:rsidR="008F04DC" w:rsidRDefault="008F04DC">
      <w:r>
        <w:separator/>
      </w:r>
    </w:p>
  </w:endnote>
  <w:endnote w:type="continuationSeparator" w:id="0">
    <w:p w14:paraId="27330245" w14:textId="77777777" w:rsidR="008F04DC" w:rsidRDefault="008F04DC">
      <w:r>
        <w:continuationSeparator/>
      </w:r>
    </w:p>
  </w:endnote>
  <w:endnote w:type="continuationNotice" w:id="1">
    <w:p w14:paraId="4E403A9D" w14:textId="77777777" w:rsidR="008F04DC" w:rsidRDefault="008F0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74A26" w14:textId="77777777" w:rsidR="00832025" w:rsidRDefault="00832025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44F5F" w14:textId="77777777" w:rsidR="00832025" w:rsidRDefault="00832025" w:rsidP="00C304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D589A" w14:textId="77777777" w:rsidR="00832025" w:rsidRDefault="00832025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3A26">
      <w:rPr>
        <w:rStyle w:val="PageNumber"/>
        <w:noProof/>
      </w:rPr>
      <w:t>13</w:t>
    </w:r>
    <w:r>
      <w:rPr>
        <w:rStyle w:val="PageNumber"/>
      </w:rPr>
      <w:fldChar w:fldCharType="end"/>
    </w:r>
  </w:p>
  <w:p w14:paraId="229CB5E8" w14:textId="77777777" w:rsidR="00832025" w:rsidRPr="00E740EE" w:rsidRDefault="006C644D" w:rsidP="00C304B2">
    <w:pPr>
      <w:pStyle w:val="Footer"/>
      <w:ind w:right="360"/>
      <w:rPr>
        <w:b/>
      </w:rPr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0D045" w14:textId="77777777" w:rsidR="008F04DC" w:rsidRDefault="008F04DC">
      <w:r>
        <w:separator/>
      </w:r>
    </w:p>
  </w:footnote>
  <w:footnote w:type="continuationSeparator" w:id="0">
    <w:p w14:paraId="55FE2308" w14:textId="77777777" w:rsidR="008F04DC" w:rsidRDefault="008F04DC">
      <w:r>
        <w:continuationSeparator/>
      </w:r>
    </w:p>
  </w:footnote>
  <w:footnote w:type="continuationNotice" w:id="1">
    <w:p w14:paraId="467D8748" w14:textId="77777777" w:rsidR="008F04DC" w:rsidRDefault="008F04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927"/>
    <w:multiLevelType w:val="hybridMultilevel"/>
    <w:tmpl w:val="1D0A9004"/>
    <w:lvl w:ilvl="0" w:tplc="57D27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944"/>
    <w:multiLevelType w:val="hybridMultilevel"/>
    <w:tmpl w:val="E6144104"/>
    <w:lvl w:ilvl="0" w:tplc="D65C1C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6D2"/>
    <w:multiLevelType w:val="hybridMultilevel"/>
    <w:tmpl w:val="A1AA9A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A45B75"/>
    <w:multiLevelType w:val="hybridMultilevel"/>
    <w:tmpl w:val="C454616A"/>
    <w:lvl w:ilvl="0" w:tplc="D9146AF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79D8"/>
    <w:multiLevelType w:val="multilevel"/>
    <w:tmpl w:val="680C1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43732"/>
    <w:multiLevelType w:val="hybridMultilevel"/>
    <w:tmpl w:val="A640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64BC9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150D"/>
    <w:multiLevelType w:val="hybridMultilevel"/>
    <w:tmpl w:val="A2366D10"/>
    <w:lvl w:ilvl="0" w:tplc="6406A93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6CD"/>
    <w:multiLevelType w:val="hybridMultilevel"/>
    <w:tmpl w:val="7EFC1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2E5"/>
    <w:multiLevelType w:val="hybridMultilevel"/>
    <w:tmpl w:val="36A85956"/>
    <w:lvl w:ilvl="0" w:tplc="57D27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E22C5"/>
    <w:multiLevelType w:val="hybridMultilevel"/>
    <w:tmpl w:val="182CD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518D2"/>
    <w:multiLevelType w:val="hybridMultilevel"/>
    <w:tmpl w:val="DFA20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01AC0"/>
    <w:multiLevelType w:val="multilevel"/>
    <w:tmpl w:val="C454616A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494"/>
    <w:multiLevelType w:val="hybridMultilevel"/>
    <w:tmpl w:val="A1CA3464"/>
    <w:lvl w:ilvl="0" w:tplc="31F87D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47AF7"/>
    <w:multiLevelType w:val="hybridMultilevel"/>
    <w:tmpl w:val="32E275FE"/>
    <w:lvl w:ilvl="0" w:tplc="34A0349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274B3"/>
    <w:multiLevelType w:val="hybridMultilevel"/>
    <w:tmpl w:val="71A65BA0"/>
    <w:lvl w:ilvl="0" w:tplc="6776A6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821B6"/>
    <w:multiLevelType w:val="hybridMultilevel"/>
    <w:tmpl w:val="E8B8A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3F02BC"/>
    <w:multiLevelType w:val="multilevel"/>
    <w:tmpl w:val="71A65B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82A"/>
    <w:multiLevelType w:val="hybridMultilevel"/>
    <w:tmpl w:val="1EBC5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56441"/>
    <w:multiLevelType w:val="hybridMultilevel"/>
    <w:tmpl w:val="A53C6B5A"/>
    <w:lvl w:ilvl="0" w:tplc="E4D0BA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826B8"/>
    <w:multiLevelType w:val="hybridMultilevel"/>
    <w:tmpl w:val="4CF6DA0E"/>
    <w:lvl w:ilvl="0" w:tplc="589CC1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A3623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66EAC"/>
    <w:multiLevelType w:val="multilevel"/>
    <w:tmpl w:val="DFA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72BA2"/>
    <w:multiLevelType w:val="hybridMultilevel"/>
    <w:tmpl w:val="3648B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0E0883"/>
    <w:multiLevelType w:val="hybridMultilevel"/>
    <w:tmpl w:val="70503CF2"/>
    <w:lvl w:ilvl="0" w:tplc="32F447A6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75D70"/>
    <w:multiLevelType w:val="hybridMultilevel"/>
    <w:tmpl w:val="4A7CF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17ED4"/>
    <w:multiLevelType w:val="hybridMultilevel"/>
    <w:tmpl w:val="F0769B90"/>
    <w:lvl w:ilvl="0" w:tplc="04090001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27" w15:restartNumberingAfterBreak="0">
    <w:nsid w:val="568918E9"/>
    <w:multiLevelType w:val="hybridMultilevel"/>
    <w:tmpl w:val="C4F47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4E7E83"/>
    <w:multiLevelType w:val="hybridMultilevel"/>
    <w:tmpl w:val="64160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030B74"/>
    <w:multiLevelType w:val="multilevel"/>
    <w:tmpl w:val="A2366D1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02B81"/>
    <w:multiLevelType w:val="hybridMultilevel"/>
    <w:tmpl w:val="5B542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1017B"/>
    <w:multiLevelType w:val="hybridMultilevel"/>
    <w:tmpl w:val="A82C1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BD7B3C"/>
    <w:multiLevelType w:val="multilevel"/>
    <w:tmpl w:val="DFA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17869"/>
    <w:multiLevelType w:val="multilevel"/>
    <w:tmpl w:val="E614410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06A87"/>
    <w:multiLevelType w:val="hybridMultilevel"/>
    <w:tmpl w:val="F6C8EEFE"/>
    <w:lvl w:ilvl="0" w:tplc="39420C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06D1233"/>
    <w:multiLevelType w:val="hybridMultilevel"/>
    <w:tmpl w:val="D7F685B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B47F7F"/>
    <w:multiLevelType w:val="multilevel"/>
    <w:tmpl w:val="2DEE7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F08688D"/>
    <w:multiLevelType w:val="hybridMultilevel"/>
    <w:tmpl w:val="9DE4C9A8"/>
    <w:lvl w:ilvl="0" w:tplc="32F447A6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76F1D"/>
    <w:multiLevelType w:val="hybridMultilevel"/>
    <w:tmpl w:val="FBEE9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00155"/>
    <w:multiLevelType w:val="hybridMultilevel"/>
    <w:tmpl w:val="8140DF74"/>
    <w:lvl w:ilvl="0" w:tplc="32F447A6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4C0B78"/>
    <w:multiLevelType w:val="hybridMultilevel"/>
    <w:tmpl w:val="680C15F4"/>
    <w:lvl w:ilvl="0" w:tplc="7FD6A9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8689B"/>
    <w:multiLevelType w:val="hybridMultilevel"/>
    <w:tmpl w:val="C2B06DC6"/>
    <w:lvl w:ilvl="0" w:tplc="550E8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146AF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55980"/>
    <w:multiLevelType w:val="multilevel"/>
    <w:tmpl w:val="B1F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1B6E66"/>
    <w:multiLevelType w:val="hybridMultilevel"/>
    <w:tmpl w:val="3C084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00B76"/>
    <w:multiLevelType w:val="hybridMultilevel"/>
    <w:tmpl w:val="7AA0E3CA"/>
    <w:lvl w:ilvl="0" w:tplc="550E8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9CC1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45880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A7AC6"/>
    <w:multiLevelType w:val="hybridMultilevel"/>
    <w:tmpl w:val="9686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91D92"/>
    <w:multiLevelType w:val="multilevel"/>
    <w:tmpl w:val="32E275F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381997"/>
    <w:multiLevelType w:val="hybridMultilevel"/>
    <w:tmpl w:val="E4008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8582611">
    <w:abstractNumId w:val="18"/>
  </w:num>
  <w:num w:numId="2" w16cid:durableId="364254630">
    <w:abstractNumId w:val="10"/>
  </w:num>
  <w:num w:numId="3" w16cid:durableId="831263410">
    <w:abstractNumId w:val="35"/>
  </w:num>
  <w:num w:numId="4" w16cid:durableId="1492136699">
    <w:abstractNumId w:val="44"/>
  </w:num>
  <w:num w:numId="5" w16cid:durableId="1914776682">
    <w:abstractNumId w:val="8"/>
  </w:num>
  <w:num w:numId="6" w16cid:durableId="462426094">
    <w:abstractNumId w:val="16"/>
  </w:num>
  <w:num w:numId="7" w16cid:durableId="1291280839">
    <w:abstractNumId w:val="11"/>
  </w:num>
  <w:num w:numId="8" w16cid:durableId="1223180525">
    <w:abstractNumId w:val="43"/>
  </w:num>
  <w:num w:numId="9" w16cid:durableId="2133134232">
    <w:abstractNumId w:val="30"/>
  </w:num>
  <w:num w:numId="10" w16cid:durableId="2121755461">
    <w:abstractNumId w:val="38"/>
  </w:num>
  <w:num w:numId="11" w16cid:durableId="268706433">
    <w:abstractNumId w:val="48"/>
  </w:num>
  <w:num w:numId="12" w16cid:durableId="1424643433">
    <w:abstractNumId w:val="32"/>
  </w:num>
  <w:num w:numId="13" w16cid:durableId="2007509757">
    <w:abstractNumId w:val="22"/>
  </w:num>
  <w:num w:numId="14" w16cid:durableId="194499849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3787254">
    <w:abstractNumId w:val="26"/>
  </w:num>
  <w:num w:numId="16" w16cid:durableId="25103802">
    <w:abstractNumId w:val="20"/>
  </w:num>
  <w:num w:numId="17" w16cid:durableId="1256480061">
    <w:abstractNumId w:val="42"/>
  </w:num>
  <w:num w:numId="18" w16cid:durableId="622343243">
    <w:abstractNumId w:val="45"/>
  </w:num>
  <w:num w:numId="19" w16cid:durableId="1352685742">
    <w:abstractNumId w:val="41"/>
  </w:num>
  <w:num w:numId="20" w16cid:durableId="1665740158">
    <w:abstractNumId w:val="21"/>
  </w:num>
  <w:num w:numId="21" w16cid:durableId="134104188">
    <w:abstractNumId w:val="3"/>
  </w:num>
  <w:num w:numId="22" w16cid:durableId="106507361">
    <w:abstractNumId w:val="12"/>
  </w:num>
  <w:num w:numId="23" w16cid:durableId="1266423480">
    <w:abstractNumId w:val="40"/>
  </w:num>
  <w:num w:numId="24" w16cid:durableId="1475833325">
    <w:abstractNumId w:val="4"/>
  </w:num>
  <w:num w:numId="25" w16cid:durableId="2044092162">
    <w:abstractNumId w:val="14"/>
  </w:num>
  <w:num w:numId="26" w16cid:durableId="542601222">
    <w:abstractNumId w:val="47"/>
  </w:num>
  <w:num w:numId="27" w16cid:durableId="1671447700">
    <w:abstractNumId w:val="15"/>
  </w:num>
  <w:num w:numId="28" w16cid:durableId="757404745">
    <w:abstractNumId w:val="17"/>
  </w:num>
  <w:num w:numId="29" w16cid:durableId="2003048773">
    <w:abstractNumId w:val="7"/>
  </w:num>
  <w:num w:numId="30" w16cid:durableId="603390949">
    <w:abstractNumId w:val="6"/>
  </w:num>
  <w:num w:numId="31" w16cid:durableId="577373695">
    <w:abstractNumId w:val="29"/>
  </w:num>
  <w:num w:numId="32" w16cid:durableId="955795316">
    <w:abstractNumId w:val="1"/>
  </w:num>
  <w:num w:numId="33" w16cid:durableId="1778720379">
    <w:abstractNumId w:val="19"/>
  </w:num>
  <w:num w:numId="34" w16cid:durableId="75520693">
    <w:abstractNumId w:val="33"/>
  </w:num>
  <w:num w:numId="35" w16cid:durableId="746154663">
    <w:abstractNumId w:val="13"/>
  </w:num>
  <w:num w:numId="36" w16cid:durableId="116655938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9035669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90328716">
    <w:abstractNumId w:val="31"/>
  </w:num>
  <w:num w:numId="39" w16cid:durableId="223221148">
    <w:abstractNumId w:val="2"/>
  </w:num>
  <w:num w:numId="40" w16cid:durableId="988746098">
    <w:abstractNumId w:val="0"/>
  </w:num>
  <w:num w:numId="41" w16cid:durableId="1855728865">
    <w:abstractNumId w:val="25"/>
  </w:num>
  <w:num w:numId="42" w16cid:durableId="1922174363">
    <w:abstractNumId w:val="9"/>
  </w:num>
  <w:num w:numId="43" w16cid:durableId="702902557">
    <w:abstractNumId w:val="39"/>
  </w:num>
  <w:num w:numId="44" w16cid:durableId="742138715">
    <w:abstractNumId w:val="37"/>
  </w:num>
  <w:num w:numId="45" w16cid:durableId="421412389">
    <w:abstractNumId w:val="34"/>
  </w:num>
  <w:num w:numId="46" w16cid:durableId="1441026602">
    <w:abstractNumId w:val="36"/>
  </w:num>
  <w:num w:numId="47" w16cid:durableId="1255820115">
    <w:abstractNumId w:val="24"/>
  </w:num>
  <w:num w:numId="48" w16cid:durableId="1741361704">
    <w:abstractNumId w:val="46"/>
  </w:num>
  <w:num w:numId="49" w16cid:durableId="833448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14910"/>
    <w:rsid w:val="00015A2E"/>
    <w:rsid w:val="00021442"/>
    <w:rsid w:val="00026F02"/>
    <w:rsid w:val="00031DC8"/>
    <w:rsid w:val="000322C3"/>
    <w:rsid w:val="00032585"/>
    <w:rsid w:val="00040245"/>
    <w:rsid w:val="0004166C"/>
    <w:rsid w:val="000427AD"/>
    <w:rsid w:val="00054C09"/>
    <w:rsid w:val="00056880"/>
    <w:rsid w:val="000607AD"/>
    <w:rsid w:val="00060FB7"/>
    <w:rsid w:val="00061D97"/>
    <w:rsid w:val="00063F36"/>
    <w:rsid w:val="00067DC7"/>
    <w:rsid w:val="00077D55"/>
    <w:rsid w:val="0008190C"/>
    <w:rsid w:val="0008665F"/>
    <w:rsid w:val="0009478A"/>
    <w:rsid w:val="000A7B68"/>
    <w:rsid w:val="000B01E6"/>
    <w:rsid w:val="000B348B"/>
    <w:rsid w:val="000B3C4C"/>
    <w:rsid w:val="000C28CD"/>
    <w:rsid w:val="000C32C5"/>
    <w:rsid w:val="000C4F22"/>
    <w:rsid w:val="000E0EEC"/>
    <w:rsid w:val="000F459A"/>
    <w:rsid w:val="000F7876"/>
    <w:rsid w:val="001050EC"/>
    <w:rsid w:val="0011109F"/>
    <w:rsid w:val="00111221"/>
    <w:rsid w:val="001226D7"/>
    <w:rsid w:val="00125FFC"/>
    <w:rsid w:val="00127E19"/>
    <w:rsid w:val="00155FFE"/>
    <w:rsid w:val="00157B39"/>
    <w:rsid w:val="00157FB6"/>
    <w:rsid w:val="0016273A"/>
    <w:rsid w:val="0016655A"/>
    <w:rsid w:val="00170CE5"/>
    <w:rsid w:val="00177D02"/>
    <w:rsid w:val="00181178"/>
    <w:rsid w:val="001824BD"/>
    <w:rsid w:val="00182B79"/>
    <w:rsid w:val="00195C11"/>
    <w:rsid w:val="00195F80"/>
    <w:rsid w:val="001A2B69"/>
    <w:rsid w:val="001A6F3E"/>
    <w:rsid w:val="001C10B1"/>
    <w:rsid w:val="001E1823"/>
    <w:rsid w:val="001E44EA"/>
    <w:rsid w:val="001E7156"/>
    <w:rsid w:val="001F5474"/>
    <w:rsid w:val="002016B4"/>
    <w:rsid w:val="00210CDA"/>
    <w:rsid w:val="00213CEE"/>
    <w:rsid w:val="00220654"/>
    <w:rsid w:val="00227652"/>
    <w:rsid w:val="00234254"/>
    <w:rsid w:val="0023613B"/>
    <w:rsid w:val="00237B06"/>
    <w:rsid w:val="00253F0B"/>
    <w:rsid w:val="00263AD8"/>
    <w:rsid w:val="002803D9"/>
    <w:rsid w:val="00284E15"/>
    <w:rsid w:val="00293054"/>
    <w:rsid w:val="002A5F9C"/>
    <w:rsid w:val="002A6CF1"/>
    <w:rsid w:val="002B43E4"/>
    <w:rsid w:val="002B593E"/>
    <w:rsid w:val="002B72A2"/>
    <w:rsid w:val="002B7C0F"/>
    <w:rsid w:val="002C2071"/>
    <w:rsid w:val="002D2CD0"/>
    <w:rsid w:val="002D5E39"/>
    <w:rsid w:val="002D75D3"/>
    <w:rsid w:val="002E0CCF"/>
    <w:rsid w:val="002F788B"/>
    <w:rsid w:val="003023E0"/>
    <w:rsid w:val="00304FAB"/>
    <w:rsid w:val="00305F69"/>
    <w:rsid w:val="003123C7"/>
    <w:rsid w:val="0031489D"/>
    <w:rsid w:val="003150D8"/>
    <w:rsid w:val="00316AED"/>
    <w:rsid w:val="00316D15"/>
    <w:rsid w:val="00322E84"/>
    <w:rsid w:val="00327EAC"/>
    <w:rsid w:val="00337122"/>
    <w:rsid w:val="00342B40"/>
    <w:rsid w:val="0035279F"/>
    <w:rsid w:val="0035568D"/>
    <w:rsid w:val="00361F75"/>
    <w:rsid w:val="0036249A"/>
    <w:rsid w:val="00374060"/>
    <w:rsid w:val="003820FF"/>
    <w:rsid w:val="00383958"/>
    <w:rsid w:val="003910E7"/>
    <w:rsid w:val="00395203"/>
    <w:rsid w:val="003A0121"/>
    <w:rsid w:val="003A12E3"/>
    <w:rsid w:val="003B6E5E"/>
    <w:rsid w:val="003C05E5"/>
    <w:rsid w:val="003D2AF1"/>
    <w:rsid w:val="003D3AAF"/>
    <w:rsid w:val="003D573F"/>
    <w:rsid w:val="003E075B"/>
    <w:rsid w:val="00406CAA"/>
    <w:rsid w:val="004160D9"/>
    <w:rsid w:val="004210E0"/>
    <w:rsid w:val="00430F3F"/>
    <w:rsid w:val="004325F2"/>
    <w:rsid w:val="00444522"/>
    <w:rsid w:val="00445106"/>
    <w:rsid w:val="00457EAE"/>
    <w:rsid w:val="00462780"/>
    <w:rsid w:val="00462A1D"/>
    <w:rsid w:val="004638E0"/>
    <w:rsid w:val="00480834"/>
    <w:rsid w:val="0048429C"/>
    <w:rsid w:val="004C78E1"/>
    <w:rsid w:val="004D29C5"/>
    <w:rsid w:val="004D3B06"/>
    <w:rsid w:val="004E43DD"/>
    <w:rsid w:val="004F024F"/>
    <w:rsid w:val="00501AF9"/>
    <w:rsid w:val="00502955"/>
    <w:rsid w:val="00512A83"/>
    <w:rsid w:val="00514395"/>
    <w:rsid w:val="00524CDD"/>
    <w:rsid w:val="00530E39"/>
    <w:rsid w:val="00545597"/>
    <w:rsid w:val="00551F45"/>
    <w:rsid w:val="0055385D"/>
    <w:rsid w:val="00563BA5"/>
    <w:rsid w:val="00571660"/>
    <w:rsid w:val="00581DD1"/>
    <w:rsid w:val="00583078"/>
    <w:rsid w:val="005910B5"/>
    <w:rsid w:val="00595D39"/>
    <w:rsid w:val="005A6B87"/>
    <w:rsid w:val="005C15E1"/>
    <w:rsid w:val="005C2755"/>
    <w:rsid w:val="005C335B"/>
    <w:rsid w:val="005E3A26"/>
    <w:rsid w:val="00617A76"/>
    <w:rsid w:val="0062180B"/>
    <w:rsid w:val="00636446"/>
    <w:rsid w:val="00636B18"/>
    <w:rsid w:val="00637CA1"/>
    <w:rsid w:val="00641DEB"/>
    <w:rsid w:val="00645546"/>
    <w:rsid w:val="006620E7"/>
    <w:rsid w:val="00666291"/>
    <w:rsid w:val="00680E8B"/>
    <w:rsid w:val="006A4955"/>
    <w:rsid w:val="006A4D7A"/>
    <w:rsid w:val="006B180E"/>
    <w:rsid w:val="006B1FEC"/>
    <w:rsid w:val="006B27A6"/>
    <w:rsid w:val="006B2F50"/>
    <w:rsid w:val="006B7D34"/>
    <w:rsid w:val="006C644D"/>
    <w:rsid w:val="006F1D81"/>
    <w:rsid w:val="006F44F3"/>
    <w:rsid w:val="006F5E51"/>
    <w:rsid w:val="00701D85"/>
    <w:rsid w:val="007040DC"/>
    <w:rsid w:val="00704AF2"/>
    <w:rsid w:val="00724FE9"/>
    <w:rsid w:val="0073294A"/>
    <w:rsid w:val="007373B4"/>
    <w:rsid w:val="007516B4"/>
    <w:rsid w:val="00752801"/>
    <w:rsid w:val="00773749"/>
    <w:rsid w:val="00775CBE"/>
    <w:rsid w:val="007837E3"/>
    <w:rsid w:val="00792353"/>
    <w:rsid w:val="007D1F1B"/>
    <w:rsid w:val="007E04B9"/>
    <w:rsid w:val="007E5DEE"/>
    <w:rsid w:val="007E688E"/>
    <w:rsid w:val="007F77D3"/>
    <w:rsid w:val="00806B9D"/>
    <w:rsid w:val="00811E5B"/>
    <w:rsid w:val="008155F2"/>
    <w:rsid w:val="008175B9"/>
    <w:rsid w:val="00822C35"/>
    <w:rsid w:val="00832025"/>
    <w:rsid w:val="00843C4D"/>
    <w:rsid w:val="00850BC5"/>
    <w:rsid w:val="00855921"/>
    <w:rsid w:val="00860D9C"/>
    <w:rsid w:val="00877414"/>
    <w:rsid w:val="00887ED3"/>
    <w:rsid w:val="008B05C6"/>
    <w:rsid w:val="008B1CF7"/>
    <w:rsid w:val="008B46E0"/>
    <w:rsid w:val="008D11A6"/>
    <w:rsid w:val="008D2D64"/>
    <w:rsid w:val="008D476B"/>
    <w:rsid w:val="008E1E9E"/>
    <w:rsid w:val="008F04DC"/>
    <w:rsid w:val="008F1155"/>
    <w:rsid w:val="00902C4F"/>
    <w:rsid w:val="00902E07"/>
    <w:rsid w:val="00920B0F"/>
    <w:rsid w:val="009232CA"/>
    <w:rsid w:val="00927710"/>
    <w:rsid w:val="00932435"/>
    <w:rsid w:val="0094032F"/>
    <w:rsid w:val="00941EBB"/>
    <w:rsid w:val="00977589"/>
    <w:rsid w:val="009821CB"/>
    <w:rsid w:val="009947E9"/>
    <w:rsid w:val="00996AD5"/>
    <w:rsid w:val="009A4014"/>
    <w:rsid w:val="009B0598"/>
    <w:rsid w:val="009B3B9B"/>
    <w:rsid w:val="009B76E8"/>
    <w:rsid w:val="009C5D89"/>
    <w:rsid w:val="009E291D"/>
    <w:rsid w:val="009F01CA"/>
    <w:rsid w:val="009F1E72"/>
    <w:rsid w:val="009F407A"/>
    <w:rsid w:val="00A04040"/>
    <w:rsid w:val="00A17E14"/>
    <w:rsid w:val="00A342EA"/>
    <w:rsid w:val="00A366B2"/>
    <w:rsid w:val="00A52BB8"/>
    <w:rsid w:val="00A55AA0"/>
    <w:rsid w:val="00A601F4"/>
    <w:rsid w:val="00A64ACC"/>
    <w:rsid w:val="00A7166B"/>
    <w:rsid w:val="00A727EE"/>
    <w:rsid w:val="00A76EA0"/>
    <w:rsid w:val="00A76F72"/>
    <w:rsid w:val="00A813B1"/>
    <w:rsid w:val="00A81CB6"/>
    <w:rsid w:val="00A85045"/>
    <w:rsid w:val="00A87007"/>
    <w:rsid w:val="00A921E8"/>
    <w:rsid w:val="00A959ED"/>
    <w:rsid w:val="00A97B7D"/>
    <w:rsid w:val="00AA3037"/>
    <w:rsid w:val="00AA51A5"/>
    <w:rsid w:val="00AB13EE"/>
    <w:rsid w:val="00AB33E1"/>
    <w:rsid w:val="00AB66A1"/>
    <w:rsid w:val="00AC5933"/>
    <w:rsid w:val="00AC6024"/>
    <w:rsid w:val="00AD3070"/>
    <w:rsid w:val="00AD400A"/>
    <w:rsid w:val="00AE28A8"/>
    <w:rsid w:val="00AE6045"/>
    <w:rsid w:val="00AF2FCA"/>
    <w:rsid w:val="00AF491A"/>
    <w:rsid w:val="00B15A45"/>
    <w:rsid w:val="00B302FB"/>
    <w:rsid w:val="00B357B9"/>
    <w:rsid w:val="00B41696"/>
    <w:rsid w:val="00B46A95"/>
    <w:rsid w:val="00B5506E"/>
    <w:rsid w:val="00B65203"/>
    <w:rsid w:val="00B70EEF"/>
    <w:rsid w:val="00B7442C"/>
    <w:rsid w:val="00B85A40"/>
    <w:rsid w:val="00B954E5"/>
    <w:rsid w:val="00BB0571"/>
    <w:rsid w:val="00BB371A"/>
    <w:rsid w:val="00BB48CB"/>
    <w:rsid w:val="00BC2B3D"/>
    <w:rsid w:val="00BD3FDC"/>
    <w:rsid w:val="00BE1EE1"/>
    <w:rsid w:val="00BE3ACF"/>
    <w:rsid w:val="00BE7E59"/>
    <w:rsid w:val="00BF02BE"/>
    <w:rsid w:val="00BF52D1"/>
    <w:rsid w:val="00C031D5"/>
    <w:rsid w:val="00C074CF"/>
    <w:rsid w:val="00C1159D"/>
    <w:rsid w:val="00C12B0E"/>
    <w:rsid w:val="00C1526D"/>
    <w:rsid w:val="00C157CA"/>
    <w:rsid w:val="00C304B2"/>
    <w:rsid w:val="00C372D6"/>
    <w:rsid w:val="00C4544A"/>
    <w:rsid w:val="00C532CE"/>
    <w:rsid w:val="00C566B3"/>
    <w:rsid w:val="00C67AFA"/>
    <w:rsid w:val="00C67F52"/>
    <w:rsid w:val="00C83FDB"/>
    <w:rsid w:val="00C95D7A"/>
    <w:rsid w:val="00C97759"/>
    <w:rsid w:val="00CA4659"/>
    <w:rsid w:val="00CA4C98"/>
    <w:rsid w:val="00CB0C1D"/>
    <w:rsid w:val="00CC18D7"/>
    <w:rsid w:val="00CD5072"/>
    <w:rsid w:val="00CE3344"/>
    <w:rsid w:val="00CE76E8"/>
    <w:rsid w:val="00CF3743"/>
    <w:rsid w:val="00CF59E2"/>
    <w:rsid w:val="00D12E73"/>
    <w:rsid w:val="00D23ACD"/>
    <w:rsid w:val="00D36733"/>
    <w:rsid w:val="00D471B5"/>
    <w:rsid w:val="00D571DB"/>
    <w:rsid w:val="00D625A7"/>
    <w:rsid w:val="00D71F44"/>
    <w:rsid w:val="00D7543A"/>
    <w:rsid w:val="00D9154C"/>
    <w:rsid w:val="00D94B3B"/>
    <w:rsid w:val="00DA5F94"/>
    <w:rsid w:val="00DD5CDD"/>
    <w:rsid w:val="00DD6CCA"/>
    <w:rsid w:val="00DE17B1"/>
    <w:rsid w:val="00DE26BD"/>
    <w:rsid w:val="00DE49C1"/>
    <w:rsid w:val="00DE6990"/>
    <w:rsid w:val="00E02871"/>
    <w:rsid w:val="00E0620B"/>
    <w:rsid w:val="00E27E54"/>
    <w:rsid w:val="00E3565B"/>
    <w:rsid w:val="00E4A269"/>
    <w:rsid w:val="00E6196F"/>
    <w:rsid w:val="00E67D64"/>
    <w:rsid w:val="00E740EE"/>
    <w:rsid w:val="00E85A4C"/>
    <w:rsid w:val="00EB0495"/>
    <w:rsid w:val="00EB57EB"/>
    <w:rsid w:val="00EC19BE"/>
    <w:rsid w:val="00EE05B4"/>
    <w:rsid w:val="00F0019F"/>
    <w:rsid w:val="00F00892"/>
    <w:rsid w:val="00F034CE"/>
    <w:rsid w:val="00F12956"/>
    <w:rsid w:val="00F13288"/>
    <w:rsid w:val="00F23C76"/>
    <w:rsid w:val="00F26C3F"/>
    <w:rsid w:val="00F31AEC"/>
    <w:rsid w:val="00F37028"/>
    <w:rsid w:val="00F419E8"/>
    <w:rsid w:val="00F41CFA"/>
    <w:rsid w:val="00F43617"/>
    <w:rsid w:val="00F43C93"/>
    <w:rsid w:val="00F56B44"/>
    <w:rsid w:val="00F67D84"/>
    <w:rsid w:val="00F729D9"/>
    <w:rsid w:val="00F737AD"/>
    <w:rsid w:val="00F851DC"/>
    <w:rsid w:val="00F859B7"/>
    <w:rsid w:val="00FA3744"/>
    <w:rsid w:val="00FA436F"/>
    <w:rsid w:val="00FB0160"/>
    <w:rsid w:val="00FB0E4B"/>
    <w:rsid w:val="00FB7FF8"/>
    <w:rsid w:val="00FC1C44"/>
    <w:rsid w:val="00FC486E"/>
    <w:rsid w:val="00FC5607"/>
    <w:rsid w:val="00FD5CAA"/>
    <w:rsid w:val="00FD7F77"/>
    <w:rsid w:val="00FE48CD"/>
    <w:rsid w:val="00FE4A50"/>
    <w:rsid w:val="00FE4F4E"/>
    <w:rsid w:val="00FF3632"/>
    <w:rsid w:val="00FF3BFC"/>
    <w:rsid w:val="00FF7B56"/>
    <w:rsid w:val="0282692D"/>
    <w:rsid w:val="0688CA3D"/>
    <w:rsid w:val="08E5037E"/>
    <w:rsid w:val="0953CC28"/>
    <w:rsid w:val="109E52DE"/>
    <w:rsid w:val="163E1417"/>
    <w:rsid w:val="16EB0FCF"/>
    <w:rsid w:val="181EDE60"/>
    <w:rsid w:val="19EBF84A"/>
    <w:rsid w:val="21F55DF5"/>
    <w:rsid w:val="238FFE07"/>
    <w:rsid w:val="256ED42E"/>
    <w:rsid w:val="270AA48F"/>
    <w:rsid w:val="298B970C"/>
    <w:rsid w:val="2D4E89AD"/>
    <w:rsid w:val="31032668"/>
    <w:rsid w:val="343BE6B5"/>
    <w:rsid w:val="34D058C4"/>
    <w:rsid w:val="354E6012"/>
    <w:rsid w:val="3AEB746C"/>
    <w:rsid w:val="3CE8D859"/>
    <w:rsid w:val="3FCB9810"/>
    <w:rsid w:val="42E83830"/>
    <w:rsid w:val="4CAFAE41"/>
    <w:rsid w:val="51FA0F19"/>
    <w:rsid w:val="5A482A77"/>
    <w:rsid w:val="68A63EC0"/>
    <w:rsid w:val="6BB1A303"/>
    <w:rsid w:val="6E804570"/>
    <w:rsid w:val="6F32A791"/>
    <w:rsid w:val="74B83EB7"/>
    <w:rsid w:val="79C6E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0BF1D2"/>
  <w15:chartTrackingRefBased/>
  <w15:docId w15:val="{F2F7494A-C86F-42DD-9F11-7F61DF14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2E0C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D75D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304B2"/>
  </w:style>
  <w:style w:type="paragraph" w:styleId="BlockText">
    <w:name w:val="Block Text"/>
    <w:basedOn w:val="Normal"/>
    <w:rsid w:val="00155FFE"/>
    <w:rPr>
      <w:color w:val="000000"/>
    </w:rPr>
  </w:style>
  <w:style w:type="paragraph" w:styleId="Caption">
    <w:name w:val="caption"/>
    <w:basedOn w:val="Normal"/>
    <w:next w:val="Normal"/>
    <w:qFormat/>
    <w:rsid w:val="003B6E5E"/>
    <w:rPr>
      <w:b/>
      <w:bCs/>
      <w:sz w:val="20"/>
      <w:szCs w:val="20"/>
    </w:rPr>
  </w:style>
  <w:style w:type="paragraph" w:customStyle="1" w:styleId="BulletText2">
    <w:name w:val="Bullet Text 2"/>
    <w:basedOn w:val="Normal"/>
    <w:rsid w:val="007516B4"/>
    <w:pPr>
      <w:tabs>
        <w:tab w:val="num" w:pos="720"/>
      </w:tabs>
      <w:ind w:left="720" w:hanging="360"/>
    </w:pPr>
    <w:rPr>
      <w:color w:val="000000"/>
      <w:szCs w:val="20"/>
    </w:rPr>
  </w:style>
  <w:style w:type="paragraph" w:customStyle="1" w:styleId="BulletText1">
    <w:name w:val="Bullet Text 1"/>
    <w:basedOn w:val="Normal"/>
    <w:rsid w:val="007516B4"/>
    <w:pPr>
      <w:tabs>
        <w:tab w:val="num" w:pos="720"/>
      </w:tabs>
      <w:ind w:left="720" w:hanging="360"/>
    </w:pPr>
    <w:rPr>
      <w:color w:val="000000"/>
      <w:szCs w:val="20"/>
    </w:rPr>
  </w:style>
  <w:style w:type="paragraph" w:customStyle="1" w:styleId="MapTitleContinued">
    <w:name w:val="Map Title. Continued"/>
    <w:basedOn w:val="Normal"/>
    <w:next w:val="Normal"/>
    <w:rsid w:val="00E3565B"/>
    <w:pPr>
      <w:spacing w:after="240"/>
    </w:pPr>
    <w:rPr>
      <w:rFonts w:ascii="Arial" w:hAnsi="Arial" w:cs="Arial"/>
      <w:b/>
      <w:color w:val="000000"/>
      <w:sz w:val="32"/>
      <w:szCs w:val="20"/>
    </w:rPr>
  </w:style>
  <w:style w:type="paragraph" w:styleId="TOC2">
    <w:name w:val="toc 2"/>
    <w:basedOn w:val="Normal"/>
    <w:next w:val="Normal"/>
    <w:autoRedefine/>
    <w:uiPriority w:val="39"/>
    <w:rsid w:val="003E075B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8155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F77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9624-9F39-4C13-BA4C-18CF1A1C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7</Pages>
  <Words>722</Words>
  <Characters>4122</Characters>
  <Application>Microsoft Office Word</Application>
  <DocSecurity>0</DocSecurity>
  <Lines>34</Lines>
  <Paragraphs>9</Paragraphs>
  <ScaleCrop>false</ScaleCrop>
  <Company>Caremark RX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Gingras, Susan</cp:lastModifiedBy>
  <cp:revision>2</cp:revision>
  <cp:lastPrinted>2008-09-25T18:15:00Z</cp:lastPrinted>
  <dcterms:created xsi:type="dcterms:W3CDTF">2025-09-08T16:53:00Z</dcterms:created>
  <dcterms:modified xsi:type="dcterms:W3CDTF">2025-09-08T16:53:00Z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2022-06-08T12:01:52Z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3c5c8dc6-e4fe-4547-a7c1-109b851daa8b</vt:lpwstr>
  </property>
  <property fmtid="{D5CDD505-2E9C-101B-9397-08002B2CF9AE}" pid="8" name="MSIP_Label_67599526-06ca-49cc-9fa9-5307800a949a_ContentBits">
    <vt:lpwstr>0</vt:lpwstr>
  </property>
</Properties>
</file>