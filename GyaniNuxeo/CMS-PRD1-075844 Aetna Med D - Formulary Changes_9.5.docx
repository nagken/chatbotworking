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45214" w14:textId="77777777" w:rsidR="002E38D5" w:rsidRDefault="0042489D" w:rsidP="003250B6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55690887"/>
      <w:bookmarkStart w:id="2" w:name="_Toc355864875"/>
      <w:bookmarkStart w:id="3" w:name="_Toc356899603"/>
      <w:bookmarkStart w:id="4" w:name="_Toc358032583"/>
      <w:bookmarkStart w:id="5" w:name="_Toc358901727"/>
      <w:bookmarkStart w:id="6" w:name="_Toc361037125"/>
      <w:bookmarkStart w:id="7" w:name="_Toc361664138"/>
      <w:bookmarkStart w:id="8" w:name="_Toc362264292"/>
      <w:bookmarkStart w:id="9" w:name="_Toc363473370"/>
      <w:bookmarkStart w:id="10" w:name="_Toc364083802"/>
      <w:bookmarkStart w:id="11" w:name="_Toc365371023"/>
      <w:bookmarkStart w:id="12" w:name="_Toc365980184"/>
      <w:bookmarkStart w:id="13" w:name="_Toc367109916"/>
      <w:bookmarkStart w:id="14" w:name="_Toc368918659"/>
      <w:bookmarkStart w:id="15" w:name="_Toc370190670"/>
      <w:bookmarkStart w:id="16" w:name="_Toc372549439"/>
      <w:bookmarkStart w:id="17" w:name="_Toc383580753"/>
      <w:bookmarkStart w:id="18" w:name="_Toc384297210"/>
      <w:bookmarkStart w:id="19" w:name="_Toc385833016"/>
      <w:bookmarkStart w:id="20" w:name="_Toc386811749"/>
      <w:bookmarkStart w:id="21" w:name="_Toc387990173"/>
      <w:bookmarkStart w:id="22" w:name="_Toc389801857"/>
      <w:bookmarkStart w:id="23" w:name="_Toc390924621"/>
      <w:bookmarkStart w:id="24" w:name="_Toc392487431"/>
      <w:bookmarkStart w:id="25" w:name="_Toc394319002"/>
      <w:bookmarkStart w:id="26" w:name="_Toc395257532"/>
      <w:bookmarkStart w:id="27" w:name="_Toc396391382"/>
      <w:bookmarkStart w:id="28" w:name="_Toc398010081"/>
      <w:bookmarkStart w:id="29" w:name="_Toc400352677"/>
      <w:bookmarkStart w:id="30" w:name="OLE_LINK19"/>
      <w:bookmarkEnd w:id="0"/>
      <w:r w:rsidRPr="00095560">
        <w:rPr>
          <w:rFonts w:ascii="Verdana" w:hAnsi="Verdana"/>
          <w:color w:val="000000"/>
          <w:sz w:val="36"/>
          <w:szCs w:val="36"/>
        </w:rPr>
        <w:t xml:space="preserve">Aetna </w:t>
      </w:r>
      <w:r w:rsidR="00D8685C">
        <w:rPr>
          <w:rFonts w:ascii="Verdana" w:hAnsi="Verdana"/>
          <w:color w:val="000000"/>
          <w:sz w:val="36"/>
          <w:szCs w:val="36"/>
        </w:rPr>
        <w:t>Med D</w:t>
      </w:r>
      <w:r w:rsidRPr="00095560">
        <w:rPr>
          <w:rFonts w:ascii="Verdana" w:hAnsi="Verdana"/>
          <w:color w:val="000000"/>
          <w:sz w:val="36"/>
          <w:szCs w:val="36"/>
        </w:rPr>
        <w:t xml:space="preserve"> </w:t>
      </w:r>
      <w:r w:rsidR="00FF0F69" w:rsidRPr="00095560">
        <w:rPr>
          <w:rFonts w:ascii="Verdana" w:hAnsi="Verdana"/>
          <w:color w:val="000000"/>
          <w:sz w:val="36"/>
          <w:szCs w:val="36"/>
        </w:rPr>
        <w:t>-</w:t>
      </w:r>
      <w:r w:rsidRPr="00095560">
        <w:rPr>
          <w:rFonts w:ascii="Verdana" w:hAnsi="Verdana"/>
          <w:color w:val="000000"/>
          <w:sz w:val="36"/>
          <w:szCs w:val="36"/>
        </w:rPr>
        <w:t xml:space="preserve"> </w:t>
      </w:r>
      <w:bookmarkStart w:id="31" w:name="OLE_LINK8"/>
      <w:r w:rsidR="00173D31" w:rsidRPr="007255BE">
        <w:rPr>
          <w:rFonts w:ascii="Verdana" w:hAnsi="Verdana"/>
          <w:color w:val="000000"/>
          <w:sz w:val="36"/>
          <w:szCs w:val="36"/>
        </w:rPr>
        <w:t xml:space="preserve">Formulary Changes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1"/>
    </w:p>
    <w:bookmarkEnd w:id="30"/>
    <w:p w14:paraId="514DAFFE" w14:textId="77777777" w:rsidR="00603A00" w:rsidRDefault="00603A00" w:rsidP="003D3FCF">
      <w:pPr>
        <w:pStyle w:val="TOC1"/>
      </w:pPr>
    </w:p>
    <w:p w14:paraId="1ED43FF7" w14:textId="3D58CD82" w:rsidR="003F4D77" w:rsidRDefault="00224595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7255BE">
        <w:fldChar w:fldCharType="begin"/>
      </w:r>
      <w:r w:rsidRPr="007255BE">
        <w:instrText xml:space="preserve"> TOC \n \p " " \h \z \u \t "Heading 2,1" </w:instrText>
      </w:r>
      <w:r w:rsidRPr="007255BE">
        <w:fldChar w:fldCharType="separate"/>
      </w:r>
      <w:hyperlink w:anchor="_Toc207992324" w:history="1">
        <w:r w:rsidR="003F4D77" w:rsidRPr="00002E60">
          <w:rPr>
            <w:rStyle w:val="Hyperlink"/>
            <w:rFonts w:ascii="Verdana" w:hAnsi="Verdana"/>
            <w:noProof/>
          </w:rPr>
          <w:t>Communication Overview</w:t>
        </w:r>
      </w:hyperlink>
    </w:p>
    <w:p w14:paraId="4FA6B3A5" w14:textId="6DA10950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25" w:history="1">
        <w:r w:rsidRPr="00002E60">
          <w:rPr>
            <w:rStyle w:val="Hyperlink"/>
            <w:rFonts w:ascii="Verdana" w:hAnsi="Verdana"/>
            <w:noProof/>
          </w:rPr>
          <w:t>9/1/2025 – 9/30/2025</w:t>
        </w:r>
      </w:hyperlink>
    </w:p>
    <w:p w14:paraId="49469905" w14:textId="55C58859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26" w:history="1">
        <w:r w:rsidRPr="00002E60">
          <w:rPr>
            <w:rStyle w:val="Hyperlink"/>
            <w:rFonts w:ascii="Verdana" w:hAnsi="Verdana"/>
            <w:noProof/>
          </w:rPr>
          <w:t>8/1/2025 – 8/31/2025</w:t>
        </w:r>
      </w:hyperlink>
    </w:p>
    <w:p w14:paraId="34692F55" w14:textId="7C843E29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27" w:history="1">
        <w:r w:rsidRPr="00002E60">
          <w:rPr>
            <w:rStyle w:val="Hyperlink"/>
            <w:rFonts w:ascii="Verdana" w:hAnsi="Verdana"/>
            <w:noProof/>
          </w:rPr>
          <w:t>7/1/2025 – 7/31/2025</w:t>
        </w:r>
      </w:hyperlink>
    </w:p>
    <w:p w14:paraId="4249938A" w14:textId="709F09EE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28" w:history="1">
        <w:r w:rsidRPr="00002E60">
          <w:rPr>
            <w:rStyle w:val="Hyperlink"/>
            <w:rFonts w:ascii="Verdana" w:hAnsi="Verdana"/>
            <w:noProof/>
          </w:rPr>
          <w:t>6/1/2025 – 6/30/2025</w:t>
        </w:r>
      </w:hyperlink>
    </w:p>
    <w:p w14:paraId="1BADEFCC" w14:textId="43791429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29" w:history="1">
        <w:r w:rsidRPr="00002E60">
          <w:rPr>
            <w:rStyle w:val="Hyperlink"/>
            <w:rFonts w:ascii="Verdana" w:hAnsi="Verdana"/>
            <w:noProof/>
          </w:rPr>
          <w:t>5/1/2025 – 5/31/2025</w:t>
        </w:r>
      </w:hyperlink>
    </w:p>
    <w:p w14:paraId="7AD536B4" w14:textId="0A283409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30" w:history="1">
        <w:r w:rsidRPr="00002E60">
          <w:rPr>
            <w:rStyle w:val="Hyperlink"/>
            <w:rFonts w:ascii="Verdana" w:hAnsi="Verdana"/>
            <w:noProof/>
          </w:rPr>
          <w:t>4/1/2025 – 4/30/2025</w:t>
        </w:r>
      </w:hyperlink>
    </w:p>
    <w:p w14:paraId="60A0902C" w14:textId="7AB86D45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31" w:history="1">
        <w:r w:rsidRPr="00002E60">
          <w:rPr>
            <w:rStyle w:val="Hyperlink"/>
            <w:rFonts w:ascii="Verdana" w:hAnsi="Verdana"/>
            <w:noProof/>
          </w:rPr>
          <w:t>3/1/2025 – 3/31/2025</w:t>
        </w:r>
      </w:hyperlink>
    </w:p>
    <w:p w14:paraId="0AC7E0B3" w14:textId="3D301681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32" w:history="1">
        <w:r w:rsidRPr="00002E60">
          <w:rPr>
            <w:rStyle w:val="Hyperlink"/>
            <w:rFonts w:ascii="Verdana" w:hAnsi="Verdana"/>
            <w:noProof/>
          </w:rPr>
          <w:t>2/1/2025 – 2/28/2025</w:t>
        </w:r>
      </w:hyperlink>
    </w:p>
    <w:p w14:paraId="3103D80B" w14:textId="3163EA4C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33" w:history="1">
        <w:r w:rsidRPr="00002E60">
          <w:rPr>
            <w:rStyle w:val="Hyperlink"/>
            <w:rFonts w:ascii="Verdana" w:hAnsi="Verdana"/>
            <w:noProof/>
          </w:rPr>
          <w:t>12/1/2024 – 12/31/2024</w:t>
        </w:r>
      </w:hyperlink>
    </w:p>
    <w:p w14:paraId="7B83ED7E" w14:textId="2B51C5EB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34" w:history="1">
        <w:r w:rsidRPr="00002E60">
          <w:rPr>
            <w:rStyle w:val="Hyperlink"/>
            <w:rFonts w:ascii="Verdana" w:hAnsi="Verdana"/>
            <w:noProof/>
          </w:rPr>
          <w:t>11/1/2024 – 11/30/2024</w:t>
        </w:r>
      </w:hyperlink>
    </w:p>
    <w:p w14:paraId="0F3AF044" w14:textId="79AD4F2F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35" w:history="1">
        <w:r w:rsidRPr="00002E60">
          <w:rPr>
            <w:rStyle w:val="Hyperlink"/>
            <w:rFonts w:ascii="Verdana" w:hAnsi="Verdana"/>
            <w:noProof/>
          </w:rPr>
          <w:t>10/1/2024 – 10/31/2024</w:t>
        </w:r>
      </w:hyperlink>
    </w:p>
    <w:p w14:paraId="63200CFC" w14:textId="57AF83D1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36" w:history="1">
        <w:r w:rsidRPr="00002E60">
          <w:rPr>
            <w:rStyle w:val="Hyperlink"/>
            <w:rFonts w:ascii="Verdana" w:hAnsi="Verdana"/>
            <w:noProof/>
          </w:rPr>
          <w:t>8/1/2024 – 8/31/2024</w:t>
        </w:r>
      </w:hyperlink>
    </w:p>
    <w:p w14:paraId="5F9F06CC" w14:textId="325EC7E7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37" w:history="1">
        <w:r w:rsidRPr="00002E60">
          <w:rPr>
            <w:rStyle w:val="Hyperlink"/>
            <w:rFonts w:ascii="Verdana" w:hAnsi="Verdana"/>
            <w:noProof/>
          </w:rPr>
          <w:t>7/1/2024 – 7/31/2024</w:t>
        </w:r>
      </w:hyperlink>
    </w:p>
    <w:p w14:paraId="72D4A57C" w14:textId="02A15E19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38" w:history="1">
        <w:r w:rsidRPr="00002E60">
          <w:rPr>
            <w:rStyle w:val="Hyperlink"/>
            <w:rFonts w:ascii="Verdana" w:hAnsi="Verdana"/>
            <w:noProof/>
          </w:rPr>
          <w:t>6/1/2024 – 6/30/2024</w:t>
        </w:r>
      </w:hyperlink>
    </w:p>
    <w:p w14:paraId="62DD7D08" w14:textId="3363172E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39" w:history="1">
        <w:r w:rsidRPr="00002E60">
          <w:rPr>
            <w:rStyle w:val="Hyperlink"/>
            <w:rFonts w:ascii="Verdana" w:hAnsi="Verdana"/>
            <w:noProof/>
          </w:rPr>
          <w:t>5/1/2024 – 5/31/2024</w:t>
        </w:r>
      </w:hyperlink>
    </w:p>
    <w:p w14:paraId="661286D4" w14:textId="0821993F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40" w:history="1">
        <w:r w:rsidRPr="00002E60">
          <w:rPr>
            <w:rStyle w:val="Hyperlink"/>
            <w:rFonts w:ascii="Verdana" w:hAnsi="Verdana"/>
            <w:noProof/>
          </w:rPr>
          <w:t>4/1/2024 – 4/30/2024</w:t>
        </w:r>
      </w:hyperlink>
    </w:p>
    <w:p w14:paraId="6FCB5492" w14:textId="1078519E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41" w:history="1">
        <w:r w:rsidRPr="00002E60">
          <w:rPr>
            <w:rStyle w:val="Hyperlink"/>
            <w:rFonts w:ascii="Verdana" w:hAnsi="Verdana"/>
            <w:noProof/>
          </w:rPr>
          <w:t>12/1/2023 – 12/31/2023</w:t>
        </w:r>
      </w:hyperlink>
    </w:p>
    <w:p w14:paraId="667851E8" w14:textId="120EB7D7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42" w:history="1">
        <w:r w:rsidRPr="00002E60">
          <w:rPr>
            <w:rStyle w:val="Hyperlink"/>
            <w:rFonts w:ascii="Verdana" w:hAnsi="Verdana"/>
            <w:noProof/>
          </w:rPr>
          <w:t>11/1/2023 – 11/30/2023</w:t>
        </w:r>
      </w:hyperlink>
    </w:p>
    <w:p w14:paraId="30EB2EA3" w14:textId="3880B97E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43" w:history="1">
        <w:r w:rsidRPr="00002E60">
          <w:rPr>
            <w:rStyle w:val="Hyperlink"/>
            <w:rFonts w:ascii="Verdana" w:hAnsi="Verdana"/>
            <w:noProof/>
          </w:rPr>
          <w:t>10/1/2023 – 10/31/2023</w:t>
        </w:r>
      </w:hyperlink>
    </w:p>
    <w:p w14:paraId="4968F8A2" w14:textId="166FDB97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44" w:history="1">
        <w:r w:rsidRPr="00002E60">
          <w:rPr>
            <w:rStyle w:val="Hyperlink"/>
            <w:rFonts w:ascii="Verdana" w:hAnsi="Verdana"/>
            <w:noProof/>
          </w:rPr>
          <w:t>9/1/2023 – 9/30/2023</w:t>
        </w:r>
      </w:hyperlink>
    </w:p>
    <w:p w14:paraId="5B173B63" w14:textId="50C5D910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45" w:history="1">
        <w:r w:rsidRPr="00002E60">
          <w:rPr>
            <w:rStyle w:val="Hyperlink"/>
            <w:rFonts w:ascii="Verdana" w:hAnsi="Verdana"/>
            <w:noProof/>
          </w:rPr>
          <w:t>8/1/2023 – 8/31/2023</w:t>
        </w:r>
      </w:hyperlink>
    </w:p>
    <w:p w14:paraId="254E2B52" w14:textId="16C9DA04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46" w:history="1">
        <w:r w:rsidRPr="00002E60">
          <w:rPr>
            <w:rStyle w:val="Hyperlink"/>
            <w:rFonts w:ascii="Verdana" w:hAnsi="Verdana"/>
            <w:noProof/>
          </w:rPr>
          <w:t>7/1/2023 – 7/31/2023</w:t>
        </w:r>
      </w:hyperlink>
    </w:p>
    <w:p w14:paraId="42E0A0E9" w14:textId="790BBE82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47" w:history="1">
        <w:r w:rsidRPr="00002E60">
          <w:rPr>
            <w:rStyle w:val="Hyperlink"/>
            <w:rFonts w:ascii="Verdana" w:hAnsi="Verdana"/>
            <w:noProof/>
          </w:rPr>
          <w:t>6/1/2023 – 6/30/2023</w:t>
        </w:r>
      </w:hyperlink>
    </w:p>
    <w:p w14:paraId="3E89E65B" w14:textId="3F8D6C00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48" w:history="1">
        <w:r w:rsidRPr="00002E60">
          <w:rPr>
            <w:rStyle w:val="Hyperlink"/>
            <w:rFonts w:ascii="Verdana" w:hAnsi="Verdana"/>
            <w:noProof/>
          </w:rPr>
          <w:t>5/1/2023 – 5/31/2023</w:t>
        </w:r>
      </w:hyperlink>
    </w:p>
    <w:p w14:paraId="4B57177C" w14:textId="3B3AFA9D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49" w:history="1">
        <w:r w:rsidRPr="00002E60">
          <w:rPr>
            <w:rStyle w:val="Hyperlink"/>
            <w:rFonts w:ascii="Verdana" w:hAnsi="Verdana"/>
            <w:noProof/>
          </w:rPr>
          <w:t>4/1/2023 – 4/30/2023</w:t>
        </w:r>
      </w:hyperlink>
    </w:p>
    <w:p w14:paraId="672CD57F" w14:textId="6CFECA25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50" w:history="1">
        <w:r w:rsidRPr="00002E60">
          <w:rPr>
            <w:rStyle w:val="Hyperlink"/>
            <w:rFonts w:ascii="Verdana" w:hAnsi="Verdana"/>
            <w:noProof/>
          </w:rPr>
          <w:t>3/1/2023 – 3/31/2023</w:t>
        </w:r>
      </w:hyperlink>
    </w:p>
    <w:p w14:paraId="3E076717" w14:textId="11DBBC5B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51" w:history="1">
        <w:r w:rsidRPr="00002E60">
          <w:rPr>
            <w:rStyle w:val="Hyperlink"/>
            <w:rFonts w:ascii="Verdana" w:hAnsi="Verdana"/>
            <w:noProof/>
          </w:rPr>
          <w:t>8/1/2022 – 8/31/2022</w:t>
        </w:r>
      </w:hyperlink>
    </w:p>
    <w:p w14:paraId="3D0AC428" w14:textId="616FC06E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52" w:history="1">
        <w:r w:rsidRPr="00002E60">
          <w:rPr>
            <w:rStyle w:val="Hyperlink"/>
            <w:rFonts w:ascii="Verdana" w:hAnsi="Verdana"/>
            <w:noProof/>
          </w:rPr>
          <w:t>07/1/2022 – 7/31/2022</w:t>
        </w:r>
      </w:hyperlink>
    </w:p>
    <w:p w14:paraId="61141476" w14:textId="12117E16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53" w:history="1">
        <w:r w:rsidRPr="00002E60">
          <w:rPr>
            <w:rStyle w:val="Hyperlink"/>
            <w:rFonts w:ascii="Verdana" w:hAnsi="Verdana"/>
            <w:noProof/>
          </w:rPr>
          <w:t>5/1/2022 – 5/31/2022</w:t>
        </w:r>
      </w:hyperlink>
    </w:p>
    <w:p w14:paraId="5A61DC37" w14:textId="6C567515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54" w:history="1">
        <w:r w:rsidRPr="00002E60">
          <w:rPr>
            <w:rStyle w:val="Hyperlink"/>
            <w:rFonts w:ascii="Verdana" w:hAnsi="Verdana"/>
            <w:noProof/>
          </w:rPr>
          <w:t>4/1/2022 – 4/30/2022</w:t>
        </w:r>
      </w:hyperlink>
    </w:p>
    <w:p w14:paraId="774A12A7" w14:textId="011F1558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55" w:history="1">
        <w:r w:rsidRPr="00002E60">
          <w:rPr>
            <w:rStyle w:val="Hyperlink"/>
            <w:rFonts w:ascii="Verdana" w:hAnsi="Verdana"/>
            <w:noProof/>
          </w:rPr>
          <w:t>3/1/2022 – 3/31/2022</w:t>
        </w:r>
      </w:hyperlink>
    </w:p>
    <w:p w14:paraId="6FBA875A" w14:textId="4AC97375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56" w:history="1">
        <w:r w:rsidRPr="00002E60">
          <w:rPr>
            <w:rStyle w:val="Hyperlink"/>
            <w:rFonts w:ascii="Verdana" w:hAnsi="Verdana"/>
            <w:noProof/>
          </w:rPr>
          <w:t>2/1/2022 – 2/28/2022</w:t>
        </w:r>
      </w:hyperlink>
    </w:p>
    <w:p w14:paraId="61E77D1B" w14:textId="367899E7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57" w:history="1">
        <w:r w:rsidRPr="00002E60">
          <w:rPr>
            <w:rStyle w:val="Hyperlink"/>
            <w:rFonts w:ascii="Verdana" w:hAnsi="Verdana"/>
            <w:noProof/>
          </w:rPr>
          <w:t>1/1/2022 – 1/31/2022</w:t>
        </w:r>
      </w:hyperlink>
    </w:p>
    <w:p w14:paraId="08B766EE" w14:textId="79A09833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58" w:history="1">
        <w:r w:rsidRPr="00002E60">
          <w:rPr>
            <w:rStyle w:val="Hyperlink"/>
            <w:rFonts w:ascii="Verdana" w:hAnsi="Verdana"/>
            <w:noProof/>
          </w:rPr>
          <w:t>11/1/2021 – 11/30/2021</w:t>
        </w:r>
      </w:hyperlink>
    </w:p>
    <w:p w14:paraId="7EF45E12" w14:textId="7921C5BF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59" w:history="1">
        <w:r w:rsidRPr="00002E60">
          <w:rPr>
            <w:rStyle w:val="Hyperlink"/>
            <w:rFonts w:ascii="Verdana" w:hAnsi="Verdana"/>
            <w:noProof/>
          </w:rPr>
          <w:t>10/1/2021 – 10/31/2021</w:t>
        </w:r>
      </w:hyperlink>
    </w:p>
    <w:p w14:paraId="7FC9DFC8" w14:textId="2B2D0A0D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60" w:history="1">
        <w:r w:rsidRPr="00002E60">
          <w:rPr>
            <w:rStyle w:val="Hyperlink"/>
            <w:rFonts w:ascii="Verdana" w:hAnsi="Verdana"/>
            <w:noProof/>
          </w:rPr>
          <w:t>9/1/2021 – 9/30/2021</w:t>
        </w:r>
      </w:hyperlink>
    </w:p>
    <w:p w14:paraId="7E9AF69C" w14:textId="3B841EC6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61" w:history="1">
        <w:r w:rsidRPr="00002E60">
          <w:rPr>
            <w:rStyle w:val="Hyperlink"/>
            <w:rFonts w:ascii="Verdana" w:hAnsi="Verdana"/>
            <w:noProof/>
          </w:rPr>
          <w:t>8/1/2021 – 8/31/2021</w:t>
        </w:r>
      </w:hyperlink>
    </w:p>
    <w:p w14:paraId="19F3C1B9" w14:textId="6F957DBD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62" w:history="1">
        <w:r w:rsidRPr="00002E60">
          <w:rPr>
            <w:rStyle w:val="Hyperlink"/>
            <w:rFonts w:ascii="Verdana" w:hAnsi="Verdana"/>
            <w:noProof/>
          </w:rPr>
          <w:t>7/1/2021 – 7/31/2021</w:t>
        </w:r>
      </w:hyperlink>
    </w:p>
    <w:p w14:paraId="375BA435" w14:textId="538712C3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63" w:history="1">
        <w:r w:rsidRPr="00002E60">
          <w:rPr>
            <w:rStyle w:val="Hyperlink"/>
            <w:rFonts w:ascii="Verdana" w:hAnsi="Verdana"/>
            <w:noProof/>
          </w:rPr>
          <w:t>6/1/2021 – 6/30/2021</w:t>
        </w:r>
      </w:hyperlink>
    </w:p>
    <w:p w14:paraId="51B76277" w14:textId="743EA7B3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64" w:history="1">
        <w:r w:rsidRPr="00002E60">
          <w:rPr>
            <w:rStyle w:val="Hyperlink"/>
            <w:rFonts w:ascii="Verdana" w:hAnsi="Verdana"/>
            <w:noProof/>
          </w:rPr>
          <w:t>3/1/2021 – 3/31/2021</w:t>
        </w:r>
      </w:hyperlink>
    </w:p>
    <w:p w14:paraId="03494793" w14:textId="7DB25956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65" w:history="1">
        <w:r w:rsidRPr="00002E60">
          <w:rPr>
            <w:rStyle w:val="Hyperlink"/>
            <w:rFonts w:ascii="Verdana" w:hAnsi="Verdana"/>
            <w:noProof/>
          </w:rPr>
          <w:t>2/1/2021 – 2/28/2021</w:t>
        </w:r>
      </w:hyperlink>
    </w:p>
    <w:p w14:paraId="2D4B8BCD" w14:textId="100B128B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66" w:history="1">
        <w:r w:rsidRPr="00002E60">
          <w:rPr>
            <w:rStyle w:val="Hyperlink"/>
            <w:rFonts w:ascii="Verdana" w:hAnsi="Verdana"/>
            <w:noProof/>
          </w:rPr>
          <w:t>1/1/2021 – 1/31/2021</w:t>
        </w:r>
      </w:hyperlink>
    </w:p>
    <w:p w14:paraId="463EF032" w14:textId="26A9C97F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67" w:history="1">
        <w:r w:rsidRPr="00002E60">
          <w:rPr>
            <w:rStyle w:val="Hyperlink"/>
            <w:rFonts w:ascii="Verdana" w:hAnsi="Verdana"/>
            <w:noProof/>
          </w:rPr>
          <w:t>9/01/2020 – 9/30/2020</w:t>
        </w:r>
      </w:hyperlink>
    </w:p>
    <w:p w14:paraId="77918BE5" w14:textId="5B514878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68" w:history="1">
        <w:r w:rsidRPr="00002E60">
          <w:rPr>
            <w:rStyle w:val="Hyperlink"/>
            <w:rFonts w:ascii="Verdana" w:hAnsi="Verdana"/>
            <w:noProof/>
          </w:rPr>
          <w:t>8/01/2020 – 8/31/2020</w:t>
        </w:r>
      </w:hyperlink>
    </w:p>
    <w:p w14:paraId="25B0D950" w14:textId="7572824C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69" w:history="1">
        <w:r w:rsidRPr="00002E60">
          <w:rPr>
            <w:rStyle w:val="Hyperlink"/>
            <w:rFonts w:ascii="Verdana" w:hAnsi="Verdana"/>
            <w:noProof/>
          </w:rPr>
          <w:t>7/01/2020 – 7/31/2020</w:t>
        </w:r>
      </w:hyperlink>
    </w:p>
    <w:p w14:paraId="0C8D9520" w14:textId="4D1E0E74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70" w:history="1">
        <w:r w:rsidRPr="00002E60">
          <w:rPr>
            <w:rStyle w:val="Hyperlink"/>
            <w:rFonts w:ascii="Verdana" w:hAnsi="Verdana"/>
            <w:noProof/>
          </w:rPr>
          <w:t>6/01/2020 – 6/30/2020</w:t>
        </w:r>
      </w:hyperlink>
    </w:p>
    <w:p w14:paraId="2E9EB5E8" w14:textId="2326619B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71" w:history="1">
        <w:r w:rsidRPr="00002E60">
          <w:rPr>
            <w:rStyle w:val="Hyperlink"/>
            <w:rFonts w:ascii="Verdana" w:hAnsi="Verdana"/>
            <w:noProof/>
          </w:rPr>
          <w:t>5/01/2020 – 5/31/2020</w:t>
        </w:r>
      </w:hyperlink>
    </w:p>
    <w:p w14:paraId="19B5517C" w14:textId="1B3086AB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72" w:history="1">
        <w:r w:rsidRPr="00002E60">
          <w:rPr>
            <w:rStyle w:val="Hyperlink"/>
            <w:rFonts w:ascii="Verdana" w:hAnsi="Verdana"/>
            <w:noProof/>
          </w:rPr>
          <w:t>4/01/2020 – 4/30/2020</w:t>
        </w:r>
      </w:hyperlink>
    </w:p>
    <w:p w14:paraId="5C03D178" w14:textId="4E663C62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73" w:history="1">
        <w:r w:rsidRPr="00002E60">
          <w:rPr>
            <w:rStyle w:val="Hyperlink"/>
            <w:rFonts w:ascii="Verdana" w:hAnsi="Verdana"/>
            <w:noProof/>
          </w:rPr>
          <w:t>3/01/2020 – 3/31/2020</w:t>
        </w:r>
      </w:hyperlink>
    </w:p>
    <w:p w14:paraId="1987D71E" w14:textId="57927B62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74" w:history="1">
        <w:r w:rsidRPr="00002E60">
          <w:rPr>
            <w:rStyle w:val="Hyperlink"/>
            <w:rFonts w:ascii="Verdana" w:hAnsi="Verdana"/>
            <w:noProof/>
          </w:rPr>
          <w:t>2/01/2020 – 2/29/2020</w:t>
        </w:r>
      </w:hyperlink>
    </w:p>
    <w:p w14:paraId="0B544A4E" w14:textId="3A7088BE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75" w:history="1">
        <w:r w:rsidRPr="00002E60">
          <w:rPr>
            <w:rStyle w:val="Hyperlink"/>
            <w:rFonts w:ascii="Verdana" w:hAnsi="Verdana"/>
            <w:noProof/>
          </w:rPr>
          <w:t>1/01/2020 – 1/31/2020</w:t>
        </w:r>
      </w:hyperlink>
    </w:p>
    <w:p w14:paraId="3BB352DA" w14:textId="0AE5D909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76" w:history="1">
        <w:r w:rsidRPr="00002E60">
          <w:rPr>
            <w:rStyle w:val="Hyperlink"/>
            <w:rFonts w:ascii="Verdana" w:hAnsi="Verdana"/>
            <w:noProof/>
          </w:rPr>
          <w:t>11/01/19 – 11/30/19</w:t>
        </w:r>
      </w:hyperlink>
    </w:p>
    <w:p w14:paraId="697E37BB" w14:textId="2F0827E9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77" w:history="1">
        <w:r w:rsidRPr="00002E60">
          <w:rPr>
            <w:rStyle w:val="Hyperlink"/>
            <w:rFonts w:ascii="Verdana" w:hAnsi="Verdana"/>
            <w:noProof/>
          </w:rPr>
          <w:t>10/01/19 – 10/31/19</w:t>
        </w:r>
      </w:hyperlink>
    </w:p>
    <w:p w14:paraId="2A2CE62A" w14:textId="19BB4826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78" w:history="1">
        <w:r w:rsidRPr="00002E60">
          <w:rPr>
            <w:rStyle w:val="Hyperlink"/>
            <w:rFonts w:ascii="Verdana" w:hAnsi="Verdana"/>
            <w:noProof/>
          </w:rPr>
          <w:t>9/01/19 – 9/30/19</w:t>
        </w:r>
      </w:hyperlink>
    </w:p>
    <w:p w14:paraId="17869BF2" w14:textId="5F25503A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79" w:history="1">
        <w:r w:rsidRPr="00002E60">
          <w:rPr>
            <w:rStyle w:val="Hyperlink"/>
            <w:rFonts w:ascii="Verdana" w:hAnsi="Verdana"/>
            <w:noProof/>
          </w:rPr>
          <w:t>8/01/19 - 8/31/19</w:t>
        </w:r>
      </w:hyperlink>
    </w:p>
    <w:p w14:paraId="22195FB8" w14:textId="183BE764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80" w:history="1">
        <w:r w:rsidRPr="00002E60">
          <w:rPr>
            <w:rStyle w:val="Hyperlink"/>
            <w:rFonts w:ascii="Verdana" w:hAnsi="Verdana"/>
            <w:noProof/>
          </w:rPr>
          <w:t>7/01/19 – 7/31/19</w:t>
        </w:r>
      </w:hyperlink>
    </w:p>
    <w:p w14:paraId="4279D04A" w14:textId="2D8A972F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81" w:history="1">
        <w:r w:rsidRPr="00002E60">
          <w:rPr>
            <w:rStyle w:val="Hyperlink"/>
            <w:rFonts w:ascii="Verdana" w:hAnsi="Verdana"/>
            <w:noProof/>
          </w:rPr>
          <w:t>6/01/19 – 6/30/19</w:t>
        </w:r>
      </w:hyperlink>
    </w:p>
    <w:p w14:paraId="5638746F" w14:textId="2190258D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82" w:history="1">
        <w:r w:rsidRPr="00002E60">
          <w:rPr>
            <w:rStyle w:val="Hyperlink"/>
            <w:rFonts w:ascii="Verdana" w:hAnsi="Verdana"/>
            <w:noProof/>
          </w:rPr>
          <w:t>5/01/19 – 5/31/19</w:t>
        </w:r>
      </w:hyperlink>
    </w:p>
    <w:p w14:paraId="4ED7A016" w14:textId="61781B5F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83" w:history="1">
        <w:r w:rsidRPr="00002E60">
          <w:rPr>
            <w:rStyle w:val="Hyperlink"/>
            <w:rFonts w:ascii="Verdana" w:hAnsi="Verdana"/>
            <w:noProof/>
          </w:rPr>
          <w:t>4/01/19 – 4/30/19</w:t>
        </w:r>
      </w:hyperlink>
    </w:p>
    <w:p w14:paraId="41255D0F" w14:textId="548DBB8B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84" w:history="1">
        <w:r w:rsidRPr="00002E60">
          <w:rPr>
            <w:rStyle w:val="Hyperlink"/>
            <w:rFonts w:ascii="Verdana" w:hAnsi="Verdana"/>
            <w:noProof/>
          </w:rPr>
          <w:t>3/01/19 – 3/31/19</w:t>
        </w:r>
      </w:hyperlink>
    </w:p>
    <w:p w14:paraId="516FE5F6" w14:textId="02D6CE87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85" w:history="1">
        <w:r w:rsidRPr="00002E60">
          <w:rPr>
            <w:rStyle w:val="Hyperlink"/>
            <w:rFonts w:ascii="Verdana" w:hAnsi="Verdana"/>
            <w:noProof/>
          </w:rPr>
          <w:t>2/01/19 – 2/28/19</w:t>
        </w:r>
      </w:hyperlink>
    </w:p>
    <w:p w14:paraId="4CD5DC38" w14:textId="5D56C669" w:rsidR="003F4D77" w:rsidRDefault="003F4D77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992386" w:history="1">
        <w:r w:rsidRPr="00002E60">
          <w:rPr>
            <w:rStyle w:val="Hyperlink"/>
            <w:rFonts w:ascii="Verdana" w:hAnsi="Verdana"/>
            <w:noProof/>
          </w:rPr>
          <w:t>1/01/19 – 1/31/19</w:t>
        </w:r>
      </w:hyperlink>
    </w:p>
    <w:p w14:paraId="39D7EB2F" w14:textId="436E1F9E" w:rsidR="005575ED" w:rsidRDefault="00224595" w:rsidP="003250B6">
      <w:pPr>
        <w:spacing w:before="120" w:after="120"/>
        <w:rPr>
          <w:rFonts w:ascii="Verdana" w:hAnsi="Verdana"/>
        </w:rPr>
      </w:pPr>
      <w:r w:rsidRPr="007255BE">
        <w:rPr>
          <w:rFonts w:ascii="Verdana" w:hAnsi="Verdana"/>
        </w:rPr>
        <w:fldChar w:fldCharType="end"/>
      </w:r>
    </w:p>
    <w:p w14:paraId="618DD625" w14:textId="77777777" w:rsidR="0011231C" w:rsidRPr="007255BE" w:rsidRDefault="0011231C" w:rsidP="003250B6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575ED" w:rsidRPr="007255BE" w14:paraId="0B87CDDC" w14:textId="77777777" w:rsidTr="00273931">
        <w:tc>
          <w:tcPr>
            <w:tcW w:w="5000" w:type="pct"/>
            <w:shd w:val="clear" w:color="auto" w:fill="C0C0C0"/>
          </w:tcPr>
          <w:p w14:paraId="2B66383A" w14:textId="77777777" w:rsidR="005575ED" w:rsidRPr="007255BE" w:rsidRDefault="005575ED" w:rsidP="003250B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2" w:name="_Overview"/>
            <w:bookmarkStart w:id="33" w:name="_Communication_Overview"/>
            <w:bookmarkStart w:id="34" w:name="_Toc390924622"/>
            <w:bookmarkStart w:id="35" w:name="_Toc405811616"/>
            <w:bookmarkStart w:id="36" w:name="_Toc207992324"/>
            <w:bookmarkEnd w:id="32"/>
            <w:bookmarkEnd w:id="33"/>
            <w:r w:rsidRPr="007255BE">
              <w:rPr>
                <w:rFonts w:ascii="Verdana" w:hAnsi="Verdana"/>
                <w:i w:val="0"/>
                <w:iCs w:val="0"/>
              </w:rPr>
              <w:t>Communication Overview</w:t>
            </w:r>
            <w:bookmarkEnd w:id="34"/>
            <w:bookmarkEnd w:id="35"/>
            <w:bookmarkEnd w:id="36"/>
          </w:p>
        </w:tc>
      </w:tr>
    </w:tbl>
    <w:p w14:paraId="73F11AA7" w14:textId="77777777" w:rsidR="005575ED" w:rsidRPr="00EB1F94" w:rsidRDefault="005575ED" w:rsidP="003250B6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9"/>
        <w:gridCol w:w="10101"/>
      </w:tblGrid>
      <w:tr w:rsidR="005575ED" w:rsidRPr="00E14613" w14:paraId="19A3E73C" w14:textId="77777777" w:rsidTr="000B2E6B">
        <w:tc>
          <w:tcPr>
            <w:tcW w:w="1100" w:type="pct"/>
          </w:tcPr>
          <w:p w14:paraId="03987F8B" w14:textId="77777777" w:rsidR="005575ED" w:rsidRPr="00E14613" w:rsidRDefault="005575ED" w:rsidP="003250B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14613">
              <w:rPr>
                <w:rFonts w:ascii="Verdana" w:hAnsi="Verdana"/>
                <w:b/>
              </w:rPr>
              <w:t>Product</w:t>
            </w:r>
            <w:r>
              <w:rPr>
                <w:rFonts w:ascii="Verdana" w:hAnsi="Verdana"/>
                <w:b/>
              </w:rPr>
              <w:t>/Impact</w:t>
            </w:r>
          </w:p>
        </w:tc>
        <w:tc>
          <w:tcPr>
            <w:tcW w:w="3900" w:type="pct"/>
          </w:tcPr>
          <w:p w14:paraId="0C61A92D" w14:textId="77777777" w:rsidR="005575ED" w:rsidRPr="00E14613" w:rsidRDefault="009061A7" w:rsidP="003250B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Medicare</w:t>
            </w:r>
            <w:r w:rsidR="00173D31">
              <w:rPr>
                <w:rFonts w:ascii="Verdana" w:hAnsi="Verdana"/>
              </w:rPr>
              <w:t xml:space="preserve"> Formulary Only</w:t>
            </w:r>
          </w:p>
        </w:tc>
      </w:tr>
      <w:tr w:rsidR="005575ED" w:rsidRPr="00E14613" w14:paraId="1C66E221" w14:textId="77777777" w:rsidTr="000B2E6B">
        <w:tc>
          <w:tcPr>
            <w:tcW w:w="1100" w:type="pct"/>
          </w:tcPr>
          <w:p w14:paraId="3FEAB201" w14:textId="77777777" w:rsidR="005575ED" w:rsidRPr="00E14613" w:rsidRDefault="005575ED" w:rsidP="003250B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14613">
              <w:rPr>
                <w:rFonts w:ascii="Verdana" w:hAnsi="Verdana"/>
                <w:b/>
              </w:rPr>
              <w:t>Purpose</w:t>
            </w:r>
          </w:p>
        </w:tc>
        <w:tc>
          <w:tcPr>
            <w:tcW w:w="3900" w:type="pct"/>
          </w:tcPr>
          <w:p w14:paraId="29BB9599" w14:textId="77777777" w:rsidR="005575ED" w:rsidRPr="00E14613" w:rsidRDefault="009061A7" w:rsidP="003250B6">
            <w:pPr>
              <w:spacing w:before="120" w:after="120"/>
              <w:rPr>
                <w:rFonts w:ascii="Verdana" w:hAnsi="Verdana"/>
              </w:rPr>
            </w:pPr>
            <w:r w:rsidRPr="009061A7">
              <w:rPr>
                <w:rFonts w:ascii="Verdana" w:hAnsi="Verdana"/>
              </w:rPr>
              <w:t xml:space="preserve">The following modifications apply to Medicare Formulary ONLY.  </w:t>
            </w:r>
          </w:p>
        </w:tc>
      </w:tr>
      <w:tr w:rsidR="005575ED" w:rsidRPr="00E14613" w14:paraId="7C046DF7" w14:textId="77777777" w:rsidTr="000B2E6B">
        <w:tc>
          <w:tcPr>
            <w:tcW w:w="1100" w:type="pct"/>
          </w:tcPr>
          <w:p w14:paraId="31FDD3C5" w14:textId="77777777" w:rsidR="0031295A" w:rsidRDefault="0031295A" w:rsidP="003250B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  <w:p w14:paraId="71B206DA" w14:textId="77777777" w:rsidR="005575ED" w:rsidRPr="00E14613" w:rsidRDefault="005575ED" w:rsidP="003250B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14613">
              <w:rPr>
                <w:rFonts w:ascii="Verdana" w:hAnsi="Verdana"/>
                <w:b/>
              </w:rPr>
              <w:t>Audience</w:t>
            </w:r>
          </w:p>
        </w:tc>
        <w:tc>
          <w:tcPr>
            <w:tcW w:w="3900" w:type="pct"/>
          </w:tcPr>
          <w:p w14:paraId="55BDD4AD" w14:textId="77777777" w:rsidR="00173D31" w:rsidRPr="00173D31" w:rsidRDefault="00173D31" w:rsidP="003250B6">
            <w:pPr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 w:rsidRPr="00173D31">
              <w:rPr>
                <w:rFonts w:ascii="Verdana" w:hAnsi="Verdana"/>
              </w:rPr>
              <w:t>Member Care (M</w:t>
            </w:r>
            <w:r w:rsidR="001D2E9D">
              <w:rPr>
                <w:rFonts w:ascii="Verdana" w:hAnsi="Verdana"/>
              </w:rPr>
              <w:t>edicare-D</w:t>
            </w:r>
            <w:r w:rsidRPr="00173D31">
              <w:rPr>
                <w:rFonts w:ascii="Verdana" w:hAnsi="Verdana"/>
              </w:rPr>
              <w:t>)</w:t>
            </w:r>
          </w:p>
          <w:p w14:paraId="6E94D7DF" w14:textId="77777777" w:rsidR="00173D31" w:rsidRDefault="00173D31" w:rsidP="003250B6">
            <w:pPr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Provider Care (Pharmacy)</w:t>
            </w:r>
          </w:p>
          <w:p w14:paraId="5F2A7CD9" w14:textId="77777777" w:rsidR="002D545B" w:rsidRPr="00E14613" w:rsidRDefault="00173D31" w:rsidP="003250B6">
            <w:pPr>
              <w:numPr>
                <w:ilvl w:val="0"/>
                <w:numId w:val="21"/>
              </w:numPr>
              <w:spacing w:before="120" w:after="120"/>
              <w:rPr>
                <w:rFonts w:ascii="Verdana" w:hAnsi="Verdana"/>
              </w:rPr>
            </w:pPr>
            <w:r w:rsidRPr="00173D31">
              <w:rPr>
                <w:rFonts w:ascii="Verdana" w:hAnsi="Verdana"/>
              </w:rPr>
              <w:t>Member Care (Web &amp; IRT)</w:t>
            </w:r>
          </w:p>
        </w:tc>
      </w:tr>
    </w:tbl>
    <w:p w14:paraId="50FB9477" w14:textId="3D754EA3" w:rsidR="00502711" w:rsidRDefault="00502711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F4D77" w14:paraId="33A86C01" w14:textId="77777777" w:rsidTr="003F4D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12147A" w14:textId="49E5DE4C" w:rsidR="003F4D77" w:rsidRDefault="003F4D77" w:rsidP="00CF1C47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7" w:name="_Toc207992325"/>
            <w:r>
              <w:rPr>
                <w:rFonts w:ascii="Verdana" w:hAnsi="Verdana"/>
                <w:i w:val="0"/>
                <w:iCs w:val="0"/>
              </w:rPr>
              <w:t>9</w:t>
            </w:r>
            <w:r>
              <w:rPr>
                <w:rFonts w:ascii="Verdana" w:hAnsi="Verdana"/>
                <w:i w:val="0"/>
                <w:iCs w:val="0"/>
              </w:rPr>
              <w:t xml:space="preserve">/1/2025 – </w:t>
            </w:r>
            <w:r>
              <w:rPr>
                <w:rFonts w:ascii="Verdana" w:hAnsi="Verdana"/>
                <w:i w:val="0"/>
                <w:iCs w:val="0"/>
              </w:rPr>
              <w:t>9</w:t>
            </w:r>
            <w:r>
              <w:rPr>
                <w:rFonts w:ascii="Verdana" w:hAnsi="Verdana"/>
                <w:i w:val="0"/>
                <w:iCs w:val="0"/>
              </w:rPr>
              <w:t>/3</w:t>
            </w:r>
            <w:r>
              <w:rPr>
                <w:rFonts w:ascii="Verdana" w:hAnsi="Verdana"/>
                <w:i w:val="0"/>
                <w:iCs w:val="0"/>
              </w:rPr>
              <w:t>0</w:t>
            </w:r>
            <w:r>
              <w:rPr>
                <w:rFonts w:ascii="Verdana" w:hAnsi="Verdana"/>
                <w:i w:val="0"/>
                <w:iCs w:val="0"/>
              </w:rPr>
              <w:t>/2025</w:t>
            </w:r>
            <w:bookmarkEnd w:id="37"/>
          </w:p>
        </w:tc>
      </w:tr>
    </w:tbl>
    <w:p w14:paraId="4A7349AE" w14:textId="25463DAA" w:rsidR="003F4D77" w:rsidRPr="003F4D77" w:rsidRDefault="003F4D77" w:rsidP="003F4D77">
      <w:pPr>
        <w:tabs>
          <w:tab w:val="left" w:pos="279"/>
        </w:tabs>
        <w:spacing w:before="120" w:after="120"/>
        <w:rPr>
          <w:rFonts w:ascii="Verdana" w:hAnsi="Verdana"/>
        </w:rPr>
      </w:pPr>
      <w:r w:rsidRPr="003F4D77">
        <w:rPr>
          <w:rFonts w:ascii="Verdana" w:hAnsi="Verdana"/>
        </w:rPr>
        <w:t>The following updates apply to</w:t>
      </w:r>
      <w:r w:rsidRPr="003F4D77">
        <w:rPr>
          <w:rFonts w:ascii="Verdana" w:hAnsi="Verdana"/>
          <w:b/>
        </w:rPr>
        <w:t xml:space="preserve"> </w:t>
      </w:r>
      <w:r w:rsidRPr="003F4D77">
        <w:rPr>
          <w:rFonts w:ascii="Verdana" w:hAnsi="Verdana"/>
          <w:b/>
          <w:bCs/>
          <w:u w:val="single"/>
        </w:rPr>
        <w:t>Medicare Part-D Formulary ONLY</w:t>
      </w:r>
      <w:r w:rsidRPr="003F4D77">
        <w:rPr>
          <w:rFonts w:ascii="Verdana" w:hAnsi="Verdana"/>
        </w:rPr>
        <w:t xml:space="preserve">.  </w:t>
      </w:r>
    </w:p>
    <w:p w14:paraId="49A515DC" w14:textId="3B2E9A5A" w:rsidR="003F4D77" w:rsidRDefault="003F4D77" w:rsidP="003F4D77">
      <w:pPr>
        <w:tabs>
          <w:tab w:val="left" w:pos="279"/>
        </w:tabs>
        <w:spacing w:before="120" w:after="120"/>
        <w:rPr>
          <w:rFonts w:ascii="Verdana" w:hAnsi="Verdana"/>
        </w:rPr>
      </w:pPr>
      <w:r w:rsidRPr="003F4D77">
        <w:rPr>
          <w:rFonts w:ascii="Verdana" w:hAnsi="Verdana"/>
          <w:b/>
          <w:bCs/>
        </w:rPr>
        <w:t>2025 Plans:</w:t>
      </w:r>
      <w:r w:rsidRPr="003F4D77">
        <w:rPr>
          <w:rFonts w:ascii="Verdana" w:hAnsi="Verdana"/>
        </w:rPr>
        <w:t xml:space="preserve"> PDP- A1, A2; MAPD- B1, B2, B2 CSNP; EGWP Commingled- A1, B2; EGWP NON-Commingled- A1, B2, Open2; Strategic Saver Plus (SSP); State of CT, FEHBP, GEHA</w:t>
      </w:r>
      <w:r>
        <w:rPr>
          <w:rFonts w:ascii="Verdana" w:hAnsi="Verdana"/>
        </w:rPr>
        <w:t xml:space="preserve">. </w:t>
      </w:r>
    </w:p>
    <w:p w14:paraId="1FEAF686" w14:textId="77777777" w:rsidR="003F4D77" w:rsidRDefault="003F4D77" w:rsidP="003F4D77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29"/>
        <w:gridCol w:w="2545"/>
        <w:gridCol w:w="2216"/>
        <w:gridCol w:w="4760"/>
      </w:tblGrid>
      <w:tr w:rsidR="003F4D77" w:rsidRPr="003F4D77" w14:paraId="5F53B190" w14:textId="77777777" w:rsidTr="003F4D77">
        <w:trPr>
          <w:trHeight w:val="735"/>
        </w:trPr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9793506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4D77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9F3F28F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4D77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0EAD2774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4D77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18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3CF35E7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4D77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3F4D77" w:rsidRPr="003F4D77" w14:paraId="490F6196" w14:textId="77777777" w:rsidTr="003F4D77">
        <w:trPr>
          <w:trHeight w:val="585"/>
        </w:trPr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CFC891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 xml:space="preserve">IBTROZI CAP 200MG 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E21B1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  <w:b/>
                <w:bCs/>
              </w:rPr>
              <w:t>ALL</w:t>
            </w:r>
            <w:r w:rsidRPr="003F4D77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F53ED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PA2, QL</w:t>
            </w:r>
          </w:p>
        </w:tc>
        <w:tc>
          <w:tcPr>
            <w:tcW w:w="1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36FA8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PC Brand</w:t>
            </w:r>
          </w:p>
        </w:tc>
      </w:tr>
      <w:tr w:rsidR="003F4D77" w:rsidRPr="003F4D77" w14:paraId="1C48D7D2" w14:textId="77777777" w:rsidTr="003F4D77">
        <w:trPr>
          <w:trHeight w:val="70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FA45C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 xml:space="preserve">NILOTINIB CAP 50 </w:t>
            </w:r>
            <w:r w:rsidRPr="003F4D77">
              <w:rPr>
                <w:rFonts w:ascii="Verdana" w:hAnsi="Verdana"/>
                <w:b/>
                <w:bCs/>
              </w:rPr>
              <w:t>&amp;</w:t>
            </w:r>
            <w:r w:rsidRPr="003F4D77">
              <w:rPr>
                <w:rFonts w:ascii="Verdana" w:hAnsi="Verdana"/>
              </w:rPr>
              <w:t xml:space="preserve">1150 </w:t>
            </w:r>
            <w:r w:rsidRPr="003F4D77">
              <w:rPr>
                <w:rFonts w:ascii="Verdana" w:hAnsi="Verdana"/>
                <w:b/>
                <w:bCs/>
              </w:rPr>
              <w:t>&amp;</w:t>
            </w:r>
            <w:r w:rsidRPr="003F4D77">
              <w:rPr>
                <w:rFonts w:ascii="Verdana" w:hAnsi="Verdana"/>
              </w:rPr>
              <w:t xml:space="preserve">200MG 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15AB4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  <w:b/>
                <w:bCs/>
              </w:rPr>
              <w:t>ALL</w:t>
            </w:r>
            <w:r w:rsidRPr="003F4D77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179D8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PA2, QL-varies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C0DC4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PC Brand</w:t>
            </w:r>
          </w:p>
        </w:tc>
      </w:tr>
      <w:tr w:rsidR="003F4D77" w:rsidRPr="003F4D77" w14:paraId="715463AC" w14:textId="77777777" w:rsidTr="003F4D77">
        <w:trPr>
          <w:trHeight w:val="67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C4EEF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 xml:space="preserve">PYZCHIVA INJ 45/0.5ML 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CF0C7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  <w:b/>
                <w:bCs/>
              </w:rPr>
              <w:t>ALL</w:t>
            </w:r>
            <w:r w:rsidRPr="003F4D77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DE6D8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PA, QL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DE3AE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Brand</w:t>
            </w:r>
          </w:p>
        </w:tc>
      </w:tr>
      <w:tr w:rsidR="003F4D77" w:rsidRPr="003F4D77" w14:paraId="291922C9" w14:textId="77777777" w:rsidTr="003F4D77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0B90A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 xml:space="preserve">BUCAPSOL CAP 7.5 </w:t>
            </w:r>
            <w:r w:rsidRPr="003F4D77">
              <w:rPr>
                <w:rFonts w:ascii="Verdana" w:hAnsi="Verdana"/>
                <w:b/>
                <w:bCs/>
              </w:rPr>
              <w:t>&amp;</w:t>
            </w:r>
            <w:r w:rsidRPr="003F4D77">
              <w:rPr>
                <w:rFonts w:ascii="Verdana" w:hAnsi="Verdana"/>
              </w:rPr>
              <w:t xml:space="preserve">10 </w:t>
            </w:r>
            <w:r w:rsidRPr="003F4D77">
              <w:rPr>
                <w:rFonts w:ascii="Verdana" w:hAnsi="Verdana"/>
                <w:b/>
                <w:bCs/>
              </w:rPr>
              <w:t>&amp;</w:t>
            </w:r>
            <w:r w:rsidRPr="003F4D77">
              <w:rPr>
                <w:rFonts w:ascii="Verdana" w:hAnsi="Verdana"/>
              </w:rPr>
              <w:t>15MG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7A2B3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9A6B5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PA, QL-varies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D6D5C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Brand</w:t>
            </w:r>
          </w:p>
        </w:tc>
      </w:tr>
      <w:tr w:rsidR="003F4D77" w:rsidRPr="003F4D77" w14:paraId="42B316D8" w14:textId="77777777" w:rsidTr="003F4D77">
        <w:trPr>
          <w:trHeight w:val="75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853FC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 xml:space="preserve">YUTREPIA CAP 106MCG </w:t>
            </w:r>
            <w:r w:rsidRPr="003F4D77">
              <w:rPr>
                <w:rFonts w:ascii="Verdana" w:hAnsi="Verdana"/>
                <w:b/>
                <w:bCs/>
              </w:rPr>
              <w:t xml:space="preserve">&amp; </w:t>
            </w:r>
            <w:r w:rsidRPr="003F4D77">
              <w:rPr>
                <w:rFonts w:ascii="Verdana" w:hAnsi="Verdana"/>
              </w:rPr>
              <w:t xml:space="preserve">26.5 </w:t>
            </w:r>
            <w:r w:rsidRPr="003F4D77">
              <w:rPr>
                <w:rFonts w:ascii="Verdana" w:hAnsi="Verdana"/>
                <w:b/>
                <w:bCs/>
              </w:rPr>
              <w:t>&amp;</w:t>
            </w:r>
            <w:r w:rsidRPr="003F4D77">
              <w:rPr>
                <w:rFonts w:ascii="Verdana" w:hAnsi="Verdana"/>
              </w:rPr>
              <w:t xml:space="preserve">53 </w:t>
            </w:r>
            <w:r w:rsidRPr="003F4D77">
              <w:rPr>
                <w:rFonts w:ascii="Verdana" w:hAnsi="Verdana"/>
                <w:b/>
                <w:bCs/>
              </w:rPr>
              <w:t>&amp;</w:t>
            </w:r>
            <w:r w:rsidRPr="003F4D77">
              <w:rPr>
                <w:rFonts w:ascii="Verdana" w:hAnsi="Verdana"/>
              </w:rPr>
              <w:t>79.5</w:t>
            </w:r>
            <w:r w:rsidRPr="003F4D77">
              <w:rPr>
                <w:rFonts w:ascii="Verdana" w:hAnsi="Verdana"/>
                <w:b/>
                <w:bCs/>
              </w:rPr>
              <w:t xml:space="preserve"> 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AB1A8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E3BF8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PA, QL-varies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6F6CEF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Brand</w:t>
            </w:r>
          </w:p>
        </w:tc>
      </w:tr>
      <w:tr w:rsidR="003F4D77" w:rsidRPr="003F4D77" w14:paraId="3294E7C0" w14:textId="77777777" w:rsidTr="003F4D77">
        <w:trPr>
          <w:trHeight w:val="72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0266C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EMROSI CAP 40MG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EE1CA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8D33C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PA, QL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C57E6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Brand</w:t>
            </w:r>
          </w:p>
        </w:tc>
      </w:tr>
      <w:tr w:rsidR="003F4D77" w:rsidRPr="003F4D77" w14:paraId="57B6C662" w14:textId="77777777" w:rsidTr="003F4D77">
        <w:trPr>
          <w:trHeight w:val="72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B7862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CRENESSITY CAP 25MG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9613F5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85500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PA, QL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1C746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Brand</w:t>
            </w:r>
          </w:p>
        </w:tc>
      </w:tr>
      <w:tr w:rsidR="003F4D77" w:rsidRPr="003F4D77" w14:paraId="57ABAB28" w14:textId="77777777" w:rsidTr="003F4D77">
        <w:trPr>
          <w:trHeight w:val="67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5847B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 xml:space="preserve">ZELSUVMI </w:t>
            </w:r>
            <w:r w:rsidRPr="003F4D77">
              <w:rPr>
                <w:rFonts w:ascii="Verdana" w:hAnsi="Verdana"/>
                <w:b/>
                <w:bCs/>
              </w:rPr>
              <w:t xml:space="preserve">GEL </w:t>
            </w:r>
            <w:r w:rsidRPr="003F4D77">
              <w:rPr>
                <w:rFonts w:ascii="Verdana" w:hAnsi="Verdana"/>
              </w:rPr>
              <w:t xml:space="preserve">10.3% 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82539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8BA92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PA, QL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FA5C17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Brand</w:t>
            </w:r>
          </w:p>
        </w:tc>
      </w:tr>
      <w:tr w:rsidR="003F4D77" w:rsidRPr="003F4D77" w14:paraId="3F5B2377" w14:textId="77777777" w:rsidTr="003F4D77">
        <w:trPr>
          <w:trHeight w:val="75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1FE56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 xml:space="preserve">MERILOG INJ 100/ML </w:t>
            </w:r>
            <w:r w:rsidRPr="003F4D77">
              <w:rPr>
                <w:rFonts w:ascii="Verdana" w:hAnsi="Verdana"/>
              </w:rPr>
              <w:br/>
              <w:t>MERILOG SOLO INJ 100/ML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71D27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6615F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PA-CT, ST-rest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24B30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Brand</w:t>
            </w:r>
          </w:p>
        </w:tc>
      </w:tr>
      <w:tr w:rsidR="003F4D77" w14:paraId="653675A3" w14:textId="77777777" w:rsidTr="003F4D77">
        <w:trPr>
          <w:trHeight w:val="75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2E0474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 xml:space="preserve">HYDRO/APAP SOL 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D9335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ALL plans covered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53385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QL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631F0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Generic</w:t>
            </w:r>
          </w:p>
        </w:tc>
      </w:tr>
      <w:tr w:rsidR="003F4D77" w14:paraId="49FC3A91" w14:textId="77777777" w:rsidTr="003F4D77">
        <w:trPr>
          <w:trHeight w:val="75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BE9EB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 xml:space="preserve">OSENVELT INJ 120/1.7 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9D84D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ALL plans covered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BEC99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PA2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406F57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PC Brand</w:t>
            </w:r>
          </w:p>
        </w:tc>
      </w:tr>
      <w:tr w:rsidR="003F4D77" w14:paraId="154A7467" w14:textId="77777777" w:rsidTr="003F4D77">
        <w:trPr>
          <w:trHeight w:val="75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F9DF8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 xml:space="preserve">FANAPT PAK PACK C 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C365F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ALL plans covered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E96FB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PA2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F2E511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PC Brand</w:t>
            </w:r>
          </w:p>
        </w:tc>
      </w:tr>
      <w:tr w:rsidR="003F4D77" w14:paraId="5A7BF4EE" w14:textId="77777777" w:rsidTr="003F4D77">
        <w:trPr>
          <w:trHeight w:val="75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041DF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PROMETHAZINE SYP 6.25/5ML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BF987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most plans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09100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PA-AGE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37887D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Generic</w:t>
            </w:r>
          </w:p>
        </w:tc>
      </w:tr>
      <w:tr w:rsidR="003F4D77" w14:paraId="2D4966A4" w14:textId="77777777" w:rsidTr="003F4D77">
        <w:trPr>
          <w:trHeight w:val="75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704046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 xml:space="preserve">POT PHOS/NAC INJ 15/100ML 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EBA42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C6758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N/A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B56DFD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Brand</w:t>
            </w:r>
          </w:p>
        </w:tc>
      </w:tr>
      <w:tr w:rsidR="003F4D77" w14:paraId="37E4BC4C" w14:textId="77777777" w:rsidTr="003F4D77">
        <w:trPr>
          <w:trHeight w:val="75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F37259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 xml:space="preserve">AVERI TAB 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6B931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B6631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N/A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C3408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Brand</w:t>
            </w:r>
          </w:p>
        </w:tc>
      </w:tr>
      <w:tr w:rsidR="003F4D77" w14:paraId="5EEA1658" w14:textId="77777777" w:rsidTr="003F4D77">
        <w:trPr>
          <w:trHeight w:val="75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87B96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ZEVTERA INJ 667MG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A15D7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34A59C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N/A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C2169C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Brand</w:t>
            </w:r>
          </w:p>
        </w:tc>
      </w:tr>
      <w:tr w:rsidR="003F4D77" w14:paraId="73954CF1" w14:textId="77777777" w:rsidTr="003F4D77">
        <w:trPr>
          <w:trHeight w:val="75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8063C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PENMENVY INJ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40497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ALL plans covered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0D1B4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N/A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A98663" w14:textId="77777777" w:rsidR="003F4D77" w:rsidRPr="003F4D77" w:rsidRDefault="003F4D77" w:rsidP="003F4D77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4D77">
              <w:rPr>
                <w:rFonts w:ascii="Verdana" w:hAnsi="Verdana"/>
              </w:rPr>
              <w:t>EFF 9/1/2025. Brand Vaccine</w:t>
            </w:r>
          </w:p>
        </w:tc>
      </w:tr>
    </w:tbl>
    <w:p w14:paraId="79309577" w14:textId="77777777" w:rsidR="003F4D77" w:rsidRDefault="003F4D77" w:rsidP="003250B6">
      <w:pPr>
        <w:tabs>
          <w:tab w:val="left" w:pos="279"/>
        </w:tabs>
        <w:spacing w:before="120" w:after="120"/>
      </w:pPr>
    </w:p>
    <w:p w14:paraId="3596DA38" w14:textId="2A568447" w:rsidR="003F4D77" w:rsidRPr="003F4D77" w:rsidRDefault="003F4D77" w:rsidP="003F4D77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3F4D7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C6073" w14:paraId="5144FF5E" w14:textId="77777777" w:rsidTr="003F4D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F386345" w14:textId="7BF1188D" w:rsidR="007C6073" w:rsidRDefault="007C6073" w:rsidP="00A46428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8" w:name="_Toc207992326"/>
            <w:r>
              <w:rPr>
                <w:rFonts w:ascii="Verdana" w:hAnsi="Verdana"/>
                <w:i w:val="0"/>
                <w:iCs w:val="0"/>
              </w:rPr>
              <w:t>8/1/2025 – 8/31/2025</w:t>
            </w:r>
            <w:bookmarkEnd w:id="38"/>
          </w:p>
        </w:tc>
      </w:tr>
    </w:tbl>
    <w:p w14:paraId="252DF0A4" w14:textId="77777777" w:rsidR="000539A3" w:rsidRDefault="000539A3" w:rsidP="003250B6">
      <w:pPr>
        <w:tabs>
          <w:tab w:val="left" w:pos="279"/>
        </w:tabs>
        <w:spacing w:before="120" w:after="120"/>
      </w:pPr>
    </w:p>
    <w:p w14:paraId="2479F7E2" w14:textId="48E3ED62" w:rsidR="007C6073" w:rsidRPr="007C6073" w:rsidRDefault="007C6073" w:rsidP="007C6073">
      <w:pPr>
        <w:tabs>
          <w:tab w:val="left" w:pos="279"/>
        </w:tabs>
        <w:spacing w:before="120" w:after="120"/>
        <w:rPr>
          <w:rFonts w:ascii="Verdana" w:hAnsi="Verdana"/>
        </w:rPr>
      </w:pPr>
      <w:r w:rsidRPr="007C6073">
        <w:rPr>
          <w:rFonts w:ascii="Verdana" w:hAnsi="Verdana"/>
        </w:rPr>
        <w:t xml:space="preserve">The following updates apply to </w:t>
      </w:r>
      <w:r w:rsidRPr="007C6073">
        <w:rPr>
          <w:rFonts w:ascii="Verdana" w:hAnsi="Verdana"/>
          <w:b/>
          <w:bCs/>
          <w:u w:val="single"/>
        </w:rPr>
        <w:t>Medicare Part-D Formulary ONLY</w:t>
      </w:r>
      <w:r w:rsidRPr="007C6073">
        <w:rPr>
          <w:rFonts w:ascii="Verdana" w:hAnsi="Verdana"/>
        </w:rPr>
        <w:t xml:space="preserve">.  </w:t>
      </w:r>
    </w:p>
    <w:p w14:paraId="3E2E530F" w14:textId="6B16A9DB" w:rsidR="007C6073" w:rsidRDefault="007C6073" w:rsidP="007C6073">
      <w:pPr>
        <w:tabs>
          <w:tab w:val="left" w:pos="279"/>
        </w:tabs>
        <w:spacing w:before="120" w:after="120"/>
        <w:rPr>
          <w:rFonts w:ascii="Verdana" w:hAnsi="Verdana"/>
        </w:rPr>
      </w:pPr>
      <w:r w:rsidRPr="007C6073">
        <w:rPr>
          <w:rFonts w:ascii="Verdana" w:hAnsi="Verdana"/>
        </w:rPr>
        <w:t>2025 Plans: PDP- A1, A2; MAPD- B1, B2, B2 CSNP; EGWP Commingled- A1, B2; EGWP NON-Commingled- A1, B2, Open2; Strategic Saver Plus (SSP); State of CT, FEHBP, GEHA</w:t>
      </w:r>
      <w:r>
        <w:rPr>
          <w:rFonts w:ascii="Verdana" w:hAnsi="Verdana"/>
        </w:rPr>
        <w:t>.</w:t>
      </w:r>
    </w:p>
    <w:p w14:paraId="2D1177D9" w14:textId="77777777" w:rsidR="007C6073" w:rsidRDefault="007C6073" w:rsidP="007C6073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89"/>
        <w:gridCol w:w="1125"/>
        <w:gridCol w:w="1546"/>
        <w:gridCol w:w="261"/>
        <w:gridCol w:w="8429"/>
      </w:tblGrid>
      <w:tr w:rsidR="007C6073" w:rsidRPr="007C6073" w14:paraId="30F375D4" w14:textId="77777777" w:rsidTr="007C6073">
        <w:trPr>
          <w:trHeight w:val="735"/>
        </w:trPr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A685FF9" w14:textId="77777777" w:rsidR="007C6073" w:rsidRPr="007C6073" w:rsidRDefault="007C6073" w:rsidP="007C6073">
            <w:pPr>
              <w:rPr>
                <w:rFonts w:ascii="Verdana" w:hAnsi="Verdana" w:cs="Segoe UI"/>
                <w:b/>
                <w:bCs/>
                <w:color w:val="000000"/>
              </w:rPr>
            </w:pPr>
            <w:r w:rsidRPr="007C6073">
              <w:rPr>
                <w:rFonts w:ascii="Verdana" w:hAnsi="Verdana" w:cs="Segoe UI"/>
                <w:b/>
                <w:bCs/>
                <w:color w:val="000000"/>
              </w:rPr>
              <w:t>LABEL NAME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1367AF1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7C6073">
              <w:rPr>
                <w:rFonts w:ascii="Verdana" w:hAnsi="Verdana" w:cs="Segoe UI"/>
                <w:b/>
                <w:bCs/>
                <w:color w:val="000000"/>
              </w:rPr>
              <w:t>Coverage</w:t>
            </w:r>
          </w:p>
        </w:tc>
        <w:tc>
          <w:tcPr>
            <w:tcW w:w="6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02176531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7C6073">
              <w:rPr>
                <w:rFonts w:ascii="Verdana" w:hAnsi="Verdana" w:cs="Segoe UI"/>
                <w:b/>
                <w:bCs/>
                <w:color w:val="000000"/>
              </w:rPr>
              <w:t>EDIT-PA,QL,ST</w:t>
            </w:r>
          </w:p>
        </w:tc>
        <w:tc>
          <w:tcPr>
            <w:tcW w:w="1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691C305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7C6073">
              <w:rPr>
                <w:rFonts w:ascii="Verdana" w:hAnsi="Verdana" w:cs="Segoe UI"/>
                <w:b/>
                <w:bCs/>
                <w:color w:val="000000"/>
              </w:rPr>
              <w:t>COMMENTS</w:t>
            </w:r>
          </w:p>
        </w:tc>
      </w:tr>
      <w:tr w:rsidR="007C6073" w:rsidRPr="007C6073" w14:paraId="2618EF5D" w14:textId="77777777" w:rsidTr="007C6073">
        <w:trPr>
          <w:trHeight w:val="70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C1CC9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DOLOBID TAB 375MG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90B89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C494E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QL, PA-StCT, ST-rest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51A90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 Strength</w:t>
            </w:r>
          </w:p>
        </w:tc>
      </w:tr>
      <w:tr w:rsidR="007C6073" w:rsidRPr="007C6073" w14:paraId="1EDAD9DC" w14:textId="77777777" w:rsidTr="007C6073">
        <w:trPr>
          <w:trHeight w:val="72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A38FBD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SYMBRAVO TAB 20-10MG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CE0E0B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D814F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QL, PA-StCT, ST-rest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667D9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</w:t>
            </w:r>
          </w:p>
        </w:tc>
      </w:tr>
      <w:tr w:rsidR="007C6073" w:rsidRPr="007C6073" w14:paraId="6F336D1A" w14:textId="77777777" w:rsidTr="007C607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48139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SELARSDI INJ </w:t>
            </w:r>
            <w:r w:rsidRPr="007C6073">
              <w:rPr>
                <w:rFonts w:ascii="Verdana" w:hAnsi="Verdana" w:cs="Segoe UI"/>
                <w:b/>
                <w:bCs/>
                <w:color w:val="000000"/>
              </w:rPr>
              <w:t>130/26ML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E394D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937C1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QL- over time, PA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CDFD3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</w:t>
            </w:r>
          </w:p>
        </w:tc>
      </w:tr>
      <w:tr w:rsidR="007C6073" w:rsidRPr="007C6073" w14:paraId="46404319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ED7B47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eastAsia="Calibri" w:hAnsi="Verdana" w:cs="Segoe UI"/>
                <w:color w:val="000000"/>
              </w:rPr>
              <w:t xml:space="preserve">METHYLDOPA TAB 250MG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F1DF3" w14:textId="77777777" w:rsidR="007C6073" w:rsidRPr="007C6073" w:rsidRDefault="007C6073" w:rsidP="007C6073">
            <w:pPr>
              <w:rPr>
                <w:rFonts w:ascii="Verdana" w:hAnsi="Verdana" w:cs="Segoe UI"/>
                <w:b/>
                <w:bCs/>
                <w:color w:val="000000"/>
              </w:rPr>
            </w:pPr>
            <w:r w:rsidRPr="007C6073">
              <w:rPr>
                <w:rFonts w:ascii="Verdana" w:eastAsia="Calibri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CADDE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eastAsia="Calibri" w:hAnsi="Verdana" w:cs="Segoe UI"/>
                <w:color w:val="000000"/>
              </w:rPr>
              <w:t>QL, PA-AGE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71F81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eastAsia="Calibri" w:hAnsi="Verdana" w:cs="Segoe UI"/>
                <w:color w:val="000000"/>
              </w:rPr>
              <w:t>EFF 8/1/2025.</w:t>
            </w:r>
            <w:r w:rsidRPr="007C6073">
              <w:rPr>
                <w:rFonts w:ascii="Verdana" w:eastAsia="Calibri" w:hAnsi="Verdana" w:cs="Segoe UI"/>
                <w:color w:val="002060"/>
              </w:rPr>
              <w:t xml:space="preserve"> Generic</w:t>
            </w:r>
          </w:p>
        </w:tc>
      </w:tr>
      <w:tr w:rsidR="007C6073" w:rsidRPr="007C6073" w14:paraId="42EDE6F6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AE882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EMTRIC/RILPI TAB TENOF DF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68636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b/>
                <w:bCs/>
                <w:color w:val="000000"/>
              </w:rPr>
              <w:t>ALL</w:t>
            </w:r>
            <w:r w:rsidRPr="007C6073">
              <w:rPr>
                <w:rFonts w:ascii="Verdana" w:hAnsi="Verdana" w:cs="Segoe UI"/>
                <w:color w:val="000000"/>
              </w:rPr>
              <w:t xml:space="preserve"> plans covered</w:t>
            </w:r>
          </w:p>
        </w:tc>
        <w:tc>
          <w:tcPr>
            <w:tcW w:w="6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A7AE4B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643A4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EFF 8/1/2025. </w:t>
            </w:r>
            <w:r w:rsidRPr="007C6073">
              <w:rPr>
                <w:rFonts w:ascii="Verdana" w:hAnsi="Verdana" w:cs="Segoe UI"/>
                <w:color w:val="002060"/>
              </w:rPr>
              <w:t>generic COMPLERA</w:t>
            </w:r>
          </w:p>
        </w:tc>
      </w:tr>
      <w:tr w:rsidR="007C6073" w:rsidRPr="007C6073" w14:paraId="7B99DBEE" w14:textId="77777777" w:rsidTr="007C6073">
        <w:trPr>
          <w:trHeight w:val="60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C232ED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EDURANT PED TAB 2.5MG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8737C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b/>
                <w:bCs/>
                <w:color w:val="000000"/>
              </w:rPr>
              <w:t>ALL</w:t>
            </w:r>
            <w:r w:rsidRPr="007C6073">
              <w:rPr>
                <w:rFonts w:ascii="Verdana" w:hAnsi="Verdana" w:cs="Segoe UI"/>
                <w:color w:val="000000"/>
              </w:rPr>
              <w:t xml:space="preserve"> plans covered</w:t>
            </w:r>
          </w:p>
        </w:tc>
        <w:tc>
          <w:tcPr>
            <w:tcW w:w="6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3172A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C8C29" w14:textId="77777777" w:rsidR="007C6073" w:rsidRPr="007C6073" w:rsidRDefault="007C6073" w:rsidP="007C6073">
            <w:pPr>
              <w:rPr>
                <w:rFonts w:ascii="Verdana" w:hAnsi="Verdana" w:cs="Segoe UI"/>
              </w:rPr>
            </w:pPr>
            <w:r w:rsidRPr="007C6073">
              <w:rPr>
                <w:rFonts w:ascii="Verdana" w:hAnsi="Verdana" w:cs="Segoe UI"/>
              </w:rPr>
              <w:t xml:space="preserve">EFF 8/1/2025. </w:t>
            </w:r>
            <w:r w:rsidRPr="007C6073">
              <w:rPr>
                <w:rFonts w:ascii="Verdana" w:hAnsi="Verdana" w:cs="Segoe UI"/>
                <w:color w:val="002060"/>
              </w:rPr>
              <w:t xml:space="preserve">PC Brand </w:t>
            </w:r>
          </w:p>
        </w:tc>
      </w:tr>
      <w:tr w:rsidR="007C6073" w:rsidRPr="007C6073" w14:paraId="3C3253F6" w14:textId="77777777" w:rsidTr="007C6073">
        <w:trPr>
          <w:trHeight w:val="69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72DE6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ELEPSIA XR TAB 1000 </w:t>
            </w:r>
            <w:r w:rsidRPr="007C6073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7C6073">
              <w:rPr>
                <w:rFonts w:ascii="Verdana" w:hAnsi="Verdana" w:cs="Segoe UI"/>
                <w:color w:val="000000"/>
              </w:rPr>
              <w:t xml:space="preserve">1500 MG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8B4E2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02442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BCFDF" w14:textId="77777777" w:rsidR="007C6073" w:rsidRPr="007C6073" w:rsidRDefault="007C6073" w:rsidP="007C6073">
            <w:pPr>
              <w:rPr>
                <w:rFonts w:ascii="Verdana" w:hAnsi="Verdana" w:cs="Segoe UI"/>
              </w:rPr>
            </w:pPr>
            <w:r w:rsidRPr="007C6073">
              <w:rPr>
                <w:rFonts w:ascii="Verdana" w:hAnsi="Verdana" w:cs="Segoe UI"/>
              </w:rPr>
              <w:t xml:space="preserve">EFF 8/1/2025. </w:t>
            </w:r>
            <w:r w:rsidRPr="007C6073">
              <w:rPr>
                <w:rFonts w:ascii="Verdana" w:hAnsi="Verdana" w:cs="Segoe UI"/>
                <w:color w:val="002060"/>
              </w:rPr>
              <w:t xml:space="preserve">PC Brand </w:t>
            </w:r>
          </w:p>
        </w:tc>
      </w:tr>
      <w:tr w:rsidR="007C6073" w:rsidRPr="007C6073" w14:paraId="5D7AA56B" w14:textId="77777777" w:rsidTr="007C6073">
        <w:trPr>
          <w:trHeight w:val="57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BD5D0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CEFAZOL/DEX SOL 3GM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67769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FD1E2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3A3AC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</w:t>
            </w:r>
          </w:p>
        </w:tc>
      </w:tr>
      <w:tr w:rsidR="007C6073" w:rsidRPr="007C6073" w14:paraId="31963128" w14:textId="77777777" w:rsidTr="007C6073">
        <w:trPr>
          <w:trHeight w:val="64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8F2F5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EPINEPHRINE INJ </w:t>
            </w:r>
            <w:r w:rsidRPr="007C6073">
              <w:rPr>
                <w:rFonts w:ascii="Verdana" w:hAnsi="Verdana" w:cs="Segoe UI"/>
                <w:b/>
                <w:bCs/>
                <w:color w:val="000000"/>
              </w:rPr>
              <w:t xml:space="preserve">30/30ML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D68DC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CA12D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032B5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</w:t>
            </w:r>
          </w:p>
        </w:tc>
      </w:tr>
      <w:tr w:rsidR="007C6073" w:rsidRPr="007C6073" w14:paraId="011BD6CB" w14:textId="77777777" w:rsidTr="007C6073">
        <w:trPr>
          <w:trHeight w:val="75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8987B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EPINEPHRINE INJ 10/10ML</w:t>
            </w:r>
            <w:r w:rsidRPr="007C6073">
              <w:rPr>
                <w:rFonts w:ascii="Verdana" w:hAnsi="Verdana" w:cs="Segoe UI"/>
                <w:b/>
                <w:bCs/>
                <w:color w:val="000000"/>
              </w:rPr>
              <w:t xml:space="preserve"> &amp;</w:t>
            </w:r>
            <w:r w:rsidRPr="007C6073">
              <w:rPr>
                <w:rFonts w:ascii="Verdana" w:hAnsi="Verdana" w:cs="Segoe UI"/>
                <w:color w:val="000000"/>
              </w:rPr>
              <w:t xml:space="preserve"> 1MG/ML</w:t>
            </w:r>
            <w:r w:rsidRPr="007C6073">
              <w:rPr>
                <w:rFonts w:ascii="Verdana" w:hAnsi="Verdana" w:cs="Segoe UI"/>
                <w:b/>
                <w:bCs/>
                <w:color w:val="002060"/>
              </w:rPr>
              <w:t xml:space="preserve">(SAME GPI)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E956E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8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76245" w14:textId="77777777" w:rsidR="007C6073" w:rsidRPr="007C6073" w:rsidRDefault="007C6073" w:rsidP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1CB95" w14:textId="77777777" w:rsidR="007C6073" w:rsidRPr="007C6073" w:rsidRDefault="007C6073" w:rsidP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</w:t>
            </w:r>
            <w:r w:rsidRPr="007C6073">
              <w:rPr>
                <w:rFonts w:ascii="Verdana" w:hAnsi="Verdana" w:cs="Segoe UI"/>
                <w:color w:val="002060"/>
              </w:rPr>
              <w:t xml:space="preserve"> Generic</w:t>
            </w:r>
          </w:p>
        </w:tc>
      </w:tr>
      <w:tr w:rsidR="007C6073" w:rsidRPr="007C6073" w14:paraId="5104DEE3" w14:textId="77777777" w:rsidTr="007C6073">
        <w:trPr>
          <w:trHeight w:val="692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7CB58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AVMAPKI PAK FAKZYNJA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0DA45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b/>
                <w:bCs/>
                <w:color w:val="000000"/>
              </w:rPr>
              <w:t>ALL</w:t>
            </w:r>
            <w:r w:rsidRPr="007C6073">
              <w:rPr>
                <w:rFonts w:ascii="Verdana" w:hAnsi="Verdana" w:cs="Segoe UI"/>
                <w:color w:val="000000"/>
              </w:rPr>
              <w:t xml:space="preserve"> plans covered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240BE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QL, PA</w:t>
            </w:r>
            <w:r w:rsidRPr="007C6073">
              <w:rPr>
                <w:rFonts w:ascii="Verdana" w:hAnsi="Verdana" w:cs="Segoe UI"/>
              </w:rPr>
              <w:t>2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A6AED" w14:textId="77777777" w:rsidR="007C6073" w:rsidRPr="007C6073" w:rsidRDefault="007C6073">
            <w:pPr>
              <w:rPr>
                <w:rFonts w:ascii="Verdana" w:hAnsi="Verdana" w:cs="Segoe UI"/>
              </w:rPr>
            </w:pPr>
            <w:r w:rsidRPr="007C6073">
              <w:rPr>
                <w:rFonts w:ascii="Verdana" w:hAnsi="Verdana" w:cs="Segoe UI"/>
              </w:rPr>
              <w:t xml:space="preserve">EFF 8/1/2025. </w:t>
            </w:r>
            <w:r w:rsidRPr="007C6073">
              <w:rPr>
                <w:rFonts w:ascii="Verdana" w:hAnsi="Verdana" w:cs="Segoe UI"/>
                <w:color w:val="002060"/>
              </w:rPr>
              <w:t xml:space="preserve">PC Brand </w:t>
            </w:r>
            <w:r w:rsidRPr="007C6073">
              <w:rPr>
                <w:rFonts w:ascii="Verdana" w:hAnsi="Verdana" w:cs="Segoe UI"/>
              </w:rPr>
              <w:t>*chemo</w:t>
            </w:r>
          </w:p>
        </w:tc>
      </w:tr>
      <w:tr w:rsidR="007C6073" w:rsidRPr="007C6073" w14:paraId="22DBDD81" w14:textId="77777777" w:rsidTr="007C6073">
        <w:trPr>
          <w:trHeight w:val="78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E78DAC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HYDROCAINE CRE 3-0.5%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2C5D8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CB873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QL, 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CEA78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</w:t>
            </w:r>
          </w:p>
        </w:tc>
      </w:tr>
      <w:tr w:rsidR="007C6073" w:rsidRPr="007C6073" w14:paraId="19E51631" w14:textId="77777777" w:rsidTr="007C6073">
        <w:trPr>
          <w:trHeight w:val="75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D6485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VANRAFIA TAB 0.75MG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96272B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98932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QL, 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0FE35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</w:t>
            </w:r>
          </w:p>
        </w:tc>
      </w:tr>
      <w:tr w:rsidR="007C6073" w:rsidRPr="007C6073" w14:paraId="00742DDE" w14:textId="77777777" w:rsidTr="007C607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910E9A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RYKINDO   INJ 25</w:t>
            </w:r>
            <w:r w:rsidRPr="007C6073">
              <w:rPr>
                <w:rFonts w:ascii="Verdana" w:hAnsi="Verdana" w:cs="Segoe UI"/>
                <w:b/>
                <w:bCs/>
                <w:color w:val="000000"/>
              </w:rPr>
              <w:t xml:space="preserve"> &amp;</w:t>
            </w:r>
            <w:r w:rsidRPr="007C6073">
              <w:rPr>
                <w:rFonts w:ascii="Verdana" w:hAnsi="Verdana" w:cs="Segoe UI"/>
                <w:color w:val="000000"/>
              </w:rPr>
              <w:t xml:space="preserve">37.5 </w:t>
            </w:r>
            <w:r w:rsidRPr="007C6073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7C6073">
              <w:rPr>
                <w:rFonts w:ascii="Verdana" w:hAnsi="Verdana" w:cs="Segoe UI"/>
                <w:color w:val="000000"/>
              </w:rPr>
              <w:t xml:space="preserve">50MG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E9D148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E9EDB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QL, PA2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12063" w14:textId="77777777" w:rsidR="007C6073" w:rsidRPr="007C6073" w:rsidRDefault="007C6073">
            <w:pPr>
              <w:rPr>
                <w:rFonts w:ascii="Verdana" w:hAnsi="Verdana" w:cs="Segoe UI"/>
              </w:rPr>
            </w:pPr>
            <w:r w:rsidRPr="007C6073">
              <w:rPr>
                <w:rFonts w:ascii="Verdana" w:hAnsi="Verdana" w:cs="Segoe UI"/>
              </w:rPr>
              <w:t xml:space="preserve">EFF 8/1/2025. </w:t>
            </w:r>
            <w:r w:rsidRPr="007C6073">
              <w:rPr>
                <w:rFonts w:ascii="Verdana" w:hAnsi="Verdana" w:cs="Segoe UI"/>
                <w:color w:val="002060"/>
              </w:rPr>
              <w:t xml:space="preserve">PC Brand </w:t>
            </w:r>
          </w:p>
        </w:tc>
      </w:tr>
      <w:tr w:rsidR="007C6073" w:rsidRPr="007C6073" w14:paraId="3B0C9787" w14:textId="77777777" w:rsidTr="007C6073">
        <w:trPr>
          <w:trHeight w:val="69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03E19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EXENATIDE INJ 5MCG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AEB25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BDA44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QL, 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14BFA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EFF 8/1/2025. </w:t>
            </w:r>
            <w:r w:rsidRPr="007C6073">
              <w:rPr>
                <w:rFonts w:ascii="Verdana" w:hAnsi="Verdana" w:cs="Segoe UI"/>
                <w:color w:val="002060"/>
              </w:rPr>
              <w:t>generic BYETTA</w:t>
            </w:r>
          </w:p>
        </w:tc>
      </w:tr>
      <w:tr w:rsidR="007C6073" w:rsidRPr="007C6073" w14:paraId="5DD95591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1DEA7C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WYOST INJ 120/1.7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B98C16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b/>
                <w:bCs/>
                <w:color w:val="000000"/>
              </w:rPr>
              <w:t>ALL</w:t>
            </w:r>
            <w:r w:rsidRPr="007C6073">
              <w:rPr>
                <w:rFonts w:ascii="Verdana" w:hAnsi="Verdana" w:cs="Segoe UI"/>
                <w:color w:val="000000"/>
              </w:rPr>
              <w:t xml:space="preserve"> plans covered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FF757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PA2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0AC28" w14:textId="77777777" w:rsidR="007C6073" w:rsidRPr="007C6073" w:rsidRDefault="007C6073">
            <w:pPr>
              <w:rPr>
                <w:rFonts w:ascii="Verdana" w:hAnsi="Verdana" w:cs="Segoe UI"/>
              </w:rPr>
            </w:pPr>
            <w:r w:rsidRPr="007C6073">
              <w:rPr>
                <w:rFonts w:ascii="Verdana" w:hAnsi="Verdana" w:cs="Segoe UI"/>
              </w:rPr>
              <w:t xml:space="preserve">EFF 8/1/2025. </w:t>
            </w:r>
            <w:r w:rsidRPr="007C6073">
              <w:rPr>
                <w:rFonts w:ascii="Verdana" w:hAnsi="Verdana" w:cs="Segoe UI"/>
                <w:color w:val="002060"/>
              </w:rPr>
              <w:t xml:space="preserve">PC Brand </w:t>
            </w:r>
          </w:p>
        </w:tc>
      </w:tr>
      <w:tr w:rsidR="007C6073" w:rsidRPr="007C6073" w14:paraId="45C16D59" w14:textId="77777777" w:rsidTr="007C6073">
        <w:trPr>
          <w:trHeight w:val="57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4901D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EMRELIS INJ 20 </w:t>
            </w:r>
            <w:r w:rsidRPr="007C6073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7C6073">
              <w:rPr>
                <w:rFonts w:ascii="Verdana" w:hAnsi="Verdana" w:cs="Segoe UI"/>
                <w:color w:val="000000"/>
              </w:rPr>
              <w:t xml:space="preserve">100MG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098CB7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81CC7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PA2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4BF08" w14:textId="77777777" w:rsidR="007C6073" w:rsidRPr="007C6073" w:rsidRDefault="007C6073">
            <w:pPr>
              <w:rPr>
                <w:rFonts w:ascii="Verdana" w:hAnsi="Verdana" w:cs="Segoe UI"/>
              </w:rPr>
            </w:pPr>
            <w:r w:rsidRPr="007C6073">
              <w:rPr>
                <w:rFonts w:ascii="Verdana" w:hAnsi="Verdana" w:cs="Segoe UI"/>
              </w:rPr>
              <w:t xml:space="preserve">EFF 8/1/2025. </w:t>
            </w:r>
            <w:r w:rsidRPr="007C6073">
              <w:rPr>
                <w:rFonts w:ascii="Verdana" w:hAnsi="Verdana" w:cs="Segoe UI"/>
                <w:color w:val="002060"/>
              </w:rPr>
              <w:t xml:space="preserve">PC Brand </w:t>
            </w:r>
          </w:p>
        </w:tc>
      </w:tr>
      <w:tr w:rsidR="007C6073" w:rsidRPr="007C6073" w14:paraId="658A4FE5" w14:textId="77777777" w:rsidTr="007C6073">
        <w:trPr>
          <w:trHeight w:val="76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CC833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RYZNEUTA INJ 20MG/ML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91057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49BD7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B76D3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</w:t>
            </w:r>
          </w:p>
        </w:tc>
      </w:tr>
      <w:tr w:rsidR="007C6073" w:rsidRPr="007C6073" w14:paraId="5A6F8FF6" w14:textId="77777777" w:rsidTr="007C6073">
        <w:trPr>
          <w:trHeight w:val="69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FCD4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GLASSIA INJ (</w:t>
            </w:r>
            <w:r w:rsidRPr="007C6073">
              <w:rPr>
                <w:rFonts w:ascii="Verdana" w:hAnsi="Verdana" w:cs="Segoe UI"/>
                <w:b/>
                <w:bCs/>
                <w:color w:val="000000"/>
              </w:rPr>
              <w:t>2 GPIS)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B156D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1CA37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79518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</w:t>
            </w:r>
          </w:p>
        </w:tc>
      </w:tr>
      <w:tr w:rsidR="007C6073" w:rsidRPr="007C6073" w14:paraId="0E0A08F6" w14:textId="77777777" w:rsidTr="007C6073">
        <w:trPr>
          <w:trHeight w:val="61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2ACD5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CTEXLI TAB 250MG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D2066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0CBA8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1EDBC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 *gen CHENODAL already installed</w:t>
            </w:r>
          </w:p>
        </w:tc>
      </w:tr>
      <w:tr w:rsidR="007C6073" w:rsidRPr="007C6073" w14:paraId="2225201B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679AB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TOLVAPTAN PAKS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666B8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F7345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5CA0D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EFF 8/1/2025. </w:t>
            </w:r>
            <w:r w:rsidRPr="007C6073">
              <w:rPr>
                <w:rFonts w:ascii="Verdana" w:hAnsi="Verdana" w:cs="Segoe UI"/>
                <w:color w:val="002060"/>
              </w:rPr>
              <w:t>generic JYNARQUE</w:t>
            </w:r>
          </w:p>
        </w:tc>
      </w:tr>
      <w:tr w:rsidR="007C6073" w:rsidRPr="007C6073" w14:paraId="326995E4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9CB1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USTEKINUMAB-INJ TTWE (3Strengths)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F1129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22A16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QL-varies, 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55FD0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 *shares same GPI existing Brand Pyzchva with coverage differences</w:t>
            </w:r>
          </w:p>
        </w:tc>
      </w:tr>
      <w:tr w:rsidR="007C6073" w:rsidRPr="007C6073" w14:paraId="54C4C2E3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A811E4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USTEKINUMAB INJ 45/0.5ML (2GPS) &amp;130/26ML &amp;90MG/ML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304F0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12C00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QL-varies, 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1DA69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 *shares same GPI existing Brand Stelara with coverage differences</w:t>
            </w:r>
          </w:p>
        </w:tc>
      </w:tr>
      <w:tr w:rsidR="007C6073" w:rsidRPr="007C6073" w14:paraId="08847AAC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56904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USTEKIN-AEKN INJ 45/0.5ML &amp;90MG/ML</w:t>
            </w:r>
            <w:r w:rsidRPr="007C6073">
              <w:rPr>
                <w:rFonts w:ascii="Verdana" w:hAnsi="Verdana" w:cs="Segoe UI"/>
                <w:color w:val="000000"/>
              </w:rPr>
              <w:br/>
              <w:t>SELARSDI INJ 45/0.5ML &amp; 90MG/ML (same gpi)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A7D2C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0B5BB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QL-varies, 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8C257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</w:t>
            </w:r>
          </w:p>
        </w:tc>
      </w:tr>
      <w:tr w:rsidR="007C6073" w:rsidRPr="007C6073" w14:paraId="35CC1D0E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2BDA6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UMECLID/VILA INH 62.5-25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266BE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C4DE8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QL, 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590AE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 *shares same GPI existing Brand ANORO ELLIPT with coverage differences</w:t>
            </w:r>
          </w:p>
        </w:tc>
      </w:tr>
      <w:tr w:rsidR="007C6073" w:rsidRPr="007C6073" w14:paraId="0E1740C6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83849D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NILOTINIB CAP 150 &amp;200 &amp;50MG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375C5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9CE6C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QL-varies, PA2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0E67F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PC generic TASIGNA</w:t>
            </w:r>
          </w:p>
        </w:tc>
      </w:tr>
      <w:tr w:rsidR="007C6073" w:rsidRPr="007C6073" w14:paraId="098D9065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CACF8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PERAMPANEL TAB 2 &amp;4 &amp;6 &amp;8 &amp;0 &amp;12MG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4730C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E5BBD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QL-varies, PA2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24D55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PC generic YCOMPA</w:t>
            </w:r>
          </w:p>
        </w:tc>
      </w:tr>
      <w:tr w:rsidR="007C6073" w:rsidRPr="007C6073" w14:paraId="1D9D7C82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9365B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OTULFI INJ 45/0.5ML &amp; 90MG/ML &amp; 130/26ML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6F55D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F9C05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QL-varies, 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13E3D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</w:t>
            </w:r>
          </w:p>
        </w:tc>
      </w:tr>
      <w:tr w:rsidR="007C6073" w:rsidRPr="007C6073" w14:paraId="652D066F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E529B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VYKAT XR TAB 25MG &amp;75 &amp;150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3D3CF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17B52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QL-varies, 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4F1CD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Brand</w:t>
            </w:r>
          </w:p>
        </w:tc>
      </w:tr>
      <w:tr w:rsidR="007C6073" w:rsidRPr="007C6073" w14:paraId="5EE1ED21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CBCAD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ELTROMBOPAG POW 12.5 &amp;25MG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BEDEFC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D54D8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QL-varies, 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CC081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generic PROMACTA</w:t>
            </w:r>
          </w:p>
        </w:tc>
      </w:tr>
      <w:tr w:rsidR="007C6073" w:rsidRPr="007C6073" w14:paraId="21C6A49D" w14:textId="77777777" w:rsidTr="007C6073">
        <w:trPr>
          <w:trHeight w:val="525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2E3C8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 xml:space="preserve">ELTROMBOPAG TAB 12.5 &amp;25 &amp;50 &amp;75MG  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92C80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CF0DC" w14:textId="77777777" w:rsidR="007C6073" w:rsidRPr="007C6073" w:rsidRDefault="007C6073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QL-varies, PA</w:t>
            </w:r>
          </w:p>
        </w:tc>
        <w:tc>
          <w:tcPr>
            <w:tcW w:w="20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0F0E8" w14:textId="77777777" w:rsidR="007C6073" w:rsidRPr="007C6073" w:rsidRDefault="007C6073">
            <w:pPr>
              <w:rPr>
                <w:rFonts w:ascii="Verdana" w:hAnsi="Verdana" w:cs="Segoe UI"/>
                <w:color w:val="000000"/>
              </w:rPr>
            </w:pPr>
            <w:r w:rsidRPr="007C6073">
              <w:rPr>
                <w:rFonts w:ascii="Verdana" w:hAnsi="Verdana" w:cs="Segoe UI"/>
                <w:color w:val="000000"/>
              </w:rPr>
              <w:t>EFF 8/1/2025. generic PROMACTA</w:t>
            </w:r>
          </w:p>
        </w:tc>
      </w:tr>
    </w:tbl>
    <w:p w14:paraId="4644175F" w14:textId="77777777" w:rsidR="007C6073" w:rsidRPr="007C6073" w:rsidRDefault="007C6073" w:rsidP="007C6073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1F0A32E7" w14:textId="5F33A588" w:rsidR="007C6073" w:rsidRPr="007C6073" w:rsidRDefault="007C6073" w:rsidP="007C6073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7C607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539A3" w14:paraId="03291861" w14:textId="77777777" w:rsidTr="007C607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646952" w14:textId="61D3BABF" w:rsidR="000539A3" w:rsidRDefault="000539A3" w:rsidP="00CB3449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9" w:name="_Toc207992327"/>
            <w:r>
              <w:rPr>
                <w:rFonts w:ascii="Verdana" w:hAnsi="Verdana"/>
                <w:i w:val="0"/>
                <w:iCs w:val="0"/>
              </w:rPr>
              <w:t>7/1/2025 – 7/31/2025</w:t>
            </w:r>
            <w:bookmarkEnd w:id="39"/>
          </w:p>
        </w:tc>
      </w:tr>
    </w:tbl>
    <w:p w14:paraId="0F1DFC4A" w14:textId="77777777" w:rsidR="000539A3" w:rsidRPr="000539A3" w:rsidRDefault="000539A3" w:rsidP="003250B6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58C75431" w14:textId="6FB1F37C" w:rsidR="000539A3" w:rsidRPr="000539A3" w:rsidRDefault="000539A3" w:rsidP="000539A3">
      <w:pPr>
        <w:tabs>
          <w:tab w:val="left" w:pos="279"/>
        </w:tabs>
        <w:spacing w:before="120" w:after="120"/>
        <w:rPr>
          <w:rFonts w:ascii="Verdana" w:hAnsi="Verdana"/>
        </w:rPr>
      </w:pPr>
      <w:r w:rsidRPr="000539A3">
        <w:rPr>
          <w:rFonts w:ascii="Verdana" w:hAnsi="Verdana"/>
        </w:rPr>
        <w:t>The following updates apply to</w:t>
      </w:r>
      <w:r w:rsidRPr="000539A3">
        <w:rPr>
          <w:rFonts w:ascii="Verdana" w:hAnsi="Verdana"/>
          <w:b/>
        </w:rPr>
        <w:t xml:space="preserve"> </w:t>
      </w:r>
      <w:r w:rsidRPr="000539A3">
        <w:rPr>
          <w:rFonts w:ascii="Verdana" w:hAnsi="Verdana"/>
          <w:b/>
          <w:bCs/>
          <w:u w:val="single"/>
        </w:rPr>
        <w:t>Medicare Part-D Formulary ONLY</w:t>
      </w:r>
      <w:r w:rsidRPr="000539A3">
        <w:rPr>
          <w:rFonts w:ascii="Verdana" w:hAnsi="Verdana"/>
        </w:rPr>
        <w:t xml:space="preserve">. </w:t>
      </w:r>
    </w:p>
    <w:p w14:paraId="71F5C872" w14:textId="2E517AE0" w:rsidR="000539A3" w:rsidRDefault="000539A3" w:rsidP="000539A3">
      <w:pPr>
        <w:tabs>
          <w:tab w:val="left" w:pos="279"/>
        </w:tabs>
        <w:spacing w:before="120" w:after="120"/>
        <w:rPr>
          <w:rFonts w:ascii="Verdana" w:hAnsi="Verdana"/>
        </w:rPr>
      </w:pPr>
      <w:r w:rsidRPr="000539A3">
        <w:rPr>
          <w:rFonts w:ascii="Verdana" w:hAnsi="Verdana"/>
          <w:b/>
          <w:bCs/>
        </w:rPr>
        <w:t>2025 Plans:</w:t>
      </w:r>
      <w:r w:rsidRPr="000539A3">
        <w:rPr>
          <w:rFonts w:ascii="Verdana" w:hAnsi="Verdana"/>
        </w:rPr>
        <w:t xml:space="preserve"> PDP- A1, A2; MAPD- B1, B2, B2 CSNP; EGWP Commingled- A1, B2; EGWP NON-Commingled- A1, B2, Open2; Strategic Saver Plus (SSP); State of CT, FEHBP, GEHA</w:t>
      </w:r>
      <w:r>
        <w:rPr>
          <w:rFonts w:ascii="Verdana" w:hAnsi="Verdana"/>
        </w:rPr>
        <w:t>.</w:t>
      </w:r>
    </w:p>
    <w:p w14:paraId="6712F8DA" w14:textId="77777777" w:rsidR="000539A3" w:rsidRPr="000539A3" w:rsidRDefault="000539A3" w:rsidP="000539A3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80"/>
        <w:gridCol w:w="1087"/>
        <w:gridCol w:w="1597"/>
        <w:gridCol w:w="8686"/>
      </w:tblGrid>
      <w:tr w:rsidR="000539A3" w:rsidRPr="000539A3" w14:paraId="5687E171" w14:textId="77777777" w:rsidTr="000539A3">
        <w:trPr>
          <w:trHeight w:val="735"/>
        </w:trPr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D17A5C9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539A3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F401146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539A3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27E36AA5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539A3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1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7F08F7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539A3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0539A3" w:rsidRPr="000539A3" w14:paraId="3DFA4E5D" w14:textId="77777777" w:rsidTr="000539A3">
        <w:trPr>
          <w:trHeight w:val="782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0939A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FULVICIN P/G TAB 165MG</w:t>
            </w:r>
            <w:r w:rsidRPr="000539A3">
              <w:rPr>
                <w:rFonts w:ascii="Verdana" w:hAnsi="Verdana"/>
              </w:rPr>
              <w:br/>
              <w:t>GRISEOFULVIN TAB ULTR 165</w:t>
            </w:r>
            <w:r w:rsidRPr="000539A3">
              <w:rPr>
                <w:rFonts w:ascii="Verdana" w:hAnsi="Verdana"/>
              </w:rPr>
              <w:br/>
            </w:r>
            <w:r w:rsidRPr="000539A3">
              <w:rPr>
                <w:rFonts w:ascii="Verdana" w:hAnsi="Verdana"/>
                <w:b/>
                <w:bCs/>
              </w:rPr>
              <w:t>(same GPI)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B55D6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8B2E2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PA, QL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34E29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539A3">
              <w:rPr>
                <w:rFonts w:ascii="Verdana" w:hAnsi="Verdana"/>
              </w:rPr>
              <w:t>EFF 7/1/2025</w:t>
            </w:r>
            <w:r w:rsidRPr="000539A3">
              <w:rPr>
                <w:rFonts w:ascii="Verdana" w:hAnsi="Verdana"/>
                <w:b/>
                <w:bCs/>
              </w:rPr>
              <w:t xml:space="preserve">. </w:t>
            </w:r>
            <w:r w:rsidRPr="000539A3">
              <w:rPr>
                <w:rFonts w:ascii="Verdana" w:hAnsi="Verdana"/>
              </w:rPr>
              <w:t>generics (SAME GPI)</w:t>
            </w:r>
          </w:p>
        </w:tc>
      </w:tr>
      <w:tr w:rsidR="000539A3" w:rsidRPr="000539A3" w14:paraId="5E2A4001" w14:textId="77777777" w:rsidTr="000539A3">
        <w:trPr>
          <w:trHeight w:val="512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D2CF6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EXENATIDE INJ 10MCG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2B7C8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1220A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PA, QL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39DD1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generic BYETTA</w:t>
            </w:r>
          </w:p>
        </w:tc>
      </w:tr>
      <w:tr w:rsidR="000539A3" w:rsidRPr="000539A3" w14:paraId="1651F26D" w14:textId="77777777" w:rsidTr="000539A3">
        <w:trPr>
          <w:trHeight w:val="512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E6417B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LIDOCAINE GEL 2% JELLY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ABA5D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C61D8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PA, QL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2701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generic</w:t>
            </w:r>
          </w:p>
        </w:tc>
      </w:tr>
      <w:tr w:rsidR="000539A3" w:rsidRPr="000539A3" w14:paraId="747F2225" w14:textId="77777777" w:rsidTr="000539A3">
        <w:trPr>
          <w:trHeight w:val="53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E068E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PYZCHIVA INJ 45/0.5ML </w:t>
            </w:r>
            <w:r w:rsidRPr="000539A3">
              <w:rPr>
                <w:rFonts w:ascii="Verdana" w:hAnsi="Verdana"/>
                <w:b/>
                <w:bCs/>
              </w:rPr>
              <w:t xml:space="preserve">&amp; </w:t>
            </w:r>
            <w:r w:rsidRPr="000539A3">
              <w:rPr>
                <w:rFonts w:ascii="Verdana" w:hAnsi="Verdana"/>
              </w:rPr>
              <w:t xml:space="preserve">130/25ML </w:t>
            </w:r>
            <w:r w:rsidRPr="000539A3">
              <w:rPr>
                <w:rFonts w:ascii="Verdana" w:hAnsi="Verdana"/>
                <w:b/>
                <w:bCs/>
              </w:rPr>
              <w:t>&amp;</w:t>
            </w:r>
            <w:r w:rsidRPr="000539A3">
              <w:rPr>
                <w:rFonts w:ascii="Verdana" w:hAnsi="Verdana"/>
              </w:rPr>
              <w:t>90MG/ML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DE4FF3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  <w:b/>
                <w:bCs/>
              </w:rPr>
              <w:t>ALL</w:t>
            </w:r>
            <w:r w:rsidRPr="000539A3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DF95E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PA, QL-varies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447B1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:rsidRPr="000539A3" w14:paraId="27E698F8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DE545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YESINTEK INJ 45/0.5ML </w:t>
            </w:r>
            <w:r w:rsidRPr="000539A3">
              <w:rPr>
                <w:rFonts w:ascii="Verdana" w:hAnsi="Verdana"/>
                <w:b/>
                <w:bCs/>
              </w:rPr>
              <w:t>(2GPIS) &amp;</w:t>
            </w:r>
            <w:r w:rsidRPr="000539A3">
              <w:rPr>
                <w:rFonts w:ascii="Verdana" w:hAnsi="Verdana"/>
              </w:rPr>
              <w:t xml:space="preserve"> 90MG/ML </w:t>
            </w:r>
            <w:r w:rsidRPr="000539A3">
              <w:rPr>
                <w:rFonts w:ascii="Verdana" w:hAnsi="Verdana"/>
                <w:b/>
                <w:bCs/>
              </w:rPr>
              <w:t xml:space="preserve">&amp; </w:t>
            </w:r>
            <w:r w:rsidRPr="000539A3">
              <w:rPr>
                <w:rFonts w:ascii="Verdana" w:hAnsi="Verdana"/>
              </w:rPr>
              <w:t>130/26ML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15D68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  <w:b/>
                <w:bCs/>
              </w:rPr>
              <w:t>ALL</w:t>
            </w:r>
            <w:r w:rsidRPr="000539A3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95AB7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PA, QL-varies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9E296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:rsidRPr="000539A3" w14:paraId="04C73B77" w14:textId="77777777" w:rsidTr="000539A3">
        <w:trPr>
          <w:trHeight w:val="44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71AF7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STEQEYMA INJ 45/0.5ML </w:t>
            </w:r>
            <w:r w:rsidRPr="000539A3">
              <w:rPr>
                <w:rFonts w:ascii="Verdana" w:hAnsi="Verdana"/>
                <w:b/>
                <w:bCs/>
              </w:rPr>
              <w:t>&amp;</w:t>
            </w:r>
            <w:r w:rsidRPr="000539A3">
              <w:rPr>
                <w:rFonts w:ascii="Verdana" w:hAnsi="Verdana"/>
              </w:rPr>
              <w:t xml:space="preserve"> 90MG/ML </w:t>
            </w:r>
            <w:r w:rsidRPr="000539A3">
              <w:rPr>
                <w:rFonts w:ascii="Verdana" w:hAnsi="Verdana"/>
                <w:b/>
                <w:bCs/>
              </w:rPr>
              <w:t>&amp;</w:t>
            </w:r>
            <w:r w:rsidRPr="000539A3">
              <w:rPr>
                <w:rFonts w:ascii="Verdana" w:hAnsi="Verdana"/>
              </w:rPr>
              <w:t>130/26ML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24A66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D0EA2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PA, QL-varies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7460E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:rsidRPr="000539A3" w14:paraId="5B7A0F31" w14:textId="77777777" w:rsidTr="000539A3">
        <w:trPr>
          <w:trHeight w:val="72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0F66E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WEZLANA INJ 45/0.5ML </w:t>
            </w:r>
            <w:r w:rsidRPr="000539A3">
              <w:rPr>
                <w:rFonts w:ascii="Verdana" w:hAnsi="Verdana"/>
                <w:b/>
                <w:bCs/>
              </w:rPr>
              <w:t xml:space="preserve">(2GPIS) &amp; </w:t>
            </w:r>
            <w:r w:rsidRPr="000539A3">
              <w:rPr>
                <w:rFonts w:ascii="Verdana" w:hAnsi="Verdana"/>
              </w:rPr>
              <w:t>90MG/ML</w:t>
            </w:r>
            <w:r w:rsidRPr="000539A3">
              <w:rPr>
                <w:rFonts w:ascii="Verdana" w:hAnsi="Verdana"/>
                <w:b/>
                <w:bCs/>
              </w:rPr>
              <w:t xml:space="preserve"> &amp; </w:t>
            </w:r>
            <w:r w:rsidRPr="000539A3">
              <w:rPr>
                <w:rFonts w:ascii="Verdana" w:hAnsi="Verdana"/>
              </w:rPr>
              <w:t>130/26ML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ACEA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5A2D9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PA, QL-varies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526B1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:rsidRPr="000539A3" w14:paraId="7AD92C1F" w14:textId="77777777" w:rsidTr="000539A3">
        <w:trPr>
          <w:trHeight w:val="512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5C229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JOURNAVX TAB 50MG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6864C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ADE8F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PA, QL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902B1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:rsidRPr="000539A3" w14:paraId="4815E357" w14:textId="77777777" w:rsidTr="000539A3">
        <w:trPr>
          <w:trHeight w:val="512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E89C9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LIVMARLI TAB 10 </w:t>
            </w:r>
            <w:r w:rsidRPr="000539A3">
              <w:rPr>
                <w:rFonts w:ascii="Verdana" w:hAnsi="Verdana"/>
                <w:b/>
                <w:bCs/>
              </w:rPr>
              <w:t>&amp;</w:t>
            </w:r>
            <w:r w:rsidRPr="000539A3">
              <w:rPr>
                <w:rFonts w:ascii="Verdana" w:hAnsi="Verdana"/>
              </w:rPr>
              <w:t xml:space="preserve">15 </w:t>
            </w:r>
            <w:r w:rsidRPr="000539A3">
              <w:rPr>
                <w:rFonts w:ascii="Verdana" w:hAnsi="Verdana"/>
                <w:b/>
                <w:bCs/>
              </w:rPr>
              <w:t>&amp;</w:t>
            </w:r>
            <w:r w:rsidRPr="000539A3">
              <w:rPr>
                <w:rFonts w:ascii="Verdana" w:hAnsi="Verdana"/>
              </w:rPr>
              <w:t xml:space="preserve">20 </w:t>
            </w:r>
            <w:r w:rsidRPr="000539A3">
              <w:rPr>
                <w:rFonts w:ascii="Verdana" w:hAnsi="Verdana"/>
                <w:b/>
                <w:bCs/>
              </w:rPr>
              <w:t>&amp;</w:t>
            </w:r>
            <w:r w:rsidRPr="000539A3">
              <w:rPr>
                <w:rFonts w:ascii="Verdana" w:hAnsi="Verdana"/>
              </w:rPr>
              <w:t xml:space="preserve">30MG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78CCD9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758CE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PA, QL-varies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6A49D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:rsidRPr="000539A3" w14:paraId="5C50C003" w14:textId="77777777" w:rsidTr="000539A3">
        <w:trPr>
          <w:trHeight w:val="602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F655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MIRCERA INJ 100 </w:t>
            </w:r>
            <w:r w:rsidRPr="000539A3">
              <w:rPr>
                <w:rFonts w:ascii="Verdana" w:hAnsi="Verdana"/>
                <w:b/>
                <w:bCs/>
              </w:rPr>
              <w:t>&amp;</w:t>
            </w:r>
            <w:r w:rsidRPr="000539A3">
              <w:rPr>
                <w:rFonts w:ascii="Verdana" w:hAnsi="Verdana"/>
              </w:rPr>
              <w:t xml:space="preserve">150 </w:t>
            </w:r>
            <w:r w:rsidRPr="000539A3">
              <w:rPr>
                <w:rFonts w:ascii="Verdana" w:hAnsi="Verdana"/>
                <w:b/>
                <w:bCs/>
              </w:rPr>
              <w:t>&amp;</w:t>
            </w:r>
            <w:r w:rsidRPr="000539A3">
              <w:rPr>
                <w:rFonts w:ascii="Verdana" w:hAnsi="Verdana"/>
              </w:rPr>
              <w:t xml:space="preserve">200 </w:t>
            </w:r>
            <w:r w:rsidRPr="000539A3">
              <w:rPr>
                <w:rFonts w:ascii="Verdana" w:hAnsi="Verdana"/>
                <w:b/>
                <w:bCs/>
              </w:rPr>
              <w:t>&amp;</w:t>
            </w:r>
            <w:r w:rsidRPr="000539A3">
              <w:rPr>
                <w:rFonts w:ascii="Verdana" w:hAnsi="Verdana"/>
              </w:rPr>
              <w:t xml:space="preserve">30 </w:t>
            </w:r>
            <w:r w:rsidRPr="000539A3">
              <w:rPr>
                <w:rFonts w:ascii="Verdana" w:hAnsi="Verdana"/>
                <w:b/>
                <w:bCs/>
              </w:rPr>
              <w:t>&amp;</w:t>
            </w:r>
            <w:r w:rsidRPr="000539A3">
              <w:rPr>
                <w:rFonts w:ascii="Verdana" w:hAnsi="Verdana"/>
              </w:rPr>
              <w:t xml:space="preserve">50 </w:t>
            </w:r>
            <w:r w:rsidRPr="000539A3">
              <w:rPr>
                <w:rFonts w:ascii="Verdana" w:hAnsi="Verdana"/>
                <w:b/>
                <w:bCs/>
              </w:rPr>
              <w:t>&amp;</w:t>
            </w:r>
            <w:r w:rsidRPr="000539A3">
              <w:rPr>
                <w:rFonts w:ascii="Verdana" w:hAnsi="Verdana"/>
              </w:rPr>
              <w:t xml:space="preserve">75MCG </w:t>
            </w:r>
            <w:r w:rsidRPr="000539A3">
              <w:rPr>
                <w:rFonts w:ascii="Verdana" w:hAnsi="Verdana"/>
                <w:b/>
                <w:bCs/>
              </w:rPr>
              <w:t>&amp;</w:t>
            </w:r>
            <w:r w:rsidRPr="000539A3">
              <w:rPr>
                <w:rFonts w:ascii="Verdana" w:hAnsi="Verdana"/>
              </w:rPr>
              <w:t xml:space="preserve">120MCG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E6655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8B487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PA, QL-varies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27D61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:rsidRPr="000539A3" w14:paraId="6B4F7F95" w14:textId="77777777" w:rsidTr="000539A3">
        <w:trPr>
          <w:trHeight w:val="422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E321C3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OMVOH INJ 100/200 (</w:t>
            </w:r>
            <w:r w:rsidRPr="000539A3">
              <w:rPr>
                <w:rFonts w:ascii="Verdana" w:hAnsi="Verdana"/>
                <w:b/>
                <w:bCs/>
              </w:rPr>
              <w:t>2 GPIS)</w:t>
            </w:r>
            <w:r w:rsidRPr="000539A3">
              <w:rPr>
                <w:rFonts w:ascii="Verdana" w:hAnsi="Verdana"/>
              </w:rPr>
              <w:t xml:space="preserve">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2F42E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E6758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PA, QL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F849E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:rsidRPr="000539A3" w14:paraId="3C13010D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E5D54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VYVGART INJ </w:t>
            </w:r>
            <w:r w:rsidRPr="000539A3">
              <w:rPr>
                <w:rFonts w:ascii="Verdana" w:hAnsi="Verdana"/>
                <w:b/>
                <w:bCs/>
              </w:rPr>
              <w:t xml:space="preserve">HYTRULO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AF566D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3778E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PA, QL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E41E6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14:paraId="1856EDE8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93807C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ESLICARBAZEP TAB 200 &amp;400 &amp;600 &amp;800MG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5067D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6C367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QL-varies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2FFAB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PC generic APTIOM</w:t>
            </w:r>
          </w:p>
        </w:tc>
      </w:tr>
      <w:tr w:rsidR="000539A3" w14:paraId="699E4B80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F1AC41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TEZRULY SOL 1MG/ML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A24B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E3D12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QL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999CD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14:paraId="54C6B844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C35B6B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NEFFY SPR 1MG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7039D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2A608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QL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84E76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14:paraId="2421DB71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7F9C5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JALYN CAP 0.5-0.4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5D813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F451E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QL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B5F4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14:paraId="7341D613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EC3293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MORPHINE SUL INJ 2MG/ML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D17E8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most plans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AE558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PA-BvsD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D0E13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generic</w:t>
            </w:r>
          </w:p>
        </w:tc>
      </w:tr>
      <w:tr w:rsidR="000539A3" w14:paraId="70DA01D2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E9BC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METRONIDAZOL TAB 125MG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9F08A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DA52B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61D98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generic</w:t>
            </w:r>
          </w:p>
        </w:tc>
      </w:tr>
      <w:tr w:rsidR="000539A3" w14:paraId="067A4A3B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4B891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INZIRQO SUS 10MG/ML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9867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768F3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2328E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14:paraId="16A9A66A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E6857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XROMI SOL 100MG/ML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5A035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FD97D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747C9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14:paraId="5AE72172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1F36C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VYLOY INJ 300MG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43195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ECF36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PA2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0194B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PC Brand</w:t>
            </w:r>
          </w:p>
        </w:tc>
      </w:tr>
      <w:tr w:rsidR="000539A3" w14:paraId="1C413A8D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AEC07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LUTRATE DEPO INJ 22.5MG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DABAD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FCB5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PA2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79022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PC Brand *note: shares GPI with existing brand LEUPROLIDE with coverage difference</w:t>
            </w:r>
          </w:p>
        </w:tc>
      </w:tr>
      <w:tr w:rsidR="000539A3" w14:paraId="07F18FEA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FF0AB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PAXLOVID PAK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70818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ALL plans covered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4D9DF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QL-OVER TIME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7401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5/5/2025. Brand</w:t>
            </w:r>
          </w:p>
        </w:tc>
      </w:tr>
      <w:tr w:rsidR="000539A3" w14:paraId="2AE1F7FF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D4B74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SUNLENCA TAB 300MG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46267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ALL plans covered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FEB46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N/A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1BECF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PC Brand (new GPI)</w:t>
            </w:r>
          </w:p>
        </w:tc>
      </w:tr>
      <w:tr w:rsidR="000539A3" w14:paraId="388C7698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F3C196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 xml:space="preserve">BISOPROL FUM TAB 2.5MG 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66A1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ALL plans covered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FC819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N/A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C2A38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generic Strength</w:t>
            </w:r>
          </w:p>
        </w:tc>
      </w:tr>
      <w:tr w:rsidR="000539A3" w14:paraId="2FA81A62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E6D4C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HEMICLOR TAB 12.5MG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3F2C5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55AA3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N/A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30EB6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</w:t>
            </w:r>
          </w:p>
        </w:tc>
      </w:tr>
      <w:tr w:rsidR="000539A3" w14:paraId="523BA740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8F944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TEPYLUTE INJ 15/1.5ML &amp; 100/10ML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F9378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966C4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N/A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856ED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PC Brand</w:t>
            </w:r>
          </w:p>
        </w:tc>
      </w:tr>
      <w:tr w:rsidR="000539A3" w14:paraId="6683E8EF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8C2455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TICAGRELOR TAB 60 &amp;90MG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AA1CC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ALL plans covered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E15E8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N/A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B366E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generic BRILINTA</w:t>
            </w:r>
          </w:p>
        </w:tc>
      </w:tr>
      <w:tr w:rsidR="000539A3" w14:paraId="6CF9505A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C03E5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VIMKUNYA INJ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E57B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ALL plans covered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6B935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N/A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BD78F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Brand Vaccine</w:t>
            </w:r>
          </w:p>
        </w:tc>
      </w:tr>
      <w:tr w:rsidR="000539A3" w14:paraId="41D07707" w14:textId="77777777" w:rsidTr="000539A3">
        <w:trPr>
          <w:trHeight w:val="660"/>
        </w:trPr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338C90DF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SUNLENCA TAB 300MG (2GPIS)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329E7E60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 ALL plans covered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0562E7AB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N/A</w:t>
            </w:r>
          </w:p>
        </w:tc>
        <w:tc>
          <w:tcPr>
            <w:tcW w:w="1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3E5E46D7" w14:textId="77777777" w:rsidR="000539A3" w:rsidRPr="000539A3" w:rsidRDefault="000539A3" w:rsidP="000539A3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539A3">
              <w:rPr>
                <w:rFonts w:ascii="Verdana" w:hAnsi="Verdana"/>
              </w:rPr>
              <w:t>EFF 7/1/2025. PC Brand MODIFICATION REMOVE QL *see new GPI above</w:t>
            </w:r>
          </w:p>
        </w:tc>
      </w:tr>
    </w:tbl>
    <w:p w14:paraId="47D24FA6" w14:textId="77777777" w:rsidR="000539A3" w:rsidRDefault="000539A3" w:rsidP="003250B6">
      <w:pPr>
        <w:tabs>
          <w:tab w:val="left" w:pos="279"/>
        </w:tabs>
        <w:spacing w:before="120" w:after="120"/>
      </w:pPr>
    </w:p>
    <w:p w14:paraId="4ADA1CD9" w14:textId="77777777" w:rsidR="000539A3" w:rsidRDefault="000539A3" w:rsidP="003250B6">
      <w:pPr>
        <w:tabs>
          <w:tab w:val="left" w:pos="279"/>
        </w:tabs>
        <w:spacing w:before="120" w:after="120"/>
      </w:pPr>
    </w:p>
    <w:p w14:paraId="63C5BA1B" w14:textId="77777777" w:rsidR="000539A3" w:rsidRDefault="000539A3" w:rsidP="003250B6">
      <w:pPr>
        <w:tabs>
          <w:tab w:val="left" w:pos="279"/>
        </w:tabs>
        <w:spacing w:before="120" w:after="120"/>
      </w:pPr>
    </w:p>
    <w:p w14:paraId="0A7E79F8" w14:textId="77777777" w:rsidR="000539A3" w:rsidRDefault="000539A3" w:rsidP="003250B6">
      <w:pPr>
        <w:tabs>
          <w:tab w:val="left" w:pos="279"/>
        </w:tabs>
        <w:spacing w:before="120" w:after="120"/>
      </w:pPr>
    </w:p>
    <w:p w14:paraId="51E16E90" w14:textId="392497F8" w:rsidR="00775566" w:rsidRPr="000539A3" w:rsidRDefault="000539A3" w:rsidP="000539A3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0539A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75566" w14:paraId="7E681EAB" w14:textId="77777777" w:rsidTr="000539A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22857F" w14:textId="762DCF8F" w:rsidR="00775566" w:rsidRDefault="00775566" w:rsidP="0047199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0" w:name="_Toc207992328"/>
            <w:r>
              <w:rPr>
                <w:rFonts w:ascii="Verdana" w:hAnsi="Verdana"/>
                <w:i w:val="0"/>
                <w:iCs w:val="0"/>
              </w:rPr>
              <w:t>6/1/2025 – 6/30/2025</w:t>
            </w:r>
            <w:bookmarkEnd w:id="40"/>
          </w:p>
        </w:tc>
      </w:tr>
    </w:tbl>
    <w:p w14:paraId="7010673A" w14:textId="77777777" w:rsidR="00775566" w:rsidRDefault="00775566" w:rsidP="003250B6">
      <w:pPr>
        <w:tabs>
          <w:tab w:val="left" w:pos="279"/>
        </w:tabs>
        <w:spacing w:before="120" w:after="120"/>
      </w:pPr>
    </w:p>
    <w:p w14:paraId="614C9E51" w14:textId="52AED0F7" w:rsidR="00775566" w:rsidRPr="00775566" w:rsidRDefault="00775566" w:rsidP="00775566">
      <w:pPr>
        <w:tabs>
          <w:tab w:val="left" w:pos="279"/>
        </w:tabs>
        <w:spacing w:before="120" w:after="120"/>
        <w:rPr>
          <w:rFonts w:ascii="Verdana" w:hAnsi="Verdana"/>
        </w:rPr>
      </w:pPr>
      <w:r w:rsidRPr="00775566">
        <w:rPr>
          <w:rFonts w:ascii="Verdana" w:hAnsi="Verdana"/>
        </w:rPr>
        <w:t>The following updates apply to</w:t>
      </w:r>
      <w:r w:rsidRPr="00775566">
        <w:rPr>
          <w:rFonts w:ascii="Verdana" w:hAnsi="Verdana"/>
          <w:b/>
        </w:rPr>
        <w:t xml:space="preserve"> </w:t>
      </w:r>
      <w:r w:rsidRPr="00775566">
        <w:rPr>
          <w:rFonts w:ascii="Verdana" w:hAnsi="Verdana"/>
          <w:b/>
          <w:bCs/>
          <w:u w:val="single"/>
        </w:rPr>
        <w:t>Medicare Part-D Formulary ONLY</w:t>
      </w:r>
      <w:r w:rsidRPr="00775566">
        <w:rPr>
          <w:rFonts w:ascii="Verdana" w:hAnsi="Verdana"/>
        </w:rPr>
        <w:t xml:space="preserve">.  </w:t>
      </w:r>
    </w:p>
    <w:p w14:paraId="53628009" w14:textId="77777777" w:rsidR="00775566" w:rsidRPr="00775566" w:rsidRDefault="00775566" w:rsidP="00775566">
      <w:pPr>
        <w:tabs>
          <w:tab w:val="left" w:pos="279"/>
        </w:tabs>
        <w:spacing w:before="120" w:after="120"/>
        <w:rPr>
          <w:rFonts w:ascii="Verdana" w:hAnsi="Verdana"/>
        </w:rPr>
      </w:pPr>
      <w:r w:rsidRPr="00775566">
        <w:rPr>
          <w:rFonts w:ascii="Verdana" w:hAnsi="Verdana"/>
          <w:b/>
          <w:bCs/>
        </w:rPr>
        <w:t>2025 Plans:</w:t>
      </w:r>
      <w:r w:rsidRPr="00775566">
        <w:rPr>
          <w:rFonts w:ascii="Verdana" w:hAnsi="Verdana"/>
        </w:rPr>
        <w:t xml:space="preserve"> PDP- A1, A2; MAPD- B1, B2, B2 CSNP; EGWP Commingled- A1, B2; EGWP NON-Commingled- A1, B2, Open2; Strategic Saver Plus (SSP); State of CT, FEHBP, GEHA</w:t>
      </w:r>
    </w:p>
    <w:p w14:paraId="1F04FE1A" w14:textId="77777777" w:rsidR="00775566" w:rsidRDefault="00775566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39"/>
        <w:gridCol w:w="2410"/>
        <w:gridCol w:w="2216"/>
        <w:gridCol w:w="4785"/>
      </w:tblGrid>
      <w:tr w:rsidR="00775566" w:rsidRPr="00775566" w14:paraId="7EB01001" w14:textId="77777777" w:rsidTr="00775566">
        <w:trPr>
          <w:trHeight w:val="735"/>
        </w:trPr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7AC0FB4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75566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EE362C7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75566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045145D6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75566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18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CF0D88B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75566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775566" w:rsidRPr="00775566" w14:paraId="2000B881" w14:textId="77777777" w:rsidTr="00775566">
        <w:trPr>
          <w:trHeight w:val="735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62E974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HALCINONIDE SOL 0.1%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2E0FB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DCEDB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PA, QL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580F3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generic HALOG</w:t>
            </w:r>
          </w:p>
        </w:tc>
      </w:tr>
      <w:tr w:rsidR="00775566" w:rsidRPr="00775566" w14:paraId="22910A48" w14:textId="77777777" w:rsidTr="00775566">
        <w:trPr>
          <w:trHeight w:val="585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B2F89D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 xml:space="preserve">IVERMECTIN TAB 6MG 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89161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  <w:b/>
                <w:bCs/>
              </w:rPr>
              <w:t xml:space="preserve">ALL </w:t>
            </w:r>
            <w:r w:rsidRPr="00775566">
              <w:rPr>
                <w:rFonts w:ascii="Verdana" w:hAnsi="Verdana"/>
              </w:rPr>
              <w:t>plans covered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EDF0C2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PA, QL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A16FE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generic</w:t>
            </w:r>
          </w:p>
        </w:tc>
      </w:tr>
      <w:tr w:rsidR="00775566" w:rsidRPr="00775566" w14:paraId="6576288E" w14:textId="77777777" w:rsidTr="00775566">
        <w:trPr>
          <w:trHeight w:val="600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43750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 xml:space="preserve">PREVYMIS </w:t>
            </w:r>
            <w:r w:rsidRPr="00775566">
              <w:rPr>
                <w:rFonts w:ascii="Verdana" w:hAnsi="Verdana"/>
                <w:b/>
                <w:bCs/>
              </w:rPr>
              <w:t>PAK</w:t>
            </w:r>
            <w:r w:rsidRPr="00775566">
              <w:rPr>
                <w:rFonts w:ascii="Verdana" w:hAnsi="Verdana"/>
              </w:rPr>
              <w:t xml:space="preserve"> 120</w:t>
            </w:r>
            <w:r w:rsidRPr="00775566">
              <w:rPr>
                <w:rFonts w:ascii="Verdana" w:hAnsi="Verdana"/>
                <w:b/>
                <w:bCs/>
              </w:rPr>
              <w:t xml:space="preserve"> &amp;</w:t>
            </w:r>
            <w:r w:rsidRPr="00775566">
              <w:rPr>
                <w:rFonts w:ascii="Verdana" w:hAnsi="Verdana"/>
              </w:rPr>
              <w:t>20MG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AB2A9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  <w:b/>
                <w:bCs/>
              </w:rPr>
              <w:t xml:space="preserve">ALL </w:t>
            </w:r>
            <w:r w:rsidRPr="00775566">
              <w:rPr>
                <w:rFonts w:ascii="Verdana" w:hAnsi="Verdana"/>
              </w:rPr>
              <w:t>plans covered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4B285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PA, QL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169D7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Brand</w:t>
            </w:r>
          </w:p>
        </w:tc>
      </w:tr>
      <w:tr w:rsidR="00775566" w:rsidRPr="00775566" w14:paraId="1BA82939" w14:textId="77777777" w:rsidTr="00775566">
        <w:trPr>
          <w:trHeight w:val="675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FECC6C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 xml:space="preserve">ONAPGO INJ 98/20ML 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4EFE0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33765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PA, QL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10CE3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Brand</w:t>
            </w:r>
          </w:p>
        </w:tc>
      </w:tr>
      <w:tr w:rsidR="00775566" w:rsidRPr="00775566" w14:paraId="76DBA08B" w14:textId="77777777" w:rsidTr="00775566">
        <w:trPr>
          <w:trHeight w:val="660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42317F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 xml:space="preserve">ZUNVEYL TAB 15MG </w:t>
            </w:r>
            <w:r w:rsidRPr="00775566">
              <w:rPr>
                <w:rFonts w:ascii="Verdana" w:hAnsi="Verdana"/>
                <w:b/>
                <w:bCs/>
              </w:rPr>
              <w:t>&amp;</w:t>
            </w:r>
            <w:r w:rsidRPr="00775566">
              <w:rPr>
                <w:rFonts w:ascii="Verdana" w:hAnsi="Verdana"/>
              </w:rPr>
              <w:t xml:space="preserve">5 </w:t>
            </w:r>
            <w:r w:rsidRPr="00775566">
              <w:rPr>
                <w:rFonts w:ascii="Verdana" w:hAnsi="Verdana"/>
                <w:b/>
                <w:bCs/>
              </w:rPr>
              <w:t>&amp;</w:t>
            </w:r>
            <w:r w:rsidRPr="00775566">
              <w:rPr>
                <w:rFonts w:ascii="Verdana" w:hAnsi="Verdana"/>
              </w:rPr>
              <w:t>10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19B0C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5E0E5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PA, QL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17A3F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Brand</w:t>
            </w:r>
          </w:p>
        </w:tc>
      </w:tr>
      <w:tr w:rsidR="00775566" w:rsidRPr="00775566" w14:paraId="5DDC49A1" w14:textId="77777777" w:rsidTr="00775566">
        <w:trPr>
          <w:trHeight w:val="750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AF6A5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 xml:space="preserve">CORTROPHIN INJ 80UNT/ML </w:t>
            </w:r>
            <w:r w:rsidRPr="00775566">
              <w:rPr>
                <w:rFonts w:ascii="Verdana" w:hAnsi="Verdana"/>
                <w:b/>
                <w:bCs/>
              </w:rPr>
              <w:t>&amp;</w:t>
            </w:r>
            <w:r w:rsidRPr="00775566">
              <w:rPr>
                <w:rFonts w:ascii="Verdana" w:hAnsi="Verdana"/>
              </w:rPr>
              <w:t>40/0.5ML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50569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6D7572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PA, QL-VARIES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F6A43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Brand</w:t>
            </w:r>
          </w:p>
        </w:tc>
      </w:tr>
      <w:tr w:rsidR="00775566" w:rsidRPr="00775566" w14:paraId="7E82C23C" w14:textId="77777777" w:rsidTr="00775566">
        <w:trPr>
          <w:trHeight w:val="720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0195A7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 xml:space="preserve">ROMVIMZA CAP 14MG </w:t>
            </w:r>
            <w:r w:rsidRPr="00775566">
              <w:rPr>
                <w:rFonts w:ascii="Verdana" w:hAnsi="Verdana"/>
                <w:b/>
                <w:bCs/>
              </w:rPr>
              <w:t>&amp;</w:t>
            </w:r>
            <w:r w:rsidRPr="00775566">
              <w:rPr>
                <w:rFonts w:ascii="Verdana" w:hAnsi="Verdana"/>
              </w:rPr>
              <w:t xml:space="preserve">20 </w:t>
            </w:r>
            <w:r w:rsidRPr="00775566">
              <w:rPr>
                <w:rFonts w:ascii="Verdana" w:hAnsi="Verdana"/>
                <w:b/>
                <w:bCs/>
              </w:rPr>
              <w:t>&amp;</w:t>
            </w:r>
            <w:r w:rsidRPr="00775566">
              <w:rPr>
                <w:rFonts w:ascii="Verdana" w:hAnsi="Verdana"/>
              </w:rPr>
              <w:t xml:space="preserve">30 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D724A6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  <w:b/>
                <w:bCs/>
              </w:rPr>
              <w:t xml:space="preserve">ALL </w:t>
            </w:r>
            <w:r w:rsidRPr="00775566">
              <w:rPr>
                <w:rFonts w:ascii="Verdana" w:hAnsi="Verdana"/>
              </w:rPr>
              <w:t>plans covered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5CD3E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PA2, QL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FB4AA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PC Brand</w:t>
            </w:r>
          </w:p>
        </w:tc>
      </w:tr>
      <w:tr w:rsidR="00775566" w:rsidRPr="00775566" w14:paraId="3531D041" w14:textId="77777777" w:rsidTr="00775566">
        <w:trPr>
          <w:trHeight w:val="720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6267E3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RALDESY</w:t>
            </w:r>
            <w:r w:rsidRPr="00775566">
              <w:rPr>
                <w:rFonts w:ascii="Verdana" w:hAnsi="Verdana"/>
                <w:b/>
                <w:bCs/>
              </w:rPr>
              <w:t xml:space="preserve"> SOL</w:t>
            </w:r>
            <w:r w:rsidRPr="00775566">
              <w:rPr>
                <w:rFonts w:ascii="Verdana" w:hAnsi="Verdana"/>
              </w:rPr>
              <w:t xml:space="preserve"> 10MG/ML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8657A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  <w:b/>
                <w:bCs/>
              </w:rPr>
              <w:t xml:space="preserve">ALL </w:t>
            </w:r>
            <w:r w:rsidRPr="00775566">
              <w:rPr>
                <w:rFonts w:ascii="Verdana" w:hAnsi="Verdana"/>
              </w:rPr>
              <w:t>plans covered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9D675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PA2, QL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517E0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PC Brand</w:t>
            </w:r>
          </w:p>
        </w:tc>
      </w:tr>
      <w:tr w:rsidR="00775566" w:rsidRPr="00775566" w14:paraId="3FE9DF76" w14:textId="77777777" w:rsidTr="00775566">
        <w:trPr>
          <w:trHeight w:val="540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F2C52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 xml:space="preserve">XPOVIO PAK 40MG 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43669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  <w:b/>
                <w:bCs/>
              </w:rPr>
              <w:t xml:space="preserve">ALL </w:t>
            </w:r>
            <w:r w:rsidRPr="00775566">
              <w:rPr>
                <w:rFonts w:ascii="Verdana" w:hAnsi="Verdana"/>
              </w:rPr>
              <w:t>plans covered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480DD8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PA2, QL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7FE0C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PC Brand</w:t>
            </w:r>
          </w:p>
        </w:tc>
      </w:tr>
      <w:tr w:rsidR="00775566" w:rsidRPr="00775566" w14:paraId="3C22A620" w14:textId="77777777" w:rsidTr="00775566">
        <w:trPr>
          <w:trHeight w:val="570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2E8830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REVUFORJ TAB 25MG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B5681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  <w:b/>
                <w:bCs/>
              </w:rPr>
              <w:t xml:space="preserve">ALL </w:t>
            </w:r>
            <w:r w:rsidRPr="00775566">
              <w:rPr>
                <w:rFonts w:ascii="Verdana" w:hAnsi="Verdana"/>
              </w:rPr>
              <w:t>plans covered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A26E20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PA2, QL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7A49A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PC Brand</w:t>
            </w:r>
          </w:p>
        </w:tc>
      </w:tr>
      <w:tr w:rsidR="00775566" w:rsidRPr="00775566" w14:paraId="49F879B6" w14:textId="77777777" w:rsidTr="00775566">
        <w:trPr>
          <w:trHeight w:val="615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BEEF9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SIMLANDI 1PN KIT 80/0.8ML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B75AA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7DBEDF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PA, QL- Over Time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028C3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Brand</w:t>
            </w:r>
          </w:p>
        </w:tc>
      </w:tr>
      <w:tr w:rsidR="00775566" w14:paraId="2439EF70" w14:textId="77777777" w:rsidTr="00775566">
        <w:trPr>
          <w:trHeight w:val="615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7947E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 xml:space="preserve">RIVAROXABAN TAB 2.5MG 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87ECA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4DD21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QL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41B59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 xml:space="preserve">EFF 6/1/2025. generic XARELTO </w:t>
            </w:r>
          </w:p>
        </w:tc>
      </w:tr>
      <w:tr w:rsidR="00775566" w14:paraId="36769E63" w14:textId="77777777" w:rsidTr="00775566">
        <w:trPr>
          <w:trHeight w:val="615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367D0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 xml:space="preserve">BKEMV INJ 300/30ML 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D28561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3CCE2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7AA22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Brand</w:t>
            </w:r>
          </w:p>
        </w:tc>
      </w:tr>
      <w:tr w:rsidR="00775566" w14:paraId="7031885F" w14:textId="77777777" w:rsidTr="00775566">
        <w:trPr>
          <w:trHeight w:val="615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A7131A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EPYSQLI INJ 300/30ML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4D62A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8DDB4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E1112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Brand</w:t>
            </w:r>
          </w:p>
        </w:tc>
      </w:tr>
      <w:tr w:rsidR="00775566" w14:paraId="6B36E2FE" w14:textId="77777777" w:rsidTr="00775566">
        <w:trPr>
          <w:trHeight w:val="615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9A47D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 xml:space="preserve">POKONZA POW 10MEQ 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8328B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7BDE3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C7A91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Brand</w:t>
            </w:r>
          </w:p>
        </w:tc>
      </w:tr>
      <w:tr w:rsidR="00775566" w14:paraId="5AB654CE" w14:textId="77777777" w:rsidTr="00775566">
        <w:trPr>
          <w:trHeight w:val="615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F0DB4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OCTREOTIDE KIT 10MG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D8DBA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30284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PA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47C02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generic SANDOSTATIN</w:t>
            </w:r>
          </w:p>
        </w:tc>
      </w:tr>
      <w:tr w:rsidR="00775566" w14:paraId="1349915C" w14:textId="77777777" w:rsidTr="00775566">
        <w:trPr>
          <w:trHeight w:val="615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05B3F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CLINDAMYCIN INJ 300/2ML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955C0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ALL plans covered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BAD19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N/A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C65C9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generic</w:t>
            </w:r>
          </w:p>
        </w:tc>
      </w:tr>
      <w:tr w:rsidR="00775566" w14:paraId="26344F46" w14:textId="77777777" w:rsidTr="00775566">
        <w:trPr>
          <w:trHeight w:val="615"/>
        </w:trPr>
        <w:tc>
          <w:tcPr>
            <w:tcW w:w="1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A38E3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IVRA INJ 90MG/ML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145D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AFA97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N/A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C65A5" w14:textId="77777777" w:rsidR="00775566" w:rsidRPr="00775566" w:rsidRDefault="00775566" w:rsidP="00775566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75566">
              <w:rPr>
                <w:rFonts w:ascii="Verdana" w:hAnsi="Verdana"/>
              </w:rPr>
              <w:t>EFF 6/1/2025. PC Brand</w:t>
            </w:r>
          </w:p>
        </w:tc>
      </w:tr>
    </w:tbl>
    <w:p w14:paraId="76329322" w14:textId="77777777" w:rsidR="00775566" w:rsidRDefault="00775566" w:rsidP="003250B6">
      <w:pPr>
        <w:tabs>
          <w:tab w:val="left" w:pos="279"/>
        </w:tabs>
        <w:spacing w:before="120" w:after="120"/>
      </w:pPr>
    </w:p>
    <w:p w14:paraId="16FCADC8" w14:textId="1D48707E" w:rsidR="00775566" w:rsidRPr="00775566" w:rsidRDefault="00775566" w:rsidP="00775566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77556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F5925" w14:paraId="5BE19360" w14:textId="77777777" w:rsidTr="0077556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99C32E" w14:textId="2048A031" w:rsidR="003F5925" w:rsidRDefault="003F5925" w:rsidP="0047199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1" w:name="_Toc207992329"/>
            <w:r>
              <w:rPr>
                <w:rFonts w:ascii="Verdana" w:hAnsi="Verdana"/>
                <w:i w:val="0"/>
                <w:iCs w:val="0"/>
              </w:rPr>
              <w:t>5/1/2025 – 5/3</w:t>
            </w:r>
            <w:r w:rsidR="00775566">
              <w:rPr>
                <w:rFonts w:ascii="Verdana" w:hAnsi="Verdana"/>
                <w:i w:val="0"/>
                <w:iCs w:val="0"/>
              </w:rPr>
              <w:t>1</w:t>
            </w:r>
            <w:r>
              <w:rPr>
                <w:rFonts w:ascii="Verdana" w:hAnsi="Verdana"/>
                <w:i w:val="0"/>
                <w:iCs w:val="0"/>
              </w:rPr>
              <w:t>/2025</w:t>
            </w:r>
            <w:bookmarkEnd w:id="41"/>
          </w:p>
        </w:tc>
      </w:tr>
    </w:tbl>
    <w:p w14:paraId="267293A6" w14:textId="6CD4EB30" w:rsidR="003F5925" w:rsidRPr="003F5925" w:rsidRDefault="003F5925" w:rsidP="003F5925">
      <w:pPr>
        <w:tabs>
          <w:tab w:val="left" w:pos="279"/>
        </w:tabs>
        <w:spacing w:before="120" w:after="120"/>
        <w:rPr>
          <w:rFonts w:ascii="Verdana" w:hAnsi="Verdana"/>
        </w:rPr>
      </w:pPr>
      <w:r w:rsidRPr="003F5925">
        <w:rPr>
          <w:rFonts w:ascii="Verdana" w:hAnsi="Verdana"/>
        </w:rPr>
        <w:t xml:space="preserve">The following updates apply to </w:t>
      </w:r>
      <w:r w:rsidRPr="003F5925">
        <w:rPr>
          <w:rFonts w:ascii="Verdana" w:hAnsi="Verdana"/>
          <w:b/>
          <w:bCs/>
          <w:u w:val="single"/>
        </w:rPr>
        <w:t>Medicare Part-D Formulary ONLY</w:t>
      </w:r>
      <w:r w:rsidRPr="003F5925">
        <w:rPr>
          <w:rFonts w:ascii="Verdana" w:hAnsi="Verdana"/>
        </w:rPr>
        <w:t xml:space="preserve">.  </w:t>
      </w:r>
    </w:p>
    <w:p w14:paraId="0DEE439A" w14:textId="14972185" w:rsidR="003F5925" w:rsidRDefault="003F5925" w:rsidP="003F5925">
      <w:pPr>
        <w:tabs>
          <w:tab w:val="left" w:pos="279"/>
        </w:tabs>
        <w:spacing w:before="120" w:after="120"/>
        <w:rPr>
          <w:rFonts w:ascii="Verdana" w:hAnsi="Verdana"/>
        </w:rPr>
      </w:pPr>
      <w:r w:rsidRPr="003F5925">
        <w:rPr>
          <w:rFonts w:ascii="Verdana" w:hAnsi="Verdana"/>
        </w:rPr>
        <w:t>2025 Plans: PDP- A1, A2; MAPD- B1, B2, B2 CSNP; EGWP Commingled- A1, B2; EGWP NON-Commingled- A1, B2, Open2; Strategic Saver Plus (SSP); State of CT, FEHBP, GEHA</w:t>
      </w:r>
    </w:p>
    <w:p w14:paraId="688F8ACA" w14:textId="77777777" w:rsidR="003F5925" w:rsidRDefault="003F5925" w:rsidP="003F5925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58"/>
        <w:gridCol w:w="2820"/>
        <w:gridCol w:w="2216"/>
        <w:gridCol w:w="4356"/>
      </w:tblGrid>
      <w:tr w:rsidR="003F5925" w:rsidRPr="003F5925" w14:paraId="1F184F5C" w14:textId="77777777" w:rsidTr="003F5925">
        <w:trPr>
          <w:trHeight w:val="735"/>
        </w:trPr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C6F4ED9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530CD40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C3ED1D0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1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03EFEE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3F5925" w:rsidRPr="003F5925" w14:paraId="73721780" w14:textId="77777777" w:rsidTr="003F5925">
        <w:trPr>
          <w:trHeight w:val="602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445B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LIDOTRAL</w:t>
            </w:r>
            <w:r w:rsidRPr="003F5925">
              <w:rPr>
                <w:rFonts w:ascii="Verdana" w:hAnsi="Verdana"/>
                <w:b/>
                <w:bCs/>
              </w:rPr>
              <w:t xml:space="preserve"> GEL</w:t>
            </w:r>
            <w:r w:rsidRPr="003F5925">
              <w:rPr>
                <w:rFonts w:ascii="Verdana" w:hAnsi="Verdana"/>
              </w:rPr>
              <w:t xml:space="preserve"> 5%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018EC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8E29D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QL,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7973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Brand Strength</w:t>
            </w:r>
          </w:p>
        </w:tc>
      </w:tr>
      <w:tr w:rsidR="003F5925" w:rsidRPr="003F5925" w14:paraId="6CB3CF7B" w14:textId="77777777" w:rsidTr="003F5925">
        <w:trPr>
          <w:trHeight w:val="548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C8AD3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LIDO/HYDROCO </w:t>
            </w:r>
            <w:r w:rsidRPr="003F5925">
              <w:rPr>
                <w:rFonts w:ascii="Verdana" w:hAnsi="Verdana"/>
                <w:b/>
                <w:bCs/>
              </w:rPr>
              <w:t>LOT</w:t>
            </w:r>
            <w:r w:rsidRPr="003F5925">
              <w:rPr>
                <w:rFonts w:ascii="Verdana" w:hAnsi="Verdana"/>
              </w:rPr>
              <w:t xml:space="preserve"> 5-1%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6AE46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88362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QL,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F2D0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EFF 5/1/2025. Brand </w:t>
            </w:r>
          </w:p>
        </w:tc>
      </w:tr>
      <w:tr w:rsidR="003F5925" w:rsidRPr="003F5925" w14:paraId="0896E538" w14:textId="77777777" w:rsidTr="003F5925">
        <w:trPr>
          <w:trHeight w:val="512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B8B2F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LIDOTRAL+HC LOT 3.88-1% 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75A53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0EA3C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QL,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CF99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EFF 5/1/2025. Brand </w:t>
            </w:r>
          </w:p>
        </w:tc>
      </w:tr>
      <w:tr w:rsidR="003F5925" w:rsidRPr="003F5925" w14:paraId="49652477" w14:textId="77777777" w:rsidTr="003F5925">
        <w:trPr>
          <w:trHeight w:val="548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5782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FENOPRON CAP </w:t>
            </w:r>
            <w:r w:rsidRPr="003F5925">
              <w:rPr>
                <w:rFonts w:ascii="Verdana" w:hAnsi="Verdana"/>
                <w:b/>
                <w:bCs/>
              </w:rPr>
              <w:t>300MG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DD89E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BD654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QL,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A1F72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EFF 5/1/2025. Brand </w:t>
            </w:r>
          </w:p>
        </w:tc>
      </w:tr>
      <w:tr w:rsidR="003F5925" w:rsidRPr="003F5925" w14:paraId="40A12078" w14:textId="77777777" w:rsidTr="003F5925">
        <w:trPr>
          <w:trHeight w:val="512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D115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EVRYSDI TAB 5MG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5E307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3598F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QL,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B0E0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EFF 5/1/2025. Brand </w:t>
            </w:r>
          </w:p>
        </w:tc>
      </w:tr>
      <w:tr w:rsidR="003F5925" w:rsidRPr="003F5925" w14:paraId="6A52F25F" w14:textId="77777777" w:rsidTr="003F5925">
        <w:trPr>
          <w:trHeight w:val="548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840D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SIMLANDI KIT 20/0.2</w:t>
            </w:r>
            <w:r w:rsidRPr="003F5925">
              <w:rPr>
                <w:rFonts w:ascii="Verdana" w:hAnsi="Verdana"/>
                <w:b/>
                <w:bCs/>
              </w:rPr>
              <w:t xml:space="preserve"> &amp;</w:t>
            </w:r>
            <w:r w:rsidRPr="003F5925">
              <w:rPr>
                <w:rFonts w:ascii="Verdana" w:hAnsi="Verdana"/>
              </w:rPr>
              <w:t xml:space="preserve"> 80/0.8ML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18A2B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E43E0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QL-Varies,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CFB3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EFF 5/1/2025. Brand </w:t>
            </w:r>
          </w:p>
        </w:tc>
      </w:tr>
      <w:tr w:rsidR="003F5925" w:rsidRPr="003F5925" w14:paraId="0A0ACB6C" w14:textId="77777777" w:rsidTr="003F5925">
        <w:trPr>
          <w:trHeight w:val="602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91961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NIKTIMVO INJ 22/0.44</w:t>
            </w:r>
            <w:r w:rsidRPr="003F5925">
              <w:rPr>
                <w:rFonts w:ascii="Verdana" w:hAnsi="Verdana"/>
                <w:b/>
                <w:bCs/>
              </w:rPr>
              <w:t xml:space="preserve"> &amp;</w:t>
            </w:r>
            <w:r w:rsidRPr="003F5925">
              <w:rPr>
                <w:rFonts w:ascii="Verdana" w:hAnsi="Verdana"/>
              </w:rPr>
              <w:t xml:space="preserve"> 9/0.18ML 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F632C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C6D05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QL-Varies,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F3114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EFF 5/1/2025. Brand </w:t>
            </w:r>
          </w:p>
        </w:tc>
      </w:tr>
      <w:tr w:rsidR="003F5925" w:rsidRPr="003F5925" w14:paraId="137BB77C" w14:textId="77777777" w:rsidTr="003F5925">
        <w:trPr>
          <w:trHeight w:val="548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AB13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METFORMIN TAB 750MG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F1E4A0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C971A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QL,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DBD80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generic Strength</w:t>
            </w:r>
          </w:p>
        </w:tc>
      </w:tr>
      <w:tr w:rsidR="003F5925" w:rsidRPr="003F5925" w14:paraId="0DFE74E1" w14:textId="77777777" w:rsidTr="003F5925">
        <w:trPr>
          <w:trHeight w:val="602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ADDAD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TRAMADOL HCL TAB </w:t>
            </w:r>
            <w:r w:rsidRPr="003F5925">
              <w:rPr>
                <w:rFonts w:ascii="Verdana" w:hAnsi="Verdana"/>
                <w:b/>
                <w:bCs/>
              </w:rPr>
              <w:t>75MG</w:t>
            </w:r>
            <w:r w:rsidRPr="003F5925">
              <w:rPr>
                <w:rFonts w:ascii="Verdana" w:hAnsi="Verdana"/>
              </w:rPr>
              <w:t xml:space="preserve"> 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6F037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A5AEE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QL,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13FB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generic Strength</w:t>
            </w:r>
          </w:p>
        </w:tc>
      </w:tr>
      <w:tr w:rsidR="003F5925" w:rsidRPr="003F5925" w14:paraId="2B5BF2CF" w14:textId="77777777" w:rsidTr="003F5925">
        <w:trPr>
          <w:trHeight w:val="540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69667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GOMEKLI </w:t>
            </w:r>
            <w:r w:rsidRPr="003F5925">
              <w:rPr>
                <w:rFonts w:ascii="Verdana" w:hAnsi="Verdana"/>
                <w:b/>
                <w:bCs/>
              </w:rPr>
              <w:t>CAP</w:t>
            </w:r>
            <w:r w:rsidRPr="003F5925">
              <w:rPr>
                <w:rFonts w:ascii="Verdana" w:hAnsi="Verdana"/>
              </w:rPr>
              <w:t xml:space="preserve"> 1</w:t>
            </w:r>
            <w:r w:rsidRPr="003F5925">
              <w:rPr>
                <w:rFonts w:ascii="Verdana" w:hAnsi="Verdana"/>
                <w:b/>
                <w:bCs/>
              </w:rPr>
              <w:t xml:space="preserve"> &amp;</w:t>
            </w:r>
            <w:r w:rsidRPr="003F5925">
              <w:rPr>
                <w:rFonts w:ascii="Verdana" w:hAnsi="Verdana"/>
              </w:rPr>
              <w:t xml:space="preserve">2MG 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4F63D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  <w:b/>
                <w:bCs/>
              </w:rPr>
              <w:t xml:space="preserve">ALL </w:t>
            </w:r>
            <w:r w:rsidRPr="003F5925">
              <w:rPr>
                <w:rFonts w:ascii="Verdana" w:hAnsi="Verdana"/>
              </w:rPr>
              <w:t>plans covered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74FB7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QL-Varies, PA2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9D2E2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PC Brand</w:t>
            </w:r>
          </w:p>
        </w:tc>
      </w:tr>
      <w:tr w:rsidR="003F5925" w:rsidRPr="003F5925" w14:paraId="76CE9E19" w14:textId="77777777" w:rsidTr="003F5925">
        <w:trPr>
          <w:trHeight w:val="570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A65A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GOMEKLI </w:t>
            </w:r>
            <w:r w:rsidRPr="003F5925">
              <w:rPr>
                <w:rFonts w:ascii="Verdana" w:hAnsi="Verdana"/>
                <w:b/>
                <w:bCs/>
              </w:rPr>
              <w:t xml:space="preserve">TAB </w:t>
            </w:r>
            <w:r w:rsidRPr="003F5925">
              <w:rPr>
                <w:rFonts w:ascii="Verdana" w:hAnsi="Verdana"/>
              </w:rPr>
              <w:t xml:space="preserve">1MG 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0722E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  <w:b/>
                <w:bCs/>
              </w:rPr>
              <w:t xml:space="preserve">ALL </w:t>
            </w:r>
            <w:r w:rsidRPr="003F5925">
              <w:rPr>
                <w:rFonts w:ascii="Verdana" w:hAnsi="Verdana"/>
              </w:rPr>
              <w:t>plans covered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94459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QL, PA2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F675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PC Brand</w:t>
            </w:r>
          </w:p>
        </w:tc>
      </w:tr>
      <w:tr w:rsidR="003F5925" w:rsidRPr="00044C14" w14:paraId="128C327F" w14:textId="77777777" w:rsidTr="003F5925">
        <w:trPr>
          <w:trHeight w:val="570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C66E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ELAHERE INJ 5MG/ML 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F308B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62261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PA2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D3EF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PC Brand</w:t>
            </w:r>
          </w:p>
        </w:tc>
      </w:tr>
      <w:tr w:rsidR="003F5925" w:rsidRPr="00044C14" w14:paraId="1A9BAE50" w14:textId="77777777" w:rsidTr="003F5925">
        <w:trPr>
          <w:trHeight w:val="570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EE3B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GRAFAPEX INJ 1 &amp;5GM 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51AD7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34F92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PA- BvsD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66FB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PC Brand</w:t>
            </w:r>
          </w:p>
        </w:tc>
      </w:tr>
      <w:tr w:rsidR="003F5925" w:rsidRPr="00044C14" w14:paraId="067633C0" w14:textId="77777777" w:rsidTr="003F5925">
        <w:trPr>
          <w:trHeight w:val="570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E1BE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LACTULOSE PAK 20GM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31615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2F839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PA 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97F51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EFF 5/1/2025. Brand *shares gpi with brand Kristalos with coverage differences. </w:t>
            </w:r>
          </w:p>
        </w:tc>
      </w:tr>
      <w:tr w:rsidR="003F5925" w:rsidRPr="00044C14" w14:paraId="40C42186" w14:textId="77777777" w:rsidTr="003F5925">
        <w:trPr>
          <w:trHeight w:val="570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C00BF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SIKLOS   TAB 100 &amp;1000MG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5A1D7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E71B9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9E06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Brand Modification ADDING to REST of Plans</w:t>
            </w:r>
          </w:p>
        </w:tc>
      </w:tr>
      <w:tr w:rsidR="003F5925" w:rsidRPr="00044C14" w14:paraId="034D2540" w14:textId="77777777" w:rsidTr="003F5925">
        <w:trPr>
          <w:trHeight w:val="570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E740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MEMAN/DONEPZ CAP 21-10MG 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2465D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21589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E1A5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generic NAMZARIC</w:t>
            </w:r>
          </w:p>
        </w:tc>
      </w:tr>
      <w:tr w:rsidR="003F5925" w:rsidRPr="00044C14" w14:paraId="518DC1F4" w14:textId="77777777" w:rsidTr="003F5925">
        <w:trPr>
          <w:trHeight w:val="570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C577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MERCAPTOPURI SUS 20MG/ML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64F6E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220B4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68E4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PC generic PURIXAN</w:t>
            </w:r>
          </w:p>
        </w:tc>
      </w:tr>
      <w:tr w:rsidR="003F5925" w:rsidRPr="00044C14" w14:paraId="160D8391" w14:textId="77777777" w:rsidTr="003F5925">
        <w:trPr>
          <w:trHeight w:val="570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68049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FRINDOVYX INJ 1GM/2ML &amp; 2GM/4ML &amp; 500MG/ML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457C4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805F3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E59E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PC Brand</w:t>
            </w:r>
          </w:p>
        </w:tc>
      </w:tr>
      <w:tr w:rsidR="003F5925" w:rsidRPr="00044C14" w14:paraId="7B42AD5F" w14:textId="77777777" w:rsidTr="003F5925">
        <w:trPr>
          <w:trHeight w:val="570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08C0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 xml:space="preserve">VIVOTIF CAP EC 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58023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17A66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1554F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Brand Vaccine</w:t>
            </w:r>
          </w:p>
        </w:tc>
      </w:tr>
      <w:tr w:rsidR="003F5925" w:rsidRPr="00044C14" w14:paraId="704DB4C2" w14:textId="77777777" w:rsidTr="003F5925">
        <w:trPr>
          <w:trHeight w:val="570"/>
        </w:trPr>
        <w:tc>
          <w:tcPr>
            <w:tcW w:w="1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20CDF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LUMIGAN SOLN 0.01%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4AE7E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3F5925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6C554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1224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3F5925">
              <w:rPr>
                <w:rFonts w:ascii="Verdana" w:hAnsi="Verdana"/>
              </w:rPr>
              <w:t>EFF 5/1/2025. Brand</w:t>
            </w:r>
          </w:p>
        </w:tc>
      </w:tr>
      <w:tr w:rsidR="003F5925" w:rsidRPr="003F5925" w14:paraId="76D9F052" w14:textId="77777777" w:rsidTr="003F5925">
        <w:trPr>
          <w:trHeight w:val="300"/>
        </w:trPr>
        <w:tc>
          <w:tcPr>
            <w:tcW w:w="1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41CBD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8203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7099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90AC" w14:textId="77777777" w:rsidR="003F5925" w:rsidRPr="003F5925" w:rsidRDefault="003F5925" w:rsidP="003F5925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</w:p>
        </w:tc>
      </w:tr>
    </w:tbl>
    <w:p w14:paraId="6DB19708" w14:textId="77777777" w:rsidR="003F5925" w:rsidRPr="003F5925" w:rsidRDefault="003F5925" w:rsidP="003F5925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19165F18" w14:textId="3DE70EDD" w:rsidR="003F5925" w:rsidRPr="003F5925" w:rsidRDefault="003F5925" w:rsidP="003F5925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3F5925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80AFA" w14:paraId="2C964D6D" w14:textId="77777777" w:rsidTr="003F59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FC3BFF" w14:textId="27E4D4D3" w:rsidR="00C80AFA" w:rsidRDefault="00C80AFA" w:rsidP="00D305AB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2" w:name="_Toc207992330"/>
            <w:r>
              <w:rPr>
                <w:rFonts w:ascii="Verdana" w:hAnsi="Verdana"/>
                <w:i w:val="0"/>
                <w:iCs w:val="0"/>
              </w:rPr>
              <w:t>4/1/2025 – 4/30/2025</w:t>
            </w:r>
            <w:bookmarkEnd w:id="42"/>
          </w:p>
        </w:tc>
      </w:tr>
    </w:tbl>
    <w:p w14:paraId="5049C08D" w14:textId="21EC0257" w:rsidR="00C80AFA" w:rsidRPr="00C80AFA" w:rsidRDefault="00C80AFA" w:rsidP="00C80AFA">
      <w:pPr>
        <w:tabs>
          <w:tab w:val="left" w:pos="279"/>
        </w:tabs>
        <w:spacing w:before="120" w:after="120"/>
        <w:rPr>
          <w:rFonts w:ascii="Verdana" w:hAnsi="Verdana"/>
        </w:rPr>
      </w:pPr>
      <w:r w:rsidRPr="00C80AFA">
        <w:rPr>
          <w:rFonts w:ascii="Verdana" w:hAnsi="Verdana"/>
        </w:rPr>
        <w:t>The following updates apply to</w:t>
      </w:r>
      <w:r w:rsidRPr="00C80AFA">
        <w:rPr>
          <w:rFonts w:ascii="Verdana" w:hAnsi="Verdana"/>
          <w:b/>
        </w:rPr>
        <w:t xml:space="preserve"> </w:t>
      </w:r>
      <w:r w:rsidRPr="00C80AFA">
        <w:rPr>
          <w:rFonts w:ascii="Verdana" w:hAnsi="Verdana"/>
          <w:b/>
          <w:bCs/>
          <w:u w:val="single"/>
        </w:rPr>
        <w:t>Medicare Part-D Formulary ONLY</w:t>
      </w:r>
      <w:r w:rsidRPr="00C80AFA">
        <w:rPr>
          <w:rFonts w:ascii="Verdana" w:hAnsi="Verdana"/>
        </w:rPr>
        <w:t xml:space="preserve">.  </w:t>
      </w:r>
    </w:p>
    <w:p w14:paraId="386CC122" w14:textId="77777777" w:rsidR="00C80AFA" w:rsidRPr="00C80AFA" w:rsidRDefault="00C80AFA" w:rsidP="00C80AFA">
      <w:pPr>
        <w:tabs>
          <w:tab w:val="left" w:pos="279"/>
        </w:tabs>
        <w:spacing w:before="120" w:after="120"/>
        <w:rPr>
          <w:rFonts w:ascii="Verdana" w:hAnsi="Verdana"/>
        </w:rPr>
      </w:pPr>
      <w:r w:rsidRPr="00C80AFA">
        <w:rPr>
          <w:rFonts w:ascii="Verdana" w:hAnsi="Verdana"/>
          <w:b/>
          <w:bCs/>
        </w:rPr>
        <w:t>2025 Plans:</w:t>
      </w:r>
      <w:r w:rsidRPr="00C80AFA">
        <w:rPr>
          <w:rFonts w:ascii="Verdana" w:hAnsi="Verdana"/>
        </w:rPr>
        <w:t xml:space="preserve"> PDP- A1, A2; MAPD- B1, B2, B2 CSNP; EGWP Commingled- A1, B2; EGWP NON-Commingled- A1, B2, Open2; Strategic Saver Plus (SSP); State of CT, FEHBP, GEHA</w:t>
      </w:r>
    </w:p>
    <w:p w14:paraId="21F6A780" w14:textId="77777777" w:rsidR="00C80AFA" w:rsidRDefault="00C80AFA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09"/>
        <w:gridCol w:w="1208"/>
        <w:gridCol w:w="1790"/>
        <w:gridCol w:w="8143"/>
      </w:tblGrid>
      <w:tr w:rsidR="00C80AFA" w:rsidRPr="00C80AFA" w14:paraId="63A425DB" w14:textId="77777777" w:rsidTr="00C80AFA">
        <w:trPr>
          <w:trHeight w:val="735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2DE3F11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1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264DE2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F86C7B8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1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A8B7E9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C80AFA" w:rsidRPr="00C80AFA" w14:paraId="1D5057D3" w14:textId="77777777" w:rsidTr="00C80AFA">
        <w:trPr>
          <w:trHeight w:val="645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D35F3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MEMAN/DONEPZ CAP 14-10</w:t>
            </w:r>
            <w:r w:rsidRPr="00C80AFA">
              <w:rPr>
                <w:rFonts w:ascii="Verdana" w:hAnsi="Verdana"/>
                <w:b/>
                <w:bCs/>
              </w:rPr>
              <w:t xml:space="preserve"> &amp;</w:t>
            </w:r>
            <w:r w:rsidRPr="00C80AFA">
              <w:rPr>
                <w:rFonts w:ascii="Verdana" w:hAnsi="Verdana"/>
              </w:rPr>
              <w:t xml:space="preserve"> 28-10MG</w:t>
            </w:r>
            <w:r w:rsidRPr="00C80AFA">
              <w:rPr>
                <w:rFonts w:ascii="Verdana" w:hAnsi="Verdana"/>
                <w:b/>
                <w:bCs/>
              </w:rPr>
              <w:t xml:space="preserve">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B8617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FFE3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9801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generic NAMZARIC</w:t>
            </w:r>
          </w:p>
        </w:tc>
      </w:tr>
      <w:tr w:rsidR="00C80AFA" w:rsidRPr="00C80AFA" w14:paraId="29D077AA" w14:textId="77777777" w:rsidTr="00C80AFA">
        <w:trPr>
          <w:trHeight w:val="825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5FDFD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PEMETREXED INJ 100</w:t>
            </w:r>
            <w:r w:rsidRPr="00C80AFA">
              <w:rPr>
                <w:rFonts w:ascii="Verdana" w:hAnsi="Verdana"/>
                <w:b/>
                <w:bCs/>
              </w:rPr>
              <w:t xml:space="preserve"> &amp;</w:t>
            </w:r>
            <w:r w:rsidRPr="00C80AFA">
              <w:rPr>
                <w:rFonts w:ascii="Verdana" w:hAnsi="Verdana"/>
              </w:rPr>
              <w:t xml:space="preserve">500MG </w:t>
            </w:r>
            <w:r w:rsidRPr="00C80AFA">
              <w:rPr>
                <w:rFonts w:ascii="Verdana" w:hAnsi="Verdana"/>
              </w:rPr>
              <w:br/>
              <w:t xml:space="preserve">AXTLE INJ 100 </w:t>
            </w:r>
            <w:r w:rsidRPr="00C80AFA">
              <w:rPr>
                <w:rFonts w:ascii="Verdana" w:hAnsi="Verdana"/>
                <w:b/>
                <w:bCs/>
              </w:rPr>
              <w:t>&amp;</w:t>
            </w:r>
            <w:r w:rsidRPr="00C80AFA">
              <w:rPr>
                <w:rFonts w:ascii="Verdana" w:hAnsi="Verdana"/>
              </w:rPr>
              <w:t xml:space="preserve">500MG </w:t>
            </w:r>
            <w:r w:rsidRPr="00C80AFA">
              <w:rPr>
                <w:rFonts w:ascii="Verdana" w:hAnsi="Verdana"/>
              </w:rPr>
              <w:br/>
            </w:r>
            <w:r w:rsidRPr="00C80AFA">
              <w:rPr>
                <w:rFonts w:ascii="Verdana" w:hAnsi="Verdana"/>
                <w:b/>
                <w:bCs/>
              </w:rPr>
              <w:t>(SAME GPI)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D9F90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2A2F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22DE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Brands</w:t>
            </w:r>
          </w:p>
        </w:tc>
      </w:tr>
      <w:tr w:rsidR="00C80AFA" w:rsidRPr="00C80AFA" w14:paraId="31686CC2" w14:textId="77777777" w:rsidTr="00C80AFA">
        <w:trPr>
          <w:trHeight w:val="735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B8681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DOCIVYX INJ 160/16ML </w:t>
            </w:r>
            <w:r w:rsidRPr="00C80AFA">
              <w:rPr>
                <w:rFonts w:ascii="Verdana" w:hAnsi="Verdana"/>
                <w:b/>
                <w:bCs/>
              </w:rPr>
              <w:t>&amp;</w:t>
            </w:r>
            <w:r w:rsidRPr="00C80AFA">
              <w:rPr>
                <w:rFonts w:ascii="Verdana" w:hAnsi="Verdana"/>
              </w:rPr>
              <w:t xml:space="preserve">20MG/2ML </w:t>
            </w:r>
            <w:r w:rsidRPr="00C80AFA">
              <w:rPr>
                <w:rFonts w:ascii="Verdana" w:hAnsi="Verdana"/>
                <w:b/>
                <w:bCs/>
              </w:rPr>
              <w:t>&amp;</w:t>
            </w:r>
            <w:r w:rsidRPr="00C80AFA">
              <w:rPr>
                <w:rFonts w:ascii="Verdana" w:hAnsi="Verdana"/>
              </w:rPr>
              <w:t xml:space="preserve">80MG/8ML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3E339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CBD1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B6B0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PC Brand</w:t>
            </w:r>
          </w:p>
        </w:tc>
      </w:tr>
      <w:tr w:rsidR="00C80AFA" w:rsidRPr="00C80AFA" w14:paraId="1B868A0B" w14:textId="77777777" w:rsidTr="00C80AFA">
        <w:trPr>
          <w:trHeight w:val="57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11AC2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LABETALOL TAB 400MG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C3482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  <w:b/>
                <w:bCs/>
              </w:rPr>
              <w:t xml:space="preserve">ALL </w:t>
            </w:r>
            <w:r w:rsidRPr="00C80AFA">
              <w:rPr>
                <w:rFonts w:ascii="Verdana" w:hAnsi="Verdana"/>
              </w:rPr>
              <w:t>plans covered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2344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987B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generic Strength</w:t>
            </w:r>
          </w:p>
        </w:tc>
      </w:tr>
      <w:tr w:rsidR="00C80AFA" w:rsidRPr="00C80AFA" w14:paraId="6B156A0C" w14:textId="77777777" w:rsidTr="00C80AFA">
        <w:trPr>
          <w:trHeight w:val="735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A75EE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POSFREA INJ 0.25/5ML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AEC32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37F8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FE08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Brand</w:t>
            </w:r>
          </w:p>
        </w:tc>
      </w:tr>
      <w:tr w:rsidR="00C80AFA" w:rsidRPr="00C80AFA" w14:paraId="5D376BEF" w14:textId="77777777" w:rsidTr="00C80AFA">
        <w:trPr>
          <w:trHeight w:val="735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232D7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RETISERT IMP 0.59MG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52BEA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6043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C348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Brand</w:t>
            </w:r>
          </w:p>
        </w:tc>
      </w:tr>
      <w:tr w:rsidR="00C80AFA" w:rsidRPr="00C80AFA" w14:paraId="68138EE2" w14:textId="77777777" w:rsidTr="00C80AFA">
        <w:trPr>
          <w:trHeight w:val="735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4944E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CYCLOPHOSPH INJ 1GM/2ML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A3E11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E1D3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38B7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Brand</w:t>
            </w:r>
          </w:p>
        </w:tc>
      </w:tr>
      <w:tr w:rsidR="00C80AFA" w:rsidRPr="00C80AFA" w14:paraId="4B3BE831" w14:textId="77777777" w:rsidTr="00C80AFA">
        <w:trPr>
          <w:trHeight w:val="735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D5C1A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NIMODIPINE SOL 60/20ML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32FC9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D96E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3FA1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generic</w:t>
            </w:r>
          </w:p>
        </w:tc>
      </w:tr>
      <w:tr w:rsidR="00C80AFA" w:rsidRPr="00C80AFA" w14:paraId="3F557134" w14:textId="77777777" w:rsidTr="00C80AFA">
        <w:trPr>
          <w:trHeight w:val="54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77E6F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TOPIRAMATE</w:t>
            </w:r>
            <w:r w:rsidRPr="00C80AFA">
              <w:rPr>
                <w:rFonts w:ascii="Verdana" w:hAnsi="Verdana"/>
                <w:b/>
                <w:bCs/>
              </w:rPr>
              <w:t xml:space="preserve"> </w:t>
            </w:r>
            <w:r w:rsidRPr="00C80AFA">
              <w:rPr>
                <w:rFonts w:ascii="Verdana" w:hAnsi="Verdana"/>
              </w:rPr>
              <w:t xml:space="preserve">CAP 50MG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A51F9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  <w:b/>
                <w:bCs/>
              </w:rPr>
              <w:t xml:space="preserve">ALL </w:t>
            </w:r>
            <w:r w:rsidRPr="00C80AFA">
              <w:rPr>
                <w:rFonts w:ascii="Verdana" w:hAnsi="Verdana"/>
              </w:rPr>
              <w:t>plans covered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9BA4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C8C8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PC generic</w:t>
            </w:r>
          </w:p>
        </w:tc>
      </w:tr>
      <w:tr w:rsidR="00C80AFA" w:rsidRPr="00C80AFA" w14:paraId="353D382E" w14:textId="77777777" w:rsidTr="00C80AFA">
        <w:trPr>
          <w:trHeight w:val="735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4BBD8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OLOPATADINE SOL 0.2%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73326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FEF0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179F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generic</w:t>
            </w:r>
          </w:p>
        </w:tc>
      </w:tr>
      <w:tr w:rsidR="00C80AFA" w:rsidRPr="00C80AFA" w14:paraId="0EC3A7E8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11BA6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MESNA TAB 400MG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E681A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  <w:b/>
                <w:bCs/>
              </w:rPr>
              <w:t xml:space="preserve">ALL </w:t>
            </w:r>
            <w:r w:rsidRPr="00C80AFA">
              <w:rPr>
                <w:rFonts w:ascii="Verdana" w:hAnsi="Verdana"/>
              </w:rPr>
              <w:t>plans covered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7B25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N/A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2224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PC Brand</w:t>
            </w:r>
          </w:p>
        </w:tc>
      </w:tr>
      <w:tr w:rsidR="00C80AFA" w:rsidRPr="00C80AFA" w14:paraId="3A9FF2D2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5D664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AQNEURSA POW 1GM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E5860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2E7F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9864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Brand</w:t>
            </w:r>
          </w:p>
        </w:tc>
      </w:tr>
      <w:tr w:rsidR="00C80AFA" w:rsidRPr="00C80AFA" w14:paraId="005D41F7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32880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ERZOFRI INJ (6 Strengths)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5718B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C06F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QL-VARIES, PA2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1B1E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PC Brand</w:t>
            </w:r>
          </w:p>
        </w:tc>
      </w:tr>
      <w:tr w:rsidR="00C80AFA" w:rsidRPr="00C80AFA" w14:paraId="314BE040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86212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ATTRUBY PAK 356MG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70F02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5FA1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6D5B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Brand</w:t>
            </w:r>
          </w:p>
        </w:tc>
      </w:tr>
      <w:tr w:rsidR="00C80AFA" w:rsidRPr="00C80AFA" w14:paraId="2B3201ED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6C6D3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METHYLDOPA TAB 500MG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662BF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07E9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QL, PA-AGE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5D46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generic</w:t>
            </w:r>
          </w:p>
        </w:tc>
      </w:tr>
      <w:tr w:rsidR="00C80AFA" w:rsidRPr="00C80AFA" w14:paraId="1494A7EE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09D1E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BIMZELZ INJ 320MG/2 (2 GPIS)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84E55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E2D3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B196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Brand</w:t>
            </w:r>
          </w:p>
        </w:tc>
      </w:tr>
      <w:tr w:rsidR="00C80AFA" w:rsidRPr="00C80AFA" w14:paraId="315CBC8A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B002C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CRENESSITY CAP 50 &amp;100MG &amp;SOL 50MG/ML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25FFE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5C1A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QL-VARIES,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4090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Brand</w:t>
            </w:r>
          </w:p>
        </w:tc>
      </w:tr>
      <w:tr w:rsidR="00C80AFA" w:rsidRPr="00C80AFA" w14:paraId="32420126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9C702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TRYNGOLZA INJ 80MG/0.8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47F80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414C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B463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Brand</w:t>
            </w:r>
          </w:p>
        </w:tc>
      </w:tr>
      <w:tr w:rsidR="00C80AFA" w:rsidRPr="00C80AFA" w14:paraId="43A07F03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2D7B6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ALYFTREK TAB</w:t>
            </w:r>
            <w:r w:rsidRPr="00C80AFA">
              <w:rPr>
                <w:rFonts w:ascii="Verdana" w:hAnsi="Verdana"/>
              </w:rPr>
              <w:br/>
              <w:t>(10-50-125 MG &amp; 4-20-50 MG)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A30D8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8C23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QL-VARIES,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E0FF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Brand</w:t>
            </w:r>
          </w:p>
        </w:tc>
      </w:tr>
      <w:tr w:rsidR="00C80AFA" w:rsidRPr="00C80AFA" w14:paraId="1C89392C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570F9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PRUCALOPRIDE TAB 1 &amp;2MG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C0D53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EF36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QL, PA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BE17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generic MOTEGRITY</w:t>
            </w:r>
          </w:p>
        </w:tc>
      </w:tr>
      <w:tr w:rsidR="00C80AFA" w:rsidRPr="00C80AFA" w14:paraId="3B6A7A9E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30508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GABARONE TAB 100 &amp;400MG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4D8A7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42DA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QL-VARIES, PA2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8A47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PC Brand</w:t>
            </w:r>
          </w:p>
        </w:tc>
      </w:tr>
      <w:tr w:rsidR="00C80AFA" w:rsidRPr="00C80AFA" w14:paraId="075A0418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EDB68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OPIPZA MIS 10 &amp;5 &amp;2MG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42715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25AD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QL-VARIES, PA2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178B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PC Brand</w:t>
            </w:r>
          </w:p>
        </w:tc>
      </w:tr>
      <w:tr w:rsidR="00C80AFA" w:rsidRPr="00C80AFA" w14:paraId="0F26EE43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0954C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AREXVY INJ 120MCG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C31B8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20A8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QL-over time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AB72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MODIFICATION QOT 1/999 Add</w:t>
            </w:r>
          </w:p>
        </w:tc>
      </w:tr>
      <w:tr w:rsidR="00C80AFA" w:rsidRPr="00C80AFA" w14:paraId="01984A22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F3C81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ABRYSVO SOL 120MCG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11B99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8449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QL-over time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DE34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MODIFICATION QOT 1/999 Add</w:t>
            </w:r>
          </w:p>
        </w:tc>
      </w:tr>
      <w:tr w:rsidR="00C80AFA" w:rsidRPr="00C80AFA" w14:paraId="193A8A05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0BAA4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ESOMEPRAZOLE POW 2.5 &amp; 5MG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4F992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5319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9FB4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generic NEXIUM</w:t>
            </w:r>
          </w:p>
        </w:tc>
      </w:tr>
      <w:tr w:rsidR="00C80AFA" w:rsidRPr="00C80AFA" w14:paraId="19797788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D9C2F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LEVETIRACETA TAB 250MG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DA405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31DB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QL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508A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PC Brand *shares GPI with Brand Spritam with coverage differences</w:t>
            </w:r>
          </w:p>
        </w:tc>
      </w:tr>
      <w:tr w:rsidR="00C80AFA" w:rsidRPr="00C80AFA" w14:paraId="2B51D685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B5520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OPDIVO INJ QVANTIG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DA760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F414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PA2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73CF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PC Brand</w:t>
            </w:r>
          </w:p>
        </w:tc>
      </w:tr>
      <w:tr w:rsidR="00C80AFA" w:rsidRPr="00C80AFA" w14:paraId="36EF9F66" w14:textId="77777777" w:rsidTr="00C80AFA">
        <w:trPr>
          <w:trHeight w:val="510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F6BC7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 xml:space="preserve">DATROWAY INJ 100MG 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6ABB9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C80AFA">
              <w:rPr>
                <w:rFonts w:ascii="Verdana" w:hAnsi="Verdana"/>
                <w:b/>
                <w:bCs/>
              </w:rPr>
              <w:t>Covered Open, St CT, FEHBP, GEHA, and SSP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D0EA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PA2</w:t>
            </w:r>
          </w:p>
        </w:tc>
        <w:tc>
          <w:tcPr>
            <w:tcW w:w="1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92BF" w14:textId="77777777" w:rsidR="00C80AFA" w:rsidRPr="00C80AFA" w:rsidRDefault="00C80AFA" w:rsidP="00C80AF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C80AFA">
              <w:rPr>
                <w:rFonts w:ascii="Verdana" w:hAnsi="Verdana"/>
              </w:rPr>
              <w:t>EFF 4/1/2025. PC Brand</w:t>
            </w:r>
          </w:p>
        </w:tc>
      </w:tr>
    </w:tbl>
    <w:p w14:paraId="0F93F3D0" w14:textId="77777777" w:rsidR="00C80AFA" w:rsidRDefault="00C80AFA" w:rsidP="003250B6">
      <w:pPr>
        <w:tabs>
          <w:tab w:val="left" w:pos="279"/>
        </w:tabs>
        <w:spacing w:before="120" w:after="120"/>
      </w:pPr>
    </w:p>
    <w:p w14:paraId="4069B6A4" w14:textId="6098F5A7" w:rsidR="00C80AFA" w:rsidRPr="00C80AFA" w:rsidRDefault="00C80AFA" w:rsidP="00C80AFA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C80AF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80AFA" w14:paraId="20E2AEA6" w14:textId="77777777" w:rsidTr="00C80AF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9F1482" w14:textId="472E92D0" w:rsidR="00C80AFA" w:rsidRDefault="00C80AFA" w:rsidP="00D305AB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3" w:name="_Toc207992331"/>
            <w:r>
              <w:rPr>
                <w:rFonts w:ascii="Verdana" w:hAnsi="Verdana"/>
                <w:i w:val="0"/>
                <w:iCs w:val="0"/>
              </w:rPr>
              <w:t>3/1/2025 – 3/31/2025</w:t>
            </w:r>
            <w:bookmarkEnd w:id="43"/>
          </w:p>
        </w:tc>
      </w:tr>
    </w:tbl>
    <w:p w14:paraId="13D3F9D6" w14:textId="16706C94" w:rsidR="00C80AFA" w:rsidRPr="00C80AFA" w:rsidRDefault="00C80AFA" w:rsidP="00C80AFA">
      <w:pPr>
        <w:tabs>
          <w:tab w:val="left" w:pos="279"/>
        </w:tabs>
        <w:spacing w:before="120" w:after="120"/>
        <w:rPr>
          <w:rFonts w:ascii="Verdana" w:hAnsi="Verdana"/>
        </w:rPr>
      </w:pPr>
      <w:r w:rsidRPr="00C80AFA">
        <w:rPr>
          <w:rFonts w:ascii="Verdana" w:hAnsi="Verdana"/>
        </w:rPr>
        <w:t>The following updates apply to</w:t>
      </w:r>
      <w:r w:rsidRPr="00C80AFA">
        <w:rPr>
          <w:rFonts w:ascii="Verdana" w:hAnsi="Verdana"/>
          <w:b/>
        </w:rPr>
        <w:t xml:space="preserve"> </w:t>
      </w:r>
      <w:r w:rsidRPr="00C80AFA">
        <w:rPr>
          <w:rFonts w:ascii="Verdana" w:hAnsi="Verdana"/>
          <w:b/>
          <w:bCs/>
          <w:u w:val="single"/>
        </w:rPr>
        <w:t>Medicare Part-D Formulary ONLY</w:t>
      </w:r>
      <w:r w:rsidRPr="00C80AFA">
        <w:rPr>
          <w:rFonts w:ascii="Verdana" w:hAnsi="Verdana"/>
        </w:rPr>
        <w:t xml:space="preserve">.  </w:t>
      </w:r>
    </w:p>
    <w:p w14:paraId="4624411C" w14:textId="77777777" w:rsidR="00C80AFA" w:rsidRPr="00C80AFA" w:rsidRDefault="00C80AFA" w:rsidP="00C80AFA">
      <w:pPr>
        <w:tabs>
          <w:tab w:val="left" w:pos="279"/>
        </w:tabs>
        <w:spacing w:before="120" w:after="120"/>
        <w:rPr>
          <w:rFonts w:ascii="Verdana" w:hAnsi="Verdana"/>
        </w:rPr>
      </w:pPr>
      <w:r w:rsidRPr="00C80AFA">
        <w:rPr>
          <w:rFonts w:ascii="Verdana" w:hAnsi="Verdana"/>
          <w:b/>
          <w:bCs/>
        </w:rPr>
        <w:t>2025 Plans:</w:t>
      </w:r>
      <w:r w:rsidRPr="00C80AFA">
        <w:rPr>
          <w:rFonts w:ascii="Verdana" w:hAnsi="Verdana"/>
        </w:rPr>
        <w:t xml:space="preserve"> PDP- A1, A2; MAPD- B1, B2, B2 CSNP; EGWP Commingled- A1, B2; EGWP NON-Commingled- A1, B2, Open2; Strategic Saver Plus (SSP); State of CT, FEHBP, GEHA</w:t>
      </w:r>
    </w:p>
    <w:p w14:paraId="21D9B8D1" w14:textId="77777777" w:rsidR="00C80AFA" w:rsidRDefault="00C80AFA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04"/>
        <w:gridCol w:w="2516"/>
        <w:gridCol w:w="2216"/>
        <w:gridCol w:w="4314"/>
      </w:tblGrid>
      <w:tr w:rsidR="00C80AFA" w:rsidRPr="00C80AFA" w14:paraId="2919A848" w14:textId="77777777" w:rsidTr="00C80AFA">
        <w:trPr>
          <w:trHeight w:val="735"/>
        </w:trPr>
        <w:tc>
          <w:tcPr>
            <w:tcW w:w="1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63B7F04" w14:textId="77777777" w:rsidR="00C80AFA" w:rsidRPr="00C80AFA" w:rsidRDefault="00C80AFA" w:rsidP="00D305AB">
            <w:pPr>
              <w:rPr>
                <w:rFonts w:ascii="Verdana" w:hAnsi="Verdana" w:cs="Segoe UI"/>
                <w:b/>
                <w:bCs/>
                <w:color w:val="000000"/>
              </w:rPr>
            </w:pPr>
            <w:r w:rsidRPr="00C80AFA">
              <w:rPr>
                <w:rFonts w:ascii="Verdana" w:hAnsi="Verdana" w:cs="Segoe UI"/>
                <w:b/>
                <w:bCs/>
                <w:color w:val="000000"/>
              </w:rPr>
              <w:t>LABEL NAME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384867C" w14:textId="77777777" w:rsidR="00C80AFA" w:rsidRPr="00C80AFA" w:rsidRDefault="00C80AFA" w:rsidP="00D305AB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C80AFA">
              <w:rPr>
                <w:rFonts w:ascii="Verdana" w:hAnsi="Verdana" w:cs="Segoe UI"/>
                <w:b/>
                <w:bCs/>
                <w:color w:val="000000"/>
              </w:rPr>
              <w:t>Coverage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E280836" w14:textId="77777777" w:rsidR="00C80AFA" w:rsidRPr="00C80AFA" w:rsidRDefault="00C80AFA" w:rsidP="00D305AB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C80AFA">
              <w:rPr>
                <w:rFonts w:ascii="Verdana" w:hAnsi="Verdana" w:cs="Segoe UI"/>
                <w:b/>
                <w:bCs/>
                <w:color w:val="000000"/>
              </w:rPr>
              <w:t>EDIT-PA,QL,ST</w:t>
            </w:r>
          </w:p>
        </w:tc>
        <w:tc>
          <w:tcPr>
            <w:tcW w:w="1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CFA5D5" w14:textId="77777777" w:rsidR="00C80AFA" w:rsidRPr="00C80AFA" w:rsidRDefault="00C80AFA" w:rsidP="00D305AB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C80AFA">
              <w:rPr>
                <w:rFonts w:ascii="Verdana" w:hAnsi="Verdana" w:cs="Segoe UI"/>
                <w:b/>
                <w:bCs/>
                <w:color w:val="000000"/>
              </w:rPr>
              <w:t>COMMENTS</w:t>
            </w:r>
          </w:p>
        </w:tc>
      </w:tr>
      <w:tr w:rsidR="00C80AFA" w:rsidRPr="00C80AFA" w14:paraId="43BE4141" w14:textId="77777777" w:rsidTr="00C80AFA">
        <w:trPr>
          <w:trHeight w:val="735"/>
        </w:trPr>
        <w:tc>
          <w:tcPr>
            <w:tcW w:w="1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9AC12" w14:textId="77777777" w:rsidR="00C80AFA" w:rsidRPr="00C80AFA" w:rsidRDefault="00C80AFA" w:rsidP="00D305AB">
            <w:pPr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>IMKELDI SOL 80MG/ML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B072F" w14:textId="77777777" w:rsidR="00C80AFA" w:rsidRPr="00C80AFA" w:rsidRDefault="00C80AFA" w:rsidP="00D305AB">
            <w:pPr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b/>
                <w:bCs/>
                <w:color w:val="000000"/>
              </w:rPr>
              <w:t xml:space="preserve">ALL </w:t>
            </w:r>
            <w:r w:rsidRPr="00C80AFA">
              <w:rPr>
                <w:rFonts w:ascii="Verdana" w:hAnsi="Verdana" w:cs="Segoe UI"/>
                <w:color w:val="000000"/>
              </w:rPr>
              <w:t>plans covered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F44FB" w14:textId="77777777" w:rsidR="00C80AFA" w:rsidRPr="00C80AFA" w:rsidRDefault="00C80AFA" w:rsidP="00D305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>QL, PA</w:t>
            </w:r>
            <w:r w:rsidRPr="00C80AFA">
              <w:rPr>
                <w:rFonts w:ascii="Verdana" w:hAnsi="Verdana" w:cs="Segoe UI"/>
                <w:color w:val="215967"/>
              </w:rPr>
              <w:t>2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61FC9" w14:textId="77777777" w:rsidR="00C80AFA" w:rsidRPr="00C80AFA" w:rsidRDefault="00C80AFA" w:rsidP="00D305AB">
            <w:pPr>
              <w:rPr>
                <w:rFonts w:ascii="Verdana" w:hAnsi="Verdana" w:cs="Segoe UI"/>
              </w:rPr>
            </w:pPr>
            <w:r w:rsidRPr="00C80AFA">
              <w:rPr>
                <w:rFonts w:ascii="Verdana" w:hAnsi="Verdana" w:cs="Segoe UI"/>
              </w:rPr>
              <w:t xml:space="preserve">EFF 3/1/2025. </w:t>
            </w:r>
            <w:r w:rsidRPr="00C80AFA">
              <w:rPr>
                <w:rFonts w:ascii="Verdana" w:hAnsi="Verdana" w:cs="Segoe UI"/>
                <w:color w:val="002060"/>
              </w:rPr>
              <w:t>PC Brand</w:t>
            </w:r>
          </w:p>
        </w:tc>
      </w:tr>
      <w:tr w:rsidR="00C80AFA" w:rsidRPr="00C80AFA" w14:paraId="1F030AB4" w14:textId="77777777" w:rsidTr="00C80AFA">
        <w:trPr>
          <w:trHeight w:val="960"/>
        </w:trPr>
        <w:tc>
          <w:tcPr>
            <w:tcW w:w="1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A2F48" w14:textId="77777777" w:rsidR="00C80AFA" w:rsidRPr="00C80AFA" w:rsidRDefault="00C80AFA" w:rsidP="00D305AB">
            <w:pPr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>VYALEV INJ 240-12MG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4C0BC" w14:textId="77777777" w:rsidR="00C80AFA" w:rsidRPr="00C80AFA" w:rsidRDefault="00C80AFA" w:rsidP="00D305AB">
            <w:pPr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2D592" w14:textId="77777777" w:rsidR="00C80AFA" w:rsidRPr="00C80AFA" w:rsidRDefault="00C80AFA" w:rsidP="00D305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>QL, PA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823D2" w14:textId="77777777" w:rsidR="00C80AFA" w:rsidRPr="00C80AFA" w:rsidRDefault="00C80AFA" w:rsidP="00D305AB">
            <w:pPr>
              <w:rPr>
                <w:rFonts w:ascii="Verdana" w:hAnsi="Verdana" w:cs="Segoe UI"/>
              </w:rPr>
            </w:pPr>
            <w:r w:rsidRPr="00C80AFA">
              <w:rPr>
                <w:rFonts w:ascii="Verdana" w:hAnsi="Verdana" w:cs="Segoe UI"/>
              </w:rPr>
              <w:t>EFF 3/1/2025. Brand *bvd embedded criteria</w:t>
            </w:r>
          </w:p>
        </w:tc>
      </w:tr>
      <w:tr w:rsidR="00C80AFA" w:rsidRPr="00C80AFA" w14:paraId="53B40176" w14:textId="77777777" w:rsidTr="00C80AFA">
        <w:trPr>
          <w:trHeight w:val="585"/>
        </w:trPr>
        <w:tc>
          <w:tcPr>
            <w:tcW w:w="1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E65F2" w14:textId="77777777" w:rsidR="00C80AFA" w:rsidRPr="00C80AFA" w:rsidRDefault="00C80AFA" w:rsidP="00D305AB">
            <w:pPr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 xml:space="preserve">HYDROCO/APAP </w:t>
            </w:r>
            <w:r w:rsidRPr="00C80AFA">
              <w:rPr>
                <w:rFonts w:ascii="Verdana" w:hAnsi="Verdana" w:cs="Segoe UI"/>
                <w:b/>
                <w:bCs/>
                <w:color w:val="000000"/>
              </w:rPr>
              <w:t>TAB</w:t>
            </w:r>
            <w:r w:rsidRPr="00C80AFA">
              <w:rPr>
                <w:rFonts w:ascii="Verdana" w:hAnsi="Verdana" w:cs="Segoe UI"/>
                <w:color w:val="000000"/>
              </w:rPr>
              <w:t xml:space="preserve"> 2.5-325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9C47C" w14:textId="77777777" w:rsidR="00C80AFA" w:rsidRPr="00C80AFA" w:rsidRDefault="00C80AFA" w:rsidP="00D305AB">
            <w:pPr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b/>
                <w:bCs/>
                <w:color w:val="000000"/>
              </w:rPr>
              <w:t xml:space="preserve">ALL </w:t>
            </w:r>
            <w:r w:rsidRPr="00C80AFA">
              <w:rPr>
                <w:rFonts w:ascii="Verdana" w:hAnsi="Verdana" w:cs="Segoe UI"/>
                <w:color w:val="000000"/>
              </w:rPr>
              <w:t>plans covered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3C581" w14:textId="77777777" w:rsidR="00C80AFA" w:rsidRPr="00C80AFA" w:rsidRDefault="00C80AFA" w:rsidP="00D305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CB478" w14:textId="77777777" w:rsidR="00C80AFA" w:rsidRPr="00C80AFA" w:rsidRDefault="00C80AFA" w:rsidP="00D305AB">
            <w:pPr>
              <w:rPr>
                <w:rFonts w:ascii="Verdana" w:hAnsi="Verdana" w:cs="Segoe UI"/>
              </w:rPr>
            </w:pPr>
            <w:r w:rsidRPr="00C80AFA">
              <w:rPr>
                <w:rFonts w:ascii="Verdana" w:hAnsi="Verdana" w:cs="Segoe UI"/>
              </w:rPr>
              <w:t>EFF 3/1/2025.</w:t>
            </w:r>
            <w:r w:rsidRPr="00C80AFA">
              <w:rPr>
                <w:rFonts w:ascii="Verdana" w:hAnsi="Verdana" w:cs="Segoe UI"/>
                <w:color w:val="002060"/>
              </w:rPr>
              <w:t xml:space="preserve"> generic Strength</w:t>
            </w:r>
          </w:p>
        </w:tc>
      </w:tr>
      <w:tr w:rsidR="00C80AFA" w:rsidRPr="00C80AFA" w14:paraId="1FF397E8" w14:textId="77777777" w:rsidTr="00C80AFA">
        <w:trPr>
          <w:trHeight w:val="827"/>
        </w:trPr>
        <w:tc>
          <w:tcPr>
            <w:tcW w:w="1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8E99B" w14:textId="77777777" w:rsidR="00C80AFA" w:rsidRPr="00C80AFA" w:rsidRDefault="00C80AFA" w:rsidP="00D305AB">
            <w:pPr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 xml:space="preserve">FEMLYV TAB 1/0.02MG 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6B2B4" w14:textId="77777777" w:rsidR="00C80AFA" w:rsidRPr="00C80AFA" w:rsidRDefault="00C80AFA" w:rsidP="00D305AB">
            <w:pPr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2839A" w14:textId="77777777" w:rsidR="00C80AFA" w:rsidRPr="00C80AFA" w:rsidRDefault="00C80AFA" w:rsidP="00D305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F671D" w14:textId="77777777" w:rsidR="00C80AFA" w:rsidRPr="00C80AFA" w:rsidRDefault="00C80AFA" w:rsidP="00D305AB">
            <w:pPr>
              <w:rPr>
                <w:rFonts w:ascii="Verdana" w:hAnsi="Verdana" w:cs="Segoe UI"/>
              </w:rPr>
            </w:pPr>
            <w:r w:rsidRPr="00C80AFA">
              <w:rPr>
                <w:rFonts w:ascii="Verdana" w:hAnsi="Verdana" w:cs="Segoe UI"/>
              </w:rPr>
              <w:t>EFF 3/1/2025. Brand</w:t>
            </w:r>
          </w:p>
        </w:tc>
      </w:tr>
      <w:tr w:rsidR="00C80AFA" w:rsidRPr="00C80AFA" w14:paraId="0B8E12B7" w14:textId="77777777" w:rsidTr="00C80AFA">
        <w:trPr>
          <w:trHeight w:val="800"/>
        </w:trPr>
        <w:tc>
          <w:tcPr>
            <w:tcW w:w="1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766FC" w14:textId="77777777" w:rsidR="00C80AFA" w:rsidRPr="00C80AFA" w:rsidRDefault="00C80AFA" w:rsidP="00D305AB">
            <w:pPr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 xml:space="preserve">LIORESAL INT INJ 10MG/5ML </w:t>
            </w:r>
            <w:r w:rsidRPr="00C80AFA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C80AFA">
              <w:rPr>
                <w:rFonts w:ascii="Verdana" w:hAnsi="Verdana" w:cs="Segoe UI"/>
                <w:color w:val="000000"/>
              </w:rPr>
              <w:t xml:space="preserve">50MCG/ML </w:t>
            </w:r>
            <w:r w:rsidRPr="00C80AFA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C80AFA">
              <w:rPr>
                <w:rFonts w:ascii="Verdana" w:hAnsi="Verdana" w:cs="Segoe UI"/>
                <w:color w:val="000000"/>
              </w:rPr>
              <w:t xml:space="preserve">10/20ML </w:t>
            </w:r>
            <w:r w:rsidRPr="00C80AFA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C80AFA">
              <w:rPr>
                <w:rFonts w:ascii="Verdana" w:hAnsi="Verdana" w:cs="Segoe UI"/>
                <w:color w:val="000000"/>
              </w:rPr>
              <w:t xml:space="preserve">40/20 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6CB3C" w14:textId="77777777" w:rsidR="00C80AFA" w:rsidRPr="00C80AFA" w:rsidRDefault="00C80AFA" w:rsidP="00D305AB">
            <w:pPr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>Covered Open, St CT, FEHBP, GEHA, and SSP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F6FAD" w14:textId="77777777" w:rsidR="00C80AFA" w:rsidRPr="00C80AFA" w:rsidRDefault="00C80AFA" w:rsidP="00D305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C80AFA">
              <w:rPr>
                <w:rFonts w:ascii="Verdana" w:hAnsi="Verdana" w:cs="Segoe UI"/>
                <w:color w:val="000000"/>
              </w:rPr>
              <w:t>PA-BvsD</w:t>
            </w:r>
          </w:p>
        </w:tc>
        <w:tc>
          <w:tcPr>
            <w:tcW w:w="1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C0023" w14:textId="77777777" w:rsidR="00C80AFA" w:rsidRPr="00C80AFA" w:rsidRDefault="00C80AFA" w:rsidP="00D305AB">
            <w:pPr>
              <w:rPr>
                <w:rFonts w:ascii="Verdana" w:hAnsi="Verdana" w:cs="Segoe UI"/>
              </w:rPr>
            </w:pPr>
            <w:r w:rsidRPr="00C80AFA">
              <w:rPr>
                <w:rFonts w:ascii="Verdana" w:hAnsi="Verdana" w:cs="Segoe UI"/>
              </w:rPr>
              <w:t>EFF 3/1/2025. Brand</w:t>
            </w:r>
          </w:p>
        </w:tc>
      </w:tr>
    </w:tbl>
    <w:p w14:paraId="74F59C68" w14:textId="77777777" w:rsidR="00C80AFA" w:rsidRDefault="00C80AFA" w:rsidP="003250B6">
      <w:pPr>
        <w:tabs>
          <w:tab w:val="left" w:pos="279"/>
        </w:tabs>
        <w:spacing w:before="120" w:after="120"/>
      </w:pPr>
    </w:p>
    <w:p w14:paraId="6794A10E" w14:textId="32F0B67A" w:rsidR="00C80AFA" w:rsidRPr="00C80AFA" w:rsidRDefault="00C80AFA" w:rsidP="00C80AFA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C80AF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C7E92" w14:paraId="1F3E14CB" w14:textId="77777777" w:rsidTr="00C80AF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6B16A0B" w14:textId="5E3D844F" w:rsidR="007C7E92" w:rsidRDefault="007C7E92" w:rsidP="00A06BFC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4" w:name="_Toc207992332"/>
            <w:r>
              <w:rPr>
                <w:rFonts w:ascii="Verdana" w:hAnsi="Verdana"/>
                <w:i w:val="0"/>
                <w:iCs w:val="0"/>
              </w:rPr>
              <w:t>2/1/2025 – 2/28/2025</w:t>
            </w:r>
            <w:bookmarkEnd w:id="44"/>
          </w:p>
        </w:tc>
      </w:tr>
    </w:tbl>
    <w:p w14:paraId="08624717" w14:textId="0BC921AA" w:rsidR="007C7E92" w:rsidRPr="007C7E92" w:rsidRDefault="007C7E92" w:rsidP="007C7E92">
      <w:pPr>
        <w:tabs>
          <w:tab w:val="left" w:pos="279"/>
        </w:tabs>
        <w:spacing w:before="120" w:after="120"/>
        <w:rPr>
          <w:rFonts w:ascii="Verdana" w:hAnsi="Verdana"/>
        </w:rPr>
      </w:pPr>
      <w:r w:rsidRPr="007C7E92">
        <w:rPr>
          <w:rFonts w:ascii="Verdana" w:hAnsi="Verdana"/>
        </w:rPr>
        <w:t>The following updates apply to</w:t>
      </w:r>
      <w:r w:rsidRPr="007C7E92">
        <w:rPr>
          <w:rFonts w:ascii="Verdana" w:hAnsi="Verdana"/>
          <w:b/>
        </w:rPr>
        <w:t xml:space="preserve"> </w:t>
      </w:r>
      <w:r w:rsidRPr="007C7E92">
        <w:rPr>
          <w:rFonts w:ascii="Verdana" w:hAnsi="Verdana"/>
          <w:b/>
          <w:bCs/>
          <w:u w:val="single"/>
        </w:rPr>
        <w:t>Medicare Part-D Formulary ONLY</w:t>
      </w:r>
      <w:r w:rsidRPr="007C7E92">
        <w:rPr>
          <w:rFonts w:ascii="Verdana" w:hAnsi="Verdana"/>
        </w:rPr>
        <w:t xml:space="preserve">.  </w:t>
      </w:r>
    </w:p>
    <w:p w14:paraId="3D4DECC9" w14:textId="77777777" w:rsidR="007C7E92" w:rsidRDefault="007C7E92" w:rsidP="007C7E92">
      <w:pPr>
        <w:tabs>
          <w:tab w:val="left" w:pos="279"/>
        </w:tabs>
        <w:spacing w:before="120" w:after="120"/>
        <w:rPr>
          <w:rFonts w:ascii="Verdana" w:hAnsi="Verdana"/>
        </w:rPr>
      </w:pPr>
      <w:r w:rsidRPr="007C7E92">
        <w:rPr>
          <w:rFonts w:ascii="Verdana" w:hAnsi="Verdana"/>
          <w:b/>
          <w:bCs/>
        </w:rPr>
        <w:t>2025 Plans:</w:t>
      </w:r>
      <w:r w:rsidRPr="007C7E92">
        <w:rPr>
          <w:rFonts w:ascii="Verdana" w:hAnsi="Verdana"/>
        </w:rPr>
        <w:t xml:space="preserve"> PDP- A1, A2; MAPD- B1, B2, B2 CSNP; EGWP Commingled- A1, B2; EGWP NON-Commingled- A1, B2, Open2; Strategic Saver Plus (SSP); State of CT, FEHBP, GEHA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94"/>
        <w:gridCol w:w="2148"/>
        <w:gridCol w:w="2216"/>
        <w:gridCol w:w="4492"/>
      </w:tblGrid>
      <w:tr w:rsidR="007C7E92" w:rsidRPr="007C7E92" w14:paraId="4E2E6DE0" w14:textId="77777777" w:rsidTr="007C7E92">
        <w:trPr>
          <w:trHeight w:val="735"/>
        </w:trPr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D75D54D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C84C8A1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3D11CAA4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E97BCAF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7C7E92" w:rsidRPr="007C7E92" w14:paraId="25809315" w14:textId="77777777" w:rsidTr="007C7E92">
        <w:trPr>
          <w:trHeight w:val="73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9FE38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 xml:space="preserve">OCREVUS INJ ZUNOVO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A8DFF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A1,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65FCE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QL-over time, PA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63874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EFF 2/1/2025. Brand</w:t>
            </w:r>
          </w:p>
        </w:tc>
      </w:tr>
      <w:tr w:rsidR="007C7E92" w:rsidRPr="007C7E92" w14:paraId="6CE0257F" w14:textId="77777777" w:rsidTr="007C7E92">
        <w:trPr>
          <w:trHeight w:val="58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75768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EDARAVONE INJ 60/100ML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11542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997512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QL, PA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D0330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 xml:space="preserve">EFF 2/1/2025. generic Strength </w:t>
            </w:r>
          </w:p>
        </w:tc>
      </w:tr>
      <w:tr w:rsidR="007C7E92" w:rsidRPr="007C7E92" w14:paraId="3009CBCF" w14:textId="77777777" w:rsidTr="007C7E92">
        <w:trPr>
          <w:trHeight w:val="57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0B69E7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 xml:space="preserve">MIPLYFFA CAP 124 </w:t>
            </w:r>
            <w:r w:rsidRPr="007C7E92">
              <w:rPr>
                <w:rFonts w:ascii="Verdana" w:hAnsi="Verdana"/>
                <w:b/>
                <w:bCs/>
              </w:rPr>
              <w:t>&amp;</w:t>
            </w:r>
            <w:r w:rsidRPr="007C7E92">
              <w:rPr>
                <w:rFonts w:ascii="Verdana" w:hAnsi="Verdana"/>
              </w:rPr>
              <w:t xml:space="preserve">47 </w:t>
            </w:r>
            <w:r w:rsidRPr="007C7E92">
              <w:rPr>
                <w:rFonts w:ascii="Verdana" w:hAnsi="Verdana"/>
                <w:b/>
                <w:bCs/>
              </w:rPr>
              <w:t>&amp;</w:t>
            </w:r>
            <w:r w:rsidRPr="007C7E92">
              <w:rPr>
                <w:rFonts w:ascii="Verdana" w:hAnsi="Verdana"/>
              </w:rPr>
              <w:t>62</w:t>
            </w:r>
            <w:r w:rsidRPr="007C7E92">
              <w:rPr>
                <w:rFonts w:ascii="Verdana" w:hAnsi="Verdana"/>
                <w:b/>
                <w:bCs/>
              </w:rPr>
              <w:t xml:space="preserve"> &amp;</w:t>
            </w:r>
            <w:r w:rsidRPr="007C7E92">
              <w:rPr>
                <w:rFonts w:ascii="Verdana" w:hAnsi="Verdana"/>
              </w:rPr>
              <w:t xml:space="preserve">93MG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AAAFE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EB7A7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QL, PA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8524A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EFF 2/1/2025. Brand</w:t>
            </w:r>
          </w:p>
        </w:tc>
      </w:tr>
      <w:tr w:rsidR="007C7E92" w:rsidRPr="007C7E92" w14:paraId="5CC1BD3D" w14:textId="77777777" w:rsidTr="007C7E92">
        <w:trPr>
          <w:trHeight w:val="6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C7F66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AUGTYRO CAP 160MG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00C33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  <w:b/>
                <w:bCs/>
              </w:rPr>
              <w:t xml:space="preserve">ALL </w:t>
            </w:r>
            <w:r w:rsidRPr="007C7E92">
              <w:rPr>
                <w:rFonts w:ascii="Verdana" w:hAnsi="Verdana"/>
              </w:rPr>
              <w:t>plans covered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0D772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QL, PA2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615DE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EFF 2/1/2025. PC Brand</w:t>
            </w:r>
          </w:p>
        </w:tc>
      </w:tr>
      <w:tr w:rsidR="007C7E92" w:rsidRPr="007C7E92" w14:paraId="6D543088" w14:textId="77777777" w:rsidTr="007C7E92">
        <w:trPr>
          <w:trHeight w:val="58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5B3F7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 xml:space="preserve"> LUMAKRAS TAB 240MG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5C64D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  <w:b/>
                <w:bCs/>
              </w:rPr>
              <w:t xml:space="preserve">ALL </w:t>
            </w:r>
            <w:r w:rsidRPr="007C7E92">
              <w:rPr>
                <w:rFonts w:ascii="Verdana" w:hAnsi="Verdana"/>
              </w:rPr>
              <w:t>plans covered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53AF5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QL, PA2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3B1AD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EFF 2/1/2025. PC Brand</w:t>
            </w:r>
          </w:p>
        </w:tc>
      </w:tr>
      <w:tr w:rsidR="007C7E92" w:rsidRPr="007C7E92" w14:paraId="495E5E20" w14:textId="77777777" w:rsidTr="007C7E92">
        <w:trPr>
          <w:trHeight w:val="58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6C6D1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 xml:space="preserve">REVUFORJ TAB 110 </w:t>
            </w:r>
            <w:r w:rsidRPr="007C7E92">
              <w:rPr>
                <w:rFonts w:ascii="Verdana" w:hAnsi="Verdana"/>
                <w:b/>
                <w:bCs/>
              </w:rPr>
              <w:t>&amp;</w:t>
            </w:r>
            <w:r w:rsidRPr="007C7E92">
              <w:rPr>
                <w:rFonts w:ascii="Verdana" w:hAnsi="Verdana"/>
              </w:rPr>
              <w:t xml:space="preserve">160MG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6320B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  <w:b/>
                <w:bCs/>
              </w:rPr>
              <w:t xml:space="preserve">ALL </w:t>
            </w:r>
            <w:r w:rsidRPr="007C7E92">
              <w:rPr>
                <w:rFonts w:ascii="Verdana" w:hAnsi="Verdana"/>
              </w:rPr>
              <w:t>plans covered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0A9BFA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QL, PA2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E8056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EFF 2/1/2025. PC Brand</w:t>
            </w:r>
          </w:p>
        </w:tc>
      </w:tr>
      <w:tr w:rsidR="007C7E92" w:rsidRPr="007C7E92" w14:paraId="0FE80F0F" w14:textId="77777777" w:rsidTr="007C7E92">
        <w:trPr>
          <w:trHeight w:val="58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4DC745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 xml:space="preserve">DANZITEN TAB 71 </w:t>
            </w:r>
            <w:r w:rsidRPr="007C7E92">
              <w:rPr>
                <w:rFonts w:ascii="Verdana" w:hAnsi="Verdana"/>
                <w:b/>
                <w:bCs/>
              </w:rPr>
              <w:t>&amp;</w:t>
            </w:r>
            <w:r w:rsidRPr="007C7E92">
              <w:rPr>
                <w:rFonts w:ascii="Verdana" w:hAnsi="Verdana"/>
              </w:rPr>
              <w:t xml:space="preserve"> 95MG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26D24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  <w:b/>
                <w:bCs/>
              </w:rPr>
              <w:t xml:space="preserve">ALL </w:t>
            </w:r>
            <w:r w:rsidRPr="007C7E92">
              <w:rPr>
                <w:rFonts w:ascii="Verdana" w:hAnsi="Verdana"/>
              </w:rPr>
              <w:t>plans covered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1FE6E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QL, PA2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0AA1A6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EFF 2/1/2025. PC Brand</w:t>
            </w:r>
          </w:p>
        </w:tc>
      </w:tr>
      <w:tr w:rsidR="007C7E92" w:rsidRPr="007C7E92" w14:paraId="35653D7E" w14:textId="77777777" w:rsidTr="007C7E92">
        <w:trPr>
          <w:trHeight w:val="73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967D4E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ADALIMU-ADAZ INJ 80/0.8ML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51E9EC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87D6F4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QL-over time, PA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4E2EC6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EFF 1/1/2025. PC Brand</w:t>
            </w:r>
          </w:p>
        </w:tc>
      </w:tr>
      <w:tr w:rsidR="007C7E92" w14:paraId="77C4CBEB" w14:textId="77777777" w:rsidTr="007C7E92">
        <w:trPr>
          <w:trHeight w:val="73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65C199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 xml:space="preserve">BORUZU INJ 3.5/1.4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C0BECF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64D5D5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PA2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BFC90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EFF 2/1/2025. PC Brand</w:t>
            </w:r>
          </w:p>
        </w:tc>
      </w:tr>
      <w:tr w:rsidR="007C7E92" w14:paraId="58C33E0A" w14:textId="77777777" w:rsidTr="007C7E92">
        <w:trPr>
          <w:trHeight w:val="73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CFEBA2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 xml:space="preserve">ZIIHERA INJ 300MG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F8A07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AF2921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PA2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C990C3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EFF 2/1/2025. PC Brand</w:t>
            </w:r>
          </w:p>
        </w:tc>
      </w:tr>
      <w:tr w:rsidR="007C7E92" w14:paraId="7BA44AD6" w14:textId="77777777" w:rsidTr="007C7E92">
        <w:trPr>
          <w:trHeight w:val="73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FDE1F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 xml:space="preserve">PAVBLU INJ 2/0.05ML (2 GPIS)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938F5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AE5D8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PA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107D51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EFF 2/1/2025. Brand</w:t>
            </w:r>
          </w:p>
        </w:tc>
      </w:tr>
      <w:tr w:rsidR="007C7E92" w14:paraId="53ACEA46" w14:textId="77777777" w:rsidTr="007C7E92">
        <w:trPr>
          <w:trHeight w:val="73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7FFB5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 xml:space="preserve">CIMETIDINE SOL 300/5ML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9A848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39B0B7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PA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3D3F2A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EFF 2/1/2025. generic</w:t>
            </w:r>
          </w:p>
        </w:tc>
      </w:tr>
      <w:tr w:rsidR="007C7E92" w14:paraId="3180CB63" w14:textId="77777777" w:rsidTr="007C7E92">
        <w:trPr>
          <w:trHeight w:val="73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46C3A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 xml:space="preserve">AZMIRO INJ 200MG/ML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D8BD04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83B63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PA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B2540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EFF 2/1/2025. Brand</w:t>
            </w:r>
          </w:p>
        </w:tc>
      </w:tr>
      <w:tr w:rsidR="007C7E92" w14:paraId="2951D785" w14:textId="77777777" w:rsidTr="007C7E92">
        <w:trPr>
          <w:trHeight w:val="73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076537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 xml:space="preserve">PANTOPRAZOLE SOL 40/50ML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2B70F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5B09D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N/A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53BC0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EFF 2/1/2025. Brand</w:t>
            </w:r>
          </w:p>
        </w:tc>
      </w:tr>
      <w:tr w:rsidR="007C7E92" w14:paraId="45124290" w14:textId="77777777" w:rsidTr="007C7E92">
        <w:trPr>
          <w:trHeight w:val="73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5C795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ILUVIEN IMP 0.19MG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676CC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83784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N/A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6A0C4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EFF 2/1/2025. Brand</w:t>
            </w:r>
          </w:p>
        </w:tc>
      </w:tr>
      <w:tr w:rsidR="007C7E92" w14:paraId="41601042" w14:textId="77777777" w:rsidTr="007C7E92">
        <w:trPr>
          <w:trHeight w:val="73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907377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ELIMITE CRE 5%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A7E51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C93FD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N/A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60AFB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EFF 2/1/2025. Brand.    Note: generic PERMETHRIN   CRE 5% already covered</w:t>
            </w:r>
          </w:p>
        </w:tc>
      </w:tr>
      <w:tr w:rsidR="007C7E92" w14:paraId="670B0129" w14:textId="77777777" w:rsidTr="007C7E92">
        <w:trPr>
          <w:trHeight w:val="73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C7BFC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MICAFUNGIN INJ NACL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D3B62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ABC0FF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N/A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7B86D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EFF 2/1/2025. Brand Strength</w:t>
            </w:r>
          </w:p>
        </w:tc>
      </w:tr>
      <w:tr w:rsidR="007C7E92" w14:paraId="290B7E70" w14:textId="77777777" w:rsidTr="007C7E92">
        <w:trPr>
          <w:trHeight w:val="73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38682C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 xml:space="preserve">TIMOLOL HEMI SOL 0.5% OP 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13781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Covered Open, St CT, FEHBP, GEHA, and SSP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BB0955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C7E92">
              <w:rPr>
                <w:rFonts w:ascii="Verdana" w:hAnsi="Verdana"/>
              </w:rPr>
              <w:t>N/A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1E7EE" w14:textId="77777777" w:rsidR="007C7E92" w:rsidRPr="007C7E92" w:rsidRDefault="007C7E92" w:rsidP="007C7E9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C7E92">
              <w:rPr>
                <w:rFonts w:ascii="Verdana" w:hAnsi="Verdana"/>
                <w:b/>
                <w:bCs/>
              </w:rPr>
              <w:t>EFF 2/1/2025. generic BETIMOL</w:t>
            </w:r>
          </w:p>
        </w:tc>
      </w:tr>
    </w:tbl>
    <w:p w14:paraId="03092D85" w14:textId="77777777" w:rsidR="007C7E92" w:rsidRPr="007C7E92" w:rsidRDefault="007C7E92" w:rsidP="007C7E92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64775CF7" w14:textId="77777777" w:rsidR="007C7E92" w:rsidRDefault="007C7E92" w:rsidP="003250B6">
      <w:pPr>
        <w:tabs>
          <w:tab w:val="left" w:pos="279"/>
        </w:tabs>
        <w:spacing w:before="120" w:after="120"/>
      </w:pPr>
    </w:p>
    <w:p w14:paraId="0A68D86B" w14:textId="77777777" w:rsidR="007C7E92" w:rsidRDefault="007C7E92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C7E92" w14:paraId="356A95C4" w14:textId="77777777" w:rsidTr="007C7E9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62A722A" w14:textId="05B31F70" w:rsidR="007C7E92" w:rsidRDefault="007C7E92" w:rsidP="00A06BFC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5" w:name="_Toc207992333"/>
            <w:r>
              <w:rPr>
                <w:rFonts w:ascii="Verdana" w:hAnsi="Verdana"/>
                <w:i w:val="0"/>
                <w:iCs w:val="0"/>
              </w:rPr>
              <w:t>12/1/2024 – 12/31/2024</w:t>
            </w:r>
            <w:bookmarkEnd w:id="45"/>
          </w:p>
        </w:tc>
      </w:tr>
    </w:tbl>
    <w:p w14:paraId="1313387C" w14:textId="0C34F287" w:rsidR="007C7E92" w:rsidRPr="007C7E92" w:rsidRDefault="007C7E92" w:rsidP="007C7E92">
      <w:pPr>
        <w:tabs>
          <w:tab w:val="left" w:pos="279"/>
        </w:tabs>
        <w:spacing w:before="120" w:after="120"/>
        <w:rPr>
          <w:rFonts w:ascii="Verdana" w:hAnsi="Verdana"/>
        </w:rPr>
      </w:pPr>
      <w:r w:rsidRPr="007C7E92">
        <w:rPr>
          <w:rFonts w:ascii="Verdana" w:hAnsi="Verdana"/>
        </w:rPr>
        <w:t>The following updates apply to</w:t>
      </w:r>
      <w:r w:rsidRPr="007C7E92">
        <w:rPr>
          <w:rFonts w:ascii="Verdana" w:hAnsi="Verdana"/>
          <w:b/>
        </w:rPr>
        <w:t xml:space="preserve"> </w:t>
      </w:r>
      <w:r w:rsidRPr="007C7E92">
        <w:rPr>
          <w:rFonts w:ascii="Verdana" w:hAnsi="Verdana"/>
          <w:b/>
          <w:bCs/>
          <w:u w:val="single"/>
        </w:rPr>
        <w:t>Medicare Part-D Formulary ONLY</w:t>
      </w:r>
      <w:r w:rsidRPr="007C7E92">
        <w:rPr>
          <w:rFonts w:ascii="Verdana" w:hAnsi="Verdana"/>
        </w:rPr>
        <w:t xml:space="preserve">.  </w:t>
      </w:r>
    </w:p>
    <w:p w14:paraId="636A9D4D" w14:textId="77777777" w:rsidR="007C7E92" w:rsidRDefault="007C7E92" w:rsidP="007C7E92">
      <w:pPr>
        <w:tabs>
          <w:tab w:val="left" w:pos="279"/>
        </w:tabs>
        <w:spacing w:before="120" w:after="120"/>
        <w:rPr>
          <w:rFonts w:ascii="Verdana" w:hAnsi="Verdana"/>
        </w:rPr>
      </w:pPr>
      <w:r w:rsidRPr="007C7E92">
        <w:rPr>
          <w:rFonts w:ascii="Verdana" w:hAnsi="Verdana"/>
          <w:b/>
          <w:bCs/>
        </w:rPr>
        <w:t>2024 Plans:</w:t>
      </w:r>
      <w:r w:rsidRPr="007C7E92">
        <w:rPr>
          <w:rFonts w:ascii="Verdana" w:hAnsi="Verdana"/>
        </w:rPr>
        <w:t xml:space="preserve"> MAPD- B2, B3, B4,</w:t>
      </w:r>
      <w:r w:rsidRPr="007C7E92">
        <w:rPr>
          <w:rFonts w:ascii="Verdana" w:hAnsi="Verdana"/>
          <w:b/>
          <w:bCs/>
        </w:rPr>
        <w:t xml:space="preserve"> </w:t>
      </w:r>
      <w:r w:rsidRPr="007C7E92">
        <w:rPr>
          <w:rFonts w:ascii="Verdana" w:hAnsi="Verdana"/>
        </w:rPr>
        <w:t>B5; EGWP Commingled- A1, B2; EGWP NON-Commingled- A1, B2, Open2; SilverScript- Choice, Plus, SmartRx; State of CT, FEHBP</w:t>
      </w:r>
    </w:p>
    <w:p w14:paraId="546B062C" w14:textId="77777777" w:rsidR="007C7E92" w:rsidRDefault="007C7E92" w:rsidP="007C7E92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804"/>
        <w:gridCol w:w="1935"/>
        <w:gridCol w:w="2414"/>
        <w:gridCol w:w="4797"/>
      </w:tblGrid>
      <w:tr w:rsidR="007C7E92" w:rsidRPr="007C7E92" w14:paraId="58706E76" w14:textId="77777777" w:rsidTr="007C7E92">
        <w:trPr>
          <w:trHeight w:val="735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D58D6C1" w14:textId="77777777" w:rsidR="007C7E92" w:rsidRPr="007C7E92" w:rsidRDefault="007C7E92" w:rsidP="007C7E92">
            <w:pPr>
              <w:rPr>
                <w:rFonts w:ascii="Verdana" w:hAnsi="Verdana" w:cs="Segoe UI"/>
                <w:b/>
                <w:bCs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LABEL NAME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433660F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Coverage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2DF0CE9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EDIT-PA,QL,ST</w:t>
            </w:r>
          </w:p>
        </w:tc>
        <w:tc>
          <w:tcPr>
            <w:tcW w:w="1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1FF4114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COMMENTS</w:t>
            </w:r>
          </w:p>
        </w:tc>
      </w:tr>
      <w:tr w:rsidR="007C7E92" w:rsidRPr="007C7E92" w14:paraId="0B16F871" w14:textId="77777777" w:rsidTr="007C7E92">
        <w:trPr>
          <w:trHeight w:val="73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A88AB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OHTUVAYRE SUS 3/2.5ML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A063B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Covered Open and St CT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DAD85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QL, PA2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76A7FA" w14:textId="77777777" w:rsidR="007C7E92" w:rsidRPr="007C7E92" w:rsidRDefault="007C7E92" w:rsidP="007C7E92">
            <w:pPr>
              <w:rPr>
                <w:rFonts w:ascii="Verdana" w:hAnsi="Verdana" w:cs="Segoe UI"/>
              </w:rPr>
            </w:pPr>
            <w:r w:rsidRPr="007C7E92">
              <w:rPr>
                <w:rFonts w:ascii="Verdana" w:hAnsi="Verdana" w:cs="Segoe UI"/>
                <w:b/>
                <w:bCs/>
              </w:rPr>
              <w:t>EFF 12/1/2024</w:t>
            </w:r>
            <w:r w:rsidRPr="007C7E92">
              <w:rPr>
                <w:rFonts w:ascii="Verdana" w:hAnsi="Verdana" w:cs="Segoe UI"/>
              </w:rPr>
              <w:t xml:space="preserve">. </w:t>
            </w:r>
            <w:r w:rsidRPr="007C7E92">
              <w:rPr>
                <w:rFonts w:ascii="Verdana" w:hAnsi="Verdana" w:cs="Segoe UI"/>
                <w:color w:val="215967"/>
              </w:rPr>
              <w:t>PC Brand</w:t>
            </w:r>
          </w:p>
        </w:tc>
      </w:tr>
      <w:tr w:rsidR="007C7E92" w:rsidRPr="007C7E92" w14:paraId="4F23CF7C" w14:textId="77777777" w:rsidTr="007C7E92">
        <w:trPr>
          <w:trHeight w:val="73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5B9A2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LIVMARLI SOL 19MG/ML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F2045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Covered Open and St CT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5B52E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QL, PA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495CD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EFF 12/1/2024.</w:t>
            </w:r>
            <w:r w:rsidRPr="007C7E92">
              <w:rPr>
                <w:rFonts w:ascii="Verdana" w:hAnsi="Verdana" w:cs="Segoe UI"/>
                <w:color w:val="000000"/>
              </w:rPr>
              <w:t xml:space="preserve"> Brand Strength </w:t>
            </w:r>
          </w:p>
        </w:tc>
      </w:tr>
      <w:tr w:rsidR="007C7E92" w:rsidRPr="007C7E92" w14:paraId="664AD241" w14:textId="77777777" w:rsidTr="007C7E92">
        <w:trPr>
          <w:trHeight w:val="58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BA52F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NEMLUVIO INJ 30MG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CCD73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Covered Open and St CT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2724C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QL, PA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785F4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EFF 12/1/2024.</w:t>
            </w:r>
            <w:r w:rsidRPr="007C7E92">
              <w:rPr>
                <w:rFonts w:ascii="Verdana" w:hAnsi="Verdana" w:cs="Segoe UI"/>
                <w:color w:val="000000"/>
              </w:rPr>
              <w:t xml:space="preserve"> Brand</w:t>
            </w:r>
          </w:p>
        </w:tc>
      </w:tr>
      <w:tr w:rsidR="007C7E92" w:rsidRPr="007C7E92" w14:paraId="1AE424CE" w14:textId="77777777" w:rsidTr="007C7E92">
        <w:trPr>
          <w:trHeight w:val="57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1081D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LIVDELZI CAP 10MG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12E15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Covered Open and St CT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1A488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QL, PA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1EB7E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EFF 12/1/2024.</w:t>
            </w:r>
            <w:r w:rsidRPr="007C7E92">
              <w:rPr>
                <w:rFonts w:ascii="Verdana" w:hAnsi="Verdana" w:cs="Segoe UI"/>
                <w:color w:val="000000"/>
              </w:rPr>
              <w:t xml:space="preserve"> Brand</w:t>
            </w:r>
          </w:p>
        </w:tc>
      </w:tr>
      <w:tr w:rsidR="007C7E92" w:rsidRPr="007C7E92" w14:paraId="301D6FA1" w14:textId="77777777" w:rsidTr="007C7E92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4B91F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GLIMEPIRIDE TAB 3MG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1E9C46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Covered Open and St CT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E043F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QL, PA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D59E0F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EFF 12/1/2024.</w:t>
            </w:r>
            <w:r w:rsidRPr="007C7E92">
              <w:rPr>
                <w:rFonts w:ascii="Verdana" w:hAnsi="Verdana" w:cs="Segoe UI"/>
                <w:color w:val="000000"/>
              </w:rPr>
              <w:t xml:space="preserve"> </w:t>
            </w:r>
            <w:r w:rsidRPr="007C7E92">
              <w:rPr>
                <w:rFonts w:ascii="Verdana" w:hAnsi="Verdana" w:cs="Segoe UI"/>
                <w:color w:val="1F4E79"/>
              </w:rPr>
              <w:t>generic</w:t>
            </w:r>
          </w:p>
        </w:tc>
      </w:tr>
      <w:tr w:rsidR="007C7E92" w:rsidRPr="007C7E92" w14:paraId="44F48512" w14:textId="77777777" w:rsidTr="007C7E92">
        <w:trPr>
          <w:trHeight w:val="58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04695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TRYVIO TAB 12.5MG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0ACD4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Covered Open and St CT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30DAC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QL, PA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902BFE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EFF 12/1/2024.</w:t>
            </w:r>
            <w:r w:rsidRPr="007C7E92">
              <w:rPr>
                <w:rFonts w:ascii="Verdana" w:hAnsi="Verdana" w:cs="Segoe UI"/>
                <w:color w:val="000000"/>
              </w:rPr>
              <w:t xml:space="preserve"> Brand</w:t>
            </w:r>
          </w:p>
        </w:tc>
      </w:tr>
      <w:tr w:rsidR="007C7E92" w:rsidRPr="007C7E92" w14:paraId="61032DF7" w14:textId="77777777" w:rsidTr="007C7E92">
        <w:trPr>
          <w:trHeight w:val="58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A1CD31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TREMFYA INJ 200/20ML </w:t>
            </w:r>
            <w:r w:rsidRPr="007C7E92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7C7E92">
              <w:rPr>
                <w:rFonts w:ascii="Verdana" w:hAnsi="Verdana" w:cs="Segoe UI"/>
                <w:color w:val="000000"/>
              </w:rPr>
              <w:t>200/2ML</w:t>
            </w:r>
            <w:r w:rsidRPr="007C7E92">
              <w:rPr>
                <w:rFonts w:ascii="Verdana" w:hAnsi="Verdana" w:cs="Segoe UI"/>
                <w:b/>
                <w:bCs/>
                <w:color w:val="000000"/>
              </w:rPr>
              <w:t xml:space="preserve">(2GPIS)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9BFD9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 xml:space="preserve">ALL </w:t>
            </w:r>
            <w:r w:rsidRPr="007C7E92">
              <w:rPr>
                <w:rFonts w:ascii="Verdana" w:hAnsi="Verdana" w:cs="Segoe UI"/>
                <w:color w:val="000000"/>
              </w:rPr>
              <w:t>plans covered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1A2CD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QL-Varies, PA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F6A70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EFF 12/1/2024</w:t>
            </w:r>
            <w:r w:rsidRPr="007C7E92">
              <w:rPr>
                <w:rFonts w:ascii="Verdana" w:hAnsi="Verdana" w:cs="Segoe UI"/>
                <w:color w:val="000000"/>
              </w:rPr>
              <w:t>. Brand</w:t>
            </w:r>
          </w:p>
        </w:tc>
      </w:tr>
      <w:tr w:rsidR="007C7E92" w:rsidRPr="007C7E92" w14:paraId="393497F0" w14:textId="77777777" w:rsidTr="007C7E92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07506B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TRUQAP PAK 160 </w:t>
            </w:r>
            <w:r w:rsidRPr="007C7E92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7C7E92">
              <w:rPr>
                <w:rFonts w:ascii="Verdana" w:hAnsi="Verdana" w:cs="Segoe UI"/>
                <w:color w:val="000000"/>
              </w:rPr>
              <w:t>200MG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A50417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 xml:space="preserve">ALL </w:t>
            </w:r>
            <w:r w:rsidRPr="007C7E92">
              <w:rPr>
                <w:rFonts w:ascii="Verdana" w:hAnsi="Verdana" w:cs="Segoe UI"/>
                <w:color w:val="000000"/>
              </w:rPr>
              <w:t>plans covered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AE3C9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QL, PA2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1728E" w14:textId="77777777" w:rsidR="007C7E92" w:rsidRPr="007C7E92" w:rsidRDefault="007C7E92" w:rsidP="007C7E92">
            <w:pPr>
              <w:rPr>
                <w:rFonts w:ascii="Verdana" w:hAnsi="Verdana" w:cs="Segoe UI"/>
                <w:color w:val="0070C0"/>
              </w:rPr>
            </w:pPr>
            <w:r w:rsidRPr="007C7E92">
              <w:rPr>
                <w:rFonts w:ascii="Verdana" w:hAnsi="Verdana" w:cs="Segoe UI"/>
                <w:b/>
                <w:bCs/>
              </w:rPr>
              <w:t>EFF 12/1/2024.</w:t>
            </w:r>
            <w:r w:rsidRPr="007C7E92">
              <w:rPr>
                <w:rFonts w:ascii="Verdana" w:hAnsi="Verdana" w:cs="Segoe UI"/>
                <w:color w:val="0070C0"/>
              </w:rPr>
              <w:t xml:space="preserve"> </w:t>
            </w:r>
            <w:r w:rsidRPr="007C7E92">
              <w:rPr>
                <w:rFonts w:ascii="Verdana" w:hAnsi="Verdana" w:cs="Segoe UI"/>
                <w:color w:val="215967"/>
              </w:rPr>
              <w:t>PC Brand</w:t>
            </w:r>
          </w:p>
        </w:tc>
      </w:tr>
      <w:tr w:rsidR="007C7E92" w:rsidRPr="007C7E92" w14:paraId="1530BA4B" w14:textId="77777777" w:rsidTr="007C7E92">
        <w:trPr>
          <w:trHeight w:val="57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5B0AC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COBENFY CAP 125-30MG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79233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 xml:space="preserve">ALL </w:t>
            </w:r>
            <w:r w:rsidRPr="007C7E92">
              <w:rPr>
                <w:rFonts w:ascii="Verdana" w:hAnsi="Verdana" w:cs="Segoe UI"/>
                <w:color w:val="000000"/>
              </w:rPr>
              <w:t>plans covered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06E98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QL, PA2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5F7C4F" w14:textId="77777777" w:rsidR="007C7E92" w:rsidRPr="007C7E92" w:rsidRDefault="007C7E92" w:rsidP="007C7E92">
            <w:pPr>
              <w:rPr>
                <w:rFonts w:ascii="Verdana" w:hAnsi="Verdana" w:cs="Segoe UI"/>
                <w:color w:val="0070C0"/>
              </w:rPr>
            </w:pPr>
            <w:r w:rsidRPr="007C7E92">
              <w:rPr>
                <w:rFonts w:ascii="Verdana" w:hAnsi="Verdana" w:cs="Segoe UI"/>
                <w:b/>
                <w:bCs/>
              </w:rPr>
              <w:t>EFF 12/1/2024.</w:t>
            </w:r>
            <w:r w:rsidRPr="007C7E92">
              <w:rPr>
                <w:rFonts w:ascii="Verdana" w:hAnsi="Verdana" w:cs="Segoe UI"/>
                <w:color w:val="0070C0"/>
              </w:rPr>
              <w:t xml:space="preserve"> </w:t>
            </w:r>
            <w:r w:rsidRPr="007C7E92">
              <w:rPr>
                <w:rFonts w:ascii="Verdana" w:hAnsi="Verdana" w:cs="Segoe UI"/>
                <w:color w:val="215967"/>
              </w:rPr>
              <w:t>PC Brand</w:t>
            </w:r>
          </w:p>
        </w:tc>
      </w:tr>
      <w:tr w:rsidR="007C7E92" w:rsidRPr="007C7E92" w14:paraId="79C00191" w14:textId="77777777" w:rsidTr="007C7E92">
        <w:trPr>
          <w:trHeight w:val="67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78FB0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COBENFY CAP 50-20MG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00E81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 xml:space="preserve">ALL </w:t>
            </w:r>
            <w:r w:rsidRPr="007C7E92">
              <w:rPr>
                <w:rFonts w:ascii="Verdana" w:hAnsi="Verdana" w:cs="Segoe UI"/>
                <w:color w:val="000000"/>
              </w:rPr>
              <w:t>plans covered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95436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QL, PA2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0844C" w14:textId="77777777" w:rsidR="007C7E92" w:rsidRPr="007C7E92" w:rsidRDefault="007C7E92" w:rsidP="007C7E92">
            <w:pPr>
              <w:rPr>
                <w:rFonts w:ascii="Verdana" w:hAnsi="Verdana" w:cs="Segoe UI"/>
                <w:color w:val="0070C0"/>
              </w:rPr>
            </w:pPr>
            <w:r w:rsidRPr="007C7E92">
              <w:rPr>
                <w:rFonts w:ascii="Verdana" w:hAnsi="Verdana" w:cs="Segoe UI"/>
                <w:b/>
                <w:bCs/>
              </w:rPr>
              <w:t>EFF 12/1/2024.</w:t>
            </w:r>
            <w:r w:rsidRPr="007C7E92">
              <w:rPr>
                <w:rFonts w:ascii="Verdana" w:hAnsi="Verdana" w:cs="Segoe UI"/>
                <w:color w:val="0070C0"/>
              </w:rPr>
              <w:t xml:space="preserve"> </w:t>
            </w:r>
            <w:r w:rsidRPr="007C7E92">
              <w:rPr>
                <w:rFonts w:ascii="Verdana" w:hAnsi="Verdana" w:cs="Segoe UI"/>
                <w:color w:val="215967"/>
              </w:rPr>
              <w:t>PC Brand</w:t>
            </w:r>
          </w:p>
        </w:tc>
      </w:tr>
      <w:tr w:rsidR="007C7E92" w:rsidRPr="007C7E92" w14:paraId="53CF7F75" w14:textId="77777777" w:rsidTr="007C7E92">
        <w:trPr>
          <w:trHeight w:val="58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90D16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COBENFY STRT CAP PACK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7F71C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 xml:space="preserve">ALL </w:t>
            </w:r>
            <w:r w:rsidRPr="007C7E92">
              <w:rPr>
                <w:rFonts w:ascii="Verdana" w:hAnsi="Verdana" w:cs="Segoe UI"/>
                <w:color w:val="000000"/>
              </w:rPr>
              <w:t>plans covered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FB926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QL-</w:t>
            </w:r>
            <w:r w:rsidRPr="007C7E92">
              <w:rPr>
                <w:rFonts w:ascii="Verdana" w:hAnsi="Verdana" w:cs="Segoe UI"/>
                <w:color w:val="215868"/>
              </w:rPr>
              <w:t>Over Time</w:t>
            </w:r>
            <w:r w:rsidRPr="007C7E92">
              <w:rPr>
                <w:rFonts w:ascii="Verdana" w:hAnsi="Verdana" w:cs="Segoe UI"/>
                <w:color w:val="000000"/>
              </w:rPr>
              <w:t>, PA2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EC7AF" w14:textId="77777777" w:rsidR="007C7E92" w:rsidRPr="007C7E92" w:rsidRDefault="007C7E92" w:rsidP="007C7E92">
            <w:pPr>
              <w:rPr>
                <w:rFonts w:ascii="Verdana" w:hAnsi="Verdana" w:cs="Segoe UI"/>
                <w:color w:val="0070C0"/>
              </w:rPr>
            </w:pPr>
            <w:r w:rsidRPr="007C7E92">
              <w:rPr>
                <w:rFonts w:ascii="Verdana" w:hAnsi="Verdana" w:cs="Segoe UI"/>
                <w:b/>
                <w:bCs/>
              </w:rPr>
              <w:t>EFF 12/1/2024.</w:t>
            </w:r>
            <w:r w:rsidRPr="007C7E92">
              <w:rPr>
                <w:rFonts w:ascii="Verdana" w:hAnsi="Verdana" w:cs="Segoe UI"/>
                <w:color w:val="0070C0"/>
              </w:rPr>
              <w:t xml:space="preserve"> </w:t>
            </w:r>
            <w:r w:rsidRPr="007C7E92">
              <w:rPr>
                <w:rFonts w:ascii="Verdana" w:hAnsi="Verdana" w:cs="Segoe UI"/>
                <w:color w:val="215967"/>
              </w:rPr>
              <w:t>PC Brand</w:t>
            </w:r>
          </w:p>
        </w:tc>
      </w:tr>
      <w:tr w:rsidR="007C7E92" w:rsidRPr="007C7E92" w14:paraId="6E9F6BD4" w14:textId="77777777" w:rsidTr="007C7E92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6FC908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NEFFY SPR 2/0.1ML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FF400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Covered Open and St CT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07166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CB4840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EFF 12/1/2024.</w:t>
            </w:r>
            <w:r w:rsidRPr="007C7E92">
              <w:rPr>
                <w:rFonts w:ascii="Verdana" w:hAnsi="Verdana" w:cs="Segoe UI"/>
                <w:color w:val="000000"/>
              </w:rPr>
              <w:t xml:space="preserve"> Brand</w:t>
            </w:r>
          </w:p>
        </w:tc>
      </w:tr>
      <w:tr w:rsidR="007C7E92" w:rsidRPr="007C7E92" w14:paraId="74FCB726" w14:textId="77777777" w:rsidTr="007C7E92">
        <w:trPr>
          <w:trHeight w:val="64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8A724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ONYDA XR SUS 0.1MG/ML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0FC0E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Covered Open and St CT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424ED3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D6AECE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EFF 12/1/2024.</w:t>
            </w:r>
            <w:r w:rsidRPr="007C7E92">
              <w:rPr>
                <w:rFonts w:ascii="Verdana" w:hAnsi="Verdana" w:cs="Segoe UI"/>
                <w:color w:val="000000"/>
              </w:rPr>
              <w:t xml:space="preserve"> Brand</w:t>
            </w:r>
          </w:p>
        </w:tc>
      </w:tr>
      <w:tr w:rsidR="007C7E92" w:rsidRPr="007C7E92" w14:paraId="04AE9DB4" w14:textId="77777777" w:rsidTr="007C7E92">
        <w:trPr>
          <w:trHeight w:val="58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0B345A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VELTASSA POW 1GM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E42ACD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 xml:space="preserve">ALL </w:t>
            </w:r>
            <w:r w:rsidRPr="007C7E92">
              <w:rPr>
                <w:rFonts w:ascii="Verdana" w:hAnsi="Verdana" w:cs="Segoe UI"/>
                <w:color w:val="000000"/>
              </w:rPr>
              <w:t>plans covered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AC69B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B1CA68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EFF 12/1/2024.</w:t>
            </w:r>
            <w:r w:rsidRPr="007C7E92">
              <w:rPr>
                <w:rFonts w:ascii="Verdana" w:hAnsi="Verdana" w:cs="Segoe UI"/>
                <w:color w:val="000000"/>
              </w:rPr>
              <w:t xml:space="preserve"> Brand Strength</w:t>
            </w:r>
          </w:p>
        </w:tc>
      </w:tr>
      <w:tr w:rsidR="007C7E92" w:rsidRPr="007C7E92" w14:paraId="113AA3A4" w14:textId="77777777" w:rsidTr="007C7E92">
        <w:trPr>
          <w:trHeight w:val="64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4A30D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HYDRO/ACETA SOL 10-325MG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FFBCD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 xml:space="preserve">ALL </w:t>
            </w:r>
            <w:r w:rsidRPr="007C7E92">
              <w:rPr>
                <w:rFonts w:ascii="Verdana" w:hAnsi="Verdana" w:cs="Segoe UI"/>
                <w:color w:val="000000"/>
              </w:rPr>
              <w:t>plans covered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B9E64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86800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EFF 12/1/2024.</w:t>
            </w:r>
            <w:r w:rsidRPr="007C7E92">
              <w:rPr>
                <w:rFonts w:ascii="Verdana" w:hAnsi="Verdana" w:cs="Segoe UI"/>
                <w:color w:val="000000"/>
              </w:rPr>
              <w:t xml:space="preserve"> </w:t>
            </w:r>
            <w:r w:rsidRPr="007C7E92">
              <w:rPr>
                <w:rFonts w:ascii="Verdana" w:hAnsi="Verdana" w:cs="Segoe UI"/>
                <w:color w:val="1F4E79"/>
              </w:rPr>
              <w:t>generic Strength</w:t>
            </w:r>
          </w:p>
        </w:tc>
      </w:tr>
      <w:tr w:rsidR="007C7E92" w:rsidRPr="007C7E92" w14:paraId="4035F2CD" w14:textId="77777777" w:rsidTr="007C7E92">
        <w:trPr>
          <w:trHeight w:val="64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483AD" w14:textId="77777777" w:rsidR="007C7E92" w:rsidRPr="007C7E92" w:rsidRDefault="007C7E92" w:rsidP="007C7E92">
            <w:pPr>
              <w:rPr>
                <w:rFonts w:ascii="Verdana" w:hAnsi="Verdana" w:cs="Segoe UI"/>
                <w:color w:val="595959"/>
              </w:rPr>
            </w:pPr>
            <w:r w:rsidRPr="007C7E92">
              <w:rPr>
                <w:rFonts w:ascii="Verdana" w:hAnsi="Verdana" w:cs="Segoe UI"/>
                <w:color w:val="595959"/>
              </w:rPr>
              <w:t xml:space="preserve">HIZENTRA INJ 10/50ML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5C470E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 xml:space="preserve">Covered Open and St CT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1EE1AA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42115" w14:textId="77777777" w:rsidR="007C7E92" w:rsidRPr="007C7E92" w:rsidRDefault="007C7E92" w:rsidP="007C7E92">
            <w:pPr>
              <w:rPr>
                <w:rFonts w:ascii="Verdana" w:hAnsi="Verdana" w:cs="Segoe UI"/>
                <w:color w:val="595959"/>
              </w:rPr>
            </w:pPr>
            <w:r w:rsidRPr="007C7E92">
              <w:rPr>
                <w:rFonts w:ascii="Verdana" w:hAnsi="Verdana" w:cs="Segoe UI"/>
                <w:b/>
                <w:bCs/>
              </w:rPr>
              <w:t>EFF 12/1/2024.</w:t>
            </w:r>
            <w:r w:rsidRPr="007C7E92">
              <w:rPr>
                <w:rFonts w:ascii="Verdana" w:hAnsi="Verdana" w:cs="Segoe UI"/>
              </w:rPr>
              <w:t xml:space="preserve"> new Brand GPI </w:t>
            </w:r>
            <w:r w:rsidRPr="007C7E92">
              <w:rPr>
                <w:rFonts w:ascii="Verdana" w:hAnsi="Verdana" w:cs="Segoe UI"/>
                <w:color w:val="215967"/>
              </w:rPr>
              <w:t>*BvD Embedded crit</w:t>
            </w:r>
          </w:p>
        </w:tc>
      </w:tr>
      <w:tr w:rsidR="007C7E92" w:rsidRPr="007C7E92" w14:paraId="0AC7192C" w14:textId="77777777" w:rsidTr="007C7E92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089F2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POT CHLORIDE TAB 15MEQ ER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A90333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 xml:space="preserve">ALL </w:t>
            </w:r>
            <w:r w:rsidRPr="007C7E92">
              <w:rPr>
                <w:rFonts w:ascii="Verdana" w:hAnsi="Verdana" w:cs="Segoe UI"/>
                <w:color w:val="000000"/>
              </w:rPr>
              <w:t>plans covered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C7FC9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F2E10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EFF 12/1/2024.</w:t>
            </w:r>
            <w:r w:rsidRPr="007C7E92">
              <w:rPr>
                <w:rFonts w:ascii="Verdana" w:hAnsi="Verdana" w:cs="Segoe UI"/>
                <w:color w:val="000000"/>
              </w:rPr>
              <w:t xml:space="preserve"> </w:t>
            </w:r>
            <w:r w:rsidRPr="007C7E92">
              <w:rPr>
                <w:rFonts w:ascii="Verdana" w:hAnsi="Verdana" w:cs="Segoe UI"/>
                <w:color w:val="1F4E79"/>
              </w:rPr>
              <w:t>generic</w:t>
            </w:r>
          </w:p>
        </w:tc>
      </w:tr>
      <w:tr w:rsidR="007C7E92" w:rsidRPr="007C7E92" w14:paraId="666EBDA1" w14:textId="77777777" w:rsidTr="007C7E92">
        <w:trPr>
          <w:trHeight w:val="55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D5C1E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HYDRO SOD SU INJ 100MG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3A80A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 xml:space="preserve">ALL </w:t>
            </w:r>
            <w:r w:rsidRPr="007C7E92">
              <w:rPr>
                <w:rFonts w:ascii="Verdana" w:hAnsi="Verdana" w:cs="Segoe UI"/>
                <w:color w:val="000000"/>
              </w:rPr>
              <w:t>plans covered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269DD" w14:textId="77777777" w:rsidR="007C7E92" w:rsidRPr="007C7E92" w:rsidRDefault="007C7E92" w:rsidP="007C7E92">
            <w:pPr>
              <w:jc w:val="center"/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42224" w14:textId="77777777" w:rsidR="007C7E92" w:rsidRPr="007C7E92" w:rsidRDefault="007C7E92" w:rsidP="007C7E92">
            <w:pPr>
              <w:rPr>
                <w:rFonts w:ascii="Verdana" w:hAnsi="Verdana" w:cs="Segoe UI"/>
                <w:color w:val="000000"/>
              </w:rPr>
            </w:pPr>
            <w:r w:rsidRPr="007C7E92">
              <w:rPr>
                <w:rFonts w:ascii="Verdana" w:hAnsi="Verdana" w:cs="Segoe UI"/>
                <w:b/>
                <w:bCs/>
                <w:color w:val="000000"/>
              </w:rPr>
              <w:t>EFF 12/1/2024.</w:t>
            </w:r>
            <w:r w:rsidRPr="007C7E92">
              <w:rPr>
                <w:rFonts w:ascii="Verdana" w:hAnsi="Verdana" w:cs="Segoe UI"/>
                <w:color w:val="000000"/>
              </w:rPr>
              <w:t xml:space="preserve"> </w:t>
            </w:r>
            <w:r w:rsidRPr="007C7E92">
              <w:rPr>
                <w:rFonts w:ascii="Verdana" w:hAnsi="Verdana" w:cs="Segoe UI"/>
                <w:color w:val="1F4E79"/>
              </w:rPr>
              <w:t>generic SOLU-CORTEF</w:t>
            </w:r>
          </w:p>
        </w:tc>
      </w:tr>
    </w:tbl>
    <w:p w14:paraId="416DC1C0" w14:textId="77777777" w:rsidR="007C7E92" w:rsidRPr="007C7E92" w:rsidRDefault="007C7E92" w:rsidP="007C7E92">
      <w:pPr>
        <w:tabs>
          <w:tab w:val="center" w:pos="4195"/>
        </w:tabs>
        <w:spacing w:after="200" w:line="276" w:lineRule="auto"/>
        <w:rPr>
          <w:rFonts w:ascii="Arial" w:eastAsia="Calibri" w:hAnsi="Arial" w:cs="Arial"/>
          <w:sz w:val="16"/>
          <w:szCs w:val="16"/>
        </w:rPr>
      </w:pPr>
    </w:p>
    <w:p w14:paraId="1B1BE072" w14:textId="77777777" w:rsidR="007C7E92" w:rsidRPr="007C7E92" w:rsidRDefault="007C7E92" w:rsidP="007C7E92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2C9D960F" w14:textId="77777777" w:rsidR="007C7E92" w:rsidRDefault="007C7E92" w:rsidP="003250B6">
      <w:pPr>
        <w:tabs>
          <w:tab w:val="left" w:pos="279"/>
        </w:tabs>
        <w:spacing w:before="120" w:after="120"/>
      </w:pPr>
    </w:p>
    <w:p w14:paraId="739DE7C3" w14:textId="77777777" w:rsidR="007C7E92" w:rsidRDefault="007C7E92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E0034" w14:paraId="18F65194" w14:textId="77777777" w:rsidTr="007C7E9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3CF7633" w14:textId="73673263" w:rsidR="00BE0034" w:rsidRDefault="00BE0034" w:rsidP="00141208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6" w:name="_Toc207992334"/>
            <w:r>
              <w:rPr>
                <w:rFonts w:ascii="Verdana" w:hAnsi="Verdana"/>
                <w:i w:val="0"/>
                <w:iCs w:val="0"/>
              </w:rPr>
              <w:t>11/1/2024 – 11/30/2024</w:t>
            </w:r>
            <w:bookmarkEnd w:id="46"/>
          </w:p>
        </w:tc>
      </w:tr>
    </w:tbl>
    <w:p w14:paraId="58B380F8" w14:textId="6C14CB0E" w:rsidR="00BE0034" w:rsidRPr="00BE0034" w:rsidRDefault="00BE0034" w:rsidP="00BE0034">
      <w:pPr>
        <w:tabs>
          <w:tab w:val="left" w:pos="279"/>
        </w:tabs>
        <w:spacing w:before="120" w:after="120"/>
        <w:rPr>
          <w:rFonts w:ascii="Verdana" w:hAnsi="Verdana"/>
        </w:rPr>
      </w:pPr>
      <w:r w:rsidRPr="00BE0034">
        <w:rPr>
          <w:rFonts w:ascii="Verdana" w:hAnsi="Verdana"/>
        </w:rPr>
        <w:t>The following updates apply to</w:t>
      </w:r>
      <w:r w:rsidRPr="00BE0034">
        <w:rPr>
          <w:rFonts w:ascii="Verdana" w:hAnsi="Verdana"/>
          <w:b/>
        </w:rPr>
        <w:t xml:space="preserve"> </w:t>
      </w:r>
      <w:r w:rsidRPr="00BE0034">
        <w:rPr>
          <w:rFonts w:ascii="Verdana" w:hAnsi="Verdana"/>
          <w:b/>
          <w:bCs/>
          <w:u w:val="single"/>
        </w:rPr>
        <w:t>Medicare Part-D Formulary ONLY</w:t>
      </w:r>
      <w:r w:rsidRPr="00BE0034">
        <w:rPr>
          <w:rFonts w:ascii="Verdana" w:hAnsi="Verdana"/>
        </w:rPr>
        <w:t xml:space="preserve">.  </w:t>
      </w:r>
    </w:p>
    <w:p w14:paraId="79677FA9" w14:textId="77777777" w:rsidR="00BE0034" w:rsidRPr="00BE0034" w:rsidRDefault="00BE0034" w:rsidP="00BE0034">
      <w:pPr>
        <w:tabs>
          <w:tab w:val="left" w:pos="279"/>
        </w:tabs>
        <w:spacing w:before="120" w:after="120"/>
        <w:rPr>
          <w:rFonts w:ascii="Verdana" w:hAnsi="Verdana"/>
        </w:rPr>
      </w:pPr>
      <w:r w:rsidRPr="00BE0034">
        <w:rPr>
          <w:rFonts w:ascii="Verdana" w:hAnsi="Verdana"/>
          <w:b/>
          <w:bCs/>
        </w:rPr>
        <w:t>2024 Plans:</w:t>
      </w:r>
      <w:r w:rsidRPr="00BE0034">
        <w:rPr>
          <w:rFonts w:ascii="Verdana" w:hAnsi="Verdana"/>
        </w:rPr>
        <w:t xml:space="preserve"> MAPD- B2, B3, B4,</w:t>
      </w:r>
      <w:r w:rsidRPr="00BE0034">
        <w:rPr>
          <w:rFonts w:ascii="Verdana" w:hAnsi="Verdana"/>
          <w:b/>
          <w:bCs/>
        </w:rPr>
        <w:t xml:space="preserve"> </w:t>
      </w:r>
      <w:r w:rsidRPr="00BE0034">
        <w:rPr>
          <w:rFonts w:ascii="Verdana" w:hAnsi="Verdana"/>
        </w:rPr>
        <w:t>B5; EGWP Commingled- A1, B2; EGWP NON-Commingled- A1, B2, Open2; SilverScript- Choice, Plus, SmartRx; State of CT, FEHBP</w:t>
      </w:r>
    </w:p>
    <w:p w14:paraId="26880C2F" w14:textId="77777777" w:rsidR="00BE0034" w:rsidRDefault="00BE0034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639"/>
        <w:gridCol w:w="1762"/>
        <w:gridCol w:w="2216"/>
        <w:gridCol w:w="5333"/>
      </w:tblGrid>
      <w:tr w:rsidR="00BE0034" w:rsidRPr="00BE0034" w14:paraId="30F0E6CD" w14:textId="77777777" w:rsidTr="00BE0034">
        <w:trPr>
          <w:trHeight w:val="735"/>
        </w:trPr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5C998BD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1F57210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30259CC4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DFBD396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BE0034" w:rsidRPr="00BE0034" w14:paraId="10597256" w14:textId="77777777" w:rsidTr="00BE0034">
        <w:trPr>
          <w:trHeight w:val="735"/>
        </w:trPr>
        <w:tc>
          <w:tcPr>
            <w:tcW w:w="14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D320FD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ABRYSVO INJ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54D92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  <w:b/>
                <w:bCs/>
              </w:rPr>
              <w:t xml:space="preserve">ALL </w:t>
            </w:r>
            <w:r w:rsidRPr="00BE0034">
              <w:rPr>
                <w:rFonts w:ascii="Verdana" w:hAnsi="Verdana"/>
              </w:rPr>
              <w:t>plans covered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DB4B4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>QL-over time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2A2EFC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EFF 11/1/2024. Brand Modification-Add QL</w:t>
            </w:r>
          </w:p>
        </w:tc>
      </w:tr>
      <w:tr w:rsidR="00BE0034" w:rsidRPr="00BE0034" w14:paraId="368ECC05" w14:textId="77777777" w:rsidTr="00BE0034">
        <w:trPr>
          <w:trHeight w:val="64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3F939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CREXONT CAP 35-140MG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CF173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C79847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PA-St CT and  ST-Open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9AAEC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Brand </w:t>
            </w:r>
          </w:p>
        </w:tc>
      </w:tr>
      <w:tr w:rsidR="00BE0034" w:rsidRPr="00BE0034" w14:paraId="59A7FE00" w14:textId="77777777" w:rsidTr="00BE0034">
        <w:trPr>
          <w:trHeight w:val="58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359CB5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CREXONT CAP 52.5-210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9963B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54467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PA-St CT and  ST-Open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6DFDA2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Brand </w:t>
            </w:r>
          </w:p>
        </w:tc>
      </w:tr>
      <w:tr w:rsidR="00BE0034" w:rsidRPr="00BE0034" w14:paraId="2E082477" w14:textId="77777777" w:rsidTr="00BE0034">
        <w:trPr>
          <w:trHeight w:val="64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83126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CREXONT CAP 70-280MG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24EE7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9D46D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PA-St CT and  ST-Open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731A4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Brand </w:t>
            </w:r>
          </w:p>
        </w:tc>
      </w:tr>
      <w:tr w:rsidR="00BE0034" w:rsidRPr="00BE0034" w14:paraId="08900A7B" w14:textId="77777777" w:rsidTr="00BE0034">
        <w:trPr>
          <w:trHeight w:val="64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BB270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CREXONT CAP 87.5-350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937ED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D32C48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PA-St CT and  ST-Open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68DEF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Brand </w:t>
            </w:r>
          </w:p>
        </w:tc>
      </w:tr>
      <w:tr w:rsidR="00BE0034" w:rsidRPr="00BE0034" w14:paraId="62DACA4A" w14:textId="77777777" w:rsidTr="00BE0034">
        <w:trPr>
          <w:trHeight w:val="61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EBF84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VABYSMO INJ 6/0.05ML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5F296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830D9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 PA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6ABD5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EFF 11/1/2024. Brand *</w:t>
            </w:r>
            <w:r w:rsidRPr="00BE0034">
              <w:rPr>
                <w:rFonts w:ascii="Verdana" w:hAnsi="Verdana"/>
                <w:b/>
                <w:bCs/>
              </w:rPr>
              <w:t xml:space="preserve"> BvsD embedded criteria</w:t>
            </w:r>
          </w:p>
        </w:tc>
      </w:tr>
      <w:tr w:rsidR="00BE0034" w:rsidRPr="00BE0034" w14:paraId="0BBA591D" w14:textId="77777777" w:rsidTr="00BE0034">
        <w:trPr>
          <w:trHeight w:val="55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F76C2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TEVIMBRA INJ 100/10ML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BF6AC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  <w:b/>
                <w:bCs/>
              </w:rPr>
              <w:t xml:space="preserve">ALL </w:t>
            </w:r>
            <w:r w:rsidRPr="00BE0034">
              <w:rPr>
                <w:rFonts w:ascii="Verdana" w:hAnsi="Verdana"/>
              </w:rPr>
              <w:t>plans covered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30A9D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PA2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AF29D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PC Brand </w:t>
            </w:r>
          </w:p>
        </w:tc>
      </w:tr>
      <w:tr w:rsidR="00BE0034" w:rsidRPr="00BE0034" w14:paraId="07F56E9B" w14:textId="77777777" w:rsidTr="00BE0034">
        <w:trPr>
          <w:trHeight w:val="615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F96C7B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OXCARBAZEPIN TAB 150 </w:t>
            </w:r>
            <w:r w:rsidRPr="00BE0034">
              <w:rPr>
                <w:rFonts w:ascii="Verdana" w:hAnsi="Verdana"/>
                <w:b/>
                <w:bCs/>
              </w:rPr>
              <w:t>&amp;</w:t>
            </w:r>
            <w:r w:rsidRPr="00BE0034">
              <w:rPr>
                <w:rFonts w:ascii="Verdana" w:hAnsi="Verdana"/>
              </w:rPr>
              <w:t>300</w:t>
            </w:r>
            <w:r w:rsidRPr="00BE0034">
              <w:rPr>
                <w:rFonts w:ascii="Verdana" w:hAnsi="Verdana"/>
                <w:b/>
                <w:bCs/>
              </w:rPr>
              <w:t xml:space="preserve"> &amp;</w:t>
            </w:r>
            <w:r w:rsidRPr="00BE0034">
              <w:rPr>
                <w:rFonts w:ascii="Verdana" w:hAnsi="Verdana"/>
              </w:rPr>
              <w:t>600 MG ER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C34DFA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33880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N/A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B67AE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EFF 11/1/2024. PC generic OXTELLAR XR</w:t>
            </w:r>
          </w:p>
        </w:tc>
      </w:tr>
      <w:tr w:rsidR="00BE0034" w:rsidRPr="00BE0034" w14:paraId="0AC783AA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0F577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ORAL CITRATE SOL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5C92B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3690A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N/A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51661E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Brand </w:t>
            </w:r>
          </w:p>
        </w:tc>
      </w:tr>
      <w:tr w:rsidR="00BE0034" w:rsidRPr="00BE0034" w14:paraId="430FBFDD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2C06A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CEFAZOLIN INJ DEXTROSE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6C6A11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  <w:b/>
                <w:bCs/>
              </w:rPr>
              <w:t xml:space="preserve">ALL </w:t>
            </w:r>
            <w:r w:rsidRPr="00BE0034">
              <w:rPr>
                <w:rFonts w:ascii="Verdana" w:hAnsi="Verdana"/>
              </w:rPr>
              <w:t>plans covered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DD38F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N/A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9F66F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Brand </w:t>
            </w:r>
          </w:p>
        </w:tc>
      </w:tr>
      <w:tr w:rsidR="00BE0034" w:rsidRPr="00BE0034" w14:paraId="459609BA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405C53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VAXCHORA SUS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2AA3B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  <w:b/>
                <w:bCs/>
              </w:rPr>
              <w:t xml:space="preserve">ALL </w:t>
            </w:r>
            <w:r w:rsidRPr="00BE0034">
              <w:rPr>
                <w:rFonts w:ascii="Verdana" w:hAnsi="Verdana"/>
              </w:rPr>
              <w:t>plans covered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95740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N/A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50677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EFF 11/1/2024. Brand VACCINE</w:t>
            </w:r>
          </w:p>
        </w:tc>
      </w:tr>
      <w:tr w:rsidR="00BE0034" w:rsidRPr="00BE0034" w14:paraId="63517394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E4B05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LIDOTRAL 1 PAD 4.88%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90C5B3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D376B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QL, PA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40A72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Brand </w:t>
            </w:r>
          </w:p>
        </w:tc>
      </w:tr>
      <w:tr w:rsidR="00BE0034" w:rsidRPr="00BE0034" w14:paraId="7389AB3A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BEF80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LIDOTRAL + CRE HYDROCOR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FC936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6C993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QL, PA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FE5A5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Brand </w:t>
            </w:r>
          </w:p>
        </w:tc>
      </w:tr>
      <w:tr w:rsidR="00BE0034" w:rsidRPr="00BE0034" w14:paraId="1B6F3345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ACA6F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LIDOTRAL SOL 5%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4A944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E5E3B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QL, PA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01F70B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Brand </w:t>
            </w:r>
          </w:p>
        </w:tc>
      </w:tr>
      <w:tr w:rsidR="00BE0034" w:rsidRPr="00BE0034" w14:paraId="35A62FB9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0EA27B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LIDOTRAL SPR 2%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BF5F2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6ED4C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QL, PA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A7923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Brand </w:t>
            </w:r>
          </w:p>
        </w:tc>
      </w:tr>
      <w:tr w:rsidR="00BE0034" w:rsidRPr="00BE0034" w14:paraId="3B56CE2C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1975C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ZORYVE CRE 0.15%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988561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1B5BA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QL, PA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57217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Brand </w:t>
            </w:r>
          </w:p>
        </w:tc>
      </w:tr>
      <w:tr w:rsidR="00BE0034" w:rsidRPr="00BE0034" w14:paraId="023EFB5C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04475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VIGAFYDE SOL 100MG/ML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EE125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01B76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QL, PA2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A6199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PC Brand </w:t>
            </w:r>
          </w:p>
        </w:tc>
      </w:tr>
      <w:tr w:rsidR="00BE0034" w:rsidRPr="00BE0034" w14:paraId="2C75B9BF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DA48E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VORANIGO TAB 40 &amp;10MG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EB4E7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EE02E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QL-varies, PA2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B0B85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PC Brand </w:t>
            </w:r>
          </w:p>
        </w:tc>
      </w:tr>
      <w:tr w:rsidR="00BE0034" w:rsidRPr="00BE0034" w14:paraId="6A58CCBA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3925A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LAZCLUZE TAB 240 &amp;80MG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268D9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D4B15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QL-varies, PA2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66760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PC Brand </w:t>
            </w:r>
          </w:p>
        </w:tc>
      </w:tr>
      <w:tr w:rsidR="00BE0034" w:rsidRPr="00BE0034" w14:paraId="05972319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B2E943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DASATINIB TAB 100 &amp;140 &amp;20 &amp;50 &amp;70 &amp;80MG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BAC8B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73E6A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QL-varies, PA2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25441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PC Brand </w:t>
            </w:r>
          </w:p>
        </w:tc>
      </w:tr>
      <w:tr w:rsidR="00BE0034" w:rsidRPr="00BE0034" w14:paraId="7805F797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2A35A0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TAZAROTENE CRE 0.05%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7EFCC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7598C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QL, PA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533431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EFF 11/1/2024. generic TAZORAC</w:t>
            </w:r>
          </w:p>
        </w:tc>
      </w:tr>
      <w:tr w:rsidR="00BE0034" w:rsidRPr="00BE0034" w14:paraId="6777F08D" w14:textId="77777777" w:rsidTr="00BE0034">
        <w:trPr>
          <w:trHeight w:val="570"/>
        </w:trPr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F85A1D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LOFEXIDINE TAB 0.18MG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A5C08F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BE0034">
              <w:rPr>
                <w:rFonts w:ascii="Verdana" w:hAnsi="Verdana"/>
                <w:b/>
                <w:bCs/>
              </w:rPr>
              <w:t xml:space="preserve">Covered Open and St CT 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9065D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>QL, PA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D60484" w14:textId="77777777" w:rsidR="00BE0034" w:rsidRPr="00BE0034" w:rsidRDefault="00BE0034" w:rsidP="00BE0034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BE0034">
              <w:rPr>
                <w:rFonts w:ascii="Verdana" w:hAnsi="Verdana"/>
              </w:rPr>
              <w:t xml:space="preserve">EFF 11/1/2024. Generic </w:t>
            </w:r>
          </w:p>
        </w:tc>
      </w:tr>
    </w:tbl>
    <w:p w14:paraId="58A1BEDF" w14:textId="77777777" w:rsidR="00BE0034" w:rsidRDefault="00BE0034" w:rsidP="003250B6">
      <w:pPr>
        <w:tabs>
          <w:tab w:val="left" w:pos="279"/>
        </w:tabs>
        <w:spacing w:before="120" w:after="120"/>
      </w:pPr>
    </w:p>
    <w:p w14:paraId="057461CB" w14:textId="24AF5F94" w:rsidR="00BE0034" w:rsidRPr="00BE0034" w:rsidRDefault="00BE0034" w:rsidP="00BE0034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BE003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46408" w14:paraId="6D2A7117" w14:textId="77777777" w:rsidTr="00BE003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673A0B" w14:textId="23DBFA04" w:rsidR="00D46408" w:rsidRDefault="00D46408" w:rsidP="00D573F3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7" w:name="_Hlk180492681"/>
            <w:bookmarkStart w:id="48" w:name="_Toc207992335"/>
            <w:r>
              <w:rPr>
                <w:rFonts w:ascii="Verdana" w:hAnsi="Verdana"/>
                <w:i w:val="0"/>
                <w:iCs w:val="0"/>
              </w:rPr>
              <w:t>10/1/2024 – 10/31/2024</w:t>
            </w:r>
            <w:bookmarkEnd w:id="48"/>
          </w:p>
        </w:tc>
      </w:tr>
    </w:tbl>
    <w:bookmarkEnd w:id="47"/>
    <w:p w14:paraId="1DA12387" w14:textId="3DA48E98" w:rsidR="00D46408" w:rsidRPr="00D46408" w:rsidRDefault="00D46408" w:rsidP="00D46408">
      <w:pPr>
        <w:tabs>
          <w:tab w:val="left" w:pos="279"/>
        </w:tabs>
        <w:spacing w:before="120" w:after="120"/>
        <w:rPr>
          <w:rFonts w:ascii="Verdana" w:hAnsi="Verdana"/>
        </w:rPr>
      </w:pPr>
      <w:r w:rsidRPr="00D46408">
        <w:rPr>
          <w:rFonts w:ascii="Verdana" w:hAnsi="Verdana"/>
        </w:rPr>
        <w:t>The following updates apply to</w:t>
      </w:r>
      <w:r w:rsidRPr="00D46408">
        <w:rPr>
          <w:rFonts w:ascii="Verdana" w:hAnsi="Verdana"/>
          <w:b/>
        </w:rPr>
        <w:t xml:space="preserve"> </w:t>
      </w:r>
      <w:bookmarkStart w:id="49" w:name="_Hlk178076335"/>
      <w:r w:rsidRPr="00D46408">
        <w:rPr>
          <w:rFonts w:ascii="Verdana" w:hAnsi="Verdana"/>
          <w:b/>
          <w:bCs/>
          <w:u w:val="single"/>
        </w:rPr>
        <w:t>Medicare Part-D Formulary ONLY</w:t>
      </w:r>
      <w:bookmarkEnd w:id="49"/>
      <w:r w:rsidRPr="00D46408">
        <w:rPr>
          <w:rFonts w:ascii="Verdana" w:hAnsi="Verdana"/>
        </w:rPr>
        <w:t xml:space="preserve">.  </w:t>
      </w:r>
    </w:p>
    <w:p w14:paraId="49DCB1A8" w14:textId="77777777" w:rsidR="00D46408" w:rsidRPr="00D46408" w:rsidRDefault="00D46408" w:rsidP="00D46408">
      <w:pPr>
        <w:tabs>
          <w:tab w:val="left" w:pos="279"/>
        </w:tabs>
        <w:spacing w:before="120" w:after="120"/>
        <w:rPr>
          <w:rFonts w:ascii="Verdana" w:hAnsi="Verdana"/>
        </w:rPr>
      </w:pPr>
      <w:r w:rsidRPr="00D46408">
        <w:rPr>
          <w:rFonts w:ascii="Verdana" w:hAnsi="Verdana"/>
          <w:b/>
          <w:bCs/>
        </w:rPr>
        <w:t>2024 Plans:</w:t>
      </w:r>
      <w:r w:rsidRPr="00D46408">
        <w:rPr>
          <w:rFonts w:ascii="Verdana" w:hAnsi="Verdana"/>
        </w:rPr>
        <w:t xml:space="preserve"> MAPD- B2, B3, B4,</w:t>
      </w:r>
      <w:r w:rsidRPr="00D46408">
        <w:rPr>
          <w:rFonts w:ascii="Verdana" w:hAnsi="Verdana"/>
          <w:b/>
          <w:bCs/>
        </w:rPr>
        <w:t xml:space="preserve"> </w:t>
      </w:r>
      <w:r w:rsidRPr="00D46408">
        <w:rPr>
          <w:rFonts w:ascii="Verdana" w:hAnsi="Verdana"/>
        </w:rPr>
        <w:t>B5; EGWP Commingled- A1, B2; EGWP NON-Commingled- A1, B2, Open2; SilverScript- Choice, Plus, SmartRx; State of CT, FEHBP</w:t>
      </w:r>
    </w:p>
    <w:p w14:paraId="2661F6FA" w14:textId="77777777" w:rsidR="00D46408" w:rsidRDefault="00D46408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68"/>
        <w:gridCol w:w="1248"/>
        <w:gridCol w:w="2797"/>
        <w:gridCol w:w="7137"/>
      </w:tblGrid>
      <w:tr w:rsidR="00D46408" w:rsidRPr="00D46408" w14:paraId="7BA434C5" w14:textId="77777777" w:rsidTr="00D46408">
        <w:trPr>
          <w:trHeight w:val="735"/>
        </w:trPr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FA8775D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D46408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CF7DBF1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D46408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BBD6605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D46408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BFFB3DE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D46408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D46408" w:rsidRPr="00D46408" w14:paraId="4FE6670C" w14:textId="77777777" w:rsidTr="00D46408">
        <w:trPr>
          <w:trHeight w:val="692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963B3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BRUSELIX GEL 3.88% (same GPI LIDOTRAL below - QL diff)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C2A6DD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84825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44A7CE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Brand/shares same GPI with LIDOTRAL below with QL difference</w:t>
            </w:r>
          </w:p>
        </w:tc>
      </w:tr>
      <w:tr w:rsidR="00D46408" w:rsidRPr="00D46408" w14:paraId="6D690AF4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0C0FB3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LIDOTRAL GEL 3.88% (same GPI BRUSELIX above -QL diff)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325C9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D6F1B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C258B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Brand/shares same GPI with BRUSELIX above with QL difference</w:t>
            </w:r>
          </w:p>
        </w:tc>
      </w:tr>
      <w:tr w:rsidR="00D46408" w:rsidRPr="00D46408" w14:paraId="055D1385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61B17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LIDOTRAL/HYD CRE 5-1%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A234A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890F1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D5D32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009733C6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28C50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MYCOZYL HC </w:t>
            </w:r>
            <w:r w:rsidRPr="00D46408">
              <w:rPr>
                <w:rFonts w:ascii="Verdana" w:hAnsi="Verdana"/>
                <w:b/>
                <w:bCs/>
              </w:rPr>
              <w:t>LIQ</w:t>
            </w:r>
            <w:r w:rsidRPr="00D46408">
              <w:rPr>
                <w:rFonts w:ascii="Verdana" w:hAnsi="Verdana"/>
              </w:rPr>
              <w:t xml:space="preserve"> 1-0.667%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DBF56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24420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C3919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1DBC7B6A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9F58B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MYCOZYL HC </w:t>
            </w:r>
            <w:r w:rsidRPr="00D46408">
              <w:rPr>
                <w:rFonts w:ascii="Verdana" w:hAnsi="Verdana"/>
                <w:b/>
                <w:bCs/>
              </w:rPr>
              <w:t xml:space="preserve">GEL </w:t>
            </w:r>
            <w:r w:rsidRPr="00D46408">
              <w:rPr>
                <w:rFonts w:ascii="Verdana" w:hAnsi="Verdana"/>
              </w:rPr>
              <w:t xml:space="preserve">1-0.667%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D9B54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CD5E8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710CE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1D2A2699" w14:textId="77777777" w:rsidTr="00D46408">
        <w:trPr>
          <w:trHeight w:val="855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75D69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TOFIDENCE INJ 200/10ML</w:t>
            </w:r>
            <w:r w:rsidRPr="00D46408">
              <w:rPr>
                <w:rFonts w:ascii="Verdana" w:hAnsi="Verdana"/>
                <w:b/>
                <w:bCs/>
              </w:rPr>
              <w:t xml:space="preserve"> &amp;</w:t>
            </w:r>
            <w:r w:rsidRPr="00D46408">
              <w:rPr>
                <w:rFonts w:ascii="Verdana" w:hAnsi="Verdana"/>
              </w:rPr>
              <w:t>400/20ML</w:t>
            </w:r>
            <w:r w:rsidRPr="00D46408">
              <w:rPr>
                <w:rFonts w:ascii="Verdana" w:hAnsi="Verdana"/>
                <w:b/>
                <w:bCs/>
              </w:rPr>
              <w:t xml:space="preserve"> &amp;</w:t>
            </w:r>
            <w:r w:rsidRPr="00D46408">
              <w:rPr>
                <w:rFonts w:ascii="Verdana" w:hAnsi="Verdana"/>
              </w:rPr>
              <w:t>80MG/4ML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75F0E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69B17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896B3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36FFC6DD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77FB0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D46408">
              <w:rPr>
                <w:rFonts w:ascii="Verdana" w:hAnsi="Verdana"/>
                <w:b/>
                <w:bCs/>
              </w:rPr>
              <w:t xml:space="preserve">DUVYZAT SUS 8.86MG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8A876A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9A661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0ABE9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4500C88B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7CCF20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IQIRVO TAB 80MG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22B301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9DF91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28BF9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078A5C39" w14:textId="77777777" w:rsidTr="00D46408">
        <w:trPr>
          <w:trHeight w:val="975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1A445A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TYENNE INJ 162/0.9</w:t>
            </w:r>
            <w:r w:rsidRPr="00D46408">
              <w:rPr>
                <w:rFonts w:ascii="Verdana" w:hAnsi="Verdana"/>
                <w:b/>
                <w:bCs/>
              </w:rPr>
              <w:t xml:space="preserve"> &amp;</w:t>
            </w:r>
            <w:r w:rsidRPr="00D46408">
              <w:rPr>
                <w:rFonts w:ascii="Verdana" w:hAnsi="Verdana"/>
              </w:rPr>
              <w:t xml:space="preserve">162MG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BD11F3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68EA4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AEAB0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 Strength</w:t>
            </w:r>
          </w:p>
        </w:tc>
      </w:tr>
      <w:tr w:rsidR="00D46408" w:rsidRPr="00D46408" w14:paraId="79749AB9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00BAF7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AUSTEDO XR TAB 18MG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1181C7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  <w:b/>
                <w:bCs/>
              </w:rPr>
              <w:t xml:space="preserve">ALL </w:t>
            </w:r>
            <w:r w:rsidRPr="00D46408">
              <w:rPr>
                <w:rFonts w:ascii="Verdana" w:hAnsi="Verdana"/>
              </w:rPr>
              <w:t>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C8649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873F1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 Strength</w:t>
            </w:r>
          </w:p>
        </w:tc>
      </w:tr>
      <w:tr w:rsidR="00D46408" w:rsidRPr="00D46408" w14:paraId="3EADE086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09190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EDARAVONE INJ 30/100ML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BCF995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FB2C7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A5A7B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generic RADICAVA</w:t>
            </w:r>
          </w:p>
        </w:tc>
      </w:tr>
      <w:tr w:rsidR="00D46408" w:rsidRPr="00D46408" w14:paraId="638072AD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ECA87A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SITAG/METFOR TAB 50-500 &amp;50-100MG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081121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623C3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QL, PA-StCT and ST-Open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6C495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700EBE78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C3C13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ACTHAR INJ GEL (2GPIS- 80 UNIT/ML &amp; 40 UNIT/0.5ML)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98DF4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79672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QL-varies,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34DDC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724DDF77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AE01BA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RYSTIGGO INJ 420/3 &amp;560/4 &amp;840/6ML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4E110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AE7E6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QL-varies,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F33AA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2E38FDC6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82C8D9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OTEZLA TAB 10/20 &amp;20MG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006F9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845A4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QL-varies,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46D7B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5B4FADC9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C5298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TALTZ INJ 20/0.25 &amp;40/0.5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97DDD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E6FA9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QL-varies,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E8136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 Strength</w:t>
            </w:r>
          </w:p>
        </w:tc>
      </w:tr>
      <w:tr w:rsidR="00D46408" w:rsidRPr="00D46408" w14:paraId="3C38101D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AE890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RETEVMO TAB 40 &amp;160 &amp;80 &amp;120MG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8AF68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E137C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QL-varies, PA2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E2255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PC Brand</w:t>
            </w:r>
          </w:p>
        </w:tc>
      </w:tr>
      <w:tr w:rsidR="00D46408" w:rsidRPr="00D46408" w14:paraId="031DFFFA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CF09DE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ADALIMU-RYVK INJ 40/0.4ML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BA619E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FA750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QL-over time,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29BC0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180859AE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F1CA86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ADBRY INJ 300/2ML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35312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6A297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QL-over time,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87EE2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 Strength</w:t>
            </w:r>
          </w:p>
        </w:tc>
      </w:tr>
      <w:tr w:rsidR="00D46408" w:rsidRPr="00D46408" w14:paraId="37B138A7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6516D2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AUSTEDO XR TAB TITR KIT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294005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9CF77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QL-over time, 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8E54B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701BC262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D7204F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AREXVY INJ 120MCG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FF2EAB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E4A43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QL-over time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3B4CC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 Vaccine MODIFICATION – Add QL (QOT 1/999)</w:t>
            </w:r>
          </w:p>
        </w:tc>
      </w:tr>
      <w:tr w:rsidR="00D46408" w:rsidRPr="00D46408" w14:paraId="6C81448E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73B8A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RYTELO INJ 188 &amp;47MG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427D3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8ABE2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PA2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6DBF6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PC Brand</w:t>
            </w:r>
          </w:p>
        </w:tc>
      </w:tr>
      <w:tr w:rsidR="00D46408" w:rsidRPr="00D46408" w14:paraId="34D52021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FF3C6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ELFABRIO SOL 5MG/2.5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A7B3E4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D1E2E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B70DB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 Strength</w:t>
            </w:r>
          </w:p>
        </w:tc>
      </w:tr>
      <w:tr w:rsidR="00D46408" w:rsidRPr="00D46408" w14:paraId="38C10B83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E7006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PIASKY INJ 340/2ML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C79F2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F2063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A703F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  <w:tr w:rsidR="00D46408" w:rsidRPr="00D46408" w14:paraId="24AC0D9D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36659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L-GLUTAMINE POW 5GM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A424C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E088B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PA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A9969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generic ENDARI</w:t>
            </w:r>
          </w:p>
        </w:tc>
      </w:tr>
      <w:tr w:rsidR="00D46408" w:rsidRPr="00D46408" w14:paraId="0548C6DF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309E9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ONDANSETRON TAB 16MG ODT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03397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8231D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PA- BvsD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7E1A8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generic strength</w:t>
            </w:r>
          </w:p>
        </w:tc>
      </w:tr>
      <w:tr w:rsidR="00D46408" w:rsidRPr="00D46408" w14:paraId="421D82B6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20E82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NALOXONE HCL SOL 0.4MG/ML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F38596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8CF11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N/A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C9785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generic strength</w:t>
            </w:r>
          </w:p>
        </w:tc>
      </w:tr>
      <w:tr w:rsidR="00D46408" w:rsidRPr="00D46408" w14:paraId="708F72B1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C5F35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ENTRESTO CAP 6-6MG &amp;15-16MG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D14A0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D0397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N/A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F5F16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 Strength</w:t>
            </w:r>
          </w:p>
        </w:tc>
      </w:tr>
      <w:tr w:rsidR="00D46408" w:rsidRPr="00D46408" w14:paraId="55280265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FF27D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VANCOMYCIN INJ 1.75 &amp;2GM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768326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most plans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20532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N/A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E3870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 generic strength</w:t>
            </w:r>
          </w:p>
        </w:tc>
      </w:tr>
      <w:tr w:rsidR="00D46408" w:rsidRPr="00D46408" w14:paraId="2C9D2CD1" w14:textId="77777777" w:rsidTr="00D46408">
        <w:trPr>
          <w:trHeight w:val="570"/>
        </w:trPr>
        <w:tc>
          <w:tcPr>
            <w:tcW w:w="1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0B122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PANTOPR/NACL SOL 40MG/100 &amp;80MG/100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85A63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 xml:space="preserve">Covered Open and St CT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07DAD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N/A</w:t>
            </w: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23D7A" w14:textId="77777777" w:rsidR="00D46408" w:rsidRPr="00D46408" w:rsidRDefault="00D46408" w:rsidP="00D46408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D46408">
              <w:rPr>
                <w:rFonts w:ascii="Verdana" w:hAnsi="Verdana"/>
              </w:rPr>
              <w:t>EFF 10/1/2024. Brand</w:t>
            </w:r>
          </w:p>
        </w:tc>
      </w:tr>
    </w:tbl>
    <w:p w14:paraId="13F27D45" w14:textId="77777777" w:rsidR="00D46408" w:rsidRDefault="00D46408" w:rsidP="003250B6">
      <w:pPr>
        <w:tabs>
          <w:tab w:val="left" w:pos="279"/>
        </w:tabs>
        <w:spacing w:before="120" w:after="120"/>
      </w:pPr>
    </w:p>
    <w:p w14:paraId="6FC4C9E1" w14:textId="606E2A58" w:rsidR="00D46408" w:rsidRPr="00D46408" w:rsidRDefault="00D46408" w:rsidP="00D46408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D4640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3151E" w14:paraId="1CD61097" w14:textId="77777777" w:rsidTr="00D4640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A82667" w14:textId="076E69BD" w:rsidR="00E3151E" w:rsidRDefault="00E3151E" w:rsidP="00960EF9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0" w:name="_Toc207992336"/>
            <w:r>
              <w:rPr>
                <w:rFonts w:ascii="Verdana" w:hAnsi="Verdana"/>
                <w:i w:val="0"/>
                <w:iCs w:val="0"/>
              </w:rPr>
              <w:t>8/1/2024 – 8/31/2024</w:t>
            </w:r>
            <w:bookmarkEnd w:id="50"/>
          </w:p>
        </w:tc>
      </w:tr>
    </w:tbl>
    <w:p w14:paraId="5CF9EA02" w14:textId="77777777" w:rsidR="00E3151E" w:rsidRPr="00E3151E" w:rsidRDefault="00E3151E" w:rsidP="003250B6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617A2BB7" w14:textId="4D7CEEA8" w:rsidR="00E3151E" w:rsidRPr="00E3151E" w:rsidRDefault="00E3151E" w:rsidP="00E3151E">
      <w:pPr>
        <w:tabs>
          <w:tab w:val="left" w:pos="279"/>
        </w:tabs>
        <w:spacing w:before="120" w:after="120"/>
        <w:rPr>
          <w:rFonts w:ascii="Verdana" w:hAnsi="Verdana"/>
        </w:rPr>
      </w:pPr>
      <w:r w:rsidRPr="00E3151E">
        <w:rPr>
          <w:rFonts w:ascii="Verdana" w:hAnsi="Verdana"/>
        </w:rPr>
        <w:t xml:space="preserve">The following updates apply to </w:t>
      </w:r>
      <w:r w:rsidR="00D46408" w:rsidRPr="00D46408">
        <w:rPr>
          <w:rFonts w:ascii="Verdana" w:hAnsi="Verdana"/>
          <w:b/>
          <w:bCs/>
          <w:u w:val="single"/>
        </w:rPr>
        <w:t>Medicare Part-D Formulary ONLY</w:t>
      </w:r>
      <w:r w:rsidRPr="00E3151E">
        <w:rPr>
          <w:rFonts w:ascii="Verdana" w:hAnsi="Verdana"/>
        </w:rPr>
        <w:t xml:space="preserve">.  </w:t>
      </w:r>
    </w:p>
    <w:p w14:paraId="56DBB96D" w14:textId="26EBE76B" w:rsidR="00E3151E" w:rsidRPr="00E3151E" w:rsidRDefault="00E3151E" w:rsidP="00E3151E">
      <w:pPr>
        <w:tabs>
          <w:tab w:val="left" w:pos="279"/>
        </w:tabs>
        <w:spacing w:before="120" w:after="120"/>
        <w:rPr>
          <w:rFonts w:ascii="Verdana" w:hAnsi="Verdana"/>
        </w:rPr>
      </w:pPr>
      <w:r w:rsidRPr="00D46408">
        <w:rPr>
          <w:rFonts w:ascii="Verdana" w:hAnsi="Verdana"/>
          <w:b/>
          <w:bCs/>
        </w:rPr>
        <w:t>2024 Plans:</w:t>
      </w:r>
      <w:r w:rsidRPr="00E3151E">
        <w:rPr>
          <w:rFonts w:ascii="Verdana" w:hAnsi="Verdana"/>
        </w:rPr>
        <w:t xml:space="preserve"> MAPD- B2, B3, B4, B5; EGWP Commingled- A1, B2; EGWP NON-Commingled- A1, B2, Open2; SilverScript- Choice, Plus, SmartRx; State of CT, FEHBP</w:t>
      </w:r>
    </w:p>
    <w:p w14:paraId="7C962824" w14:textId="77777777" w:rsidR="00E3151E" w:rsidRDefault="00E3151E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25"/>
        <w:gridCol w:w="1418"/>
        <w:gridCol w:w="2759"/>
        <w:gridCol w:w="6748"/>
      </w:tblGrid>
      <w:tr w:rsidR="00E3151E" w:rsidRPr="00E3151E" w14:paraId="32FA6EBA" w14:textId="77777777" w:rsidTr="00A30748">
        <w:trPr>
          <w:trHeight w:val="510"/>
        </w:trPr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AB16F46" w14:textId="03721220" w:rsidR="00E3151E" w:rsidRPr="00E3151E" w:rsidRDefault="00E3151E" w:rsidP="00E3151E">
            <w:pPr>
              <w:tabs>
                <w:tab w:val="left" w:pos="279"/>
              </w:tabs>
              <w:spacing w:before="120" w:after="120"/>
              <w:jc w:val="center"/>
              <w:rPr>
                <w:rFonts w:ascii="Verdana" w:hAnsi="Verdana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LABEL NAME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40683C2" w14:textId="4A2E17C9" w:rsidR="00E3151E" w:rsidRPr="00E3151E" w:rsidRDefault="00E3151E" w:rsidP="00E3151E">
            <w:pPr>
              <w:tabs>
                <w:tab w:val="left" w:pos="279"/>
              </w:tabs>
              <w:spacing w:before="120" w:after="120"/>
              <w:jc w:val="center"/>
              <w:rPr>
                <w:rFonts w:ascii="Verdana" w:hAnsi="Verdana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Coverage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8F96D37" w14:textId="655362C4" w:rsidR="00E3151E" w:rsidRPr="00E3151E" w:rsidRDefault="00E3151E" w:rsidP="00E3151E">
            <w:pPr>
              <w:tabs>
                <w:tab w:val="left" w:pos="279"/>
              </w:tabs>
              <w:spacing w:before="120" w:after="120"/>
              <w:jc w:val="center"/>
              <w:rPr>
                <w:rFonts w:ascii="Verdana" w:hAnsi="Verdana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EDIT-PA,QL,ST</w:t>
            </w:r>
          </w:p>
        </w:tc>
        <w:tc>
          <w:tcPr>
            <w:tcW w:w="2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3DF9241" w14:textId="4B00F6DC" w:rsidR="00E3151E" w:rsidRPr="00E3151E" w:rsidRDefault="00E3151E" w:rsidP="00E3151E">
            <w:pPr>
              <w:tabs>
                <w:tab w:val="left" w:pos="279"/>
              </w:tabs>
              <w:spacing w:before="120" w:after="120"/>
              <w:jc w:val="center"/>
              <w:rPr>
                <w:rFonts w:ascii="Verdana" w:hAnsi="Verdana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COMMENTS</w:t>
            </w:r>
          </w:p>
        </w:tc>
      </w:tr>
      <w:tr w:rsidR="00E3151E" w:rsidRPr="00E3151E" w14:paraId="4E9B68B2" w14:textId="77777777" w:rsidTr="00A30748">
        <w:trPr>
          <w:trHeight w:val="510"/>
        </w:trPr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F5E62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DYCLOPRO SOL 0.5% 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4AC72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858E6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</w:t>
            </w:r>
          </w:p>
        </w:tc>
        <w:tc>
          <w:tcPr>
            <w:tcW w:w="2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72DF8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7B998A93" w14:textId="77777777" w:rsidTr="00A30748">
        <w:trPr>
          <w:trHeight w:val="377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0C5A31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FASENRA INJ 10MG/0.5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CE85C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E3151E">
              <w:rPr>
                <w:rFonts w:ascii="Verdana" w:hAnsi="Verdana"/>
                <w:b/>
                <w:bCs/>
              </w:rPr>
              <w:t>ALL</w:t>
            </w:r>
            <w:r w:rsidRPr="00E3151E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AF41B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36BC0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2B917C3C" w14:textId="77777777" w:rsidTr="00A30748">
        <w:trPr>
          <w:trHeight w:val="39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623D6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INGREZZA CAP 40 </w:t>
            </w:r>
            <w:r w:rsidRPr="00E3151E">
              <w:rPr>
                <w:rFonts w:ascii="Verdana" w:hAnsi="Verdana"/>
                <w:b/>
                <w:bCs/>
              </w:rPr>
              <w:t>&amp;</w:t>
            </w:r>
            <w:r w:rsidRPr="00E3151E">
              <w:rPr>
                <w:rFonts w:ascii="Verdana" w:hAnsi="Verdana"/>
              </w:rPr>
              <w:t xml:space="preserve">60 </w:t>
            </w:r>
            <w:r w:rsidRPr="00E3151E">
              <w:rPr>
                <w:rFonts w:ascii="Verdana" w:hAnsi="Verdana"/>
                <w:b/>
                <w:bCs/>
              </w:rPr>
              <w:t>&amp;</w:t>
            </w:r>
            <w:r w:rsidRPr="00E3151E">
              <w:rPr>
                <w:rFonts w:ascii="Verdana" w:hAnsi="Verdana"/>
              </w:rPr>
              <w:t xml:space="preserve">80MG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99B18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F8CBC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6D7CD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0D3AF85A" w14:textId="77777777" w:rsidTr="00A30748">
        <w:trPr>
          <w:trHeight w:val="377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7DC72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HYDROXYM CRE 2%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B0C24D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AE95A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6F252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4E0595A0" w14:textId="77777777" w:rsidTr="00A30748">
        <w:trPr>
          <w:trHeight w:val="64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64FE4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TYENNE INJ 80MG/4ML</w:t>
            </w:r>
            <w:r w:rsidRPr="00E3151E">
              <w:rPr>
                <w:rFonts w:ascii="Verdana" w:hAnsi="Verdana"/>
                <w:b/>
                <w:bCs/>
              </w:rPr>
              <w:t xml:space="preserve"> &amp;</w:t>
            </w:r>
            <w:r w:rsidRPr="00E3151E">
              <w:rPr>
                <w:rFonts w:ascii="Verdana" w:hAnsi="Verdana"/>
              </w:rPr>
              <w:t xml:space="preserve"> 200/10ML</w:t>
            </w:r>
            <w:r w:rsidRPr="00E3151E">
              <w:rPr>
                <w:rFonts w:ascii="Verdana" w:hAnsi="Verdana"/>
                <w:b/>
                <w:bCs/>
              </w:rPr>
              <w:t xml:space="preserve"> &amp;</w:t>
            </w:r>
            <w:r w:rsidRPr="00E3151E">
              <w:rPr>
                <w:rFonts w:ascii="Verdana" w:hAnsi="Verdana"/>
              </w:rPr>
              <w:t xml:space="preserve"> 400/20ML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3A456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44E28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74957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16B185BD" w14:textId="77777777" w:rsidTr="00A30748">
        <w:trPr>
          <w:trHeight w:val="332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A0141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OMVOH INJ 100MG/ML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EE431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513E1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85DC1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196E5768" w14:textId="77777777" w:rsidTr="00A30748">
        <w:trPr>
          <w:trHeight w:val="467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46838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ZYMFENTRA INJ 120MG/ML(BR</w:t>
            </w:r>
            <w:r w:rsidRPr="00E3151E">
              <w:rPr>
                <w:rFonts w:ascii="Verdana" w:hAnsi="Verdana"/>
                <w:b/>
                <w:bCs/>
              </w:rPr>
              <w:t>-2GPIS)</w:t>
            </w:r>
            <w:r w:rsidRPr="00E3151E">
              <w:rPr>
                <w:rFonts w:ascii="Verdana" w:hAnsi="Verdana"/>
              </w:rPr>
              <w:t xml:space="preserve">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F0DE7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51D6D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6B584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2D5CC529" w14:textId="77777777" w:rsidTr="00A30748">
        <w:trPr>
          <w:trHeight w:val="323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BEB14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ADALIMU-</w:t>
            </w:r>
            <w:r w:rsidRPr="00E3151E">
              <w:rPr>
                <w:rFonts w:ascii="Verdana" w:hAnsi="Verdana"/>
                <w:b/>
                <w:bCs/>
              </w:rPr>
              <w:t xml:space="preserve">RYVK </w:t>
            </w:r>
            <w:r w:rsidRPr="00E3151E">
              <w:rPr>
                <w:rFonts w:ascii="Verdana" w:hAnsi="Verdana"/>
              </w:rPr>
              <w:t xml:space="preserve">INJ 40/0.4ML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61DE0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522BF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QL-Over time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2C358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11BBA82B" w14:textId="77777777" w:rsidTr="00A30748">
        <w:trPr>
          <w:trHeight w:val="278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48697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AUSTEDO XR TAB 30 </w:t>
            </w:r>
            <w:r w:rsidRPr="00E3151E">
              <w:rPr>
                <w:rFonts w:ascii="Verdana" w:hAnsi="Verdana"/>
                <w:b/>
                <w:bCs/>
              </w:rPr>
              <w:t>&amp;</w:t>
            </w:r>
            <w:r w:rsidRPr="00E3151E">
              <w:rPr>
                <w:rFonts w:ascii="Verdana" w:hAnsi="Verdana"/>
              </w:rPr>
              <w:t xml:space="preserve">36 </w:t>
            </w:r>
            <w:r w:rsidRPr="00E3151E">
              <w:rPr>
                <w:rFonts w:ascii="Verdana" w:hAnsi="Verdana"/>
                <w:b/>
                <w:bCs/>
              </w:rPr>
              <w:t>&amp;</w:t>
            </w:r>
            <w:r w:rsidRPr="00E3151E">
              <w:rPr>
                <w:rFonts w:ascii="Verdana" w:hAnsi="Verdana"/>
              </w:rPr>
              <w:t xml:space="preserve">42 </w:t>
            </w:r>
            <w:r w:rsidRPr="00E3151E">
              <w:rPr>
                <w:rFonts w:ascii="Verdana" w:hAnsi="Verdana"/>
                <w:b/>
                <w:bCs/>
              </w:rPr>
              <w:t>&amp;</w:t>
            </w:r>
            <w:r w:rsidRPr="00E3151E">
              <w:rPr>
                <w:rFonts w:ascii="Verdana" w:hAnsi="Verdana"/>
              </w:rPr>
              <w:t xml:space="preserve">48MG ER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C40BF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E3151E">
              <w:rPr>
                <w:rFonts w:ascii="Verdana" w:hAnsi="Verdana"/>
                <w:b/>
                <w:bCs/>
              </w:rPr>
              <w:t>ALL</w:t>
            </w:r>
            <w:r w:rsidRPr="00E3151E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CBCD3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4B188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1404B18D" w14:textId="77777777" w:rsidTr="00A30748">
        <w:trPr>
          <w:trHeight w:val="52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F3377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ADALIMU-ADBM KIT 40/0.4ML (3NDCs)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63EC4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29335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QL-Over time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64653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17225934" w14:textId="77777777" w:rsidTr="00A30748">
        <w:trPr>
          <w:trHeight w:val="332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1C2812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CYLTEZO KIT 40/0.4ML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9F6B5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A521F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QL-Over time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D5D54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EFF 8/1/2024. Brand (shares gpi above/Same coverage) </w:t>
            </w:r>
          </w:p>
        </w:tc>
      </w:tr>
      <w:tr w:rsidR="00E3151E" w:rsidRPr="00E3151E" w14:paraId="32C8F57D" w14:textId="77777777" w:rsidTr="00A30748">
        <w:trPr>
          <w:trHeight w:val="58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4D2C5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CYLTEZO KIT CROHNS (shares gpi/NDC code)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68FDA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9988F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QL-Over time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E4AD1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 (shares gpi above/NDC code-QL differs</w:t>
            </w:r>
          </w:p>
        </w:tc>
      </w:tr>
      <w:tr w:rsidR="00E3151E" w:rsidRPr="00E3151E" w14:paraId="0564F5C6" w14:textId="77777777" w:rsidTr="00A30748">
        <w:trPr>
          <w:trHeight w:val="48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E93C6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CYLTEZO PSOR KIT 40/0.4ML (shares gpi/NDC code)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80B31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21EBB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QL-Over time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1D429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 (shares gpi above/NDC code-QL differs</w:t>
            </w:r>
          </w:p>
        </w:tc>
      </w:tr>
      <w:tr w:rsidR="00E3151E" w:rsidRPr="00E3151E" w14:paraId="348E563D" w14:textId="77777777" w:rsidTr="00A30748">
        <w:trPr>
          <w:trHeight w:val="48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56E58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ADALIMU-ADBM KIT 40/0.4ML (DIFF GPI then above)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6EF66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AF632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QL-Over time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3A35A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 (different GPI then above)</w:t>
            </w:r>
          </w:p>
        </w:tc>
      </w:tr>
      <w:tr w:rsidR="00E3151E" w:rsidRPr="00E3151E" w14:paraId="7A96B7E1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8F31E2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CYLTEZO KIT 40/0.4ML (shares gpi/Same coverage)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98F22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4D1A2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PA, QL-Over time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B1C3B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EFF 8/1/2024. Brand (shares gpi/Same coverage) </w:t>
            </w:r>
          </w:p>
        </w:tc>
      </w:tr>
      <w:tr w:rsidR="00E3151E" w:rsidRPr="00E3151E" w14:paraId="78AB4050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1082B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KIONEX SUS 15GM/60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0328E5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ALL plans covered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4B9C7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7BFF1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generic</w:t>
            </w:r>
          </w:p>
        </w:tc>
      </w:tr>
      <w:tr w:rsidR="00E3151E" w:rsidRPr="00E3151E" w14:paraId="59EDC08C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CF2D01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AMCINONIDE CRE 0.1%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FE6797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8D8BB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F65B5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generic</w:t>
            </w:r>
          </w:p>
        </w:tc>
      </w:tr>
      <w:tr w:rsidR="00E3151E" w:rsidRPr="00E3151E" w14:paraId="10051750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009500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DEFLAZACORT SUS 22.75MG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0E82E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81BFB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63BE9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generic EMFLAZA</w:t>
            </w:r>
          </w:p>
        </w:tc>
      </w:tr>
      <w:tr w:rsidR="00E3151E" w:rsidRPr="00E3151E" w14:paraId="281169FB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C1E59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ERIBULIN INJ 1MG/2ML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4FE59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E50C9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PA2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DE830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PC generic HALAVEN</w:t>
            </w:r>
          </w:p>
        </w:tc>
      </w:tr>
      <w:tr w:rsidR="00E3151E" w:rsidRPr="00E3151E" w14:paraId="00D96264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1B9548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IMDELLTRA INJ 1 &amp;10MG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3AAF7E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B416E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PA2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9C578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PC Brand</w:t>
            </w:r>
          </w:p>
        </w:tc>
      </w:tr>
      <w:tr w:rsidR="00E3151E" w:rsidRPr="00E3151E" w14:paraId="75F03F19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A048FB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MYHIBBIN SUS 200MG/ML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C96EE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71453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PA-BD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36681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03115510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B192ED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KABIVEN EMU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5E56DA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6D159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PA-BD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A093E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5240F4E4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8E981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OMNIPOD 5 G7 KIT INTRO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2D787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32279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E39EC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3473EFDC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FA6B9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OMNIPOD 5 G7 MIS PODS 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BBD29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478FA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1F9AA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562BF9A0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5A37C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MICAFUNGIN INJ NACL (2GPIs -0.9% IV SOLUTION 50 MG/50ML &amp;100 MG/100ML)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DC0B5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6D8D7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977F6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7E7BFBCE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4401F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FOCINVEZ INJ 150/50ML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ECCCA9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462B6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BA880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  <w:tr w:rsidR="00E3151E" w:rsidRPr="00E3151E" w14:paraId="352BC713" w14:textId="77777777" w:rsidTr="00A30748">
        <w:trPr>
          <w:trHeight w:val="44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80EB6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 xml:space="preserve">TOLECTIN 600 TAB 600MG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94625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4ADD1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QL, PA-StCT, ST-open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D037E" w14:textId="77777777" w:rsidR="00E3151E" w:rsidRPr="00E3151E" w:rsidRDefault="00E3151E" w:rsidP="00E3151E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E3151E">
              <w:rPr>
                <w:rFonts w:ascii="Verdana" w:hAnsi="Verdana"/>
              </w:rPr>
              <w:t>EFF 8/1/2024. Brand</w:t>
            </w:r>
          </w:p>
        </w:tc>
      </w:tr>
    </w:tbl>
    <w:p w14:paraId="3CB0536E" w14:textId="77777777" w:rsidR="00E3151E" w:rsidRDefault="00E3151E" w:rsidP="003250B6">
      <w:pPr>
        <w:tabs>
          <w:tab w:val="left" w:pos="279"/>
        </w:tabs>
        <w:spacing w:before="120" w:after="120"/>
      </w:pPr>
    </w:p>
    <w:p w14:paraId="1C3CAB91" w14:textId="7AC932AE" w:rsidR="00093ADB" w:rsidRPr="00093ADB" w:rsidRDefault="00093ADB" w:rsidP="00093ADB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093AD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93ADB" w14:paraId="68F8FDF3" w14:textId="77777777" w:rsidTr="00093AD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C77C50" w14:textId="24BC2A7E" w:rsidR="00093ADB" w:rsidRDefault="00093ADB" w:rsidP="003D2E1C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1" w:name="_Toc207992337"/>
            <w:r>
              <w:rPr>
                <w:rFonts w:ascii="Verdana" w:hAnsi="Verdana"/>
                <w:i w:val="0"/>
                <w:iCs w:val="0"/>
              </w:rPr>
              <w:t>7/1/2024 – 7/31/2024</w:t>
            </w:r>
            <w:bookmarkEnd w:id="51"/>
          </w:p>
        </w:tc>
      </w:tr>
    </w:tbl>
    <w:p w14:paraId="1034D054" w14:textId="77777777" w:rsidR="00093ADB" w:rsidRDefault="00093ADB" w:rsidP="00093ADB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6EC9B0BE" w14:textId="054A5894" w:rsidR="00093ADB" w:rsidRPr="00093ADB" w:rsidRDefault="00093ADB" w:rsidP="00093ADB">
      <w:pPr>
        <w:tabs>
          <w:tab w:val="left" w:pos="279"/>
        </w:tabs>
        <w:spacing w:before="120" w:after="120"/>
        <w:rPr>
          <w:rFonts w:ascii="Verdana" w:hAnsi="Verdana"/>
        </w:rPr>
      </w:pPr>
      <w:r w:rsidRPr="00093ADB">
        <w:rPr>
          <w:rFonts w:ascii="Verdana" w:hAnsi="Verdana"/>
        </w:rPr>
        <w:t>The following updates apply to</w:t>
      </w:r>
      <w:r w:rsidRPr="00093ADB">
        <w:rPr>
          <w:rFonts w:ascii="Verdana" w:hAnsi="Verdana"/>
          <w:b/>
        </w:rPr>
        <w:t xml:space="preserve"> </w:t>
      </w:r>
      <w:r w:rsidRPr="00093ADB">
        <w:rPr>
          <w:rFonts w:ascii="Verdana" w:hAnsi="Verdana"/>
          <w:b/>
          <w:bCs/>
          <w:u w:val="single"/>
        </w:rPr>
        <w:t>Medicare Part-D Formulary ONLY</w:t>
      </w:r>
      <w:r w:rsidRPr="00093ADB">
        <w:rPr>
          <w:rFonts w:ascii="Verdana" w:hAnsi="Verdana"/>
        </w:rPr>
        <w:t xml:space="preserve">.  </w:t>
      </w:r>
    </w:p>
    <w:p w14:paraId="4A8E5598" w14:textId="77777777" w:rsidR="00093ADB" w:rsidRPr="00093ADB" w:rsidRDefault="00093ADB" w:rsidP="00093ADB">
      <w:pPr>
        <w:tabs>
          <w:tab w:val="left" w:pos="279"/>
        </w:tabs>
        <w:spacing w:before="120" w:after="120"/>
        <w:rPr>
          <w:rFonts w:ascii="Verdana" w:hAnsi="Verdana"/>
        </w:rPr>
      </w:pPr>
      <w:r w:rsidRPr="00093ADB">
        <w:rPr>
          <w:rFonts w:ascii="Verdana" w:hAnsi="Verdana"/>
          <w:b/>
          <w:bCs/>
        </w:rPr>
        <w:t>2024 Plans:</w:t>
      </w:r>
      <w:r w:rsidRPr="00093ADB">
        <w:rPr>
          <w:rFonts w:ascii="Verdana" w:hAnsi="Verdana"/>
        </w:rPr>
        <w:t xml:space="preserve"> MAPD- B2, B3, B4,</w:t>
      </w:r>
      <w:r w:rsidRPr="00093ADB">
        <w:rPr>
          <w:rFonts w:ascii="Verdana" w:hAnsi="Verdana"/>
          <w:b/>
          <w:bCs/>
        </w:rPr>
        <w:t xml:space="preserve"> </w:t>
      </w:r>
      <w:r w:rsidRPr="00093ADB">
        <w:rPr>
          <w:rFonts w:ascii="Verdana" w:hAnsi="Verdana"/>
        </w:rPr>
        <w:t>B5; EGWP Commingled- A1, B2; EGWP NON-Commingled- A1, B2, Open2; SilverScript- Choice, Plus, SmartRx; State of CT, FEHBP</w:t>
      </w:r>
    </w:p>
    <w:p w14:paraId="3AA6C3A2" w14:textId="77777777" w:rsidR="00093ADB" w:rsidRDefault="00093ADB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52"/>
        <w:gridCol w:w="1166"/>
        <w:gridCol w:w="1723"/>
        <w:gridCol w:w="8409"/>
      </w:tblGrid>
      <w:tr w:rsidR="00A30748" w:rsidRPr="00093ADB" w14:paraId="2AF1D60D" w14:textId="77777777" w:rsidTr="00A30748">
        <w:trPr>
          <w:trHeight w:val="675"/>
        </w:trPr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0047B1" w14:textId="61AE5CC4" w:rsidR="00A30748" w:rsidRPr="00093ADB" w:rsidRDefault="00A30748" w:rsidP="00A30748">
            <w:pPr>
              <w:tabs>
                <w:tab w:val="left" w:pos="279"/>
              </w:tabs>
              <w:spacing w:before="120" w:after="120"/>
              <w:jc w:val="center"/>
              <w:rPr>
                <w:rFonts w:ascii="Verdana" w:hAnsi="Verdana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LABEL NAME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DCB0E98" w14:textId="7929C8DB" w:rsidR="00A30748" w:rsidRPr="00093ADB" w:rsidRDefault="00A30748" w:rsidP="00A30748">
            <w:pPr>
              <w:tabs>
                <w:tab w:val="left" w:pos="279"/>
              </w:tabs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Coverage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1FBA706" w14:textId="530B6AD9" w:rsidR="00A30748" w:rsidRPr="00093ADB" w:rsidRDefault="00A30748" w:rsidP="00A30748">
            <w:pPr>
              <w:tabs>
                <w:tab w:val="left" w:pos="279"/>
              </w:tabs>
              <w:spacing w:before="120" w:after="120"/>
              <w:jc w:val="center"/>
              <w:rPr>
                <w:rFonts w:ascii="Verdana" w:hAnsi="Verdana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EDIT-PA,QL,ST</w:t>
            </w:r>
          </w:p>
        </w:tc>
        <w:tc>
          <w:tcPr>
            <w:tcW w:w="2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6E4367CB" w14:textId="780EF93F" w:rsidR="00A30748" w:rsidRPr="00093ADB" w:rsidRDefault="00A30748" w:rsidP="00A30748">
            <w:pPr>
              <w:tabs>
                <w:tab w:val="left" w:pos="279"/>
              </w:tabs>
              <w:spacing w:before="120" w:after="120"/>
              <w:jc w:val="center"/>
              <w:rPr>
                <w:rFonts w:ascii="Verdana" w:hAnsi="Verdana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COMMENTS</w:t>
            </w:r>
          </w:p>
        </w:tc>
      </w:tr>
      <w:tr w:rsidR="00093ADB" w:rsidRPr="00093ADB" w14:paraId="1B6192FD" w14:textId="77777777" w:rsidTr="00A30748">
        <w:trPr>
          <w:trHeight w:val="675"/>
        </w:trPr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4B4410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LIBERVANT MIS 10</w:t>
            </w:r>
            <w:r w:rsidRPr="00093ADB">
              <w:rPr>
                <w:rFonts w:ascii="Verdana" w:hAnsi="Verdana"/>
                <w:b/>
                <w:bCs/>
              </w:rPr>
              <w:t xml:space="preserve"> &amp;</w:t>
            </w:r>
            <w:r w:rsidRPr="00093ADB">
              <w:rPr>
                <w:rFonts w:ascii="Verdana" w:hAnsi="Verdana"/>
              </w:rPr>
              <w:t xml:space="preserve">12.5 </w:t>
            </w:r>
            <w:r w:rsidRPr="00093ADB">
              <w:rPr>
                <w:rFonts w:ascii="Verdana" w:hAnsi="Verdana"/>
                <w:b/>
                <w:bCs/>
              </w:rPr>
              <w:t>&amp;</w:t>
            </w:r>
            <w:r w:rsidRPr="00093ADB">
              <w:rPr>
                <w:rFonts w:ascii="Verdana" w:hAnsi="Verdana"/>
              </w:rPr>
              <w:t>15</w:t>
            </w:r>
            <w:r w:rsidRPr="00093ADB">
              <w:rPr>
                <w:rFonts w:ascii="Verdana" w:hAnsi="Verdana"/>
                <w:b/>
                <w:bCs/>
              </w:rPr>
              <w:t xml:space="preserve"> &amp; </w:t>
            </w:r>
            <w:r w:rsidRPr="00093ADB">
              <w:rPr>
                <w:rFonts w:ascii="Verdana" w:hAnsi="Verdana"/>
              </w:rPr>
              <w:t xml:space="preserve">5 </w:t>
            </w:r>
            <w:r w:rsidRPr="00093ADB">
              <w:rPr>
                <w:rFonts w:ascii="Verdana" w:hAnsi="Verdana"/>
                <w:b/>
                <w:bCs/>
              </w:rPr>
              <w:t>&amp;7.5</w:t>
            </w:r>
            <w:r w:rsidRPr="00093ADB">
              <w:rPr>
                <w:rFonts w:ascii="Verdana" w:hAnsi="Verdana"/>
              </w:rPr>
              <w:t>MG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EE6C4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  <w:b/>
                <w:bCs/>
              </w:rPr>
              <w:t>ALL</w:t>
            </w:r>
            <w:r w:rsidRPr="00093ADB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7B596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PA2, QL</w:t>
            </w:r>
          </w:p>
        </w:tc>
        <w:tc>
          <w:tcPr>
            <w:tcW w:w="2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E00CD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PC Brand</w:t>
            </w:r>
          </w:p>
        </w:tc>
      </w:tr>
      <w:tr w:rsidR="00093ADB" w:rsidRPr="00093ADB" w14:paraId="2C1E6319" w14:textId="77777777" w:rsidTr="00A30748">
        <w:trPr>
          <w:trHeight w:val="63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0B793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OGSIVEO TAB 100 </w:t>
            </w:r>
            <w:r w:rsidRPr="00093ADB">
              <w:rPr>
                <w:rFonts w:ascii="Verdana" w:hAnsi="Verdana"/>
                <w:b/>
                <w:bCs/>
              </w:rPr>
              <w:t>&amp;</w:t>
            </w:r>
            <w:r w:rsidRPr="00093ADB">
              <w:rPr>
                <w:rFonts w:ascii="Verdana" w:hAnsi="Verdana"/>
              </w:rPr>
              <w:t>150MG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F36B3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  <w:b/>
                <w:bCs/>
              </w:rPr>
              <w:t>ALL</w:t>
            </w:r>
            <w:r w:rsidRPr="00093ADB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268FE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PA2,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28467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PC Brand</w:t>
            </w:r>
          </w:p>
        </w:tc>
      </w:tr>
      <w:tr w:rsidR="00093ADB" w:rsidRPr="00093ADB" w14:paraId="20ED1EDC" w14:textId="77777777" w:rsidTr="00A30748">
        <w:trPr>
          <w:trHeight w:val="73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C7D57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OJEMDA </w:t>
            </w:r>
            <w:r w:rsidRPr="00093ADB">
              <w:rPr>
                <w:rFonts w:ascii="Verdana" w:hAnsi="Verdana"/>
                <w:b/>
                <w:bCs/>
              </w:rPr>
              <w:t xml:space="preserve">SUS </w:t>
            </w:r>
            <w:r w:rsidRPr="00093ADB">
              <w:rPr>
                <w:rFonts w:ascii="Verdana" w:hAnsi="Verdana"/>
              </w:rPr>
              <w:t xml:space="preserve">25MG/ML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1427A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  <w:b/>
                <w:bCs/>
              </w:rPr>
              <w:t>ALL</w:t>
            </w:r>
            <w:r w:rsidRPr="00093ADB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03449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PA2,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2B8EC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PC Brand</w:t>
            </w:r>
          </w:p>
        </w:tc>
      </w:tr>
      <w:tr w:rsidR="00093ADB" w:rsidRPr="00093ADB" w14:paraId="0AAAA503" w14:textId="77777777" w:rsidTr="00A30748">
        <w:trPr>
          <w:trHeight w:val="64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5B1B1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OJEMDA TAB 100MG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EAFFD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  <w:b/>
                <w:bCs/>
              </w:rPr>
              <w:t>ALL</w:t>
            </w:r>
            <w:r w:rsidRPr="00093ADB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24AD7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PA2,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DC9FC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PC Brand</w:t>
            </w:r>
          </w:p>
        </w:tc>
      </w:tr>
      <w:tr w:rsidR="00093ADB" w:rsidRPr="00093ADB" w14:paraId="6FB29951" w14:textId="77777777" w:rsidTr="00A30748">
        <w:trPr>
          <w:trHeight w:val="61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91D1C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93ADB">
              <w:rPr>
                <w:rFonts w:ascii="Verdana" w:hAnsi="Verdana"/>
              </w:rPr>
              <w:t xml:space="preserve">OPSYNVI TAB 10-20MG </w:t>
            </w:r>
            <w:r w:rsidRPr="00093ADB">
              <w:rPr>
                <w:rFonts w:ascii="Verdana" w:hAnsi="Verdana"/>
                <w:b/>
                <w:bCs/>
              </w:rPr>
              <w:t>&amp;</w:t>
            </w:r>
          </w:p>
          <w:p w14:paraId="5A2E9DC7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10-40MG   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7B6A1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62870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PA,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A2461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Brand</w:t>
            </w:r>
          </w:p>
        </w:tc>
      </w:tr>
      <w:tr w:rsidR="00093ADB" w:rsidRPr="00093ADB" w14:paraId="1A78A2F8" w14:textId="77777777" w:rsidTr="00A30748">
        <w:trPr>
          <w:trHeight w:val="64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0B0D6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REZDIFFRA TAB 60 </w:t>
            </w:r>
            <w:r w:rsidRPr="00093ADB">
              <w:rPr>
                <w:rFonts w:ascii="Verdana" w:hAnsi="Verdana"/>
                <w:b/>
                <w:bCs/>
              </w:rPr>
              <w:t>&amp;</w:t>
            </w:r>
            <w:r w:rsidRPr="00093ADB">
              <w:rPr>
                <w:rFonts w:ascii="Verdana" w:hAnsi="Verdana"/>
              </w:rPr>
              <w:t xml:space="preserve">80 </w:t>
            </w:r>
            <w:r w:rsidRPr="00093ADB">
              <w:rPr>
                <w:rFonts w:ascii="Verdana" w:hAnsi="Verdana"/>
                <w:b/>
                <w:bCs/>
              </w:rPr>
              <w:t>&amp;</w:t>
            </w:r>
            <w:r w:rsidRPr="00093ADB">
              <w:rPr>
                <w:rFonts w:ascii="Verdana" w:hAnsi="Verdana"/>
              </w:rPr>
              <w:t xml:space="preserve">100MG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CD7AF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B3B86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PA,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7738D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Brand</w:t>
            </w:r>
          </w:p>
        </w:tc>
      </w:tr>
      <w:tr w:rsidR="00093ADB" w:rsidRPr="00093ADB" w14:paraId="26C4E7A5" w14:textId="77777777" w:rsidTr="00A30748">
        <w:trPr>
          <w:trHeight w:val="58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0C728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SPEVIGO INJ 150/1ML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512D0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F81C5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PA, QL-over time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20BA0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Brand</w:t>
            </w:r>
          </w:p>
        </w:tc>
      </w:tr>
      <w:tr w:rsidR="00093ADB" w:rsidRPr="00093ADB" w14:paraId="0472CD34" w14:textId="77777777" w:rsidTr="00A30748">
        <w:trPr>
          <w:trHeight w:val="93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77BB5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93ADB">
              <w:rPr>
                <w:rFonts w:ascii="Verdana" w:hAnsi="Verdana"/>
              </w:rPr>
              <w:t>VOYDEYA TAB 100MG</w:t>
            </w:r>
            <w:r w:rsidRPr="00093ADB">
              <w:rPr>
                <w:rFonts w:ascii="Verdana" w:hAnsi="Verdana"/>
                <w:b/>
                <w:bCs/>
              </w:rPr>
              <w:t xml:space="preserve"> &amp;</w:t>
            </w:r>
          </w:p>
          <w:p w14:paraId="3351B5A2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  <w:b/>
                <w:bCs/>
              </w:rPr>
              <w:t xml:space="preserve">50-100 MG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1CA76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0FD11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PA, 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933BD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Brand</w:t>
            </w:r>
          </w:p>
        </w:tc>
      </w:tr>
      <w:tr w:rsidR="00093ADB" w:rsidRPr="00093ADB" w14:paraId="3961C76A" w14:textId="77777777" w:rsidTr="00A30748">
        <w:trPr>
          <w:trHeight w:val="61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6FAD0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METHYLPHENID TAB 27 </w:t>
            </w:r>
            <w:r w:rsidRPr="00093ADB">
              <w:rPr>
                <w:rFonts w:ascii="Verdana" w:hAnsi="Verdana"/>
                <w:b/>
                <w:bCs/>
              </w:rPr>
              <w:t>&amp;</w:t>
            </w:r>
            <w:r w:rsidRPr="00093ADB">
              <w:rPr>
                <w:rFonts w:ascii="Verdana" w:hAnsi="Verdana"/>
              </w:rPr>
              <w:t xml:space="preserve">36 </w:t>
            </w:r>
            <w:r w:rsidRPr="00093ADB">
              <w:rPr>
                <w:rFonts w:ascii="Verdana" w:hAnsi="Verdana"/>
                <w:b/>
                <w:bCs/>
              </w:rPr>
              <w:t>&amp;</w:t>
            </w:r>
            <w:r w:rsidRPr="00093ADB">
              <w:rPr>
                <w:rFonts w:ascii="Verdana" w:hAnsi="Verdana"/>
              </w:rPr>
              <w:t>54MG ER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0DCDF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most plans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632A6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1E9C3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generic</w:t>
            </w:r>
          </w:p>
        </w:tc>
      </w:tr>
      <w:tr w:rsidR="00093ADB" w:rsidRPr="00093ADB" w14:paraId="308162C2" w14:textId="77777777" w:rsidTr="00A30748">
        <w:trPr>
          <w:trHeight w:val="615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C04CC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MIRABEGRON TAB 25 </w:t>
            </w:r>
            <w:r w:rsidRPr="00093ADB">
              <w:rPr>
                <w:rFonts w:ascii="Verdana" w:hAnsi="Verdana"/>
                <w:b/>
                <w:bCs/>
              </w:rPr>
              <w:t>&amp;</w:t>
            </w:r>
            <w:r w:rsidRPr="00093ADB">
              <w:rPr>
                <w:rFonts w:ascii="Verdana" w:hAnsi="Verdana"/>
              </w:rPr>
              <w:t>50MG ER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C0F766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FF678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F4185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generic MYRBETRIQ</w:t>
            </w:r>
          </w:p>
        </w:tc>
      </w:tr>
      <w:tr w:rsidR="00093ADB" w:rsidRPr="00093ADB" w14:paraId="1620E7CB" w14:textId="77777777" w:rsidTr="00A30748">
        <w:trPr>
          <w:trHeight w:val="57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68557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XCOPRI TAB 25MG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644C7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  <w:b/>
                <w:bCs/>
              </w:rPr>
              <w:t>ALL</w:t>
            </w:r>
            <w:r w:rsidRPr="00093ADB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96EF8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QL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2F07D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PC Brand</w:t>
            </w:r>
          </w:p>
        </w:tc>
      </w:tr>
      <w:tr w:rsidR="00093ADB" w:rsidRPr="00093ADB" w14:paraId="631DC3E6" w14:textId="77777777" w:rsidTr="00A30748">
        <w:trPr>
          <w:trHeight w:val="57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F51DD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WINREVAIR INJ 45 &amp;60MG (2GPIS EACH)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948232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93ADB">
              <w:rPr>
                <w:rFonts w:ascii="Verdana" w:hAnsi="Verdana"/>
                <w:b/>
                <w:bCs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39C1F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PA-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91094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Brand</w:t>
            </w:r>
          </w:p>
        </w:tc>
      </w:tr>
      <w:tr w:rsidR="00093ADB" w:rsidRPr="00093ADB" w14:paraId="0F9DA71C" w14:textId="77777777" w:rsidTr="00A30748">
        <w:trPr>
          <w:trHeight w:val="57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128FF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BACLOFEN TAB 15MG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E7B54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93ADB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8E244D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36F33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generic Strength</w:t>
            </w:r>
          </w:p>
        </w:tc>
      </w:tr>
      <w:tr w:rsidR="00093ADB" w:rsidRPr="00093ADB" w14:paraId="62D069CB" w14:textId="77777777" w:rsidTr="00A30748">
        <w:trPr>
          <w:trHeight w:val="57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09DC3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EXTENCILLINE INJ 1200000 &amp;2400000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510B58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93ADB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D1014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E9253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EFF 7/1/2024. Brand </w:t>
            </w:r>
          </w:p>
        </w:tc>
      </w:tr>
      <w:tr w:rsidR="00093ADB" w:rsidRPr="00093ADB" w14:paraId="2098CF73" w14:textId="77777777" w:rsidTr="00A30748">
        <w:trPr>
          <w:trHeight w:val="57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78375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JYLAMVO SOL 2MG/ML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B233B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93ADB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34E7F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74396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PC Brand</w:t>
            </w:r>
          </w:p>
        </w:tc>
      </w:tr>
      <w:tr w:rsidR="00093ADB" w:rsidRPr="00093ADB" w14:paraId="0875CEF9" w14:textId="77777777" w:rsidTr="00A30748">
        <w:trPr>
          <w:trHeight w:val="57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B2F4B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CYCLOPHOSPH INJ 500/5ML &amp;1000MG &amp;2000MG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3212C8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93ADB">
              <w:rPr>
                <w:rFonts w:ascii="Verdana" w:hAnsi="Verdana"/>
                <w:b/>
                <w:bCs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0767E3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93227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PC Brand</w:t>
            </w:r>
          </w:p>
        </w:tc>
      </w:tr>
      <w:tr w:rsidR="00093ADB" w:rsidRPr="00093ADB" w14:paraId="15E4A123" w14:textId="77777777" w:rsidTr="00A30748">
        <w:trPr>
          <w:trHeight w:val="57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1E0E7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ESTRADIOL GEL 0.06%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DCB78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93ADB">
              <w:rPr>
                <w:rFonts w:ascii="Verdana" w:hAnsi="Verdana"/>
                <w:b/>
                <w:bCs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3945C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F5821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generic ESTROGEL</w:t>
            </w:r>
          </w:p>
        </w:tc>
      </w:tr>
      <w:tr w:rsidR="00093ADB" w:rsidRPr="00093ADB" w14:paraId="7BA6C25E" w14:textId="77777777" w:rsidTr="00A30748">
        <w:trPr>
          <w:trHeight w:val="57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68990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FRAICHE 5000 GEL PREVI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D84EF3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93ADB">
              <w:rPr>
                <w:rFonts w:ascii="Verdana" w:hAnsi="Verdana"/>
                <w:b/>
                <w:bCs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59A102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2B6AC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Brand</w:t>
            </w:r>
          </w:p>
        </w:tc>
      </w:tr>
      <w:tr w:rsidR="00093ADB" w:rsidRPr="00093ADB" w14:paraId="7F7B38DD" w14:textId="77777777" w:rsidTr="00A30748">
        <w:trPr>
          <w:trHeight w:val="57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7B80D7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FRAICHE 5000 GEL SENSITI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A9923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93ADB">
              <w:rPr>
                <w:rFonts w:ascii="Verdana" w:hAnsi="Verdana"/>
                <w:b/>
                <w:bCs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1B62B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68363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Brand</w:t>
            </w:r>
          </w:p>
        </w:tc>
      </w:tr>
      <w:tr w:rsidR="00093ADB" w:rsidRPr="00093ADB" w14:paraId="3E332D1E" w14:textId="77777777" w:rsidTr="00A30748">
        <w:trPr>
          <w:trHeight w:val="57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17690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VASOPRE/NACL INJ 20/100 &amp;40/100ML 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E4AF4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93ADB">
              <w:rPr>
                <w:rFonts w:ascii="Verdana" w:hAnsi="Verdana"/>
                <w:b/>
                <w:bCs/>
              </w:rPr>
              <w:t>Covered Open and St CT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3E47E9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N/A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9843F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EFF 7/1/2024. Brand</w:t>
            </w:r>
          </w:p>
        </w:tc>
      </w:tr>
      <w:tr w:rsidR="00093ADB" w:rsidRPr="00093ADB" w14:paraId="7B6A342F" w14:textId="77777777" w:rsidTr="00A30748">
        <w:trPr>
          <w:trHeight w:val="570"/>
        </w:trPr>
        <w:tc>
          <w:tcPr>
            <w:tcW w:w="14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56B5A2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ALVESCO AER 160 &amp;80MCG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2EA9C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93ADB">
              <w:rPr>
                <w:rFonts w:ascii="Verdana" w:hAnsi="Verdana"/>
                <w:b/>
                <w:bCs/>
              </w:rPr>
              <w:t>ALL plans covered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6F2594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>QL-</w:t>
            </w:r>
          </w:p>
        </w:tc>
        <w:tc>
          <w:tcPr>
            <w:tcW w:w="2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1A6D7" w14:textId="77777777" w:rsidR="00093ADB" w:rsidRPr="00093ADB" w:rsidRDefault="00093ADB" w:rsidP="00093AD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93ADB">
              <w:rPr>
                <w:rFonts w:ascii="Verdana" w:hAnsi="Verdana"/>
              </w:rPr>
              <w:t xml:space="preserve">EFF 7/1/2024. Brand MODIFICATION. ADD to Rest of plans AND Remove PA/CT, ST/Open </w:t>
            </w:r>
          </w:p>
        </w:tc>
      </w:tr>
    </w:tbl>
    <w:p w14:paraId="4282D4D9" w14:textId="77777777" w:rsidR="00093ADB" w:rsidRDefault="00093ADB" w:rsidP="003250B6">
      <w:pPr>
        <w:tabs>
          <w:tab w:val="left" w:pos="279"/>
        </w:tabs>
        <w:spacing w:before="120" w:after="120"/>
      </w:pPr>
    </w:p>
    <w:p w14:paraId="312B79A9" w14:textId="77777777" w:rsidR="00093ADB" w:rsidRDefault="00093ADB" w:rsidP="003250B6">
      <w:pPr>
        <w:tabs>
          <w:tab w:val="left" w:pos="279"/>
        </w:tabs>
        <w:spacing w:before="120" w:after="120"/>
      </w:pPr>
    </w:p>
    <w:p w14:paraId="790A94DF" w14:textId="100738CF" w:rsidR="00E3151E" w:rsidRPr="00E3151E" w:rsidRDefault="00E3151E" w:rsidP="00E3151E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E3151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A2CBF" w14:paraId="405DFBA7" w14:textId="77777777" w:rsidTr="00093AD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B1CEFA" w14:textId="75365815" w:rsidR="00AA2CBF" w:rsidRDefault="00AA2CBF" w:rsidP="003C343C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2" w:name="_Hlk172887465"/>
            <w:bookmarkStart w:id="53" w:name="_Toc207992338"/>
            <w:r>
              <w:rPr>
                <w:rFonts w:ascii="Verdana" w:hAnsi="Verdana"/>
                <w:i w:val="0"/>
                <w:iCs w:val="0"/>
              </w:rPr>
              <w:t xml:space="preserve">6/1/2024 – </w:t>
            </w:r>
            <w:r w:rsidR="005436CC">
              <w:rPr>
                <w:rFonts w:ascii="Verdana" w:hAnsi="Verdana"/>
                <w:i w:val="0"/>
                <w:iCs w:val="0"/>
              </w:rPr>
              <w:t>6</w:t>
            </w:r>
            <w:r>
              <w:rPr>
                <w:rFonts w:ascii="Verdana" w:hAnsi="Verdana"/>
                <w:i w:val="0"/>
                <w:iCs w:val="0"/>
              </w:rPr>
              <w:t>/30/2024</w:t>
            </w:r>
            <w:bookmarkEnd w:id="53"/>
          </w:p>
        </w:tc>
      </w:tr>
      <w:bookmarkEnd w:id="52"/>
    </w:tbl>
    <w:p w14:paraId="6EA69E61" w14:textId="77777777" w:rsidR="00AA2CBF" w:rsidRDefault="00AA2CBF" w:rsidP="003250B6">
      <w:pPr>
        <w:tabs>
          <w:tab w:val="left" w:pos="279"/>
        </w:tabs>
        <w:spacing w:before="120" w:after="120"/>
      </w:pPr>
    </w:p>
    <w:p w14:paraId="0450990E" w14:textId="2B303832" w:rsidR="00AA2CBF" w:rsidRPr="00AA2CBF" w:rsidRDefault="00AA2CBF" w:rsidP="00AA2CBF">
      <w:pPr>
        <w:tabs>
          <w:tab w:val="left" w:pos="279"/>
        </w:tabs>
        <w:spacing w:before="120" w:after="120"/>
        <w:rPr>
          <w:rFonts w:ascii="Verdana" w:hAnsi="Verdana"/>
        </w:rPr>
      </w:pPr>
      <w:r w:rsidRPr="00AA2CBF">
        <w:rPr>
          <w:rFonts w:ascii="Verdana" w:hAnsi="Verdana"/>
        </w:rPr>
        <w:t xml:space="preserve">The following updates apply to Medicare Part-D Formulary ONLY.  </w:t>
      </w:r>
    </w:p>
    <w:p w14:paraId="4CBF1852" w14:textId="230C5547" w:rsidR="00AA2CBF" w:rsidRPr="00AA2CBF" w:rsidRDefault="00AA2CBF" w:rsidP="00AA2CBF">
      <w:pPr>
        <w:tabs>
          <w:tab w:val="left" w:pos="279"/>
        </w:tabs>
        <w:spacing w:before="120" w:after="120"/>
        <w:rPr>
          <w:rFonts w:ascii="Verdana" w:hAnsi="Verdana"/>
        </w:rPr>
      </w:pPr>
      <w:r w:rsidRPr="00AA2CBF">
        <w:rPr>
          <w:rFonts w:ascii="Verdana" w:hAnsi="Verdana"/>
        </w:rPr>
        <w:t>2024 Plans: MAPD- B2, B3, B4, B5; EGWP Commingled- A1, B2; EGWP NON-Commingled- A1, B2, Open2; SilverScript- Choice, Plus, SmartRx; State of CT, FEHBP</w:t>
      </w:r>
    </w:p>
    <w:p w14:paraId="0630A619" w14:textId="77777777" w:rsidR="00AA2CBF" w:rsidRDefault="00AA2CBF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3"/>
        <w:gridCol w:w="1570"/>
        <w:gridCol w:w="2644"/>
        <w:gridCol w:w="4393"/>
      </w:tblGrid>
      <w:tr w:rsidR="00AA2CBF" w:rsidRPr="00AA2CBF" w14:paraId="0DCEE25B" w14:textId="77777777" w:rsidTr="00E3151E">
        <w:trPr>
          <w:trHeight w:val="630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6087B8" w14:textId="3E10E877" w:rsidR="00AA2CBF" w:rsidRPr="00AA2CBF" w:rsidRDefault="00AA2CBF" w:rsidP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LABEL NAME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368FF" w14:textId="29B30190" w:rsidR="00AA2CBF" w:rsidRPr="00AA2CBF" w:rsidRDefault="00AA2CBF" w:rsidP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Coverage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31FDF97" w14:textId="534FAD1B" w:rsidR="00AA2CBF" w:rsidRPr="00AA2CBF" w:rsidRDefault="00AA2CBF" w:rsidP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EDIT-PA,QL,ST</w:t>
            </w:r>
          </w:p>
        </w:tc>
        <w:tc>
          <w:tcPr>
            <w:tcW w:w="1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8D1A5B5" w14:textId="32B0BCB3" w:rsidR="00AA2CBF" w:rsidRPr="00AA2CBF" w:rsidRDefault="00AA2CBF" w:rsidP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COMMENTS</w:t>
            </w:r>
          </w:p>
        </w:tc>
      </w:tr>
      <w:tr w:rsidR="00AA2CBF" w:rsidRPr="00AA2CBF" w14:paraId="042A4F0C" w14:textId="77777777" w:rsidTr="00E3151E">
        <w:trPr>
          <w:trHeight w:val="630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81749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TRUDHESA AER 0.725MG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1210E7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F4F66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1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5E1F5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Brand</w:t>
            </w:r>
          </w:p>
        </w:tc>
      </w:tr>
      <w:tr w:rsidR="00AA2CBF" w:rsidRPr="00AA2CBF" w14:paraId="10E4D48E" w14:textId="77777777" w:rsidTr="00E3151E">
        <w:trPr>
          <w:trHeight w:val="600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72712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ALVAIZ TAB 9 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A2CBF">
              <w:rPr>
                <w:rFonts w:ascii="Verdana" w:hAnsi="Verdana" w:cs="Segoe UI"/>
                <w:color w:val="000000"/>
              </w:rPr>
              <w:t xml:space="preserve">54 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A2CBF">
              <w:rPr>
                <w:rFonts w:ascii="Verdana" w:hAnsi="Verdana" w:cs="Segoe UI"/>
                <w:color w:val="000000"/>
              </w:rPr>
              <w:t xml:space="preserve">36 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A2CBF">
              <w:rPr>
                <w:rFonts w:ascii="Verdana" w:hAnsi="Verdana" w:cs="Segoe UI"/>
                <w:color w:val="000000"/>
              </w:rPr>
              <w:t>18MG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12C1B9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ALL</w:t>
            </w:r>
            <w:r w:rsidRPr="00AA2CBF">
              <w:rPr>
                <w:rFonts w:ascii="Verdana" w:hAnsi="Verdana" w:cs="Segoe UI"/>
                <w:color w:val="000000"/>
              </w:rPr>
              <w:t xml:space="preserve"> plans covered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E840F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PA, QL-VARIES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D39F2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Brand</w:t>
            </w:r>
          </w:p>
        </w:tc>
      </w:tr>
      <w:tr w:rsidR="00AA2CBF" w:rsidRPr="00AA2CBF" w14:paraId="15BD1383" w14:textId="77777777" w:rsidTr="00E3151E">
        <w:trPr>
          <w:trHeight w:val="557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B04AF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EOHILIA SUS 2MG/10ML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F70C8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6A63C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4361E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Brand</w:t>
            </w:r>
          </w:p>
        </w:tc>
      </w:tr>
      <w:tr w:rsidR="00AA2CBF" w:rsidRPr="00AA2CBF" w14:paraId="13FA616C" w14:textId="77777777" w:rsidTr="00E3151E">
        <w:trPr>
          <w:trHeight w:val="510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250C0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VEVYE DRO 0.1%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008628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76D0B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F27E5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Brand</w:t>
            </w:r>
          </w:p>
        </w:tc>
      </w:tr>
      <w:tr w:rsidR="00AA2CBF" w:rsidRPr="00AA2CBF" w14:paraId="31733431" w14:textId="77777777" w:rsidTr="00E3151E">
        <w:trPr>
          <w:trHeight w:val="512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782EED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YUFLYMA 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 xml:space="preserve">KIT </w:t>
            </w:r>
            <w:r w:rsidRPr="00AA2CBF">
              <w:rPr>
                <w:rFonts w:ascii="Verdana" w:hAnsi="Verdana" w:cs="Segoe UI"/>
                <w:color w:val="000000"/>
              </w:rPr>
              <w:t xml:space="preserve">20/0.2ML 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ACE08A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EC895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PA, QL-OVER TIME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1A352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Brand Strength</w:t>
            </w:r>
          </w:p>
        </w:tc>
      </w:tr>
      <w:tr w:rsidR="00AA2CBF" w:rsidRPr="00AA2CBF" w14:paraId="4137050D" w14:textId="77777777" w:rsidTr="00E3151E">
        <w:trPr>
          <w:trHeight w:val="85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60681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SIMLANDI 2PN INJ 40/0.4ML</w:t>
            </w:r>
            <w:r w:rsidRPr="00AA2CBF">
              <w:rPr>
                <w:rFonts w:ascii="Verdana" w:hAnsi="Verdana" w:cs="Segoe UI"/>
                <w:color w:val="000000"/>
              </w:rPr>
              <w:br/>
              <w:t>SIMLANDI 1PN KIT 40/0.4ML</w:t>
            </w:r>
            <w:r w:rsidRPr="00AA2CBF">
              <w:rPr>
                <w:rFonts w:ascii="Verdana" w:hAnsi="Verdana" w:cs="Segoe UI"/>
                <w:color w:val="000000"/>
              </w:rPr>
              <w:br/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(SAME GPI)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546060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210BB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PA, QL-OVER TIME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87ED8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Brand</w:t>
            </w:r>
          </w:p>
        </w:tc>
      </w:tr>
      <w:tr w:rsidR="00AA2CBF" w:rsidRPr="00AA2CBF" w14:paraId="6AF3579C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9A2BB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NITROGLYCERI OIN 0.4%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4C610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b/>
                <w:bCs/>
                <w:color w:val="000000"/>
              </w:rPr>
              <w:t>ALL</w:t>
            </w:r>
            <w:r w:rsidRPr="00AA2CBF">
              <w:rPr>
                <w:rFonts w:ascii="Verdana" w:hAnsi="Verdana" w:cs="Segoe UI"/>
                <w:color w:val="000000"/>
              </w:rPr>
              <w:t xml:space="preserve"> plans covered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F1D78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7A4D47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EFF 6/1/2024. </w:t>
            </w:r>
            <w:r w:rsidRPr="00AA2CBF">
              <w:rPr>
                <w:rFonts w:ascii="Verdana" w:hAnsi="Verdana" w:cs="Segoe UI"/>
                <w:color w:val="215967"/>
              </w:rPr>
              <w:t>generic RECTIV</w:t>
            </w:r>
          </w:p>
        </w:tc>
      </w:tr>
      <w:tr w:rsidR="00AA2CBF" w:rsidRPr="00AA2CBF" w14:paraId="5A9B8DB7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4EC11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METADATE CD CAP 10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A2CBF">
              <w:rPr>
                <w:rFonts w:ascii="Verdana" w:hAnsi="Verdana" w:cs="Segoe UI"/>
                <w:color w:val="000000"/>
              </w:rPr>
              <w:t>20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A2CBF">
              <w:rPr>
                <w:rFonts w:ascii="Verdana" w:hAnsi="Verdana" w:cs="Segoe UI"/>
                <w:color w:val="000000"/>
              </w:rPr>
              <w:t>30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A2CBF">
              <w:rPr>
                <w:rFonts w:ascii="Verdana" w:hAnsi="Verdana" w:cs="Segoe UI"/>
                <w:color w:val="000000"/>
              </w:rPr>
              <w:t>40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A2CBF">
              <w:rPr>
                <w:rFonts w:ascii="Verdana" w:hAnsi="Verdana" w:cs="Segoe UI"/>
                <w:color w:val="000000"/>
              </w:rPr>
              <w:t>50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A2CBF">
              <w:rPr>
                <w:rFonts w:ascii="Verdana" w:hAnsi="Verdana" w:cs="Segoe UI"/>
                <w:color w:val="000000"/>
              </w:rPr>
              <w:t xml:space="preserve">60MG 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10D55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968D2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70C32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EFF 6/1/2024. Brand </w:t>
            </w:r>
            <w:r w:rsidRPr="00AA2CBF">
              <w:rPr>
                <w:rFonts w:ascii="Verdana" w:hAnsi="Verdana" w:cs="Segoe UI"/>
              </w:rPr>
              <w:t>*note: generic Methylphenid already installed</w:t>
            </w:r>
          </w:p>
        </w:tc>
      </w:tr>
      <w:tr w:rsidR="00AA2CBF" w:rsidRPr="00AA2CBF" w14:paraId="21C4F6FE" w14:textId="77777777" w:rsidTr="00E3151E">
        <w:trPr>
          <w:trHeight w:val="690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87E20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BROMFENAC DRO 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0.07%</w:t>
            </w:r>
            <w:r w:rsidRPr="00AA2CBF">
              <w:rPr>
                <w:rFonts w:ascii="Verdana" w:hAnsi="Verdana" w:cs="Segoe UI"/>
                <w:color w:val="000000"/>
              </w:rPr>
              <w:t xml:space="preserve"> OP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B5789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9E84E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PA- GENERIC ONLY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1C164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EFF 6/1/2024. </w:t>
            </w:r>
            <w:r w:rsidRPr="00AA2CBF">
              <w:rPr>
                <w:rFonts w:ascii="Verdana" w:hAnsi="Verdana" w:cs="Segoe UI"/>
                <w:color w:val="215967"/>
              </w:rPr>
              <w:t>generic PROLENSA</w:t>
            </w:r>
            <w:r w:rsidRPr="00AA2CBF">
              <w:rPr>
                <w:rFonts w:ascii="Verdana" w:hAnsi="Verdana" w:cs="Segoe UI"/>
                <w:color w:val="000000"/>
              </w:rPr>
              <w:t xml:space="preserve"> *note: Brand already installed /covered All plans with No Edit</w:t>
            </w:r>
          </w:p>
        </w:tc>
      </w:tr>
      <w:tr w:rsidR="00AA2CBF" w:rsidRPr="00AA2CBF" w14:paraId="61E0DBFC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423B3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BROMFENAC DRO 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0.075%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A510E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48DC7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PA- GENERIC ONLY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009B2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EFF 6/1/2024. </w:t>
            </w:r>
            <w:r w:rsidRPr="00AA2CBF">
              <w:rPr>
                <w:rFonts w:ascii="Verdana" w:hAnsi="Verdana" w:cs="Segoe UI"/>
                <w:color w:val="215967"/>
              </w:rPr>
              <w:t>generic BROMSITE</w:t>
            </w:r>
            <w:r w:rsidRPr="00AA2CBF">
              <w:rPr>
                <w:rFonts w:ascii="Verdana" w:hAnsi="Verdana" w:cs="Segoe UI"/>
                <w:color w:val="000000"/>
              </w:rPr>
              <w:t xml:space="preserve"> *note: Brand already installed /covered All plans with No Edit</w:t>
            </w:r>
          </w:p>
        </w:tc>
      </w:tr>
      <w:tr w:rsidR="00AA2CBF" w:rsidRPr="00AA2CBF" w14:paraId="5A7A96EC" w14:textId="77777777" w:rsidTr="00E3151E">
        <w:trPr>
          <w:trHeight w:val="48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44916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TETRACYCLINE TAB 250 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A2CBF">
              <w:rPr>
                <w:rFonts w:ascii="Verdana" w:hAnsi="Verdana" w:cs="Segoe UI"/>
                <w:color w:val="000000"/>
              </w:rPr>
              <w:t>500MG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4921B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5E9BA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46F31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EFF 6/1/2024. </w:t>
            </w:r>
            <w:r w:rsidRPr="00AA2CBF">
              <w:rPr>
                <w:rFonts w:ascii="Verdana" w:hAnsi="Verdana" w:cs="Segoe UI"/>
                <w:color w:val="215967"/>
              </w:rPr>
              <w:t>new generic GPIs</w:t>
            </w:r>
          </w:p>
        </w:tc>
      </w:tr>
      <w:tr w:rsidR="00AA2CBF" w:rsidRPr="00AA2CBF" w14:paraId="6DC1CD5F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CB9C5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ALYGLO INJ 5GM/50ML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 xml:space="preserve"> &amp;</w:t>
            </w:r>
            <w:r w:rsidRPr="00AA2CBF">
              <w:rPr>
                <w:rFonts w:ascii="Verdana" w:hAnsi="Verdana" w:cs="Segoe UI"/>
                <w:color w:val="000000"/>
              </w:rPr>
              <w:t xml:space="preserve">10/100ML </w:t>
            </w:r>
            <w:r w:rsidRPr="00AA2CBF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A2CBF">
              <w:rPr>
                <w:rFonts w:ascii="Verdana" w:hAnsi="Verdana" w:cs="Segoe UI"/>
                <w:color w:val="000000"/>
              </w:rPr>
              <w:t xml:space="preserve"> 20/20ML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6F92D6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0CE2B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22AD3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Brand *Note: BvsD Embedded criteria</w:t>
            </w:r>
          </w:p>
        </w:tc>
      </w:tr>
      <w:tr w:rsidR="00AA2CBF" w:rsidRPr="00AA2CBF" w14:paraId="4D381605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02605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PEMETREXED SOL 1GM/40ML &amp;100/4ML &amp;500/20ML 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9F8EEB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AA604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FF965C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PC Brand</w:t>
            </w:r>
          </w:p>
        </w:tc>
      </w:tr>
      <w:tr w:rsidR="00AA2CBF" w:rsidRPr="00AA2CBF" w14:paraId="33A529F5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1AC68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PEMRYDI RTU SOL 100/10 &amp;500/50ML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3015E1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C43B91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2E19EA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PC Brand</w:t>
            </w:r>
          </w:p>
        </w:tc>
      </w:tr>
      <w:tr w:rsidR="00AA2CBF" w:rsidRPr="00AA2CBF" w14:paraId="4E9DE5D6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770E5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VANCOMYC/D5W INJ 1.25/250 &amp;1.5/300 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2F9AD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13EAE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E9B6F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Brand Strength</w:t>
            </w:r>
          </w:p>
        </w:tc>
      </w:tr>
      <w:tr w:rsidR="00AA2CBF" w:rsidRPr="00AA2CBF" w14:paraId="7C05C4F2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72DF8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TIOPRONIN TAB 100 &amp;300MG DR 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B33CC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FEF580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CE18D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generic THIOLA EC</w:t>
            </w:r>
          </w:p>
        </w:tc>
      </w:tr>
      <w:tr w:rsidR="00AA2CBF" w:rsidRPr="00AA2CBF" w14:paraId="3B55374C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17952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DEXAMETH PHO INJ 4MG/ML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7E694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5808D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B17153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new generic GPI</w:t>
            </w:r>
          </w:p>
        </w:tc>
      </w:tr>
      <w:tr w:rsidR="00AA2CBF" w:rsidRPr="00AA2CBF" w14:paraId="74EB78BA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3736A6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HEPARIN SOD INJ 1000/ML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8688E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FD8CA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CA8FB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new generic GPI</w:t>
            </w:r>
          </w:p>
        </w:tc>
      </w:tr>
      <w:tr w:rsidR="00AA2CBF" w:rsidRPr="00AA2CBF" w14:paraId="2DC7A1E6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8365B8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SEVELAMER    TAB 800MG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33E1F7EC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Most plans covered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7EF0D56C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QL- EXCEPT ST CT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78389561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 generic MODIFICATION - ADD to REST of plans (EXCEPT ssi1,ssi2)/down tier ssi3</w:t>
            </w:r>
          </w:p>
        </w:tc>
      </w:tr>
      <w:tr w:rsidR="00AA2CBF" w:rsidRPr="00AA2CBF" w14:paraId="3347A799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AD18A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NEXLETOL TAB 180MG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746584EE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75A98A94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0436542B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EFF 6/1/2024. Brand MODIFICATION - ADD to Rest of plans/down tier Open/REMOVE PA </w:t>
            </w:r>
          </w:p>
        </w:tc>
      </w:tr>
      <w:tr w:rsidR="00AA2CBF" w:rsidRPr="00AA2CBF" w14:paraId="16E2A306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57857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NEXLIZET TAB 180/10MG 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0A1680B1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1C53CD09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55ED97BA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EFF 6/1/2024. Brand MODIFICATION - ADD to Rest of plans/down tier Open/REMOVE PA </w:t>
            </w:r>
          </w:p>
        </w:tc>
      </w:tr>
      <w:tr w:rsidR="00AA2CBF" w:rsidRPr="00AA2CBF" w14:paraId="205F6CF8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4D89A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TREMFYA INJ 100MG/ML (2 GPIS) 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5C4640FE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0E384132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1F29C461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Brand MODIFICATION -ADD to REST of Plans</w:t>
            </w:r>
          </w:p>
        </w:tc>
      </w:tr>
      <w:tr w:rsidR="00AA2CBF" w:rsidRPr="00AA2CBF" w14:paraId="5BE6A119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4349F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KESIMPTA INJ 20/.4ML 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58C37906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5E06BD09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PA, QL-OVER TME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438EE4A7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Brand MODIFICATION ADD to SSI plans</w:t>
            </w:r>
          </w:p>
        </w:tc>
      </w:tr>
      <w:tr w:rsidR="00AA2CBF" w:rsidRPr="00AA2CBF" w14:paraId="5169B875" w14:textId="77777777" w:rsidTr="00E3151E">
        <w:trPr>
          <w:trHeight w:val="615"/>
        </w:trPr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F3265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 xml:space="preserve">OXYCONTIN TAB 10 &amp;15 &amp;20 &amp;30 &amp;40 &amp;60 &amp;80MG ER 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76FD1F42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Open/St CT/ and SSI plans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67A52D9F" w14:textId="77777777" w:rsidR="00AA2CBF" w:rsidRPr="00AA2CBF" w:rsidRDefault="00AA2CBF">
            <w:pPr>
              <w:jc w:val="center"/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1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46D41656" w14:textId="77777777" w:rsidR="00AA2CBF" w:rsidRPr="00AA2CBF" w:rsidRDefault="00AA2CBF">
            <w:pPr>
              <w:rPr>
                <w:rFonts w:ascii="Verdana" w:hAnsi="Verdana" w:cs="Segoe UI"/>
                <w:color w:val="000000"/>
              </w:rPr>
            </w:pPr>
            <w:r w:rsidRPr="00AA2CBF">
              <w:rPr>
                <w:rFonts w:ascii="Verdana" w:hAnsi="Verdana" w:cs="Segoe UI"/>
                <w:color w:val="000000"/>
              </w:rPr>
              <w:t>EFF 6/1/2024. Brand MODIFICATION ADD to SSI plans *note: SSI PA Group differs from Open/StCT</w:t>
            </w:r>
          </w:p>
        </w:tc>
      </w:tr>
    </w:tbl>
    <w:p w14:paraId="52917AC6" w14:textId="77777777" w:rsidR="00AA2CBF" w:rsidRDefault="00AA2CBF" w:rsidP="003250B6">
      <w:pPr>
        <w:tabs>
          <w:tab w:val="left" w:pos="279"/>
        </w:tabs>
        <w:spacing w:before="120" w:after="120"/>
      </w:pPr>
    </w:p>
    <w:p w14:paraId="6C91CEB9" w14:textId="12B330C5" w:rsidR="00AA2CBF" w:rsidRPr="00AA2CBF" w:rsidRDefault="00AA2CBF" w:rsidP="00AA2CBF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AA2CB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031AB" w14:paraId="31926B87" w14:textId="77777777" w:rsidTr="00AA2CB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DCD21B2" w14:textId="520F7E6B" w:rsidR="00F031AB" w:rsidRDefault="00F031AB" w:rsidP="006B38C0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4" w:name="_Toc207992339"/>
            <w:r>
              <w:rPr>
                <w:rFonts w:ascii="Verdana" w:hAnsi="Verdana"/>
                <w:i w:val="0"/>
                <w:iCs w:val="0"/>
              </w:rPr>
              <w:t>5/1/2024 – 5/31/2024</w:t>
            </w:r>
            <w:bookmarkEnd w:id="54"/>
          </w:p>
        </w:tc>
      </w:tr>
    </w:tbl>
    <w:p w14:paraId="39CC77C1" w14:textId="77777777" w:rsidR="00F031AB" w:rsidRDefault="00F031AB" w:rsidP="003250B6">
      <w:pPr>
        <w:tabs>
          <w:tab w:val="left" w:pos="279"/>
        </w:tabs>
        <w:spacing w:before="120" w:after="120"/>
      </w:pPr>
    </w:p>
    <w:p w14:paraId="7AD9C624" w14:textId="1EB2E827" w:rsidR="00F031AB" w:rsidRPr="00F031AB" w:rsidRDefault="00F031AB" w:rsidP="00F031AB">
      <w:pPr>
        <w:tabs>
          <w:tab w:val="left" w:pos="279"/>
        </w:tabs>
        <w:spacing w:before="120" w:after="120"/>
        <w:rPr>
          <w:rFonts w:ascii="Verdana" w:hAnsi="Verdana"/>
        </w:rPr>
      </w:pPr>
      <w:r w:rsidRPr="00F031AB">
        <w:rPr>
          <w:rFonts w:ascii="Verdana" w:hAnsi="Verdana"/>
        </w:rPr>
        <w:t xml:space="preserve">The following updates apply to Medicare Part-D Formulary ONLY.  </w:t>
      </w:r>
    </w:p>
    <w:p w14:paraId="6AC23611" w14:textId="5080D7C4" w:rsidR="00F031AB" w:rsidRDefault="00F031AB" w:rsidP="00F031AB">
      <w:pPr>
        <w:tabs>
          <w:tab w:val="left" w:pos="279"/>
        </w:tabs>
        <w:spacing w:before="120" w:after="120"/>
        <w:rPr>
          <w:rFonts w:ascii="Verdana" w:hAnsi="Verdana"/>
        </w:rPr>
      </w:pPr>
      <w:r w:rsidRPr="00F031AB">
        <w:rPr>
          <w:rFonts w:ascii="Verdana" w:hAnsi="Verdana"/>
        </w:rPr>
        <w:t>2024 Plans: MAPD- B2, B3, B4, B5; EGWP Commingled- A1, B2; EGWP NON-Commingled- A1, B2, Open2; SilverScript- Choice, Plus, SmartRx; State of CT, FEHBP</w:t>
      </w:r>
      <w:r>
        <w:rPr>
          <w:rFonts w:ascii="Verdana" w:hAnsi="Verdana"/>
        </w:rPr>
        <w:t>.</w:t>
      </w:r>
    </w:p>
    <w:p w14:paraId="79774A68" w14:textId="77777777" w:rsidR="00F031AB" w:rsidRDefault="00F031AB" w:rsidP="00F031AB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679"/>
        <w:gridCol w:w="1778"/>
        <w:gridCol w:w="6"/>
        <w:gridCol w:w="2326"/>
        <w:gridCol w:w="5161"/>
      </w:tblGrid>
      <w:tr w:rsidR="00F031AB" w:rsidRPr="00F031AB" w14:paraId="25DE1F7C" w14:textId="77777777" w:rsidTr="00AA2CBF">
        <w:trPr>
          <w:trHeight w:val="735"/>
        </w:trPr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95E2938" w14:textId="77777777" w:rsidR="00F031AB" w:rsidRPr="00F031AB" w:rsidRDefault="00F031AB">
            <w:pPr>
              <w:rPr>
                <w:rFonts w:ascii="Verdana" w:hAnsi="Verdana" w:cs="Segoe UI"/>
                <w:b/>
                <w:bCs/>
                <w:color w:val="000000"/>
              </w:rPr>
            </w:pPr>
            <w:bookmarkStart w:id="55" w:name="_Hlk168310359"/>
            <w:r w:rsidRPr="00F031AB">
              <w:rPr>
                <w:rFonts w:ascii="Verdana" w:hAnsi="Verdana" w:cs="Segoe UI"/>
                <w:b/>
                <w:bCs/>
                <w:color w:val="000000"/>
              </w:rPr>
              <w:t>LABEL NAME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C60279B" w14:textId="77777777" w:rsidR="00F031AB" w:rsidRPr="00F031AB" w:rsidRDefault="00F031AB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F031AB">
              <w:rPr>
                <w:rFonts w:ascii="Verdana" w:hAnsi="Verdana" w:cs="Segoe UI"/>
                <w:b/>
                <w:bCs/>
                <w:color w:val="000000"/>
              </w:rPr>
              <w:t>Coverage</w:t>
            </w:r>
          </w:p>
        </w:tc>
        <w:tc>
          <w:tcPr>
            <w:tcW w:w="7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5FDC2C1D" w14:textId="77777777" w:rsidR="00F031AB" w:rsidRPr="00F031AB" w:rsidRDefault="00F031AB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F031AB">
              <w:rPr>
                <w:rFonts w:ascii="Verdana" w:hAnsi="Verdana" w:cs="Segoe UI"/>
                <w:b/>
                <w:bCs/>
                <w:color w:val="000000"/>
              </w:rPr>
              <w:t>EDIT-PA,QL,ST</w:t>
            </w:r>
          </w:p>
        </w:tc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954754" w14:textId="77777777" w:rsidR="00F031AB" w:rsidRPr="00F031AB" w:rsidRDefault="00F031AB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F031AB">
              <w:rPr>
                <w:rFonts w:ascii="Verdana" w:hAnsi="Verdana" w:cs="Segoe UI"/>
                <w:b/>
                <w:bCs/>
                <w:color w:val="000000"/>
              </w:rPr>
              <w:t>COMMENTS</w:t>
            </w:r>
          </w:p>
        </w:tc>
      </w:tr>
      <w:bookmarkEnd w:id="55"/>
      <w:tr w:rsidR="00F031AB" w:rsidRPr="00F031AB" w14:paraId="5DF0830E" w14:textId="77777777" w:rsidTr="00AA2CBF">
        <w:trPr>
          <w:trHeight w:val="615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A93D7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DABIGATRAN CAP 110MG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676FE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b/>
                <w:bCs/>
                <w:color w:val="000000"/>
              </w:rPr>
              <w:t>ALL</w:t>
            </w:r>
            <w:r w:rsidRPr="00F031AB">
              <w:rPr>
                <w:rFonts w:ascii="Verdana" w:hAnsi="Verdana" w:cs="Segoe UI"/>
                <w:color w:val="000000"/>
              </w:rPr>
              <w:t xml:space="preserve"> plans covered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FF0F4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CB6BB9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EFF 5/1/2024. </w:t>
            </w:r>
            <w:r w:rsidRPr="00F031AB">
              <w:rPr>
                <w:rFonts w:ascii="Verdana" w:hAnsi="Verdana" w:cs="Segoe UI"/>
                <w:color w:val="215967"/>
              </w:rPr>
              <w:t xml:space="preserve">generic PRADAXA/new strength </w:t>
            </w:r>
          </w:p>
        </w:tc>
      </w:tr>
      <w:tr w:rsidR="00F031AB" w:rsidRPr="00F031AB" w14:paraId="155A3066" w14:textId="77777777" w:rsidTr="00AA2CBF">
        <w:trPr>
          <w:trHeight w:val="66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E08AD2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NEXICLON XR TAB 0.17MG</w:t>
            </w:r>
            <w:r w:rsidRPr="00F031AB">
              <w:rPr>
                <w:rFonts w:ascii="Verdana" w:hAnsi="Verdana" w:cs="Segoe UI"/>
                <w:color w:val="000000"/>
              </w:rPr>
              <w:br/>
              <w:t>CLONIDINE ER TAB 0.17MG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A9938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14C7CB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19767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EFF 5/1/2024. </w:t>
            </w:r>
            <w:r w:rsidRPr="00F031AB">
              <w:rPr>
                <w:rFonts w:ascii="Verdana" w:hAnsi="Verdana" w:cs="Segoe UI"/>
                <w:color w:val="002060"/>
              </w:rPr>
              <w:t>Brand and Generic</w:t>
            </w:r>
          </w:p>
        </w:tc>
      </w:tr>
      <w:tr w:rsidR="00F031AB" w:rsidRPr="00F031AB" w14:paraId="0C0254F4" w14:textId="77777777" w:rsidTr="00AA2CBF">
        <w:trPr>
          <w:trHeight w:val="615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F74B3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XOLAIR INJ 75/0.5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 xml:space="preserve">150MG/ML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>300/2ML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-2GPIS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CC0FB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b/>
                <w:bCs/>
                <w:color w:val="000000"/>
              </w:rPr>
              <w:t>ALL</w:t>
            </w:r>
            <w:r w:rsidRPr="00F031AB">
              <w:rPr>
                <w:rFonts w:ascii="Verdana" w:hAnsi="Verdana" w:cs="Segoe UI"/>
                <w:color w:val="000000"/>
              </w:rPr>
              <w:t xml:space="preserve"> plans covered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F441BD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8AC05B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 Brand</w:t>
            </w:r>
          </w:p>
        </w:tc>
      </w:tr>
      <w:tr w:rsidR="00F031AB" w:rsidRPr="00F031AB" w14:paraId="32B522E7" w14:textId="77777777" w:rsidTr="00AA2CBF">
        <w:trPr>
          <w:trHeight w:val="615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1CBB6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DEFLAZACORT TAB 18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 xml:space="preserve">30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 xml:space="preserve">36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 xml:space="preserve">6MG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70F25D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0EAD2E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69DEB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</w:t>
            </w:r>
            <w:r w:rsidRPr="00F031AB">
              <w:rPr>
                <w:rFonts w:ascii="Verdana" w:hAnsi="Verdana" w:cs="Segoe UI"/>
                <w:color w:val="215967"/>
              </w:rPr>
              <w:t xml:space="preserve"> generic EMFLAZA</w:t>
            </w:r>
          </w:p>
        </w:tc>
      </w:tr>
      <w:tr w:rsidR="00F031AB" w:rsidRPr="00F031AB" w14:paraId="234F3239" w14:textId="77777777" w:rsidTr="00AA2CBF">
        <w:trPr>
          <w:trHeight w:val="57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8CC49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RYPLAZIM SOL 68.8MG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91FA96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7462C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C0596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 Brand</w:t>
            </w:r>
          </w:p>
        </w:tc>
      </w:tr>
      <w:tr w:rsidR="00F031AB" w:rsidRPr="00F031AB" w14:paraId="4686E49B" w14:textId="77777777" w:rsidTr="00AA2CBF">
        <w:trPr>
          <w:trHeight w:val="585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46694F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SYLVANT SOL 100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 xml:space="preserve">400MG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42C2CF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384123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</w:t>
            </w:r>
            <w:r w:rsidRPr="00F031AB">
              <w:rPr>
                <w:rFonts w:ascii="Verdana" w:hAnsi="Verdana" w:cs="Segoe UI"/>
                <w:color w:val="215967"/>
              </w:rPr>
              <w:t>2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7AF90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</w:t>
            </w:r>
            <w:r w:rsidRPr="00F031AB">
              <w:rPr>
                <w:rFonts w:ascii="Verdana" w:hAnsi="Verdana" w:cs="Segoe UI"/>
                <w:color w:val="215967"/>
              </w:rPr>
              <w:t xml:space="preserve"> PC Brand</w:t>
            </w:r>
          </w:p>
        </w:tc>
      </w:tr>
      <w:tr w:rsidR="00F031AB" w:rsidRPr="00F031AB" w14:paraId="3C8116C2" w14:textId="77777777" w:rsidTr="00AA2CBF">
        <w:trPr>
          <w:trHeight w:val="57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FCD81D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TRANEXAMIC INJ ACID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BA727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b/>
                <w:bCs/>
                <w:color w:val="000000"/>
              </w:rPr>
              <w:t>ALL</w:t>
            </w:r>
            <w:r w:rsidRPr="00F031AB">
              <w:rPr>
                <w:rFonts w:ascii="Verdana" w:hAnsi="Verdana" w:cs="Segoe UI"/>
                <w:color w:val="000000"/>
              </w:rPr>
              <w:t xml:space="preserve"> plans covered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85C1C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268F4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EFF 5/1/2024. </w:t>
            </w:r>
            <w:r w:rsidRPr="00F031AB">
              <w:rPr>
                <w:rFonts w:ascii="Verdana" w:hAnsi="Verdana" w:cs="Segoe UI"/>
                <w:color w:val="215967"/>
              </w:rPr>
              <w:t>generic</w:t>
            </w:r>
          </w:p>
        </w:tc>
      </w:tr>
      <w:tr w:rsidR="00F031AB" w:rsidRPr="00F031AB" w14:paraId="28D7517F" w14:textId="77777777" w:rsidTr="00AA2CBF">
        <w:trPr>
          <w:trHeight w:val="54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2DA35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IXCHIQ INJ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9F2E7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b/>
                <w:bCs/>
                <w:color w:val="000000"/>
              </w:rPr>
              <w:t>ALL</w:t>
            </w:r>
            <w:r w:rsidRPr="00F031AB">
              <w:rPr>
                <w:rFonts w:ascii="Verdana" w:hAnsi="Verdana" w:cs="Segoe UI"/>
                <w:color w:val="000000"/>
              </w:rPr>
              <w:t xml:space="preserve"> plans covered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864FB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6BB97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 Brand Vaccine</w:t>
            </w:r>
          </w:p>
        </w:tc>
      </w:tr>
      <w:tr w:rsidR="00F031AB" w:rsidRPr="00F031AB" w14:paraId="117BFE32" w14:textId="77777777" w:rsidTr="00AA2CBF">
        <w:trPr>
          <w:trHeight w:val="54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E2D1B" w14:textId="77777777" w:rsidR="00F031AB" w:rsidRPr="00F031AB" w:rsidRDefault="00F031AB">
            <w:pPr>
              <w:rPr>
                <w:rFonts w:ascii="Verdana" w:hAnsi="Verdana" w:cs="Segoe UI"/>
              </w:rPr>
            </w:pPr>
            <w:r w:rsidRPr="00F031AB">
              <w:rPr>
                <w:rFonts w:ascii="Verdana" w:hAnsi="Verdana" w:cs="Segoe UI"/>
              </w:rPr>
              <w:t>LOTEPREDNOL SUS 0.2%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56473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1B66B2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3F891E" w14:textId="77777777" w:rsidR="00F031AB" w:rsidRPr="00F031AB" w:rsidRDefault="00F031AB">
            <w:pPr>
              <w:rPr>
                <w:rFonts w:ascii="Verdana" w:hAnsi="Verdana" w:cs="Segoe UI"/>
              </w:rPr>
            </w:pPr>
            <w:r w:rsidRPr="00F031AB">
              <w:rPr>
                <w:rFonts w:ascii="Verdana" w:hAnsi="Verdana" w:cs="Segoe UI"/>
              </w:rPr>
              <w:t>EFF 5/1/2024.</w:t>
            </w:r>
            <w:r w:rsidRPr="00F031AB">
              <w:rPr>
                <w:rFonts w:ascii="Verdana" w:hAnsi="Verdana" w:cs="Segoe UI"/>
                <w:color w:val="215967"/>
              </w:rPr>
              <w:t xml:space="preserve"> generic ALREX</w:t>
            </w:r>
          </w:p>
        </w:tc>
      </w:tr>
      <w:tr w:rsidR="00F031AB" w:rsidRPr="00F031AB" w14:paraId="5664415D" w14:textId="77777777" w:rsidTr="00AA2CBF">
        <w:trPr>
          <w:trHeight w:val="66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5CD383C7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SPRITAM TAB 1000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 xml:space="preserve"> &amp;</w:t>
            </w:r>
            <w:r w:rsidRPr="00F031AB">
              <w:rPr>
                <w:rFonts w:ascii="Verdana" w:hAnsi="Verdana" w:cs="Segoe UI"/>
                <w:color w:val="000000"/>
              </w:rPr>
              <w:t>250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 xml:space="preserve"> &amp;</w:t>
            </w:r>
            <w:r w:rsidRPr="00F031AB">
              <w:rPr>
                <w:rFonts w:ascii="Verdana" w:hAnsi="Verdana" w:cs="Segoe UI"/>
                <w:color w:val="000000"/>
              </w:rPr>
              <w:t xml:space="preserve">500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 xml:space="preserve">750MG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39734B4D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b/>
                <w:bCs/>
                <w:color w:val="000000"/>
              </w:rPr>
              <w:t>ALL</w:t>
            </w:r>
            <w:r w:rsidRPr="00F031AB">
              <w:rPr>
                <w:rFonts w:ascii="Verdana" w:hAnsi="Verdana" w:cs="Segoe UI"/>
                <w:color w:val="000000"/>
              </w:rPr>
              <w:t xml:space="preserve"> plans covered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171C92EE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3E3D72A7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EFF 5/1/2024. </w:t>
            </w:r>
            <w:r w:rsidRPr="00F031AB">
              <w:rPr>
                <w:rFonts w:ascii="Verdana" w:hAnsi="Verdana" w:cs="Segoe UI"/>
                <w:color w:val="215967"/>
              </w:rPr>
              <w:t>PC BR MODIFICATION REMOVE PA</w:t>
            </w:r>
          </w:p>
        </w:tc>
      </w:tr>
      <w:tr w:rsidR="00F031AB" w:rsidRPr="00F031AB" w14:paraId="248C84C6" w14:textId="77777777" w:rsidTr="00AA2CBF">
        <w:trPr>
          <w:trHeight w:val="615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5F2C7EAD" w14:textId="77777777" w:rsidR="00F031AB" w:rsidRPr="00F031AB" w:rsidRDefault="00F031AB">
            <w:pPr>
              <w:rPr>
                <w:rFonts w:ascii="Verdana" w:hAnsi="Verdana" w:cs="Segoe UI"/>
                <w:color w:val="404040"/>
              </w:rPr>
            </w:pPr>
            <w:r w:rsidRPr="00F031AB">
              <w:rPr>
                <w:rFonts w:ascii="Verdana" w:hAnsi="Verdana" w:cs="Segoe UI"/>
                <w:color w:val="404040"/>
              </w:rPr>
              <w:t>MIEBO DRO 1.3GM/ML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49049048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b/>
                <w:bCs/>
                <w:color w:val="000000"/>
              </w:rPr>
              <w:t>ALL</w:t>
            </w:r>
            <w:r w:rsidRPr="00F031AB">
              <w:rPr>
                <w:rFonts w:ascii="Verdana" w:hAnsi="Verdana" w:cs="Segoe UI"/>
                <w:color w:val="000000"/>
              </w:rPr>
              <w:t xml:space="preserve"> plans covered</w:t>
            </w:r>
          </w:p>
        </w:tc>
        <w:tc>
          <w:tcPr>
            <w:tcW w:w="7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  <w:hideMark/>
          </w:tcPr>
          <w:p w14:paraId="4F200767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QL-no change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1AC8CDD1" w14:textId="77777777" w:rsidR="00F031AB" w:rsidRPr="00F031AB" w:rsidRDefault="00F031AB">
            <w:pPr>
              <w:rPr>
                <w:rFonts w:ascii="Verdana" w:hAnsi="Verdana" w:cs="Segoe UI"/>
                <w:color w:val="404040"/>
              </w:rPr>
            </w:pPr>
            <w:r w:rsidRPr="00F031AB">
              <w:rPr>
                <w:rFonts w:ascii="Verdana" w:hAnsi="Verdana" w:cs="Segoe UI"/>
                <w:color w:val="404040"/>
              </w:rPr>
              <w:t xml:space="preserve">EFF 5/1/2024. </w:t>
            </w:r>
            <w:r w:rsidRPr="00F031AB">
              <w:rPr>
                <w:rFonts w:ascii="Verdana" w:hAnsi="Verdana" w:cs="Segoe UI"/>
                <w:color w:val="595959"/>
              </w:rPr>
              <w:t xml:space="preserve">Brand </w:t>
            </w:r>
            <w:r w:rsidRPr="00F031AB">
              <w:rPr>
                <w:rFonts w:ascii="Verdana" w:hAnsi="Verdana" w:cs="Segoe UI"/>
                <w:color w:val="1F4E79"/>
              </w:rPr>
              <w:t xml:space="preserve">MODIFICATION- REMOVE PA and ADD to rest of plans w/Tier CHG </w:t>
            </w:r>
          </w:p>
        </w:tc>
      </w:tr>
      <w:tr w:rsidR="00F031AB" w:rsidRPr="00F031AB" w14:paraId="7A74B5D5" w14:textId="77777777" w:rsidTr="00AA2CBF">
        <w:trPr>
          <w:trHeight w:val="615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8084B2" w14:textId="77777777" w:rsidR="00F031AB" w:rsidRPr="00F031AB" w:rsidRDefault="00F031AB">
            <w:pPr>
              <w:rPr>
                <w:rFonts w:ascii="Verdana" w:hAnsi="Verdana" w:cs="Segoe UI"/>
                <w:i/>
                <w:iCs/>
              </w:rPr>
            </w:pPr>
            <w:r w:rsidRPr="00F031AB">
              <w:rPr>
                <w:rFonts w:ascii="Verdana" w:hAnsi="Verdana" w:cs="Segoe UI"/>
                <w:i/>
                <w:iCs/>
              </w:rPr>
              <w:t>DARAPRIM TAB 25MG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6F67EB" w14:textId="77777777" w:rsidR="00F031AB" w:rsidRPr="00F031AB" w:rsidRDefault="00F031AB">
            <w:pPr>
              <w:rPr>
                <w:rFonts w:ascii="Verdana" w:hAnsi="Verdana" w:cs="Segoe UI"/>
                <w:i/>
                <w:iCs/>
                <w:color w:val="000000"/>
              </w:rPr>
            </w:pPr>
            <w:r w:rsidRPr="00F031AB">
              <w:rPr>
                <w:rFonts w:ascii="Verdana" w:hAnsi="Verdana" w:cs="Segoe UI"/>
                <w:i/>
                <w:iCs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F2989C" w14:textId="77777777" w:rsidR="00F031AB" w:rsidRPr="00F031AB" w:rsidRDefault="00F031AB">
            <w:pPr>
              <w:jc w:val="center"/>
              <w:rPr>
                <w:rFonts w:ascii="Verdana" w:hAnsi="Verdana" w:cs="Segoe UI"/>
                <w:i/>
                <w:iCs/>
              </w:rPr>
            </w:pPr>
            <w:r w:rsidRPr="00F031AB">
              <w:rPr>
                <w:rFonts w:ascii="Verdana" w:hAnsi="Verdana" w:cs="Segoe UI"/>
                <w:i/>
                <w:iCs/>
              </w:rPr>
              <w:t>PA, QL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56447" w14:textId="77777777" w:rsidR="00F031AB" w:rsidRPr="00F031AB" w:rsidRDefault="00F031AB">
            <w:pPr>
              <w:rPr>
                <w:rFonts w:ascii="Verdana" w:hAnsi="Verdana" w:cs="Segoe UI"/>
                <w:b/>
                <w:bCs/>
                <w:color w:val="215967"/>
              </w:rPr>
            </w:pPr>
            <w:r w:rsidRPr="00F031AB">
              <w:rPr>
                <w:rFonts w:ascii="Verdana" w:hAnsi="Verdana" w:cs="Segoe UI"/>
                <w:b/>
                <w:bCs/>
                <w:color w:val="215967"/>
              </w:rPr>
              <w:t>EFF 3/1/2024.</w:t>
            </w:r>
            <w:r w:rsidRPr="00F031AB">
              <w:rPr>
                <w:rFonts w:ascii="Verdana" w:hAnsi="Verdana" w:cs="Segoe UI"/>
                <w:color w:val="215967"/>
              </w:rPr>
              <w:t xml:space="preserve"> </w:t>
            </w:r>
            <w:r w:rsidRPr="00F031AB">
              <w:rPr>
                <w:rFonts w:ascii="Verdana" w:hAnsi="Verdana" w:cs="Segoe UI"/>
                <w:i/>
                <w:iCs/>
              </w:rPr>
              <w:t>Brand</w:t>
            </w:r>
          </w:p>
        </w:tc>
      </w:tr>
      <w:tr w:rsidR="00F031AB" w:rsidRPr="00F031AB" w14:paraId="3AB019A3" w14:textId="77777777" w:rsidTr="00AA2CBF">
        <w:trPr>
          <w:trHeight w:val="62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09580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HYRIMOZ INJ 40/0.8ML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(2 GPIS)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449B4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C8869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PA, QL-Over time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9EE1A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b/>
                <w:bCs/>
                <w:color w:val="000000"/>
              </w:rPr>
              <w:t>EFF 5/1/2024.</w:t>
            </w:r>
            <w:r w:rsidRPr="00F031AB">
              <w:rPr>
                <w:rFonts w:ascii="Verdana" w:hAnsi="Verdana" w:cs="Segoe UI"/>
                <w:color w:val="000000"/>
              </w:rPr>
              <w:t xml:space="preserve"> Brand</w:t>
            </w:r>
          </w:p>
        </w:tc>
      </w:tr>
      <w:tr w:rsidR="00F031AB" w:rsidRPr="00F031AB" w14:paraId="7ED6751B" w14:textId="77777777" w:rsidTr="00AA2CBF">
        <w:trPr>
          <w:trHeight w:val="53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452EA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LAGEVRIO CAP 200MG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7DA689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AB335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PA, QL-Over time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9BF24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 Brand (covid)</w:t>
            </w:r>
          </w:p>
        </w:tc>
      </w:tr>
      <w:tr w:rsidR="00F031AB" w:rsidRPr="00F031AB" w14:paraId="02D22584" w14:textId="77777777" w:rsidTr="00AA2CBF">
        <w:trPr>
          <w:trHeight w:val="44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79362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IGALMI MIS 120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>180MCG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BDD2C5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BA3F0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CF5E5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 Brand</w:t>
            </w:r>
          </w:p>
        </w:tc>
      </w:tr>
      <w:tr w:rsidR="00F031AB" w:rsidRPr="00F031AB" w14:paraId="6B64D7FB" w14:textId="77777777" w:rsidTr="00AA2CBF">
        <w:trPr>
          <w:trHeight w:val="485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F5EBD4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FABHALTA CAP 200MG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50AAC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72D1F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AC06D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 Brand</w:t>
            </w:r>
          </w:p>
        </w:tc>
      </w:tr>
      <w:tr w:rsidR="00F031AB" w:rsidRPr="00F031AB" w14:paraId="1608622F" w14:textId="77777777" w:rsidTr="00AA2CBF">
        <w:trPr>
          <w:trHeight w:val="53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BEB5D7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FILSUVEZ GEL 10% 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2C41C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A3931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0F087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 Brand</w:t>
            </w:r>
          </w:p>
        </w:tc>
      </w:tr>
      <w:tr w:rsidR="00F031AB" w:rsidRPr="00F031AB" w14:paraId="1D68C286" w14:textId="77777777" w:rsidTr="00AA2CBF">
        <w:trPr>
          <w:trHeight w:val="53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AB5135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WAINUA INJ 45/0.8ML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573791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BA34C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46A8F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 Brand</w:t>
            </w:r>
          </w:p>
        </w:tc>
      </w:tr>
      <w:tr w:rsidR="00F031AB" w:rsidRPr="00F031AB" w14:paraId="0E1BCE8E" w14:textId="77777777" w:rsidTr="00AA2CBF">
        <w:trPr>
          <w:trHeight w:val="53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B4899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AGAMREE SUS 40MG/ML 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1CFF16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298E0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FB7D2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 Brand</w:t>
            </w:r>
          </w:p>
        </w:tc>
      </w:tr>
      <w:tr w:rsidR="00F031AB" w:rsidRPr="00F031AB" w14:paraId="04C20FC8" w14:textId="77777777" w:rsidTr="00AA2CBF">
        <w:trPr>
          <w:trHeight w:val="525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CFDA34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ZILBRYSQ INJ 16.6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 xml:space="preserve">23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 xml:space="preserve">32.4MG 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2D4B5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6F919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PA, QL-varies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1F09A7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 Brand</w:t>
            </w:r>
          </w:p>
        </w:tc>
      </w:tr>
      <w:tr w:rsidR="00F031AB" w:rsidRPr="00F031AB" w14:paraId="5528727E" w14:textId="77777777" w:rsidTr="00AA2CBF">
        <w:trPr>
          <w:trHeight w:val="620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42368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RIVFLOZA INJ 160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 xml:space="preserve">128/0.8 &amp;800/0.5MG/ML 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2F05A8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8AC56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PA, QL-varies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842D3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 Brand</w:t>
            </w:r>
          </w:p>
        </w:tc>
      </w:tr>
      <w:tr w:rsidR="00F031AB" w:rsidRPr="00F031AB" w14:paraId="37867BA7" w14:textId="77777777" w:rsidTr="00AA2CBF">
        <w:trPr>
          <w:trHeight w:val="615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D1D73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DAPAGLIF PRO TAB 5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 xml:space="preserve">10MG 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F77CD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3E80F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2A7991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EFF 5/1/2024. </w:t>
            </w:r>
            <w:r w:rsidRPr="00F031AB">
              <w:rPr>
                <w:rFonts w:ascii="Verdana" w:hAnsi="Verdana" w:cs="Segoe UI"/>
                <w:color w:val="215967"/>
              </w:rPr>
              <w:t>generic FARXIGA</w:t>
            </w:r>
            <w:r w:rsidRPr="00F031AB">
              <w:rPr>
                <w:rFonts w:ascii="Verdana" w:hAnsi="Verdana" w:cs="Segoe UI"/>
                <w:color w:val="000000"/>
              </w:rPr>
              <w:t xml:space="preserve"> *note: Brand is covered on all plans with same QL however No PA</w:t>
            </w:r>
          </w:p>
        </w:tc>
      </w:tr>
      <w:tr w:rsidR="00F031AB" w:rsidRPr="00F031AB" w14:paraId="3BB7DA84" w14:textId="77777777" w:rsidTr="00AA2CBF">
        <w:trPr>
          <w:trHeight w:val="615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2968D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 xml:space="preserve">DAPAGLIF-MET TAB 10-1000 </w:t>
            </w:r>
            <w:r w:rsidRPr="00F031AB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F031AB">
              <w:rPr>
                <w:rFonts w:ascii="Verdana" w:hAnsi="Verdana" w:cs="Segoe UI"/>
                <w:color w:val="000000"/>
              </w:rPr>
              <w:t>5-1000MG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673BE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315AB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PA, QL-varies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C30C34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EFF 5/1/2024. g</w:t>
            </w:r>
            <w:r w:rsidRPr="00F031AB">
              <w:rPr>
                <w:rFonts w:ascii="Verdana" w:hAnsi="Verdana" w:cs="Segoe UI"/>
                <w:color w:val="215967"/>
              </w:rPr>
              <w:t>eneric XIGDUO XR</w:t>
            </w:r>
            <w:r w:rsidRPr="00F031AB">
              <w:rPr>
                <w:rFonts w:ascii="Verdana" w:hAnsi="Verdana" w:cs="Segoe UI"/>
                <w:color w:val="000000"/>
              </w:rPr>
              <w:t xml:space="preserve"> *note: Brand is covered on all plans with same QL however No PA</w:t>
            </w:r>
          </w:p>
        </w:tc>
      </w:tr>
      <w:tr w:rsidR="00F031AB" w:rsidRPr="00F031AB" w14:paraId="059EABD8" w14:textId="77777777" w:rsidTr="00AA2CBF">
        <w:trPr>
          <w:trHeight w:val="512"/>
        </w:trPr>
        <w:tc>
          <w:tcPr>
            <w:tcW w:w="14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46D990" w14:textId="77777777" w:rsidR="00F031AB" w:rsidRPr="00F031AB" w:rsidRDefault="00F031AB">
            <w:pPr>
              <w:rPr>
                <w:rFonts w:ascii="Verdana" w:hAnsi="Verdana" w:cs="Segoe UI"/>
              </w:rPr>
            </w:pPr>
            <w:r w:rsidRPr="00F031AB">
              <w:rPr>
                <w:rFonts w:ascii="Verdana" w:hAnsi="Verdana" w:cs="Segoe UI"/>
              </w:rPr>
              <w:t>QDOLO SOL 5MG/ML</w:t>
            </w:r>
          </w:p>
        </w:tc>
        <w:tc>
          <w:tcPr>
            <w:tcW w:w="7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53A76" w14:textId="77777777" w:rsidR="00F031AB" w:rsidRPr="00F031AB" w:rsidRDefault="00F031AB">
            <w:pPr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08FD8" w14:textId="77777777" w:rsidR="00F031AB" w:rsidRPr="00F031AB" w:rsidRDefault="00F031AB">
            <w:pPr>
              <w:jc w:val="center"/>
              <w:rPr>
                <w:rFonts w:ascii="Verdana" w:hAnsi="Verdana" w:cs="Segoe UI"/>
                <w:color w:val="000000"/>
              </w:rPr>
            </w:pPr>
            <w:r w:rsidRPr="00F031AB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4B162E" w14:textId="77777777" w:rsidR="00F031AB" w:rsidRPr="00F031AB" w:rsidRDefault="00F031AB">
            <w:pPr>
              <w:rPr>
                <w:rFonts w:ascii="Verdana" w:hAnsi="Verdana" w:cs="Segoe UI"/>
              </w:rPr>
            </w:pPr>
            <w:r w:rsidRPr="00F031AB">
              <w:rPr>
                <w:rFonts w:ascii="Verdana" w:hAnsi="Verdana" w:cs="Segoe UI"/>
              </w:rPr>
              <w:t>EFF 5/1/2024. Brand *note: generic tramadol already installed</w:t>
            </w:r>
          </w:p>
        </w:tc>
      </w:tr>
    </w:tbl>
    <w:p w14:paraId="3DCE5C19" w14:textId="77777777" w:rsidR="00F031AB" w:rsidRDefault="00F031AB" w:rsidP="00F031AB">
      <w:pPr>
        <w:rPr>
          <w:rFonts w:ascii="Segoe UI" w:eastAsiaTheme="minorHAnsi" w:hAnsi="Segoe UI" w:cs="Segoe UI"/>
          <w:sz w:val="18"/>
          <w:szCs w:val="18"/>
        </w:rPr>
      </w:pPr>
    </w:p>
    <w:p w14:paraId="5A56C0C6" w14:textId="77777777" w:rsidR="00F031AB" w:rsidRPr="00F031AB" w:rsidRDefault="00F031AB" w:rsidP="00F031AB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1CE0F11F" w14:textId="77777777" w:rsidR="00F031AB" w:rsidRDefault="00F031AB" w:rsidP="003250B6">
      <w:pPr>
        <w:tabs>
          <w:tab w:val="left" w:pos="279"/>
        </w:tabs>
        <w:spacing w:before="120" w:after="120"/>
      </w:pPr>
    </w:p>
    <w:p w14:paraId="47FE04F9" w14:textId="2493A0FD" w:rsidR="00F031AB" w:rsidRPr="00F031AB" w:rsidRDefault="00F031AB" w:rsidP="00F031AB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F031A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B09AB" w14:paraId="202A2B17" w14:textId="77777777" w:rsidTr="00F031A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548976" w14:textId="7D90381B" w:rsidR="000B09AB" w:rsidRDefault="000B09AB" w:rsidP="007A531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6" w:name="_Toc207992340"/>
            <w:r>
              <w:rPr>
                <w:rFonts w:ascii="Verdana" w:hAnsi="Verdana"/>
                <w:i w:val="0"/>
                <w:iCs w:val="0"/>
              </w:rPr>
              <w:t>4/1/2024 – 4/30/2024</w:t>
            </w:r>
            <w:bookmarkEnd w:id="56"/>
          </w:p>
        </w:tc>
      </w:tr>
    </w:tbl>
    <w:p w14:paraId="5856A85E" w14:textId="20C556D3" w:rsidR="000B09AB" w:rsidRPr="000B09AB" w:rsidRDefault="000B09AB" w:rsidP="003250B6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64BC9C17" w14:textId="3894D0F0" w:rsidR="000B09AB" w:rsidRPr="000B09AB" w:rsidRDefault="000B09AB" w:rsidP="000B09AB">
      <w:pPr>
        <w:tabs>
          <w:tab w:val="left" w:pos="279"/>
        </w:tabs>
        <w:spacing w:before="120" w:after="120"/>
        <w:rPr>
          <w:rFonts w:ascii="Verdana" w:hAnsi="Verdana"/>
        </w:rPr>
      </w:pPr>
      <w:r w:rsidRPr="000B09AB">
        <w:rPr>
          <w:rFonts w:ascii="Verdana" w:hAnsi="Verdana"/>
        </w:rPr>
        <w:t xml:space="preserve">The following updates apply to Medicare Part-D Formulary ONLY.  </w:t>
      </w:r>
    </w:p>
    <w:p w14:paraId="4DA0AF99" w14:textId="40205A5C" w:rsidR="000B09AB" w:rsidRPr="000B09AB" w:rsidRDefault="000B09AB" w:rsidP="000B09AB">
      <w:pPr>
        <w:tabs>
          <w:tab w:val="left" w:pos="279"/>
        </w:tabs>
        <w:spacing w:before="120" w:after="120"/>
        <w:rPr>
          <w:rFonts w:ascii="Verdana" w:hAnsi="Verdana"/>
        </w:rPr>
      </w:pPr>
      <w:r w:rsidRPr="000B09AB">
        <w:rPr>
          <w:rFonts w:ascii="Verdana" w:hAnsi="Verdana"/>
        </w:rPr>
        <w:t>2024 Plans: MAPD- B2, B3, B4, B5; EGWP Commingled- A1, B2; EGWP NON-Commingled- A1, B2, Open2; SilverScript- Choice, Plus, SmartRx; State of CT, FEHBP</w:t>
      </w:r>
      <w:r>
        <w:rPr>
          <w:rFonts w:ascii="Verdana" w:hAnsi="Verdana"/>
        </w:rPr>
        <w:t>.</w:t>
      </w:r>
    </w:p>
    <w:p w14:paraId="22C3A85C" w14:textId="343746BA" w:rsidR="000B09AB" w:rsidRDefault="000B09AB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32"/>
        <w:gridCol w:w="1644"/>
        <w:gridCol w:w="2216"/>
        <w:gridCol w:w="4458"/>
      </w:tblGrid>
      <w:tr w:rsidR="000B09AB" w:rsidRPr="000B09AB" w14:paraId="53607778" w14:textId="77777777" w:rsidTr="000B09AB">
        <w:trPr>
          <w:trHeight w:val="735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93E747B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C074809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0E634156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0CE3F56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0B09AB" w:rsidRPr="000B09AB" w14:paraId="5E240428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41D65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INSULIN GLAR INJ 300/ML</w:t>
            </w:r>
            <w:r w:rsidRPr="000B09AB">
              <w:rPr>
                <w:rFonts w:ascii="Verdana" w:hAnsi="Verdana"/>
                <w:b/>
                <w:bCs/>
              </w:rPr>
              <w:t xml:space="preserve"> (2GPIS)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88DA0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DDF61C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PA/CT, ST/Open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778DA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  <w:b/>
                <w:bCs/>
              </w:rPr>
              <w:t>EFF 3/13/2024.</w:t>
            </w:r>
            <w:r w:rsidRPr="000B09AB">
              <w:rPr>
                <w:rFonts w:ascii="Verdana" w:hAnsi="Verdana"/>
              </w:rPr>
              <w:t xml:space="preserve"> Brand *note: shares GPI with existing brand TOUJEO with coverage differences</w:t>
            </w:r>
          </w:p>
        </w:tc>
      </w:tr>
      <w:tr w:rsidR="000B09AB" w:rsidRPr="000B09AB" w14:paraId="2A9CAD7A" w14:textId="77777777" w:rsidTr="000B09AB">
        <w:trPr>
          <w:trHeight w:val="602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05EE1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 xml:space="preserve">ZORYVE MIS 0.3%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04AA3E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3D174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PA, QL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75389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  <w:b/>
                <w:bCs/>
              </w:rPr>
              <w:t>EFF 4/1/2024.</w:t>
            </w:r>
            <w:r w:rsidRPr="000B09AB">
              <w:rPr>
                <w:rFonts w:ascii="Verdana" w:hAnsi="Verdana"/>
              </w:rPr>
              <w:t xml:space="preserve"> Brand</w:t>
            </w:r>
          </w:p>
        </w:tc>
      </w:tr>
      <w:tr w:rsidR="000B09AB" w:rsidRPr="000B09AB" w14:paraId="5F299365" w14:textId="77777777" w:rsidTr="000B09AB">
        <w:trPr>
          <w:trHeight w:val="530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7DAB7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 xml:space="preserve">GLOPERBA SOL 0.6/5ML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4E7D91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33EA69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PA, QL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4839B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Brand</w:t>
            </w:r>
          </w:p>
        </w:tc>
      </w:tr>
      <w:tr w:rsidR="000B09AB" w:rsidRPr="000B09AB" w14:paraId="63D275D8" w14:textId="77777777" w:rsidTr="000B09AB">
        <w:trPr>
          <w:trHeight w:val="530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86B79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TRAMADOL HCL TAB 25MG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FDC5F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5F312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PA, QL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AA2BF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generic</w:t>
            </w:r>
          </w:p>
        </w:tc>
      </w:tr>
      <w:tr w:rsidR="000B09AB" w:rsidRPr="000B09AB" w14:paraId="230C9EC2" w14:textId="77777777" w:rsidTr="000B09AB">
        <w:trPr>
          <w:trHeight w:val="530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FC500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PAXLOVID</w:t>
            </w:r>
            <w:r w:rsidRPr="000B09AB">
              <w:rPr>
                <w:rFonts w:ascii="Verdana" w:hAnsi="Verdana"/>
                <w:b/>
                <w:bCs/>
              </w:rPr>
              <w:t xml:space="preserve"> </w:t>
            </w:r>
            <w:r w:rsidRPr="000B09AB">
              <w:rPr>
                <w:rFonts w:ascii="Verdana" w:hAnsi="Verdana"/>
              </w:rPr>
              <w:t xml:space="preserve">TAB 150-100 </w:t>
            </w:r>
            <w:r w:rsidRPr="000B09AB">
              <w:rPr>
                <w:rFonts w:ascii="Verdana" w:hAnsi="Verdana"/>
                <w:b/>
                <w:bCs/>
              </w:rPr>
              <w:t>&amp;</w:t>
            </w:r>
            <w:r w:rsidRPr="000B09AB">
              <w:rPr>
                <w:rFonts w:ascii="Verdana" w:hAnsi="Verdana"/>
              </w:rPr>
              <w:t>300-100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54932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  <w:b/>
                <w:bCs/>
              </w:rPr>
              <w:t>ALL</w:t>
            </w:r>
            <w:r w:rsidRPr="000B09AB">
              <w:rPr>
                <w:rFonts w:ascii="Verdana" w:hAnsi="Verdana"/>
              </w:rPr>
              <w:t xml:space="preserve"> plans covered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45E5D9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QL-over time/Varies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F71C7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Brand (COVID)</w:t>
            </w:r>
          </w:p>
        </w:tc>
      </w:tr>
      <w:tr w:rsidR="000B09AB" w:rsidRPr="000B09AB" w14:paraId="1298526B" w14:textId="77777777" w:rsidTr="000B09AB">
        <w:trPr>
          <w:trHeight w:val="660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34C8C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 xml:space="preserve">MOTPOLY XR CAP 100 </w:t>
            </w:r>
            <w:r w:rsidRPr="000B09AB">
              <w:rPr>
                <w:rFonts w:ascii="Verdana" w:hAnsi="Verdana"/>
                <w:b/>
                <w:bCs/>
              </w:rPr>
              <w:t>&amp;</w:t>
            </w:r>
            <w:r w:rsidRPr="000B09AB">
              <w:rPr>
                <w:rFonts w:ascii="Verdana" w:hAnsi="Verdana"/>
              </w:rPr>
              <w:t xml:space="preserve">50 </w:t>
            </w:r>
            <w:r w:rsidRPr="000B09AB">
              <w:rPr>
                <w:rFonts w:ascii="Verdana" w:hAnsi="Verdana"/>
                <w:b/>
                <w:bCs/>
              </w:rPr>
              <w:t>&amp;</w:t>
            </w:r>
            <w:r w:rsidRPr="000B09AB">
              <w:rPr>
                <w:rFonts w:ascii="Verdana" w:hAnsi="Verdana"/>
              </w:rPr>
              <w:t>200MG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0C690E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721E5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QL-varies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BFF92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PC Brand</w:t>
            </w:r>
          </w:p>
        </w:tc>
      </w:tr>
      <w:tr w:rsidR="000B09AB" w:rsidRPr="000B09AB" w14:paraId="242EFD7E" w14:textId="77777777" w:rsidTr="000B09AB">
        <w:trPr>
          <w:trHeight w:val="48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E8632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OZOBAX DS SOL 10MG/5ML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F1642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5E9F9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QL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FDC301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Brand *note: generic baclofen already installed</w:t>
            </w:r>
          </w:p>
        </w:tc>
      </w:tr>
      <w:tr w:rsidR="000B09AB" w:rsidRPr="000B09AB" w14:paraId="4D7C9C13" w14:textId="77777777" w:rsidTr="000B09AB">
        <w:trPr>
          <w:trHeight w:val="600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F95A1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 xml:space="preserve">VOQUEZNA TAB 10 </w:t>
            </w:r>
            <w:r w:rsidRPr="000B09AB">
              <w:rPr>
                <w:rFonts w:ascii="Verdana" w:hAnsi="Verdana"/>
                <w:b/>
                <w:bCs/>
              </w:rPr>
              <w:t>&amp;</w:t>
            </w:r>
            <w:r w:rsidRPr="000B09AB">
              <w:rPr>
                <w:rFonts w:ascii="Verdana" w:hAnsi="Verdana"/>
              </w:rPr>
              <w:t xml:space="preserve">20MG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DC0693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4FB02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QL-varies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E721D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Brand</w:t>
            </w:r>
          </w:p>
        </w:tc>
      </w:tr>
      <w:tr w:rsidR="000B09AB" w:rsidRPr="000B09AB" w14:paraId="24362E42" w14:textId="77777777" w:rsidTr="000B09AB">
        <w:trPr>
          <w:trHeight w:val="52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C6110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 xml:space="preserve">BACLOFEN SOL 5MG/5ML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48CAF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B608AB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QL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73B99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generic Strength</w:t>
            </w:r>
          </w:p>
        </w:tc>
      </w:tr>
      <w:tr w:rsidR="000B09AB" w:rsidRPr="000B09AB" w14:paraId="49612A30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94D01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GABAPENTIN TAB 300</w:t>
            </w:r>
            <w:r w:rsidRPr="000B09AB">
              <w:rPr>
                <w:rFonts w:ascii="Verdana" w:hAnsi="Verdana"/>
                <w:b/>
                <w:bCs/>
              </w:rPr>
              <w:t xml:space="preserve"> &amp;</w:t>
            </w:r>
            <w:r w:rsidRPr="000B09AB">
              <w:rPr>
                <w:rFonts w:ascii="Verdana" w:hAnsi="Verdana"/>
              </w:rPr>
              <w:t>600MG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BED98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6859B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QL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07DA6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generic GRALISE</w:t>
            </w:r>
          </w:p>
        </w:tc>
      </w:tr>
      <w:tr w:rsidR="000B09AB" w:rsidRPr="000B09AB" w14:paraId="7FCB3B76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C47F5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NAPROSYN SUS 125/5ML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8157A6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C4663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PA/CT, ST/Open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4F796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Brand</w:t>
            </w:r>
          </w:p>
        </w:tc>
      </w:tr>
      <w:tr w:rsidR="000B09AB" w:rsidRPr="000B09AB" w14:paraId="528F20C8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65577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ADZYNMA KIT 500 &amp;1500IU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98608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27A58A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PA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687A8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Brand</w:t>
            </w:r>
          </w:p>
        </w:tc>
      </w:tr>
      <w:tr w:rsidR="000B09AB" w:rsidRPr="000B09AB" w14:paraId="68FF46FC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96FF2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 xml:space="preserve">UDENYCA ONBO INJ 6/0.6ML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88835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E254E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PA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A0930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Brand</w:t>
            </w:r>
          </w:p>
        </w:tc>
      </w:tr>
      <w:tr w:rsidR="000B09AB" w:rsidRPr="000B09AB" w14:paraId="16670257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31581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INDOMETHACIN SUS 25MG/5ML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CB52E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F6BD8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PA-AGE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917E9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generic Strength</w:t>
            </w:r>
          </w:p>
        </w:tc>
      </w:tr>
      <w:tr w:rsidR="000B09AB" w:rsidRPr="000B09AB" w14:paraId="34D78032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17C08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MIFEPRISTONE TAB 300MG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FE9C3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ALL plans covered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07DA26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PA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8A465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generic KORLYM</w:t>
            </w:r>
          </w:p>
        </w:tc>
      </w:tr>
      <w:tr w:rsidR="000B09AB" w:rsidRPr="000B09AB" w14:paraId="346BA962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DDF45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 xml:space="preserve">HYDROMORPHON SOL 0.25/0.5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4B437E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most plans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9020D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PA-BD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09F49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Brand</w:t>
            </w:r>
          </w:p>
        </w:tc>
      </w:tr>
      <w:tr w:rsidR="000B09AB" w:rsidRPr="000B09AB" w14:paraId="1D4BF9B5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DE3CE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CEFAZOLIN INJ 3GM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90916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ALL plans covered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E741F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N/A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9AF03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generic Strength</w:t>
            </w:r>
          </w:p>
        </w:tc>
      </w:tr>
      <w:tr w:rsidR="000B09AB" w:rsidRPr="000B09AB" w14:paraId="203AF429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752A6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 xml:space="preserve">POT CHL/NACL INJ 20MEQ/L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EA5F21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ALL plans covered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05100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N/A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048F0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 xml:space="preserve">EFF 4/1/2024. new generic GPI </w:t>
            </w:r>
          </w:p>
        </w:tc>
      </w:tr>
      <w:tr w:rsidR="000B09AB" w:rsidRPr="000B09AB" w14:paraId="2AA0A791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57BA0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 xml:space="preserve">COMBOGESIC INJ 300-1000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45B7B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6338F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N/A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4BF6E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Brand</w:t>
            </w:r>
          </w:p>
        </w:tc>
      </w:tr>
      <w:tr w:rsidR="000B09AB" w:rsidRPr="000B09AB" w14:paraId="6699E432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93FE3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FENTANYL CIT INJ 25/0.5ML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4DBFA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7F10B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N/A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70A10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generic Strength</w:t>
            </w:r>
          </w:p>
        </w:tc>
      </w:tr>
      <w:tr w:rsidR="000B09AB" w:rsidRPr="000B09AB" w14:paraId="3F9F636E" w14:textId="77777777" w:rsidTr="000B09AB">
        <w:trPr>
          <w:trHeight w:val="615"/>
        </w:trPr>
        <w:tc>
          <w:tcPr>
            <w:tcW w:w="1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450F2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 xml:space="preserve">FENOFIBRIC TAB 35 &amp;105MG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21447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Covered Open and St CT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0C2C1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0B09AB">
              <w:rPr>
                <w:rFonts w:ascii="Verdana" w:hAnsi="Verdana"/>
                <w:b/>
                <w:bCs/>
              </w:rPr>
              <w:t>N/A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C5395" w14:textId="77777777" w:rsidR="000B09AB" w:rsidRPr="000B09AB" w:rsidRDefault="000B09AB" w:rsidP="000B09A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0B09AB">
              <w:rPr>
                <w:rFonts w:ascii="Verdana" w:hAnsi="Verdana"/>
              </w:rPr>
              <w:t>EFF 4/1/2024. Brand</w:t>
            </w:r>
          </w:p>
        </w:tc>
      </w:tr>
    </w:tbl>
    <w:p w14:paraId="47A1161A" w14:textId="77777777" w:rsidR="000B09AB" w:rsidRDefault="000B09AB" w:rsidP="003250B6">
      <w:pPr>
        <w:tabs>
          <w:tab w:val="left" w:pos="279"/>
        </w:tabs>
        <w:spacing w:before="120" w:after="120"/>
      </w:pPr>
    </w:p>
    <w:p w14:paraId="05671604" w14:textId="77777777" w:rsidR="000B09AB" w:rsidRDefault="000B09AB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10E50" w14:paraId="35EAFCC1" w14:textId="77777777" w:rsidTr="000B09A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D3D6FA" w14:textId="1173D721" w:rsidR="00510E50" w:rsidRDefault="00510E50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7" w:name="_Toc207992341"/>
            <w:r>
              <w:rPr>
                <w:rFonts w:ascii="Verdana" w:hAnsi="Verdana"/>
                <w:i w:val="0"/>
                <w:iCs w:val="0"/>
              </w:rPr>
              <w:t>12/1/2023 – 12/31/2023</w:t>
            </w:r>
            <w:bookmarkEnd w:id="57"/>
          </w:p>
        </w:tc>
      </w:tr>
    </w:tbl>
    <w:p w14:paraId="536D76F6" w14:textId="3749F058" w:rsidR="00510E50" w:rsidRPr="00510E50" w:rsidRDefault="00510E50" w:rsidP="00510E50">
      <w:pPr>
        <w:tabs>
          <w:tab w:val="left" w:pos="279"/>
        </w:tabs>
        <w:spacing w:before="120" w:after="120"/>
        <w:rPr>
          <w:rFonts w:ascii="Verdana" w:hAnsi="Verdana"/>
        </w:rPr>
      </w:pPr>
      <w:r w:rsidRPr="00510E50">
        <w:rPr>
          <w:rFonts w:ascii="Verdana" w:hAnsi="Verdana"/>
        </w:rPr>
        <w:t xml:space="preserve">The following updates apply to Medicare Part-D Formulary ONLY.  </w:t>
      </w:r>
    </w:p>
    <w:p w14:paraId="4D6E381B" w14:textId="0DC42716" w:rsidR="00510E50" w:rsidRDefault="00510E50" w:rsidP="00510E50">
      <w:pPr>
        <w:tabs>
          <w:tab w:val="left" w:pos="279"/>
        </w:tabs>
        <w:spacing w:before="120" w:after="120"/>
        <w:rPr>
          <w:rFonts w:ascii="Verdana" w:hAnsi="Verdana"/>
        </w:rPr>
      </w:pPr>
      <w:r w:rsidRPr="00510E50">
        <w:rPr>
          <w:rFonts w:ascii="Verdana" w:hAnsi="Verdana"/>
        </w:rPr>
        <w:t>2023 Plans: MAPD- B2, B4, B4+, B5+; EGWP Commingled- A1, B2, Open1; EGWP NON-Commingled- A1, B2, Open2; SilverScript- Choice, Plus, SmartRx; State of CT</w:t>
      </w:r>
    </w:p>
    <w:p w14:paraId="391C2E5D" w14:textId="77777777" w:rsidR="00510E50" w:rsidRDefault="00510E50" w:rsidP="00510E50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9"/>
        <w:gridCol w:w="1353"/>
        <w:gridCol w:w="2020"/>
        <w:gridCol w:w="5568"/>
      </w:tblGrid>
      <w:tr w:rsidR="00510E50" w:rsidRPr="00510E50" w14:paraId="7B6BC20F" w14:textId="77777777" w:rsidTr="00510E50">
        <w:trPr>
          <w:trHeight w:val="735"/>
        </w:trPr>
        <w:tc>
          <w:tcPr>
            <w:tcW w:w="1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0A39FA6" w14:textId="77777777" w:rsidR="00510E50" w:rsidRPr="00510E50" w:rsidRDefault="00510E50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510E50">
              <w:rPr>
                <w:rFonts w:ascii="Verdana" w:hAnsi="Verdana" w:cs="Segoe UI"/>
                <w:b/>
                <w:bCs/>
                <w:color w:val="000000"/>
              </w:rPr>
              <w:t>LABEL NAME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03087B5" w14:textId="77777777" w:rsidR="00510E50" w:rsidRPr="00510E50" w:rsidRDefault="00510E50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510E50">
              <w:rPr>
                <w:rFonts w:ascii="Verdana" w:hAnsi="Verdana" w:cs="Segoe UI"/>
                <w:b/>
                <w:bCs/>
                <w:color w:val="000000"/>
              </w:rPr>
              <w:t>Coverage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70D313E0" w14:textId="77777777" w:rsidR="00510E50" w:rsidRPr="00510E50" w:rsidRDefault="00510E50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510E50">
              <w:rPr>
                <w:rFonts w:ascii="Verdana" w:hAnsi="Verdana" w:cs="Segoe UI"/>
                <w:b/>
                <w:bCs/>
                <w:color w:val="000000"/>
              </w:rPr>
              <w:t>EDIT-PA,QL,ST</w:t>
            </w:r>
          </w:p>
        </w:tc>
        <w:tc>
          <w:tcPr>
            <w:tcW w:w="1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CAE7281" w14:textId="77777777" w:rsidR="00510E50" w:rsidRPr="00510E50" w:rsidRDefault="00510E50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510E50">
              <w:rPr>
                <w:rFonts w:ascii="Verdana" w:hAnsi="Verdana" w:cs="Segoe UI"/>
                <w:b/>
                <w:bCs/>
                <w:color w:val="000000"/>
              </w:rPr>
              <w:t>COMMENTS</w:t>
            </w:r>
          </w:p>
        </w:tc>
      </w:tr>
      <w:tr w:rsidR="00510E50" w:rsidRPr="00510E50" w14:paraId="37285977" w14:textId="77777777" w:rsidTr="00510E50">
        <w:trPr>
          <w:trHeight w:val="1020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00BBBF" w14:textId="77777777" w:rsidR="00510E50" w:rsidRPr="00510E50" w:rsidRDefault="00510E50">
            <w:pPr>
              <w:rPr>
                <w:rFonts w:ascii="Verdana" w:hAnsi="Verdana" w:cs="Segoe UI"/>
                <w:b/>
                <w:bCs/>
                <w:color w:val="000000"/>
              </w:rPr>
            </w:pPr>
            <w:r w:rsidRPr="00510E50">
              <w:rPr>
                <w:rFonts w:ascii="Verdana" w:hAnsi="Verdana" w:cs="Segoe UI"/>
                <w:b/>
                <w:bCs/>
                <w:color w:val="000000"/>
              </w:rPr>
              <w:t>BRIXADI SOL</w:t>
            </w:r>
            <w:r w:rsidRPr="00510E50">
              <w:rPr>
                <w:rFonts w:ascii="Verdana" w:hAnsi="Verdana" w:cs="Segoe UI"/>
                <w:color w:val="000000"/>
              </w:rPr>
              <w:t xml:space="preserve"> 128/0.36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 xml:space="preserve">16/0.32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 xml:space="preserve">24/0.48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 xml:space="preserve">32/0.64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 xml:space="preserve">8/0.18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>96/0.27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F89CB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610E2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PA, QL-varies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2634D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EFF 12/1/2023. Brand</w:t>
            </w:r>
          </w:p>
        </w:tc>
      </w:tr>
      <w:tr w:rsidR="00510E50" w:rsidRPr="00510E50" w14:paraId="029DD2FF" w14:textId="77777777" w:rsidTr="00510E50">
        <w:trPr>
          <w:trHeight w:val="645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CF190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AKEEGA TAB 50/500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>100/500MG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CBF827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BDE03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PA</w:t>
            </w:r>
            <w:r w:rsidRPr="00510E50">
              <w:rPr>
                <w:rFonts w:ascii="Verdana" w:hAnsi="Verdana" w:cs="Segoe UI"/>
                <w:color w:val="215967"/>
              </w:rPr>
              <w:t xml:space="preserve">2, </w:t>
            </w:r>
            <w:r w:rsidRPr="00510E50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0FE05" w14:textId="77777777" w:rsidR="00510E50" w:rsidRPr="00510E50" w:rsidRDefault="00510E50">
            <w:pPr>
              <w:rPr>
                <w:rFonts w:ascii="Verdana" w:hAnsi="Verdana" w:cs="Segoe UI"/>
              </w:rPr>
            </w:pPr>
            <w:r w:rsidRPr="00510E50">
              <w:rPr>
                <w:rFonts w:ascii="Verdana" w:hAnsi="Verdana" w:cs="Segoe UI"/>
              </w:rPr>
              <w:t xml:space="preserve">EFF 12/1/2023. </w:t>
            </w:r>
            <w:r w:rsidRPr="00510E50">
              <w:rPr>
                <w:rFonts w:ascii="Verdana" w:hAnsi="Verdana" w:cs="Segoe UI"/>
                <w:color w:val="215967"/>
              </w:rPr>
              <w:t>PC brand</w:t>
            </w:r>
          </w:p>
        </w:tc>
      </w:tr>
      <w:tr w:rsidR="00510E50" w:rsidRPr="00510E50" w14:paraId="47289EAC" w14:textId="77777777" w:rsidTr="00510E50">
        <w:trPr>
          <w:trHeight w:val="600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4378E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OJJAARA TAB 100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 xml:space="preserve">150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>200MG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44843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4FEB1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PA</w:t>
            </w:r>
            <w:r w:rsidRPr="00510E50">
              <w:rPr>
                <w:rFonts w:ascii="Verdana" w:hAnsi="Verdana" w:cs="Segoe UI"/>
                <w:color w:val="215967"/>
              </w:rPr>
              <w:t xml:space="preserve">2, </w:t>
            </w:r>
            <w:r w:rsidRPr="00510E50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BA9A9" w14:textId="77777777" w:rsidR="00510E50" w:rsidRPr="00510E50" w:rsidRDefault="00510E50">
            <w:pPr>
              <w:rPr>
                <w:rFonts w:ascii="Verdana" w:hAnsi="Verdana" w:cs="Segoe UI"/>
              </w:rPr>
            </w:pPr>
            <w:r w:rsidRPr="00510E50">
              <w:rPr>
                <w:rFonts w:ascii="Verdana" w:hAnsi="Verdana" w:cs="Segoe UI"/>
              </w:rPr>
              <w:t xml:space="preserve">EFF 12/1/2023. </w:t>
            </w:r>
            <w:r w:rsidRPr="00510E50">
              <w:rPr>
                <w:rFonts w:ascii="Verdana" w:hAnsi="Verdana" w:cs="Segoe UI"/>
                <w:color w:val="215967"/>
              </w:rPr>
              <w:t>PC brand</w:t>
            </w:r>
          </w:p>
        </w:tc>
      </w:tr>
      <w:tr w:rsidR="00510E50" w:rsidRPr="00510E50" w14:paraId="230A8043" w14:textId="77777777" w:rsidTr="00510E50">
        <w:trPr>
          <w:trHeight w:val="885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C0412" w14:textId="77777777" w:rsidR="00510E50" w:rsidRPr="00510E50" w:rsidRDefault="00510E50">
            <w:pPr>
              <w:rPr>
                <w:rFonts w:ascii="Verdana" w:hAnsi="Verdana" w:cs="Segoe UI"/>
              </w:rPr>
            </w:pPr>
            <w:r w:rsidRPr="00510E50">
              <w:rPr>
                <w:rFonts w:ascii="Verdana" w:hAnsi="Verdana" w:cs="Segoe UI"/>
              </w:rPr>
              <w:t xml:space="preserve">ADALIMUMAB KIT 40/0.8ML (2 GPIS) </w:t>
            </w:r>
            <w:r w:rsidRPr="00510E50">
              <w:rPr>
                <w:rFonts w:ascii="Verdana" w:hAnsi="Verdana" w:cs="Segoe UI"/>
              </w:rPr>
              <w:br/>
              <w:t xml:space="preserve">ADALIMUMAB KIT 20/0.4ML </w:t>
            </w:r>
            <w:r w:rsidRPr="00510E50">
              <w:rPr>
                <w:rFonts w:ascii="Verdana" w:hAnsi="Verdana" w:cs="Segoe UI"/>
                <w:b/>
                <w:bCs/>
              </w:rPr>
              <w:t>&amp;</w:t>
            </w:r>
            <w:r w:rsidRPr="00510E50">
              <w:rPr>
                <w:rFonts w:ascii="Verdana" w:hAnsi="Verdana" w:cs="Segoe UI"/>
              </w:rPr>
              <w:t>10/0.2ML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533B4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D6252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PA, QL-Over Time/varies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1CD36" w14:textId="77777777" w:rsidR="00510E50" w:rsidRPr="00510E50" w:rsidRDefault="00510E50">
            <w:pPr>
              <w:rPr>
                <w:rFonts w:ascii="Verdana" w:hAnsi="Verdana" w:cs="Segoe UI"/>
              </w:rPr>
            </w:pPr>
            <w:r w:rsidRPr="00510E50">
              <w:rPr>
                <w:rFonts w:ascii="Verdana" w:hAnsi="Verdana" w:cs="Segoe UI"/>
              </w:rPr>
              <w:t>EFF 12/1/2023. Brand</w:t>
            </w:r>
          </w:p>
        </w:tc>
      </w:tr>
      <w:tr w:rsidR="00510E50" w:rsidRPr="00510E50" w14:paraId="50F27D18" w14:textId="77777777" w:rsidTr="00510E50">
        <w:trPr>
          <w:trHeight w:val="630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7568A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FIASP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 xml:space="preserve">PMPCRT </w:t>
            </w:r>
            <w:r w:rsidRPr="00510E50">
              <w:rPr>
                <w:rFonts w:ascii="Verdana" w:hAnsi="Verdana" w:cs="Segoe UI"/>
                <w:color w:val="000000"/>
              </w:rPr>
              <w:t>INJ U-100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FE1EC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BAE2E4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PA-BvsD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9F1B98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EFF 12/1/2023. Brand </w:t>
            </w:r>
            <w:r w:rsidRPr="00510E50">
              <w:rPr>
                <w:rFonts w:ascii="Verdana" w:hAnsi="Verdana" w:cs="Segoe UI"/>
                <w:color w:val="595959"/>
              </w:rPr>
              <w:t>*shares gpi with existing brand FIASP PENFIL INJ U-100 which has no PA</w:t>
            </w:r>
          </w:p>
        </w:tc>
      </w:tr>
      <w:tr w:rsidR="00510E50" w:rsidRPr="00510E50" w14:paraId="10DF8048" w14:textId="77777777" w:rsidTr="00510E50">
        <w:trPr>
          <w:trHeight w:val="630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B5EAB3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DAPTOMY/NACL INJ 350/50ML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>500/50M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L&amp;</w:t>
            </w:r>
            <w:r w:rsidRPr="00510E50">
              <w:rPr>
                <w:rFonts w:ascii="Verdana" w:hAnsi="Verdana" w:cs="Segoe UI"/>
                <w:color w:val="000000"/>
              </w:rPr>
              <w:t>700/100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>1000/100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9747F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71112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69D5B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EFF 12/1/2023. Brand</w:t>
            </w:r>
          </w:p>
        </w:tc>
      </w:tr>
      <w:tr w:rsidR="00510E50" w:rsidRPr="00510E50" w14:paraId="54FE38F3" w14:textId="77777777" w:rsidTr="00510E50">
        <w:trPr>
          <w:trHeight w:val="525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903EC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CLIND/BENZ GEL 1.2-3.75 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2876A9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most plans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5D09E2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110CC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EFF 12/1/2023. g</w:t>
            </w:r>
            <w:r w:rsidRPr="00510E50">
              <w:rPr>
                <w:rFonts w:ascii="Verdana" w:hAnsi="Verdana" w:cs="Segoe UI"/>
                <w:color w:val="1F4E79"/>
              </w:rPr>
              <w:t>eneric ONEXTON</w:t>
            </w:r>
          </w:p>
        </w:tc>
      </w:tr>
      <w:tr w:rsidR="00510E50" w:rsidRPr="00510E50" w14:paraId="62EF8BB7" w14:textId="77777777" w:rsidTr="00510E50">
        <w:trPr>
          <w:trHeight w:val="555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BB01F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KEPIVANCE INJ 5.16MG 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07A0B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6B73C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05E55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EFF 12/1/2023. </w:t>
            </w:r>
            <w:r w:rsidRPr="00510E50">
              <w:rPr>
                <w:rFonts w:ascii="Verdana" w:hAnsi="Verdana" w:cs="Segoe UI"/>
                <w:color w:val="215967"/>
              </w:rPr>
              <w:t>PC brand Strength</w:t>
            </w:r>
          </w:p>
        </w:tc>
      </w:tr>
      <w:tr w:rsidR="00510E50" w:rsidRPr="00510E50" w14:paraId="0BB5DE8A" w14:textId="77777777" w:rsidTr="00510E50">
        <w:trPr>
          <w:trHeight w:val="555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FC519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ENOXAPARIN INJ 150MG/ML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90CDA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EC696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53599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EFF 12/1/2023. </w:t>
            </w:r>
            <w:r w:rsidRPr="00510E50">
              <w:rPr>
                <w:rFonts w:ascii="Verdana" w:hAnsi="Verdana" w:cs="Segoe UI"/>
                <w:color w:val="215967"/>
              </w:rPr>
              <w:t>new generic</w:t>
            </w:r>
          </w:p>
        </w:tc>
      </w:tr>
      <w:tr w:rsidR="00510E50" w:rsidRPr="00510E50" w14:paraId="712CF849" w14:textId="77777777" w:rsidTr="00510E50">
        <w:trPr>
          <w:trHeight w:val="540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71133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CALCITRIOL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BACCB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0A45E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E5B9A" w14:textId="77777777" w:rsidR="00510E50" w:rsidRPr="00510E50" w:rsidRDefault="00510E50">
            <w:pPr>
              <w:rPr>
                <w:rFonts w:ascii="Verdana" w:hAnsi="Verdana" w:cs="Segoe UI"/>
              </w:rPr>
            </w:pPr>
            <w:r w:rsidRPr="00510E50">
              <w:rPr>
                <w:rFonts w:ascii="Verdana" w:hAnsi="Verdana" w:cs="Segoe UI"/>
              </w:rPr>
              <w:t xml:space="preserve">EFF 12/1/2023. </w:t>
            </w:r>
            <w:r w:rsidRPr="00510E50">
              <w:rPr>
                <w:rFonts w:ascii="Verdana" w:hAnsi="Verdana" w:cs="Segoe UI"/>
                <w:color w:val="215967"/>
              </w:rPr>
              <w:t xml:space="preserve">new generic </w:t>
            </w:r>
          </w:p>
        </w:tc>
      </w:tr>
      <w:tr w:rsidR="00510E50" w:rsidRPr="00510E50" w14:paraId="2482A502" w14:textId="77777777" w:rsidTr="00510E50">
        <w:trPr>
          <w:trHeight w:val="630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3B36E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AIRSUPRA AER 90-80MCG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775767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60FF74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4FAB3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EFF 12/1/2023. Brand</w:t>
            </w:r>
          </w:p>
        </w:tc>
      </w:tr>
      <w:tr w:rsidR="00510E50" w:rsidRPr="00510E50" w14:paraId="0B8D77E9" w14:textId="77777777" w:rsidTr="00510E50">
        <w:trPr>
          <w:trHeight w:val="660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0FA7E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CRESEMBA CAP 74.5MG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969987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C9D26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56AC2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EFF 12/1/2023. Brand</w:t>
            </w:r>
          </w:p>
        </w:tc>
      </w:tr>
      <w:tr w:rsidR="00510E50" w:rsidRPr="00510E50" w14:paraId="2B7E0618" w14:textId="77777777" w:rsidTr="00510E50">
        <w:trPr>
          <w:trHeight w:val="600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DDA8B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BREO ELLIPTA INH 50-25MCG 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5E97A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AC522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9A50F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EFF 12/1/2023. Brand</w:t>
            </w:r>
          </w:p>
        </w:tc>
      </w:tr>
      <w:tr w:rsidR="00510E50" w:rsidRPr="00510E50" w14:paraId="228730C1" w14:textId="77777777" w:rsidTr="00510E50">
        <w:trPr>
          <w:trHeight w:val="525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C91CD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FLURAZEPAM CAP 15 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2191A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F9B3B0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F5E73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EFF 12/1/2023. </w:t>
            </w:r>
            <w:r w:rsidRPr="00510E50">
              <w:rPr>
                <w:rFonts w:ascii="Verdana" w:hAnsi="Verdana" w:cs="Segoe UI"/>
                <w:color w:val="215967"/>
              </w:rPr>
              <w:t>generic Strength</w:t>
            </w:r>
          </w:p>
        </w:tc>
      </w:tr>
      <w:tr w:rsidR="00510E50" w:rsidRPr="00510E50" w14:paraId="45CE48D8" w14:textId="77777777" w:rsidTr="00510E50">
        <w:trPr>
          <w:trHeight w:val="630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620D3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YCANTH SOL 0.7%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0607C8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56849" w14:textId="77777777" w:rsidR="00510E50" w:rsidRPr="00510E50" w:rsidRDefault="00510E50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510E50">
              <w:rPr>
                <w:rFonts w:ascii="Verdana" w:hAnsi="Verdana" w:cs="Segoe UI"/>
                <w:b/>
                <w:bCs/>
                <w:color w:val="7F7F7F" w:themeColor="text1" w:themeTint="80"/>
              </w:rPr>
              <w:t>PA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E9030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EFF 12/1/2023. Brand</w:t>
            </w:r>
          </w:p>
        </w:tc>
      </w:tr>
      <w:tr w:rsidR="00510E50" w:rsidRPr="00510E50" w14:paraId="076C4EC1" w14:textId="77777777" w:rsidTr="00510E50">
        <w:trPr>
          <w:trHeight w:val="660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D6448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IZERVAY SOL 2/0.1ML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8CE185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B46A1B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76FE3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EFF 12/1/2023. Brand *bvd embedded in criteria</w:t>
            </w:r>
          </w:p>
        </w:tc>
      </w:tr>
      <w:tr w:rsidR="00510E50" w:rsidRPr="00510E50" w14:paraId="26BB9873" w14:textId="77777777" w:rsidTr="00510E50">
        <w:trPr>
          <w:trHeight w:val="615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5FC2E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EYLEA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HD</w:t>
            </w:r>
            <w:r w:rsidRPr="00510E50">
              <w:rPr>
                <w:rFonts w:ascii="Verdana" w:hAnsi="Verdana" w:cs="Segoe UI"/>
                <w:color w:val="000000"/>
              </w:rPr>
              <w:t xml:space="preserve"> INJ 8MG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86826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041CF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99166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EFF 12/1/2023. Brand Strength</w:t>
            </w:r>
          </w:p>
        </w:tc>
      </w:tr>
      <w:tr w:rsidR="00510E50" w:rsidRPr="00510E50" w14:paraId="50F4313E" w14:textId="77777777" w:rsidTr="00510E50">
        <w:trPr>
          <w:trHeight w:val="615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43591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VEOPOZ INJ 400/2ML 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7C196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A5D06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F9E9A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EFF 12/1/2023. Brand</w:t>
            </w:r>
          </w:p>
        </w:tc>
      </w:tr>
      <w:tr w:rsidR="00510E50" w:rsidRPr="00510E50" w14:paraId="588CA637" w14:textId="77777777" w:rsidTr="00510E50">
        <w:trPr>
          <w:trHeight w:val="615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11F350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SOHONOS CAP 1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 xml:space="preserve">1.5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 xml:space="preserve">2.5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 xml:space="preserve">10 </w:t>
            </w:r>
            <w:r w:rsidRPr="00510E50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510E50">
              <w:rPr>
                <w:rFonts w:ascii="Verdana" w:hAnsi="Verdana" w:cs="Segoe UI"/>
                <w:color w:val="000000"/>
              </w:rPr>
              <w:t>5MG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B00B19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A6790D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EBFB0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EFF 12/1/2023. Brand</w:t>
            </w:r>
          </w:p>
        </w:tc>
      </w:tr>
      <w:tr w:rsidR="00510E50" w:rsidRPr="00510E50" w14:paraId="53422B72" w14:textId="77777777" w:rsidTr="00510E50">
        <w:trPr>
          <w:trHeight w:val="540"/>
        </w:trPr>
        <w:tc>
          <w:tcPr>
            <w:tcW w:w="1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17FAC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 xml:space="preserve">TRIENTINE CAP 500MG 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BAE58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C3D0A" w14:textId="77777777" w:rsidR="00510E50" w:rsidRPr="00510E50" w:rsidRDefault="00510E50">
            <w:pPr>
              <w:jc w:val="center"/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E5EA7" w14:textId="77777777" w:rsidR="00510E50" w:rsidRPr="00510E50" w:rsidRDefault="00510E50">
            <w:pPr>
              <w:rPr>
                <w:rFonts w:ascii="Verdana" w:hAnsi="Verdana" w:cs="Segoe UI"/>
                <w:color w:val="000000"/>
              </w:rPr>
            </w:pPr>
            <w:r w:rsidRPr="00510E50">
              <w:rPr>
                <w:rFonts w:ascii="Verdana" w:hAnsi="Verdana" w:cs="Segoe UI"/>
                <w:color w:val="000000"/>
              </w:rPr>
              <w:t>EFF 12/1/2023.</w:t>
            </w:r>
            <w:r w:rsidRPr="00510E50">
              <w:rPr>
                <w:rFonts w:ascii="Verdana" w:hAnsi="Verdana" w:cs="Segoe UI"/>
                <w:color w:val="215967"/>
              </w:rPr>
              <w:t xml:space="preserve"> generic Strength</w:t>
            </w:r>
          </w:p>
        </w:tc>
      </w:tr>
    </w:tbl>
    <w:p w14:paraId="653E0473" w14:textId="77777777" w:rsidR="00510E50" w:rsidRDefault="00510E50" w:rsidP="00510E50">
      <w:pPr>
        <w:rPr>
          <w:rFonts w:ascii="Segoe UI" w:eastAsiaTheme="minorHAnsi" w:hAnsi="Segoe UI" w:cs="Segoe UI"/>
          <w:sz w:val="18"/>
          <w:szCs w:val="18"/>
        </w:rPr>
      </w:pPr>
    </w:p>
    <w:p w14:paraId="6708E561" w14:textId="701E1523" w:rsidR="00510E50" w:rsidRPr="00510E50" w:rsidRDefault="00510E50" w:rsidP="00510E50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510E5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46142" w14:paraId="45670038" w14:textId="77777777" w:rsidTr="00510E5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FBC2A5" w14:textId="381C83B0" w:rsidR="00546142" w:rsidRDefault="00546142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8" w:name="OLE_LINK24"/>
            <w:bookmarkStart w:id="59" w:name="_Toc207992342"/>
            <w:r>
              <w:rPr>
                <w:rFonts w:ascii="Verdana" w:hAnsi="Verdana"/>
                <w:i w:val="0"/>
                <w:iCs w:val="0"/>
              </w:rPr>
              <w:t>11/1/2023 – 11/30/2023</w:t>
            </w:r>
            <w:bookmarkEnd w:id="59"/>
          </w:p>
        </w:tc>
      </w:tr>
    </w:tbl>
    <w:bookmarkEnd w:id="58"/>
    <w:p w14:paraId="2C467FD0" w14:textId="27A21C44" w:rsidR="00546142" w:rsidRPr="00546142" w:rsidRDefault="00546142" w:rsidP="00546142">
      <w:pPr>
        <w:tabs>
          <w:tab w:val="left" w:pos="279"/>
        </w:tabs>
        <w:spacing w:before="120" w:after="120"/>
        <w:rPr>
          <w:rFonts w:ascii="Verdana" w:hAnsi="Verdana"/>
        </w:rPr>
      </w:pPr>
      <w:r w:rsidRPr="00546142">
        <w:rPr>
          <w:rFonts w:ascii="Verdana" w:hAnsi="Verdana"/>
        </w:rPr>
        <w:t xml:space="preserve">The following updates apply to Medicare Part-D Formulary ONLY.  </w:t>
      </w:r>
    </w:p>
    <w:p w14:paraId="6493564E" w14:textId="11231E0B" w:rsidR="00546142" w:rsidRDefault="00546142" w:rsidP="00546142">
      <w:pPr>
        <w:tabs>
          <w:tab w:val="left" w:pos="279"/>
        </w:tabs>
        <w:spacing w:before="120" w:after="120"/>
        <w:rPr>
          <w:rFonts w:ascii="Verdana" w:hAnsi="Verdana"/>
        </w:rPr>
      </w:pPr>
      <w:r w:rsidRPr="00546142">
        <w:rPr>
          <w:rFonts w:ascii="Verdana" w:hAnsi="Verdana"/>
        </w:rPr>
        <w:t>2023 Plans: MAPD- B2, B4, B4+, B5+; EGWP Commingled- A1, B2, Open1; EGWP NON-Commingled- A1, B2, Open2; SilverScript- Choice, Plus, SmartRx; State of CT</w:t>
      </w:r>
    </w:p>
    <w:p w14:paraId="0B444E76" w14:textId="77777777" w:rsidR="00546142" w:rsidRDefault="00546142" w:rsidP="00546142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699"/>
        <w:gridCol w:w="1829"/>
        <w:gridCol w:w="2216"/>
        <w:gridCol w:w="5206"/>
      </w:tblGrid>
      <w:tr w:rsidR="00546142" w:rsidRPr="00546142" w14:paraId="18B89AD7" w14:textId="77777777" w:rsidTr="00546142">
        <w:trPr>
          <w:trHeight w:val="440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884A349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546142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378FEA9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546142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03CE7CC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546142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20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394A632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546142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546142" w:rsidRPr="00546142" w14:paraId="4C5F6EDF" w14:textId="77777777" w:rsidTr="00546142">
        <w:trPr>
          <w:trHeight w:val="62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8F94D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ADALIMUMAB KIT </w:t>
            </w:r>
            <w:r w:rsidRPr="00546142">
              <w:rPr>
                <w:rFonts w:ascii="Verdana" w:hAnsi="Verdana"/>
                <w:b/>
                <w:bCs/>
              </w:rPr>
              <w:t xml:space="preserve">FKJP </w:t>
            </w:r>
            <w:r w:rsidRPr="00546142">
              <w:rPr>
                <w:rFonts w:ascii="Verdana" w:hAnsi="Verdana"/>
              </w:rPr>
              <w:t xml:space="preserve">(40MG/0.8ML-2gpis, 20MG/0.4ML)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0FEF3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E19369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QL-over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0E289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:rsidRPr="00546142" w14:paraId="3CA78668" w14:textId="77777777" w:rsidTr="00546142">
        <w:trPr>
          <w:trHeight w:val="55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D3755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HULIO </w:t>
            </w:r>
            <w:r w:rsidRPr="00546142">
              <w:rPr>
                <w:rFonts w:ascii="Verdana" w:hAnsi="Verdana"/>
                <w:b/>
                <w:bCs/>
              </w:rPr>
              <w:t xml:space="preserve">KIT </w:t>
            </w:r>
            <w:r w:rsidRPr="00546142">
              <w:rPr>
                <w:rFonts w:ascii="Verdana" w:hAnsi="Verdana"/>
              </w:rPr>
              <w:t xml:space="preserve">20/0.4ML </w:t>
            </w:r>
            <w:r w:rsidRPr="00546142">
              <w:rPr>
                <w:rFonts w:ascii="Verdana" w:hAnsi="Verdana"/>
              </w:rPr>
              <w:br/>
              <w:t>HULIO</w:t>
            </w:r>
            <w:r w:rsidRPr="00546142">
              <w:rPr>
                <w:rFonts w:ascii="Verdana" w:hAnsi="Verdana"/>
                <w:b/>
                <w:bCs/>
              </w:rPr>
              <w:t xml:space="preserve"> INJ </w:t>
            </w:r>
            <w:r w:rsidRPr="00546142">
              <w:rPr>
                <w:rFonts w:ascii="Verdana" w:hAnsi="Verdana"/>
              </w:rPr>
              <w:t>40/0.8-2gpis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074F2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3432D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QL-over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4F854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:rsidRPr="00546142" w14:paraId="7E8491D9" w14:textId="77777777" w:rsidTr="00546142">
        <w:trPr>
          <w:trHeight w:val="773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C2019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CYLTEZO I</w:t>
            </w:r>
            <w:r w:rsidRPr="00546142">
              <w:rPr>
                <w:rFonts w:ascii="Verdana" w:hAnsi="Verdana"/>
                <w:b/>
                <w:bCs/>
              </w:rPr>
              <w:t xml:space="preserve">NJ </w:t>
            </w:r>
            <w:r w:rsidRPr="00546142">
              <w:rPr>
                <w:rFonts w:ascii="Verdana" w:hAnsi="Verdana"/>
              </w:rPr>
              <w:t xml:space="preserve">PSORIASI </w:t>
            </w:r>
            <w:r w:rsidRPr="00546142">
              <w:rPr>
                <w:rFonts w:ascii="Verdana" w:hAnsi="Verdana"/>
                <w:b/>
                <w:bCs/>
              </w:rPr>
              <w:t>&amp;</w:t>
            </w:r>
            <w:r w:rsidRPr="00546142">
              <w:rPr>
                <w:rFonts w:ascii="Verdana" w:hAnsi="Verdana"/>
              </w:rPr>
              <w:t xml:space="preserve">CROHNS </w:t>
            </w:r>
            <w:r w:rsidRPr="00546142">
              <w:rPr>
                <w:rFonts w:ascii="Verdana" w:hAnsi="Verdana"/>
                <w:b/>
                <w:bCs/>
              </w:rPr>
              <w:t>&amp;</w:t>
            </w:r>
            <w:r w:rsidRPr="00546142">
              <w:rPr>
                <w:rFonts w:ascii="Verdana" w:hAnsi="Verdana"/>
              </w:rPr>
              <w:t xml:space="preserve">10/0.2ML </w:t>
            </w:r>
            <w:r w:rsidRPr="00546142">
              <w:rPr>
                <w:rFonts w:ascii="Verdana" w:hAnsi="Verdana"/>
                <w:b/>
                <w:bCs/>
              </w:rPr>
              <w:t>&amp;</w:t>
            </w:r>
            <w:r w:rsidRPr="00546142">
              <w:rPr>
                <w:rFonts w:ascii="Verdana" w:hAnsi="Verdana"/>
              </w:rPr>
              <w:t xml:space="preserve">20/0.4ML </w:t>
            </w:r>
            <w:r w:rsidRPr="00546142">
              <w:rPr>
                <w:rFonts w:ascii="Verdana" w:hAnsi="Verdana"/>
                <w:b/>
                <w:bCs/>
              </w:rPr>
              <w:t>&amp;</w:t>
            </w:r>
            <w:r w:rsidRPr="00546142">
              <w:rPr>
                <w:rFonts w:ascii="Verdana" w:hAnsi="Verdana"/>
              </w:rPr>
              <w:t>40/0.8ML</w:t>
            </w:r>
            <w:r w:rsidRPr="00546142">
              <w:rPr>
                <w:rFonts w:ascii="Verdana" w:hAnsi="Verdana"/>
                <w:b/>
                <w:bCs/>
              </w:rPr>
              <w:t>-2gpis</w:t>
            </w:r>
            <w:r w:rsidRPr="00546142">
              <w:rPr>
                <w:rFonts w:ascii="Verdana" w:hAnsi="Verdana"/>
              </w:rPr>
              <w:t xml:space="preserve">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C80A2A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AD81C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QL-over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1757A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:rsidRPr="00546142" w14:paraId="63DD0EC6" w14:textId="77777777" w:rsidTr="00546142">
        <w:trPr>
          <w:trHeight w:val="66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C2B7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HADLIMA INJ 40/0.4 </w:t>
            </w:r>
            <w:r w:rsidRPr="00546142">
              <w:rPr>
                <w:rFonts w:ascii="Verdana" w:hAnsi="Verdana"/>
                <w:b/>
                <w:bCs/>
              </w:rPr>
              <w:t>&amp;</w:t>
            </w:r>
            <w:r w:rsidRPr="00546142">
              <w:rPr>
                <w:rFonts w:ascii="Verdana" w:hAnsi="Verdana"/>
              </w:rPr>
              <w:t xml:space="preserve">40/0.8ML </w:t>
            </w:r>
            <w:r w:rsidRPr="00546142">
              <w:rPr>
                <w:rFonts w:ascii="Verdana" w:hAnsi="Verdana"/>
              </w:rPr>
              <w:br/>
              <w:t xml:space="preserve">HADLIMA PUSH INJ 40/0.4 </w:t>
            </w:r>
            <w:r w:rsidRPr="00546142">
              <w:rPr>
                <w:rFonts w:ascii="Verdana" w:hAnsi="Verdana"/>
                <w:b/>
                <w:bCs/>
              </w:rPr>
              <w:t>&amp;</w:t>
            </w:r>
            <w:r w:rsidRPr="00546142">
              <w:rPr>
                <w:rFonts w:ascii="Verdana" w:hAnsi="Verdana"/>
              </w:rPr>
              <w:t xml:space="preserve">40/0.8ML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7B6066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2DF46E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QL-over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715D4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:rsidRPr="00546142" w14:paraId="1049B709" w14:textId="77777777" w:rsidTr="00546142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CBAF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YUFLYMA KIT 40/0.4 </w:t>
            </w:r>
            <w:r w:rsidRPr="00546142">
              <w:rPr>
                <w:rFonts w:ascii="Verdana" w:hAnsi="Verdana"/>
                <w:b/>
                <w:bCs/>
              </w:rPr>
              <w:t>&amp;</w:t>
            </w:r>
            <w:r w:rsidRPr="00546142">
              <w:rPr>
                <w:rFonts w:ascii="Verdana" w:hAnsi="Verdana"/>
              </w:rPr>
              <w:t xml:space="preserve">40/0.8ML </w:t>
            </w:r>
            <w:r w:rsidRPr="00546142">
              <w:rPr>
                <w:rFonts w:ascii="Verdana" w:hAnsi="Verdana"/>
              </w:rPr>
              <w:br/>
              <w:t xml:space="preserve">YUFLYMA 2SYR KIT 40/0.4ML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C7070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25E1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QL-over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F82CD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:rsidRPr="00546142" w14:paraId="6EED0B87" w14:textId="77777777" w:rsidTr="00546142">
        <w:trPr>
          <w:trHeight w:val="52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FF8F76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YUSIMRY INJ 40/0.8ML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F8EBD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83BFA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QL-over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C3F15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:rsidRPr="00546142" w14:paraId="6F5E1E66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02079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ADALIMU-ADAZ INJ 40/0.4ML (</w:t>
            </w:r>
            <w:r w:rsidRPr="00546142">
              <w:rPr>
                <w:rFonts w:ascii="Verdana" w:hAnsi="Verdana"/>
                <w:b/>
                <w:bCs/>
              </w:rPr>
              <w:t>2gpis)</w:t>
            </w:r>
            <w:r w:rsidRPr="00546142">
              <w:rPr>
                <w:rFonts w:ascii="Verdana" w:hAnsi="Verdana"/>
              </w:rPr>
              <w:t xml:space="preserve">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A811F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4860D2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QL-over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73AF8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:rsidRPr="00546142" w14:paraId="1F795FA4" w14:textId="77777777" w:rsidTr="00546142">
        <w:trPr>
          <w:trHeight w:val="66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114E3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HYRIMOZ</w:t>
            </w:r>
            <w:r w:rsidRPr="00546142">
              <w:rPr>
                <w:rFonts w:ascii="Verdana" w:hAnsi="Verdana"/>
                <w:b/>
                <w:bCs/>
              </w:rPr>
              <w:t xml:space="preserve"> INJ</w:t>
            </w:r>
            <w:r w:rsidRPr="00546142">
              <w:rPr>
                <w:rFonts w:ascii="Verdana" w:hAnsi="Verdana"/>
              </w:rPr>
              <w:t xml:space="preserve"> 10/0.1 </w:t>
            </w:r>
            <w:r w:rsidRPr="00546142">
              <w:rPr>
                <w:rFonts w:ascii="Verdana" w:hAnsi="Verdana"/>
                <w:b/>
                <w:bCs/>
              </w:rPr>
              <w:t xml:space="preserve">&amp; </w:t>
            </w:r>
            <w:r w:rsidRPr="00546142">
              <w:rPr>
                <w:rFonts w:ascii="Verdana" w:hAnsi="Verdana"/>
              </w:rPr>
              <w:t>20/0.2</w:t>
            </w:r>
            <w:r w:rsidRPr="00546142">
              <w:rPr>
                <w:rFonts w:ascii="Verdana" w:hAnsi="Verdana"/>
                <w:b/>
                <w:bCs/>
              </w:rPr>
              <w:t xml:space="preserve">&amp; </w:t>
            </w:r>
            <w:r w:rsidRPr="00546142">
              <w:rPr>
                <w:rFonts w:ascii="Verdana" w:hAnsi="Verdana"/>
              </w:rPr>
              <w:t>40/0.4</w:t>
            </w:r>
            <w:r w:rsidRPr="00546142">
              <w:rPr>
                <w:rFonts w:ascii="Verdana" w:hAnsi="Verdana"/>
                <w:b/>
                <w:bCs/>
              </w:rPr>
              <w:t>-2gpis &amp;</w:t>
            </w:r>
            <w:r w:rsidRPr="00546142">
              <w:rPr>
                <w:rFonts w:ascii="Verdana" w:hAnsi="Verdana"/>
              </w:rPr>
              <w:t>80/0.8M</w:t>
            </w:r>
            <w:r w:rsidRPr="00546142">
              <w:rPr>
                <w:rFonts w:ascii="Verdana" w:hAnsi="Verdana"/>
                <w:b/>
                <w:bCs/>
              </w:rPr>
              <w:t xml:space="preserve">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AF63E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5A80D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QL-over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CDA8E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:rsidRPr="00546142" w14:paraId="1424D6AB" w14:textId="77777777" w:rsidTr="00546142">
        <w:trPr>
          <w:trHeight w:val="82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6D93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HYRIMOZ-CROH INJ UC SP</w:t>
            </w:r>
            <w:r w:rsidRPr="00546142">
              <w:rPr>
                <w:rFonts w:ascii="Verdana" w:hAnsi="Verdana"/>
              </w:rPr>
              <w:br/>
              <w:t>HYRIMOZ-PED INJ CROHNS-2gpis</w:t>
            </w:r>
            <w:r w:rsidRPr="00546142">
              <w:rPr>
                <w:rFonts w:ascii="Verdana" w:hAnsi="Verdana"/>
              </w:rPr>
              <w:br/>
              <w:t>HYRIMOZ-PLAQ INJ PSORIASI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D6F2A3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715C8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QL-over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B66D5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:rsidRPr="00546142" w14:paraId="5900A58B" w14:textId="77777777" w:rsidTr="00546142">
        <w:trPr>
          <w:trHeight w:val="54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C171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TRETINOIN </w:t>
            </w:r>
            <w:r w:rsidRPr="00546142">
              <w:rPr>
                <w:rFonts w:ascii="Verdana" w:hAnsi="Verdana"/>
                <w:b/>
                <w:bCs/>
              </w:rPr>
              <w:t xml:space="preserve">GEL </w:t>
            </w:r>
            <w:r w:rsidRPr="00546142">
              <w:rPr>
                <w:rFonts w:ascii="Verdana" w:hAnsi="Verdana"/>
              </w:rPr>
              <w:t xml:space="preserve">0.08%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1DC2D0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78505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QL-over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6FA64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generic RETIN-A MICR</w:t>
            </w:r>
          </w:p>
        </w:tc>
      </w:tr>
      <w:tr w:rsidR="00546142" w:rsidRPr="00546142" w14:paraId="10B8F2F6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DBAFD3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COSENTYX INJ 300/2ML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4DB76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42558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QL-over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974F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 Strength</w:t>
            </w:r>
          </w:p>
        </w:tc>
      </w:tr>
      <w:tr w:rsidR="00546142" w14:paraId="30094534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3B5D8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SAXAGLIPTIN TAB 2.5 &amp;5MG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4005A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E513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PA-St CT; ST- Open;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E80A0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1112023. generic ONGLYZA</w:t>
            </w:r>
          </w:p>
        </w:tc>
      </w:tr>
      <w:tr w:rsidR="00546142" w14:paraId="41D8981B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0B5E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SAXA/METFOR TAB 2.5-1000 &amp;5-500MG &amp;5-1000MG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E585A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01F7B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PA-St CT; ST- Open;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480A9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generic KOMBIGLYZ XR</w:t>
            </w:r>
          </w:p>
        </w:tc>
      </w:tr>
      <w:tr w:rsidR="00546142" w14:paraId="2C5471AE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00CF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LUMRYZ PKG 4.5 &amp;6 &amp;7.5 &amp;9GM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D37D0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3249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FA2C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14:paraId="122BC107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9DB54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RYSTIGGO INJ 280/2ML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00B6B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2E2E8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7D2B8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14:paraId="6B0EAA1A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8D766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MIEBO DRO 1.3GM/ML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C443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0C0FF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8F57E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14:paraId="04DBA0AB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0A4A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LITFULO CAP 50MG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D9623A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9A1075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613A0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14:paraId="1D51672B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F74CB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XDEMVY DRO 0.25%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0842E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7BE36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FC8A6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14:paraId="5FF22EBA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EF8E99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LODOCO TAB 0.5MG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E635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5DFB0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35008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14:paraId="664D8F5F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77E05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IYUZEH DRO 0.005%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A6798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533FF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PA-St CT; ST- Open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88830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14:paraId="70078263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822C1E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TIOTROP BROM CAP 18MCG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3575C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B43CE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5187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generic SPIRIVA</w:t>
            </w:r>
          </w:p>
        </w:tc>
      </w:tr>
      <w:tr w:rsidR="00546142" w14:paraId="32C9FC82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1F9E9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REZZAYO INJ 200MG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7D59DB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CE3EE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0CBDE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14:paraId="04DCD85E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8E09F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XENPOZYME INJ 4MG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DDBA0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F54E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807B8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14:paraId="34D046DE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53C4E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NGENLA INJ 24/1.2ML &amp;60/1.2ML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751FA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0D544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2457A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14:paraId="2B979B7F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0D7A3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ELREXFIO INJ 44/1.1ML &amp; 76/1.9ML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D5265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EEBFC9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06CB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PC Brand</w:t>
            </w:r>
          </w:p>
        </w:tc>
      </w:tr>
      <w:tr w:rsidR="00546142" w14:paraId="4B782E81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52A14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TALVEY INJ 3/1.5ML &amp;40MG/ML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C4463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88560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PA2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16DA6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PC Brand</w:t>
            </w:r>
          </w:p>
        </w:tc>
      </w:tr>
      <w:tr w:rsidR="00546142" w14:paraId="35A04D03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CE35A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TOLMETIN SOD CAP 400MG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AE165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5902B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8AF7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1112023. generic NSAID</w:t>
            </w:r>
          </w:p>
        </w:tc>
      </w:tr>
      <w:tr w:rsidR="00546142" w14:paraId="7E6D5760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72B6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BEYFORTUS INJ 100MG/ML &amp;50/0.5ML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8FAEA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8EBD73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6A179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14:paraId="11EA0998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BDF576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OPVEE SPR 2.7/0.1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7E85CF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03D2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6CAAB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Brand</w:t>
            </w:r>
          </w:p>
        </w:tc>
      </w:tr>
      <w:tr w:rsidR="00546142" w14:paraId="62DE69C4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ECF4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BRIMONIDINE SOL 0.1%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E2C670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382E5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344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generic ALPHAGAN P</w:t>
            </w:r>
          </w:p>
        </w:tc>
      </w:tr>
      <w:tr w:rsidR="00546142" w14:paraId="668FC179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C8156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JOYEAUX TAB 0.1-20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4A80C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A5503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C3951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generic BALCOLTRA</w:t>
            </w:r>
          </w:p>
        </w:tc>
      </w:tr>
      <w:tr w:rsidR="00546142" w14:paraId="2E9CFBF7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E321F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LEVOCARNITIN INJ 1GM/5ML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5B012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07017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8FC1F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generic CARNITOR</w:t>
            </w:r>
          </w:p>
        </w:tc>
      </w:tr>
      <w:tr w:rsidR="00546142" w14:paraId="5DE188F9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B103D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THEOPHYLLINE TAB 100 &amp;200MG ER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AE860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17A26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7E464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generic Strengths</w:t>
            </w:r>
          </w:p>
        </w:tc>
      </w:tr>
      <w:tr w:rsidR="00546142" w14:paraId="4B824B42" w14:textId="77777777" w:rsidTr="0054614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509E96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 xml:space="preserve">NITROFURANTO SUS 50MG/5ML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0AA13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95C9E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2D856" w14:textId="77777777" w:rsidR="00546142" w:rsidRPr="00546142" w:rsidRDefault="00546142" w:rsidP="00546142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546142">
              <w:rPr>
                <w:rFonts w:ascii="Verdana" w:hAnsi="Verdana"/>
              </w:rPr>
              <w:t>EFF 11/1/2023. generic Strength</w:t>
            </w:r>
          </w:p>
        </w:tc>
      </w:tr>
    </w:tbl>
    <w:p w14:paraId="6E9BA71D" w14:textId="77777777" w:rsidR="00546142" w:rsidRPr="00546142" w:rsidRDefault="00546142" w:rsidP="00546142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425E979A" w14:textId="7B144D5A" w:rsidR="00546142" w:rsidRPr="00B7728E" w:rsidRDefault="00B7728E" w:rsidP="00B7728E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B7728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B562A" w14:paraId="51C56433" w14:textId="77777777" w:rsidTr="0054614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342D95" w14:textId="4266D9CF" w:rsidR="007B562A" w:rsidRDefault="007B562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0" w:name="OLE_LINK23"/>
            <w:bookmarkStart w:id="61" w:name="_Toc207992343"/>
            <w:r>
              <w:rPr>
                <w:rFonts w:ascii="Verdana" w:hAnsi="Verdana"/>
                <w:i w:val="0"/>
                <w:iCs w:val="0"/>
              </w:rPr>
              <w:t>10/1/2023 – 10/31/2023</w:t>
            </w:r>
            <w:bookmarkEnd w:id="61"/>
          </w:p>
        </w:tc>
      </w:tr>
    </w:tbl>
    <w:bookmarkEnd w:id="60"/>
    <w:p w14:paraId="08116139" w14:textId="512841EB" w:rsidR="007B562A" w:rsidRPr="007B562A" w:rsidRDefault="007B562A" w:rsidP="007B562A">
      <w:pPr>
        <w:tabs>
          <w:tab w:val="left" w:pos="279"/>
        </w:tabs>
        <w:spacing w:before="120" w:after="120"/>
        <w:rPr>
          <w:rFonts w:ascii="Verdana" w:hAnsi="Verdana"/>
        </w:rPr>
      </w:pPr>
      <w:r w:rsidRPr="007B562A">
        <w:rPr>
          <w:rFonts w:ascii="Verdana" w:hAnsi="Verdana"/>
        </w:rPr>
        <w:t xml:space="preserve">The following updates apply to </w:t>
      </w:r>
      <w:r w:rsidRPr="007B562A">
        <w:rPr>
          <w:rFonts w:ascii="Verdana" w:hAnsi="Verdana"/>
          <w:b/>
          <w:bCs/>
          <w:u w:val="single"/>
        </w:rPr>
        <w:t>Medicare Part-D Formulary ONLY</w:t>
      </w:r>
      <w:r w:rsidRPr="007B562A">
        <w:rPr>
          <w:rFonts w:ascii="Verdana" w:hAnsi="Verdana"/>
        </w:rPr>
        <w:t xml:space="preserve">.  </w:t>
      </w:r>
    </w:p>
    <w:p w14:paraId="3D6776E7" w14:textId="1DCB7A5C" w:rsidR="007B562A" w:rsidRPr="007B562A" w:rsidRDefault="007B562A" w:rsidP="007B562A">
      <w:pPr>
        <w:tabs>
          <w:tab w:val="left" w:pos="279"/>
        </w:tabs>
        <w:spacing w:before="120" w:after="120"/>
        <w:rPr>
          <w:rFonts w:ascii="Verdana" w:hAnsi="Verdana"/>
        </w:rPr>
      </w:pPr>
      <w:r w:rsidRPr="007B562A">
        <w:rPr>
          <w:rFonts w:ascii="Verdana" w:hAnsi="Verdana"/>
        </w:rPr>
        <w:t>2023 Plans: MAPD- B2, B4, B4+, B5+; EGWP Commingled- A1, B2, Open1; EGWP NON-Commingled- A1, B2, Open2; SilverScript- Choice, Plus, SmartRx; State of CT</w:t>
      </w:r>
    </w:p>
    <w:p w14:paraId="16635FE9" w14:textId="1075A84B" w:rsidR="007B562A" w:rsidRDefault="007B562A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73"/>
        <w:gridCol w:w="1331"/>
        <w:gridCol w:w="1984"/>
        <w:gridCol w:w="6262"/>
      </w:tblGrid>
      <w:tr w:rsidR="007B562A" w:rsidRPr="007B562A" w14:paraId="509C78CD" w14:textId="77777777" w:rsidTr="007B562A">
        <w:trPr>
          <w:trHeight w:val="735"/>
        </w:trPr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036D323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B562A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24ECB2A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B562A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03D50837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B562A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1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EA8E66C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B562A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7B562A" w:rsidRPr="007B562A" w14:paraId="3DCE2F78" w14:textId="77777777" w:rsidTr="007B562A">
        <w:trPr>
          <w:trHeight w:val="108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339D3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 xml:space="preserve">LISDEXAMFETA </w:t>
            </w:r>
            <w:r w:rsidRPr="007B562A">
              <w:rPr>
                <w:rFonts w:ascii="Verdana" w:hAnsi="Verdana"/>
                <w:b/>
                <w:bCs/>
              </w:rPr>
              <w:t>CAP</w:t>
            </w:r>
            <w:r w:rsidRPr="007B562A">
              <w:rPr>
                <w:rFonts w:ascii="Verdana" w:hAnsi="Verdana"/>
              </w:rPr>
              <w:t xml:space="preserve"> 10&amp;20&amp;30&amp;40&amp;50&amp;60&amp;70MG LISDEXAMFETA </w:t>
            </w:r>
            <w:r w:rsidRPr="007B562A">
              <w:rPr>
                <w:rFonts w:ascii="Verdana" w:hAnsi="Verdana"/>
                <w:b/>
                <w:bCs/>
              </w:rPr>
              <w:t>CHW</w:t>
            </w:r>
            <w:r w:rsidRPr="007B562A">
              <w:rPr>
                <w:rFonts w:ascii="Verdana" w:hAnsi="Verdana"/>
              </w:rPr>
              <w:t xml:space="preserve"> 10&amp;20&amp;30&amp;40&amp;50&amp;60MG 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5E15F7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most plans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D750D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QL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06923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8/25/23.  generic VYVANSE</w:t>
            </w:r>
          </w:p>
        </w:tc>
      </w:tr>
      <w:tr w:rsidR="007B562A" w:rsidRPr="007B562A" w14:paraId="43EA170E" w14:textId="77777777" w:rsidTr="007B562A">
        <w:trPr>
          <w:trHeight w:val="63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FDA93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VANFLYTA TAB 17.7&amp;26.5MG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0F3EC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ALL plans covered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A7941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PA2, QL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A8841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PC Brand</w:t>
            </w:r>
          </w:p>
        </w:tc>
      </w:tr>
      <w:tr w:rsidR="007B562A" w:rsidRPr="007B562A" w14:paraId="4C878588" w14:textId="77777777" w:rsidTr="007B562A">
        <w:trPr>
          <w:trHeight w:val="63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34E3A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MECLIZINE TAB 50MG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5CCE40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ALL plans covered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15C84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PA-AGE (SSI plans)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72A1D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generic ANTIVERT</w:t>
            </w:r>
          </w:p>
        </w:tc>
      </w:tr>
      <w:tr w:rsidR="007B562A" w:rsidRPr="007B562A" w14:paraId="6CF30B74" w14:textId="77777777" w:rsidTr="007B562A">
        <w:trPr>
          <w:trHeight w:val="615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A9AEF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PLERIXAFOR INJ 24/1.2ML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68536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Covered Open and St CT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13FEA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PA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D9893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generic MOZOBIL</w:t>
            </w:r>
          </w:p>
        </w:tc>
      </w:tr>
      <w:tr w:rsidR="007B562A" w:rsidRPr="007B562A" w14:paraId="24306507" w14:textId="77777777" w:rsidTr="007B562A">
        <w:trPr>
          <w:trHeight w:val="615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B48FE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 xml:space="preserve">INDOMETHACIN SUP 50MG INDOCIN SUP 50MG 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C08D3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Covered Open and St CT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9EB443E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 xml:space="preserve">PA-AGE 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5E434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generic INDOCIN</w:t>
            </w:r>
          </w:p>
        </w:tc>
      </w:tr>
      <w:tr w:rsidR="007B562A" w:rsidRPr="007B562A" w14:paraId="7C800561" w14:textId="77777777" w:rsidTr="007B562A">
        <w:trPr>
          <w:trHeight w:val="54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0719E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 xml:space="preserve">MULT ELECTRO INJ TYPE 1 (generic PLASMA-LYTE) 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39D73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ALL plans covered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C2C4A13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N/A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29A23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generic PLASMA-LYTE</w:t>
            </w:r>
          </w:p>
        </w:tc>
      </w:tr>
      <w:tr w:rsidR="007B562A" w:rsidRPr="007B562A" w14:paraId="61E64A1F" w14:textId="77777777" w:rsidTr="007B562A">
        <w:trPr>
          <w:trHeight w:val="63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5B642E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 xml:space="preserve">MULT ELECTRO INJ TYPE 1 (generic PLASMA-LYTE INJ-148) 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F21FD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ALL plans covered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7A241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N/A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86C0E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generic PLASMA-LYTE INJ-148</w:t>
            </w:r>
          </w:p>
        </w:tc>
      </w:tr>
      <w:tr w:rsidR="007B562A" w:rsidRPr="007B562A" w14:paraId="04FBA576" w14:textId="77777777" w:rsidTr="007B562A">
        <w:trPr>
          <w:trHeight w:val="57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67CD3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CYCLOPHOSPH INJ</w:t>
            </w:r>
          </w:p>
          <w:p w14:paraId="25DF8445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 xml:space="preserve"> (3 label names) 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207D6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Covered Open and St CT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535C22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N/A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25174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PC Brand</w:t>
            </w:r>
          </w:p>
        </w:tc>
      </w:tr>
      <w:tr w:rsidR="007B562A" w:rsidRPr="007B562A" w14:paraId="7B8F7AA7" w14:textId="77777777" w:rsidTr="007B562A">
        <w:trPr>
          <w:trHeight w:val="57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66C14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ZAVZPRET SPR 10MG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D085E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Covered Open and St CT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6D478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PA, QL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1BCA8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Brand</w:t>
            </w:r>
          </w:p>
        </w:tc>
      </w:tr>
      <w:tr w:rsidR="007B562A" w:rsidRPr="007B562A" w14:paraId="312437B7" w14:textId="77777777" w:rsidTr="007B562A">
        <w:trPr>
          <w:trHeight w:val="57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16229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VYJUVEK GEL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FA4BA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Covered Open and St CT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F2147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PA, QL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C72FE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Brand *note: BvsD embedded in criteria</w:t>
            </w:r>
          </w:p>
        </w:tc>
      </w:tr>
      <w:tr w:rsidR="007B562A" w:rsidRPr="007B562A" w14:paraId="6314124F" w14:textId="77777777" w:rsidTr="007B562A">
        <w:trPr>
          <w:trHeight w:val="57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A3F38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INPEFA TAB 200MG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83C15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Covered Open and St CT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85CB51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PA, QL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5CC86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Brand</w:t>
            </w:r>
          </w:p>
        </w:tc>
      </w:tr>
      <w:tr w:rsidR="007B562A" w:rsidRPr="007B562A" w14:paraId="23948C68" w14:textId="77777777" w:rsidTr="007B562A">
        <w:trPr>
          <w:trHeight w:val="57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F548B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VYVGART INJ HYTRULO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B04EE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Covered Open and St CT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8ED49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PA, QL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3E6A8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Brand</w:t>
            </w:r>
          </w:p>
        </w:tc>
      </w:tr>
      <w:tr w:rsidR="007B562A" w:rsidRPr="007B562A" w14:paraId="44AC0307" w14:textId="77777777" w:rsidTr="007B562A">
        <w:trPr>
          <w:trHeight w:val="57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B2F4D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TOLAK CRE 4%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B25552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Covered Open and St CT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FF50B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PA, QL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8810E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Brand</w:t>
            </w:r>
          </w:p>
        </w:tc>
      </w:tr>
      <w:tr w:rsidR="007B562A" w:rsidRPr="007B562A" w14:paraId="044294FB" w14:textId="77777777" w:rsidTr="007B562A">
        <w:trPr>
          <w:trHeight w:val="57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CF0A6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 xml:space="preserve">AUSTEDO XR TAB TITR KIT 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8C043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ALL plans covered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E48769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PA, QL-over time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B7C0C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Brand</w:t>
            </w:r>
          </w:p>
        </w:tc>
      </w:tr>
      <w:tr w:rsidR="007B562A" w:rsidRPr="007B562A" w14:paraId="0FD874B6" w14:textId="77777777" w:rsidTr="007B562A">
        <w:trPr>
          <w:trHeight w:val="57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A12A4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ELFABRIO SOL 20MG/10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89CC8E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Covered Open and St CT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795F84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PA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2356C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Brand</w:t>
            </w:r>
          </w:p>
        </w:tc>
      </w:tr>
      <w:tr w:rsidR="007B562A" w:rsidRPr="007B562A" w14:paraId="52C00624" w14:textId="77777777" w:rsidTr="007B562A">
        <w:trPr>
          <w:trHeight w:val="57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222FC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XACIATO GEL 2%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51895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Covered Open and St CT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CC97E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N/A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ADDE8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Brand</w:t>
            </w:r>
          </w:p>
        </w:tc>
      </w:tr>
      <w:tr w:rsidR="007B562A" w:rsidRPr="007B562A" w14:paraId="7231E3F8" w14:textId="77777777" w:rsidTr="007B562A">
        <w:trPr>
          <w:trHeight w:val="570"/>
        </w:trPr>
        <w:tc>
          <w:tcPr>
            <w:tcW w:w="1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86C65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SUFLAVE SOL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2325F2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Covered Open and St CT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73AB27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N/A</w:t>
            </w:r>
          </w:p>
        </w:tc>
        <w:tc>
          <w:tcPr>
            <w:tcW w:w="1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9C2C4" w14:textId="77777777" w:rsidR="007B562A" w:rsidRPr="007B562A" w:rsidRDefault="007B562A" w:rsidP="007B562A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B562A">
              <w:rPr>
                <w:rFonts w:ascii="Verdana" w:hAnsi="Verdana"/>
              </w:rPr>
              <w:t>EFF 10/1/2023. Brand</w:t>
            </w:r>
          </w:p>
        </w:tc>
      </w:tr>
    </w:tbl>
    <w:p w14:paraId="0CC60982" w14:textId="77777777" w:rsidR="007B562A" w:rsidRDefault="007B562A" w:rsidP="003250B6">
      <w:pPr>
        <w:tabs>
          <w:tab w:val="left" w:pos="279"/>
        </w:tabs>
        <w:spacing w:before="120" w:after="120"/>
      </w:pPr>
    </w:p>
    <w:p w14:paraId="616757FF" w14:textId="780A49E8" w:rsidR="007B562A" w:rsidRPr="007B562A" w:rsidRDefault="007B562A" w:rsidP="007B562A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7B562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10ECB" w14:paraId="246CBB73" w14:textId="77777777" w:rsidTr="007B562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1889D7" w14:textId="63ABD290" w:rsidR="00F10ECB" w:rsidRDefault="00F10ECB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2" w:name="OLE_LINK21"/>
            <w:bookmarkStart w:id="63" w:name="_Toc207992344"/>
            <w:r>
              <w:rPr>
                <w:rFonts w:ascii="Verdana" w:hAnsi="Verdana"/>
                <w:i w:val="0"/>
                <w:iCs w:val="0"/>
              </w:rPr>
              <w:t>9/1/2023 – 9/30/2023</w:t>
            </w:r>
            <w:bookmarkEnd w:id="63"/>
          </w:p>
        </w:tc>
      </w:tr>
      <w:bookmarkEnd w:id="62"/>
    </w:tbl>
    <w:p w14:paraId="7C80BEB7" w14:textId="722160D9" w:rsidR="00F10ECB" w:rsidRDefault="00F10ECB" w:rsidP="003250B6">
      <w:pPr>
        <w:tabs>
          <w:tab w:val="left" w:pos="279"/>
        </w:tabs>
        <w:spacing w:before="120" w:after="120"/>
      </w:pPr>
    </w:p>
    <w:p w14:paraId="56892972" w14:textId="136105D2" w:rsidR="00F10ECB" w:rsidRPr="00F10ECB" w:rsidRDefault="00F10ECB" w:rsidP="00F10ECB">
      <w:pPr>
        <w:tabs>
          <w:tab w:val="left" w:pos="279"/>
        </w:tabs>
        <w:spacing w:before="120" w:after="120"/>
        <w:rPr>
          <w:rFonts w:ascii="Verdana" w:hAnsi="Verdana"/>
        </w:rPr>
      </w:pPr>
      <w:r w:rsidRPr="00F10ECB">
        <w:rPr>
          <w:rFonts w:ascii="Verdana" w:hAnsi="Verdana"/>
        </w:rPr>
        <w:t>The following updates apply to</w:t>
      </w:r>
      <w:r w:rsidRPr="00F10ECB">
        <w:rPr>
          <w:rFonts w:ascii="Verdana" w:hAnsi="Verdana"/>
          <w:b/>
        </w:rPr>
        <w:t xml:space="preserve"> </w:t>
      </w:r>
      <w:r w:rsidRPr="00F10ECB">
        <w:rPr>
          <w:rFonts w:ascii="Verdana" w:hAnsi="Verdana"/>
          <w:b/>
          <w:bCs/>
          <w:u w:val="single"/>
        </w:rPr>
        <w:t>Medicare Part-D Formulary ONLY</w:t>
      </w:r>
      <w:r w:rsidRPr="00F10ECB">
        <w:rPr>
          <w:rFonts w:ascii="Verdana" w:hAnsi="Verdana"/>
        </w:rPr>
        <w:t xml:space="preserve">.  </w:t>
      </w:r>
    </w:p>
    <w:p w14:paraId="6707D8BF" w14:textId="77777777" w:rsidR="00F10ECB" w:rsidRPr="00F10ECB" w:rsidRDefault="00F10ECB" w:rsidP="00F10ECB">
      <w:pPr>
        <w:tabs>
          <w:tab w:val="left" w:pos="279"/>
        </w:tabs>
        <w:spacing w:before="120" w:after="120"/>
        <w:rPr>
          <w:rFonts w:ascii="Verdana" w:hAnsi="Verdana"/>
        </w:rPr>
      </w:pPr>
      <w:r w:rsidRPr="00F10ECB">
        <w:rPr>
          <w:rFonts w:ascii="Verdana" w:hAnsi="Verdana"/>
        </w:rPr>
        <w:t>2023 Plans: MAPD- B2, B4, B4+,</w:t>
      </w:r>
      <w:r w:rsidRPr="00F10ECB">
        <w:rPr>
          <w:rFonts w:ascii="Verdana" w:hAnsi="Verdana"/>
          <w:b/>
          <w:bCs/>
        </w:rPr>
        <w:t xml:space="preserve"> </w:t>
      </w:r>
      <w:r w:rsidRPr="00F10ECB">
        <w:rPr>
          <w:rFonts w:ascii="Verdana" w:hAnsi="Verdana"/>
        </w:rPr>
        <w:t>B5+; EGWP Commingled- A1, B2, Open1; EGWP NON-Commingled- A1, B2, Open2; SilverScript- Choice, Plus, SmartRx; State of CT</w:t>
      </w:r>
    </w:p>
    <w:p w14:paraId="058D541B" w14:textId="19E0393F" w:rsidR="00F10ECB" w:rsidRDefault="00F10ECB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0"/>
        <w:gridCol w:w="1369"/>
        <w:gridCol w:w="2154"/>
        <w:gridCol w:w="5297"/>
      </w:tblGrid>
      <w:tr w:rsidR="00F10ECB" w:rsidRPr="00F10ECB" w14:paraId="2CBBB834" w14:textId="77777777" w:rsidTr="00F10ECB">
        <w:trPr>
          <w:trHeight w:val="735"/>
        </w:trPr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21D68F1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F10ECB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D4FD100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F10ECB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1A11B29C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F10ECB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1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3FDDAB2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F10ECB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F10ECB" w:rsidRPr="00F10ECB" w14:paraId="29B9806C" w14:textId="77777777" w:rsidTr="00F10ECB">
        <w:trPr>
          <w:trHeight w:val="413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67F0E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CAPLYTA CAP 10.5&amp;21&amp;45MG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4FF9A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E5D4E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QL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E7989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EFF 9/1/2023. Brand Modification REMOVE PA</w:t>
            </w:r>
          </w:p>
        </w:tc>
      </w:tr>
      <w:tr w:rsidR="00F10ECB" w:rsidRPr="00F10ECB" w14:paraId="691D4075" w14:textId="77777777" w:rsidTr="00F10ECB">
        <w:trPr>
          <w:trHeight w:val="530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06841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 xml:space="preserve">POSACONAZOLE INJ 300/16.7 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C6837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707AE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N/A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E883B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EFF 9/1/2023. generic NOXAFIL</w:t>
            </w:r>
          </w:p>
        </w:tc>
      </w:tr>
      <w:tr w:rsidR="00F10ECB" w:rsidRPr="00F10ECB" w14:paraId="759C219D" w14:textId="77777777" w:rsidTr="00F10ECB">
        <w:trPr>
          <w:trHeight w:val="530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EC09E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COLUMVI INJ 2.5MG&amp;10/10ML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02764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Covered Open and St CT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A417CB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PA2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1B93D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EFF 9/1/2023. PC Brand</w:t>
            </w:r>
          </w:p>
        </w:tc>
      </w:tr>
      <w:tr w:rsidR="00F10ECB" w:rsidRPr="00F10ECB" w14:paraId="0BC9A26B" w14:textId="77777777" w:rsidTr="00F10ECB">
        <w:trPr>
          <w:trHeight w:val="323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276AE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VOWST CAP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FA164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Covered Open and St CT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EF4B4E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8AEE0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 xml:space="preserve">EFF 9/1/2023. Brand </w:t>
            </w:r>
          </w:p>
        </w:tc>
      </w:tr>
      <w:tr w:rsidR="00F10ECB" w:rsidRPr="00F10ECB" w14:paraId="6A30C76C" w14:textId="77777777" w:rsidTr="00F10ECB">
        <w:trPr>
          <w:trHeight w:val="638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88A95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OLPRUVA PAK 2&amp;3&amp;4&amp;5&amp;6&amp;6.7GM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995A4F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Covered Open and St CT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A5CEB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B8381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 xml:space="preserve">EFF 9/1/2023. Brand </w:t>
            </w:r>
          </w:p>
        </w:tc>
      </w:tr>
      <w:tr w:rsidR="00F10ECB" w:rsidRPr="00F10ECB" w14:paraId="133B2F7F" w14:textId="77777777" w:rsidTr="00F10ECB">
        <w:trPr>
          <w:trHeight w:val="233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F7916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ZOLPIDEM TAR CAP 7.5MG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52EB0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Covered Open and St CT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CCECC8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PA, QL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47C22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 xml:space="preserve">EFF 9/1/2023. Brand </w:t>
            </w:r>
          </w:p>
        </w:tc>
      </w:tr>
      <w:tr w:rsidR="00F10ECB" w:rsidRPr="00F10ECB" w14:paraId="516C142D" w14:textId="77777777" w:rsidTr="00F10ECB">
        <w:trPr>
          <w:trHeight w:val="377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9DA73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LIQREV SUS 10MG/ML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5E5A47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Covered Open and St CT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A09DF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PA, QL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96CB5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 xml:space="preserve">EFF 9/1/2023. Brand </w:t>
            </w:r>
          </w:p>
        </w:tc>
      </w:tr>
      <w:tr w:rsidR="00F10ECB" w:rsidRPr="00F10ECB" w14:paraId="19126232" w14:textId="77777777" w:rsidTr="00F10ECB">
        <w:trPr>
          <w:trHeight w:val="242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ED392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VEOZAH TAB 45MG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75DFA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Covered Open and St CT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D4D24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PA, QL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5015E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 xml:space="preserve">EFF 9/1/2023. Brand </w:t>
            </w:r>
          </w:p>
        </w:tc>
      </w:tr>
      <w:tr w:rsidR="00F10ECB" w:rsidRPr="00F10ECB" w14:paraId="1DD8FDC1" w14:textId="77777777" w:rsidTr="00F10ECB">
        <w:trPr>
          <w:trHeight w:val="593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4DD2FB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PALFORZIA CAP LEVEL 1&amp;2&amp;3&amp;4&amp;5&amp;6&amp;7&amp;8&amp;9&amp;10 &amp;ESCALAT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A3D793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Covered Open and St CT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920DED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PA, QL-varies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D09AD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 xml:space="preserve">EFF 9/1/2023. Brand </w:t>
            </w:r>
          </w:p>
        </w:tc>
      </w:tr>
      <w:tr w:rsidR="00F10ECB" w:rsidRPr="00F10ECB" w14:paraId="6B346A6B" w14:textId="77777777" w:rsidTr="00F10ECB">
        <w:trPr>
          <w:trHeight w:val="557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B88AA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 xml:space="preserve">PALFORZIA POW LEVEL 11 (2GPIS)  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6BA67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Covered Open and St CT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29B052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PA, QL-varies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E2EC0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 xml:space="preserve">EFF 9/1/2023. Brand </w:t>
            </w:r>
          </w:p>
        </w:tc>
      </w:tr>
      <w:tr w:rsidR="00F10ECB" w:rsidRPr="00F10ECB" w14:paraId="2E58BDCA" w14:textId="77777777" w:rsidTr="00F10ECB">
        <w:trPr>
          <w:trHeight w:val="512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36F93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 xml:space="preserve">ZEPOSIA CAP STR KIT 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3C390A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Covered Open and St CT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564F7EC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PA, QL-over Time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7D08F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EFF 9/1/2023. Brand Strength</w:t>
            </w:r>
          </w:p>
        </w:tc>
      </w:tr>
      <w:tr w:rsidR="00F10ECB" w:rsidRPr="00F10ECB" w14:paraId="56C3627A" w14:textId="77777777" w:rsidTr="00F10ECB">
        <w:trPr>
          <w:trHeight w:val="485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75BEEF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ZEJULA TAB 100&amp;200&amp;300MG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A946A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18C8C31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PA2, QL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AD393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EFF 9/1/2023. PC Brand Strength</w:t>
            </w:r>
          </w:p>
        </w:tc>
      </w:tr>
      <w:tr w:rsidR="00F10ECB" w:rsidRPr="00F10ECB" w14:paraId="4F09E099" w14:textId="77777777" w:rsidTr="00F10ECB">
        <w:trPr>
          <w:trHeight w:val="440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5D0E1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TALZENNA CAP 0.1&amp;0.35MG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B0EC6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E827CE7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PA2, QL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E5B86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EFF 9/1/2023. PC Brand Strength</w:t>
            </w:r>
          </w:p>
        </w:tc>
      </w:tr>
      <w:tr w:rsidR="00F10ECB" w:rsidRPr="00F10ECB" w14:paraId="4AFE733F" w14:textId="77777777" w:rsidTr="00F10ECB">
        <w:trPr>
          <w:trHeight w:val="530"/>
        </w:trPr>
        <w:tc>
          <w:tcPr>
            <w:tcW w:w="1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FA1AE8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 xml:space="preserve">INBRIJA CAP 42MG 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72181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ALL plans covered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FD28EE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PA, QL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180EDA" w14:textId="77777777" w:rsidR="00F10ECB" w:rsidRPr="00F10ECB" w:rsidRDefault="00F10ECB" w:rsidP="00F10ECB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F10ECB">
              <w:rPr>
                <w:rFonts w:ascii="Verdana" w:hAnsi="Verdana"/>
              </w:rPr>
              <w:t>EFF 9/1/2023. Brand MODIFICATION ADD to rest of plans *was already covered open/state ct</w:t>
            </w:r>
          </w:p>
        </w:tc>
      </w:tr>
    </w:tbl>
    <w:p w14:paraId="335898DB" w14:textId="68ECE0D9" w:rsidR="00F10ECB" w:rsidRDefault="00F10ECB" w:rsidP="003250B6">
      <w:pPr>
        <w:tabs>
          <w:tab w:val="left" w:pos="279"/>
        </w:tabs>
        <w:spacing w:before="120" w:after="120"/>
      </w:pPr>
    </w:p>
    <w:p w14:paraId="627AD61F" w14:textId="77777777" w:rsidR="00F10ECB" w:rsidRDefault="00F10ECB" w:rsidP="003250B6">
      <w:pPr>
        <w:tabs>
          <w:tab w:val="left" w:pos="279"/>
        </w:tabs>
        <w:spacing w:before="120" w:after="120"/>
      </w:pPr>
    </w:p>
    <w:p w14:paraId="087E74D3" w14:textId="0CFE1CA6" w:rsidR="007165FF" w:rsidRPr="007165FF" w:rsidRDefault="007165FF" w:rsidP="007165FF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7165F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165FF" w14:paraId="0D39D668" w14:textId="77777777" w:rsidTr="00F10EC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F1F466" w14:textId="19AB64B7" w:rsidR="007165FF" w:rsidRPr="00BB7A82" w:rsidRDefault="007165F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4" w:name="OLE_LINK20"/>
            <w:bookmarkStart w:id="65" w:name="_Toc207992345"/>
            <w:r w:rsidRPr="00BB7A82">
              <w:rPr>
                <w:rFonts w:ascii="Verdana" w:hAnsi="Verdana"/>
                <w:i w:val="0"/>
                <w:iCs w:val="0"/>
              </w:rPr>
              <w:t>8/1/2023 – 8/31/2023</w:t>
            </w:r>
            <w:bookmarkEnd w:id="65"/>
          </w:p>
        </w:tc>
      </w:tr>
    </w:tbl>
    <w:bookmarkEnd w:id="64"/>
    <w:p w14:paraId="23785E4C" w14:textId="3F86F2CF" w:rsidR="007165FF" w:rsidRDefault="007165FF" w:rsidP="007165FF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The following updates apply to </w:t>
      </w:r>
      <w:r w:rsidRPr="00F10ECB">
        <w:rPr>
          <w:rFonts w:ascii="Verdana" w:hAnsi="Verdana"/>
          <w:b/>
          <w:bCs/>
          <w:u w:val="single"/>
        </w:rPr>
        <w:t>Medicare Part-D Formulary ONLY.</w:t>
      </w:r>
      <w:r>
        <w:rPr>
          <w:rFonts w:ascii="Verdana" w:hAnsi="Verdana"/>
        </w:rPr>
        <w:t xml:space="preserve">  </w:t>
      </w:r>
    </w:p>
    <w:p w14:paraId="5BC64B78" w14:textId="4F607D52" w:rsidR="007165FF" w:rsidRDefault="007165FF" w:rsidP="007165FF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2023 Plans: MAPD- B2, B4, B4+, B5+; EGWP Commingled- A1, B2, Open1; EGWP NON-Commingled- A1, B2, Open2; SilverScript- Choice, Plus, SmartRx; State of CT. </w:t>
      </w:r>
    </w:p>
    <w:p w14:paraId="43B499F7" w14:textId="77777777" w:rsidR="007165FF" w:rsidRDefault="007165FF" w:rsidP="007165FF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09"/>
        <w:gridCol w:w="1056"/>
        <w:gridCol w:w="1547"/>
        <w:gridCol w:w="6438"/>
      </w:tblGrid>
      <w:tr w:rsidR="007165FF" w:rsidRPr="007165FF" w14:paraId="64FB72F0" w14:textId="77777777" w:rsidTr="007165FF">
        <w:trPr>
          <w:trHeight w:val="735"/>
        </w:trPr>
        <w:tc>
          <w:tcPr>
            <w:tcW w:w="1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3C8E23D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165FF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C9C2F60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165FF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ED26152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165FF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1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7EC72C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165FF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7165FF" w:rsidRPr="007165FF" w14:paraId="32143041" w14:textId="77777777" w:rsidTr="007165FF">
        <w:trPr>
          <w:trHeight w:val="825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541B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AMJEVITA INJ 10/0.2ML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6621B5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7E0A5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PA, QL-over time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1BCC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Brand Strength</w:t>
            </w:r>
          </w:p>
        </w:tc>
      </w:tr>
      <w:tr w:rsidR="007165FF" w:rsidRPr="007165FF" w14:paraId="005F6569" w14:textId="77777777" w:rsidTr="007165FF">
        <w:trPr>
          <w:trHeight w:val="66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C0128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bookmarkStart w:id="66" w:name="OLE_LINK27"/>
            <w:r w:rsidRPr="007165FF">
              <w:rPr>
                <w:rFonts w:ascii="Verdana" w:hAnsi="Verdana"/>
              </w:rPr>
              <w:t xml:space="preserve">AUSTEDO </w:t>
            </w:r>
            <w:bookmarkEnd w:id="66"/>
            <w:r w:rsidRPr="007165FF">
              <w:rPr>
                <w:rFonts w:ascii="Verdana" w:hAnsi="Verdana"/>
              </w:rPr>
              <w:t>XR TAB 12</w:t>
            </w:r>
            <w:r w:rsidRPr="007165FF">
              <w:rPr>
                <w:rFonts w:ascii="Verdana" w:hAnsi="Verdana"/>
                <w:b/>
                <w:bCs/>
              </w:rPr>
              <w:t>&amp;</w:t>
            </w:r>
            <w:r w:rsidRPr="007165FF">
              <w:rPr>
                <w:rFonts w:ascii="Verdana" w:hAnsi="Verdana"/>
              </w:rPr>
              <w:t>24</w:t>
            </w:r>
            <w:r w:rsidRPr="007165FF">
              <w:rPr>
                <w:rFonts w:ascii="Verdana" w:hAnsi="Verdana"/>
                <w:b/>
                <w:bCs/>
              </w:rPr>
              <w:t>&amp;</w:t>
            </w:r>
            <w:r w:rsidRPr="007165FF">
              <w:rPr>
                <w:rFonts w:ascii="Verdana" w:hAnsi="Verdana"/>
              </w:rPr>
              <w:t>6MG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549AD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84C2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PA, QL-varies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DAFD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Brand Strength</w:t>
            </w:r>
          </w:p>
        </w:tc>
      </w:tr>
      <w:tr w:rsidR="007165FF" w:rsidRPr="007165FF" w14:paraId="63972B76" w14:textId="77777777" w:rsidTr="007165FF">
        <w:trPr>
          <w:trHeight w:val="555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21741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bookmarkStart w:id="67" w:name="OLE_LINK28"/>
            <w:r w:rsidRPr="007165FF">
              <w:rPr>
                <w:rFonts w:ascii="Verdana" w:hAnsi="Verdana"/>
              </w:rPr>
              <w:t xml:space="preserve">KALYDECO </w:t>
            </w:r>
            <w:bookmarkEnd w:id="67"/>
            <w:r w:rsidRPr="007165FF">
              <w:rPr>
                <w:rFonts w:ascii="Verdana" w:hAnsi="Verdana"/>
              </w:rPr>
              <w:t>GRA 13.4MG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2F59A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4E6C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PA, QL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5D488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Brand Strength</w:t>
            </w:r>
          </w:p>
        </w:tc>
      </w:tr>
      <w:tr w:rsidR="007165FF" w:rsidRPr="007165FF" w14:paraId="7530C707" w14:textId="77777777" w:rsidTr="007165FF">
        <w:trPr>
          <w:trHeight w:val="60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B47B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 xml:space="preserve">MEKINIST </w:t>
            </w:r>
            <w:r w:rsidRPr="007165FF">
              <w:rPr>
                <w:rFonts w:ascii="Verdana" w:hAnsi="Verdana"/>
                <w:b/>
                <w:bCs/>
              </w:rPr>
              <w:t>SOL</w:t>
            </w:r>
            <w:r w:rsidRPr="007165FF">
              <w:rPr>
                <w:rFonts w:ascii="Verdana" w:hAnsi="Verdana"/>
              </w:rPr>
              <w:t xml:space="preserve"> 0.5MG/ML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A853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4FA4D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PA2, QL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330B7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PC Brand</w:t>
            </w:r>
          </w:p>
        </w:tc>
      </w:tr>
      <w:tr w:rsidR="007165FF" w:rsidRPr="007165FF" w14:paraId="61BC0788" w14:textId="77777777" w:rsidTr="007165FF">
        <w:trPr>
          <w:trHeight w:val="60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03C9E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TAFINLAR TAB 10MG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327AF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3985E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PA2, QL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90AB1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PC Brand Strength</w:t>
            </w:r>
          </w:p>
        </w:tc>
      </w:tr>
      <w:tr w:rsidR="007165FF" w:rsidRPr="007165FF" w14:paraId="5F373199" w14:textId="77777777" w:rsidTr="007165FF">
        <w:trPr>
          <w:trHeight w:val="75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79E771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 xml:space="preserve">STELARA INJ 45MG/0.5 </w:t>
            </w:r>
            <w:r w:rsidRPr="007165FF">
              <w:rPr>
                <w:rFonts w:ascii="Verdana" w:hAnsi="Verdana"/>
                <w:b/>
                <w:bCs/>
              </w:rPr>
              <w:t xml:space="preserve">(2GPIS) &amp; </w:t>
            </w:r>
            <w:r w:rsidRPr="007165FF">
              <w:rPr>
                <w:rFonts w:ascii="Verdana" w:hAnsi="Verdana"/>
              </w:rPr>
              <w:t>STELARA INJ 90MG/ML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09745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7F4E8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PA, QL-varies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6B1CA8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Brand Modification Adding to rest of the plans *was covered Open and St CT</w:t>
            </w:r>
          </w:p>
        </w:tc>
      </w:tr>
      <w:tr w:rsidR="007165FF" w:rsidRPr="007165FF" w14:paraId="33A7F739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69462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REZVOGLAR INJ 100UT/ML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275502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AF50CAA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 xml:space="preserve">PA-St CT; </w:t>
            </w:r>
          </w:p>
          <w:p w14:paraId="45F38E8E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ST-Open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0AB4A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Brand insulin</w:t>
            </w:r>
          </w:p>
        </w:tc>
      </w:tr>
      <w:tr w:rsidR="007165FF" w:rsidRPr="007165FF" w14:paraId="5E4C6926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B033B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DARUNAVIR TAB 600&amp;800MG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7B22B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30AFD40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QL-varies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2741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PC generic PREZISTA</w:t>
            </w:r>
          </w:p>
        </w:tc>
      </w:tr>
      <w:tr w:rsidR="007165FF" w:rsidRPr="007165FF" w14:paraId="2AF40877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ACBFE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ABILIFY ASIM INJ 720&amp;960MG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0AC6A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0830985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QL-varies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0F0D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PC Brand Strength</w:t>
            </w:r>
          </w:p>
        </w:tc>
      </w:tr>
      <w:tr w:rsidR="007165FF" w:rsidRPr="007165FF" w14:paraId="040501B9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5774C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UZEDY INJ 100&amp;125&amp;150&amp;200&amp;50&amp;75MG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EE960B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0FF128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QL-varies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628B8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PC Brand</w:t>
            </w:r>
          </w:p>
        </w:tc>
      </w:tr>
      <w:tr w:rsidR="007165FF" w:rsidRPr="007165FF" w14:paraId="2D1678BD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FD8BE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EPKINLY INJ 4/0.8ML &amp;48/0.8ML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CAD641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78A3E4C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PA2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4DCC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PC Brand</w:t>
            </w:r>
          </w:p>
        </w:tc>
      </w:tr>
      <w:tr w:rsidR="007165FF" w:rsidRPr="007165FF" w14:paraId="3CBC42AF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2B83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SOGROYA INJ 10MG/1.5&amp;15MG/1.5&amp;5MG/1.5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1C962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4977F4D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BB0D8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 xml:space="preserve">EFF 8/1/2023. Brand </w:t>
            </w:r>
          </w:p>
        </w:tc>
      </w:tr>
      <w:tr w:rsidR="007165FF" w:rsidRPr="007165FF" w14:paraId="4D162094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702ED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CUVRIOR TAB 300MG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7FF4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9A96E68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D724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Brand</w:t>
            </w:r>
          </w:p>
        </w:tc>
      </w:tr>
      <w:tr w:rsidR="007165FF" w:rsidRPr="007165FF" w14:paraId="5270FEE0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CA13C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UDENYCA INJ 6MG/0.6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F261F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1A56BDE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7F865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Brand Strength</w:t>
            </w:r>
          </w:p>
        </w:tc>
      </w:tr>
      <w:tr w:rsidR="007165FF" w:rsidRPr="007165FF" w14:paraId="70A27D32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EBC7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NITISINONE CAP 20MG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C0A04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0D0CFF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6A48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generic ORFADIN</w:t>
            </w:r>
          </w:p>
        </w:tc>
      </w:tr>
      <w:tr w:rsidR="007165FF" w:rsidRPr="007165FF" w14:paraId="20EDC111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A0F75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TOLMETIN SOD TAB 600MG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FD950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D00BBCA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N/A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0F32C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generic NSAID</w:t>
            </w:r>
          </w:p>
        </w:tc>
      </w:tr>
      <w:tr w:rsidR="007165FF" w:rsidRPr="007165FF" w14:paraId="42269B6C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47A2C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ADTHYZA TAB 16.25&amp;32.5&amp;65&amp;97.5&amp;130MG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9FD16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6308FEB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N/A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DF2C0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Brand</w:t>
            </w:r>
          </w:p>
        </w:tc>
      </w:tr>
      <w:tr w:rsidR="007165FF" w:rsidRPr="007165FF" w14:paraId="12C86D89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558BF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OMNIPOD MIS POD PALS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CA816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48D373CF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N/A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E9DCB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Brand</w:t>
            </w:r>
          </w:p>
        </w:tc>
      </w:tr>
      <w:tr w:rsidR="007165FF" w:rsidRPr="007165FF" w14:paraId="2773AE1B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ECCC1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OMNIPOD GO KIT 10&amp;15&amp;25&amp;35UNT/DY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A1D37D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13B584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N/A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644A0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Brand</w:t>
            </w:r>
          </w:p>
        </w:tc>
      </w:tr>
      <w:tr w:rsidR="007165FF" w:rsidRPr="007165FF" w14:paraId="4F5F400D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AFE9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OMNIPOD GO KIT 20&amp;30&amp;40UNT/DY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53328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0F852A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N/A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6E72C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Brand *note: NDC Coded/Shared GPI Brand V-GO includes QL</w:t>
            </w:r>
          </w:p>
        </w:tc>
      </w:tr>
      <w:tr w:rsidR="007165FF" w:rsidRPr="007165FF" w14:paraId="71D57C45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90DFD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METHSUXIMIDE CAP 300MG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A5F88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6FF95DC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N/A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4EE4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PC generic CELONTIN</w:t>
            </w:r>
          </w:p>
        </w:tc>
      </w:tr>
      <w:tr w:rsidR="007165FF" w:rsidRPr="007165FF" w14:paraId="186B743A" w14:textId="77777777" w:rsidTr="007165FF">
        <w:trPr>
          <w:trHeight w:val="630"/>
        </w:trPr>
        <w:tc>
          <w:tcPr>
            <w:tcW w:w="1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D4D8B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KCL/D5W/NACL INJ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48551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65B5AA1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N/A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0A30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8/1/2023. Brand Strength *Home Infusion</w:t>
            </w:r>
          </w:p>
        </w:tc>
      </w:tr>
    </w:tbl>
    <w:p w14:paraId="5140195A" w14:textId="3CF05158" w:rsidR="007165FF" w:rsidRDefault="007165FF" w:rsidP="003250B6">
      <w:pPr>
        <w:tabs>
          <w:tab w:val="left" w:pos="279"/>
        </w:tabs>
        <w:spacing w:before="120" w:after="120"/>
      </w:pPr>
    </w:p>
    <w:p w14:paraId="6A6D6559" w14:textId="77777777" w:rsidR="007165FF" w:rsidRDefault="007165FF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165FF" w14:paraId="2A62D4BA" w14:textId="77777777" w:rsidTr="007165F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6150BA" w14:textId="13E58AC6" w:rsidR="007165FF" w:rsidRDefault="007165F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8" w:name="OLE_LINK25"/>
            <w:bookmarkStart w:id="69" w:name="_Toc207992346"/>
            <w:r>
              <w:rPr>
                <w:rFonts w:ascii="Verdana" w:hAnsi="Verdana"/>
                <w:i w:val="0"/>
                <w:iCs w:val="0"/>
              </w:rPr>
              <w:t>7/1/2023 – 7/31/2023</w:t>
            </w:r>
            <w:bookmarkEnd w:id="69"/>
          </w:p>
        </w:tc>
      </w:tr>
    </w:tbl>
    <w:p w14:paraId="7CC9AE73" w14:textId="0C290FF3" w:rsidR="007165FF" w:rsidRPr="007165FF" w:rsidRDefault="007165FF" w:rsidP="007165FF">
      <w:pPr>
        <w:tabs>
          <w:tab w:val="left" w:pos="279"/>
        </w:tabs>
        <w:spacing w:before="120" w:after="120"/>
        <w:rPr>
          <w:rFonts w:ascii="Verdana" w:hAnsi="Verdana"/>
        </w:rPr>
      </w:pPr>
      <w:bookmarkStart w:id="70" w:name="OLE_LINK26"/>
      <w:bookmarkEnd w:id="68"/>
      <w:r w:rsidRPr="007165FF">
        <w:rPr>
          <w:rFonts w:ascii="Verdana" w:hAnsi="Verdana"/>
        </w:rPr>
        <w:t xml:space="preserve">The following updates apply to Medicare Part-D Formulary ONLY.  </w:t>
      </w:r>
    </w:p>
    <w:p w14:paraId="7CC1E0BD" w14:textId="5AF3ABE9" w:rsidR="007165FF" w:rsidRDefault="007165FF" w:rsidP="007165FF">
      <w:pPr>
        <w:tabs>
          <w:tab w:val="left" w:pos="279"/>
        </w:tabs>
        <w:spacing w:before="120" w:after="120"/>
        <w:rPr>
          <w:rFonts w:ascii="Verdana" w:hAnsi="Verdana"/>
        </w:rPr>
      </w:pPr>
      <w:r w:rsidRPr="007165FF">
        <w:rPr>
          <w:rFonts w:ascii="Verdana" w:hAnsi="Verdana"/>
        </w:rPr>
        <w:t>2023 Plans: MAPD- B2, B4, B4+, B5+; EGWP Commingled- A1, B2, Open1; EGWP NON-Commingled- A1, B2, Open2; SilverScript- Choice, Plus, SmartRx; State of CT</w:t>
      </w:r>
      <w:r>
        <w:rPr>
          <w:rFonts w:ascii="Verdana" w:hAnsi="Verdana"/>
        </w:rPr>
        <w:t xml:space="preserve">. </w:t>
      </w:r>
    </w:p>
    <w:bookmarkEnd w:id="70"/>
    <w:p w14:paraId="5116EC2D" w14:textId="77777777" w:rsidR="007165FF" w:rsidRDefault="007165FF" w:rsidP="007165FF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81"/>
        <w:gridCol w:w="1314"/>
        <w:gridCol w:w="3254"/>
        <w:gridCol w:w="3901"/>
      </w:tblGrid>
      <w:tr w:rsidR="007165FF" w:rsidRPr="007165FF" w14:paraId="76276268" w14:textId="77777777" w:rsidTr="007165FF">
        <w:trPr>
          <w:trHeight w:val="735"/>
        </w:trPr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0C378D2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165FF">
              <w:rPr>
                <w:rFonts w:ascii="Verdana" w:hAnsi="Verdana"/>
                <w:b/>
                <w:bCs/>
              </w:rPr>
              <w:t>LABEL NAME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5FEEE9F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165FF">
              <w:rPr>
                <w:rFonts w:ascii="Verdana" w:hAnsi="Verdana"/>
                <w:b/>
                <w:bCs/>
              </w:rPr>
              <w:t>Coverage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30153DE7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165FF">
              <w:rPr>
                <w:rFonts w:ascii="Verdana" w:hAnsi="Verdana"/>
                <w:b/>
                <w:bCs/>
              </w:rPr>
              <w:t>EDIT-PA,QL,ST</w:t>
            </w:r>
          </w:p>
        </w:tc>
        <w:tc>
          <w:tcPr>
            <w:tcW w:w="1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F48F3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  <w:b/>
                <w:bCs/>
              </w:rPr>
            </w:pPr>
            <w:r w:rsidRPr="007165FF">
              <w:rPr>
                <w:rFonts w:ascii="Verdana" w:hAnsi="Verdana"/>
                <w:b/>
                <w:bCs/>
              </w:rPr>
              <w:t>COMMENTS</w:t>
            </w:r>
          </w:p>
        </w:tc>
      </w:tr>
      <w:tr w:rsidR="007165FF" w:rsidRPr="007165FF" w14:paraId="36730754" w14:textId="77777777" w:rsidTr="007165FF">
        <w:trPr>
          <w:trHeight w:val="63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734C7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POSACONAZOLE SUS 40MG/ML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0A005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79E9A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QL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C826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generic NOXAFIL</w:t>
            </w:r>
          </w:p>
        </w:tc>
      </w:tr>
      <w:tr w:rsidR="007165FF" w:rsidRPr="007165FF" w14:paraId="55798139" w14:textId="77777777" w:rsidTr="007165FF">
        <w:trPr>
          <w:trHeight w:val="63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CE2A0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GRALISE TAB 450</w:t>
            </w:r>
            <w:r w:rsidRPr="007165FF">
              <w:rPr>
                <w:rFonts w:ascii="Verdana" w:hAnsi="Verdana"/>
                <w:b/>
                <w:bCs/>
              </w:rPr>
              <w:t>&amp;</w:t>
            </w:r>
            <w:r w:rsidRPr="007165FF">
              <w:rPr>
                <w:rFonts w:ascii="Verdana" w:hAnsi="Verdana"/>
              </w:rPr>
              <w:t>750</w:t>
            </w:r>
            <w:r w:rsidRPr="007165FF">
              <w:rPr>
                <w:rFonts w:ascii="Verdana" w:hAnsi="Verdana"/>
                <w:b/>
                <w:bCs/>
              </w:rPr>
              <w:t>&amp;</w:t>
            </w:r>
            <w:r w:rsidRPr="007165FF">
              <w:rPr>
                <w:rFonts w:ascii="Verdana" w:hAnsi="Verdana"/>
              </w:rPr>
              <w:t>900MG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F0E6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989668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QL- varies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ED97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brand Strengths</w:t>
            </w:r>
          </w:p>
        </w:tc>
      </w:tr>
      <w:tr w:rsidR="007165FF" w:rsidRPr="007165FF" w14:paraId="59875A97" w14:textId="77777777" w:rsidTr="007165FF">
        <w:trPr>
          <w:trHeight w:val="615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F3D3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VANCOMYCIN SOL 25MG/ML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BBB10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483622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QL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8B79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Brand *shares same gpi as brand FIRVANQ (St CT tier differs between the two)</w:t>
            </w:r>
          </w:p>
        </w:tc>
      </w:tr>
      <w:tr w:rsidR="007165FF" w:rsidRPr="007165FF" w14:paraId="5EC42289" w14:textId="77777777" w:rsidTr="007165FF">
        <w:trPr>
          <w:trHeight w:val="525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B4B0B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LAMZEDE INJ 10MG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6AA5F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C6D945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10D3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Brand</w:t>
            </w:r>
          </w:p>
        </w:tc>
      </w:tr>
      <w:tr w:rsidR="007165FF" w:rsidRPr="007165FF" w14:paraId="128956DB" w14:textId="77777777" w:rsidTr="007165FF">
        <w:trPr>
          <w:trHeight w:val="54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DC6C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 xml:space="preserve">LUPRON DEPOT INJ </w:t>
            </w:r>
            <w:r w:rsidRPr="007165FF">
              <w:rPr>
                <w:rFonts w:ascii="Verdana" w:hAnsi="Verdana"/>
                <w:b/>
                <w:bCs/>
              </w:rPr>
              <w:t xml:space="preserve">PED </w:t>
            </w:r>
            <w:r w:rsidRPr="007165FF">
              <w:rPr>
                <w:rFonts w:ascii="Verdana" w:hAnsi="Verdana"/>
              </w:rPr>
              <w:t>6MON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F6E12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most plans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0DEA810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2740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Brand</w:t>
            </w:r>
          </w:p>
        </w:tc>
      </w:tr>
      <w:tr w:rsidR="007165FF" w:rsidRPr="007165FF" w14:paraId="3A4955E6" w14:textId="77777777" w:rsidTr="007165FF">
        <w:trPr>
          <w:trHeight w:val="555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D5D92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CAPTOPR/HCTZ TAB 25-15</w:t>
            </w:r>
            <w:r w:rsidRPr="007165FF">
              <w:rPr>
                <w:rFonts w:ascii="Verdana" w:hAnsi="Verdana"/>
                <w:b/>
                <w:bCs/>
              </w:rPr>
              <w:t>&amp;</w:t>
            </w:r>
            <w:r w:rsidRPr="007165FF">
              <w:rPr>
                <w:rFonts w:ascii="Verdana" w:hAnsi="Verdana"/>
              </w:rPr>
              <w:t>25/25</w:t>
            </w:r>
            <w:r w:rsidRPr="007165FF">
              <w:rPr>
                <w:rFonts w:ascii="Verdana" w:hAnsi="Verdana"/>
                <w:b/>
                <w:bCs/>
              </w:rPr>
              <w:t>&amp;</w:t>
            </w:r>
            <w:r w:rsidRPr="007165FF">
              <w:rPr>
                <w:rFonts w:ascii="Verdana" w:hAnsi="Verdana"/>
              </w:rPr>
              <w:t>50/15</w:t>
            </w:r>
            <w:r w:rsidRPr="007165FF">
              <w:rPr>
                <w:rFonts w:ascii="Verdana" w:hAnsi="Verdana"/>
                <w:b/>
                <w:bCs/>
              </w:rPr>
              <w:t>&amp;</w:t>
            </w:r>
            <w:r w:rsidRPr="007165FF">
              <w:rPr>
                <w:rFonts w:ascii="Verdana" w:hAnsi="Verdana"/>
              </w:rPr>
              <w:t>50/25MG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F7FBCA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8359AF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N/A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47E97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 xml:space="preserve">EFF 7/1/2023. generic    </w:t>
            </w:r>
            <w:r w:rsidRPr="007165FF">
              <w:rPr>
                <w:rFonts w:ascii="Verdana" w:hAnsi="Verdana"/>
                <w:b/>
                <w:bCs/>
              </w:rPr>
              <w:t>*vbid</w:t>
            </w:r>
          </w:p>
        </w:tc>
      </w:tr>
      <w:tr w:rsidR="007165FF" w:rsidRPr="007165FF" w14:paraId="5FF9370E" w14:textId="77777777" w:rsidTr="007165FF">
        <w:trPr>
          <w:trHeight w:val="585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139E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PRIMIDONE TAB 125MG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6916E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0C60C3D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N/A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073DA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PC generic Strength</w:t>
            </w:r>
          </w:p>
        </w:tc>
      </w:tr>
      <w:tr w:rsidR="007165FF" w:rsidRPr="007165FF" w14:paraId="0089316E" w14:textId="77777777" w:rsidTr="007165FF">
        <w:trPr>
          <w:trHeight w:val="54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1EB2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 xml:space="preserve">FOLOTYN INJ 20MG/ML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7138F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566071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N/A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A5198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PC brand Strength</w:t>
            </w:r>
          </w:p>
        </w:tc>
      </w:tr>
      <w:tr w:rsidR="007165FF" w14:paraId="6AC5D925" w14:textId="77777777" w:rsidTr="007165FF">
        <w:trPr>
          <w:trHeight w:val="54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B835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GEFITINIB TAB 250MG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AE3B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14EFA64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PA2, QL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87B0F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PC generic IRESSA</w:t>
            </w:r>
          </w:p>
        </w:tc>
      </w:tr>
      <w:tr w:rsidR="007165FF" w14:paraId="79DFFEA8" w14:textId="77777777" w:rsidTr="007165FF">
        <w:trPr>
          <w:trHeight w:val="54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85EEC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 xml:space="preserve">SKYCLARYS CAP 50MG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E4E9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BA9BBF0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PA, QL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BD24F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Brand</w:t>
            </w:r>
          </w:p>
        </w:tc>
      </w:tr>
      <w:tr w:rsidR="007165FF" w14:paraId="12C4EED3" w14:textId="77777777" w:rsidTr="007165FF">
        <w:trPr>
          <w:trHeight w:val="54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96AB2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DAYBUE SOL 200MG/ML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BEE54A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06F0B51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PA, QL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20E8D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Brand</w:t>
            </w:r>
          </w:p>
        </w:tc>
      </w:tr>
      <w:tr w:rsidR="007165FF" w14:paraId="60A71092" w14:textId="77777777" w:rsidTr="007165FF">
        <w:trPr>
          <w:trHeight w:val="54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ABF97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 xml:space="preserve">JOENJA TAB 70MG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64BA67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64FE440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PA, QL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43522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Brand</w:t>
            </w:r>
          </w:p>
        </w:tc>
      </w:tr>
      <w:tr w:rsidR="007165FF" w14:paraId="357F9698" w14:textId="77777777" w:rsidTr="007165FF">
        <w:trPr>
          <w:trHeight w:val="54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3AC3A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TRIKAFTA PAK 59.5&amp;75MG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62D1DC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ALL plans covered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319C5E1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PA, QL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9243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Brand</w:t>
            </w:r>
          </w:p>
        </w:tc>
      </w:tr>
      <w:tr w:rsidR="007165FF" w14:paraId="40C8FFE1" w14:textId="77777777" w:rsidTr="007165FF">
        <w:trPr>
          <w:trHeight w:val="54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110AB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AMJEVITA INJ 20/0.4 &amp;40/0.8ML(2GPIs)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A96CF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DC597CC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PA, QL- over time and varies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D27B3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Brand insulin</w:t>
            </w:r>
          </w:p>
        </w:tc>
      </w:tr>
      <w:tr w:rsidR="007165FF" w14:paraId="78A73CEF" w14:textId="77777777" w:rsidTr="007165FF">
        <w:trPr>
          <w:trHeight w:val="54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D2C55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NAFTIFINE GEL 2%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AB1A9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62E991B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QL-over time (Open)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46C2F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generic NAFTIN</w:t>
            </w:r>
          </w:p>
        </w:tc>
      </w:tr>
      <w:tr w:rsidR="007165FF" w14:paraId="5AB304A5" w14:textId="77777777" w:rsidTr="007165FF">
        <w:trPr>
          <w:trHeight w:val="540"/>
        </w:trPr>
        <w:tc>
          <w:tcPr>
            <w:tcW w:w="1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99250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 xml:space="preserve">BUDESONIDE AER 2MG/ACT 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CED9B6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Covered Open and St CT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D82DC02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QL- over time</w:t>
            </w:r>
          </w:p>
        </w:tc>
        <w:tc>
          <w:tcPr>
            <w:tcW w:w="18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EF7BF" w14:textId="77777777" w:rsidR="007165FF" w:rsidRPr="007165FF" w:rsidRDefault="007165FF" w:rsidP="007165FF">
            <w:pPr>
              <w:tabs>
                <w:tab w:val="left" w:pos="279"/>
              </w:tabs>
              <w:spacing w:before="120" w:after="120"/>
              <w:rPr>
                <w:rFonts w:ascii="Verdana" w:hAnsi="Verdana"/>
              </w:rPr>
            </w:pPr>
            <w:r w:rsidRPr="007165FF">
              <w:rPr>
                <w:rFonts w:ascii="Verdana" w:hAnsi="Verdana"/>
              </w:rPr>
              <w:t>EFF 7/1/2023. generic UCERIS</w:t>
            </w:r>
          </w:p>
        </w:tc>
      </w:tr>
    </w:tbl>
    <w:p w14:paraId="508DDAC1" w14:textId="77777777" w:rsidR="007165FF" w:rsidRDefault="007165FF" w:rsidP="003250B6">
      <w:pPr>
        <w:tabs>
          <w:tab w:val="left" w:pos="279"/>
        </w:tabs>
        <w:spacing w:before="120" w:after="120"/>
      </w:pPr>
    </w:p>
    <w:p w14:paraId="1D4FAE16" w14:textId="3CF5EBF1" w:rsidR="007165FF" w:rsidRPr="007165FF" w:rsidRDefault="007165FF" w:rsidP="007165FF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7165F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22589" w14:paraId="2E3753E1" w14:textId="77777777" w:rsidTr="007165F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EA51584" w14:textId="1EEBDCFD" w:rsidR="00522589" w:rsidRDefault="00522589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1" w:name="OLE_LINK18"/>
            <w:bookmarkStart w:id="72" w:name="_Toc207992347"/>
            <w:r>
              <w:rPr>
                <w:rFonts w:ascii="Verdana" w:hAnsi="Verdana"/>
                <w:i w:val="0"/>
                <w:iCs w:val="0"/>
              </w:rPr>
              <w:t>6/1/2023 – 6/30/2023</w:t>
            </w:r>
            <w:bookmarkEnd w:id="72"/>
          </w:p>
        </w:tc>
      </w:tr>
    </w:tbl>
    <w:bookmarkEnd w:id="71"/>
    <w:p w14:paraId="5BFEE56B" w14:textId="5057CEA7" w:rsidR="00522589" w:rsidRPr="00522589" w:rsidRDefault="00522589" w:rsidP="00522589">
      <w:pPr>
        <w:tabs>
          <w:tab w:val="left" w:pos="279"/>
        </w:tabs>
        <w:spacing w:before="120" w:after="120"/>
        <w:rPr>
          <w:rFonts w:ascii="Verdana" w:hAnsi="Verdana"/>
        </w:rPr>
      </w:pPr>
      <w:r w:rsidRPr="00522589">
        <w:rPr>
          <w:rFonts w:ascii="Verdana" w:hAnsi="Verdana"/>
        </w:rPr>
        <w:t xml:space="preserve">The following updates apply to </w:t>
      </w:r>
      <w:r w:rsidRPr="00522589">
        <w:rPr>
          <w:rFonts w:ascii="Verdana" w:hAnsi="Verdana"/>
          <w:b/>
          <w:bCs/>
          <w:u w:val="single"/>
        </w:rPr>
        <w:t>Medicare Part-D Formulary ONLY</w:t>
      </w:r>
      <w:r w:rsidRPr="00522589">
        <w:rPr>
          <w:rFonts w:ascii="Verdana" w:hAnsi="Verdana"/>
        </w:rPr>
        <w:t xml:space="preserve">.  Installed </w:t>
      </w:r>
      <w:r w:rsidRPr="00522589">
        <w:rPr>
          <w:rFonts w:ascii="Verdana" w:hAnsi="Verdana"/>
          <w:b/>
          <w:bCs/>
        </w:rPr>
        <w:t>M</w:t>
      </w:r>
      <w:r>
        <w:rPr>
          <w:rFonts w:ascii="Verdana" w:hAnsi="Verdana"/>
          <w:b/>
          <w:bCs/>
        </w:rPr>
        <w:t>ay</w:t>
      </w:r>
      <w:r w:rsidRPr="00522589">
        <w:rPr>
          <w:rFonts w:ascii="Verdana" w:hAnsi="Verdana"/>
          <w:b/>
          <w:bCs/>
        </w:rPr>
        <w:t xml:space="preserve"> 2023</w:t>
      </w:r>
      <w:r w:rsidRPr="00522589">
        <w:rPr>
          <w:rFonts w:ascii="Verdana" w:hAnsi="Verdana"/>
        </w:rPr>
        <w:t xml:space="preserve"> </w:t>
      </w:r>
    </w:p>
    <w:p w14:paraId="64E44F28" w14:textId="539FBC80" w:rsidR="00522589" w:rsidRDefault="00522589" w:rsidP="00522589">
      <w:pPr>
        <w:tabs>
          <w:tab w:val="left" w:pos="279"/>
        </w:tabs>
        <w:spacing w:before="120" w:after="120"/>
        <w:rPr>
          <w:rFonts w:ascii="Verdana" w:hAnsi="Verdana"/>
        </w:rPr>
      </w:pPr>
      <w:r w:rsidRPr="00522589">
        <w:rPr>
          <w:rFonts w:ascii="Verdana" w:hAnsi="Verdana"/>
        </w:rPr>
        <w:t>2023 Plans: MAPD- B2, B4, B4+, B5+; EGWP Commingled- A1, B2, Open1; EGWP NON-Commingled- A1, B2, Open2; SilverScript- Choice, Plus, SmartRx; State of CT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25"/>
        <w:gridCol w:w="1280"/>
        <w:gridCol w:w="4794"/>
        <w:gridCol w:w="5051"/>
      </w:tblGrid>
      <w:tr w:rsidR="00522589" w:rsidRPr="00522589" w14:paraId="5B840F9D" w14:textId="77777777" w:rsidTr="00522589">
        <w:trPr>
          <w:trHeight w:val="735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27C6835" w14:textId="77777777" w:rsidR="00522589" w:rsidRPr="00522589" w:rsidRDefault="00522589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522589">
              <w:rPr>
                <w:rFonts w:ascii="Verdana" w:hAnsi="Verdana" w:cs="Segoe UI"/>
                <w:b/>
                <w:bCs/>
                <w:color w:val="000000"/>
              </w:rPr>
              <w:t>LABEL NAME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9B6BA82" w14:textId="77777777" w:rsidR="00522589" w:rsidRPr="00522589" w:rsidRDefault="00522589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522589">
              <w:rPr>
                <w:rFonts w:ascii="Verdana" w:hAnsi="Verdana" w:cs="Segoe UI"/>
                <w:b/>
                <w:bCs/>
                <w:color w:val="000000"/>
              </w:rPr>
              <w:t>Coverage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21DCD70" w14:textId="77777777" w:rsidR="00522589" w:rsidRPr="00522589" w:rsidRDefault="00522589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522589">
              <w:rPr>
                <w:rFonts w:ascii="Verdana" w:hAnsi="Verdana" w:cs="Segoe UI"/>
                <w:b/>
                <w:bCs/>
                <w:color w:val="000000"/>
              </w:rPr>
              <w:t>EDIT-PA,QL,ST</w:t>
            </w:r>
          </w:p>
        </w:tc>
        <w:tc>
          <w:tcPr>
            <w:tcW w:w="20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C5F3514" w14:textId="77777777" w:rsidR="00522589" w:rsidRPr="00522589" w:rsidRDefault="00522589">
            <w:pPr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522589">
              <w:rPr>
                <w:rFonts w:ascii="Verdana" w:hAnsi="Verdana" w:cs="Segoe UI"/>
                <w:b/>
                <w:bCs/>
                <w:color w:val="000000"/>
              </w:rPr>
              <w:t>COMMENTS</w:t>
            </w:r>
          </w:p>
        </w:tc>
      </w:tr>
      <w:tr w:rsidR="00522589" w:rsidRPr="00522589" w14:paraId="0987C6FE" w14:textId="77777777" w:rsidTr="00522589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7E195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LABETALOL INJ 10MG/2ML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61261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EABF9D1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B93F4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new Brand</w:t>
            </w:r>
          </w:p>
        </w:tc>
      </w:tr>
      <w:tr w:rsidR="00522589" w:rsidRPr="00522589" w14:paraId="729CA0F9" w14:textId="77777777" w:rsidTr="00522589">
        <w:trPr>
          <w:trHeight w:val="57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9BF76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TIROSINT CAP 37.5 &amp;44 &amp;62.5MCG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62ECC1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0218E9E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90974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EFF 6/1/2023.  brand Strengths</w:t>
            </w:r>
          </w:p>
        </w:tc>
      </w:tr>
      <w:tr w:rsidR="00522589" w:rsidRPr="00522589" w14:paraId="00B8E478" w14:textId="77777777" w:rsidTr="00522589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857A1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CLENPIQ SOL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6C055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B2D7F07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F1D03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EFF 6/1/2023.  brand Strength</w:t>
            </w:r>
          </w:p>
        </w:tc>
      </w:tr>
      <w:tr w:rsidR="00522589" w:rsidRPr="00522589" w14:paraId="60ECC776" w14:textId="77777777" w:rsidTr="00522589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21840B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 xml:space="preserve">CEFAZOLIN SOL 2G &amp;3M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D37988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EA2C0D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A8B9CE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new Brand</w:t>
            </w:r>
          </w:p>
        </w:tc>
      </w:tr>
      <w:tr w:rsidR="00522589" w:rsidRPr="00522589" w14:paraId="426229C5" w14:textId="77777777" w:rsidTr="00522589">
        <w:trPr>
          <w:trHeight w:val="52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CD979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 xml:space="preserve">DILTIAZEM TAB 120MG ER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1FEE77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40C40A5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8C59F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generic Cardizem</w:t>
            </w:r>
          </w:p>
        </w:tc>
      </w:tr>
      <w:tr w:rsidR="00522589" w:rsidRPr="00522589" w14:paraId="7FEE1952" w14:textId="77777777" w:rsidTr="00522589">
        <w:trPr>
          <w:trHeight w:val="54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94F92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 xml:space="preserve">BISMTH/METR/ CAP TETRACY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9E682E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F0FAC3E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F7FFF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generic PYLERA</w:t>
            </w:r>
          </w:p>
        </w:tc>
      </w:tr>
      <w:tr w:rsidR="00522589" w:rsidRPr="00522589" w14:paraId="6FC4B8B1" w14:textId="77777777" w:rsidTr="00522589">
        <w:trPr>
          <w:trHeight w:val="55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E6E20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CIPROFLOXACN SUS 250/5ML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3ADE6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493162B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61947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generic CIPRO (5%)</w:t>
            </w:r>
          </w:p>
        </w:tc>
      </w:tr>
      <w:tr w:rsidR="00522589" w:rsidRPr="00522589" w14:paraId="2FA811DC" w14:textId="77777777" w:rsidTr="00522589">
        <w:trPr>
          <w:trHeight w:val="58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E60D3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LAMOTRIG ODT KIT 25/50 &amp;50/100MG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568AE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68D8F84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76630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PC generic</w:t>
            </w:r>
          </w:p>
        </w:tc>
      </w:tr>
      <w:tr w:rsidR="00522589" w:rsidRPr="00522589" w14:paraId="24447FF2" w14:textId="77777777" w:rsidTr="00522589">
        <w:trPr>
          <w:trHeight w:val="54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1F744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 xml:space="preserve"> TOPIRAMATE CAP 200MG ER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7DD71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most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B372DE9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93936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generic TROKENDI XR</w:t>
            </w:r>
          </w:p>
        </w:tc>
      </w:tr>
      <w:tr w:rsidR="00522589" w:rsidRPr="00522589" w14:paraId="44A20F4D" w14:textId="77777777" w:rsidTr="00522589">
        <w:trPr>
          <w:trHeight w:val="84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ED2AA5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DIP/TET PED INJ 25-5LFU</w:t>
            </w:r>
            <w:r w:rsidRPr="00522589">
              <w:rPr>
                <w:rFonts w:ascii="Verdana" w:hAnsi="Verdana" w:cs="Segoe UI"/>
                <w:color w:val="000000"/>
              </w:rPr>
              <w:br/>
              <w:t>TDVAX INJ 2-2 LF</w:t>
            </w:r>
            <w:r w:rsidRPr="00522589">
              <w:rPr>
                <w:rFonts w:ascii="Verdana" w:hAnsi="Verdana" w:cs="Segoe UI"/>
                <w:color w:val="000000"/>
              </w:rPr>
              <w:br/>
              <w:t>TENIVAC INJ 5-2LF (TWO NDCs)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A03F1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CC5DBBD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D8BBB6D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 xml:space="preserve">EFF 6/1/2023.  MODIFICATION REMOVE PA-BD </w:t>
            </w:r>
          </w:p>
        </w:tc>
      </w:tr>
      <w:tr w:rsidR="00522589" w:rsidRPr="00522589" w14:paraId="70432839" w14:textId="77777777" w:rsidTr="00522589">
        <w:trPr>
          <w:trHeight w:val="72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FFBCD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 xml:space="preserve">TRAMADOL SOL 5MG/ML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BBDA4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71212" w14:textId="77777777" w:rsidR="00522589" w:rsidRPr="00522589" w:rsidRDefault="00522589">
            <w:pPr>
              <w:jc w:val="center"/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7D200C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EFF 6/1/2023.  new generic</w:t>
            </w:r>
          </w:p>
        </w:tc>
      </w:tr>
      <w:tr w:rsidR="00522589" w:rsidRPr="00522589" w14:paraId="43AB7C0C" w14:textId="77777777" w:rsidTr="00522589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B17EE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ZYNYZ INJ 500/20ML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1DDCD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6E13B" w14:textId="77777777" w:rsidR="00522589" w:rsidRPr="00522589" w:rsidRDefault="00522589">
            <w:pPr>
              <w:jc w:val="center"/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PA2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9B7386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EFF 6/1/2023.  PC brand</w:t>
            </w:r>
          </w:p>
        </w:tc>
      </w:tr>
      <w:tr w:rsidR="00522589" w:rsidRPr="00522589" w14:paraId="504026EB" w14:textId="77777777" w:rsidTr="00522589">
        <w:trPr>
          <w:trHeight w:val="58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C2C42F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 xml:space="preserve">SYFOVRE INJ 15/0.1ML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D0CA0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A2FE4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PA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C0887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new Brand</w:t>
            </w:r>
          </w:p>
        </w:tc>
      </w:tr>
      <w:tr w:rsidR="00522589" w:rsidRPr="00522589" w14:paraId="1203A8BF" w14:textId="77777777" w:rsidTr="00522589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21D339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ORENITRAM TAB MONTH 1&amp;2&amp;3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100FB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F7DC5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PA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08A737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brand Strengths</w:t>
            </w:r>
          </w:p>
        </w:tc>
      </w:tr>
      <w:tr w:rsidR="00522589" w:rsidRPr="00522589" w14:paraId="1FA295FB" w14:textId="77777777" w:rsidTr="00522589">
        <w:trPr>
          <w:trHeight w:val="67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6D70F8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OXYBUTYNIN TAB 2.5MG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39BCE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D1324" w14:textId="77777777" w:rsidR="00522589" w:rsidRPr="00522589" w:rsidRDefault="00522589">
            <w:pPr>
              <w:jc w:val="center"/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415BB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EFF 6/1/2023.  new Brand</w:t>
            </w:r>
          </w:p>
        </w:tc>
      </w:tr>
      <w:tr w:rsidR="00522589" w:rsidRPr="00522589" w14:paraId="53016AC7" w14:textId="77777777" w:rsidTr="00522589">
        <w:trPr>
          <w:trHeight w:val="73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07901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FLUTIC/SALME AER 115-21 &amp;230-21 &amp;45-21MCG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EE564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318D9" w14:textId="77777777" w:rsidR="00522589" w:rsidRPr="00522589" w:rsidRDefault="00522589">
            <w:pPr>
              <w:jc w:val="center"/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D2FD9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EFF 6/1/2023.  generic ADVAIR</w:t>
            </w:r>
          </w:p>
        </w:tc>
      </w:tr>
      <w:tr w:rsidR="00522589" w:rsidRPr="00522589" w14:paraId="1D9ADFBD" w14:textId="77777777" w:rsidTr="00522589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A310D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KETOROLAC INJ 60MG/2ML &amp;30MG/ML &amp;15MG/ML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E8BAFB" w14:textId="77777777" w:rsidR="00522589" w:rsidRPr="00522589" w:rsidRDefault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A0162" w14:textId="77777777" w:rsidR="00522589" w:rsidRPr="00522589" w:rsidRDefault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QL-over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42F3CA0B" w14:textId="77777777" w:rsidR="00522589" w:rsidRPr="00522589" w:rsidRDefault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MODIFICATION REMOVE PA</w:t>
            </w:r>
          </w:p>
        </w:tc>
      </w:tr>
      <w:tr w:rsidR="00522589" w:rsidRPr="00522589" w14:paraId="3F2DA0CB" w14:textId="77777777" w:rsidTr="00522589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43D908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OXYBUTYNIN SOL 5MG/5ML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9F9A6" w14:textId="77777777" w:rsidR="00522589" w:rsidRPr="00522589" w:rsidRDefault="00522589" w:rsidP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B24F4" w14:textId="77777777" w:rsidR="00522589" w:rsidRPr="00522589" w:rsidRDefault="00522589" w:rsidP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581B4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new generic</w:t>
            </w:r>
          </w:p>
        </w:tc>
      </w:tr>
      <w:tr w:rsidR="00522589" w:rsidRPr="00522589" w14:paraId="68E398E6" w14:textId="77777777" w:rsidTr="00522589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E73BF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KONVOMEP SUS 2-84/ML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2B44B9" w14:textId="77777777" w:rsidR="00522589" w:rsidRPr="00522589" w:rsidRDefault="00522589" w:rsidP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83AFC" w14:textId="77777777" w:rsidR="00522589" w:rsidRPr="00522589" w:rsidRDefault="00522589" w:rsidP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B9DDA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new Brand</w:t>
            </w:r>
          </w:p>
        </w:tc>
      </w:tr>
      <w:tr w:rsidR="00522589" w:rsidRPr="00522589" w14:paraId="45EBC88D" w14:textId="77777777" w:rsidTr="00522589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6D8E30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FILSPARI TAB 200 &amp;400MG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4B116" w14:textId="77777777" w:rsidR="00522589" w:rsidRPr="00522589" w:rsidRDefault="00522589" w:rsidP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A7755" w14:textId="77777777" w:rsidR="00522589" w:rsidRPr="00522589" w:rsidRDefault="00522589" w:rsidP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09F4B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new Brand</w:t>
            </w:r>
          </w:p>
        </w:tc>
      </w:tr>
      <w:tr w:rsidR="00522589" w:rsidRPr="00522589" w14:paraId="72111773" w14:textId="77777777" w:rsidTr="00522589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79ADEE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GILENYA CAP 0.25MG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123BBC" w14:textId="77777777" w:rsidR="00522589" w:rsidRPr="00522589" w:rsidRDefault="00522589" w:rsidP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A5E96" w14:textId="77777777" w:rsidR="00522589" w:rsidRPr="00522589" w:rsidRDefault="00522589" w:rsidP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PA2,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B63D0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PC brand Strength</w:t>
            </w:r>
          </w:p>
        </w:tc>
      </w:tr>
      <w:tr w:rsidR="00522589" w:rsidRPr="00522589" w14:paraId="40F3EDCA" w14:textId="77777777" w:rsidTr="00522589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D7E68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 xml:space="preserve">LUMAKRAS TAB 320MG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71759" w14:textId="77777777" w:rsidR="00522589" w:rsidRPr="00522589" w:rsidRDefault="00522589" w:rsidP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79AAE" w14:textId="77777777" w:rsidR="00522589" w:rsidRPr="00522589" w:rsidRDefault="00522589" w:rsidP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PA2,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5EDE3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PC brand Strength</w:t>
            </w:r>
          </w:p>
        </w:tc>
      </w:tr>
      <w:tr w:rsidR="00522589" w:rsidRPr="00522589" w14:paraId="231DFF1A" w14:textId="77777777" w:rsidTr="00522589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62D6E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TERIFLUNOMID TAB 14&amp;7MG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9C700" w14:textId="77777777" w:rsidR="00522589" w:rsidRPr="00522589" w:rsidRDefault="00522589" w:rsidP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43660" w14:textId="77777777" w:rsidR="00522589" w:rsidRPr="00522589" w:rsidRDefault="00522589" w:rsidP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6BF83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generic AUBAGIO</w:t>
            </w:r>
          </w:p>
        </w:tc>
      </w:tr>
      <w:tr w:rsidR="00522589" w:rsidRPr="00522589" w14:paraId="3A499C20" w14:textId="77777777" w:rsidTr="00522589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03B3F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REVATIO SUS 10MG/ML&amp; SILDENAFIL SUS 10MG/ML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DBF92" w14:textId="77777777" w:rsidR="00522589" w:rsidRPr="00522589" w:rsidRDefault="00522589" w:rsidP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Covered Open and St CT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B1C27" w14:textId="77777777" w:rsidR="00522589" w:rsidRPr="00522589" w:rsidRDefault="00522589" w:rsidP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QL- increase, PA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6EE3F562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 xml:space="preserve">EFF 6/1/2023.  MODIFICATION QL INCREASE from 224 to 784 </w:t>
            </w:r>
          </w:p>
        </w:tc>
      </w:tr>
      <w:tr w:rsidR="00522589" w:rsidRPr="00522589" w14:paraId="63D0A0E8" w14:textId="77777777" w:rsidTr="00522589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74447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 xml:space="preserve">REVATIO TAB 20MG </w:t>
            </w:r>
            <w:r w:rsidRPr="00522589">
              <w:rPr>
                <w:rFonts w:ascii="Verdana" w:hAnsi="Verdana" w:cs="Segoe UI"/>
              </w:rPr>
              <w:br/>
              <w:t>SILDENAFIL TAB 20MG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32AAB" w14:textId="77777777" w:rsidR="00522589" w:rsidRPr="00522589" w:rsidRDefault="00522589" w:rsidP="00522589">
            <w:pPr>
              <w:rPr>
                <w:rFonts w:ascii="Verdana" w:hAnsi="Verdana" w:cs="Segoe UI"/>
                <w:color w:val="000000"/>
              </w:rPr>
            </w:pPr>
            <w:r w:rsidRPr="00522589">
              <w:rPr>
                <w:rFonts w:ascii="Verdana" w:hAnsi="Verdana" w:cs="Segoe UI"/>
                <w:color w:val="000000"/>
              </w:rPr>
              <w:t>(Br) Covered Open and St CT</w:t>
            </w:r>
            <w:r w:rsidRPr="00522589">
              <w:rPr>
                <w:rFonts w:ascii="Verdana" w:hAnsi="Verdana" w:cs="Segoe UI"/>
                <w:color w:val="000000"/>
              </w:rPr>
              <w:br/>
              <w:t>(Gen) 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8918D" w14:textId="77777777" w:rsidR="00522589" w:rsidRPr="00522589" w:rsidRDefault="00522589" w:rsidP="00522589">
            <w:pPr>
              <w:jc w:val="center"/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QL- increase, PA *note: St CT No QL/No Chg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0B44A73E" w14:textId="77777777" w:rsidR="00522589" w:rsidRPr="00522589" w:rsidRDefault="00522589" w:rsidP="00522589">
            <w:pPr>
              <w:rPr>
                <w:rFonts w:ascii="Verdana" w:hAnsi="Verdana" w:cs="Segoe UI"/>
              </w:rPr>
            </w:pPr>
            <w:r w:rsidRPr="00522589">
              <w:rPr>
                <w:rFonts w:ascii="Verdana" w:hAnsi="Verdana" w:cs="Segoe UI"/>
              </w:rPr>
              <w:t>EFF 6/1/2023.  MODIFICATION QL INCREASE from 90 to 360 *note: there is No QL on St CT</w:t>
            </w:r>
          </w:p>
        </w:tc>
      </w:tr>
    </w:tbl>
    <w:p w14:paraId="320F608E" w14:textId="77777777" w:rsidR="00522589" w:rsidRPr="00522589" w:rsidRDefault="00522589" w:rsidP="00522589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7907CE96" w14:textId="29E52943" w:rsidR="00522589" w:rsidRPr="00522589" w:rsidRDefault="00522589" w:rsidP="00522589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52258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D69F5" w14:paraId="7CA35152" w14:textId="77777777" w:rsidTr="0052258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95DC033" w14:textId="0D9BFECD" w:rsidR="000D69F5" w:rsidRDefault="000D69F5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3" w:name="OLE_LINK17"/>
            <w:bookmarkStart w:id="74" w:name="_Toc207992348"/>
            <w:r>
              <w:rPr>
                <w:rFonts w:ascii="Verdana" w:hAnsi="Verdana"/>
                <w:i w:val="0"/>
                <w:iCs w:val="0"/>
              </w:rPr>
              <w:t>5/1/2023 – 5/3</w:t>
            </w:r>
            <w:r w:rsidR="00522589">
              <w:rPr>
                <w:rFonts w:ascii="Verdana" w:hAnsi="Verdana"/>
                <w:i w:val="0"/>
                <w:iCs w:val="0"/>
              </w:rPr>
              <w:t>1</w:t>
            </w:r>
            <w:r>
              <w:rPr>
                <w:rFonts w:ascii="Verdana" w:hAnsi="Verdana"/>
                <w:i w:val="0"/>
                <w:iCs w:val="0"/>
              </w:rPr>
              <w:t>/2023</w:t>
            </w:r>
            <w:bookmarkEnd w:id="74"/>
          </w:p>
        </w:tc>
      </w:tr>
    </w:tbl>
    <w:bookmarkEnd w:id="73"/>
    <w:p w14:paraId="009D8CE3" w14:textId="700D7DD4" w:rsidR="000D69F5" w:rsidRPr="000D69F5" w:rsidRDefault="000D69F5" w:rsidP="000D69F5">
      <w:pPr>
        <w:tabs>
          <w:tab w:val="left" w:pos="279"/>
        </w:tabs>
        <w:spacing w:before="120" w:after="120"/>
        <w:rPr>
          <w:rFonts w:ascii="Verdana" w:hAnsi="Verdana"/>
        </w:rPr>
      </w:pPr>
      <w:r w:rsidRPr="000D69F5">
        <w:rPr>
          <w:rFonts w:ascii="Verdana" w:hAnsi="Verdana"/>
        </w:rPr>
        <w:t xml:space="preserve">The following updates apply to </w:t>
      </w:r>
      <w:r w:rsidRPr="000D69F5">
        <w:rPr>
          <w:rFonts w:ascii="Verdana" w:hAnsi="Verdana"/>
          <w:b/>
          <w:bCs/>
          <w:u w:val="single"/>
        </w:rPr>
        <w:t>Medicare Part-D Formulary ONLY</w:t>
      </w:r>
      <w:r w:rsidRPr="000D69F5">
        <w:rPr>
          <w:rFonts w:ascii="Verdana" w:hAnsi="Verdana"/>
        </w:rPr>
        <w:t xml:space="preserve">.  Installed </w:t>
      </w:r>
      <w:r w:rsidRPr="000D69F5">
        <w:rPr>
          <w:rFonts w:ascii="Verdana" w:hAnsi="Verdana"/>
          <w:b/>
          <w:bCs/>
        </w:rPr>
        <w:t>April 2023</w:t>
      </w:r>
      <w:r w:rsidRPr="000D69F5">
        <w:rPr>
          <w:rFonts w:ascii="Verdana" w:hAnsi="Verdana"/>
        </w:rPr>
        <w:t xml:space="preserve"> </w:t>
      </w:r>
    </w:p>
    <w:p w14:paraId="2B1A1620" w14:textId="72DBC50A" w:rsidR="000D69F5" w:rsidRDefault="000D69F5" w:rsidP="000D69F5">
      <w:pPr>
        <w:tabs>
          <w:tab w:val="left" w:pos="279"/>
        </w:tabs>
        <w:spacing w:before="120" w:after="120"/>
        <w:rPr>
          <w:rFonts w:ascii="Verdana" w:hAnsi="Verdana"/>
        </w:rPr>
      </w:pPr>
      <w:r w:rsidRPr="000D69F5">
        <w:rPr>
          <w:rFonts w:ascii="Verdana" w:hAnsi="Verdana"/>
        </w:rPr>
        <w:t>2023 Plans: MAPD- B2, B4, B4+, B5+; EGWP Commingled- A1, B2, Open1; EGWP NON-Commingled- A1, B2, Open2; SilverScript- Choice, Plus, SmartRx; State of CT.</w:t>
      </w:r>
    </w:p>
    <w:p w14:paraId="7422FCAD" w14:textId="7D447659" w:rsidR="000D69F5" w:rsidRDefault="000D69F5" w:rsidP="000D69F5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820"/>
        <w:gridCol w:w="1795"/>
        <w:gridCol w:w="2216"/>
        <w:gridCol w:w="5119"/>
      </w:tblGrid>
      <w:tr w:rsidR="00513432" w:rsidRPr="00513432" w14:paraId="6426A0D7" w14:textId="77777777" w:rsidTr="00513432">
        <w:trPr>
          <w:trHeight w:val="735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198017C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bookmarkStart w:id="75" w:name="OLE_LINK16"/>
            <w:r w:rsidRPr="00513432">
              <w:rPr>
                <w:rFonts w:ascii="Verdana" w:hAnsi="Verdana" w:cs="Segoe UI"/>
                <w:b/>
                <w:bCs/>
                <w:color w:val="000000"/>
              </w:rPr>
              <w:t>LABEL NAME</w:t>
            </w: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F7DC6A3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513432">
              <w:rPr>
                <w:rFonts w:ascii="Verdana" w:hAnsi="Verdana" w:cs="Segoe UI"/>
                <w:b/>
                <w:bCs/>
                <w:color w:val="000000"/>
              </w:rPr>
              <w:t>Coverage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173A5E31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513432">
              <w:rPr>
                <w:rFonts w:ascii="Verdana" w:hAnsi="Verdana" w:cs="Segoe UI"/>
                <w:b/>
                <w:bCs/>
                <w:color w:val="000000"/>
              </w:rPr>
              <w:t>EDIT-PA,QL,ST</w:t>
            </w:r>
          </w:p>
        </w:tc>
        <w:tc>
          <w:tcPr>
            <w:tcW w:w="1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53C44C2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513432">
              <w:rPr>
                <w:rFonts w:ascii="Verdana" w:hAnsi="Verdana" w:cs="Segoe UI"/>
                <w:b/>
                <w:bCs/>
                <w:color w:val="000000"/>
              </w:rPr>
              <w:t>COMMENTS</w:t>
            </w:r>
          </w:p>
        </w:tc>
      </w:tr>
      <w:tr w:rsidR="00513432" w:rsidRPr="00513432" w14:paraId="098680FB" w14:textId="77777777" w:rsidTr="00513432">
        <w:trPr>
          <w:trHeight w:val="82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F53431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 xml:space="preserve">CEQUR SIMPL KIT PATCH 2U </w:t>
            </w:r>
          </w:p>
          <w:p w14:paraId="31E01EB5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SIMPLICITY   MIS INSERTER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6D699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and SS2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3AB68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N/A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3B07C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</w:t>
            </w:r>
          </w:p>
        </w:tc>
      </w:tr>
      <w:tr w:rsidR="00513432" w:rsidRPr="00513432" w14:paraId="38BD1A54" w14:textId="77777777" w:rsidTr="00513432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EE172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 xml:space="preserve">PRADAXA PAK 110&amp;150&amp;20&amp;30&amp;40&amp;50MG 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EB9819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most covered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36CE14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QL-VARIES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C8452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</w:t>
            </w:r>
          </w:p>
        </w:tc>
      </w:tr>
      <w:tr w:rsidR="00513432" w:rsidRPr="00513432" w14:paraId="609479B0" w14:textId="77777777" w:rsidTr="00513432">
        <w:trPr>
          <w:trHeight w:val="503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7C881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HEPLISAV-B INJ 20/0.5ML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3DB59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2C10C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PA-BD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4A96C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 Vaccine</w:t>
            </w:r>
          </w:p>
        </w:tc>
      </w:tr>
      <w:tr w:rsidR="00513432" w:rsidRPr="00513432" w14:paraId="41705318" w14:textId="77777777" w:rsidTr="0051343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0D2C88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 xml:space="preserve">TZIELD INJ 2MG/2ML 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721DD9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Only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FC966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E3767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</w:t>
            </w:r>
          </w:p>
        </w:tc>
      </w:tr>
      <w:tr w:rsidR="00513432" w:rsidRPr="00513432" w14:paraId="0A5F5D96" w14:textId="77777777" w:rsidTr="00513432">
        <w:trPr>
          <w:trHeight w:val="66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0900C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VEGZELMA SOL 100/4&amp;400/16ML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2C50C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Only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E290A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PA2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929A5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 xml:space="preserve">EFF 5/1/2023. PC Brand *bvd embedded criteria </w:t>
            </w:r>
          </w:p>
        </w:tc>
      </w:tr>
      <w:tr w:rsidR="00513432" w:rsidRPr="00513432" w14:paraId="4B60C71F" w14:textId="77777777" w:rsidTr="00513432">
        <w:trPr>
          <w:trHeight w:val="54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5F147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 xml:space="preserve">ERLEADA TAB 240MG 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5E399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91DE7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PA2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CCFF08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PC Brand Strength</w:t>
            </w:r>
          </w:p>
        </w:tc>
      </w:tr>
      <w:tr w:rsidR="00513432" w:rsidRPr="00513432" w14:paraId="566277A3" w14:textId="77777777" w:rsidTr="00513432">
        <w:trPr>
          <w:trHeight w:val="61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3DBB5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APONVIE INJ 32/4.4ML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09ABA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Only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CA198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N/A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01DC2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</w:t>
            </w:r>
          </w:p>
        </w:tc>
      </w:tr>
      <w:tr w:rsidR="00513432" w:rsidRPr="00513432" w14:paraId="371A2718" w14:textId="77777777" w:rsidTr="00513432">
        <w:trPr>
          <w:trHeight w:val="6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49217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 xml:space="preserve">AUGMENTIN SUS 125/5ML 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B54915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Only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18478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N/A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3C143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 Strength</w:t>
            </w:r>
          </w:p>
        </w:tc>
      </w:tr>
      <w:tr w:rsidR="00513432" w:rsidRPr="00513432" w14:paraId="170B26BB" w14:textId="77777777" w:rsidTr="00513432">
        <w:trPr>
          <w:trHeight w:val="84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A9206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 xml:space="preserve">DAYVIGO TAB 10&amp;5MG 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09C8A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221FD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QL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CFED3AB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 Modification Add to rest of plans/Remove Pa and downtier Open/CT *was already coded on Open/Ct</w:t>
            </w:r>
          </w:p>
        </w:tc>
      </w:tr>
      <w:tr w:rsidR="00513432" w:rsidRPr="00513432" w14:paraId="02D4408C" w14:textId="77777777" w:rsidTr="00513432">
        <w:trPr>
          <w:trHeight w:val="69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9A515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 xml:space="preserve">EYSUVIS DRO 0.25% 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9EE59B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B3005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N/A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2CDF8F3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 Modification Add to rest plans and Remove PA *was already coded on Open/Ct</w:t>
            </w:r>
          </w:p>
        </w:tc>
      </w:tr>
      <w:tr w:rsidR="00513432" w:rsidRPr="00513432" w14:paraId="557013A4" w14:textId="77777777" w:rsidTr="00513432">
        <w:trPr>
          <w:trHeight w:val="66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CEC2A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 xml:space="preserve">ROCKLATAN DRO 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BCCEAB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14492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N/A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FC075B2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 Modification Add to rest plans *was already coded on Open/Ct</w:t>
            </w:r>
          </w:p>
        </w:tc>
        <w:bookmarkEnd w:id="75"/>
      </w:tr>
      <w:tr w:rsidR="00513432" w:rsidRPr="00513432" w14:paraId="62A58E94" w14:textId="77777777" w:rsidTr="00513432">
        <w:trPr>
          <w:trHeight w:val="70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C298EE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 xml:space="preserve">LIDOREX GEL &amp;LIDOGEL GEL 2.8% (SAME GPI) 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19DCF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Only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FBC48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PA, QL-over time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A6E4D6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Brand. Two Label names/Same GPI *bvd embedded criteria</w:t>
            </w:r>
          </w:p>
        </w:tc>
      </w:tr>
      <w:tr w:rsidR="00513432" w:rsidRPr="00513432" w14:paraId="0086D123" w14:textId="77777777" w:rsidTr="00513432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B9D62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ORSERDU TAB 345&amp;86MG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1755E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07CE7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PA2, QL- VARIES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47705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PC Brand</w:t>
            </w:r>
          </w:p>
        </w:tc>
      </w:tr>
      <w:tr w:rsidR="00513432" w:rsidRPr="00513432" w14:paraId="2DDEF4F3" w14:textId="77777777" w:rsidTr="00513432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11E8C8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TAKHZYRO INJ 150MG/ML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C1BEB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Only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7F4D1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PA, QL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7C5E0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 Strength</w:t>
            </w:r>
          </w:p>
        </w:tc>
      </w:tr>
      <w:tr w:rsidR="00513432" w:rsidRPr="00513432" w14:paraId="0BA95DDF" w14:textId="77777777" w:rsidTr="00513432">
        <w:trPr>
          <w:trHeight w:val="73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7C832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TEZSPIRE INJ 210MG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80FA9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Only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DBD02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PA, QL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8BDE3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</w:t>
            </w:r>
          </w:p>
        </w:tc>
      </w:tr>
      <w:tr w:rsidR="00513432" w:rsidRPr="00513432" w14:paraId="08C8F8F5" w14:textId="77777777" w:rsidTr="00513432">
        <w:trPr>
          <w:trHeight w:val="78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2F486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 xml:space="preserve">ADAPAL/BEN P PAD 0.1-2.5% 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BA194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Only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28FFF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PA, QL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AEC52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</w:t>
            </w:r>
          </w:p>
        </w:tc>
      </w:tr>
      <w:tr w:rsidR="00513432" w:rsidRPr="00513432" w14:paraId="7AFF8F6E" w14:textId="77777777" w:rsidTr="00513432">
        <w:trPr>
          <w:trHeight w:val="78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038973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ATORVALIQ SUS 20MG/5ML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CCE55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Only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444648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PA- St CT; ST-Open; QL-Open/CT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902DC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</w:t>
            </w:r>
          </w:p>
        </w:tc>
      </w:tr>
      <w:tr w:rsidR="00513432" w:rsidRPr="00513432" w14:paraId="46FCAB26" w14:textId="77777777" w:rsidTr="00513432">
        <w:trPr>
          <w:trHeight w:val="67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E632D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 xml:space="preserve">HUMALOG TMPO INJ 100/ML 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9F84B2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Only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28837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PA- St CT; ST-Open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2080DF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 Insulin Strength</w:t>
            </w:r>
          </w:p>
        </w:tc>
      </w:tr>
      <w:tr w:rsidR="00513432" w:rsidRPr="00513432" w14:paraId="5B16A5EA" w14:textId="77777777" w:rsidTr="00513432">
        <w:trPr>
          <w:trHeight w:val="72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3EBD39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LYUMJEV TMPO INJ 100UT/ML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E2D8B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Only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5EE4F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PA- St CT; ST-Open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A42B1B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 Insulin Strength</w:t>
            </w:r>
          </w:p>
        </w:tc>
      </w:tr>
      <w:tr w:rsidR="00513432" w:rsidRPr="00513432" w14:paraId="1ACEB526" w14:textId="77777777" w:rsidTr="00513432">
        <w:trPr>
          <w:trHeight w:val="67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7EC8F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BASAGLAR INJ TEMPO PN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AE8A9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Covered Open and St CT Only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C9CE0" w14:textId="77777777" w:rsidR="00513432" w:rsidRPr="00513432" w:rsidRDefault="00513432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PA- St CT; ST-Open</w:t>
            </w:r>
          </w:p>
        </w:tc>
        <w:tc>
          <w:tcPr>
            <w:tcW w:w="1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CAEC0F" w14:textId="77777777" w:rsidR="00513432" w:rsidRPr="00513432" w:rsidRDefault="00513432" w:rsidP="00513432">
            <w:pPr>
              <w:spacing w:before="120" w:after="120"/>
              <w:rPr>
                <w:rFonts w:ascii="Verdana" w:hAnsi="Verdana" w:cs="Segoe UI"/>
              </w:rPr>
            </w:pPr>
            <w:r w:rsidRPr="00513432">
              <w:rPr>
                <w:rFonts w:ascii="Verdana" w:hAnsi="Verdana" w:cs="Segoe UI"/>
              </w:rPr>
              <w:t>EFF 5/1/2023. Brand Insulin</w:t>
            </w:r>
          </w:p>
        </w:tc>
      </w:tr>
    </w:tbl>
    <w:p w14:paraId="467D3E20" w14:textId="77777777" w:rsidR="000D69F5" w:rsidRPr="000D69F5" w:rsidRDefault="000D69F5" w:rsidP="00513432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40FDB7CA" w14:textId="77777777" w:rsidR="000D69F5" w:rsidRDefault="000D69F5" w:rsidP="003250B6">
      <w:pPr>
        <w:tabs>
          <w:tab w:val="left" w:pos="279"/>
        </w:tabs>
        <w:spacing w:before="120" w:after="120"/>
      </w:pPr>
    </w:p>
    <w:p w14:paraId="4D7D380A" w14:textId="24651E4C" w:rsidR="003D3FCF" w:rsidRDefault="003D3FCF" w:rsidP="00A84CE2">
      <w:pPr>
        <w:tabs>
          <w:tab w:val="left" w:pos="279"/>
        </w:tabs>
        <w:spacing w:before="120" w:after="120"/>
        <w:jc w:val="right"/>
      </w:pPr>
      <w:hyperlink r:id="rId11"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D3FCF" w14:paraId="6EB3030B" w14:textId="77777777" w:rsidTr="000D69F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05CDBF" w14:textId="57C1BC79" w:rsidR="003D3FCF" w:rsidRDefault="003D3FCF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6" w:name="April" w:colFirst="0" w:colLast="0"/>
            <w:bookmarkStart w:id="77" w:name="OLE_LINK14"/>
            <w:bookmarkStart w:id="78" w:name="_Toc207992349"/>
            <w:r>
              <w:rPr>
                <w:rFonts w:ascii="Verdana" w:hAnsi="Verdana"/>
                <w:i w:val="0"/>
                <w:iCs w:val="0"/>
              </w:rPr>
              <w:t>4/1/2023 – 4/30/2023</w:t>
            </w:r>
            <w:bookmarkEnd w:id="78"/>
          </w:p>
        </w:tc>
      </w:tr>
      <w:bookmarkEnd w:id="76"/>
      <w:bookmarkEnd w:id="77"/>
    </w:tbl>
    <w:p w14:paraId="23D229F5" w14:textId="77777777" w:rsidR="003D3FCF" w:rsidRDefault="003D3FCF" w:rsidP="003D3FCF">
      <w:pPr>
        <w:rPr>
          <w:rFonts w:ascii="Arial" w:hAnsi="Arial" w:cs="Arial"/>
          <w:sz w:val="16"/>
          <w:szCs w:val="16"/>
        </w:rPr>
      </w:pPr>
    </w:p>
    <w:p w14:paraId="092453ED" w14:textId="44906767" w:rsidR="003D3FCF" w:rsidRPr="00A84CE2" w:rsidRDefault="003D3FCF" w:rsidP="003D3FCF">
      <w:pPr>
        <w:rPr>
          <w:rFonts w:ascii="Verdana" w:hAnsi="Verdana" w:cs="Arial"/>
        </w:rPr>
      </w:pPr>
      <w:r w:rsidRPr="00A84CE2">
        <w:rPr>
          <w:rFonts w:ascii="Verdana" w:hAnsi="Verdana" w:cs="Arial"/>
        </w:rPr>
        <w:t>The following updates apply to</w:t>
      </w:r>
      <w:r w:rsidRPr="00A84CE2">
        <w:rPr>
          <w:rFonts w:ascii="Verdana" w:hAnsi="Verdana" w:cs="Arial"/>
          <w:b/>
        </w:rPr>
        <w:t xml:space="preserve"> </w:t>
      </w:r>
      <w:r w:rsidRPr="00A84CE2">
        <w:rPr>
          <w:rFonts w:ascii="Verdana" w:hAnsi="Verdana" w:cs="Arial"/>
          <w:b/>
          <w:bCs/>
          <w:u w:val="single"/>
        </w:rPr>
        <w:t>Medicare Part-D Formulary ONLY</w:t>
      </w:r>
      <w:r w:rsidRPr="00A84CE2">
        <w:rPr>
          <w:rFonts w:ascii="Verdana" w:hAnsi="Verdana" w:cs="Arial"/>
        </w:rPr>
        <w:t xml:space="preserve">.  Installed </w:t>
      </w:r>
      <w:r w:rsidRPr="000D69F5">
        <w:rPr>
          <w:rFonts w:ascii="Verdana" w:hAnsi="Verdana" w:cs="Arial"/>
          <w:b/>
          <w:bCs/>
        </w:rPr>
        <w:t>M</w:t>
      </w:r>
      <w:r w:rsidR="000D69F5">
        <w:rPr>
          <w:rFonts w:ascii="Verdana" w:hAnsi="Verdana" w:cs="Arial"/>
          <w:b/>
          <w:bCs/>
        </w:rPr>
        <w:t>arch</w:t>
      </w:r>
      <w:r w:rsidRPr="00A84CE2">
        <w:rPr>
          <w:rFonts w:ascii="Verdana" w:hAnsi="Verdana" w:cs="Arial"/>
          <w:b/>
          <w:bCs/>
        </w:rPr>
        <w:t xml:space="preserve"> 2023</w:t>
      </w:r>
    </w:p>
    <w:p w14:paraId="36127837" w14:textId="51B463D1" w:rsidR="003D3FCF" w:rsidRPr="00A84CE2" w:rsidRDefault="003D3FCF" w:rsidP="003D3FCF">
      <w:pPr>
        <w:tabs>
          <w:tab w:val="left" w:pos="279"/>
        </w:tabs>
        <w:spacing w:before="120" w:after="120"/>
        <w:rPr>
          <w:rFonts w:ascii="Verdana" w:hAnsi="Verdana"/>
        </w:rPr>
      </w:pPr>
      <w:r w:rsidRPr="00A84CE2">
        <w:rPr>
          <w:rFonts w:ascii="Verdana" w:hAnsi="Verdana" w:cs="Arial"/>
        </w:rPr>
        <w:t>2023 Plans: MAPD- B2, B4</w:t>
      </w:r>
      <w:r w:rsidRPr="00A84CE2">
        <w:rPr>
          <w:rFonts w:ascii="Verdana" w:hAnsi="Verdana" w:cs="Arial"/>
          <w:color w:val="376092"/>
        </w:rPr>
        <w:t>,</w:t>
      </w:r>
      <w:r w:rsidRPr="00A84CE2">
        <w:rPr>
          <w:rFonts w:ascii="Verdana" w:hAnsi="Verdana" w:cs="Arial"/>
        </w:rPr>
        <w:t xml:space="preserve"> B4+,</w:t>
      </w:r>
      <w:r w:rsidRPr="00A84CE2">
        <w:rPr>
          <w:rFonts w:ascii="Verdana" w:hAnsi="Verdana" w:cs="Arial"/>
          <w:b/>
          <w:bCs/>
        </w:rPr>
        <w:t xml:space="preserve"> </w:t>
      </w:r>
      <w:r w:rsidRPr="00A84CE2">
        <w:rPr>
          <w:rFonts w:ascii="Verdana" w:hAnsi="Verdana" w:cs="Arial"/>
        </w:rPr>
        <w:t>B5+; EGWP Commingled- A1, B2, Open1; EGWP NON-Commingled- A1, B2, Open2</w:t>
      </w:r>
      <w:r w:rsidRPr="00A84CE2">
        <w:rPr>
          <w:rFonts w:ascii="Verdana" w:hAnsi="Verdana" w:cs="Arial"/>
          <w:color w:val="1F3864" w:themeColor="accent5" w:themeShade="80"/>
        </w:rPr>
        <w:t>;</w:t>
      </w:r>
      <w:r w:rsidRPr="00A84CE2">
        <w:rPr>
          <w:rFonts w:ascii="Verdana" w:hAnsi="Verdana" w:cs="Segoe UI"/>
          <w:color w:val="1F3864" w:themeColor="accent5" w:themeShade="80"/>
        </w:rPr>
        <w:t xml:space="preserve"> SilverScript- Choice, Plus, SmartRx; </w:t>
      </w:r>
      <w:r w:rsidRPr="00A84CE2">
        <w:rPr>
          <w:rFonts w:ascii="Verdana" w:hAnsi="Verdana" w:cs="Segoe UI"/>
        </w:rPr>
        <w:t>State of CT</w:t>
      </w:r>
    </w:p>
    <w:p w14:paraId="6CC2C631" w14:textId="7A949878" w:rsidR="003D3FCF" w:rsidRDefault="003D3FCF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813"/>
        <w:gridCol w:w="1772"/>
        <w:gridCol w:w="2216"/>
        <w:gridCol w:w="5149"/>
      </w:tblGrid>
      <w:tr w:rsidR="003D3FCF" w:rsidRPr="003D3FCF" w14:paraId="1A1A4DCB" w14:textId="77777777" w:rsidTr="00A84CE2">
        <w:trPr>
          <w:trHeight w:val="735"/>
        </w:trPr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996488E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A84CE2">
              <w:rPr>
                <w:rFonts w:ascii="Verdana" w:hAnsi="Verdana" w:cs="Segoe UI"/>
                <w:b/>
                <w:bCs/>
                <w:color w:val="000000"/>
              </w:rPr>
              <w:t>LABEL NAME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56A2FF3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A84CE2">
              <w:rPr>
                <w:rFonts w:ascii="Verdana" w:hAnsi="Verdana" w:cs="Segoe UI"/>
                <w:b/>
                <w:bCs/>
                <w:color w:val="000000"/>
              </w:rPr>
              <w:t>Coverage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35BE583E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A84CE2">
              <w:rPr>
                <w:rFonts w:ascii="Verdana" w:hAnsi="Verdana" w:cs="Segoe UI"/>
                <w:b/>
                <w:bCs/>
                <w:color w:val="000000"/>
              </w:rPr>
              <w:t>EDIT-PA,QL,ST</w:t>
            </w:r>
          </w:p>
        </w:tc>
        <w:tc>
          <w:tcPr>
            <w:tcW w:w="20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4C09A1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A84CE2">
              <w:rPr>
                <w:rFonts w:ascii="Verdana" w:hAnsi="Verdana" w:cs="Segoe UI"/>
                <w:b/>
                <w:bCs/>
                <w:color w:val="000000"/>
              </w:rPr>
              <w:t>COMMENTS</w:t>
            </w:r>
          </w:p>
        </w:tc>
      </w:tr>
      <w:tr w:rsidR="003D3FCF" w:rsidRPr="003D3FCF" w14:paraId="1EE78AA6" w14:textId="77777777" w:rsidTr="00A84CE2">
        <w:trPr>
          <w:trHeight w:val="503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71239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AUBAGIO TAB 14</w:t>
            </w:r>
            <w:r w:rsidRPr="00A84CE2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84CE2">
              <w:rPr>
                <w:rFonts w:ascii="Verdana" w:hAnsi="Verdana" w:cs="Segoe UI"/>
                <w:color w:val="000000"/>
              </w:rPr>
              <w:t xml:space="preserve">7MG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3BF31EBA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78EE8F85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  <w:hideMark/>
          </w:tcPr>
          <w:p w14:paraId="7304EC3B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b/>
                <w:bCs/>
              </w:rPr>
              <w:t xml:space="preserve">EFF 3/12/23. </w:t>
            </w:r>
            <w:r w:rsidRPr="00A84CE2">
              <w:rPr>
                <w:rFonts w:ascii="Verdana" w:hAnsi="Verdana" w:cs="Segoe UI"/>
                <w:color w:val="000000"/>
              </w:rPr>
              <w:t xml:space="preserve">Brand </w:t>
            </w:r>
            <w:r w:rsidRPr="00A84CE2">
              <w:rPr>
                <w:rFonts w:ascii="Verdana" w:hAnsi="Verdana" w:cs="Segoe UI"/>
                <w:color w:val="215967"/>
              </w:rPr>
              <w:t xml:space="preserve">MODIFICATION/Add to rest of plans </w:t>
            </w:r>
            <w:r w:rsidRPr="00A84CE2">
              <w:rPr>
                <w:rFonts w:ascii="Verdana" w:hAnsi="Verdana" w:cs="Segoe UI"/>
                <w:color w:val="000000"/>
              </w:rPr>
              <w:t>*already installed Open/St CT/ssiS</w:t>
            </w:r>
          </w:p>
        </w:tc>
      </w:tr>
      <w:tr w:rsidR="003D3FCF" w:rsidRPr="003D3FCF" w14:paraId="5CA6D180" w14:textId="77777777" w:rsidTr="00A84CE2">
        <w:trPr>
          <w:trHeight w:val="5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EB57B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JAYPIRCA TAB 100</w:t>
            </w:r>
            <w:r w:rsidRPr="00A84CE2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84CE2">
              <w:rPr>
                <w:rFonts w:ascii="Verdana" w:hAnsi="Verdana" w:cs="Segoe UI"/>
                <w:color w:val="000000"/>
              </w:rPr>
              <w:t>50MG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450BD9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44758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PA2, QL-varies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1C7B1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EFF 4/1/2023.</w:t>
            </w:r>
            <w:r w:rsidRPr="00A84CE2">
              <w:rPr>
                <w:rFonts w:ascii="Verdana" w:hAnsi="Verdana" w:cs="Segoe UI"/>
                <w:color w:val="215967"/>
              </w:rPr>
              <w:t xml:space="preserve"> PC Brand</w:t>
            </w:r>
          </w:p>
        </w:tc>
      </w:tr>
      <w:tr w:rsidR="003D3FCF" w:rsidRPr="003D3FCF" w14:paraId="52F57CCC" w14:textId="77777777" w:rsidTr="00A84CE2">
        <w:trPr>
          <w:trHeight w:val="71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C0139D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 xml:space="preserve">LYTGOBI TAB 4MG </w:t>
            </w:r>
            <w:r w:rsidRPr="00A84CE2">
              <w:rPr>
                <w:rFonts w:ascii="Verdana" w:hAnsi="Verdana" w:cs="Segoe UI"/>
                <w:b/>
                <w:bCs/>
              </w:rPr>
              <w:t xml:space="preserve">(3 GPIS) </w:t>
            </w:r>
            <w:r w:rsidRPr="00A84CE2">
              <w:rPr>
                <w:rFonts w:ascii="Verdana" w:hAnsi="Verdana" w:cs="Segoe UI"/>
              </w:rPr>
              <w:br/>
              <w:t xml:space="preserve">(12 MG </w:t>
            </w:r>
            <w:r w:rsidRPr="00A84CE2">
              <w:rPr>
                <w:rFonts w:ascii="Verdana" w:hAnsi="Verdana" w:cs="Segoe UI"/>
                <w:b/>
                <w:bCs/>
              </w:rPr>
              <w:t>&amp;</w:t>
            </w:r>
            <w:r w:rsidRPr="00A84CE2">
              <w:rPr>
                <w:rFonts w:ascii="Verdana" w:hAnsi="Verdana" w:cs="Segoe UI"/>
              </w:rPr>
              <w:t>16 MG</w:t>
            </w:r>
            <w:r w:rsidRPr="00A84CE2">
              <w:rPr>
                <w:rFonts w:ascii="Verdana" w:hAnsi="Verdana" w:cs="Segoe UI"/>
                <w:b/>
                <w:bCs/>
              </w:rPr>
              <w:t xml:space="preserve"> &amp; </w:t>
            </w:r>
            <w:r w:rsidRPr="00A84CE2">
              <w:rPr>
                <w:rFonts w:ascii="Verdana" w:hAnsi="Verdana" w:cs="Segoe UI"/>
              </w:rPr>
              <w:t>20 MG DAILY DOSE PACKS)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D2808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B58503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PA2, QL-varies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C9037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215967"/>
              </w:rPr>
            </w:pPr>
            <w:r w:rsidRPr="00A84CE2">
              <w:rPr>
                <w:rFonts w:ascii="Verdana" w:hAnsi="Verdana" w:cs="Segoe UI"/>
              </w:rPr>
              <w:t xml:space="preserve">EFF 4/1/2023. </w:t>
            </w:r>
            <w:r w:rsidRPr="00A84CE2">
              <w:rPr>
                <w:rFonts w:ascii="Verdana" w:hAnsi="Verdana" w:cs="Segoe UI"/>
                <w:color w:val="215967"/>
              </w:rPr>
              <w:t>PC Brand</w:t>
            </w:r>
          </w:p>
        </w:tc>
      </w:tr>
      <w:tr w:rsidR="003D3FCF" w:rsidRPr="003D3FCF" w14:paraId="7C014F96" w14:textId="77777777" w:rsidTr="00A84CE2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190D3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BRIUMVI INJ 150/6ML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DCC03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E8755E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PA, QL- over time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B6EAA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4/1/2023. Brand </w:t>
            </w:r>
          </w:p>
        </w:tc>
      </w:tr>
      <w:tr w:rsidR="003D3FCF" w:rsidRPr="003D3FCF" w14:paraId="25799ABE" w14:textId="77777777" w:rsidTr="00A84CE2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5739FB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OXBRYTA TAB 300MG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584235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08D93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73FB39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4/1/2023. Brand Strength </w:t>
            </w:r>
          </w:p>
        </w:tc>
      </w:tr>
      <w:tr w:rsidR="003D3FCF" w:rsidRPr="003D3FCF" w14:paraId="52C574B5" w14:textId="77777777" w:rsidTr="00A84CE2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2271E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TASCENSO ODT TAB 0.5MG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13774D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D490CC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C3DB6A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4/1/2023. Brand Strength </w:t>
            </w:r>
          </w:p>
        </w:tc>
      </w:tr>
      <w:tr w:rsidR="003D3FCF" w:rsidRPr="003D3FCF" w14:paraId="308401E8" w14:textId="77777777" w:rsidTr="00A84CE2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B1FB0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DICHLORPHENA TAB 50MG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9B9E45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13964E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A14FD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4/1/2023. </w:t>
            </w:r>
            <w:r w:rsidRPr="00A84CE2">
              <w:rPr>
                <w:rFonts w:ascii="Verdana" w:hAnsi="Verdana" w:cs="Segoe UI"/>
                <w:color w:val="215967"/>
              </w:rPr>
              <w:t>generic KEVEYIS</w:t>
            </w:r>
          </w:p>
        </w:tc>
      </w:tr>
      <w:tr w:rsidR="003D3FCF" w:rsidRPr="003D3FCF" w14:paraId="329FBF0E" w14:textId="77777777" w:rsidTr="00A84CE2">
        <w:trPr>
          <w:trHeight w:val="48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9EC82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PIRFENIDONE CAP 267MG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31F27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EF289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B43AB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4/1/2023. </w:t>
            </w:r>
            <w:r w:rsidRPr="00A84CE2">
              <w:rPr>
                <w:rFonts w:ascii="Verdana" w:hAnsi="Verdana" w:cs="Segoe UI"/>
                <w:color w:val="215967"/>
              </w:rPr>
              <w:t xml:space="preserve">generic ESBRIET  </w:t>
            </w:r>
          </w:p>
        </w:tc>
      </w:tr>
      <w:tr w:rsidR="003D3FCF" w:rsidRPr="003D3FCF" w14:paraId="7E809A1B" w14:textId="77777777" w:rsidTr="00A84CE2">
        <w:trPr>
          <w:trHeight w:val="5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13DF3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TASIMELTEON CAP 20MG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626027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0F9FF1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7D058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215967"/>
              </w:rPr>
            </w:pPr>
            <w:r w:rsidRPr="00A84CE2">
              <w:rPr>
                <w:rFonts w:ascii="Verdana" w:hAnsi="Verdana" w:cs="Segoe UI"/>
              </w:rPr>
              <w:t xml:space="preserve">EFF 4/1/2023. </w:t>
            </w:r>
            <w:r w:rsidRPr="00A84CE2">
              <w:rPr>
                <w:rFonts w:ascii="Verdana" w:hAnsi="Verdana" w:cs="Segoe UI"/>
                <w:color w:val="215967"/>
              </w:rPr>
              <w:t>generic HETLIOZ</w:t>
            </w:r>
          </w:p>
        </w:tc>
      </w:tr>
      <w:tr w:rsidR="003D3FCF" w:rsidRPr="003D3FCF" w14:paraId="2D4209AD" w14:textId="77777777" w:rsidTr="00A84CE2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A4EB5B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LURASIDONE TAB 120&amp;20&amp;40&amp;60&amp;80MG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5CB1E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DF532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PA2, QL-varies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45AF4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4/A/2023. </w:t>
            </w:r>
            <w:r w:rsidRPr="00A84CE2">
              <w:rPr>
                <w:rFonts w:ascii="Verdana" w:hAnsi="Verdana" w:cs="Segoe UI"/>
                <w:color w:val="215967"/>
              </w:rPr>
              <w:t>PC generic LATUDA</w:t>
            </w:r>
          </w:p>
        </w:tc>
      </w:tr>
      <w:tr w:rsidR="003D3FCF" w:rsidRPr="003D3FCF" w14:paraId="2F364DD8" w14:textId="77777777" w:rsidTr="00A84CE2">
        <w:trPr>
          <w:trHeight w:val="60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D161D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APADAZ and BENZHY/ACETA Tabs 4.08-325 &amp;6.12-325 &amp;8.16-325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624AF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A38B9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EE14F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EFF 4/1/2023. Brand Opiod *same gpi/two label names</w:t>
            </w:r>
          </w:p>
        </w:tc>
      </w:tr>
      <w:tr w:rsidR="003D3FCF" w:rsidRPr="003D3FCF" w14:paraId="68042856" w14:textId="77777777" w:rsidTr="00A84CE2">
        <w:trPr>
          <w:trHeight w:val="593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52F82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ROXYBOND TAB 5</w:t>
            </w:r>
            <w:r w:rsidRPr="00A84CE2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84CE2">
              <w:rPr>
                <w:rFonts w:ascii="Verdana" w:hAnsi="Verdana" w:cs="Segoe UI"/>
                <w:color w:val="000000"/>
              </w:rPr>
              <w:t>15</w:t>
            </w:r>
            <w:r w:rsidRPr="00A84CE2">
              <w:rPr>
                <w:rFonts w:ascii="Verdana" w:hAnsi="Verdana" w:cs="Segoe UI"/>
                <w:b/>
                <w:bCs/>
                <w:color w:val="000000"/>
              </w:rPr>
              <w:t>&amp;</w:t>
            </w:r>
            <w:r w:rsidRPr="00A84CE2">
              <w:rPr>
                <w:rFonts w:ascii="Verdana" w:hAnsi="Verdana" w:cs="Segoe UI"/>
                <w:color w:val="000000"/>
              </w:rPr>
              <w:t>30MG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0C7879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76A987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 QL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26548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EFF 4/1/2023. Brand</w:t>
            </w:r>
          </w:p>
        </w:tc>
      </w:tr>
      <w:tr w:rsidR="003D3FCF" w:rsidRPr="003D3FCF" w14:paraId="517A9D23" w14:textId="77777777" w:rsidTr="00A84CE2">
        <w:trPr>
          <w:trHeight w:val="62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C5964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ROLVEDON INJ 13.2MG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E0541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C63BD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AFAF6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EFF 4/1/2023. Brand</w:t>
            </w:r>
          </w:p>
        </w:tc>
      </w:tr>
      <w:tr w:rsidR="003D3FCF" w:rsidRPr="003D3FCF" w14:paraId="39D76C2F" w14:textId="77777777" w:rsidTr="00A84CE2">
        <w:trPr>
          <w:trHeight w:val="5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B2586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REBYOTA SUS FECAL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B6F67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BDA793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26E20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EFF 4/1/2023. Brand</w:t>
            </w:r>
          </w:p>
        </w:tc>
      </w:tr>
      <w:tr w:rsidR="003D3FCF" w:rsidRPr="003D3FCF" w14:paraId="2DF83C28" w14:textId="77777777" w:rsidTr="00A84CE2">
        <w:trPr>
          <w:trHeight w:val="57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E2782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 xml:space="preserve">DICLOFENAC POW 50MG 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E774C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D38CFA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44217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215967"/>
              </w:rPr>
            </w:pPr>
            <w:r w:rsidRPr="00A84CE2">
              <w:rPr>
                <w:rFonts w:ascii="Verdana" w:hAnsi="Verdana" w:cs="Segoe UI"/>
              </w:rPr>
              <w:t>EFF 4/1/2023.</w:t>
            </w:r>
            <w:r w:rsidRPr="00A84CE2">
              <w:rPr>
                <w:rFonts w:ascii="Verdana" w:hAnsi="Verdana" w:cs="Segoe UI"/>
                <w:color w:val="215967"/>
              </w:rPr>
              <w:t xml:space="preserve"> generic CAMBIA</w:t>
            </w:r>
          </w:p>
        </w:tc>
      </w:tr>
      <w:tr w:rsidR="003D3FCF" w:rsidRPr="003D3FCF" w14:paraId="4236A3D5" w14:textId="77777777" w:rsidTr="00A84CE2">
        <w:trPr>
          <w:trHeight w:val="593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88F2B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BENDAMUSTINE INJ 100&amp;25MG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926C8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1AF68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30013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 xml:space="preserve">EFF 4/1/2023. </w:t>
            </w:r>
            <w:r w:rsidRPr="00A84CE2">
              <w:rPr>
                <w:rFonts w:ascii="Verdana" w:hAnsi="Verdana" w:cs="Segoe UI"/>
                <w:color w:val="1F3864" w:themeColor="accent5" w:themeShade="80"/>
              </w:rPr>
              <w:t>PC generic TREANDA</w:t>
            </w:r>
          </w:p>
        </w:tc>
      </w:tr>
      <w:tr w:rsidR="003D3FCF" w:rsidRPr="003D3FCF" w14:paraId="48E8F485" w14:textId="77777777" w:rsidTr="00A84CE2">
        <w:trPr>
          <w:trHeight w:val="48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7EE6E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TOPIRAMATE CAP ER 100&amp;25&amp;50MG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C2D9D1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most plans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AD0F7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9F4363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 xml:space="preserve">EFF 4/1/2023. </w:t>
            </w:r>
            <w:r w:rsidRPr="00A84CE2">
              <w:rPr>
                <w:rFonts w:ascii="Verdana" w:hAnsi="Verdana" w:cs="Segoe UI"/>
                <w:color w:val="1F3864" w:themeColor="accent5" w:themeShade="80"/>
              </w:rPr>
              <w:t>PC generic TROKENDI XR</w:t>
            </w:r>
          </w:p>
        </w:tc>
      </w:tr>
      <w:tr w:rsidR="003D3FCF" w:rsidRPr="003D3FCF" w14:paraId="6AA2C49E" w14:textId="77777777" w:rsidTr="00A84CE2">
        <w:trPr>
          <w:trHeight w:val="48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F97E11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ESTRAD VAL INJ 10MG/ML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660D4C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most plans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18DC25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278D8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 xml:space="preserve">EFF 4/1/2023. </w:t>
            </w:r>
            <w:r w:rsidRPr="00A84CE2">
              <w:rPr>
                <w:rFonts w:ascii="Verdana" w:hAnsi="Verdana" w:cs="Segoe UI"/>
                <w:color w:val="1F3864" w:themeColor="accent5" w:themeShade="80"/>
              </w:rPr>
              <w:t>generic DELESTROGEN</w:t>
            </w:r>
          </w:p>
        </w:tc>
      </w:tr>
      <w:tr w:rsidR="003D3FCF" w:rsidRPr="003D3FCF" w14:paraId="2F2B1AE5" w14:textId="77777777" w:rsidTr="00A84CE2">
        <w:trPr>
          <w:trHeight w:val="557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DCC8D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EPINEPHRINE INJ 1 MG/ML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CE6F6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B52584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CF621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EFF 4/1/2023.</w:t>
            </w:r>
            <w:r w:rsidRPr="00A84CE2">
              <w:rPr>
                <w:rFonts w:ascii="Verdana" w:hAnsi="Verdana" w:cs="Segoe UI"/>
                <w:color w:val="1F3864" w:themeColor="accent5" w:themeShade="80"/>
              </w:rPr>
              <w:t xml:space="preserve"> generic</w:t>
            </w:r>
            <w:r w:rsidRPr="00A84CE2">
              <w:rPr>
                <w:rFonts w:ascii="Verdana" w:hAnsi="Verdana" w:cs="Segoe UI"/>
              </w:rPr>
              <w:t xml:space="preserve"> A</w:t>
            </w:r>
            <w:r w:rsidRPr="00A84CE2">
              <w:rPr>
                <w:rFonts w:ascii="Verdana" w:hAnsi="Verdana" w:cs="Segoe UI"/>
                <w:color w:val="1F3864" w:themeColor="accent5" w:themeShade="80"/>
              </w:rPr>
              <w:t>DRENALIN</w:t>
            </w:r>
          </w:p>
        </w:tc>
      </w:tr>
      <w:tr w:rsidR="003D3FCF" w:rsidRPr="003D3FCF" w14:paraId="358E2BE6" w14:textId="77777777" w:rsidTr="00A84CE2">
        <w:trPr>
          <w:trHeight w:val="5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39AEF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CORTISONE TAB 25MG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B9133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E2B38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CC714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 xml:space="preserve">EFF 4/1/2023. Brand </w:t>
            </w:r>
          </w:p>
        </w:tc>
      </w:tr>
      <w:tr w:rsidR="003D3FCF" w:rsidRPr="003D3FCF" w14:paraId="235C6446" w14:textId="77777777" w:rsidTr="00A84CE2">
        <w:trPr>
          <w:trHeight w:val="575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36E408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EXPAREL INJ 1.3%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6D9B4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A9D37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1E241E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 xml:space="preserve">EFF 4/1/2023. Brand </w:t>
            </w:r>
          </w:p>
        </w:tc>
      </w:tr>
      <w:tr w:rsidR="003D3FCF" w:rsidRPr="003D3FCF" w14:paraId="6A1CC36B" w14:textId="77777777" w:rsidTr="00A84CE2">
        <w:trPr>
          <w:trHeight w:val="53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F8EF3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MENEST TAB 2.5MG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9BB89F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069C61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A0F60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EFF 4/1/2023. Brand Strength</w:t>
            </w:r>
          </w:p>
        </w:tc>
      </w:tr>
      <w:tr w:rsidR="003D3FCF" w:rsidRPr="003D3FCF" w14:paraId="5B34447C" w14:textId="77777777" w:rsidTr="00A84CE2">
        <w:trPr>
          <w:trHeight w:val="440"/>
        </w:trPr>
        <w:tc>
          <w:tcPr>
            <w:tcW w:w="1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81CF49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bookmarkStart w:id="79" w:name="_Hlk129785527"/>
            <w:r w:rsidRPr="00A84CE2">
              <w:rPr>
                <w:rFonts w:ascii="Verdana" w:hAnsi="Verdana" w:cs="Segoe UI"/>
              </w:rPr>
              <w:t>ROTARIX SUS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A278B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CBDB6E" w14:textId="77777777" w:rsidR="003D3FCF" w:rsidRPr="00A84CE2" w:rsidRDefault="003D3FCF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AE064C" w14:textId="77777777" w:rsidR="003D3FCF" w:rsidRPr="00A84CE2" w:rsidRDefault="003D3FCF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EFF 4/1/2023. Brand Vaccine *new GPI</w:t>
            </w:r>
          </w:p>
        </w:tc>
        <w:bookmarkEnd w:id="79"/>
      </w:tr>
    </w:tbl>
    <w:p w14:paraId="340E235B" w14:textId="619EA7DA" w:rsidR="003D3FCF" w:rsidRDefault="003D3FCF" w:rsidP="003250B6">
      <w:pPr>
        <w:tabs>
          <w:tab w:val="left" w:pos="279"/>
        </w:tabs>
        <w:spacing w:before="120" w:after="120"/>
      </w:pPr>
    </w:p>
    <w:p w14:paraId="1E9A4039" w14:textId="072B8BBD" w:rsidR="007E66E3" w:rsidRPr="00A84CE2" w:rsidRDefault="007E66E3" w:rsidP="00A84CE2">
      <w:pPr>
        <w:tabs>
          <w:tab w:val="left" w:pos="279"/>
        </w:tabs>
        <w:spacing w:before="120" w:after="120"/>
        <w:jc w:val="right"/>
        <w:rPr>
          <w:rFonts w:ascii="Verdana" w:hAnsi="Verdana"/>
        </w:rPr>
      </w:pPr>
      <w:hyperlink w:anchor="_top" w:history="1">
        <w:r w:rsidRPr="00A84CE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E66E3" w14:paraId="63FC644E" w14:textId="77777777" w:rsidTr="007E66E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5E0968D" w14:textId="30D96B37" w:rsidR="007E66E3" w:rsidRDefault="007E66E3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0" w:name="March" w:colFirst="0" w:colLast="0"/>
            <w:bookmarkStart w:id="81" w:name="_Toc207992350"/>
            <w:r>
              <w:rPr>
                <w:rFonts w:ascii="Verdana" w:hAnsi="Verdana"/>
                <w:i w:val="0"/>
                <w:iCs w:val="0"/>
              </w:rPr>
              <w:t>3/1/2023 – 3/31/2023</w:t>
            </w:r>
            <w:bookmarkEnd w:id="81"/>
          </w:p>
        </w:tc>
      </w:tr>
    </w:tbl>
    <w:bookmarkEnd w:id="80"/>
    <w:p w14:paraId="2C7E1E06" w14:textId="0850AA8B" w:rsidR="007E66E3" w:rsidRPr="00A84CE2" w:rsidRDefault="007E66E3" w:rsidP="007E66E3">
      <w:pPr>
        <w:tabs>
          <w:tab w:val="left" w:pos="279"/>
        </w:tabs>
        <w:spacing w:before="120" w:after="120"/>
        <w:rPr>
          <w:rFonts w:ascii="Verdana" w:hAnsi="Verdana"/>
        </w:rPr>
      </w:pPr>
      <w:r w:rsidRPr="00A84CE2">
        <w:rPr>
          <w:rFonts w:ascii="Verdana" w:hAnsi="Verdana"/>
        </w:rPr>
        <w:t xml:space="preserve">The following updates apply to Medicare Part-D Formulary ONLY.  Installed FEB </w:t>
      </w:r>
      <w:r w:rsidRPr="00A84CE2">
        <w:rPr>
          <w:rFonts w:ascii="Verdana" w:hAnsi="Verdana"/>
          <w:b/>
          <w:bCs/>
        </w:rPr>
        <w:t>2023</w:t>
      </w:r>
      <w:r w:rsidRPr="00A84CE2">
        <w:rPr>
          <w:rFonts w:ascii="Verdana" w:hAnsi="Verdana"/>
        </w:rPr>
        <w:t xml:space="preserve"> </w:t>
      </w:r>
    </w:p>
    <w:p w14:paraId="72C77D20" w14:textId="312269FA" w:rsidR="007E66E3" w:rsidRDefault="007E66E3" w:rsidP="007E66E3">
      <w:pPr>
        <w:tabs>
          <w:tab w:val="left" w:pos="279"/>
        </w:tabs>
        <w:spacing w:before="120" w:after="120"/>
        <w:rPr>
          <w:rFonts w:ascii="Verdana" w:hAnsi="Verdana"/>
        </w:rPr>
      </w:pPr>
      <w:r w:rsidRPr="00A84CE2">
        <w:rPr>
          <w:rFonts w:ascii="Verdana" w:hAnsi="Verdana"/>
        </w:rPr>
        <w:t>2023 Plans: MAPD- B2, B4, B4+, B5+; EGWP Commingled- A1, B2, Open1; EGWP NON-Commingled- A1, B2, Open2; SilverScript- Choice, Plus, SmartRx; State of CT</w:t>
      </w:r>
    </w:p>
    <w:p w14:paraId="10486CAC" w14:textId="77777777" w:rsidR="007E66E3" w:rsidRDefault="007E66E3" w:rsidP="007E66E3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809"/>
        <w:gridCol w:w="1850"/>
        <w:gridCol w:w="2216"/>
        <w:gridCol w:w="5075"/>
      </w:tblGrid>
      <w:tr w:rsidR="007E66E3" w:rsidRPr="007E66E3" w14:paraId="05200B9E" w14:textId="77777777" w:rsidTr="00A84CE2">
        <w:trPr>
          <w:trHeight w:val="735"/>
        </w:trPr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4970C33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A84CE2">
              <w:rPr>
                <w:rFonts w:ascii="Verdana" w:hAnsi="Verdana" w:cs="Segoe UI"/>
                <w:b/>
                <w:bCs/>
                <w:color w:val="000000"/>
              </w:rPr>
              <w:t>LABEL NAME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1BBECF2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A84CE2">
              <w:rPr>
                <w:rFonts w:ascii="Verdana" w:hAnsi="Verdana" w:cs="Segoe UI"/>
                <w:b/>
                <w:bCs/>
                <w:color w:val="000000"/>
              </w:rPr>
              <w:t>Coverage</w:t>
            </w: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017DF9D4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A84CE2">
              <w:rPr>
                <w:rFonts w:ascii="Verdana" w:hAnsi="Verdana" w:cs="Segoe UI"/>
                <w:b/>
                <w:bCs/>
                <w:color w:val="000000"/>
              </w:rPr>
              <w:t>EDIT-PA,QL,ST</w:t>
            </w:r>
          </w:p>
        </w:tc>
        <w:tc>
          <w:tcPr>
            <w:tcW w:w="2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8E5DB6F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b/>
                <w:bCs/>
                <w:color w:val="000000"/>
              </w:rPr>
            </w:pPr>
            <w:r w:rsidRPr="00A84CE2">
              <w:rPr>
                <w:rFonts w:ascii="Verdana" w:hAnsi="Verdana" w:cs="Segoe UI"/>
                <w:b/>
                <w:bCs/>
                <w:color w:val="000000"/>
              </w:rPr>
              <w:t>COMMENTS</w:t>
            </w:r>
          </w:p>
        </w:tc>
      </w:tr>
      <w:tr w:rsidR="007E66E3" w:rsidRPr="007E66E3" w14:paraId="0D4B6BC9" w14:textId="77777777" w:rsidTr="00A84CE2">
        <w:trPr>
          <w:trHeight w:val="593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A669E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 xml:space="preserve"> KRAZATI TAB 200MG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EF9A68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036DE9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</w:t>
            </w:r>
            <w:r w:rsidRPr="00A84CE2">
              <w:rPr>
                <w:rFonts w:ascii="Verdana" w:hAnsi="Verdana" w:cs="Segoe UI"/>
                <w:color w:val="215967"/>
              </w:rPr>
              <w:t>2,</w:t>
            </w:r>
            <w:r w:rsidRPr="00A84CE2">
              <w:rPr>
                <w:rFonts w:ascii="Verdana" w:hAnsi="Verdana" w:cs="Segoe UI"/>
                <w:color w:val="000000"/>
              </w:rPr>
              <w:t xml:space="preserve"> QL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C4D39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3/1/2023. </w:t>
            </w:r>
            <w:r w:rsidRPr="00A84CE2">
              <w:rPr>
                <w:rFonts w:ascii="Verdana" w:hAnsi="Verdana" w:cs="Segoe UI"/>
                <w:color w:val="215967"/>
              </w:rPr>
              <w:t xml:space="preserve">PC </w:t>
            </w:r>
            <w:r w:rsidRPr="00A84CE2">
              <w:rPr>
                <w:rFonts w:ascii="Verdana" w:hAnsi="Verdana" w:cs="Segoe UI"/>
              </w:rPr>
              <w:t>Brand</w:t>
            </w:r>
          </w:p>
        </w:tc>
      </w:tr>
      <w:tr w:rsidR="007E66E3" w:rsidRPr="007E66E3" w14:paraId="61E207D6" w14:textId="77777777" w:rsidTr="00A84CE2">
        <w:trPr>
          <w:trHeight w:val="53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2BCF6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REZLIDHIA CAP 150MG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7F305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C2F5DD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</w:t>
            </w:r>
            <w:r w:rsidRPr="00A84CE2">
              <w:rPr>
                <w:rFonts w:ascii="Verdana" w:hAnsi="Verdana" w:cs="Segoe UI"/>
                <w:color w:val="215967"/>
              </w:rPr>
              <w:t>2,</w:t>
            </w:r>
            <w:r w:rsidRPr="00A84CE2">
              <w:rPr>
                <w:rFonts w:ascii="Verdana" w:hAnsi="Verdana" w:cs="Segoe UI"/>
                <w:color w:val="000000"/>
              </w:rPr>
              <w:t xml:space="preserve"> QL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EDA1A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3/1/2023. </w:t>
            </w:r>
            <w:r w:rsidRPr="00A84CE2">
              <w:rPr>
                <w:rFonts w:ascii="Verdana" w:hAnsi="Verdana" w:cs="Segoe UI"/>
                <w:color w:val="215967"/>
              </w:rPr>
              <w:t xml:space="preserve">PC </w:t>
            </w:r>
            <w:r w:rsidRPr="00A84CE2">
              <w:rPr>
                <w:rFonts w:ascii="Verdana" w:hAnsi="Verdana" w:cs="Segoe UI"/>
              </w:rPr>
              <w:t>Brand</w:t>
            </w:r>
          </w:p>
        </w:tc>
      </w:tr>
      <w:tr w:rsidR="007E66E3" w:rsidRPr="007E66E3" w14:paraId="11949C6E" w14:textId="77777777" w:rsidTr="00A84CE2">
        <w:trPr>
          <w:trHeight w:val="53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38844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TURALIO CAP 125MG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F6548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D470E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</w:t>
            </w:r>
            <w:r w:rsidRPr="00A84CE2">
              <w:rPr>
                <w:rFonts w:ascii="Verdana" w:hAnsi="Verdana" w:cs="Segoe UI"/>
                <w:color w:val="215967"/>
              </w:rPr>
              <w:t>2,</w:t>
            </w:r>
            <w:r w:rsidRPr="00A84CE2">
              <w:rPr>
                <w:rFonts w:ascii="Verdana" w:hAnsi="Verdana" w:cs="Segoe UI"/>
                <w:color w:val="000000"/>
              </w:rPr>
              <w:t xml:space="preserve"> QL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BE45D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215967"/>
              </w:rPr>
            </w:pPr>
            <w:r w:rsidRPr="00A84CE2">
              <w:rPr>
                <w:rFonts w:ascii="Verdana" w:hAnsi="Verdana" w:cs="Segoe UI"/>
              </w:rPr>
              <w:t xml:space="preserve">EFF 3/1/2023. </w:t>
            </w:r>
            <w:r w:rsidRPr="00A84CE2">
              <w:rPr>
                <w:rFonts w:ascii="Verdana" w:hAnsi="Verdana" w:cs="Segoe UI"/>
                <w:color w:val="215967"/>
              </w:rPr>
              <w:t xml:space="preserve">PC </w:t>
            </w:r>
            <w:r w:rsidRPr="00A84CE2">
              <w:rPr>
                <w:rFonts w:ascii="Verdana" w:hAnsi="Verdana" w:cs="Segoe UI"/>
              </w:rPr>
              <w:t>Brand Strength</w:t>
            </w:r>
          </w:p>
        </w:tc>
      </w:tr>
      <w:tr w:rsidR="007E66E3" w:rsidRPr="007E66E3" w14:paraId="040F33B5" w14:textId="77777777" w:rsidTr="00A84CE2">
        <w:trPr>
          <w:trHeight w:val="53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1D6DF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SKYRIZI INJ 180/1.2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DCD140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44C7A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</w:t>
            </w:r>
            <w:r w:rsidRPr="00A84CE2">
              <w:rPr>
                <w:rFonts w:ascii="Verdana" w:hAnsi="Verdana" w:cs="Segoe UI"/>
                <w:color w:val="215967"/>
              </w:rPr>
              <w:t>,</w:t>
            </w:r>
            <w:r w:rsidRPr="00A84CE2">
              <w:rPr>
                <w:rFonts w:ascii="Verdana" w:hAnsi="Verdana" w:cs="Segoe UI"/>
                <w:color w:val="000000"/>
              </w:rPr>
              <w:t xml:space="preserve"> QL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6E86B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EFF 3/1/2023. Brand Strength</w:t>
            </w:r>
          </w:p>
        </w:tc>
      </w:tr>
      <w:tr w:rsidR="007E66E3" w:rsidRPr="007E66E3" w14:paraId="70678444" w14:textId="77777777" w:rsidTr="00A84CE2">
        <w:trPr>
          <w:trHeight w:val="60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F4A45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TASCENSO ODT TAB 0.25MG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116A7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ED97E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0A5B90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EFF 3/1/2023. Brand (MS)</w:t>
            </w:r>
            <w:r w:rsidRPr="00A84CE2">
              <w:rPr>
                <w:rFonts w:ascii="Verdana" w:hAnsi="Verdana" w:cs="Segoe UI"/>
                <w:color w:val="000000"/>
              </w:rPr>
              <w:br/>
              <w:t>*note: 0.5mg str coming next month</w:t>
            </w:r>
          </w:p>
        </w:tc>
      </w:tr>
      <w:tr w:rsidR="007E66E3" w:rsidRPr="007E66E3" w14:paraId="45D49A6D" w14:textId="77777777" w:rsidTr="00A84CE2">
        <w:trPr>
          <w:trHeight w:val="60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A268E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ZORYVE CRE 0.3%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5E730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2C880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PA, QL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2827C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EFF 3/1/2023. Brand</w:t>
            </w:r>
          </w:p>
        </w:tc>
      </w:tr>
      <w:tr w:rsidR="007E66E3" w:rsidRPr="007E66E3" w14:paraId="07777217" w14:textId="77777777" w:rsidTr="00A84CE2">
        <w:trPr>
          <w:trHeight w:val="705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5171A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PEMETREXED INJ 100MG</w:t>
            </w:r>
            <w:r w:rsidRPr="00A84CE2">
              <w:rPr>
                <w:rFonts w:ascii="Verdana" w:hAnsi="Verdana" w:cs="Segoe UI"/>
                <w:color w:val="000000"/>
              </w:rPr>
              <w:br/>
              <w:t>PEMETREXED INJ 500MG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C3E934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668E7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326E2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3/1/2023. </w:t>
            </w:r>
            <w:r w:rsidRPr="00A84CE2">
              <w:rPr>
                <w:rFonts w:ascii="Verdana" w:hAnsi="Verdana" w:cs="Segoe UI"/>
                <w:color w:val="215967"/>
              </w:rPr>
              <w:t xml:space="preserve">PC </w:t>
            </w:r>
            <w:r w:rsidRPr="00A84CE2">
              <w:rPr>
                <w:rFonts w:ascii="Verdana" w:hAnsi="Verdana" w:cs="Segoe UI"/>
              </w:rPr>
              <w:t>Brand</w:t>
            </w:r>
          </w:p>
        </w:tc>
      </w:tr>
      <w:tr w:rsidR="007E66E3" w:rsidRPr="007E66E3" w14:paraId="56558EC8" w14:textId="77777777" w:rsidTr="00A84CE2">
        <w:trPr>
          <w:trHeight w:val="615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0827F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BRIMONIDINE GEL 0.33%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7B0711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B1B93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N/A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EDAEBE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215967"/>
              </w:rPr>
            </w:pPr>
            <w:r w:rsidRPr="00A84CE2">
              <w:rPr>
                <w:rFonts w:ascii="Verdana" w:hAnsi="Verdana" w:cs="Segoe UI"/>
              </w:rPr>
              <w:t>EFF 3/1/2023.</w:t>
            </w:r>
            <w:r w:rsidRPr="00A84CE2">
              <w:rPr>
                <w:rFonts w:ascii="Verdana" w:hAnsi="Verdana" w:cs="Segoe UI"/>
                <w:color w:val="215967"/>
              </w:rPr>
              <w:t xml:space="preserve"> generic MIRVASO</w:t>
            </w:r>
          </w:p>
        </w:tc>
      </w:tr>
      <w:tr w:rsidR="007E66E3" w:rsidRPr="007E66E3" w14:paraId="15D29B37" w14:textId="77777777" w:rsidTr="00A84CE2">
        <w:trPr>
          <w:trHeight w:val="503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36DBE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ONDANSETRON INJ 4MG/2ML</w:t>
            </w:r>
          </w:p>
        </w:tc>
        <w:tc>
          <w:tcPr>
            <w:tcW w:w="714" w:type="pct"/>
            <w:noWrap/>
            <w:vAlign w:val="bottom"/>
            <w:hideMark/>
          </w:tcPr>
          <w:p w14:paraId="3AA5D8C2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most covered</w:t>
            </w:r>
          </w:p>
        </w:tc>
        <w:tc>
          <w:tcPr>
            <w:tcW w:w="8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94FF0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N/A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FC6C46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 xml:space="preserve">EFF 3/1/2023. </w:t>
            </w:r>
            <w:r w:rsidRPr="00A84CE2">
              <w:rPr>
                <w:rFonts w:ascii="Verdana" w:hAnsi="Verdana" w:cs="Segoe UI"/>
                <w:color w:val="215967"/>
              </w:rPr>
              <w:t>Generic</w:t>
            </w:r>
          </w:p>
        </w:tc>
      </w:tr>
      <w:tr w:rsidR="007E66E3" w:rsidRPr="007E66E3" w14:paraId="4DB2ABF7" w14:textId="77777777" w:rsidTr="00A84CE2">
        <w:trPr>
          <w:trHeight w:val="71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94208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215967"/>
              </w:rPr>
            </w:pPr>
            <w:r w:rsidRPr="00A84CE2">
              <w:rPr>
                <w:rFonts w:ascii="Verdana" w:hAnsi="Verdana" w:cs="Segoe UI"/>
                <w:color w:val="215967"/>
              </w:rPr>
              <w:t>DOXYCYCL HYC TAB 100MG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6F776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215967"/>
              </w:rPr>
            </w:pPr>
            <w:r w:rsidRPr="00A84CE2">
              <w:rPr>
                <w:rFonts w:ascii="Verdana" w:hAnsi="Verdana" w:cs="Segoe UI"/>
                <w:color w:val="215967"/>
              </w:rPr>
              <w:t>ALL plans covered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03971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>N/A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387A24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2060"/>
              </w:rPr>
            </w:pPr>
            <w:r w:rsidRPr="00A84CE2">
              <w:rPr>
                <w:rFonts w:ascii="Verdana" w:hAnsi="Verdana" w:cs="Segoe UI"/>
              </w:rPr>
              <w:t>EFF 3/1/2023.</w:t>
            </w:r>
            <w:r w:rsidRPr="00A84CE2">
              <w:rPr>
                <w:rFonts w:ascii="Verdana" w:hAnsi="Verdana" w:cs="Segoe UI"/>
                <w:color w:val="002060"/>
              </w:rPr>
              <w:t xml:space="preserve"> </w:t>
            </w:r>
            <w:r w:rsidRPr="00A84CE2">
              <w:rPr>
                <w:rFonts w:ascii="Verdana" w:hAnsi="Verdana" w:cs="Segoe UI"/>
                <w:color w:val="215967"/>
              </w:rPr>
              <w:t>Generic MODIFICATION Adding to All plans</w:t>
            </w:r>
            <w:r w:rsidRPr="00A84CE2">
              <w:rPr>
                <w:rFonts w:ascii="Verdana" w:hAnsi="Verdana" w:cs="Segoe UI"/>
                <w:color w:val="002060"/>
              </w:rPr>
              <w:t xml:space="preserve"> with tier change on Open</w:t>
            </w:r>
            <w:r w:rsidRPr="00A84CE2">
              <w:rPr>
                <w:rFonts w:ascii="Verdana" w:hAnsi="Verdana" w:cs="Segoe UI"/>
              </w:rPr>
              <w:t xml:space="preserve"> *(was covered as Brand on Open and St CT only)</w:t>
            </w:r>
          </w:p>
        </w:tc>
      </w:tr>
      <w:tr w:rsidR="007E66E3" w:rsidRPr="007E66E3" w14:paraId="31070BCA" w14:textId="77777777" w:rsidTr="00A84CE2">
        <w:trPr>
          <w:trHeight w:val="71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C0A5B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QELBREE CAP 200MG ER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626EA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 (no change)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2FC163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 (no change),</w:t>
            </w:r>
            <w:r w:rsidRPr="00A84CE2">
              <w:rPr>
                <w:rFonts w:ascii="Verdana" w:hAnsi="Verdana" w:cs="Segoe UI"/>
                <w:color w:val="000000"/>
              </w:rPr>
              <w:br/>
              <w:t>QL (increase)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1ADFC2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3/1/2023. Brand </w:t>
            </w:r>
            <w:r w:rsidRPr="00A84CE2">
              <w:rPr>
                <w:rFonts w:ascii="Verdana" w:hAnsi="Verdana" w:cs="Segoe UI"/>
                <w:color w:val="215967"/>
              </w:rPr>
              <w:t xml:space="preserve">MODIFICATION Increase QL to 90/30 (vs 60/30) </w:t>
            </w:r>
          </w:p>
        </w:tc>
      </w:tr>
      <w:tr w:rsidR="007E66E3" w:rsidRPr="007E66E3" w14:paraId="0B449A33" w14:textId="77777777" w:rsidTr="00A84CE2">
        <w:trPr>
          <w:trHeight w:val="60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991B9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FYARRO SUS 100MG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383988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3C948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</w:t>
            </w:r>
            <w:r w:rsidRPr="00A84CE2">
              <w:rPr>
                <w:rFonts w:ascii="Verdana" w:hAnsi="Verdana" w:cs="Segoe UI"/>
                <w:color w:val="215967"/>
              </w:rPr>
              <w:t>2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DB5CF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3/1/2023. </w:t>
            </w:r>
            <w:r w:rsidRPr="00A84CE2">
              <w:rPr>
                <w:rFonts w:ascii="Verdana" w:hAnsi="Verdana" w:cs="Segoe UI"/>
                <w:color w:val="215967"/>
              </w:rPr>
              <w:t xml:space="preserve">PC </w:t>
            </w:r>
            <w:r w:rsidRPr="00A84CE2">
              <w:rPr>
                <w:rFonts w:ascii="Verdana" w:hAnsi="Verdana" w:cs="Segoe UI"/>
              </w:rPr>
              <w:t>Brand</w:t>
            </w:r>
          </w:p>
        </w:tc>
      </w:tr>
      <w:tr w:rsidR="007E66E3" w:rsidRPr="007E66E3" w14:paraId="730F138F" w14:textId="77777777" w:rsidTr="00A84CE2">
        <w:trPr>
          <w:trHeight w:val="60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C3B64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LUNSUMIO INJ 1MG/ML</w:t>
            </w:r>
            <w:r w:rsidRPr="00A84CE2">
              <w:rPr>
                <w:rFonts w:ascii="Verdana" w:hAnsi="Verdana" w:cs="Segoe UI"/>
                <w:color w:val="000000"/>
              </w:rPr>
              <w:br/>
              <w:t>LUNSUMIO INJ 30MG/30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DF5341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9BBFC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</w:t>
            </w:r>
            <w:r w:rsidRPr="00A84CE2">
              <w:rPr>
                <w:rFonts w:ascii="Verdana" w:hAnsi="Verdana" w:cs="Segoe UI"/>
                <w:color w:val="215967"/>
              </w:rPr>
              <w:t>2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D5E14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3/1/2023. </w:t>
            </w:r>
            <w:r w:rsidRPr="00A84CE2">
              <w:rPr>
                <w:rFonts w:ascii="Verdana" w:hAnsi="Verdana" w:cs="Segoe UI"/>
                <w:color w:val="215967"/>
              </w:rPr>
              <w:t xml:space="preserve">PC </w:t>
            </w:r>
            <w:r w:rsidRPr="00A84CE2">
              <w:rPr>
                <w:rFonts w:ascii="Verdana" w:hAnsi="Verdana" w:cs="Segoe UI"/>
              </w:rPr>
              <w:t>Brand</w:t>
            </w:r>
          </w:p>
        </w:tc>
      </w:tr>
      <w:tr w:rsidR="007E66E3" w:rsidRPr="007E66E3" w14:paraId="5D499EA9" w14:textId="77777777" w:rsidTr="00A84CE2">
        <w:trPr>
          <w:trHeight w:val="555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E3D2D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SUNLENCA INJ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DB44D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AB65A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215967"/>
              </w:rPr>
            </w:pPr>
            <w:r w:rsidRPr="00A84CE2">
              <w:rPr>
                <w:rFonts w:ascii="Verdana" w:hAnsi="Verdana" w:cs="Segoe UI"/>
                <w:color w:val="215967"/>
              </w:rPr>
              <w:t>QL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2865F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215967"/>
              </w:rPr>
            </w:pPr>
            <w:r w:rsidRPr="00A84CE2">
              <w:rPr>
                <w:rFonts w:ascii="Verdana" w:hAnsi="Verdana" w:cs="Segoe UI"/>
              </w:rPr>
              <w:t>EFF 3/1/2023.</w:t>
            </w:r>
            <w:r w:rsidRPr="00A84CE2">
              <w:rPr>
                <w:rFonts w:ascii="Verdana" w:hAnsi="Verdana" w:cs="Segoe UI"/>
                <w:color w:val="215967"/>
              </w:rPr>
              <w:t xml:space="preserve"> PC </w:t>
            </w:r>
            <w:r w:rsidRPr="00A84CE2">
              <w:rPr>
                <w:rFonts w:ascii="Verdana" w:hAnsi="Verdana" w:cs="Segoe UI"/>
              </w:rPr>
              <w:t>Brand (HIV)</w:t>
            </w:r>
          </w:p>
        </w:tc>
      </w:tr>
      <w:tr w:rsidR="007E66E3" w:rsidRPr="007E66E3" w14:paraId="51A4322A" w14:textId="77777777" w:rsidTr="00A84CE2">
        <w:trPr>
          <w:trHeight w:val="63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8A36A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SUNLENCA TAB 300MG (4 PACK)</w:t>
            </w:r>
            <w:r w:rsidRPr="00A84CE2">
              <w:rPr>
                <w:rFonts w:ascii="Verdana" w:hAnsi="Verdana" w:cs="Segoe UI"/>
                <w:color w:val="000000"/>
              </w:rPr>
              <w:br/>
              <w:t>SUNLENCA TAB 300MG (5 PACK)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21A89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0CB84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215967"/>
              </w:rPr>
            </w:pPr>
            <w:r w:rsidRPr="00A84CE2">
              <w:rPr>
                <w:rFonts w:ascii="Verdana" w:hAnsi="Verdana" w:cs="Segoe UI"/>
                <w:color w:val="215967"/>
              </w:rPr>
              <w:t>QL- Over Time (varies)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C6750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</w:rPr>
            </w:pPr>
            <w:r w:rsidRPr="00A84CE2">
              <w:rPr>
                <w:rFonts w:ascii="Verdana" w:hAnsi="Verdana" w:cs="Segoe UI"/>
              </w:rPr>
              <w:t xml:space="preserve">EFF 3/1/2023. </w:t>
            </w:r>
            <w:r w:rsidRPr="00A84CE2">
              <w:rPr>
                <w:rFonts w:ascii="Verdana" w:hAnsi="Verdana" w:cs="Segoe UI"/>
                <w:color w:val="1F3864" w:themeColor="accent5" w:themeShade="80"/>
              </w:rPr>
              <w:t>PC</w:t>
            </w:r>
            <w:r w:rsidRPr="00A84CE2">
              <w:rPr>
                <w:rFonts w:ascii="Verdana" w:hAnsi="Verdana" w:cs="Segoe UI"/>
              </w:rPr>
              <w:t xml:space="preserve"> Brand (HIV) </w:t>
            </w:r>
            <w:r w:rsidRPr="00A84CE2">
              <w:rPr>
                <w:rFonts w:ascii="Verdana" w:hAnsi="Verdana" w:cs="Segoe UI"/>
              </w:rPr>
              <w:br/>
              <w:t>*note: 2 GPIs/Packs with QL differences</w:t>
            </w:r>
          </w:p>
        </w:tc>
      </w:tr>
      <w:tr w:rsidR="007E66E3" w:rsidRPr="007E66E3" w14:paraId="20F77940" w14:textId="77777777" w:rsidTr="00A84CE2">
        <w:trPr>
          <w:trHeight w:val="60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567C0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ZULRESSO INJ 100/20ML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09F934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A3288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PA-BD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161F3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EFF 3/1/2023. </w:t>
            </w:r>
            <w:r w:rsidRPr="00A84CE2">
              <w:rPr>
                <w:rFonts w:ascii="Verdana" w:hAnsi="Verdana" w:cs="Segoe UI"/>
                <w:color w:val="215967"/>
              </w:rPr>
              <w:t xml:space="preserve">PC </w:t>
            </w:r>
            <w:r w:rsidRPr="00A84CE2">
              <w:rPr>
                <w:rFonts w:ascii="Verdana" w:hAnsi="Verdana" w:cs="Segoe UI"/>
              </w:rPr>
              <w:t>Brand</w:t>
            </w:r>
          </w:p>
        </w:tc>
      </w:tr>
      <w:tr w:rsidR="007E66E3" w:rsidRPr="007E66E3" w14:paraId="53C3149A" w14:textId="77777777" w:rsidTr="00A84CE2">
        <w:trPr>
          <w:trHeight w:val="60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35B26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AVODART CAP 0.5MG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FCA4E9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F4BE5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1F7471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EFF 3/1/2023. Brand</w:t>
            </w:r>
            <w:r w:rsidRPr="00A84CE2">
              <w:rPr>
                <w:rFonts w:ascii="Verdana" w:hAnsi="Verdana" w:cs="Segoe UI"/>
                <w:color w:val="002060"/>
              </w:rPr>
              <w:t xml:space="preserve"> *Note: generic already installed/All plans (DUTASTERIDE)</w:t>
            </w:r>
          </w:p>
        </w:tc>
      </w:tr>
      <w:tr w:rsidR="007E66E3" w:rsidRPr="007E66E3" w14:paraId="547DA8E6" w14:textId="77777777" w:rsidTr="00A84CE2">
        <w:trPr>
          <w:trHeight w:val="60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A33F4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bookmarkStart w:id="82" w:name="_Hlk127453148"/>
            <w:r w:rsidRPr="00A84CE2">
              <w:rPr>
                <w:rFonts w:ascii="Verdana" w:hAnsi="Verdana" w:cs="Segoe UI"/>
                <w:color w:val="000000"/>
              </w:rPr>
              <w:t>DORYX MPC TAB 60MG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A819F2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80799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PA- St CT,</w:t>
            </w:r>
          </w:p>
          <w:p w14:paraId="17483248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ST- Open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DB961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EFF 3/1/2023. Brand Strength</w:t>
            </w:r>
          </w:p>
        </w:tc>
        <w:bookmarkEnd w:id="82"/>
      </w:tr>
      <w:tr w:rsidR="007E66E3" w:rsidRPr="007E66E3" w14:paraId="2B8EFA18" w14:textId="77777777" w:rsidTr="00A84CE2">
        <w:trPr>
          <w:trHeight w:val="60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55BDD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 xml:space="preserve">OZEMPIC INJ 2MG/3ML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22518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5F4A4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71936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EFF 3/1/2023. Brand Strength</w:t>
            </w:r>
          </w:p>
        </w:tc>
      </w:tr>
      <w:tr w:rsidR="007E66E3" w:rsidRPr="007E66E3" w14:paraId="281FBBC3" w14:textId="77777777" w:rsidTr="00A84CE2">
        <w:trPr>
          <w:trHeight w:val="1080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D3D84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XELSTRYM PAD 4.5MG</w:t>
            </w:r>
            <w:r w:rsidRPr="00A84CE2">
              <w:rPr>
                <w:rFonts w:ascii="Verdana" w:hAnsi="Verdana" w:cs="Segoe UI"/>
                <w:color w:val="000000"/>
              </w:rPr>
              <w:br/>
              <w:t xml:space="preserve">XELSTRYM PAD 9MG </w:t>
            </w:r>
            <w:r w:rsidRPr="00A84CE2">
              <w:rPr>
                <w:rFonts w:ascii="Verdana" w:hAnsi="Verdana" w:cs="Segoe UI"/>
                <w:color w:val="000000"/>
              </w:rPr>
              <w:br/>
              <w:t>XELSTRYM PAD 13.5MG</w:t>
            </w:r>
            <w:r w:rsidRPr="00A84CE2">
              <w:rPr>
                <w:rFonts w:ascii="Verdana" w:hAnsi="Verdana" w:cs="Segoe UI"/>
                <w:color w:val="000000"/>
              </w:rPr>
              <w:br/>
              <w:t>XELSTRYM PAD 18MG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DBFC8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Covered Open and St CT Only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3126E" w14:textId="77777777" w:rsidR="007E66E3" w:rsidRPr="00A84CE2" w:rsidRDefault="007E66E3" w:rsidP="00513432">
            <w:pPr>
              <w:spacing w:before="120" w:after="120"/>
              <w:jc w:val="center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QL</w:t>
            </w:r>
          </w:p>
        </w:tc>
        <w:tc>
          <w:tcPr>
            <w:tcW w:w="2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6D754" w14:textId="77777777" w:rsidR="007E66E3" w:rsidRPr="00A84CE2" w:rsidRDefault="007E66E3" w:rsidP="00513432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A84CE2">
              <w:rPr>
                <w:rFonts w:ascii="Verdana" w:hAnsi="Verdana" w:cs="Segoe UI"/>
                <w:color w:val="000000"/>
              </w:rPr>
              <w:t>EFF 3/1/2023. Brand</w:t>
            </w:r>
          </w:p>
        </w:tc>
      </w:tr>
    </w:tbl>
    <w:p w14:paraId="7F7917DA" w14:textId="5D177602" w:rsidR="007E66E3" w:rsidRDefault="007E66E3" w:rsidP="007E66E3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6817065D" w14:textId="77777777" w:rsidR="007E66E3" w:rsidRPr="00A84CE2" w:rsidRDefault="007E66E3" w:rsidP="007E66E3">
      <w:pPr>
        <w:tabs>
          <w:tab w:val="left" w:pos="279"/>
        </w:tabs>
        <w:spacing w:before="120" w:after="120"/>
        <w:rPr>
          <w:rFonts w:ascii="Verdana" w:hAnsi="Verdana"/>
        </w:rPr>
      </w:pPr>
    </w:p>
    <w:bookmarkStart w:id="83" w:name="OLE_LINK15"/>
    <w:bookmarkStart w:id="84" w:name="OLE_LINK13"/>
    <w:p w14:paraId="501E5EC7" w14:textId="11776325" w:rsidR="0029567F" w:rsidRDefault="00C43EE6" w:rsidP="0029567F">
      <w:pPr>
        <w:tabs>
          <w:tab w:val="left" w:pos="279"/>
        </w:tabs>
        <w:spacing w:before="120" w:after="120"/>
        <w:jc w:val="right"/>
        <w:rPr>
          <w:rStyle w:val="Hyperlink"/>
          <w:rFonts w:ascii="Verdana" w:hAnsi="Verdana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29567F" w:rsidRPr="0029567F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  <w:bookmarkEnd w:id="8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E032D" w14:paraId="35030A3C" w14:textId="77777777" w:rsidTr="007E66E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5A06301" w14:textId="09AEC806" w:rsidR="00DE032D" w:rsidRDefault="00DE032D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5" w:name="OLE_LINK12"/>
            <w:bookmarkStart w:id="86" w:name="_Hlk132114795"/>
            <w:bookmarkStart w:id="87" w:name="_Toc207992351"/>
            <w:bookmarkEnd w:id="84"/>
            <w:r>
              <w:rPr>
                <w:rFonts w:ascii="Verdana" w:hAnsi="Verdana"/>
                <w:i w:val="0"/>
                <w:iCs w:val="0"/>
              </w:rPr>
              <w:t>8/1/2022 – 8/31/2022</w:t>
            </w:r>
            <w:bookmarkEnd w:id="85"/>
            <w:bookmarkEnd w:id="87"/>
          </w:p>
        </w:tc>
      </w:tr>
    </w:tbl>
    <w:bookmarkEnd w:id="86"/>
    <w:p w14:paraId="243654DB" w14:textId="1EC7B32D" w:rsidR="00DE032D" w:rsidRPr="00DE032D" w:rsidRDefault="00DE032D" w:rsidP="00F3621B">
      <w:pPr>
        <w:tabs>
          <w:tab w:val="left" w:pos="279"/>
        </w:tabs>
        <w:spacing w:before="120" w:after="120"/>
        <w:rPr>
          <w:rFonts w:ascii="Verdana" w:hAnsi="Verdana"/>
        </w:rPr>
      </w:pPr>
      <w:r w:rsidRPr="00DE032D">
        <w:rPr>
          <w:rFonts w:ascii="Verdana" w:hAnsi="Verdana"/>
        </w:rPr>
        <w:t>The following updates apply to</w:t>
      </w:r>
      <w:r w:rsidRPr="00DE032D">
        <w:rPr>
          <w:rFonts w:ascii="Verdana" w:hAnsi="Verdana"/>
          <w:b/>
        </w:rPr>
        <w:t xml:space="preserve"> </w:t>
      </w:r>
      <w:r w:rsidRPr="00DE032D">
        <w:rPr>
          <w:rFonts w:ascii="Verdana" w:hAnsi="Verdana"/>
          <w:b/>
          <w:bCs/>
          <w:u w:val="single"/>
        </w:rPr>
        <w:t>Medicare Part-D Formulary ONLY</w:t>
      </w:r>
      <w:r w:rsidRPr="00DE032D">
        <w:rPr>
          <w:rFonts w:ascii="Verdana" w:hAnsi="Verdana"/>
        </w:rPr>
        <w:t xml:space="preserve">.  Installed August </w:t>
      </w:r>
      <w:r w:rsidRPr="00DE032D">
        <w:rPr>
          <w:rFonts w:ascii="Verdana" w:hAnsi="Verdana"/>
          <w:b/>
        </w:rPr>
        <w:t xml:space="preserve">2022 </w:t>
      </w:r>
    </w:p>
    <w:p w14:paraId="53621B04" w14:textId="4A92B360" w:rsidR="00DE032D" w:rsidRDefault="00DE032D" w:rsidP="00DE032D">
      <w:pPr>
        <w:tabs>
          <w:tab w:val="left" w:pos="279"/>
        </w:tabs>
        <w:spacing w:before="120" w:after="120"/>
        <w:rPr>
          <w:rFonts w:ascii="Verdana" w:hAnsi="Verdana"/>
        </w:rPr>
      </w:pPr>
      <w:r w:rsidRPr="00DE032D">
        <w:rPr>
          <w:rFonts w:ascii="Verdana" w:hAnsi="Verdana"/>
        </w:rPr>
        <w:t>2022 Plans: MAPD- B1, B2, B4, B4+,</w:t>
      </w:r>
      <w:r w:rsidRPr="00DE032D">
        <w:rPr>
          <w:rFonts w:ascii="Verdana" w:hAnsi="Verdana"/>
          <w:b/>
          <w:bCs/>
        </w:rPr>
        <w:t xml:space="preserve"> </w:t>
      </w:r>
      <w:r w:rsidRPr="00DE032D">
        <w:rPr>
          <w:rFonts w:ascii="Verdana" w:hAnsi="Verdana"/>
        </w:rPr>
        <w:t>B5+; EGWP Commingled- A1, B2, Open1; EGWP NON-Commingled- A1, B2, Open2; SilverScript- Choice, Plus, SmartRx</w:t>
      </w:r>
    </w:p>
    <w:p w14:paraId="78F85099" w14:textId="6938FEE8" w:rsidR="00DE032D" w:rsidRDefault="00DE032D" w:rsidP="00DE032D">
      <w:pPr>
        <w:tabs>
          <w:tab w:val="left" w:pos="279"/>
        </w:tabs>
        <w:spacing w:before="120" w:after="120"/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8"/>
        <w:gridCol w:w="2557"/>
        <w:gridCol w:w="2604"/>
        <w:gridCol w:w="4721"/>
      </w:tblGrid>
      <w:tr w:rsidR="00DE032D" w14:paraId="2EB6DEE3" w14:textId="77777777" w:rsidTr="00F3621B">
        <w:trPr>
          <w:trHeight w:val="600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62E325" w14:textId="77777777" w:rsidR="00DE032D" w:rsidRPr="00DE032D" w:rsidRDefault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DE032D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0DE75" w14:textId="77777777" w:rsidR="00DE032D" w:rsidRPr="00DE032D" w:rsidRDefault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DE032D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52E414" w14:textId="77777777" w:rsidR="00DE032D" w:rsidRPr="00DE032D" w:rsidRDefault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DE032D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04A83C" w14:textId="77777777" w:rsidR="00DE032D" w:rsidRPr="00DE032D" w:rsidRDefault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DE032D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DE032D" w14:paraId="2991A45E" w14:textId="77777777" w:rsidTr="00DE032D">
        <w:trPr>
          <w:trHeight w:val="60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BE38E" w14:textId="0C889FD2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bookmarkStart w:id="88" w:name="OLE_LINK10"/>
            <w:bookmarkStart w:id="89" w:name="OLE_LINK9"/>
            <w:r w:rsidRPr="00F3621B">
              <w:rPr>
                <w:rFonts w:ascii="Verdana" w:hAnsi="Verdana" w:cs="Segoe UI"/>
              </w:rPr>
              <w:t xml:space="preserve">INSULIN GLAR </w:t>
            </w:r>
            <w:r w:rsidRPr="00F3621B">
              <w:rPr>
                <w:rFonts w:ascii="Verdana" w:hAnsi="Verdana" w:cs="Segoe UI"/>
                <w:b/>
                <w:bCs/>
              </w:rPr>
              <w:t>INJ</w:t>
            </w:r>
            <w:r w:rsidRPr="00F3621B">
              <w:rPr>
                <w:rFonts w:ascii="Verdana" w:hAnsi="Verdana" w:cs="Segoe UI"/>
              </w:rPr>
              <w:t xml:space="preserve"> 100U/ML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57189" w14:textId="5D5C9117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18263" w14:textId="31C02548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  <w:color w:val="000000"/>
              </w:rPr>
              <w:t>ST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40647" w14:textId="79E19B0C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EFF 9/1/2022. Brand *note: shared gpi existing coverage differs/BASAGLAR/LANTUS//Semglee</w:t>
            </w:r>
          </w:p>
        </w:tc>
      </w:tr>
      <w:tr w:rsidR="00DE032D" w14:paraId="2EA257EE" w14:textId="77777777" w:rsidTr="00DE032D">
        <w:trPr>
          <w:trHeight w:val="60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5B6411" w14:textId="689047A2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 xml:space="preserve">INSULIN GLAR </w:t>
            </w:r>
            <w:r w:rsidRPr="00F3621B">
              <w:rPr>
                <w:rFonts w:ascii="Verdana" w:hAnsi="Verdana" w:cs="Segoe UI"/>
                <w:b/>
                <w:bCs/>
              </w:rPr>
              <w:t xml:space="preserve">SOL </w:t>
            </w:r>
            <w:r w:rsidRPr="00F3621B">
              <w:rPr>
                <w:rFonts w:ascii="Verdana" w:hAnsi="Verdana" w:cs="Segoe UI"/>
              </w:rPr>
              <w:t>100U/ML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AC9AC" w14:textId="14B16D76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7C219" w14:textId="0A5FC627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  <w:color w:val="000000"/>
              </w:rPr>
              <w:t>ST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9E013E" w14:textId="457D0545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 xml:space="preserve">EFF 9/1/2022. Brand *note: shared gpi existing coverage differs/LANTUS//Semglee  </w:t>
            </w:r>
          </w:p>
        </w:tc>
      </w:tr>
      <w:tr w:rsidR="00DE032D" w14:paraId="061D7CD8" w14:textId="77777777" w:rsidTr="00DE032D">
        <w:trPr>
          <w:trHeight w:val="60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405FA" w14:textId="79C13C85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Arial"/>
              </w:rPr>
              <w:t xml:space="preserve">METFORMIN TAB 625MG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360A5C" w14:textId="5F135633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82A4A" w14:textId="166B2B9A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  <w:color w:val="000000"/>
              </w:rPr>
              <w:t>QL, PA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B1B91" w14:textId="17DFC880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Arial"/>
              </w:rPr>
              <w:t>EFF 9/1/2022. brand Strength *brand verified</w:t>
            </w:r>
          </w:p>
        </w:tc>
      </w:tr>
      <w:tr w:rsidR="00DE032D" w14:paraId="5A625CA9" w14:textId="77777777" w:rsidTr="00DE032D">
        <w:trPr>
          <w:trHeight w:val="60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B24EA" w14:textId="54649612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MORPHINE SULFATE IV SOLN</w:t>
            </w:r>
            <w:r w:rsidRPr="00F3621B">
              <w:rPr>
                <w:rFonts w:ascii="Verdana" w:hAnsi="Verdana" w:cs="Segoe UI"/>
                <w:b/>
                <w:bCs/>
              </w:rPr>
              <w:t xml:space="preserve"> PF</w:t>
            </w:r>
            <w:r w:rsidRPr="00F3621B">
              <w:rPr>
                <w:rFonts w:ascii="Verdana" w:hAnsi="Verdana" w:cs="Segoe UI"/>
              </w:rPr>
              <w:t xml:space="preserve"> 10 MG/ML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3F28F" w14:textId="3193D6A2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D31B6" w14:textId="31CEF384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PA-BD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9042F" w14:textId="7CB6291C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EFF 9/1/2022. generic Strength *generic verified</w:t>
            </w:r>
          </w:p>
        </w:tc>
      </w:tr>
      <w:tr w:rsidR="00DE032D" w14:paraId="40B92EF6" w14:textId="77777777" w:rsidTr="00DE032D">
        <w:trPr>
          <w:trHeight w:val="60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99438" w14:textId="7A00A76A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 xml:space="preserve">PEMETREXED SOL 100/4ML &amp;500/20ML &amp;1GM/40ML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7CD22" w14:textId="1CA45501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most plans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5724F" w14:textId="1553938F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N/A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0F1C30" w14:textId="35CBFCFC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 xml:space="preserve">EFF 9/1/2022. </w:t>
            </w:r>
            <w:r w:rsidRPr="00F3621B">
              <w:rPr>
                <w:rFonts w:ascii="Verdana" w:hAnsi="Verdana" w:cs="Segoe UI"/>
                <w:color w:val="215967"/>
              </w:rPr>
              <w:t xml:space="preserve">PC brand Strengths </w:t>
            </w:r>
          </w:p>
        </w:tc>
      </w:tr>
      <w:tr w:rsidR="00DE032D" w14:paraId="02574320" w14:textId="77777777" w:rsidTr="00DE032D">
        <w:trPr>
          <w:trHeight w:val="60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4B5ED3" w14:textId="57B16747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TICOVAC INJ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174C2" w14:textId="1C3CD8C4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  <w:color w:val="000000"/>
              </w:rPr>
              <w:t>ALL plans covered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9017B" w14:textId="7A7822ED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N/A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A9EB4" w14:textId="6774F971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EFF 9/1/2022. Brand Vaccine</w:t>
            </w:r>
          </w:p>
        </w:tc>
      </w:tr>
      <w:tr w:rsidR="00DE032D" w14:paraId="0A68C0B7" w14:textId="77777777" w:rsidTr="00DE032D">
        <w:trPr>
          <w:trHeight w:val="60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B6CD08" w14:textId="10435846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TYVASO DPI POW 16 &amp;32 &amp;48 &amp;64MCG; 32-48MCG &amp;16-32MCG &amp;16-32-48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E4A4C5" w14:textId="099F71EE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1E386" w14:textId="3D2A81FC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QL-varies, PA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249DE" w14:textId="234F9D55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EFF 9/1/2022. Brand</w:t>
            </w:r>
          </w:p>
        </w:tc>
      </w:tr>
      <w:tr w:rsidR="00DE032D" w14:paraId="6E517347" w14:textId="77777777" w:rsidTr="00DE032D">
        <w:trPr>
          <w:trHeight w:val="60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5D1A4" w14:textId="610C7F92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Arial"/>
              </w:rPr>
              <w:t xml:space="preserve">VALSARTAN SOL 20MG/5ML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388461" w14:textId="4BCCD47B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B4431" w14:textId="00D555C1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QL, PA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40C87" w14:textId="39B26BCE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EFF 9/1/2022. Brand</w:t>
            </w:r>
          </w:p>
        </w:tc>
      </w:tr>
      <w:tr w:rsidR="00DE032D" w14:paraId="7CAA2B61" w14:textId="77777777" w:rsidTr="00DE032D">
        <w:trPr>
          <w:trHeight w:val="60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05BA3" w14:textId="25CCFC9E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 xml:space="preserve">VOQUEZNA PAK </w:t>
            </w:r>
            <w:r w:rsidRPr="00F3621B">
              <w:rPr>
                <w:rFonts w:ascii="Verdana" w:hAnsi="Verdana" w:cs="Segoe UI"/>
                <w:b/>
                <w:bCs/>
              </w:rPr>
              <w:t>DUAL</w:t>
            </w:r>
            <w:r w:rsidRPr="00F3621B">
              <w:rPr>
                <w:rFonts w:ascii="Verdana" w:hAnsi="Verdana" w:cs="Segoe UI"/>
              </w:rPr>
              <w:t xml:space="preserve"> PAK </w:t>
            </w:r>
            <w:r w:rsidRPr="00F3621B">
              <w:rPr>
                <w:rFonts w:ascii="Verdana" w:hAnsi="Verdana" w:cs="Segoe UI"/>
              </w:rPr>
              <w:br/>
              <w:t xml:space="preserve">VOQUEZNA PAK </w:t>
            </w:r>
            <w:r w:rsidRPr="00F3621B">
              <w:rPr>
                <w:rFonts w:ascii="Verdana" w:hAnsi="Verdana" w:cs="Segoe UI"/>
                <w:b/>
                <w:bCs/>
              </w:rPr>
              <w:t>TRIP</w:t>
            </w:r>
            <w:r w:rsidRPr="00F3621B">
              <w:rPr>
                <w:rFonts w:ascii="Verdana" w:hAnsi="Verdana" w:cs="Segoe UI"/>
              </w:rPr>
              <w:t xml:space="preserve"> PK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8844F7" w14:textId="6B34DEE6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AC63F" w14:textId="5BCB409F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QL- over time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424F1" w14:textId="4B9ACBDD" w:rsidR="00DE032D" w:rsidRPr="00DE032D" w:rsidRDefault="00DE032D" w:rsidP="00DE032D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3621B">
              <w:rPr>
                <w:rFonts w:ascii="Verdana" w:hAnsi="Verdana" w:cs="Segoe UI"/>
              </w:rPr>
              <w:t>EFF 9/1/2022. Brand</w:t>
            </w:r>
          </w:p>
        </w:tc>
        <w:bookmarkEnd w:id="88"/>
        <w:bookmarkEnd w:id="89"/>
      </w:tr>
    </w:tbl>
    <w:p w14:paraId="4A97F7E7" w14:textId="77777777" w:rsidR="00DE032D" w:rsidRPr="00DE032D" w:rsidRDefault="00DE032D" w:rsidP="00F3621B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2C23359E" w14:textId="43005214" w:rsidR="00DE032D" w:rsidRPr="00F3621B" w:rsidRDefault="00DE032D">
      <w:pPr>
        <w:tabs>
          <w:tab w:val="left" w:pos="279"/>
        </w:tabs>
        <w:spacing w:before="120" w:after="120"/>
        <w:jc w:val="right"/>
        <w:rPr>
          <w:rFonts w:ascii="Verdana" w:hAnsi="Verdana"/>
          <w:color w:val="0000FF"/>
          <w:u w:val="single"/>
        </w:rPr>
      </w:pPr>
      <w:hyperlink r:id="rId12"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71266" w14:paraId="1B64BE71" w14:textId="77777777" w:rsidTr="003250B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0AE79F" w14:textId="131CF57B" w:rsidR="00971266" w:rsidRDefault="00971266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0" w:name="OLE_LINK7"/>
            <w:bookmarkStart w:id="91" w:name="_Toc207992352"/>
            <w:r>
              <w:rPr>
                <w:rFonts w:ascii="Verdana" w:hAnsi="Verdana"/>
                <w:i w:val="0"/>
                <w:iCs w:val="0"/>
              </w:rPr>
              <w:t>07/1/2022 – 7/31/2022</w:t>
            </w:r>
            <w:bookmarkEnd w:id="91"/>
          </w:p>
        </w:tc>
      </w:tr>
    </w:tbl>
    <w:p w14:paraId="67D75C61" w14:textId="32B685A9" w:rsidR="003250B6" w:rsidRPr="003250B6" w:rsidRDefault="003250B6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3250B6">
        <w:rPr>
          <w:rFonts w:ascii="Verdana" w:hAnsi="Verdana"/>
        </w:rPr>
        <w:t>The following updates apply to</w:t>
      </w:r>
      <w:r w:rsidRPr="003250B6">
        <w:rPr>
          <w:rFonts w:ascii="Verdana" w:hAnsi="Verdana"/>
          <w:b/>
        </w:rPr>
        <w:t xml:space="preserve"> </w:t>
      </w:r>
      <w:r w:rsidRPr="007C7C36">
        <w:rPr>
          <w:rFonts w:ascii="Verdana" w:hAnsi="Verdana"/>
          <w:b/>
          <w:bCs/>
        </w:rPr>
        <w:t>Medicare Part-D Formulary ONLY</w:t>
      </w:r>
      <w:r w:rsidRPr="007C7C36">
        <w:rPr>
          <w:rFonts w:ascii="Verdana" w:hAnsi="Verdana"/>
        </w:rPr>
        <w:t>.</w:t>
      </w:r>
      <w:r w:rsidRPr="003250B6">
        <w:rPr>
          <w:rFonts w:ascii="Verdana" w:hAnsi="Verdana"/>
        </w:rPr>
        <w:t xml:space="preserve">  Installed July </w:t>
      </w:r>
      <w:r w:rsidRPr="003250B6">
        <w:rPr>
          <w:rFonts w:ascii="Verdana" w:hAnsi="Verdana"/>
          <w:b/>
        </w:rPr>
        <w:t>2022</w:t>
      </w:r>
      <w:r w:rsidR="007C7C36">
        <w:rPr>
          <w:rFonts w:ascii="Verdana" w:hAnsi="Verdana"/>
          <w:b/>
        </w:rPr>
        <w:t>.</w:t>
      </w:r>
      <w:r w:rsidRPr="003250B6">
        <w:rPr>
          <w:rFonts w:ascii="Verdana" w:hAnsi="Verdana"/>
          <w:b/>
        </w:rPr>
        <w:t xml:space="preserve"> </w:t>
      </w:r>
    </w:p>
    <w:p w14:paraId="4BFFD931" w14:textId="5450EC1C" w:rsidR="003250B6" w:rsidRPr="003250B6" w:rsidRDefault="003250B6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3250B6">
        <w:rPr>
          <w:rFonts w:ascii="Verdana" w:hAnsi="Verdana"/>
        </w:rPr>
        <w:t>2022 Plans: MAPD- B1, B2, B4, B4+,</w:t>
      </w:r>
      <w:r w:rsidRPr="003250B6">
        <w:rPr>
          <w:rFonts w:ascii="Verdana" w:hAnsi="Verdana"/>
          <w:b/>
          <w:bCs/>
        </w:rPr>
        <w:t xml:space="preserve"> </w:t>
      </w:r>
      <w:r w:rsidRPr="003250B6">
        <w:rPr>
          <w:rFonts w:ascii="Verdana" w:hAnsi="Verdana"/>
        </w:rPr>
        <w:t>B5+; EGWP Commingled- A1, B2, Open1; EGWP NON-Commingled- A1, B2, Open2; SilverScript- Choice, Plus, SmartRx</w:t>
      </w:r>
      <w:r w:rsidR="007C7C36">
        <w:rPr>
          <w:rFonts w:ascii="Verdana" w:hAnsi="Verdana"/>
        </w:rPr>
        <w:t>.</w:t>
      </w:r>
    </w:p>
    <w:bookmarkEnd w:id="90"/>
    <w:p w14:paraId="4DABC9FC" w14:textId="6A597F91" w:rsidR="00C570E9" w:rsidRDefault="00C570E9" w:rsidP="003250B6">
      <w:pPr>
        <w:tabs>
          <w:tab w:val="left" w:pos="279"/>
        </w:tabs>
        <w:spacing w:before="120" w:after="120"/>
      </w:pPr>
    </w:p>
    <w:p w14:paraId="7459F47F" w14:textId="77777777" w:rsidR="003250B6" w:rsidRDefault="003250B6" w:rsidP="003250B6">
      <w:pPr>
        <w:tabs>
          <w:tab w:val="left" w:pos="279"/>
        </w:tabs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82"/>
        <w:gridCol w:w="2722"/>
        <w:gridCol w:w="2770"/>
        <w:gridCol w:w="3376"/>
      </w:tblGrid>
      <w:tr w:rsidR="007C7C36" w:rsidRPr="007C7C36" w14:paraId="439E9B12" w14:textId="77777777" w:rsidTr="00DE032D">
        <w:trPr>
          <w:trHeight w:val="600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23B5CFD" w14:textId="77777777" w:rsidR="003250B6" w:rsidRPr="007C7C36" w:rsidRDefault="003250B6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bookmarkStart w:id="92" w:name="OLE_LINK11"/>
            <w:r w:rsidRPr="007C7C36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A6B2423" w14:textId="77777777" w:rsidR="003250B6" w:rsidRPr="007C7C36" w:rsidRDefault="003250B6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7C7C36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  <w:hideMark/>
          </w:tcPr>
          <w:p w14:paraId="6B561E77" w14:textId="77777777" w:rsidR="003250B6" w:rsidRPr="007C7C36" w:rsidRDefault="003250B6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7C7C36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1DBAD92" w14:textId="77777777" w:rsidR="003250B6" w:rsidRPr="007C7C36" w:rsidRDefault="003250B6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7C7C36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7C7C36" w:rsidRPr="007C7C36" w14:paraId="360B2F53" w14:textId="77777777" w:rsidTr="00DE032D">
        <w:trPr>
          <w:trHeight w:val="585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AFE3FF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BEXAROTENE GEL 1%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E9BFA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14CA7B0A" w14:textId="5D0E7C9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EFA76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PA2, 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B53D1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PC generic TARGRETIN </w:t>
            </w:r>
          </w:p>
        </w:tc>
      </w:tr>
      <w:tr w:rsidR="007C7C36" w:rsidRPr="007C7C36" w14:paraId="76E8C594" w14:textId="77777777" w:rsidTr="00DE032D">
        <w:trPr>
          <w:trHeight w:val="503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23580B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CAMZYOS CAP 10&amp;15&amp;2.5&amp;5MG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593195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74F5967A" w14:textId="0442879C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AC986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PA, 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1CF41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new brand</w:t>
            </w:r>
          </w:p>
        </w:tc>
      </w:tr>
      <w:tr w:rsidR="007C7C36" w:rsidRPr="007C7C36" w14:paraId="17B9E5C2" w14:textId="77777777" w:rsidTr="00DE032D">
        <w:trPr>
          <w:trHeight w:val="422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0BE38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DICLOFENAC SOL 2%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0D0D0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60BE4322" w14:textId="03CFE6AB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most plans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2528E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PA, 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5FE50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generic PENNSAID  </w:t>
            </w:r>
          </w:p>
        </w:tc>
      </w:tr>
      <w:tr w:rsidR="007C7C36" w:rsidRPr="007C7C36" w14:paraId="27E3FFB9" w14:textId="77777777" w:rsidTr="00DE032D">
        <w:trPr>
          <w:trHeight w:val="368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AFFAC6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EPSOLAY CRE 5%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EDFB7E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673459B7" w14:textId="3AE79939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2AEE0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PA, QL-over time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BA8B6" w14:textId="77777777" w:rsidR="003250B6" w:rsidRPr="007C7C36" w:rsidRDefault="003250B6" w:rsidP="003250B6">
            <w:pPr>
              <w:spacing w:before="120" w:after="120"/>
              <w:rPr>
                <w:rFonts w:ascii="Verdana" w:hAnsi="Verdana" w:cs="Arial"/>
              </w:rPr>
            </w:pPr>
            <w:r w:rsidRPr="007C7C36">
              <w:rPr>
                <w:rFonts w:ascii="Verdana" w:hAnsi="Verdana" w:cs="Arial"/>
              </w:rPr>
              <w:t xml:space="preserve">EFF 8/1/2022. new brand </w:t>
            </w:r>
          </w:p>
        </w:tc>
      </w:tr>
      <w:tr w:rsidR="007C7C36" w:rsidRPr="007C7C36" w14:paraId="57F08610" w14:textId="77777777" w:rsidTr="00DE032D">
        <w:trPr>
          <w:trHeight w:val="377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6191F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IBSRELA TAB 50MG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498F5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608EADF3" w14:textId="01D5FE2C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42E80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PA, 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8BB92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new brand </w:t>
            </w:r>
          </w:p>
        </w:tc>
      </w:tr>
      <w:tr w:rsidR="007C7C36" w:rsidRPr="007C7C36" w14:paraId="6CE78919" w14:textId="77777777" w:rsidTr="00DE032D">
        <w:trPr>
          <w:trHeight w:val="395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53EC3A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LYVISPAH GRA 10&amp;20&amp;5MG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A5496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4B9A53CC" w14:textId="3EECA09C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D9412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PA, QL-varies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66403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new brand</w:t>
            </w:r>
          </w:p>
        </w:tc>
      </w:tr>
      <w:tr w:rsidR="007C7C36" w:rsidRPr="007C7C36" w14:paraId="61126E5E" w14:textId="77777777" w:rsidTr="00DE032D">
        <w:trPr>
          <w:trHeight w:val="525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838543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NORGESIC TAB </w:t>
            </w:r>
          </w:p>
          <w:p w14:paraId="159C1483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ORPH/ASA/CAF TAB (same GPI)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0C62D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1FCBAFC5" w14:textId="50EBB3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2EBA9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PA-AGE, 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79D18" w14:textId="77777777" w:rsidR="003250B6" w:rsidRPr="007C7C36" w:rsidRDefault="003250B6" w:rsidP="003250B6">
            <w:pPr>
              <w:spacing w:before="120" w:after="120"/>
              <w:rPr>
                <w:rFonts w:ascii="Verdana" w:hAnsi="Verdana" w:cs="Arial"/>
              </w:rPr>
            </w:pPr>
            <w:r w:rsidRPr="007C7C36">
              <w:rPr>
                <w:rFonts w:ascii="Verdana" w:hAnsi="Verdana" w:cs="Arial"/>
              </w:rPr>
              <w:t xml:space="preserve">EFF 8/1/2022. new generics </w:t>
            </w:r>
          </w:p>
        </w:tc>
      </w:tr>
      <w:tr w:rsidR="007C7C36" w:rsidRPr="007C7C36" w14:paraId="52195CEF" w14:textId="77777777" w:rsidTr="00DE032D">
        <w:trPr>
          <w:trHeight w:val="413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10563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NUCALA INJ 40MG/0.4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2FB994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5CD85665" w14:textId="1ECFA668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Open &amp; SSI Plus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739B4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PA, 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DA680" w14:textId="77777777" w:rsidR="003250B6" w:rsidRPr="007C7C36" w:rsidRDefault="003250B6" w:rsidP="003250B6">
            <w:pPr>
              <w:spacing w:before="120" w:after="120"/>
              <w:rPr>
                <w:rFonts w:ascii="Verdana" w:hAnsi="Verdana" w:cs="Arial"/>
              </w:rPr>
            </w:pPr>
            <w:r w:rsidRPr="007C7C36">
              <w:rPr>
                <w:rFonts w:ascii="Verdana" w:hAnsi="Verdana" w:cs="Arial"/>
              </w:rPr>
              <w:t xml:space="preserve">EFF 8/1/2022. new brand Strength </w:t>
            </w:r>
          </w:p>
        </w:tc>
      </w:tr>
      <w:tr w:rsidR="007C7C36" w:rsidRPr="007C7C36" w14:paraId="2381C751" w14:textId="77777777" w:rsidTr="00DE032D">
        <w:trPr>
          <w:trHeight w:val="45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F0DE6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PIRFENIDONE TAB 267&amp;801MG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157B9E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0694F891" w14:textId="04EF156C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07525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PA, QL-varies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AD532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generic ESBRIET </w:t>
            </w:r>
          </w:p>
        </w:tc>
      </w:tr>
      <w:tr w:rsidR="007C7C36" w:rsidRPr="007C7C36" w14:paraId="044AE211" w14:textId="77777777" w:rsidTr="00DE032D">
        <w:trPr>
          <w:trHeight w:val="60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83455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PYRUKYND TAB 20&amp;50&amp;5&amp;5TP&amp;50X20&amp;20X5MG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BA894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4F8C8CC6" w14:textId="4A343CC2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17759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PA, QL-varies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4C6EFD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new brand </w:t>
            </w:r>
          </w:p>
        </w:tc>
      </w:tr>
      <w:tr w:rsidR="007C7C36" w:rsidRPr="007C7C36" w14:paraId="64FF3EA8" w14:textId="77777777" w:rsidTr="00DE032D">
        <w:trPr>
          <w:trHeight w:val="422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CF46EB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QUVIVIQ TAB 25&amp;50MG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C8346F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75E08DAB" w14:textId="474F2842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7D354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PA, 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3213F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new brand </w:t>
            </w:r>
          </w:p>
        </w:tc>
      </w:tr>
      <w:tr w:rsidR="007C7C36" w:rsidRPr="007C7C36" w14:paraId="18745486" w14:textId="77777777" w:rsidTr="00DE032D">
        <w:trPr>
          <w:trHeight w:val="35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13ABE4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SORAFENIB TAB 200MG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BDB456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20B62325" w14:textId="1590529B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most plans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F09B4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PA2, 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3E7E6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PC generic NEXAVAR</w:t>
            </w:r>
          </w:p>
        </w:tc>
      </w:tr>
      <w:tr w:rsidR="007C7C36" w:rsidRPr="007C7C36" w14:paraId="263909C1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B56CC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TLANDO CAP 112.5 MG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937B8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169D99D7" w14:textId="74BC31A3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39CC1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PA, 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41752C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new brand</w:t>
            </w:r>
          </w:p>
        </w:tc>
      </w:tr>
      <w:tr w:rsidR="007C7C36" w:rsidRPr="007C7C36" w14:paraId="41B16708" w14:textId="77777777" w:rsidTr="00DE032D">
        <w:trPr>
          <w:trHeight w:val="35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7F2D3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TWYNEO CRE 0.1-3%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E565C5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7E6B6DF4" w14:textId="2C6B7146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619A8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PA, QL-over time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F33127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new brand</w:t>
            </w:r>
          </w:p>
        </w:tc>
      </w:tr>
      <w:tr w:rsidR="007C7C36" w:rsidRPr="007C7C36" w14:paraId="5D7C5FDE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CA6AC8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VIJOICE TAB 50&amp;125&amp;250MG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27DDD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696F626E" w14:textId="6B7DFA26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005C0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PA, QL-over time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899740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new brand</w:t>
            </w:r>
          </w:p>
        </w:tc>
      </w:tr>
      <w:tr w:rsidR="007C7C36" w:rsidRPr="007C7C36" w14:paraId="03E4313B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C592EF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ANZEMET TAB 50MG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A6A147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72A2C5D2" w14:textId="23D35D15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BF1D0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PA-BvsD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8A163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new brand</w:t>
            </w:r>
          </w:p>
        </w:tc>
      </w:tr>
      <w:tr w:rsidR="007C7C36" w:rsidRPr="007C7C36" w14:paraId="7A162331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4144E0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BEOVU INJ 6/0.05ML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76365B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36FC382B" w14:textId="598618E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38797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7567A5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new brand ophth Strength </w:t>
            </w:r>
          </w:p>
        </w:tc>
      </w:tr>
      <w:tr w:rsidR="007C7C36" w:rsidRPr="007C7C36" w14:paraId="7AD3E056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51118D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BORTEZOMIB INJ 1&amp;2.5MG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D4AC93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471B26B6" w14:textId="3A0FEBC5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most plans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901CF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PA2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75F68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PC brand Strength. *bvd embedded</w:t>
            </w:r>
          </w:p>
        </w:tc>
      </w:tr>
      <w:tr w:rsidR="007C7C36" w:rsidRPr="007C7C36" w14:paraId="05F33171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22EFE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BYOOVIZ INJ 0.5MG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92628D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44E1818B" w14:textId="6CED4C3B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37EF9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AE941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new brand ophth </w:t>
            </w:r>
          </w:p>
        </w:tc>
      </w:tr>
      <w:tr w:rsidR="007C7C36" w:rsidRPr="007C7C36" w14:paraId="780FB125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C72D2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CONJUPRI TAB 5MG (shares same gpi as LEVAMLODIPIN TAB)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A3FA7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218DDA07" w14:textId="18DBA373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1FC0F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N/A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5FAA29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new brand Strength *see below Levamlodipin/SAME GPI</w:t>
            </w:r>
          </w:p>
        </w:tc>
      </w:tr>
      <w:tr w:rsidR="007C7C36" w:rsidRPr="007C7C36" w14:paraId="04C5B6FF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BD8DF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CYCLOSPORINE EMU 0.05%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7CBD7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1A8BA361" w14:textId="3308D172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774D6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1A2337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generic RESTASIS</w:t>
            </w:r>
          </w:p>
        </w:tc>
      </w:tr>
      <w:tr w:rsidR="007C7C36" w:rsidRPr="007C7C36" w14:paraId="0213892D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A0916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EXELDERM CRE 1%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AEE2EE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0C0B7087" w14:textId="6733F79B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8B539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QL-over time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D1ECD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new brand derm </w:t>
            </w:r>
          </w:p>
        </w:tc>
      </w:tr>
      <w:tr w:rsidR="007C7C36" w:rsidRPr="007C7C36" w14:paraId="0C6EE174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229A3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EXELDERM SOL 1% 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B72D7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16842517" w14:textId="0344945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FA9C9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QL-over time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17A55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new brand derm </w:t>
            </w:r>
          </w:p>
        </w:tc>
      </w:tr>
      <w:tr w:rsidR="007C7C36" w:rsidRPr="007C7C36" w14:paraId="49440D4B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CBD910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LACOSAMIDE SOL 10MG/ML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01E736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6B52FDF2" w14:textId="6171ACE0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52386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90BA34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PC generic strength VIMPAT</w:t>
            </w:r>
          </w:p>
        </w:tc>
      </w:tr>
      <w:tr w:rsidR="007C7C36" w:rsidRPr="007C7C36" w14:paraId="12EA4CBD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EDD1F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LEVAMLODIPIN TAB 2.5&amp;5MG (shares same gpi as CONJUPRI TAB)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FB20E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7F35D728" w14:textId="210FFAA8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C251F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N/A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78FF63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new brand *see above conjupri/same gpi</w:t>
            </w:r>
          </w:p>
        </w:tc>
      </w:tr>
      <w:tr w:rsidR="007C7C36" w:rsidRPr="007C7C36" w14:paraId="22C2BA4C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EA4FC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MESALAMINE CAP 500MG ER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9339A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185C257A" w14:textId="5E2EB7AC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66934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CEA5FD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generic PENTASA </w:t>
            </w:r>
          </w:p>
        </w:tc>
      </w:tr>
      <w:tr w:rsidR="007C7C36" w:rsidRPr="007C7C36" w14:paraId="1069A1D6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71B1DB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OXYCOD/ACETA SOL 5/325MG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724C9E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5BC0D388" w14:textId="304D66ED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FF25C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160C1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new brand Strength/Opioid</w:t>
            </w:r>
          </w:p>
        </w:tc>
      </w:tr>
      <w:tr w:rsidR="007C7C36" w:rsidRPr="007C7C36" w14:paraId="56E9680A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723A6D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PEMETREXED INJ 100&amp;500&amp;1000&amp;750MG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29604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1C383D78" w14:textId="4FF21DEB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most plans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ADE37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N/A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4BB19B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PC generic ALIMTA </w:t>
            </w:r>
          </w:p>
        </w:tc>
      </w:tr>
      <w:tr w:rsidR="007C7C36" w:rsidRPr="007C7C36" w14:paraId="43BF732B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493494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RELEUKO INJ 300&amp;480MCG</w:t>
            </w:r>
          </w:p>
          <w:p w14:paraId="3A72EFA7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 (2 GPI’S each)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C5566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6660A3FF" w14:textId="44F1E288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04EAC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PA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6D893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new brand *2 GPI’S each</w:t>
            </w:r>
          </w:p>
        </w:tc>
      </w:tr>
      <w:tr w:rsidR="007C7C36" w:rsidRPr="007C7C36" w14:paraId="5B658908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B20473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TRIZIVIR TAB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0D220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226182BA" w14:textId="38B4E34D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0CFF9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N/A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731FC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EFF 8/1/2022. PC BRAND</w:t>
            </w:r>
          </w:p>
        </w:tc>
      </w:tr>
      <w:tr w:rsidR="007C7C36" w:rsidRPr="007C7C36" w14:paraId="120DEB57" w14:textId="77777777" w:rsidTr="00DE032D">
        <w:trPr>
          <w:trHeight w:val="440"/>
        </w:trPr>
        <w:tc>
          <w:tcPr>
            <w:tcW w:w="13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6D4BE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 VILAZODONE TAB 10&amp;20&amp;40MG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3EEDF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755C58E2" w14:textId="7F09BE3C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most plans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ACA76" w14:textId="77777777" w:rsidR="003250B6" w:rsidRPr="007C7C36" w:rsidRDefault="003250B6" w:rsidP="007C7C3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>QL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61484" w14:textId="77777777" w:rsidR="003250B6" w:rsidRPr="007C7C36" w:rsidRDefault="003250B6" w:rsidP="003250B6">
            <w:pPr>
              <w:spacing w:before="120" w:after="120"/>
              <w:rPr>
                <w:rFonts w:ascii="Verdana" w:hAnsi="Verdana" w:cs="Segoe UI"/>
              </w:rPr>
            </w:pPr>
            <w:r w:rsidRPr="007C7C36">
              <w:rPr>
                <w:rFonts w:ascii="Verdana" w:hAnsi="Verdana" w:cs="Segoe UI"/>
              </w:rPr>
              <w:t xml:space="preserve">EFF 8/1/2022. PC generic VIIBRYD </w:t>
            </w:r>
          </w:p>
        </w:tc>
      </w:tr>
      <w:bookmarkEnd w:id="92"/>
    </w:tbl>
    <w:p w14:paraId="450B2B09" w14:textId="77777777" w:rsidR="00971266" w:rsidRDefault="00971266" w:rsidP="003250B6">
      <w:pPr>
        <w:tabs>
          <w:tab w:val="left" w:pos="279"/>
        </w:tabs>
        <w:spacing w:before="120" w:after="120"/>
      </w:pPr>
    </w:p>
    <w:p w14:paraId="3EC0FD0D" w14:textId="77777777" w:rsidR="00F018B3" w:rsidRDefault="00F018B3" w:rsidP="003250B6">
      <w:pPr>
        <w:spacing w:before="120" w:after="120"/>
        <w:jc w:val="right"/>
        <w:rPr>
          <w:rFonts w:ascii="Verdana" w:hAnsi="Verdana"/>
        </w:rPr>
      </w:pPr>
      <w:hyperlink r:id="rId13"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018B3" w14:paraId="24A16C6B" w14:textId="77777777" w:rsidTr="0097126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B8B26B" w14:textId="2C512C34" w:rsidR="00F018B3" w:rsidRDefault="00F018B3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3" w:name="_Hlk109727213"/>
            <w:bookmarkStart w:id="94" w:name="_Toc207992353"/>
            <w:r>
              <w:rPr>
                <w:rFonts w:ascii="Verdana" w:hAnsi="Verdana"/>
                <w:i w:val="0"/>
                <w:iCs w:val="0"/>
              </w:rPr>
              <w:t>5/1/2022 – 5/31/2022</w:t>
            </w:r>
            <w:bookmarkEnd w:id="94"/>
          </w:p>
        </w:tc>
      </w:tr>
    </w:tbl>
    <w:bookmarkEnd w:id="93"/>
    <w:p w14:paraId="5FC90B87" w14:textId="77777777" w:rsidR="00F018B3" w:rsidRDefault="00F018B3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>The following updates apply to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bCs/>
        </w:rPr>
        <w:t>Medicare Part-D Formulary ONLY</w:t>
      </w:r>
      <w:r>
        <w:rPr>
          <w:rFonts w:ascii="Verdana" w:hAnsi="Verdana"/>
        </w:rPr>
        <w:t xml:space="preserve">.  </w:t>
      </w:r>
    </w:p>
    <w:p w14:paraId="3ECC1EE6" w14:textId="77777777" w:rsidR="00F018B3" w:rsidRDefault="00F018B3" w:rsidP="003250B6">
      <w:pPr>
        <w:spacing w:before="120" w:after="120" w:line="276" w:lineRule="auto"/>
        <w:rPr>
          <w:rFonts w:ascii="Verdana" w:eastAsia="Calibri" w:hAnsi="Verdana" w:cs="Segoe UI"/>
        </w:rPr>
      </w:pPr>
      <w:r>
        <w:rPr>
          <w:rFonts w:ascii="Verdana" w:hAnsi="Verdana" w:cs="Arial"/>
        </w:rPr>
        <w:t>2022 Plans:</w:t>
      </w:r>
      <w:r>
        <w:rPr>
          <w:rFonts w:ascii="Verdana" w:eastAsia="Calibri" w:hAnsi="Verdana" w:cs="Arial"/>
        </w:rPr>
        <w:t xml:space="preserve"> MAPD- B1, B2, B4</w:t>
      </w:r>
      <w:r>
        <w:rPr>
          <w:rFonts w:ascii="Verdana" w:eastAsia="Calibri" w:hAnsi="Verdana" w:cs="Arial"/>
          <w:color w:val="376092"/>
        </w:rPr>
        <w:t>,</w:t>
      </w:r>
      <w:r>
        <w:rPr>
          <w:rFonts w:ascii="Verdana" w:eastAsia="Calibri" w:hAnsi="Verdana" w:cs="Arial"/>
        </w:rPr>
        <w:t xml:space="preserve"> B4+,</w:t>
      </w:r>
      <w:r>
        <w:rPr>
          <w:rFonts w:ascii="Verdana" w:eastAsia="Calibri" w:hAnsi="Verdana" w:cs="Arial"/>
          <w:b/>
          <w:bCs/>
        </w:rPr>
        <w:t xml:space="preserve"> </w:t>
      </w:r>
      <w:r>
        <w:rPr>
          <w:rFonts w:ascii="Verdana" w:eastAsia="Calibri" w:hAnsi="Verdana" w:cs="Arial"/>
        </w:rPr>
        <w:t>B5+; EGWP Commingled- A1, B2, Open1; EGWP NON-Commingled- A1, B2, Open2;</w:t>
      </w:r>
      <w:r>
        <w:rPr>
          <w:rFonts w:ascii="Verdana" w:eastAsia="Calibri" w:hAnsi="Verdana" w:cs="Segoe UI"/>
          <w:color w:val="376092"/>
        </w:rPr>
        <w:t xml:space="preserve"> </w:t>
      </w:r>
      <w:r>
        <w:rPr>
          <w:rFonts w:ascii="Verdana" w:eastAsia="Calibri" w:hAnsi="Verdana" w:cs="Segoe UI"/>
        </w:rPr>
        <w:t>SilverScript- Choice, Plus, SmartRx</w:t>
      </w:r>
    </w:p>
    <w:p w14:paraId="37CA23C3" w14:textId="77777777" w:rsidR="00F018B3" w:rsidRDefault="00F018B3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F018B3" w:rsidRPr="00F018B3" w14:paraId="373CF019" w14:textId="77777777" w:rsidTr="00F018B3">
        <w:trPr>
          <w:trHeight w:val="915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0CAD13F" w14:textId="77777777" w:rsidR="00F018B3" w:rsidRPr="00F018B3" w:rsidRDefault="00F018B3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018B3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FCA3CD2" w14:textId="77777777" w:rsidR="00F018B3" w:rsidRPr="00F018B3" w:rsidRDefault="00F018B3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018B3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C8C2372" w14:textId="77777777" w:rsidR="00F018B3" w:rsidRPr="00F018B3" w:rsidRDefault="00F018B3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018B3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38C07A" w14:textId="77777777" w:rsidR="00F018B3" w:rsidRPr="00F018B3" w:rsidRDefault="00F018B3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018B3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F018B3" w:rsidRPr="00F018B3" w14:paraId="71FA0D8F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3B883" w14:textId="53A01431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ERYTHROMYCIN INJ 500MG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A53BA" w14:textId="3F337E08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AF41E" w14:textId="3576D7C4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3EBCE" w14:textId="2B405265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EFF 6/1/2022. generic ERYTHROCIN</w:t>
            </w:r>
          </w:p>
        </w:tc>
      </w:tr>
      <w:tr w:rsidR="00F018B3" w:rsidRPr="00F018B3" w14:paraId="653BF3FF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70AFB" w14:textId="171B6C40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LACOSAMIDE SOL 200</w:t>
            </w:r>
            <w:r>
              <w:rPr>
                <w:rFonts w:ascii="Verdana" w:hAnsi="Verdana" w:cs="Segoe UI"/>
              </w:rPr>
              <w:softHyphen/>
            </w:r>
            <w:r w:rsidRPr="00F018B3">
              <w:rPr>
                <w:rFonts w:ascii="Verdana" w:hAnsi="Verdana" w:cs="Segoe UI"/>
              </w:rPr>
              <w:t xml:space="preserve">MG/20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D058A" w14:textId="3A8A8EEB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A6E7A" w14:textId="7099935A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D1503" w14:textId="4EB6D68F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EFF 6/1/2022. PC generic VIMPAT</w:t>
            </w:r>
          </w:p>
        </w:tc>
      </w:tr>
      <w:tr w:rsidR="00F018B3" w:rsidRPr="00F018B3" w14:paraId="26B12DC4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C6AA8" w14:textId="57521752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PACLITAXEL INJ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493E3" w14:textId="035589CC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A31AC" w14:textId="039404E5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074E5" w14:textId="608C77FE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EFF 6/1/2022. PC generic ABRAXANE</w:t>
            </w:r>
          </w:p>
        </w:tc>
      </w:tr>
      <w:tr w:rsidR="00F018B3" w:rsidRPr="00F018B3" w14:paraId="734E8AC8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570FF" w14:textId="07E42AF6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ROBINUL FORT TAB 2MG </w:t>
            </w:r>
            <w:r w:rsidRPr="00F018B3">
              <w:rPr>
                <w:rFonts w:ascii="Verdana" w:hAnsi="Verdana" w:cs="Segoe UI"/>
              </w:rPr>
              <w:br/>
              <w:t xml:space="preserve">ROBINUL TAB 1MG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CE633" w14:textId="5750D11E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828FD" w14:textId="52735D1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9527E" w14:textId="2EC80CFC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brand </w:t>
            </w:r>
          </w:p>
        </w:tc>
      </w:tr>
      <w:tr w:rsidR="00F018B3" w:rsidRPr="00F018B3" w14:paraId="7BBF4C19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F00C9" w14:textId="4BA6E528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TEPADINA INJ 100&amp;15MG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3DE8AC" w14:textId="5CB1FF8E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13FD87" w14:textId="33A5C420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F20539" w14:textId="7961DBC9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PC brand </w:t>
            </w:r>
          </w:p>
        </w:tc>
      </w:tr>
      <w:tr w:rsidR="00F018B3" w:rsidRPr="00F018B3" w14:paraId="5BAAD38C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7469A" w14:textId="3A3997E5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TRIUMEQ PD TAB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C74F7" w14:textId="4E84F8FE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FD450" w14:textId="5E510914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DDD3" w14:textId="65D6382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PC brand Strength </w:t>
            </w:r>
          </w:p>
        </w:tc>
      </w:tr>
      <w:tr w:rsidR="00F018B3" w:rsidRPr="00F018B3" w14:paraId="4A72B219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29147" w14:textId="66361679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ZEGALOGUE INJ 0.6/0.6 {2 GPIS}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C2E75" w14:textId="44091106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5EF3EF" w14:textId="2ADEF0B1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0B87F" w14:textId="45C48427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brand </w:t>
            </w:r>
          </w:p>
        </w:tc>
      </w:tr>
      <w:tr w:rsidR="00F018B3" w:rsidRPr="00F018B3" w14:paraId="304172BB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74F19" w14:textId="1F0E9B72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FLEQSUVY SUS 25MG/5ML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2445A" w14:textId="0E6E1EA3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51B78" w14:textId="319A0BD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8B9E37" w14:textId="7DC5DD0C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brand </w:t>
            </w:r>
          </w:p>
        </w:tc>
      </w:tr>
      <w:tr w:rsidR="00F018B3" w:rsidRPr="00F018B3" w14:paraId="1E00FA45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DB461A" w14:textId="2ABE054E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MAYZENT TAB 1MG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1D28F0" w14:textId="56DE4332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862B2" w14:textId="27C4C868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F0288" w14:textId="4348FF32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EFF 6/1/2022. brand Strength</w:t>
            </w:r>
          </w:p>
        </w:tc>
      </w:tr>
      <w:tr w:rsidR="00F018B3" w:rsidRPr="00F018B3" w14:paraId="7AEEC70F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DDAE5" w14:textId="6272EA98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MAYZENT PAK STARTER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35504" w14:textId="6D9EA35B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13B6B" w14:textId="79EDC79A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PA, QL-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13DDA" w14:textId="320F4E5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EFF 6/1/2022. brand Strength</w:t>
            </w:r>
          </w:p>
        </w:tc>
      </w:tr>
      <w:tr w:rsidR="00F018B3" w:rsidRPr="00F018B3" w14:paraId="069821AA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775D3" w14:textId="103E2386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RECORLEV TAB 150MG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FDE5D" w14:textId="3AE58813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129743" w14:textId="12A203D1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1BA62" w14:textId="6C792444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brand </w:t>
            </w:r>
          </w:p>
        </w:tc>
      </w:tr>
      <w:tr w:rsidR="00F018B3" w:rsidRPr="00F018B3" w14:paraId="7D4A09D9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024FE" w14:textId="7E713F82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RINVOQ TAB 45MG ER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A7DA86" w14:textId="599E5357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70DA3" w14:textId="29F006D9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30095" w14:textId="78438F4A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brand Strength </w:t>
            </w:r>
          </w:p>
        </w:tc>
      </w:tr>
      <w:tr w:rsidR="00F018B3" w:rsidRPr="00F018B3" w14:paraId="3AD66A70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8D31A" w14:textId="52DD0FA1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TAKHZYRO INJ 300/2ML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775D4A" w14:textId="05AD762C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2DFB7" w14:textId="6A9B31E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D1E76" w14:textId="5ED736EC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brand (prefill) </w:t>
            </w:r>
          </w:p>
        </w:tc>
      </w:tr>
      <w:tr w:rsidR="00F018B3" w:rsidRPr="00F018B3" w14:paraId="647158C6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E0ECC" w14:textId="0162F62C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VONJO CAP 100MG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A8638" w14:textId="4C8AA1D1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BF195" w14:textId="7D6EB2BA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PA2,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F8F83" w14:textId="1ACB9324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EFF 6/1/2022. PC brand</w:t>
            </w:r>
          </w:p>
        </w:tc>
      </w:tr>
      <w:tr w:rsidR="00F018B3" w:rsidRPr="00F018B3" w14:paraId="49F32C8E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7A002" w14:textId="260AD532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KERENDIA 10&amp;20MG TABLET 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26524" w14:textId="08A1AA05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EC5A9" w14:textId="3D0446E7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1A4FD" w14:textId="6820D186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EFF 6/1/2022. Modification Add brand to rest of plans with QL. Remove PA on Open and change tier</w:t>
            </w:r>
          </w:p>
        </w:tc>
      </w:tr>
      <w:tr w:rsidR="00F018B3" w:rsidRPr="00F018B3" w14:paraId="20A83DF7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10CFB" w14:textId="4E12F811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VELPHORO CHW 500MG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BC9E" w14:textId="48C37DB7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Add to SSI plans (already covered on Open)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FE586" w14:textId="0EBAB1A5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QL- SSI plans only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4FD5B" w14:textId="2B3DCA74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EFF 6/1/2022. Modification Add brand to SSI plans with QL *already coded on Open, No edit</w:t>
            </w:r>
          </w:p>
        </w:tc>
      </w:tr>
      <w:tr w:rsidR="00F018B3" w:rsidRPr="00F018B3" w14:paraId="2F81E5F4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DDF28" w14:textId="7C8C90D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AMPHOTERICIN INJ 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46E4BD" w14:textId="379E6E7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1ED04" w14:textId="54018328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PA-BD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EA1CB" w14:textId="591175E3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generic AMBISOME </w:t>
            </w:r>
          </w:p>
        </w:tc>
      </w:tr>
      <w:tr w:rsidR="00F018B3" w:rsidRPr="00F018B3" w14:paraId="7E837514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F8933" w14:textId="0DE475F0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DEFERIPRONE TAB 1000MG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F2EE9" w14:textId="108D1DF4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578221" w14:textId="10C2E219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7EB88" w14:textId="1F68A55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EFF 6/1/2022. generic FERRIPROX</w:t>
            </w:r>
          </w:p>
        </w:tc>
      </w:tr>
      <w:tr w:rsidR="00F018B3" w:rsidRPr="00F018B3" w14:paraId="38C6C3E2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F74B5" w14:textId="0C9C90D1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DEXLANSOPRAZ CAP 30 &amp;60MG DR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D01B7" w14:textId="6D6C65F5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57D200" w14:textId="72906582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0220B" w14:textId="28930FA8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generic DEXILANT </w:t>
            </w:r>
          </w:p>
        </w:tc>
      </w:tr>
      <w:tr w:rsidR="00F018B3" w:rsidRPr="00F018B3" w14:paraId="7DD63488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57E4F" w14:textId="2CCC7B5F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DIGOXIN TAB 62.5MCG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B61EF" w14:textId="3BA5AF19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8E15F" w14:textId="5E3B25C7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AC14C" w14:textId="1E251903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generic LANOXIN </w:t>
            </w:r>
          </w:p>
        </w:tc>
      </w:tr>
      <w:tr w:rsidR="00F018B3" w:rsidRPr="00F018B3" w14:paraId="5A43E6CF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A40E4" w14:textId="103D5A24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LACOSAMIDE TAB 100&amp;150&amp;200&amp;50MG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82B7E" w14:textId="1CB7C696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9513F" w14:textId="514A221C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QL-varies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EBADF" w14:textId="240B802A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PC generic VIMPAT </w:t>
            </w:r>
          </w:p>
        </w:tc>
      </w:tr>
      <w:tr w:rsidR="00F018B3" w:rsidRPr="00F018B3" w14:paraId="3BC073AE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A7F51" w14:textId="684085A0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OPDUALAG SOL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34AC0" w14:textId="0E533813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877933" w14:textId="299AE86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15E03" w14:textId="36D367E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PC brand </w:t>
            </w:r>
          </w:p>
        </w:tc>
      </w:tr>
      <w:tr w:rsidR="00F018B3" w:rsidRPr="00F018B3" w14:paraId="62AFC067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2A4D6" w14:textId="6746D021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OZEMPIC INJ 8MG/3ML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AA2A7" w14:textId="22AB6472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DE8C46" w14:textId="243936D1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84EB1" w14:textId="41F8BBC1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brand Strength </w:t>
            </w:r>
          </w:p>
        </w:tc>
      </w:tr>
      <w:tr w:rsidR="00F018B3" w:rsidRPr="00F018B3" w14:paraId="72FBD283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52309" w14:textId="7E47AE0E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PREHEVBRIO SUS 10MCG/ML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DCE29" w14:textId="1EED5236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AD616" w14:textId="1177B6AA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PA-BD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A3BFA5" w14:textId="38A75174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brand </w:t>
            </w:r>
          </w:p>
        </w:tc>
      </w:tr>
      <w:tr w:rsidR="00F018B3" w:rsidRPr="00F018B3" w14:paraId="030C6DEE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7E6EC" w14:textId="05ECA3B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SEGLENTIS TAB 56-44MG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F2C4FA" w14:textId="62523FE8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7B6B1B" w14:textId="086A949B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8E52B" w14:textId="7BD3B24E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brand Opioid </w:t>
            </w:r>
          </w:p>
        </w:tc>
      </w:tr>
      <w:tr w:rsidR="00F018B3" w:rsidRPr="00F018B3" w14:paraId="4A781ED5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1E5A2" w14:textId="036C5CCA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SKYTROFA INJ 11&amp;13.3&amp; 3.6&amp; 3&amp; 4.3&amp; 5.2&amp; 6.3&amp; 7.6&amp; 9.1MG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24BD" w14:textId="6F306DFF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52992" w14:textId="2FF8CDD1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8A7BE" w14:textId="76FCA044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 xml:space="preserve">EFF 6/1/2022. brand </w:t>
            </w:r>
          </w:p>
        </w:tc>
      </w:tr>
      <w:tr w:rsidR="00F018B3" w:rsidRPr="00F018B3" w14:paraId="6906F096" w14:textId="77777777" w:rsidTr="00F018B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020" w14:textId="76AC6CB3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XARELTO SUS 1MG/ML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2E828" w14:textId="4FD31058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11C2D" w14:textId="6F26DE4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52B56C" w14:textId="412B241D" w:rsidR="00F018B3" w:rsidRPr="00F018B3" w:rsidRDefault="00F018B3" w:rsidP="003250B6">
            <w:pPr>
              <w:spacing w:before="120" w:after="120"/>
              <w:rPr>
                <w:rFonts w:ascii="Verdana" w:hAnsi="Verdana" w:cs="Arial"/>
              </w:rPr>
            </w:pPr>
            <w:r w:rsidRPr="00F018B3">
              <w:rPr>
                <w:rFonts w:ascii="Verdana" w:hAnsi="Verdana" w:cs="Segoe UI"/>
              </w:rPr>
              <w:t>EFF 6/1/2022. brand</w:t>
            </w:r>
          </w:p>
        </w:tc>
      </w:tr>
    </w:tbl>
    <w:p w14:paraId="264E03C4" w14:textId="77777777" w:rsidR="00F018B3" w:rsidRDefault="00F018B3" w:rsidP="003250B6">
      <w:pPr>
        <w:tabs>
          <w:tab w:val="left" w:pos="279"/>
        </w:tabs>
        <w:spacing w:before="120" w:after="120"/>
      </w:pPr>
    </w:p>
    <w:p w14:paraId="7BB3C7F5" w14:textId="3B0AFD7D" w:rsidR="00F018B3" w:rsidRDefault="00F018B3" w:rsidP="003250B6">
      <w:pPr>
        <w:tabs>
          <w:tab w:val="left" w:pos="279"/>
        </w:tabs>
        <w:spacing w:before="120" w:after="120"/>
      </w:pPr>
    </w:p>
    <w:p w14:paraId="2FAB6513" w14:textId="77777777" w:rsidR="00F018B3" w:rsidRDefault="00F018B3" w:rsidP="003250B6">
      <w:pPr>
        <w:tabs>
          <w:tab w:val="left" w:pos="279"/>
        </w:tabs>
        <w:spacing w:before="120" w:after="120"/>
      </w:pPr>
    </w:p>
    <w:bookmarkStart w:id="95" w:name="OLE_LINK6"/>
    <w:p w14:paraId="719E09BA" w14:textId="77777777" w:rsidR="00E1759B" w:rsidRDefault="00F018B3" w:rsidP="003250B6">
      <w:pPr>
        <w:spacing w:before="120" w:after="120"/>
        <w:jc w:val="right"/>
        <w:rPr>
          <w:rFonts w:ascii="Verdana" w:hAnsi="Verdana"/>
        </w:rPr>
      </w:pPr>
      <w:r>
        <w:fldChar w:fldCharType="begin"/>
      </w:r>
      <w:r>
        <w:instrText xml:space="preserve"> HYPERLINK "file:///C:\\Users\\u022610\\Downloads\\CMS-PRD1-075844%20Aetna%20Med%20D%20-%20Formulary%20Changes%20(4).docx" \l "_top" </w:instrText>
      </w:r>
      <w:r>
        <w:fldChar w:fldCharType="separate"/>
      </w:r>
      <w:r w:rsidR="00E1759B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1759B" w14:paraId="236A2B28" w14:textId="77777777" w:rsidTr="00E175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6E82898" w14:textId="3A572156" w:rsidR="00E1759B" w:rsidRDefault="00E1759B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6" w:name="_Toc207992354"/>
            <w:r>
              <w:rPr>
                <w:rFonts w:ascii="Verdana" w:hAnsi="Verdana"/>
                <w:i w:val="0"/>
                <w:iCs w:val="0"/>
              </w:rPr>
              <w:t>4/1/2022 – 4/30/2022</w:t>
            </w:r>
            <w:bookmarkEnd w:id="96"/>
          </w:p>
        </w:tc>
      </w:tr>
    </w:tbl>
    <w:p w14:paraId="3B067280" w14:textId="77777777" w:rsidR="00E1759B" w:rsidRDefault="00E1759B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>The following updates apply to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bCs/>
        </w:rPr>
        <w:t>Medicare Part-D Formulary ONLY</w:t>
      </w:r>
      <w:r>
        <w:rPr>
          <w:rFonts w:ascii="Verdana" w:hAnsi="Verdana"/>
        </w:rPr>
        <w:t xml:space="preserve">.  </w:t>
      </w:r>
    </w:p>
    <w:p w14:paraId="01637198" w14:textId="77777777" w:rsidR="00E1759B" w:rsidRDefault="00E1759B" w:rsidP="003250B6">
      <w:pPr>
        <w:spacing w:before="120" w:after="120" w:line="276" w:lineRule="auto"/>
        <w:rPr>
          <w:rFonts w:ascii="Verdana" w:eastAsia="Calibri" w:hAnsi="Verdana" w:cs="Segoe UI"/>
        </w:rPr>
      </w:pPr>
      <w:r>
        <w:rPr>
          <w:rFonts w:ascii="Verdana" w:hAnsi="Verdana" w:cs="Arial"/>
        </w:rPr>
        <w:t>2022 Plans:</w:t>
      </w:r>
      <w:r>
        <w:rPr>
          <w:rFonts w:ascii="Verdana" w:eastAsia="Calibri" w:hAnsi="Verdana" w:cs="Arial"/>
        </w:rPr>
        <w:t xml:space="preserve"> MAPD- B1, B2, B4</w:t>
      </w:r>
      <w:r>
        <w:rPr>
          <w:rFonts w:ascii="Verdana" w:eastAsia="Calibri" w:hAnsi="Verdana" w:cs="Arial"/>
          <w:color w:val="376092"/>
        </w:rPr>
        <w:t>,</w:t>
      </w:r>
      <w:r>
        <w:rPr>
          <w:rFonts w:ascii="Verdana" w:eastAsia="Calibri" w:hAnsi="Verdana" w:cs="Arial"/>
        </w:rPr>
        <w:t xml:space="preserve"> B4+,</w:t>
      </w:r>
      <w:r>
        <w:rPr>
          <w:rFonts w:ascii="Verdana" w:eastAsia="Calibri" w:hAnsi="Verdana" w:cs="Arial"/>
          <w:b/>
          <w:bCs/>
        </w:rPr>
        <w:t xml:space="preserve"> </w:t>
      </w:r>
      <w:r>
        <w:rPr>
          <w:rFonts w:ascii="Verdana" w:eastAsia="Calibri" w:hAnsi="Verdana" w:cs="Arial"/>
        </w:rPr>
        <w:t>B5+; EGWP Commingled- A1, B2, Open1; EGWP NON-Commingled- A1, B2, Open2;</w:t>
      </w:r>
      <w:r>
        <w:rPr>
          <w:rFonts w:ascii="Verdana" w:eastAsia="Calibri" w:hAnsi="Verdana" w:cs="Segoe UI"/>
          <w:color w:val="376092"/>
        </w:rPr>
        <w:t xml:space="preserve"> </w:t>
      </w:r>
      <w:r>
        <w:rPr>
          <w:rFonts w:ascii="Verdana" w:eastAsia="Calibri" w:hAnsi="Verdana" w:cs="Segoe UI"/>
        </w:rPr>
        <w:t>SilverScript- Choice, Plus, SmartRx</w:t>
      </w:r>
    </w:p>
    <w:p w14:paraId="5F098692" w14:textId="77777777" w:rsidR="00E1759B" w:rsidRDefault="00E1759B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E1759B" w:rsidRPr="00E1759B" w14:paraId="006F5039" w14:textId="77777777" w:rsidTr="00E1759B">
        <w:trPr>
          <w:trHeight w:val="915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B7C6B48" w14:textId="77777777" w:rsidR="00E1759B" w:rsidRPr="00E1759B" w:rsidRDefault="00E1759B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E1759B">
              <w:rPr>
                <w:rFonts w:ascii="Verdana" w:hAnsi="Verdana" w:cs="Calibri"/>
                <w:b/>
                <w:bCs/>
                <w:color w:val="000000" w:themeColor="text1"/>
              </w:rPr>
              <w:t>LABEL NAME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F2C58BC" w14:textId="77777777" w:rsidR="00E1759B" w:rsidRPr="00E1759B" w:rsidRDefault="00E1759B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E1759B">
              <w:rPr>
                <w:rFonts w:ascii="Verdana" w:hAnsi="Verdana" w:cs="Calibri"/>
                <w:b/>
                <w:bCs/>
                <w:color w:val="000000" w:themeColor="text1"/>
              </w:rPr>
              <w:t>Coverage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3550B40" w14:textId="77777777" w:rsidR="00E1759B" w:rsidRPr="00E1759B" w:rsidRDefault="00E1759B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E1759B">
              <w:rPr>
                <w:rFonts w:ascii="Verdana" w:hAnsi="Verdana" w:cs="Calibri"/>
                <w:b/>
                <w:bCs/>
                <w:color w:val="000000" w:themeColor="text1"/>
              </w:rPr>
              <w:t>EDIT-PA,QL,ST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09D5FC2" w14:textId="77777777" w:rsidR="00E1759B" w:rsidRPr="00E1759B" w:rsidRDefault="00E1759B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E1759B">
              <w:rPr>
                <w:rFonts w:ascii="Verdana" w:hAnsi="Verdana" w:cs="Calibri"/>
                <w:b/>
                <w:bCs/>
                <w:color w:val="000000" w:themeColor="text1"/>
              </w:rPr>
              <w:t>COMMENTS</w:t>
            </w:r>
          </w:p>
        </w:tc>
      </w:tr>
      <w:tr w:rsidR="00E1759B" w:rsidRPr="00E1759B" w14:paraId="5EA25217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55DC5" w14:textId="51A9C3B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bookmarkStart w:id="97" w:name="_Hlk102056299"/>
            <w:r w:rsidRPr="00E1759B">
              <w:rPr>
                <w:rFonts w:ascii="Verdana" w:hAnsi="Verdana" w:cs="Segoe UI"/>
                <w:color w:val="000000" w:themeColor="text1"/>
              </w:rPr>
              <w:t xml:space="preserve">BREZTRI AERO AER SPHERE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B17D9" w14:textId="78C6BEA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EB780" w14:textId="7B8C6E05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270E8" w14:textId="5565AAEE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 MODIFICATION Adding to rest of plans (previously covered Open only)</w:t>
            </w:r>
          </w:p>
        </w:tc>
      </w:tr>
      <w:bookmarkEnd w:id="97"/>
      <w:tr w:rsidR="00E1759B" w:rsidRPr="00E1759B" w14:paraId="1D4DA60F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F5418" w14:textId="385B42B4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CARGLUMIC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6A1940" w14:textId="201ACFD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781E4" w14:textId="3FA4BD94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1EF944" w14:textId="2E09B95F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new generic </w:t>
            </w:r>
          </w:p>
        </w:tc>
      </w:tr>
      <w:tr w:rsidR="00E1759B" w:rsidRPr="00E1759B" w14:paraId="09CDDACF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59EFFE" w14:textId="46194CD9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DARTISLA ODT TAB 1.7MG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58B360" w14:textId="53A60AC8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62405" w14:textId="23F86E5A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0ABDB" w14:textId="0CAE486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new brand</w:t>
            </w:r>
          </w:p>
        </w:tc>
      </w:tr>
      <w:tr w:rsidR="00E1759B" w:rsidRPr="00E1759B" w14:paraId="1B920943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C0B815" w14:textId="151CDC8F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GLYCOPYRROLA SOL 1MG/5ML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2DA8A" w14:textId="0F460975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6C2F6" w14:textId="0CE58721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52479D" w14:textId="5C7DA440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generic CUVPOSA </w:t>
            </w:r>
          </w:p>
        </w:tc>
      </w:tr>
      <w:tr w:rsidR="00E1759B" w:rsidRPr="00E1759B" w14:paraId="0B09BBA6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D47D5" w14:textId="5B130BF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LEQVIO SOL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98401" w14:textId="04BF8922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FB19" w14:textId="42FC94E0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2B4AA" w14:textId="6EE81FB4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new brand </w:t>
            </w:r>
          </w:p>
        </w:tc>
      </w:tr>
      <w:tr w:rsidR="00E1759B" w:rsidRPr="00E1759B" w14:paraId="477CB6C5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6DE57" w14:textId="5A151D6C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MARGENZA INJ 250/10ML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C87F2" w14:textId="77169AC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82EAD" w14:textId="393C259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235B91" w14:textId="537A4042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PC brand</w:t>
            </w:r>
          </w:p>
        </w:tc>
      </w:tr>
      <w:tr w:rsidR="00E1759B" w:rsidRPr="00E1759B" w14:paraId="6696977F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575FF" w14:textId="1400053D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MORPHIN/NACL INJ 30/30ML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C63D8" w14:textId="5FD59FC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F35C0" w14:textId="21601626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PA-BD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DF040" w14:textId="7E3E7CC1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new brand Strength </w:t>
            </w:r>
          </w:p>
        </w:tc>
      </w:tr>
      <w:tr w:rsidR="00E1759B" w:rsidRPr="00E1759B" w14:paraId="30401205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0AED6" w14:textId="3E44E6DC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TALZENNA CAP 0.5MG</w:t>
            </w:r>
            <w:r w:rsidRPr="00E1759B">
              <w:rPr>
                <w:rFonts w:ascii="Verdana" w:hAnsi="Verdana" w:cs="Segoe UI"/>
                <w:color w:val="000000" w:themeColor="text1"/>
              </w:rPr>
              <w:br/>
              <w:t>TALZENNA CAP 0.75MG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029E6" w14:textId="74594B61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43472" w14:textId="20ADB0B1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CD5BA" w14:textId="426031DE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PC brand Strengths</w:t>
            </w:r>
          </w:p>
        </w:tc>
      </w:tr>
      <w:tr w:rsidR="00E1759B" w:rsidRPr="00E1759B" w14:paraId="18D0362B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8D1DE" w14:textId="7F65FAFE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VABYSMO INJ 6/0.05ML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80EDB" w14:textId="065AF151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BEE644" w14:textId="69E85A75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47819" w14:textId="11E336E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new brand </w:t>
            </w:r>
          </w:p>
        </w:tc>
      </w:tr>
      <w:tr w:rsidR="00E1759B" w:rsidRPr="00E1759B" w14:paraId="05BFF39B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BA25F" w14:textId="54BD6A05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XIIDRA DRO 5%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0ED6D" w14:textId="01992D91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16EEA" w14:textId="6C75CEC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28CFFD" w14:textId="7E8B27A5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MODICATION Remove PA, Adding to rest of plans (previously covered Open, ssiP only)</w:t>
            </w:r>
          </w:p>
        </w:tc>
      </w:tr>
      <w:tr w:rsidR="00E1759B" w:rsidRPr="00E1759B" w14:paraId="0EFE539B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67DC3" w14:textId="629613E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XIPERE SUS 40MG/ML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3869F" w14:textId="3285C6CE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04100" w14:textId="5128906C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A8287" w14:textId="1C3952EF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new brand ophth </w:t>
            </w:r>
          </w:p>
        </w:tc>
      </w:tr>
      <w:tr w:rsidR="00E1759B" w:rsidRPr="00E1759B" w14:paraId="667B637D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82CC5" w14:textId="5E2F4A2D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ZIMHI SOL (5 MG/0.5ML)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A72A2" w14:textId="573D98C2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8E5C" w14:textId="711A2057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E53A3" w14:textId="1257AFF4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new brand</w:t>
            </w:r>
          </w:p>
        </w:tc>
      </w:tr>
      <w:tr w:rsidR="00E1759B" w:rsidRPr="00E1759B" w14:paraId="420E60ED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1E3CA" w14:textId="795AEBAF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ADAPAL/BEN P GEL 0.3-2.5%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CA163" w14:textId="301083B9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8271C" w14:textId="049A2076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QL-over time,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13656" w14:textId="27DBF096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generic EPIDUO FORTE</w:t>
            </w:r>
          </w:p>
        </w:tc>
      </w:tr>
      <w:tr w:rsidR="00E1759B" w:rsidRPr="00E1759B" w14:paraId="1EDA47BB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5869E" w14:textId="3BA97A4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ADBRY INJ 150MG/ML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A38E9" w14:textId="6FC553E1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61080" w14:textId="002FC744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QL-over time,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3A76A" w14:textId="43FC3E2A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new brand</w:t>
            </w:r>
          </w:p>
        </w:tc>
      </w:tr>
      <w:tr w:rsidR="00E1759B" w:rsidRPr="00E1759B" w14:paraId="22FDFD48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51475" w14:textId="3EE9AF85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CITALOPRAM CAP 30MG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E8408" w14:textId="25FF568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BCAE0" w14:textId="4FA6A738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QL, 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2C50A" w14:textId="476A020F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PC brand</w:t>
            </w:r>
          </w:p>
        </w:tc>
      </w:tr>
      <w:tr w:rsidR="00E1759B" w:rsidRPr="00E1759B" w14:paraId="3298D9BA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B2387" w14:textId="48DDD6CF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LENALIDOMIDE CAP 10&amp;15&amp;25&amp;5MG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EE488" w14:textId="0186A97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2243A" w14:textId="262084D7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QL, 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949158" w14:textId="4894E594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5/1/202. PC generic REVLIMID</w:t>
            </w:r>
          </w:p>
        </w:tc>
      </w:tr>
      <w:tr w:rsidR="00E1759B" w:rsidRPr="00E1759B" w14:paraId="0D552003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AF066" w14:textId="133829F6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LIVTENCITY TAB 200MG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5464E" w14:textId="6CAE6D39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70298" w14:textId="7AA1200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B360B" w14:textId="1255FA1F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new brand</w:t>
            </w:r>
          </w:p>
        </w:tc>
      </w:tr>
      <w:tr w:rsidR="00E1759B" w:rsidRPr="00E1759B" w14:paraId="10D766BC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115D8" w14:textId="0769217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NURTEC TAB 75MG ODT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FC35A" w14:textId="6734F65E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64343" w14:textId="75DC59D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F4CF1" w14:textId="216EE027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MODIFICATION Adding to rest of plans (previously covered open only)</w:t>
            </w:r>
          </w:p>
        </w:tc>
      </w:tr>
      <w:tr w:rsidR="00E1759B" w:rsidRPr="00E1759B" w14:paraId="7E6DF6FF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9CF28" w14:textId="3599EC3E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OXYBRYTA TAB 300MG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D0F45" w14:textId="6D08E994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F8676" w14:textId="09F5B18E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61FC6" w14:textId="31A93F85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new brand Strength</w:t>
            </w:r>
          </w:p>
        </w:tc>
      </w:tr>
      <w:tr w:rsidR="00E1759B" w:rsidRPr="00E1759B" w14:paraId="5F4AD0E2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C46CB" w14:textId="44F6AE3A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TARPEYO CAP 4MG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04916A" w14:textId="4686C9E7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B8E22" w14:textId="3BFC6CCC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8ADA8" w14:textId="5DE6ABB1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new brand</w:t>
            </w:r>
          </w:p>
        </w:tc>
      </w:tr>
      <w:tr w:rsidR="00E1759B" w:rsidRPr="00E1759B" w14:paraId="4935F62F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B5201" w14:textId="7555A07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TEZSPIRE SOL 210MG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5AAE3" w14:textId="70FA803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B974A0" w14:textId="5515058F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BE466" w14:textId="2283217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new brand </w:t>
            </w:r>
          </w:p>
        </w:tc>
      </w:tr>
      <w:tr w:rsidR="00E1759B" w:rsidRPr="00E1759B" w14:paraId="422BD514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8F149" w14:textId="1BA8400E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VEKLURY INJ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0D1DF6" w14:textId="20AE20C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435928" w14:textId="532CDF11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QL-over time,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037DD" w14:textId="7B766869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brand COVID drug (BvD embedded PA) </w:t>
            </w:r>
          </w:p>
        </w:tc>
      </w:tr>
      <w:tr w:rsidR="00E1759B" w:rsidRPr="00E1759B" w14:paraId="53807D63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F584B" w14:textId="0890912A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VOXZOGO INJ 0.4MG</w:t>
            </w:r>
            <w:r w:rsidRPr="00E1759B">
              <w:rPr>
                <w:rFonts w:ascii="Verdana" w:hAnsi="Verdana" w:cs="Segoe UI"/>
                <w:color w:val="000000" w:themeColor="text1"/>
              </w:rPr>
              <w:br/>
              <w:t>VOXZOGO INJ 0.56MG</w:t>
            </w:r>
            <w:r w:rsidRPr="00E1759B">
              <w:rPr>
                <w:rFonts w:ascii="Verdana" w:hAnsi="Verdana" w:cs="Segoe UI"/>
                <w:color w:val="000000" w:themeColor="text1"/>
              </w:rPr>
              <w:br/>
              <w:t xml:space="preserve">VOXZOGO INJ 1.2MG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AE80D" w14:textId="2D1DA60A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4F40B" w14:textId="6577A6CC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3221D" w14:textId="3A46BFC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new brand</w:t>
            </w:r>
          </w:p>
        </w:tc>
      </w:tr>
      <w:tr w:rsidR="00E1759B" w:rsidRPr="00E1759B" w14:paraId="6C2A061B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0A750" w14:textId="45BA3086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VYVGART INJ 400/20ML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F8533" w14:textId="12E45A5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5C6E5" w14:textId="5D69ED3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C496F" w14:textId="43BECA6C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new brand</w:t>
            </w:r>
          </w:p>
        </w:tc>
      </w:tr>
      <w:tr w:rsidR="00E1759B" w:rsidRPr="00E1759B" w14:paraId="52421EAA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2A788" w14:textId="42891C17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BETAINE ANHY POW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20244" w14:textId="210779EC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DE032" w14:textId="36DD04DD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E8A72" w14:textId="5810599E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generic CYSTADANE</w:t>
            </w:r>
          </w:p>
        </w:tc>
      </w:tr>
      <w:tr w:rsidR="00E1759B" w:rsidRPr="00E1759B" w14:paraId="74448132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C7954" w14:textId="064AD93F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DENGVAXIA SUS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74BBA" w14:textId="007CE702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111F6" w14:textId="52B6F624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AF0CC" w14:textId="500DA8AE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brand vaccine</w:t>
            </w:r>
          </w:p>
        </w:tc>
      </w:tr>
      <w:tr w:rsidR="00E1759B" w:rsidRPr="00E1759B" w14:paraId="3CC0A318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638D3" w14:textId="370D0C34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DESCOVY TAB 120-15MG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EB1C5" w14:textId="0A99FD70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6B879" w14:textId="509C5D4C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FC5B6" w14:textId="19B3FB8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new brand Strength </w:t>
            </w:r>
          </w:p>
        </w:tc>
      </w:tr>
      <w:tr w:rsidR="00E1759B" w:rsidRPr="00E1759B" w14:paraId="6D3C346B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5EEEDF" w14:textId="28C48E55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GVOKE KIT INJ 1MG/0.2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EE530" w14:textId="17952022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B25CC" w14:textId="4EFE763E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5E844" w14:textId="130B03B7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EFF 5/1/2022. new brand Strength</w:t>
            </w:r>
          </w:p>
        </w:tc>
      </w:tr>
      <w:tr w:rsidR="00E1759B" w:rsidRPr="00E1759B" w14:paraId="07ADCEEA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1B3F4" w14:textId="289A3922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HEXATRIONE SUS 20MG/ML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43A0" w14:textId="3F8E82ED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C1C81" w14:textId="59419311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E505C" w14:textId="43B3CC44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new brand </w:t>
            </w:r>
          </w:p>
        </w:tc>
      </w:tr>
      <w:tr w:rsidR="00E1759B" w:rsidRPr="00E1759B" w14:paraId="21D443F7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58ACA" w14:textId="63B0256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MARAVIROC TAB 150MG</w:t>
            </w:r>
            <w:r w:rsidRPr="00E1759B">
              <w:rPr>
                <w:rFonts w:ascii="Verdana" w:hAnsi="Verdana" w:cs="Segoe UI"/>
                <w:color w:val="000000" w:themeColor="text1"/>
              </w:rPr>
              <w:br/>
              <w:t>MARAVIROC TAB 300MG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A2772" w14:textId="7798561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825DD" w14:textId="2A2C3AA7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18D3D" w14:textId="7DD2E16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PC generic SELZENTRY </w:t>
            </w:r>
          </w:p>
        </w:tc>
      </w:tr>
      <w:tr w:rsidR="00E1759B" w:rsidRPr="00E1759B" w14:paraId="783C1378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17F192" w14:textId="1E1ED463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SOAANZ TAB 40MG</w:t>
            </w:r>
            <w:r w:rsidRPr="00E1759B">
              <w:rPr>
                <w:rFonts w:ascii="Verdana" w:hAnsi="Verdana" w:cs="Segoe UI"/>
                <w:color w:val="000000" w:themeColor="text1"/>
              </w:rPr>
              <w:br/>
              <w:t>SOAANZ TAB 60MG</w:t>
            </w:r>
            <w:r w:rsidRPr="00E1759B">
              <w:rPr>
                <w:rFonts w:ascii="Verdana" w:hAnsi="Verdana" w:cs="Segoe UI"/>
                <w:color w:val="000000" w:themeColor="text1"/>
              </w:rPr>
              <w:br/>
              <w:t>SOAANZ TAB 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B3F2F" w14:textId="1FC6A006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D3E369" w14:textId="21F5D9A7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C81E37" w14:textId="6FAB9C7A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5/1/222. new brand </w:t>
            </w:r>
          </w:p>
        </w:tc>
      </w:tr>
      <w:tr w:rsidR="00E1759B" w:rsidRPr="00E1759B" w14:paraId="48DAD728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E53B4" w14:textId="259EF918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VASOPRESSIN INJ 20UNT/ML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FDFA61" w14:textId="5EC6E276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B3AD8" w14:textId="0EEAB36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D67FB" w14:textId="5CF1CE96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x/1/2022. generic VASOSTRICT </w:t>
            </w:r>
          </w:p>
        </w:tc>
      </w:tr>
      <w:tr w:rsidR="00E1759B" w:rsidRPr="00E1759B" w14:paraId="433FFBFB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45F91" w14:textId="438F2B9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VASOSTRICT SOL (0.2 UNIT/ML)</w:t>
            </w:r>
            <w:r w:rsidRPr="00E1759B">
              <w:rPr>
                <w:rFonts w:ascii="Verdana" w:hAnsi="Verdana" w:cs="Segoe UI"/>
                <w:color w:val="000000" w:themeColor="text1"/>
              </w:rPr>
              <w:br/>
              <w:t>(2 GPIS)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32766" w14:textId="6688AE5A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B5935" w14:textId="249592C1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A287D" w14:textId="192BCAB6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new brand Strength </w:t>
            </w:r>
          </w:p>
        </w:tc>
      </w:tr>
      <w:tr w:rsidR="00E1759B" w:rsidRPr="00E1759B" w14:paraId="14C2158C" w14:textId="77777777" w:rsidTr="00E1759B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59104" w14:textId="400C5E5E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VELTASSA POW 16.8GM</w:t>
            </w:r>
            <w:r w:rsidRPr="00E1759B">
              <w:rPr>
                <w:rFonts w:ascii="Verdana" w:hAnsi="Verdana" w:cs="Segoe UI"/>
                <w:color w:val="000000" w:themeColor="text1"/>
              </w:rPr>
              <w:br/>
              <w:t xml:space="preserve">VELTASSA POW 25.2GM </w:t>
            </w:r>
            <w:r w:rsidRPr="00E1759B">
              <w:rPr>
                <w:rFonts w:ascii="Verdana" w:hAnsi="Verdana" w:cs="Segoe UI"/>
                <w:color w:val="000000" w:themeColor="text1"/>
              </w:rPr>
              <w:br/>
              <w:t>VELTASSA POW 8.4GM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59381F" w14:textId="358D031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>ALL plans covered -No change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CAC5CB" w14:textId="7DBCFD2B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 {SSI-No Edits} {rest of plans-PA, QL-varies/No Change} 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12CFFE" w14:textId="56495D12" w:rsidR="00E1759B" w:rsidRPr="00E1759B" w:rsidRDefault="00E1759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E1759B">
              <w:rPr>
                <w:rFonts w:ascii="Verdana" w:hAnsi="Verdana" w:cs="Segoe UI"/>
                <w:color w:val="000000" w:themeColor="text1"/>
              </w:rPr>
              <w:t xml:space="preserve">EFF 5/1/2022. MODIFICATION Remove QL, PA for SSI plans only (Rest of plans-No Change)  </w:t>
            </w:r>
          </w:p>
        </w:tc>
      </w:tr>
    </w:tbl>
    <w:p w14:paraId="4FDEA07B" w14:textId="29395D8B" w:rsidR="00E1759B" w:rsidRDefault="00E1759B" w:rsidP="003250B6">
      <w:pPr>
        <w:tabs>
          <w:tab w:val="left" w:pos="279"/>
        </w:tabs>
        <w:spacing w:before="120" w:after="120"/>
      </w:pPr>
    </w:p>
    <w:bookmarkEnd w:id="95"/>
    <w:p w14:paraId="258A11DA" w14:textId="4F019E0D" w:rsidR="0059265C" w:rsidRDefault="0059265C" w:rsidP="003250B6">
      <w:pPr>
        <w:tabs>
          <w:tab w:val="left" w:pos="279"/>
        </w:tabs>
        <w:spacing w:before="120" w:after="120"/>
      </w:pPr>
    </w:p>
    <w:bookmarkStart w:id="98" w:name="OLE_LINK5"/>
    <w:p w14:paraId="6CC8FED5" w14:textId="05BF2DCC" w:rsidR="00575211" w:rsidRDefault="00B51405" w:rsidP="003250B6">
      <w:pPr>
        <w:spacing w:before="120" w:after="120"/>
        <w:jc w:val="right"/>
        <w:rPr>
          <w:rFonts w:ascii="Verdana" w:hAnsi="Verdana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575211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75211" w14:paraId="74F0EFC5" w14:textId="77777777" w:rsidTr="0057521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E53360" w14:textId="35BB41DA" w:rsidR="00575211" w:rsidRDefault="00575211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9" w:name="_Toc207992355"/>
            <w:r>
              <w:rPr>
                <w:rFonts w:ascii="Verdana" w:hAnsi="Verdana"/>
                <w:i w:val="0"/>
                <w:iCs w:val="0"/>
              </w:rPr>
              <w:t>3/1/2022 – 3/31/2022</w:t>
            </w:r>
            <w:bookmarkEnd w:id="99"/>
          </w:p>
        </w:tc>
      </w:tr>
    </w:tbl>
    <w:p w14:paraId="5A2B492F" w14:textId="77777777" w:rsidR="00575211" w:rsidRDefault="00575211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>The following updates apply to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bCs/>
        </w:rPr>
        <w:t>Medicare Part-D Formulary ONLY</w:t>
      </w:r>
      <w:r>
        <w:rPr>
          <w:rFonts w:ascii="Verdana" w:hAnsi="Verdana"/>
        </w:rPr>
        <w:t xml:space="preserve">.  </w:t>
      </w:r>
    </w:p>
    <w:p w14:paraId="49A36A36" w14:textId="77777777" w:rsidR="00575211" w:rsidRDefault="00575211" w:rsidP="003250B6">
      <w:pPr>
        <w:spacing w:before="120" w:after="120" w:line="276" w:lineRule="auto"/>
        <w:rPr>
          <w:rFonts w:ascii="Verdana" w:eastAsia="Calibri" w:hAnsi="Verdana" w:cs="Segoe UI"/>
        </w:rPr>
      </w:pPr>
      <w:r>
        <w:rPr>
          <w:rFonts w:ascii="Verdana" w:hAnsi="Verdana" w:cs="Arial"/>
        </w:rPr>
        <w:t>2022 Plans:</w:t>
      </w:r>
      <w:r>
        <w:rPr>
          <w:rFonts w:ascii="Verdana" w:eastAsia="Calibri" w:hAnsi="Verdana" w:cs="Arial"/>
        </w:rPr>
        <w:t xml:space="preserve"> MAPD- B1, B2, B4</w:t>
      </w:r>
      <w:r>
        <w:rPr>
          <w:rFonts w:ascii="Verdana" w:eastAsia="Calibri" w:hAnsi="Verdana" w:cs="Arial"/>
          <w:color w:val="376092"/>
        </w:rPr>
        <w:t>,</w:t>
      </w:r>
      <w:r>
        <w:rPr>
          <w:rFonts w:ascii="Verdana" w:eastAsia="Calibri" w:hAnsi="Verdana" w:cs="Arial"/>
        </w:rPr>
        <w:t xml:space="preserve"> B4+,</w:t>
      </w:r>
      <w:r>
        <w:rPr>
          <w:rFonts w:ascii="Verdana" w:eastAsia="Calibri" w:hAnsi="Verdana" w:cs="Arial"/>
          <w:b/>
          <w:bCs/>
        </w:rPr>
        <w:t xml:space="preserve"> </w:t>
      </w:r>
      <w:r>
        <w:rPr>
          <w:rFonts w:ascii="Verdana" w:eastAsia="Calibri" w:hAnsi="Verdana" w:cs="Arial"/>
        </w:rPr>
        <w:t>B5+; EGWP Commingled- A1, B2, Open1; EGWP NON-Commingled- A1, B2, Open2;</w:t>
      </w:r>
      <w:r>
        <w:rPr>
          <w:rFonts w:ascii="Verdana" w:eastAsia="Calibri" w:hAnsi="Verdana" w:cs="Segoe UI"/>
          <w:color w:val="376092"/>
        </w:rPr>
        <w:t xml:space="preserve"> </w:t>
      </w:r>
      <w:r>
        <w:rPr>
          <w:rFonts w:ascii="Verdana" w:eastAsia="Calibri" w:hAnsi="Verdana" w:cs="Segoe UI"/>
        </w:rPr>
        <w:t>SilverScript- Choice, Plus, SmartRx</w:t>
      </w:r>
    </w:p>
    <w:p w14:paraId="1D2E872A" w14:textId="77777777" w:rsidR="00575211" w:rsidRDefault="00575211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575211" w:rsidRPr="00575211" w14:paraId="0DBB80B8" w14:textId="77777777" w:rsidTr="00575211">
        <w:trPr>
          <w:trHeight w:val="915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D041F2A" w14:textId="77777777" w:rsidR="00575211" w:rsidRPr="00575211" w:rsidRDefault="00575211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75211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22C5DFB" w14:textId="77777777" w:rsidR="00575211" w:rsidRPr="00575211" w:rsidRDefault="00575211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75211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B1E4A37" w14:textId="77777777" w:rsidR="00575211" w:rsidRPr="00575211" w:rsidRDefault="00575211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75211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411E644" w14:textId="77777777" w:rsidR="00575211" w:rsidRPr="00575211" w:rsidRDefault="00575211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75211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575211" w:rsidRPr="00575211" w14:paraId="12D27CFC" w14:textId="77777777" w:rsidTr="005752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C74B" w14:textId="3594D851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bookmarkStart w:id="100" w:name="_Hlk99435018"/>
            <w:r w:rsidRPr="00575211">
              <w:rPr>
                <w:rFonts w:ascii="Verdana" w:hAnsi="Verdana"/>
              </w:rPr>
              <w:t>NUZYRA INJ 100MG</w:t>
            </w:r>
            <w:r w:rsidRPr="00575211">
              <w:rPr>
                <w:rFonts w:ascii="Verdana" w:hAnsi="Verdana"/>
              </w:rPr>
              <w:br/>
              <w:t>NUZYRA TAB 150MG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FB67C8" w14:textId="2A3B6B00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FC92DE9" w14:textId="4484B518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78F54" w14:textId="3224283F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 xml:space="preserve">EFF 4/1/2022. MODIFICATION/ADDING to rest of plans and remove existing pa-open </w:t>
            </w:r>
          </w:p>
        </w:tc>
      </w:tr>
      <w:bookmarkEnd w:id="98"/>
      <w:bookmarkEnd w:id="100"/>
      <w:tr w:rsidR="00575211" w:rsidRPr="00575211" w14:paraId="1429E4CE" w14:textId="77777777" w:rsidTr="005752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A07A0" w14:textId="3028BA27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ELYXYB SOL 120/4.8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334FAD" w14:textId="257A25AA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D8495CA" w14:textId="5A03A6C6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31644" w14:textId="5921E6B9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EFF 4/1/2022. new Brand</w:t>
            </w:r>
          </w:p>
        </w:tc>
      </w:tr>
      <w:tr w:rsidR="00575211" w:rsidRPr="00575211" w14:paraId="472A9446" w14:textId="77777777" w:rsidTr="005752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B7A48" w14:textId="049D3D86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EULEXIN CAP 125MG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F08BB" w14:textId="1F4DE9E4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01EA8FA" w14:textId="0B1289C0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455DC0" w14:textId="613B4DE2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EFF 4/1/2022. PC brand</w:t>
            </w:r>
          </w:p>
        </w:tc>
      </w:tr>
      <w:tr w:rsidR="00575211" w:rsidRPr="00575211" w14:paraId="24C8DC97" w14:textId="77777777" w:rsidTr="005752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78622" w14:textId="3B27CDB7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KIMMTRAK SOL 100MCG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1BD1C" w14:textId="010BAD91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5F0D7A0" w14:textId="380E3D1D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PA2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D0A17" w14:textId="154B462C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 xml:space="preserve">EFF 4/1/2022. PC brand IV </w:t>
            </w:r>
          </w:p>
        </w:tc>
      </w:tr>
      <w:tr w:rsidR="00575211" w:rsidRPr="00575211" w14:paraId="6803E740" w14:textId="77777777" w:rsidTr="005752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1DFB4" w14:textId="03CFD39D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br/>
              <w:t>NALOXONE SPR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FE3B7" w14:textId="56F5E867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77FCFD4" w14:textId="32E1A45D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4C484" w14:textId="156B61AC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 xml:space="preserve">EFF 4/1/2022. generic NARCAN </w:t>
            </w:r>
          </w:p>
        </w:tc>
      </w:tr>
      <w:tr w:rsidR="00575211" w:rsidRPr="00575211" w14:paraId="6251F275" w14:textId="77777777" w:rsidTr="005752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42CDF" w14:textId="538ECDD0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RINVOQ TAB 30MG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A213A" w14:textId="287A8599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219B372" w14:textId="7F63FAAC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5F342" w14:textId="39948C40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 xml:space="preserve">EFF 4/1/2022. new brand Strength </w:t>
            </w:r>
          </w:p>
        </w:tc>
      </w:tr>
      <w:tr w:rsidR="00575211" w:rsidRPr="00575211" w14:paraId="3D006C29" w14:textId="77777777" w:rsidTr="005752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BA965" w14:textId="12D53F28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ROMIDEPSIN INJ 10MG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E5EE8" w14:textId="19E49516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most plans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F8BD49A" w14:textId="71381F44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80E7C" w14:textId="11146F57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EFF 4/1/2022. PC generic ISTODAX</w:t>
            </w:r>
          </w:p>
        </w:tc>
      </w:tr>
      <w:tr w:rsidR="00575211" w:rsidRPr="00575211" w14:paraId="3CA90A34" w14:textId="77777777" w:rsidTr="005752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C5558" w14:textId="580004FE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TICOVAC INJ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30136" w14:textId="13CC5A72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4825259" w14:textId="21B6768C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9E2973" w14:textId="6FEE9600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 xml:space="preserve">EFF 4/1/2022. Brand vac </w:t>
            </w:r>
          </w:p>
        </w:tc>
      </w:tr>
      <w:tr w:rsidR="00575211" w:rsidRPr="00575211" w14:paraId="6AB21007" w14:textId="77777777" w:rsidTr="005752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C5328" w14:textId="2EFD603B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VUITY SOL 1.25% OP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F94D" w14:textId="4961965E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EDBA9" w14:textId="3FD2734F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DB052" w14:textId="079E6B67" w:rsidR="00575211" w:rsidRPr="00575211" w:rsidRDefault="00575211" w:rsidP="003250B6">
            <w:pPr>
              <w:spacing w:before="120" w:after="120"/>
              <w:rPr>
                <w:rFonts w:ascii="Verdana" w:hAnsi="Verdana" w:cs="Arial"/>
              </w:rPr>
            </w:pPr>
            <w:r w:rsidRPr="00575211">
              <w:rPr>
                <w:rFonts w:ascii="Verdana" w:hAnsi="Verdana"/>
              </w:rPr>
              <w:t xml:space="preserve">EFF 4/1/2022. brand OPHTH </w:t>
            </w:r>
          </w:p>
        </w:tc>
      </w:tr>
    </w:tbl>
    <w:p w14:paraId="0C192707" w14:textId="3BFAE3E7" w:rsidR="00575211" w:rsidRDefault="00575211" w:rsidP="003250B6">
      <w:pPr>
        <w:tabs>
          <w:tab w:val="left" w:pos="279"/>
        </w:tabs>
        <w:spacing w:before="120" w:after="120"/>
      </w:pPr>
    </w:p>
    <w:p w14:paraId="2305DCC7" w14:textId="77777777" w:rsidR="00575211" w:rsidRDefault="00575211" w:rsidP="003250B6">
      <w:pPr>
        <w:tabs>
          <w:tab w:val="left" w:pos="279"/>
        </w:tabs>
        <w:spacing w:before="120" w:after="120"/>
      </w:pPr>
    </w:p>
    <w:bookmarkStart w:id="101" w:name="OLE_LINK4"/>
    <w:p w14:paraId="2BDFE1C7" w14:textId="6B31951C" w:rsidR="0059265C" w:rsidRDefault="0031618C" w:rsidP="003250B6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31618C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9265C" w14:paraId="697AD4F8" w14:textId="77777777" w:rsidTr="0059265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6E565AF" w14:textId="57B0CE4C" w:rsidR="0059265C" w:rsidRDefault="0059265C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2" w:name="_Toc207992356"/>
            <w:r>
              <w:rPr>
                <w:rFonts w:ascii="Verdana" w:hAnsi="Verdana"/>
                <w:i w:val="0"/>
                <w:iCs w:val="0"/>
              </w:rPr>
              <w:t>2/1/2022 – 2/28/2022</w:t>
            </w:r>
            <w:bookmarkEnd w:id="102"/>
          </w:p>
        </w:tc>
      </w:tr>
    </w:tbl>
    <w:p w14:paraId="28492B9A" w14:textId="77777777" w:rsidR="0059265C" w:rsidRDefault="0059265C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>The following updates apply to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bCs/>
        </w:rPr>
        <w:t>Medicare Part-D Formulary ONLY</w:t>
      </w:r>
      <w:r>
        <w:rPr>
          <w:rFonts w:ascii="Verdana" w:hAnsi="Verdana"/>
        </w:rPr>
        <w:t xml:space="preserve">.  </w:t>
      </w:r>
    </w:p>
    <w:p w14:paraId="1A1A6FF1" w14:textId="77777777" w:rsidR="0059265C" w:rsidRDefault="0059265C" w:rsidP="003250B6">
      <w:pPr>
        <w:spacing w:before="120" w:after="120" w:line="276" w:lineRule="auto"/>
        <w:rPr>
          <w:rFonts w:ascii="Verdana" w:eastAsia="Calibri" w:hAnsi="Verdana" w:cs="Segoe UI"/>
        </w:rPr>
      </w:pPr>
      <w:r>
        <w:rPr>
          <w:rFonts w:ascii="Verdana" w:hAnsi="Verdana" w:cs="Arial"/>
        </w:rPr>
        <w:t>2022 Plans:</w:t>
      </w:r>
      <w:r>
        <w:rPr>
          <w:rFonts w:ascii="Verdana" w:eastAsia="Calibri" w:hAnsi="Verdana" w:cs="Arial"/>
        </w:rPr>
        <w:t xml:space="preserve"> MAPD- B1, B2, B4</w:t>
      </w:r>
      <w:r>
        <w:rPr>
          <w:rFonts w:ascii="Verdana" w:eastAsia="Calibri" w:hAnsi="Verdana" w:cs="Arial"/>
          <w:color w:val="376092"/>
        </w:rPr>
        <w:t>,</w:t>
      </w:r>
      <w:r>
        <w:rPr>
          <w:rFonts w:ascii="Verdana" w:eastAsia="Calibri" w:hAnsi="Verdana" w:cs="Arial"/>
        </w:rPr>
        <w:t xml:space="preserve"> B4+,</w:t>
      </w:r>
      <w:r>
        <w:rPr>
          <w:rFonts w:ascii="Verdana" w:eastAsia="Calibri" w:hAnsi="Verdana" w:cs="Arial"/>
          <w:b/>
          <w:bCs/>
        </w:rPr>
        <w:t xml:space="preserve"> </w:t>
      </w:r>
      <w:r>
        <w:rPr>
          <w:rFonts w:ascii="Verdana" w:eastAsia="Calibri" w:hAnsi="Verdana" w:cs="Arial"/>
        </w:rPr>
        <w:t>B5+; EGWP Commingled- A1, B2, Open1; EGWP NON-Commingled- A1, B2, Open2;</w:t>
      </w:r>
      <w:r>
        <w:rPr>
          <w:rFonts w:ascii="Verdana" w:eastAsia="Calibri" w:hAnsi="Verdana" w:cs="Segoe UI"/>
          <w:color w:val="376092"/>
        </w:rPr>
        <w:t xml:space="preserve"> </w:t>
      </w:r>
      <w:r>
        <w:rPr>
          <w:rFonts w:ascii="Verdana" w:eastAsia="Calibri" w:hAnsi="Verdana" w:cs="Segoe UI"/>
        </w:rPr>
        <w:t>SilverScript- Choice, Plus, SmartRx</w:t>
      </w:r>
    </w:p>
    <w:p w14:paraId="03451E7C" w14:textId="77777777" w:rsidR="0059265C" w:rsidRDefault="0059265C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59265C" w:rsidRPr="0059265C" w14:paraId="3F7718D8" w14:textId="77777777" w:rsidTr="0059265C">
        <w:trPr>
          <w:trHeight w:val="915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DAF3BCA" w14:textId="77777777" w:rsidR="0059265C" w:rsidRPr="00575211" w:rsidRDefault="0059265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75211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6956577" w14:textId="77777777" w:rsidR="0059265C" w:rsidRPr="00575211" w:rsidRDefault="0059265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75211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C624FBB" w14:textId="77777777" w:rsidR="0059265C" w:rsidRPr="00575211" w:rsidRDefault="0059265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75211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99C067" w14:textId="77777777" w:rsidR="0059265C" w:rsidRPr="00575211" w:rsidRDefault="0059265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75211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59265C" w:rsidRPr="0059265C" w14:paraId="694E5BB8" w14:textId="77777777" w:rsidTr="005926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0DFBF" w14:textId="596372A4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bookmarkStart w:id="103" w:name="_Hlk96358450"/>
            <w:r w:rsidRPr="0059265C">
              <w:rPr>
                <w:rFonts w:ascii="Verdana" w:hAnsi="Verdana" w:cs="Segoe UI"/>
              </w:rPr>
              <w:t>IVERMECTIN (gen)</w:t>
            </w:r>
            <w:r w:rsidRPr="0059265C">
              <w:rPr>
                <w:rFonts w:ascii="Verdana" w:hAnsi="Verdana" w:cs="Segoe UI"/>
              </w:rPr>
              <w:br/>
              <w:t>STROMECTOL (br) (same GPI)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494F3" w14:textId="5731EECC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Covered (Open/Brand; ALL/Generic)- no change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32410" w14:textId="31A2E433" w:rsidR="0059265C" w:rsidRPr="0059265C" w:rsidRDefault="005926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PA2- ADD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93512" w14:textId="77777777" w:rsidR="0059265C" w:rsidRPr="0059265C" w:rsidRDefault="0059265C" w:rsidP="003250B6">
            <w:pPr>
              <w:spacing w:before="120" w:after="120"/>
              <w:rPr>
                <w:rFonts w:ascii="Verdana" w:hAnsi="Verdana" w:cs="Segoe UI"/>
              </w:rPr>
            </w:pPr>
            <w:r w:rsidRPr="0059265C">
              <w:rPr>
                <w:rFonts w:ascii="Verdana" w:hAnsi="Verdana" w:cs="Segoe UI"/>
              </w:rPr>
              <w:t>EFF 3/1/2022. MODIFICATION, ADD PA2</w:t>
            </w:r>
          </w:p>
          <w:p w14:paraId="312B6855" w14:textId="4F15C463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 xml:space="preserve"> (no other changes)</w:t>
            </w:r>
          </w:p>
        </w:tc>
      </w:tr>
      <w:bookmarkEnd w:id="101"/>
      <w:bookmarkEnd w:id="103"/>
      <w:tr w:rsidR="0059265C" w:rsidRPr="0059265C" w14:paraId="028707D1" w14:textId="77777777" w:rsidTr="005926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FB660" w14:textId="111BE36F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 xml:space="preserve">APRETUDE SUS 600MG ER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046BF2" w14:textId="75F0C827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E1269" w14:textId="313B6E2A" w:rsidR="0059265C" w:rsidRPr="0059265C" w:rsidRDefault="005926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QL-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50469" w14:textId="4FFE0D9C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EFF 3/1/2022. PC brand. Limited Access</w:t>
            </w:r>
          </w:p>
        </w:tc>
      </w:tr>
      <w:tr w:rsidR="0059265C" w:rsidRPr="0059265C" w14:paraId="024195F8" w14:textId="77777777" w:rsidTr="005926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B72E07" w14:textId="605CF708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 xml:space="preserve">CYCLOPHOSPHA INJ 2GM/10ML </w:t>
            </w:r>
          </w:p>
        </w:tc>
        <w:tc>
          <w:tcPr>
            <w:tcW w:w="1144" w:type="pct"/>
            <w:vAlign w:val="bottom"/>
          </w:tcPr>
          <w:p w14:paraId="286DA24E" w14:textId="697DD42E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5A10" w14:textId="1B41E698" w:rsidR="0059265C" w:rsidRPr="0059265C" w:rsidRDefault="005926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3D57B" w14:textId="4A380EB0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EFF 3/1/2022. PC brand Strength</w:t>
            </w:r>
          </w:p>
        </w:tc>
      </w:tr>
      <w:tr w:rsidR="0059265C" w:rsidRPr="0059265C" w14:paraId="4F756D57" w14:textId="77777777" w:rsidTr="005926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0A8B9" w14:textId="63985BFD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DICLOFENAC TAB 25MG</w:t>
            </w:r>
            <w:r w:rsidRPr="0059265C">
              <w:rPr>
                <w:rFonts w:ascii="Verdana" w:hAnsi="Verdana" w:cs="Segoe UI"/>
              </w:rPr>
              <w:br/>
              <w:t>LOFENA TAB 25MG (same GPI)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5931A" w14:textId="670DE1E2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A93ABE" w14:textId="1A9F874D" w:rsidR="0059265C" w:rsidRPr="0059265C" w:rsidRDefault="005926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F4CE3" w14:textId="75165389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EFF 3/1/2022. new generic NSAID's, SAME GPI</w:t>
            </w:r>
          </w:p>
        </w:tc>
      </w:tr>
      <w:tr w:rsidR="0059265C" w:rsidRPr="0059265C" w14:paraId="2E6DCE0F" w14:textId="77777777" w:rsidTr="005926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99D33" w14:textId="748FA24E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 xml:space="preserve">LIVMARLI SOL 9.5MG/ML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09839" w14:textId="45528E23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84CB5BA" w14:textId="0B239BAD" w:rsidR="0059265C" w:rsidRPr="0059265C" w:rsidRDefault="005926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44D15" w14:textId="7017EFD8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EFF 3/1/2022. new Brand. Limited Access</w:t>
            </w:r>
          </w:p>
        </w:tc>
      </w:tr>
      <w:tr w:rsidR="0059265C" w:rsidRPr="0059265C" w14:paraId="607EFF10" w14:textId="77777777" w:rsidTr="005926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5B18" w14:textId="615933EB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TAVNEOS CAP 10MG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D4F6E" w14:textId="3629A15A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D2A21" w14:textId="761FD182" w:rsidR="0059265C" w:rsidRPr="0059265C" w:rsidRDefault="005926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63C95" w14:textId="3DB563EF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EFF 3/1/2022. new Brand. Limited Access</w:t>
            </w:r>
          </w:p>
        </w:tc>
      </w:tr>
      <w:tr w:rsidR="0059265C" w:rsidRPr="0059265C" w14:paraId="4B22547C" w14:textId="77777777" w:rsidTr="005926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F0E4C9" w14:textId="72C79D77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 xml:space="preserve">TRUDHESA AER 0.725MG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5A6A4" w14:textId="6EF0CFAB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6E78C" w14:textId="275BD3A0" w:rsidR="0059265C" w:rsidRPr="0059265C" w:rsidRDefault="005926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FDDD5E" w14:textId="08D26863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EFF 3/1/2022. new Brand</w:t>
            </w:r>
          </w:p>
        </w:tc>
      </w:tr>
      <w:tr w:rsidR="0059265C" w:rsidRPr="0059265C" w14:paraId="7B3F6003" w14:textId="77777777" w:rsidTr="005926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0516A" w14:textId="0AFB477B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 xml:space="preserve">TYRVAYA SOL 0.03MG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B00AED" w14:textId="64F1DEEC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A00183" w14:textId="2E01E824" w:rsidR="0059265C" w:rsidRPr="0059265C" w:rsidRDefault="005926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6C925" w14:textId="1A336FD8" w:rsidR="0059265C" w:rsidRPr="0059265C" w:rsidRDefault="0059265C" w:rsidP="003250B6">
            <w:pPr>
              <w:spacing w:before="120" w:after="120"/>
              <w:rPr>
                <w:rFonts w:ascii="Verdana" w:hAnsi="Verdana" w:cs="Arial"/>
              </w:rPr>
            </w:pPr>
            <w:r w:rsidRPr="0059265C">
              <w:rPr>
                <w:rFonts w:ascii="Verdana" w:hAnsi="Verdana" w:cs="Segoe UI"/>
              </w:rPr>
              <w:t>EFF 3/1/2022. new Brand Ophth</w:t>
            </w:r>
          </w:p>
        </w:tc>
      </w:tr>
    </w:tbl>
    <w:p w14:paraId="532FF61B" w14:textId="77777777" w:rsidR="0059265C" w:rsidRDefault="0059265C" w:rsidP="003250B6">
      <w:pPr>
        <w:tabs>
          <w:tab w:val="left" w:pos="279"/>
        </w:tabs>
        <w:spacing w:before="120" w:after="120"/>
      </w:pPr>
    </w:p>
    <w:p w14:paraId="54108246" w14:textId="05705B70" w:rsidR="0011231C" w:rsidRDefault="00637A41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37A4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1231C" w14:paraId="1C17CB74" w14:textId="77777777" w:rsidTr="0011231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862A9C6" w14:textId="58B9DBD2" w:rsidR="0011231C" w:rsidRDefault="0011231C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4" w:name="_Toc207992357"/>
            <w:r>
              <w:rPr>
                <w:rFonts w:ascii="Verdana" w:hAnsi="Verdana"/>
                <w:i w:val="0"/>
                <w:iCs w:val="0"/>
              </w:rPr>
              <w:t>1/1/2022 – 1/31/2022</w:t>
            </w:r>
            <w:bookmarkEnd w:id="104"/>
          </w:p>
        </w:tc>
      </w:tr>
    </w:tbl>
    <w:p w14:paraId="57E4CF4C" w14:textId="77777777" w:rsidR="0011231C" w:rsidRDefault="0011231C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>The following updates apply to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bCs/>
        </w:rPr>
        <w:t>Medicare Part-D Formulary ONLY</w:t>
      </w:r>
      <w:r>
        <w:rPr>
          <w:rFonts w:ascii="Verdana" w:hAnsi="Verdana"/>
        </w:rPr>
        <w:t xml:space="preserve">.  </w:t>
      </w:r>
    </w:p>
    <w:p w14:paraId="59EAAEE4" w14:textId="77777777" w:rsidR="0011231C" w:rsidRPr="0011231C" w:rsidRDefault="0011231C" w:rsidP="003250B6">
      <w:pPr>
        <w:spacing w:before="120" w:after="120" w:line="276" w:lineRule="auto"/>
        <w:rPr>
          <w:rFonts w:ascii="Verdana" w:eastAsia="Calibri" w:hAnsi="Verdana" w:cs="Segoe UI"/>
        </w:rPr>
      </w:pPr>
      <w:r w:rsidRPr="0011231C">
        <w:rPr>
          <w:rFonts w:ascii="Verdana" w:hAnsi="Verdana" w:cs="Arial"/>
        </w:rPr>
        <w:t>2022 Plans:</w:t>
      </w:r>
      <w:r w:rsidRPr="0011231C">
        <w:rPr>
          <w:rFonts w:ascii="Verdana" w:eastAsia="Calibri" w:hAnsi="Verdana" w:cs="Arial"/>
        </w:rPr>
        <w:t xml:space="preserve"> MAPD- B1, B2, B4</w:t>
      </w:r>
      <w:r w:rsidRPr="0011231C">
        <w:rPr>
          <w:rFonts w:ascii="Verdana" w:eastAsia="Calibri" w:hAnsi="Verdana" w:cs="Arial"/>
          <w:color w:val="376092"/>
        </w:rPr>
        <w:t>,</w:t>
      </w:r>
      <w:r w:rsidRPr="0011231C">
        <w:rPr>
          <w:rFonts w:ascii="Verdana" w:eastAsia="Calibri" w:hAnsi="Verdana" w:cs="Arial"/>
        </w:rPr>
        <w:t xml:space="preserve"> B4+,</w:t>
      </w:r>
      <w:r w:rsidRPr="0011231C">
        <w:rPr>
          <w:rFonts w:ascii="Verdana" w:eastAsia="Calibri" w:hAnsi="Verdana" w:cs="Arial"/>
          <w:b/>
          <w:bCs/>
        </w:rPr>
        <w:t xml:space="preserve"> </w:t>
      </w:r>
      <w:r w:rsidRPr="0011231C">
        <w:rPr>
          <w:rFonts w:ascii="Verdana" w:eastAsia="Calibri" w:hAnsi="Verdana" w:cs="Arial"/>
        </w:rPr>
        <w:t>B5+; EGWP Commingled- A1, B2, Open1; EGWP NON-Commingled- A1, B2, Open2;</w:t>
      </w:r>
      <w:r w:rsidRPr="0011231C">
        <w:rPr>
          <w:rFonts w:ascii="Verdana" w:eastAsia="Calibri" w:hAnsi="Verdana" w:cs="Segoe UI"/>
          <w:color w:val="376092"/>
        </w:rPr>
        <w:t xml:space="preserve"> </w:t>
      </w:r>
      <w:r w:rsidRPr="0011231C">
        <w:rPr>
          <w:rFonts w:ascii="Verdana" w:eastAsia="Calibri" w:hAnsi="Verdana" w:cs="Segoe UI"/>
        </w:rPr>
        <w:t>SilverScript- Choice, Plus, SmartRx</w:t>
      </w:r>
    </w:p>
    <w:p w14:paraId="6BD2C4B0" w14:textId="77777777" w:rsidR="0011231C" w:rsidRDefault="0011231C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11231C" w14:paraId="098769C5" w14:textId="77777777" w:rsidTr="0011231C">
        <w:trPr>
          <w:trHeight w:val="915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FD09471" w14:textId="77777777" w:rsidR="0011231C" w:rsidRDefault="0011231C" w:rsidP="003250B6">
            <w:pPr>
              <w:spacing w:before="120" w:after="120"/>
              <w:jc w:val="center"/>
              <w:rPr>
                <w:rFonts w:ascii="Verdana" w:hAnsi="Verdana" w:cs="Calibri"/>
                <w:color w:val="000000" w:themeColor="text1"/>
              </w:rPr>
            </w:pPr>
            <w:r>
              <w:rPr>
                <w:rFonts w:ascii="Verdana" w:hAnsi="Verdana" w:cs="Calibri"/>
                <w:color w:val="000000" w:themeColor="text1"/>
              </w:rPr>
              <w:t>LABEL NAME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FDB7A4F" w14:textId="77777777" w:rsidR="0011231C" w:rsidRDefault="0011231C" w:rsidP="003250B6">
            <w:pPr>
              <w:spacing w:before="120" w:after="120"/>
              <w:jc w:val="center"/>
              <w:rPr>
                <w:rFonts w:ascii="Verdana" w:hAnsi="Verdana" w:cs="Calibri"/>
                <w:color w:val="000000" w:themeColor="text1"/>
              </w:rPr>
            </w:pPr>
            <w:r>
              <w:rPr>
                <w:rFonts w:ascii="Verdana" w:hAnsi="Verdana" w:cs="Calibri"/>
                <w:color w:val="000000" w:themeColor="text1"/>
              </w:rPr>
              <w:t>Coverage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1EFF893" w14:textId="77777777" w:rsidR="0011231C" w:rsidRDefault="0011231C" w:rsidP="003250B6">
            <w:pPr>
              <w:spacing w:before="120" w:after="120"/>
              <w:jc w:val="center"/>
              <w:rPr>
                <w:rFonts w:ascii="Verdana" w:hAnsi="Verdana" w:cs="Calibri"/>
                <w:color w:val="000000" w:themeColor="text1"/>
              </w:rPr>
            </w:pPr>
            <w:r>
              <w:rPr>
                <w:rFonts w:ascii="Verdana" w:hAnsi="Verdana" w:cs="Calibri"/>
                <w:color w:val="000000" w:themeColor="text1"/>
              </w:rPr>
              <w:t>EDIT-PA,QL,ST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E1FEB01" w14:textId="77777777" w:rsidR="0011231C" w:rsidRDefault="0011231C" w:rsidP="003250B6">
            <w:pPr>
              <w:spacing w:before="120" w:after="120"/>
              <w:jc w:val="center"/>
              <w:rPr>
                <w:rFonts w:ascii="Verdana" w:hAnsi="Verdana" w:cs="Calibri"/>
                <w:color w:val="000000" w:themeColor="text1"/>
              </w:rPr>
            </w:pPr>
            <w:r>
              <w:rPr>
                <w:rFonts w:ascii="Verdana" w:hAnsi="Verdana" w:cs="Calibri"/>
                <w:color w:val="000000" w:themeColor="text1"/>
              </w:rPr>
              <w:t>COMMENTS</w:t>
            </w:r>
          </w:p>
        </w:tc>
      </w:tr>
      <w:tr w:rsidR="0011231C" w14:paraId="634421F4" w14:textId="77777777" w:rsidTr="0011231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16D54" w14:textId="0688482D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bookmarkStart w:id="105" w:name="_Hlk93933311"/>
            <w:r w:rsidRPr="0011231C">
              <w:rPr>
                <w:rFonts w:ascii="Verdana" w:hAnsi="Verdana" w:cs="Segoe UI"/>
                <w:color w:val="000000" w:themeColor="text1"/>
              </w:rPr>
              <w:t>VRAYLAR CAP 1.5MG, 3MG, 4.5MG, 6MG and 1.5-3MG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C034A" w14:textId="354598A0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ALL plans Covered 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6E436" w14:textId="49FD0765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PA- REMOVAL</w:t>
            </w:r>
            <w:r w:rsidRPr="0011231C">
              <w:rPr>
                <w:rFonts w:ascii="Verdana" w:hAnsi="Verdana" w:cs="Segoe UI"/>
                <w:color w:val="000000" w:themeColor="text1"/>
              </w:rPr>
              <w:br/>
              <w:t>QL-varies (no change)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D932D" w14:textId="0B117C4B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EFF 2/1/2022. PC brand MODIFICATION. REMOVE PA (no other changes) </w:t>
            </w:r>
          </w:p>
        </w:tc>
      </w:tr>
      <w:bookmarkEnd w:id="105"/>
      <w:tr w:rsidR="0011231C" w14:paraId="44D193CA" w14:textId="77777777" w:rsidTr="0011231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AF64B5" w14:textId="38DA117A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ANTIVERT CHW 25MG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B74354" w14:textId="20DD530F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9EC39C" w14:textId="65C822D7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PA-AGE</w:t>
            </w:r>
          </w:p>
        </w:tc>
        <w:tc>
          <w:tcPr>
            <w:tcW w:w="139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C30633" w14:textId="49ED7B61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EFF 2/1/2022. new brand</w:t>
            </w:r>
          </w:p>
        </w:tc>
      </w:tr>
      <w:tr w:rsidR="0011231C" w14:paraId="1086E8B3" w14:textId="77777777" w:rsidTr="0011231C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C13BF" w14:textId="36A319F2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BESREMI SOL 500MCG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E64A6" w14:textId="2A272D5C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7FB1D" w14:textId="3C03F119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2953F7" w14:textId="7E451B47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EFF 2/1/2022. PC brand</w:t>
            </w:r>
          </w:p>
        </w:tc>
      </w:tr>
      <w:tr w:rsidR="0011231C" w14:paraId="3278783F" w14:textId="77777777" w:rsidTr="0011231C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55CF5" w14:textId="3C3472C5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BIKTARVY TAB 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BE3E4" w14:textId="4323D2B2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8734" w14:textId="5056DC6A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CCF4" w14:textId="2F52C1F9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EFF 2/1/2022. PC brand Strength </w:t>
            </w:r>
          </w:p>
        </w:tc>
      </w:tr>
      <w:tr w:rsidR="0011231C" w14:paraId="173CFB85" w14:textId="77777777" w:rsidTr="0011231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CB8D1D" w14:textId="14E843C7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DUPIXENT INJ 100/0.67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F1859A" w14:textId="2D7CE65C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9F2648" w14:textId="2B9E32B0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8C80FB" w14:textId="6F0B468D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EFF 2/1/2022. new brand</w:t>
            </w:r>
          </w:p>
        </w:tc>
      </w:tr>
      <w:tr w:rsidR="0011231C" w14:paraId="7ADE91F5" w14:textId="77777777" w:rsidTr="0011231C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0F5DB" w14:textId="1E9E8D67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EPCLUSA PAK 150-37.5</w:t>
            </w:r>
            <w:r w:rsidRPr="0011231C">
              <w:rPr>
                <w:rFonts w:ascii="Verdana" w:hAnsi="Verdana" w:cs="Segoe UI"/>
                <w:color w:val="000000" w:themeColor="text1"/>
              </w:rPr>
              <w:br/>
              <w:t>EPCLUSA PAK 200-200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491F2" w14:textId="43A37DC3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EFE460" w14:textId="721C7768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933A1" w14:textId="491DBB41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EFF 2/1/2022. new brand Strength </w:t>
            </w:r>
          </w:p>
        </w:tc>
      </w:tr>
      <w:tr w:rsidR="0011231C" w14:paraId="7898089E" w14:textId="77777777" w:rsidTr="0011231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A0FBD" w14:textId="14A58ACD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EPRONTIA SOL 25MG/ML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AA81D3" w14:textId="2DCA9A50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437662" w14:textId="508EBF9C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17BD3" w14:textId="0F59A7A1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EFF 2/1/2022. PC brand </w:t>
            </w:r>
          </w:p>
        </w:tc>
      </w:tr>
      <w:tr w:rsidR="0011231C" w14:paraId="2962863E" w14:textId="77777777" w:rsidTr="0011231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D6C10" w14:textId="7D808ACD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FOLIVANE-OB CAP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79E91" w14:textId="4759C6F8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B0B25" w14:textId="5A32F288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78EEB" w14:textId="6F8F2E75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EFF 2/1/2022. new brand PRN </w:t>
            </w:r>
          </w:p>
        </w:tc>
      </w:tr>
      <w:tr w:rsidR="0011231C" w14:paraId="0EB0EC5B" w14:textId="77777777" w:rsidTr="0011231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5A5A2" w14:textId="62F643A6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INSULIN GLAR </w:t>
            </w:r>
            <w:r w:rsidRPr="0011231C">
              <w:rPr>
                <w:rFonts w:ascii="Verdana" w:hAnsi="Verdana" w:cs="Segoe UI"/>
                <w:b/>
                <w:bCs/>
                <w:color w:val="000000" w:themeColor="text1"/>
              </w:rPr>
              <w:t>INJ</w:t>
            </w:r>
            <w:r w:rsidRPr="0011231C">
              <w:rPr>
                <w:rFonts w:ascii="Verdana" w:hAnsi="Verdana" w:cs="Segoe UI"/>
                <w:color w:val="000000" w:themeColor="text1"/>
              </w:rPr>
              <w:t xml:space="preserve"> 100U/ML</w:t>
            </w:r>
            <w:r w:rsidRPr="0011231C">
              <w:rPr>
                <w:rFonts w:ascii="Verdana" w:hAnsi="Verdana" w:cs="Segoe UI"/>
                <w:color w:val="000000" w:themeColor="text1"/>
              </w:rPr>
              <w:br/>
              <w:t>SEMGLEE INJ 100U/ML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C007A8" w14:textId="1C8E2EF8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2564D" w14:textId="15AC96A5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5B080" w14:textId="191BF469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EFF 2/1/2022. new brand (shares gpi with new brand SEMGLEE) </w:t>
            </w:r>
          </w:p>
        </w:tc>
      </w:tr>
      <w:tr w:rsidR="0011231C" w14:paraId="43533858" w14:textId="77777777" w:rsidTr="0011231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2D5F87" w14:textId="607C2A06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INSULIN GLAR </w:t>
            </w:r>
            <w:r w:rsidRPr="0011231C">
              <w:rPr>
                <w:rFonts w:ascii="Verdana" w:hAnsi="Verdana" w:cs="Segoe UI"/>
                <w:b/>
                <w:bCs/>
                <w:color w:val="000000" w:themeColor="text1"/>
              </w:rPr>
              <w:t>SOL</w:t>
            </w:r>
            <w:r w:rsidRPr="0011231C">
              <w:rPr>
                <w:rFonts w:ascii="Verdana" w:hAnsi="Verdana" w:cs="Segoe UI"/>
                <w:color w:val="000000" w:themeColor="text1"/>
              </w:rPr>
              <w:t xml:space="preserve"> 100U/ML</w:t>
            </w:r>
            <w:r w:rsidRPr="0011231C">
              <w:rPr>
                <w:rFonts w:ascii="Verdana" w:hAnsi="Verdana" w:cs="Segoe UI"/>
                <w:color w:val="000000" w:themeColor="text1"/>
              </w:rPr>
              <w:br/>
              <w:t>SEMGLEE SOL 100U/M</w:t>
            </w:r>
          </w:p>
        </w:tc>
        <w:tc>
          <w:tcPr>
            <w:tcW w:w="114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BB66A8D" w14:textId="166505C5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227905" w14:textId="3C9B0506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896778" w14:textId="221C8256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EFF 2/1/2022. new brand (shares gpi with new brand SEMGLEE) </w:t>
            </w:r>
          </w:p>
        </w:tc>
      </w:tr>
      <w:tr w:rsidR="0011231C" w14:paraId="437A40D1" w14:textId="77777777" w:rsidTr="0011231C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791F3" w14:textId="3AC0D7D6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MAVYRET PAK 50-20MG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6FCCE" w14:textId="1325083C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2D4965" w14:textId="0EB990F5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58A60" w14:textId="7FFAD274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EFF 2/1/2022. new brand Strength </w:t>
            </w:r>
          </w:p>
        </w:tc>
      </w:tr>
      <w:tr w:rsidR="0011231C" w14:paraId="01E89AC4" w14:textId="77777777" w:rsidTr="0011231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B0CA30" w14:textId="5468A8F8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Arial"/>
                <w:color w:val="000000" w:themeColor="text1"/>
              </w:rPr>
              <w:t xml:space="preserve"> NELARABINE SOL 5MG/ML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9517B" w14:textId="4E27239C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79E72" w14:textId="4E8DF8A1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64F2F" w14:textId="378813FA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EFF 2/1/2022. PC generic ARRANON</w:t>
            </w:r>
          </w:p>
        </w:tc>
      </w:tr>
      <w:tr w:rsidR="0011231C" w14:paraId="1B4AC116" w14:textId="77777777" w:rsidTr="0011231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76B80" w14:textId="7A732F57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SCEMBLIX TAB 20MG</w:t>
            </w:r>
            <w:r w:rsidRPr="0011231C">
              <w:rPr>
                <w:rFonts w:ascii="Verdana" w:hAnsi="Verdana" w:cs="Segoe UI"/>
                <w:color w:val="000000" w:themeColor="text1"/>
              </w:rPr>
              <w:br/>
              <w:t>SCEMBLIX TAB 40MG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40A68" w14:textId="2FEC0E6C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009D4" w14:textId="0DF21BC8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QL-varies, 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5DFE2" w14:textId="1C207344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EFF 2/1/2022. PC brand. LMITED ACCESS</w:t>
            </w:r>
          </w:p>
        </w:tc>
      </w:tr>
      <w:tr w:rsidR="0011231C" w14:paraId="7B90709C" w14:textId="77777777" w:rsidTr="0011231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69AD2" w14:textId="23F2C69B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Arial"/>
                <w:color w:val="000000" w:themeColor="text1"/>
              </w:rPr>
              <w:t>SUSVIMO INJ 10/0.1ML {Implant Two GPIS- 1st Fill &amp; Refill}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E58F5" w14:textId="33B9E60D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793B5" w14:textId="7DBB4DF8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7A6564" w14:textId="15AB2DB7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EFF 2/1/2022. new brand Ophth (Two GPIS/1</w:t>
            </w:r>
            <w:r w:rsidRPr="0011231C">
              <w:rPr>
                <w:rFonts w:ascii="Verdana" w:hAnsi="Verdana" w:cs="Segoe UI"/>
                <w:color w:val="000000" w:themeColor="text1"/>
                <w:vertAlign w:val="superscript"/>
              </w:rPr>
              <w:t>st</w:t>
            </w:r>
            <w:r w:rsidRPr="0011231C">
              <w:rPr>
                <w:rFonts w:ascii="Verdana" w:hAnsi="Verdana" w:cs="Segoe UI"/>
                <w:color w:val="000000" w:themeColor="text1"/>
              </w:rPr>
              <w:t>fill&amp;refill).  LMITED ACCESS</w:t>
            </w:r>
          </w:p>
        </w:tc>
      </w:tr>
      <w:tr w:rsidR="0011231C" w14:paraId="1ED0774B" w14:textId="77777777" w:rsidTr="0011231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FB850" w14:textId="63057A74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TARON-C DHA CAP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EC407" w14:textId="64379E16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3411F" w14:textId="44B8AC0D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6106A" w14:textId="7BAD4470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EFF 2/1/2022. new brand PRN </w:t>
            </w:r>
          </w:p>
        </w:tc>
      </w:tr>
      <w:tr w:rsidR="0011231C" w14:paraId="0A5289A0" w14:textId="77777777" w:rsidTr="0011231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DA56F" w14:textId="41277519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TRINATAL RX TAB 1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03C76" w14:textId="21C41607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C49FF" w14:textId="7A8DCB21" w:rsidR="0011231C" w:rsidRPr="0011231C" w:rsidRDefault="0011231C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F67EC" w14:textId="2CB6A0DC" w:rsidR="0011231C" w:rsidRPr="0011231C" w:rsidRDefault="0011231C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1231C">
              <w:rPr>
                <w:rFonts w:ascii="Verdana" w:hAnsi="Verdana" w:cs="Segoe UI"/>
                <w:color w:val="000000" w:themeColor="text1"/>
              </w:rPr>
              <w:t xml:space="preserve">EFF 2/1/2022. new brand PRN </w:t>
            </w:r>
          </w:p>
        </w:tc>
      </w:tr>
    </w:tbl>
    <w:p w14:paraId="623F16C0" w14:textId="0BE5AAF5" w:rsidR="0011231C" w:rsidRDefault="0011231C" w:rsidP="003250B6">
      <w:pPr>
        <w:tabs>
          <w:tab w:val="left" w:pos="279"/>
        </w:tabs>
        <w:spacing w:before="120" w:after="120"/>
      </w:pPr>
    </w:p>
    <w:bookmarkStart w:id="106" w:name="OLE_LINK2"/>
    <w:bookmarkStart w:id="107" w:name="OLE_LINK3"/>
    <w:p w14:paraId="1B32A8F8" w14:textId="2995208E" w:rsidR="00920411" w:rsidRDefault="009F40CA" w:rsidP="003250B6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9F40CA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20411" w14:paraId="7B99DDAF" w14:textId="77777777" w:rsidTr="0092041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88E3DA" w14:textId="3948B45E" w:rsidR="00920411" w:rsidRDefault="00920411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8" w:name="_Toc207992358"/>
            <w:r>
              <w:rPr>
                <w:rFonts w:ascii="Verdana" w:hAnsi="Verdana"/>
                <w:i w:val="0"/>
                <w:iCs w:val="0"/>
              </w:rPr>
              <w:t>11/1/2021 – 11/30/2021</w:t>
            </w:r>
            <w:bookmarkEnd w:id="108"/>
          </w:p>
        </w:tc>
      </w:tr>
    </w:tbl>
    <w:p w14:paraId="58DA8B51" w14:textId="77777777" w:rsidR="00920411" w:rsidRDefault="00920411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>The following updates apply to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bCs/>
        </w:rPr>
        <w:t>Medicare Part-D Formulary ONLY</w:t>
      </w:r>
      <w:r>
        <w:rPr>
          <w:rFonts w:ascii="Verdana" w:hAnsi="Verdana"/>
        </w:rPr>
        <w:t xml:space="preserve">.  </w:t>
      </w:r>
    </w:p>
    <w:p w14:paraId="531F9AD6" w14:textId="77777777" w:rsidR="00920411" w:rsidRDefault="00920411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>2021 Plans: MAPD- B1, B2, B4, B2+, B4+,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B5+; EGWP Commingled- A1, B2, Open1; EGWP NON-Commingled- A1, B2, Open2; SilverScript- Choice, Plus, SmartRx.</w:t>
      </w:r>
    </w:p>
    <w:p w14:paraId="7E83D99B" w14:textId="77777777" w:rsidR="00920411" w:rsidRDefault="00920411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920411" w:rsidRPr="00920411" w14:paraId="4A8FFA1B" w14:textId="77777777" w:rsidTr="00920411">
        <w:trPr>
          <w:trHeight w:val="915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34015A8" w14:textId="77777777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Calibri"/>
                <w:color w:val="000000" w:themeColor="text1"/>
              </w:rPr>
            </w:pPr>
            <w:r w:rsidRPr="00920411">
              <w:rPr>
                <w:rFonts w:ascii="Verdana" w:hAnsi="Verdana" w:cs="Calibri"/>
                <w:color w:val="000000" w:themeColor="text1"/>
              </w:rPr>
              <w:t>LABEL NAME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C8B9BBB" w14:textId="77777777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Calibri"/>
                <w:color w:val="000000" w:themeColor="text1"/>
              </w:rPr>
            </w:pPr>
            <w:r w:rsidRPr="00920411">
              <w:rPr>
                <w:rFonts w:ascii="Verdana" w:hAnsi="Verdana" w:cs="Calibri"/>
                <w:color w:val="000000" w:themeColor="text1"/>
              </w:rPr>
              <w:t>Coverage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2E23CA2" w14:textId="77777777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Calibri"/>
                <w:color w:val="000000" w:themeColor="text1"/>
              </w:rPr>
            </w:pPr>
            <w:r w:rsidRPr="00920411">
              <w:rPr>
                <w:rFonts w:ascii="Verdana" w:hAnsi="Verdana" w:cs="Calibri"/>
                <w:color w:val="000000" w:themeColor="text1"/>
              </w:rPr>
              <w:t>EDIT-PA,QL,ST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C3CFBAC" w14:textId="77777777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Calibri"/>
                <w:color w:val="000000" w:themeColor="text1"/>
              </w:rPr>
            </w:pPr>
            <w:r w:rsidRPr="00920411">
              <w:rPr>
                <w:rFonts w:ascii="Verdana" w:hAnsi="Verdana" w:cs="Calibri"/>
                <w:color w:val="000000" w:themeColor="text1"/>
              </w:rPr>
              <w:t>COMMENTS</w:t>
            </w:r>
          </w:p>
        </w:tc>
      </w:tr>
      <w:tr w:rsidR="00920411" w:rsidRPr="00920411" w14:paraId="0782C32A" w14:textId="77777777" w:rsidTr="009204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ACB22" w14:textId="306F3E3E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bookmarkStart w:id="109" w:name="_Hlk86732882"/>
            <w:r w:rsidRPr="00920411">
              <w:rPr>
                <w:rFonts w:ascii="Verdana" w:hAnsi="Verdana" w:cs="Segoe UI"/>
              </w:rPr>
              <w:t>BYLVAY CAP 120MCG</w:t>
            </w:r>
            <w:r w:rsidRPr="00920411">
              <w:rPr>
                <w:rFonts w:ascii="Verdana" w:hAnsi="Verdana" w:cs="Segoe UI"/>
              </w:rPr>
              <w:br/>
              <w:t>BYLVAY CAP 200MCG</w:t>
            </w:r>
            <w:r w:rsidRPr="00920411">
              <w:rPr>
                <w:rFonts w:ascii="Verdana" w:hAnsi="Verdana" w:cs="Segoe UI"/>
              </w:rPr>
              <w:br/>
              <w:t>BYLVAY CAP 400MCG</w:t>
            </w:r>
            <w:r w:rsidRPr="00920411">
              <w:rPr>
                <w:rFonts w:ascii="Verdana" w:hAnsi="Verdana" w:cs="Segoe UI"/>
              </w:rPr>
              <w:br/>
              <w:t>BYLVAY CAP 6000MCG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F8B5A" w14:textId="36B39562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1D7C9" w14:textId="2276A7AC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PA, QL-varies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FF691" w14:textId="3D0B2782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</w:rPr>
              <w:t xml:space="preserve">EFF 11/1/2021. new brand </w:t>
            </w:r>
          </w:p>
        </w:tc>
      </w:tr>
      <w:bookmarkEnd w:id="106"/>
      <w:bookmarkEnd w:id="107"/>
      <w:bookmarkEnd w:id="109"/>
      <w:tr w:rsidR="00920411" w:rsidRPr="00920411" w14:paraId="2CF4486C" w14:textId="77777777" w:rsidTr="009204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EB6C4" w14:textId="6FF77EA4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 xml:space="preserve">ENALAPRIL SOL 1MG/ML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651BA" w14:textId="04C2404F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9FBDA" w14:textId="2B29CB60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FA547" w14:textId="7D6BEFF2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 xml:space="preserve">EFF 11/1/2021. generic EPANED </w:t>
            </w:r>
          </w:p>
        </w:tc>
      </w:tr>
      <w:tr w:rsidR="00920411" w:rsidRPr="00920411" w14:paraId="53091C92" w14:textId="77777777" w:rsidTr="009204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217E9" w14:textId="30E12175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</w:rPr>
              <w:t xml:space="preserve">K/NA CITRATE SOL CITR ACD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C4C71" w14:textId="47CD59CC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D5C32" w14:textId="2BFACE36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96DF80" w14:textId="4FC5C50F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</w:rPr>
              <w:t xml:space="preserve">EFF 11/1/2021. new generic </w:t>
            </w:r>
          </w:p>
        </w:tc>
      </w:tr>
      <w:tr w:rsidR="00920411" w:rsidRPr="00920411" w14:paraId="6ABD19A2" w14:textId="77777777" w:rsidTr="009204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1B317" w14:textId="7125A950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</w:rPr>
              <w:t>OPDIVO INJ 120MG/12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7836" w14:textId="4CDD4C3C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07707" w14:textId="60C28278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2FEFE" w14:textId="21142C48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</w:rPr>
              <w:t xml:space="preserve">EFF 11/1/2021. </w:t>
            </w:r>
            <w:r w:rsidRPr="00920411">
              <w:rPr>
                <w:rFonts w:ascii="Verdana" w:hAnsi="Verdana" w:cs="Segoe UI"/>
                <w:color w:val="215967"/>
              </w:rPr>
              <w:t xml:space="preserve">PC brand Strength </w:t>
            </w:r>
          </w:p>
        </w:tc>
      </w:tr>
      <w:tr w:rsidR="00920411" w:rsidRPr="00920411" w14:paraId="6054F17B" w14:textId="77777777" w:rsidTr="009204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1C7" w14:textId="1DF39535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</w:rPr>
              <w:t>SAPHNELO SOL 300/2ML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B3044F" w14:textId="24AFDDEF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91A34" w14:textId="09E1DED6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EF409" w14:textId="392E7662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</w:rPr>
              <w:t xml:space="preserve">EFF 11/1/2021. new brand </w:t>
            </w:r>
          </w:p>
        </w:tc>
      </w:tr>
      <w:tr w:rsidR="00920411" w:rsidRPr="00920411" w14:paraId="5D84F761" w14:textId="77777777" w:rsidTr="009204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1B2D11" w14:textId="468061BF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</w:rPr>
              <w:t>SUNITINIB CAP 37.5MG</w:t>
            </w:r>
            <w:r w:rsidRPr="00920411">
              <w:rPr>
                <w:rFonts w:ascii="Verdana" w:hAnsi="Verdana" w:cs="Segoe UI"/>
              </w:rPr>
              <w:br/>
              <w:t>SUNITINIB CAP 50MG</w:t>
            </w:r>
            <w:r w:rsidRPr="00920411">
              <w:rPr>
                <w:rFonts w:ascii="Verdana" w:hAnsi="Verdana" w:cs="Segoe UI"/>
              </w:rPr>
              <w:br/>
              <w:t>SUNITINIB CAP 12.5MG</w:t>
            </w:r>
            <w:r w:rsidRPr="00920411">
              <w:rPr>
                <w:rFonts w:ascii="Verdana" w:hAnsi="Verdana" w:cs="Segoe UI"/>
              </w:rPr>
              <w:br/>
              <w:t>SUNITINIB CAP 25MG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CC53B" w14:textId="4632B58D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76365" w14:textId="226BC1E9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PA2,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CD003" w14:textId="1AFAB966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</w:rPr>
              <w:t xml:space="preserve">EFF 11/1/2021. </w:t>
            </w:r>
            <w:r w:rsidRPr="00920411">
              <w:rPr>
                <w:rFonts w:ascii="Verdana" w:hAnsi="Verdana" w:cs="Segoe UI"/>
                <w:color w:val="215967"/>
              </w:rPr>
              <w:t>PC generic SUTENT</w:t>
            </w:r>
          </w:p>
        </w:tc>
      </w:tr>
      <w:tr w:rsidR="00920411" w:rsidRPr="00920411" w14:paraId="3D6541EE" w14:textId="77777777" w:rsidTr="009204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710E9" w14:textId="1FA748E9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  <w:color w:val="000000"/>
              </w:rPr>
              <w:t xml:space="preserve">WELIREG TAB 40MG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076E3" w14:textId="6FA4D7BA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DBDCE" w14:textId="21F4E68B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PA2,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74B6D" w14:textId="4B3D3298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  <w:color w:val="000000"/>
              </w:rPr>
              <w:t xml:space="preserve">EFF 11/1/2021. </w:t>
            </w:r>
            <w:r w:rsidRPr="00920411">
              <w:rPr>
                <w:rFonts w:ascii="Verdana" w:hAnsi="Verdana" w:cs="Segoe UI"/>
                <w:color w:val="215967"/>
              </w:rPr>
              <w:t>PC brand</w:t>
            </w:r>
          </w:p>
        </w:tc>
      </w:tr>
      <w:tr w:rsidR="00920411" w:rsidRPr="00920411" w14:paraId="2EBFE3BA" w14:textId="77777777" w:rsidTr="009204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121BD" w14:textId="05CAD1BB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  <w:color w:val="000000"/>
              </w:rPr>
              <w:t>IVERMECTIN TAB 3MG (see brand below)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58388F" w14:textId="50DCA49C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ALL plans Covered - no change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EAB2E" w14:textId="3BA3DEEC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9C678" w14:textId="18ABCCF1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  <w:color w:val="000000"/>
              </w:rPr>
              <w:t xml:space="preserve">EFF 11/1/2021. </w:t>
            </w:r>
            <w:r w:rsidRPr="00920411">
              <w:rPr>
                <w:rFonts w:ascii="Verdana" w:hAnsi="Verdana" w:cs="Segoe UI"/>
                <w:color w:val="1F3864" w:themeColor="accent5" w:themeShade="80"/>
              </w:rPr>
              <w:t>MODIFICATION ADD PA2</w:t>
            </w:r>
            <w:r w:rsidRPr="00920411">
              <w:rPr>
                <w:rFonts w:ascii="Verdana" w:hAnsi="Verdana" w:cs="Segoe UI"/>
                <w:color w:val="000000"/>
              </w:rPr>
              <w:t>-generic (Precert-new starts)</w:t>
            </w:r>
          </w:p>
        </w:tc>
      </w:tr>
      <w:tr w:rsidR="00920411" w:rsidRPr="00920411" w14:paraId="0423BB7C" w14:textId="77777777" w:rsidTr="009204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1D70E" w14:textId="11E1FECA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  <w:color w:val="000000"/>
              </w:rPr>
              <w:t>STROMECTOL TAB 3MG (see generic above)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42AEC" w14:textId="25F83891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Covered Open Only - no change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F7CE0" w14:textId="3E9EDA75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F94CA" w14:textId="77777777" w:rsidR="00920411" w:rsidRPr="00920411" w:rsidRDefault="00920411" w:rsidP="003250B6">
            <w:pPr>
              <w:spacing w:before="120" w:after="120"/>
              <w:rPr>
                <w:rFonts w:ascii="Verdana" w:hAnsi="Verdana" w:cs="Segoe UI"/>
                <w:color w:val="000000"/>
              </w:rPr>
            </w:pPr>
            <w:r w:rsidRPr="00920411">
              <w:rPr>
                <w:rFonts w:ascii="Verdana" w:hAnsi="Verdana" w:cs="Segoe UI"/>
                <w:color w:val="000000"/>
              </w:rPr>
              <w:t xml:space="preserve">EFF 11/1/2021. </w:t>
            </w:r>
            <w:r w:rsidRPr="00920411">
              <w:rPr>
                <w:rFonts w:ascii="Verdana" w:hAnsi="Verdana" w:cs="Segoe UI"/>
                <w:color w:val="1F3864" w:themeColor="accent5" w:themeShade="80"/>
              </w:rPr>
              <w:t>MODIFICATION ADD PA2</w:t>
            </w:r>
            <w:r w:rsidRPr="00920411">
              <w:rPr>
                <w:rFonts w:ascii="Verdana" w:hAnsi="Verdana" w:cs="Segoe UI"/>
                <w:color w:val="000000"/>
              </w:rPr>
              <w:t>-brand</w:t>
            </w:r>
          </w:p>
          <w:p w14:paraId="37564862" w14:textId="0F6C04DE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  <w:color w:val="000000"/>
              </w:rPr>
              <w:t xml:space="preserve"> (Precert-new starts)</w:t>
            </w:r>
          </w:p>
        </w:tc>
      </w:tr>
      <w:tr w:rsidR="00920411" w:rsidRPr="00920411" w14:paraId="5400EB04" w14:textId="77777777" w:rsidTr="0092041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45504" w14:textId="3E037950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  <w:color w:val="000000"/>
              </w:rPr>
              <w:t>XOFLUZA TAB 40MG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E4F32" w14:textId="2651C28A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Covered Open Only - no change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11BB7" w14:textId="29A0DEC2" w:rsidR="00920411" w:rsidRPr="00920411" w:rsidRDefault="0092041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Arial"/>
              </w:rPr>
              <w:t>QL-over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FA58" w14:textId="1B8E7BEA" w:rsidR="00920411" w:rsidRPr="00920411" w:rsidRDefault="0092041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920411">
              <w:rPr>
                <w:rFonts w:ascii="Verdana" w:hAnsi="Verdana" w:cs="Segoe UI"/>
                <w:color w:val="000000"/>
              </w:rPr>
              <w:t xml:space="preserve">EFF 11/1/2021. </w:t>
            </w:r>
            <w:r w:rsidRPr="00920411">
              <w:rPr>
                <w:rFonts w:ascii="Verdana" w:hAnsi="Verdana" w:cs="Segoe UI"/>
                <w:color w:val="1F3864" w:themeColor="accent5" w:themeShade="80"/>
              </w:rPr>
              <w:t xml:space="preserve">MODIFICATION INCREASE QL </w:t>
            </w:r>
            <w:r w:rsidRPr="00920411">
              <w:rPr>
                <w:rFonts w:ascii="Verdana" w:hAnsi="Verdana" w:cs="Segoe UI"/>
                <w:color w:val="000000"/>
              </w:rPr>
              <w:t>to QOT 2/180 (vs 1/180 oct batch)</w:t>
            </w:r>
          </w:p>
        </w:tc>
      </w:tr>
    </w:tbl>
    <w:p w14:paraId="2E2C67C3" w14:textId="789569E5" w:rsidR="00920411" w:rsidRDefault="00920411" w:rsidP="003250B6">
      <w:pPr>
        <w:tabs>
          <w:tab w:val="left" w:pos="279"/>
        </w:tabs>
        <w:spacing w:before="120" w:after="120"/>
      </w:pPr>
    </w:p>
    <w:p w14:paraId="580BE188" w14:textId="124C98F8" w:rsidR="00FE59AD" w:rsidRDefault="00FE59AD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E59AD" w14:paraId="2D6EF720" w14:textId="77777777" w:rsidTr="00FE59A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AD80CC6" w14:textId="01D4145B" w:rsidR="00FE59AD" w:rsidRDefault="00FE59AD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0" w:name="_Toc207992359"/>
            <w:r>
              <w:rPr>
                <w:rFonts w:ascii="Verdana" w:hAnsi="Verdana"/>
                <w:i w:val="0"/>
                <w:iCs w:val="0"/>
              </w:rPr>
              <w:t>10/1/2021 – 10/31/2021</w:t>
            </w:r>
            <w:bookmarkEnd w:id="110"/>
          </w:p>
        </w:tc>
      </w:tr>
    </w:tbl>
    <w:p w14:paraId="150B4F62" w14:textId="77777777" w:rsidR="00FE59AD" w:rsidRDefault="00FE59AD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>The following updates apply to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bCs/>
        </w:rPr>
        <w:t>Medicare Part-D Formulary ONLY</w:t>
      </w:r>
      <w:r>
        <w:rPr>
          <w:rFonts w:ascii="Verdana" w:hAnsi="Verdana"/>
        </w:rPr>
        <w:t xml:space="preserve">.  </w:t>
      </w:r>
    </w:p>
    <w:p w14:paraId="6DF12463" w14:textId="77777777" w:rsidR="00FE59AD" w:rsidRDefault="00FE59AD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>2021 Plans: MAPD- B1, B2, B4, B2+, B4+,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B5+; EGWP Commingled- A1, B2, Open1; EGWP NON-Commingled- A1, B2, Open2; SilverScript- Choice, Plus, SmartRx.</w:t>
      </w:r>
    </w:p>
    <w:p w14:paraId="570DD63C" w14:textId="77777777" w:rsidR="00FE59AD" w:rsidRDefault="00FE59AD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FE59AD" w:rsidRPr="00FE59AD" w14:paraId="0DD18505" w14:textId="77777777" w:rsidTr="00FE59AD">
        <w:trPr>
          <w:trHeight w:val="915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8E0A7C5" w14:textId="77777777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FE59AD">
              <w:rPr>
                <w:rFonts w:ascii="Verdana" w:hAnsi="Verdana" w:cs="Calibri"/>
              </w:rPr>
              <w:t>LABEL NAME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D910096" w14:textId="77777777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FE59AD">
              <w:rPr>
                <w:rFonts w:ascii="Verdana" w:hAnsi="Verdana" w:cs="Calibri"/>
              </w:rPr>
              <w:t>Coverage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ED07A64" w14:textId="77777777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FE59AD">
              <w:rPr>
                <w:rFonts w:ascii="Verdana" w:hAnsi="Verdana" w:cs="Calibri"/>
              </w:rPr>
              <w:t>EDIT-PA,QL,ST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EF450ED" w14:textId="77777777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FE59AD">
              <w:rPr>
                <w:rFonts w:ascii="Verdana" w:hAnsi="Verdana" w:cs="Calibri"/>
              </w:rPr>
              <w:t>COMMENTS</w:t>
            </w:r>
          </w:p>
        </w:tc>
      </w:tr>
      <w:tr w:rsidR="00FE59AD" w:rsidRPr="00FE59AD" w14:paraId="39237B60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8BA07" w14:textId="3BCA5DBC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bookmarkStart w:id="111" w:name="_Hlk86754114"/>
            <w:r w:rsidRPr="00FE59AD">
              <w:rPr>
                <w:rFonts w:ascii="Verdana" w:hAnsi="Verdana" w:cs="Segoe UI"/>
              </w:rPr>
              <w:t>AZSTARYS CAP 26.1-5.2</w:t>
            </w:r>
            <w:r w:rsidRPr="00FE59AD">
              <w:rPr>
                <w:rFonts w:ascii="Verdana" w:hAnsi="Verdana" w:cs="Segoe UI"/>
              </w:rPr>
              <w:br/>
              <w:t>AZSTARYS CAP 39.2-7.8</w:t>
            </w:r>
            <w:r w:rsidRPr="00FE59AD">
              <w:rPr>
                <w:rFonts w:ascii="Verdana" w:hAnsi="Verdana" w:cs="Segoe UI"/>
              </w:rPr>
              <w:br/>
              <w:t>AZSTARYS CAP 52.3-10.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574A3" w14:textId="5D7AD74D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C85FBE" w14:textId="4CA2954A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DBD49" w14:textId="14461C71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EFF 10/1/2021. new Brand ADHD </w:t>
            </w:r>
          </w:p>
        </w:tc>
      </w:tr>
      <w:bookmarkEnd w:id="111"/>
      <w:tr w:rsidR="00FE59AD" w:rsidRPr="00FE59AD" w14:paraId="0C6C89EC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2301B" w14:textId="60BDC562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DUPIXENT INJ 200MG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6C7053" w14:textId="6B4A327E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1DE504" w14:textId="187FE936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7B28" w14:textId="7E228392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10/1/2021. new brand Strength</w:t>
            </w:r>
          </w:p>
        </w:tc>
      </w:tr>
      <w:tr w:rsidR="00FE59AD" w:rsidRPr="00FE59AD" w14:paraId="35E72FA4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C856B" w14:textId="0D1E78C5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EMPAVELI INJ 1080MG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75415" w14:textId="650BD370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16700" w14:textId="11BB6088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9156A" w14:textId="5C730A03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EFF 10/1/2021. new Brand </w:t>
            </w:r>
          </w:p>
        </w:tc>
      </w:tr>
      <w:tr w:rsidR="00FE59AD" w:rsidRPr="00FE59AD" w14:paraId="7895C994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2F9B3" w14:textId="4453EF4E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KERENDIA TAB 10MG</w:t>
            </w:r>
            <w:r w:rsidRPr="00FE59AD">
              <w:rPr>
                <w:rFonts w:ascii="Verdana" w:hAnsi="Verdana" w:cs="Segoe UI"/>
              </w:rPr>
              <w:br/>
              <w:t>KERENDIA TAB 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21DAC" w14:textId="6310517C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91A90" w14:textId="0412ED33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CE04E" w14:textId="65226743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10/1/2021. new Brand</w:t>
            </w:r>
          </w:p>
        </w:tc>
      </w:tr>
      <w:tr w:rsidR="00FE59AD" w:rsidRPr="00FE59AD" w14:paraId="4BAD5E64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4AE14" w14:textId="73E055D8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LAZANDA SPR 100MCG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70ECE" w14:textId="004A3DE1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4FD0FF" w14:textId="3B347E56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1B083" w14:textId="67DF796A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EFF 10/1/2021. new brand Strength </w:t>
            </w:r>
          </w:p>
        </w:tc>
      </w:tr>
      <w:tr w:rsidR="00FE59AD" w:rsidRPr="00FE59AD" w14:paraId="6D78E558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F44D8" w14:textId="0341CD60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MYFEMBREE TAB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0DC20" w14:textId="0E7084A4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9804E" w14:textId="0D9D33DE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3C1184" w14:textId="62DB7D2D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10/1/2021. new Brand</w:t>
            </w:r>
          </w:p>
        </w:tc>
      </w:tr>
      <w:tr w:rsidR="00FE59AD" w:rsidRPr="00FE59AD" w14:paraId="65CAC90E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95BE8" w14:textId="195E03A9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MYRBETRIQ SUS 8MG/ML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E8C" w14:textId="46BF3BD7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FED7B" w14:textId="316791F4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63924" w14:textId="6D57183A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10/1/2021. new brand Formulation</w:t>
            </w:r>
          </w:p>
        </w:tc>
      </w:tr>
      <w:tr w:rsidR="00FE59AD" w:rsidRPr="00FE59AD" w14:paraId="45BA7F08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EC855" w14:textId="41495A10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RYLAZE INJ 10/0.5ML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85665" w14:textId="3610EE5B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741B9" w14:textId="4294EB08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138BE" w14:textId="660960CE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10/1/2021. PC Brand</w:t>
            </w:r>
          </w:p>
        </w:tc>
      </w:tr>
      <w:tr w:rsidR="00FE59AD" w:rsidRPr="00FE59AD" w14:paraId="47FC72FB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39B40" w14:textId="10D3A2F1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UPLIZNA SOL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7A81C" w14:textId="221EC4CE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92D69" w14:textId="1170D0BB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FFD12" w14:textId="30044AC2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10/1/2021. new Brand</w:t>
            </w:r>
          </w:p>
        </w:tc>
      </w:tr>
      <w:tr w:rsidR="00FE59AD" w:rsidRPr="00FE59AD" w14:paraId="37CE40E8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DD3B1" w14:textId="2FB4D07D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XOFLUZA TAB 40MG</w:t>
            </w:r>
            <w:r w:rsidRPr="00FE59AD">
              <w:rPr>
                <w:rFonts w:ascii="Verdana" w:hAnsi="Verdana" w:cs="Segoe UI"/>
              </w:rPr>
              <w:br/>
              <w:t>XOFLUZA TAB 80MG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4F01D2" w14:textId="46AF2759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5AAEF" w14:textId="4885564D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QL-over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B5DE8" w14:textId="3E4CA110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10/1/2021. new brand Strengths</w:t>
            </w:r>
          </w:p>
        </w:tc>
      </w:tr>
      <w:tr w:rsidR="00FE59AD" w:rsidRPr="00FE59AD" w14:paraId="1A7B22EB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E3445" w14:textId="1CCBBB88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bookmarkStart w:id="112" w:name="_Hlk86754193"/>
            <w:r w:rsidRPr="00FE59AD">
              <w:rPr>
                <w:rFonts w:ascii="Verdana" w:hAnsi="Verdana" w:cs="Segoe UI"/>
              </w:rPr>
              <w:t xml:space="preserve">REZUROCK TAB 200MG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80B17" w14:textId="4EE60647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E565B" w14:textId="698BC2A2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PA2,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3DB92" w14:textId="31B6AFD2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10/1/2021. PC Brand</w:t>
            </w:r>
          </w:p>
        </w:tc>
      </w:tr>
      <w:tr w:rsidR="00FE59AD" w14:paraId="2A7ECF31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00C41" w14:textId="747708B5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bookmarkStart w:id="113" w:name="_Hlk86754207"/>
            <w:bookmarkEnd w:id="112"/>
            <w:r w:rsidRPr="00FE59AD">
              <w:rPr>
                <w:rFonts w:ascii="Verdana" w:hAnsi="Verdana" w:cs="Arial"/>
              </w:rPr>
              <w:t>ALINIA       SUS 100/5ML</w:t>
            </w:r>
            <w:r w:rsidRPr="00FE59AD">
              <w:rPr>
                <w:rFonts w:ascii="Verdana" w:hAnsi="Verdana" w:cs="Arial"/>
              </w:rPr>
              <w:br/>
              <w:t>ALINIA       TAB 500MG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FA31" w14:textId="159607E2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52F2B" w14:textId="37B933F5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F911C" w14:textId="570B0316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Arial"/>
              </w:rPr>
              <w:t xml:space="preserve">EFF 10/1/2021. REMOVE COVERAGE/ALL plans </w:t>
            </w:r>
          </w:p>
        </w:tc>
      </w:tr>
      <w:bookmarkEnd w:id="113"/>
      <w:tr w:rsidR="00FE59AD" w14:paraId="7DD0EBB0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7B212" w14:textId="5C824EF6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Arial"/>
              </w:rPr>
              <w:t>ANTIVERT TAB 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75F24" w14:textId="0E1C29C2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9B2A3" w14:textId="697AAAA6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6C06C" w14:textId="21F1A4D5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Arial"/>
              </w:rPr>
              <w:t xml:space="preserve">EFF 10/1/2021. new Brand </w:t>
            </w:r>
          </w:p>
        </w:tc>
      </w:tr>
      <w:tr w:rsidR="00FE59AD" w14:paraId="2329F586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E12BD" w14:textId="4E4D42E4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Segoe UI"/>
              </w:rPr>
              <w:t>CHLORPROMAZI CON 100MG/ML</w:t>
            </w:r>
            <w:r w:rsidRPr="00FE59AD">
              <w:rPr>
                <w:rFonts w:ascii="Verdana" w:hAnsi="Verdana" w:cs="Segoe UI"/>
              </w:rPr>
              <w:br/>
              <w:t>CHLORPROMAZI CON 30MG/ML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1A830" w14:textId="050BF18F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E16DF" w14:textId="363EAE6D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05642" w14:textId="1DB65D46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Segoe UI"/>
              </w:rPr>
              <w:t>EFF 10/1/2021. PC generic formulation</w:t>
            </w:r>
          </w:p>
        </w:tc>
      </w:tr>
      <w:tr w:rsidR="00FE59AD" w14:paraId="4B9BFA46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280C9" w14:textId="7824F974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Segoe UI"/>
              </w:rPr>
              <w:t>IBU/FAMOT TAB 800-26.6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36800" w14:textId="3D82CBBB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99EB1" w14:textId="5DCE90AF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9CC36" w14:textId="58917BEA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Segoe UI"/>
              </w:rPr>
              <w:t xml:space="preserve">EFF 10/1/2021. generic Duexis/NSAID </w:t>
            </w:r>
          </w:p>
        </w:tc>
      </w:tr>
      <w:tr w:rsidR="00FE59AD" w14:paraId="44EAE8CD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E03D3" w14:textId="604BA0E3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Segoe UI"/>
              </w:rPr>
              <w:t>KLOXXADO LIQ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257DA9" w14:textId="50681F59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528539" w14:textId="45876EFA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DCAD3" w14:textId="77B937E5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Segoe UI"/>
              </w:rPr>
              <w:t xml:space="preserve">EFF 10/1/2021. new Brand </w:t>
            </w:r>
          </w:p>
        </w:tc>
      </w:tr>
      <w:tr w:rsidR="00FE59AD" w14:paraId="354724D0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02B4A" w14:textId="17A24C8C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Segoe UI"/>
              </w:rPr>
              <w:t>PACLITAXEL INJ 100/16.7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984DB" w14:textId="485F502E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AB0A2" w14:textId="0B93CCD5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6FFFC" w14:textId="4025ABDF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Segoe UI"/>
              </w:rPr>
              <w:t xml:space="preserve">EFF 10/1/2021. PC generic GPI/strength </w:t>
            </w:r>
          </w:p>
        </w:tc>
      </w:tr>
      <w:tr w:rsidR="00FE59AD" w14:paraId="3E94E2B7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69F1C" w14:textId="003F4F1A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Segoe UI"/>
              </w:rPr>
              <w:t>TIROSINT-SOL SOL 37.5/ML</w:t>
            </w:r>
            <w:r w:rsidRPr="00FE59AD">
              <w:rPr>
                <w:rFonts w:ascii="Verdana" w:hAnsi="Verdana" w:cs="Segoe UI"/>
              </w:rPr>
              <w:br/>
              <w:t>TIROSINT-SOL SOL 44MCG/ML</w:t>
            </w:r>
            <w:r w:rsidRPr="00FE59AD">
              <w:rPr>
                <w:rFonts w:ascii="Verdana" w:hAnsi="Verdana" w:cs="Segoe UI"/>
              </w:rPr>
              <w:br/>
              <w:t>TIROSINT-SOL SOL 62.5/ML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72D083" w14:textId="17CA37B1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5F52E" w14:textId="43C75153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B930C" w14:textId="5087C50F" w:rsidR="00FE59AD" w:rsidRPr="00FE59AD" w:rsidRDefault="00FE59AD" w:rsidP="003250B6">
            <w:pPr>
              <w:spacing w:before="120" w:after="120"/>
              <w:rPr>
                <w:rFonts w:ascii="Verdana" w:hAnsi="Verdana" w:cs="Segoe UI"/>
              </w:rPr>
            </w:pPr>
            <w:r w:rsidRPr="00FE59AD">
              <w:rPr>
                <w:rFonts w:ascii="Verdana" w:hAnsi="Verdana" w:cs="Segoe UI"/>
              </w:rPr>
              <w:t>EFF 10/1/2021. new brand Strengths</w:t>
            </w:r>
          </w:p>
        </w:tc>
      </w:tr>
    </w:tbl>
    <w:p w14:paraId="170C7B87" w14:textId="401D9F2E" w:rsidR="00920411" w:rsidRDefault="00920411" w:rsidP="003250B6">
      <w:pPr>
        <w:tabs>
          <w:tab w:val="left" w:pos="279"/>
        </w:tabs>
        <w:spacing w:before="120" w:after="120"/>
      </w:pPr>
    </w:p>
    <w:p w14:paraId="01562075" w14:textId="0E8B020A" w:rsidR="00FE59AD" w:rsidRDefault="00FE59AD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E59AD" w14:paraId="71469658" w14:textId="77777777" w:rsidTr="00FE59A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27C893" w14:textId="7FDEBB07" w:rsidR="00FE59AD" w:rsidRDefault="00FE59AD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4" w:name="_Toc207992360"/>
            <w:r>
              <w:rPr>
                <w:rFonts w:ascii="Verdana" w:hAnsi="Verdana"/>
                <w:i w:val="0"/>
                <w:iCs w:val="0"/>
              </w:rPr>
              <w:t>9/1/2021 – 9/30/2021</w:t>
            </w:r>
            <w:bookmarkEnd w:id="114"/>
          </w:p>
        </w:tc>
      </w:tr>
    </w:tbl>
    <w:p w14:paraId="3C02B118" w14:textId="77777777" w:rsidR="00FE59AD" w:rsidRDefault="00FE59AD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>The following updates apply to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bCs/>
        </w:rPr>
        <w:t>Medicare Part-D Formulary ONLY</w:t>
      </w:r>
      <w:r>
        <w:rPr>
          <w:rFonts w:ascii="Verdana" w:hAnsi="Verdana"/>
        </w:rPr>
        <w:t xml:space="preserve">.  </w:t>
      </w:r>
    </w:p>
    <w:p w14:paraId="4E50BAC3" w14:textId="77777777" w:rsidR="00FE59AD" w:rsidRDefault="00FE59AD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t>2021 Plans: MAPD- B1, B2, B4, B2+, B4+,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B5+; EGWP Commingled- A1, B2, Open1; EGWP NON-Commingled- A1, B2, Open2; SilverScript- Choice, Plus, SmartRx.</w:t>
      </w:r>
    </w:p>
    <w:p w14:paraId="0A19AAE7" w14:textId="77777777" w:rsidR="00FE59AD" w:rsidRDefault="00FE59AD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FE59AD" w14:paraId="2174E354" w14:textId="77777777" w:rsidTr="00FE59AD">
        <w:trPr>
          <w:trHeight w:val="915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5BE0E27" w14:textId="77777777" w:rsidR="00FE59AD" w:rsidRDefault="00FE59AD" w:rsidP="003250B6">
            <w:pPr>
              <w:spacing w:before="120" w:after="120"/>
              <w:jc w:val="center"/>
              <w:rPr>
                <w:rFonts w:ascii="Verdana" w:hAnsi="Verdana" w:cs="Calibri"/>
                <w:color w:val="000000" w:themeColor="text1"/>
              </w:rPr>
            </w:pPr>
            <w:r>
              <w:rPr>
                <w:rFonts w:ascii="Verdana" w:hAnsi="Verdana" w:cs="Calibri"/>
                <w:color w:val="000000" w:themeColor="text1"/>
              </w:rPr>
              <w:t>LABEL NAME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731A46B" w14:textId="77777777" w:rsidR="00FE59AD" w:rsidRDefault="00FE59AD" w:rsidP="003250B6">
            <w:pPr>
              <w:spacing w:before="120" w:after="120"/>
              <w:jc w:val="center"/>
              <w:rPr>
                <w:rFonts w:ascii="Verdana" w:hAnsi="Verdana" w:cs="Calibri"/>
                <w:color w:val="000000" w:themeColor="text1"/>
              </w:rPr>
            </w:pPr>
            <w:r>
              <w:rPr>
                <w:rFonts w:ascii="Verdana" w:hAnsi="Verdana" w:cs="Calibri"/>
                <w:color w:val="000000" w:themeColor="text1"/>
              </w:rPr>
              <w:t>Coverage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67D63D5" w14:textId="77777777" w:rsidR="00FE59AD" w:rsidRDefault="00FE59AD" w:rsidP="003250B6">
            <w:pPr>
              <w:spacing w:before="120" w:after="120"/>
              <w:jc w:val="center"/>
              <w:rPr>
                <w:rFonts w:ascii="Verdana" w:hAnsi="Verdana" w:cs="Calibri"/>
                <w:color w:val="000000" w:themeColor="text1"/>
              </w:rPr>
            </w:pPr>
            <w:r>
              <w:rPr>
                <w:rFonts w:ascii="Verdana" w:hAnsi="Verdana" w:cs="Calibri"/>
                <w:color w:val="000000" w:themeColor="text1"/>
              </w:rPr>
              <w:t>EDIT-PA,QL,ST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36B9662" w14:textId="77777777" w:rsidR="00FE59AD" w:rsidRDefault="00FE59AD" w:rsidP="003250B6">
            <w:pPr>
              <w:spacing w:before="120" w:after="120"/>
              <w:jc w:val="center"/>
              <w:rPr>
                <w:rFonts w:ascii="Verdana" w:hAnsi="Verdana" w:cs="Calibri"/>
                <w:color w:val="000000" w:themeColor="text1"/>
              </w:rPr>
            </w:pPr>
            <w:r>
              <w:rPr>
                <w:rFonts w:ascii="Verdana" w:hAnsi="Verdana" w:cs="Calibri"/>
                <w:color w:val="000000" w:themeColor="text1"/>
              </w:rPr>
              <w:t>COMMENTS</w:t>
            </w:r>
          </w:p>
        </w:tc>
      </w:tr>
      <w:tr w:rsidR="00FE59AD" w14:paraId="376EDBB7" w14:textId="77777777" w:rsidTr="00FE59AD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1CA0F" w14:textId="0BA907E8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VARENICLINE TAB 0.5MG</w:t>
            </w:r>
            <w:r w:rsidRPr="00FE59AD">
              <w:rPr>
                <w:rFonts w:ascii="Verdana" w:hAnsi="Verdana" w:cs="Segoe UI"/>
              </w:rPr>
              <w:br/>
              <w:t>VARENICLINE TAB 1MG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1724D" w14:textId="6EA11124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AA713" w14:textId="341B8552" w:rsidR="00FE59AD" w:rsidRPr="00FE59AD" w:rsidRDefault="00FE59AD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A85918" w14:textId="1ED65C5B" w:rsidR="00FE59AD" w:rsidRPr="00FE59AD" w:rsidRDefault="00FE59AD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Retro EFF 9/1/2021. new Brand</w:t>
            </w:r>
          </w:p>
        </w:tc>
      </w:tr>
    </w:tbl>
    <w:p w14:paraId="4B70836D" w14:textId="77777777" w:rsidR="00FE59AD" w:rsidRDefault="00FE59AD" w:rsidP="003250B6">
      <w:pPr>
        <w:tabs>
          <w:tab w:val="left" w:pos="279"/>
        </w:tabs>
        <w:spacing w:before="120" w:after="120"/>
      </w:pPr>
    </w:p>
    <w:p w14:paraId="0CCDB051" w14:textId="49F1DC55" w:rsidR="00FE59AD" w:rsidRDefault="00FE59AD" w:rsidP="003250B6">
      <w:pPr>
        <w:tabs>
          <w:tab w:val="left" w:pos="279"/>
        </w:tabs>
        <w:spacing w:before="120" w:after="120"/>
      </w:pPr>
    </w:p>
    <w:p w14:paraId="5E9E789A" w14:textId="77777777" w:rsidR="00FE59AD" w:rsidRDefault="00FE59AD" w:rsidP="003250B6">
      <w:pPr>
        <w:tabs>
          <w:tab w:val="left" w:pos="279"/>
        </w:tabs>
        <w:spacing w:before="120" w:after="120"/>
      </w:pPr>
    </w:p>
    <w:bookmarkStart w:id="115" w:name="OLE_LINK1"/>
    <w:p w14:paraId="59429D2A" w14:textId="77777777" w:rsidR="002E635C" w:rsidRDefault="00130F77" w:rsidP="003250B6">
      <w:pPr>
        <w:spacing w:before="120" w:after="120"/>
        <w:jc w:val="right"/>
        <w:rPr>
          <w:rFonts w:ascii="Verdana" w:hAnsi="Verdana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2E635C" w:rsidRPr="00E56D4B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E635C" w:rsidRPr="00BF74E9" w14:paraId="32BE5875" w14:textId="77777777" w:rsidTr="00575211">
        <w:tc>
          <w:tcPr>
            <w:tcW w:w="5000" w:type="pct"/>
            <w:shd w:val="clear" w:color="auto" w:fill="C0C0C0"/>
          </w:tcPr>
          <w:p w14:paraId="6B9448EB" w14:textId="054B504E" w:rsidR="002E635C" w:rsidRPr="00D32D37" w:rsidRDefault="002E635C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6" w:name="_Toc207992361"/>
            <w:r>
              <w:rPr>
                <w:rFonts w:ascii="Verdana" w:hAnsi="Verdana"/>
                <w:i w:val="0"/>
                <w:iCs w:val="0"/>
              </w:rPr>
              <w:t>8/1/2021 – 8/31/2021</w:t>
            </w:r>
            <w:bookmarkEnd w:id="116"/>
          </w:p>
        </w:tc>
      </w:tr>
    </w:tbl>
    <w:p w14:paraId="4B54485C" w14:textId="77777777" w:rsidR="002E635C" w:rsidRPr="00D01E3C" w:rsidRDefault="002E635C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D01E3C">
        <w:rPr>
          <w:rFonts w:ascii="Verdana" w:hAnsi="Verdana"/>
        </w:rPr>
        <w:t>The following updates apply to</w:t>
      </w:r>
      <w:r w:rsidRPr="00D01E3C">
        <w:rPr>
          <w:rFonts w:ascii="Verdana" w:hAnsi="Verdana"/>
          <w:b/>
        </w:rPr>
        <w:t xml:space="preserve"> </w:t>
      </w:r>
      <w:r w:rsidRPr="00D01E3C">
        <w:rPr>
          <w:rFonts w:ascii="Verdana" w:hAnsi="Verdana"/>
          <w:b/>
          <w:bCs/>
        </w:rPr>
        <w:t>Medicare Part-D Formulary ONLY</w:t>
      </w:r>
      <w:r w:rsidRPr="00D01E3C">
        <w:rPr>
          <w:rFonts w:ascii="Verdana" w:hAnsi="Verdana"/>
        </w:rPr>
        <w:t xml:space="preserve">.  </w:t>
      </w:r>
    </w:p>
    <w:p w14:paraId="7B68D2AD" w14:textId="77777777" w:rsidR="002E635C" w:rsidRPr="00D01E3C" w:rsidRDefault="002E635C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D01E3C">
        <w:rPr>
          <w:rFonts w:ascii="Verdana" w:hAnsi="Verdana"/>
        </w:rPr>
        <w:t>2021 Plans: MAPD- B1, B2, B4, B2+, B4+,</w:t>
      </w:r>
      <w:r w:rsidRPr="00D01E3C">
        <w:rPr>
          <w:rFonts w:ascii="Verdana" w:hAnsi="Verdana"/>
          <w:b/>
          <w:bCs/>
        </w:rPr>
        <w:t xml:space="preserve"> </w:t>
      </w:r>
      <w:r w:rsidRPr="00D01E3C">
        <w:rPr>
          <w:rFonts w:ascii="Verdana" w:hAnsi="Verdana"/>
        </w:rPr>
        <w:t>B5+; EGWP Commingled- A1, B2, Open1; EGWP NON-Commingled- A1, B2, Open2; SilverScript- Choice, Plus, SmartRx</w:t>
      </w:r>
      <w:r>
        <w:rPr>
          <w:rFonts w:ascii="Verdana" w:hAnsi="Verdana"/>
        </w:rPr>
        <w:t>.</w:t>
      </w:r>
    </w:p>
    <w:p w14:paraId="7F672E34" w14:textId="77777777" w:rsidR="002E635C" w:rsidRDefault="002E635C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FE59AD" w:rsidRPr="00FE59AD" w14:paraId="7EF7C8A6" w14:textId="77777777" w:rsidTr="002E635C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34648EBB" w14:textId="77777777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FE59AD">
              <w:rPr>
                <w:rFonts w:ascii="Verdana" w:hAnsi="Verdana" w:cs="Calibri"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10C46FEE" w14:textId="77777777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FE59AD">
              <w:rPr>
                <w:rFonts w:ascii="Verdana" w:hAnsi="Verdana" w:cs="Calibri"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5B06C8B0" w14:textId="77777777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FE59AD">
              <w:rPr>
                <w:rFonts w:ascii="Verdana" w:hAnsi="Verdana" w:cs="Calibri"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2E4DEFDD" w14:textId="77777777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FE59AD">
              <w:rPr>
                <w:rFonts w:ascii="Verdana" w:hAnsi="Verdana" w:cs="Calibri"/>
              </w:rPr>
              <w:t>COMMENTS</w:t>
            </w:r>
          </w:p>
        </w:tc>
      </w:tr>
      <w:tr w:rsidR="00FE59AD" w:rsidRPr="00FE59AD" w14:paraId="43418A16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98092" w14:textId="6E967896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HUMATIN CAP 250MG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602AE" w14:textId="1D9CF314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1BC68" w14:textId="2925FEFD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5C19E" w14:textId="31B3F6A5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8/1/2021. new brand *gen/PAROMOMYCIN already installed (all plans)</w:t>
            </w:r>
          </w:p>
        </w:tc>
      </w:tr>
      <w:bookmarkEnd w:id="115"/>
      <w:tr w:rsidR="00FE59AD" w:rsidRPr="00FE59AD" w14:paraId="68A2C091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B8D9A" w14:textId="6009DD66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KIMYRSA INJ 1200MG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40763" w14:textId="757F7A80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C54E1" w14:textId="368B88A5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11580" w14:textId="2205FD6E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8/1/2021. new brand</w:t>
            </w:r>
          </w:p>
        </w:tc>
      </w:tr>
      <w:tr w:rsidR="00FE59AD" w:rsidRPr="00FE59AD" w14:paraId="12E67AEB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25843" w14:textId="5AD8367B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LABETALOL INJ 200/200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0D729" w14:textId="33AEFE80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B0B0D" w14:textId="5B664AF7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3AC52" w14:textId="7E56D718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8/1/2021. new brand Strength</w:t>
            </w:r>
          </w:p>
        </w:tc>
      </w:tr>
      <w:tr w:rsidR="00FE59AD" w:rsidRPr="00FE59AD" w14:paraId="06C9E8E7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63488" w14:textId="6486AD1A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NEXTSTELLIS TAB 3-14.2MG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A10DD" w14:textId="1DABA22D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59E64" w14:textId="5C79691E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A2D56" w14:textId="38C29CC2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EFF 8/1/2021. new Brand OC </w:t>
            </w:r>
          </w:p>
        </w:tc>
      </w:tr>
      <w:tr w:rsidR="00FE59AD" w:rsidRPr="00FE59AD" w14:paraId="5D1319BB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8A34A" w14:textId="1D0497CB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SOD FLUORIDE SOL 0.2%MINT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CF84A" w14:textId="54400E01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E27BE" w14:textId="38660C3D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77D6A" w14:textId="3DF04BC3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EFF 8/1/2021. generic PREVIDENT </w:t>
            </w:r>
          </w:p>
        </w:tc>
      </w:tr>
      <w:tr w:rsidR="00FE59AD" w:rsidRPr="00FE59AD" w14:paraId="3D1661E7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F0D0D" w14:textId="46975C3E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TIOPRONIN TAB 100MG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477B3" w14:textId="37BA9FA6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0EEEA" w14:textId="0D8B7714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A3529" w14:textId="3A63F097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8/1/2021. generic THIOLA</w:t>
            </w:r>
          </w:p>
        </w:tc>
      </w:tr>
      <w:tr w:rsidR="00FE59AD" w:rsidRPr="00FE59AD" w14:paraId="4C530AC2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6A613" w14:textId="27119EC8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CALCITONIN INJ 200/ML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DE17F" w14:textId="6A0534E5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0A0A1" w14:textId="64CB3804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EEBA6" w14:textId="6330D0D6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8/1/2021. generic MIACALCIN</w:t>
            </w:r>
          </w:p>
        </w:tc>
      </w:tr>
      <w:tr w:rsidR="00FE59AD" w:rsidRPr="00FE59AD" w14:paraId="3C353A39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08AF2" w14:textId="62C88459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RUFINAMIDE TAB 200MG</w:t>
            </w:r>
            <w:r w:rsidRPr="00FE59AD">
              <w:rPr>
                <w:rFonts w:ascii="Verdana" w:hAnsi="Verdana" w:cs="Segoe UI"/>
              </w:rPr>
              <w:br/>
              <w:t>RUFINAMIDE TAB 400MG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F30EA" w14:textId="418A25AB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47A64" w14:textId="6BD3FB11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83210" w14:textId="3E53B53C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8/1/2021. PC generic BANZEL</w:t>
            </w:r>
          </w:p>
        </w:tc>
      </w:tr>
      <w:tr w:rsidR="00FE59AD" w:rsidRPr="00FE59AD" w14:paraId="060ED8C8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76F34" w14:textId="2C5C9497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RYBREVANT SOL 350/7ML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1F734" w14:textId="76BD3DDE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57382" w14:textId="54FB65C2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D388B" w14:textId="4B7BA3E9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EFF 81/12021. PC brand </w:t>
            </w:r>
          </w:p>
        </w:tc>
      </w:tr>
      <w:tr w:rsidR="00FE59AD" w:rsidRPr="00FE59AD" w14:paraId="36F38BCE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F318C" w14:textId="0DE09935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ARFORMOTEROL NEB 15/2ML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C86E0" w14:textId="7C622CFD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F1001" w14:textId="5D64E297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5AB8F" w14:textId="02559E4A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8/1/2021. generic BROVANA *bvd embedded criteria/matches brand</w:t>
            </w:r>
          </w:p>
        </w:tc>
      </w:tr>
      <w:tr w:rsidR="00FE59AD" w:rsidRPr="00FE59AD" w14:paraId="58CF91CB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7252B" w14:textId="29A631C9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CLEMASTINE SYP 0.5/5ML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9B977" w14:textId="67D0A8A3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CD1B7" w14:textId="4AE26409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QL, PA-AGE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617E5" w14:textId="6A24798B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8/1/2021. new brand formulation</w:t>
            </w:r>
          </w:p>
        </w:tc>
      </w:tr>
      <w:tr w:rsidR="00FE59AD" w:rsidRPr="00FE59AD" w14:paraId="040FF2BA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8FE46" w14:textId="1457C641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EXSERVAN MIS 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FA1FE" w14:textId="065D6FA7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64998" w14:textId="49910A72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2082A" w14:textId="5C4A9AC4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EFF 8/1/2021. new brand </w:t>
            </w:r>
          </w:p>
        </w:tc>
      </w:tr>
      <w:tr w:rsidR="00FE59AD" w:rsidRPr="00FE59AD" w14:paraId="0B7EF2FB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F7746" w14:textId="35204BDD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LUMAKRAS TAB 120MG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FB0FE" w14:textId="330B1E06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5BDCA" w14:textId="4C8BA39F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QL, 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ECD18" w14:textId="2410E3A1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8/1/2021. PC Brand</w:t>
            </w:r>
          </w:p>
        </w:tc>
      </w:tr>
      <w:tr w:rsidR="00FE59AD" w:rsidRPr="00FE59AD" w14:paraId="2096EC22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C31D2" w14:textId="36F95B4D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PONVORY TAB 20MG</w:t>
            </w:r>
            <w:r w:rsidRPr="00FE59AD">
              <w:rPr>
                <w:rFonts w:ascii="Verdana" w:hAnsi="Verdana" w:cs="Segoe UI"/>
              </w:rPr>
              <w:br/>
              <w:t>PONVORY TAB STARTER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00654" w14:textId="17305B36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F9177" w14:textId="3527EFF9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QL-varies,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C70F9" w14:textId="582DF6A0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EFF 8/1/2021. new MS brand </w:t>
            </w:r>
          </w:p>
        </w:tc>
      </w:tr>
      <w:tr w:rsidR="00FE59AD" w:rsidRPr="00FE59AD" w14:paraId="4C0E1119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7C32C" w14:textId="77777777" w:rsidR="002E635C" w:rsidRPr="00FE59AD" w:rsidRDefault="002E635C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58ED8880" w14:textId="1ED45258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QELBREE CAP 100MG ER</w:t>
            </w:r>
            <w:r w:rsidRPr="00FE59AD">
              <w:rPr>
                <w:rFonts w:ascii="Verdana" w:hAnsi="Verdana" w:cs="Segoe UI"/>
              </w:rPr>
              <w:br/>
              <w:t>QELBREE CAP 150MG ER</w:t>
            </w:r>
            <w:r w:rsidRPr="00FE59AD">
              <w:rPr>
                <w:rFonts w:ascii="Verdana" w:hAnsi="Verdana" w:cs="Segoe UI"/>
              </w:rPr>
              <w:br/>
              <w:t>QELBREE CAP 200MG ER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A8086" w14:textId="272AB947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16F57" w14:textId="2D12AC0A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QL-varies,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491" w14:textId="405ECDE8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EFF 8/1/2021. new ADHD brand </w:t>
            </w:r>
          </w:p>
        </w:tc>
      </w:tr>
      <w:tr w:rsidR="00FE59AD" w:rsidRPr="00FE59AD" w14:paraId="4E95B778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AD9AD" w14:textId="77777777" w:rsidR="002E635C" w:rsidRPr="00FE59AD" w:rsidRDefault="002E635C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52B2BE6D" w14:textId="71B75A94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ROSZET TAB 10-10MG</w:t>
            </w:r>
            <w:r w:rsidRPr="00FE59AD">
              <w:rPr>
                <w:rFonts w:ascii="Verdana" w:hAnsi="Verdana" w:cs="Segoe UI"/>
              </w:rPr>
              <w:br/>
              <w:t>ROSZET TAB 20-10MG</w:t>
            </w:r>
            <w:r w:rsidRPr="00FE59AD">
              <w:rPr>
                <w:rFonts w:ascii="Verdana" w:hAnsi="Verdana" w:cs="Segoe UI"/>
              </w:rPr>
              <w:br/>
              <w:t>ROSZET TAB 40-10MG</w:t>
            </w:r>
            <w:r w:rsidRPr="00FE59AD">
              <w:rPr>
                <w:rFonts w:ascii="Verdana" w:hAnsi="Verdana" w:cs="Segoe UI"/>
              </w:rPr>
              <w:br/>
              <w:t>ROSZET TAB  5-10MG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04D57" w14:textId="0463B6ED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3D21A" w14:textId="006D4A7D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QL, 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024F0" w14:textId="7BCF4D36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EFF 8/1/2021. new brand </w:t>
            </w:r>
          </w:p>
        </w:tc>
      </w:tr>
      <w:tr w:rsidR="00FE59AD" w:rsidRPr="00FE59AD" w14:paraId="3135395F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C5DD8" w14:textId="5AD20C79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SKYRIZI INJ 150MG/ML (2 GPIs)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90CD9" w14:textId="47356D13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EB175" w14:textId="67A65A0D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QL-over time,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A9A11" w14:textId="73D990FE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 xml:space="preserve">EFF 8/1/2021. new brand Strengths </w:t>
            </w:r>
          </w:p>
        </w:tc>
      </w:tr>
      <w:tr w:rsidR="00FE59AD" w:rsidRPr="00FE59AD" w14:paraId="43BB5BEB" w14:textId="77777777" w:rsidTr="002E635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89FA6" w14:textId="77777777" w:rsidR="002E635C" w:rsidRPr="00FE59AD" w:rsidRDefault="002E635C" w:rsidP="003250B6">
            <w:pPr>
              <w:spacing w:before="120" w:after="120"/>
              <w:rPr>
                <w:rFonts w:ascii="Verdana" w:hAnsi="Verdana" w:cs="Segoe UI"/>
              </w:rPr>
            </w:pPr>
          </w:p>
          <w:p w14:paraId="61E6B804" w14:textId="7B1D89B3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TRUSELTIQ CAP 100MG</w:t>
            </w:r>
            <w:r w:rsidRPr="00FE59AD">
              <w:rPr>
                <w:rFonts w:ascii="Verdana" w:hAnsi="Verdana" w:cs="Segoe UI"/>
              </w:rPr>
              <w:br/>
              <w:t>TRUSELTIQ CAP 50MG</w:t>
            </w:r>
            <w:r w:rsidRPr="00FE59AD">
              <w:rPr>
                <w:rFonts w:ascii="Verdana" w:hAnsi="Verdana" w:cs="Segoe UI"/>
              </w:rPr>
              <w:br/>
              <w:t>TRUSELTIQ CAP 75MG</w:t>
            </w:r>
            <w:r w:rsidRPr="00FE59AD">
              <w:rPr>
                <w:rFonts w:ascii="Verdana" w:hAnsi="Verdana" w:cs="Segoe UI"/>
              </w:rPr>
              <w:br/>
              <w:t>TRUSELTIQ CAP 125MG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E6EBB" w14:textId="1322FD0B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AF0BF" w14:textId="4052465E" w:rsidR="002E635C" w:rsidRPr="00FE59AD" w:rsidRDefault="002E635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QL-varies, 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2B01F" w14:textId="2F6266E8" w:rsidR="002E635C" w:rsidRPr="00FE59AD" w:rsidRDefault="002E635C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Segoe UI"/>
              </w:rPr>
              <w:t>EFF 8/1/2021. PC Brand drug</w:t>
            </w:r>
          </w:p>
        </w:tc>
      </w:tr>
    </w:tbl>
    <w:p w14:paraId="7C494C98" w14:textId="77777777" w:rsidR="002E635C" w:rsidRDefault="002E635C" w:rsidP="003250B6">
      <w:pPr>
        <w:spacing w:before="120" w:after="120"/>
        <w:jc w:val="right"/>
      </w:pPr>
    </w:p>
    <w:p w14:paraId="2D881962" w14:textId="77777777" w:rsidR="002E635C" w:rsidRDefault="002E635C" w:rsidP="003250B6">
      <w:pPr>
        <w:spacing w:before="120" w:after="120"/>
        <w:jc w:val="right"/>
      </w:pPr>
    </w:p>
    <w:p w14:paraId="342AEDBB" w14:textId="230C64EA" w:rsidR="009E5FA5" w:rsidRDefault="009E5FA5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E5FA5" w:rsidRPr="00BF74E9" w14:paraId="0018E027" w14:textId="77777777" w:rsidTr="00575211">
        <w:tc>
          <w:tcPr>
            <w:tcW w:w="5000" w:type="pct"/>
            <w:shd w:val="clear" w:color="auto" w:fill="C0C0C0"/>
          </w:tcPr>
          <w:p w14:paraId="6DEEE01E" w14:textId="379D7BA8" w:rsidR="009E5FA5" w:rsidRPr="00D32D37" w:rsidRDefault="009E5FA5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7" w:name="_Toc207992362"/>
            <w:r>
              <w:rPr>
                <w:rFonts w:ascii="Verdana" w:hAnsi="Verdana"/>
                <w:i w:val="0"/>
                <w:iCs w:val="0"/>
              </w:rPr>
              <w:t>7/1/2021 – 7/31/2021</w:t>
            </w:r>
            <w:bookmarkEnd w:id="117"/>
          </w:p>
        </w:tc>
      </w:tr>
    </w:tbl>
    <w:p w14:paraId="555BF861" w14:textId="77777777" w:rsidR="009E5FA5" w:rsidRPr="00D01E3C" w:rsidRDefault="009E5FA5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D01E3C">
        <w:rPr>
          <w:rFonts w:ascii="Verdana" w:hAnsi="Verdana"/>
        </w:rPr>
        <w:t>The following updates apply to</w:t>
      </w:r>
      <w:r w:rsidRPr="00D01E3C">
        <w:rPr>
          <w:rFonts w:ascii="Verdana" w:hAnsi="Verdana"/>
          <w:b/>
        </w:rPr>
        <w:t xml:space="preserve"> </w:t>
      </w:r>
      <w:r w:rsidRPr="00D01E3C">
        <w:rPr>
          <w:rFonts w:ascii="Verdana" w:hAnsi="Verdana"/>
          <w:b/>
          <w:bCs/>
        </w:rPr>
        <w:t>Medicare Part-D Formulary ONLY</w:t>
      </w:r>
      <w:r w:rsidRPr="00D01E3C">
        <w:rPr>
          <w:rFonts w:ascii="Verdana" w:hAnsi="Verdana"/>
        </w:rPr>
        <w:t xml:space="preserve">.  </w:t>
      </w:r>
    </w:p>
    <w:p w14:paraId="445494A1" w14:textId="77777777" w:rsidR="009E5FA5" w:rsidRPr="00D01E3C" w:rsidRDefault="009E5FA5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D01E3C">
        <w:rPr>
          <w:rFonts w:ascii="Verdana" w:hAnsi="Verdana"/>
        </w:rPr>
        <w:t>2021 Plans: MAPD- B1, B2, B4, B2+, B4+,</w:t>
      </w:r>
      <w:r w:rsidRPr="00D01E3C">
        <w:rPr>
          <w:rFonts w:ascii="Verdana" w:hAnsi="Verdana"/>
          <w:b/>
          <w:bCs/>
        </w:rPr>
        <w:t xml:space="preserve"> </w:t>
      </w:r>
      <w:r w:rsidRPr="00D01E3C">
        <w:rPr>
          <w:rFonts w:ascii="Verdana" w:hAnsi="Verdana"/>
        </w:rPr>
        <w:t>B5+; EGWP Commingled- A1, B2, Open1; EGWP NON-Commingled- A1, B2, Open2; SilverScript- Choice, Plus, SmartRx</w:t>
      </w:r>
      <w:r>
        <w:rPr>
          <w:rFonts w:ascii="Verdana" w:hAnsi="Verdana"/>
        </w:rPr>
        <w:t>.</w:t>
      </w:r>
    </w:p>
    <w:p w14:paraId="7BD6C179" w14:textId="77777777" w:rsidR="009E5FA5" w:rsidRDefault="009E5FA5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FE59AD" w:rsidRPr="00FE59AD" w14:paraId="37153CBB" w14:textId="77777777" w:rsidTr="009E5FA5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78C928C1" w14:textId="77777777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E59AD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582D603C" w14:textId="77777777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E59AD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5FD1BBD5" w14:textId="77777777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E59AD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0C1FB2A6" w14:textId="77777777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FE59AD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FE59AD" w:rsidRPr="00FE59AD" w14:paraId="45BD5E78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7B524" w14:textId="28C45FAB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AUVI-Q INJ 0.1MG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7CEC70" w14:textId="1096E669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 -no change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74DAC" w14:textId="081201F8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QL- no change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B6FD1" w14:textId="35E246EF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EFF 7/1/2021. MODIFICATION REMOVE STEP *verified STEP removal is for this strength only </w:t>
            </w:r>
          </w:p>
        </w:tc>
      </w:tr>
      <w:tr w:rsidR="00FE59AD" w:rsidRPr="00FE59AD" w14:paraId="35AA05B5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F8F6C" w14:textId="44C80F5F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AZATHIOPRINE INJ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2E0FEE" w14:textId="4A029377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5F44D" w14:textId="5FE021E8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PA-BVD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A1BD1" w14:textId="3481ADC7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7/1/2021. PC brand MODIFICATION Adding to SSI C&amp;P plans</w:t>
            </w:r>
          </w:p>
        </w:tc>
      </w:tr>
      <w:tr w:rsidR="00FE59AD" w:rsidRPr="00FE59AD" w14:paraId="5F6B34DF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9AFFE" w14:textId="6DF485BB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FOSPHENYTOIN INJ 100/2ML</w:t>
            </w:r>
            <w:r w:rsidRPr="00FE59AD">
              <w:rPr>
                <w:rFonts w:ascii="Verdana" w:hAnsi="Verdana" w:cs="Arial"/>
              </w:rPr>
              <w:br/>
              <w:t>FOSPHENYTOIN INJ 500/10ML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D188CD" w14:textId="58BB39FD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9FF08" w14:textId="21AC7DD9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9B896" w14:textId="7164A6A0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EFF 7/1/2021. PC generic MODIFICATION Adding to SSI C&amp;P plans. </w:t>
            </w:r>
          </w:p>
        </w:tc>
      </w:tr>
      <w:tr w:rsidR="00FE59AD" w:rsidRPr="00FE59AD" w14:paraId="5C72371B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83BCF" w14:textId="3D593C30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MYCOPHENOLAT INJ 500MG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7B4426" w14:textId="2366E537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23860" w14:textId="3D743869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PA-BVD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99B28" w14:textId="2EA4EE49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7/1/2021. PC generic MODIFICATION Adding to SSI C&amp;P plans</w:t>
            </w:r>
          </w:p>
        </w:tc>
      </w:tr>
      <w:tr w:rsidR="00FE59AD" w:rsidRPr="00FE59AD" w14:paraId="0D690E62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8DE07" w14:textId="08562DB5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PROCHLORPER INJ 5MG/ML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2A7680" w14:textId="6D241B4B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10309" w14:textId="1D380256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E57BE" w14:textId="08BE5AE9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7/1/2021. PC generic MODIFICATION Adding to all SSI plans</w:t>
            </w:r>
          </w:p>
        </w:tc>
      </w:tr>
      <w:tr w:rsidR="00FE59AD" w:rsidRPr="00FE59AD" w14:paraId="6362BB5E" w14:textId="77777777" w:rsidTr="009E5FA5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990E8" w14:textId="09B262EE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DESMOPRESSIN INJ 4MCG/ML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18DCD1" w14:textId="1B8A067A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BEAD0" w14:textId="19272AC6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BD978" w14:textId="0EA0A71A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EFF 7/1/2021. new generic GPI </w:t>
            </w:r>
          </w:p>
        </w:tc>
      </w:tr>
      <w:tr w:rsidR="00FE59AD" w:rsidRPr="00FE59AD" w14:paraId="387898E8" w14:textId="77777777" w:rsidTr="009E5FA5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AEFC5" w14:textId="44375AA0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LABETALOL INJ NACL (3 GPIs)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8D449C" w14:textId="1A9C7F39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E1207" w14:textId="00C9720C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566BF6" w14:textId="4B28DCA6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EFF 7/1/2021. new brand Formulation </w:t>
            </w:r>
          </w:p>
        </w:tc>
      </w:tr>
      <w:tr w:rsidR="00FE59AD" w:rsidRPr="00FE59AD" w14:paraId="6EB558B3" w14:textId="77777777" w:rsidTr="009E5FA5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EBC46" w14:textId="79A59F2C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br/>
              <w:t>CABENUVA SUS 400-60</w:t>
            </w:r>
            <w:r w:rsidRPr="00FE59AD">
              <w:rPr>
                <w:rFonts w:ascii="Verdana" w:hAnsi="Verdana" w:cs="Arial"/>
              </w:rPr>
              <w:br/>
              <w:t xml:space="preserve">CABENUVA SUS 600-900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D9818D" w14:textId="61D8629A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BD9EF" w14:textId="454BA575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QL-varies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48C41" w14:textId="0217487C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7/1/2021. PC Brand HIV drug</w:t>
            </w:r>
          </w:p>
        </w:tc>
      </w:tr>
      <w:tr w:rsidR="00FE59AD" w:rsidRPr="00FE59AD" w14:paraId="15AA0A00" w14:textId="77777777" w:rsidTr="009E5FA5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8C8FB" w14:textId="52445B64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XCOPRI TAB (PACK 100 MG&amp;150 MG TABS (250 MG DAILY DOSE))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E32C0F" w14:textId="2372FAD3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E2459" w14:textId="0D0D45ED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54F90" w14:textId="51403D55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7/1/2021. PC brand Strength</w:t>
            </w:r>
          </w:p>
        </w:tc>
      </w:tr>
      <w:tr w:rsidR="00FE59AD" w:rsidRPr="00FE59AD" w14:paraId="68488805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4E6ECD" w14:textId="2A4F0896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ABILIFY MYCI TAB (12 strengths)</w:t>
            </w:r>
          </w:p>
        </w:tc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FD8F47" w14:textId="35093EE1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E8AB5" w14:textId="3EBE1627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PA2, QL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C1B85" w14:textId="1D64BCE6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7/1/2021. PC Brand MULTIPLE STRENGTHS</w:t>
            </w:r>
          </w:p>
        </w:tc>
      </w:tr>
      <w:tr w:rsidR="00FE59AD" w:rsidRPr="00FE59AD" w14:paraId="7C107A02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1970554" w14:textId="3CAF7828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EVKEEZA INJ 1200/8</w:t>
            </w:r>
            <w:r w:rsidRPr="00FE59AD">
              <w:rPr>
                <w:rFonts w:ascii="Verdana" w:hAnsi="Verdana" w:cs="Arial"/>
              </w:rPr>
              <w:br/>
              <w:t>EVKEEZA INJ 345/2.3</w:t>
            </w:r>
          </w:p>
        </w:tc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B4355D" w14:textId="32A15DA4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0266B" w14:textId="73921E83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EDDD0" w14:textId="47A981CC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EFF 7/1/2021. new Brand </w:t>
            </w:r>
          </w:p>
        </w:tc>
      </w:tr>
      <w:tr w:rsidR="00FE59AD" w:rsidRPr="00FE59AD" w14:paraId="4573717B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258BE6" w14:textId="4CE552D7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INGREZZA CAP 60MG</w:t>
            </w:r>
          </w:p>
        </w:tc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74C30E" w14:textId="14A7D2E2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Open and SSI C&amp;P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BDB62" w14:textId="0551D43D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C1CA3" w14:textId="2F47DB1D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EFF 7/1/2021. new brand Strength </w:t>
            </w:r>
          </w:p>
        </w:tc>
      </w:tr>
      <w:tr w:rsidR="00FE59AD" w:rsidRPr="00FE59AD" w14:paraId="42DC43EE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D55478" w14:textId="72ADAECA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br/>
              <w:t>ISOTRETINOIN CAP 25MG</w:t>
            </w:r>
            <w:r w:rsidRPr="00FE59AD">
              <w:rPr>
                <w:rFonts w:ascii="Verdana" w:hAnsi="Verdana" w:cs="Arial"/>
              </w:rPr>
              <w:br/>
              <w:t>ISOTRETINOIN CAP 35MG</w:t>
            </w:r>
          </w:p>
        </w:tc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16892A" w14:textId="0C1771A0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8D69E" w14:textId="7A6EAC83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E3460" w14:textId="02DD0FEF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EFF 7/1/2021. generic Strengths of ABSORICA </w:t>
            </w:r>
          </w:p>
        </w:tc>
      </w:tr>
      <w:tr w:rsidR="00FE59AD" w:rsidRPr="00FE59AD" w14:paraId="10EE4FD2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26E172" w14:textId="75B8FE7D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JATENZO CAP 158MG</w:t>
            </w:r>
            <w:r w:rsidRPr="00FE59AD">
              <w:rPr>
                <w:rFonts w:ascii="Verdana" w:hAnsi="Verdana" w:cs="Arial"/>
              </w:rPr>
              <w:br/>
              <w:t>JATENZO CAP 198MG</w:t>
            </w:r>
            <w:r w:rsidRPr="00FE59AD">
              <w:rPr>
                <w:rFonts w:ascii="Verdana" w:hAnsi="Verdana" w:cs="Arial"/>
              </w:rPr>
              <w:br/>
              <w:t>JATENZO CAP 237MG</w:t>
            </w:r>
          </w:p>
        </w:tc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A3A00A" w14:textId="55080A3B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F805E" w14:textId="307D5DEA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PA, QL-varies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C5CBC" w14:textId="5488A3BC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7/1/2021. new Brand</w:t>
            </w:r>
          </w:p>
        </w:tc>
      </w:tr>
      <w:tr w:rsidR="00FE59AD" w:rsidRPr="00FE59AD" w14:paraId="15C3A043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78F59F" w14:textId="18FE5950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JEMPERLI SOL 500/10ML</w:t>
            </w:r>
          </w:p>
        </w:tc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738F6E" w14:textId="70B508C2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2516B" w14:textId="6C1DEB3E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A4346" w14:textId="52D69199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EFF 7/1/2021. PC Brand </w:t>
            </w:r>
          </w:p>
        </w:tc>
      </w:tr>
      <w:tr w:rsidR="00FE59AD" w:rsidRPr="00FE59AD" w14:paraId="4CB21761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E7D6ED" w14:textId="0C9C7FF7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NULIBRY INJ 9.5MG</w:t>
            </w:r>
          </w:p>
        </w:tc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2CF87F" w14:textId="6AE5D0FD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5F508" w14:textId="0D8F64D6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60607" w14:textId="511C2102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7/1/2021. new Brand</w:t>
            </w:r>
          </w:p>
        </w:tc>
      </w:tr>
      <w:tr w:rsidR="00FE59AD" w:rsidRPr="00FE59AD" w14:paraId="31C73FFD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37C019" w14:textId="3F2B3D91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PREGABALN ER TAB 165MG</w:t>
            </w:r>
            <w:r w:rsidRPr="00FE59AD">
              <w:rPr>
                <w:rFonts w:ascii="Verdana" w:hAnsi="Verdana" w:cs="Arial"/>
              </w:rPr>
              <w:br/>
              <w:t>PREGABALN ER TAB 330MG</w:t>
            </w:r>
            <w:r w:rsidRPr="00FE59AD">
              <w:rPr>
                <w:rFonts w:ascii="Verdana" w:hAnsi="Verdana" w:cs="Arial"/>
              </w:rPr>
              <w:br/>
              <w:t>PREGABALN ER TAB 82.5MG</w:t>
            </w:r>
          </w:p>
        </w:tc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D17372" w14:textId="78E5B678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6B9A0" w14:textId="1F960EC9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C0777" w14:textId="5AC1EBCA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7/1/2021. generic LYRICA</w:t>
            </w:r>
          </w:p>
        </w:tc>
      </w:tr>
      <w:tr w:rsidR="00FE59AD" w:rsidRPr="00FE59AD" w14:paraId="233C9548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EEABFF" w14:textId="5C7F9C1E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XPOVIO TAB 40MG (3 GPIs) </w:t>
            </w:r>
            <w:r w:rsidRPr="00FE59AD">
              <w:rPr>
                <w:rFonts w:ascii="Verdana" w:hAnsi="Verdana" w:cs="Arial"/>
              </w:rPr>
              <w:br/>
              <w:t>XPOVIO TAB 50MG</w:t>
            </w:r>
            <w:r w:rsidRPr="00FE59AD">
              <w:rPr>
                <w:rFonts w:ascii="Verdana" w:hAnsi="Verdana" w:cs="Arial"/>
              </w:rPr>
              <w:br/>
              <w:t>XPOVIO TAB 60MG</w:t>
            </w:r>
          </w:p>
        </w:tc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491C5F" w14:textId="26950EC8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22DF9" w14:textId="3F64C701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PA2, QL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A6B8A" w14:textId="18333B9F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7/1/2021. PC brand Strengths</w:t>
            </w:r>
          </w:p>
        </w:tc>
      </w:tr>
      <w:tr w:rsidR="00FE59AD" w:rsidRPr="00FE59AD" w14:paraId="5BA560F1" w14:textId="77777777" w:rsidTr="009E5FA5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637A047" w14:textId="0082F677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 xml:space="preserve">ZYNLONTA SOL 10MG </w:t>
            </w:r>
          </w:p>
        </w:tc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0CBBAD" w14:textId="3B35F372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8CDAA" w14:textId="1FC92972" w:rsidR="009E5FA5" w:rsidRPr="00FE59AD" w:rsidRDefault="009E5FA5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6C94C" w14:textId="0347AEDE" w:rsidR="009E5FA5" w:rsidRPr="00FE59AD" w:rsidRDefault="009E5FA5" w:rsidP="003250B6">
            <w:pPr>
              <w:spacing w:before="120" w:after="120"/>
              <w:rPr>
                <w:rFonts w:ascii="Verdana" w:hAnsi="Verdana" w:cs="Arial"/>
              </w:rPr>
            </w:pPr>
            <w:r w:rsidRPr="00FE59AD">
              <w:rPr>
                <w:rFonts w:ascii="Verdana" w:hAnsi="Verdana" w:cs="Arial"/>
              </w:rPr>
              <w:t>EFF 7/1/2021. PC Brand</w:t>
            </w:r>
          </w:p>
        </w:tc>
      </w:tr>
    </w:tbl>
    <w:p w14:paraId="304DCFD5" w14:textId="77777777" w:rsidR="009E5FA5" w:rsidRDefault="009E5FA5" w:rsidP="003250B6">
      <w:pPr>
        <w:tabs>
          <w:tab w:val="left" w:pos="279"/>
        </w:tabs>
        <w:spacing w:before="120" w:after="120"/>
      </w:pPr>
    </w:p>
    <w:p w14:paraId="6A87F6C8" w14:textId="77777777" w:rsidR="00B471AE" w:rsidRDefault="00B471AE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471AE" w:rsidRPr="00BF74E9" w14:paraId="675765DB" w14:textId="77777777" w:rsidTr="00B471AE">
        <w:tc>
          <w:tcPr>
            <w:tcW w:w="5000" w:type="pct"/>
            <w:shd w:val="clear" w:color="auto" w:fill="C0C0C0"/>
          </w:tcPr>
          <w:p w14:paraId="7D134552" w14:textId="77DE7AC2" w:rsidR="00B471AE" w:rsidRPr="00D32D37" w:rsidRDefault="00B471AE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8" w:name="_Toc207992363"/>
            <w:r>
              <w:rPr>
                <w:rFonts w:ascii="Verdana" w:hAnsi="Verdana"/>
                <w:i w:val="0"/>
                <w:iCs w:val="0"/>
              </w:rPr>
              <w:t>6/1/2021 – 6/30/2021</w:t>
            </w:r>
            <w:bookmarkEnd w:id="118"/>
          </w:p>
        </w:tc>
      </w:tr>
    </w:tbl>
    <w:p w14:paraId="1EEB6132" w14:textId="77777777" w:rsidR="00B471AE" w:rsidRPr="00D01E3C" w:rsidRDefault="00B471AE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D01E3C">
        <w:rPr>
          <w:rFonts w:ascii="Verdana" w:hAnsi="Verdana"/>
        </w:rPr>
        <w:t>The following updates apply to</w:t>
      </w:r>
      <w:r w:rsidRPr="00D01E3C">
        <w:rPr>
          <w:rFonts w:ascii="Verdana" w:hAnsi="Verdana"/>
          <w:b/>
        </w:rPr>
        <w:t xml:space="preserve"> </w:t>
      </w:r>
      <w:r w:rsidRPr="00D01E3C">
        <w:rPr>
          <w:rFonts w:ascii="Verdana" w:hAnsi="Verdana"/>
          <w:b/>
          <w:bCs/>
        </w:rPr>
        <w:t>Medicare Part-D Formulary ONLY</w:t>
      </w:r>
      <w:r w:rsidRPr="00D01E3C">
        <w:rPr>
          <w:rFonts w:ascii="Verdana" w:hAnsi="Verdana"/>
        </w:rPr>
        <w:t xml:space="preserve">.  </w:t>
      </w:r>
    </w:p>
    <w:p w14:paraId="46FC7E73" w14:textId="77777777" w:rsidR="00B471AE" w:rsidRPr="00D01E3C" w:rsidRDefault="00B471AE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D01E3C">
        <w:rPr>
          <w:rFonts w:ascii="Verdana" w:hAnsi="Verdana"/>
        </w:rPr>
        <w:t>2021 Plans: MAPD- B1, B2, B4, B2+, B4+,</w:t>
      </w:r>
      <w:r w:rsidRPr="00D01E3C">
        <w:rPr>
          <w:rFonts w:ascii="Verdana" w:hAnsi="Verdana"/>
          <w:b/>
          <w:bCs/>
        </w:rPr>
        <w:t xml:space="preserve"> </w:t>
      </w:r>
      <w:r w:rsidRPr="00D01E3C">
        <w:rPr>
          <w:rFonts w:ascii="Verdana" w:hAnsi="Verdana"/>
        </w:rPr>
        <w:t>B5+; EGWP Commingled- A1, B2, Open1; EGWP NON-Commingled- A1, B2, Open2; SilverScript- Choice, Plus, SmartRx</w:t>
      </w:r>
      <w:r>
        <w:rPr>
          <w:rFonts w:ascii="Verdana" w:hAnsi="Verdana"/>
        </w:rPr>
        <w:t>.</w:t>
      </w:r>
    </w:p>
    <w:p w14:paraId="5F8BDFF6" w14:textId="77777777" w:rsidR="00B471AE" w:rsidRDefault="00B471AE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B471AE" w:rsidRPr="00B471AE" w14:paraId="51AD76DA" w14:textId="77777777" w:rsidTr="00B471AE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141BC693" w14:textId="77777777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B471AE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089D9F97" w14:textId="77777777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B471AE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22002173" w14:textId="77777777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B471AE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7A0FF817" w14:textId="77777777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B471AE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B471AE" w:rsidRPr="00B471AE" w14:paraId="07EC62D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563A3" w14:textId="0D19C12E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BRINZOLAMIDE SUS 1%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C20E7" w14:textId="3014C6CC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Most plans 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74312" w14:textId="281B45B8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B479" w14:textId="394E73DE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generic AZOPT </w:t>
            </w:r>
          </w:p>
        </w:tc>
      </w:tr>
      <w:tr w:rsidR="00B471AE" w:rsidRPr="00B471AE" w14:paraId="466CA896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F75C4" w14:textId="11BFE531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CEFEPIME SOL 100GM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5CB5A" w14:textId="09C83E9A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70BF1" w14:textId="62165D74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20B00" w14:textId="0F0C1E3C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new brand formulation </w:t>
            </w:r>
          </w:p>
        </w:tc>
      </w:tr>
      <w:tr w:rsidR="00B471AE" w:rsidRPr="00B471AE" w14:paraId="4FDC3753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C5510" w14:textId="5EF09745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LOTEPREDNOL GEL ETABONAT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83290" w14:textId="4EE82A1A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8796E" w14:textId="3BA400D6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756DD" w14:textId="1DC0DFF8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generic LOTEMAX/ophth </w:t>
            </w:r>
          </w:p>
        </w:tc>
      </w:tr>
      <w:tr w:rsidR="00B471AE" w:rsidRPr="00B471AE" w14:paraId="741DBF21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3393A" w14:textId="0B5CF8DA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NEONATAL 19 TAB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74A41" w14:textId="08C368D0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84D78" w14:textId="4B98AE15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0D4BA" w14:textId="3B5B3026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new brand PRN </w:t>
            </w:r>
          </w:p>
        </w:tc>
      </w:tr>
      <w:tr w:rsidR="00B471AE" w:rsidRPr="00B471AE" w14:paraId="1ED7BE44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A53D8" w14:textId="3452F773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NEONATAL FE TAB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F4CE0" w14:textId="6DEBC1DA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50B30" w14:textId="0878C88D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AF3CD" w14:textId="1CB2828C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new brand PRN </w:t>
            </w:r>
          </w:p>
        </w:tc>
      </w:tr>
      <w:tr w:rsidR="00B471AE" w:rsidRPr="00B471AE" w14:paraId="5AF28AD7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AF26C" w14:textId="0746E69E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PNV-DHA CAP DOCUSATE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2EA29" w14:textId="4609DFE3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DE0F7" w14:textId="03DEF2EA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C34CE" w14:textId="1B19C09E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EFF 6/1/2021. new brand PRN</w:t>
            </w:r>
          </w:p>
        </w:tc>
      </w:tr>
      <w:tr w:rsidR="00B471AE" w:rsidRPr="00B471AE" w14:paraId="5689D96E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5494D" w14:textId="45FF3D6C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TRISTART CAP FRE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9D7BB" w14:textId="6BE431C5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5E2B8" w14:textId="2C565518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7991D" w14:textId="070B3D62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new brand PRN strength </w:t>
            </w:r>
          </w:p>
        </w:tc>
      </w:tr>
      <w:tr w:rsidR="00B471AE" w:rsidRPr="00B471AE" w14:paraId="3696914A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74062" w14:textId="553E8CE7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URIMAR-T TAB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DA6E5" w14:textId="5BB04B83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A158" w14:textId="154DD961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27F9E" w14:textId="66990A38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EFF 6/1/2021. new brand</w:t>
            </w:r>
          </w:p>
        </w:tc>
      </w:tr>
      <w:tr w:rsidR="00B471AE" w:rsidRPr="00B471AE" w14:paraId="114D53C9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082E6" w14:textId="1829F816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ZAFEMY DIS 150/35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A822E" w14:textId="1D1F337E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0E344" w14:textId="510737E6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BAF9F" w14:textId="1CF84534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EFF 6/1/2021. generic OC. *NDC coding needed due to coverage difference with existing generic OC XULANE (shared gpi)</w:t>
            </w:r>
          </w:p>
        </w:tc>
      </w:tr>
      <w:tr w:rsidR="00B471AE" w:rsidRPr="00B471AE" w14:paraId="0640C3A1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40482" w14:textId="5B390930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AMONDYS 45 INJ 50MG/ML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DDBCC" w14:textId="4EA24B11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0284" w14:textId="4326B86C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PA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60E3" w14:textId="3F7DDAA1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new brand </w:t>
            </w:r>
          </w:p>
        </w:tc>
      </w:tr>
      <w:tr w:rsidR="00B471AE" w:rsidRPr="00B471AE" w14:paraId="18C8387C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36C15" w14:textId="498BBA4D" w:rsidR="00B471AE" w:rsidRPr="00B471AE" w:rsidRDefault="00B471AE" w:rsidP="003250B6">
            <w:pPr>
              <w:spacing w:before="120" w:after="120"/>
              <w:rPr>
                <w:rFonts w:ascii="Verdana" w:hAnsi="Verdana"/>
              </w:rPr>
            </w:pPr>
            <w:r w:rsidRPr="00B471AE">
              <w:rPr>
                <w:rFonts w:ascii="Verdana" w:hAnsi="Verdana"/>
              </w:rPr>
              <w:t>CYCLOPHOSPH TAB 25MG</w:t>
            </w:r>
          </w:p>
          <w:p w14:paraId="0C120893" w14:textId="443051EB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CYCLOPHOSPH TAB 50MG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FA547" w14:textId="367F8789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45F45" w14:textId="557F5A7A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PA-BVD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7C909" w14:textId="11BECDA5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EFF 6/1/2021. PC brand drug</w:t>
            </w:r>
          </w:p>
        </w:tc>
      </w:tr>
      <w:tr w:rsidR="00B471AE" w:rsidRPr="00B471AE" w14:paraId="00F3C576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BBB32" w14:textId="5FE3E5D1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FOSCARNET INJ 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95850" w14:textId="44F46994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DC529" w14:textId="6F8326C2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PA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19667" w14:textId="1572D212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new generic *BVD Embedded criteria </w:t>
            </w:r>
          </w:p>
        </w:tc>
      </w:tr>
      <w:tr w:rsidR="00B471AE" w:rsidRPr="00B471AE" w14:paraId="5D3CBAE9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85F70" w14:textId="3E6502FC" w:rsidR="00B471AE" w:rsidRPr="00B471AE" w:rsidRDefault="00B471AE" w:rsidP="003250B6">
            <w:pPr>
              <w:spacing w:before="120" w:after="120"/>
              <w:rPr>
                <w:rFonts w:ascii="Verdana" w:hAnsi="Verdana"/>
              </w:rPr>
            </w:pPr>
            <w:r w:rsidRPr="00B471AE">
              <w:rPr>
                <w:rFonts w:ascii="Verdana" w:hAnsi="Verdana"/>
              </w:rPr>
              <w:t>FOTIVDA CAP 0.89MG</w:t>
            </w:r>
          </w:p>
          <w:p w14:paraId="2322A10C" w14:textId="5A39CF09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FOTIVDA CAP 1.34MG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905C1" w14:textId="553C779C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E8006" w14:textId="0BC5718B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PA2, QL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247E4" w14:textId="30A19B1E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EFF 6/1/2021. PC brand drug</w:t>
            </w:r>
          </w:p>
        </w:tc>
      </w:tr>
      <w:tr w:rsidR="00B471AE" w:rsidRPr="00B471AE" w14:paraId="11BD653B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B689D" w14:textId="42C89B86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HETLIOZ LQ SUS 4MG/ML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9456B" w14:textId="2503446A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919C6" w14:textId="09645D18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PA, QL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E9D17" w14:textId="6A54193D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EFF 6/1/2021. new brand Formulation</w:t>
            </w:r>
          </w:p>
        </w:tc>
      </w:tr>
      <w:tr w:rsidR="00B471AE" w:rsidRPr="00B471AE" w14:paraId="3C2C5C91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78CF1" w14:textId="3BEBA586" w:rsidR="00B471AE" w:rsidRPr="00B471AE" w:rsidRDefault="00B471AE" w:rsidP="003250B6">
            <w:pPr>
              <w:spacing w:before="120" w:after="120"/>
              <w:rPr>
                <w:rFonts w:ascii="Verdana" w:hAnsi="Verdana"/>
              </w:rPr>
            </w:pPr>
            <w:r w:rsidRPr="00B471AE">
              <w:rPr>
                <w:rFonts w:ascii="Verdana" w:hAnsi="Verdana"/>
              </w:rPr>
              <w:t>HYDROCODONE TAB</w:t>
            </w:r>
          </w:p>
          <w:p w14:paraId="3ADE7B0E" w14:textId="53F51305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100,120,20,30,40,60,80MG ER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8FF2" w14:textId="1CAFA087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5F1CE" w14:textId="18AE2899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PA, QL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A6332" w14:textId="6C5828FB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generic HYSINGLA (Opioid) </w:t>
            </w:r>
          </w:p>
        </w:tc>
      </w:tr>
      <w:tr w:rsidR="00B471AE" w:rsidRPr="00B471AE" w14:paraId="406122F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7F3A1" w14:textId="0D291641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PEPAXTO INJ 20MG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A2FDF" w14:textId="7C4772D5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B4353" w14:textId="5C0D508F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PA2, QL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27B4E" w14:textId="05D86F78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EFF 6/1/2021. PC brand</w:t>
            </w:r>
          </w:p>
        </w:tc>
      </w:tr>
      <w:tr w:rsidR="00B471AE" w:rsidRPr="00B471AE" w14:paraId="70B3936E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6B4C" w14:textId="295F1E18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PROLATE SOL 10/300MG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93A92" w14:textId="411255A3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8C575" w14:textId="776C1CA9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QL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C1237" w14:textId="0994866B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new brand Formulation </w:t>
            </w:r>
          </w:p>
        </w:tc>
      </w:tr>
      <w:tr w:rsidR="00B471AE" w:rsidRPr="00B471AE" w14:paraId="15D20A64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4A78D" w14:textId="1AC35DE0" w:rsidR="00B471AE" w:rsidRPr="00B471AE" w:rsidRDefault="00B471AE" w:rsidP="003250B6">
            <w:pPr>
              <w:spacing w:before="120" w:after="120"/>
              <w:rPr>
                <w:rFonts w:ascii="Verdana" w:hAnsi="Verdana"/>
              </w:rPr>
            </w:pPr>
            <w:r w:rsidRPr="00B471AE">
              <w:rPr>
                <w:rFonts w:ascii="Verdana" w:hAnsi="Verdana"/>
              </w:rPr>
              <w:t>RELTONE CAP 200 MG</w:t>
            </w:r>
          </w:p>
          <w:p w14:paraId="48A406D6" w14:textId="4EAA379F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RELTONE CAP 400MG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71635" w14:textId="698B97D2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BE09F" w14:textId="2B4C3898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PA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06C9" w14:textId="2623E8E0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new brand </w:t>
            </w:r>
          </w:p>
        </w:tc>
      </w:tr>
      <w:tr w:rsidR="00B471AE" w:rsidRPr="00B471AE" w14:paraId="33302E3B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548BD" w14:textId="4AA9A20E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XELJANZ SOL 1MG/ML 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44D28" w14:textId="68BAD444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0D0D8" w14:textId="626E2518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PA, QL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8DC18" w14:textId="3691F53E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new brand </w:t>
            </w:r>
          </w:p>
        </w:tc>
      </w:tr>
      <w:tr w:rsidR="00B471AE" w:rsidRPr="00B471AE" w14:paraId="711FF0E2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A5909" w14:textId="7AEA7942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ZCORT 7-DAY TAB 1.5MG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92AD" w14:textId="103ADD01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Covered Open Only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5B99B" w14:textId="3D3D24F0" w:rsidR="00B471AE" w:rsidRPr="00B471AE" w:rsidRDefault="00B471A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>ST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E6971" w14:textId="6DBEE027" w:rsidR="00B471AE" w:rsidRPr="00B471AE" w:rsidRDefault="00B471AE" w:rsidP="003250B6">
            <w:pPr>
              <w:spacing w:before="120" w:after="120"/>
              <w:rPr>
                <w:rFonts w:ascii="Verdana" w:hAnsi="Verdana" w:cs="Arial"/>
              </w:rPr>
            </w:pPr>
            <w:r w:rsidRPr="00B471AE">
              <w:rPr>
                <w:rFonts w:ascii="Verdana" w:hAnsi="Verdana"/>
              </w:rPr>
              <w:t xml:space="preserve">EFF 6/1/2021. new brand </w:t>
            </w:r>
          </w:p>
        </w:tc>
      </w:tr>
    </w:tbl>
    <w:p w14:paraId="1406F8EA" w14:textId="77777777" w:rsidR="00B471AE" w:rsidRDefault="00B471AE" w:rsidP="003250B6">
      <w:pPr>
        <w:tabs>
          <w:tab w:val="left" w:pos="279"/>
        </w:tabs>
        <w:spacing w:before="120" w:after="120"/>
      </w:pPr>
    </w:p>
    <w:p w14:paraId="7D409EA3" w14:textId="77777777" w:rsidR="00B471AE" w:rsidRDefault="00B471AE" w:rsidP="003250B6">
      <w:pPr>
        <w:tabs>
          <w:tab w:val="left" w:pos="279"/>
        </w:tabs>
        <w:spacing w:before="120" w:after="120"/>
      </w:pPr>
    </w:p>
    <w:p w14:paraId="3F90C59F" w14:textId="77777777" w:rsidR="00D01E3C" w:rsidRDefault="00D01E3C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01E3C" w:rsidRPr="00BF74E9" w14:paraId="2C748050" w14:textId="77777777" w:rsidTr="00D91D6E">
        <w:tc>
          <w:tcPr>
            <w:tcW w:w="5000" w:type="pct"/>
            <w:shd w:val="clear" w:color="auto" w:fill="C0C0C0"/>
          </w:tcPr>
          <w:p w14:paraId="2FFA329D" w14:textId="4FC14464" w:rsidR="00D01E3C" w:rsidRPr="00D32D37" w:rsidRDefault="00D91D6E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9" w:name="_Toc207992364"/>
            <w:r>
              <w:rPr>
                <w:rFonts w:ascii="Verdana" w:hAnsi="Verdana"/>
                <w:i w:val="0"/>
                <w:iCs w:val="0"/>
              </w:rPr>
              <w:t>3/1/2021 – 3/31/2021</w:t>
            </w:r>
            <w:bookmarkEnd w:id="119"/>
          </w:p>
        </w:tc>
      </w:tr>
    </w:tbl>
    <w:p w14:paraId="616D1D82" w14:textId="77777777" w:rsidR="00D91D6E" w:rsidRPr="00D01E3C" w:rsidRDefault="00D91D6E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D01E3C">
        <w:rPr>
          <w:rFonts w:ascii="Verdana" w:hAnsi="Verdana"/>
        </w:rPr>
        <w:t>The following updates apply to</w:t>
      </w:r>
      <w:r w:rsidRPr="00D01E3C">
        <w:rPr>
          <w:rFonts w:ascii="Verdana" w:hAnsi="Verdana"/>
          <w:b/>
        </w:rPr>
        <w:t xml:space="preserve"> </w:t>
      </w:r>
      <w:r w:rsidRPr="00D01E3C">
        <w:rPr>
          <w:rFonts w:ascii="Verdana" w:hAnsi="Verdana"/>
          <w:b/>
          <w:bCs/>
        </w:rPr>
        <w:t>Medicare Part-D Formulary ONLY</w:t>
      </w:r>
      <w:r w:rsidRPr="00D01E3C">
        <w:rPr>
          <w:rFonts w:ascii="Verdana" w:hAnsi="Verdana"/>
        </w:rPr>
        <w:t xml:space="preserve">.  </w:t>
      </w:r>
    </w:p>
    <w:p w14:paraId="3211E988" w14:textId="77777777" w:rsidR="00D91D6E" w:rsidRPr="00D01E3C" w:rsidRDefault="00D91D6E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D01E3C">
        <w:rPr>
          <w:rFonts w:ascii="Verdana" w:hAnsi="Verdana"/>
        </w:rPr>
        <w:t>2021 Plans: MAPD- B1, B2, B4, B2+, B4+,</w:t>
      </w:r>
      <w:r w:rsidRPr="00D01E3C">
        <w:rPr>
          <w:rFonts w:ascii="Verdana" w:hAnsi="Verdana"/>
          <w:b/>
          <w:bCs/>
        </w:rPr>
        <w:t xml:space="preserve"> </w:t>
      </w:r>
      <w:r w:rsidRPr="00D01E3C">
        <w:rPr>
          <w:rFonts w:ascii="Verdana" w:hAnsi="Verdana"/>
        </w:rPr>
        <w:t>B5+; EGWP Commingled- A1, B2, Open1; EGWP NON-Commingled- A1, B2, Open2; SilverScript- Choice, Plus, SmartRx</w:t>
      </w:r>
      <w:r>
        <w:rPr>
          <w:rFonts w:ascii="Verdana" w:hAnsi="Verdana"/>
        </w:rPr>
        <w:t>.</w:t>
      </w:r>
    </w:p>
    <w:p w14:paraId="668AC562" w14:textId="77777777" w:rsidR="00D01E3C" w:rsidRDefault="00D01E3C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D01E3C" w:rsidRPr="006E3BE3" w14:paraId="2381D392" w14:textId="77777777" w:rsidTr="007978D2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74C3308B" w14:textId="77777777" w:rsidR="00D01E3C" w:rsidRPr="006E3BE3" w:rsidRDefault="00D01E3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7F2A2C91" w14:textId="77777777" w:rsidR="00D01E3C" w:rsidRPr="006E3BE3" w:rsidRDefault="00D01E3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0FFCC26C" w14:textId="77777777" w:rsidR="00D01E3C" w:rsidRPr="006E3BE3" w:rsidRDefault="00D01E3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6EBB5391" w14:textId="77777777" w:rsidR="00D01E3C" w:rsidRPr="006E3BE3" w:rsidRDefault="00D01E3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7978D2" w:rsidRPr="006E3BE3" w14:paraId="421D632D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E3F1C" w14:textId="1898C7D6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ASPARLAS INJ 3750/5ML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8026B" w14:textId="38372559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19644" w14:textId="36A0A18C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E8EEA" w14:textId="4B624602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 xml:space="preserve">EFF 4/1/2021. PC brand </w:t>
            </w:r>
          </w:p>
        </w:tc>
      </w:tr>
      <w:tr w:rsidR="007978D2" w:rsidRPr="006E3BE3" w14:paraId="59E084D7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289B7" w14:textId="1424A5E1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EMTR/TEN DF TAB 100-150</w:t>
            </w:r>
            <w:r w:rsidRPr="007978D2">
              <w:rPr>
                <w:rFonts w:ascii="Verdana" w:hAnsi="Verdana" w:cs="Arial"/>
              </w:rPr>
              <w:br/>
              <w:t>EMTR/TEN DF TAB 133-220</w:t>
            </w:r>
            <w:r w:rsidRPr="007978D2">
              <w:rPr>
                <w:rFonts w:ascii="Verdana" w:hAnsi="Verdana" w:cs="Arial"/>
              </w:rPr>
              <w:br/>
              <w:t>EMTR/TEN DF TAB 167-250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A1F8D" w14:textId="5CFC5279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9379D" w14:textId="56F4CC77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7889C" w14:textId="0854C946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 xml:space="preserve">EFF 4/1/2021. PC generic Truvada </w:t>
            </w:r>
          </w:p>
        </w:tc>
      </w:tr>
      <w:tr w:rsidR="007978D2" w:rsidRPr="006E3BE3" w14:paraId="43851D55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5007A" w14:textId="37BA4651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ICLUSIG TAB 10MG</w:t>
            </w:r>
            <w:r w:rsidRPr="007978D2">
              <w:rPr>
                <w:rFonts w:ascii="Verdana" w:hAnsi="Verdana" w:cs="Segoe UI"/>
              </w:rPr>
              <w:br/>
              <w:t>ICLUSIG TAB 300MG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01006" w14:textId="00285AA3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3AFDE" w14:textId="2729BE16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E8A85" w14:textId="076E258B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 xml:space="preserve">EFF 4/1/2021. PC brand Strengths </w:t>
            </w:r>
          </w:p>
        </w:tc>
      </w:tr>
      <w:tr w:rsidR="007978D2" w:rsidRPr="006E3BE3" w14:paraId="00A44BE1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31A05" w14:textId="27A2F54D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IMIQUIMOD CRE 3.75%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A3159" w14:textId="31A96078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3DCA8" w14:textId="49E698BC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QL-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4CACA" w14:textId="2E7E4687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EFF 4/1/2021. generic Zyclara</w:t>
            </w:r>
          </w:p>
        </w:tc>
      </w:tr>
      <w:tr w:rsidR="007978D2" w:rsidRPr="006E3BE3" w14:paraId="1DF6A6AA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F9576" w14:textId="3D6487E7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LUBIPROSTONE CAP 24MCG</w:t>
            </w:r>
            <w:r w:rsidRPr="007978D2">
              <w:rPr>
                <w:rFonts w:ascii="Verdana" w:hAnsi="Verdana" w:cs="Segoe UI"/>
              </w:rPr>
              <w:br/>
              <w:t>LUBIPROSTONE CAP 8MCG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5957B" w14:textId="54BE811C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444CE" w14:textId="2B6BE0FF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PA, QL-varies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08ABA" w14:textId="64A35799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EFF 4/1/2021. new brand // Note: shares GPI with existing brand AMITIZA with cov differences</w:t>
            </w:r>
          </w:p>
        </w:tc>
      </w:tr>
      <w:tr w:rsidR="007978D2" w:rsidRPr="006E3BE3" w14:paraId="152C3328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477DD" w14:textId="696474ED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ONCASPAR INJ 750/ML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7244A" w14:textId="4DE69AF6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7FDE6" w14:textId="22D3BAAB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46AA6" w14:textId="2FACE9CB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 xml:space="preserve">EFF 4/1/2021. PC brand </w:t>
            </w:r>
          </w:p>
        </w:tc>
      </w:tr>
      <w:tr w:rsidR="007978D2" w:rsidRPr="006E3BE3" w14:paraId="49B1727C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338A2" w14:textId="1791E904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ONGENTYS CAP 25MG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0740D" w14:textId="53A4F0E1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0B7FE" w14:textId="79B9CAF1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F57A1" w14:textId="67AB6C45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 xml:space="preserve">EFF 4/1/2021. new brand Strength </w:t>
            </w:r>
          </w:p>
        </w:tc>
      </w:tr>
      <w:tr w:rsidR="007978D2" w:rsidRPr="006E3BE3" w14:paraId="51C55C46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1E553" w14:textId="3665827C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ORLADEYO CAP 110MG</w:t>
            </w:r>
            <w:r w:rsidRPr="007978D2">
              <w:rPr>
                <w:rFonts w:ascii="Verdana" w:hAnsi="Verdana" w:cs="Segoe UI"/>
              </w:rPr>
              <w:br/>
              <w:t>ORLADEYO CAP 150MG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778AC" w14:textId="6F4BACB4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D17F5" w14:textId="452D778B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CD1B1" w14:textId="7C4FD69A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EFF 4/1/2021. new brand</w:t>
            </w:r>
          </w:p>
        </w:tc>
      </w:tr>
      <w:tr w:rsidR="007978D2" w:rsidRPr="006E3BE3" w14:paraId="28D95A40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1D5A1" w14:textId="1DE8BA3F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VESICARE LS SUS 5MG/5ML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D400D" w14:textId="043DD6BC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F2642" w14:textId="5363A796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QL, 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DBB5C7" w14:textId="312115A9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EFF 4/1/2021. new brand Formulation</w:t>
            </w:r>
          </w:p>
        </w:tc>
      </w:tr>
      <w:tr w:rsidR="007978D2" w:rsidRPr="006E3BE3" w14:paraId="653D190E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8239D" w14:textId="5D48CB03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ZIRABEV INJ 100/4MLML</w:t>
            </w:r>
            <w:r w:rsidRPr="007978D2">
              <w:rPr>
                <w:rFonts w:ascii="Verdana" w:hAnsi="Verdana" w:cs="Segoe UI"/>
              </w:rPr>
              <w:br/>
              <w:t>ZIRABEV INJ 400/16ML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B1A1E" w14:textId="4CA10B07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5FA2B" w14:textId="5930FCAF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B1478" w14:textId="475AAA0E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EFF 4/1/2021. MODIFICATION ADDING TO REST OF THE PLANS. (previously covered Open plans only)</w:t>
            </w:r>
          </w:p>
        </w:tc>
      </w:tr>
      <w:tr w:rsidR="007978D2" w:rsidRPr="006E3BE3" w14:paraId="040F961C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729A4" w14:textId="7C3AA4D0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ZOKINVY CAP 50MG</w:t>
            </w:r>
            <w:r w:rsidRPr="007978D2">
              <w:rPr>
                <w:rFonts w:ascii="Verdana" w:hAnsi="Verdana" w:cs="Segoe UI"/>
              </w:rPr>
              <w:br/>
              <w:t>ZOKINVY CAP 75MG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56692" w14:textId="70D1B592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CE1C2" w14:textId="382FA58A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D868D" w14:textId="16EE7095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EFF 4/1/2021. new brand</w:t>
            </w:r>
          </w:p>
        </w:tc>
      </w:tr>
      <w:tr w:rsidR="007978D2" w:rsidRPr="000655BA" w14:paraId="2F088367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C8531" w14:textId="457DD144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FENTANYL CIT INJ 50MCG/ML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E5741" w14:textId="06D1EB2F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CA64A21" w14:textId="3E381682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6B4F2" w14:textId="08C4480E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 xml:space="preserve">EFF 4/1/2021. new brand </w:t>
            </w:r>
          </w:p>
        </w:tc>
      </w:tr>
      <w:tr w:rsidR="007978D2" w:rsidRPr="000655BA" w14:paraId="00C3FA84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5D7F0" w14:textId="6D0CF7DB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FURADANTIN SUS 25MG/5ML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A0402" w14:textId="258D844C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D5870E8" w14:textId="41191547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04641" w14:textId="7A520B13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 xml:space="preserve">EFF 4/1/2021. new brand </w:t>
            </w:r>
          </w:p>
        </w:tc>
      </w:tr>
      <w:tr w:rsidR="007978D2" w:rsidRPr="000655BA" w14:paraId="29FE261C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E57B1" w14:textId="387FC047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ICOSAPENT CAP 1GM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714EB" w14:textId="18003EAF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B5A44E1" w14:textId="5C717FB6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1267C" w14:textId="093D558B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EFF 4/1/2021. generic VASCEPA</w:t>
            </w:r>
          </w:p>
        </w:tc>
      </w:tr>
      <w:tr w:rsidR="007978D2" w:rsidRPr="000655BA" w14:paraId="7E4B9398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8C974" w14:textId="1107629B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PRENATVITE TAB COMPLETE</w:t>
            </w:r>
            <w:r w:rsidRPr="007978D2">
              <w:rPr>
                <w:rFonts w:ascii="Verdana" w:hAnsi="Verdana" w:cs="Segoe UI"/>
              </w:rPr>
              <w:br/>
              <w:t>PRENATVITE TAB PLUS (same gpi)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53357" w14:textId="635E951F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02F8665" w14:textId="3E8BA4AC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4398D9" w14:textId="0E392F3B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EFF 4/1/2021. new brand PRN</w:t>
            </w:r>
          </w:p>
        </w:tc>
      </w:tr>
      <w:tr w:rsidR="007978D2" w:rsidRPr="000655BA" w14:paraId="4BD05B47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A3B76" w14:textId="42D5AE9E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THYQUIDITY SOL 100MCG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7E07A" w14:textId="1A98C87B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13EB9485" w14:textId="724FCB6E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D70E2" w14:textId="7A3C365D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EFF 4/1/2021. new brand</w:t>
            </w:r>
          </w:p>
        </w:tc>
      </w:tr>
      <w:tr w:rsidR="007978D2" w:rsidRPr="000655BA" w14:paraId="24ED0015" w14:textId="77777777" w:rsidTr="007978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A9015" w14:textId="72FE9447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NAPROXEN SOD TAB 750MG ER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62E93" w14:textId="2B8B69CC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CB5990A" w14:textId="1E667048" w:rsidR="007978D2" w:rsidRPr="007978D2" w:rsidRDefault="007978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7978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CF418" w14:textId="5AEE4455" w:rsidR="007978D2" w:rsidRPr="007978D2" w:rsidRDefault="007978D2" w:rsidP="003250B6">
            <w:pPr>
              <w:spacing w:before="120" w:after="120"/>
              <w:rPr>
                <w:rFonts w:ascii="Verdana" w:hAnsi="Verdana" w:cs="Arial"/>
              </w:rPr>
            </w:pPr>
            <w:r w:rsidRPr="007978D2">
              <w:rPr>
                <w:rFonts w:ascii="Verdana" w:hAnsi="Verdana" w:cs="Segoe UI"/>
              </w:rPr>
              <w:t>EFF 4/1/2021. new brand // Note: shares GPI with existing brand NAPRELAN with cov differences</w:t>
            </w:r>
          </w:p>
        </w:tc>
      </w:tr>
    </w:tbl>
    <w:p w14:paraId="66394ECC" w14:textId="77777777" w:rsidR="00D01E3C" w:rsidRDefault="00D01E3C" w:rsidP="003250B6">
      <w:pPr>
        <w:tabs>
          <w:tab w:val="left" w:pos="279"/>
        </w:tabs>
        <w:spacing w:before="120" w:after="120"/>
      </w:pPr>
    </w:p>
    <w:p w14:paraId="086403C0" w14:textId="77777777" w:rsidR="00D01E3C" w:rsidRDefault="00D01E3C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01E3C" w:rsidRPr="00BF74E9" w14:paraId="4C720061" w14:textId="77777777" w:rsidTr="00D91D6E">
        <w:tc>
          <w:tcPr>
            <w:tcW w:w="5000" w:type="pct"/>
            <w:shd w:val="clear" w:color="auto" w:fill="C0C0C0"/>
          </w:tcPr>
          <w:p w14:paraId="7FF09ADD" w14:textId="5BC2F63B" w:rsidR="00D01E3C" w:rsidRPr="00D32D37" w:rsidRDefault="00D91D6E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0" w:name="_Toc207992365"/>
            <w:r>
              <w:rPr>
                <w:rFonts w:ascii="Verdana" w:hAnsi="Verdana"/>
                <w:i w:val="0"/>
                <w:iCs w:val="0"/>
              </w:rPr>
              <w:t>2/1/2021 – 2/28/2021</w:t>
            </w:r>
            <w:bookmarkEnd w:id="120"/>
          </w:p>
        </w:tc>
      </w:tr>
    </w:tbl>
    <w:p w14:paraId="24B576CE" w14:textId="77777777" w:rsidR="00D91D6E" w:rsidRPr="00D01E3C" w:rsidRDefault="00D91D6E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D01E3C">
        <w:rPr>
          <w:rFonts w:ascii="Verdana" w:hAnsi="Verdana"/>
        </w:rPr>
        <w:t>The following updates apply to</w:t>
      </w:r>
      <w:r w:rsidRPr="00D01E3C">
        <w:rPr>
          <w:rFonts w:ascii="Verdana" w:hAnsi="Verdana"/>
          <w:b/>
        </w:rPr>
        <w:t xml:space="preserve"> </w:t>
      </w:r>
      <w:r w:rsidRPr="00D01E3C">
        <w:rPr>
          <w:rFonts w:ascii="Verdana" w:hAnsi="Verdana"/>
          <w:b/>
          <w:bCs/>
        </w:rPr>
        <w:t>Medicare Part-D Formulary ONLY</w:t>
      </w:r>
      <w:r w:rsidRPr="00D01E3C">
        <w:rPr>
          <w:rFonts w:ascii="Verdana" w:hAnsi="Verdana"/>
        </w:rPr>
        <w:t xml:space="preserve">.  </w:t>
      </w:r>
    </w:p>
    <w:p w14:paraId="609B77CE" w14:textId="77777777" w:rsidR="00D91D6E" w:rsidRPr="00D01E3C" w:rsidRDefault="00D91D6E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D01E3C">
        <w:rPr>
          <w:rFonts w:ascii="Verdana" w:hAnsi="Verdana"/>
        </w:rPr>
        <w:t>2021 Plans: MAPD- B1, B2, B4, B2+, B4+,</w:t>
      </w:r>
      <w:r w:rsidRPr="00D01E3C">
        <w:rPr>
          <w:rFonts w:ascii="Verdana" w:hAnsi="Verdana"/>
          <w:b/>
          <w:bCs/>
        </w:rPr>
        <w:t xml:space="preserve"> </w:t>
      </w:r>
      <w:r w:rsidRPr="00D01E3C">
        <w:rPr>
          <w:rFonts w:ascii="Verdana" w:hAnsi="Verdana"/>
        </w:rPr>
        <w:t>B5+; EGWP Commingled- A1, B2, Open1; EGWP NON-Commingled- A1, B2, Open2; SilverScript- Choice, Plus, SmartRx</w:t>
      </w:r>
      <w:r>
        <w:rPr>
          <w:rFonts w:ascii="Verdana" w:hAnsi="Verdana"/>
        </w:rPr>
        <w:t>.</w:t>
      </w:r>
    </w:p>
    <w:p w14:paraId="1F38DA73" w14:textId="77777777" w:rsidR="00D01E3C" w:rsidRDefault="00D01E3C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D01E3C" w:rsidRPr="006E3BE3" w14:paraId="28209C82" w14:textId="77777777" w:rsidTr="00D91D6E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63212F6A" w14:textId="77777777" w:rsidR="00D01E3C" w:rsidRPr="006E3BE3" w:rsidRDefault="00D01E3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0B24D3D9" w14:textId="77777777" w:rsidR="00D01E3C" w:rsidRPr="006E3BE3" w:rsidRDefault="00D01E3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1EDFD33F" w14:textId="77777777" w:rsidR="00D01E3C" w:rsidRPr="006E3BE3" w:rsidRDefault="00D01E3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0BB7E032" w14:textId="77777777" w:rsidR="00D01E3C" w:rsidRPr="006E3BE3" w:rsidRDefault="00D01E3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D91D6E" w:rsidRPr="006E3BE3" w14:paraId="11DB1F45" w14:textId="77777777" w:rsidTr="00D91D6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0DF80" w14:textId="72D8FC1B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ACETAMINOPHE INJ 1000MG</w:t>
            </w:r>
            <w:r w:rsidRPr="00D91D6E">
              <w:rPr>
                <w:rFonts w:ascii="Verdana" w:hAnsi="Verdana" w:cs="Segoe UI"/>
              </w:rPr>
              <w:br/>
              <w:t>ACETAMINOPHE INJ 10MG/ML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AF4C9" w14:textId="094C8B94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DA135" w14:textId="5893524E" w:rsidR="00D91D6E" w:rsidRPr="00D91D6E" w:rsidRDefault="00D91D6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E2E18" w14:textId="26C95440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EFF 3/1/2021. new generic</w:t>
            </w:r>
          </w:p>
        </w:tc>
      </w:tr>
      <w:tr w:rsidR="00D91D6E" w:rsidRPr="006E3BE3" w14:paraId="25B31D12" w14:textId="77777777" w:rsidTr="00D91D6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57A9" w14:textId="14B1F3E5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LILETTA IUD 52MG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EADB5" w14:textId="09E6471A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AE53F" w14:textId="624258AE" w:rsidR="00D91D6E" w:rsidRPr="00D91D6E" w:rsidRDefault="00D91D6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9A2B0" w14:textId="2650F9CF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EFF 3/1/2021. brand IUD</w:t>
            </w:r>
          </w:p>
        </w:tc>
      </w:tr>
      <w:tr w:rsidR="00D91D6E" w:rsidRPr="006E3BE3" w14:paraId="5716A800" w14:textId="77777777" w:rsidTr="00D91D6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EFB00" w14:textId="0B8C3193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RAPIVAB INJ 200MG/20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0296F" w14:textId="1C5690CC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25986" w14:textId="3FFDA505" w:rsidR="00D91D6E" w:rsidRPr="00D91D6E" w:rsidRDefault="00D91D6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1271F" w14:textId="00B09287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 xml:space="preserve">EFF 3/1/2021. brand </w:t>
            </w:r>
          </w:p>
        </w:tc>
      </w:tr>
      <w:tr w:rsidR="00D91D6E" w:rsidRPr="006E3BE3" w14:paraId="6EBF35B1" w14:textId="77777777" w:rsidTr="00D91D6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7FCBE" w14:textId="10F1F321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MELOXICAM CAP 10MG</w:t>
            </w:r>
            <w:r w:rsidRPr="00D91D6E">
              <w:rPr>
                <w:rFonts w:ascii="Verdana" w:hAnsi="Verdana" w:cs="Segoe UI"/>
              </w:rPr>
              <w:br/>
              <w:t>MELOXICAM CAP 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7B859" w14:textId="2D08E14D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8186E" w14:textId="48B821AC" w:rsidR="00D91D6E" w:rsidRPr="00D91D6E" w:rsidRDefault="00D91D6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E1597" w14:textId="5AF0ABBF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 xml:space="preserve">EFF 3/1/2021. generic VIVLODEX </w:t>
            </w:r>
          </w:p>
        </w:tc>
      </w:tr>
      <w:tr w:rsidR="00D91D6E" w:rsidRPr="006E3BE3" w14:paraId="6784519B" w14:textId="77777777" w:rsidTr="00D91D6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BC076" w14:textId="5DF9A1E4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ASENAPINE SUB 10MG</w:t>
            </w:r>
            <w:r w:rsidRPr="00D91D6E">
              <w:rPr>
                <w:rFonts w:ascii="Verdana" w:hAnsi="Verdana" w:cs="Segoe UI"/>
              </w:rPr>
              <w:br/>
              <w:t>ASENAPINE SUB 2.5MG</w:t>
            </w:r>
            <w:r w:rsidRPr="00D91D6E">
              <w:rPr>
                <w:rFonts w:ascii="Verdana" w:hAnsi="Verdana" w:cs="Segoe UI"/>
              </w:rPr>
              <w:br/>
              <w:t>ASENAPINE SUB 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33DC3" w14:textId="4CC48A0F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56C4E" w14:textId="2AF1404F" w:rsidR="00D91D6E" w:rsidRPr="00D91D6E" w:rsidRDefault="00D91D6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8DFF3" w14:textId="043CEEE5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 xml:space="preserve">EFF 3/1/2021. PC generic SAPHRIS </w:t>
            </w:r>
          </w:p>
        </w:tc>
      </w:tr>
      <w:tr w:rsidR="00D91D6E" w:rsidRPr="006E3BE3" w14:paraId="635C6AAE" w14:textId="77777777" w:rsidTr="00D91D6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B8977" w14:textId="30A572A7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OXYCOD/ACETA SOL 10/300MG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5721F" w14:textId="562C31A1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7EB94" w14:textId="7878D9D5" w:rsidR="00D91D6E" w:rsidRPr="00D91D6E" w:rsidRDefault="00D91D6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537DA" w14:textId="4F49B33E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 xml:space="preserve">EFF 3/1/2021. generic Formulation </w:t>
            </w:r>
          </w:p>
        </w:tc>
      </w:tr>
      <w:tr w:rsidR="00D91D6E" w:rsidRPr="006E3BE3" w14:paraId="7D4A9CFF" w14:textId="77777777" w:rsidTr="00D91D6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56FCC" w14:textId="596E3CE5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ORGOVYX TAB 120MG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ED61B" w14:textId="75230231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879FD" w14:textId="5B180C4F" w:rsidR="00D91D6E" w:rsidRPr="00D91D6E" w:rsidRDefault="00D91D6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PA2,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CB0E1" w14:textId="449D0BF0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EFF 3/1/2021. PC Brand</w:t>
            </w:r>
          </w:p>
        </w:tc>
      </w:tr>
      <w:tr w:rsidR="00D91D6E" w:rsidRPr="006E3BE3" w14:paraId="45376A59" w14:textId="77777777" w:rsidTr="00D91D6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5ED2E" w14:textId="57DFDCD7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ABIRATERONE TAB 500MG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8D201" w14:textId="4227F81A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D5777" w14:textId="1265C8AD" w:rsidR="00D91D6E" w:rsidRPr="00D91D6E" w:rsidRDefault="00D91D6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147AC" w14:textId="65D05668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 xml:space="preserve">EFF 3/1/2021. PC generic strength ZYTIGA </w:t>
            </w:r>
          </w:p>
        </w:tc>
      </w:tr>
      <w:tr w:rsidR="00D91D6E" w:rsidRPr="006E3BE3" w14:paraId="7CB3DF0F" w14:textId="77777777" w:rsidTr="00D91D6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7C281" w14:textId="048FD184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RIABNI SOL 100/10ML</w:t>
            </w:r>
            <w:r w:rsidRPr="00D91D6E">
              <w:rPr>
                <w:rFonts w:ascii="Verdana" w:hAnsi="Verdana" w:cs="Segoe UI"/>
              </w:rPr>
              <w:br/>
              <w:t>RIABNI SOL 500/50ML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DB777" w14:textId="1C65607D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41996" w14:textId="78336357" w:rsidR="00D91D6E" w:rsidRPr="00D91D6E" w:rsidRDefault="00D91D6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662A9" w14:textId="6676E8D4" w:rsidR="00D91D6E" w:rsidRPr="00D91D6E" w:rsidRDefault="00D91D6E" w:rsidP="003250B6">
            <w:pPr>
              <w:spacing w:before="120" w:after="120"/>
              <w:rPr>
                <w:rFonts w:ascii="Verdana" w:hAnsi="Verdana" w:cs="Arial"/>
              </w:rPr>
            </w:pPr>
            <w:r w:rsidRPr="00D91D6E">
              <w:rPr>
                <w:rFonts w:ascii="Verdana" w:hAnsi="Verdana" w:cs="Segoe UI"/>
              </w:rPr>
              <w:t xml:space="preserve">EFF 3/1/2021. PC Brand </w:t>
            </w:r>
          </w:p>
        </w:tc>
      </w:tr>
    </w:tbl>
    <w:p w14:paraId="6A9F9D57" w14:textId="77777777" w:rsidR="00D01E3C" w:rsidRDefault="00D01E3C" w:rsidP="003250B6">
      <w:pPr>
        <w:tabs>
          <w:tab w:val="left" w:pos="279"/>
        </w:tabs>
        <w:spacing w:before="120" w:after="120"/>
      </w:pPr>
    </w:p>
    <w:p w14:paraId="630254EC" w14:textId="77777777" w:rsidR="00D01E3C" w:rsidRDefault="00D01E3C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01E3C" w:rsidRPr="00BF74E9" w14:paraId="46FEAD2D" w14:textId="77777777" w:rsidTr="00D01E3C">
        <w:tc>
          <w:tcPr>
            <w:tcW w:w="5000" w:type="pct"/>
            <w:shd w:val="clear" w:color="auto" w:fill="C0C0C0"/>
          </w:tcPr>
          <w:p w14:paraId="6B80CB28" w14:textId="3247E6D2" w:rsidR="00D01E3C" w:rsidRPr="00D32D37" w:rsidRDefault="00D91D6E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1" w:name="_Toc207992366"/>
            <w:r>
              <w:rPr>
                <w:rFonts w:ascii="Verdana" w:hAnsi="Verdana"/>
                <w:i w:val="0"/>
                <w:iCs w:val="0"/>
              </w:rPr>
              <w:t>1/1/2021 – 1/31/2021</w:t>
            </w:r>
            <w:bookmarkEnd w:id="121"/>
          </w:p>
        </w:tc>
      </w:tr>
    </w:tbl>
    <w:p w14:paraId="4A73E9F4" w14:textId="76124EE7" w:rsidR="00D01E3C" w:rsidRPr="00D01E3C" w:rsidRDefault="00D01E3C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D01E3C">
        <w:rPr>
          <w:rFonts w:ascii="Verdana" w:hAnsi="Verdana"/>
        </w:rPr>
        <w:t>The following updates apply to</w:t>
      </w:r>
      <w:r w:rsidRPr="00D01E3C">
        <w:rPr>
          <w:rFonts w:ascii="Verdana" w:hAnsi="Verdana"/>
          <w:b/>
        </w:rPr>
        <w:t xml:space="preserve"> </w:t>
      </w:r>
      <w:r w:rsidRPr="00D01E3C">
        <w:rPr>
          <w:rFonts w:ascii="Verdana" w:hAnsi="Verdana"/>
          <w:b/>
          <w:bCs/>
        </w:rPr>
        <w:t>Medicare Part-D Formulary ONLY</w:t>
      </w:r>
      <w:r w:rsidRPr="00D01E3C">
        <w:rPr>
          <w:rFonts w:ascii="Verdana" w:hAnsi="Verdana"/>
        </w:rPr>
        <w:t xml:space="preserve">.  </w:t>
      </w:r>
    </w:p>
    <w:p w14:paraId="5BE31D0A" w14:textId="7CCFFA9B" w:rsidR="00D01E3C" w:rsidRPr="00D01E3C" w:rsidRDefault="00D01E3C" w:rsidP="003250B6">
      <w:pPr>
        <w:tabs>
          <w:tab w:val="left" w:pos="279"/>
        </w:tabs>
        <w:spacing w:before="120" w:after="120"/>
        <w:rPr>
          <w:rFonts w:ascii="Verdana" w:hAnsi="Verdana"/>
        </w:rPr>
      </w:pPr>
      <w:r w:rsidRPr="00D01E3C">
        <w:rPr>
          <w:rFonts w:ascii="Verdana" w:hAnsi="Verdana"/>
        </w:rPr>
        <w:t>2021 Plans: MAPD- B1, B2, B4, B2+, B4+,</w:t>
      </w:r>
      <w:r w:rsidRPr="00D01E3C">
        <w:rPr>
          <w:rFonts w:ascii="Verdana" w:hAnsi="Verdana"/>
          <w:b/>
          <w:bCs/>
        </w:rPr>
        <w:t xml:space="preserve"> </w:t>
      </w:r>
      <w:r w:rsidRPr="00D01E3C">
        <w:rPr>
          <w:rFonts w:ascii="Verdana" w:hAnsi="Verdana"/>
        </w:rPr>
        <w:t>B5+; EGWP Commingled- A1, B2, Open1; EGWP NON-Commingled- A1, B2, Open2; SilverScript- Choice, Plus, SmartRx</w:t>
      </w:r>
      <w:r>
        <w:rPr>
          <w:rFonts w:ascii="Verdana" w:hAnsi="Verdana"/>
        </w:rPr>
        <w:t>.</w:t>
      </w:r>
    </w:p>
    <w:p w14:paraId="7301673D" w14:textId="77777777" w:rsidR="00D01E3C" w:rsidRDefault="00D01E3C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D01E3C" w:rsidRPr="006E3BE3" w14:paraId="4C9FB02F" w14:textId="77777777" w:rsidTr="00D01E3C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17E28D0B" w14:textId="77777777" w:rsidR="00D01E3C" w:rsidRPr="006E3BE3" w:rsidRDefault="00D01E3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69499877" w14:textId="77777777" w:rsidR="00D01E3C" w:rsidRPr="006E3BE3" w:rsidRDefault="00D01E3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476AF348" w14:textId="77777777" w:rsidR="00D01E3C" w:rsidRPr="006E3BE3" w:rsidRDefault="00D01E3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6D03FA21" w14:textId="77777777" w:rsidR="00D01E3C" w:rsidRPr="006E3BE3" w:rsidRDefault="00D01E3C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D01E3C" w:rsidRPr="006E3BE3" w14:paraId="68FECA59" w14:textId="77777777" w:rsidTr="00D01E3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6E001" w14:textId="28C266C7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DIACOMIT CAP 250MG</w:t>
            </w:r>
            <w:r w:rsidRPr="00D01E3C">
              <w:rPr>
                <w:rFonts w:ascii="Verdana" w:hAnsi="Verdana" w:cs="Segoe UI"/>
              </w:rPr>
              <w:br/>
              <w:t>DIACOMIT CAP 500MG</w:t>
            </w:r>
            <w:r w:rsidRPr="00D01E3C">
              <w:rPr>
                <w:rFonts w:ascii="Verdana" w:hAnsi="Verdana" w:cs="Segoe UI"/>
              </w:rPr>
              <w:br/>
              <w:t>DIACOMIT PAK 500MG</w:t>
            </w:r>
            <w:r w:rsidRPr="00D01E3C">
              <w:rPr>
                <w:rFonts w:ascii="Verdana" w:hAnsi="Verdana" w:cs="Segoe UI"/>
              </w:rPr>
              <w:br/>
              <w:t>DIACOMIT PAK 250MG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3C538A" w14:textId="44EDB470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DB26B" w14:textId="6E3005DA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PA2, QL-varies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2922E" w14:textId="435D5BE1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 xml:space="preserve">EFF 1/1/2021. PC Brand drug </w:t>
            </w:r>
          </w:p>
        </w:tc>
      </w:tr>
      <w:tr w:rsidR="00D01E3C" w:rsidRPr="006E3BE3" w14:paraId="12EF714C" w14:textId="77777777" w:rsidTr="00D01E3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597CB" w14:textId="6F9A9EED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ALKINDI SPRI CAP 0.5MG</w:t>
            </w:r>
            <w:r w:rsidRPr="00D01E3C">
              <w:rPr>
                <w:rFonts w:ascii="Verdana" w:hAnsi="Verdana" w:cs="Arial"/>
              </w:rPr>
              <w:br/>
              <w:t>ALKINDI SPRI CAP 1MG</w:t>
            </w:r>
            <w:r w:rsidRPr="00D01E3C">
              <w:rPr>
                <w:rFonts w:ascii="Verdana" w:hAnsi="Verdana" w:cs="Arial"/>
              </w:rPr>
              <w:br/>
              <w:t>ALKINDI SPRI CAP 2MG</w:t>
            </w:r>
            <w:r w:rsidRPr="00D01E3C">
              <w:rPr>
                <w:rFonts w:ascii="Verdana" w:hAnsi="Verdana" w:cs="Arial"/>
              </w:rPr>
              <w:br/>
              <w:t>ALKINDI SPRI CAP 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D09F6" w14:textId="19CFE249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33D339" w14:textId="5728CB7B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AF5AC" w14:textId="53131A07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EFF 2/1/2021. new Brand</w:t>
            </w:r>
          </w:p>
        </w:tc>
      </w:tr>
      <w:tr w:rsidR="00D01E3C" w:rsidRPr="006E3BE3" w14:paraId="510C9BB0" w14:textId="77777777" w:rsidTr="00D01E3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A31BA" w14:textId="1EDA7169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EVRYSDI SOL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25A20" w14:textId="3D3D8E14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86840" w14:textId="7D80734C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42503" w14:textId="43D4293D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 xml:space="preserve">EFF 2/1/2021. new Brand </w:t>
            </w:r>
          </w:p>
        </w:tc>
      </w:tr>
      <w:tr w:rsidR="00D01E3C" w:rsidRPr="006E3BE3" w14:paraId="6BA3BA3C" w14:textId="77777777" w:rsidTr="00D01E3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D803C" w14:textId="3D3EE21A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 xml:space="preserve">EYSUVIS DRO 0.25%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D71B6" w14:textId="3074CA3A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02CF5" w14:textId="0B7ED130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984AD" w14:textId="1B2BE82B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EFF 2/1/2021. new brand ophth</w:t>
            </w:r>
          </w:p>
        </w:tc>
      </w:tr>
      <w:tr w:rsidR="00D01E3C" w:rsidRPr="006E3BE3" w14:paraId="25B5F0CD" w14:textId="77777777" w:rsidTr="00D01E3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C8464" w14:textId="7E768944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FARYDAK CAP 15MG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F95B7" w14:textId="247CF921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F7FD2" w14:textId="696E318A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7932C" w14:textId="436F7112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EFF 2/1/2021. PC brand Strength</w:t>
            </w:r>
          </w:p>
        </w:tc>
      </w:tr>
      <w:tr w:rsidR="00D01E3C" w:rsidRPr="006E3BE3" w14:paraId="442E4668" w14:textId="77777777" w:rsidTr="00D01E3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3BEF0" w14:textId="255195A2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GIMOTI SPR 15MG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0EE8D" w14:textId="45E63660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C909B" w14:textId="2BC0E881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46E0A" w14:textId="22A4585C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EFF 2/1/2021. new Brand</w:t>
            </w:r>
          </w:p>
        </w:tc>
      </w:tr>
      <w:tr w:rsidR="00D01E3C" w:rsidRPr="006E3BE3" w14:paraId="0380C480" w14:textId="77777777" w:rsidTr="00D01E3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FD647" w14:textId="15DE7D71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IMPEKLO LOT 0.05%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C3B1C" w14:textId="137F1E7D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4686D" w14:textId="0EC14B00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QL-overtime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713D6" w14:textId="2866EB36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EFF 2/1/2021. new Brand</w:t>
            </w:r>
          </w:p>
        </w:tc>
      </w:tr>
      <w:tr w:rsidR="00D01E3C" w:rsidRPr="006E3BE3" w14:paraId="6FB79C6C" w14:textId="77777777" w:rsidTr="00D01E3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F081C" w14:textId="0F5A308A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 xml:space="preserve">IVERMECTIN LOT 0.5%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7216B" w14:textId="1204E146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9DA77" w14:textId="6042E450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QL-overtime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EE3D8" w14:textId="013DBF83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EFF 2/1/2021. generic SKLICE</w:t>
            </w:r>
          </w:p>
        </w:tc>
      </w:tr>
      <w:tr w:rsidR="00D01E3C" w:rsidRPr="006E3BE3" w14:paraId="161152F7" w14:textId="77777777" w:rsidTr="00D01E3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8DBF5" w14:textId="38E8AE07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 xml:space="preserve">NYVEPRIA INJ 6/0.6ML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B489A" w14:textId="5169072D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D2CDC" w14:textId="45453D56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EE9F0" w14:textId="0C4EECFA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EFF 2/1/2021. new Brand</w:t>
            </w:r>
          </w:p>
        </w:tc>
      </w:tr>
      <w:tr w:rsidR="00D01E3C" w:rsidRPr="006E3BE3" w14:paraId="43030D59" w14:textId="77777777" w:rsidTr="00D01E3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878BE" w14:textId="4AE5F967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OXLUMO INJ 94.5/0.5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CCE8B" w14:textId="739DC24D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C62D7" w14:textId="0633F4AB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8C2B8" w14:textId="123DFECB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 xml:space="preserve">EFF 2/1/2021. new Brand </w:t>
            </w:r>
          </w:p>
        </w:tc>
      </w:tr>
      <w:tr w:rsidR="00D01E3C" w:rsidRPr="006E3BE3" w14:paraId="3725BC1C" w14:textId="77777777" w:rsidTr="00D01E3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3D696" w14:textId="6F646DD6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 xml:space="preserve">RETACRIT INJ 20000UNI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C2EBA" w14:textId="7AD69E81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98789" w14:textId="168BAD22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1772C" w14:textId="077DA4FB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 xml:space="preserve">EFF 2/1/2021. new brand Strength. (ESRD) </w:t>
            </w:r>
          </w:p>
        </w:tc>
      </w:tr>
      <w:tr w:rsidR="00D01E3C" w:rsidRPr="000655BA" w14:paraId="0A3D6234" w14:textId="77777777" w:rsidTr="00D01E3C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AA687" w14:textId="7A2EEA6D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RUFINAMIDE SUS 40MG/ML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38F50" w14:textId="74E44F1B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DDD14" w14:textId="75BBB438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75390" w14:textId="3CFDBA76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 xml:space="preserve">EFF 2/1/2021. PC generic BANZEL </w:t>
            </w:r>
          </w:p>
        </w:tc>
      </w:tr>
      <w:tr w:rsidR="00D01E3C" w:rsidRPr="000655BA" w14:paraId="78113F7D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D22C7" w14:textId="5B1C6C73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 xml:space="preserve">DIFICID SUS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C2DD7" w14:textId="6C7954E9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7938F" w14:textId="05BB6662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49192" w14:textId="01537B46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EFF 2/1/2021. new brand Strength</w:t>
            </w:r>
          </w:p>
        </w:tc>
      </w:tr>
      <w:tr w:rsidR="00D01E3C" w:rsidRPr="000655BA" w14:paraId="1DADCDF1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D9A1E" w14:textId="7AACCC59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 xml:space="preserve">GAVILYTE-H KIT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E468B" w14:textId="52285AB5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50D94" w14:textId="712CB82E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69A65" w14:textId="5BA2A22A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EFF 2/1/2021. new Generic</w:t>
            </w:r>
          </w:p>
        </w:tc>
      </w:tr>
      <w:tr w:rsidR="00D01E3C" w:rsidRPr="000655BA" w14:paraId="2EAC8BB0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C24CD6" w14:textId="0933FD01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 xml:space="preserve">GEMMILY CAP 1/20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A8B5D" w14:textId="2A7DB760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5A45" w14:textId="33F0B791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0E561" w14:textId="34BEF969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 xml:space="preserve">EFF 2/1/2021. new Generic OC </w:t>
            </w:r>
          </w:p>
        </w:tc>
      </w:tr>
      <w:tr w:rsidR="00D01E3C" w:rsidRPr="000655BA" w14:paraId="5CBA75F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7A36C" w14:textId="1D7312C7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 xml:space="preserve">NITAZOXANIDE TAB 500MG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540D4" w14:textId="62A429C4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4A949" w14:textId="4EE33D5D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F05B3" w14:textId="7EB5E79B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 xml:space="preserve">EFF 2/1/2021. generic ALINIA </w:t>
            </w:r>
          </w:p>
        </w:tc>
      </w:tr>
      <w:tr w:rsidR="00D01E3C" w:rsidRPr="000655BA" w14:paraId="5522C3D1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BB2C9" w14:textId="238328CF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OXALIPLATIN INJ 200MG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6B6DD" w14:textId="79C15EA5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22136" w14:textId="0A58CACB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10828" w14:textId="0B688220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EFF 2/1/2021. PC generic</w:t>
            </w:r>
          </w:p>
        </w:tc>
      </w:tr>
      <w:tr w:rsidR="00D01E3C" w:rsidRPr="000655BA" w14:paraId="15BFD6A7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F083C" w14:textId="4354B7D4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REDITREX INJ (8 strengths)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BC170" w14:textId="241D0E51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89EC8" w14:textId="09BB0C26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0483A" w14:textId="67CDD5A9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 xml:space="preserve">EFF 2/1/2021. new Brand </w:t>
            </w:r>
          </w:p>
        </w:tc>
      </w:tr>
      <w:tr w:rsidR="00D01E3C" w:rsidRPr="000655BA" w14:paraId="4DB010BC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A88A0" w14:textId="5E8A95A6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 xml:space="preserve">SUTAB TAB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858A9" w14:textId="059BF8AB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E3306" w14:textId="4B9F7929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828C0" w14:textId="3FF7E6D9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 xml:space="preserve">EFF 2/1/2021. new Brand </w:t>
            </w:r>
          </w:p>
        </w:tc>
      </w:tr>
      <w:tr w:rsidR="00D01E3C" w:rsidRPr="000655BA" w14:paraId="2452A935" w14:textId="77777777" w:rsidTr="00B471AE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EE4F8" w14:textId="245FDB37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TIMOLOL MAL SOL 0.5% OP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2F4C7" w14:textId="0C69924B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56BB5" w14:textId="491DFB65" w:rsidR="00D01E3C" w:rsidRPr="00D01E3C" w:rsidRDefault="00D01E3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D01E3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1CA81" w14:textId="1E423BB8" w:rsidR="00D01E3C" w:rsidRPr="00D01E3C" w:rsidRDefault="00D01E3C" w:rsidP="003250B6">
            <w:pPr>
              <w:spacing w:before="120" w:after="120"/>
              <w:rPr>
                <w:rFonts w:ascii="Verdana" w:hAnsi="Verdana" w:cs="Arial"/>
              </w:rPr>
            </w:pPr>
            <w:r w:rsidRPr="00D01E3C">
              <w:rPr>
                <w:rFonts w:ascii="Verdana" w:hAnsi="Verdana" w:cs="Segoe UI"/>
              </w:rPr>
              <w:t>EFF 2/1/2021. generic TIMOPTIC/ophth</w:t>
            </w:r>
          </w:p>
        </w:tc>
      </w:tr>
    </w:tbl>
    <w:p w14:paraId="50944405" w14:textId="77777777" w:rsidR="00D01E3C" w:rsidRDefault="00D01E3C" w:rsidP="003250B6">
      <w:pPr>
        <w:tabs>
          <w:tab w:val="left" w:pos="279"/>
        </w:tabs>
        <w:spacing w:before="120" w:after="120"/>
      </w:pPr>
    </w:p>
    <w:p w14:paraId="5E7B7D42" w14:textId="77777777" w:rsidR="000655BA" w:rsidRDefault="000655BA" w:rsidP="003250B6">
      <w:pPr>
        <w:tabs>
          <w:tab w:val="left" w:pos="279"/>
        </w:tabs>
        <w:spacing w:before="120" w:after="120"/>
      </w:pPr>
    </w:p>
    <w:p w14:paraId="4281399F" w14:textId="77777777" w:rsidR="000655BA" w:rsidRDefault="000655BA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655BA" w:rsidRPr="00BF74E9" w14:paraId="10DD2688" w14:textId="77777777" w:rsidTr="00B471AE">
        <w:tc>
          <w:tcPr>
            <w:tcW w:w="5000" w:type="pct"/>
            <w:shd w:val="clear" w:color="auto" w:fill="C0C0C0"/>
          </w:tcPr>
          <w:p w14:paraId="728C7122" w14:textId="77777777" w:rsidR="000655BA" w:rsidRPr="00D32D37" w:rsidRDefault="000655BA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2" w:name="_Toc207992367"/>
            <w:r>
              <w:rPr>
                <w:rFonts w:ascii="Verdana" w:hAnsi="Verdana"/>
                <w:i w:val="0"/>
                <w:iCs w:val="0"/>
              </w:rPr>
              <w:t>9/01/2020 – 9/30/2020</w:t>
            </w:r>
            <w:bookmarkEnd w:id="122"/>
          </w:p>
        </w:tc>
      </w:tr>
    </w:tbl>
    <w:p w14:paraId="0F1BE894" w14:textId="77777777" w:rsidR="000655BA" w:rsidRPr="006A36A1" w:rsidRDefault="000655BA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The following updates apply to Medicare Part-D Fo</w:t>
      </w:r>
      <w:r>
        <w:rPr>
          <w:rStyle w:val="Hyperlink"/>
          <w:rFonts w:ascii="Verdana" w:hAnsi="Verdana"/>
          <w:color w:val="auto"/>
          <w:u w:val="none"/>
        </w:rPr>
        <w:t>rmulary ONLY.  Installed SEPTEMBER 2020.</w:t>
      </w:r>
    </w:p>
    <w:p w14:paraId="3CB63FF2" w14:textId="77777777" w:rsidR="000655BA" w:rsidRPr="006A36A1" w:rsidRDefault="000655BA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2020 Plans: MAPD: B1, B2, B4, B4PLUS, 5PLUS; EGWP Commingled- A1, B2, Open1; EGWP NON-Commingled- A1, B2, Open2</w:t>
      </w:r>
    </w:p>
    <w:p w14:paraId="36BFFA03" w14:textId="77777777" w:rsidR="000655BA" w:rsidRDefault="000655BA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0655BA" w:rsidRPr="006E3BE3" w14:paraId="0C2B47FF" w14:textId="77777777" w:rsidTr="00B471AE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7DE7096C" w14:textId="77777777" w:rsidR="000655BA" w:rsidRPr="006E3BE3" w:rsidRDefault="000655BA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23616740" w14:textId="77777777" w:rsidR="000655BA" w:rsidRPr="006E3BE3" w:rsidRDefault="000655BA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6AC2D531" w14:textId="77777777" w:rsidR="000655BA" w:rsidRPr="006E3BE3" w:rsidRDefault="000655BA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4F79BBED" w14:textId="77777777" w:rsidR="000655BA" w:rsidRPr="006E3BE3" w:rsidRDefault="000655BA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0655BA" w:rsidRPr="006E3BE3" w14:paraId="6CFB9941" w14:textId="77777777" w:rsidTr="00B471AE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75AD64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TIVICAY PD TAB 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9D888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48EFB" w14:textId="77777777" w:rsidR="000655BA" w:rsidRPr="000655BA" w:rsidRDefault="000655B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2E0827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  <w:bCs/>
              </w:rPr>
            </w:pPr>
            <w:r w:rsidRPr="000655BA">
              <w:rPr>
                <w:rFonts w:ascii="Verdana" w:hAnsi="Verdana" w:cs="Arial"/>
                <w:bCs/>
              </w:rPr>
              <w:t xml:space="preserve">EFF 9/10/2020 </w:t>
            </w:r>
            <w:r w:rsidRPr="000655BA">
              <w:rPr>
                <w:rFonts w:ascii="Verdana" w:hAnsi="Verdana" w:cs="Arial"/>
              </w:rPr>
              <w:t>PC brand drug, new Strength</w:t>
            </w:r>
          </w:p>
        </w:tc>
      </w:tr>
      <w:tr w:rsidR="000655BA" w:rsidRPr="006E3BE3" w14:paraId="62C063DD" w14:textId="77777777" w:rsidTr="00B471AE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3351B2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CYCLOPHOSPH INJ 1GM</w:t>
            </w:r>
            <w:r w:rsidRPr="000655BA">
              <w:rPr>
                <w:rFonts w:ascii="Verdana" w:hAnsi="Verdana" w:cs="Arial"/>
              </w:rPr>
              <w:br/>
              <w:t>CYCLOPHOSPHA INJ 500MG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1CF8A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3AB9C" w14:textId="77777777" w:rsidR="000655BA" w:rsidRPr="000655BA" w:rsidRDefault="000655B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AB6EA5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EFF 10/1/2020. PC brand drug *generic has same label name separate gpi</w:t>
            </w:r>
          </w:p>
        </w:tc>
      </w:tr>
      <w:tr w:rsidR="000655BA" w:rsidRPr="006E3BE3" w14:paraId="029A2482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9C410C5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DEXYCU SUS 9%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4163B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5A5E9" w14:textId="77777777" w:rsidR="000655BA" w:rsidRPr="000655BA" w:rsidRDefault="000655B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0A9244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EFF 10/1/2020. new brand Ophth</w:t>
            </w:r>
          </w:p>
        </w:tc>
      </w:tr>
      <w:tr w:rsidR="000655BA" w:rsidRPr="006E3BE3" w14:paraId="1860FF08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772E9E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FERPRX 2-DAY TAB 1000MG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467B9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C0C94" w14:textId="77777777" w:rsidR="000655BA" w:rsidRPr="000655BA" w:rsidRDefault="000655BA" w:rsidP="003250B6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0655BA">
              <w:rPr>
                <w:rFonts w:ascii="Verdana" w:hAnsi="Verdana" w:cs="Arial"/>
                <w:bCs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8B8B05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 xml:space="preserve">EFF 10/1/2020. new brand </w:t>
            </w:r>
          </w:p>
        </w:tc>
      </w:tr>
      <w:tr w:rsidR="000655BA" w:rsidRPr="006E3BE3" w14:paraId="6EEDC69B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24A2EE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KYNMOBI MIS 10MG</w:t>
            </w:r>
            <w:r w:rsidRPr="000655BA">
              <w:rPr>
                <w:rFonts w:ascii="Verdana" w:hAnsi="Verdana" w:cs="Arial"/>
              </w:rPr>
              <w:br/>
              <w:t>KYNMOBI MIS 15MG</w:t>
            </w:r>
            <w:r w:rsidRPr="000655BA">
              <w:rPr>
                <w:rFonts w:ascii="Verdana" w:hAnsi="Verdana" w:cs="Arial"/>
              </w:rPr>
              <w:br/>
              <w:t>KYNMOBI MIS 20MG</w:t>
            </w:r>
            <w:r w:rsidRPr="000655BA">
              <w:rPr>
                <w:rFonts w:ascii="Verdana" w:hAnsi="Verdana" w:cs="Arial"/>
              </w:rPr>
              <w:br/>
              <w:t>KYNMOBI MIS 25MG</w:t>
            </w:r>
            <w:r w:rsidRPr="000655BA">
              <w:rPr>
                <w:rFonts w:ascii="Verdana" w:hAnsi="Verdana" w:cs="Arial"/>
              </w:rPr>
              <w:br/>
              <w:t>KYNMOBI MIS 30MG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B7A2D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AD188" w14:textId="77777777" w:rsidR="000655BA" w:rsidRPr="000655BA" w:rsidRDefault="000655B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A54FA8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EFF 10/1/2020. new brand Parkinson drug</w:t>
            </w:r>
          </w:p>
        </w:tc>
      </w:tr>
      <w:tr w:rsidR="000655BA" w:rsidRPr="006E3BE3" w14:paraId="2C6B3A8D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2E91BB3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ORTIKOS CAP 6MG ER</w:t>
            </w:r>
            <w:r w:rsidRPr="000655BA">
              <w:rPr>
                <w:rFonts w:ascii="Verdana" w:hAnsi="Verdana" w:cs="Arial"/>
              </w:rPr>
              <w:br/>
              <w:t>ORTIKOS CAP 9MG ER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87161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2576E" w14:textId="77777777" w:rsidR="000655BA" w:rsidRPr="000655BA" w:rsidRDefault="000655B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60CB7C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EFF 10/1/2020. new brand</w:t>
            </w:r>
          </w:p>
        </w:tc>
      </w:tr>
      <w:tr w:rsidR="000655BA" w:rsidRPr="006E3BE3" w14:paraId="51144F58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B1F948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RUKOBIA TAB 600MG ER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512A0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86B4E" w14:textId="77777777" w:rsidR="000655BA" w:rsidRPr="000655BA" w:rsidRDefault="000655B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594762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 xml:space="preserve">EFF 10/1/2020. PC brand drug </w:t>
            </w:r>
          </w:p>
        </w:tc>
      </w:tr>
      <w:tr w:rsidR="000655BA" w:rsidRPr="006E3BE3" w14:paraId="35D557FB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34CD85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SIRTURO TAB 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D2607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8DC05" w14:textId="77777777" w:rsidR="000655BA" w:rsidRPr="000655BA" w:rsidRDefault="000655BA" w:rsidP="003250B6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0655BA">
              <w:rPr>
                <w:rFonts w:ascii="Verdana" w:hAnsi="Verdana" w:cs="Arial"/>
                <w:bCs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CD80DD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EFF 10/1/2020. new brand Strength</w:t>
            </w:r>
          </w:p>
        </w:tc>
      </w:tr>
      <w:tr w:rsidR="000655BA" w:rsidRPr="006E3BE3" w14:paraId="6A958BC4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9D0CC7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YUTIQ IMP 0.18MG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00AE8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F2D3E" w14:textId="77777777" w:rsidR="000655BA" w:rsidRPr="000655BA" w:rsidRDefault="000655B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675785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EFF 10/1/2020. new brand Ophth</w:t>
            </w:r>
          </w:p>
        </w:tc>
      </w:tr>
      <w:tr w:rsidR="000655BA" w:rsidRPr="006E3BE3" w14:paraId="1ACC9FB3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1FC130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ZEPOSIA CAP .92MG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2FFE5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FA32C" w14:textId="77777777" w:rsidR="000655BA" w:rsidRPr="000655BA" w:rsidRDefault="000655B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03A48E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EFF 10/1/2020. new brand MS drug</w:t>
            </w:r>
          </w:p>
        </w:tc>
      </w:tr>
      <w:tr w:rsidR="000655BA" w:rsidRPr="006E3BE3" w14:paraId="7B5A2C0B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7174DC6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ZEPOSIA CAP STR</w:t>
            </w:r>
            <w:r w:rsidRPr="000655BA">
              <w:rPr>
                <w:rFonts w:ascii="Verdana" w:hAnsi="Verdana" w:cs="Arial"/>
                <w:bCs/>
              </w:rPr>
              <w:t xml:space="preserve"> KIT</w:t>
            </w:r>
            <w:r w:rsidRPr="000655BA">
              <w:rPr>
                <w:rFonts w:ascii="Verdana" w:hAnsi="Verdana" w:cs="Arial"/>
              </w:rPr>
              <w:br/>
              <w:t xml:space="preserve">ZEPOSIA 7DAY CAP STR </w:t>
            </w:r>
            <w:r w:rsidRPr="000655BA">
              <w:rPr>
                <w:rFonts w:ascii="Verdana" w:hAnsi="Verdana" w:cs="Arial"/>
                <w:bCs/>
              </w:rPr>
              <w:t>PACK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F842B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E13EE" w14:textId="77777777" w:rsidR="000655BA" w:rsidRPr="000655BA" w:rsidRDefault="000655B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PA, QL-over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5F4EAD" w14:textId="77777777" w:rsidR="000655BA" w:rsidRPr="000655BA" w:rsidRDefault="000655BA" w:rsidP="003250B6">
            <w:pPr>
              <w:spacing w:before="120" w:after="120"/>
              <w:rPr>
                <w:rFonts w:ascii="Verdana" w:hAnsi="Verdana" w:cs="Arial"/>
              </w:rPr>
            </w:pPr>
            <w:r w:rsidRPr="000655BA">
              <w:rPr>
                <w:rFonts w:ascii="Verdana" w:hAnsi="Verdana" w:cs="Arial"/>
              </w:rPr>
              <w:t>EFF 10/1/2020. new brand MS drug</w:t>
            </w:r>
          </w:p>
        </w:tc>
      </w:tr>
    </w:tbl>
    <w:p w14:paraId="4D58A319" w14:textId="77777777" w:rsidR="000655BA" w:rsidRDefault="000655BA" w:rsidP="003250B6">
      <w:pPr>
        <w:tabs>
          <w:tab w:val="left" w:pos="279"/>
        </w:tabs>
        <w:spacing w:before="120" w:after="120"/>
      </w:pPr>
    </w:p>
    <w:p w14:paraId="5C75CEB9" w14:textId="77777777" w:rsidR="00F62FE4" w:rsidRDefault="00F62FE4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62FE4" w:rsidRPr="00BF74E9" w14:paraId="41836AEC" w14:textId="77777777" w:rsidTr="00B471AE">
        <w:tc>
          <w:tcPr>
            <w:tcW w:w="5000" w:type="pct"/>
            <w:shd w:val="clear" w:color="auto" w:fill="C0C0C0"/>
          </w:tcPr>
          <w:p w14:paraId="2E88647A" w14:textId="77777777" w:rsidR="00F62FE4" w:rsidRPr="00D32D37" w:rsidRDefault="00F62FE4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3" w:name="_Toc207992368"/>
            <w:r>
              <w:rPr>
                <w:rFonts w:ascii="Verdana" w:hAnsi="Verdana"/>
                <w:i w:val="0"/>
                <w:iCs w:val="0"/>
              </w:rPr>
              <w:t xml:space="preserve">8/01/2020 – </w:t>
            </w:r>
            <w:r w:rsidR="000655BA">
              <w:rPr>
                <w:rFonts w:ascii="Verdana" w:hAnsi="Verdana"/>
                <w:i w:val="0"/>
                <w:iCs w:val="0"/>
              </w:rPr>
              <w:t>8/31</w:t>
            </w:r>
            <w:r>
              <w:rPr>
                <w:rFonts w:ascii="Verdana" w:hAnsi="Verdana"/>
                <w:i w:val="0"/>
                <w:iCs w:val="0"/>
              </w:rPr>
              <w:t>/2020</w:t>
            </w:r>
            <w:bookmarkEnd w:id="123"/>
          </w:p>
        </w:tc>
      </w:tr>
    </w:tbl>
    <w:p w14:paraId="69A9A7F7" w14:textId="77777777" w:rsidR="00F62FE4" w:rsidRPr="006A36A1" w:rsidRDefault="00F62FE4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The following updates apply to Medicare Part-D Fo</w:t>
      </w:r>
      <w:r>
        <w:rPr>
          <w:rStyle w:val="Hyperlink"/>
          <w:rFonts w:ascii="Verdana" w:hAnsi="Verdana"/>
          <w:color w:val="auto"/>
          <w:u w:val="none"/>
        </w:rPr>
        <w:t>rmulary ONLY.  Installed AUGUST 2020.</w:t>
      </w:r>
    </w:p>
    <w:p w14:paraId="2C9D8C78" w14:textId="77777777" w:rsidR="00F62FE4" w:rsidRPr="006A36A1" w:rsidRDefault="00F62FE4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2020 Plans: MAPD: B1, B2, B4, B4PLUS, 5PLUS; EGWP Commingled- A1, B2, Open1; EGWP NON-Commingled- A1, B2, Open2</w:t>
      </w:r>
    </w:p>
    <w:p w14:paraId="332293FD" w14:textId="77777777" w:rsidR="00F62FE4" w:rsidRDefault="00F62FE4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6E3BE3" w:rsidRPr="006E3BE3" w14:paraId="523D0689" w14:textId="77777777" w:rsidTr="00B471AE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509413D2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5BC940FF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52CF4B15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7580334D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6E3BE3" w:rsidRPr="006E3BE3" w14:paraId="4FFFA252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08F76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DILAUDID INJ 0.2MG/ML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C659B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2A695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6E3BE3">
              <w:rPr>
                <w:rFonts w:ascii="Verdana" w:hAnsi="Verdana" w:cs="Arial"/>
                <w:bCs/>
              </w:rPr>
              <w:t>PA-BD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D493E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new brand Strength</w:t>
            </w:r>
          </w:p>
        </w:tc>
      </w:tr>
      <w:tr w:rsidR="006E3BE3" w:rsidRPr="006E3BE3" w14:paraId="52157AE5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2F29E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FINTEPLA SOL 2.2MG/ML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24E2D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DBF5B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PA2, QL-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2E9EF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PC brand drug</w:t>
            </w:r>
          </w:p>
        </w:tc>
      </w:tr>
      <w:tr w:rsidR="006E3BE3" w:rsidRPr="006E3BE3" w14:paraId="7FA05A66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893D0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HALOG SOL 0.1%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B4643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35EEB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QL-over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D2A65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new brand formulation</w:t>
            </w:r>
          </w:p>
        </w:tc>
      </w:tr>
      <w:tr w:rsidR="006E3BE3" w:rsidRPr="006E3BE3" w14:paraId="76439282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908F8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NEXLIZET TAB 180/10MG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9ED21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AFF6D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5DCC7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 xml:space="preserve">EFF 9/1/2020. new brand </w:t>
            </w:r>
          </w:p>
        </w:tc>
      </w:tr>
      <w:tr w:rsidR="006E3BE3" w:rsidRPr="006E3BE3" w14:paraId="54213A84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88BBA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 xml:space="preserve">PHESGO SOL </w:t>
            </w:r>
            <w:r w:rsidRPr="006E3BE3">
              <w:rPr>
                <w:rFonts w:ascii="Verdana" w:hAnsi="Verdana" w:cs="Arial"/>
                <w:bCs/>
              </w:rPr>
              <w:t>(2-GPIs)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513D7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724ED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081D3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PC brand drug</w:t>
            </w:r>
          </w:p>
        </w:tc>
      </w:tr>
      <w:tr w:rsidR="006E3BE3" w:rsidRPr="006E3BE3" w14:paraId="04D68C57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CEC301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SOVALDI PAK 200MG</w:t>
            </w:r>
            <w:r w:rsidRPr="006E3BE3">
              <w:rPr>
                <w:rFonts w:ascii="Verdana" w:hAnsi="Verdana" w:cs="Arial"/>
              </w:rPr>
              <w:br/>
              <w:t>SOVALDI PAK 150MG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BCA2B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78E11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1EFBA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new brand formulation</w:t>
            </w:r>
          </w:p>
        </w:tc>
      </w:tr>
      <w:tr w:rsidR="006E3BE3" w:rsidRPr="006E3BE3" w14:paraId="3710CB4E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289F2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br/>
              <w:t>XPOVIO PAK 40MG</w:t>
            </w:r>
            <w:r w:rsidRPr="006E3BE3">
              <w:rPr>
                <w:rFonts w:ascii="Verdana" w:hAnsi="Verdana" w:cs="Arial"/>
                <w:bCs/>
              </w:rPr>
              <w:t>-2GPIs</w:t>
            </w:r>
            <w:r w:rsidRPr="006E3BE3">
              <w:rPr>
                <w:rFonts w:ascii="Verdana" w:hAnsi="Verdana" w:cs="Arial"/>
              </w:rPr>
              <w:br/>
              <w:t>XPOVIO PAK 60MG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2E66C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EB173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PA2, QL-VARIES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A580C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PC brand Strength</w:t>
            </w:r>
          </w:p>
        </w:tc>
      </w:tr>
      <w:tr w:rsidR="006E3BE3" w:rsidRPr="006E3BE3" w14:paraId="4CB00B44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44E6C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ZEPZELCA SOL 4MG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14BF8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C2E8D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2BFAD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PC brand drug</w:t>
            </w:r>
          </w:p>
        </w:tc>
      </w:tr>
      <w:tr w:rsidR="006E3BE3" w:rsidRPr="006E3BE3" w14:paraId="6E81B0ED" w14:textId="77777777" w:rsidTr="006E3BE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D0B1E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LOPERAMIDE SOL 1/7.5ML</w:t>
            </w:r>
            <w:r w:rsidRPr="006E3BE3">
              <w:rPr>
                <w:rFonts w:ascii="Verdana" w:hAnsi="Verdana" w:cs="Arial"/>
              </w:rPr>
              <w:br/>
              <w:t>LOPERAMIDE SOL 2MG/15ML</w:t>
            </w:r>
            <w:r w:rsidRPr="006E3BE3">
              <w:rPr>
                <w:rFonts w:ascii="Verdana" w:hAnsi="Verdana" w:cs="Arial"/>
              </w:rPr>
              <w:br/>
            </w:r>
            <w:r w:rsidRPr="006E3BE3">
              <w:rPr>
                <w:rFonts w:ascii="Verdana" w:hAnsi="Verdana" w:cs="Arial"/>
                <w:bCs/>
              </w:rPr>
              <w:t xml:space="preserve"> {SAME GPI}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04874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859B7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69793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new generic formulation</w:t>
            </w:r>
          </w:p>
        </w:tc>
      </w:tr>
      <w:tr w:rsidR="006E3BE3" w:rsidRPr="006E3BE3" w14:paraId="728E47E4" w14:textId="77777777" w:rsidTr="006E3BE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D5BBA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PRIMAQUINE TAB 26.3MG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4AA23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 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FEA10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N/A (no change)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35C08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MODIFICATION generic TIER CHANGE on NonCo plans</w:t>
            </w:r>
          </w:p>
        </w:tc>
      </w:tr>
      <w:tr w:rsidR="006E3BE3" w:rsidRPr="006E3BE3" w14:paraId="3EEBFB0D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8DD61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AVSOLA INJ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1AD46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14ADE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20AFA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new brand</w:t>
            </w:r>
          </w:p>
        </w:tc>
      </w:tr>
      <w:tr w:rsidR="006E3BE3" w:rsidRPr="006E3BE3" w14:paraId="56E166D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B0094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FENSOLVI INJ 45MG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22C53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B17B0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882DE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 xml:space="preserve">EFF 9/1/2020. new brand </w:t>
            </w:r>
          </w:p>
        </w:tc>
      </w:tr>
      <w:tr w:rsidR="006E3BE3" w:rsidRPr="006E3BE3" w14:paraId="779EDAC3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46C41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 xml:space="preserve">HARVONI </w:t>
            </w:r>
            <w:r w:rsidRPr="006E3BE3">
              <w:rPr>
                <w:rFonts w:ascii="Verdana" w:hAnsi="Verdana" w:cs="Arial"/>
                <w:bCs/>
              </w:rPr>
              <w:t xml:space="preserve">TAB </w:t>
            </w:r>
            <w:r w:rsidRPr="006E3BE3">
              <w:rPr>
                <w:rFonts w:ascii="Verdana" w:hAnsi="Verdana" w:cs="Arial"/>
              </w:rPr>
              <w:t>45-200MG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9BB07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 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8C4F9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 (no change)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95E99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MODIFICATION QL REMOVAL.</w:t>
            </w:r>
          </w:p>
        </w:tc>
      </w:tr>
      <w:tr w:rsidR="006E3BE3" w:rsidRPr="006E3BE3" w14:paraId="35164E7D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B5A1C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 xml:space="preserve">HARVONI </w:t>
            </w:r>
            <w:r w:rsidRPr="006E3BE3">
              <w:rPr>
                <w:rFonts w:ascii="Verdana" w:hAnsi="Verdana" w:cs="Arial"/>
                <w:bCs/>
              </w:rPr>
              <w:t>PAK</w:t>
            </w:r>
            <w:r w:rsidRPr="006E3BE3">
              <w:rPr>
                <w:rFonts w:ascii="Verdana" w:hAnsi="Verdana" w:cs="Arial"/>
              </w:rPr>
              <w:t xml:space="preserve"> 45-200MG </w:t>
            </w:r>
            <w:r w:rsidRPr="006E3BE3">
              <w:rPr>
                <w:rFonts w:ascii="Verdana" w:hAnsi="Verdana" w:cs="Arial"/>
              </w:rPr>
              <w:br/>
              <w:t>HARVONI PAK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CB3F9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11C17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F86E2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new brand formulation</w:t>
            </w:r>
          </w:p>
        </w:tc>
      </w:tr>
      <w:tr w:rsidR="006E3BE3" w:rsidRPr="006E3BE3" w14:paraId="6BBE6345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DE8B4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 xml:space="preserve">JYNARQUE </w:t>
            </w:r>
            <w:r w:rsidRPr="006E3BE3">
              <w:rPr>
                <w:rFonts w:ascii="Verdana" w:hAnsi="Verdana" w:cs="Arial"/>
                <w:bCs/>
              </w:rPr>
              <w:t>PAK</w:t>
            </w:r>
            <w:r w:rsidRPr="006E3BE3">
              <w:rPr>
                <w:rFonts w:ascii="Verdana" w:hAnsi="Verdana" w:cs="Arial"/>
              </w:rPr>
              <w:t xml:space="preserve"> 30-15MG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50C51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671D8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A2D08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new brand Strength</w:t>
            </w:r>
          </w:p>
        </w:tc>
      </w:tr>
      <w:tr w:rsidR="006E3BE3" w:rsidRPr="006E3BE3" w14:paraId="47BD7349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34655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JYNARQUE TAB 15mg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DCC85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BF984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F66C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new brand</w:t>
            </w:r>
            <w:r w:rsidRPr="006E3BE3">
              <w:rPr>
                <w:rFonts w:ascii="Verdana" w:hAnsi="Verdana" w:cs="Arial"/>
                <w:bCs/>
              </w:rPr>
              <w:t xml:space="preserve"> GPI</w:t>
            </w:r>
            <w:r w:rsidRPr="006E3BE3">
              <w:rPr>
                <w:rFonts w:ascii="Verdana" w:hAnsi="Verdana" w:cs="Arial"/>
              </w:rPr>
              <w:t xml:space="preserve"> </w:t>
            </w:r>
          </w:p>
        </w:tc>
      </w:tr>
      <w:tr w:rsidR="006E3BE3" w:rsidRPr="006E3BE3" w14:paraId="5A6FCF37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A07E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KOSELUGO CAP 10MG</w:t>
            </w:r>
            <w:r w:rsidRPr="006E3BE3">
              <w:rPr>
                <w:rFonts w:ascii="Verdana" w:hAnsi="Verdana" w:cs="Arial"/>
              </w:rPr>
              <w:br/>
              <w:t>KOSELUGO CAP 25MG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5EDF7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72806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73B6E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9/1/2020. new brand</w:t>
            </w:r>
          </w:p>
        </w:tc>
      </w:tr>
    </w:tbl>
    <w:p w14:paraId="0E6D4C2C" w14:textId="77777777" w:rsidR="006E3BE3" w:rsidRDefault="006E3BE3" w:rsidP="003250B6">
      <w:pPr>
        <w:tabs>
          <w:tab w:val="left" w:pos="279"/>
        </w:tabs>
        <w:spacing w:before="120" w:after="120"/>
      </w:pPr>
    </w:p>
    <w:p w14:paraId="120FE9A3" w14:textId="77777777" w:rsidR="00F62FE4" w:rsidRDefault="00F62FE4" w:rsidP="003250B6">
      <w:pPr>
        <w:tabs>
          <w:tab w:val="left" w:pos="279"/>
        </w:tabs>
        <w:spacing w:before="120" w:after="120"/>
      </w:pPr>
    </w:p>
    <w:p w14:paraId="0782C7CB" w14:textId="77777777" w:rsidR="00F62FE4" w:rsidRDefault="00F62FE4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62FE4" w:rsidRPr="00BF74E9" w14:paraId="4B3806C9" w14:textId="77777777" w:rsidTr="00B471AE">
        <w:tc>
          <w:tcPr>
            <w:tcW w:w="5000" w:type="pct"/>
            <w:shd w:val="clear" w:color="auto" w:fill="C0C0C0"/>
          </w:tcPr>
          <w:p w14:paraId="3F37655A" w14:textId="77777777" w:rsidR="00F62FE4" w:rsidRPr="00D32D37" w:rsidRDefault="00F62FE4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4" w:name="_Toc207992369"/>
            <w:r>
              <w:rPr>
                <w:rFonts w:ascii="Verdana" w:hAnsi="Verdana"/>
                <w:i w:val="0"/>
                <w:iCs w:val="0"/>
              </w:rPr>
              <w:t>7/01/2020 – 7/31/2020</w:t>
            </w:r>
            <w:bookmarkEnd w:id="124"/>
          </w:p>
        </w:tc>
      </w:tr>
    </w:tbl>
    <w:p w14:paraId="3F6925BC" w14:textId="77777777" w:rsidR="00F62FE4" w:rsidRPr="006A36A1" w:rsidRDefault="00F62FE4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The following updates apply to Medicare Part-D Fo</w:t>
      </w:r>
      <w:r>
        <w:rPr>
          <w:rStyle w:val="Hyperlink"/>
          <w:rFonts w:ascii="Verdana" w:hAnsi="Verdana"/>
          <w:color w:val="auto"/>
          <w:u w:val="none"/>
        </w:rPr>
        <w:t>rmulary ONLY.  Installed JULY 2020.</w:t>
      </w:r>
    </w:p>
    <w:p w14:paraId="3FD97989" w14:textId="77777777" w:rsidR="00F62FE4" w:rsidRPr="006A36A1" w:rsidRDefault="00F62FE4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2020 Plans: MAPD: B1, B2, B4, B4PLUS, 5PLUS; EGWP Commingled- A1, B2, Open1; EGWP NON-Commingled- A1, B2, Open2</w:t>
      </w:r>
    </w:p>
    <w:p w14:paraId="15184740" w14:textId="77777777" w:rsidR="00F62FE4" w:rsidRDefault="00F62FE4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6E3BE3" w:rsidRPr="006E3BE3" w14:paraId="44A31F9B" w14:textId="77777777" w:rsidTr="00B471AE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5F722ADB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39E2EDC6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51C89314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16BF516A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6E3BE3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6E3BE3" w:rsidRPr="006E3BE3" w14:paraId="2A569E90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005DD1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BYNFEZIA PEN INJ 2500MCG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BF2F7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D7FB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1E8164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8/1/2020. new brand</w:t>
            </w:r>
          </w:p>
        </w:tc>
      </w:tr>
      <w:tr w:rsidR="006E3BE3" w:rsidRPr="006E3BE3" w14:paraId="2793888B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80DCDDB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DARZALEX SOL FASPRO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F38B5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F2BAF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4B8754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8/1/2020. PC brand formulation</w:t>
            </w:r>
          </w:p>
        </w:tc>
      </w:tr>
      <w:tr w:rsidR="006E3BE3" w:rsidRPr="006E3BE3" w14:paraId="0F47B31A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EA0D0B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DAYVIGO TAB 5MG</w:t>
            </w:r>
            <w:r w:rsidRPr="006E3BE3">
              <w:rPr>
                <w:rFonts w:ascii="Verdana" w:hAnsi="Verdana" w:cs="Arial"/>
              </w:rPr>
              <w:br/>
              <w:t>DAYVIGO TAB 10MG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342F3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C49F4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91E0235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8/1/2020. new brand</w:t>
            </w:r>
          </w:p>
        </w:tc>
      </w:tr>
      <w:tr w:rsidR="006E3BE3" w:rsidRPr="006E3BE3" w14:paraId="42851C26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AEAC0F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ISTURISA TAB 10MG</w:t>
            </w:r>
            <w:r w:rsidRPr="006E3BE3">
              <w:rPr>
                <w:rFonts w:ascii="Verdana" w:hAnsi="Verdana" w:cs="Arial"/>
              </w:rPr>
              <w:br/>
              <w:t>ISTURISA TAB 1MG</w:t>
            </w:r>
            <w:r w:rsidRPr="006E3BE3">
              <w:rPr>
                <w:rFonts w:ascii="Verdana" w:hAnsi="Verdana" w:cs="Arial"/>
              </w:rPr>
              <w:br/>
              <w:t>ISTURISA TAB 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B9D74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45B76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QL-varies,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557C0F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8/1/2020. new brand</w:t>
            </w:r>
          </w:p>
        </w:tc>
      </w:tr>
      <w:tr w:rsidR="006E3BE3" w:rsidRPr="006E3BE3" w14:paraId="5B91EFED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95A956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METHYLPHENID CAP 10MG ER</w:t>
            </w:r>
            <w:r w:rsidRPr="006E3BE3">
              <w:rPr>
                <w:rFonts w:ascii="Verdana" w:hAnsi="Verdana" w:cs="Arial"/>
              </w:rPr>
              <w:br/>
              <w:t>METHYLPHENID CAP 15MG ER</w:t>
            </w:r>
            <w:r w:rsidRPr="006E3BE3">
              <w:rPr>
                <w:rFonts w:ascii="Verdana" w:hAnsi="Verdana" w:cs="Arial"/>
              </w:rPr>
              <w:br/>
              <w:t>METHYLPHENID CAP 20MG ER</w:t>
            </w:r>
            <w:r w:rsidRPr="006E3BE3">
              <w:rPr>
                <w:rFonts w:ascii="Verdana" w:hAnsi="Verdana" w:cs="Arial"/>
              </w:rPr>
              <w:br/>
              <w:t>METHYLPHENID CAP 30MG ER</w:t>
            </w:r>
            <w:r w:rsidRPr="006E3BE3">
              <w:rPr>
                <w:rFonts w:ascii="Verdana" w:hAnsi="Verdana" w:cs="Arial"/>
              </w:rPr>
              <w:br/>
              <w:t>METHYLPHENID CAP 40MG ER</w:t>
            </w:r>
            <w:r w:rsidRPr="006E3BE3">
              <w:rPr>
                <w:rFonts w:ascii="Verdana" w:hAnsi="Verdana" w:cs="Arial"/>
              </w:rPr>
              <w:br/>
              <w:t>METHYLPHENID CAP 50MG ER</w:t>
            </w:r>
            <w:r w:rsidRPr="006E3BE3">
              <w:rPr>
                <w:rFonts w:ascii="Verdana" w:hAnsi="Verdana" w:cs="Arial"/>
              </w:rPr>
              <w:br/>
              <w:t>METHYLPHENID CAP 60MG ER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DFF51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88D4F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A1E319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8/1/2020. generic APTENSIO</w:t>
            </w:r>
          </w:p>
        </w:tc>
      </w:tr>
      <w:tr w:rsidR="006E3BE3" w:rsidRPr="006E3BE3" w14:paraId="631C6970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AE39A2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NURTEC CHW 75MG ODT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5A9DC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224A0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3407CF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 xml:space="preserve">EFF 8/1/2020. new brand </w:t>
            </w:r>
          </w:p>
        </w:tc>
      </w:tr>
      <w:tr w:rsidR="006E3BE3" w:rsidRPr="006E3BE3" w14:paraId="56236103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05D457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QUZYTTIR INJ 10MG/ML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FE199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E9C2D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6A2BE8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8/1/2020. new brand</w:t>
            </w:r>
          </w:p>
        </w:tc>
      </w:tr>
      <w:tr w:rsidR="006E3BE3" w:rsidRPr="006E3BE3" w14:paraId="6B892DA0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4D8223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QINLOCK TAB 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64E96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18A1C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QL, 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9C482A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8/1/2020. PC brand drug</w:t>
            </w:r>
          </w:p>
        </w:tc>
      </w:tr>
      <w:tr w:rsidR="006E3BE3" w:rsidRPr="006E3BE3" w14:paraId="3EE78CDA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84013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RETEVMO CAP 40MG</w:t>
            </w:r>
            <w:r w:rsidRPr="006E3BE3">
              <w:rPr>
                <w:rFonts w:ascii="Verdana" w:hAnsi="Verdana" w:cs="Arial"/>
              </w:rPr>
              <w:br/>
              <w:t>RETEVMO CAP 80MG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ED093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46FAC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QL-Varies, 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BCCBEA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8/1/2020. PC brand drug</w:t>
            </w:r>
          </w:p>
        </w:tc>
      </w:tr>
      <w:tr w:rsidR="006E3BE3" w:rsidRPr="006E3BE3" w14:paraId="4558B077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13648E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TABRECTA TAB 150MG</w:t>
            </w:r>
            <w:r w:rsidRPr="006E3BE3">
              <w:rPr>
                <w:rFonts w:ascii="Verdana" w:hAnsi="Verdana" w:cs="Arial"/>
              </w:rPr>
              <w:br/>
              <w:t>TABRECTA TAB 200MG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581DE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3D2CC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QL, 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CAE24F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8/1/2020. PC brand drug</w:t>
            </w:r>
          </w:p>
        </w:tc>
      </w:tr>
      <w:tr w:rsidR="006E3BE3" w:rsidRPr="006E3BE3" w14:paraId="7C5C4535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768ECF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TRODELVY SOL 180MG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18346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  <w:bCs/>
              </w:rPr>
            </w:pPr>
            <w:r w:rsidRPr="006E3BE3">
              <w:rPr>
                <w:rFonts w:ascii="Verdana" w:hAnsi="Verdana" w:cs="Arial"/>
                <w:bCs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5F9CE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ED4AD2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8/1/2020. PC Brand drug</w:t>
            </w:r>
          </w:p>
        </w:tc>
      </w:tr>
      <w:tr w:rsidR="006E3BE3" w:rsidRPr="006E3BE3" w14:paraId="77B59BAF" w14:textId="77777777" w:rsidTr="006E3BE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D80A3F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EPINEPHRINE INJ 30/30ML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E06CD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7C050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098EBC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 xml:space="preserve">EFF 8/1/2020. generic ADRENALIN </w:t>
            </w:r>
          </w:p>
        </w:tc>
      </w:tr>
      <w:tr w:rsidR="006E3BE3" w:rsidRPr="006E3BE3" w14:paraId="5F9163B5" w14:textId="77777777" w:rsidTr="006E3BE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227D2B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MICAFUNGIN INJ 100MG</w:t>
            </w:r>
            <w:r w:rsidRPr="006E3BE3">
              <w:rPr>
                <w:rFonts w:ascii="Verdana" w:hAnsi="Verdana" w:cs="Arial"/>
              </w:rPr>
              <w:br/>
              <w:t>MICAFUNGIN INJ 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88002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3BF11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85D036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 xml:space="preserve">EFF 8/1/2020. generic MYCAMINE </w:t>
            </w:r>
          </w:p>
        </w:tc>
      </w:tr>
      <w:tr w:rsidR="006E3BE3" w:rsidRPr="006E3BE3" w14:paraId="1E12F89E" w14:textId="77777777" w:rsidTr="006E3BE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AB0A84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MIDAZOLAM INJ 5MG/ML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F5C25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ECA62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E714BA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 xml:space="preserve">EFF 8/1/2020. new </w:t>
            </w:r>
            <w:r w:rsidRPr="006E3BE3">
              <w:rPr>
                <w:rFonts w:ascii="Verdana" w:hAnsi="Verdana" w:cs="Arial"/>
                <w:bCs/>
              </w:rPr>
              <w:t>generic GPI</w:t>
            </w:r>
            <w:r w:rsidRPr="006E3BE3">
              <w:rPr>
                <w:rFonts w:ascii="Verdana" w:hAnsi="Verdana" w:cs="Arial"/>
              </w:rPr>
              <w:t xml:space="preserve"> </w:t>
            </w:r>
          </w:p>
        </w:tc>
      </w:tr>
      <w:tr w:rsidR="006E3BE3" w:rsidRPr="006E3BE3" w14:paraId="73D6F132" w14:textId="77777777" w:rsidTr="006E3BE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8D87F18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NYMALIZE SOL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09051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D29AD" w14:textId="77777777" w:rsidR="006E3BE3" w:rsidRPr="006E3BE3" w:rsidRDefault="006E3BE3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3498CE" w14:textId="77777777" w:rsidR="006E3BE3" w:rsidRPr="006E3BE3" w:rsidRDefault="006E3BE3" w:rsidP="003250B6">
            <w:pPr>
              <w:spacing w:before="120" w:after="120"/>
              <w:rPr>
                <w:rFonts w:ascii="Verdana" w:hAnsi="Verdana" w:cs="Arial"/>
              </w:rPr>
            </w:pPr>
            <w:r w:rsidRPr="006E3BE3">
              <w:rPr>
                <w:rFonts w:ascii="Verdana" w:hAnsi="Verdana" w:cs="Arial"/>
              </w:rPr>
              <w:t>EFF 8/1/2020. new brand strength</w:t>
            </w:r>
          </w:p>
        </w:tc>
      </w:tr>
    </w:tbl>
    <w:p w14:paraId="17F00D9E" w14:textId="77777777" w:rsidR="00F62FE4" w:rsidRPr="006E3BE3" w:rsidRDefault="00F62FE4" w:rsidP="003250B6">
      <w:pPr>
        <w:tabs>
          <w:tab w:val="left" w:pos="279"/>
        </w:tabs>
        <w:spacing w:before="120" w:after="120"/>
      </w:pPr>
    </w:p>
    <w:p w14:paraId="6F472303" w14:textId="77777777" w:rsidR="00F62FE4" w:rsidRDefault="00F62FE4" w:rsidP="003250B6">
      <w:pPr>
        <w:tabs>
          <w:tab w:val="left" w:pos="279"/>
        </w:tabs>
        <w:spacing w:before="120" w:after="120"/>
      </w:pPr>
    </w:p>
    <w:p w14:paraId="17172846" w14:textId="77777777" w:rsidR="00E225D2" w:rsidRDefault="00E225D2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225D2" w:rsidRPr="00BF74E9" w14:paraId="74C5F5B6" w14:textId="77777777" w:rsidTr="00B471AE">
        <w:tc>
          <w:tcPr>
            <w:tcW w:w="5000" w:type="pct"/>
            <w:shd w:val="clear" w:color="auto" w:fill="C0C0C0"/>
          </w:tcPr>
          <w:p w14:paraId="6E70B468" w14:textId="77777777" w:rsidR="00E225D2" w:rsidRPr="00D32D37" w:rsidRDefault="00E225D2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5" w:name="_Toc207992370"/>
            <w:r>
              <w:rPr>
                <w:rFonts w:ascii="Verdana" w:hAnsi="Verdana"/>
                <w:i w:val="0"/>
                <w:iCs w:val="0"/>
              </w:rPr>
              <w:t>6/01/2020 – 6/30/2020</w:t>
            </w:r>
            <w:bookmarkEnd w:id="125"/>
          </w:p>
        </w:tc>
      </w:tr>
    </w:tbl>
    <w:p w14:paraId="697031BD" w14:textId="77777777" w:rsidR="00E225D2" w:rsidRPr="006A36A1" w:rsidRDefault="00E225D2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The following updates apply to Medicare Part-D Fo</w:t>
      </w:r>
      <w:r w:rsidR="00F62FE4">
        <w:rPr>
          <w:rStyle w:val="Hyperlink"/>
          <w:rFonts w:ascii="Verdana" w:hAnsi="Verdana"/>
          <w:color w:val="auto"/>
          <w:u w:val="none"/>
        </w:rPr>
        <w:t>rmulary ONLY.  Installed JUNE 2020.</w:t>
      </w:r>
    </w:p>
    <w:p w14:paraId="10310BC9" w14:textId="77777777" w:rsidR="00E225D2" w:rsidRPr="006A36A1" w:rsidRDefault="00E225D2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2020 Plans: MAPD: B1, B2, B4, B4PLUS, 5PLUS; EGWP Commingled- A1, B2, Open1; EGWP NON-Commingled- A1, B2, Open2</w:t>
      </w:r>
    </w:p>
    <w:p w14:paraId="449DD59E" w14:textId="77777777" w:rsidR="00E225D2" w:rsidRDefault="00E225D2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E225D2" w:rsidRPr="00E225D2" w14:paraId="7A9A8B6E" w14:textId="77777777" w:rsidTr="00E225D2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7618DFB1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E225D2">
              <w:rPr>
                <w:rFonts w:ascii="Verdana" w:hAnsi="Verdana" w:cs="Calibri"/>
                <w:b/>
                <w:bCs/>
                <w:color w:val="000000" w:themeColor="text1"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334A8C94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E225D2">
              <w:rPr>
                <w:rFonts w:ascii="Verdana" w:hAnsi="Verdana" w:cs="Calibri"/>
                <w:b/>
                <w:bCs/>
                <w:color w:val="000000" w:themeColor="text1"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4DFFC63B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E225D2">
              <w:rPr>
                <w:rFonts w:ascii="Verdana" w:hAnsi="Verdana" w:cs="Calibri"/>
                <w:b/>
                <w:bCs/>
                <w:color w:val="000000" w:themeColor="text1"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6864B5AD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E225D2">
              <w:rPr>
                <w:rFonts w:ascii="Verdana" w:hAnsi="Verdana" w:cs="Calibri"/>
                <w:b/>
                <w:bCs/>
                <w:color w:val="000000" w:themeColor="text1"/>
              </w:rPr>
              <w:t>COMMENTS</w:t>
            </w:r>
          </w:p>
        </w:tc>
      </w:tr>
      <w:tr w:rsidR="00E225D2" w:rsidRPr="00E225D2" w14:paraId="67A9E443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E3F625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GVOKE HYPO INJ (</w:t>
            </w:r>
            <w:r w:rsidRPr="00E225D2">
              <w:rPr>
                <w:rFonts w:ascii="Verdana" w:hAnsi="Verdana" w:cs="Arial"/>
                <w:bCs/>
              </w:rPr>
              <w:t>2-GPI’s)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6B498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02B0C2D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7EF5D5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EFF 7/1/2020. new brand</w:t>
            </w:r>
          </w:p>
        </w:tc>
      </w:tr>
      <w:tr w:rsidR="00E225D2" w:rsidRPr="00E225D2" w14:paraId="39E5381D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A6D027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METFORMIN SOL 500/5ML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C6500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Covered </w:t>
            </w:r>
            <w:r w:rsidRPr="00E225D2">
              <w:rPr>
                <w:rFonts w:ascii="Verdana" w:hAnsi="Verdana" w:cs="Arial"/>
                <w:bCs/>
              </w:rPr>
              <w:t>Open</w:t>
            </w:r>
            <w:r w:rsidRPr="00E225D2">
              <w:rPr>
                <w:rFonts w:ascii="Verdana" w:hAnsi="Verdana" w:cs="Arial"/>
              </w:rPr>
              <w:t xml:space="preserve">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A0B7C28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A6C521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EFF 7/1/2020. </w:t>
            </w:r>
            <w:r w:rsidRPr="00E225D2">
              <w:rPr>
                <w:rFonts w:ascii="Verdana" w:hAnsi="Verdana" w:cs="Arial"/>
                <w:color w:val="002060"/>
              </w:rPr>
              <w:t xml:space="preserve">generic </w:t>
            </w:r>
            <w:r w:rsidRPr="00E225D2">
              <w:rPr>
                <w:rFonts w:ascii="Verdana" w:hAnsi="Verdana" w:cs="Arial"/>
              </w:rPr>
              <w:t>RIOMET</w:t>
            </w:r>
          </w:p>
        </w:tc>
      </w:tr>
      <w:tr w:rsidR="00E225D2" w:rsidRPr="00E225D2" w14:paraId="3F4044DB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A6820F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ROMIDEPSIN INJ 27.5MG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844E6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AD82863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92291E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EFF 7/1/2020. PC generic strength</w:t>
            </w:r>
          </w:p>
        </w:tc>
      </w:tr>
      <w:tr w:rsidR="00E225D2" w:rsidRPr="00E225D2" w14:paraId="6A94BD16" w14:textId="77777777" w:rsidTr="00E225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9E610C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ONTRUZANT INJ 150MG</w:t>
            </w:r>
            <w:r w:rsidRPr="00E225D2">
              <w:rPr>
                <w:rFonts w:ascii="Verdana" w:hAnsi="Verdana" w:cs="Arial"/>
              </w:rPr>
              <w:br/>
              <w:t>ONTRUZANT INJ 420MG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DDAE2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C2DB8E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6DAD0D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EFF 7/1/2020.</w:t>
            </w:r>
            <w:r w:rsidRPr="00E225D2">
              <w:rPr>
                <w:rFonts w:ascii="Verdana" w:hAnsi="Verdana" w:cs="Arial"/>
                <w:color w:val="002060"/>
              </w:rPr>
              <w:t xml:space="preserve"> PC brand// Note: </w:t>
            </w:r>
            <w:r w:rsidRPr="00E225D2">
              <w:rPr>
                <w:rFonts w:ascii="Verdana" w:hAnsi="Verdana" w:cs="Arial"/>
              </w:rPr>
              <w:t>BvD embedded in criteria</w:t>
            </w:r>
          </w:p>
        </w:tc>
      </w:tr>
      <w:tr w:rsidR="00E225D2" w:rsidRPr="00E225D2" w14:paraId="17DD0BF1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26EE60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OSMOLEX ER TAB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3BC9A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75715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QL,</w:t>
            </w:r>
            <w:r w:rsidRPr="00E225D2">
              <w:rPr>
                <w:rFonts w:ascii="Verdana" w:hAnsi="Verdana" w:cs="Arial"/>
                <w:bCs/>
              </w:rPr>
              <w:t xml:space="preserve"> 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949321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EFF 7/1/2020. new brand strength</w:t>
            </w:r>
          </w:p>
        </w:tc>
      </w:tr>
      <w:tr w:rsidR="00E225D2" w:rsidRPr="00E225D2" w14:paraId="7F3E0ED3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1FE3CF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PEMAZYRE TAB 13.5MG</w:t>
            </w:r>
            <w:r w:rsidRPr="00E225D2">
              <w:rPr>
                <w:rFonts w:ascii="Verdana" w:hAnsi="Verdana" w:cs="Arial"/>
              </w:rPr>
              <w:br/>
              <w:t>PEMAZYRE TAB 4.5MG</w:t>
            </w:r>
            <w:r w:rsidRPr="00E225D2">
              <w:rPr>
                <w:rFonts w:ascii="Verdana" w:hAnsi="Verdana" w:cs="Arial"/>
              </w:rPr>
              <w:br/>
              <w:t>PEMAZYRE TAB 9MG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34C12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A4081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QL, 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C97944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EFF 7/1/2020. </w:t>
            </w:r>
            <w:r w:rsidRPr="00E225D2">
              <w:rPr>
                <w:rFonts w:ascii="Verdana" w:hAnsi="Verdana" w:cs="Arial"/>
                <w:color w:val="002060"/>
              </w:rPr>
              <w:t>PC brand</w:t>
            </w:r>
          </w:p>
        </w:tc>
      </w:tr>
      <w:tr w:rsidR="00E225D2" w:rsidRPr="00E225D2" w14:paraId="64FB8E01" w14:textId="77777777" w:rsidTr="00E225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CBAECA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TRIJARDY XR TAB (</w:t>
            </w:r>
            <w:r w:rsidRPr="00E225D2">
              <w:rPr>
                <w:rFonts w:ascii="Verdana" w:hAnsi="Verdana" w:cs="Arial"/>
                <w:bCs/>
              </w:rPr>
              <w:t>4-GPIs</w:t>
            </w:r>
            <w:r w:rsidRPr="00E225D2">
              <w:rPr>
                <w:rFonts w:ascii="Verdana" w:hAnsi="Verdana" w:cs="Arial"/>
              </w:rPr>
              <w:t>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D31DB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6E7A6D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QL-varies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5B4F3C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EFF 7/1/2020. new brand</w:t>
            </w:r>
          </w:p>
        </w:tc>
      </w:tr>
      <w:tr w:rsidR="00E225D2" w:rsidRPr="00E225D2" w14:paraId="6BCEC4B2" w14:textId="77777777" w:rsidTr="00E225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83BB12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TUKYSA TAB 150MG</w:t>
            </w:r>
            <w:r w:rsidRPr="00E225D2">
              <w:rPr>
                <w:rFonts w:ascii="Verdana" w:hAnsi="Verdana" w:cs="Arial"/>
              </w:rPr>
              <w:br/>
              <w:t>TUKYSA TAB 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C5AEF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2961E8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QL-varies, 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9DEE60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EFF 7/1/2020. </w:t>
            </w:r>
            <w:r w:rsidRPr="00E225D2">
              <w:rPr>
                <w:rFonts w:ascii="Verdana" w:hAnsi="Verdana" w:cs="Arial"/>
                <w:color w:val="002060"/>
              </w:rPr>
              <w:t>PC brand</w:t>
            </w:r>
          </w:p>
        </w:tc>
      </w:tr>
      <w:tr w:rsidR="00E225D2" w:rsidRPr="00E225D2" w14:paraId="3B159044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5CC91C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FLAREX SUS 0.1% OP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C3F77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653BA1A7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B57350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EFF 7/1/2020. </w:t>
            </w:r>
            <w:r w:rsidRPr="00E225D2">
              <w:rPr>
                <w:rFonts w:ascii="Verdana" w:hAnsi="Verdana" w:cs="Arial"/>
                <w:color w:val="002060"/>
              </w:rPr>
              <w:t>MODIFICATION. ADD to closed formularies.</w:t>
            </w:r>
            <w:r w:rsidRPr="00E225D2">
              <w:rPr>
                <w:rFonts w:ascii="Verdana" w:hAnsi="Verdana" w:cs="Arial"/>
              </w:rPr>
              <w:t xml:space="preserve"> (Brand)</w:t>
            </w:r>
          </w:p>
        </w:tc>
      </w:tr>
      <w:tr w:rsidR="00E225D2" w:rsidRPr="00E225D2" w14:paraId="71A336E3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4C5021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ZERVIATE DRO 0.24%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ACA26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219C436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890C22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EFF 7/1/2020. </w:t>
            </w:r>
            <w:r w:rsidRPr="00E225D2">
              <w:rPr>
                <w:rFonts w:ascii="Verdana" w:hAnsi="Verdana" w:cs="Arial"/>
                <w:color w:val="002060"/>
              </w:rPr>
              <w:t xml:space="preserve">MODIFICATION. ADD to closed formularies. </w:t>
            </w:r>
            <w:r w:rsidRPr="00E225D2">
              <w:rPr>
                <w:rFonts w:ascii="Verdana" w:hAnsi="Verdana" w:cs="Arial"/>
              </w:rPr>
              <w:t>Note: open formularies installed last month (Brand)</w:t>
            </w:r>
          </w:p>
        </w:tc>
      </w:tr>
      <w:tr w:rsidR="00E225D2" w:rsidRPr="00E225D2" w14:paraId="1A8AB2E5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7D9EB3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RYBELSUS TAB 14MG</w:t>
            </w:r>
            <w:r w:rsidRPr="00E225D2">
              <w:rPr>
                <w:rFonts w:ascii="Verdana" w:hAnsi="Verdana" w:cs="Arial"/>
              </w:rPr>
              <w:br/>
              <w:t>RYBELSUS TAB 3MG</w:t>
            </w:r>
            <w:r w:rsidRPr="00E225D2">
              <w:rPr>
                <w:rFonts w:ascii="Verdana" w:hAnsi="Verdana" w:cs="Arial"/>
              </w:rPr>
              <w:br/>
              <w:t>RYBELSUS TAB 7MG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DF2CB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9857AD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683A20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EFF 7/1/2020. </w:t>
            </w:r>
            <w:r w:rsidRPr="00E225D2">
              <w:rPr>
                <w:rFonts w:ascii="Verdana" w:hAnsi="Verdana" w:cs="Arial"/>
                <w:color w:val="002060"/>
              </w:rPr>
              <w:t>MODIFICATION. ADD to closed formularies. CHANGE TIER and REMOVE ST on Open (Brand)</w:t>
            </w:r>
          </w:p>
        </w:tc>
      </w:tr>
      <w:tr w:rsidR="00E225D2" w:rsidRPr="00E225D2" w14:paraId="4950D972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FDC9CA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DIAZEPAM INJ 5MG/ML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338FB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ALL plans </w:t>
            </w:r>
          </w:p>
          <w:p w14:paraId="3C1DAC8E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 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A657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QL-no change, PA2-add age edit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0740E0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EFF 7/1/2020. </w:t>
            </w:r>
            <w:r w:rsidRPr="00E225D2">
              <w:rPr>
                <w:rFonts w:ascii="Verdana" w:hAnsi="Verdana" w:cs="Arial"/>
                <w:color w:val="002060"/>
              </w:rPr>
              <w:t xml:space="preserve">MODIFICATION. ADDING AGE EDIT. </w:t>
            </w:r>
            <w:r w:rsidRPr="00E225D2">
              <w:rPr>
                <w:rFonts w:ascii="Verdana" w:hAnsi="Verdana" w:cs="Arial"/>
              </w:rPr>
              <w:t>No other changes (generic)</w:t>
            </w:r>
          </w:p>
        </w:tc>
      </w:tr>
      <w:tr w:rsidR="00E225D2" w:rsidRPr="00E225D2" w14:paraId="4C668FEB" w14:textId="77777777" w:rsidTr="00E225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B2BEDC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FLOVENT</w:t>
            </w:r>
            <w:r w:rsidRPr="00E225D2">
              <w:rPr>
                <w:rFonts w:ascii="Verdana" w:hAnsi="Verdana" w:cs="Arial"/>
                <w:bCs/>
              </w:rPr>
              <w:t xml:space="preserve"> DISK</w:t>
            </w:r>
            <w:r w:rsidRPr="00E225D2">
              <w:rPr>
                <w:rFonts w:ascii="Verdana" w:hAnsi="Verdana" w:cs="Arial"/>
              </w:rPr>
              <w:t xml:space="preserve"> AER 100MCG</w:t>
            </w:r>
            <w:r w:rsidRPr="00E225D2">
              <w:rPr>
                <w:rFonts w:ascii="Verdana" w:hAnsi="Verdana" w:cs="Arial"/>
              </w:rPr>
              <w:br/>
              <w:t>FLOVENT DISK AER 250MCG</w:t>
            </w:r>
            <w:r w:rsidRPr="00E225D2">
              <w:rPr>
                <w:rFonts w:ascii="Verdana" w:hAnsi="Verdana" w:cs="Arial"/>
              </w:rPr>
              <w:br/>
              <w:t>FLOVENT DISK AER 50MCG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0CC9A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ALL plans </w:t>
            </w:r>
          </w:p>
          <w:p w14:paraId="6FC5D8C7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 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1A4A46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QL-varies           (no change)    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A01C32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EFF 7/1/2020. </w:t>
            </w:r>
            <w:r w:rsidRPr="00E225D2">
              <w:rPr>
                <w:rFonts w:ascii="Verdana" w:hAnsi="Verdana" w:cs="Arial"/>
                <w:color w:val="002060"/>
              </w:rPr>
              <w:t xml:space="preserve">MODIFICATION. TIER CHANGE ONLY </w:t>
            </w:r>
            <w:r w:rsidRPr="00E225D2">
              <w:rPr>
                <w:rFonts w:ascii="Verdana" w:hAnsi="Verdana" w:cs="Arial"/>
              </w:rPr>
              <w:t>(Brand)</w:t>
            </w:r>
          </w:p>
        </w:tc>
      </w:tr>
      <w:tr w:rsidR="00E225D2" w:rsidRPr="00E225D2" w14:paraId="4136E144" w14:textId="77777777" w:rsidTr="00E225D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ABF77A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FLOVENT </w:t>
            </w:r>
            <w:r w:rsidRPr="00E225D2">
              <w:rPr>
                <w:rFonts w:ascii="Verdana" w:hAnsi="Verdana" w:cs="Arial"/>
                <w:bCs/>
              </w:rPr>
              <w:t>HFA</w:t>
            </w:r>
            <w:r w:rsidRPr="00E225D2">
              <w:rPr>
                <w:rFonts w:ascii="Verdana" w:hAnsi="Verdana" w:cs="Arial"/>
              </w:rPr>
              <w:t xml:space="preserve"> AER 110MCG</w:t>
            </w:r>
            <w:r w:rsidRPr="00E225D2">
              <w:rPr>
                <w:rFonts w:ascii="Verdana" w:hAnsi="Verdana" w:cs="Arial"/>
              </w:rPr>
              <w:br/>
              <w:t>FLOVENT HFA AER 220MCG</w:t>
            </w:r>
            <w:r w:rsidRPr="00E225D2">
              <w:rPr>
                <w:rFonts w:ascii="Verdana" w:hAnsi="Verdana" w:cs="Arial"/>
              </w:rPr>
              <w:br/>
              <w:t>FLOVENT HFA AER 44MCG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1B347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ALL plans </w:t>
            </w:r>
          </w:p>
          <w:p w14:paraId="508767DC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 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A83E2F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QL-varies           (no change)    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667F85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EFF 7/1/2020. </w:t>
            </w:r>
            <w:r w:rsidRPr="00E225D2">
              <w:rPr>
                <w:rFonts w:ascii="Verdana" w:hAnsi="Verdana" w:cs="Arial"/>
                <w:color w:val="002060"/>
              </w:rPr>
              <w:t xml:space="preserve">MODIFICATION. TIER CHANGE ONLY </w:t>
            </w:r>
            <w:r w:rsidRPr="00E225D2">
              <w:rPr>
                <w:rFonts w:ascii="Verdana" w:hAnsi="Verdana" w:cs="Arial"/>
              </w:rPr>
              <w:t>(Brand)</w:t>
            </w:r>
          </w:p>
        </w:tc>
      </w:tr>
      <w:tr w:rsidR="00E225D2" w:rsidRPr="00E225D2" w14:paraId="2FE83BDC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6CC045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APTIOM TAB 200MG</w:t>
            </w:r>
            <w:r w:rsidRPr="00E225D2">
              <w:rPr>
                <w:rFonts w:ascii="Verdana" w:hAnsi="Verdana" w:cs="Arial"/>
              </w:rPr>
              <w:br/>
              <w:t>APTIOM TAB 400MG</w:t>
            </w:r>
            <w:r w:rsidRPr="00E225D2">
              <w:rPr>
                <w:rFonts w:ascii="Verdana" w:hAnsi="Verdana" w:cs="Arial"/>
              </w:rPr>
              <w:br/>
              <w:t>APTIOM TAB 600MG</w:t>
            </w:r>
            <w:r w:rsidRPr="00E225D2">
              <w:rPr>
                <w:rFonts w:ascii="Verdana" w:hAnsi="Verdana" w:cs="Arial"/>
              </w:rPr>
              <w:br/>
              <w:t>APTIOM TAB 800MG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91DB6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ALL plans </w:t>
            </w:r>
          </w:p>
          <w:p w14:paraId="0295B8B2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 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4DB3598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A3D327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EFF 7/1/2020. </w:t>
            </w:r>
            <w:r w:rsidRPr="00E225D2">
              <w:rPr>
                <w:rFonts w:ascii="Verdana" w:hAnsi="Verdana" w:cs="Arial"/>
                <w:color w:val="002060"/>
              </w:rPr>
              <w:t>MODIFICATION. REMOVE QL.</w:t>
            </w:r>
            <w:r w:rsidRPr="00E225D2">
              <w:rPr>
                <w:rFonts w:ascii="Verdana" w:hAnsi="Verdana" w:cs="Arial"/>
              </w:rPr>
              <w:t xml:space="preserve"> (Brand)</w:t>
            </w:r>
          </w:p>
        </w:tc>
      </w:tr>
      <w:tr w:rsidR="00E225D2" w:rsidRPr="00E225D2" w14:paraId="71575D6E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4D45B4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VIMPAT </w:t>
            </w:r>
            <w:r w:rsidRPr="00E225D2">
              <w:rPr>
                <w:rFonts w:ascii="Verdana" w:hAnsi="Verdana" w:cs="Arial"/>
                <w:bCs/>
              </w:rPr>
              <w:t>SOL</w:t>
            </w:r>
            <w:r w:rsidRPr="00E225D2">
              <w:rPr>
                <w:rFonts w:ascii="Verdana" w:hAnsi="Verdana" w:cs="Arial"/>
              </w:rPr>
              <w:t xml:space="preserve"> 10MG/ML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801FA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ALL plans </w:t>
            </w:r>
          </w:p>
          <w:p w14:paraId="3CF0A9C3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 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AD84CA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CC2940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EFF 7/1/2020. </w:t>
            </w:r>
            <w:r w:rsidRPr="00E225D2">
              <w:rPr>
                <w:rFonts w:ascii="Verdana" w:hAnsi="Verdana" w:cs="Arial"/>
                <w:color w:val="002060"/>
              </w:rPr>
              <w:t>MODIFICATION. REMOVE QL (pc/brand</w:t>
            </w:r>
            <w:r w:rsidRPr="00E225D2">
              <w:rPr>
                <w:rFonts w:ascii="Verdana" w:hAnsi="Verdana" w:cs="Arial"/>
              </w:rPr>
              <w:t>)</w:t>
            </w:r>
          </w:p>
        </w:tc>
      </w:tr>
      <w:tr w:rsidR="00E225D2" w:rsidRPr="00E225D2" w14:paraId="5F31AFA0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A8355B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VIMPAT TAB 100MG</w:t>
            </w:r>
            <w:r w:rsidRPr="00E225D2">
              <w:rPr>
                <w:rFonts w:ascii="Verdana" w:hAnsi="Verdana" w:cs="Arial"/>
              </w:rPr>
              <w:br/>
              <w:t>VIMPAT TAB 150MG</w:t>
            </w:r>
            <w:r w:rsidRPr="00E225D2">
              <w:rPr>
                <w:rFonts w:ascii="Verdana" w:hAnsi="Verdana" w:cs="Arial"/>
              </w:rPr>
              <w:br/>
              <w:t>VIMPAT TAB 200MG</w:t>
            </w:r>
            <w:r w:rsidRPr="00E225D2">
              <w:rPr>
                <w:rFonts w:ascii="Verdana" w:hAnsi="Verdana" w:cs="Arial"/>
              </w:rPr>
              <w:br/>
              <w:t>VIMPAT TAB 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3A938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ALL plans </w:t>
            </w:r>
          </w:p>
          <w:p w14:paraId="144F95EC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 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374AA3" w14:textId="77777777" w:rsidR="00E225D2" w:rsidRPr="00E225D2" w:rsidRDefault="00E225D2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372922" w14:textId="77777777" w:rsidR="00E225D2" w:rsidRPr="00E225D2" w:rsidRDefault="00E225D2" w:rsidP="003250B6">
            <w:pPr>
              <w:spacing w:before="120" w:after="120"/>
              <w:rPr>
                <w:rFonts w:ascii="Verdana" w:hAnsi="Verdana" w:cs="Arial"/>
              </w:rPr>
            </w:pPr>
            <w:r w:rsidRPr="00E225D2">
              <w:rPr>
                <w:rFonts w:ascii="Verdana" w:hAnsi="Verdana" w:cs="Arial"/>
              </w:rPr>
              <w:t xml:space="preserve">EFF 7/1/2020. </w:t>
            </w:r>
            <w:r w:rsidRPr="00E225D2">
              <w:rPr>
                <w:rFonts w:ascii="Verdana" w:hAnsi="Verdana" w:cs="Arial"/>
                <w:color w:val="002060"/>
              </w:rPr>
              <w:t>MODIFICATION. REMOVE QL (pc/brand)</w:t>
            </w:r>
          </w:p>
        </w:tc>
      </w:tr>
    </w:tbl>
    <w:p w14:paraId="102B88C3" w14:textId="77777777" w:rsidR="00E225D2" w:rsidRDefault="00E225D2" w:rsidP="003250B6">
      <w:pPr>
        <w:tabs>
          <w:tab w:val="left" w:pos="279"/>
        </w:tabs>
        <w:spacing w:before="120" w:after="120"/>
      </w:pPr>
    </w:p>
    <w:p w14:paraId="712A5776" w14:textId="77777777" w:rsidR="00E225D2" w:rsidRDefault="00E225D2" w:rsidP="003250B6">
      <w:pPr>
        <w:tabs>
          <w:tab w:val="left" w:pos="279"/>
        </w:tabs>
        <w:spacing w:before="120" w:after="120"/>
      </w:pPr>
    </w:p>
    <w:p w14:paraId="006A33AC" w14:textId="77777777" w:rsidR="00E111DE" w:rsidRDefault="00E111DE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111DE" w:rsidRPr="00BF74E9" w14:paraId="732851B2" w14:textId="77777777" w:rsidTr="00B471AE">
        <w:tc>
          <w:tcPr>
            <w:tcW w:w="5000" w:type="pct"/>
            <w:shd w:val="clear" w:color="auto" w:fill="C0C0C0"/>
          </w:tcPr>
          <w:p w14:paraId="054CECE2" w14:textId="77777777" w:rsidR="00E111DE" w:rsidRPr="00D32D37" w:rsidRDefault="00E111DE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6" w:name="_Toc207992371"/>
            <w:r>
              <w:rPr>
                <w:rFonts w:ascii="Verdana" w:hAnsi="Verdana"/>
                <w:i w:val="0"/>
                <w:iCs w:val="0"/>
              </w:rPr>
              <w:t>5/01/2020 – 5/31/2020</w:t>
            </w:r>
            <w:bookmarkEnd w:id="126"/>
          </w:p>
        </w:tc>
      </w:tr>
    </w:tbl>
    <w:p w14:paraId="6CD31CD2" w14:textId="77777777" w:rsidR="00E111DE" w:rsidRPr="006A36A1" w:rsidRDefault="00E111DE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The following updates apply to Medicare Part-D Fo</w:t>
      </w:r>
      <w:r w:rsidR="00F62FE4">
        <w:rPr>
          <w:rStyle w:val="Hyperlink"/>
          <w:rFonts w:ascii="Verdana" w:hAnsi="Verdana"/>
          <w:color w:val="auto"/>
          <w:u w:val="none"/>
        </w:rPr>
        <w:t>rmulary ONLY.  Installed MAY 2020.</w:t>
      </w:r>
    </w:p>
    <w:p w14:paraId="7A058851" w14:textId="77777777" w:rsidR="00E111DE" w:rsidRPr="006A36A1" w:rsidRDefault="00E111DE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2020 Plans: MAPD: B1, B2, B4, B4PLUS, 5PLUS; EGWP Commingled- A1, B2, Open1; EGWP NON-Commingled- A1, B2, Open2</w:t>
      </w:r>
    </w:p>
    <w:p w14:paraId="414B7826" w14:textId="77777777" w:rsidR="00E111DE" w:rsidRDefault="00E111DE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E111DE" w:rsidRPr="00E111DE" w14:paraId="120958C1" w14:textId="77777777" w:rsidTr="00E111DE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074D12DD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E111DE">
              <w:rPr>
                <w:rFonts w:ascii="Verdana" w:hAnsi="Verdana" w:cs="Calibri"/>
                <w:b/>
                <w:bCs/>
                <w:color w:val="000000" w:themeColor="text1"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32D95F95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E111DE">
              <w:rPr>
                <w:rFonts w:ascii="Verdana" w:hAnsi="Verdana" w:cs="Calibri"/>
                <w:b/>
                <w:bCs/>
                <w:color w:val="000000" w:themeColor="text1"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5834B2EA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E111DE">
              <w:rPr>
                <w:rFonts w:ascii="Verdana" w:hAnsi="Verdana" w:cs="Calibri"/>
                <w:b/>
                <w:bCs/>
                <w:color w:val="000000" w:themeColor="text1"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78C0A866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E111DE">
              <w:rPr>
                <w:rFonts w:ascii="Verdana" w:hAnsi="Verdana" w:cs="Calibri"/>
                <w:b/>
                <w:bCs/>
                <w:color w:val="000000" w:themeColor="text1"/>
              </w:rPr>
              <w:t>COMMENTS</w:t>
            </w:r>
          </w:p>
        </w:tc>
      </w:tr>
      <w:tr w:rsidR="00E111DE" w:rsidRPr="00E111DE" w14:paraId="3317A11F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9E95CB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GVOKE PFS INJ-</w:t>
            </w:r>
            <w:r w:rsidRPr="00E111DE">
              <w:rPr>
                <w:rFonts w:ascii="Verdana" w:hAnsi="Verdana" w:cs="Arial"/>
                <w:bCs/>
              </w:rPr>
              <w:t>2gpis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550A1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53200F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01A4A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</w:t>
            </w:r>
            <w:r w:rsidRPr="00E111DE">
              <w:rPr>
                <w:rFonts w:ascii="Verdana" w:hAnsi="Verdana" w:cs="Arial"/>
                <w:color w:val="002060"/>
              </w:rPr>
              <w:t>ADD to closed formularies. Down-tier on Open</w:t>
            </w:r>
          </w:p>
        </w:tc>
      </w:tr>
      <w:tr w:rsidR="00E111DE" w:rsidRPr="00E111DE" w14:paraId="7BB1D5FE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8CEA0B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LOKELMA   PAK 5GM</w:t>
            </w:r>
            <w:r w:rsidRPr="00E111DE">
              <w:rPr>
                <w:rFonts w:ascii="Verdana" w:hAnsi="Verdana" w:cs="Arial"/>
              </w:rPr>
              <w:br/>
              <w:t>LOKELMA   PAK 10GM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B8249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C1FFA4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78F73E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</w:t>
            </w:r>
            <w:r w:rsidRPr="00E111DE">
              <w:rPr>
                <w:rFonts w:ascii="Verdana" w:hAnsi="Verdana" w:cs="Arial"/>
                <w:color w:val="002060"/>
              </w:rPr>
              <w:t>ADD to closed formularies. Down-tier on Open</w:t>
            </w:r>
          </w:p>
        </w:tc>
      </w:tr>
      <w:tr w:rsidR="00E111DE" w:rsidRPr="00E111DE" w14:paraId="06EA18E5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6B749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MOXIFLOXACIN SOL 0.5%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5E1A2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8DF705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4A3543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</w:t>
            </w:r>
            <w:r w:rsidRPr="00E111DE">
              <w:rPr>
                <w:rFonts w:ascii="Verdana" w:hAnsi="Verdana" w:cs="Arial"/>
                <w:color w:val="002060"/>
              </w:rPr>
              <w:t>ADD to closed formularies. (installed on open formularies last month)</w:t>
            </w:r>
          </w:p>
        </w:tc>
      </w:tr>
      <w:tr w:rsidR="00E111DE" w:rsidRPr="00E111DE" w14:paraId="492F4BEF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C9BC97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ATROPINE SUL OIN 1% OP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4DDED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D2843F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2832BD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4C622FB2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80F068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CALDOLOR INJ 4MG/ML</w:t>
            </w:r>
            <w:r w:rsidRPr="00E111DE">
              <w:rPr>
                <w:rFonts w:ascii="Verdana" w:hAnsi="Verdana" w:cs="Arial"/>
              </w:rPr>
              <w:br/>
              <w:t xml:space="preserve">CALDOLOR INJ </w:t>
            </w:r>
            <w:r w:rsidRPr="00E111DE">
              <w:rPr>
                <w:rFonts w:ascii="Verdana" w:hAnsi="Verdana" w:cs="Arial"/>
                <w:bCs/>
              </w:rPr>
              <w:t>800/8ML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3A4CB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25BF83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30CE2B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0327A95E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CCA4F7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DIAZOXIDE SUS 50MG/ML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187B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219982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0AD203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generic PROGLYCEM </w:t>
            </w:r>
          </w:p>
        </w:tc>
      </w:tr>
      <w:tr w:rsidR="00E111DE" w:rsidRPr="00E111DE" w14:paraId="3052BEC3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991A52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FETROJA INJ 1GM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384D9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5C4723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21B613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18E14D1F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6CF9BB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FLUORITAB DRO 0.125MG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5724A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EE8EB9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E62333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new generic</w:t>
            </w:r>
          </w:p>
        </w:tc>
      </w:tr>
      <w:tr w:rsidR="00E111DE" w:rsidRPr="00E111DE" w14:paraId="13903E5F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585FD4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MIDAZOLAM INJ 10MG/2ML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0F905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3E06B7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946269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</w:t>
            </w:r>
            <w:r w:rsidRPr="00E111DE">
              <w:rPr>
                <w:rFonts w:ascii="Verdana" w:hAnsi="Verdana" w:cs="Arial"/>
                <w:color w:val="002060"/>
              </w:rPr>
              <w:t>new generic GPI</w:t>
            </w:r>
          </w:p>
        </w:tc>
      </w:tr>
      <w:tr w:rsidR="00E111DE" w:rsidRPr="00E111DE" w14:paraId="49B076B5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B58F77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NICARDIPINE SOL 20/200ML</w:t>
            </w:r>
            <w:r w:rsidRPr="00E111DE">
              <w:rPr>
                <w:rFonts w:ascii="Verdana" w:hAnsi="Verdana" w:cs="Arial"/>
              </w:rPr>
              <w:br/>
              <w:t>NICARDIPINE SOL 40/200ML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D909D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B19C59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C7B67C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6C51BAD9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6D86C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  <w:bCs/>
              </w:rPr>
            </w:pPr>
            <w:r w:rsidRPr="00E111DE">
              <w:rPr>
                <w:rFonts w:ascii="Verdana" w:hAnsi="Verdana" w:cs="Arial"/>
                <w:bCs/>
              </w:rPr>
              <w:t>POLYETH GLYC POW 3350 NF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95279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D9804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0DA3CC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</w:t>
            </w:r>
            <w:r w:rsidRPr="00E111DE">
              <w:rPr>
                <w:rFonts w:ascii="Verdana" w:hAnsi="Verdana" w:cs="Arial"/>
                <w:color w:val="002060"/>
              </w:rPr>
              <w:t>new generic GPI</w:t>
            </w:r>
          </w:p>
        </w:tc>
      </w:tr>
      <w:tr w:rsidR="00E111DE" w:rsidRPr="00E111DE" w14:paraId="54BFA210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7A0CD9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SOD PHOSPHAT INJ 15MM/5ML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B979A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03E6AE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B58517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generic Strength</w:t>
            </w:r>
          </w:p>
        </w:tc>
      </w:tr>
      <w:tr w:rsidR="00E111DE" w:rsidRPr="00E111DE" w14:paraId="76243136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B9306E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XCOPRI PAK 12.5-25MG</w:t>
            </w:r>
            <w:r w:rsidRPr="00E111DE">
              <w:rPr>
                <w:rFonts w:ascii="Verdana" w:hAnsi="Verdana" w:cs="Arial"/>
              </w:rPr>
              <w:br/>
              <w:t>XCOPRI PAK 50-100MG</w:t>
            </w:r>
            <w:r w:rsidRPr="00E111DE">
              <w:rPr>
                <w:rFonts w:ascii="Verdana" w:hAnsi="Verdana" w:cs="Arial"/>
              </w:rPr>
              <w:br/>
              <w:t>XCOPRI PAK 150-200MG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3C607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50BAC1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97182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</w:t>
            </w:r>
            <w:r w:rsidRPr="00E111DE">
              <w:rPr>
                <w:rFonts w:ascii="Verdana" w:hAnsi="Verdana" w:cs="Arial"/>
                <w:color w:val="002060"/>
              </w:rPr>
              <w:t>PC drug</w:t>
            </w:r>
            <w:r w:rsidRPr="00E111DE">
              <w:rPr>
                <w:rFonts w:ascii="Verdana" w:hAnsi="Verdana" w:cs="Arial"/>
              </w:rPr>
              <w:t xml:space="preserve"> Brand</w:t>
            </w:r>
          </w:p>
        </w:tc>
      </w:tr>
      <w:tr w:rsidR="00E111DE" w:rsidRPr="00E111DE" w14:paraId="0FC37427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80CC2B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XCOPRI TABS 100MG, 150MG, 200MG, 50-200MG, 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568A9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2CE978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0584C7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</w:t>
            </w:r>
            <w:r w:rsidRPr="00E111DE">
              <w:rPr>
                <w:rFonts w:ascii="Verdana" w:hAnsi="Verdana" w:cs="Arial"/>
                <w:color w:val="002060"/>
              </w:rPr>
              <w:t>PC drug</w:t>
            </w:r>
            <w:r w:rsidRPr="00E111DE">
              <w:rPr>
                <w:rFonts w:ascii="Verdana" w:hAnsi="Verdana" w:cs="Arial"/>
              </w:rPr>
              <w:t xml:space="preserve"> Brand</w:t>
            </w:r>
          </w:p>
        </w:tc>
      </w:tr>
      <w:tr w:rsidR="00E111DE" w:rsidRPr="00E111DE" w14:paraId="15B3A259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84BB5F0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AEMCOLO TAB 194MG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F93B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24053D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QL-over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E9E2EE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47CE2B3D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67FAAA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CODEINE SULF TAB 15MG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8066D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EB660D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B6F47D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generic Strength</w:t>
            </w:r>
          </w:p>
        </w:tc>
      </w:tr>
      <w:tr w:rsidR="00E111DE" w:rsidRPr="00E111DE" w14:paraId="101F15C1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5D961B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ESOMEPRAZOLE GRA 10MG DR</w:t>
            </w:r>
            <w:r w:rsidRPr="00E111DE">
              <w:rPr>
                <w:rFonts w:ascii="Verdana" w:hAnsi="Verdana" w:cs="Arial"/>
              </w:rPr>
              <w:br/>
              <w:t>ESOMEPRAZOLE GRA 20MG DR</w:t>
            </w:r>
            <w:r w:rsidRPr="00E111DE">
              <w:rPr>
                <w:rFonts w:ascii="Verdana" w:hAnsi="Verdana" w:cs="Arial"/>
              </w:rPr>
              <w:br/>
              <w:t>ESOMEPRAZOLE GRA 40MG DR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46691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EFC3EF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3C79F3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generic NEXIUM</w:t>
            </w:r>
          </w:p>
        </w:tc>
      </w:tr>
      <w:tr w:rsidR="00E111DE" w:rsidRPr="00E111DE" w14:paraId="2C0E8204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92429D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ESTROGEL GEL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24F08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6EE97A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QL-over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FFEC07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Brand </w:t>
            </w:r>
          </w:p>
        </w:tc>
      </w:tr>
      <w:tr w:rsidR="00E111DE" w:rsidRPr="00E111DE" w14:paraId="7A335A38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9E9324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HERZUMA INJ 150MG</w:t>
            </w:r>
            <w:r w:rsidRPr="00E111DE">
              <w:rPr>
                <w:rFonts w:ascii="Verdana" w:hAnsi="Verdana" w:cs="Arial"/>
              </w:rPr>
              <w:br/>
              <w:t>HERZUMA INJ 420MG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FB50E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519FEA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970DF4C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PC drug Brand *note: bvd embedded in criteria</w:t>
            </w:r>
          </w:p>
        </w:tc>
      </w:tr>
      <w:tr w:rsidR="00E111DE" w:rsidRPr="00E111DE" w14:paraId="76A422DB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19210A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HIZENTRA INJ 1GM/5ML</w:t>
            </w:r>
            <w:r w:rsidRPr="00E111DE">
              <w:rPr>
                <w:rFonts w:ascii="Verdana" w:hAnsi="Verdana" w:cs="Arial"/>
              </w:rPr>
              <w:br/>
              <w:t>HIZENTRA INJ 2GM/10ML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53881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25655C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AE529C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new brand GPIs *note: bvd embeded in criteria</w:t>
            </w:r>
          </w:p>
        </w:tc>
      </w:tr>
      <w:tr w:rsidR="00E111DE" w:rsidRPr="00E111DE" w14:paraId="07A83F57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DA12E3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HIZENTRA SOL 20%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35485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9E6C26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A7D521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 *note: bvd embedded in criteria</w:t>
            </w:r>
          </w:p>
        </w:tc>
      </w:tr>
      <w:tr w:rsidR="00E111DE" w:rsidRPr="00E111DE" w14:paraId="290041C6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9292E4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JORNAY PM CAP 100MG ER</w:t>
            </w:r>
            <w:r w:rsidRPr="00E111DE">
              <w:rPr>
                <w:rFonts w:ascii="Verdana" w:hAnsi="Verdana" w:cs="Arial"/>
              </w:rPr>
              <w:br/>
              <w:t>JORNAY PM CAP 20MG ER</w:t>
            </w:r>
            <w:r w:rsidRPr="00E111DE">
              <w:rPr>
                <w:rFonts w:ascii="Verdana" w:hAnsi="Verdana" w:cs="Arial"/>
              </w:rPr>
              <w:br/>
              <w:t>JORNAY PM CAP 40MG ER</w:t>
            </w:r>
            <w:r w:rsidRPr="00E111DE">
              <w:rPr>
                <w:rFonts w:ascii="Verdana" w:hAnsi="Verdana" w:cs="Arial"/>
              </w:rPr>
              <w:br/>
              <w:t>JORNAY PM CAP 60MG ER</w:t>
            </w:r>
            <w:r w:rsidRPr="00E111DE">
              <w:rPr>
                <w:rFonts w:ascii="Verdana" w:hAnsi="Verdana" w:cs="Arial"/>
              </w:rPr>
              <w:br/>
              <w:t>JORNAY PM CAP 80MG ER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A2E0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D65F19B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F2A066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62622369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9E7FEC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PROCYSBI     GRA 300MG</w:t>
            </w:r>
            <w:r w:rsidRPr="00E111DE">
              <w:rPr>
                <w:rFonts w:ascii="Verdana" w:hAnsi="Verdana" w:cs="Arial"/>
              </w:rPr>
              <w:br/>
              <w:t>PROCYSBI     GRA 75MG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6EF51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B7BF09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28701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 Formulation</w:t>
            </w:r>
          </w:p>
        </w:tc>
      </w:tr>
      <w:tr w:rsidR="00E111DE" w:rsidRPr="00E111DE" w14:paraId="0C33E2C0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F55E4A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SARCLISA SOL 100/5ML</w:t>
            </w:r>
            <w:r w:rsidRPr="00E111DE">
              <w:rPr>
                <w:rFonts w:ascii="Verdana" w:hAnsi="Verdana" w:cs="Arial"/>
              </w:rPr>
              <w:br/>
              <w:t>SARCLISA SOL 500/25ML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F3359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D19779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ACFB5C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PC drug Brand </w:t>
            </w:r>
          </w:p>
        </w:tc>
      </w:tr>
      <w:tr w:rsidR="00E111DE" w:rsidRPr="00E111DE" w14:paraId="5C2A5073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8E898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TERIPARATIDE INJ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01A6D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429B84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550193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7B629ED1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5D22C4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VELTASSA POW 16.8GM*</w:t>
            </w:r>
            <w:r w:rsidRPr="00E111DE">
              <w:rPr>
                <w:rFonts w:ascii="Verdana" w:hAnsi="Verdana" w:cs="Arial"/>
              </w:rPr>
              <w:br/>
              <w:t>VELTASSA POW 25.2GM*</w:t>
            </w:r>
            <w:r w:rsidRPr="00E111DE">
              <w:rPr>
                <w:rFonts w:ascii="Verdana" w:hAnsi="Verdana" w:cs="Arial"/>
              </w:rPr>
              <w:br/>
              <w:t>VELTASSA POW 8.4GM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BB4FC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2B0415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QL-varies, PA- closed formularies only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487FFB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ADD to closed formularies. PA for closed ONLY. REMOVE QL on Open for *higher strengths</w:t>
            </w:r>
          </w:p>
        </w:tc>
      </w:tr>
      <w:tr w:rsidR="00E111DE" w:rsidRPr="00E111DE" w14:paraId="56FE4EFA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73A194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AJOVY INJ 225/1.5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A62BD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7ABA6F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4F22FE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new brand GPI</w:t>
            </w:r>
          </w:p>
        </w:tc>
      </w:tr>
      <w:tr w:rsidR="00E111DE" w:rsidRPr="00E111DE" w14:paraId="27F50912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28AB74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ARAZLO LOT 0.045%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66ACA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7BA5B9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QL-over time;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91519E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62A25CD6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69B5F3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GRASTEK SUB 2800BAU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6373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322B0E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AA7048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18C7D30B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9D0600D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IBRANCE      TAB 100MG</w:t>
            </w:r>
            <w:r w:rsidRPr="00E111DE">
              <w:rPr>
                <w:rFonts w:ascii="Verdana" w:hAnsi="Verdana" w:cs="Arial"/>
              </w:rPr>
              <w:br/>
              <w:t>IBRANCE      TAB 125MG</w:t>
            </w:r>
            <w:r w:rsidRPr="00E111DE">
              <w:rPr>
                <w:rFonts w:ascii="Verdana" w:hAnsi="Verdana" w:cs="Arial"/>
              </w:rPr>
              <w:br/>
              <w:t>IBRANCE      TAB 75MG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19231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520F82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QL, 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29C06C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PC drug. new brand GPIs </w:t>
            </w:r>
          </w:p>
        </w:tc>
      </w:tr>
      <w:tr w:rsidR="00E111DE" w:rsidRPr="00E111DE" w14:paraId="2108B206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F7FE60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NEXLETOL TAB 180MG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773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79ABF1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2C6005D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7B7BCA99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A25988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ODACTRA SUB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1AFF1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D77BDA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B74916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Brand </w:t>
            </w:r>
          </w:p>
        </w:tc>
      </w:tr>
      <w:tr w:rsidR="00E111DE" w:rsidRPr="00E111DE" w14:paraId="255F801A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18484A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PROMACTA PAK 25MG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A30B3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4B1980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1DE823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4040A814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C222C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PYRIMETHAMIN TAB 25MG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E5656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02F3BD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24D72FA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generic DARAPRIM</w:t>
            </w:r>
          </w:p>
        </w:tc>
      </w:tr>
      <w:tr w:rsidR="00E111DE" w:rsidRPr="00E111DE" w14:paraId="072A0EAB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7CD725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RAGWITEK SUB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64BAE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A2369E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160E29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51F80BA1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816C71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VYEPTI INJ 100MG/ML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A1F57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0122D9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A2BB4B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776B0BD2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E30218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BELSOMRA TAB 5MG</w:t>
            </w:r>
            <w:r w:rsidRPr="00E111DE">
              <w:rPr>
                <w:rFonts w:ascii="Verdana" w:hAnsi="Verdana" w:cs="Arial"/>
              </w:rPr>
              <w:br/>
              <w:t>BELSOMRA TAB 10MG</w:t>
            </w:r>
            <w:r w:rsidRPr="00E111DE">
              <w:rPr>
                <w:rFonts w:ascii="Verdana" w:hAnsi="Verdana" w:cs="Arial"/>
              </w:rPr>
              <w:br/>
              <w:t>BELSOMRA TAB 15MG</w:t>
            </w:r>
            <w:r w:rsidRPr="00E111DE">
              <w:rPr>
                <w:rFonts w:ascii="Verdana" w:hAnsi="Verdana" w:cs="Arial"/>
              </w:rPr>
              <w:br/>
              <w:t>BELSOMRA TAB 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42E0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F7B909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8261F8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EFF 6/1/2020. ADD to closed formularies. REMOVE STEP on Open formularies </w:t>
            </w:r>
          </w:p>
          <w:p w14:paraId="0AF51674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NOTE: meds listed as step qualifiers will also be removed from the step group </w:t>
            </w:r>
          </w:p>
        </w:tc>
      </w:tr>
      <w:tr w:rsidR="00E111DE" w:rsidRPr="00E111DE" w14:paraId="1E56986B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B17385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FASENRA PEN INJ 30MG/ML</w:t>
            </w:r>
            <w:r w:rsidRPr="00E111DE">
              <w:rPr>
                <w:rFonts w:ascii="Verdana" w:hAnsi="Verdana" w:cs="Arial"/>
              </w:rPr>
              <w:br/>
              <w:t>FASENRA   INJ 30MG/ML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9574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D73858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993A18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ADD to closed formularies. REMOVE QL on Open formularies</w:t>
            </w:r>
          </w:p>
        </w:tc>
      </w:tr>
      <w:tr w:rsidR="00E111DE" w:rsidRPr="00E111DE" w14:paraId="3367C761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21F159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GLYXAMBI TAB 10-5MG</w:t>
            </w:r>
            <w:r w:rsidRPr="00E111DE">
              <w:rPr>
                <w:rFonts w:ascii="Verdana" w:hAnsi="Verdana" w:cs="Arial"/>
              </w:rPr>
              <w:br/>
              <w:t>GLYXAMBI TAB 25-5 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4D12D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499046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30C0F8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ADD to closed formularies. Down-tier AND Remove PA on Opens</w:t>
            </w:r>
          </w:p>
        </w:tc>
      </w:tr>
      <w:tr w:rsidR="00E111DE" w:rsidRPr="00E111DE" w14:paraId="3999B579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58B38C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 xml:space="preserve">REPATHA PUSH INJ 420/3.5 </w:t>
            </w:r>
            <w:r w:rsidRPr="00E111DE">
              <w:rPr>
                <w:rFonts w:ascii="Verdana" w:hAnsi="Verdana" w:cs="Arial"/>
              </w:rPr>
              <w:br/>
              <w:t>REPATHA SURE INJ 140MG/ML</w:t>
            </w:r>
            <w:r w:rsidRPr="00E111DE">
              <w:rPr>
                <w:rFonts w:ascii="Verdana" w:hAnsi="Verdana" w:cs="Arial"/>
              </w:rPr>
              <w:br/>
              <w:t>REPATHA      INJ 140MG/ML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CDD7E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  <w:p w14:paraId="31FA3099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2720F1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PA (no change)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27A2B5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Down-tier to T3 (from spec) and REMOVE QL</w:t>
            </w:r>
          </w:p>
        </w:tc>
      </w:tr>
      <w:tr w:rsidR="00E111DE" w:rsidRPr="00E111DE" w14:paraId="0F2953DF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8D3B3E1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VENTOLIN HFA AER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89F2C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ALL plans Covered</w:t>
            </w:r>
          </w:p>
          <w:p w14:paraId="7BEF2C0E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7A0375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QL (no change)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E36868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Down-tier for ALL formularies. Note: Shared GPI/coverage differences</w:t>
            </w:r>
          </w:p>
        </w:tc>
      </w:tr>
      <w:tr w:rsidR="00E111DE" w:rsidRPr="00E111DE" w14:paraId="7707BEEE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834FAE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ACTICLATE TAB 150MG</w:t>
            </w:r>
            <w:r w:rsidRPr="00E111DE">
              <w:rPr>
                <w:rFonts w:ascii="Verdana" w:hAnsi="Verdana" w:cs="Arial"/>
              </w:rPr>
              <w:br/>
              <w:t>ACTICLATE TAB 75MG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48C7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DEA625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98DA9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</w:t>
            </w:r>
          </w:p>
        </w:tc>
      </w:tr>
      <w:tr w:rsidR="00E111DE" w:rsidRPr="00E111DE" w14:paraId="133C25AB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34A100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INSULIN LISP INJ JUNIOR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1769C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001105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99B832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 *note: Shares GPI with Existing brand Novolog with coverage differences</w:t>
            </w:r>
          </w:p>
        </w:tc>
      </w:tr>
      <w:tr w:rsidR="00E111DE" w:rsidRPr="00E111DE" w14:paraId="39E310D8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7DB9E3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INSULIN LISP INJ PROTAMIN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0E5B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8AB7A4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B3CD99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Brand *note: shares GPI with Existing brand Humalog with coverage differences</w:t>
            </w:r>
          </w:p>
        </w:tc>
      </w:tr>
      <w:tr w:rsidR="00E111DE" w:rsidRPr="00E111DE" w14:paraId="77CDF365" w14:textId="77777777" w:rsidTr="00E111D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09F307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KETOPROFEN CAP 50MG</w:t>
            </w:r>
            <w:r w:rsidRPr="00E111DE">
              <w:rPr>
                <w:rFonts w:ascii="Verdana" w:hAnsi="Verdana" w:cs="Arial"/>
              </w:rPr>
              <w:br/>
              <w:t>KETOPROFEN CAP 75MG*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D351A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AAECF3" w14:textId="77777777" w:rsidR="00E111DE" w:rsidRPr="00E111DE" w:rsidRDefault="00E111DE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51238F" w14:textId="77777777" w:rsidR="00E111DE" w:rsidRPr="00E111DE" w:rsidRDefault="00E111DE" w:rsidP="003250B6">
            <w:pPr>
              <w:spacing w:before="120" w:after="120"/>
              <w:rPr>
                <w:rFonts w:ascii="Verdana" w:hAnsi="Verdana" w:cs="Arial"/>
              </w:rPr>
            </w:pPr>
            <w:r w:rsidRPr="00E111DE">
              <w:rPr>
                <w:rFonts w:ascii="Verdana" w:hAnsi="Verdana" w:cs="Arial"/>
              </w:rPr>
              <w:t>EFF 6/1/2020. generic Strengths</w:t>
            </w:r>
          </w:p>
        </w:tc>
      </w:tr>
    </w:tbl>
    <w:p w14:paraId="32FF70B7" w14:textId="77777777" w:rsidR="00E111DE" w:rsidRDefault="00E111DE" w:rsidP="003250B6">
      <w:pPr>
        <w:tabs>
          <w:tab w:val="left" w:pos="279"/>
        </w:tabs>
        <w:spacing w:before="120" w:after="120"/>
      </w:pPr>
    </w:p>
    <w:p w14:paraId="0C93DC3F" w14:textId="77777777" w:rsidR="00E225D2" w:rsidRDefault="00E225D2" w:rsidP="003250B6">
      <w:pPr>
        <w:tabs>
          <w:tab w:val="left" w:pos="279"/>
        </w:tabs>
        <w:spacing w:before="120" w:after="120"/>
      </w:pPr>
    </w:p>
    <w:p w14:paraId="1F752678" w14:textId="77777777" w:rsidR="004C5016" w:rsidRDefault="004C5016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C5016" w:rsidRPr="00BF74E9" w14:paraId="0F5A14A4" w14:textId="77777777" w:rsidTr="00B471AE">
        <w:tc>
          <w:tcPr>
            <w:tcW w:w="5000" w:type="pct"/>
            <w:shd w:val="clear" w:color="auto" w:fill="C0C0C0"/>
          </w:tcPr>
          <w:p w14:paraId="6C518B4E" w14:textId="77777777" w:rsidR="004C5016" w:rsidRPr="00D32D37" w:rsidRDefault="004C5016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7" w:name="_Toc207992372"/>
            <w:r>
              <w:rPr>
                <w:rFonts w:ascii="Verdana" w:hAnsi="Verdana"/>
                <w:i w:val="0"/>
                <w:iCs w:val="0"/>
              </w:rPr>
              <w:t>4/01/2020 – 4/30/2020</w:t>
            </w:r>
            <w:bookmarkEnd w:id="127"/>
          </w:p>
        </w:tc>
      </w:tr>
    </w:tbl>
    <w:p w14:paraId="0DD6A13C" w14:textId="77777777" w:rsidR="004C5016" w:rsidRPr="006A36A1" w:rsidRDefault="004C5016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The following updates apply to Medicare Part-D Fo</w:t>
      </w:r>
      <w:r w:rsidR="00F62FE4">
        <w:rPr>
          <w:rStyle w:val="Hyperlink"/>
          <w:rFonts w:ascii="Verdana" w:hAnsi="Verdana"/>
          <w:color w:val="auto"/>
          <w:u w:val="none"/>
        </w:rPr>
        <w:t>rmulary ONLY.  Installed APRIL 2020.</w:t>
      </w:r>
    </w:p>
    <w:p w14:paraId="7DF44379" w14:textId="77777777" w:rsidR="004C5016" w:rsidRPr="006A36A1" w:rsidRDefault="004C5016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2020 Plans: MAPD: B1, B2, B4, B4PLUS, 5PLUS; EGWP Commingled- A1, B2, Open1; EGWP NON-Commingled- A1, B2, Open2</w:t>
      </w:r>
    </w:p>
    <w:p w14:paraId="1ECD8081" w14:textId="77777777" w:rsidR="004C5016" w:rsidRDefault="004C5016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4C5016" w:rsidRPr="004C5016" w14:paraId="4733B050" w14:textId="77777777" w:rsidTr="00B471AE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4CC79EF8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4C5016">
              <w:rPr>
                <w:rFonts w:ascii="Verdana" w:hAnsi="Verdana" w:cs="Calibri"/>
                <w:b/>
                <w:bCs/>
                <w:color w:val="000000" w:themeColor="text1"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212A5C39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4C5016">
              <w:rPr>
                <w:rFonts w:ascii="Verdana" w:hAnsi="Verdana" w:cs="Calibri"/>
                <w:b/>
                <w:bCs/>
                <w:color w:val="000000" w:themeColor="text1"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7120BF29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4C5016">
              <w:rPr>
                <w:rFonts w:ascii="Verdana" w:hAnsi="Verdana" w:cs="Calibri"/>
                <w:b/>
                <w:bCs/>
                <w:color w:val="000000" w:themeColor="text1"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10527A8A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4C5016">
              <w:rPr>
                <w:rFonts w:ascii="Verdana" w:hAnsi="Verdana" w:cs="Calibri"/>
                <w:b/>
                <w:bCs/>
                <w:color w:val="000000" w:themeColor="text1"/>
              </w:rPr>
              <w:t>COMMENTS</w:t>
            </w:r>
          </w:p>
        </w:tc>
      </w:tr>
      <w:tr w:rsidR="004C5016" w:rsidRPr="004C5016" w14:paraId="7E94638B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FFBF09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ALTABAX OIN 1%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508B2C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F7D4B9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QL-quantity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A8B0D3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drug</w:t>
            </w:r>
          </w:p>
        </w:tc>
      </w:tr>
      <w:tr w:rsidR="004C5016" w:rsidRPr="004C5016" w14:paraId="62C3F9E7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BBC3FC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AZEL/FLUTIC SPR 137-50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5A5105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308AD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D0C937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generic DYMISTA</w:t>
            </w:r>
          </w:p>
        </w:tc>
      </w:tr>
      <w:tr w:rsidR="004C5016" w:rsidRPr="004C5016" w14:paraId="70AB1104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56F23B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CORDRAN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CRE</w:t>
            </w:r>
            <w:r w:rsidRPr="004C5016">
              <w:rPr>
                <w:rFonts w:ascii="Verdana" w:hAnsi="Verdana" w:cs="Arial"/>
                <w:color w:val="000000" w:themeColor="text1"/>
              </w:rPr>
              <w:t xml:space="preserve"> 0.025%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 xml:space="preserve">CORDRAN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CRE</w:t>
            </w:r>
            <w:r w:rsidRPr="004C5016">
              <w:rPr>
                <w:rFonts w:ascii="Verdana" w:hAnsi="Verdana" w:cs="Arial"/>
                <w:color w:val="000000" w:themeColor="text1"/>
              </w:rPr>
              <w:t xml:space="preserve"> 0.05%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99776B6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1DD37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QL-quantity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804A31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drug</w:t>
            </w:r>
          </w:p>
        </w:tc>
      </w:tr>
      <w:tr w:rsidR="004C5016" w:rsidRPr="004C5016" w14:paraId="57392833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B8B0C6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br/>
              <w:t xml:space="preserve">CORDRAN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LOT</w:t>
            </w:r>
            <w:r w:rsidRPr="004C5016">
              <w:rPr>
                <w:rFonts w:ascii="Verdana" w:hAnsi="Verdana" w:cs="Arial"/>
                <w:color w:val="000000" w:themeColor="text1"/>
              </w:rPr>
              <w:t xml:space="preserve"> 0.05%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62928A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CA6A8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QL-quantity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B22B70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drug</w:t>
            </w:r>
          </w:p>
        </w:tc>
      </w:tr>
      <w:tr w:rsidR="004C5016" w:rsidRPr="004C5016" w14:paraId="633A6C9B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C8156D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CORDRAN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OIN</w:t>
            </w:r>
            <w:r w:rsidRPr="004C5016">
              <w:rPr>
                <w:rFonts w:ascii="Verdana" w:hAnsi="Verdana" w:cs="Arial"/>
                <w:color w:val="000000" w:themeColor="text1"/>
              </w:rPr>
              <w:t xml:space="preserve"> 0.05%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EADBD4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016B4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QL-quantity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73C431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drug</w:t>
            </w:r>
          </w:p>
        </w:tc>
      </w:tr>
      <w:tr w:rsidR="004C5016" w:rsidRPr="004C5016" w14:paraId="23B1AC01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656A39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OXYCOD-APAP TAB 2.5-300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4A8E678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E7AAA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D482FA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generic NALOCET</w:t>
            </w:r>
          </w:p>
        </w:tc>
      </w:tr>
      <w:tr w:rsidR="004C5016" w:rsidRPr="004C5016" w14:paraId="28BA909C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206D83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VERDESO AER 0.05%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1641E9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B6349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QL-quantity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4CA09E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drug</w:t>
            </w:r>
          </w:p>
        </w:tc>
      </w:tr>
      <w:tr w:rsidR="004C5016" w:rsidRPr="004C5016" w14:paraId="64D26679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4A87E4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XOLEGEL GEL 2%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4BF9C9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A8A8E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QL-quantity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625136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drug</w:t>
            </w:r>
          </w:p>
        </w:tc>
      </w:tr>
      <w:tr w:rsidR="004C5016" w:rsidRPr="004C5016" w14:paraId="5CBF4A4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B21256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ZIPRASIDONE INJ 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765A0A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90194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6E83B3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PC drug. generic GEODON</w:t>
            </w:r>
          </w:p>
        </w:tc>
      </w:tr>
      <w:tr w:rsidR="004C5016" w:rsidRPr="004C5016" w14:paraId="01834B7C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92A233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ASCENIV INJ 10%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654EC6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BF061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9162AD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drug</w:t>
            </w:r>
          </w:p>
        </w:tc>
      </w:tr>
      <w:tr w:rsidR="004C5016" w:rsidRPr="004C5016" w14:paraId="3CCA3F99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F39636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EVEROLIMUS TAB 0.25MG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EVEROLIMUS TAB 0.5MG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EVEROLIMUS TAB 75MG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D65802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B0128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PA-BvD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68351B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PC drug. generic ZORTRESS</w:t>
            </w:r>
          </w:p>
        </w:tc>
      </w:tr>
      <w:tr w:rsidR="004C5016" w:rsidRPr="004C5016" w14:paraId="30BCAC88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F6B4E9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TRAZIMERA INJ 420MG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8730CD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8005D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E2CC18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PC Brand drug. Note: BvD embedded in criteria</w:t>
            </w:r>
          </w:p>
        </w:tc>
      </w:tr>
      <w:tr w:rsidR="004C5016" w:rsidRPr="004C5016" w14:paraId="4F385556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33A1F7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BUTAL/ACETAM TAB 25-325MG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D9624A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C7763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QL, PA-AGE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9D0E3F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generic ALLZITAL</w:t>
            </w:r>
          </w:p>
        </w:tc>
      </w:tr>
      <w:tr w:rsidR="004C5016" w:rsidRPr="004C5016" w14:paraId="174A5F6C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2EA4E6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FLUOROPLEX CRE 1%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78F187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6D069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QL-quantity over time, PA2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063C76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PC Brand drug</w:t>
            </w:r>
          </w:p>
        </w:tc>
      </w:tr>
      <w:tr w:rsidR="004C5016" w:rsidRPr="004C5016" w14:paraId="09C85AE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3B8316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KETOROLAC SOL TROMETHA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209618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AEBE9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A937A4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EFF 5/1/2020. generic SPRIX </w:t>
            </w:r>
          </w:p>
        </w:tc>
      </w:tr>
      <w:tr w:rsidR="004C5016" w:rsidRPr="004C5016" w14:paraId="546628E7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5539D2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REYVOW TAB 100MG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REYVOW TAB 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981390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37931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QL,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BD2CA2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migraine drug</w:t>
            </w:r>
          </w:p>
        </w:tc>
      </w:tr>
      <w:tr w:rsidR="004C5016" w:rsidRPr="004C5016" w14:paraId="07611A9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3C0EE4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SEYSARA TAB 100MG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SEYSARA TAB 150MG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SEYSARA TAB 60MG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142D07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0241C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461359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drug</w:t>
            </w:r>
          </w:p>
        </w:tc>
      </w:tr>
      <w:tr w:rsidR="004C5016" w:rsidRPr="004C5016" w14:paraId="6D8ABE6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46FEB5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TEPEZZA INJ 500MG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A64164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778CA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QL-quantity over time,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51A099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drug. Note: BvD embedded in criteria</w:t>
            </w:r>
          </w:p>
        </w:tc>
      </w:tr>
      <w:tr w:rsidR="004C5016" w:rsidRPr="004C5016" w14:paraId="3099264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B892A5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HYPERRAB INJ 900UNIT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9DED17C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73A2B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1F5F55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Strength</w:t>
            </w:r>
          </w:p>
        </w:tc>
      </w:tr>
      <w:tr w:rsidR="004C5016" w:rsidRPr="004C5016" w14:paraId="6E6E3685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5F63C9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IRINOTECAN INJ 300/15ML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8413FA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F1E55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3B8BC8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PC drug. generic Strength CAMPTOSAR</w:t>
            </w:r>
          </w:p>
        </w:tc>
      </w:tr>
      <w:tr w:rsidR="004C5016" w:rsidRPr="004C5016" w14:paraId="777335AA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2E755E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MOXIFLOXACIN SOL 0.5%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259641A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201D4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ECE754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generic MOXEZA</w:t>
            </w:r>
          </w:p>
        </w:tc>
      </w:tr>
      <w:tr w:rsidR="004C5016" w:rsidRPr="004C5016" w14:paraId="1F773684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DEA4C9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NAPROX-ESOM TAB 375-20MG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NAPROX-ESOM TAB 500-25MG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646766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F6641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62C048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generic VIMOVO</w:t>
            </w:r>
          </w:p>
        </w:tc>
      </w:tr>
      <w:tr w:rsidR="004C5016" w:rsidRPr="004C5016" w14:paraId="382C27D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732DCF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POT PHOSPHAT INJ 3MM/ML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B13F75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C3C80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09E1E8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drug</w:t>
            </w:r>
          </w:p>
        </w:tc>
      </w:tr>
      <w:tr w:rsidR="004C5016" w:rsidRPr="004C5016" w14:paraId="4E2E50B3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025E65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ZERVIATE DRO 0.24%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2EC0E01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1F083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D4BB9C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Brand ophth soln</w:t>
            </w:r>
          </w:p>
        </w:tc>
      </w:tr>
      <w:tr w:rsidR="004C5016" w:rsidRPr="004C5016" w14:paraId="14CAF617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DAB4C6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ENBREL       INJ 25MG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ENBREL SRCLK INJ 50MG/ML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ENBREL MINI INJ 50MG/ML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ENBREL       INJ 25/0.5ML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ENBREL       INJ 50MG/ML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55F04A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010FC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88609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EFF 5/1/2020.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Add to rest of the plans.</w:t>
            </w:r>
            <w:r w:rsidRPr="004C5016">
              <w:rPr>
                <w:rFonts w:ascii="Verdana" w:hAnsi="Verdana" w:cs="Arial"/>
                <w:color w:val="000000" w:themeColor="text1"/>
              </w:rPr>
              <w:t xml:space="preserve"> Open, B4, B4+, B5+ already installed. </w:t>
            </w:r>
          </w:p>
        </w:tc>
      </w:tr>
      <w:tr w:rsidR="004C5016" w:rsidRPr="004C5016" w14:paraId="676019BA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4F9CA2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INS ASP PROT INJ FLEXPEN 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INSULIN ASPA INJ FLEXPEN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INSULIN ASPA INJ PENFILL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INSULIN ASPA INJ 100/ML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INSULIN ASPA INJ 70/30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38C93F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D39EC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bCs/>
                <w:color w:val="000000" w:themeColor="text1"/>
              </w:rPr>
            </w:pPr>
            <w:r w:rsidRPr="004C5016">
              <w:rPr>
                <w:rFonts w:ascii="Verdana" w:hAnsi="Verdana" w:cs="Arial"/>
                <w:bCs/>
                <w:color w:val="000000" w:themeColor="text1"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3E9E0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EFF 5/1/2020. New Brand.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Shares GPI</w:t>
            </w:r>
            <w:r w:rsidRPr="004C5016">
              <w:rPr>
                <w:rFonts w:ascii="Verdana" w:hAnsi="Verdana" w:cs="Arial"/>
                <w:color w:val="000000" w:themeColor="text1"/>
              </w:rPr>
              <w:t xml:space="preserve"> with existing Brand with coverage Differences (NOVOLOG) </w:t>
            </w:r>
          </w:p>
        </w:tc>
      </w:tr>
      <w:tr w:rsidR="004C5016" w:rsidRPr="004C5016" w14:paraId="214560FA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C7EF3A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PRALUENT     INJ 75MG/ML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PRALUENT     INJ 150MG/ML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D316B2C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ALL plans Covered</w:t>
            </w:r>
          </w:p>
          <w:p w14:paraId="7BE94E6C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28477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PA (no change)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08D32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EFF 5/1/2020.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Downtier</w:t>
            </w:r>
            <w:r w:rsidRPr="004C5016">
              <w:rPr>
                <w:rFonts w:ascii="Verdana" w:hAnsi="Verdana" w:cs="Arial"/>
                <w:color w:val="000000" w:themeColor="text1"/>
              </w:rPr>
              <w:t xml:space="preserve"> on all formularies</w:t>
            </w:r>
          </w:p>
        </w:tc>
      </w:tr>
      <w:tr w:rsidR="004C5016" w:rsidRPr="004C5016" w14:paraId="48E067E7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A617EE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RINVOQ       TAB 15MG ER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F0FFBE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006A6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BD3FC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EFF 5/1/2020.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Add to rest of the plans.</w:t>
            </w:r>
            <w:r w:rsidRPr="004C5016">
              <w:rPr>
                <w:rFonts w:ascii="Verdana" w:hAnsi="Verdana" w:cs="Arial"/>
                <w:color w:val="000000" w:themeColor="text1"/>
              </w:rPr>
              <w:t xml:space="preserve"> Open already installed</w:t>
            </w:r>
          </w:p>
        </w:tc>
      </w:tr>
      <w:tr w:rsidR="004C5016" w:rsidRPr="004C5016" w14:paraId="32D5DA50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FEDE56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SKYRIZI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A465C7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169A6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EBD6E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EFF 5/1/2020.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Add to rest of the plans</w:t>
            </w:r>
            <w:r w:rsidRPr="004C5016">
              <w:rPr>
                <w:rFonts w:ascii="Verdana" w:hAnsi="Verdana" w:cs="Arial"/>
                <w:color w:val="000000" w:themeColor="text1"/>
              </w:rPr>
              <w:t>. Open already installed.</w:t>
            </w:r>
          </w:p>
        </w:tc>
      </w:tr>
      <w:tr w:rsidR="004C5016" w:rsidRPr="004C5016" w14:paraId="7FCD61AB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24EF20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VALTOCO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LIQ</w:t>
            </w:r>
            <w:r w:rsidRPr="004C5016">
              <w:rPr>
                <w:rFonts w:ascii="Verdana" w:hAnsi="Verdana" w:cs="Arial"/>
                <w:color w:val="000000" w:themeColor="text1"/>
              </w:rPr>
              <w:t xml:space="preserve"> 15MG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 xml:space="preserve">VALTOCO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LIQ</w:t>
            </w:r>
            <w:r w:rsidRPr="004C5016">
              <w:rPr>
                <w:rFonts w:ascii="Verdana" w:hAnsi="Verdana" w:cs="Arial"/>
                <w:color w:val="000000" w:themeColor="text1"/>
              </w:rPr>
              <w:t xml:space="preserve"> 20MG</w:t>
            </w:r>
          </w:p>
          <w:p w14:paraId="10F68415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VALTOCO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SPR</w:t>
            </w:r>
            <w:r w:rsidRPr="004C5016">
              <w:rPr>
                <w:rFonts w:ascii="Verdana" w:hAnsi="Verdana" w:cs="Arial"/>
                <w:color w:val="000000" w:themeColor="text1"/>
              </w:rPr>
              <w:t xml:space="preserve"> 5MG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 xml:space="preserve">VALTOCO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SPR</w:t>
            </w:r>
            <w:r w:rsidRPr="004C5016">
              <w:rPr>
                <w:rFonts w:ascii="Verdana" w:hAnsi="Verdana" w:cs="Arial"/>
                <w:color w:val="000000" w:themeColor="text1"/>
              </w:rPr>
              <w:t xml:space="preserve"> 10MG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35CADB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ALL plans Covered</w:t>
            </w:r>
          </w:p>
          <w:p w14:paraId="16B41A5D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41D5B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QL-quantity over time (no change)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C6EF0C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 xml:space="preserve">EFF 5/1/2020. </w:t>
            </w:r>
            <w:r w:rsidRPr="004C5016">
              <w:rPr>
                <w:rFonts w:ascii="Verdana" w:hAnsi="Verdana" w:cs="Arial"/>
                <w:bCs/>
                <w:color w:val="000000" w:themeColor="text1"/>
              </w:rPr>
              <w:t>REMOVE PRECERT EDIT</w:t>
            </w:r>
          </w:p>
        </w:tc>
      </w:tr>
      <w:tr w:rsidR="004C5016" w:rsidRPr="004C5016" w14:paraId="19D28C9A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28D3D0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VTOL LQ SOL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527B41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F11EE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QL, PA-AGE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F9C79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new generic. Shares GPI with existing generics one with coverage difference (VANATOL S) (VANATOL LQ)</w:t>
            </w:r>
          </w:p>
        </w:tc>
      </w:tr>
      <w:tr w:rsidR="004C5016" w:rsidRPr="004C5016" w14:paraId="20120242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689DBA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</w:p>
          <w:p w14:paraId="7177C1BB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EUTHYROX TABS 100MCG,112MCG, 125MCG,137MCG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150MCG,175MCG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200MCG, 25MCG</w:t>
            </w:r>
            <w:r w:rsidRPr="004C5016">
              <w:rPr>
                <w:rFonts w:ascii="Verdana" w:hAnsi="Verdana" w:cs="Arial"/>
                <w:color w:val="000000" w:themeColor="text1"/>
              </w:rPr>
              <w:br/>
              <w:t>50MCG, 75MCG, 88MCG</w:t>
            </w:r>
          </w:p>
          <w:p w14:paraId="1A5028FC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40FD61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51DB3" w14:textId="77777777" w:rsidR="004C5016" w:rsidRPr="004C5016" w:rsidRDefault="004C5016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11CFD" w14:textId="77777777" w:rsidR="004C5016" w:rsidRPr="004C5016" w:rsidRDefault="004C5016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4C5016">
              <w:rPr>
                <w:rFonts w:ascii="Verdana" w:hAnsi="Verdana" w:cs="Arial"/>
                <w:color w:val="000000" w:themeColor="text1"/>
              </w:rPr>
              <w:t>EFF 5/1/2020. New Brand. Shares GPI with existing brands some with coverage differences (LEVO T) (SYNTHROID, LEVOXYL&amp; UNITHROID)</w:t>
            </w:r>
          </w:p>
        </w:tc>
      </w:tr>
    </w:tbl>
    <w:p w14:paraId="6DED6AA0" w14:textId="77777777" w:rsidR="004C5016" w:rsidRDefault="004C5016" w:rsidP="003250B6">
      <w:pPr>
        <w:tabs>
          <w:tab w:val="left" w:pos="279"/>
        </w:tabs>
        <w:spacing w:before="120" w:after="120"/>
      </w:pPr>
    </w:p>
    <w:p w14:paraId="4820755C" w14:textId="77777777" w:rsidR="004C5016" w:rsidRDefault="004C5016" w:rsidP="003250B6">
      <w:pPr>
        <w:tabs>
          <w:tab w:val="left" w:pos="279"/>
        </w:tabs>
        <w:spacing w:before="120" w:after="120"/>
      </w:pPr>
    </w:p>
    <w:p w14:paraId="2043205E" w14:textId="77777777" w:rsidR="00036507" w:rsidRDefault="00036507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36507" w:rsidRPr="00BF74E9" w14:paraId="3300FA2A" w14:textId="77777777" w:rsidTr="00036507">
        <w:tc>
          <w:tcPr>
            <w:tcW w:w="5000" w:type="pct"/>
            <w:shd w:val="clear" w:color="auto" w:fill="C0C0C0"/>
          </w:tcPr>
          <w:p w14:paraId="4A3D76BD" w14:textId="77777777" w:rsidR="00036507" w:rsidRPr="00D32D37" w:rsidRDefault="00036507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8" w:name="_Toc207992373"/>
            <w:r>
              <w:rPr>
                <w:rFonts w:ascii="Verdana" w:hAnsi="Verdana"/>
                <w:i w:val="0"/>
                <w:iCs w:val="0"/>
              </w:rPr>
              <w:t>3/01/2020 – 3/31/2020</w:t>
            </w:r>
            <w:bookmarkEnd w:id="128"/>
          </w:p>
        </w:tc>
      </w:tr>
    </w:tbl>
    <w:p w14:paraId="4789FE5D" w14:textId="77777777" w:rsidR="00036507" w:rsidRPr="006A36A1" w:rsidRDefault="00036507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The following updates apply to Medicare Part-D Fo</w:t>
      </w:r>
      <w:r>
        <w:rPr>
          <w:rStyle w:val="Hyperlink"/>
          <w:rFonts w:ascii="Verdana" w:hAnsi="Verdana"/>
          <w:color w:val="auto"/>
          <w:u w:val="none"/>
        </w:rPr>
        <w:t>rmulary ONLY.  Installed MARCH</w:t>
      </w:r>
      <w:r w:rsidR="00F62FE4">
        <w:rPr>
          <w:rStyle w:val="Hyperlink"/>
          <w:rFonts w:ascii="Verdana" w:hAnsi="Verdana"/>
          <w:color w:val="auto"/>
          <w:u w:val="none"/>
        </w:rPr>
        <w:t xml:space="preserve"> 2020.</w:t>
      </w:r>
    </w:p>
    <w:p w14:paraId="13F01F36" w14:textId="77777777" w:rsidR="00036507" w:rsidRPr="006A36A1" w:rsidRDefault="00036507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2020 Plans: MAPD: B1, B2, B4, B4PLUS, 5PLUS; EGWP Commingled- A1, B2, Open1; EGWP NON-Commingled- A1, B2, Open2</w:t>
      </w:r>
    </w:p>
    <w:p w14:paraId="7DEA23E5" w14:textId="77777777" w:rsidR="00036507" w:rsidRDefault="00036507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036507" w:rsidRPr="001C22DC" w14:paraId="4D3EFF33" w14:textId="77777777" w:rsidTr="00036507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1A6FFAC2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1C22DC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54F3B3F9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1C22DC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244C4CF2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1C22DC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1E30B290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1C22DC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036507" w:rsidRPr="001C22DC" w14:paraId="5AFEED44" w14:textId="77777777" w:rsidTr="004C5016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D12CE9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CIPRO/FLUOC DRO PF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490E7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7D8D8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B691AA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4/1/2020. generic OTOVEL </w:t>
            </w:r>
          </w:p>
        </w:tc>
      </w:tr>
      <w:tr w:rsidR="00036507" w:rsidRPr="001C22DC" w14:paraId="2B863D01" w14:textId="77777777" w:rsidTr="004C5016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E120A0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PENICILLAMIN TAB 250MG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D4236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1F247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4858E0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generic installed on Open in Jan, now ADDING TO REST OF PLANS</w:t>
            </w:r>
          </w:p>
        </w:tc>
      </w:tr>
      <w:tr w:rsidR="00036507" w:rsidRPr="001C22DC" w14:paraId="044AE8B7" w14:textId="77777777" w:rsidTr="004C5016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DF089B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RIOMET </w:t>
            </w:r>
            <w:r w:rsidRPr="001C22DC">
              <w:rPr>
                <w:rFonts w:ascii="Verdana" w:hAnsi="Verdana" w:cs="Arial"/>
                <w:bCs/>
              </w:rPr>
              <w:t xml:space="preserve">ER SUS </w:t>
            </w:r>
            <w:r w:rsidRPr="001C22DC">
              <w:rPr>
                <w:rFonts w:ascii="Verdana" w:hAnsi="Verdana" w:cs="Arial"/>
              </w:rPr>
              <w:t>500/5M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A19D2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D5C43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E9616A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new brand Formulation</w:t>
            </w:r>
          </w:p>
        </w:tc>
      </w:tr>
      <w:tr w:rsidR="00036507" w:rsidRPr="001C22DC" w14:paraId="30B2232C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CE79B7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DEFERASIROX  TAB 125MG</w:t>
            </w:r>
            <w:r w:rsidRPr="001C22DC">
              <w:rPr>
                <w:rFonts w:ascii="Verdana" w:hAnsi="Verdana" w:cs="Arial"/>
              </w:rPr>
              <w:br/>
              <w:t>DEFERASIROX  TAB 250MG</w:t>
            </w:r>
            <w:r w:rsidRPr="001C22DC">
              <w:rPr>
                <w:rFonts w:ascii="Verdana" w:hAnsi="Verdana" w:cs="Arial"/>
              </w:rPr>
              <w:br/>
              <w:t>DEFERASIROX  TAB 500MG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03507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F1553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 (no change)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01EB71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generic installed on Open in Feb, now ADDING TO REST OF PLANS</w:t>
            </w:r>
          </w:p>
        </w:tc>
      </w:tr>
      <w:tr w:rsidR="00036507" w:rsidRPr="001C22DC" w14:paraId="7763DBF9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FC0FA6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RUXIENCE INJ 100/10ML</w:t>
            </w:r>
            <w:r w:rsidRPr="001C22DC">
              <w:rPr>
                <w:rFonts w:ascii="Verdana" w:hAnsi="Verdana" w:cs="Arial"/>
              </w:rPr>
              <w:br/>
              <w:t>RUXIENCE INJ 500/50ML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123C7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66648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BE9B98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PC Brand drug</w:t>
            </w:r>
          </w:p>
        </w:tc>
      </w:tr>
      <w:tr w:rsidR="00036507" w:rsidRPr="001C22DC" w14:paraId="7DE8CC5E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FAE3C8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BUDES/FORMOT AER 160-4.5</w:t>
            </w:r>
            <w:r w:rsidRPr="001C22DC">
              <w:rPr>
                <w:rFonts w:ascii="Verdana" w:hAnsi="Verdana" w:cs="Arial"/>
              </w:rPr>
              <w:br/>
              <w:t>BUDES/FORMOT AER 80-4.5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1411A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B6D4B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0CB0D6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generic SYMBICORT</w:t>
            </w:r>
          </w:p>
        </w:tc>
      </w:tr>
      <w:tr w:rsidR="00036507" w:rsidRPr="001C22DC" w14:paraId="1DABEC25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F52F0D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TRAMADOL HCL TAB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AFE21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43439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A42853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generic Strength</w:t>
            </w:r>
          </w:p>
        </w:tc>
      </w:tr>
      <w:tr w:rsidR="00036507" w:rsidRPr="001C22DC" w14:paraId="6FB3FB5E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8F01CF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ASMANEX HFA AER 50MCG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54F24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A1C54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QL, </w:t>
            </w:r>
            <w:r w:rsidRPr="001C22DC">
              <w:rPr>
                <w:rFonts w:ascii="Verdana" w:hAnsi="Verdana" w:cs="Arial"/>
                <w:bCs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1D8CEC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brand Strength</w:t>
            </w:r>
          </w:p>
        </w:tc>
      </w:tr>
      <w:tr w:rsidR="00036507" w:rsidRPr="001C22DC" w14:paraId="50A1ED84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BF49D8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DULERA AER 50-5MCG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0D7AF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F23DA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QL, </w:t>
            </w:r>
            <w:r w:rsidRPr="001C22DC">
              <w:rPr>
                <w:rFonts w:ascii="Verdana" w:hAnsi="Verdana" w:cs="Arial"/>
                <w:bCs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6F1C6A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4/1/2020. brand Strength </w:t>
            </w:r>
          </w:p>
        </w:tc>
      </w:tr>
      <w:tr w:rsidR="00036507" w:rsidRPr="001C22DC" w14:paraId="4F7F27AB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21C714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ZOLOFT CON 20MG/ML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F3A34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8EB7A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QL, </w:t>
            </w:r>
            <w:r w:rsidRPr="001C22DC">
              <w:rPr>
                <w:rFonts w:ascii="Verdana" w:hAnsi="Verdana" w:cs="Arial"/>
                <w:bCs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FE9AA2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Brand drug</w:t>
            </w:r>
          </w:p>
        </w:tc>
      </w:tr>
      <w:tr w:rsidR="00036507" w:rsidRPr="001C22DC" w14:paraId="2382440B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21BDD6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CALCIP/BETAM SUS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C981B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403B8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QL-quantity over time,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6FA7B9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4/1/2020. generic TACLONEX </w:t>
            </w:r>
          </w:p>
        </w:tc>
      </w:tr>
      <w:tr w:rsidR="00036507" w:rsidRPr="001C22DC" w14:paraId="3A9D1EA1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7919AF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CAPLYTA CAP 42MG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B378C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EE20F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QL, 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631803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PC Brand drug</w:t>
            </w:r>
          </w:p>
        </w:tc>
      </w:tr>
      <w:tr w:rsidR="00036507" w:rsidRPr="001C22DC" w14:paraId="4661A0FD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ACE3ED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HYDROCODONE CAP 50MG ER</w:t>
            </w:r>
            <w:r w:rsidRPr="001C22DC">
              <w:rPr>
                <w:rFonts w:ascii="Verdana" w:hAnsi="Verdana" w:cs="Arial"/>
              </w:rPr>
              <w:br/>
              <w:t>HYDROCODONE CAP 40MG ER</w:t>
            </w:r>
            <w:r w:rsidRPr="001C22DC">
              <w:rPr>
                <w:rFonts w:ascii="Verdana" w:hAnsi="Verdana" w:cs="Arial"/>
              </w:rPr>
              <w:br/>
              <w:t>HYDROCODONE CAP 30MG ER</w:t>
            </w:r>
            <w:r w:rsidRPr="001C22DC">
              <w:rPr>
                <w:rFonts w:ascii="Verdana" w:hAnsi="Verdana" w:cs="Arial"/>
              </w:rPr>
              <w:br/>
              <w:t>HYDROCODONE CAP 15MG ER</w:t>
            </w:r>
            <w:r w:rsidRPr="001C22DC">
              <w:rPr>
                <w:rFonts w:ascii="Verdana" w:hAnsi="Verdana" w:cs="Arial"/>
              </w:rPr>
              <w:br/>
              <w:t>HYDROCODONE CAP 10MG ER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0C1FA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E8D95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45A46F8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generic ZOHYDRO ER</w:t>
            </w:r>
          </w:p>
        </w:tc>
      </w:tr>
      <w:tr w:rsidR="00036507" w:rsidRPr="001C22DC" w14:paraId="562CEBE1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69DE5B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SECUADO DIS 3.8MG</w:t>
            </w:r>
            <w:r w:rsidRPr="001C22DC">
              <w:rPr>
                <w:rFonts w:ascii="Verdana" w:hAnsi="Verdana" w:cs="Arial"/>
              </w:rPr>
              <w:br/>
              <w:t>SECUADO DIS 5.7MG</w:t>
            </w:r>
            <w:r w:rsidRPr="001C22DC">
              <w:rPr>
                <w:rFonts w:ascii="Verdana" w:hAnsi="Verdana" w:cs="Arial"/>
              </w:rPr>
              <w:br/>
              <w:t>SECUADO DIS 7.5MG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417BC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F567E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QL, 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F61FC1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PC Brand drug</w:t>
            </w:r>
          </w:p>
        </w:tc>
      </w:tr>
      <w:tr w:rsidR="00036507" w:rsidRPr="001C22DC" w14:paraId="067B0733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61FC7E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TAZVERIK TAB 200MG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03AE1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F79B2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QL, 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6C5EBC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PC Brand drug</w:t>
            </w:r>
          </w:p>
        </w:tc>
      </w:tr>
      <w:tr w:rsidR="00036507" w:rsidRPr="001C22DC" w14:paraId="47A8AC88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CFEC25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UBRELVY TAB 50MG</w:t>
            </w:r>
            <w:r w:rsidRPr="001C22DC">
              <w:rPr>
                <w:rFonts w:ascii="Verdana" w:hAnsi="Verdana" w:cs="Arial"/>
              </w:rPr>
              <w:br/>
              <w:t>UBRELVY TAB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31F43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2FC52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C6AB5C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Brand migraine drug</w:t>
            </w:r>
          </w:p>
        </w:tc>
      </w:tr>
      <w:tr w:rsidR="00036507" w:rsidRPr="001C22DC" w14:paraId="2BF3362A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EFBB85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VALTOCO </w:t>
            </w:r>
            <w:r w:rsidRPr="001C22DC">
              <w:rPr>
                <w:rFonts w:ascii="Verdana" w:hAnsi="Verdana" w:cs="Arial"/>
                <w:bCs/>
              </w:rPr>
              <w:t>LIQ</w:t>
            </w:r>
            <w:r w:rsidRPr="001C22DC">
              <w:rPr>
                <w:rFonts w:ascii="Verdana" w:hAnsi="Verdana" w:cs="Arial"/>
              </w:rPr>
              <w:t xml:space="preserve"> 15MG</w:t>
            </w:r>
            <w:r w:rsidRPr="001C22DC">
              <w:rPr>
                <w:rFonts w:ascii="Verdana" w:hAnsi="Verdana" w:cs="Arial"/>
              </w:rPr>
              <w:br/>
              <w:t xml:space="preserve">VALTOCO </w:t>
            </w:r>
            <w:r w:rsidRPr="001C22DC">
              <w:rPr>
                <w:rFonts w:ascii="Verdana" w:hAnsi="Verdana" w:cs="Arial"/>
                <w:bCs/>
              </w:rPr>
              <w:t>LIQ</w:t>
            </w:r>
            <w:r w:rsidRPr="001C22DC">
              <w:rPr>
                <w:rFonts w:ascii="Verdana" w:hAnsi="Verdana" w:cs="Arial"/>
              </w:rPr>
              <w:t xml:space="preserve"> 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99631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3841C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QL-quantity over time, 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EFE364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PC Brand drug</w:t>
            </w:r>
          </w:p>
        </w:tc>
      </w:tr>
      <w:tr w:rsidR="00036507" w:rsidRPr="001C22DC" w14:paraId="45DDBD89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71C3FF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VALTOCO </w:t>
            </w:r>
            <w:r w:rsidRPr="001C22DC">
              <w:rPr>
                <w:rFonts w:ascii="Verdana" w:hAnsi="Verdana" w:cs="Arial"/>
                <w:bCs/>
              </w:rPr>
              <w:t xml:space="preserve">SPR </w:t>
            </w:r>
            <w:r w:rsidRPr="001C22DC">
              <w:rPr>
                <w:rFonts w:ascii="Verdana" w:hAnsi="Verdana" w:cs="Arial"/>
              </w:rPr>
              <w:t>5MG</w:t>
            </w:r>
            <w:r w:rsidRPr="001C22DC">
              <w:rPr>
                <w:rFonts w:ascii="Verdana" w:hAnsi="Verdana" w:cs="Arial"/>
              </w:rPr>
              <w:br/>
              <w:t xml:space="preserve">VALTOCO </w:t>
            </w:r>
            <w:r w:rsidRPr="001C22DC">
              <w:rPr>
                <w:rFonts w:ascii="Verdana" w:hAnsi="Verdana" w:cs="Arial"/>
                <w:bCs/>
              </w:rPr>
              <w:t>SPR</w:t>
            </w:r>
            <w:r w:rsidRPr="001C22DC">
              <w:rPr>
                <w:rFonts w:ascii="Verdana" w:hAnsi="Verdana" w:cs="Arial"/>
              </w:rPr>
              <w:t xml:space="preserve"> 10MG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8E634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42730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QL-quantity over time, 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005586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PC Brand drug</w:t>
            </w:r>
          </w:p>
        </w:tc>
      </w:tr>
      <w:tr w:rsidR="00036507" w:rsidRPr="001C22DC" w14:paraId="61A20596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BD1206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XELJANZ XR TAB 22MG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96789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60089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3F54B8" w14:textId="77777777" w:rsidR="00036507" w:rsidRPr="001C22DC" w:rsidRDefault="00036507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4/1/2020. brand Strength</w:t>
            </w:r>
          </w:p>
        </w:tc>
      </w:tr>
    </w:tbl>
    <w:p w14:paraId="1FBD372B" w14:textId="77777777" w:rsidR="00036507" w:rsidRPr="001C22DC" w:rsidRDefault="00036507" w:rsidP="003250B6">
      <w:pPr>
        <w:tabs>
          <w:tab w:val="left" w:pos="279"/>
        </w:tabs>
        <w:spacing w:before="120" w:after="120"/>
      </w:pPr>
    </w:p>
    <w:p w14:paraId="38FA20C6" w14:textId="77777777" w:rsidR="00036507" w:rsidRDefault="00036507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36507" w:rsidRPr="00BF74E9" w14:paraId="0C0AEE86" w14:textId="77777777" w:rsidTr="00036507">
        <w:tc>
          <w:tcPr>
            <w:tcW w:w="5000" w:type="pct"/>
            <w:shd w:val="clear" w:color="auto" w:fill="C0C0C0"/>
          </w:tcPr>
          <w:p w14:paraId="6EC80F96" w14:textId="77777777" w:rsidR="00036507" w:rsidRPr="00D32D37" w:rsidRDefault="00036507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9" w:name="_Toc207992374"/>
            <w:r>
              <w:rPr>
                <w:rFonts w:ascii="Verdana" w:hAnsi="Verdana"/>
                <w:i w:val="0"/>
                <w:iCs w:val="0"/>
              </w:rPr>
              <w:t>2/01/2020 – 2/29/2020</w:t>
            </w:r>
            <w:bookmarkEnd w:id="129"/>
          </w:p>
        </w:tc>
      </w:tr>
    </w:tbl>
    <w:p w14:paraId="1A6D3611" w14:textId="77777777" w:rsidR="00036507" w:rsidRPr="006A36A1" w:rsidRDefault="00036507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The following updates apply to Medicare Part-D Fo</w:t>
      </w:r>
      <w:r>
        <w:rPr>
          <w:rStyle w:val="Hyperlink"/>
          <w:rFonts w:ascii="Verdana" w:hAnsi="Verdana"/>
          <w:color w:val="auto"/>
          <w:u w:val="none"/>
        </w:rPr>
        <w:t>rmulary ONLY.  Installed FEBRUARY</w:t>
      </w:r>
      <w:r w:rsidR="00F62FE4">
        <w:rPr>
          <w:rStyle w:val="Hyperlink"/>
          <w:rFonts w:ascii="Verdana" w:hAnsi="Verdana"/>
          <w:color w:val="auto"/>
          <w:u w:val="none"/>
        </w:rPr>
        <w:t xml:space="preserve"> 2020.</w:t>
      </w:r>
    </w:p>
    <w:p w14:paraId="6ABFE42B" w14:textId="77777777" w:rsidR="00036507" w:rsidRPr="006A36A1" w:rsidRDefault="00036507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2020 Plans: MAPD: B1, B2, B4, B4PLUS, 5PLUS; EGWP Commingled- A1, B2, Open1; EGWP NON-Commingled- A1, B2, Open2</w:t>
      </w:r>
    </w:p>
    <w:p w14:paraId="5EA13616" w14:textId="77777777" w:rsidR="00036507" w:rsidRDefault="00036507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036507" w:rsidRPr="001C22DC" w14:paraId="0C7D6ABD" w14:textId="77777777" w:rsidTr="00036507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69A4DC7B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1C22DC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74AB4980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1C22DC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6A2FA623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1C22DC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4105899F" w14:textId="77777777" w:rsidR="00036507" w:rsidRPr="001C22DC" w:rsidRDefault="00036507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1C22DC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1C22DC" w:rsidRPr="001C22DC" w14:paraId="5A62B466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747D3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ADAKVEO INJ 100/10ML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3CB46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C9E351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227EAF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Brand. Note: BvD Embedded Criteria</w:t>
            </w:r>
          </w:p>
        </w:tc>
      </w:tr>
      <w:tr w:rsidR="001C22DC" w:rsidRPr="001C22DC" w14:paraId="1D3FF85C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AF891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BEOVU   INJ 6/0.05ML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A2D1D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118682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61DBF4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Brand </w:t>
            </w:r>
          </w:p>
        </w:tc>
      </w:tr>
      <w:tr w:rsidR="001C22DC" w:rsidRPr="001C22DC" w14:paraId="7B685447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27974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DEFERASIROX TAB 180MG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40917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D7FF7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62DA95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generic Strength</w:t>
            </w:r>
          </w:p>
        </w:tc>
      </w:tr>
      <w:tr w:rsidR="001C22DC" w:rsidRPr="001C22DC" w14:paraId="4C95327E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7612F0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EYLEA INJ 2/0.05ML </w:t>
            </w:r>
            <w:r w:rsidRPr="001C22DC">
              <w:rPr>
                <w:rFonts w:ascii="Verdana" w:hAnsi="Verdana" w:cs="Arial"/>
                <w:bCs/>
              </w:rPr>
              <w:t>(new gpi)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177CD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1DBBA2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B3E641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 GPI</w:t>
            </w:r>
          </w:p>
        </w:tc>
      </w:tr>
      <w:tr w:rsidR="001C22DC" w:rsidRPr="001C22DC" w14:paraId="6CACB14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2BED9ED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GIVLAARI INJ 189MG/ML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B1DE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763734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308008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</w:t>
            </w:r>
          </w:p>
        </w:tc>
      </w:tr>
      <w:tr w:rsidR="001C22DC" w:rsidRPr="001C22DC" w14:paraId="6625435B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1B0E06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NPLATE INJ 125MCG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5CC6F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B0600A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6155C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 Strength</w:t>
            </w:r>
          </w:p>
        </w:tc>
      </w:tr>
      <w:tr w:rsidR="001C22DC" w:rsidRPr="001C22DC" w14:paraId="1F6F31F3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95E881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REBLOZYL INJ 25MG</w:t>
            </w:r>
            <w:r w:rsidRPr="001C22DC">
              <w:rPr>
                <w:rFonts w:ascii="Verdana" w:hAnsi="Verdana" w:cs="Arial"/>
              </w:rPr>
              <w:br/>
              <w:t>REBLOZYL INJ 75MG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56CAA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267A65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236DB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Brand </w:t>
            </w:r>
          </w:p>
        </w:tc>
      </w:tr>
      <w:tr w:rsidR="001C22DC" w:rsidRPr="001C22DC" w14:paraId="759602B7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DBE836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RECARBRIO    INJ 1.25GM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8042F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754B21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CFF279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Brand </w:t>
            </w:r>
          </w:p>
        </w:tc>
      </w:tr>
      <w:tr w:rsidR="001C22DC" w:rsidRPr="001C22DC" w14:paraId="74BC64B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F322DD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VYONDYS 53 INJ 100/2ML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D3FD8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D706DB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2EBAAE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Brand </w:t>
            </w:r>
          </w:p>
        </w:tc>
      </w:tr>
      <w:tr w:rsidR="001C22DC" w:rsidRPr="001C22DC" w14:paraId="325E297A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71F4C9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ZIEXTENZO INJ 6/0.6ML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8B78A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35C7A1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38428E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</w:t>
            </w:r>
          </w:p>
        </w:tc>
      </w:tr>
      <w:tr w:rsidR="001C22DC" w:rsidRPr="001C22DC" w14:paraId="75EBD1A1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69EE0F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AKLIEF   CRE 0.005%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E8CE4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CFDFB1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PA, QL-quantity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C5737A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</w:t>
            </w:r>
          </w:p>
        </w:tc>
      </w:tr>
      <w:tr w:rsidR="001C22DC" w:rsidRPr="001C22DC" w14:paraId="4BB34561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D6042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AYVAKIT TAB 100MG</w:t>
            </w:r>
            <w:r w:rsidRPr="001C22DC">
              <w:rPr>
                <w:rFonts w:ascii="Verdana" w:hAnsi="Verdana" w:cs="Arial"/>
              </w:rPr>
              <w:br/>
              <w:t>AYVAKIT TAB 200MG</w:t>
            </w:r>
            <w:r w:rsidRPr="001C22DC">
              <w:rPr>
                <w:rFonts w:ascii="Verdana" w:hAnsi="Verdana" w:cs="Arial"/>
              </w:rPr>
              <w:br/>
              <w:t>AYVAKIT TAB 300MG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B0166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2171CE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PA-new starts,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17DE2D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</w:t>
            </w:r>
            <w:r w:rsidRPr="001C22DC">
              <w:rPr>
                <w:rFonts w:ascii="Verdana" w:hAnsi="Verdana" w:cs="Arial"/>
                <w:bCs/>
              </w:rPr>
              <w:t>PC Brand drug</w:t>
            </w:r>
          </w:p>
        </w:tc>
      </w:tr>
      <w:tr w:rsidR="001C22DC" w:rsidRPr="001C22DC" w14:paraId="2EF0DE76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7797CB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BRUKINSA CAP 80MG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18611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710602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PA-new starts,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00274F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</w:t>
            </w:r>
            <w:r w:rsidRPr="001C22DC">
              <w:rPr>
                <w:rFonts w:ascii="Verdana" w:hAnsi="Verdana" w:cs="Arial"/>
                <w:bCs/>
              </w:rPr>
              <w:t>PC Brand drug</w:t>
            </w:r>
          </w:p>
        </w:tc>
      </w:tr>
      <w:tr w:rsidR="001C22DC" w:rsidRPr="001C22DC" w14:paraId="7CF0BD1C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9329C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EGRIFTA</w:t>
            </w:r>
            <w:r w:rsidRPr="001C22DC">
              <w:rPr>
                <w:rFonts w:ascii="Verdana" w:hAnsi="Verdana" w:cs="Arial"/>
                <w:bCs/>
              </w:rPr>
              <w:t xml:space="preserve"> SV INJ</w:t>
            </w:r>
            <w:r w:rsidRPr="001C22DC">
              <w:rPr>
                <w:rFonts w:ascii="Verdana" w:hAnsi="Verdana" w:cs="Arial"/>
              </w:rPr>
              <w:t xml:space="preserve"> 2MG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5EFF6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C38D34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0CDFC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 Formulation</w:t>
            </w:r>
          </w:p>
        </w:tc>
      </w:tr>
      <w:tr w:rsidR="001C22DC" w:rsidRPr="001C22DC" w14:paraId="3693E3C1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93DEBF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EVEROLIMUS TAB 2.5MG</w:t>
            </w:r>
            <w:r w:rsidRPr="001C22DC">
              <w:rPr>
                <w:rFonts w:ascii="Verdana" w:hAnsi="Verdana" w:cs="Arial"/>
              </w:rPr>
              <w:br/>
              <w:t>EVEROLIMUS TAB 5MG</w:t>
            </w:r>
            <w:r w:rsidRPr="001C22DC">
              <w:rPr>
                <w:rFonts w:ascii="Verdana" w:hAnsi="Verdana" w:cs="Arial"/>
              </w:rPr>
              <w:br/>
              <w:t>EVEROLIMUS TAB 7.5MG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51DBA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E24854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PA-new starts,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FD9D99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</w:t>
            </w:r>
            <w:r w:rsidRPr="001C22DC">
              <w:rPr>
                <w:rFonts w:ascii="Verdana" w:hAnsi="Verdana" w:cs="Arial"/>
                <w:bCs/>
              </w:rPr>
              <w:t>PC drug.</w:t>
            </w:r>
            <w:r w:rsidRPr="001C22DC">
              <w:rPr>
                <w:rFonts w:ascii="Verdana" w:hAnsi="Verdana" w:cs="Arial"/>
              </w:rPr>
              <w:t xml:space="preserve"> generic AFINITOR</w:t>
            </w:r>
          </w:p>
        </w:tc>
      </w:tr>
      <w:tr w:rsidR="001C22DC" w:rsidRPr="001C22DC" w14:paraId="7DBAA6D9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952F8A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GLOPERBA SOL 0.6/5ML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DA577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D18207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75F81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</w:t>
            </w:r>
          </w:p>
        </w:tc>
      </w:tr>
      <w:tr w:rsidR="001C22DC" w:rsidRPr="001C22DC" w14:paraId="758CB8C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9FCAA4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OXBRYTA TAB 500MG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DE081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0A7023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7C95D3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</w:t>
            </w:r>
          </w:p>
        </w:tc>
      </w:tr>
      <w:tr w:rsidR="001C22DC" w:rsidRPr="001C22DC" w14:paraId="03C8FD1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29AD277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PRETOMANID TAB 200MG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8DD0B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94E994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1B2E6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</w:t>
            </w:r>
          </w:p>
        </w:tc>
      </w:tr>
      <w:tr w:rsidR="001C22DC" w:rsidRPr="001C22DC" w14:paraId="7BE0E05A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A34063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TRIKAFTA TAB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A03A9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9B413D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2288A4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 cyctic fibrosis med</w:t>
            </w:r>
          </w:p>
        </w:tc>
      </w:tr>
      <w:tr w:rsidR="001C22DC" w:rsidRPr="001C22DC" w14:paraId="1B8EAF4C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0BE8A8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VUMERITY CAP 231MG</w:t>
            </w:r>
            <w:r w:rsidRPr="001C22DC">
              <w:rPr>
                <w:rFonts w:ascii="Verdana" w:hAnsi="Verdana" w:cs="Arial"/>
              </w:rPr>
              <w:br/>
            </w:r>
            <w:r w:rsidRPr="001C22DC">
              <w:rPr>
                <w:rFonts w:ascii="Verdana" w:hAnsi="Verdana" w:cs="Arial"/>
                <w:bCs/>
              </w:rPr>
              <w:t>(2 GPIs)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980E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03BC5F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5E4BC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 m.s. drug</w:t>
            </w:r>
          </w:p>
        </w:tc>
      </w:tr>
      <w:tr w:rsidR="001C22DC" w:rsidRPr="001C22DC" w14:paraId="77F0ABE9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E7B686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ENHERTU INJ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20A33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D5DFFFF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32BFB1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</w:t>
            </w:r>
            <w:r w:rsidRPr="001C22DC">
              <w:rPr>
                <w:rFonts w:ascii="Verdana" w:hAnsi="Verdana" w:cs="Arial"/>
                <w:bCs/>
              </w:rPr>
              <w:t xml:space="preserve"> PC Brand drug</w:t>
            </w:r>
          </w:p>
        </w:tc>
      </w:tr>
      <w:tr w:rsidR="001C22DC" w:rsidRPr="001C22DC" w14:paraId="51320856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FFF5D7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br/>
              <w:t>IMLYGIC INJ</w:t>
            </w:r>
            <w:r w:rsidRPr="001C22DC">
              <w:rPr>
                <w:rFonts w:ascii="Verdana" w:hAnsi="Verdana" w:cs="Arial"/>
              </w:rPr>
              <w:br/>
            </w:r>
            <w:r w:rsidRPr="001C22DC">
              <w:rPr>
                <w:rFonts w:ascii="Verdana" w:hAnsi="Verdana" w:cs="Arial"/>
                <w:bCs/>
              </w:rPr>
              <w:t>(2 GPIs)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71E0A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980C72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224EB3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</w:t>
            </w:r>
            <w:r w:rsidRPr="001C22DC">
              <w:rPr>
                <w:rFonts w:ascii="Verdana" w:hAnsi="Verdana" w:cs="Arial"/>
                <w:bCs/>
              </w:rPr>
              <w:t>PC Brand drug</w:t>
            </w:r>
          </w:p>
        </w:tc>
      </w:tr>
      <w:tr w:rsidR="001C22DC" w:rsidRPr="001C22DC" w14:paraId="38D39892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76A6E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PADCEV INJ 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CE53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2198BD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ED61F5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</w:t>
            </w:r>
            <w:r w:rsidRPr="001C22DC">
              <w:rPr>
                <w:rFonts w:ascii="Verdana" w:hAnsi="Verdana" w:cs="Arial"/>
                <w:bCs/>
              </w:rPr>
              <w:t>PC Brand drug</w:t>
            </w:r>
          </w:p>
        </w:tc>
      </w:tr>
      <w:tr w:rsidR="001C22DC" w:rsidRPr="001C22DC" w14:paraId="3168537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90E518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 PA</w:t>
            </w:r>
            <w:r w:rsidRPr="001C22DC">
              <w:rPr>
                <w:rFonts w:ascii="Verdana" w:hAnsi="Verdana" w:cs="Arial"/>
                <w:bCs/>
              </w:rPr>
              <w:t>D</w:t>
            </w:r>
            <w:r w:rsidRPr="001C22DC">
              <w:rPr>
                <w:rFonts w:ascii="Verdana" w:hAnsi="Verdana" w:cs="Arial"/>
              </w:rPr>
              <w:t>CEV INJ 30MG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18B34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3640A8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5B1CB0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</w:t>
            </w:r>
            <w:r w:rsidRPr="001C22DC">
              <w:rPr>
                <w:rFonts w:ascii="Verdana" w:hAnsi="Verdana" w:cs="Arial"/>
                <w:bCs/>
              </w:rPr>
              <w:t>PC Brand drug</w:t>
            </w:r>
          </w:p>
        </w:tc>
      </w:tr>
      <w:tr w:rsidR="001C22DC" w:rsidRPr="001C22DC" w14:paraId="788A8D23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57F486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TRUXIMA INJ 100/50</w:t>
            </w:r>
            <w:r w:rsidRPr="001C22DC">
              <w:rPr>
                <w:rFonts w:ascii="Verdana" w:hAnsi="Verdana" w:cs="Arial"/>
              </w:rPr>
              <w:br/>
              <w:t>TRUXIMA INJ 500/50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C73C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033F02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953120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</w:t>
            </w:r>
            <w:r w:rsidRPr="001C22DC">
              <w:rPr>
                <w:rFonts w:ascii="Verdana" w:hAnsi="Verdana" w:cs="Arial"/>
                <w:bCs/>
              </w:rPr>
              <w:t>PC Brand drug</w:t>
            </w:r>
          </w:p>
        </w:tc>
      </w:tr>
      <w:tr w:rsidR="001C22DC" w:rsidRPr="001C22DC" w14:paraId="488D6629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5562D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ZIRABEV INJ 100/4ML</w:t>
            </w:r>
            <w:r w:rsidRPr="001C22DC">
              <w:rPr>
                <w:rFonts w:ascii="Verdana" w:hAnsi="Verdana" w:cs="Arial"/>
              </w:rPr>
              <w:br/>
              <w:t xml:space="preserve">ZIRABEV INJ 400/16ML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E8889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88B7ED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04D5DE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</w:t>
            </w:r>
            <w:r w:rsidRPr="001C22DC">
              <w:rPr>
                <w:rFonts w:ascii="Verdana" w:hAnsi="Verdana" w:cs="Arial"/>
                <w:bCs/>
              </w:rPr>
              <w:t xml:space="preserve">PC Brand drug </w:t>
            </w:r>
            <w:r w:rsidRPr="001C22DC">
              <w:rPr>
                <w:rFonts w:ascii="Verdana" w:hAnsi="Verdana" w:cs="Arial"/>
              </w:rPr>
              <w:t>*note: BvD Embedded Criteria</w:t>
            </w:r>
          </w:p>
        </w:tc>
      </w:tr>
      <w:tr w:rsidR="001C22DC" w:rsidRPr="001C22DC" w14:paraId="2D32DB3E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951BCB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GABLOFEN INJ 10000/20MCG/ML (2gpis)</w:t>
            </w:r>
            <w:r w:rsidRPr="001C22DC">
              <w:rPr>
                <w:rFonts w:ascii="Verdana" w:hAnsi="Verdana" w:cs="Arial"/>
              </w:rPr>
              <w:br/>
              <w:t>GABLOFEN INJ 2000/20MCG/ML (2gpis)</w:t>
            </w:r>
            <w:r w:rsidRPr="001C22DC">
              <w:rPr>
                <w:rFonts w:ascii="Verdana" w:hAnsi="Verdana" w:cs="Arial"/>
              </w:rPr>
              <w:br/>
              <w:t>GABLOFEN INJ 4000/20MCG/ML (2gpis)</w:t>
            </w:r>
            <w:r w:rsidRPr="001C22DC">
              <w:rPr>
                <w:rFonts w:ascii="Verdana" w:hAnsi="Verdana" w:cs="Arial"/>
              </w:rPr>
              <w:br/>
              <w:t>GABLOFEN INJ 50MCG/ML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81FFA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CF7C94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PA-BvD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EB33E5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</w:t>
            </w:r>
          </w:p>
        </w:tc>
      </w:tr>
      <w:tr w:rsidR="001C22DC" w:rsidRPr="001C22DC" w14:paraId="0BCD3C7A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11A787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PENTAMIDIINE </w:t>
            </w:r>
            <w:r w:rsidRPr="001C22DC">
              <w:rPr>
                <w:rFonts w:ascii="Verdana" w:hAnsi="Verdana" w:cs="Arial"/>
                <w:bCs/>
              </w:rPr>
              <w:t>INH</w:t>
            </w:r>
            <w:r w:rsidRPr="001C22DC">
              <w:rPr>
                <w:rFonts w:ascii="Verdana" w:hAnsi="Verdana" w:cs="Arial"/>
              </w:rPr>
              <w:t xml:space="preserve"> 300MG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49CE4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413AF2A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PA-BvD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233E461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generic NEBUPENT</w:t>
            </w:r>
          </w:p>
        </w:tc>
      </w:tr>
      <w:tr w:rsidR="001C22DC" w:rsidRPr="001C22DC" w14:paraId="5F2573C8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95C2A0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AMPHETAMI ER SUS 1.25/ML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857B5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297D97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C3E497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generic ADZENYS ER</w:t>
            </w:r>
          </w:p>
        </w:tc>
      </w:tr>
      <w:tr w:rsidR="001C22DC" w:rsidRPr="001C22DC" w14:paraId="12A9A39C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D7B478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AMZEEQ AER 4%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34041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34BD3A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QL- quantity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4C3C15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</w:t>
            </w:r>
          </w:p>
        </w:tc>
      </w:tr>
      <w:tr w:rsidR="001C22DC" w:rsidRPr="001C22DC" w14:paraId="250668E0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F6511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DAPSONE GEL 7.5%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0D84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C54912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QL- quantity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91235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generic ACZONE strength</w:t>
            </w:r>
          </w:p>
        </w:tc>
      </w:tr>
      <w:tr w:rsidR="001C22DC" w:rsidRPr="001C22DC" w14:paraId="54682815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F214C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DIVIGEL GEL 1.25MG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48B29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22B6E74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QL- quantity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39185B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 Strength</w:t>
            </w:r>
          </w:p>
        </w:tc>
      </w:tr>
      <w:tr w:rsidR="001C22DC" w:rsidRPr="001C22DC" w14:paraId="06B324F0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D6A358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TALICIA CAP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52828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22616C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QL- quantity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002C60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Brand </w:t>
            </w:r>
          </w:p>
        </w:tc>
      </w:tr>
      <w:tr w:rsidR="001C22DC" w:rsidRPr="001C22DC" w14:paraId="08DADB20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9CB84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DOXEPIN TAB 3MG</w:t>
            </w:r>
            <w:r w:rsidRPr="001C22DC">
              <w:rPr>
                <w:rFonts w:ascii="Verdana" w:hAnsi="Verdana" w:cs="Arial"/>
              </w:rPr>
              <w:br/>
              <w:t>DOXEPIN TAB 6MG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6FC6D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1E99A4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  <w:bCs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F923AF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generic SILENOR</w:t>
            </w:r>
          </w:p>
        </w:tc>
      </w:tr>
      <w:tr w:rsidR="001C22DC" w:rsidRPr="001C22DC" w14:paraId="58F407F5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15197D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ZOLPIMIST SPR 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B975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9FAB0AA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587101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</w:t>
            </w:r>
          </w:p>
        </w:tc>
      </w:tr>
      <w:tr w:rsidR="001C22DC" w:rsidRPr="001C22DC" w14:paraId="526012B2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E21E9E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DXEVO 11-DAY PAK 1.5MG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D5A5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402F6D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1C22DC">
              <w:rPr>
                <w:rFonts w:ascii="Verdana" w:hAnsi="Verdana" w:cs="Arial"/>
                <w:bCs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681E5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</w:t>
            </w:r>
          </w:p>
        </w:tc>
      </w:tr>
      <w:tr w:rsidR="001C22DC" w:rsidRPr="001C22DC" w14:paraId="4C1ABABC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BA0783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NOVOLIN N (</w:t>
            </w:r>
            <w:r w:rsidRPr="001C22DC">
              <w:rPr>
                <w:rFonts w:ascii="Verdana" w:hAnsi="Verdana" w:cs="Arial"/>
                <w:bCs/>
              </w:rPr>
              <w:t>RELION</w:t>
            </w:r>
            <w:r w:rsidRPr="001C22DC">
              <w:rPr>
                <w:rFonts w:ascii="Verdana" w:hAnsi="Verdana" w:cs="Arial"/>
              </w:rPr>
              <w:t>) INJ 100 UNIT</w:t>
            </w:r>
            <w:r w:rsidRPr="001C22DC">
              <w:rPr>
                <w:rFonts w:ascii="Verdana" w:hAnsi="Verdana" w:cs="Arial"/>
              </w:rPr>
              <w:br/>
              <w:t>NOVOLIN R (</w:t>
            </w:r>
            <w:r w:rsidRPr="001C22DC">
              <w:rPr>
                <w:rFonts w:ascii="Verdana" w:hAnsi="Verdana" w:cs="Arial"/>
                <w:bCs/>
              </w:rPr>
              <w:t>RELION</w:t>
            </w:r>
            <w:r w:rsidRPr="001C22DC">
              <w:rPr>
                <w:rFonts w:ascii="Verdana" w:hAnsi="Verdana" w:cs="Arial"/>
              </w:rPr>
              <w:t>) INJ 100 UNIT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F060E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581C49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1C22DC">
              <w:rPr>
                <w:rFonts w:ascii="Verdana" w:hAnsi="Verdana" w:cs="Arial"/>
                <w:bCs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41BDCA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 RELION</w:t>
            </w:r>
            <w:r w:rsidRPr="001C22DC">
              <w:rPr>
                <w:rFonts w:ascii="Verdana" w:hAnsi="Verdana" w:cs="Arial"/>
                <w:bCs/>
              </w:rPr>
              <w:t>/shares GPIs with brand below.</w:t>
            </w:r>
            <w:r w:rsidRPr="001C22DC">
              <w:rPr>
                <w:rFonts w:ascii="Verdana" w:hAnsi="Verdana" w:cs="Arial"/>
              </w:rPr>
              <w:t xml:space="preserve"> *</w:t>
            </w:r>
            <w:r w:rsidRPr="001C22DC">
              <w:rPr>
                <w:rFonts w:ascii="Verdana" w:hAnsi="Verdana" w:cs="Arial"/>
                <w:bCs/>
              </w:rPr>
              <w:t>NDC coding needed</w:t>
            </w:r>
          </w:p>
        </w:tc>
      </w:tr>
      <w:tr w:rsidR="001C22DC" w:rsidRPr="001C22DC" w14:paraId="2508229E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7A9BA9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NOVOLIN N INJ 100 UNIT</w:t>
            </w:r>
            <w:r w:rsidRPr="001C22DC">
              <w:rPr>
                <w:rFonts w:ascii="Verdana" w:hAnsi="Verdana" w:cs="Arial"/>
              </w:rPr>
              <w:br/>
              <w:t>NOVOLIN R INJ 100 UNIT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2624F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724838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4945D0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 Shares GPIs with Relion entry above. *ndc coding needed</w:t>
            </w:r>
          </w:p>
        </w:tc>
      </w:tr>
      <w:tr w:rsidR="001C22DC" w:rsidRPr="001C22DC" w14:paraId="106AF01D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24CA0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TRAVOPROST DRO 0.004%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69AE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5234AA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BB2AEE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generic TRAVATAN Z</w:t>
            </w:r>
          </w:p>
        </w:tc>
      </w:tr>
      <w:tr w:rsidR="001C22DC" w:rsidRPr="001C22DC" w14:paraId="24B2C374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8A418E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ABSORICA </w:t>
            </w:r>
            <w:r w:rsidRPr="001C22DC">
              <w:rPr>
                <w:rFonts w:ascii="Verdana" w:hAnsi="Verdana" w:cs="Arial"/>
                <w:bCs/>
              </w:rPr>
              <w:t>LD</w:t>
            </w:r>
            <w:r w:rsidRPr="001C22DC">
              <w:rPr>
                <w:rFonts w:ascii="Verdana" w:hAnsi="Verdana" w:cs="Arial"/>
              </w:rPr>
              <w:t xml:space="preserve"> CAP 16MG</w:t>
            </w:r>
            <w:r w:rsidRPr="001C22DC">
              <w:rPr>
                <w:rFonts w:ascii="Verdana" w:hAnsi="Verdana" w:cs="Arial"/>
              </w:rPr>
              <w:br/>
              <w:t xml:space="preserve">ABSORICA </w:t>
            </w:r>
            <w:r w:rsidRPr="001C22DC">
              <w:rPr>
                <w:rFonts w:ascii="Verdana" w:hAnsi="Verdana" w:cs="Arial"/>
                <w:bCs/>
              </w:rPr>
              <w:t>LD</w:t>
            </w:r>
            <w:r w:rsidRPr="001C22DC">
              <w:rPr>
                <w:rFonts w:ascii="Verdana" w:hAnsi="Verdana" w:cs="Arial"/>
              </w:rPr>
              <w:t xml:space="preserve"> CAP 24MG</w:t>
            </w:r>
            <w:r w:rsidRPr="001C22DC">
              <w:rPr>
                <w:rFonts w:ascii="Verdana" w:hAnsi="Verdana" w:cs="Arial"/>
              </w:rPr>
              <w:br/>
              <w:t xml:space="preserve">ABSORICA </w:t>
            </w:r>
            <w:r w:rsidRPr="001C22DC">
              <w:rPr>
                <w:rFonts w:ascii="Verdana" w:hAnsi="Verdana" w:cs="Arial"/>
                <w:bCs/>
              </w:rPr>
              <w:t>LD</w:t>
            </w:r>
            <w:r w:rsidRPr="001C22DC">
              <w:rPr>
                <w:rFonts w:ascii="Verdana" w:hAnsi="Verdana" w:cs="Arial"/>
              </w:rPr>
              <w:t xml:space="preserve"> CAP 32MG</w:t>
            </w:r>
            <w:r w:rsidRPr="001C22DC">
              <w:rPr>
                <w:rFonts w:ascii="Verdana" w:hAnsi="Verdana" w:cs="Arial"/>
              </w:rPr>
              <w:br/>
              <w:t xml:space="preserve">ABSORICA </w:t>
            </w:r>
            <w:r w:rsidRPr="001C22DC">
              <w:rPr>
                <w:rFonts w:ascii="Verdana" w:hAnsi="Verdana" w:cs="Arial"/>
                <w:bCs/>
              </w:rPr>
              <w:t>LD</w:t>
            </w:r>
            <w:r w:rsidRPr="001C22DC">
              <w:rPr>
                <w:rFonts w:ascii="Verdana" w:hAnsi="Verdana" w:cs="Arial"/>
              </w:rPr>
              <w:t xml:space="preserve"> CAP 8MG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1C731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437E24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4AEEAA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 Formulation</w:t>
            </w:r>
          </w:p>
        </w:tc>
      </w:tr>
      <w:tr w:rsidR="001C22DC" w:rsidRPr="001C22DC" w14:paraId="3F6FEF37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9010EDB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CLOZARIL TAB 200MG </w:t>
            </w:r>
            <w:r w:rsidRPr="001C22DC">
              <w:rPr>
                <w:rFonts w:ascii="Verdana" w:hAnsi="Verdana" w:cs="Arial"/>
              </w:rPr>
              <w:br/>
              <w:t xml:space="preserve">CLOZARIL TAB 50MG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3DFF8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D4030A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855739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</w:t>
            </w:r>
            <w:r w:rsidRPr="001C22DC">
              <w:rPr>
                <w:rFonts w:ascii="Verdana" w:hAnsi="Verdana" w:cs="Arial"/>
                <w:bCs/>
              </w:rPr>
              <w:t>PC drug.</w:t>
            </w:r>
            <w:r w:rsidRPr="001C22DC">
              <w:rPr>
                <w:rFonts w:ascii="Verdana" w:hAnsi="Verdana" w:cs="Arial"/>
              </w:rPr>
              <w:t xml:space="preserve"> Brand Strengths. *note: tier varies each strength</w:t>
            </w:r>
          </w:p>
        </w:tc>
      </w:tr>
      <w:tr w:rsidR="001C22DC" w:rsidRPr="001C22DC" w14:paraId="60ABA64A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38E2BA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ELURYNG MIS </w:t>
            </w:r>
            <w:r w:rsidRPr="001C22DC">
              <w:rPr>
                <w:rFonts w:ascii="Verdana" w:hAnsi="Verdana" w:cs="Arial"/>
              </w:rPr>
              <w:br/>
              <w:t xml:space="preserve">ETONOGESTERE MIS ETHY EST </w:t>
            </w:r>
            <w:r w:rsidRPr="001C22DC">
              <w:rPr>
                <w:rFonts w:ascii="Verdana" w:hAnsi="Verdana" w:cs="Arial"/>
              </w:rPr>
              <w:br/>
            </w:r>
            <w:r w:rsidRPr="001C22DC">
              <w:rPr>
                <w:rFonts w:ascii="Verdana" w:hAnsi="Verdana" w:cs="Arial"/>
                <w:bCs/>
              </w:rPr>
              <w:t>(same gpi)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ED9ED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2DB4991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A20BCE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generic NUVARING</w:t>
            </w:r>
          </w:p>
        </w:tc>
      </w:tr>
      <w:tr w:rsidR="001C22DC" w:rsidRPr="001C22DC" w14:paraId="1F2169D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175786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GONITRO POW 400MCG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58612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754AEF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C8B055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</w:t>
            </w:r>
          </w:p>
        </w:tc>
      </w:tr>
      <w:tr w:rsidR="001C22DC" w:rsidRPr="001C22DC" w14:paraId="359A2E5F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E7644E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GLUCAGON EMR SOL 1MG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FFEB70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F7FF21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036DDB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Brand </w:t>
            </w:r>
          </w:p>
        </w:tc>
      </w:tr>
      <w:tr w:rsidR="001C22DC" w:rsidRPr="001C22DC" w14:paraId="565C5AF8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F1B4BF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ISOSORB DIN TAB 40MG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00A1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  <w:bCs/>
              </w:rPr>
            </w:pPr>
            <w:r w:rsidRPr="001C22DC">
              <w:rPr>
                <w:rFonts w:ascii="Verdana" w:hAnsi="Verdana" w:cs="Arial"/>
                <w:bCs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809E6D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4A95A9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generic ISORDIL </w:t>
            </w:r>
          </w:p>
        </w:tc>
      </w:tr>
      <w:tr w:rsidR="001C22DC" w:rsidRPr="001C22DC" w14:paraId="16F4E0A6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1ACF7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PENICILLAMIN </w:t>
            </w:r>
            <w:r w:rsidRPr="001C22DC">
              <w:rPr>
                <w:rFonts w:ascii="Verdana" w:hAnsi="Verdana" w:cs="Arial"/>
                <w:bCs/>
              </w:rPr>
              <w:t xml:space="preserve">TAB </w:t>
            </w:r>
            <w:r w:rsidRPr="001C22DC">
              <w:rPr>
                <w:rFonts w:ascii="Verdana" w:hAnsi="Verdana" w:cs="Arial"/>
              </w:rPr>
              <w:t>250MG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69766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  <w:bCs/>
              </w:rPr>
            </w:pPr>
            <w:r w:rsidRPr="001C22DC">
              <w:rPr>
                <w:rFonts w:ascii="Verdana" w:hAnsi="Verdana" w:cs="Arial"/>
                <w:bCs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3AE53F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79566A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generic DEPEN TITRA</w:t>
            </w:r>
          </w:p>
        </w:tc>
      </w:tr>
      <w:tr w:rsidR="001C22DC" w:rsidRPr="001C22DC" w14:paraId="76DDBFD9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5B065D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VANCOMYCIN INJ 500MG</w:t>
            </w:r>
          </w:p>
          <w:p w14:paraId="7E0FF140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 </w:t>
            </w:r>
            <w:r w:rsidRPr="001C22DC">
              <w:rPr>
                <w:rFonts w:ascii="Verdana" w:hAnsi="Verdana" w:cs="Arial"/>
                <w:bCs/>
              </w:rPr>
              <w:t>(new gpi)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731CA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2DF0DE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7E505C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 xml:space="preserve">EFF 3/1/2020. Brand GPI </w:t>
            </w:r>
          </w:p>
        </w:tc>
      </w:tr>
      <w:tr w:rsidR="001C22DC" w:rsidRPr="001C22DC" w14:paraId="1C7EA6CC" w14:textId="77777777" w:rsidTr="00B471AE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15CD49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VANCOMYCIN SOL 2G/400ML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14143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E175B6" w14:textId="77777777" w:rsidR="001C22DC" w:rsidRPr="001C22DC" w:rsidRDefault="001C22DC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6DC72B" w14:textId="77777777" w:rsidR="001C22DC" w:rsidRPr="001C22DC" w:rsidRDefault="001C22DC" w:rsidP="003250B6">
            <w:pPr>
              <w:spacing w:before="120" w:after="120"/>
              <w:rPr>
                <w:rFonts w:ascii="Verdana" w:hAnsi="Verdana" w:cs="Arial"/>
              </w:rPr>
            </w:pPr>
            <w:r w:rsidRPr="001C22DC">
              <w:rPr>
                <w:rFonts w:ascii="Verdana" w:hAnsi="Verdana" w:cs="Arial"/>
              </w:rPr>
              <w:t>EFF 3/1/2020. Brand Strength</w:t>
            </w:r>
          </w:p>
        </w:tc>
      </w:tr>
    </w:tbl>
    <w:p w14:paraId="41D1A259" w14:textId="77777777" w:rsidR="00036507" w:rsidRDefault="00036507" w:rsidP="003250B6">
      <w:pPr>
        <w:tabs>
          <w:tab w:val="left" w:pos="279"/>
        </w:tabs>
        <w:spacing w:before="120" w:after="120"/>
      </w:pPr>
    </w:p>
    <w:p w14:paraId="224DF9B0" w14:textId="77777777" w:rsidR="006A36A1" w:rsidRDefault="006A36A1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A36A1" w:rsidRPr="00BF74E9" w14:paraId="10EE057A" w14:textId="77777777" w:rsidTr="00036507">
        <w:tc>
          <w:tcPr>
            <w:tcW w:w="5000" w:type="pct"/>
            <w:shd w:val="clear" w:color="auto" w:fill="C0C0C0"/>
          </w:tcPr>
          <w:p w14:paraId="2470A81C" w14:textId="77777777" w:rsidR="006A36A1" w:rsidRPr="00D32D37" w:rsidRDefault="006A36A1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0" w:name="_Toc207992375"/>
            <w:r>
              <w:rPr>
                <w:rFonts w:ascii="Verdana" w:hAnsi="Verdana"/>
                <w:i w:val="0"/>
                <w:iCs w:val="0"/>
              </w:rPr>
              <w:t>1/01/2020 – 1/31/2020</w:t>
            </w:r>
            <w:bookmarkEnd w:id="130"/>
          </w:p>
        </w:tc>
      </w:tr>
    </w:tbl>
    <w:p w14:paraId="1654E1DB" w14:textId="77777777" w:rsidR="006A36A1" w:rsidRPr="006A36A1" w:rsidRDefault="006A36A1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The following updates apply to Medicare Part-D Formulary ONLY.  Insta</w:t>
      </w:r>
      <w:r w:rsidR="00F62FE4">
        <w:rPr>
          <w:rStyle w:val="Hyperlink"/>
          <w:rFonts w:ascii="Verdana" w:hAnsi="Verdana"/>
          <w:color w:val="auto"/>
          <w:u w:val="none"/>
        </w:rPr>
        <w:t>lled JANUARY 2020.</w:t>
      </w:r>
    </w:p>
    <w:p w14:paraId="51693B71" w14:textId="77777777" w:rsidR="006A36A1" w:rsidRPr="006A36A1" w:rsidRDefault="006A36A1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 w:rsidRPr="006A36A1">
        <w:rPr>
          <w:rStyle w:val="Hyperlink"/>
          <w:rFonts w:ascii="Verdana" w:hAnsi="Verdana"/>
          <w:color w:val="auto"/>
          <w:u w:val="none"/>
        </w:rPr>
        <w:t>2020 Plans: MAPD: B1, B2, B4, B4PLUS, 5PLUS; EGWP Commingled- A1, B2, Open1; EGWP NON-Commingled- A1, B2, Open2</w:t>
      </w:r>
    </w:p>
    <w:p w14:paraId="4D1A3052" w14:textId="77777777" w:rsidR="006A36A1" w:rsidRDefault="006A36A1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6A36A1" w:rsidRPr="006A36A1" w14:paraId="520489BF" w14:textId="77777777" w:rsidTr="006A36A1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00BCA491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6A36A1">
              <w:rPr>
                <w:rFonts w:ascii="Verdana" w:hAnsi="Verdana" w:cs="Calibri"/>
                <w:b/>
                <w:bCs/>
                <w:color w:val="000000" w:themeColor="text1"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6001FBEE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6A36A1">
              <w:rPr>
                <w:rFonts w:ascii="Verdana" w:hAnsi="Verdana" w:cs="Calibri"/>
                <w:b/>
                <w:bCs/>
                <w:color w:val="000000" w:themeColor="text1"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472ACE93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6A36A1">
              <w:rPr>
                <w:rFonts w:ascii="Verdana" w:hAnsi="Verdana" w:cs="Calibri"/>
                <w:b/>
                <w:bCs/>
                <w:color w:val="000000" w:themeColor="text1"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5043BF09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6A36A1">
              <w:rPr>
                <w:rFonts w:ascii="Verdana" w:hAnsi="Verdana" w:cs="Calibri"/>
                <w:b/>
                <w:bCs/>
                <w:color w:val="000000" w:themeColor="text1"/>
              </w:rPr>
              <w:t>COMMENTS</w:t>
            </w:r>
          </w:p>
        </w:tc>
      </w:tr>
      <w:tr w:rsidR="006A36A1" w:rsidRPr="006A36A1" w14:paraId="22F65D84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5372F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TRIAMCINOLON OIN 0.05%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2D4E7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E58B0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D4FAD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2/1/2020. generic TRIANEX</w:t>
            </w:r>
          </w:p>
        </w:tc>
      </w:tr>
      <w:tr w:rsidR="006A36A1" w:rsidRPr="006A36A1" w14:paraId="4C55981F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E573C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MESALAMINE CAP 0.375GM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5812D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94FCC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724A5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2/1/2020. generic APRISO </w:t>
            </w:r>
          </w:p>
        </w:tc>
      </w:tr>
      <w:tr w:rsidR="006A36A1" w:rsidRPr="006A36A1" w14:paraId="265289B7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B05C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HARVONI TAB 45-200MG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F7DC2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84821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3ECDD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2/1/2020. brand Strength (note: QL new for this strength)</w:t>
            </w:r>
          </w:p>
        </w:tc>
      </w:tr>
      <w:tr w:rsidR="006A36A1" w:rsidRPr="006A36A1" w14:paraId="0FDC4996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A0A7F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NOURIANZ TAB 20MG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NOURIANZ TAB 40MG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17BE3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2A6D75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611F9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2/1/2020. brand</w:t>
            </w:r>
          </w:p>
        </w:tc>
      </w:tr>
      <w:tr w:rsidR="006A36A1" w:rsidRPr="006A36A1" w14:paraId="3D02C27C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FC7F3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PROAIR </w:t>
            </w:r>
            <w:r w:rsidRPr="006A36A1">
              <w:rPr>
                <w:rFonts w:ascii="Verdana" w:hAnsi="Verdana" w:cs="Arial"/>
                <w:b/>
                <w:bCs/>
                <w:color w:val="000000" w:themeColor="text1"/>
              </w:rPr>
              <w:t xml:space="preserve">DIGIH </w:t>
            </w:r>
            <w:r w:rsidRPr="006A36A1">
              <w:rPr>
                <w:rFonts w:ascii="Verdana" w:hAnsi="Verdana" w:cs="Arial"/>
                <w:color w:val="000000" w:themeColor="text1"/>
              </w:rPr>
              <w:t>AER 108MG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6818E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C4FAFA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D3338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2/1/2020. brand Formulation (note: PA new for this formulation)</w:t>
            </w:r>
          </w:p>
        </w:tc>
      </w:tr>
      <w:tr w:rsidR="006A36A1" w:rsidRPr="006A36A1" w14:paraId="284B9CF6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BF267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QBREXZA   PAD 2.4%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F2DB6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498637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EE9C9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2/1/2020. Brand </w:t>
            </w:r>
          </w:p>
        </w:tc>
      </w:tr>
      <w:tr w:rsidR="006A36A1" w:rsidRPr="006A36A1" w14:paraId="644DF0B0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15424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RELAFEN DS TAB 1000MG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5F3EC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B6E89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QL, </w:t>
            </w:r>
            <w:r w:rsidRPr="006A36A1">
              <w:rPr>
                <w:rFonts w:ascii="Verdana" w:hAnsi="Verdana" w:cs="Arial"/>
                <w:b/>
                <w:bCs/>
                <w:color w:val="000000" w:themeColor="text1"/>
              </w:rPr>
              <w:t>ST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C7ABF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2/1/2020. Brand </w:t>
            </w:r>
          </w:p>
        </w:tc>
      </w:tr>
      <w:tr w:rsidR="006A36A1" w:rsidRPr="006A36A1" w14:paraId="2467364B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78128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ZELNORM TAB 6MG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2A09E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989302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C83C0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2/1/2020. Brand </w:t>
            </w:r>
          </w:p>
        </w:tc>
      </w:tr>
      <w:tr w:rsidR="006A36A1" w:rsidRPr="006A36A1" w14:paraId="2D09572C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A910C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DEFERASIROX TAB 360MG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DEFERASIROX TAB 90MG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B3CDF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B03BD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B4381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2/1/2020. generic JADENU strengths</w:t>
            </w:r>
          </w:p>
        </w:tc>
      </w:tr>
      <w:tr w:rsidR="006A36A1" w:rsidRPr="006A36A1" w14:paraId="01A77F9F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20C5F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NITISINONE CAP 2MG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NITISINONE CAP 5MG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NITISINONE CAP 10MG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18D19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EEA33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B7295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2/1/2020. generic ORFADIN</w:t>
            </w:r>
          </w:p>
        </w:tc>
      </w:tr>
      <w:tr w:rsidR="006A36A1" w:rsidRPr="006A36A1" w14:paraId="71135342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7A0CD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EMFLAZA </w:t>
            </w:r>
            <w:r w:rsidRPr="006A36A1">
              <w:rPr>
                <w:rFonts w:ascii="Verdana" w:hAnsi="Verdana" w:cs="Arial"/>
                <w:b/>
                <w:bCs/>
                <w:color w:val="000000" w:themeColor="text1"/>
              </w:rPr>
              <w:t>SUS</w:t>
            </w:r>
            <w:r w:rsidRPr="006A36A1">
              <w:rPr>
                <w:rFonts w:ascii="Verdana" w:hAnsi="Verdana" w:cs="Arial"/>
                <w:color w:val="000000" w:themeColor="text1"/>
              </w:rPr>
              <w:t xml:space="preserve"> 22.75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822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32D0B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3F964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2/1/2020. Brand </w:t>
            </w:r>
          </w:p>
        </w:tc>
      </w:tr>
      <w:tr w:rsidR="006A36A1" w:rsidRPr="006A36A1" w14:paraId="4B62FA30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DF454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EMFLAZA TAB 18MG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EMFLAZA TAB 30MG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EMFLAZA TAB 36MG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EMFLAZA TAB 6MG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2FCFA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FE114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AA96F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2/1/2020. Brand </w:t>
            </w:r>
          </w:p>
        </w:tc>
      </w:tr>
      <w:tr w:rsidR="006A36A1" w:rsidRPr="006A36A1" w14:paraId="6F388BA3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4EEBC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OGIVRI INJ 150MG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OGIVRI INJ 420MG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78055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31524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PA (new starts) 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F053B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2/1/2020. PC DRUG. Brand</w:t>
            </w:r>
          </w:p>
        </w:tc>
      </w:tr>
      <w:tr w:rsidR="006A36A1" w:rsidRPr="006A36A1" w14:paraId="0326F365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1D8EF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SIKLOS TAB 100MG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SIKLOS TAB 1000MG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383E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06802E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066DC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2/1/2020. Brand (note: tier varies per strength)</w:t>
            </w:r>
          </w:p>
        </w:tc>
      </w:tr>
      <w:tr w:rsidR="006A36A1" w:rsidRPr="006A36A1" w14:paraId="3787553D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42BA2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XENLETA</w:t>
            </w:r>
            <w:r w:rsidRPr="006A36A1">
              <w:rPr>
                <w:rFonts w:ascii="Verdana" w:hAnsi="Verdana" w:cs="Arial"/>
                <w:b/>
                <w:bCs/>
                <w:color w:val="000000" w:themeColor="text1"/>
              </w:rPr>
              <w:t xml:space="preserve"> INJ</w:t>
            </w:r>
            <w:r w:rsidRPr="006A36A1">
              <w:rPr>
                <w:rFonts w:ascii="Verdana" w:hAnsi="Verdana" w:cs="Arial"/>
                <w:color w:val="000000" w:themeColor="text1"/>
              </w:rPr>
              <w:t xml:space="preserve"> 150/15ML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A9356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931E87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6F8E5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2/1/2020. Brand </w:t>
            </w:r>
          </w:p>
        </w:tc>
      </w:tr>
      <w:tr w:rsidR="006A36A1" w:rsidRPr="006A36A1" w14:paraId="6B5065AC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DC27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XENLETA TAB 600MG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39997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7EC07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6AEE5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2/1/2020. Brand </w:t>
            </w:r>
          </w:p>
        </w:tc>
      </w:tr>
      <w:tr w:rsidR="006A36A1" w:rsidRPr="006A36A1" w14:paraId="423BDD9C" w14:textId="77777777" w:rsidTr="006A36A1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97990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TIADYLT ER CAP 360MG/24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94961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 ALL plans Covered (no change)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A0CD54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 (no change)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1E71C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2/1/2020. ZYNCHROS ADD Only. generic TIAZAC. Shared GPI with existing generics DILTIAZEM &amp; TAZTIA XT</w:t>
            </w:r>
          </w:p>
        </w:tc>
      </w:tr>
      <w:tr w:rsidR="006A36A1" w:rsidRPr="006A36A1" w14:paraId="7FE81D5E" w14:textId="77777777" w:rsidTr="006A36A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18B9B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METHOTREXATE SODIUM INJ 50 MG/2ML (25 MG/ML)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57C4B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ALL plans Covered 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BE31EB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 (no change)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DFB22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2/1/2020. </w:t>
            </w:r>
            <w:r w:rsidRPr="006A36A1">
              <w:rPr>
                <w:rFonts w:ascii="Verdana" w:hAnsi="Verdana" w:cs="Arial"/>
                <w:b/>
                <w:bCs/>
                <w:color w:val="000000" w:themeColor="text1"/>
              </w:rPr>
              <w:t xml:space="preserve">Home Infusion List Removal. </w:t>
            </w:r>
            <w:r w:rsidRPr="006A36A1">
              <w:rPr>
                <w:rFonts w:ascii="Verdana" w:hAnsi="Verdana" w:cs="Arial"/>
                <w:color w:val="000000" w:themeColor="text1"/>
              </w:rPr>
              <w:t>Effects B4+ and B5+ formularies</w:t>
            </w:r>
          </w:p>
        </w:tc>
      </w:tr>
      <w:tr w:rsidR="006A36A1" w:rsidRPr="006A36A1" w14:paraId="56DDA757" w14:textId="77777777" w:rsidTr="006A36A1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BB8D12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METRONIDAZOL INJ 5MG/ML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FB0FF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Covered Open Only 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D60F17" w14:textId="77777777" w:rsidR="006A36A1" w:rsidRPr="006A36A1" w:rsidRDefault="006A36A1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 (no change)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DA0C6" w14:textId="77777777" w:rsidR="006A36A1" w:rsidRPr="006A36A1" w:rsidRDefault="006A36A1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2/1/2020</w:t>
            </w:r>
            <w:r w:rsidRPr="006A36A1">
              <w:rPr>
                <w:rFonts w:ascii="Verdana" w:hAnsi="Verdana" w:cs="Arial"/>
                <w:b/>
                <w:bCs/>
                <w:color w:val="000000" w:themeColor="text1"/>
              </w:rPr>
              <w:t>. Formulary change to Generic.</w:t>
            </w:r>
            <w:r w:rsidRPr="006A36A1">
              <w:rPr>
                <w:rFonts w:ascii="Verdana" w:hAnsi="Verdana" w:cs="Arial"/>
                <w:color w:val="000000" w:themeColor="text1"/>
              </w:rPr>
              <w:t xml:space="preserve"> Tier change effects Open NC formulary. note: NDC flip to occur 1/31 expect testing fallout prior to that date</w:t>
            </w:r>
          </w:p>
        </w:tc>
      </w:tr>
    </w:tbl>
    <w:p w14:paraId="1069A587" w14:textId="77777777" w:rsidR="006A36A1" w:rsidRDefault="006A36A1" w:rsidP="003250B6">
      <w:pPr>
        <w:tabs>
          <w:tab w:val="left" w:pos="279"/>
        </w:tabs>
        <w:spacing w:before="120" w:after="120"/>
      </w:pPr>
    </w:p>
    <w:p w14:paraId="3FFFD541" w14:textId="77777777" w:rsidR="006A36A1" w:rsidRDefault="006A36A1" w:rsidP="003250B6">
      <w:pPr>
        <w:tabs>
          <w:tab w:val="left" w:pos="279"/>
        </w:tabs>
        <w:spacing w:before="120" w:after="120"/>
      </w:pPr>
    </w:p>
    <w:p w14:paraId="54A4F4B4" w14:textId="77777777" w:rsidR="00382300" w:rsidRDefault="00382300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82300" w:rsidRPr="00BF74E9" w14:paraId="2F94956C" w14:textId="77777777" w:rsidTr="00036507">
        <w:tc>
          <w:tcPr>
            <w:tcW w:w="5000" w:type="pct"/>
            <w:shd w:val="clear" w:color="auto" w:fill="C0C0C0"/>
          </w:tcPr>
          <w:p w14:paraId="574C9247" w14:textId="77777777" w:rsidR="00382300" w:rsidRPr="00D32D37" w:rsidRDefault="00382300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1" w:name="_Toc207992376"/>
            <w:r>
              <w:rPr>
                <w:rFonts w:ascii="Verdana" w:hAnsi="Verdana"/>
                <w:i w:val="0"/>
                <w:iCs w:val="0"/>
              </w:rPr>
              <w:t>11/01/19 – 11/30/19</w:t>
            </w:r>
            <w:bookmarkEnd w:id="131"/>
          </w:p>
        </w:tc>
      </w:tr>
    </w:tbl>
    <w:p w14:paraId="72350BBA" w14:textId="77777777" w:rsidR="00382300" w:rsidRPr="005F75D4" w:rsidRDefault="00382300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b/>
          <w:color w:val="auto"/>
          <w:u w:val="none"/>
        </w:rPr>
        <w:t xml:space="preserve">Note:  </w:t>
      </w:r>
      <w:r w:rsidRPr="005F75D4">
        <w:rPr>
          <w:rStyle w:val="Hyperlink"/>
          <w:rFonts w:ascii="Verdana" w:hAnsi="Verdana"/>
          <w:color w:val="auto"/>
          <w:u w:val="none"/>
        </w:rPr>
        <w:t>2019 Plans: PDP: A1B, A3; MAPD: B2, B4, B4PLUS; EGWP Commingled- A1, B2, Open1; EGWP NON-Commingled- A1, B2, Open2</w:t>
      </w:r>
    </w:p>
    <w:p w14:paraId="780FC0F3" w14:textId="77777777" w:rsidR="00382300" w:rsidRDefault="00382300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382300" w:rsidRPr="006A36A1" w14:paraId="572BBD1E" w14:textId="77777777" w:rsidTr="00382300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0F6A1727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6A36A1">
              <w:rPr>
                <w:rFonts w:ascii="Verdana" w:hAnsi="Verdana" w:cs="Calibri"/>
                <w:b/>
                <w:bCs/>
                <w:color w:val="000000" w:themeColor="text1"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7406E3CB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6A36A1">
              <w:rPr>
                <w:rFonts w:ascii="Verdana" w:hAnsi="Verdana" w:cs="Calibri"/>
                <w:b/>
                <w:bCs/>
                <w:color w:val="000000" w:themeColor="text1"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475DDE87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6A36A1">
              <w:rPr>
                <w:rFonts w:ascii="Verdana" w:hAnsi="Verdana" w:cs="Calibri"/>
                <w:b/>
                <w:bCs/>
                <w:color w:val="000000" w:themeColor="text1"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772EBD94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6A36A1">
              <w:rPr>
                <w:rFonts w:ascii="Verdana" w:hAnsi="Verdana" w:cs="Calibri"/>
                <w:b/>
                <w:bCs/>
                <w:color w:val="000000" w:themeColor="text1"/>
              </w:rPr>
              <w:t>COMMENTS</w:t>
            </w:r>
          </w:p>
        </w:tc>
      </w:tr>
      <w:tr w:rsidR="00382300" w:rsidRPr="006A36A1" w14:paraId="52D19C9E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030688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DRIZALMA CAP 20MG DR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DRIZALMA CAP 30MG DR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DRIZALMA CAP 40MG DR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DRIZALMA CAP 60MG DR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1E790E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316EC46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QL-varies; PA-new starts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72F945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PC drug.  New Brand SSRI</w:t>
            </w:r>
          </w:p>
        </w:tc>
      </w:tr>
      <w:tr w:rsidR="00382300" w:rsidRPr="006A36A1" w14:paraId="0C52CAAC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722DFE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DUAKLIR AER 400/12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5B45E3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194DC6D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QL, ST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D8F599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Brand</w:t>
            </w:r>
          </w:p>
        </w:tc>
      </w:tr>
      <w:tr w:rsidR="00382300" w:rsidRPr="006A36A1" w14:paraId="28B35FA4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35F07D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EGRIFTA SOL 2MG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57DA9B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6A3510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828EF7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12/1/2019. new Brand </w:t>
            </w:r>
          </w:p>
        </w:tc>
      </w:tr>
      <w:tr w:rsidR="00382300" w:rsidRPr="006A36A1" w14:paraId="3957A60F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68DC1E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FENTANYL </w:t>
            </w:r>
            <w:r w:rsidRPr="006A36A1">
              <w:rPr>
                <w:rFonts w:ascii="Verdana" w:hAnsi="Verdana" w:cs="Arial"/>
                <w:bCs/>
                <w:color w:val="000000" w:themeColor="text1"/>
              </w:rPr>
              <w:t xml:space="preserve">CIT TAB </w:t>
            </w:r>
            <w:r w:rsidRPr="006A36A1">
              <w:rPr>
                <w:rFonts w:ascii="Verdana" w:hAnsi="Verdana" w:cs="Arial"/>
                <w:color w:val="000000" w:themeColor="text1"/>
              </w:rPr>
              <w:t>100MCG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D10D97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0033785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759EBE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generic strength FENTORA   Note: brand and other gen strengths are covered on all plans/coverage difference intentional</w:t>
            </w:r>
          </w:p>
        </w:tc>
      </w:tr>
      <w:tr w:rsidR="00382300" w:rsidRPr="006A36A1" w14:paraId="2B8BDBB7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8A563D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IVERMECTIN   CRE 1%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1B60F0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7562BDE9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QL-over time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1C94F8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generic SOOLANTRA</w:t>
            </w:r>
          </w:p>
        </w:tc>
      </w:tr>
      <w:tr w:rsidR="00382300" w:rsidRPr="006A36A1" w14:paraId="117E9092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78CB5B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MYXREDLIN SOL 1UNIT/ML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1E2DA9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48CA90CC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bCs/>
                <w:color w:val="000000" w:themeColor="text1"/>
              </w:rPr>
            </w:pPr>
            <w:r w:rsidRPr="006A36A1">
              <w:rPr>
                <w:rFonts w:ascii="Verdana" w:hAnsi="Verdana" w:cs="Arial"/>
                <w:bCs/>
                <w:color w:val="000000" w:themeColor="text1"/>
              </w:rPr>
              <w:t>ST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21CB3C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Brand Insulin</w:t>
            </w:r>
          </w:p>
        </w:tc>
      </w:tr>
      <w:tr w:rsidR="00382300" w:rsidRPr="006A36A1" w14:paraId="639BF27C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7CE75D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OCTAGAM INJ 30/300ML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C4A8B6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489245C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PA-BvD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44B9E3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brand Strength</w:t>
            </w:r>
          </w:p>
        </w:tc>
      </w:tr>
      <w:tr w:rsidR="00382300" w:rsidRPr="006A36A1" w14:paraId="2F5B0D16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B261A6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RUZURGI   TAB 10MG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591F02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4075364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16D7A1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12/1/2019. new Brand </w:t>
            </w:r>
          </w:p>
        </w:tc>
      </w:tr>
      <w:tr w:rsidR="00382300" w:rsidRPr="006A36A1" w14:paraId="4F8563CD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11D76A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RYBELSUS TAB 14MG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RYBELSUS TAB 3MG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RYBELSUS TAB 7MG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81CFDA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50FCFF1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QL, ST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A8F9D6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Brand diabetic</w:t>
            </w:r>
          </w:p>
        </w:tc>
      </w:tr>
      <w:tr w:rsidR="00382300" w:rsidRPr="006A36A1" w14:paraId="123707ED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52A03D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TOSYMRA SOL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DA2C29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BDCFF3B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QL, ST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384836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12/1/2019. new Brand migraine </w:t>
            </w:r>
          </w:p>
        </w:tc>
      </w:tr>
      <w:tr w:rsidR="00382300" w:rsidRPr="006A36A1" w14:paraId="061D4A38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37CD70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VYNDAMAX CAP 61MG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D12052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0D1D370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A94DDE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brand Strength</w:t>
            </w:r>
          </w:p>
        </w:tc>
      </w:tr>
      <w:tr w:rsidR="00382300" w:rsidRPr="006A36A1" w14:paraId="0DEF6F64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B4F088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WAKIX TAB 17.8MG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  <w:t>WAKIX TAB 4.45MG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7C4F00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FEF7251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01538F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12/1/2019. new Brand </w:t>
            </w:r>
          </w:p>
        </w:tc>
      </w:tr>
      <w:tr w:rsidR="00382300" w:rsidRPr="006A36A1" w14:paraId="73DFF543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910C05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ARSENIC TRIO INJ 12MG/6ML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86FA9A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48B72C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A7C291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generic strength TRISENOX</w:t>
            </w:r>
          </w:p>
        </w:tc>
      </w:tr>
      <w:tr w:rsidR="00382300" w:rsidRPr="006A36A1" w14:paraId="3321DBC7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D0FB34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DIGOXIN SOL 50MCG/ML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942016F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43DEFCA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250AF4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12/1/2019. Modification to Generic. Tier change on NC plans </w:t>
            </w:r>
          </w:p>
        </w:tc>
      </w:tr>
      <w:tr w:rsidR="00382300" w:rsidRPr="006A36A1" w14:paraId="17FFF5B1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F9306B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FIASP </w:t>
            </w:r>
            <w:r w:rsidRPr="006A36A1">
              <w:rPr>
                <w:rFonts w:ascii="Verdana" w:hAnsi="Verdana" w:cs="Arial"/>
                <w:bCs/>
                <w:color w:val="000000" w:themeColor="text1"/>
              </w:rPr>
              <w:t>PENFIL</w:t>
            </w:r>
            <w:r w:rsidRPr="006A36A1">
              <w:rPr>
                <w:rFonts w:ascii="Verdana" w:hAnsi="Verdana" w:cs="Arial"/>
                <w:color w:val="000000" w:themeColor="text1"/>
              </w:rPr>
              <w:t xml:space="preserve"> INJ U-100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C34B84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D34EE35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2A32646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12/1/2019. new brand Formulation/Insulin </w:t>
            </w:r>
          </w:p>
        </w:tc>
      </w:tr>
      <w:tr w:rsidR="00382300" w:rsidRPr="006A36A1" w14:paraId="751B2C4A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814BDC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GONITRO      POW 400MCG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48187A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0DFED31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9B47B8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Remove product from all formularies.  No labeler changing to Med D N</w:t>
            </w:r>
          </w:p>
        </w:tc>
      </w:tr>
      <w:tr w:rsidR="00382300" w:rsidRPr="006A36A1" w14:paraId="1645ECA5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7F19E8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GVOKE PFS   INJ</w:t>
            </w:r>
            <w:r w:rsidRPr="006A36A1">
              <w:rPr>
                <w:rFonts w:ascii="Verdana" w:hAnsi="Verdana" w:cs="Arial"/>
                <w:color w:val="000000" w:themeColor="text1"/>
              </w:rPr>
              <w:br/>
            </w:r>
            <w:r w:rsidRPr="006A36A1">
              <w:rPr>
                <w:rFonts w:ascii="Verdana" w:hAnsi="Verdana" w:cs="Arial"/>
                <w:bCs/>
                <w:color w:val="000000" w:themeColor="text1"/>
              </w:rPr>
              <w:t>GVOKE PFS   INJ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11990B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7292AF1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612143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Brand.  NOTE: Two Separate GPI'S/Label Names look the same HOWEVER are two Different Strengths 1MG/0.2ML &amp; 0.5MG/0.4ML</w:t>
            </w:r>
          </w:p>
        </w:tc>
      </w:tr>
      <w:tr w:rsidR="00382300" w:rsidRPr="006A36A1" w14:paraId="4DCD3147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943F99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HYOSCYAMINE </w:t>
            </w:r>
            <w:r w:rsidRPr="006A36A1">
              <w:rPr>
                <w:rFonts w:ascii="Verdana" w:hAnsi="Verdana" w:cs="Arial"/>
                <w:bCs/>
                <w:color w:val="000000" w:themeColor="text1"/>
              </w:rPr>
              <w:t xml:space="preserve">ELX </w:t>
            </w:r>
            <w:r w:rsidRPr="006A36A1">
              <w:rPr>
                <w:rFonts w:ascii="Verdana" w:hAnsi="Verdana" w:cs="Arial"/>
                <w:color w:val="000000" w:themeColor="text1"/>
              </w:rPr>
              <w:t>0.125/5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589943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6FC8086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DB5EB5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generic Formulation</w:t>
            </w:r>
          </w:p>
        </w:tc>
      </w:tr>
      <w:tr w:rsidR="00382300" w:rsidRPr="006A36A1" w14:paraId="5DAC5A03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E83D72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HYOSCYAMINE</w:t>
            </w:r>
            <w:r w:rsidRPr="006A36A1">
              <w:rPr>
                <w:rFonts w:ascii="Verdana" w:hAnsi="Verdana" w:cs="Arial"/>
                <w:bCs/>
                <w:color w:val="000000" w:themeColor="text1"/>
              </w:rPr>
              <w:t xml:space="preserve"> INJ </w:t>
            </w:r>
            <w:r w:rsidRPr="006A36A1">
              <w:rPr>
                <w:rFonts w:ascii="Verdana" w:hAnsi="Verdana" w:cs="Arial"/>
                <w:color w:val="000000" w:themeColor="text1"/>
              </w:rPr>
              <w:t>0.5MG/ML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8A114A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EC5F350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141D14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generic LEVSIN</w:t>
            </w:r>
          </w:p>
        </w:tc>
      </w:tr>
      <w:tr w:rsidR="00382300" w:rsidRPr="006A36A1" w14:paraId="2C34621B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060573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NAYZILAM SPR 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0BD6E1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33F683B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8E67E5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EFF 12/1/2019. PC drug </w:t>
            </w:r>
          </w:p>
        </w:tc>
      </w:tr>
      <w:tr w:rsidR="00382300" w:rsidRPr="006A36A1" w14:paraId="4FA31442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A47C33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SLYND   TAB 4MG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3DB1ED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66DFC59C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ACDCE5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Brand. Note: Open already installed in Aug. Adding now to Rest of plans</w:t>
            </w:r>
          </w:p>
        </w:tc>
      </w:tr>
      <w:tr w:rsidR="00382300" w:rsidRPr="006A36A1" w14:paraId="14EA7BE0" w14:textId="77777777" w:rsidTr="00382300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4D045D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SOD CHLORIDE INJ 0.9% </w:t>
            </w:r>
            <w:r w:rsidRPr="006A36A1">
              <w:rPr>
                <w:rFonts w:ascii="Verdana" w:hAnsi="Verdana" w:cs="Arial"/>
                <w:bCs/>
                <w:color w:val="000000" w:themeColor="text1"/>
              </w:rPr>
              <w:t xml:space="preserve">(PF)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AD3C34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FEB5741" w14:textId="77777777" w:rsidR="00382300" w:rsidRPr="006A36A1" w:rsidRDefault="00382300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7F3393" w14:textId="77777777" w:rsidR="00382300" w:rsidRPr="006A36A1" w:rsidRDefault="00382300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6A36A1">
              <w:rPr>
                <w:rFonts w:ascii="Verdana" w:hAnsi="Verdana" w:cs="Arial"/>
                <w:color w:val="000000" w:themeColor="text1"/>
              </w:rPr>
              <w:t>EFF 12/1/2019. new generic PF Formulation</w:t>
            </w:r>
          </w:p>
        </w:tc>
      </w:tr>
    </w:tbl>
    <w:p w14:paraId="029F0264" w14:textId="77777777" w:rsidR="00382300" w:rsidRDefault="00382300" w:rsidP="003250B6">
      <w:pPr>
        <w:tabs>
          <w:tab w:val="left" w:pos="279"/>
        </w:tabs>
        <w:spacing w:before="120" w:after="120"/>
      </w:pPr>
    </w:p>
    <w:p w14:paraId="292B6AC8" w14:textId="77777777" w:rsidR="00A75A83" w:rsidRDefault="00A75A83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75A83" w:rsidRPr="00BF74E9" w14:paraId="464D2D33" w14:textId="77777777" w:rsidTr="00A75A83">
        <w:tc>
          <w:tcPr>
            <w:tcW w:w="5000" w:type="pct"/>
            <w:shd w:val="clear" w:color="auto" w:fill="C0C0C0"/>
          </w:tcPr>
          <w:p w14:paraId="01AC33D5" w14:textId="77777777" w:rsidR="00A75A83" w:rsidRPr="00D32D37" w:rsidRDefault="00A75A83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2" w:name="_Toc207992377"/>
            <w:r>
              <w:rPr>
                <w:rFonts w:ascii="Verdana" w:hAnsi="Verdana"/>
                <w:i w:val="0"/>
                <w:iCs w:val="0"/>
              </w:rPr>
              <w:t>10/01/19 – 10/31/19</w:t>
            </w:r>
            <w:bookmarkEnd w:id="132"/>
          </w:p>
        </w:tc>
      </w:tr>
    </w:tbl>
    <w:p w14:paraId="19CBC790" w14:textId="77777777" w:rsidR="00A75A83" w:rsidRPr="005F75D4" w:rsidRDefault="00A75A83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b/>
          <w:color w:val="auto"/>
          <w:u w:val="none"/>
        </w:rPr>
        <w:t xml:space="preserve">Note:  </w:t>
      </w:r>
      <w:r w:rsidRPr="005F75D4">
        <w:rPr>
          <w:rStyle w:val="Hyperlink"/>
          <w:rFonts w:ascii="Verdana" w:hAnsi="Verdana"/>
          <w:color w:val="auto"/>
          <w:u w:val="none"/>
        </w:rPr>
        <w:t>2019 Plans: PDP: A1B, A3; MAPD: B2, B4, B4PLUS; EGWP Commingled- A1, B2, Open1; EGWP NON-Commingled- A1, B2, Open2</w:t>
      </w:r>
    </w:p>
    <w:p w14:paraId="39B3951D" w14:textId="77777777" w:rsidR="00A75A83" w:rsidRDefault="00A75A83" w:rsidP="003250B6">
      <w:pPr>
        <w:tabs>
          <w:tab w:val="left" w:pos="279"/>
        </w:tabs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8B5B32" w:rsidRPr="008B5B32" w14:paraId="7C154C1C" w14:textId="77777777" w:rsidTr="00036507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396C3D0C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8B5B32">
              <w:rPr>
                <w:rFonts w:ascii="Verdana" w:hAnsi="Verdana" w:cs="Calibri"/>
                <w:b/>
                <w:bCs/>
                <w:color w:val="000000" w:themeColor="text1"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086EC217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8B5B32">
              <w:rPr>
                <w:rFonts w:ascii="Verdana" w:hAnsi="Verdana" w:cs="Calibri"/>
                <w:b/>
                <w:bCs/>
                <w:color w:val="000000" w:themeColor="text1"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1C189FD5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8B5B32">
              <w:rPr>
                <w:rFonts w:ascii="Verdana" w:hAnsi="Verdana" w:cs="Calibri"/>
                <w:b/>
                <w:bCs/>
                <w:color w:val="000000" w:themeColor="text1"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77B8800C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8B5B32">
              <w:rPr>
                <w:rFonts w:ascii="Verdana" w:hAnsi="Verdana" w:cs="Calibri"/>
                <w:b/>
                <w:bCs/>
                <w:color w:val="000000" w:themeColor="text1"/>
              </w:rPr>
              <w:t>COMMENTS</w:t>
            </w:r>
          </w:p>
        </w:tc>
      </w:tr>
      <w:tr w:rsidR="008B5B32" w:rsidRPr="008B5B32" w14:paraId="52B52C73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15C2D6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AMINOCAPROIC SOL 0.25/ML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E05E89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97A2F6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536E24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EFF 11/1/2019. generic Amicar</w:t>
            </w:r>
          </w:p>
        </w:tc>
      </w:tr>
      <w:tr w:rsidR="008B5B32" w:rsidRPr="008B5B32" w14:paraId="2F93DE02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771BA9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FOSAPREPITAN SOL 150MG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6CDABD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107547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6FFEEF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EFF 11/1/2019. generic EMEND</w:t>
            </w:r>
          </w:p>
        </w:tc>
      </w:tr>
      <w:tr w:rsidR="008B5B32" w:rsidRPr="008B5B32" w14:paraId="602386D5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B8BBA1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TRIAMTERENE CAP 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030594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F9BC6E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BEB49B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B5B32" w:rsidRPr="008B5B32" w14:paraId="288D51D9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F88221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TRIAMTERENE CAP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A50347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7BAC16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D85940C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EFF 11/1/2019. generic DYRENIUM</w:t>
            </w:r>
          </w:p>
        </w:tc>
      </w:tr>
      <w:tr w:rsidR="008B5B32" w:rsidRPr="008B5B32" w14:paraId="7A1BC99F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89C23B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VANCOMYCIN   SOL 250/5ML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ED2773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0F54B2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311C69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EFF 11/1/2019. generic FIRVANQ</w:t>
            </w:r>
          </w:p>
        </w:tc>
      </w:tr>
      <w:tr w:rsidR="008B5B32" w:rsidRPr="008B5B32" w14:paraId="798A43D5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12E508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CORLANOR   SOL 5MG/5ML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E91895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60DA34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9FE111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EFF 11/1/2019. new brand Formulation</w:t>
            </w:r>
          </w:p>
        </w:tc>
      </w:tr>
      <w:tr w:rsidR="008B5B32" w:rsidRPr="008B5B32" w14:paraId="0D90F04E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9298E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HAILEY TAB 1.5/30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9C0B13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618D40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74B6AC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EFF 11/1/2019. generic OC</w:t>
            </w:r>
          </w:p>
        </w:tc>
      </w:tr>
      <w:tr w:rsidR="008B5B32" w:rsidRPr="008B5B32" w14:paraId="573D1D2D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5F91B8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HEPARIN SOD INJ 5000/ML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65E7DB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7C963F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9CD8FB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EFF 11/1/2019. New generic GPI</w:t>
            </w:r>
          </w:p>
        </w:tc>
      </w:tr>
      <w:tr w:rsidR="008B5B32" w:rsidRPr="008B5B32" w14:paraId="19137B4C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953B43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POSACONAZOLE TAB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0F531B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F3FD83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51681A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EFF 11/1/2019. generic NOXAFIL</w:t>
            </w:r>
          </w:p>
        </w:tc>
      </w:tr>
      <w:tr w:rsidR="008B5B32" w:rsidRPr="008B5B32" w14:paraId="287DFEA2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6DE1E3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ROZLYTREK CAP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7F7BAF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B8C795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CD8542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B5B32" w:rsidRPr="008B5B32" w14:paraId="79B6B4B3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9E5589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ROZLYTREK CAP 200MG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442397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1621E2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QL-varies;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1EC6A0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EFF 11/1/2019. PC drug</w:t>
            </w:r>
          </w:p>
        </w:tc>
      </w:tr>
      <w:tr w:rsidR="008B5B32" w:rsidRPr="008B5B32" w14:paraId="31BF6254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3F294A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INREBIC CAP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1FFC3D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1C697B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076BCD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EFF 11/1/2019. PC drug</w:t>
            </w:r>
          </w:p>
        </w:tc>
      </w:tr>
      <w:tr w:rsidR="008B5B32" w:rsidRPr="008B5B32" w14:paraId="09F2DA0A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2BF59A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RINVOQ TAB 15MG ER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79DA8E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C2499B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8EBF36" w14:textId="77777777" w:rsidR="008B5B32" w:rsidRPr="008B5B32" w:rsidRDefault="008B5B32" w:rsidP="003250B6">
            <w:pPr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>EFF 11/1/2019. new brand</w:t>
            </w:r>
          </w:p>
          <w:p w14:paraId="474A56DB" w14:textId="77777777" w:rsidR="008B5B32" w:rsidRPr="008B5B32" w:rsidRDefault="008B5B32" w:rsidP="003250B6">
            <w:pPr>
              <w:tabs>
                <w:tab w:val="left" w:pos="4170"/>
              </w:tabs>
              <w:spacing w:before="120" w:after="120"/>
              <w:rPr>
                <w:rFonts w:ascii="Verdana" w:hAnsi="Verdana"/>
              </w:rPr>
            </w:pPr>
            <w:r w:rsidRPr="008B5B32">
              <w:rPr>
                <w:rFonts w:ascii="Verdana" w:hAnsi="Verdana"/>
              </w:rPr>
              <w:tab/>
            </w:r>
          </w:p>
        </w:tc>
      </w:tr>
      <w:tr w:rsidR="008B5B32" w:rsidRPr="008B5B32" w14:paraId="06155C9E" w14:textId="77777777" w:rsidTr="00036507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A37A3D" w14:textId="77777777" w:rsidR="008B5B32" w:rsidRPr="008B5B32" w:rsidRDefault="008B5B32" w:rsidP="003250B6">
            <w:pPr>
              <w:spacing w:before="120" w:after="120"/>
              <w:rPr>
                <w:rFonts w:ascii="Verdana" w:hAnsi="Verdana" w:cs="Arial"/>
              </w:rPr>
            </w:pPr>
            <w:r w:rsidRPr="008B5B32">
              <w:rPr>
                <w:rFonts w:ascii="Verdana" w:hAnsi="Verdana" w:cs="Arial"/>
              </w:rPr>
              <w:t>FERRIPROX TAB 1000MG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955060" w14:textId="77777777" w:rsidR="008B5B32" w:rsidRPr="008B5B32" w:rsidRDefault="008B5B32" w:rsidP="003250B6">
            <w:pPr>
              <w:spacing w:before="120" w:after="120"/>
              <w:rPr>
                <w:rFonts w:ascii="Verdana" w:hAnsi="Verdana" w:cs="Arial"/>
              </w:rPr>
            </w:pPr>
            <w:r w:rsidRPr="008B5B32">
              <w:rPr>
                <w:rFonts w:ascii="Verdana" w:hAnsi="Verdana" w:cs="Arial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1394106" w14:textId="77777777" w:rsidR="008B5B32" w:rsidRPr="008B5B32" w:rsidRDefault="008B5B32" w:rsidP="003250B6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8B5B32">
              <w:rPr>
                <w:rFonts w:ascii="Verdana" w:hAnsi="Verdana" w:cs="Arial"/>
                <w:bCs/>
              </w:rPr>
              <w:t>PA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806E54" w14:textId="77777777" w:rsidR="008B5B32" w:rsidRPr="008B5B32" w:rsidRDefault="008B5B32" w:rsidP="003250B6">
            <w:pPr>
              <w:spacing w:before="120" w:after="120"/>
              <w:rPr>
                <w:rFonts w:ascii="Verdana" w:hAnsi="Verdana" w:cs="Arial"/>
              </w:rPr>
            </w:pPr>
            <w:r w:rsidRPr="008B5B32">
              <w:rPr>
                <w:rFonts w:ascii="Verdana" w:hAnsi="Verdana" w:cs="Arial"/>
              </w:rPr>
              <w:t>EFF 11/1/2019. new brand Strength</w:t>
            </w:r>
          </w:p>
        </w:tc>
      </w:tr>
    </w:tbl>
    <w:p w14:paraId="7C8ED38A" w14:textId="77777777" w:rsidR="008B5B32" w:rsidRPr="008B5B32" w:rsidRDefault="008B5B32" w:rsidP="003250B6">
      <w:pPr>
        <w:tabs>
          <w:tab w:val="left" w:pos="279"/>
        </w:tabs>
        <w:spacing w:before="120" w:after="120"/>
        <w:rPr>
          <w:rFonts w:ascii="Verdana" w:hAnsi="Verdana"/>
        </w:rPr>
      </w:pPr>
    </w:p>
    <w:p w14:paraId="0E56538A" w14:textId="77777777" w:rsidR="00092276" w:rsidRPr="008B5B32" w:rsidRDefault="00092276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8B5B3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92276" w:rsidRPr="008B5B32" w14:paraId="5730FDE4" w14:textId="77777777" w:rsidTr="00A75A83">
        <w:tc>
          <w:tcPr>
            <w:tcW w:w="5000" w:type="pct"/>
            <w:shd w:val="clear" w:color="auto" w:fill="C0C0C0"/>
          </w:tcPr>
          <w:p w14:paraId="20CF9918" w14:textId="77777777" w:rsidR="00092276" w:rsidRPr="008B5B32" w:rsidRDefault="00092276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  <w:sz w:val="24"/>
                <w:szCs w:val="24"/>
              </w:rPr>
            </w:pPr>
            <w:bookmarkStart w:id="133" w:name="_Toc207992378"/>
            <w:r w:rsidRPr="008B5B32">
              <w:rPr>
                <w:rFonts w:ascii="Verdana" w:hAnsi="Verdana"/>
                <w:i w:val="0"/>
                <w:iCs w:val="0"/>
                <w:sz w:val="24"/>
                <w:szCs w:val="24"/>
              </w:rPr>
              <w:t>9/01/19 – 9/30/19</w:t>
            </w:r>
            <w:bookmarkEnd w:id="133"/>
          </w:p>
        </w:tc>
      </w:tr>
    </w:tbl>
    <w:p w14:paraId="0D88FB4F" w14:textId="77777777" w:rsidR="00092276" w:rsidRPr="005F75D4" w:rsidRDefault="00092276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b/>
          <w:color w:val="auto"/>
          <w:u w:val="none"/>
        </w:rPr>
        <w:t xml:space="preserve">Note:  </w:t>
      </w:r>
      <w:r w:rsidRPr="005F75D4">
        <w:rPr>
          <w:rStyle w:val="Hyperlink"/>
          <w:rFonts w:ascii="Verdana" w:hAnsi="Verdana"/>
          <w:color w:val="auto"/>
          <w:u w:val="none"/>
        </w:rPr>
        <w:t>2019 Plans: PDP: A1B, A3; MAPD: B2, B4, B4PLUS; EGWP Commingled- A1, B2, Open1; EGWP NON-Commingled- A1, B2, Open2</w:t>
      </w:r>
    </w:p>
    <w:p w14:paraId="5B1DB341" w14:textId="77777777" w:rsidR="00092276" w:rsidRDefault="00092276" w:rsidP="003250B6">
      <w:pPr>
        <w:spacing w:before="120" w:after="120"/>
        <w:rPr>
          <w:rStyle w:val="Hyperlink"/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18317E" w:rsidRPr="0018317E" w14:paraId="7DE4CA0D" w14:textId="77777777" w:rsidTr="008B5B32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1D72AF3D" w14:textId="77777777" w:rsidR="00092276" w:rsidRPr="0018317E" w:rsidRDefault="00092276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18317E">
              <w:rPr>
                <w:rFonts w:ascii="Verdana" w:hAnsi="Verdana" w:cs="Calibri"/>
                <w:b/>
                <w:bCs/>
                <w:color w:val="000000" w:themeColor="text1"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53B97CD8" w14:textId="77777777" w:rsidR="00092276" w:rsidRPr="0018317E" w:rsidRDefault="00092276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18317E">
              <w:rPr>
                <w:rFonts w:ascii="Verdana" w:hAnsi="Verdana" w:cs="Calibri"/>
                <w:b/>
                <w:bCs/>
                <w:color w:val="000000" w:themeColor="text1"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0DF74177" w14:textId="77777777" w:rsidR="00092276" w:rsidRPr="0018317E" w:rsidRDefault="00092276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18317E">
              <w:rPr>
                <w:rFonts w:ascii="Verdana" w:hAnsi="Verdana" w:cs="Calibri"/>
                <w:b/>
                <w:bCs/>
                <w:color w:val="000000" w:themeColor="text1"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61972149" w14:textId="77777777" w:rsidR="00092276" w:rsidRPr="0018317E" w:rsidRDefault="00092276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18317E">
              <w:rPr>
                <w:rFonts w:ascii="Verdana" w:hAnsi="Verdana" w:cs="Calibri"/>
                <w:b/>
                <w:bCs/>
                <w:color w:val="000000" w:themeColor="text1"/>
              </w:rPr>
              <w:t>COMMENTS</w:t>
            </w:r>
          </w:p>
        </w:tc>
      </w:tr>
      <w:tr w:rsidR="0018317E" w:rsidRPr="0018317E" w14:paraId="7E121E36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D286170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ANNOVERA     MIS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2EE453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FA0771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QL-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FC31DF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new brand</w:t>
            </w:r>
          </w:p>
        </w:tc>
      </w:tr>
      <w:tr w:rsidR="0018317E" w:rsidRPr="0018317E" w14:paraId="029403AB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1DF488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HALCINONIDE CRE 0.1%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3AC312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95A762F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QL-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74D174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generic HALOG</w:t>
            </w:r>
          </w:p>
        </w:tc>
      </w:tr>
      <w:tr w:rsidR="0018317E" w:rsidRPr="0018317E" w14:paraId="7DF29D2F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5D7744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ICATIBANT    INJ 30MG/3ML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B50B67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833285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PA; QL-over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35E72E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generic Firazyr</w:t>
            </w:r>
          </w:p>
        </w:tc>
      </w:tr>
      <w:tr w:rsidR="0018317E" w:rsidRPr="0018317E" w14:paraId="0FBFA92F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850D3B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KANJINTI     INJ 420MG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5985B3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B6AE1C5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PA-new starts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640FD1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PC drug</w:t>
            </w:r>
          </w:p>
        </w:tc>
      </w:tr>
      <w:tr w:rsidR="0018317E" w:rsidRPr="0018317E" w14:paraId="3459E331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CA250C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MVASI        INJ 100MG</w:t>
            </w:r>
            <w:r w:rsidRPr="0018317E">
              <w:rPr>
                <w:rFonts w:ascii="Verdana" w:hAnsi="Verdana" w:cs="Arial"/>
                <w:color w:val="000000" w:themeColor="text1"/>
              </w:rPr>
              <w:br/>
              <w:t>MVASI        INJ 400MG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FC274F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B7CD566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PA-new starts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135969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PC drug</w:t>
            </w:r>
          </w:p>
        </w:tc>
      </w:tr>
      <w:tr w:rsidR="0018317E" w:rsidRPr="0018317E" w14:paraId="152ECBED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6DA4AA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NUBEQA       TAB 300MG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53141B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42371D82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PA-new starts; QL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73EBED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PC drug</w:t>
            </w:r>
          </w:p>
        </w:tc>
      </w:tr>
      <w:tr w:rsidR="0018317E" w:rsidRPr="0018317E" w14:paraId="3765647B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51FAFF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 xml:space="preserve">PREGABALIN   </w:t>
            </w:r>
            <w:r w:rsidRPr="0018317E">
              <w:rPr>
                <w:rFonts w:ascii="Verdana" w:hAnsi="Verdana" w:cs="Arial"/>
                <w:bCs/>
                <w:color w:val="000000" w:themeColor="text1"/>
              </w:rPr>
              <w:t xml:space="preserve">SOL </w:t>
            </w:r>
            <w:r w:rsidRPr="0018317E">
              <w:rPr>
                <w:rFonts w:ascii="Verdana" w:hAnsi="Verdana" w:cs="Arial"/>
                <w:color w:val="000000" w:themeColor="text1"/>
              </w:rPr>
              <w:t>20MG/ML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16CF72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2114D7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29606E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 xml:space="preserve">EFF 10/1/2019. generic lyrica </w:t>
            </w:r>
            <w:r w:rsidRPr="0018317E">
              <w:rPr>
                <w:rFonts w:ascii="Verdana" w:hAnsi="Verdana" w:cs="Arial"/>
                <w:bCs/>
                <w:color w:val="000000" w:themeColor="text1"/>
              </w:rPr>
              <w:t>SOL</w:t>
            </w:r>
          </w:p>
        </w:tc>
      </w:tr>
      <w:tr w:rsidR="0018317E" w:rsidRPr="0018317E" w14:paraId="5605D13D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CC9AB9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RAMELTEON    TAB 8MG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589575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6A72B5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2BF755B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generic Rozerem</w:t>
            </w:r>
          </w:p>
        </w:tc>
      </w:tr>
      <w:tr w:rsidR="0018317E" w:rsidRPr="0018317E" w14:paraId="519D26B2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38FF4E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TURALIO      CAP 200MG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A72D9F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8E283F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PA-new starts;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AAB98E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PC drug</w:t>
            </w:r>
          </w:p>
        </w:tc>
      </w:tr>
      <w:tr w:rsidR="0018317E" w:rsidRPr="0018317E" w14:paraId="3C1E88AA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E257A7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ZELNORM      TAB 6MG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49651A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B88290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D75D2A3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new brand</w:t>
            </w:r>
          </w:p>
        </w:tc>
      </w:tr>
      <w:tr w:rsidR="0018317E" w:rsidRPr="0018317E" w14:paraId="5F3BAB55" w14:textId="77777777" w:rsidTr="008B5B32">
        <w:trPr>
          <w:trHeight w:val="750"/>
        </w:trPr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6DA63D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AMPHETAMINE TAB 10MG</w:t>
            </w:r>
            <w:r w:rsidRPr="0018317E">
              <w:rPr>
                <w:rFonts w:ascii="Verdana" w:hAnsi="Verdana" w:cs="Arial"/>
                <w:color w:val="000000" w:themeColor="text1"/>
              </w:rPr>
              <w:br/>
              <w:t>AMPHETAMINE TAB 5MG</w:t>
            </w:r>
            <w:r w:rsidRPr="0018317E">
              <w:rPr>
                <w:rFonts w:ascii="Verdana" w:hAnsi="Verdana" w:cs="Arial"/>
                <w:color w:val="000000" w:themeColor="text1"/>
              </w:rPr>
              <w:br/>
              <w:t>EVEKEO       TAB 5MG</w:t>
            </w:r>
            <w:r w:rsidRPr="0018317E">
              <w:rPr>
                <w:rFonts w:ascii="Verdana" w:hAnsi="Verdana" w:cs="Arial"/>
                <w:color w:val="000000" w:themeColor="text1"/>
              </w:rPr>
              <w:br/>
              <w:t>EVEKEO       TAB 10MG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8F731C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Covered Open Only                (no change)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3FEA3E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PA-AGE (no change); QL-increase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0A03AC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MODIFICATION QL (180/30)</w:t>
            </w:r>
          </w:p>
        </w:tc>
      </w:tr>
      <w:tr w:rsidR="0018317E" w:rsidRPr="0018317E" w14:paraId="4FC5CFD0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28D185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DOPTELET TAB 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FA958A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Covered Open Only                (no change)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4787C7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QL-increase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30C36C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MODIFICATION QL (30/30)</w:t>
            </w:r>
          </w:p>
        </w:tc>
      </w:tr>
      <w:tr w:rsidR="0018317E" w:rsidRPr="0018317E" w14:paraId="4955A3E6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C246A3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BAQSIMI ONE POW 3MG/DOSE</w:t>
            </w:r>
            <w:r w:rsidRPr="0018317E">
              <w:rPr>
                <w:rFonts w:ascii="Verdana" w:hAnsi="Verdana" w:cs="Arial"/>
                <w:color w:val="000000" w:themeColor="text1"/>
              </w:rPr>
              <w:br/>
              <w:t>BAQSIMI TWO POW 3MG/DOSE *same GPI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21CC085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1277F9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915424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new brand. Note: both label names Share same GPI</w:t>
            </w:r>
          </w:p>
        </w:tc>
      </w:tr>
      <w:tr w:rsidR="0018317E" w:rsidRPr="0018317E" w14:paraId="3C863330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7D7895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KATERZIA     SUS 1MG/ML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87D7A6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 xml:space="preserve">Covered Open Only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B68EE52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bCs/>
                <w:color w:val="000000" w:themeColor="text1"/>
              </w:rPr>
            </w:pPr>
            <w:r w:rsidRPr="0018317E">
              <w:rPr>
                <w:rFonts w:ascii="Verdana" w:hAnsi="Verdana" w:cs="Arial"/>
                <w:bCs/>
                <w:color w:val="000000" w:themeColor="text1"/>
              </w:rPr>
              <w:t>NA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8B92A9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new brand</w:t>
            </w:r>
          </w:p>
        </w:tc>
      </w:tr>
      <w:tr w:rsidR="0018317E" w:rsidRPr="0018317E" w14:paraId="77630A9A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669175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LOTEMAX SM   GEL 0.38%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E6E0E4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44E44D4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B31CC2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new brand Strength. Note: already installed on Open/ adding to rest of the plans</w:t>
            </w:r>
          </w:p>
        </w:tc>
      </w:tr>
      <w:tr w:rsidR="0018317E" w:rsidRPr="0018317E" w14:paraId="04357052" w14:textId="77777777" w:rsidTr="008B5B32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9AA4C4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CLINOLIPID   EMU 20%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AFBF8F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15487F3" w14:textId="77777777" w:rsidR="0018317E" w:rsidRPr="0018317E" w:rsidRDefault="0018317E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PA-BvD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F03530" w14:textId="77777777" w:rsidR="0018317E" w:rsidRPr="0018317E" w:rsidRDefault="0018317E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18317E">
              <w:rPr>
                <w:rFonts w:ascii="Verdana" w:hAnsi="Verdana" w:cs="Arial"/>
                <w:color w:val="000000" w:themeColor="text1"/>
              </w:rPr>
              <w:t>EFF 10/1/2019. new brand. Note: already installed on Open/ adding to rest of the plans</w:t>
            </w:r>
          </w:p>
        </w:tc>
      </w:tr>
    </w:tbl>
    <w:p w14:paraId="1122B343" w14:textId="77777777" w:rsidR="00092276" w:rsidRDefault="00092276" w:rsidP="003250B6">
      <w:pPr>
        <w:tabs>
          <w:tab w:val="left" w:pos="279"/>
        </w:tabs>
        <w:spacing w:before="120" w:after="120"/>
      </w:pPr>
    </w:p>
    <w:p w14:paraId="7B43D107" w14:textId="77777777" w:rsidR="0031295A" w:rsidRDefault="0031295A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1295A" w:rsidRPr="00BF74E9" w14:paraId="4A1CCE39" w14:textId="77777777" w:rsidTr="00A75A83">
        <w:tc>
          <w:tcPr>
            <w:tcW w:w="5000" w:type="pct"/>
            <w:shd w:val="clear" w:color="auto" w:fill="C0C0C0"/>
          </w:tcPr>
          <w:p w14:paraId="73B6E284" w14:textId="77777777" w:rsidR="0031295A" w:rsidRPr="00D32D37" w:rsidRDefault="0031295A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4" w:name="_Toc207992379"/>
            <w:r>
              <w:rPr>
                <w:rFonts w:ascii="Verdana" w:hAnsi="Verdana"/>
                <w:i w:val="0"/>
                <w:iCs w:val="0"/>
              </w:rPr>
              <w:t>8/01/19 - 8/31/19</w:t>
            </w:r>
            <w:bookmarkEnd w:id="134"/>
          </w:p>
        </w:tc>
      </w:tr>
    </w:tbl>
    <w:p w14:paraId="4E204CAE" w14:textId="77777777" w:rsidR="0031295A" w:rsidRPr="005F75D4" w:rsidRDefault="0031295A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b/>
          <w:color w:val="auto"/>
          <w:u w:val="none"/>
        </w:rPr>
        <w:t xml:space="preserve">Note:  </w:t>
      </w:r>
      <w:r w:rsidRPr="005F75D4">
        <w:rPr>
          <w:rStyle w:val="Hyperlink"/>
          <w:rFonts w:ascii="Verdana" w:hAnsi="Verdana"/>
          <w:color w:val="auto"/>
          <w:u w:val="none"/>
        </w:rPr>
        <w:t>2019 Plans: PDP: A1B, A3; MAPD: B2, B4, B4PLUS; EGWP Commingled- A1, B2, Open1; EGWP NON-Commingled- A1, B2, Open2</w:t>
      </w:r>
    </w:p>
    <w:p w14:paraId="482A7F3C" w14:textId="77777777" w:rsidR="0031295A" w:rsidRDefault="0031295A" w:rsidP="003250B6">
      <w:pPr>
        <w:spacing w:before="120" w:after="120"/>
        <w:rPr>
          <w:rStyle w:val="Hyperlink"/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31295A" w:rsidRPr="0031295A" w14:paraId="50E7052B" w14:textId="77777777" w:rsidTr="0031295A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215FFA57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31295A">
              <w:rPr>
                <w:rFonts w:ascii="Verdana" w:hAnsi="Verdana" w:cs="Calibri"/>
                <w:b/>
                <w:bCs/>
                <w:color w:val="000000" w:themeColor="text1"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7A139167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31295A">
              <w:rPr>
                <w:rFonts w:ascii="Verdana" w:hAnsi="Verdana" w:cs="Calibri"/>
                <w:b/>
                <w:bCs/>
                <w:color w:val="000000" w:themeColor="text1"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5BBE064A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31295A">
              <w:rPr>
                <w:rFonts w:ascii="Verdana" w:hAnsi="Verdana" w:cs="Calibri"/>
                <w:b/>
                <w:bCs/>
                <w:color w:val="000000" w:themeColor="text1"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2404380D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000000" w:themeColor="text1"/>
              </w:rPr>
            </w:pPr>
            <w:r w:rsidRPr="0031295A">
              <w:rPr>
                <w:rFonts w:ascii="Verdana" w:hAnsi="Verdana" w:cs="Calibri"/>
                <w:b/>
                <w:bCs/>
                <w:color w:val="000000" w:themeColor="text1"/>
              </w:rPr>
              <w:t>COMMENTS</w:t>
            </w:r>
          </w:p>
        </w:tc>
      </w:tr>
      <w:tr w:rsidR="0031295A" w:rsidRPr="0031295A" w14:paraId="6CB30C84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BE102C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DAPTOMYCIN   SOL 350MG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7F41C0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A2D73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7E98A7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MODIFICATION BRAND TO GENERIC TIER CHANGE</w:t>
            </w:r>
          </w:p>
        </w:tc>
      </w:tr>
      <w:tr w:rsidR="0031295A" w:rsidRPr="0031295A" w14:paraId="7633ECBA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F41998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ERYTHROMYCIN TAB 250MG EC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ERYTHROMYCIN TAB 333MG EC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ERYTHROMYCIN TAB 500MG EC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4E869696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BE571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ADD793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generic ERY-TAB</w:t>
            </w:r>
          </w:p>
        </w:tc>
      </w:tr>
      <w:tr w:rsidR="0031295A" w:rsidRPr="0031295A" w14:paraId="217A38FA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0DA2F7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HEPARIN SOD INJ 5000/0.5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31C043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A99EB5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3A73D4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new generic GPI</w:t>
            </w:r>
          </w:p>
        </w:tc>
      </w:tr>
      <w:tr w:rsidR="0031295A" w:rsidRPr="0031295A" w14:paraId="2D0C87CB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E881B2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KENALOG-80   INJ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AC47051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5A76C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C4A576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new brand Strength</w:t>
            </w:r>
          </w:p>
        </w:tc>
      </w:tr>
      <w:tr w:rsidR="0031295A" w:rsidRPr="0031295A" w14:paraId="1468AFFC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C24E1D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MIFEPRISTONE TAB 200MG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D3B806F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AEA42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9A7D6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generic MIFEPREX</w:t>
            </w:r>
          </w:p>
        </w:tc>
      </w:tr>
      <w:tr w:rsidR="0031295A" w:rsidRPr="0031295A" w14:paraId="1E75623B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3417F6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NIACIN       TAB 500MG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8801CC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Most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9C93F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6A636F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generic NIACOR</w:t>
            </w:r>
          </w:p>
        </w:tc>
      </w:tr>
      <w:tr w:rsidR="0031295A" w:rsidRPr="0031295A" w14:paraId="56EF5A08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464129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RANITIDINE   INJ 25MG/ML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A3E7F8F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07D99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CF1898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generic Zantac</w:t>
            </w:r>
          </w:p>
        </w:tc>
      </w:tr>
      <w:tr w:rsidR="0031295A" w:rsidRPr="0031295A" w14:paraId="22BBD1AD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75DC471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SLYND        TAB 4MG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345ED3B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*Covered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AC387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1BFCBE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new brand</w:t>
            </w:r>
          </w:p>
        </w:tc>
      </w:tr>
      <w:tr w:rsidR="0031295A" w:rsidRPr="0031295A" w14:paraId="4DDB9411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A67ACB9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 xml:space="preserve">THIOLA </w:t>
            </w:r>
            <w:r w:rsidRPr="0031295A">
              <w:rPr>
                <w:rFonts w:ascii="Verdana" w:hAnsi="Verdana" w:cs="Arial"/>
                <w:b/>
                <w:bCs/>
                <w:color w:val="000000" w:themeColor="text1"/>
              </w:rPr>
              <w:t>EC</w:t>
            </w:r>
            <w:r w:rsidRPr="0031295A">
              <w:rPr>
                <w:rFonts w:ascii="Verdana" w:hAnsi="Verdana" w:cs="Arial"/>
                <w:color w:val="000000" w:themeColor="text1"/>
              </w:rPr>
              <w:t xml:space="preserve">    TAB 100MG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 xml:space="preserve">THIOLA </w:t>
            </w:r>
            <w:r w:rsidRPr="0031295A">
              <w:rPr>
                <w:rFonts w:ascii="Verdana" w:hAnsi="Verdana" w:cs="Arial"/>
                <w:b/>
                <w:bCs/>
                <w:color w:val="000000" w:themeColor="text1"/>
              </w:rPr>
              <w:t>EC</w:t>
            </w:r>
            <w:r w:rsidRPr="0031295A">
              <w:rPr>
                <w:rFonts w:ascii="Verdana" w:hAnsi="Verdana" w:cs="Arial"/>
                <w:color w:val="000000" w:themeColor="text1"/>
              </w:rPr>
              <w:t xml:space="preserve">    TAB 300MG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659E4A4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51A3C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EC1B2F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9/2019. new brand formulation</w:t>
            </w:r>
          </w:p>
        </w:tc>
      </w:tr>
      <w:tr w:rsidR="0031295A" w:rsidRPr="0031295A" w14:paraId="4B284966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CC40A4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EMGALITY     INJ 100MG/ML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65D8C611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3368FF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4FCAE9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new brand Strength</w:t>
            </w:r>
          </w:p>
        </w:tc>
      </w:tr>
      <w:tr w:rsidR="0031295A" w:rsidRPr="0031295A" w14:paraId="62D94792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94B887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EVEKEO ODT   TAB 5MG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EVEKEO ODT   TAB 10MG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EVEKEO ODT   TAB 15MG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EVEKEO ODT   TAB 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B77F127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6B4467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QL, PA-AGE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2BF816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new brand</w:t>
            </w:r>
          </w:p>
        </w:tc>
      </w:tr>
      <w:tr w:rsidR="0031295A" w:rsidRPr="0031295A" w14:paraId="49969908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9B953D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EZALLOR SPR   CAP 5MG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EZALLOR SPR   CAP 10MG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EZALLOR SPR   CAP 20MG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EZALLOR SPR   CAP 40MG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FB91FE7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C09931F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 xml:space="preserve">QL, </w:t>
            </w:r>
            <w:r w:rsidRPr="0031295A">
              <w:rPr>
                <w:rFonts w:ascii="Verdana" w:hAnsi="Verdana" w:cs="Arial"/>
                <w:b/>
                <w:bCs/>
                <w:color w:val="000000" w:themeColor="text1"/>
              </w:rPr>
              <w:t>ST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5DDA90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new brand</w:t>
            </w:r>
          </w:p>
        </w:tc>
      </w:tr>
      <w:tr w:rsidR="0031295A" w:rsidRPr="0031295A" w14:paraId="7EFA08FF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79B621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FENTANYL CIT TAB 200MCG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FENTANYL CIT TAB 400MCG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FENTANYL CIT TAB 600MCG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FENTANYL CIT TAB 800MCG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4CCAE2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10111A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6CD37C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generic FENTORA</w:t>
            </w:r>
          </w:p>
        </w:tc>
      </w:tr>
      <w:tr w:rsidR="0031295A" w:rsidRPr="0031295A" w14:paraId="782298A7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380D61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NUCALA      INJ 100MG/ML *2 GPIs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6662E0F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01DDE7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AAA256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new brand Strength. Note: new strength has two separate GPI's</w:t>
            </w:r>
          </w:p>
        </w:tc>
      </w:tr>
      <w:tr w:rsidR="0031295A" w:rsidRPr="0031295A" w14:paraId="754B0CC2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472F95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NUCALA       INJ 100MG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FF95D24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770B23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QL-modification, PA-no change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F32E7A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9/5/2019. MODIFICATON QL INCREASE QL3/28</w:t>
            </w:r>
          </w:p>
        </w:tc>
      </w:tr>
      <w:tr w:rsidR="0031295A" w:rsidRPr="0031295A" w14:paraId="519ACEDB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3553DA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SUNOSI       TAB 75MG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SUNOSI       TAB 150MG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7DEC942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DBB482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A8964D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new brand</w:t>
            </w:r>
          </w:p>
        </w:tc>
      </w:tr>
      <w:tr w:rsidR="0031295A" w:rsidRPr="0031295A" w14:paraId="65E3A33C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FE7AF4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SYMDEKO      TAB 50-75MG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4FBFC2D9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A2E15E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AC8128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new brand Strength</w:t>
            </w:r>
          </w:p>
        </w:tc>
      </w:tr>
      <w:tr w:rsidR="0031295A" w:rsidRPr="0031295A" w14:paraId="5F436298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FA2E7A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XPOVIO       PAK 80MG *2GPIS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XPOVIO       PAK 100MG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XPOVIO       PAK 60MG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D5FDEC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7B2D64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QL-varies, 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8902F5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PC drug. Note: 80MG PAK has two separate GPIs</w:t>
            </w:r>
          </w:p>
        </w:tc>
      </w:tr>
      <w:tr w:rsidR="0031295A" w:rsidRPr="0031295A" w14:paraId="5712982F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72A4925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CLINOLIPID   EMU 20%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6C44E7CE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*Covered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7DC219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PA-BvD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8C0117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new brand</w:t>
            </w:r>
          </w:p>
        </w:tc>
      </w:tr>
      <w:tr w:rsidR="0031295A" w:rsidRPr="0031295A" w14:paraId="09BED077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653230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DOXYL/PYRID TAB 10-10MG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684369F3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7D447BB2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4A557F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generic Diclegis</w:t>
            </w:r>
          </w:p>
        </w:tc>
      </w:tr>
      <w:tr w:rsidR="0031295A" w:rsidRPr="0031295A" w14:paraId="503F8380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502B36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FEBUXOSTAT   TAB 40MG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FEBUXOSTAT   TAB 80MG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696A97C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F0BF0E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color w:val="000000" w:themeColor="text1"/>
              </w:rPr>
            </w:pPr>
            <w:r w:rsidRPr="0031295A">
              <w:rPr>
                <w:rFonts w:ascii="Verdana" w:hAnsi="Verdana" w:cs="Arial"/>
                <w:b/>
                <w:bCs/>
                <w:color w:val="000000" w:themeColor="text1"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DE6117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generic ULORIC</w:t>
            </w:r>
          </w:p>
        </w:tc>
      </w:tr>
      <w:tr w:rsidR="0031295A" w:rsidRPr="0031295A" w14:paraId="448ED37B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A49EAA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POLIVY       INJ 140MG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67BF71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282A2A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E67E7A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Brand PC drug (cancer)</w:t>
            </w:r>
          </w:p>
        </w:tc>
      </w:tr>
      <w:tr w:rsidR="0031295A" w:rsidRPr="0031295A" w14:paraId="6EC4DCC8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53E243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QTERN        TAB 5-5MG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4B1BF03E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9DC5471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A02553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new brand Strength</w:t>
            </w:r>
          </w:p>
        </w:tc>
      </w:tr>
      <w:tr w:rsidR="0031295A" w:rsidRPr="0031295A" w14:paraId="08E7C92A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56D99F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SYMJEPI      INJ 0.15MG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4BE77111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E97DE2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8EFF60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9/1/2019. new brand Strength</w:t>
            </w:r>
          </w:p>
        </w:tc>
      </w:tr>
      <w:tr w:rsidR="0031295A" w:rsidRPr="0031295A" w14:paraId="4C94ACC3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1D0815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PREGABALIN   CAP 25MG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PREGABALIN   CAP 50MG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PREGABALIN   CAP 75MG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PREGABALIN   CAP 100MG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PREGABALIN   CAP 150MG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PREGABALIN   CAP 200MG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PREGABALIN   CAP 225MG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PREGABALIN   CAP 300MG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7CBD8F8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ALL plans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4F8141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QL-varies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1E684F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EFF 8/15/2019 OFF CYCLE. PC drug. Generic Lyrica</w:t>
            </w:r>
          </w:p>
        </w:tc>
      </w:tr>
      <w:tr w:rsidR="0031295A" w:rsidRPr="0031295A" w14:paraId="3E1CC234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B49DA9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CICLOPIROX   SUS 0.77%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LOPROX       SUS 0.77%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116104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 xml:space="preserve">generic-all  brand-open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FC3C3C7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QL-quantity over time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3A5D5F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b/>
                <w:bCs/>
                <w:color w:val="000000" w:themeColor="text1"/>
              </w:rPr>
              <w:t>EFF 9/5/2019.</w:t>
            </w:r>
            <w:r w:rsidRPr="0031295A">
              <w:rPr>
                <w:rFonts w:ascii="Verdana" w:hAnsi="Verdana" w:cs="Arial"/>
                <w:color w:val="000000" w:themeColor="text1"/>
              </w:rPr>
              <w:t xml:space="preserve"> OFF CYCLE MODIFICATION QL ADD. no other changes</w:t>
            </w:r>
          </w:p>
        </w:tc>
      </w:tr>
      <w:tr w:rsidR="0031295A" w:rsidRPr="0031295A" w14:paraId="37E528B8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5323AC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CLINDAMYCIN GEL 1%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CLINDAGEL    GEL 1%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CLEOCIN-T    GEL 1%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8C7512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generic-all  brand-most brand-open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6774097B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QL-quantity over time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9C9AA2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b/>
                <w:bCs/>
                <w:color w:val="000000" w:themeColor="text1"/>
              </w:rPr>
              <w:t>EFF 9/5/2019.</w:t>
            </w:r>
            <w:r w:rsidRPr="0031295A">
              <w:rPr>
                <w:rFonts w:ascii="Verdana" w:hAnsi="Verdana" w:cs="Arial"/>
                <w:color w:val="000000" w:themeColor="text1"/>
              </w:rPr>
              <w:t xml:space="preserve"> OFF CYCLE MODIFICATION QL ADD. no other changes</w:t>
            </w:r>
          </w:p>
        </w:tc>
      </w:tr>
      <w:tr w:rsidR="0031295A" w:rsidRPr="0031295A" w14:paraId="0F2D7F41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57FBF3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CLINDAMYCIN SOL 1%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CLEOCIN-T    SOL 1%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6982B3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 xml:space="preserve">generic-all  brand-open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61C7FCBE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QL-quantity over time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37FE8E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b/>
                <w:bCs/>
                <w:color w:val="000000" w:themeColor="text1"/>
              </w:rPr>
              <w:t>EFF 9/5/2019.</w:t>
            </w:r>
            <w:r w:rsidRPr="0031295A">
              <w:rPr>
                <w:rFonts w:ascii="Verdana" w:hAnsi="Verdana" w:cs="Arial"/>
                <w:color w:val="000000" w:themeColor="text1"/>
              </w:rPr>
              <w:t xml:space="preserve"> OFF CYCLE MODIFICATION QL ADD. no other changes</w:t>
            </w:r>
          </w:p>
        </w:tc>
      </w:tr>
      <w:tr w:rsidR="0031295A" w:rsidRPr="0031295A" w14:paraId="2A75DD2A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77A924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NYSTOP       POW 100000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NYAMYC       POW 100000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NYSTATIN     POW 100000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A0C3B1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 xml:space="preserve">generic-all 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E800936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QL-quantity over time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EE2106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b/>
                <w:bCs/>
                <w:color w:val="000000" w:themeColor="text1"/>
              </w:rPr>
              <w:t>EFF 9/5/2019.</w:t>
            </w:r>
            <w:r w:rsidRPr="0031295A">
              <w:rPr>
                <w:rFonts w:ascii="Verdana" w:hAnsi="Verdana" w:cs="Arial"/>
                <w:color w:val="000000" w:themeColor="text1"/>
              </w:rPr>
              <w:t xml:space="preserve"> OFF CYCLE MODIFICATION QL ADD. no other changes</w:t>
            </w:r>
          </w:p>
        </w:tc>
      </w:tr>
      <w:tr w:rsidR="0031295A" w:rsidRPr="0031295A" w14:paraId="34EFBD7F" w14:textId="77777777" w:rsidTr="0031295A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B26303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 xml:space="preserve">VANCOMYCIN   CAP 250MG  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 xml:space="preserve">VANCOCIN HCL CAP 250MG     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8D19E6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 xml:space="preserve">generic-all  brand-open 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4273BB0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298C14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b/>
                <w:bCs/>
                <w:color w:val="000000" w:themeColor="text1"/>
              </w:rPr>
              <w:t>EFF 9/5/2019.</w:t>
            </w:r>
            <w:r w:rsidRPr="0031295A">
              <w:rPr>
                <w:rFonts w:ascii="Verdana" w:hAnsi="Verdana" w:cs="Arial"/>
                <w:color w:val="000000" w:themeColor="text1"/>
              </w:rPr>
              <w:t xml:space="preserve"> OFF CYCLE MODIFICATION QL ADD. no other changes</w:t>
            </w:r>
          </w:p>
        </w:tc>
      </w:tr>
      <w:tr w:rsidR="0031295A" w:rsidRPr="0031295A" w14:paraId="76A42269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458FFE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ENBREL   INJ 50MG/ML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ENBREL SRCLK INJ 50MG/ML</w:t>
            </w:r>
            <w:r w:rsidRPr="0031295A">
              <w:rPr>
                <w:rFonts w:ascii="Verdana" w:hAnsi="Verdana" w:cs="Arial"/>
                <w:color w:val="000000" w:themeColor="text1"/>
              </w:rPr>
              <w:br/>
              <w:t>ENBREL MINI INJ 50MG/ML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B201D4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no change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FCF3EA" w14:textId="77777777" w:rsidR="0031295A" w:rsidRPr="0031295A" w:rsidRDefault="0031295A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color w:val="000000" w:themeColor="text1"/>
              </w:rPr>
              <w:t>QL-modification, PA-no change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261FF0" w14:textId="77777777" w:rsidR="0031295A" w:rsidRPr="0031295A" w:rsidRDefault="0031295A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31295A">
              <w:rPr>
                <w:rFonts w:ascii="Verdana" w:hAnsi="Verdana" w:cs="Arial"/>
                <w:b/>
                <w:bCs/>
                <w:color w:val="000000" w:themeColor="text1"/>
              </w:rPr>
              <w:t>EFF 7/22/2019</w:t>
            </w:r>
            <w:r w:rsidRPr="0031295A">
              <w:rPr>
                <w:rFonts w:ascii="Verdana" w:hAnsi="Verdana" w:cs="Arial"/>
                <w:color w:val="000000" w:themeColor="text1"/>
              </w:rPr>
              <w:t>. OFF CYCLE. QL Modification due to New Package size</w:t>
            </w:r>
          </w:p>
        </w:tc>
      </w:tr>
    </w:tbl>
    <w:p w14:paraId="11C90963" w14:textId="77777777" w:rsidR="0031295A" w:rsidRDefault="0031295A" w:rsidP="003250B6">
      <w:pPr>
        <w:tabs>
          <w:tab w:val="left" w:pos="279"/>
        </w:tabs>
        <w:spacing w:before="120" w:after="120"/>
      </w:pPr>
    </w:p>
    <w:p w14:paraId="6879DC86" w14:textId="77777777" w:rsidR="000B2E6B" w:rsidRDefault="000B2E6B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B2E6B" w:rsidRPr="00BF74E9" w14:paraId="01E5D40C" w14:textId="77777777" w:rsidTr="00A75A83">
        <w:tc>
          <w:tcPr>
            <w:tcW w:w="5000" w:type="pct"/>
            <w:shd w:val="clear" w:color="auto" w:fill="C0C0C0"/>
          </w:tcPr>
          <w:p w14:paraId="260DFE69" w14:textId="77777777" w:rsidR="000B2E6B" w:rsidRPr="00D32D37" w:rsidRDefault="000B2E6B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5" w:name="_Toc207992380"/>
            <w:r>
              <w:rPr>
                <w:rFonts w:ascii="Verdana" w:hAnsi="Verdana"/>
                <w:i w:val="0"/>
                <w:iCs w:val="0"/>
              </w:rPr>
              <w:t>7/01/19 – 7/31/19</w:t>
            </w:r>
            <w:bookmarkEnd w:id="135"/>
          </w:p>
        </w:tc>
      </w:tr>
    </w:tbl>
    <w:p w14:paraId="690471ED" w14:textId="77777777" w:rsidR="000B2E6B" w:rsidRPr="005F75D4" w:rsidRDefault="000B2E6B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b/>
          <w:color w:val="auto"/>
          <w:u w:val="none"/>
        </w:rPr>
        <w:t xml:space="preserve">Note:  </w:t>
      </w:r>
      <w:r w:rsidRPr="005F75D4">
        <w:rPr>
          <w:rStyle w:val="Hyperlink"/>
          <w:rFonts w:ascii="Verdana" w:hAnsi="Verdana"/>
          <w:color w:val="auto"/>
          <w:u w:val="none"/>
        </w:rPr>
        <w:t>2019 Plans: PDP: A1B, A3; MAPD: B2, B4, B4PLUS; EGWP Commingled- A1, B2, Open1; EGWP NON-Commingled- A1, B2, Open2</w:t>
      </w:r>
    </w:p>
    <w:p w14:paraId="6A937953" w14:textId="77777777" w:rsidR="000B2E6B" w:rsidRDefault="000B2E6B" w:rsidP="003250B6">
      <w:pPr>
        <w:spacing w:before="120" w:after="120"/>
        <w:rPr>
          <w:rStyle w:val="Hyperlink"/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0B2E6B" w:rsidRPr="000B2E6B" w14:paraId="2912A983" w14:textId="77777777" w:rsidTr="000B2E6B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36A24908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0B2E6B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0AD8969F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0B2E6B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3216F5A7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0B2E6B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35DAE1BC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0B2E6B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0B2E6B" w:rsidRPr="000B2E6B" w14:paraId="7734EE67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FDD39E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BOSENTAN     TAB 62.5MG</w:t>
            </w:r>
            <w:r w:rsidRPr="000B2E6B">
              <w:rPr>
                <w:rFonts w:ascii="Verdana" w:hAnsi="Verdana" w:cs="Arial"/>
                <w:color w:val="000000"/>
              </w:rPr>
              <w:br/>
              <w:t>BOSENTAN     TAB 125MG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AC23BF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DE43DF0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PA-new starts, QL-varies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28FB14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8/1/2019. generic TRACLEER</w:t>
            </w:r>
          </w:p>
        </w:tc>
      </w:tr>
      <w:tr w:rsidR="000B2E6B" w:rsidRPr="000B2E6B" w14:paraId="0B0AF54C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AAD1D7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CUTAQUIG     SOL 1GM</w:t>
            </w:r>
            <w:r w:rsidRPr="000B2E6B">
              <w:rPr>
                <w:rFonts w:ascii="Verdana" w:hAnsi="Verdana" w:cs="Arial"/>
                <w:color w:val="000000"/>
              </w:rPr>
              <w:br/>
              <w:t>CUTAQUIG     SOL 1.65GM</w:t>
            </w:r>
            <w:r w:rsidRPr="000B2E6B">
              <w:rPr>
                <w:rFonts w:ascii="Verdana" w:hAnsi="Verdana" w:cs="Arial"/>
                <w:color w:val="000000"/>
              </w:rPr>
              <w:br/>
              <w:t>CUTAQUIG     SOL 2GM</w:t>
            </w:r>
            <w:r w:rsidRPr="000B2E6B">
              <w:rPr>
                <w:rFonts w:ascii="Verdana" w:hAnsi="Verdana" w:cs="Arial"/>
                <w:color w:val="000000"/>
              </w:rPr>
              <w:br/>
              <w:t>CUTAQUIG     SOL 3.3GM</w:t>
            </w:r>
            <w:r w:rsidRPr="000B2E6B">
              <w:rPr>
                <w:rFonts w:ascii="Verdana" w:hAnsi="Verdana" w:cs="Arial"/>
                <w:color w:val="000000"/>
              </w:rPr>
              <w:br/>
              <w:t>CUTAQUIG     SOL 4GM</w:t>
            </w:r>
            <w:r w:rsidRPr="000B2E6B">
              <w:rPr>
                <w:rFonts w:ascii="Verdana" w:hAnsi="Verdana" w:cs="Arial"/>
                <w:color w:val="000000"/>
              </w:rPr>
              <w:br/>
              <w:t>CUTAQUIG     SOL 8GM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6840F8A6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8FE674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88A410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 xml:space="preserve">EFF 8/1/2019. new Brand. </w:t>
            </w:r>
            <w:r w:rsidRPr="000B2E6B">
              <w:rPr>
                <w:rFonts w:ascii="Verdana" w:hAnsi="Verdana" w:cs="Arial"/>
                <w:color w:val="002060"/>
              </w:rPr>
              <w:t>Note: BvD embedded in Criteria</w:t>
            </w:r>
          </w:p>
        </w:tc>
      </w:tr>
      <w:tr w:rsidR="000B2E6B" w:rsidRPr="000B2E6B" w14:paraId="47ADE39A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712546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INSULIN LISP INJ 100/ML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5AFBEE8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23B80E8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color w:val="002060"/>
              </w:rPr>
            </w:pPr>
            <w:r w:rsidRPr="000B2E6B">
              <w:rPr>
                <w:rFonts w:ascii="Verdana" w:hAnsi="Verdana" w:cs="Arial"/>
                <w:b/>
                <w:bCs/>
                <w:color w:val="002060"/>
              </w:rPr>
              <w:t>ST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CD07B8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 xml:space="preserve">EFF 8/1/2019. </w:t>
            </w:r>
            <w:r w:rsidRPr="000B2E6B">
              <w:rPr>
                <w:rFonts w:ascii="Verdana" w:hAnsi="Verdana" w:cs="Arial"/>
                <w:color w:val="002060"/>
              </w:rPr>
              <w:t>New GPI</w:t>
            </w:r>
            <w:r w:rsidRPr="000B2E6B">
              <w:rPr>
                <w:rFonts w:ascii="Verdana" w:hAnsi="Verdana" w:cs="Arial"/>
              </w:rPr>
              <w:t xml:space="preserve"> generic Humalog. </w:t>
            </w:r>
            <w:r w:rsidRPr="000B2E6B">
              <w:rPr>
                <w:rFonts w:ascii="Verdana" w:hAnsi="Verdana" w:cs="Arial"/>
                <w:color w:val="002060"/>
              </w:rPr>
              <w:t>Note: generic installed in July/ New GPI install for August</w:t>
            </w:r>
          </w:p>
        </w:tc>
      </w:tr>
      <w:tr w:rsidR="000B2E6B" w:rsidRPr="000B2E6B" w14:paraId="667924FB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0168E7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KALYDECO     PAK 25MG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225D94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6CD3C1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PA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04568C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8/1/2019. new brand Strength.</w:t>
            </w:r>
            <w:r w:rsidRPr="000B2E6B">
              <w:rPr>
                <w:rFonts w:ascii="Verdana" w:hAnsi="Verdana" w:cs="Arial"/>
                <w:color w:val="002060"/>
              </w:rPr>
              <w:t xml:space="preserve"> Note: installed on Open plans in July; adding to rest of plans in August</w:t>
            </w:r>
          </w:p>
        </w:tc>
      </w:tr>
      <w:tr w:rsidR="000B2E6B" w:rsidRPr="000B2E6B" w14:paraId="4F4F7DE4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8C8F25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 xml:space="preserve">MAVENCLAD    PAK10MG(10) </w:t>
            </w:r>
            <w:r w:rsidRPr="000B2E6B">
              <w:rPr>
                <w:rFonts w:ascii="Verdana" w:hAnsi="Verdana" w:cs="Arial"/>
                <w:color w:val="000000"/>
              </w:rPr>
              <w:br/>
              <w:t>MAVENCLAD    PAK 10MG(4)</w:t>
            </w:r>
            <w:r w:rsidRPr="000B2E6B">
              <w:rPr>
                <w:rFonts w:ascii="Verdana" w:hAnsi="Verdana" w:cs="Arial"/>
                <w:color w:val="000000"/>
              </w:rPr>
              <w:br/>
              <w:t>MAVENCLAD    PAK 10MG(5)</w:t>
            </w:r>
            <w:r w:rsidRPr="000B2E6B">
              <w:rPr>
                <w:rFonts w:ascii="Verdana" w:hAnsi="Verdana" w:cs="Arial"/>
                <w:color w:val="000000"/>
              </w:rPr>
              <w:br/>
              <w:t>MAVENCLAD    PAK 10MG(6)</w:t>
            </w:r>
            <w:r w:rsidRPr="000B2E6B">
              <w:rPr>
                <w:rFonts w:ascii="Verdana" w:hAnsi="Verdana" w:cs="Arial"/>
                <w:color w:val="000000"/>
              </w:rPr>
              <w:br/>
              <w:t>MAVENCLAD    PAK 10MG(7)</w:t>
            </w:r>
            <w:r w:rsidRPr="000B2E6B">
              <w:rPr>
                <w:rFonts w:ascii="Verdana" w:hAnsi="Verdana" w:cs="Arial"/>
                <w:color w:val="000000"/>
              </w:rPr>
              <w:br/>
              <w:t>MAVENCLAD    PAK 10MG(8)</w:t>
            </w:r>
            <w:r w:rsidRPr="000B2E6B">
              <w:rPr>
                <w:rFonts w:ascii="Verdana" w:hAnsi="Verdana" w:cs="Arial"/>
                <w:color w:val="000000"/>
              </w:rPr>
              <w:br/>
              <w:t>MAVENCLAD    PAK 10MG(9)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B5C4FBD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6BE292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 xml:space="preserve">PA, QL- over time 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DFDDDF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8/1/2019. new Brand (M.S.)</w:t>
            </w:r>
          </w:p>
        </w:tc>
      </w:tr>
      <w:tr w:rsidR="000B2E6B" w:rsidRPr="000B2E6B" w14:paraId="3D44B4E7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79D716A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NAFTIFINE    GEL 1%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E14C454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BC95AB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QL- over time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C6A213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81/12019. generic Naftin</w:t>
            </w:r>
          </w:p>
        </w:tc>
      </w:tr>
      <w:tr w:rsidR="000B2E6B" w:rsidRPr="000B2E6B" w14:paraId="710EB61F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DCE174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PIQRAY 200MG TAB DOSE</w:t>
            </w:r>
            <w:r w:rsidRPr="000B2E6B">
              <w:rPr>
                <w:rFonts w:ascii="Verdana" w:hAnsi="Verdana" w:cs="Arial"/>
                <w:color w:val="000000"/>
              </w:rPr>
              <w:br/>
              <w:t>PIQRAY 250MG TAB DOSE</w:t>
            </w:r>
            <w:r w:rsidRPr="000B2E6B">
              <w:rPr>
                <w:rFonts w:ascii="Verdana" w:hAnsi="Verdana" w:cs="Arial"/>
                <w:color w:val="000000"/>
              </w:rPr>
              <w:br/>
              <w:t>PIQRAY 300MG TAB DOSE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C1E952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20C1E2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PA-new starts, QL-varies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BAE5CC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 xml:space="preserve">EFF 8/1/2019. </w:t>
            </w:r>
            <w:r w:rsidRPr="000B2E6B">
              <w:rPr>
                <w:rFonts w:ascii="Verdana" w:hAnsi="Verdana" w:cs="Arial"/>
                <w:color w:val="002060"/>
              </w:rPr>
              <w:t>PC drug</w:t>
            </w:r>
            <w:r w:rsidRPr="000B2E6B">
              <w:rPr>
                <w:rFonts w:ascii="Verdana" w:hAnsi="Verdana" w:cs="Arial"/>
              </w:rPr>
              <w:t xml:space="preserve"> (cancer)</w:t>
            </w:r>
          </w:p>
        </w:tc>
      </w:tr>
      <w:tr w:rsidR="000B2E6B" w:rsidRPr="000B2E6B" w14:paraId="3025E6AF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6DBC7F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SILDENAFIL   SUS 10MG/ML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78E52A14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8C2838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PA-new starts,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EFB600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8/1/2019. generic Revatio</w:t>
            </w:r>
          </w:p>
        </w:tc>
      </w:tr>
      <w:tr w:rsidR="000B2E6B" w:rsidRPr="000B2E6B" w14:paraId="1A2C717A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0F8265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VYNDAQEL     CAP 20MG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30A26B9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7C4C5D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PA, QL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8A7EB9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8/1/2019. new Brand</w:t>
            </w:r>
          </w:p>
        </w:tc>
      </w:tr>
      <w:tr w:rsidR="000B2E6B" w:rsidRPr="000B2E6B" w14:paraId="6E30689C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0A08DF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 xml:space="preserve">ZYKADIA     </w:t>
            </w:r>
            <w:r w:rsidRPr="000B2E6B">
              <w:rPr>
                <w:rFonts w:ascii="Verdana" w:hAnsi="Verdana" w:cs="Arial"/>
                <w:b/>
                <w:bCs/>
                <w:color w:val="000000"/>
              </w:rPr>
              <w:t xml:space="preserve"> </w:t>
            </w:r>
            <w:r w:rsidRPr="000B2E6B">
              <w:rPr>
                <w:rFonts w:ascii="Verdana" w:hAnsi="Verdana" w:cs="Arial"/>
                <w:color w:val="002060"/>
              </w:rPr>
              <w:t>TAB 150MG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032BA7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AE7AF0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PA-new starts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AF17CA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 xml:space="preserve">EFF 8/1/2019. </w:t>
            </w:r>
            <w:r w:rsidRPr="000B2E6B">
              <w:rPr>
                <w:rFonts w:ascii="Verdana" w:hAnsi="Verdana" w:cs="Arial"/>
                <w:color w:val="002060"/>
              </w:rPr>
              <w:t>PC drug.</w:t>
            </w:r>
            <w:r w:rsidRPr="000B2E6B">
              <w:rPr>
                <w:rFonts w:ascii="Verdana" w:hAnsi="Verdana" w:cs="Arial"/>
              </w:rPr>
              <w:t xml:space="preserve"> new brand formulation (existing caps on formulary)</w:t>
            </w:r>
          </w:p>
        </w:tc>
      </w:tr>
      <w:tr w:rsidR="000B2E6B" w:rsidRPr="000B2E6B" w14:paraId="1329DCF7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2A2CC5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CYTRA K   GRA CRYSTALS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7046466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E8C66EF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55BC69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8/1/2019 new generic</w:t>
            </w:r>
          </w:p>
        </w:tc>
      </w:tr>
      <w:tr w:rsidR="000B2E6B" w:rsidRPr="000B2E6B" w14:paraId="7F9E9870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0EBAE2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FENTANYL CIT INJ 50MCG/ML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7824510E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44687F0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D9D3C9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8/1/2019 new generic Strength</w:t>
            </w:r>
          </w:p>
        </w:tc>
      </w:tr>
      <w:tr w:rsidR="000B2E6B" w:rsidRPr="000B2E6B" w14:paraId="0B566C71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4AF967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FENTANYL CIT INJ 2500MCG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14E8983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FE16B3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N/A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B98CAD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 xml:space="preserve">EFF 8/1/2019 </w:t>
            </w:r>
            <w:r w:rsidRPr="000B2E6B">
              <w:rPr>
                <w:rFonts w:ascii="Verdana" w:hAnsi="Verdana" w:cs="Arial"/>
                <w:color w:val="002060"/>
              </w:rPr>
              <w:t xml:space="preserve">MODIFICATION tier change </w:t>
            </w:r>
            <w:r w:rsidRPr="000B2E6B">
              <w:rPr>
                <w:rFonts w:ascii="Verdana" w:hAnsi="Verdana" w:cs="Arial"/>
              </w:rPr>
              <w:t xml:space="preserve"> </w:t>
            </w:r>
          </w:p>
        </w:tc>
      </w:tr>
      <w:tr w:rsidR="000B2E6B" w:rsidRPr="000B2E6B" w14:paraId="7E7499AD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8AE93F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FULVESTRANT INJ 250/5ML</w:t>
            </w:r>
          </w:p>
        </w:tc>
        <w:tc>
          <w:tcPr>
            <w:tcW w:w="11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22C039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4135163C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A2D93C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8/1/2019. generic FASLODEX</w:t>
            </w:r>
          </w:p>
        </w:tc>
      </w:tr>
      <w:tr w:rsidR="000B2E6B" w:rsidRPr="000B2E6B" w14:paraId="4E2DACC8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387B9B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GEMCITABINE INJ 1GM/10ML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EAC997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1448F5B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3C664E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8/1/2019.</w:t>
            </w:r>
            <w:r w:rsidRPr="000B2E6B">
              <w:rPr>
                <w:rFonts w:ascii="Verdana" w:hAnsi="Verdana" w:cs="Arial"/>
                <w:color w:val="002060"/>
              </w:rPr>
              <w:t xml:space="preserve"> PC drug</w:t>
            </w:r>
            <w:r w:rsidRPr="000B2E6B">
              <w:rPr>
                <w:rFonts w:ascii="Verdana" w:hAnsi="Verdana" w:cs="Arial"/>
              </w:rPr>
              <w:t>. new generic Strength</w:t>
            </w:r>
          </w:p>
        </w:tc>
      </w:tr>
      <w:tr w:rsidR="000B2E6B" w:rsidRPr="000B2E6B" w14:paraId="5AC2C1EF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4A4474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LEVOTHYROXIN INJ 100/5ML</w:t>
            </w:r>
            <w:r w:rsidRPr="000B2E6B">
              <w:rPr>
                <w:rFonts w:ascii="Verdana" w:hAnsi="Verdana" w:cs="Arial"/>
                <w:color w:val="000000"/>
              </w:rPr>
              <w:br/>
              <w:t>LEVOTHYROXIN INJ 200/5ML</w:t>
            </w:r>
            <w:r w:rsidRPr="000B2E6B">
              <w:rPr>
                <w:rFonts w:ascii="Verdana" w:hAnsi="Verdana" w:cs="Arial"/>
                <w:color w:val="000000"/>
              </w:rPr>
              <w:br/>
              <w:t>LEVOTHYROXIN INJ 500/5ML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310123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005843E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AF00E9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8/1/2019. new generic Strength</w:t>
            </w:r>
          </w:p>
        </w:tc>
      </w:tr>
      <w:tr w:rsidR="000B2E6B" w:rsidRPr="000B2E6B" w14:paraId="44F072E0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96DF1D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PYRIDOSTIGMI TAB 30MG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FA4DF3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ALL plans Covered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178D4B35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28AE142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8/1/2019. new generic Strength</w:t>
            </w:r>
          </w:p>
        </w:tc>
      </w:tr>
      <w:tr w:rsidR="000B2E6B" w:rsidRPr="000B2E6B" w14:paraId="5AE57069" w14:textId="77777777" w:rsidTr="00A75A83">
        <w:trPr>
          <w:trHeight w:val="750"/>
        </w:trPr>
        <w:tc>
          <w:tcPr>
            <w:tcW w:w="1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73C34E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XERAVA       INJ 50MG</w:t>
            </w:r>
          </w:p>
        </w:tc>
        <w:tc>
          <w:tcPr>
            <w:tcW w:w="1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F186F91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77CB431" w14:textId="77777777" w:rsidR="000B2E6B" w:rsidRPr="000B2E6B" w:rsidRDefault="000B2E6B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0B2E6B">
              <w:rPr>
                <w:rFonts w:ascii="Verdana" w:hAnsi="Verdana" w:cs="Arial"/>
                <w:color w:val="000000"/>
              </w:rPr>
              <w:t>N/A</w:t>
            </w:r>
          </w:p>
        </w:tc>
        <w:tc>
          <w:tcPr>
            <w:tcW w:w="1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197D37" w14:textId="77777777" w:rsidR="000B2E6B" w:rsidRPr="000B2E6B" w:rsidRDefault="000B2E6B" w:rsidP="003250B6">
            <w:pPr>
              <w:spacing w:before="120" w:after="120"/>
              <w:rPr>
                <w:rFonts w:ascii="Verdana" w:hAnsi="Verdana" w:cs="Arial"/>
              </w:rPr>
            </w:pPr>
            <w:r w:rsidRPr="000B2E6B">
              <w:rPr>
                <w:rFonts w:ascii="Verdana" w:hAnsi="Verdana" w:cs="Arial"/>
              </w:rPr>
              <w:t>EFF 8/1/2019. new Brand Antibiotic</w:t>
            </w:r>
          </w:p>
        </w:tc>
      </w:tr>
    </w:tbl>
    <w:p w14:paraId="2F164649" w14:textId="77777777" w:rsidR="000B2E6B" w:rsidRDefault="000B2E6B" w:rsidP="003250B6">
      <w:pPr>
        <w:tabs>
          <w:tab w:val="left" w:pos="279"/>
        </w:tabs>
        <w:spacing w:before="120" w:after="120"/>
      </w:pPr>
    </w:p>
    <w:p w14:paraId="049325B5" w14:textId="77777777" w:rsidR="005F75D4" w:rsidRDefault="005F75D4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F75D4" w:rsidRPr="00BF74E9" w14:paraId="342EBA56" w14:textId="77777777" w:rsidTr="00A75A83">
        <w:tc>
          <w:tcPr>
            <w:tcW w:w="5000" w:type="pct"/>
            <w:shd w:val="clear" w:color="auto" w:fill="C0C0C0"/>
          </w:tcPr>
          <w:p w14:paraId="1C1A334C" w14:textId="77777777" w:rsidR="005F75D4" w:rsidRPr="00D32D37" w:rsidRDefault="005F75D4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6" w:name="_Toc207992381"/>
            <w:r>
              <w:rPr>
                <w:rFonts w:ascii="Verdana" w:hAnsi="Verdana"/>
                <w:i w:val="0"/>
                <w:iCs w:val="0"/>
              </w:rPr>
              <w:t>6/01/19 – 6/30/19</w:t>
            </w:r>
            <w:bookmarkEnd w:id="136"/>
          </w:p>
        </w:tc>
      </w:tr>
    </w:tbl>
    <w:p w14:paraId="7FAF32E8" w14:textId="77777777" w:rsidR="005F75D4" w:rsidRPr="005F75D4" w:rsidRDefault="005F75D4" w:rsidP="003250B6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b/>
          <w:color w:val="auto"/>
          <w:u w:val="none"/>
        </w:rPr>
        <w:t xml:space="preserve">Note:  </w:t>
      </w:r>
      <w:r w:rsidRPr="005F75D4">
        <w:rPr>
          <w:rStyle w:val="Hyperlink"/>
          <w:rFonts w:ascii="Verdana" w:hAnsi="Verdana"/>
          <w:color w:val="auto"/>
          <w:u w:val="none"/>
        </w:rPr>
        <w:t>2019 Plans: PDP: A1B, A3; MAPD: B2, B4, B4PLUS; EGWP Commingled- A1, B2, Open1; EGWP NON-Commingled- A1, B2, Open2</w:t>
      </w:r>
    </w:p>
    <w:p w14:paraId="7F40DAEC" w14:textId="77777777" w:rsidR="005F75D4" w:rsidRDefault="005F75D4" w:rsidP="003250B6">
      <w:pPr>
        <w:spacing w:before="120" w:after="120"/>
        <w:rPr>
          <w:rStyle w:val="Hyperlink"/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2963"/>
        <w:gridCol w:w="2966"/>
        <w:gridCol w:w="3600"/>
      </w:tblGrid>
      <w:tr w:rsidR="005F75D4" w:rsidRPr="005F75D4" w14:paraId="1E760034" w14:textId="77777777" w:rsidTr="005F75D4">
        <w:trPr>
          <w:trHeight w:val="915"/>
        </w:trPr>
        <w:tc>
          <w:tcPr>
            <w:tcW w:w="1321" w:type="pct"/>
            <w:shd w:val="clear" w:color="000000" w:fill="C0C0C0"/>
            <w:vAlign w:val="center"/>
            <w:hideMark/>
          </w:tcPr>
          <w:p w14:paraId="761B9E9F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F75D4">
              <w:rPr>
                <w:rFonts w:ascii="Verdana" w:hAnsi="Verdana" w:cs="Calibri"/>
                <w:b/>
                <w:bCs/>
              </w:rPr>
              <w:t>LABEL NAME</w:t>
            </w:r>
          </w:p>
        </w:tc>
        <w:tc>
          <w:tcPr>
            <w:tcW w:w="1144" w:type="pct"/>
            <w:shd w:val="clear" w:color="000000" w:fill="C0C0C0"/>
            <w:vAlign w:val="center"/>
            <w:hideMark/>
          </w:tcPr>
          <w:p w14:paraId="1CA12297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F75D4">
              <w:rPr>
                <w:rFonts w:ascii="Verdana" w:hAnsi="Verdana" w:cs="Calibri"/>
                <w:b/>
                <w:bCs/>
              </w:rPr>
              <w:t>Coverage</w:t>
            </w:r>
          </w:p>
        </w:tc>
        <w:tc>
          <w:tcPr>
            <w:tcW w:w="1145" w:type="pct"/>
            <w:shd w:val="clear" w:color="000000" w:fill="C0C0C0"/>
            <w:vAlign w:val="center"/>
            <w:hideMark/>
          </w:tcPr>
          <w:p w14:paraId="6CB8B2D3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F75D4">
              <w:rPr>
                <w:rFonts w:ascii="Verdana" w:hAnsi="Verdana" w:cs="Calibri"/>
                <w:b/>
                <w:bCs/>
              </w:rPr>
              <w:t>EDIT-PA,QL,ST</w:t>
            </w:r>
          </w:p>
        </w:tc>
        <w:tc>
          <w:tcPr>
            <w:tcW w:w="1390" w:type="pct"/>
            <w:shd w:val="clear" w:color="000000" w:fill="BFBFBF"/>
            <w:vAlign w:val="center"/>
            <w:hideMark/>
          </w:tcPr>
          <w:p w14:paraId="04B13CCC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F75D4">
              <w:rPr>
                <w:rFonts w:ascii="Verdana" w:hAnsi="Verdana" w:cs="Calibri"/>
                <w:b/>
                <w:bCs/>
              </w:rPr>
              <w:t>COMMENTS</w:t>
            </w:r>
          </w:p>
        </w:tc>
      </w:tr>
      <w:tr w:rsidR="005F75D4" w:rsidRPr="005F75D4" w14:paraId="32DBC294" w14:textId="77777777" w:rsidTr="005F75D4">
        <w:trPr>
          <w:trHeight w:val="750"/>
        </w:trPr>
        <w:tc>
          <w:tcPr>
            <w:tcW w:w="1321" w:type="pct"/>
            <w:shd w:val="clear" w:color="000000" w:fill="FFFFFF"/>
            <w:vAlign w:val="bottom"/>
            <w:hideMark/>
          </w:tcPr>
          <w:p w14:paraId="2FF2972B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CEFIXIME     CAP 400MG</w:t>
            </w:r>
          </w:p>
        </w:tc>
        <w:tc>
          <w:tcPr>
            <w:tcW w:w="1144" w:type="pct"/>
            <w:shd w:val="clear" w:color="000000" w:fill="FFFFFF"/>
            <w:vAlign w:val="bottom"/>
            <w:hideMark/>
          </w:tcPr>
          <w:p w14:paraId="089E2304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shd w:val="clear" w:color="000000" w:fill="FFFFFF"/>
            <w:vAlign w:val="bottom"/>
            <w:hideMark/>
          </w:tcPr>
          <w:p w14:paraId="35B2147D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NA</w:t>
            </w:r>
          </w:p>
        </w:tc>
        <w:tc>
          <w:tcPr>
            <w:tcW w:w="1390" w:type="pct"/>
            <w:shd w:val="clear" w:color="000000" w:fill="FFFFFF"/>
            <w:vAlign w:val="bottom"/>
            <w:hideMark/>
          </w:tcPr>
          <w:p w14:paraId="0BC8D68E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generic SUPRAX</w:t>
            </w:r>
          </w:p>
        </w:tc>
      </w:tr>
      <w:tr w:rsidR="005F75D4" w:rsidRPr="005F75D4" w14:paraId="1E406E6D" w14:textId="77777777" w:rsidTr="005F75D4">
        <w:trPr>
          <w:trHeight w:val="782"/>
        </w:trPr>
        <w:tc>
          <w:tcPr>
            <w:tcW w:w="1321" w:type="pct"/>
            <w:shd w:val="clear" w:color="000000" w:fill="FFFFFF"/>
            <w:vAlign w:val="bottom"/>
            <w:hideMark/>
          </w:tcPr>
          <w:p w14:paraId="33C47C10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DOVATO   TAB 50-300MG</w:t>
            </w:r>
          </w:p>
        </w:tc>
        <w:tc>
          <w:tcPr>
            <w:tcW w:w="1144" w:type="pct"/>
            <w:shd w:val="clear" w:color="000000" w:fill="FFFFFF"/>
            <w:vAlign w:val="bottom"/>
            <w:hideMark/>
          </w:tcPr>
          <w:p w14:paraId="13D8328E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shd w:val="clear" w:color="000000" w:fill="FFFFFF"/>
            <w:vAlign w:val="bottom"/>
            <w:hideMark/>
          </w:tcPr>
          <w:p w14:paraId="681822A9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NA</w:t>
            </w:r>
          </w:p>
        </w:tc>
        <w:tc>
          <w:tcPr>
            <w:tcW w:w="1390" w:type="pct"/>
            <w:shd w:val="clear" w:color="000000" w:fill="FFFFFF"/>
            <w:vAlign w:val="bottom"/>
            <w:hideMark/>
          </w:tcPr>
          <w:p w14:paraId="00F6ACA0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PC drug. Brand/HIV</w:t>
            </w:r>
          </w:p>
          <w:p w14:paraId="124939F0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 xml:space="preserve">note: was installed on open plans in June, adding to rest of plans in July </w:t>
            </w:r>
          </w:p>
        </w:tc>
      </w:tr>
      <w:tr w:rsidR="005F75D4" w:rsidRPr="005F75D4" w14:paraId="04E3FD1A" w14:textId="77777777" w:rsidTr="005F75D4">
        <w:trPr>
          <w:trHeight w:val="638"/>
        </w:trPr>
        <w:tc>
          <w:tcPr>
            <w:tcW w:w="1321" w:type="pct"/>
            <w:shd w:val="clear" w:color="000000" w:fill="FFFFFF"/>
            <w:vAlign w:val="bottom"/>
            <w:hideMark/>
          </w:tcPr>
          <w:p w14:paraId="28D92075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INFUGEM     SOL 1900MG</w:t>
            </w:r>
          </w:p>
        </w:tc>
        <w:tc>
          <w:tcPr>
            <w:tcW w:w="1144" w:type="pct"/>
            <w:shd w:val="clear" w:color="000000" w:fill="FFFFFF"/>
            <w:vAlign w:val="bottom"/>
            <w:hideMark/>
          </w:tcPr>
          <w:p w14:paraId="2CBEE3F6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shd w:val="clear" w:color="000000" w:fill="FFFFFF"/>
            <w:vAlign w:val="bottom"/>
            <w:hideMark/>
          </w:tcPr>
          <w:p w14:paraId="323C2015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NA</w:t>
            </w:r>
          </w:p>
        </w:tc>
        <w:tc>
          <w:tcPr>
            <w:tcW w:w="1390" w:type="pct"/>
            <w:shd w:val="clear" w:color="000000" w:fill="FFFFFF"/>
            <w:vAlign w:val="bottom"/>
            <w:hideMark/>
          </w:tcPr>
          <w:p w14:paraId="47A7A14E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PC drug. brand Strength</w:t>
            </w:r>
          </w:p>
        </w:tc>
      </w:tr>
      <w:tr w:rsidR="005F75D4" w:rsidRPr="005F75D4" w14:paraId="20E7EA6F" w14:textId="77777777" w:rsidTr="005F75D4">
        <w:trPr>
          <w:trHeight w:val="782"/>
        </w:trPr>
        <w:tc>
          <w:tcPr>
            <w:tcW w:w="1321" w:type="pct"/>
            <w:shd w:val="clear" w:color="auto" w:fill="auto"/>
            <w:vAlign w:val="bottom"/>
            <w:hideMark/>
          </w:tcPr>
          <w:p w14:paraId="39717C74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LIDOCAINE    INJ 20MG/ML</w:t>
            </w:r>
            <w:r w:rsidRPr="005F75D4">
              <w:rPr>
                <w:rFonts w:ascii="Verdana" w:hAnsi="Verdana" w:cs="Calibri"/>
              </w:rPr>
              <w:br/>
              <w:t>LIDOCAINE    INJ 10MG/ML</w:t>
            </w:r>
          </w:p>
        </w:tc>
        <w:tc>
          <w:tcPr>
            <w:tcW w:w="1144" w:type="pct"/>
            <w:shd w:val="clear" w:color="000000" w:fill="FFFFFF"/>
            <w:vAlign w:val="bottom"/>
            <w:hideMark/>
          </w:tcPr>
          <w:p w14:paraId="51C035D9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14:paraId="55DE9927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NA</w:t>
            </w:r>
          </w:p>
        </w:tc>
        <w:tc>
          <w:tcPr>
            <w:tcW w:w="1390" w:type="pct"/>
            <w:shd w:val="clear" w:color="auto" w:fill="auto"/>
            <w:vAlign w:val="bottom"/>
            <w:hideMark/>
          </w:tcPr>
          <w:p w14:paraId="57A64668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EFF 7/1/2019. new generic GPI</w:t>
            </w:r>
          </w:p>
        </w:tc>
      </w:tr>
      <w:tr w:rsidR="005F75D4" w:rsidRPr="005F75D4" w14:paraId="78287626" w14:textId="77777777" w:rsidTr="005F75D4">
        <w:trPr>
          <w:trHeight w:val="647"/>
        </w:trPr>
        <w:tc>
          <w:tcPr>
            <w:tcW w:w="1321" w:type="pct"/>
            <w:shd w:val="clear" w:color="auto" w:fill="auto"/>
            <w:vAlign w:val="bottom"/>
            <w:hideMark/>
          </w:tcPr>
          <w:p w14:paraId="7C197851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LOTEPREDNOL SUS 0.5%</w:t>
            </w:r>
          </w:p>
        </w:tc>
        <w:tc>
          <w:tcPr>
            <w:tcW w:w="1144" w:type="pct"/>
            <w:shd w:val="clear" w:color="000000" w:fill="FFFFFF"/>
            <w:vAlign w:val="bottom"/>
            <w:hideMark/>
          </w:tcPr>
          <w:p w14:paraId="7829AD04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Covered Open Only *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14:paraId="71DF5A60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NA</w:t>
            </w:r>
          </w:p>
        </w:tc>
        <w:tc>
          <w:tcPr>
            <w:tcW w:w="1390" w:type="pct"/>
            <w:shd w:val="clear" w:color="auto" w:fill="auto"/>
            <w:vAlign w:val="bottom"/>
            <w:hideMark/>
          </w:tcPr>
          <w:p w14:paraId="209B12AF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 xml:space="preserve">EFF 7/1/2019. generic LOTEMAX </w:t>
            </w:r>
          </w:p>
        </w:tc>
      </w:tr>
      <w:tr w:rsidR="005F75D4" w:rsidRPr="005F75D4" w14:paraId="2BE8F550" w14:textId="77777777" w:rsidTr="005F75D4">
        <w:trPr>
          <w:trHeight w:val="692"/>
        </w:trPr>
        <w:tc>
          <w:tcPr>
            <w:tcW w:w="1321" w:type="pct"/>
            <w:shd w:val="clear" w:color="auto" w:fill="auto"/>
            <w:vAlign w:val="bottom"/>
            <w:hideMark/>
          </w:tcPr>
          <w:p w14:paraId="434980F2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MESALAMINE   CAP 400MG DR</w:t>
            </w:r>
          </w:p>
        </w:tc>
        <w:tc>
          <w:tcPr>
            <w:tcW w:w="1144" w:type="pct"/>
            <w:shd w:val="clear" w:color="000000" w:fill="FFFFFF"/>
            <w:vAlign w:val="bottom"/>
            <w:hideMark/>
          </w:tcPr>
          <w:p w14:paraId="75E4A88A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Covered Open Only *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14:paraId="6022B429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NA</w:t>
            </w:r>
          </w:p>
        </w:tc>
        <w:tc>
          <w:tcPr>
            <w:tcW w:w="1390" w:type="pct"/>
            <w:shd w:val="clear" w:color="auto" w:fill="auto"/>
            <w:vAlign w:val="bottom"/>
            <w:hideMark/>
          </w:tcPr>
          <w:p w14:paraId="2E6676D1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 xml:space="preserve">EFF 7/1/2019. generic DELZICOL </w:t>
            </w:r>
          </w:p>
        </w:tc>
      </w:tr>
      <w:tr w:rsidR="005F75D4" w:rsidRPr="005F75D4" w14:paraId="59709626" w14:textId="77777777" w:rsidTr="005F75D4">
        <w:trPr>
          <w:trHeight w:val="602"/>
        </w:trPr>
        <w:tc>
          <w:tcPr>
            <w:tcW w:w="1321" w:type="pct"/>
            <w:shd w:val="clear" w:color="auto" w:fill="auto"/>
            <w:vAlign w:val="bottom"/>
            <w:hideMark/>
          </w:tcPr>
          <w:p w14:paraId="2317B92F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PENICILLAMIN CAP 250MG</w:t>
            </w:r>
          </w:p>
        </w:tc>
        <w:tc>
          <w:tcPr>
            <w:tcW w:w="1144" w:type="pct"/>
            <w:shd w:val="clear" w:color="000000" w:fill="FFFFFF"/>
            <w:vAlign w:val="bottom"/>
            <w:hideMark/>
          </w:tcPr>
          <w:p w14:paraId="6027FF9D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14:paraId="79860512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NA</w:t>
            </w:r>
          </w:p>
        </w:tc>
        <w:tc>
          <w:tcPr>
            <w:tcW w:w="1390" w:type="pct"/>
            <w:shd w:val="clear" w:color="auto" w:fill="auto"/>
            <w:vAlign w:val="bottom"/>
            <w:hideMark/>
          </w:tcPr>
          <w:p w14:paraId="257D77FB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EFF 7/1/2019. generic CUPRIMINE</w:t>
            </w:r>
          </w:p>
        </w:tc>
      </w:tr>
      <w:tr w:rsidR="005F75D4" w:rsidRPr="005F75D4" w14:paraId="3EE7F35D" w14:textId="77777777" w:rsidTr="005F75D4">
        <w:trPr>
          <w:trHeight w:val="638"/>
        </w:trPr>
        <w:tc>
          <w:tcPr>
            <w:tcW w:w="1321" w:type="pct"/>
            <w:shd w:val="clear" w:color="auto" w:fill="auto"/>
            <w:vAlign w:val="bottom"/>
            <w:hideMark/>
          </w:tcPr>
          <w:p w14:paraId="4F3D11F6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PROCHLORPER INJ 5MG/ML</w:t>
            </w:r>
          </w:p>
        </w:tc>
        <w:tc>
          <w:tcPr>
            <w:tcW w:w="1144" w:type="pct"/>
            <w:shd w:val="clear" w:color="000000" w:fill="FFFFFF"/>
            <w:vAlign w:val="bottom"/>
            <w:hideMark/>
          </w:tcPr>
          <w:p w14:paraId="74E6E241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14:paraId="5882DA49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NA</w:t>
            </w:r>
          </w:p>
        </w:tc>
        <w:tc>
          <w:tcPr>
            <w:tcW w:w="1390" w:type="pct"/>
            <w:shd w:val="clear" w:color="auto" w:fill="auto"/>
            <w:vAlign w:val="bottom"/>
            <w:hideMark/>
          </w:tcPr>
          <w:p w14:paraId="2EFD1A55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EFF 7/1/2019. new generic GPI</w:t>
            </w:r>
          </w:p>
        </w:tc>
      </w:tr>
      <w:tr w:rsidR="005F75D4" w:rsidRPr="005F75D4" w14:paraId="0BCAAB2B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  <w:hideMark/>
          </w:tcPr>
          <w:p w14:paraId="6370115F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VALRUBICIN   SOL 40MG/ML</w:t>
            </w:r>
          </w:p>
        </w:tc>
        <w:tc>
          <w:tcPr>
            <w:tcW w:w="1144" w:type="pct"/>
            <w:shd w:val="clear" w:color="000000" w:fill="FFFFFF"/>
            <w:vAlign w:val="bottom"/>
            <w:hideMark/>
          </w:tcPr>
          <w:p w14:paraId="5D575A81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shd w:val="clear" w:color="auto" w:fill="auto"/>
            <w:noWrap/>
            <w:vAlign w:val="bottom"/>
            <w:hideMark/>
          </w:tcPr>
          <w:p w14:paraId="7B37DD67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NA</w:t>
            </w:r>
          </w:p>
        </w:tc>
        <w:tc>
          <w:tcPr>
            <w:tcW w:w="1390" w:type="pct"/>
            <w:shd w:val="clear" w:color="auto" w:fill="auto"/>
            <w:vAlign w:val="bottom"/>
            <w:hideMark/>
          </w:tcPr>
          <w:p w14:paraId="2935B0C1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EFF 7/1/2019. PC drug. generic VALSTAR</w:t>
            </w:r>
          </w:p>
        </w:tc>
      </w:tr>
      <w:tr w:rsidR="005F75D4" w:rsidRPr="005F75D4" w14:paraId="7A3E5F41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791535EF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ADAPALENE   PAD 0.1%SWAB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3DC2FD32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7C784C3D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PA, QL- over time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2E11C1A3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generic PLIXDA</w:t>
            </w:r>
          </w:p>
        </w:tc>
      </w:tr>
      <w:tr w:rsidR="005F75D4" w:rsidRPr="005F75D4" w14:paraId="5724C45C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45D94709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AMBRISENTAN TAB 5MG</w:t>
            </w:r>
            <w:r w:rsidRPr="005F75D4">
              <w:rPr>
                <w:rFonts w:ascii="Verdana" w:hAnsi="Verdana" w:cs="Arial"/>
                <w:color w:val="000000"/>
              </w:rPr>
              <w:br/>
              <w:t>AMBRISENTAN TAB 10MG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3B86F904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440BD2A3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PA-new starts, QL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149C9C4C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generic LETAIRIS</w:t>
            </w:r>
          </w:p>
        </w:tc>
      </w:tr>
      <w:tr w:rsidR="005F75D4" w:rsidRPr="005F75D4" w14:paraId="076729C9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388DD277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BALVERSA     TAB 3MG</w:t>
            </w:r>
            <w:r w:rsidRPr="005F75D4">
              <w:rPr>
                <w:rFonts w:ascii="Verdana" w:hAnsi="Verdana" w:cs="Arial"/>
                <w:color w:val="000000"/>
              </w:rPr>
              <w:br/>
              <w:t>BALVERSA     TAB 4MG</w:t>
            </w:r>
            <w:r w:rsidRPr="005F75D4">
              <w:rPr>
                <w:rFonts w:ascii="Verdana" w:hAnsi="Verdana" w:cs="Arial"/>
                <w:color w:val="000000"/>
              </w:rPr>
              <w:br/>
              <w:t>BALVERSA     TAB 5MG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33CFFF4A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4D818E7A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PA-new starts, QL-varies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7E43BAEE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PC drug</w:t>
            </w:r>
          </w:p>
        </w:tc>
      </w:tr>
      <w:tr w:rsidR="005F75D4" w:rsidRPr="005F75D4" w14:paraId="2FFEF156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1BBAB819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CHLORZOXAZON TAB 375MG</w:t>
            </w:r>
            <w:r w:rsidRPr="005F75D4">
              <w:rPr>
                <w:rFonts w:ascii="Verdana" w:hAnsi="Verdana" w:cs="Arial"/>
                <w:color w:val="000000"/>
              </w:rPr>
              <w:br/>
              <w:t>CHLORZOXAZON TAB 750MG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653553C6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49DBB1B7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PA-AGE, QL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0C3D8AB5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generic Strength adds</w:t>
            </w:r>
          </w:p>
        </w:tc>
      </w:tr>
      <w:tr w:rsidR="005F75D4" w:rsidRPr="005F75D4" w14:paraId="7CD0B97D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627D30D4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DUOBRII    LOT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77C724E1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2DDED336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PA, QL- over time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585981AD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new Brand</w:t>
            </w:r>
          </w:p>
        </w:tc>
      </w:tr>
      <w:tr w:rsidR="005F75D4" w:rsidRPr="005F75D4" w14:paraId="522986CF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6E68E2F9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ERLOTINIB    TAB 25MG</w:t>
            </w:r>
            <w:r w:rsidRPr="005F75D4">
              <w:rPr>
                <w:rFonts w:ascii="Verdana" w:hAnsi="Verdana" w:cs="Arial"/>
                <w:color w:val="000000"/>
              </w:rPr>
              <w:br/>
              <w:t>ERLOTINIB    TAB 100MG</w:t>
            </w:r>
            <w:r w:rsidRPr="005F75D4">
              <w:rPr>
                <w:rFonts w:ascii="Verdana" w:hAnsi="Verdana" w:cs="Arial"/>
                <w:color w:val="000000"/>
              </w:rPr>
              <w:br/>
              <w:t>ERLOTINIB    TAB 150MG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48D86052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2FF3F8FD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PA-new starts, QL-varies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3DA3DB86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PC drug. generic TARCEVA</w:t>
            </w:r>
          </w:p>
        </w:tc>
      </w:tr>
      <w:tr w:rsidR="005F75D4" w:rsidRPr="005F75D4" w14:paraId="0CE13D89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1E2598F4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EVENITY    INJ 105MG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236995BE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24A27058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PA, QL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06BC9D0A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new Brand</w:t>
            </w:r>
          </w:p>
        </w:tc>
      </w:tr>
      <w:tr w:rsidR="005F75D4" w:rsidRPr="005F75D4" w14:paraId="08A42227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38026D63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INGREZZA    CAP 40-80MG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502B46C8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27473C00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5F75D4">
              <w:rPr>
                <w:rFonts w:ascii="Verdana" w:hAnsi="Verdana" w:cs="Calibri"/>
                <w:color w:val="000000"/>
              </w:rPr>
              <w:t>PA, QL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72D5A191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new brand Strength</w:t>
            </w:r>
          </w:p>
        </w:tc>
      </w:tr>
      <w:tr w:rsidR="005F75D4" w:rsidRPr="005F75D4" w14:paraId="1523F8CF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1BBEE9FE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5F75D4">
              <w:rPr>
                <w:rFonts w:ascii="Verdana" w:hAnsi="Verdana" w:cs="Calibri"/>
                <w:color w:val="000000"/>
              </w:rPr>
              <w:t>NORGESIC   TAB FORTE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0623751E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1950AA16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5F75D4">
              <w:rPr>
                <w:rFonts w:ascii="Verdana" w:hAnsi="Verdana" w:cs="Calibri"/>
                <w:color w:val="000000"/>
              </w:rPr>
              <w:t>PA-AGE, QL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4699CB95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5F75D4">
              <w:rPr>
                <w:rFonts w:ascii="Verdana" w:hAnsi="Verdana" w:cs="Calibri"/>
                <w:color w:val="000000"/>
              </w:rPr>
              <w:t>EFF 7/1/2019. new Brand</w:t>
            </w:r>
          </w:p>
        </w:tc>
      </w:tr>
      <w:tr w:rsidR="005F75D4" w:rsidRPr="005F75D4" w14:paraId="0951C1D2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200CE356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5F75D4">
              <w:rPr>
                <w:rFonts w:ascii="Verdana" w:hAnsi="Verdana" w:cs="Calibri"/>
                <w:color w:val="000000"/>
              </w:rPr>
              <w:t>SKYRIZI    INJ 150DOSE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297A0E52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Covered Open Only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4A841C7B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  <w:color w:val="000000"/>
              </w:rPr>
            </w:pPr>
            <w:r w:rsidRPr="005F75D4">
              <w:rPr>
                <w:rFonts w:ascii="Verdana" w:hAnsi="Verdana" w:cs="Arial"/>
                <w:color w:val="000000"/>
              </w:rPr>
              <w:t>PA, QL- over time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49457978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5F75D4">
              <w:rPr>
                <w:rFonts w:ascii="Verdana" w:hAnsi="Verdana" w:cs="Calibri"/>
                <w:color w:val="000000"/>
              </w:rPr>
              <w:t>EFF 7/1/2019. new Brand</w:t>
            </w:r>
          </w:p>
        </w:tc>
      </w:tr>
      <w:tr w:rsidR="005F75D4" w:rsidRPr="005F75D4" w14:paraId="4F3FD386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208544DF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 xml:space="preserve">ALBUTEROL   AER HFA (Generic Proventil) 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33AFDF9A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7D21E072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QL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17AC7CE3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generic Proventil *SHARED GPI with coverage differences/NDC code Needed</w:t>
            </w:r>
          </w:p>
        </w:tc>
      </w:tr>
      <w:tr w:rsidR="005F75D4" w:rsidRPr="005F75D4" w14:paraId="412DB3A8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5EA2AB52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BACLOFEN   INJ 40MG/20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21935B5B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2D24817C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PA-BvD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6C883A33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new generic Strength of LIORESAL</w:t>
            </w:r>
          </w:p>
        </w:tc>
      </w:tr>
      <w:tr w:rsidR="005F75D4" w:rsidRPr="005F75D4" w14:paraId="69DA6BB3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11521B10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DEFERASIROX TAB 125MG</w:t>
            </w:r>
            <w:r w:rsidRPr="005F75D4">
              <w:rPr>
                <w:rFonts w:ascii="Verdana" w:hAnsi="Verdana" w:cs="Arial"/>
              </w:rPr>
              <w:br/>
              <w:t>DEFERASIROX TAB 250MG</w:t>
            </w:r>
            <w:r w:rsidRPr="005F75D4">
              <w:rPr>
                <w:rFonts w:ascii="Verdana" w:hAnsi="Verdana" w:cs="Arial"/>
              </w:rPr>
              <w:br/>
              <w:t>DEFERASIROX TAB 500MG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15E4DEED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most plans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0848E0B9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PA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6EE1DCA4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EFF 7/1/2019. generic Exjade</w:t>
            </w:r>
          </w:p>
        </w:tc>
      </w:tr>
      <w:tr w:rsidR="005F75D4" w:rsidRPr="005F75D4" w14:paraId="4229BCB2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7B62900F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HERCEP HYLEC SOL 60-10000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0F3D8E15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ALL plans Covered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47806E35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PA-new starts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2510B209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 xml:space="preserve">EFF 7/1/2019. PC drug. </w:t>
            </w:r>
          </w:p>
          <w:p w14:paraId="0C8AC163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note: was installed on open plans in June, adding to rest of plans in July</w:t>
            </w:r>
          </w:p>
        </w:tc>
      </w:tr>
      <w:tr w:rsidR="005F75D4" w:rsidRPr="005F75D4" w14:paraId="0497A6D6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5638C850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INSULIN LISP INJ 100/ML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5B69821F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79B1D007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</w:rPr>
            </w:pPr>
            <w:r w:rsidRPr="005F75D4">
              <w:rPr>
                <w:rFonts w:ascii="Verdana" w:hAnsi="Verdana" w:cs="Calibri"/>
                <w:b/>
                <w:bCs/>
              </w:rPr>
              <w:t>ST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3586848B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EFF 7/1/2019. generic Humalog</w:t>
            </w:r>
          </w:p>
        </w:tc>
      </w:tr>
      <w:tr w:rsidR="005F75D4" w:rsidRPr="005F75D4" w14:paraId="1D601516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48E80727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KALYDECO    PAK 25MG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086751D7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Covered Open Only *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7EBB6371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PA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75E2EB0C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EFF 7/1/2019. new brand Strength</w:t>
            </w:r>
          </w:p>
        </w:tc>
      </w:tr>
      <w:tr w:rsidR="005F75D4" w:rsidRPr="005F75D4" w14:paraId="0A0F58A1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0A15ABDC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LEXETTE    AER 0.05%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7C6ED99B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Covered Open Only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439F0279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QL-over time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462EBCD7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EFF 7/1/2019. new Brand</w:t>
            </w:r>
          </w:p>
        </w:tc>
      </w:tr>
      <w:tr w:rsidR="005F75D4" w:rsidRPr="005F75D4" w14:paraId="2EB317B0" w14:textId="77777777" w:rsidTr="005F75D4">
        <w:trPr>
          <w:trHeight w:val="710"/>
        </w:trPr>
        <w:tc>
          <w:tcPr>
            <w:tcW w:w="1321" w:type="pct"/>
            <w:shd w:val="clear" w:color="auto" w:fill="auto"/>
            <w:vAlign w:val="bottom"/>
          </w:tcPr>
          <w:p w14:paraId="09C7C7C6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SOLIFENACIN TAB 10MG</w:t>
            </w:r>
            <w:r w:rsidRPr="005F75D4">
              <w:rPr>
                <w:rFonts w:ascii="Verdana" w:hAnsi="Verdana" w:cs="Calibri"/>
              </w:rPr>
              <w:br/>
              <w:t xml:space="preserve">SOLIFENACIN TAB 5MG </w:t>
            </w:r>
          </w:p>
        </w:tc>
        <w:tc>
          <w:tcPr>
            <w:tcW w:w="1144" w:type="pct"/>
            <w:shd w:val="clear" w:color="000000" w:fill="FFFFFF"/>
            <w:vAlign w:val="bottom"/>
          </w:tcPr>
          <w:p w14:paraId="50479BA5" w14:textId="77777777" w:rsidR="005F75D4" w:rsidRPr="005F75D4" w:rsidRDefault="005F75D4" w:rsidP="003250B6">
            <w:pPr>
              <w:spacing w:before="120" w:after="120"/>
              <w:rPr>
                <w:rFonts w:ascii="Verdana" w:hAnsi="Verdana" w:cs="Arial"/>
              </w:rPr>
            </w:pPr>
            <w:r w:rsidRPr="005F75D4">
              <w:rPr>
                <w:rFonts w:ascii="Verdana" w:hAnsi="Verdana" w:cs="Arial"/>
              </w:rPr>
              <w:t>Covered Open Only *</w:t>
            </w:r>
          </w:p>
        </w:tc>
        <w:tc>
          <w:tcPr>
            <w:tcW w:w="1145" w:type="pct"/>
            <w:shd w:val="clear" w:color="auto" w:fill="auto"/>
            <w:noWrap/>
            <w:vAlign w:val="bottom"/>
          </w:tcPr>
          <w:p w14:paraId="662AE2EE" w14:textId="77777777" w:rsidR="005F75D4" w:rsidRPr="005F75D4" w:rsidRDefault="005F75D4" w:rsidP="003250B6">
            <w:pPr>
              <w:spacing w:before="120" w:after="120"/>
              <w:jc w:val="center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>QL</w:t>
            </w:r>
          </w:p>
        </w:tc>
        <w:tc>
          <w:tcPr>
            <w:tcW w:w="1390" w:type="pct"/>
            <w:shd w:val="clear" w:color="auto" w:fill="auto"/>
            <w:vAlign w:val="bottom"/>
          </w:tcPr>
          <w:p w14:paraId="1650A413" w14:textId="77777777" w:rsidR="005F75D4" w:rsidRPr="005F75D4" w:rsidRDefault="005F75D4" w:rsidP="003250B6">
            <w:pPr>
              <w:spacing w:before="120" w:after="120"/>
              <w:rPr>
                <w:rFonts w:ascii="Verdana" w:hAnsi="Verdana" w:cs="Calibri"/>
              </w:rPr>
            </w:pPr>
            <w:r w:rsidRPr="005F75D4">
              <w:rPr>
                <w:rFonts w:ascii="Verdana" w:hAnsi="Verdana" w:cs="Calibri"/>
              </w:rPr>
              <w:t xml:space="preserve">EFF 7/1/2019. generic Vesicare  </w:t>
            </w:r>
          </w:p>
        </w:tc>
      </w:tr>
    </w:tbl>
    <w:p w14:paraId="27A089EA" w14:textId="77777777" w:rsidR="005F75D4" w:rsidRDefault="005F75D4" w:rsidP="003250B6">
      <w:pPr>
        <w:spacing w:before="120" w:after="120"/>
        <w:rPr>
          <w:rStyle w:val="Hyperlink"/>
          <w:rFonts w:ascii="Verdana" w:hAnsi="Verdana"/>
        </w:rPr>
      </w:pPr>
    </w:p>
    <w:p w14:paraId="54D79AB7" w14:textId="77777777" w:rsidR="005F75D4" w:rsidRDefault="005F75D4" w:rsidP="003250B6">
      <w:pPr>
        <w:spacing w:before="120" w:after="120"/>
        <w:jc w:val="right"/>
        <w:rPr>
          <w:rStyle w:val="Hyperlink"/>
          <w:rFonts w:ascii="Verdana" w:hAnsi="Verdana"/>
        </w:rPr>
      </w:pPr>
    </w:p>
    <w:p w14:paraId="6E574DF9" w14:textId="77777777" w:rsidR="00B874BB" w:rsidRDefault="00B874BB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874BB" w:rsidRPr="00BF74E9" w14:paraId="798FD9BB" w14:textId="77777777" w:rsidTr="00A75A83">
        <w:tc>
          <w:tcPr>
            <w:tcW w:w="5000" w:type="pct"/>
            <w:shd w:val="clear" w:color="auto" w:fill="C0C0C0"/>
          </w:tcPr>
          <w:p w14:paraId="26572E16" w14:textId="77777777" w:rsidR="00B874BB" w:rsidRPr="00D32D37" w:rsidRDefault="00B874BB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7" w:name="_Toc207992382"/>
            <w:r>
              <w:rPr>
                <w:rFonts w:ascii="Verdana" w:hAnsi="Verdana"/>
                <w:i w:val="0"/>
                <w:iCs w:val="0"/>
              </w:rPr>
              <w:t>5/01/19 – 5/31/19</w:t>
            </w:r>
            <w:bookmarkEnd w:id="137"/>
          </w:p>
        </w:tc>
      </w:tr>
    </w:tbl>
    <w:p w14:paraId="1EA0CFAD" w14:textId="77777777" w:rsidR="00B874BB" w:rsidRPr="004A605E" w:rsidRDefault="00B874BB" w:rsidP="003250B6">
      <w:pPr>
        <w:spacing w:before="120" w:after="120"/>
        <w:rPr>
          <w:rFonts w:ascii="Verdana" w:hAnsi="Verdana"/>
        </w:rPr>
      </w:pPr>
      <w:r w:rsidRPr="004A605E">
        <w:rPr>
          <w:rFonts w:ascii="Verdana" w:hAnsi="Verdana"/>
          <w:b/>
        </w:rPr>
        <w:t>Note</w:t>
      </w:r>
      <w:r w:rsidRPr="004A605E">
        <w:rPr>
          <w:rFonts w:ascii="Verdana" w:hAnsi="Verdana"/>
        </w:rPr>
        <w:t xml:space="preserve">:  </w:t>
      </w:r>
      <w:r w:rsidRPr="005437DF">
        <w:rPr>
          <w:rFonts w:ascii="Verdana" w:hAnsi="Verdana"/>
        </w:rPr>
        <w:t>2019 Plans:  PDP: A1B, A3; MAPD: B2, B4, B4PLUS; EGWP Commingled- A1, B2, Open1; EGWP NON Commingled- A1, B2, Open2</w:t>
      </w:r>
    </w:p>
    <w:p w14:paraId="1A4BD353" w14:textId="77777777" w:rsidR="00B874BB" w:rsidRDefault="00B874BB" w:rsidP="003250B6">
      <w:pPr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95"/>
        <w:gridCol w:w="2792"/>
        <w:gridCol w:w="2743"/>
        <w:gridCol w:w="3820"/>
      </w:tblGrid>
      <w:tr w:rsidR="00B874BB" w:rsidRPr="00B874BB" w14:paraId="1A298CD9" w14:textId="77777777" w:rsidTr="00B874BB">
        <w:trPr>
          <w:trHeight w:val="980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9F6E8D2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B874BB">
              <w:rPr>
                <w:rFonts w:ascii="Verdana" w:hAnsi="Verdana" w:cs="Arial"/>
                <w:bCs/>
              </w:rPr>
              <w:t>LABEL NAME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404EC00B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B874BB">
              <w:rPr>
                <w:rFonts w:ascii="Verdana" w:hAnsi="Verdana" w:cs="Arial"/>
                <w:bCs/>
              </w:rPr>
              <w:t>COVERAGE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282A3439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B874BB">
              <w:rPr>
                <w:rFonts w:ascii="Verdana" w:hAnsi="Verdana" w:cs="Arial"/>
                <w:bCs/>
              </w:rPr>
              <w:t>EDIT-PA,QL,ST</w:t>
            </w:r>
          </w:p>
        </w:tc>
        <w:tc>
          <w:tcPr>
            <w:tcW w:w="1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76223A75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B874BB">
              <w:rPr>
                <w:rFonts w:ascii="Verdana" w:hAnsi="Verdana" w:cs="Arial"/>
                <w:bCs/>
              </w:rPr>
              <w:t>COMMENTS</w:t>
            </w:r>
          </w:p>
        </w:tc>
      </w:tr>
      <w:tr w:rsidR="00B874BB" w:rsidRPr="00B874BB" w14:paraId="7ADE6F9D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0D1B80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ALISKIREN    TAB 150MG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ALISKIREN    TAB 300MG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E4DFF4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3708767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076C9C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generic Tekturna</w:t>
            </w:r>
          </w:p>
        </w:tc>
      </w:tr>
      <w:tr w:rsidR="00B874BB" w:rsidRPr="00B874BB" w14:paraId="4E3A754B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6CDD29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ERYTHROM ETH SUS 400/5ML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6D42F0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BADD13F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41327B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generic Eryped</w:t>
            </w:r>
          </w:p>
        </w:tc>
      </w:tr>
      <w:tr w:rsidR="00B874BB" w:rsidRPr="00B874BB" w14:paraId="096E0E9A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B2AB91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INFUGEM      SOL 1200MG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INFUGEM      SOL 1300MG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INFUGEM      SOL 1400MG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INFUGEM      SOL 1500MG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INFUGEM      SOL 1600MG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INFUGEM      SOL 1700MG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INFUGEM      SOL 1800MG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INFUGEM      SOL 2000MG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INFUGEM      SOL 2200MG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6CB40A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D43BFB9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1ED8C0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PC drug. new Brand</w:t>
            </w:r>
          </w:p>
        </w:tc>
      </w:tr>
      <w:tr w:rsidR="00B874BB" w:rsidRPr="00B874BB" w14:paraId="614D5306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32DD0B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PENTAMIDINE INJ 300MG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56EA8D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1711139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AE5DB2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generic PENTAM</w:t>
            </w:r>
          </w:p>
        </w:tc>
      </w:tr>
      <w:tr w:rsidR="00B874BB" w:rsidRPr="00B874BB" w14:paraId="322CB562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76FEEB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PYRIDOSTIGMI SOL 60MG/5ML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1E733B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393793FF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357741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 xml:space="preserve">EFF 6/1/2019. generic MESTINON </w:t>
            </w:r>
          </w:p>
        </w:tc>
      </w:tr>
      <w:tr w:rsidR="00B874BB" w:rsidRPr="00B874BB" w14:paraId="6D8BDC75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372FFD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DOVATO       TAB 50-300MG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38F05F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6A6945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55402C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PC drug. new Brand/HIV</w:t>
            </w:r>
          </w:p>
        </w:tc>
      </w:tr>
      <w:tr w:rsidR="00B874BB" w:rsidRPr="00B874BB" w14:paraId="3D478F50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9553BD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LOTEMAX SM   GEL 0.38%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BA4E67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5EAFF7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917BCF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new brand Strength</w:t>
            </w:r>
          </w:p>
        </w:tc>
      </w:tr>
      <w:tr w:rsidR="00B874BB" w:rsidRPr="00B874BB" w14:paraId="650D1174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51C51A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PEDIAPRED    SOL 5MG/5ML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037CDE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DA2565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D957E1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new Brand (NOTE: generic already on formulary)</w:t>
            </w:r>
          </w:p>
        </w:tc>
      </w:tr>
      <w:tr w:rsidR="00B874BB" w:rsidRPr="00B874BB" w14:paraId="17484DE4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636A41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ROCKLATAN    DRO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F014A9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555117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14B3F3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new Brand</w:t>
            </w:r>
          </w:p>
        </w:tc>
      </w:tr>
      <w:tr w:rsidR="00B874BB" w:rsidRPr="00B874BB" w14:paraId="259F3351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E0EAC9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PROGRAF      GRA 0.2MG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PROGRAF      GRA 1MG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9BFB63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bCs/>
                <w:color w:val="000000" w:themeColor="text1"/>
              </w:rPr>
            </w:pPr>
            <w:r w:rsidRPr="00B874BB">
              <w:rPr>
                <w:rFonts w:ascii="Verdana" w:hAnsi="Verdana" w:cs="Arial"/>
                <w:bCs/>
                <w:color w:val="000000" w:themeColor="text1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07BAB1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bCs/>
                <w:color w:val="000000" w:themeColor="text1"/>
              </w:rPr>
            </w:pPr>
            <w:r w:rsidRPr="00B874BB">
              <w:rPr>
                <w:rFonts w:ascii="Verdana" w:hAnsi="Verdana" w:cs="Arial"/>
                <w:bCs/>
                <w:color w:val="000000" w:themeColor="text1"/>
              </w:rPr>
              <w:t>PA-BD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91D4D7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PC drug. new brand formulation</w:t>
            </w:r>
          </w:p>
        </w:tc>
      </w:tr>
      <w:tr w:rsidR="00B874BB" w:rsidRPr="00B874BB" w14:paraId="457448BD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8083F7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TECENTRIQ    INJ 840/14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5376E4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04F2B4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PA-new starts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DFB01D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PC drug</w:t>
            </w:r>
          </w:p>
        </w:tc>
      </w:tr>
      <w:tr w:rsidR="00B874BB" w:rsidRPr="00B874BB" w14:paraId="7CE417F9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174C56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TREPROSTINIL INJ 1MG/ML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TREPROSTINIL INJ 2.5MG/ML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TREPROSTINIL INJ 5MG/ML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TREPROSTINIL INJ 10MG/ML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D83245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0D4F4A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PA-new starts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A7BC00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 xml:space="preserve">EFF 6/1/2019. generic REMODULIN </w:t>
            </w:r>
            <w:r w:rsidRPr="00B874BB">
              <w:rPr>
                <w:rFonts w:ascii="Verdana" w:hAnsi="Verdana" w:cs="Arial"/>
                <w:bCs/>
                <w:color w:val="000000" w:themeColor="text1"/>
              </w:rPr>
              <w:t>*bvd embedded in criteria*</w:t>
            </w:r>
          </w:p>
        </w:tc>
      </w:tr>
      <w:tr w:rsidR="00B874BB" w:rsidRPr="00B874BB" w14:paraId="08E4D790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78B2B4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JYNARQUE     TAB 15MG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JYNARQUE     TAB 30MG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26C77FD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43DB28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3B7ADA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new brand formulation. *NDC coding need/shares GPI with Samsca has EDIT differences</w:t>
            </w:r>
          </w:p>
        </w:tc>
      </w:tr>
      <w:tr w:rsidR="00B874BB" w:rsidRPr="00B874BB" w14:paraId="130B78AF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2E6509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CABLIVI      KIT 11MG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E6ED2C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25A833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B25FA0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new Brand</w:t>
            </w:r>
          </w:p>
        </w:tc>
      </w:tr>
      <w:tr w:rsidR="00B874BB" w:rsidRPr="00B874BB" w14:paraId="695C7792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219935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CRYSVITA     INJ 10MG/ML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CRYSVITA     INJ 20MG/ML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CRYSVITA     INJ 30MG/ML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FF529B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10E1AC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AE4365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new Brand</w:t>
            </w:r>
          </w:p>
        </w:tc>
      </w:tr>
      <w:tr w:rsidR="00B874BB" w:rsidRPr="00B874BB" w14:paraId="0BC0DFEA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63FBE0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HERCEP HYLEC SOL 60-10000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C28010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bCs/>
                <w:color w:val="000000" w:themeColor="text1"/>
              </w:rPr>
            </w:pPr>
            <w:r w:rsidRPr="00B874BB">
              <w:rPr>
                <w:rFonts w:ascii="Verdana" w:hAnsi="Verdana" w:cs="Arial"/>
                <w:bCs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B7CEC9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PA-new starts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84E138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PC drug. new Brand.</w:t>
            </w:r>
          </w:p>
        </w:tc>
      </w:tr>
      <w:tr w:rsidR="00B874BB" w:rsidRPr="00B874BB" w14:paraId="30BF1DC2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5ABAD3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MEPSEVII     INJ 10MG/5ML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BDE794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069D1B6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9F1A41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 xml:space="preserve">EFF 6/1/2019. new Brand </w:t>
            </w:r>
          </w:p>
        </w:tc>
      </w:tr>
      <w:tr w:rsidR="00B874BB" w:rsidRPr="00B874BB" w14:paraId="4E41B90A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E575C4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DICLOFENAC   DIS 1.3%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E3B553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AFF1D1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PA,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DCAF67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 xml:space="preserve">EFF 6/1/2019. generic FLECTOR </w:t>
            </w:r>
          </w:p>
        </w:tc>
      </w:tr>
      <w:tr w:rsidR="00B874BB" w:rsidRPr="00B874BB" w14:paraId="39328014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649E6E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EC-NAPROXEN TAB 375MG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EC-NAPROXEN TAB 500MG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1ECE16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D4D996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bCs/>
                <w:color w:val="000000" w:themeColor="text1"/>
              </w:rPr>
            </w:pPr>
            <w:r w:rsidRPr="00B874BB">
              <w:rPr>
                <w:rFonts w:ascii="Verdana" w:hAnsi="Verdana" w:cs="Arial"/>
                <w:bCs/>
                <w:color w:val="000000" w:themeColor="text1"/>
              </w:rPr>
              <w:t>ST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AC4727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 xml:space="preserve">EFF 6/1/2019. new Brand </w:t>
            </w:r>
          </w:p>
        </w:tc>
      </w:tr>
      <w:tr w:rsidR="00B874BB" w:rsidRPr="00B874BB" w14:paraId="76A6BEE3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686218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QMIIZ ODT    TAB 7.5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QMIIZ ODT    TAB 15 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8822F5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B214F5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QL,</w:t>
            </w:r>
            <w:r w:rsidRPr="00B874BB">
              <w:rPr>
                <w:rFonts w:ascii="Verdana" w:hAnsi="Verdana" w:cs="Arial"/>
                <w:bCs/>
                <w:color w:val="000000" w:themeColor="text1"/>
              </w:rPr>
              <w:t xml:space="preserve"> ST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DAA98A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new Brand</w:t>
            </w:r>
          </w:p>
        </w:tc>
      </w:tr>
      <w:tr w:rsidR="00B874BB" w:rsidRPr="00B874BB" w14:paraId="1A151208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F60DA9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AIMOVIG INJ 140MG/ML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770EB1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7B97B6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PA, QL-over time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77DAE4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 xml:space="preserve">EFF 6/1/2019. new Brand Single-Dose Prefilled SureClick® Autoinjector </w:t>
            </w:r>
          </w:p>
        </w:tc>
      </w:tr>
      <w:tr w:rsidR="00B874BB" w:rsidRPr="00B874BB" w14:paraId="5F0C37EF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616F09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AIMOVIG INJ 140</w:t>
            </w:r>
            <w:r w:rsidRPr="00B874BB">
              <w:rPr>
                <w:rFonts w:ascii="Verdana" w:hAnsi="Verdana" w:cs="Arial"/>
                <w:bCs/>
                <w:color w:val="000000" w:themeColor="text1"/>
              </w:rPr>
              <w:t>DOSE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ED7399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                (no change)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78B1CA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PA, QL-over time (no change)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4959F0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EFF 6/1/2019. MODIFICATION. Tier change only</w:t>
            </w:r>
          </w:p>
        </w:tc>
      </w:tr>
      <w:tr w:rsidR="00B874BB" w:rsidRPr="00B874BB" w14:paraId="689146A4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CAAD74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MAYZENT      TAB 0.25MG</w:t>
            </w:r>
            <w:r w:rsidRPr="00B874BB">
              <w:rPr>
                <w:rFonts w:ascii="Verdana" w:hAnsi="Verdana" w:cs="Arial"/>
                <w:color w:val="000000" w:themeColor="text1"/>
              </w:rPr>
              <w:br/>
              <w:t>MAYZENT      TAB 2MG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6D2EFA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B02621" w14:textId="77777777" w:rsidR="00B874BB" w:rsidRPr="00B874BB" w:rsidRDefault="00B874BB" w:rsidP="003250B6">
            <w:pPr>
              <w:spacing w:before="120" w:after="120"/>
              <w:jc w:val="center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>PA, QL-varies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B39CC0" w14:textId="77777777" w:rsidR="00B874BB" w:rsidRPr="00B874BB" w:rsidRDefault="00B874BB" w:rsidP="003250B6">
            <w:pPr>
              <w:spacing w:before="120" w:after="120"/>
              <w:rPr>
                <w:rFonts w:ascii="Verdana" w:hAnsi="Verdana" w:cs="Arial"/>
                <w:color w:val="000000" w:themeColor="text1"/>
              </w:rPr>
            </w:pPr>
            <w:r w:rsidRPr="00B874BB">
              <w:rPr>
                <w:rFonts w:ascii="Verdana" w:hAnsi="Verdana" w:cs="Arial"/>
                <w:color w:val="000000" w:themeColor="text1"/>
              </w:rPr>
              <w:t xml:space="preserve">EFF 6/1/2019. new Brand/M.S. </w:t>
            </w:r>
          </w:p>
        </w:tc>
      </w:tr>
    </w:tbl>
    <w:p w14:paraId="284FFA11" w14:textId="77777777" w:rsidR="00B874BB" w:rsidRDefault="00B874BB" w:rsidP="003250B6">
      <w:pPr>
        <w:tabs>
          <w:tab w:val="left" w:pos="279"/>
        </w:tabs>
        <w:spacing w:before="120" w:after="120"/>
      </w:pPr>
    </w:p>
    <w:p w14:paraId="1F3914A7" w14:textId="77777777" w:rsidR="00F700FE" w:rsidRDefault="00F700FE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700FE" w:rsidRPr="00BF74E9" w14:paraId="25453FA0" w14:textId="77777777" w:rsidTr="00A75A83">
        <w:tc>
          <w:tcPr>
            <w:tcW w:w="5000" w:type="pct"/>
            <w:shd w:val="clear" w:color="auto" w:fill="C0C0C0"/>
          </w:tcPr>
          <w:p w14:paraId="6BDA002A" w14:textId="77777777" w:rsidR="00F700FE" w:rsidRPr="00D32D37" w:rsidRDefault="00F700FE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8" w:name="_Toc207992383"/>
            <w:r>
              <w:rPr>
                <w:rFonts w:ascii="Verdana" w:hAnsi="Verdana"/>
                <w:i w:val="0"/>
                <w:iCs w:val="0"/>
              </w:rPr>
              <w:t>4/01/19 – 4/30/19</w:t>
            </w:r>
            <w:bookmarkEnd w:id="138"/>
          </w:p>
        </w:tc>
      </w:tr>
    </w:tbl>
    <w:p w14:paraId="6CA6940C" w14:textId="77777777" w:rsidR="00F700FE" w:rsidRPr="004A605E" w:rsidRDefault="00F700FE" w:rsidP="003250B6">
      <w:pPr>
        <w:spacing w:before="120" w:after="120"/>
        <w:rPr>
          <w:rFonts w:ascii="Verdana" w:hAnsi="Verdana"/>
        </w:rPr>
      </w:pPr>
      <w:r w:rsidRPr="004A605E">
        <w:rPr>
          <w:rFonts w:ascii="Verdana" w:hAnsi="Verdana"/>
          <w:b/>
        </w:rPr>
        <w:t>Note</w:t>
      </w:r>
      <w:r w:rsidRPr="004A605E">
        <w:rPr>
          <w:rFonts w:ascii="Verdana" w:hAnsi="Verdana"/>
        </w:rPr>
        <w:t xml:space="preserve">:  </w:t>
      </w:r>
      <w:r w:rsidRPr="005437DF">
        <w:rPr>
          <w:rFonts w:ascii="Verdana" w:hAnsi="Verdana"/>
        </w:rPr>
        <w:t>2019 Plans:  PDP: A1B, A3; MAPD: B2, B4, B4PLUS; EGWP Commingled- A1, B2, Open1; EGWP NON Commingled- A1, B2, Open2</w:t>
      </w:r>
    </w:p>
    <w:p w14:paraId="4D8A6FAB" w14:textId="77777777" w:rsidR="00F700FE" w:rsidRDefault="00F700FE" w:rsidP="003250B6">
      <w:pPr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95"/>
        <w:gridCol w:w="2792"/>
        <w:gridCol w:w="2743"/>
        <w:gridCol w:w="3820"/>
      </w:tblGrid>
      <w:tr w:rsidR="00F700FE" w:rsidRPr="00F700FE" w14:paraId="1350CE65" w14:textId="77777777" w:rsidTr="00F700FE">
        <w:trPr>
          <w:trHeight w:val="980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2EACEC2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F700FE">
              <w:rPr>
                <w:rFonts w:ascii="Verdana" w:hAnsi="Verdana" w:cs="Arial"/>
                <w:b/>
                <w:bCs/>
              </w:rPr>
              <w:t>LABEL NAME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150AC7F0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F700FE">
              <w:rPr>
                <w:rFonts w:ascii="Verdana" w:hAnsi="Verdana" w:cs="Arial"/>
                <w:b/>
                <w:bCs/>
              </w:rPr>
              <w:t>COVERAGE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59A50566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F700FE">
              <w:rPr>
                <w:rFonts w:ascii="Verdana" w:hAnsi="Verdana" w:cs="Arial"/>
                <w:b/>
                <w:bCs/>
              </w:rPr>
              <w:t>EDIT-PA,QL,ST</w:t>
            </w:r>
          </w:p>
        </w:tc>
        <w:tc>
          <w:tcPr>
            <w:tcW w:w="1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2ACCF146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F700FE">
              <w:rPr>
                <w:rFonts w:ascii="Verdana" w:hAnsi="Verdana" w:cs="Arial"/>
                <w:b/>
                <w:bCs/>
              </w:rPr>
              <w:t>COMMENTS</w:t>
            </w:r>
          </w:p>
        </w:tc>
      </w:tr>
      <w:tr w:rsidR="00F700FE" w:rsidRPr="00F700FE" w14:paraId="3E23A434" w14:textId="77777777" w:rsidTr="00F700FE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0AA281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FENTANYL CIT INJ 100MCG</w:t>
            </w:r>
          </w:p>
        </w:tc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08EFFB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B1DBE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0C649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 xml:space="preserve">EFF 5/1/2019. </w:t>
            </w:r>
            <w:r w:rsidRPr="00F700FE">
              <w:rPr>
                <w:rFonts w:ascii="Verdana" w:hAnsi="Verdana" w:cs="Calibri"/>
                <w:color w:val="002060"/>
              </w:rPr>
              <w:t>MODIFICATION. Change to Generic. Tier change on NC plan</w:t>
            </w:r>
          </w:p>
        </w:tc>
      </w:tr>
      <w:tr w:rsidR="00F700FE" w:rsidRPr="00F700FE" w14:paraId="36E7C437" w14:textId="77777777" w:rsidTr="00F700FE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F35E1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GLYCOPYRROL INJ 0.2MG/ML</w:t>
            </w:r>
            <w:r w:rsidRPr="00F700FE">
              <w:rPr>
                <w:rFonts w:ascii="Verdana" w:hAnsi="Verdana" w:cs="Calibri"/>
                <w:color w:val="000000"/>
              </w:rPr>
              <w:br/>
            </w:r>
            <w:r w:rsidRPr="00F700FE">
              <w:rPr>
                <w:rFonts w:ascii="Verdana" w:hAnsi="Verdana" w:cs="Calibri"/>
              </w:rPr>
              <w:t>GLYCOPYRROL</w:t>
            </w:r>
            <w:r w:rsidRPr="00F700FE">
              <w:rPr>
                <w:rFonts w:ascii="Verdana" w:hAnsi="Verdana" w:cs="Calibri"/>
                <w:color w:val="000000"/>
              </w:rPr>
              <w:t xml:space="preserve"> INJ 0.4/2ML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2F484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B6EDA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887A0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 xml:space="preserve">EFF 5/1/2019. new generic GPIs </w:t>
            </w:r>
          </w:p>
        </w:tc>
      </w:tr>
      <w:tr w:rsidR="00F700FE" w:rsidRPr="00F700FE" w14:paraId="46097613" w14:textId="77777777" w:rsidTr="00F700FE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F4992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METHOTREXATE TAB 2.5MG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64CD8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EB609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A609F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 xml:space="preserve">EFF 5/1/2019. new generic GPI </w:t>
            </w:r>
          </w:p>
        </w:tc>
      </w:tr>
      <w:tr w:rsidR="00F700FE" w:rsidRPr="00F700FE" w14:paraId="148015FC" w14:textId="77777777" w:rsidTr="00F700FE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3873A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RANOLAZINE   TAB 500MG ER</w:t>
            </w:r>
            <w:r w:rsidRPr="00F700FE">
              <w:rPr>
                <w:rFonts w:ascii="Verdana" w:hAnsi="Verdana" w:cs="Calibri"/>
                <w:color w:val="000000"/>
              </w:rPr>
              <w:br/>
              <w:t>RANOLAZINE   TAB 1000MG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7A21F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36864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871BC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 xml:space="preserve">EFF 5/1/2019. </w:t>
            </w:r>
            <w:r w:rsidRPr="00F700FE">
              <w:rPr>
                <w:rFonts w:ascii="Verdana" w:hAnsi="Verdana" w:cs="Calibri"/>
                <w:color w:val="002060"/>
              </w:rPr>
              <w:t>generic</w:t>
            </w:r>
            <w:r w:rsidRPr="00F700FE">
              <w:rPr>
                <w:rFonts w:ascii="Verdana" w:hAnsi="Verdana" w:cs="Calibri"/>
                <w:color w:val="000000"/>
              </w:rPr>
              <w:t xml:space="preserve"> Ranexa</w:t>
            </w:r>
          </w:p>
        </w:tc>
      </w:tr>
      <w:tr w:rsidR="00F700FE" w:rsidRPr="00F700FE" w14:paraId="09F34EDB" w14:textId="77777777" w:rsidTr="00F700FE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8327A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SEVELAMER    TAB 400MG</w:t>
            </w:r>
            <w:r w:rsidRPr="00F700FE">
              <w:rPr>
                <w:rFonts w:ascii="Verdana" w:hAnsi="Verdana" w:cs="Calibri"/>
                <w:color w:val="000000"/>
              </w:rPr>
              <w:br/>
              <w:t>SEVELAMER    TAB 800MG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52233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DDAFD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b/>
                <w:bCs/>
                <w:color w:val="FFC000"/>
              </w:rPr>
            </w:pPr>
            <w:r w:rsidRPr="00F700FE">
              <w:rPr>
                <w:rFonts w:ascii="Verdana" w:hAnsi="Verdana" w:cs="Calibri"/>
                <w:b/>
                <w:bCs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6FB4C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 xml:space="preserve">EFF 5/1/2019. </w:t>
            </w:r>
            <w:r w:rsidRPr="00F700FE">
              <w:rPr>
                <w:rFonts w:ascii="Verdana" w:hAnsi="Verdana" w:cs="Calibri"/>
                <w:color w:val="002060"/>
              </w:rPr>
              <w:t>generic</w:t>
            </w:r>
            <w:r w:rsidRPr="00F700FE">
              <w:rPr>
                <w:rFonts w:ascii="Verdana" w:hAnsi="Verdana" w:cs="Calibri"/>
                <w:color w:val="000000"/>
              </w:rPr>
              <w:t xml:space="preserve"> Renagel </w:t>
            </w:r>
            <w:r w:rsidRPr="00F700FE">
              <w:rPr>
                <w:rFonts w:ascii="Verdana" w:hAnsi="Verdana" w:cs="Calibri"/>
                <w:color w:val="002060"/>
              </w:rPr>
              <w:t xml:space="preserve">*note: Marketing Material will need to differentiate between existing generic Renvela and new generic Renagal </w:t>
            </w:r>
          </w:p>
        </w:tc>
      </w:tr>
      <w:tr w:rsidR="00F700FE" w:rsidRPr="00F700FE" w14:paraId="0ABC936E" w14:textId="77777777" w:rsidTr="00F700FE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24DC88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TIROSINT-SOL SOL 13MCG/ML</w:t>
            </w:r>
            <w:r w:rsidRPr="00F700FE">
              <w:rPr>
                <w:rFonts w:ascii="Verdana" w:hAnsi="Verdana" w:cs="Calibri"/>
                <w:color w:val="000000"/>
              </w:rPr>
              <w:br/>
              <w:t>TIROSINT-SOL SOL 25MCG/ML</w:t>
            </w:r>
            <w:r w:rsidRPr="00F700FE">
              <w:rPr>
                <w:rFonts w:ascii="Verdana" w:hAnsi="Verdana" w:cs="Calibri"/>
                <w:color w:val="000000"/>
              </w:rPr>
              <w:br/>
              <w:t>TIROSINT-SOL SOL 50MCG/ML</w:t>
            </w:r>
            <w:r w:rsidRPr="00F700FE">
              <w:rPr>
                <w:rFonts w:ascii="Verdana" w:hAnsi="Verdana" w:cs="Calibri"/>
                <w:color w:val="000000"/>
              </w:rPr>
              <w:br/>
              <w:t>TIROSINT-SOL SOL 75MCG/ML</w:t>
            </w:r>
            <w:r w:rsidRPr="00F700FE">
              <w:rPr>
                <w:rFonts w:ascii="Verdana" w:hAnsi="Verdana" w:cs="Calibri"/>
                <w:color w:val="000000"/>
              </w:rPr>
              <w:br/>
              <w:t>TIROSINT-SOL SOL 88MCG/ML</w:t>
            </w:r>
            <w:r w:rsidRPr="00F700FE">
              <w:rPr>
                <w:rFonts w:ascii="Verdana" w:hAnsi="Verdana" w:cs="Calibri"/>
                <w:color w:val="000000"/>
              </w:rPr>
              <w:br/>
              <w:t>TIROSINT-SOL SOL 100MCG</w:t>
            </w:r>
            <w:r w:rsidRPr="00F700FE">
              <w:rPr>
                <w:rFonts w:ascii="Verdana" w:hAnsi="Verdana" w:cs="Calibri"/>
                <w:color w:val="000000"/>
              </w:rPr>
              <w:br/>
              <w:t>TIROSINT-SOL SOL 112MCG</w:t>
            </w:r>
            <w:r w:rsidRPr="00F700FE">
              <w:rPr>
                <w:rFonts w:ascii="Verdana" w:hAnsi="Verdana" w:cs="Calibri"/>
                <w:color w:val="000000"/>
              </w:rPr>
              <w:br/>
              <w:t>TIROSINT-SOL SOL 125MCG</w:t>
            </w:r>
            <w:r w:rsidRPr="00F700FE">
              <w:rPr>
                <w:rFonts w:ascii="Verdana" w:hAnsi="Verdana" w:cs="Calibri"/>
                <w:color w:val="000000"/>
              </w:rPr>
              <w:br/>
              <w:t>TIROSINT-SOL SOL 137MCG</w:t>
            </w:r>
            <w:r w:rsidRPr="00F700FE">
              <w:rPr>
                <w:rFonts w:ascii="Verdana" w:hAnsi="Verdana" w:cs="Calibri"/>
                <w:color w:val="000000"/>
              </w:rPr>
              <w:br/>
              <w:t>TIROSINT-SOL SOL 150MCG</w:t>
            </w:r>
            <w:r w:rsidRPr="00F700FE">
              <w:rPr>
                <w:rFonts w:ascii="Verdana" w:hAnsi="Verdana" w:cs="Calibri"/>
                <w:color w:val="000000"/>
              </w:rPr>
              <w:br/>
              <w:t>TIROSINT-SOL SOL 175MCG</w:t>
            </w:r>
            <w:r w:rsidRPr="00F700FE">
              <w:rPr>
                <w:rFonts w:ascii="Verdana" w:hAnsi="Verdana" w:cs="Calibri"/>
                <w:color w:val="000000"/>
              </w:rPr>
              <w:br/>
              <w:t>TIROSINT-SOL SOL 200MCG</w:t>
            </w:r>
          </w:p>
        </w:tc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2D375A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171C0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5CED6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EFF 5/1/2019. new Brand</w:t>
            </w:r>
          </w:p>
        </w:tc>
      </w:tr>
      <w:tr w:rsidR="00F700FE" w:rsidRPr="00F700FE" w14:paraId="0CC00379" w14:textId="77777777" w:rsidTr="00A75A83">
        <w:trPr>
          <w:trHeight w:val="332"/>
        </w:trPr>
        <w:tc>
          <w:tcPr>
            <w:tcW w:w="138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7F709276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BIJUVA       CAP 1-100MG</w:t>
            </w:r>
          </w:p>
        </w:tc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AFBF37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</w:tcPr>
          <w:p w14:paraId="1D476EAF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QL, PA-AGE</w:t>
            </w:r>
          </w:p>
        </w:tc>
        <w:tc>
          <w:tcPr>
            <w:tcW w:w="14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</w:tcPr>
          <w:p w14:paraId="586DF0E9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 xml:space="preserve">EFF 5/1/2019. new Brand </w:t>
            </w:r>
          </w:p>
        </w:tc>
      </w:tr>
      <w:tr w:rsidR="00F700FE" w:rsidRPr="00F700FE" w14:paraId="5AC8A12A" w14:textId="77777777" w:rsidTr="00A75A83">
        <w:trPr>
          <w:trHeight w:val="332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51F0DB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CYCLOBENZAPR CAP 15MG ER</w:t>
            </w:r>
            <w:r w:rsidRPr="00F700FE">
              <w:rPr>
                <w:rFonts w:ascii="Verdana" w:hAnsi="Verdana" w:cs="Calibri"/>
                <w:color w:val="000000"/>
              </w:rPr>
              <w:br/>
              <w:t>CYCLOBENZAPR CAP 30MG ER</w:t>
            </w:r>
          </w:p>
        </w:tc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91C85F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Covered Open Only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08A93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QL, PA-AGE</w:t>
            </w:r>
          </w:p>
        </w:tc>
        <w:tc>
          <w:tcPr>
            <w:tcW w:w="1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10DBB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 xml:space="preserve">EFF 5/1/2019. </w:t>
            </w:r>
            <w:r w:rsidRPr="00F700FE">
              <w:rPr>
                <w:rFonts w:ascii="Verdana" w:hAnsi="Verdana" w:cs="Calibri"/>
                <w:color w:val="002060"/>
              </w:rPr>
              <w:t>generic</w:t>
            </w:r>
            <w:r w:rsidRPr="00F700FE">
              <w:rPr>
                <w:rFonts w:ascii="Verdana" w:hAnsi="Verdana" w:cs="Calibri"/>
                <w:color w:val="000000"/>
              </w:rPr>
              <w:t xml:space="preserve"> Amrix</w:t>
            </w:r>
          </w:p>
        </w:tc>
      </w:tr>
      <w:tr w:rsidR="00F700FE" w:rsidRPr="00F700FE" w14:paraId="029411E9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DBA71E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INBRIJA      CAP 42MG</w:t>
            </w:r>
          </w:p>
        </w:tc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A70217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07FE2D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QL, 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EEBAC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EFF 5/1/2019. new Brand</w:t>
            </w:r>
          </w:p>
        </w:tc>
      </w:tr>
      <w:tr w:rsidR="00F700FE" w:rsidRPr="00F700FE" w14:paraId="6103A4D2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7FC4C1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MOTEGRITY    TAB 1MG</w:t>
            </w:r>
            <w:r w:rsidRPr="00F700FE">
              <w:rPr>
                <w:rFonts w:ascii="Verdana" w:hAnsi="Verdana" w:cs="Calibri"/>
                <w:color w:val="000000"/>
              </w:rPr>
              <w:br/>
              <w:t>MOTEGRITY    TAB 2MG</w:t>
            </w:r>
          </w:p>
        </w:tc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ABE0EF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0D981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QL, 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4E64C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EFF 5/1/2019. new Brand</w:t>
            </w:r>
          </w:p>
        </w:tc>
      </w:tr>
      <w:tr w:rsidR="00F700FE" w:rsidRPr="00F700FE" w14:paraId="6A2C304C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D6FF1D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NIVESTYM     INJ 300MCG</w:t>
            </w:r>
            <w:r w:rsidRPr="00F700FE">
              <w:rPr>
                <w:rFonts w:ascii="Verdana" w:hAnsi="Verdana" w:cs="Calibri"/>
                <w:color w:val="000000"/>
              </w:rPr>
              <w:br/>
              <w:t>NIVESTYM     INJ 480MCG</w:t>
            </w:r>
          </w:p>
        </w:tc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05F691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0FC41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32D0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EFF 5/1/2019. new Brand</w:t>
            </w:r>
          </w:p>
        </w:tc>
      </w:tr>
      <w:tr w:rsidR="00F700FE" w:rsidRPr="00F700FE" w14:paraId="5EE09E50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45D28A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TAPERDEX     PAK 7-DAY</w:t>
            </w:r>
          </w:p>
        </w:tc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AAC66E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B630B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b/>
                <w:color w:val="000000"/>
              </w:rPr>
            </w:pPr>
            <w:r w:rsidRPr="00F700FE">
              <w:rPr>
                <w:rFonts w:ascii="Verdana" w:hAnsi="Verdana" w:cs="Calibri"/>
                <w:b/>
                <w:color w:val="000000"/>
              </w:rPr>
              <w:t>ST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38B38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 xml:space="preserve">EFF 5/1/2019. new brand </w:t>
            </w:r>
            <w:r w:rsidRPr="00F700FE">
              <w:rPr>
                <w:rFonts w:ascii="Verdana" w:hAnsi="Verdana" w:cs="Calibri"/>
                <w:color w:val="002060"/>
              </w:rPr>
              <w:t>Strength</w:t>
            </w:r>
          </w:p>
        </w:tc>
      </w:tr>
      <w:tr w:rsidR="00F700FE" w:rsidRPr="00F700FE" w14:paraId="3EB7F010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263B07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TREMFYA      INJ 100MG/ML</w:t>
            </w:r>
          </w:p>
        </w:tc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B35ED2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991FB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QL, 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20F0A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EFF 5/1/2019. new brand GPI</w:t>
            </w:r>
          </w:p>
        </w:tc>
      </w:tr>
      <w:tr w:rsidR="00F700FE" w:rsidRPr="00F700FE" w14:paraId="7DEAF051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81725A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FLUTIC/SALME AER 100/50</w:t>
            </w:r>
            <w:r w:rsidRPr="00F700FE">
              <w:rPr>
                <w:rFonts w:ascii="Verdana" w:hAnsi="Verdana" w:cs="Calibri"/>
                <w:color w:val="000000"/>
              </w:rPr>
              <w:br/>
              <w:t>WIXELA INHUB AER 100/50</w:t>
            </w:r>
            <w:r w:rsidRPr="00F700FE">
              <w:rPr>
                <w:rFonts w:ascii="Verdana" w:hAnsi="Verdana" w:cs="Calibri"/>
                <w:color w:val="000000"/>
              </w:rPr>
              <w:br/>
              <w:t>FLUTIC/SALME AER 250/50</w:t>
            </w:r>
            <w:r w:rsidRPr="00F700FE">
              <w:rPr>
                <w:rFonts w:ascii="Verdana" w:hAnsi="Verdana" w:cs="Calibri"/>
                <w:color w:val="000000"/>
              </w:rPr>
              <w:br/>
              <w:t>WIXELA INHUB AER 250/50</w:t>
            </w:r>
            <w:r w:rsidRPr="00F700FE">
              <w:rPr>
                <w:rFonts w:ascii="Verdana" w:hAnsi="Verdana" w:cs="Calibri"/>
                <w:color w:val="000000"/>
              </w:rPr>
              <w:br/>
              <w:t>FLUTIC/SALME AER 500/50</w:t>
            </w:r>
            <w:r w:rsidRPr="00F700FE">
              <w:rPr>
                <w:rFonts w:ascii="Verdana" w:hAnsi="Verdana" w:cs="Calibri"/>
                <w:color w:val="000000"/>
              </w:rPr>
              <w:br/>
              <w:t>WIXELA INHUB AER 500/50</w:t>
            </w:r>
          </w:p>
        </w:tc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0CA6AF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3660F" w14:textId="77777777" w:rsidR="00F700FE" w:rsidRPr="00F700FE" w:rsidRDefault="00F700FE" w:rsidP="003250B6">
            <w:pPr>
              <w:spacing w:before="120" w:after="120"/>
              <w:jc w:val="center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>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F2929" w14:textId="77777777" w:rsidR="00F700FE" w:rsidRPr="00F700FE" w:rsidRDefault="00F700FE" w:rsidP="003250B6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700FE">
              <w:rPr>
                <w:rFonts w:ascii="Verdana" w:hAnsi="Verdana" w:cs="Calibri"/>
                <w:color w:val="000000"/>
              </w:rPr>
              <w:t xml:space="preserve">EFF 5/1/2019. </w:t>
            </w:r>
            <w:r w:rsidRPr="00F700FE">
              <w:rPr>
                <w:rFonts w:ascii="Verdana" w:hAnsi="Verdana" w:cs="Calibri"/>
                <w:color w:val="002060"/>
              </w:rPr>
              <w:t xml:space="preserve">generic </w:t>
            </w:r>
            <w:r w:rsidRPr="00F700FE">
              <w:rPr>
                <w:rFonts w:ascii="Verdana" w:hAnsi="Verdana" w:cs="Calibri"/>
                <w:color w:val="000000"/>
              </w:rPr>
              <w:t xml:space="preserve">Advair Diskus </w:t>
            </w:r>
            <w:r w:rsidRPr="00F700FE">
              <w:rPr>
                <w:rFonts w:ascii="Verdana" w:hAnsi="Verdana" w:cs="Calibri"/>
                <w:color w:val="002060"/>
              </w:rPr>
              <w:t>(SHARED GPI)</w:t>
            </w:r>
          </w:p>
        </w:tc>
      </w:tr>
    </w:tbl>
    <w:p w14:paraId="39125F3E" w14:textId="77777777" w:rsidR="00F700FE" w:rsidRDefault="00F700FE" w:rsidP="003250B6">
      <w:pPr>
        <w:tabs>
          <w:tab w:val="left" w:pos="279"/>
        </w:tabs>
        <w:spacing w:before="120" w:after="120"/>
      </w:pPr>
    </w:p>
    <w:p w14:paraId="10DCA545" w14:textId="77777777" w:rsidR="00A53848" w:rsidRDefault="00A53848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53848" w:rsidRPr="00BF74E9" w14:paraId="1A5308F5" w14:textId="77777777" w:rsidTr="00A75A83">
        <w:tc>
          <w:tcPr>
            <w:tcW w:w="5000" w:type="pct"/>
            <w:shd w:val="clear" w:color="auto" w:fill="C0C0C0"/>
          </w:tcPr>
          <w:p w14:paraId="7BBCF013" w14:textId="77777777" w:rsidR="00A53848" w:rsidRPr="00D32D37" w:rsidRDefault="00A53848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9" w:name="_Toc207992384"/>
            <w:r>
              <w:rPr>
                <w:rFonts w:ascii="Verdana" w:hAnsi="Verdana"/>
                <w:i w:val="0"/>
                <w:iCs w:val="0"/>
              </w:rPr>
              <w:t>3/01/19 – 3/31/19</w:t>
            </w:r>
            <w:bookmarkEnd w:id="139"/>
          </w:p>
        </w:tc>
      </w:tr>
    </w:tbl>
    <w:p w14:paraId="7E8B62CF" w14:textId="77777777" w:rsidR="00A53848" w:rsidRPr="004A605E" w:rsidRDefault="00A53848" w:rsidP="003250B6">
      <w:pPr>
        <w:spacing w:before="120" w:after="120"/>
        <w:rPr>
          <w:rFonts w:ascii="Verdana" w:hAnsi="Verdana"/>
        </w:rPr>
      </w:pPr>
      <w:r w:rsidRPr="004A605E">
        <w:rPr>
          <w:rFonts w:ascii="Verdana" w:hAnsi="Verdana"/>
          <w:b/>
        </w:rPr>
        <w:t>Note</w:t>
      </w:r>
      <w:r w:rsidRPr="004A605E">
        <w:rPr>
          <w:rFonts w:ascii="Verdana" w:hAnsi="Verdana"/>
        </w:rPr>
        <w:t xml:space="preserve">:  </w:t>
      </w:r>
      <w:r w:rsidRPr="005437DF">
        <w:rPr>
          <w:rFonts w:ascii="Verdana" w:hAnsi="Verdana"/>
        </w:rPr>
        <w:t>2019 Plans:  PDP: A1B, A3; MAPD: B2, B4, B4PLUS; EGWP Commingled- A1, B2, Open1; EGWP NON Commingled- A1, B2, Open2</w:t>
      </w:r>
    </w:p>
    <w:p w14:paraId="445AAE2A" w14:textId="77777777" w:rsidR="00A53848" w:rsidRDefault="00A53848" w:rsidP="003250B6">
      <w:pPr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95"/>
        <w:gridCol w:w="2792"/>
        <w:gridCol w:w="2743"/>
        <w:gridCol w:w="3820"/>
      </w:tblGrid>
      <w:tr w:rsidR="00A53848" w:rsidRPr="00A53848" w14:paraId="6804A7ED" w14:textId="77777777" w:rsidTr="00A53848">
        <w:trPr>
          <w:trHeight w:val="810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5D84A9C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A53848">
              <w:rPr>
                <w:rFonts w:ascii="Verdana" w:hAnsi="Verdana" w:cs="Arial"/>
                <w:b/>
                <w:bCs/>
              </w:rPr>
              <w:t>LABEL NAME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35B33C35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A53848">
              <w:rPr>
                <w:rFonts w:ascii="Verdana" w:hAnsi="Verdana" w:cs="Arial"/>
                <w:b/>
                <w:bCs/>
              </w:rPr>
              <w:t>COVERAGE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3819888F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A53848">
              <w:rPr>
                <w:rFonts w:ascii="Verdana" w:hAnsi="Verdana" w:cs="Arial"/>
                <w:b/>
                <w:bCs/>
              </w:rPr>
              <w:t>EDIT-PA,QL,ST</w:t>
            </w:r>
          </w:p>
        </w:tc>
        <w:tc>
          <w:tcPr>
            <w:tcW w:w="1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46989E7B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A53848">
              <w:rPr>
                <w:rFonts w:ascii="Verdana" w:hAnsi="Verdana" w:cs="Arial"/>
                <w:b/>
                <w:bCs/>
              </w:rPr>
              <w:t>COMMENTS</w:t>
            </w:r>
          </w:p>
        </w:tc>
      </w:tr>
      <w:tr w:rsidR="00A53848" w:rsidRPr="00A53848" w14:paraId="5BC8EF4B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AB27BC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ALBUTEROL    AER HFA (generic Proair)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201BB4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D3C261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D4ABA0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 xml:space="preserve">EFF 4/1/2019. generic Proair. </w:t>
            </w:r>
            <w:r w:rsidRPr="00A53848">
              <w:rPr>
                <w:rFonts w:ascii="Verdana" w:hAnsi="Verdana" w:cs="Arial"/>
                <w:color w:val="002060"/>
              </w:rPr>
              <w:t>SHARED GPI with generic Ventolin below /NDC code Needed</w:t>
            </w:r>
          </w:p>
        </w:tc>
      </w:tr>
      <w:tr w:rsidR="00A53848" w:rsidRPr="00A53848" w14:paraId="68217941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90E5BD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ALBUTEROL    AER HFA (generic Ventolin)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CA672A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E4987D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BAD245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 xml:space="preserve">EFF 4/1/2019. generic Ventolin. </w:t>
            </w:r>
            <w:r w:rsidRPr="00A53848">
              <w:rPr>
                <w:rFonts w:ascii="Verdana" w:hAnsi="Verdana" w:cs="Arial"/>
                <w:color w:val="002060"/>
              </w:rPr>
              <w:t>SHARED GPI with generic Proair above/NDC code Needed</w:t>
            </w:r>
          </w:p>
        </w:tc>
      </w:tr>
      <w:tr w:rsidR="00A53848" w:rsidRPr="00A53848" w14:paraId="13835DEC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35AACC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ACYCLOVIR    CRE 5%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E63B70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82FDAB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QL- over time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4A7BFD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EFF 4/1/2019. generic ZOVIRAX</w:t>
            </w:r>
          </w:p>
        </w:tc>
      </w:tr>
      <w:tr w:rsidR="00A53848" w:rsidRPr="00A53848" w14:paraId="15C588C4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B6E560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BUPREN/NALOX MIS 2-0.5MG</w:t>
            </w:r>
            <w:r w:rsidRPr="00A53848">
              <w:rPr>
                <w:rFonts w:ascii="Verdana" w:hAnsi="Verdana" w:cs="Arial"/>
              </w:rPr>
              <w:br/>
              <w:t>BUPREN/NALOX MIS 4-1MG</w:t>
            </w:r>
            <w:r w:rsidRPr="00A53848">
              <w:rPr>
                <w:rFonts w:ascii="Verdana" w:hAnsi="Verdana" w:cs="Arial"/>
              </w:rPr>
              <w:br/>
              <w:t>BUPREN/NALOX MIS 12-3MG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8A6805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C560FB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QL-varies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265CDD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EFF 4/1/2019. generic Strengths</w:t>
            </w:r>
          </w:p>
        </w:tc>
      </w:tr>
      <w:tr w:rsidR="00A53848" w:rsidRPr="00A53848" w14:paraId="73B6F3E0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1C920E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HALOBETASOL  AER 0.05%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1C0E89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666361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QL-over time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FF5044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EFF 4/1/2019. new Brand</w:t>
            </w:r>
          </w:p>
        </w:tc>
      </w:tr>
      <w:tr w:rsidR="00A53848" w:rsidRPr="00A53848" w14:paraId="6351605E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B6DAE6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LEVORPHANOL  TAB 3MG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F89395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426F6D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QL, 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B9A08E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EFF 4/1/2019. generic Strength</w:t>
            </w:r>
          </w:p>
        </w:tc>
      </w:tr>
      <w:tr w:rsidR="00A53848" w:rsidRPr="00A53848" w14:paraId="6DB18346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EAEEDC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PROMACTA     POW 12.5MG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DA394D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D50E79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QL, 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990715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EFF 4/1/2019. new Brand</w:t>
            </w:r>
          </w:p>
        </w:tc>
      </w:tr>
      <w:tr w:rsidR="00A53848" w:rsidRPr="00A53848" w14:paraId="4238CF7C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05FBAE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SYMJEPI      INJ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9527BD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225C39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38B306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EFF 4/1/2019. new Brand</w:t>
            </w:r>
          </w:p>
        </w:tc>
      </w:tr>
      <w:tr w:rsidR="00A53848" w:rsidRPr="00A53848" w14:paraId="5D9D8010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7CADE1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VIGABATRIN   TAB 500MG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273E73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936D9C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QL, PA-new starts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E0DD7A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 xml:space="preserve">EFF 4/1/2019. </w:t>
            </w:r>
            <w:r w:rsidRPr="00A53848">
              <w:rPr>
                <w:rFonts w:ascii="Verdana" w:hAnsi="Verdana" w:cs="Arial"/>
                <w:color w:val="002060"/>
              </w:rPr>
              <w:t>PC drug.</w:t>
            </w:r>
            <w:r w:rsidRPr="00A53848">
              <w:rPr>
                <w:rFonts w:ascii="Verdana" w:hAnsi="Verdana" w:cs="Arial"/>
              </w:rPr>
              <w:t xml:space="preserve"> generic Sabril</w:t>
            </w:r>
          </w:p>
        </w:tc>
      </w:tr>
      <w:tr w:rsidR="00A53848" w:rsidRPr="00A53848" w14:paraId="491E10CE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46D17B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MINOCYCLINE  TAB 80MG ER</w:t>
            </w:r>
            <w:r w:rsidRPr="00A53848">
              <w:rPr>
                <w:rFonts w:ascii="Verdana" w:hAnsi="Verdana" w:cs="Arial"/>
              </w:rPr>
              <w:br/>
              <w:t>MINOCYCLINE  TAB 105MG ER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DF5C8F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most plans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EEC3F8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  <w:color w:val="002060"/>
              </w:rPr>
            </w:pPr>
            <w:r w:rsidRPr="00A53848">
              <w:rPr>
                <w:rFonts w:ascii="Verdana" w:hAnsi="Verdana" w:cs="Arial"/>
                <w:b/>
                <w:bCs/>
                <w:color w:val="002060"/>
              </w:rPr>
              <w:t>ST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E10231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EFF 4/1/2019. generic Strengths</w:t>
            </w:r>
          </w:p>
        </w:tc>
      </w:tr>
      <w:tr w:rsidR="00A53848" w:rsidRPr="00A53848" w14:paraId="21561043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77842E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NUZYRA       TAB 150MG</w:t>
            </w:r>
            <w:r w:rsidRPr="00A53848">
              <w:rPr>
                <w:rFonts w:ascii="Verdana" w:hAnsi="Verdana" w:cs="Arial"/>
              </w:rPr>
              <w:br/>
              <w:t>NUZYRA       INJ 100MG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16AE49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28C444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FE42D0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EFF 4/1/2019. new Brand</w:t>
            </w:r>
          </w:p>
        </w:tc>
      </w:tr>
      <w:tr w:rsidR="00A53848" w:rsidRPr="00A53848" w14:paraId="1EFB8CF7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BAA6FD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SIROLIMUS    SOL 1MG/ML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A53124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5B2E62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PA-BD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0F4CA2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 xml:space="preserve">EFF 4/1/2019. </w:t>
            </w:r>
            <w:r w:rsidRPr="00A53848">
              <w:rPr>
                <w:rFonts w:ascii="Verdana" w:hAnsi="Verdana" w:cs="Arial"/>
                <w:color w:val="002060"/>
              </w:rPr>
              <w:t>PC drug.</w:t>
            </w:r>
            <w:r w:rsidRPr="00A53848">
              <w:rPr>
                <w:rFonts w:ascii="Verdana" w:hAnsi="Verdana" w:cs="Arial"/>
              </w:rPr>
              <w:t xml:space="preserve"> generic Rapamune</w:t>
            </w:r>
          </w:p>
        </w:tc>
      </w:tr>
      <w:tr w:rsidR="00A53848" w:rsidRPr="00A53848" w14:paraId="75D52576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5B965B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SYMPAZAN     MIS 5MG</w:t>
            </w:r>
            <w:r w:rsidRPr="00A53848">
              <w:rPr>
                <w:rFonts w:ascii="Verdana" w:hAnsi="Verdana" w:cs="Arial"/>
              </w:rPr>
              <w:br/>
              <w:t>SYMPAZAN     MIS 10MG</w:t>
            </w:r>
            <w:r w:rsidRPr="00A53848">
              <w:rPr>
                <w:rFonts w:ascii="Verdana" w:hAnsi="Verdana" w:cs="Arial"/>
              </w:rPr>
              <w:br/>
              <w:t>SYMPAZAN     MIS 20MG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A3E47E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81A1E5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PA-new starts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2CAC27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 xml:space="preserve">EFF 4/1/2019. </w:t>
            </w:r>
            <w:r w:rsidRPr="00A53848">
              <w:rPr>
                <w:rFonts w:ascii="Verdana" w:hAnsi="Verdana" w:cs="Arial"/>
                <w:color w:val="002060"/>
              </w:rPr>
              <w:t xml:space="preserve">PC drug </w:t>
            </w:r>
          </w:p>
        </w:tc>
      </w:tr>
      <w:tr w:rsidR="00A53848" w:rsidRPr="00A53848" w14:paraId="0B58F944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0B2325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TOREMIFENE   TAB 60MG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4FFEE8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F2FA86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A53848">
              <w:rPr>
                <w:rFonts w:ascii="Verdana" w:hAnsi="Verdana" w:cs="Arial"/>
                <w:bCs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81C46B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 xml:space="preserve">EFF 4/1/2019. </w:t>
            </w:r>
            <w:r w:rsidRPr="00A53848">
              <w:rPr>
                <w:rFonts w:ascii="Verdana" w:hAnsi="Verdana" w:cs="Arial"/>
                <w:color w:val="002060"/>
              </w:rPr>
              <w:t>PC drug</w:t>
            </w:r>
            <w:r w:rsidRPr="00A53848">
              <w:rPr>
                <w:rFonts w:ascii="Verdana" w:hAnsi="Verdana" w:cs="Arial"/>
              </w:rPr>
              <w:t>. generic FARESTON</w:t>
            </w:r>
          </w:p>
        </w:tc>
      </w:tr>
      <w:tr w:rsidR="00A53848" w:rsidRPr="00A53848" w14:paraId="4C3AED44" w14:textId="77777777" w:rsidTr="00A53848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5F689D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TRESIBA      INJ 100UNIT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3D30BE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883BD77" w14:textId="77777777" w:rsidR="00A53848" w:rsidRPr="00A53848" w:rsidRDefault="00A53848" w:rsidP="003250B6">
            <w:pPr>
              <w:spacing w:before="120" w:after="120"/>
              <w:jc w:val="center"/>
              <w:rPr>
                <w:rFonts w:ascii="Verdana" w:hAnsi="Verdana" w:cs="Arial"/>
                <w:color w:val="FFC000"/>
              </w:rPr>
            </w:pPr>
            <w:r w:rsidRPr="00A53848">
              <w:rPr>
                <w:rFonts w:ascii="Verdana" w:hAnsi="Verdana" w:cs="Arial"/>
                <w:bCs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087345" w14:textId="77777777" w:rsidR="00A53848" w:rsidRPr="00A53848" w:rsidRDefault="00A53848" w:rsidP="003250B6">
            <w:pPr>
              <w:spacing w:before="120" w:after="120"/>
              <w:rPr>
                <w:rFonts w:ascii="Verdana" w:hAnsi="Verdana" w:cs="Arial"/>
              </w:rPr>
            </w:pPr>
            <w:r w:rsidRPr="00A53848">
              <w:rPr>
                <w:rFonts w:ascii="Verdana" w:hAnsi="Verdana" w:cs="Arial"/>
              </w:rPr>
              <w:t>EFF 4/1/2019. new Brand formulation</w:t>
            </w:r>
          </w:p>
        </w:tc>
      </w:tr>
    </w:tbl>
    <w:p w14:paraId="0BAD2352" w14:textId="77777777" w:rsidR="00A53848" w:rsidRDefault="00A53848" w:rsidP="003250B6">
      <w:pPr>
        <w:tabs>
          <w:tab w:val="left" w:pos="279"/>
        </w:tabs>
        <w:spacing w:before="120" w:after="120"/>
      </w:pPr>
    </w:p>
    <w:p w14:paraId="0C30BD8F" w14:textId="77777777" w:rsidR="00A53848" w:rsidRDefault="00A53848" w:rsidP="003250B6">
      <w:pPr>
        <w:tabs>
          <w:tab w:val="left" w:pos="279"/>
        </w:tabs>
        <w:spacing w:before="120" w:after="120"/>
      </w:pPr>
    </w:p>
    <w:p w14:paraId="44E4D657" w14:textId="77777777" w:rsidR="00CE66D6" w:rsidRDefault="00CE66D6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E66D6" w:rsidRPr="00BF74E9" w14:paraId="7CF8BA11" w14:textId="77777777" w:rsidTr="00A75A83">
        <w:tc>
          <w:tcPr>
            <w:tcW w:w="5000" w:type="pct"/>
            <w:shd w:val="clear" w:color="auto" w:fill="C0C0C0"/>
          </w:tcPr>
          <w:p w14:paraId="19FF94B6" w14:textId="77777777" w:rsidR="00CE66D6" w:rsidRPr="00D32D37" w:rsidRDefault="00CE66D6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0" w:name="_Toc207992385"/>
            <w:r>
              <w:rPr>
                <w:rFonts w:ascii="Verdana" w:hAnsi="Verdana"/>
                <w:i w:val="0"/>
                <w:iCs w:val="0"/>
              </w:rPr>
              <w:t>2/01/19 – 2/28/19</w:t>
            </w:r>
            <w:bookmarkEnd w:id="140"/>
          </w:p>
        </w:tc>
      </w:tr>
    </w:tbl>
    <w:p w14:paraId="6D0727F7" w14:textId="77777777" w:rsidR="00CE66D6" w:rsidRPr="004A605E" w:rsidRDefault="00CE66D6" w:rsidP="003250B6">
      <w:pPr>
        <w:spacing w:before="120" w:after="120"/>
        <w:rPr>
          <w:rFonts w:ascii="Verdana" w:hAnsi="Verdana"/>
        </w:rPr>
      </w:pPr>
      <w:r w:rsidRPr="004A605E">
        <w:rPr>
          <w:rFonts w:ascii="Verdana" w:hAnsi="Verdana"/>
          <w:b/>
        </w:rPr>
        <w:t>Note</w:t>
      </w:r>
      <w:r w:rsidRPr="004A605E">
        <w:rPr>
          <w:rFonts w:ascii="Verdana" w:hAnsi="Verdana"/>
        </w:rPr>
        <w:t xml:space="preserve">:  </w:t>
      </w:r>
      <w:r w:rsidRPr="005437DF">
        <w:rPr>
          <w:rFonts w:ascii="Verdana" w:hAnsi="Verdana"/>
        </w:rPr>
        <w:t>2019 Plans:  PDP: A1B, A3; MAPD: B2, B4, B4PLUS; EGWP Commingled- A1, B2, Open1; EGWP NON Commingled- A1, B2, Open2</w:t>
      </w:r>
    </w:p>
    <w:p w14:paraId="4695306E" w14:textId="77777777" w:rsidR="00CE66D6" w:rsidRDefault="00CE66D6" w:rsidP="003250B6">
      <w:pPr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95"/>
        <w:gridCol w:w="2792"/>
        <w:gridCol w:w="2743"/>
        <w:gridCol w:w="3820"/>
      </w:tblGrid>
      <w:tr w:rsidR="00CE66D6" w:rsidRPr="00CE66D6" w14:paraId="07FFFDC5" w14:textId="77777777" w:rsidTr="00CE66D6">
        <w:trPr>
          <w:trHeight w:val="810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46FD5FC" w14:textId="77777777" w:rsidR="00CE66D6" w:rsidRPr="00CE66D6" w:rsidRDefault="00CE66D6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E66D6">
              <w:rPr>
                <w:rFonts w:ascii="Verdana" w:hAnsi="Verdana" w:cs="Arial"/>
                <w:b/>
                <w:bCs/>
              </w:rPr>
              <w:t>LABEL NAME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3170FF36" w14:textId="77777777" w:rsidR="00CE66D6" w:rsidRPr="00CE66D6" w:rsidRDefault="00CE66D6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E66D6">
              <w:rPr>
                <w:rFonts w:ascii="Verdana" w:hAnsi="Verdana" w:cs="Arial"/>
                <w:b/>
                <w:bCs/>
              </w:rPr>
              <w:t>COVERAGE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56FB8C37" w14:textId="77777777" w:rsidR="00CE66D6" w:rsidRPr="00CE66D6" w:rsidRDefault="00CE66D6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E66D6">
              <w:rPr>
                <w:rFonts w:ascii="Verdana" w:hAnsi="Verdana" w:cs="Arial"/>
                <w:b/>
                <w:bCs/>
              </w:rPr>
              <w:t>EDIT-PA,QL,ST</w:t>
            </w:r>
          </w:p>
        </w:tc>
        <w:tc>
          <w:tcPr>
            <w:tcW w:w="1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0B3EEC68" w14:textId="77777777" w:rsidR="00CE66D6" w:rsidRPr="00CE66D6" w:rsidRDefault="00CE66D6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CE66D6">
              <w:rPr>
                <w:rFonts w:ascii="Verdana" w:hAnsi="Verdana" w:cs="Arial"/>
                <w:b/>
                <w:bCs/>
              </w:rPr>
              <w:t>COMMENTS</w:t>
            </w:r>
          </w:p>
        </w:tc>
      </w:tr>
      <w:tr w:rsidR="0087136A" w:rsidRPr="00CE66D6" w14:paraId="5999A0C2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B71396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ACTEMRA      INJ ACTPEN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770AA1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DF919E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E21DB0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 Strength</w:t>
            </w:r>
          </w:p>
        </w:tc>
      </w:tr>
      <w:tr w:rsidR="0087136A" w:rsidRPr="00CE66D6" w14:paraId="2EED2D9A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B918AD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AFREZZA      POW 8&amp;12UNIT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8F49BC2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084582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5F5282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 GPI</w:t>
            </w:r>
          </w:p>
        </w:tc>
      </w:tr>
      <w:tr w:rsidR="0087136A" w:rsidRPr="00CE66D6" w14:paraId="3DBEE798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FB47C2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AMINOCAPR AC TAB 1000MG</w:t>
            </w:r>
            <w:r w:rsidRPr="00CE66D6">
              <w:rPr>
                <w:rFonts w:ascii="Verdana" w:hAnsi="Verdana" w:cs="Arial"/>
              </w:rPr>
              <w:br/>
              <w:t>AMINOCAPR AC TAB 500MG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FCBD02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EBE644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EDB829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 xml:space="preserve">EFF 3/1/2019. generic Amicar </w:t>
            </w:r>
          </w:p>
        </w:tc>
      </w:tr>
      <w:tr w:rsidR="0087136A" w:rsidRPr="00CE66D6" w14:paraId="7E639EFF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C77EDE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BACLOFEN     INJ 10MG/20</w:t>
            </w:r>
            <w:r w:rsidRPr="00CE66D6">
              <w:rPr>
                <w:rFonts w:ascii="Verdana" w:hAnsi="Verdana" w:cs="Arial"/>
              </w:rPr>
              <w:br/>
              <w:t>BACLOFEN     INJ 20MG/20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5B03E3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B0CAE5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PA-BD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648C34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generic LIORESAL</w:t>
            </w:r>
          </w:p>
        </w:tc>
      </w:tr>
      <w:tr w:rsidR="0087136A" w:rsidRPr="00CE66D6" w14:paraId="376C33E7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D7A36F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CANASA       SUP 1000MG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A5AA79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89B2EF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A23F89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Brand MODIFICATION- REMOVE QL EDIT. See new generic Mesalamine below</w:t>
            </w:r>
          </w:p>
        </w:tc>
      </w:tr>
      <w:tr w:rsidR="0087136A" w:rsidRPr="00CE66D6" w14:paraId="5BF0A13C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D0FE32F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CEQUA        SOL 0.09%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8B59BD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FE956D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B77AD9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</w:t>
            </w:r>
          </w:p>
        </w:tc>
      </w:tr>
      <w:tr w:rsidR="0087136A" w:rsidRPr="00CE66D6" w14:paraId="3B8BFD83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6662CC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CINACALCET   TAB 30MG</w:t>
            </w:r>
            <w:r w:rsidRPr="00CE66D6">
              <w:rPr>
                <w:rFonts w:ascii="Verdana" w:hAnsi="Verdana" w:cs="Arial"/>
              </w:rPr>
              <w:br/>
              <w:t>CINACALCET   TAB 60MG</w:t>
            </w:r>
            <w:r w:rsidRPr="00CE66D6">
              <w:rPr>
                <w:rFonts w:ascii="Verdana" w:hAnsi="Verdana" w:cs="Arial"/>
              </w:rPr>
              <w:br/>
              <w:t>CINACALCET   TAB 90MG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E90A72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2428531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QL-varies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FC711B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generic Senispar</w:t>
            </w:r>
          </w:p>
        </w:tc>
      </w:tr>
      <w:tr w:rsidR="0087136A" w:rsidRPr="00CE66D6" w14:paraId="58DD661E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89693A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DEXCHLORPHEN SYP 2MG/5ML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96995C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86163D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PA-AGE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102EBB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 xml:space="preserve">EFF 3/1/2019. generic Ryclora *see new brand RYCLORA below </w:t>
            </w:r>
          </w:p>
        </w:tc>
      </w:tr>
      <w:tr w:rsidR="0087136A" w:rsidRPr="00CE66D6" w14:paraId="1102CCD1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A370DA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DIVIGEL      GEL 0.75MG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2D40DF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1E9782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QL-over time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A730AB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 Strength</w:t>
            </w:r>
          </w:p>
        </w:tc>
      </w:tr>
      <w:tr w:rsidR="0087136A" w:rsidRPr="00CE66D6" w14:paraId="38AF8B24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782659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D-PENAMINE   TAB 125MG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63F58E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D01E87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3007FE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Brand *add due to shortage penicillamine titratable tabs</w:t>
            </w:r>
          </w:p>
        </w:tc>
      </w:tr>
      <w:tr w:rsidR="0087136A" w:rsidRPr="00CE66D6" w14:paraId="4DF94316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79C52F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EMGALITY     INJ 120MG/ML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8E857F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A448C8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88ED03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 GPI/syringe formulation</w:t>
            </w:r>
          </w:p>
        </w:tc>
      </w:tr>
      <w:tr w:rsidR="0087136A" w:rsidRPr="00CE66D6" w14:paraId="681E92D8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8F8944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FIRDAPSE     TAB 10MG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91F396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3A7AF6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8C156C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</w:t>
            </w:r>
          </w:p>
        </w:tc>
      </w:tr>
      <w:tr w:rsidR="0087136A" w:rsidRPr="00CE66D6" w14:paraId="7503A15B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F454AA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FIRVANQ      SOL 25MG/ML</w:t>
            </w:r>
            <w:r w:rsidRPr="00CE66D6">
              <w:rPr>
                <w:rFonts w:ascii="Verdana" w:hAnsi="Verdana" w:cs="Arial"/>
              </w:rPr>
              <w:br/>
              <w:t>FIRVANQ      SOL 50MG/ML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60E2AF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E54730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E8E0C5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Brand</w:t>
            </w:r>
          </w:p>
        </w:tc>
      </w:tr>
      <w:tr w:rsidR="0087136A" w:rsidRPr="00CE66D6" w14:paraId="0E320B02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521E51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HYDRO/ACETA  SOL 10-325MG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61BF74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FA7732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BB7988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 xml:space="preserve">EFF 3/1/2019. new Generic </w:t>
            </w:r>
          </w:p>
        </w:tc>
      </w:tr>
      <w:tr w:rsidR="0087136A" w:rsidRPr="00CE66D6" w14:paraId="188AFED5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DD12D6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INVELTYS     SUS 1%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285DAE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9EB00F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D4ECBE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</w:t>
            </w:r>
          </w:p>
        </w:tc>
      </w:tr>
      <w:tr w:rsidR="0087136A" w:rsidRPr="00CE66D6" w14:paraId="66C2D55D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5EE1A2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KHAPZORY     SOL 175MG</w:t>
            </w:r>
            <w:r w:rsidRPr="00CE66D6">
              <w:rPr>
                <w:rFonts w:ascii="Verdana" w:hAnsi="Verdana" w:cs="Arial"/>
              </w:rPr>
              <w:br/>
              <w:t>KHAPZORY     SOL 300MG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02DCCA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DD2286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PA-new starts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825350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PC drug</w:t>
            </w:r>
          </w:p>
        </w:tc>
      </w:tr>
      <w:tr w:rsidR="0087136A" w:rsidRPr="00CE66D6" w14:paraId="6C3D4379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803E8E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KRINTAFEL    TAB 150MG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ECAB65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782B6A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2666A9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</w:t>
            </w:r>
          </w:p>
        </w:tc>
      </w:tr>
      <w:tr w:rsidR="0087136A" w:rsidRPr="00CE66D6" w14:paraId="24449B43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52703F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LEVOTHYROXIN INJ 100MCG</w:t>
            </w:r>
            <w:r w:rsidRPr="00CE66D6">
              <w:rPr>
                <w:rFonts w:ascii="Verdana" w:hAnsi="Verdana" w:cs="Arial"/>
              </w:rPr>
              <w:br/>
              <w:t>LEVOTHYROXIN INJ 200MCG</w:t>
            </w:r>
            <w:r w:rsidRPr="00CE66D6">
              <w:rPr>
                <w:rFonts w:ascii="Verdana" w:hAnsi="Verdana" w:cs="Arial"/>
              </w:rPr>
              <w:br/>
              <w:t>LEVOTHYROXIN INJ 500MCG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A8DAF5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6E4BA13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C35946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MODIFICATION- change to Generic/ Tier change on (NC) NON-commingled  plans</w:t>
            </w:r>
          </w:p>
        </w:tc>
      </w:tr>
      <w:tr w:rsidR="0087136A" w:rsidRPr="00CE66D6" w14:paraId="25379D0E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052218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MESALAMINE   SUP 1000MG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AF9DADF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4E6311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3B7D03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generic Canasa *see Existing brand CANASA above with QL removal</w:t>
            </w:r>
          </w:p>
        </w:tc>
      </w:tr>
      <w:tr w:rsidR="0087136A" w:rsidRPr="00CE66D6" w14:paraId="6CAF6566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90E811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MICO-ZN-PETR OIN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23C70B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97B5EE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PA, QL-over time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2B497F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generic VUSION</w:t>
            </w:r>
          </w:p>
        </w:tc>
      </w:tr>
      <w:tr w:rsidR="0087136A" w:rsidRPr="00CE66D6" w14:paraId="5632B59E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D1F936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NITYR        TAB 10MG</w:t>
            </w:r>
            <w:r w:rsidRPr="00CE66D6">
              <w:rPr>
                <w:rFonts w:ascii="Verdana" w:hAnsi="Verdana" w:cs="Arial"/>
              </w:rPr>
              <w:br/>
              <w:t>NITYR        TAB 2MG</w:t>
            </w:r>
            <w:r w:rsidRPr="00CE66D6">
              <w:rPr>
                <w:rFonts w:ascii="Verdana" w:hAnsi="Verdana" w:cs="Arial"/>
              </w:rPr>
              <w:br/>
              <w:t>NITYR        TAB 5MG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524988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DBDA18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4AB5F2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</w:t>
            </w:r>
          </w:p>
        </w:tc>
      </w:tr>
      <w:tr w:rsidR="0087136A" w:rsidRPr="00CE66D6" w14:paraId="2AEA6E0C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6E4AC8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OMEGAVEN     INJ 10/100ML</w:t>
            </w:r>
            <w:r w:rsidRPr="00CE66D6">
              <w:rPr>
                <w:rFonts w:ascii="Verdana" w:hAnsi="Verdana" w:cs="Arial"/>
              </w:rPr>
              <w:br/>
              <w:t>OMEGAVEN     INJ 5GM/50ML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37D970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9D5E0D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PA-BD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2DF3B0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</w:t>
            </w:r>
          </w:p>
        </w:tc>
      </w:tr>
      <w:tr w:rsidR="0087136A" w:rsidRPr="00CE66D6" w14:paraId="17B54464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8C844B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OXERVATE     SOL 20MCG/ML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BC2B74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DBE4DF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E80FDC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</w:t>
            </w:r>
          </w:p>
        </w:tc>
      </w:tr>
      <w:tr w:rsidR="0087136A" w:rsidRPr="00CE66D6" w14:paraId="44368300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0D5F29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PIMECROLIMUS  CRE 1%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086F87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AB5A66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 xml:space="preserve">QL-over time, </w:t>
            </w:r>
            <w:r w:rsidRPr="00CE66D6">
              <w:rPr>
                <w:rFonts w:ascii="Verdana" w:hAnsi="Verdana" w:cs="Arial"/>
                <w:b/>
              </w:rPr>
              <w:t>ST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B7B20E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generic ELIDEL CRE</w:t>
            </w:r>
          </w:p>
        </w:tc>
      </w:tr>
      <w:tr w:rsidR="0087136A" w:rsidRPr="00CE66D6" w14:paraId="094F44AE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4C6E83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 xml:space="preserve">POT CHLORIDE POW 20MEQ 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389DC9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0A0E25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CD9163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 xml:space="preserve">EFF 3/1/2019. New RXCUI </w:t>
            </w:r>
          </w:p>
        </w:tc>
      </w:tr>
      <w:tr w:rsidR="0087136A" w:rsidRPr="00CE66D6" w14:paraId="155FFFD8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0A8627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REVCOVI      INJ 1.6MG/ML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C94FD2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081A56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2E71010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</w:t>
            </w:r>
          </w:p>
        </w:tc>
      </w:tr>
      <w:tr w:rsidR="0087136A" w:rsidRPr="00CE66D6" w14:paraId="1101F15B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6C6A1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RYCLORA      SYP 2MG/5ML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5EDB11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06E714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  <w:bCs/>
              </w:rPr>
            </w:pPr>
            <w:r w:rsidRPr="00CE66D6">
              <w:rPr>
                <w:rFonts w:ascii="Verdana" w:hAnsi="Verdana" w:cs="Arial"/>
                <w:bCs/>
              </w:rPr>
              <w:t>PA-AGE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DBC42E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 *see new generic DEXCHLORPHEN  above</w:t>
            </w:r>
          </w:p>
        </w:tc>
      </w:tr>
      <w:tr w:rsidR="0087136A" w:rsidRPr="00CE66D6" w14:paraId="2CBADF0A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294DEF8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SILODOSIN    CAP 4MG</w:t>
            </w:r>
            <w:r w:rsidRPr="00CE66D6">
              <w:rPr>
                <w:rFonts w:ascii="Verdana" w:hAnsi="Verdana" w:cs="Arial"/>
              </w:rPr>
              <w:br/>
              <w:t>SILODOSIN    CAP 8MG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43A7854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most plans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271D1D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9498E9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generic Rapaflo</w:t>
            </w:r>
          </w:p>
        </w:tc>
      </w:tr>
      <w:tr w:rsidR="0087136A" w:rsidRPr="00CE66D6" w14:paraId="7E1053D9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0B5C8D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SUMATRIPTAN  INJ 6MG/0.5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EA3F81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92E6C4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ABE22B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 xml:space="preserve">EFF 3/1/2019. new generic GPI </w:t>
            </w:r>
          </w:p>
        </w:tc>
      </w:tr>
      <w:tr w:rsidR="0087136A" w:rsidRPr="00CE66D6" w14:paraId="16AD7070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6DAFEE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TEGSEDI      INJ 284/1.5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203204B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FAA720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EA5435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</w:t>
            </w:r>
          </w:p>
        </w:tc>
      </w:tr>
      <w:tr w:rsidR="0087136A" w:rsidRPr="00CE66D6" w14:paraId="55F61B97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BF43D8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TIROSINT     CAP 175MCG</w:t>
            </w:r>
            <w:r w:rsidRPr="00CE66D6">
              <w:rPr>
                <w:rFonts w:ascii="Verdana" w:hAnsi="Verdana" w:cs="Arial"/>
              </w:rPr>
              <w:br/>
              <w:t>TIROSINT     CAP 200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9A7010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C9F14D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3AE87F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 Strengths</w:t>
            </w:r>
          </w:p>
        </w:tc>
      </w:tr>
      <w:tr w:rsidR="0087136A" w:rsidRPr="00CE66D6" w14:paraId="6E4E3B69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8D4652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TOLSURA      CAP 65MG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CFA929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99368E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CEA2F5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</w:t>
            </w:r>
          </w:p>
        </w:tc>
      </w:tr>
      <w:tr w:rsidR="0087136A" w:rsidRPr="00CE66D6" w14:paraId="07AC5F67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4A2401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UDENYCA      INJ 6MG/.6ML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5413C1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86A157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E8525C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</w:t>
            </w:r>
          </w:p>
        </w:tc>
      </w:tr>
      <w:tr w:rsidR="0087136A" w:rsidRPr="00CE66D6" w14:paraId="0CDDF659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D4ACEF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ULTOMIRIS    INJ 300/30ML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FB47B5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FAC067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B3D423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</w:t>
            </w:r>
          </w:p>
        </w:tc>
      </w:tr>
      <w:tr w:rsidR="0087136A" w:rsidRPr="00CE66D6" w14:paraId="3E965ADA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405E35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VANCOMYCIN   SOL 1.25GM</w:t>
            </w:r>
            <w:r w:rsidRPr="00CE66D6">
              <w:rPr>
                <w:rFonts w:ascii="Verdana" w:hAnsi="Verdana" w:cs="Arial"/>
              </w:rPr>
              <w:br/>
              <w:t>VANCOMYCIN   SOL 1.5GM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6AF671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7D222B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94B2A6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new brand Strengths</w:t>
            </w:r>
          </w:p>
        </w:tc>
      </w:tr>
      <w:tr w:rsidR="0087136A" w:rsidRPr="00CE66D6" w14:paraId="24BF6EDD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284127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VITRAKVI     CAP 100MG</w:t>
            </w:r>
            <w:r w:rsidRPr="00CE66D6">
              <w:rPr>
                <w:rFonts w:ascii="Verdana" w:hAnsi="Verdana" w:cs="Arial"/>
              </w:rPr>
              <w:br/>
              <w:t>VITRAKVI     CAP 25MG</w:t>
            </w:r>
            <w:r w:rsidRPr="00CE66D6">
              <w:rPr>
                <w:rFonts w:ascii="Verdana" w:hAnsi="Verdana" w:cs="Arial"/>
              </w:rPr>
              <w:br/>
              <w:t>VITRAKVI     SOL 20MG/ML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58347C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E23F2E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PA-new starts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9EA227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EFF 3/1/2019. PC drug</w:t>
            </w:r>
          </w:p>
        </w:tc>
      </w:tr>
      <w:tr w:rsidR="0087136A" w:rsidRPr="00CE66D6" w14:paraId="357A6040" w14:textId="77777777" w:rsidTr="00A75A83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0CCCB4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XELPROS      EMU 0.005%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9160CFB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FCA8C4" w14:textId="77777777" w:rsidR="0087136A" w:rsidRPr="00CE66D6" w:rsidRDefault="0087136A" w:rsidP="003250B6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CE66D6">
              <w:rPr>
                <w:rFonts w:ascii="Verdana" w:hAnsi="Verdana" w:cs="Arial"/>
                <w:b/>
              </w:rPr>
              <w:t>ST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0E327CA" w14:textId="77777777" w:rsidR="0087136A" w:rsidRPr="00CE66D6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CE66D6">
              <w:rPr>
                <w:rFonts w:ascii="Verdana" w:hAnsi="Verdana" w:cs="Arial"/>
              </w:rPr>
              <w:t xml:space="preserve">EFF 3/1/2019. new Brand </w:t>
            </w:r>
          </w:p>
        </w:tc>
      </w:tr>
    </w:tbl>
    <w:p w14:paraId="32CB585C" w14:textId="77777777" w:rsidR="00CE66D6" w:rsidRDefault="00CE66D6" w:rsidP="003250B6">
      <w:pPr>
        <w:tabs>
          <w:tab w:val="left" w:pos="279"/>
        </w:tabs>
        <w:spacing w:before="120" w:after="120"/>
      </w:pPr>
    </w:p>
    <w:p w14:paraId="3E09847C" w14:textId="77777777" w:rsidR="005437DF" w:rsidRDefault="005437DF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437DF" w:rsidRPr="00BF74E9" w14:paraId="555F2CB7" w14:textId="77777777" w:rsidTr="005437DF">
        <w:tc>
          <w:tcPr>
            <w:tcW w:w="5000" w:type="pct"/>
            <w:shd w:val="clear" w:color="auto" w:fill="C0C0C0"/>
          </w:tcPr>
          <w:p w14:paraId="0E2C5255" w14:textId="77777777" w:rsidR="005437DF" w:rsidRPr="00D32D37" w:rsidRDefault="005437DF" w:rsidP="003250B6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1" w:name="_Toc207992386"/>
            <w:r>
              <w:rPr>
                <w:rFonts w:ascii="Verdana" w:hAnsi="Verdana"/>
                <w:i w:val="0"/>
                <w:iCs w:val="0"/>
              </w:rPr>
              <w:t>1/01/19 – 1/31/19</w:t>
            </w:r>
            <w:bookmarkEnd w:id="141"/>
          </w:p>
        </w:tc>
      </w:tr>
    </w:tbl>
    <w:p w14:paraId="3F435E45" w14:textId="77777777" w:rsidR="005437DF" w:rsidRPr="004A605E" w:rsidRDefault="005437DF" w:rsidP="003250B6">
      <w:pPr>
        <w:spacing w:before="120" w:after="120"/>
        <w:rPr>
          <w:rFonts w:ascii="Verdana" w:hAnsi="Verdana"/>
        </w:rPr>
      </w:pPr>
      <w:r w:rsidRPr="004A605E">
        <w:rPr>
          <w:rFonts w:ascii="Verdana" w:hAnsi="Verdana"/>
          <w:b/>
        </w:rPr>
        <w:t>Note</w:t>
      </w:r>
      <w:r w:rsidRPr="004A605E">
        <w:rPr>
          <w:rFonts w:ascii="Verdana" w:hAnsi="Verdana"/>
        </w:rPr>
        <w:t xml:space="preserve">:  </w:t>
      </w:r>
      <w:r w:rsidRPr="005437DF">
        <w:rPr>
          <w:rFonts w:ascii="Verdana" w:hAnsi="Verdana"/>
        </w:rPr>
        <w:t>2019 Plans:  PDP: A1B, A3; MAPD: B2, B4, B4PLUS; EGWP Commingled- A1, B2, Open1; EGWP NON Commingled- A1, B2, Open2</w:t>
      </w:r>
    </w:p>
    <w:p w14:paraId="1684453A" w14:textId="77777777" w:rsidR="005437DF" w:rsidRDefault="005437DF" w:rsidP="003250B6">
      <w:pPr>
        <w:spacing w:before="120" w:after="12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95"/>
        <w:gridCol w:w="2792"/>
        <w:gridCol w:w="2743"/>
        <w:gridCol w:w="3820"/>
      </w:tblGrid>
      <w:tr w:rsidR="0087136A" w:rsidRPr="002541BB" w14:paraId="66559A8B" w14:textId="77777777" w:rsidTr="005437DF">
        <w:trPr>
          <w:trHeight w:val="810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B607279" w14:textId="77777777" w:rsidR="0087136A" w:rsidRPr="0087136A" w:rsidRDefault="0087136A" w:rsidP="003250B6">
            <w:pPr>
              <w:tabs>
                <w:tab w:val="left" w:pos="279"/>
              </w:tabs>
              <w:spacing w:before="120" w:after="120"/>
            </w:pPr>
          </w:p>
          <w:p w14:paraId="6E1472D5" w14:textId="77777777" w:rsidR="0087136A" w:rsidRPr="002541BB" w:rsidRDefault="0087136A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2541BB">
              <w:rPr>
                <w:rFonts w:ascii="Verdana" w:hAnsi="Verdana" w:cs="Arial"/>
                <w:b/>
                <w:bCs/>
              </w:rPr>
              <w:t>LABEL NAME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21863E5B" w14:textId="77777777" w:rsidR="0087136A" w:rsidRPr="002541BB" w:rsidRDefault="0087136A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2541BB">
              <w:rPr>
                <w:rFonts w:ascii="Verdana" w:hAnsi="Verdana" w:cs="Arial"/>
                <w:b/>
                <w:bCs/>
              </w:rPr>
              <w:t>COVERAGE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3612EEF8" w14:textId="77777777" w:rsidR="0087136A" w:rsidRPr="002541BB" w:rsidRDefault="0087136A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2541BB">
              <w:rPr>
                <w:rFonts w:ascii="Verdana" w:hAnsi="Verdana" w:cs="Arial"/>
                <w:b/>
                <w:bCs/>
              </w:rPr>
              <w:t>EDIT-PA,QL,ST</w:t>
            </w:r>
          </w:p>
        </w:tc>
        <w:tc>
          <w:tcPr>
            <w:tcW w:w="1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0F6665A1" w14:textId="77777777" w:rsidR="0087136A" w:rsidRPr="002541BB" w:rsidRDefault="0087136A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2541BB">
              <w:rPr>
                <w:rFonts w:ascii="Verdana" w:hAnsi="Verdana" w:cs="Arial"/>
                <w:b/>
                <w:bCs/>
              </w:rPr>
              <w:t>COMMENTS</w:t>
            </w:r>
          </w:p>
        </w:tc>
      </w:tr>
      <w:tr w:rsidR="0087136A" w:rsidRPr="0087136A" w14:paraId="6061209E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16A427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ABILIFY MYCI TAB 2MG</w:t>
            </w:r>
            <w:r w:rsidRPr="0087136A">
              <w:rPr>
                <w:rFonts w:ascii="Verdana" w:hAnsi="Verdana" w:cs="Arial"/>
              </w:rPr>
              <w:br/>
              <w:t>ABILIFY MYCI TAB 5MG</w:t>
            </w:r>
            <w:r w:rsidRPr="0087136A">
              <w:rPr>
                <w:rFonts w:ascii="Verdana" w:hAnsi="Verdana" w:cs="Arial"/>
              </w:rPr>
              <w:br/>
              <w:t>ABILIFY MYCI TAB 10MG</w:t>
            </w:r>
            <w:r w:rsidRPr="0087136A">
              <w:rPr>
                <w:rFonts w:ascii="Verdana" w:hAnsi="Verdana" w:cs="Arial"/>
              </w:rPr>
              <w:br/>
              <w:t>ABILIFY MYCI TAB 15MG</w:t>
            </w:r>
            <w:r w:rsidRPr="0087136A">
              <w:rPr>
                <w:rFonts w:ascii="Verdana" w:hAnsi="Verdana" w:cs="Arial"/>
              </w:rPr>
              <w:br/>
              <w:t>ABILIFY MYCI TAB 20MG</w:t>
            </w:r>
            <w:r w:rsidRPr="0087136A">
              <w:rPr>
                <w:rFonts w:ascii="Verdana" w:hAnsi="Verdana" w:cs="Arial"/>
              </w:rPr>
              <w:br/>
              <w:t>ABILIFY MYCI TAB 30MG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A46E51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2906E6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PA-new starts,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FA677E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PC drug</w:t>
            </w:r>
          </w:p>
        </w:tc>
      </w:tr>
      <w:tr w:rsidR="0087136A" w:rsidRPr="0087136A" w14:paraId="6B6917D6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2D310F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ABIRATERONE  TAB 250MG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BFAFE4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CB9472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PA-new starts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0AB25B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PC drug. generic Zytiga</w:t>
            </w:r>
          </w:p>
        </w:tc>
      </w:tr>
      <w:tr w:rsidR="0087136A" w:rsidRPr="0087136A" w14:paraId="079BA7F2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C45139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ADAPALENE  SOL 0.1%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6CC183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489535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PA, QL-over time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90EB32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new generic Formulation</w:t>
            </w:r>
          </w:p>
        </w:tc>
      </w:tr>
      <w:tr w:rsidR="0087136A" w:rsidRPr="0087136A" w14:paraId="0E4C94E4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86AD07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AJOVY        INJ 225/1.5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A8D5A3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189DDC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6D0459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new brand Migraine CGRP</w:t>
            </w:r>
          </w:p>
        </w:tc>
      </w:tr>
      <w:tr w:rsidR="0087136A" w:rsidRPr="0087136A" w14:paraId="734AF0D3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F8980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ALTRENO      LOT 0.05%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ED8DB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62E718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PA, QL-over time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486B59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 xml:space="preserve">EFF 2/1/2019. Brand </w:t>
            </w:r>
          </w:p>
        </w:tc>
      </w:tr>
      <w:tr w:rsidR="0087136A" w:rsidRPr="0087136A" w14:paraId="2E69C7D6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05B109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ARIKAYCE     SUS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656CC6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0AE536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081712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new brand aminoglycosyde</w:t>
            </w:r>
          </w:p>
        </w:tc>
      </w:tr>
      <w:tr w:rsidR="0087136A" w:rsidRPr="0087136A" w14:paraId="2A567548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241C5C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AZELAIC ACID GEL 15%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60BC92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most plans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2EDF47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QL-over time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388BC3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generic Finacea</w:t>
            </w:r>
          </w:p>
        </w:tc>
      </w:tr>
      <w:tr w:rsidR="0087136A" w:rsidRPr="0087136A" w14:paraId="255B8D8D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DE22E6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BRYHALI      LOT 0.01%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ED9FEE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1D4727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QL-over time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3F66E8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</w:t>
            </w:r>
          </w:p>
        </w:tc>
      </w:tr>
      <w:tr w:rsidR="0087136A" w:rsidRPr="0087136A" w14:paraId="3EB86FE0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5227B3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BUMEX TAB 0.5MG</w:t>
            </w:r>
            <w:r w:rsidRPr="0087136A">
              <w:rPr>
                <w:rFonts w:ascii="Verdana" w:hAnsi="Verdana" w:cs="Arial"/>
              </w:rPr>
              <w:br/>
              <w:t>BUMEX TAB 1MG</w:t>
            </w:r>
            <w:r w:rsidRPr="0087136A">
              <w:rPr>
                <w:rFonts w:ascii="Verdana" w:hAnsi="Verdana" w:cs="Arial"/>
              </w:rPr>
              <w:br/>
              <w:t>BUMEX TAB 2MG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C9D0D3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5CFD7A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750E74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</w:t>
            </w:r>
          </w:p>
        </w:tc>
      </w:tr>
      <w:tr w:rsidR="0087136A" w:rsidRPr="0087136A" w14:paraId="227224C9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A8C868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CARDIZEM CD  CAP 300MG/24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1D0411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31C230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F38641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 Strength</w:t>
            </w:r>
          </w:p>
        </w:tc>
      </w:tr>
      <w:tr w:rsidR="0087136A" w:rsidRPr="0087136A" w14:paraId="06D57E31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F9FD34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CLOBAZAM     TAB 10MG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7360A0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4E9E75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1E185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generic Strength of Onfi. TIER CHANGE down tier based on NAC from CMS line level review</w:t>
            </w:r>
          </w:p>
        </w:tc>
      </w:tr>
      <w:tr w:rsidR="0087136A" w:rsidRPr="0087136A" w14:paraId="5ADB4CBC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56CD3B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  <w:bCs/>
              </w:rPr>
            </w:pPr>
            <w:r w:rsidRPr="0087136A">
              <w:rPr>
                <w:rFonts w:ascii="Verdana" w:hAnsi="Verdana" w:cs="Arial"/>
                <w:bCs/>
              </w:rPr>
              <w:t>DAPTOMYCIN  SOL 350MG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0C2972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9EF286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CADF0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</w:t>
            </w:r>
          </w:p>
        </w:tc>
      </w:tr>
      <w:tr w:rsidR="0087136A" w:rsidRPr="0087136A" w14:paraId="41B48AAC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1BBAC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DAURISMO     TAB 25MG</w:t>
            </w:r>
            <w:r w:rsidRPr="0087136A">
              <w:rPr>
                <w:rFonts w:ascii="Verdana" w:hAnsi="Verdana" w:cs="Arial"/>
              </w:rPr>
              <w:br/>
              <w:t>DAURISMO     TAB 100MG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D99FD8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D5C762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PA-new starts, QL-varies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4ED0FE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PC drug</w:t>
            </w:r>
          </w:p>
        </w:tc>
      </w:tr>
      <w:tr w:rsidR="0087136A" w:rsidRPr="0087136A" w14:paraId="181C102E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38BFA0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DUPIXENT     SOL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1C407C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E282FA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C797EC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</w:t>
            </w:r>
          </w:p>
        </w:tc>
      </w:tr>
      <w:tr w:rsidR="0087136A" w:rsidRPr="0087136A" w14:paraId="331EBE17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A56737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EMGALITY     INJ 120MG/ML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756CC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DB69FD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7DB1E7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 xml:space="preserve">EFF 2/1/2019. new brand Migraine </w:t>
            </w:r>
          </w:p>
        </w:tc>
      </w:tr>
      <w:tr w:rsidR="0087136A" w:rsidRPr="0087136A" w14:paraId="1BA831E2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6F43A9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FUSILEV      INJ 50MG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8372EC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DCC157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F21F51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 xml:space="preserve">EFF 2/1/2019. REMOVE PA-BD on Brand drug, same modification as generic LEVOLEUCOVOR below </w:t>
            </w:r>
          </w:p>
        </w:tc>
      </w:tr>
      <w:tr w:rsidR="0087136A" w:rsidRPr="0087136A" w14:paraId="2CD735EC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8E5B35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GLYCOPYRROLA TAB 1.5MG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4DCB42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7B7600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6A9B5D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generic GLYCATE</w:t>
            </w:r>
          </w:p>
        </w:tc>
      </w:tr>
      <w:tr w:rsidR="0087136A" w:rsidRPr="0087136A" w14:paraId="44450060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3C7CC5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GRANIX  INJ 300/1ML</w:t>
            </w:r>
            <w:r w:rsidRPr="0087136A">
              <w:rPr>
                <w:rFonts w:ascii="Verdana" w:hAnsi="Verdana" w:cs="Arial"/>
              </w:rPr>
              <w:br/>
              <w:t>GRANIX  INJ 480/1.6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8B69D5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67E92B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68F9D3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 Strength</w:t>
            </w:r>
          </w:p>
        </w:tc>
      </w:tr>
      <w:tr w:rsidR="0087136A" w:rsidRPr="0087136A" w14:paraId="5DE23726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2C2BDB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ISOPTO ATROP SOL 1% OP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9B4741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094228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3BE58D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Brand. Shared GPI with Existing Brand Coverage Differs. NDC coding possible</w:t>
            </w:r>
          </w:p>
        </w:tc>
      </w:tr>
      <w:tr w:rsidR="0087136A" w:rsidRPr="0087136A" w14:paraId="3E192DF9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6AA058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LEDIP-SOFOSB TAB 90-400MG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962D40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52F5EC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B13A60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generic Harvoni</w:t>
            </w:r>
          </w:p>
        </w:tc>
      </w:tr>
      <w:tr w:rsidR="0087136A" w:rsidRPr="0087136A" w14:paraId="516A024F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056CA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LEUCOVORIN   INJ 100/10ML</w:t>
            </w:r>
            <w:r w:rsidRPr="0087136A">
              <w:rPr>
                <w:rFonts w:ascii="Verdana" w:hAnsi="Verdana" w:cs="Arial"/>
              </w:rPr>
              <w:br/>
              <w:t>LEUCOVORIN   INJ 500/50ML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26B356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BAD491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798ED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PC drug</w:t>
            </w:r>
          </w:p>
        </w:tc>
      </w:tr>
      <w:tr w:rsidR="0087136A" w:rsidRPr="0087136A" w14:paraId="6C03C319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AE7649E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LEVOLEUCOVOR INJ 50MG</w:t>
            </w:r>
            <w:r w:rsidRPr="0087136A">
              <w:rPr>
                <w:rFonts w:ascii="Verdana" w:hAnsi="Verdana" w:cs="Arial"/>
              </w:rPr>
              <w:br/>
              <w:t>LEVOLEUCOVOR INJ 175MG</w:t>
            </w:r>
            <w:r w:rsidRPr="0087136A">
              <w:rPr>
                <w:rFonts w:ascii="Verdana" w:hAnsi="Verdana" w:cs="Arial"/>
              </w:rPr>
              <w:br/>
              <w:t>LEVOLEUCOVOR INJ 50MG</w:t>
            </w:r>
            <w:r w:rsidRPr="0087136A">
              <w:rPr>
                <w:rFonts w:ascii="Verdana" w:hAnsi="Verdana" w:cs="Arial"/>
              </w:rPr>
              <w:br/>
              <w:t>LEVOLEUCOVOR INJ 175/17.5</w:t>
            </w:r>
            <w:r w:rsidRPr="0087136A">
              <w:rPr>
                <w:rFonts w:ascii="Verdana" w:hAnsi="Verdana" w:cs="Arial"/>
              </w:rPr>
              <w:br/>
              <w:t>LEVOLEUCOVOR SOL 250MG/25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0BEC05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6A67F0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224025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REMOVE PA-BD on generic meds, same modification as Brand FUSILEV above</w:t>
            </w:r>
          </w:p>
        </w:tc>
      </w:tr>
      <w:tr w:rsidR="0087136A" w:rsidRPr="0087136A" w14:paraId="41F60512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60996E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MINOCYCLINE  TAB 55MG ER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EAFAD5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most plans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A5B077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87136A">
              <w:rPr>
                <w:rFonts w:ascii="Verdana" w:hAnsi="Verdana" w:cs="Arial"/>
                <w:b/>
              </w:rPr>
              <w:t>ST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6FC570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generic SOLODYN</w:t>
            </w:r>
          </w:p>
        </w:tc>
      </w:tr>
      <w:tr w:rsidR="0087136A" w:rsidRPr="0087136A" w14:paraId="3138C2FE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2D63E6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MOLINDONE TAB HCL 10MG</w:t>
            </w:r>
            <w:r w:rsidRPr="0087136A">
              <w:rPr>
                <w:rFonts w:ascii="Verdana" w:hAnsi="Verdana" w:cs="Arial"/>
              </w:rPr>
              <w:br/>
              <w:t>MOLINDONE TAB HCL 25MG</w:t>
            </w:r>
            <w:r w:rsidRPr="0087136A">
              <w:rPr>
                <w:rFonts w:ascii="Verdana" w:hAnsi="Verdana" w:cs="Arial"/>
              </w:rPr>
              <w:br/>
              <w:t>MOLINDONE TAB HCL 5MG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5E38A8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B07786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61822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PC drug. New Generic</w:t>
            </w:r>
          </w:p>
        </w:tc>
      </w:tr>
      <w:tr w:rsidR="0087136A" w:rsidRPr="0087136A" w14:paraId="46540266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9D60A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NALFON  TAB 600MG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924428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4D89AC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87136A">
              <w:rPr>
                <w:rFonts w:ascii="Verdana" w:hAnsi="Verdana" w:cs="Arial"/>
                <w:b/>
              </w:rPr>
              <w:t>ST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A76ED7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 Strength/formulation</w:t>
            </w:r>
          </w:p>
        </w:tc>
      </w:tr>
      <w:tr w:rsidR="0087136A" w:rsidRPr="0087136A" w14:paraId="19E9B0F8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ECEA29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NEVIRAPINE SUS 50MG/5ML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DFD7F9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6D4452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E2E7F7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generic VIRAMUNE SUS</w:t>
            </w:r>
          </w:p>
        </w:tc>
      </w:tr>
      <w:tr w:rsidR="0087136A" w:rsidRPr="0087136A" w14:paraId="597D88A3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36E373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NOCDURNA     SUB 27.7MCG</w:t>
            </w:r>
            <w:r w:rsidRPr="0087136A">
              <w:rPr>
                <w:rFonts w:ascii="Verdana" w:hAnsi="Verdana" w:cs="Arial"/>
              </w:rPr>
              <w:br/>
              <w:t>NOCDURNA     SUB 55.3MCG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C085F3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DF8695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3ACAA9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</w:t>
            </w:r>
          </w:p>
        </w:tc>
      </w:tr>
      <w:tr w:rsidR="0087136A" w:rsidRPr="0087136A" w14:paraId="1F6A9FC9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EFCDD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PANZYGA      SOL 1GM/10ML</w:t>
            </w:r>
            <w:r w:rsidRPr="0087136A">
              <w:rPr>
                <w:rFonts w:ascii="Verdana" w:hAnsi="Verdana" w:cs="Arial"/>
              </w:rPr>
              <w:br/>
              <w:t>PANZYGA      SOL 2.5GM/25</w:t>
            </w:r>
            <w:r w:rsidRPr="0087136A">
              <w:rPr>
                <w:rFonts w:ascii="Verdana" w:hAnsi="Verdana" w:cs="Arial"/>
              </w:rPr>
              <w:br/>
              <w:t>PANZYGA      SOL 5GM/50ML</w:t>
            </w:r>
            <w:r w:rsidRPr="0087136A">
              <w:rPr>
                <w:rFonts w:ascii="Verdana" w:hAnsi="Verdana" w:cs="Arial"/>
              </w:rPr>
              <w:br/>
              <w:t>PANZYGA      SOL 10GM/100</w:t>
            </w:r>
            <w:r w:rsidRPr="0087136A">
              <w:rPr>
                <w:rFonts w:ascii="Verdana" w:hAnsi="Verdana" w:cs="Arial"/>
              </w:rPr>
              <w:br/>
              <w:t>PANZYGA      SOL 20GM/200</w:t>
            </w:r>
            <w:r w:rsidRPr="0087136A">
              <w:rPr>
                <w:rFonts w:ascii="Verdana" w:hAnsi="Verdana" w:cs="Arial"/>
              </w:rPr>
              <w:br/>
              <w:t>PANZYGA      SOL 30GM/300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B8E89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C055ED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AD5A37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</w:t>
            </w:r>
          </w:p>
        </w:tc>
      </w:tr>
      <w:tr w:rsidR="0087136A" w:rsidRPr="0087136A" w14:paraId="361265E8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80B783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SOFOS/VELPAT TAB 400-100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0D0018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C97AF3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7E9B24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generic Epclusa</w:t>
            </w:r>
          </w:p>
        </w:tc>
      </w:tr>
      <w:tr w:rsidR="0087136A" w:rsidRPr="0087136A" w14:paraId="1675A55D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DC471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TESTOSTERONE GEL PUMP 1%</w:t>
            </w:r>
            <w:r w:rsidRPr="0087136A">
              <w:rPr>
                <w:rFonts w:ascii="Verdana" w:hAnsi="Verdana" w:cs="Arial"/>
              </w:rPr>
              <w:br/>
              <w:t>TESTOSTERONE GEL 1%(25MG)</w:t>
            </w:r>
            <w:r w:rsidRPr="0087136A">
              <w:rPr>
                <w:rFonts w:ascii="Verdana" w:hAnsi="Verdana" w:cs="Arial"/>
              </w:rPr>
              <w:br/>
              <w:t>TESTOSTERONE GEL 1%(50MG)</w:t>
            </w:r>
            <w:r w:rsidRPr="0087136A">
              <w:rPr>
                <w:rFonts w:ascii="Verdana" w:hAnsi="Verdana" w:cs="Arial"/>
              </w:rPr>
              <w:br/>
              <w:t>TESTOSTERONE GEL 10MG/ACT</w:t>
            </w:r>
            <w:r w:rsidRPr="0087136A">
              <w:rPr>
                <w:rFonts w:ascii="Verdana" w:hAnsi="Verdana" w:cs="Arial"/>
              </w:rPr>
              <w:br/>
              <w:t>TESTOSTERONE GEL 1.62%-</w:t>
            </w:r>
            <w:r w:rsidRPr="0087136A">
              <w:rPr>
                <w:rFonts w:ascii="Verdana" w:hAnsi="Verdana" w:cs="Arial"/>
              </w:rPr>
              <w:br/>
              <w:t>TESTOSTERONE GEL 1.62%</w:t>
            </w:r>
            <w:r w:rsidRPr="0087136A">
              <w:rPr>
                <w:rFonts w:ascii="Verdana" w:hAnsi="Verdana" w:cs="Arial"/>
              </w:rPr>
              <w:br/>
              <w:t>TESTOSTERONE GEL 1.62%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A097C5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 No Change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EB4CFC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  <w:b/>
              </w:rPr>
            </w:pPr>
            <w:r w:rsidRPr="0087136A">
              <w:rPr>
                <w:rFonts w:ascii="Verdana" w:hAnsi="Verdana" w:cs="Arial"/>
              </w:rPr>
              <w:t>QL-no change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F55975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REMOVE PRECERT EDIT (no change to coverage or QL)</w:t>
            </w:r>
          </w:p>
        </w:tc>
      </w:tr>
      <w:tr w:rsidR="0087136A" w:rsidRPr="0087136A" w14:paraId="30ECA365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559BAE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TIGLUTIK     SUS 50/10ML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423336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B35FA7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NA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697CFB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</w:t>
            </w:r>
          </w:p>
        </w:tc>
      </w:tr>
      <w:tr w:rsidR="0087136A" w:rsidRPr="0087136A" w14:paraId="218734BA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451710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TYLENOL/COD  TAB #4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926B39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283C34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  <w:b/>
                <w:bCs/>
              </w:rPr>
            </w:pPr>
            <w:r w:rsidRPr="0087136A">
              <w:rPr>
                <w:rFonts w:ascii="Verdana" w:hAnsi="Verdana" w:cs="Arial"/>
                <w:b/>
                <w:bCs/>
              </w:rPr>
              <w:t>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9A7BAB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 Strength</w:t>
            </w:r>
          </w:p>
        </w:tc>
      </w:tr>
      <w:tr w:rsidR="0087136A" w:rsidRPr="0087136A" w14:paraId="5D7F70ED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FE82BC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VIBATIV      INJ 250MG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EA44DB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60683D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8BCE8B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 Strength</w:t>
            </w:r>
          </w:p>
        </w:tc>
      </w:tr>
      <w:tr w:rsidR="0087136A" w:rsidRPr="0087136A" w14:paraId="7723C3A2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D1C2A68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XEPI         CRE 1%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93D0B7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BADCEB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QL-over time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B9CE14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</w:t>
            </w:r>
          </w:p>
        </w:tc>
      </w:tr>
      <w:tr w:rsidR="0087136A" w:rsidRPr="0087136A" w14:paraId="3AD0411C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150D0C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XOFLUZA      TAB 20MG</w:t>
            </w:r>
            <w:r w:rsidRPr="0087136A">
              <w:rPr>
                <w:rFonts w:ascii="Verdana" w:hAnsi="Verdana" w:cs="Arial"/>
              </w:rPr>
              <w:br/>
              <w:t>XOFLUZA      TAB 40MG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A24E1D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9B96B0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QL-over time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0A3FF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</w:t>
            </w:r>
          </w:p>
        </w:tc>
      </w:tr>
      <w:tr w:rsidR="0087136A" w:rsidRPr="0087136A" w14:paraId="49A381E7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5E8FFC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XOLAIR       INJ 75/0.5</w:t>
            </w:r>
            <w:r w:rsidRPr="0087136A">
              <w:rPr>
                <w:rFonts w:ascii="Verdana" w:hAnsi="Verdana" w:cs="Arial"/>
              </w:rPr>
              <w:br/>
              <w:t>XOLAIR       INJ 150MG/ML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C694F4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4D4FC0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F93CEF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 Strength</w:t>
            </w:r>
          </w:p>
        </w:tc>
      </w:tr>
      <w:tr w:rsidR="0087136A" w:rsidRPr="0087136A" w14:paraId="524CDC5A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BB5608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XOSPATA      TAB 40MG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E045F3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ALL plans Covered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E85B56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PA-new starts,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04C6D7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PC drug</w:t>
            </w:r>
          </w:p>
        </w:tc>
      </w:tr>
      <w:tr w:rsidR="0087136A" w:rsidRPr="0087136A" w14:paraId="0F7E7100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AE5604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XYOSTED      INJ 50/0.5</w:t>
            </w:r>
            <w:r w:rsidRPr="0087136A">
              <w:rPr>
                <w:rFonts w:ascii="Verdana" w:hAnsi="Verdana" w:cs="Arial"/>
              </w:rPr>
              <w:br/>
              <w:t>XYOSTED      INJ 75/0.5</w:t>
            </w:r>
            <w:r w:rsidRPr="0087136A">
              <w:rPr>
                <w:rFonts w:ascii="Verdana" w:hAnsi="Verdana" w:cs="Arial"/>
              </w:rPr>
              <w:br/>
              <w:t>XYOSTED      INJ 100/0.5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26BFAD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944316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DE8AC4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</w:t>
            </w:r>
          </w:p>
        </w:tc>
      </w:tr>
      <w:tr w:rsidR="0087136A" w:rsidRPr="0087136A" w14:paraId="0B7021ED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C1C0C8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YUPELRI      SOL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0D597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2E663A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149A4C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 *note: PA BvD Embedded in criteria</w:t>
            </w:r>
          </w:p>
        </w:tc>
      </w:tr>
      <w:tr w:rsidR="0087136A" w:rsidRPr="0087136A" w14:paraId="75435ECD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D247C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ZOFRAN SOL 4MG/5ML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190BE8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EA7449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PA-BD,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7BE66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</w:t>
            </w:r>
          </w:p>
        </w:tc>
      </w:tr>
      <w:tr w:rsidR="0087136A" w:rsidRPr="0087136A" w14:paraId="3118CF10" w14:textId="77777777" w:rsidTr="005437DF">
        <w:trPr>
          <w:trHeight w:val="332"/>
        </w:trPr>
        <w:tc>
          <w:tcPr>
            <w:tcW w:w="1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98C6B3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ZTLIDO       PAD 1.8%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0B8DFA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Covered Open Only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529E91" w14:textId="77777777" w:rsidR="0087136A" w:rsidRPr="0087136A" w:rsidRDefault="0087136A" w:rsidP="003250B6">
            <w:pPr>
              <w:spacing w:before="120" w:after="120"/>
              <w:jc w:val="center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PA, QL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99E5FC" w14:textId="77777777" w:rsidR="0087136A" w:rsidRPr="0087136A" w:rsidRDefault="0087136A" w:rsidP="003250B6">
            <w:pPr>
              <w:spacing w:before="120" w:after="120"/>
              <w:rPr>
                <w:rFonts w:ascii="Verdana" w:hAnsi="Verdana" w:cs="Arial"/>
              </w:rPr>
            </w:pPr>
            <w:r w:rsidRPr="0087136A">
              <w:rPr>
                <w:rFonts w:ascii="Verdana" w:hAnsi="Verdana" w:cs="Arial"/>
              </w:rPr>
              <w:t>EFF 2/1/2019. brand strength lido patch</w:t>
            </w:r>
          </w:p>
        </w:tc>
      </w:tr>
    </w:tbl>
    <w:p w14:paraId="261DFE1C" w14:textId="77777777" w:rsidR="001527F3" w:rsidRPr="008A0F5D" w:rsidRDefault="001527F3" w:rsidP="003250B6">
      <w:pPr>
        <w:spacing w:before="120" w:after="120"/>
        <w:rPr>
          <w:rFonts w:ascii="Verdana" w:hAnsi="Verdana" w:cs="Arial"/>
          <w:bCs/>
          <w:color w:val="333333"/>
        </w:rPr>
      </w:pPr>
    </w:p>
    <w:p w14:paraId="67AA4AAA" w14:textId="77777777" w:rsidR="00475B60" w:rsidRDefault="001527F3" w:rsidP="003250B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E56D4B">
          <w:rPr>
            <w:rStyle w:val="Hyperlink"/>
            <w:rFonts w:ascii="Verdana" w:hAnsi="Verdana"/>
          </w:rPr>
          <w:t>Top of the Document</w:t>
        </w:r>
      </w:hyperlink>
    </w:p>
    <w:p w14:paraId="0AFF5B70" w14:textId="77777777" w:rsidR="00710E68" w:rsidRPr="00C247CB" w:rsidRDefault="00710E68" w:rsidP="003250B6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1639EF3" w14:textId="77777777" w:rsidR="00710E68" w:rsidRPr="00C247CB" w:rsidRDefault="00710E68" w:rsidP="00FF0F6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65D579C9" w14:textId="77777777" w:rsidR="005A64DA" w:rsidRPr="00C247CB" w:rsidRDefault="005A64DA" w:rsidP="00FF0F69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B479A" w14:textId="77777777" w:rsidR="00C32D0A" w:rsidRDefault="00C32D0A">
      <w:r>
        <w:separator/>
      </w:r>
    </w:p>
  </w:endnote>
  <w:endnote w:type="continuationSeparator" w:id="0">
    <w:p w14:paraId="63536F8B" w14:textId="77777777" w:rsidR="00C32D0A" w:rsidRDefault="00C3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25FEB" w14:textId="77777777" w:rsidR="00971266" w:rsidRPr="00C32D18" w:rsidRDefault="00971266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8D3EF" w14:textId="77777777" w:rsidR="00971266" w:rsidRPr="00CD2229" w:rsidRDefault="00971266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07544" w14:textId="77777777" w:rsidR="00C32D0A" w:rsidRDefault="00C32D0A">
      <w:r>
        <w:separator/>
      </w:r>
    </w:p>
  </w:footnote>
  <w:footnote w:type="continuationSeparator" w:id="0">
    <w:p w14:paraId="77A62616" w14:textId="77777777" w:rsidR="00C32D0A" w:rsidRDefault="00C32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4D6C9" w14:textId="77777777" w:rsidR="00971266" w:rsidRDefault="00971266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D92689"/>
    <w:multiLevelType w:val="hybridMultilevel"/>
    <w:tmpl w:val="36D86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9153F12"/>
    <w:multiLevelType w:val="hybridMultilevel"/>
    <w:tmpl w:val="AA0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B3658EF"/>
    <w:multiLevelType w:val="hybridMultilevel"/>
    <w:tmpl w:val="2878D48E"/>
    <w:lvl w:ilvl="0" w:tplc="F44A4ECA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623613C"/>
    <w:multiLevelType w:val="hybridMultilevel"/>
    <w:tmpl w:val="F2B47B60"/>
    <w:lvl w:ilvl="0" w:tplc="F44A4ECA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40E36"/>
    <w:multiLevelType w:val="hybridMultilevel"/>
    <w:tmpl w:val="09CACF7A"/>
    <w:lvl w:ilvl="0" w:tplc="F44A4ECA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414"/>
    <w:multiLevelType w:val="hybridMultilevel"/>
    <w:tmpl w:val="2C308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9C2C0B"/>
    <w:multiLevelType w:val="hybridMultilevel"/>
    <w:tmpl w:val="C65C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403F2"/>
    <w:multiLevelType w:val="hybridMultilevel"/>
    <w:tmpl w:val="BBEC00DA"/>
    <w:lvl w:ilvl="0" w:tplc="F44A4ECA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75436F"/>
    <w:multiLevelType w:val="hybridMultilevel"/>
    <w:tmpl w:val="9326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5111881">
    <w:abstractNumId w:val="14"/>
  </w:num>
  <w:num w:numId="2" w16cid:durableId="304311021">
    <w:abstractNumId w:val="4"/>
  </w:num>
  <w:num w:numId="3" w16cid:durableId="330330552">
    <w:abstractNumId w:val="17"/>
  </w:num>
  <w:num w:numId="4" w16cid:durableId="1991983656">
    <w:abstractNumId w:val="20"/>
  </w:num>
  <w:num w:numId="5" w16cid:durableId="1062173098">
    <w:abstractNumId w:val="1"/>
  </w:num>
  <w:num w:numId="6" w16cid:durableId="966815875">
    <w:abstractNumId w:val="22"/>
  </w:num>
  <w:num w:numId="7" w16cid:durableId="1670524097">
    <w:abstractNumId w:val="11"/>
  </w:num>
  <w:num w:numId="8" w16cid:durableId="14352432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61303286">
    <w:abstractNumId w:val="6"/>
  </w:num>
  <w:num w:numId="10" w16cid:durableId="751269940">
    <w:abstractNumId w:val="0"/>
  </w:num>
  <w:num w:numId="11" w16cid:durableId="29763484">
    <w:abstractNumId w:val="5"/>
  </w:num>
  <w:num w:numId="12" w16cid:durableId="1854688365">
    <w:abstractNumId w:val="3"/>
  </w:num>
  <w:num w:numId="13" w16cid:durableId="498887222">
    <w:abstractNumId w:val="9"/>
  </w:num>
  <w:num w:numId="14" w16cid:durableId="989942620">
    <w:abstractNumId w:val="7"/>
  </w:num>
  <w:num w:numId="15" w16cid:durableId="82653450">
    <w:abstractNumId w:val="15"/>
  </w:num>
  <w:num w:numId="16" w16cid:durableId="125857117">
    <w:abstractNumId w:val="21"/>
  </w:num>
  <w:num w:numId="17" w16cid:durableId="2109308603">
    <w:abstractNumId w:val="13"/>
  </w:num>
  <w:num w:numId="18" w16cid:durableId="818301977">
    <w:abstractNumId w:val="10"/>
  </w:num>
  <w:num w:numId="19" w16cid:durableId="1208025088">
    <w:abstractNumId w:val="19"/>
  </w:num>
  <w:num w:numId="20" w16cid:durableId="1143740143">
    <w:abstractNumId w:val="12"/>
  </w:num>
  <w:num w:numId="21" w16cid:durableId="924385434">
    <w:abstractNumId w:val="16"/>
  </w:num>
  <w:num w:numId="22" w16cid:durableId="2093038356">
    <w:abstractNumId w:val="8"/>
  </w:num>
  <w:num w:numId="23" w16cid:durableId="674645766">
    <w:abstractNumId w:val="18"/>
  </w:num>
  <w:num w:numId="24" w16cid:durableId="42962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CC5"/>
    <w:rsid w:val="00002339"/>
    <w:rsid w:val="000071CF"/>
    <w:rsid w:val="00007853"/>
    <w:rsid w:val="00015A2E"/>
    <w:rsid w:val="000209CC"/>
    <w:rsid w:val="000213F0"/>
    <w:rsid w:val="00022157"/>
    <w:rsid w:val="00027F9E"/>
    <w:rsid w:val="000304D9"/>
    <w:rsid w:val="000357DA"/>
    <w:rsid w:val="00035BED"/>
    <w:rsid w:val="00036507"/>
    <w:rsid w:val="00036B70"/>
    <w:rsid w:val="00042108"/>
    <w:rsid w:val="0004362B"/>
    <w:rsid w:val="00046474"/>
    <w:rsid w:val="0005372F"/>
    <w:rsid w:val="000539A3"/>
    <w:rsid w:val="00061AD2"/>
    <w:rsid w:val="000634DF"/>
    <w:rsid w:val="000655BA"/>
    <w:rsid w:val="00074A14"/>
    <w:rsid w:val="00076840"/>
    <w:rsid w:val="00083CE2"/>
    <w:rsid w:val="000863D4"/>
    <w:rsid w:val="0008665F"/>
    <w:rsid w:val="00092276"/>
    <w:rsid w:val="00092A9A"/>
    <w:rsid w:val="00092B35"/>
    <w:rsid w:val="00093524"/>
    <w:rsid w:val="00093ADB"/>
    <w:rsid w:val="00095560"/>
    <w:rsid w:val="00095AB5"/>
    <w:rsid w:val="000A05DA"/>
    <w:rsid w:val="000A6B88"/>
    <w:rsid w:val="000B09AB"/>
    <w:rsid w:val="000B29A6"/>
    <w:rsid w:val="000B2E6B"/>
    <w:rsid w:val="000B3C4C"/>
    <w:rsid w:val="000B656F"/>
    <w:rsid w:val="000B72DF"/>
    <w:rsid w:val="000C0286"/>
    <w:rsid w:val="000D1870"/>
    <w:rsid w:val="000D4BA2"/>
    <w:rsid w:val="000D6714"/>
    <w:rsid w:val="000D69F5"/>
    <w:rsid w:val="000E3E0D"/>
    <w:rsid w:val="000F0D1B"/>
    <w:rsid w:val="000F54AF"/>
    <w:rsid w:val="00100DE4"/>
    <w:rsid w:val="00104CDE"/>
    <w:rsid w:val="0010617D"/>
    <w:rsid w:val="001105F1"/>
    <w:rsid w:val="00110790"/>
    <w:rsid w:val="0011231C"/>
    <w:rsid w:val="0011404C"/>
    <w:rsid w:val="0011519F"/>
    <w:rsid w:val="00115944"/>
    <w:rsid w:val="001227D1"/>
    <w:rsid w:val="0012373E"/>
    <w:rsid w:val="00123A48"/>
    <w:rsid w:val="00130637"/>
    <w:rsid w:val="00130F77"/>
    <w:rsid w:val="00135077"/>
    <w:rsid w:val="001353A4"/>
    <w:rsid w:val="001360A5"/>
    <w:rsid w:val="0014263D"/>
    <w:rsid w:val="001524EB"/>
    <w:rsid w:val="001527F3"/>
    <w:rsid w:val="001542EA"/>
    <w:rsid w:val="0016273A"/>
    <w:rsid w:val="001630BF"/>
    <w:rsid w:val="00167CAB"/>
    <w:rsid w:val="00172ED1"/>
    <w:rsid w:val="00173D31"/>
    <w:rsid w:val="00173F18"/>
    <w:rsid w:val="00181B1A"/>
    <w:rsid w:val="0018317E"/>
    <w:rsid w:val="001832CA"/>
    <w:rsid w:val="0019130B"/>
    <w:rsid w:val="001938B8"/>
    <w:rsid w:val="001941DF"/>
    <w:rsid w:val="00195F66"/>
    <w:rsid w:val="001A5256"/>
    <w:rsid w:val="001B00CF"/>
    <w:rsid w:val="001B3879"/>
    <w:rsid w:val="001B43E7"/>
    <w:rsid w:val="001C0F2F"/>
    <w:rsid w:val="001C22DC"/>
    <w:rsid w:val="001C3B04"/>
    <w:rsid w:val="001D0280"/>
    <w:rsid w:val="001D0BD7"/>
    <w:rsid w:val="001D2E9D"/>
    <w:rsid w:val="001D4C90"/>
    <w:rsid w:val="001E7746"/>
    <w:rsid w:val="001F0774"/>
    <w:rsid w:val="001F1218"/>
    <w:rsid w:val="001F2648"/>
    <w:rsid w:val="001F2E5C"/>
    <w:rsid w:val="001F5947"/>
    <w:rsid w:val="001F6558"/>
    <w:rsid w:val="001F6EE9"/>
    <w:rsid w:val="002016B4"/>
    <w:rsid w:val="002055CF"/>
    <w:rsid w:val="00216B99"/>
    <w:rsid w:val="00220D19"/>
    <w:rsid w:val="00224595"/>
    <w:rsid w:val="00225E0F"/>
    <w:rsid w:val="00243EBB"/>
    <w:rsid w:val="00253146"/>
    <w:rsid w:val="00253219"/>
    <w:rsid w:val="0025347C"/>
    <w:rsid w:val="002541BB"/>
    <w:rsid w:val="00254B5C"/>
    <w:rsid w:val="00255C6B"/>
    <w:rsid w:val="00256C98"/>
    <w:rsid w:val="00263273"/>
    <w:rsid w:val="00265D86"/>
    <w:rsid w:val="00267A0C"/>
    <w:rsid w:val="00273931"/>
    <w:rsid w:val="00274B2F"/>
    <w:rsid w:val="002750DC"/>
    <w:rsid w:val="00276898"/>
    <w:rsid w:val="002906BB"/>
    <w:rsid w:val="00291CE8"/>
    <w:rsid w:val="0029567F"/>
    <w:rsid w:val="00296127"/>
    <w:rsid w:val="00296765"/>
    <w:rsid w:val="002A2F35"/>
    <w:rsid w:val="002A3041"/>
    <w:rsid w:val="002A759A"/>
    <w:rsid w:val="002B593E"/>
    <w:rsid w:val="002B61A8"/>
    <w:rsid w:val="002D545B"/>
    <w:rsid w:val="002E299C"/>
    <w:rsid w:val="002E38D5"/>
    <w:rsid w:val="002E635C"/>
    <w:rsid w:val="002E6BFD"/>
    <w:rsid w:val="002E6E58"/>
    <w:rsid w:val="002E7EF0"/>
    <w:rsid w:val="002F1F92"/>
    <w:rsid w:val="002F6F9E"/>
    <w:rsid w:val="002F7274"/>
    <w:rsid w:val="0030048A"/>
    <w:rsid w:val="00305DDD"/>
    <w:rsid w:val="00306F19"/>
    <w:rsid w:val="0031295A"/>
    <w:rsid w:val="0031618C"/>
    <w:rsid w:val="003209A6"/>
    <w:rsid w:val="00323285"/>
    <w:rsid w:val="003250B6"/>
    <w:rsid w:val="0033143E"/>
    <w:rsid w:val="003323AA"/>
    <w:rsid w:val="0034318F"/>
    <w:rsid w:val="0034552B"/>
    <w:rsid w:val="003470E9"/>
    <w:rsid w:val="003473CB"/>
    <w:rsid w:val="00356E21"/>
    <w:rsid w:val="00356F34"/>
    <w:rsid w:val="00361623"/>
    <w:rsid w:val="00361805"/>
    <w:rsid w:val="003631B0"/>
    <w:rsid w:val="003725A1"/>
    <w:rsid w:val="00380122"/>
    <w:rsid w:val="00382300"/>
    <w:rsid w:val="003868A2"/>
    <w:rsid w:val="00387BC9"/>
    <w:rsid w:val="00392A5B"/>
    <w:rsid w:val="0039327F"/>
    <w:rsid w:val="00395699"/>
    <w:rsid w:val="003A6D70"/>
    <w:rsid w:val="003B1F86"/>
    <w:rsid w:val="003B546D"/>
    <w:rsid w:val="003C4627"/>
    <w:rsid w:val="003C48AE"/>
    <w:rsid w:val="003D3FCF"/>
    <w:rsid w:val="003D698A"/>
    <w:rsid w:val="003D6E5F"/>
    <w:rsid w:val="003E3DAE"/>
    <w:rsid w:val="003E6C1A"/>
    <w:rsid w:val="003F3E55"/>
    <w:rsid w:val="003F46EC"/>
    <w:rsid w:val="003F4D77"/>
    <w:rsid w:val="003F5925"/>
    <w:rsid w:val="003F778E"/>
    <w:rsid w:val="0040640A"/>
    <w:rsid w:val="0040681C"/>
    <w:rsid w:val="00406DB5"/>
    <w:rsid w:val="00411D3D"/>
    <w:rsid w:val="0042336D"/>
    <w:rsid w:val="0042489D"/>
    <w:rsid w:val="0043018D"/>
    <w:rsid w:val="004427D5"/>
    <w:rsid w:val="00456540"/>
    <w:rsid w:val="00457EAE"/>
    <w:rsid w:val="00470038"/>
    <w:rsid w:val="00471E12"/>
    <w:rsid w:val="00475B60"/>
    <w:rsid w:val="004768BE"/>
    <w:rsid w:val="00477F73"/>
    <w:rsid w:val="00480FB2"/>
    <w:rsid w:val="0048355A"/>
    <w:rsid w:val="00484781"/>
    <w:rsid w:val="00486108"/>
    <w:rsid w:val="004A3AEA"/>
    <w:rsid w:val="004A605E"/>
    <w:rsid w:val="004A7634"/>
    <w:rsid w:val="004B0C86"/>
    <w:rsid w:val="004C0157"/>
    <w:rsid w:val="004C35B5"/>
    <w:rsid w:val="004C5016"/>
    <w:rsid w:val="004D097D"/>
    <w:rsid w:val="004D0AF2"/>
    <w:rsid w:val="004D3C53"/>
    <w:rsid w:val="004E086E"/>
    <w:rsid w:val="004E29D8"/>
    <w:rsid w:val="004E4B60"/>
    <w:rsid w:val="004F7A58"/>
    <w:rsid w:val="004F7F34"/>
    <w:rsid w:val="0050120E"/>
    <w:rsid w:val="00502711"/>
    <w:rsid w:val="00505588"/>
    <w:rsid w:val="00510E50"/>
    <w:rsid w:val="00512486"/>
    <w:rsid w:val="005132A8"/>
    <w:rsid w:val="00513432"/>
    <w:rsid w:val="00517BA3"/>
    <w:rsid w:val="00522589"/>
    <w:rsid w:val="00522C7F"/>
    <w:rsid w:val="0052465B"/>
    <w:rsid w:val="00524CDD"/>
    <w:rsid w:val="005310BD"/>
    <w:rsid w:val="00532DB4"/>
    <w:rsid w:val="005436CC"/>
    <w:rsid w:val="005437DF"/>
    <w:rsid w:val="00546142"/>
    <w:rsid w:val="00547C68"/>
    <w:rsid w:val="0055110D"/>
    <w:rsid w:val="005575ED"/>
    <w:rsid w:val="00564928"/>
    <w:rsid w:val="00564FD3"/>
    <w:rsid w:val="00565A58"/>
    <w:rsid w:val="00565AEC"/>
    <w:rsid w:val="00570E32"/>
    <w:rsid w:val="00575211"/>
    <w:rsid w:val="00575C9A"/>
    <w:rsid w:val="00577909"/>
    <w:rsid w:val="005812BE"/>
    <w:rsid w:val="005815D7"/>
    <w:rsid w:val="00582E85"/>
    <w:rsid w:val="00587EE4"/>
    <w:rsid w:val="005910B5"/>
    <w:rsid w:val="0059241B"/>
    <w:rsid w:val="0059265C"/>
    <w:rsid w:val="0059594F"/>
    <w:rsid w:val="005A6118"/>
    <w:rsid w:val="005A64DA"/>
    <w:rsid w:val="005A6E10"/>
    <w:rsid w:val="005A7A51"/>
    <w:rsid w:val="005B446E"/>
    <w:rsid w:val="005B7098"/>
    <w:rsid w:val="005B7F4D"/>
    <w:rsid w:val="005C00C1"/>
    <w:rsid w:val="005C00E9"/>
    <w:rsid w:val="005C1D83"/>
    <w:rsid w:val="005E2EF1"/>
    <w:rsid w:val="005E3E7D"/>
    <w:rsid w:val="005E47BB"/>
    <w:rsid w:val="005E5CB9"/>
    <w:rsid w:val="005E650E"/>
    <w:rsid w:val="005F0EB9"/>
    <w:rsid w:val="005F50C3"/>
    <w:rsid w:val="005F55F0"/>
    <w:rsid w:val="005F75D4"/>
    <w:rsid w:val="00603A00"/>
    <w:rsid w:val="006062E6"/>
    <w:rsid w:val="00606D24"/>
    <w:rsid w:val="00622D77"/>
    <w:rsid w:val="006238FF"/>
    <w:rsid w:val="00627F34"/>
    <w:rsid w:val="00631E78"/>
    <w:rsid w:val="00636B18"/>
    <w:rsid w:val="00637A41"/>
    <w:rsid w:val="00637CA1"/>
    <w:rsid w:val="0064420C"/>
    <w:rsid w:val="00647CDD"/>
    <w:rsid w:val="00653FB6"/>
    <w:rsid w:val="00662334"/>
    <w:rsid w:val="006643CB"/>
    <w:rsid w:val="00665A06"/>
    <w:rsid w:val="0066617F"/>
    <w:rsid w:val="00674A16"/>
    <w:rsid w:val="00680359"/>
    <w:rsid w:val="00691E10"/>
    <w:rsid w:val="006A0481"/>
    <w:rsid w:val="006A2632"/>
    <w:rsid w:val="006A36A1"/>
    <w:rsid w:val="006A68CE"/>
    <w:rsid w:val="006C653F"/>
    <w:rsid w:val="006C654B"/>
    <w:rsid w:val="006E3BE3"/>
    <w:rsid w:val="006E3BF3"/>
    <w:rsid w:val="006E4710"/>
    <w:rsid w:val="006E7353"/>
    <w:rsid w:val="006F3D5B"/>
    <w:rsid w:val="006F7DFC"/>
    <w:rsid w:val="00700B42"/>
    <w:rsid w:val="00704AF2"/>
    <w:rsid w:val="0070776C"/>
    <w:rsid w:val="00710A23"/>
    <w:rsid w:val="00710E68"/>
    <w:rsid w:val="00714BA0"/>
    <w:rsid w:val="0071650F"/>
    <w:rsid w:val="007165FF"/>
    <w:rsid w:val="0072012E"/>
    <w:rsid w:val="007255BE"/>
    <w:rsid w:val="00725B82"/>
    <w:rsid w:val="007269B6"/>
    <w:rsid w:val="00726E7A"/>
    <w:rsid w:val="0073294A"/>
    <w:rsid w:val="00732E52"/>
    <w:rsid w:val="00736607"/>
    <w:rsid w:val="007370BF"/>
    <w:rsid w:val="007511ED"/>
    <w:rsid w:val="00752801"/>
    <w:rsid w:val="00753CB0"/>
    <w:rsid w:val="00754BED"/>
    <w:rsid w:val="00755FDC"/>
    <w:rsid w:val="007576C2"/>
    <w:rsid w:val="007672B9"/>
    <w:rsid w:val="00775566"/>
    <w:rsid w:val="00785118"/>
    <w:rsid w:val="00785C47"/>
    <w:rsid w:val="00786BEB"/>
    <w:rsid w:val="00792885"/>
    <w:rsid w:val="007960F8"/>
    <w:rsid w:val="007976EA"/>
    <w:rsid w:val="007978D2"/>
    <w:rsid w:val="007A403E"/>
    <w:rsid w:val="007A72F3"/>
    <w:rsid w:val="007A75EA"/>
    <w:rsid w:val="007B420D"/>
    <w:rsid w:val="007B562A"/>
    <w:rsid w:val="007B5A97"/>
    <w:rsid w:val="007C6073"/>
    <w:rsid w:val="007C77DD"/>
    <w:rsid w:val="007C7C36"/>
    <w:rsid w:val="007C7E92"/>
    <w:rsid w:val="007D4239"/>
    <w:rsid w:val="007E3EA6"/>
    <w:rsid w:val="007E50BC"/>
    <w:rsid w:val="007E66E3"/>
    <w:rsid w:val="007F04AB"/>
    <w:rsid w:val="007F0A3F"/>
    <w:rsid w:val="007F181E"/>
    <w:rsid w:val="007F28BD"/>
    <w:rsid w:val="007F4321"/>
    <w:rsid w:val="007F50AC"/>
    <w:rsid w:val="007F5BF9"/>
    <w:rsid w:val="00801DCD"/>
    <w:rsid w:val="00803AE3"/>
    <w:rsid w:val="008042E1"/>
    <w:rsid w:val="00804D63"/>
    <w:rsid w:val="00806B9D"/>
    <w:rsid w:val="00811519"/>
    <w:rsid w:val="00812777"/>
    <w:rsid w:val="00815102"/>
    <w:rsid w:val="00816BBF"/>
    <w:rsid w:val="008222D7"/>
    <w:rsid w:val="008230FA"/>
    <w:rsid w:val="0082392B"/>
    <w:rsid w:val="00824B99"/>
    <w:rsid w:val="00840645"/>
    <w:rsid w:val="0084129E"/>
    <w:rsid w:val="00843390"/>
    <w:rsid w:val="00846373"/>
    <w:rsid w:val="00846ECB"/>
    <w:rsid w:val="008568AE"/>
    <w:rsid w:val="00860590"/>
    <w:rsid w:val="00861316"/>
    <w:rsid w:val="008614E8"/>
    <w:rsid w:val="00862AAA"/>
    <w:rsid w:val="0086341A"/>
    <w:rsid w:val="008669CC"/>
    <w:rsid w:val="00867EDF"/>
    <w:rsid w:val="0087136A"/>
    <w:rsid w:val="008734D7"/>
    <w:rsid w:val="00874155"/>
    <w:rsid w:val="00874F94"/>
    <w:rsid w:val="00875F0D"/>
    <w:rsid w:val="00877414"/>
    <w:rsid w:val="00877F3B"/>
    <w:rsid w:val="00882386"/>
    <w:rsid w:val="008825E7"/>
    <w:rsid w:val="00883AFA"/>
    <w:rsid w:val="00887A28"/>
    <w:rsid w:val="008A03B7"/>
    <w:rsid w:val="008A0F5D"/>
    <w:rsid w:val="008A3548"/>
    <w:rsid w:val="008B2DBE"/>
    <w:rsid w:val="008B5B32"/>
    <w:rsid w:val="008C2197"/>
    <w:rsid w:val="008C3493"/>
    <w:rsid w:val="008C39FF"/>
    <w:rsid w:val="008C4DE4"/>
    <w:rsid w:val="008C6024"/>
    <w:rsid w:val="008D11A6"/>
    <w:rsid w:val="008D1F7B"/>
    <w:rsid w:val="008D2D64"/>
    <w:rsid w:val="008E21BE"/>
    <w:rsid w:val="008E349E"/>
    <w:rsid w:val="008E50F8"/>
    <w:rsid w:val="008F05D5"/>
    <w:rsid w:val="008F11D3"/>
    <w:rsid w:val="008F1430"/>
    <w:rsid w:val="008F7018"/>
    <w:rsid w:val="009015EF"/>
    <w:rsid w:val="00902E07"/>
    <w:rsid w:val="009061A7"/>
    <w:rsid w:val="009110F6"/>
    <w:rsid w:val="00913B1B"/>
    <w:rsid w:val="00920411"/>
    <w:rsid w:val="0092765C"/>
    <w:rsid w:val="00927861"/>
    <w:rsid w:val="00936ACD"/>
    <w:rsid w:val="009403AE"/>
    <w:rsid w:val="0094148C"/>
    <w:rsid w:val="00947783"/>
    <w:rsid w:val="00954FE8"/>
    <w:rsid w:val="00963A5A"/>
    <w:rsid w:val="0096680F"/>
    <w:rsid w:val="00971266"/>
    <w:rsid w:val="009719F5"/>
    <w:rsid w:val="009726E0"/>
    <w:rsid w:val="009737F0"/>
    <w:rsid w:val="009827AE"/>
    <w:rsid w:val="00990165"/>
    <w:rsid w:val="00990822"/>
    <w:rsid w:val="0099155F"/>
    <w:rsid w:val="00997A9E"/>
    <w:rsid w:val="00997FAA"/>
    <w:rsid w:val="009A7563"/>
    <w:rsid w:val="009C0133"/>
    <w:rsid w:val="009C4A31"/>
    <w:rsid w:val="009D022F"/>
    <w:rsid w:val="009D057D"/>
    <w:rsid w:val="009D3BDB"/>
    <w:rsid w:val="009E00C2"/>
    <w:rsid w:val="009E5FA5"/>
    <w:rsid w:val="009F171C"/>
    <w:rsid w:val="009F40CA"/>
    <w:rsid w:val="009F6FD2"/>
    <w:rsid w:val="009F78D3"/>
    <w:rsid w:val="00A04A16"/>
    <w:rsid w:val="00A06FB2"/>
    <w:rsid w:val="00A1556F"/>
    <w:rsid w:val="00A16201"/>
    <w:rsid w:val="00A30748"/>
    <w:rsid w:val="00A36DE6"/>
    <w:rsid w:val="00A412EE"/>
    <w:rsid w:val="00A4732A"/>
    <w:rsid w:val="00A50B99"/>
    <w:rsid w:val="00A53848"/>
    <w:rsid w:val="00A57D26"/>
    <w:rsid w:val="00A7166B"/>
    <w:rsid w:val="00A72DEB"/>
    <w:rsid w:val="00A74207"/>
    <w:rsid w:val="00A758F8"/>
    <w:rsid w:val="00A75A83"/>
    <w:rsid w:val="00A75BE7"/>
    <w:rsid w:val="00A816B8"/>
    <w:rsid w:val="00A83BA0"/>
    <w:rsid w:val="00A84CE2"/>
    <w:rsid w:val="00A84F18"/>
    <w:rsid w:val="00A85045"/>
    <w:rsid w:val="00A91EDB"/>
    <w:rsid w:val="00A94802"/>
    <w:rsid w:val="00A95738"/>
    <w:rsid w:val="00A957F3"/>
    <w:rsid w:val="00A97B7D"/>
    <w:rsid w:val="00AA2252"/>
    <w:rsid w:val="00AA2CBF"/>
    <w:rsid w:val="00AA4825"/>
    <w:rsid w:val="00AA6D26"/>
    <w:rsid w:val="00AB33E1"/>
    <w:rsid w:val="00AB5FC4"/>
    <w:rsid w:val="00AC4214"/>
    <w:rsid w:val="00AC508F"/>
    <w:rsid w:val="00AC6E70"/>
    <w:rsid w:val="00AD1646"/>
    <w:rsid w:val="00AD497D"/>
    <w:rsid w:val="00AD6AC0"/>
    <w:rsid w:val="00AD7AB4"/>
    <w:rsid w:val="00AF038B"/>
    <w:rsid w:val="00AF42B4"/>
    <w:rsid w:val="00AF7156"/>
    <w:rsid w:val="00AF78FA"/>
    <w:rsid w:val="00AF79D5"/>
    <w:rsid w:val="00B005D7"/>
    <w:rsid w:val="00B00CF3"/>
    <w:rsid w:val="00B078F6"/>
    <w:rsid w:val="00B16F76"/>
    <w:rsid w:val="00B21D97"/>
    <w:rsid w:val="00B22340"/>
    <w:rsid w:val="00B22C63"/>
    <w:rsid w:val="00B230FA"/>
    <w:rsid w:val="00B23B80"/>
    <w:rsid w:val="00B25334"/>
    <w:rsid w:val="00B26045"/>
    <w:rsid w:val="00B34EFD"/>
    <w:rsid w:val="00B3721F"/>
    <w:rsid w:val="00B40E86"/>
    <w:rsid w:val="00B41DC3"/>
    <w:rsid w:val="00B44757"/>
    <w:rsid w:val="00B44C55"/>
    <w:rsid w:val="00B46A95"/>
    <w:rsid w:val="00B471AE"/>
    <w:rsid w:val="00B5114C"/>
    <w:rsid w:val="00B5123C"/>
    <w:rsid w:val="00B51405"/>
    <w:rsid w:val="00B544C2"/>
    <w:rsid w:val="00B5566F"/>
    <w:rsid w:val="00B630A6"/>
    <w:rsid w:val="00B64A30"/>
    <w:rsid w:val="00B65ECF"/>
    <w:rsid w:val="00B709F4"/>
    <w:rsid w:val="00B70CC4"/>
    <w:rsid w:val="00B76285"/>
    <w:rsid w:val="00B7728E"/>
    <w:rsid w:val="00B874BB"/>
    <w:rsid w:val="00BA6F1F"/>
    <w:rsid w:val="00BB02DE"/>
    <w:rsid w:val="00BB371A"/>
    <w:rsid w:val="00BB610C"/>
    <w:rsid w:val="00BB7A82"/>
    <w:rsid w:val="00BD1ADA"/>
    <w:rsid w:val="00BD5E06"/>
    <w:rsid w:val="00BD77F1"/>
    <w:rsid w:val="00BD7B25"/>
    <w:rsid w:val="00BE0034"/>
    <w:rsid w:val="00BE1AFF"/>
    <w:rsid w:val="00BE29CE"/>
    <w:rsid w:val="00BF74E9"/>
    <w:rsid w:val="00C07E85"/>
    <w:rsid w:val="00C17E78"/>
    <w:rsid w:val="00C247CB"/>
    <w:rsid w:val="00C24E8A"/>
    <w:rsid w:val="00C32D0A"/>
    <w:rsid w:val="00C32D18"/>
    <w:rsid w:val="00C360BD"/>
    <w:rsid w:val="00C41B39"/>
    <w:rsid w:val="00C43EE6"/>
    <w:rsid w:val="00C476E1"/>
    <w:rsid w:val="00C52E77"/>
    <w:rsid w:val="00C566B3"/>
    <w:rsid w:val="00C570E9"/>
    <w:rsid w:val="00C65249"/>
    <w:rsid w:val="00C67B32"/>
    <w:rsid w:val="00C72007"/>
    <w:rsid w:val="00C75C83"/>
    <w:rsid w:val="00C77404"/>
    <w:rsid w:val="00C80AFA"/>
    <w:rsid w:val="00C8186C"/>
    <w:rsid w:val="00C837BA"/>
    <w:rsid w:val="00C867B0"/>
    <w:rsid w:val="00C90FDB"/>
    <w:rsid w:val="00C94C75"/>
    <w:rsid w:val="00C95346"/>
    <w:rsid w:val="00C97231"/>
    <w:rsid w:val="00CA25AC"/>
    <w:rsid w:val="00CA3B23"/>
    <w:rsid w:val="00CA62F6"/>
    <w:rsid w:val="00CB0C1D"/>
    <w:rsid w:val="00CC4B9A"/>
    <w:rsid w:val="00CC5AA2"/>
    <w:rsid w:val="00CC6B08"/>
    <w:rsid w:val="00CC721A"/>
    <w:rsid w:val="00CD0963"/>
    <w:rsid w:val="00CD30B1"/>
    <w:rsid w:val="00CD5C71"/>
    <w:rsid w:val="00CE3D42"/>
    <w:rsid w:val="00CE53E6"/>
    <w:rsid w:val="00CE66B6"/>
    <w:rsid w:val="00CE66D6"/>
    <w:rsid w:val="00CE7E13"/>
    <w:rsid w:val="00CF1691"/>
    <w:rsid w:val="00CF539A"/>
    <w:rsid w:val="00CF6131"/>
    <w:rsid w:val="00D01E3C"/>
    <w:rsid w:val="00D06EAA"/>
    <w:rsid w:val="00D24B7B"/>
    <w:rsid w:val="00D36733"/>
    <w:rsid w:val="00D454B2"/>
    <w:rsid w:val="00D46408"/>
    <w:rsid w:val="00D471B5"/>
    <w:rsid w:val="00D51F12"/>
    <w:rsid w:val="00D545F9"/>
    <w:rsid w:val="00D571DB"/>
    <w:rsid w:val="00D623D2"/>
    <w:rsid w:val="00D6774D"/>
    <w:rsid w:val="00D75191"/>
    <w:rsid w:val="00D80929"/>
    <w:rsid w:val="00D82E9D"/>
    <w:rsid w:val="00D85254"/>
    <w:rsid w:val="00D8685C"/>
    <w:rsid w:val="00D90C02"/>
    <w:rsid w:val="00D91D6E"/>
    <w:rsid w:val="00D92FCF"/>
    <w:rsid w:val="00D97104"/>
    <w:rsid w:val="00D97512"/>
    <w:rsid w:val="00DA0E56"/>
    <w:rsid w:val="00DA21D6"/>
    <w:rsid w:val="00DA2474"/>
    <w:rsid w:val="00DA2E0A"/>
    <w:rsid w:val="00DA60F7"/>
    <w:rsid w:val="00DA62B5"/>
    <w:rsid w:val="00DA65ED"/>
    <w:rsid w:val="00DB1452"/>
    <w:rsid w:val="00DB357D"/>
    <w:rsid w:val="00DC4FFC"/>
    <w:rsid w:val="00DD34B6"/>
    <w:rsid w:val="00DD3C8C"/>
    <w:rsid w:val="00DD7D0A"/>
    <w:rsid w:val="00DE032D"/>
    <w:rsid w:val="00DE1A69"/>
    <w:rsid w:val="00DE46FB"/>
    <w:rsid w:val="00DE4F57"/>
    <w:rsid w:val="00DE5332"/>
    <w:rsid w:val="00DE79F7"/>
    <w:rsid w:val="00DF6BE4"/>
    <w:rsid w:val="00E0106F"/>
    <w:rsid w:val="00E04866"/>
    <w:rsid w:val="00E100A4"/>
    <w:rsid w:val="00E10107"/>
    <w:rsid w:val="00E10DB9"/>
    <w:rsid w:val="00E111DE"/>
    <w:rsid w:val="00E157BC"/>
    <w:rsid w:val="00E15CBF"/>
    <w:rsid w:val="00E1759B"/>
    <w:rsid w:val="00E20D1A"/>
    <w:rsid w:val="00E225D2"/>
    <w:rsid w:val="00E25A0C"/>
    <w:rsid w:val="00E27191"/>
    <w:rsid w:val="00E307F2"/>
    <w:rsid w:val="00E3151E"/>
    <w:rsid w:val="00E414EC"/>
    <w:rsid w:val="00E4385E"/>
    <w:rsid w:val="00E456C9"/>
    <w:rsid w:val="00E46B3D"/>
    <w:rsid w:val="00E50E4A"/>
    <w:rsid w:val="00E535D7"/>
    <w:rsid w:val="00E55517"/>
    <w:rsid w:val="00E566B8"/>
    <w:rsid w:val="00E650D0"/>
    <w:rsid w:val="00E7394B"/>
    <w:rsid w:val="00E769BF"/>
    <w:rsid w:val="00E858D0"/>
    <w:rsid w:val="00E91F5F"/>
    <w:rsid w:val="00EA2218"/>
    <w:rsid w:val="00EB12DD"/>
    <w:rsid w:val="00EB153E"/>
    <w:rsid w:val="00EB1F94"/>
    <w:rsid w:val="00EB57EB"/>
    <w:rsid w:val="00EC18A1"/>
    <w:rsid w:val="00EC6F35"/>
    <w:rsid w:val="00ED0CFA"/>
    <w:rsid w:val="00ED1C3F"/>
    <w:rsid w:val="00ED46E3"/>
    <w:rsid w:val="00ED50CF"/>
    <w:rsid w:val="00ED5BC2"/>
    <w:rsid w:val="00ED7F29"/>
    <w:rsid w:val="00EF1A70"/>
    <w:rsid w:val="00EF2D87"/>
    <w:rsid w:val="00EF65E7"/>
    <w:rsid w:val="00EF6C3F"/>
    <w:rsid w:val="00F018B3"/>
    <w:rsid w:val="00F031AB"/>
    <w:rsid w:val="00F046C4"/>
    <w:rsid w:val="00F05838"/>
    <w:rsid w:val="00F10ECB"/>
    <w:rsid w:val="00F1152F"/>
    <w:rsid w:val="00F207B3"/>
    <w:rsid w:val="00F3621B"/>
    <w:rsid w:val="00F47BC5"/>
    <w:rsid w:val="00F52241"/>
    <w:rsid w:val="00F5486B"/>
    <w:rsid w:val="00F6105B"/>
    <w:rsid w:val="00F62BC4"/>
    <w:rsid w:val="00F62FE4"/>
    <w:rsid w:val="00F658E0"/>
    <w:rsid w:val="00F700FE"/>
    <w:rsid w:val="00F74214"/>
    <w:rsid w:val="00F814F4"/>
    <w:rsid w:val="00F81783"/>
    <w:rsid w:val="00F838CE"/>
    <w:rsid w:val="00F84D51"/>
    <w:rsid w:val="00F859B7"/>
    <w:rsid w:val="00F877B4"/>
    <w:rsid w:val="00F9260E"/>
    <w:rsid w:val="00F92920"/>
    <w:rsid w:val="00FA15BA"/>
    <w:rsid w:val="00FB0924"/>
    <w:rsid w:val="00FB2D67"/>
    <w:rsid w:val="00FB3DBC"/>
    <w:rsid w:val="00FB421C"/>
    <w:rsid w:val="00FB5B4F"/>
    <w:rsid w:val="00FC1C44"/>
    <w:rsid w:val="00FC2F79"/>
    <w:rsid w:val="00FD4B5C"/>
    <w:rsid w:val="00FE0007"/>
    <w:rsid w:val="00FE59AD"/>
    <w:rsid w:val="00FF0F69"/>
    <w:rsid w:val="00FF2F99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E728DC"/>
  <w15:chartTrackingRefBased/>
  <w15:docId w15:val="{BA878A99-0ECD-43DC-8B07-B0011A14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CBF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uiPriority w:val="99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274B2F"/>
    <w:pPr>
      <w:tabs>
        <w:tab w:val="right" w:leader="dot" w:pos="12950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F814F4"/>
    <w:rPr>
      <w:rFonts w:ascii="Verdana" w:hAnsi="Verdana"/>
      <w:color w:val="0000FF"/>
      <w:u w:val="single"/>
    </w:rPr>
  </w:style>
  <w:style w:type="character" w:styleId="CommentReference">
    <w:name w:val="annotation reference"/>
    <w:rsid w:val="001F655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F65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F6558"/>
  </w:style>
  <w:style w:type="paragraph" w:styleId="CommentSubject">
    <w:name w:val="annotation subject"/>
    <w:basedOn w:val="CommentText"/>
    <w:next w:val="CommentText"/>
    <w:link w:val="CommentSubjectChar"/>
    <w:rsid w:val="001F6558"/>
    <w:rPr>
      <w:b/>
      <w:bCs/>
    </w:rPr>
  </w:style>
  <w:style w:type="character" w:customStyle="1" w:styleId="CommentSubjectChar">
    <w:name w:val="Comment Subject Char"/>
    <w:link w:val="CommentSubject"/>
    <w:rsid w:val="001F6558"/>
    <w:rPr>
      <w:b/>
      <w:bCs/>
    </w:rPr>
  </w:style>
  <w:style w:type="paragraph" w:styleId="BalloonText">
    <w:name w:val="Balloon Text"/>
    <w:basedOn w:val="Normal"/>
    <w:link w:val="BalloonTextChar"/>
    <w:rsid w:val="001F6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F655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0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74B2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u022610\Downloads\CMS-PRD1-075844%20Aetna%20Med%20D%20-%20Formulary%20Changes%20(4).doc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c506325\Downloads\CMS-PRD1-075844%20Aetna%20Med%20D%20-%20Formulary%20Changes%20(1)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c506325\Downloads\CMS-PRD1-075844%20Aetna%20Med%20D%20-%20Formulary%20Changes%20(1)%20(1).doc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FC1DF2C-AF2A-4ED7-BF85-20187B9FEA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4A03C4-CAF9-4FBC-B57D-BB0E173C6C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21912</Words>
  <Characters>124900</Characters>
  <Application>Microsoft Office Word</Application>
  <DocSecurity>0</DocSecurity>
  <Lines>1040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146519</CharactersWithSpaces>
  <SharedDoc>false</SharedDoc>
  <HLinks>
    <vt:vector size="600" baseType="variant"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_Toc505002977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_Toc505002976</vt:lpwstr>
      </vt:variant>
      <vt:variant>
        <vt:i4>1179705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_Toc505002975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_Toc505002974</vt:lpwstr>
      </vt:variant>
      <vt:variant>
        <vt:i4>1179705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_Toc505002973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_Toc505002972</vt:lpwstr>
      </vt:variant>
      <vt:variant>
        <vt:i4>1179705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_Toc505002971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_Toc505002970</vt:lpwstr>
      </vt:variant>
      <vt:variant>
        <vt:i4>1245241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_Toc505002969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_Toc505002968</vt:lpwstr>
      </vt:variant>
      <vt:variant>
        <vt:i4>1245241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_Toc505002967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_Toc505002966</vt:lpwstr>
      </vt:variant>
      <vt:variant>
        <vt:i4>1245241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_Toc505002965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_Toc505002964</vt:lpwstr>
      </vt:variant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_Toc505002963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_Toc505002962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_Toc505002961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_Toc505002960</vt:lpwstr>
      </vt:variant>
      <vt:variant>
        <vt:i4>1048633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_Toc505002959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_Toc505002958</vt:lpwstr>
      </vt:variant>
      <vt:variant>
        <vt:i4>1048633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_Toc505002957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_Toc505002956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_Toc505002955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_Toc505002954</vt:lpwstr>
      </vt:variant>
      <vt:variant>
        <vt:i4>1048633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_Toc505002953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_Toc505002952</vt:lpwstr>
      </vt:variant>
      <vt:variant>
        <vt:i4>1048633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_Toc505002951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_Toc505002950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_Toc505002949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_Toc505002948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_Toc505002947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_Toc505002946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_Toc505002945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_Toc505002944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_Toc505002943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_Toc505002942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_Toc505002941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_Toc505002940</vt:lpwstr>
      </vt:variant>
      <vt:variant>
        <vt:i4>1441849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_Toc505002939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_Toc505002938</vt:lpwstr>
      </vt:variant>
      <vt:variant>
        <vt:i4>1441849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_Toc505002937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_Toc505002936</vt:lpwstr>
      </vt:variant>
      <vt:variant>
        <vt:i4>1441849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_Toc505002935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_Toc505002934</vt:lpwstr>
      </vt:variant>
      <vt:variant>
        <vt:i4>1441849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_Toc505002933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_Toc505002932</vt:lpwstr>
      </vt:variant>
      <vt:variant>
        <vt:i4>1441849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_Toc505002931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_Toc505002930</vt:lpwstr>
      </vt:variant>
      <vt:variant>
        <vt:i4>1507385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_Toc505002929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_Toc505002928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Quintero, Clarise I</cp:lastModifiedBy>
  <cp:revision>2</cp:revision>
  <cp:lastPrinted>2007-01-03T17:56:00Z</cp:lastPrinted>
  <dcterms:created xsi:type="dcterms:W3CDTF">2025-09-06T00:18:00Z</dcterms:created>
  <dcterms:modified xsi:type="dcterms:W3CDTF">2025-09-06T00:18:00Z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2021-11-02T13:06:01Z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510790a6-3eb7-4033-b2e9-299e754568f2</vt:lpwstr>
  </property>
  <property fmtid="{D5CDD505-2E9C-101B-9397-08002B2CF9AE}" pid="8" name="MSIP_Label_67599526-06ca-49cc-9fa9-5307800a949a_ContentBits">
    <vt:lpwstr>0</vt:lpwstr>
  </property>
</Properties>
</file>