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4D03D" w14:textId="13481CD8" w:rsidR="00255C6B" w:rsidRDefault="006C1191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NICE Webstation</w:t>
      </w:r>
      <w:r w:rsidR="008679C8">
        <w:rPr>
          <w:rFonts w:ascii="Verdana" w:hAnsi="Verdana"/>
          <w:color w:val="000000"/>
          <w:sz w:val="36"/>
          <w:szCs w:val="36"/>
        </w:rPr>
        <w:t xml:space="preserve"> and Employee Engagement </w:t>
      </w:r>
      <w:r w:rsidR="00C3196A">
        <w:rPr>
          <w:rFonts w:ascii="Verdana" w:hAnsi="Verdana"/>
          <w:color w:val="000000"/>
          <w:sz w:val="36"/>
          <w:szCs w:val="36"/>
        </w:rPr>
        <w:t>Manager</w:t>
      </w:r>
      <w:r w:rsidR="008679C8">
        <w:rPr>
          <w:rFonts w:ascii="Verdana" w:hAnsi="Verdana"/>
          <w:color w:val="000000"/>
          <w:sz w:val="36"/>
          <w:szCs w:val="36"/>
        </w:rPr>
        <w:t xml:space="preserve"> (EEM)</w:t>
      </w:r>
      <w:r>
        <w:rPr>
          <w:rFonts w:ascii="Verdana" w:hAnsi="Verdana"/>
          <w:color w:val="000000"/>
          <w:sz w:val="36"/>
          <w:szCs w:val="36"/>
        </w:rPr>
        <w:t xml:space="preserve"> Agent </w:t>
      </w:r>
      <w:r w:rsidR="00017B7A">
        <w:rPr>
          <w:rFonts w:ascii="Verdana" w:hAnsi="Verdana"/>
          <w:color w:val="000000"/>
          <w:sz w:val="36"/>
          <w:szCs w:val="36"/>
        </w:rPr>
        <w:t>Index</w:t>
      </w:r>
    </w:p>
    <w:p w14:paraId="7EA4AAA5" w14:textId="77777777" w:rsidR="00EA2F78" w:rsidRDefault="00EA2F78" w:rsidP="00EA2F78"/>
    <w:p w14:paraId="7A82183A" w14:textId="50875373" w:rsidR="00EA2F78" w:rsidRDefault="009864C9" w:rsidP="00EA2F78">
      <w:r>
        <w:rPr>
          <w:b/>
          <w:bCs/>
        </w:rPr>
        <w:t>Description:</w:t>
      </w:r>
      <w:r>
        <w:t xml:space="preserve">  I</w:t>
      </w:r>
      <w:r w:rsidR="00017B7A">
        <w:t xml:space="preserve">ndex of the NICE Workstation </w:t>
      </w:r>
      <w:r w:rsidR="008679C8">
        <w:t xml:space="preserve">and Employee Engagement </w:t>
      </w:r>
      <w:r w:rsidR="00C3196A">
        <w:t>Manager</w:t>
      </w:r>
      <w:r w:rsidR="008679C8">
        <w:t xml:space="preserve"> (EEM) </w:t>
      </w:r>
      <w:r w:rsidR="00017B7A">
        <w:t>Agent procedures and job aids that can be utilized for a quick view and access of documents</w:t>
      </w:r>
      <w:r w:rsidR="00660096">
        <w:t>.</w:t>
      </w:r>
    </w:p>
    <w:p w14:paraId="2273A646" w14:textId="49BE911D" w:rsidR="00017B7A" w:rsidRDefault="00017B7A" w:rsidP="00EA2F7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36"/>
        <w:gridCol w:w="9114"/>
      </w:tblGrid>
      <w:tr w:rsidR="00B164DE" w14:paraId="293868CE" w14:textId="77777777" w:rsidTr="008679C8">
        <w:tc>
          <w:tcPr>
            <w:tcW w:w="1481" w:type="pct"/>
            <w:shd w:val="clear" w:color="auto" w:fill="D9D9D9" w:themeFill="background1" w:themeFillShade="D9"/>
          </w:tcPr>
          <w:p w14:paraId="7D2D4FA1" w14:textId="4CDB59EB" w:rsidR="006E7722" w:rsidRPr="00462EC0" w:rsidRDefault="008679C8" w:rsidP="00660096">
            <w:pPr>
              <w:spacing w:before="120" w:after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Title with Hyperlink</w:t>
            </w:r>
          </w:p>
        </w:tc>
        <w:tc>
          <w:tcPr>
            <w:tcW w:w="3519" w:type="pct"/>
            <w:shd w:val="clear" w:color="auto" w:fill="D9D9D9" w:themeFill="background1" w:themeFillShade="D9"/>
          </w:tcPr>
          <w:p w14:paraId="4E54E094" w14:textId="161560D1" w:rsidR="006E7722" w:rsidRPr="00462EC0" w:rsidRDefault="008679C8" w:rsidP="007F4FF5">
            <w:pPr>
              <w:spacing w:before="120" w:after="12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8679C8" w14:paraId="5E29B1B2" w14:textId="77777777" w:rsidTr="008E1B07">
        <w:tc>
          <w:tcPr>
            <w:tcW w:w="1481" w:type="pct"/>
            <w:shd w:val="clear" w:color="auto" w:fill="auto"/>
          </w:tcPr>
          <w:p w14:paraId="5B029490" w14:textId="5CEDCFA0" w:rsidR="008679C8" w:rsidRPr="008E1B07" w:rsidDel="008679C8" w:rsidRDefault="008679C8" w:rsidP="008E1B07">
            <w:pPr>
              <w:spacing w:before="120" w:after="120"/>
              <w:rPr>
                <w:color w:val="000000" w:themeColor="text1"/>
              </w:rPr>
            </w:pPr>
            <w:hyperlink r:id="rId11" w:anchor="!/view?docid=f5d70878-3c1e-4955-8877-e9ebd283be37" w:history="1">
              <w:r w:rsidRPr="000F4DD0">
                <w:rPr>
                  <w:rStyle w:val="Hyperlink"/>
                  <w:noProof/>
                </w:rPr>
                <w:t>Register for NICE Employee Engagement Manager (EEM) (057037)</w:t>
              </w:r>
            </w:hyperlink>
          </w:p>
        </w:tc>
        <w:tc>
          <w:tcPr>
            <w:tcW w:w="3519" w:type="pct"/>
          </w:tcPr>
          <w:p w14:paraId="0D0A45F0" w14:textId="2A430BC3" w:rsidR="008679C8" w:rsidRPr="008E1B07" w:rsidDel="008679C8" w:rsidRDefault="008679C8" w:rsidP="008E1B07">
            <w:pPr>
              <w:spacing w:before="120" w:after="120"/>
            </w:pPr>
            <w:r>
              <w:rPr>
                <w:color w:val="000000"/>
              </w:rPr>
              <w:t>Provides instructions for registering for NICE Employee Engagement Manager (EEM) on the web and downloading the mobile app for Android and Apple devices.</w:t>
            </w:r>
          </w:p>
        </w:tc>
      </w:tr>
      <w:tr w:rsidR="008679C8" w14:paraId="2CA83F65" w14:textId="77777777" w:rsidTr="008E1B07">
        <w:tc>
          <w:tcPr>
            <w:tcW w:w="1481" w:type="pct"/>
            <w:shd w:val="clear" w:color="auto" w:fill="auto"/>
          </w:tcPr>
          <w:p w14:paraId="484F12BD" w14:textId="6926FB20" w:rsidR="008679C8" w:rsidRPr="008E1B07" w:rsidDel="008679C8" w:rsidRDefault="008679C8" w:rsidP="008E1B07">
            <w:pPr>
              <w:spacing w:before="120" w:after="120"/>
              <w:rPr>
                <w:color w:val="000000" w:themeColor="text1"/>
              </w:rPr>
            </w:pPr>
            <w:hyperlink r:id="rId12" w:anchor="!/view?docid=911636f3-3425-4cad-89d1-f681eea7acb7" w:tgtFrame="_blank" w:history="1">
              <w:r>
                <w:rPr>
                  <w:rStyle w:val="Hyperlink"/>
                </w:rPr>
                <w:t>Using NICE Employee Engagement Manager (EEM) on Mobile Device (057038)</w:t>
              </w:r>
            </w:hyperlink>
          </w:p>
        </w:tc>
        <w:tc>
          <w:tcPr>
            <w:tcW w:w="3519" w:type="pct"/>
          </w:tcPr>
          <w:p w14:paraId="1C8EC856" w14:textId="177CD8D0" w:rsidR="008679C8" w:rsidRPr="008E1B07" w:rsidDel="008679C8" w:rsidRDefault="008679C8" w:rsidP="008E1B07">
            <w:pPr>
              <w:spacing w:before="120" w:after="120"/>
            </w:pPr>
            <w:r>
              <w:rPr>
                <w:color w:val="000000"/>
              </w:rPr>
              <w:t>Provides instructions for setting up and using NICE Employee Engagement Manager (EEM) on an Android or Apple device.</w:t>
            </w:r>
          </w:p>
        </w:tc>
      </w:tr>
      <w:tr w:rsidR="008679C8" w14:paraId="0CA6B2C2" w14:textId="77777777" w:rsidTr="008E1B07">
        <w:tc>
          <w:tcPr>
            <w:tcW w:w="1481" w:type="pct"/>
            <w:shd w:val="clear" w:color="auto" w:fill="auto"/>
          </w:tcPr>
          <w:p w14:paraId="36D0E91B" w14:textId="2B966367" w:rsidR="008679C8" w:rsidRPr="008E1B07" w:rsidDel="008679C8" w:rsidRDefault="008679C8" w:rsidP="008E1B07">
            <w:pPr>
              <w:spacing w:before="120" w:after="120"/>
              <w:rPr>
                <w:color w:val="000000" w:themeColor="text1"/>
              </w:rPr>
            </w:pPr>
            <w:hyperlink r:id="rId13" w:anchor="!/view?docid=ad3a51d3-5432-4398-b3bc-4dba4ae7dda8" w:tgtFrame="_blank" w:history="1">
              <w:r>
                <w:rPr>
                  <w:rStyle w:val="Hyperlink"/>
                </w:rPr>
                <w:t>Using NICE Employee Engagement Manager (EEM) on the Web (057039)</w:t>
              </w:r>
            </w:hyperlink>
          </w:p>
        </w:tc>
        <w:tc>
          <w:tcPr>
            <w:tcW w:w="3519" w:type="pct"/>
          </w:tcPr>
          <w:p w14:paraId="078B78D2" w14:textId="437036F7" w:rsidR="008679C8" w:rsidRPr="008E1B07" w:rsidDel="008679C8" w:rsidRDefault="008679C8" w:rsidP="008E1B07">
            <w:pPr>
              <w:spacing w:before="120" w:after="120"/>
            </w:pPr>
            <w:r>
              <w:rPr>
                <w:color w:val="000000"/>
              </w:rPr>
              <w:t>Provides instructions for using NICE Employee Engagement Manger (EEM) on the web.</w:t>
            </w:r>
          </w:p>
        </w:tc>
      </w:tr>
      <w:tr w:rsidR="00B164DE" w14:paraId="12BE5CF3" w14:textId="77777777" w:rsidTr="008679C8">
        <w:tc>
          <w:tcPr>
            <w:tcW w:w="1481" w:type="pct"/>
            <w:shd w:val="clear" w:color="auto" w:fill="auto"/>
          </w:tcPr>
          <w:p w14:paraId="741974E9" w14:textId="6F839D4A" w:rsidR="006E7722" w:rsidRPr="00462EC0" w:rsidRDefault="00C2545D" w:rsidP="006E7722">
            <w:pPr>
              <w:spacing w:before="120" w:after="120"/>
              <w:rPr>
                <w:color w:val="000000" w:themeColor="text1"/>
              </w:rPr>
            </w:pPr>
            <w:hyperlink r:id="rId14" w:anchor="!/view?docid=facdf3f2-f7e7-4066-9ea9-b920c350ef52" w:history="1">
              <w:r>
                <w:rPr>
                  <w:rStyle w:val="Hyperlink"/>
                </w:rPr>
                <w:t>NICE Webstation Agent Activity Codes (043637)</w:t>
              </w:r>
            </w:hyperlink>
            <w:r w:rsidR="00E45381">
              <w:rPr>
                <w:rStyle w:val="Hyperlink"/>
              </w:rPr>
              <w:t xml:space="preserve"> </w:t>
            </w:r>
          </w:p>
        </w:tc>
        <w:tc>
          <w:tcPr>
            <w:tcW w:w="3519" w:type="pct"/>
          </w:tcPr>
          <w:p w14:paraId="0FA6F2D4" w14:textId="41AC3770" w:rsidR="006E7722" w:rsidRPr="003764FB" w:rsidRDefault="006E7722" w:rsidP="00ED3F34">
            <w:pPr>
              <w:spacing w:before="120" w:after="120"/>
            </w:pPr>
            <w:r w:rsidRPr="003764FB">
              <w:t>Activity code list</w:t>
            </w:r>
          </w:p>
        </w:tc>
      </w:tr>
      <w:tr w:rsidR="00D837B9" w14:paraId="48C3EDFC" w14:textId="77777777" w:rsidTr="008679C8">
        <w:tc>
          <w:tcPr>
            <w:tcW w:w="1481" w:type="pct"/>
          </w:tcPr>
          <w:p w14:paraId="0AF3CE77" w14:textId="3C828246" w:rsidR="00D837B9" w:rsidRPr="00462EC0" w:rsidRDefault="00D837B9" w:rsidP="008D2A22">
            <w:pPr>
              <w:spacing w:before="120" w:after="120"/>
              <w:rPr>
                <w:color w:val="000000" w:themeColor="text1"/>
              </w:rPr>
            </w:pPr>
            <w:hyperlink r:id="rId15" w:anchor="!/view?docid=f730b0a2-ae62-4028-925d-6f1e81022069" w:history="1">
              <w:r>
                <w:rPr>
                  <w:rStyle w:val="Hyperlink"/>
                </w:rPr>
                <w:t>Navigating NICE Webstation and Employee Engagement Manager (EEM)</w:t>
              </w:r>
              <w:r w:rsidR="00CD0685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(043218)</w:t>
              </w:r>
            </w:hyperlink>
          </w:p>
        </w:tc>
        <w:tc>
          <w:tcPr>
            <w:tcW w:w="3519" w:type="pct"/>
          </w:tcPr>
          <w:p w14:paraId="4644642D" w14:textId="063303B0" w:rsidR="00D837B9" w:rsidRPr="003764FB" w:rsidRDefault="00D837B9" w:rsidP="008D2A22">
            <w:pPr>
              <w:spacing w:before="120" w:after="120"/>
            </w:pPr>
            <w:r w:rsidRPr="003764FB">
              <w:rPr>
                <w:rFonts w:cs="Helvetica"/>
                <w:color w:val="000000"/>
                <w:shd w:val="clear" w:color="auto" w:fill="FFFFFF"/>
              </w:rPr>
              <w:t>Information and the process steps of how to navigate NICE Webstation and make schedule changes</w:t>
            </w:r>
          </w:p>
        </w:tc>
      </w:tr>
      <w:tr w:rsidR="00D837B9" w14:paraId="30E69BF1" w14:textId="77777777" w:rsidTr="008679C8">
        <w:tc>
          <w:tcPr>
            <w:tcW w:w="1481" w:type="pct"/>
          </w:tcPr>
          <w:p w14:paraId="21C2EB75" w14:textId="6E212158" w:rsidR="00D837B9" w:rsidRPr="007F4FF5" w:rsidRDefault="00D837B9" w:rsidP="00ED3F34">
            <w:pPr>
              <w:spacing w:before="120" w:after="120"/>
              <w:rPr>
                <w:color w:val="000000" w:themeColor="text1"/>
              </w:rPr>
            </w:pPr>
            <w:hyperlink r:id="rId16" w:anchor="!/view?docid=3800e9b9-c6e1-4c8d-8730-304a628e3f62" w:history="1">
              <w:r>
                <w:rPr>
                  <w:rStyle w:val="Hyperlink"/>
                </w:rPr>
                <w:t>NICE Webstation Agent: Schedule Realignment (050411)</w:t>
              </w:r>
            </w:hyperlink>
          </w:p>
        </w:tc>
        <w:tc>
          <w:tcPr>
            <w:tcW w:w="3519" w:type="pct"/>
          </w:tcPr>
          <w:p w14:paraId="4DCF9DD4" w14:textId="080925D5" w:rsidR="00D837B9" w:rsidRPr="003764FB" w:rsidRDefault="00D837B9" w:rsidP="00ED3F34">
            <w:pPr>
              <w:spacing w:before="120" w:after="120"/>
            </w:pPr>
            <w:r w:rsidRPr="003764FB">
              <w:t>An outline of the steps required to complete a schedule bidding request.</w:t>
            </w:r>
          </w:p>
        </w:tc>
      </w:tr>
      <w:tr w:rsidR="00D837B9" w14:paraId="5AF88069" w14:textId="77777777" w:rsidTr="008679C8">
        <w:tc>
          <w:tcPr>
            <w:tcW w:w="1481" w:type="pct"/>
          </w:tcPr>
          <w:p w14:paraId="1DA2ED07" w14:textId="1FF9337B" w:rsidR="00D837B9" w:rsidRPr="007F4FF5" w:rsidRDefault="00D837B9" w:rsidP="008D2A22">
            <w:pPr>
              <w:spacing w:before="120" w:after="120"/>
              <w:rPr>
                <w:color w:val="000000" w:themeColor="text1"/>
              </w:rPr>
            </w:pPr>
            <w:hyperlink r:id="rId17" w:anchor="!/view?docid=9698bb53-2a00-4078-9e5c-9e629ed04452" w:history="1">
              <w:r>
                <w:rPr>
                  <w:rStyle w:val="Hyperlink"/>
                </w:rPr>
                <w:t>Using TEC – System Technology Issues Time (066442)</w:t>
              </w:r>
            </w:hyperlink>
          </w:p>
        </w:tc>
        <w:tc>
          <w:tcPr>
            <w:tcW w:w="3519" w:type="pct"/>
          </w:tcPr>
          <w:p w14:paraId="0E6BDC8B" w14:textId="3638C1A9" w:rsidR="00D837B9" w:rsidRPr="003764FB" w:rsidRDefault="00D837B9" w:rsidP="008D2A22">
            <w:pPr>
              <w:spacing w:before="120" w:after="120"/>
            </w:pPr>
            <w:r w:rsidRPr="003764FB">
              <w:rPr>
                <w:color w:val="000000"/>
              </w:rPr>
              <w:t>Provides instructions to use TEC time when agents need to call IT to report an issue.</w:t>
            </w:r>
          </w:p>
        </w:tc>
      </w:tr>
    </w:tbl>
    <w:p w14:paraId="699AA8AA" w14:textId="15526836" w:rsidR="00FC3162" w:rsidRPr="008C317A" w:rsidRDefault="00FC3162" w:rsidP="00912A42">
      <w:pPr>
        <w:rPr>
          <w:b/>
        </w:rPr>
      </w:pPr>
    </w:p>
    <w:p w14:paraId="6D457DE9" w14:textId="77777777" w:rsidR="008C191D" w:rsidRPr="00E17DCC" w:rsidRDefault="008C191D" w:rsidP="00FC3162"/>
    <w:p w14:paraId="1DFC5306" w14:textId="570B14FB" w:rsidR="00F81783" w:rsidRPr="007D323C" w:rsidRDefault="00D837B9" w:rsidP="00F81783">
      <w:pPr>
        <w:jc w:val="right"/>
      </w:pPr>
      <w:hyperlink w:anchor="_top" w:history="1">
        <w:r w:rsidRPr="00D837B9">
          <w:rPr>
            <w:rStyle w:val="Hyperlink"/>
          </w:rPr>
          <w:t>Top of the Document</w:t>
        </w:r>
      </w:hyperlink>
    </w:p>
    <w:p w14:paraId="7409DEEC" w14:textId="77777777" w:rsidR="00710E68" w:rsidRPr="00C247CB" w:rsidRDefault="00710E68" w:rsidP="00C247CB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AF7A9F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AF7A9F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AF7A9F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39BA0A75" w14:textId="77777777" w:rsidR="00710E68" w:rsidRPr="00C247CB" w:rsidRDefault="00710E68" w:rsidP="00C247CB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</w:t>
      </w:r>
      <w:r w:rsidR="00B06C38">
        <w:rPr>
          <w:b/>
          <w:color w:val="000000"/>
          <w:sz w:val="16"/>
          <w:szCs w:val="16"/>
        </w:rPr>
        <w:t>TRONIC DATA = OFFICIAL VERSION /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B06C38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312FF4C2" w14:textId="77777777" w:rsidR="005A64DA" w:rsidRPr="00C247CB" w:rsidRDefault="005A64DA" w:rsidP="00C247CB">
      <w:pPr>
        <w:jc w:val="center"/>
        <w:rPr>
          <w:sz w:val="16"/>
          <w:szCs w:val="16"/>
        </w:rPr>
      </w:pPr>
    </w:p>
    <w:sectPr w:rsidR="005A64DA" w:rsidRPr="00C247CB" w:rsidSect="00556C4C"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A9E88" w14:textId="77777777" w:rsidR="000E5648" w:rsidRDefault="000E5648">
      <w:r>
        <w:separator/>
      </w:r>
    </w:p>
  </w:endnote>
  <w:endnote w:type="continuationSeparator" w:id="0">
    <w:p w14:paraId="7B83A585" w14:textId="77777777" w:rsidR="000E5648" w:rsidRDefault="000E5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0E272" w14:textId="6166AFA5" w:rsidR="00EF7B70" w:rsidRPr="00C32D18" w:rsidRDefault="00EF7B70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0FBFA" w14:textId="77777777" w:rsidR="00EF7B70" w:rsidRPr="00CD2229" w:rsidRDefault="00EF7B7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25E51" w14:textId="77777777" w:rsidR="000E5648" w:rsidRDefault="000E5648">
      <w:r>
        <w:separator/>
      </w:r>
    </w:p>
  </w:footnote>
  <w:footnote w:type="continuationSeparator" w:id="0">
    <w:p w14:paraId="2579EC21" w14:textId="77777777" w:rsidR="000E5648" w:rsidRDefault="000E5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CDFCC" w14:textId="77777777" w:rsidR="00EF7B70" w:rsidRDefault="00EF7B7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9.5pt;height:16.5pt" o:bullet="t">
        <v:imagedata r:id="rId1" o:title="Icon - Callout"/>
      </v:shape>
    </w:pict>
  </w:numPicBullet>
  <w:abstractNum w:abstractNumId="0" w15:restartNumberingAfterBreak="0">
    <w:nsid w:val="04A02599"/>
    <w:multiLevelType w:val="hybridMultilevel"/>
    <w:tmpl w:val="E4761A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71DF3"/>
    <w:multiLevelType w:val="hybridMultilevel"/>
    <w:tmpl w:val="416E9950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81A23EB"/>
    <w:multiLevelType w:val="hybridMultilevel"/>
    <w:tmpl w:val="E16C8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12FE3"/>
    <w:multiLevelType w:val="hybridMultilevel"/>
    <w:tmpl w:val="372E6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C4169"/>
    <w:multiLevelType w:val="hybridMultilevel"/>
    <w:tmpl w:val="DADA8C9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 w15:restartNumberingAfterBreak="0">
    <w:nsid w:val="41F336AF"/>
    <w:multiLevelType w:val="hybridMultilevel"/>
    <w:tmpl w:val="4E3C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17567"/>
    <w:multiLevelType w:val="hybridMultilevel"/>
    <w:tmpl w:val="BA20146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8916D0"/>
    <w:multiLevelType w:val="hybridMultilevel"/>
    <w:tmpl w:val="590C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E41BEB"/>
    <w:multiLevelType w:val="hybridMultilevel"/>
    <w:tmpl w:val="9534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D5AA3"/>
    <w:multiLevelType w:val="hybridMultilevel"/>
    <w:tmpl w:val="67B2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04690"/>
    <w:multiLevelType w:val="hybridMultilevel"/>
    <w:tmpl w:val="2EE4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111967">
    <w:abstractNumId w:val="2"/>
  </w:num>
  <w:num w:numId="2" w16cid:durableId="2098213635">
    <w:abstractNumId w:val="0"/>
  </w:num>
  <w:num w:numId="3" w16cid:durableId="1687443507">
    <w:abstractNumId w:val="8"/>
  </w:num>
  <w:num w:numId="4" w16cid:durableId="791630932">
    <w:abstractNumId w:val="3"/>
  </w:num>
  <w:num w:numId="5" w16cid:durableId="1150244522">
    <w:abstractNumId w:val="1"/>
  </w:num>
  <w:num w:numId="6" w16cid:durableId="1489202706">
    <w:abstractNumId w:val="11"/>
  </w:num>
  <w:num w:numId="7" w16cid:durableId="1187670754">
    <w:abstractNumId w:val="5"/>
  </w:num>
  <w:num w:numId="8" w16cid:durableId="1309894537">
    <w:abstractNumId w:val="6"/>
  </w:num>
  <w:num w:numId="9" w16cid:durableId="1577547840">
    <w:abstractNumId w:val="7"/>
  </w:num>
  <w:num w:numId="10" w16cid:durableId="994845534">
    <w:abstractNumId w:val="10"/>
  </w:num>
  <w:num w:numId="11" w16cid:durableId="1632323240">
    <w:abstractNumId w:val="4"/>
  </w:num>
  <w:num w:numId="12" w16cid:durableId="840392517">
    <w:abstractNumId w:val="9"/>
  </w:num>
  <w:num w:numId="13" w16cid:durableId="82355043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6D21"/>
    <w:rsid w:val="00015570"/>
    <w:rsid w:val="00015A2E"/>
    <w:rsid w:val="00017B7A"/>
    <w:rsid w:val="00032C81"/>
    <w:rsid w:val="00035BED"/>
    <w:rsid w:val="00052E19"/>
    <w:rsid w:val="00052F19"/>
    <w:rsid w:val="00061AD2"/>
    <w:rsid w:val="000629CE"/>
    <w:rsid w:val="00081E68"/>
    <w:rsid w:val="000863D4"/>
    <w:rsid w:val="0008665F"/>
    <w:rsid w:val="00095AB5"/>
    <w:rsid w:val="000A5E5A"/>
    <w:rsid w:val="000A6B88"/>
    <w:rsid w:val="000A7523"/>
    <w:rsid w:val="000B3C4C"/>
    <w:rsid w:val="000B656F"/>
    <w:rsid w:val="000B66F0"/>
    <w:rsid w:val="000B72DF"/>
    <w:rsid w:val="000C4034"/>
    <w:rsid w:val="000D1540"/>
    <w:rsid w:val="000D1870"/>
    <w:rsid w:val="000D4BA2"/>
    <w:rsid w:val="000D6714"/>
    <w:rsid w:val="000E5648"/>
    <w:rsid w:val="000F0D1B"/>
    <w:rsid w:val="000F3081"/>
    <w:rsid w:val="000F4DD4"/>
    <w:rsid w:val="000F54AF"/>
    <w:rsid w:val="00101212"/>
    <w:rsid w:val="00104CDE"/>
    <w:rsid w:val="00115944"/>
    <w:rsid w:val="0012373E"/>
    <w:rsid w:val="00131DA5"/>
    <w:rsid w:val="001360A5"/>
    <w:rsid w:val="0013638F"/>
    <w:rsid w:val="001600B4"/>
    <w:rsid w:val="0016273A"/>
    <w:rsid w:val="00163A3C"/>
    <w:rsid w:val="001676FF"/>
    <w:rsid w:val="00181B1A"/>
    <w:rsid w:val="00185CC7"/>
    <w:rsid w:val="0019130B"/>
    <w:rsid w:val="0019255E"/>
    <w:rsid w:val="001A4E09"/>
    <w:rsid w:val="001A5256"/>
    <w:rsid w:val="001B3879"/>
    <w:rsid w:val="001B64E3"/>
    <w:rsid w:val="001B7548"/>
    <w:rsid w:val="001C3765"/>
    <w:rsid w:val="001C7B62"/>
    <w:rsid w:val="001D19F8"/>
    <w:rsid w:val="001E423A"/>
    <w:rsid w:val="001E7746"/>
    <w:rsid w:val="001F0774"/>
    <w:rsid w:val="001F1218"/>
    <w:rsid w:val="001F38D6"/>
    <w:rsid w:val="001F482F"/>
    <w:rsid w:val="001F5947"/>
    <w:rsid w:val="002016B4"/>
    <w:rsid w:val="002055CF"/>
    <w:rsid w:val="00224149"/>
    <w:rsid w:val="00236D6B"/>
    <w:rsid w:val="00243EBB"/>
    <w:rsid w:val="0025234B"/>
    <w:rsid w:val="00254579"/>
    <w:rsid w:val="00255C6B"/>
    <w:rsid w:val="00263FC1"/>
    <w:rsid w:val="00265D86"/>
    <w:rsid w:val="00271258"/>
    <w:rsid w:val="002750DC"/>
    <w:rsid w:val="00291CE8"/>
    <w:rsid w:val="0029458B"/>
    <w:rsid w:val="00296127"/>
    <w:rsid w:val="00296765"/>
    <w:rsid w:val="002A2161"/>
    <w:rsid w:val="002A5B5A"/>
    <w:rsid w:val="002A5EB2"/>
    <w:rsid w:val="002A727C"/>
    <w:rsid w:val="002B011C"/>
    <w:rsid w:val="002B2BFC"/>
    <w:rsid w:val="002B593E"/>
    <w:rsid w:val="002C032C"/>
    <w:rsid w:val="002E1C57"/>
    <w:rsid w:val="002E2656"/>
    <w:rsid w:val="002E35A2"/>
    <w:rsid w:val="002E5FE7"/>
    <w:rsid w:val="002E6E58"/>
    <w:rsid w:val="002F1F92"/>
    <w:rsid w:val="002F6F9E"/>
    <w:rsid w:val="00320DD6"/>
    <w:rsid w:val="0032387A"/>
    <w:rsid w:val="0033143E"/>
    <w:rsid w:val="00332600"/>
    <w:rsid w:val="00332E04"/>
    <w:rsid w:val="0034318F"/>
    <w:rsid w:val="00344EA8"/>
    <w:rsid w:val="0034552B"/>
    <w:rsid w:val="003511B8"/>
    <w:rsid w:val="00360364"/>
    <w:rsid w:val="003725A1"/>
    <w:rsid w:val="00375655"/>
    <w:rsid w:val="003764FB"/>
    <w:rsid w:val="00383591"/>
    <w:rsid w:val="00383EB1"/>
    <w:rsid w:val="00386263"/>
    <w:rsid w:val="003868A2"/>
    <w:rsid w:val="00392A5B"/>
    <w:rsid w:val="003955E3"/>
    <w:rsid w:val="003A6D70"/>
    <w:rsid w:val="003B1F86"/>
    <w:rsid w:val="003C4627"/>
    <w:rsid w:val="003C6F2A"/>
    <w:rsid w:val="003D0819"/>
    <w:rsid w:val="003D1AC7"/>
    <w:rsid w:val="003E5607"/>
    <w:rsid w:val="003E6C1A"/>
    <w:rsid w:val="003F2B3D"/>
    <w:rsid w:val="003F67DE"/>
    <w:rsid w:val="003F778E"/>
    <w:rsid w:val="003F7BE1"/>
    <w:rsid w:val="00406130"/>
    <w:rsid w:val="0040640A"/>
    <w:rsid w:val="00406DB5"/>
    <w:rsid w:val="00411BD0"/>
    <w:rsid w:val="00417AAF"/>
    <w:rsid w:val="004202EA"/>
    <w:rsid w:val="0042336D"/>
    <w:rsid w:val="00427D23"/>
    <w:rsid w:val="00434770"/>
    <w:rsid w:val="00452A6B"/>
    <w:rsid w:val="00455EDF"/>
    <w:rsid w:val="00457EAE"/>
    <w:rsid w:val="00462EC0"/>
    <w:rsid w:val="00467645"/>
    <w:rsid w:val="00467F43"/>
    <w:rsid w:val="00471D47"/>
    <w:rsid w:val="00472034"/>
    <w:rsid w:val="004768BE"/>
    <w:rsid w:val="00477F73"/>
    <w:rsid w:val="0048355A"/>
    <w:rsid w:val="00484781"/>
    <w:rsid w:val="00486108"/>
    <w:rsid w:val="004872A6"/>
    <w:rsid w:val="00490E4C"/>
    <w:rsid w:val="004912C6"/>
    <w:rsid w:val="00493889"/>
    <w:rsid w:val="004952E0"/>
    <w:rsid w:val="004A589E"/>
    <w:rsid w:val="004A62DA"/>
    <w:rsid w:val="004B37B6"/>
    <w:rsid w:val="004C2D5C"/>
    <w:rsid w:val="004C3F49"/>
    <w:rsid w:val="004C6A82"/>
    <w:rsid w:val="004D0AF2"/>
    <w:rsid w:val="004D19A5"/>
    <w:rsid w:val="004D3C53"/>
    <w:rsid w:val="004F6538"/>
    <w:rsid w:val="004F7F34"/>
    <w:rsid w:val="00505588"/>
    <w:rsid w:val="00512486"/>
    <w:rsid w:val="00515614"/>
    <w:rsid w:val="0052465B"/>
    <w:rsid w:val="00524CDD"/>
    <w:rsid w:val="005400EA"/>
    <w:rsid w:val="00547C68"/>
    <w:rsid w:val="00550BED"/>
    <w:rsid w:val="0055226B"/>
    <w:rsid w:val="00553D57"/>
    <w:rsid w:val="00556C4C"/>
    <w:rsid w:val="00565A58"/>
    <w:rsid w:val="00577909"/>
    <w:rsid w:val="005810E0"/>
    <w:rsid w:val="00582E85"/>
    <w:rsid w:val="00587EE4"/>
    <w:rsid w:val="005910B5"/>
    <w:rsid w:val="0059391F"/>
    <w:rsid w:val="005939D3"/>
    <w:rsid w:val="00594C69"/>
    <w:rsid w:val="005A4841"/>
    <w:rsid w:val="005A4A27"/>
    <w:rsid w:val="005A6118"/>
    <w:rsid w:val="005A64DA"/>
    <w:rsid w:val="005B446E"/>
    <w:rsid w:val="005B635E"/>
    <w:rsid w:val="005C1D83"/>
    <w:rsid w:val="005C48FA"/>
    <w:rsid w:val="005D6EF3"/>
    <w:rsid w:val="005E1067"/>
    <w:rsid w:val="005E650E"/>
    <w:rsid w:val="00603237"/>
    <w:rsid w:val="00622D77"/>
    <w:rsid w:val="00626F11"/>
    <w:rsid w:val="00627F34"/>
    <w:rsid w:val="00636393"/>
    <w:rsid w:val="00636B18"/>
    <w:rsid w:val="00636D0E"/>
    <w:rsid w:val="00637CA1"/>
    <w:rsid w:val="00640BDC"/>
    <w:rsid w:val="00645723"/>
    <w:rsid w:val="00647CDD"/>
    <w:rsid w:val="00660096"/>
    <w:rsid w:val="00662334"/>
    <w:rsid w:val="0066617F"/>
    <w:rsid w:val="00674A16"/>
    <w:rsid w:val="00677A1F"/>
    <w:rsid w:val="00691E10"/>
    <w:rsid w:val="006A0481"/>
    <w:rsid w:val="006A173E"/>
    <w:rsid w:val="006A2712"/>
    <w:rsid w:val="006B4321"/>
    <w:rsid w:val="006C1191"/>
    <w:rsid w:val="006C5E56"/>
    <w:rsid w:val="006C653F"/>
    <w:rsid w:val="006E7722"/>
    <w:rsid w:val="006F7DFC"/>
    <w:rsid w:val="00702CA2"/>
    <w:rsid w:val="00704AF2"/>
    <w:rsid w:val="0070776C"/>
    <w:rsid w:val="007106DF"/>
    <w:rsid w:val="00710E68"/>
    <w:rsid w:val="00714BA0"/>
    <w:rsid w:val="00725268"/>
    <w:rsid w:val="00725B82"/>
    <w:rsid w:val="007269B6"/>
    <w:rsid w:val="00726E7A"/>
    <w:rsid w:val="0073010C"/>
    <w:rsid w:val="0073294A"/>
    <w:rsid w:val="00732E52"/>
    <w:rsid w:val="00736607"/>
    <w:rsid w:val="00743967"/>
    <w:rsid w:val="00752801"/>
    <w:rsid w:val="007622DE"/>
    <w:rsid w:val="00764AD3"/>
    <w:rsid w:val="0076783B"/>
    <w:rsid w:val="00776286"/>
    <w:rsid w:val="00785118"/>
    <w:rsid w:val="00785C47"/>
    <w:rsid w:val="00786BEB"/>
    <w:rsid w:val="00797853"/>
    <w:rsid w:val="007A31F7"/>
    <w:rsid w:val="007A403E"/>
    <w:rsid w:val="007A75EA"/>
    <w:rsid w:val="007C77DD"/>
    <w:rsid w:val="007D0F67"/>
    <w:rsid w:val="007D2852"/>
    <w:rsid w:val="007D303F"/>
    <w:rsid w:val="007D323C"/>
    <w:rsid w:val="007E25C1"/>
    <w:rsid w:val="007E3EA6"/>
    <w:rsid w:val="007F04AB"/>
    <w:rsid w:val="007F4FF5"/>
    <w:rsid w:val="00803AE3"/>
    <w:rsid w:val="008042E1"/>
    <w:rsid w:val="00804D63"/>
    <w:rsid w:val="00806B9D"/>
    <w:rsid w:val="00806D0F"/>
    <w:rsid w:val="00807AFB"/>
    <w:rsid w:val="00807E4A"/>
    <w:rsid w:val="00812777"/>
    <w:rsid w:val="00812DF0"/>
    <w:rsid w:val="00813F4E"/>
    <w:rsid w:val="008230FA"/>
    <w:rsid w:val="008268C3"/>
    <w:rsid w:val="00837E9F"/>
    <w:rsid w:val="0084129E"/>
    <w:rsid w:val="00843390"/>
    <w:rsid w:val="00846373"/>
    <w:rsid w:val="00846ECB"/>
    <w:rsid w:val="008568AE"/>
    <w:rsid w:val="00860590"/>
    <w:rsid w:val="00861316"/>
    <w:rsid w:val="008614E8"/>
    <w:rsid w:val="00863C24"/>
    <w:rsid w:val="008679C8"/>
    <w:rsid w:val="00867EDF"/>
    <w:rsid w:val="008734D7"/>
    <w:rsid w:val="00874FAD"/>
    <w:rsid w:val="00875F0D"/>
    <w:rsid w:val="00877414"/>
    <w:rsid w:val="00880378"/>
    <w:rsid w:val="008825E7"/>
    <w:rsid w:val="008906E4"/>
    <w:rsid w:val="00891C22"/>
    <w:rsid w:val="008A03B7"/>
    <w:rsid w:val="008A5DF8"/>
    <w:rsid w:val="008A6650"/>
    <w:rsid w:val="008B1F4A"/>
    <w:rsid w:val="008B5A2C"/>
    <w:rsid w:val="008C1480"/>
    <w:rsid w:val="008C191D"/>
    <w:rsid w:val="008C2197"/>
    <w:rsid w:val="008C317A"/>
    <w:rsid w:val="008C3493"/>
    <w:rsid w:val="008D0793"/>
    <w:rsid w:val="008D11A6"/>
    <w:rsid w:val="008D1F7B"/>
    <w:rsid w:val="008D2462"/>
    <w:rsid w:val="008D2A7B"/>
    <w:rsid w:val="008D2D64"/>
    <w:rsid w:val="008E1B07"/>
    <w:rsid w:val="008E21BE"/>
    <w:rsid w:val="008F0C49"/>
    <w:rsid w:val="008F46E6"/>
    <w:rsid w:val="0090130E"/>
    <w:rsid w:val="00902E07"/>
    <w:rsid w:val="00912A42"/>
    <w:rsid w:val="009131CD"/>
    <w:rsid w:val="009133B3"/>
    <w:rsid w:val="00913B1B"/>
    <w:rsid w:val="00914CCE"/>
    <w:rsid w:val="00916195"/>
    <w:rsid w:val="00922232"/>
    <w:rsid w:val="00927861"/>
    <w:rsid w:val="00934558"/>
    <w:rsid w:val="00936F9D"/>
    <w:rsid w:val="0094148C"/>
    <w:rsid w:val="00947783"/>
    <w:rsid w:val="00951BD2"/>
    <w:rsid w:val="0095409F"/>
    <w:rsid w:val="00954FE8"/>
    <w:rsid w:val="0096172B"/>
    <w:rsid w:val="00965513"/>
    <w:rsid w:val="009726E0"/>
    <w:rsid w:val="00980F7C"/>
    <w:rsid w:val="009864C9"/>
    <w:rsid w:val="00990822"/>
    <w:rsid w:val="0099369A"/>
    <w:rsid w:val="009A183D"/>
    <w:rsid w:val="009A28A2"/>
    <w:rsid w:val="009B0AF6"/>
    <w:rsid w:val="009B7A02"/>
    <w:rsid w:val="009C2DAA"/>
    <w:rsid w:val="009C4A31"/>
    <w:rsid w:val="009C6CBB"/>
    <w:rsid w:val="009E00C2"/>
    <w:rsid w:val="009E1764"/>
    <w:rsid w:val="009F0FD4"/>
    <w:rsid w:val="009F6FD2"/>
    <w:rsid w:val="009F7259"/>
    <w:rsid w:val="009F78D3"/>
    <w:rsid w:val="00A15778"/>
    <w:rsid w:val="00A3690A"/>
    <w:rsid w:val="00A443CE"/>
    <w:rsid w:val="00A4732A"/>
    <w:rsid w:val="00A52FBF"/>
    <w:rsid w:val="00A57D26"/>
    <w:rsid w:val="00A65729"/>
    <w:rsid w:val="00A7166B"/>
    <w:rsid w:val="00A72DEB"/>
    <w:rsid w:val="00A816B8"/>
    <w:rsid w:val="00A83BA0"/>
    <w:rsid w:val="00A83F2B"/>
    <w:rsid w:val="00A84F18"/>
    <w:rsid w:val="00A85045"/>
    <w:rsid w:val="00A95738"/>
    <w:rsid w:val="00A97B7D"/>
    <w:rsid w:val="00AA2252"/>
    <w:rsid w:val="00AA4825"/>
    <w:rsid w:val="00AB33E1"/>
    <w:rsid w:val="00AC4214"/>
    <w:rsid w:val="00AC6E70"/>
    <w:rsid w:val="00AD1646"/>
    <w:rsid w:val="00AD592D"/>
    <w:rsid w:val="00AD7AB4"/>
    <w:rsid w:val="00AE40C2"/>
    <w:rsid w:val="00AF038B"/>
    <w:rsid w:val="00AF7192"/>
    <w:rsid w:val="00AF74B7"/>
    <w:rsid w:val="00AF78FA"/>
    <w:rsid w:val="00AF7A9F"/>
    <w:rsid w:val="00B00AF1"/>
    <w:rsid w:val="00B06C38"/>
    <w:rsid w:val="00B078F6"/>
    <w:rsid w:val="00B164DE"/>
    <w:rsid w:val="00B22240"/>
    <w:rsid w:val="00B235DC"/>
    <w:rsid w:val="00B236DD"/>
    <w:rsid w:val="00B26045"/>
    <w:rsid w:val="00B44C55"/>
    <w:rsid w:val="00B46A95"/>
    <w:rsid w:val="00B5114C"/>
    <w:rsid w:val="00B5123C"/>
    <w:rsid w:val="00B521CC"/>
    <w:rsid w:val="00B53A1C"/>
    <w:rsid w:val="00B544C2"/>
    <w:rsid w:val="00B54F83"/>
    <w:rsid w:val="00B5566F"/>
    <w:rsid w:val="00B55F57"/>
    <w:rsid w:val="00B630A6"/>
    <w:rsid w:val="00B70CC4"/>
    <w:rsid w:val="00B85E0D"/>
    <w:rsid w:val="00B9764B"/>
    <w:rsid w:val="00BB02DE"/>
    <w:rsid w:val="00BB371A"/>
    <w:rsid w:val="00BC11C8"/>
    <w:rsid w:val="00BC459D"/>
    <w:rsid w:val="00BD5E06"/>
    <w:rsid w:val="00BD7B25"/>
    <w:rsid w:val="00BE1AFF"/>
    <w:rsid w:val="00BE33B3"/>
    <w:rsid w:val="00BE39F6"/>
    <w:rsid w:val="00BE4B6E"/>
    <w:rsid w:val="00BF74E9"/>
    <w:rsid w:val="00C10DD8"/>
    <w:rsid w:val="00C17839"/>
    <w:rsid w:val="00C17F81"/>
    <w:rsid w:val="00C23BCF"/>
    <w:rsid w:val="00C247CB"/>
    <w:rsid w:val="00C2545D"/>
    <w:rsid w:val="00C27224"/>
    <w:rsid w:val="00C3196A"/>
    <w:rsid w:val="00C32D18"/>
    <w:rsid w:val="00C360BD"/>
    <w:rsid w:val="00C436E7"/>
    <w:rsid w:val="00C44A28"/>
    <w:rsid w:val="00C476E1"/>
    <w:rsid w:val="00C522BE"/>
    <w:rsid w:val="00C52E77"/>
    <w:rsid w:val="00C54FC9"/>
    <w:rsid w:val="00C566B3"/>
    <w:rsid w:val="00C61030"/>
    <w:rsid w:val="00C65249"/>
    <w:rsid w:val="00C6632C"/>
    <w:rsid w:val="00C67B32"/>
    <w:rsid w:val="00C72007"/>
    <w:rsid w:val="00C75C83"/>
    <w:rsid w:val="00C837BA"/>
    <w:rsid w:val="00C95346"/>
    <w:rsid w:val="00C95C34"/>
    <w:rsid w:val="00CA3B23"/>
    <w:rsid w:val="00CA62F6"/>
    <w:rsid w:val="00CB0C1D"/>
    <w:rsid w:val="00CC5AA2"/>
    <w:rsid w:val="00CC721A"/>
    <w:rsid w:val="00CD0685"/>
    <w:rsid w:val="00CD0963"/>
    <w:rsid w:val="00CD5C71"/>
    <w:rsid w:val="00CE3D42"/>
    <w:rsid w:val="00CE53E6"/>
    <w:rsid w:val="00CE66B6"/>
    <w:rsid w:val="00CF1691"/>
    <w:rsid w:val="00CF539A"/>
    <w:rsid w:val="00CF6131"/>
    <w:rsid w:val="00D015BE"/>
    <w:rsid w:val="00D01937"/>
    <w:rsid w:val="00D06EAA"/>
    <w:rsid w:val="00D14BC2"/>
    <w:rsid w:val="00D24F47"/>
    <w:rsid w:val="00D33293"/>
    <w:rsid w:val="00D36733"/>
    <w:rsid w:val="00D470DC"/>
    <w:rsid w:val="00D471B5"/>
    <w:rsid w:val="00D56231"/>
    <w:rsid w:val="00D571DB"/>
    <w:rsid w:val="00D60247"/>
    <w:rsid w:val="00D6774D"/>
    <w:rsid w:val="00D704D4"/>
    <w:rsid w:val="00D75191"/>
    <w:rsid w:val="00D80929"/>
    <w:rsid w:val="00D80C2B"/>
    <w:rsid w:val="00D82FCD"/>
    <w:rsid w:val="00D837B9"/>
    <w:rsid w:val="00D85254"/>
    <w:rsid w:val="00D878A6"/>
    <w:rsid w:val="00D92FCF"/>
    <w:rsid w:val="00D934A0"/>
    <w:rsid w:val="00DA2C56"/>
    <w:rsid w:val="00DA3DD0"/>
    <w:rsid w:val="00DC4FFC"/>
    <w:rsid w:val="00DC7A26"/>
    <w:rsid w:val="00DD0CBD"/>
    <w:rsid w:val="00DE79F7"/>
    <w:rsid w:val="00DF0A5B"/>
    <w:rsid w:val="00DF6BE4"/>
    <w:rsid w:val="00E13D8E"/>
    <w:rsid w:val="00E157BC"/>
    <w:rsid w:val="00E16C6A"/>
    <w:rsid w:val="00E17DCC"/>
    <w:rsid w:val="00E21B26"/>
    <w:rsid w:val="00E414EC"/>
    <w:rsid w:val="00E45381"/>
    <w:rsid w:val="00E47A71"/>
    <w:rsid w:val="00E50E4A"/>
    <w:rsid w:val="00E55D61"/>
    <w:rsid w:val="00E55FDD"/>
    <w:rsid w:val="00E60CB9"/>
    <w:rsid w:val="00E650D0"/>
    <w:rsid w:val="00E703FC"/>
    <w:rsid w:val="00E7340E"/>
    <w:rsid w:val="00E91F5F"/>
    <w:rsid w:val="00E9450B"/>
    <w:rsid w:val="00E96628"/>
    <w:rsid w:val="00EA2F78"/>
    <w:rsid w:val="00EB12DD"/>
    <w:rsid w:val="00EB153E"/>
    <w:rsid w:val="00EB1F94"/>
    <w:rsid w:val="00EB4C7B"/>
    <w:rsid w:val="00EB57EB"/>
    <w:rsid w:val="00EC640F"/>
    <w:rsid w:val="00ED01BD"/>
    <w:rsid w:val="00ED3F34"/>
    <w:rsid w:val="00ED50CF"/>
    <w:rsid w:val="00EF36B8"/>
    <w:rsid w:val="00EF7B70"/>
    <w:rsid w:val="00F01839"/>
    <w:rsid w:val="00F1152F"/>
    <w:rsid w:val="00F207B3"/>
    <w:rsid w:val="00F20C10"/>
    <w:rsid w:val="00F23D3E"/>
    <w:rsid w:val="00F45940"/>
    <w:rsid w:val="00F46113"/>
    <w:rsid w:val="00F54566"/>
    <w:rsid w:val="00F5486B"/>
    <w:rsid w:val="00F56274"/>
    <w:rsid w:val="00F566AD"/>
    <w:rsid w:val="00F61B71"/>
    <w:rsid w:val="00F62BC4"/>
    <w:rsid w:val="00F658E0"/>
    <w:rsid w:val="00F81783"/>
    <w:rsid w:val="00F82571"/>
    <w:rsid w:val="00F859B7"/>
    <w:rsid w:val="00F866CD"/>
    <w:rsid w:val="00F877B4"/>
    <w:rsid w:val="00FB0924"/>
    <w:rsid w:val="00FB2D67"/>
    <w:rsid w:val="00FB3DBC"/>
    <w:rsid w:val="00FB5FA7"/>
    <w:rsid w:val="00FC1C44"/>
    <w:rsid w:val="00FC3162"/>
    <w:rsid w:val="00FC35E4"/>
    <w:rsid w:val="00FF315F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BE2F5F"/>
  <w15:chartTrackingRefBased/>
  <w15:docId w15:val="{C3BAC2B3-D685-4A97-B096-63D5BC6A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6628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uiPriority w:val="39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C23BCF"/>
  </w:style>
  <w:style w:type="paragraph" w:styleId="TOC2">
    <w:name w:val="toc 2"/>
    <w:basedOn w:val="Normal"/>
    <w:next w:val="Normal"/>
    <w:autoRedefine/>
    <w:uiPriority w:val="39"/>
    <w:rsid w:val="001C7B62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6A1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173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015570"/>
  </w:style>
  <w:style w:type="character" w:customStyle="1" w:styleId="content-id">
    <w:name w:val="content-id"/>
    <w:rsid w:val="00015570"/>
  </w:style>
  <w:style w:type="character" w:styleId="UnresolvedMention">
    <w:name w:val="Unresolved Mention"/>
    <w:basedOn w:val="DefaultParagraphFont"/>
    <w:uiPriority w:val="99"/>
    <w:semiHidden/>
    <w:unhideWhenUsed/>
    <w:rsid w:val="00EA2F7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C3F49"/>
    <w:rPr>
      <w:sz w:val="24"/>
      <w:szCs w:val="24"/>
    </w:rPr>
  </w:style>
  <w:style w:type="character" w:customStyle="1" w:styleId="normaltextrun">
    <w:name w:val="normaltextrun"/>
    <w:basedOn w:val="DefaultParagraphFont"/>
    <w:rsid w:val="004C3F49"/>
  </w:style>
  <w:style w:type="character" w:customStyle="1" w:styleId="eop">
    <w:name w:val="eop"/>
    <w:basedOn w:val="DefaultParagraphFont"/>
    <w:rsid w:val="004C3F49"/>
  </w:style>
  <w:style w:type="character" w:customStyle="1" w:styleId="FooterChar">
    <w:name w:val="Footer Char"/>
    <w:basedOn w:val="DefaultParagraphFont"/>
    <w:link w:val="Footer"/>
    <w:uiPriority w:val="99"/>
    <w:rsid w:val="008A6650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10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8188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8BB2AF6-F82D-48F6-9A8E-8F26FCB86A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AB4B6E-E372-46B9-937A-E3F5117C73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12</TotalTime>
  <Pages>1</Pages>
  <Words>355</Words>
  <Characters>2024</Characters>
  <Application>Microsoft Office Word</Application>
  <DocSecurity>2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2375</CharactersWithSpaces>
  <SharedDoc>false</SharedDoc>
  <HLinks>
    <vt:vector size="84" baseType="variant"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57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2949170</vt:i4>
      </vt:variant>
      <vt:variant>
        <vt:i4>54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51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7274524</vt:i4>
      </vt:variant>
      <vt:variant>
        <vt:i4>48</vt:i4>
      </vt:variant>
      <vt:variant>
        <vt:i4>0</vt:i4>
      </vt:variant>
      <vt:variant>
        <vt:i4>5</vt:i4>
      </vt:variant>
      <vt:variant>
        <vt:lpwstr>C:\Users\DDavis6\AppData\Local\Microsoft\Windows\Temporary Internet Files\Content.Outlook\AppData\Local\Microsoft\Windows\uv2vf06\AppData\Local\Microsoft\Windows\INetCache\Content.Outlook\KRXO405A\CMS-PRD1-095822</vt:lpwstr>
      </vt:variant>
      <vt:variant>
        <vt:lpwstr/>
      </vt:variant>
      <vt:variant>
        <vt:i4>4980749</vt:i4>
      </vt:variant>
      <vt:variant>
        <vt:i4>45</vt:i4>
      </vt:variant>
      <vt:variant>
        <vt:i4>0</vt:i4>
      </vt:variant>
      <vt:variant>
        <vt:i4>5</vt:i4>
      </vt:variant>
      <vt:variant>
        <vt:lpwstr>C:\Users\DDavis6\AppData\Local\Microsoft\Windows\Temporary Internet Files\Content.Outlook\AppData\Local\Microsoft\Windows\Temporary Internet Files\Content.Outlook\Downloads\TSRC-PROD-021820</vt:lpwstr>
      </vt:variant>
      <vt:variant>
        <vt:lpwstr/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4784132</vt:i4>
      </vt:variant>
      <vt:variant>
        <vt:i4>27</vt:i4>
      </vt:variant>
      <vt:variant>
        <vt:i4>0</vt:i4>
      </vt:variant>
      <vt:variant>
        <vt:i4>5</vt:i4>
      </vt:variant>
      <vt:variant>
        <vt:lpwstr>../Downloads/TSRC-PROD-016311</vt:lpwstr>
      </vt:variant>
      <vt:variant>
        <vt:lpwstr/>
      </vt:variant>
      <vt:variant>
        <vt:i4>4718595</vt:i4>
      </vt:variant>
      <vt:variant>
        <vt:i4>24</vt:i4>
      </vt:variant>
      <vt:variant>
        <vt:i4>0</vt:i4>
      </vt:variant>
      <vt:variant>
        <vt:i4>5</vt:i4>
      </vt:variant>
      <vt:variant>
        <vt:lpwstr>../Downloads/TSRC-PROD-016401</vt:lpwstr>
      </vt:variant>
      <vt:variant>
        <vt:lpwstr/>
      </vt:variant>
      <vt:variant>
        <vt:i4>4259841</vt:i4>
      </vt:variant>
      <vt:variant>
        <vt:i4>15</vt:i4>
      </vt:variant>
      <vt:variant>
        <vt:i4>0</vt:i4>
      </vt:variant>
      <vt:variant>
        <vt:i4>5</vt:i4>
      </vt:variant>
      <vt:variant>
        <vt:lpwstr>../Downloads/TSRC-PROD-029568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_Toc53582617</vt:lpwstr>
      </vt:variant>
      <vt:variant>
        <vt:i4>1835059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_Toc53582616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_Toc53582615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Jordan, Austin G</cp:lastModifiedBy>
  <cp:revision>6</cp:revision>
  <cp:lastPrinted>2007-01-03T16:56:00Z</cp:lastPrinted>
  <dcterms:created xsi:type="dcterms:W3CDTF">2024-08-15T17:12:00Z</dcterms:created>
  <dcterms:modified xsi:type="dcterms:W3CDTF">2025-07-08T15:55:00Z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2022-03-09T17:30:09Z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5dda460c-d725-4812-b193-4f3a54872aef</vt:lpwstr>
  </property>
  <property fmtid="{D5CDD505-2E9C-101B-9397-08002B2CF9AE}" pid="8" name="MSIP_Label_67599526-06ca-49cc-9fa9-5307800a949a_ContentBits">
    <vt:lpwstr>0</vt:lpwstr>
  </property>
</Properties>
</file>