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D8864" w14:textId="63C7FA0C" w:rsidR="00193B3C" w:rsidRDefault="00DC0582" w:rsidP="00797B9B">
      <w:pPr>
        <w:pStyle w:val="Heading1"/>
        <w:spacing w:before="120" w:after="120"/>
        <w:rPr>
          <w:rFonts w:ascii="Verdana" w:hAnsi="Verdana"/>
          <w:color w:val="auto"/>
          <w:sz w:val="36"/>
          <w:szCs w:val="36"/>
        </w:rPr>
      </w:pPr>
      <w:bookmarkStart w:id="0" w:name="_top"/>
      <w:bookmarkStart w:id="1" w:name="_Toc392494928"/>
      <w:bookmarkStart w:id="2" w:name="_Toc392498961"/>
      <w:bookmarkStart w:id="3" w:name="_Toc413248138"/>
      <w:bookmarkStart w:id="4" w:name="_Toc414366177"/>
      <w:bookmarkStart w:id="5" w:name="_Toc427433458"/>
      <w:bookmarkStart w:id="6" w:name="_Toc439250990"/>
      <w:bookmarkStart w:id="7" w:name="_Toc469310183"/>
      <w:bookmarkStart w:id="8" w:name="_Toc469374858"/>
      <w:bookmarkStart w:id="9" w:name="_Toc469387336"/>
      <w:bookmarkStart w:id="10" w:name="_Toc479758860"/>
      <w:bookmarkStart w:id="11" w:name="_Toc482913101"/>
      <w:bookmarkStart w:id="12" w:name="_Toc506287122"/>
      <w:bookmarkStart w:id="13" w:name="_Toc507404863"/>
      <w:bookmarkStart w:id="14" w:name="_Toc516572864"/>
      <w:bookmarkStart w:id="15" w:name="_Toc516573973"/>
      <w:bookmarkStart w:id="16" w:name="_Toc516637663"/>
      <w:bookmarkStart w:id="17" w:name="_Toc529251962"/>
      <w:bookmarkStart w:id="18" w:name="_Toc40873095"/>
      <w:bookmarkStart w:id="19" w:name="OLE_LINK1"/>
      <w:bookmarkEnd w:id="0"/>
      <w:r>
        <w:rPr>
          <w:rFonts w:ascii="Verdana" w:hAnsi="Verdana"/>
          <w:color w:val="auto"/>
          <w:sz w:val="36"/>
          <w:szCs w:val="36"/>
        </w:rPr>
        <w:t xml:space="preserve">Compass </w:t>
      </w:r>
      <w:r w:rsidR="00AF59F3" w:rsidRPr="0046159A">
        <w:rPr>
          <w:rFonts w:ascii="Verdana" w:hAnsi="Verdana"/>
          <w:color w:val="auto"/>
          <w:sz w:val="36"/>
          <w:szCs w:val="36"/>
        </w:rPr>
        <w:t xml:space="preserve">MED D </w:t>
      </w:r>
      <w:r w:rsidR="0007260D">
        <w:rPr>
          <w:rFonts w:ascii="Verdana" w:hAnsi="Verdana"/>
          <w:color w:val="auto"/>
          <w:sz w:val="36"/>
          <w:szCs w:val="36"/>
        </w:rPr>
        <w:t xml:space="preserve">- </w:t>
      </w:r>
      <w:r w:rsidR="00CE1925" w:rsidRPr="005E6891">
        <w:rPr>
          <w:rFonts w:ascii="Verdana" w:hAnsi="Verdana"/>
          <w:color w:val="auto"/>
          <w:sz w:val="36"/>
          <w:szCs w:val="36"/>
        </w:rPr>
        <w:t>Blue MedicareRx (NEJE)</w:t>
      </w:r>
      <w:r w:rsidR="00CE1925">
        <w:rPr>
          <w:rFonts w:ascii="Verdana" w:hAnsi="Verdana"/>
          <w:color w:val="auto"/>
          <w:sz w:val="36"/>
          <w:szCs w:val="36"/>
        </w:rPr>
        <w:t xml:space="preserve"> </w:t>
      </w:r>
      <w:r w:rsidR="00386CC7" w:rsidRPr="0046159A">
        <w:rPr>
          <w:rFonts w:ascii="Verdana" w:hAnsi="Verdana"/>
          <w:color w:val="auto"/>
          <w:sz w:val="36"/>
          <w:szCs w:val="36"/>
        </w:rPr>
        <w:t>-</w:t>
      </w:r>
      <w:r w:rsidR="00AF59F3" w:rsidRPr="0046159A">
        <w:rPr>
          <w:rFonts w:ascii="Verdana" w:hAnsi="Verdana"/>
          <w:color w:val="auto"/>
          <w:sz w:val="36"/>
          <w:szCs w:val="36"/>
        </w:rPr>
        <w:t xml:space="preserve"> </w:t>
      </w:r>
      <w:r w:rsidR="0001098B" w:rsidRPr="0046159A">
        <w:rPr>
          <w:rFonts w:ascii="Verdana" w:hAnsi="Verdana"/>
          <w:color w:val="auto"/>
          <w:sz w:val="36"/>
          <w:szCs w:val="36"/>
        </w:rPr>
        <w:t xml:space="preserve">Dunning </w:t>
      </w:r>
      <w:r w:rsidR="0008460E" w:rsidRPr="0046159A">
        <w:rPr>
          <w:rFonts w:ascii="Verdana" w:hAnsi="Verdana"/>
          <w:color w:val="auto"/>
          <w:sz w:val="36"/>
          <w:szCs w:val="36"/>
        </w:rPr>
        <w:t xml:space="preserve">and Disputes </w:t>
      </w:r>
      <w:r w:rsidR="0001098B" w:rsidRPr="0046159A">
        <w:rPr>
          <w:rFonts w:ascii="Verdana" w:hAnsi="Verdana"/>
          <w:color w:val="auto"/>
          <w:sz w:val="36"/>
          <w:szCs w:val="36"/>
        </w:rPr>
        <w:t>Process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00DB124B">
        <w:rPr>
          <w:rFonts w:ascii="Verdana" w:hAnsi="Verdana"/>
          <w:color w:val="auto"/>
          <w:sz w:val="36"/>
          <w:szCs w:val="36"/>
        </w:rPr>
        <w:t xml:space="preserve"> </w:t>
      </w:r>
    </w:p>
    <w:bookmarkEnd w:id="19"/>
    <w:p w14:paraId="54B64835" w14:textId="77777777" w:rsidR="00845907" w:rsidRPr="00845907" w:rsidRDefault="00845907" w:rsidP="00797B9B">
      <w:pPr>
        <w:spacing w:before="120" w:after="120"/>
      </w:pPr>
    </w:p>
    <w:p w14:paraId="6153135B" w14:textId="7AF4BEFF" w:rsidR="00C935E5" w:rsidRDefault="00FB1FC6">
      <w:pPr>
        <w:pStyle w:val="TOC2"/>
        <w:rPr>
          <w:rFonts w:asciiTheme="minorHAnsi" w:eastAsiaTheme="minorEastAsia" w:hAnsiTheme="minorHAnsi" w:cstheme="minorBidi"/>
          <w:kern w:val="2"/>
          <w14:ligatures w14:val="standardContextual"/>
        </w:rPr>
      </w:pPr>
      <w:r>
        <w:fldChar w:fldCharType="begin"/>
      </w:r>
      <w:r>
        <w:instrText xml:space="preserve"> TOC \o "2-3" \n \p " " \h \z \u </w:instrText>
      </w:r>
      <w:r>
        <w:fldChar w:fldCharType="separate"/>
      </w:r>
      <w:hyperlink w:anchor="_Toc195516590" w:history="1">
        <w:r w:rsidR="00C935E5" w:rsidRPr="008C6B59">
          <w:rPr>
            <w:rStyle w:val="Hyperlink"/>
          </w:rPr>
          <w:t>Dunning Process, Letters, Envelopes, and Reminders</w:t>
        </w:r>
      </w:hyperlink>
    </w:p>
    <w:p w14:paraId="4B1A7A13" w14:textId="135D544E" w:rsidR="00C935E5" w:rsidRDefault="00C935E5">
      <w:pPr>
        <w:pStyle w:val="TOC2"/>
        <w:rPr>
          <w:rFonts w:asciiTheme="minorHAnsi" w:eastAsiaTheme="minorEastAsia" w:hAnsiTheme="minorHAnsi" w:cstheme="minorBidi"/>
          <w:kern w:val="2"/>
          <w14:ligatures w14:val="standardContextual"/>
        </w:rPr>
      </w:pPr>
      <w:hyperlink w:anchor="_Toc195516591" w:history="1">
        <w:r w:rsidRPr="008C6B59">
          <w:rPr>
            <w:rStyle w:val="Hyperlink"/>
          </w:rPr>
          <w:t>Process</w:t>
        </w:r>
      </w:hyperlink>
    </w:p>
    <w:p w14:paraId="51CA19F2" w14:textId="5855901F" w:rsidR="00C935E5" w:rsidRDefault="00C935E5">
      <w:pPr>
        <w:pStyle w:val="TOC3"/>
        <w:tabs>
          <w:tab w:val="right" w:leader="dot" w:pos="12950"/>
        </w:tabs>
        <w:rPr>
          <w:rFonts w:asciiTheme="minorHAnsi" w:eastAsiaTheme="minorEastAsia" w:hAnsiTheme="minorHAnsi" w:cstheme="minorBidi"/>
          <w:noProof/>
          <w:kern w:val="2"/>
          <w14:ligatures w14:val="standardContextual"/>
        </w:rPr>
      </w:pPr>
      <w:hyperlink w:anchor="_Toc195516592" w:history="1">
        <w:r w:rsidRPr="008C6B59">
          <w:rPr>
            <w:rStyle w:val="Hyperlink"/>
            <w:noProof/>
          </w:rPr>
          <w:t>Beneficiary Received Dunning Letter 1 (yellow letter) AND/OR Reminder Letter (pink letter) and is calling within the Dunning grace period</w:t>
        </w:r>
      </w:hyperlink>
    </w:p>
    <w:p w14:paraId="51523A18" w14:textId="02E3062B" w:rsidR="00C935E5" w:rsidRDefault="00C935E5">
      <w:pPr>
        <w:pStyle w:val="TOC3"/>
        <w:tabs>
          <w:tab w:val="right" w:leader="dot" w:pos="12950"/>
        </w:tabs>
        <w:rPr>
          <w:rFonts w:asciiTheme="minorHAnsi" w:eastAsiaTheme="minorEastAsia" w:hAnsiTheme="minorHAnsi" w:cstheme="minorBidi"/>
          <w:noProof/>
          <w:kern w:val="2"/>
          <w14:ligatures w14:val="standardContextual"/>
        </w:rPr>
      </w:pPr>
      <w:hyperlink w:anchor="_Toc195516593" w:history="1">
        <w:r w:rsidRPr="008C6B59">
          <w:rPr>
            <w:rStyle w:val="Hyperlink"/>
            <w:noProof/>
          </w:rPr>
          <w:t>Beneficiary Received Dunning Letter 1 (yellow letter) AND Reminder Letter (pink letter) AND CALLING WITHIN the first 3 Business Days of the Month after the Dunning Due Date</w:t>
        </w:r>
      </w:hyperlink>
    </w:p>
    <w:p w14:paraId="5A8B9B1C" w14:textId="22E8AF7B" w:rsidR="00C935E5" w:rsidRDefault="00C935E5">
      <w:pPr>
        <w:pStyle w:val="TOC3"/>
        <w:tabs>
          <w:tab w:val="right" w:leader="dot" w:pos="12950"/>
        </w:tabs>
        <w:rPr>
          <w:rFonts w:asciiTheme="minorHAnsi" w:eastAsiaTheme="minorEastAsia" w:hAnsiTheme="minorHAnsi" w:cstheme="minorBidi"/>
          <w:noProof/>
          <w:kern w:val="2"/>
          <w14:ligatures w14:val="standardContextual"/>
        </w:rPr>
      </w:pPr>
      <w:hyperlink w:anchor="_Toc195516594" w:history="1">
        <w:r w:rsidRPr="008C6B59">
          <w:rPr>
            <w:rStyle w:val="Hyperlink"/>
            <w:noProof/>
          </w:rPr>
          <w:t>Beneficiary Received Dunning Letter 2 OR Dunning Letter 3</w:t>
        </w:r>
      </w:hyperlink>
    </w:p>
    <w:p w14:paraId="38CA6CB2" w14:textId="5B6BE85C" w:rsidR="00C935E5" w:rsidRDefault="00C935E5">
      <w:pPr>
        <w:pStyle w:val="TOC3"/>
        <w:tabs>
          <w:tab w:val="right" w:leader="dot" w:pos="12950"/>
        </w:tabs>
        <w:rPr>
          <w:rFonts w:asciiTheme="minorHAnsi" w:eastAsiaTheme="minorEastAsia" w:hAnsiTheme="minorHAnsi" w:cstheme="minorBidi"/>
          <w:noProof/>
          <w:kern w:val="2"/>
          <w14:ligatures w14:val="standardContextual"/>
        </w:rPr>
      </w:pPr>
      <w:hyperlink w:anchor="_Toc195516595" w:history="1">
        <w:r w:rsidRPr="008C6B59">
          <w:rPr>
            <w:rStyle w:val="Hyperlink"/>
            <w:noProof/>
          </w:rPr>
          <w:t>Payment Options</w:t>
        </w:r>
      </w:hyperlink>
    </w:p>
    <w:p w14:paraId="48B8B53E" w14:textId="76722768" w:rsidR="00C935E5" w:rsidRDefault="00C935E5">
      <w:pPr>
        <w:pStyle w:val="TOC3"/>
        <w:tabs>
          <w:tab w:val="right" w:leader="dot" w:pos="12950"/>
        </w:tabs>
        <w:rPr>
          <w:rFonts w:asciiTheme="minorHAnsi" w:eastAsiaTheme="minorEastAsia" w:hAnsiTheme="minorHAnsi" w:cstheme="minorBidi"/>
          <w:noProof/>
          <w:kern w:val="2"/>
          <w14:ligatures w14:val="standardContextual"/>
        </w:rPr>
      </w:pPr>
      <w:hyperlink w:anchor="_Toc195516596" w:history="1">
        <w:r w:rsidRPr="008C6B59">
          <w:rPr>
            <w:rStyle w:val="Hyperlink"/>
            <w:noProof/>
          </w:rPr>
          <w:t>Disputing Dunning/Disenrollment</w:t>
        </w:r>
      </w:hyperlink>
    </w:p>
    <w:p w14:paraId="710DD76C" w14:textId="12D92CD1" w:rsidR="00C935E5" w:rsidRDefault="00C935E5">
      <w:pPr>
        <w:pStyle w:val="TOC3"/>
        <w:tabs>
          <w:tab w:val="right" w:leader="dot" w:pos="12950"/>
        </w:tabs>
        <w:rPr>
          <w:rFonts w:asciiTheme="minorHAnsi" w:eastAsiaTheme="minorEastAsia" w:hAnsiTheme="minorHAnsi" w:cstheme="minorBidi"/>
          <w:noProof/>
          <w:kern w:val="2"/>
          <w14:ligatures w14:val="standardContextual"/>
        </w:rPr>
      </w:pPr>
      <w:hyperlink w:anchor="_Toc195516597" w:history="1">
        <w:r w:rsidRPr="008C6B59">
          <w:rPr>
            <w:rStyle w:val="Hyperlink"/>
            <w:noProof/>
          </w:rPr>
          <w:t>Disputing Balances</w:t>
        </w:r>
      </w:hyperlink>
    </w:p>
    <w:p w14:paraId="3B0E4A83" w14:textId="78E03DB3" w:rsidR="00C935E5" w:rsidRDefault="00C935E5">
      <w:pPr>
        <w:pStyle w:val="TOC2"/>
        <w:rPr>
          <w:rFonts w:asciiTheme="minorHAnsi" w:eastAsiaTheme="minorEastAsia" w:hAnsiTheme="minorHAnsi" w:cstheme="minorBidi"/>
          <w:kern w:val="2"/>
          <w14:ligatures w14:val="standardContextual"/>
        </w:rPr>
      </w:pPr>
      <w:hyperlink w:anchor="_Toc195516598" w:history="1">
        <w:r w:rsidRPr="008C6B59">
          <w:rPr>
            <w:rStyle w:val="Hyperlink"/>
          </w:rPr>
          <w:t>Reinstatement/Re-enrollment Requests</w:t>
        </w:r>
      </w:hyperlink>
    </w:p>
    <w:p w14:paraId="2E4D5C3B" w14:textId="580CAB38" w:rsidR="00C935E5" w:rsidRDefault="00C935E5">
      <w:pPr>
        <w:pStyle w:val="TOC2"/>
        <w:rPr>
          <w:rFonts w:asciiTheme="minorHAnsi" w:eastAsiaTheme="minorEastAsia" w:hAnsiTheme="minorHAnsi" w:cstheme="minorBidi"/>
          <w:kern w:val="2"/>
          <w14:ligatures w14:val="standardContextual"/>
        </w:rPr>
      </w:pPr>
      <w:hyperlink w:anchor="_Toc195516599" w:history="1">
        <w:r w:rsidRPr="008C6B59">
          <w:rPr>
            <w:rStyle w:val="Hyperlink"/>
          </w:rPr>
          <w:t>Frequently Asked Questions</w:t>
        </w:r>
      </w:hyperlink>
    </w:p>
    <w:p w14:paraId="68D818B3" w14:textId="2C3EAE15" w:rsidR="00C935E5" w:rsidRDefault="00C935E5">
      <w:pPr>
        <w:pStyle w:val="TOC2"/>
        <w:rPr>
          <w:rFonts w:asciiTheme="minorHAnsi" w:eastAsiaTheme="minorEastAsia" w:hAnsiTheme="minorHAnsi" w:cstheme="minorBidi"/>
          <w:kern w:val="2"/>
          <w14:ligatures w14:val="standardContextual"/>
        </w:rPr>
      </w:pPr>
      <w:hyperlink w:anchor="_Toc195516600" w:history="1">
        <w:r w:rsidRPr="008C6B59">
          <w:rPr>
            <w:rStyle w:val="Hyperlink"/>
          </w:rPr>
          <w:t>Resolution Time</w:t>
        </w:r>
      </w:hyperlink>
    </w:p>
    <w:p w14:paraId="45387FFE" w14:textId="219DFA7F" w:rsidR="00C935E5" w:rsidRDefault="00C935E5">
      <w:pPr>
        <w:pStyle w:val="TOC2"/>
        <w:rPr>
          <w:rFonts w:asciiTheme="minorHAnsi" w:eastAsiaTheme="minorEastAsia" w:hAnsiTheme="minorHAnsi" w:cstheme="minorBidi"/>
          <w:kern w:val="2"/>
          <w14:ligatures w14:val="standardContextual"/>
        </w:rPr>
      </w:pPr>
      <w:hyperlink w:anchor="_Toc195516601" w:history="1">
        <w:r w:rsidRPr="008C6B59">
          <w:rPr>
            <w:rStyle w:val="Hyperlink"/>
          </w:rPr>
          <w:t>Related Documents</w:t>
        </w:r>
      </w:hyperlink>
    </w:p>
    <w:p w14:paraId="45C9EEE0" w14:textId="2392FB82" w:rsidR="00462001" w:rsidRDefault="00FB1FC6" w:rsidP="00797B9B">
      <w:pPr>
        <w:spacing w:before="120" w:after="120"/>
      </w:pPr>
      <w:r>
        <w:fldChar w:fldCharType="end"/>
      </w:r>
    </w:p>
    <w:p w14:paraId="737AD35E" w14:textId="1A46DEBD" w:rsidR="00642C60" w:rsidRDefault="00642C60" w:rsidP="00797B9B">
      <w:pPr>
        <w:spacing w:before="120" w:after="120"/>
      </w:pPr>
      <w:bookmarkStart w:id="20" w:name="_Overview"/>
      <w:bookmarkEnd w:id="20"/>
      <w:r>
        <w:rPr>
          <w:b/>
          <w:bCs/>
        </w:rPr>
        <w:t xml:space="preserve">Description:  </w:t>
      </w:r>
      <w:r w:rsidR="006B768C" w:rsidRPr="006B768C">
        <w:t xml:space="preserve">Provides details regarding the Premium Billing Dunning Process </w:t>
      </w:r>
      <w:r w:rsidR="006B768C">
        <w:t xml:space="preserve">and </w:t>
      </w:r>
      <w:r w:rsidR="006B768C" w:rsidRPr="006B768C">
        <w:t>what steps to take if the beneficiary has a dispute</w:t>
      </w:r>
      <w:r w:rsidR="006B768C">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256D72" w:rsidRPr="0046159A" w14:paraId="2DC5717F" w14:textId="77777777" w:rsidTr="00797B9B">
        <w:tc>
          <w:tcPr>
            <w:tcW w:w="5000" w:type="pct"/>
            <w:shd w:val="clear" w:color="auto" w:fill="C0C0C0"/>
          </w:tcPr>
          <w:p w14:paraId="408E4A4E" w14:textId="77777777" w:rsidR="00256D72" w:rsidRPr="00645220" w:rsidRDefault="00FC0D23" w:rsidP="00797B9B">
            <w:pPr>
              <w:pStyle w:val="Heading2"/>
              <w:spacing w:before="120" w:after="120"/>
              <w:rPr>
                <w:rFonts w:ascii="Verdana" w:hAnsi="Verdana"/>
                <w:i w:val="0"/>
                <w:iCs w:val="0"/>
              </w:rPr>
            </w:pPr>
            <w:bookmarkStart w:id="21" w:name="_Rationale"/>
            <w:bookmarkStart w:id="22" w:name="_Definitions_1"/>
            <w:bookmarkStart w:id="23" w:name="_Dunning_Process"/>
            <w:bookmarkStart w:id="24" w:name="_Dunning_Process_and"/>
            <w:bookmarkStart w:id="25" w:name="_Dunning_Process,_Letters"/>
            <w:bookmarkStart w:id="26" w:name="_Toc195516590"/>
            <w:bookmarkEnd w:id="21"/>
            <w:bookmarkEnd w:id="22"/>
            <w:bookmarkEnd w:id="23"/>
            <w:bookmarkEnd w:id="24"/>
            <w:bookmarkEnd w:id="25"/>
            <w:r w:rsidRPr="00645220">
              <w:rPr>
                <w:rFonts w:ascii="Verdana" w:hAnsi="Verdana"/>
                <w:i w:val="0"/>
                <w:iCs w:val="0"/>
              </w:rPr>
              <w:t xml:space="preserve">Dunning Process, </w:t>
            </w:r>
            <w:r w:rsidR="0029288C" w:rsidRPr="00645220">
              <w:rPr>
                <w:rFonts w:ascii="Verdana" w:hAnsi="Verdana"/>
                <w:i w:val="0"/>
                <w:iCs w:val="0"/>
              </w:rPr>
              <w:t>Letters</w:t>
            </w:r>
            <w:r w:rsidRPr="00645220">
              <w:rPr>
                <w:rFonts w:ascii="Verdana" w:hAnsi="Verdana"/>
                <w:i w:val="0"/>
                <w:iCs w:val="0"/>
              </w:rPr>
              <w:t xml:space="preserve">, </w:t>
            </w:r>
            <w:r w:rsidR="00DA6FE4" w:rsidRPr="00645220">
              <w:rPr>
                <w:rFonts w:ascii="Verdana" w:hAnsi="Verdana"/>
                <w:i w:val="0"/>
                <w:iCs w:val="0"/>
              </w:rPr>
              <w:t>Envelopes</w:t>
            </w:r>
            <w:r w:rsidR="000724EC" w:rsidRPr="00645220">
              <w:rPr>
                <w:rFonts w:ascii="Verdana" w:hAnsi="Verdana"/>
                <w:i w:val="0"/>
                <w:iCs w:val="0"/>
              </w:rPr>
              <w:t xml:space="preserve">, </w:t>
            </w:r>
            <w:r w:rsidRPr="00645220">
              <w:rPr>
                <w:rFonts w:ascii="Verdana" w:hAnsi="Verdana"/>
                <w:i w:val="0"/>
                <w:iCs w:val="0"/>
              </w:rPr>
              <w:t xml:space="preserve">and </w:t>
            </w:r>
            <w:r w:rsidR="0044126F" w:rsidRPr="00645220">
              <w:rPr>
                <w:rFonts w:ascii="Verdana" w:hAnsi="Verdana"/>
                <w:i w:val="0"/>
                <w:iCs w:val="0"/>
              </w:rPr>
              <w:t>Reminders</w:t>
            </w:r>
            <w:bookmarkEnd w:id="26"/>
          </w:p>
        </w:tc>
      </w:tr>
    </w:tbl>
    <w:p w14:paraId="32CE1372" w14:textId="77777777" w:rsidR="00FC0D23" w:rsidRPr="00645220" w:rsidRDefault="00FC0D23" w:rsidP="00797B9B">
      <w:pPr>
        <w:spacing w:before="120" w:after="120"/>
        <w:rPr>
          <w:rFonts w:cs="Arial"/>
          <w:b/>
        </w:rPr>
      </w:pPr>
      <w:r w:rsidRPr="00645220">
        <w:rPr>
          <w:rFonts w:cs="Arial"/>
          <w:b/>
        </w:rPr>
        <w:t>Dunning Process:</w:t>
      </w:r>
    </w:p>
    <w:p w14:paraId="26CCBEE1" w14:textId="77777777" w:rsidR="0029288C" w:rsidRPr="00645220" w:rsidRDefault="0029288C" w:rsidP="00797B9B">
      <w:pPr>
        <w:spacing w:before="120" w:after="120"/>
        <w:rPr>
          <w:rFonts w:cs="Arial"/>
        </w:rPr>
      </w:pPr>
      <w:r w:rsidRPr="00645220">
        <w:rPr>
          <w:rFonts w:cs="Arial"/>
        </w:rPr>
        <w:t xml:space="preserve">The Dunning Process </w:t>
      </w:r>
      <w:r w:rsidR="006C1E25" w:rsidRPr="00645220">
        <w:rPr>
          <w:rFonts w:cs="Arial"/>
        </w:rPr>
        <w:t xml:space="preserve">consists of communicating with </w:t>
      </w:r>
      <w:r w:rsidRPr="00645220">
        <w:rPr>
          <w:rFonts w:cs="Arial"/>
        </w:rPr>
        <w:t xml:space="preserve">beneficiaries regarding premiums that are overdue and that must be paid </w:t>
      </w:r>
      <w:r w:rsidR="008F03EE" w:rsidRPr="00645220">
        <w:rPr>
          <w:rFonts w:cs="Arial"/>
        </w:rPr>
        <w:t xml:space="preserve">within the Dunning grace period </w:t>
      </w:r>
      <w:r w:rsidRPr="00645220">
        <w:rPr>
          <w:rFonts w:cs="Arial"/>
        </w:rPr>
        <w:t>in order to remain covered under the MED D plan</w:t>
      </w:r>
      <w:r w:rsidR="005758AD" w:rsidRPr="00645220">
        <w:rPr>
          <w:rFonts w:cs="Arial"/>
        </w:rPr>
        <w:t xml:space="preserve">. </w:t>
      </w:r>
    </w:p>
    <w:p w14:paraId="17C375A3" w14:textId="77777777" w:rsidR="00FC0D23" w:rsidRPr="00645220" w:rsidRDefault="00FC0D23" w:rsidP="00797B9B">
      <w:pPr>
        <w:spacing w:before="120" w:after="120"/>
        <w:rPr>
          <w:rFonts w:cs="Arial"/>
          <w:color w:val="000000"/>
        </w:rPr>
      </w:pPr>
    </w:p>
    <w:p w14:paraId="4084B506" w14:textId="77777777" w:rsidR="00FC0D23" w:rsidRPr="00645220" w:rsidRDefault="00FC0D23" w:rsidP="00797B9B">
      <w:pPr>
        <w:spacing w:before="120" w:after="120"/>
        <w:rPr>
          <w:b/>
        </w:rPr>
      </w:pPr>
      <w:r w:rsidRPr="00645220">
        <w:rPr>
          <w:b/>
        </w:rPr>
        <w:t>Letters</w:t>
      </w:r>
      <w:r w:rsidR="00DA6FE4" w:rsidRPr="00645220">
        <w:rPr>
          <w:b/>
        </w:rPr>
        <w:t xml:space="preserve"> and Envelopes</w:t>
      </w:r>
      <w:r w:rsidRPr="00645220">
        <w:rPr>
          <w:b/>
        </w:rPr>
        <w:t>:</w:t>
      </w:r>
    </w:p>
    <w:p w14:paraId="3E21739B" w14:textId="40EEC778" w:rsidR="00276FE4" w:rsidRPr="00645220" w:rsidRDefault="007A0BFB" w:rsidP="00797B9B">
      <w:pPr>
        <w:spacing w:before="120" w:after="120"/>
        <w:rPr>
          <w:rFonts w:cs="Arial"/>
        </w:rPr>
      </w:pPr>
      <w:r>
        <w:rPr>
          <w:b/>
          <w:noProof/>
        </w:rPr>
        <w:drawing>
          <wp:inline distT="0" distB="0" distL="0" distR="0" wp14:anchorId="6329F7D1" wp14:editId="0E612C57">
            <wp:extent cx="236220" cy="205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00645220">
        <w:rPr>
          <w:b/>
        </w:rPr>
        <w:t xml:space="preserve">  </w:t>
      </w:r>
      <w:r w:rsidR="009D6EC6" w:rsidRPr="00645220">
        <w:rPr>
          <w:rFonts w:cs="Arial"/>
        </w:rPr>
        <w:t>The letters are sent out in the following order</w:t>
      </w:r>
      <w:r w:rsidR="005758AD" w:rsidRPr="00645220">
        <w:rPr>
          <w:rFonts w:cs="Arial"/>
        </w:rPr>
        <w:t xml:space="preserve"> and are located within </w:t>
      </w:r>
      <w:r w:rsidR="00A73930">
        <w:rPr>
          <w:rFonts w:cs="Arial"/>
          <w:b/>
        </w:rPr>
        <w:t>ONEclick™</w:t>
      </w:r>
      <w:r w:rsidR="009D6EC6" w:rsidRPr="00645220">
        <w:rPr>
          <w:rFonts w:cs="Arial"/>
        </w:rPr>
        <w:t xml:space="preserve">: </w:t>
      </w:r>
    </w:p>
    <w:p w14:paraId="245CE5A4" w14:textId="77777777" w:rsidR="006A7B31" w:rsidRPr="00645220" w:rsidRDefault="00CE74B5" w:rsidP="00797B9B">
      <w:pPr>
        <w:numPr>
          <w:ilvl w:val="0"/>
          <w:numId w:val="12"/>
        </w:numPr>
        <w:spacing w:before="120" w:after="120"/>
      </w:pPr>
      <w:r w:rsidRPr="00645220">
        <w:t xml:space="preserve">Dunning Letter #1 </w:t>
      </w:r>
      <w:r w:rsidR="0075256C">
        <w:t>– yellow letter / yellow envelope</w:t>
      </w:r>
    </w:p>
    <w:p w14:paraId="1AE28060" w14:textId="77777777" w:rsidR="00276FE4" w:rsidRPr="00645220" w:rsidRDefault="00CE74B5" w:rsidP="00797B9B">
      <w:pPr>
        <w:numPr>
          <w:ilvl w:val="0"/>
          <w:numId w:val="12"/>
        </w:numPr>
        <w:spacing w:before="120" w:after="120"/>
      </w:pPr>
      <w:r w:rsidRPr="00645220">
        <w:t>Dunning Remi</w:t>
      </w:r>
      <w:r w:rsidR="00BE6C3B" w:rsidRPr="00645220">
        <w:t>nder Letter</w:t>
      </w:r>
      <w:r w:rsidR="0075256C">
        <w:t xml:space="preserve"> – pink letter / pink envelope</w:t>
      </w:r>
    </w:p>
    <w:p w14:paraId="7E639466" w14:textId="77777777" w:rsidR="001256D3" w:rsidRPr="00645220" w:rsidRDefault="00BE6C3B" w:rsidP="00797B9B">
      <w:pPr>
        <w:numPr>
          <w:ilvl w:val="0"/>
          <w:numId w:val="12"/>
        </w:numPr>
        <w:spacing w:before="120" w:after="120"/>
      </w:pPr>
      <w:r w:rsidRPr="00645220">
        <w:t xml:space="preserve">Dunning Letter #2 </w:t>
      </w:r>
    </w:p>
    <w:p w14:paraId="4D410FBB" w14:textId="77777777" w:rsidR="001256D3" w:rsidRPr="00645220" w:rsidRDefault="00463D83" w:rsidP="00797B9B">
      <w:pPr>
        <w:numPr>
          <w:ilvl w:val="0"/>
          <w:numId w:val="12"/>
        </w:numPr>
        <w:spacing w:before="120" w:after="120"/>
      </w:pPr>
      <w:r w:rsidRPr="00645220">
        <w:t>Disenrollment Letter (sent by the Enrollment Team)</w:t>
      </w:r>
      <w:r w:rsidR="001256D3" w:rsidRPr="00645220">
        <w:t xml:space="preserve"> </w:t>
      </w:r>
    </w:p>
    <w:p w14:paraId="54054A61" w14:textId="77392BB6" w:rsidR="00462001" w:rsidRPr="00645220" w:rsidRDefault="001256D3" w:rsidP="00797B9B">
      <w:pPr>
        <w:numPr>
          <w:ilvl w:val="0"/>
          <w:numId w:val="20"/>
        </w:numPr>
        <w:spacing w:before="120" w:after="120"/>
        <w:rPr>
          <w:color w:val="000000"/>
        </w:rPr>
      </w:pPr>
      <w:r>
        <w:t xml:space="preserve">Letters </w:t>
      </w:r>
      <w:r w:rsidR="00FC0D23">
        <w:t>are</w:t>
      </w:r>
      <w:r w:rsidR="00462001" w:rsidRPr="22EAF705">
        <w:rPr>
          <w:color w:val="000000" w:themeColor="text1"/>
        </w:rPr>
        <w:t xml:space="preserve"> sent within a windowed envelope; the mailing address will be visible through the plastic window</w:t>
      </w:r>
      <w:r w:rsidR="00467DC8" w:rsidRPr="22EAF705">
        <w:rPr>
          <w:color w:val="000000" w:themeColor="text1"/>
        </w:rPr>
        <w:t>.</w:t>
      </w:r>
    </w:p>
    <w:p w14:paraId="6A035615" w14:textId="77777777" w:rsidR="00462001" w:rsidRPr="00645220" w:rsidRDefault="00462001" w:rsidP="00797B9B">
      <w:pPr>
        <w:numPr>
          <w:ilvl w:val="0"/>
          <w:numId w:val="20"/>
        </w:numPr>
        <w:spacing w:before="120" w:after="120"/>
        <w:rPr>
          <w:color w:val="000000"/>
        </w:rPr>
      </w:pPr>
      <w:r w:rsidRPr="00645220">
        <w:rPr>
          <w:color w:val="000000"/>
        </w:rPr>
        <w:t xml:space="preserve">The return address is from </w:t>
      </w:r>
      <w:r w:rsidR="00E054DA" w:rsidRPr="00645220">
        <w:rPr>
          <w:b/>
          <w:bCs/>
          <w:color w:val="000000"/>
        </w:rPr>
        <w:t>New England Joint Enterprise</w:t>
      </w:r>
      <w:r w:rsidR="00FA274C" w:rsidRPr="00645220">
        <w:rPr>
          <w:color w:val="000000"/>
        </w:rPr>
        <w:t xml:space="preserve"> with the logo in larger print</w:t>
      </w:r>
      <w:r w:rsidR="00467DC8" w:rsidRPr="00645220">
        <w:rPr>
          <w:color w:val="000000"/>
        </w:rPr>
        <w:t>.</w:t>
      </w:r>
    </w:p>
    <w:p w14:paraId="1D0A6495" w14:textId="77777777" w:rsidR="00462001" w:rsidRPr="00645220" w:rsidRDefault="00462001" w:rsidP="00797B9B">
      <w:pPr>
        <w:numPr>
          <w:ilvl w:val="0"/>
          <w:numId w:val="20"/>
        </w:numPr>
        <w:spacing w:before="120" w:after="120"/>
        <w:rPr>
          <w:color w:val="000000"/>
        </w:rPr>
      </w:pPr>
      <w:r w:rsidRPr="00645220">
        <w:rPr>
          <w:color w:val="000000"/>
        </w:rPr>
        <w:t>“</w:t>
      </w:r>
      <w:r w:rsidRPr="00645220">
        <w:rPr>
          <w:b/>
          <w:bCs/>
          <w:color w:val="000000"/>
        </w:rPr>
        <w:t xml:space="preserve">ATTENTION: </w:t>
      </w:r>
      <w:r w:rsidR="00FB1FC6">
        <w:rPr>
          <w:b/>
          <w:bCs/>
          <w:color w:val="000000"/>
        </w:rPr>
        <w:t xml:space="preserve"> </w:t>
      </w:r>
      <w:r w:rsidRPr="00645220">
        <w:rPr>
          <w:b/>
          <w:bCs/>
          <w:color w:val="000000"/>
        </w:rPr>
        <w:t>Important Plan Information</w:t>
      </w:r>
      <w:r w:rsidRPr="00645220">
        <w:rPr>
          <w:color w:val="000000"/>
        </w:rPr>
        <w:t>” is printed on the front of the envelope</w:t>
      </w:r>
      <w:r w:rsidR="00467DC8" w:rsidRPr="00645220">
        <w:rPr>
          <w:color w:val="000000"/>
        </w:rPr>
        <w:t>.</w:t>
      </w:r>
    </w:p>
    <w:p w14:paraId="32C172C2" w14:textId="77777777" w:rsidR="00CC6824" w:rsidRDefault="00CC6824" w:rsidP="00797B9B">
      <w:pPr>
        <w:spacing w:before="120" w:after="120"/>
        <w:rPr>
          <w:b/>
        </w:rPr>
      </w:pPr>
    </w:p>
    <w:p w14:paraId="425C5305" w14:textId="57F155D9" w:rsidR="00C90312" w:rsidRDefault="007A0BFB" w:rsidP="00797B9B">
      <w:pPr>
        <w:spacing w:before="120" w:after="120"/>
        <w:ind w:left="450" w:hanging="450"/>
        <w:rPr>
          <w:b/>
        </w:rPr>
      </w:pPr>
      <w:r>
        <w:rPr>
          <w:noProof/>
        </w:rPr>
        <w:drawing>
          <wp:inline distT="0" distB="0" distL="0" distR="0" wp14:anchorId="5C14F560" wp14:editId="7B73E256">
            <wp:extent cx="236220" cy="205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00B41D50">
        <w:t xml:space="preserve">  </w:t>
      </w:r>
      <w:r w:rsidR="00C90312">
        <w:t xml:space="preserve">If the </w:t>
      </w:r>
      <w:r w:rsidR="00C90312">
        <w:rPr>
          <w:b/>
        </w:rPr>
        <w:t>M</w:t>
      </w:r>
      <w:r w:rsidR="00A73930">
        <w:rPr>
          <w:b/>
        </w:rPr>
        <w:t>edicare</w:t>
      </w:r>
      <w:r w:rsidR="00C90312">
        <w:rPr>
          <w:b/>
        </w:rPr>
        <w:t xml:space="preserve"> D</w:t>
      </w:r>
      <w:r w:rsidR="00A73930" w:rsidRPr="0008626B">
        <w:rPr>
          <w:b/>
          <w:bCs/>
        </w:rPr>
        <w:t xml:space="preserve"> </w:t>
      </w:r>
      <w:r w:rsidR="0008626B" w:rsidRPr="0008626B">
        <w:rPr>
          <w:b/>
          <w:bCs/>
        </w:rPr>
        <w:t>Landing Page</w:t>
      </w:r>
      <w:r w:rsidR="00C90312">
        <w:t xml:space="preserve"> in </w:t>
      </w:r>
      <w:r w:rsidR="001561CC" w:rsidRPr="0008626B">
        <w:rPr>
          <w:bCs/>
        </w:rPr>
        <w:t xml:space="preserve">Compass </w:t>
      </w:r>
      <w:r w:rsidR="00C90312" w:rsidRPr="0008626B">
        <w:rPr>
          <w:bCs/>
        </w:rPr>
        <w:t>i</w:t>
      </w:r>
      <w:r w:rsidR="00C90312">
        <w:t xml:space="preserve">s unavailable, users can locate and view </w:t>
      </w:r>
      <w:r w:rsidR="00A73930">
        <w:rPr>
          <w:b/>
        </w:rPr>
        <w:t>ONEclick™</w:t>
      </w:r>
      <w:r w:rsidR="00C90312">
        <w:t xml:space="preserve"> documents </w:t>
      </w:r>
      <w:r w:rsidR="0017517E">
        <w:t>by clicking</w:t>
      </w:r>
      <w:r w:rsidR="00E95C59">
        <w:t xml:space="preserve"> </w:t>
      </w:r>
      <w:r w:rsidR="00E95C59" w:rsidRPr="0000020E">
        <w:rPr>
          <w:b/>
          <w:bCs/>
        </w:rPr>
        <w:t>Communications</w:t>
      </w:r>
      <w:r w:rsidR="00E95C59">
        <w:t xml:space="preserve"> from the </w:t>
      </w:r>
      <w:r w:rsidR="00E95C59" w:rsidRPr="0000020E">
        <w:rPr>
          <w:b/>
          <w:bCs/>
        </w:rPr>
        <w:t>Quick Actions Panel</w:t>
      </w:r>
      <w:r w:rsidR="00E95C59">
        <w:t xml:space="preserve"> on the Member Snapshot Landing Page and then </w:t>
      </w:r>
      <w:r w:rsidR="0017517E">
        <w:t>clicking</w:t>
      </w:r>
      <w:r w:rsidR="009E3176">
        <w:t xml:space="preserve"> </w:t>
      </w:r>
      <w:r w:rsidR="00FB052E" w:rsidRPr="00C178E4">
        <w:rPr>
          <w:b/>
          <w:bCs/>
        </w:rPr>
        <w:t>Other Member</w:t>
      </w:r>
      <w:r w:rsidR="00894297" w:rsidRPr="00C178E4">
        <w:rPr>
          <w:b/>
          <w:bCs/>
        </w:rPr>
        <w:t xml:space="preserve"> Letter</w:t>
      </w:r>
      <w:r w:rsidR="005E48DC" w:rsidRPr="00C178E4">
        <w:rPr>
          <w:b/>
          <w:bCs/>
        </w:rPr>
        <w:t>s</w:t>
      </w:r>
      <w:r w:rsidR="00894297">
        <w:t xml:space="preserve"> </w:t>
      </w:r>
      <w:r w:rsidR="00C90312">
        <w:t>from the</w:t>
      </w:r>
      <w:r w:rsidR="005E48DC">
        <w:t xml:space="preserve"> </w:t>
      </w:r>
      <w:r w:rsidR="005E48DC" w:rsidRPr="00C178E4">
        <w:rPr>
          <w:b/>
          <w:bCs/>
        </w:rPr>
        <w:t>Communications Quick Links</w:t>
      </w:r>
      <w:r w:rsidR="0017517E">
        <w:t xml:space="preserve"> section</w:t>
      </w:r>
      <w:r w:rsidR="00C90312">
        <w:t xml:space="preserve">; refer to </w:t>
      </w:r>
      <w:hyperlink r:id="rId12" w:anchor="!/view?docid=6bce8cc8-2318-4271-85a3-07198190a18c" w:history="1">
        <w:r w:rsidR="00E36391">
          <w:rPr>
            <w:rStyle w:val="Hyperlink"/>
          </w:rPr>
          <w:t>Compass MED D - Viewing Correspondence and Requesting Reprints (061763)</w:t>
        </w:r>
      </w:hyperlink>
      <w:r w:rsidR="00B41D50">
        <w:t>.</w:t>
      </w:r>
    </w:p>
    <w:p w14:paraId="6AE9B8C9" w14:textId="77777777" w:rsidR="00C90312" w:rsidRPr="00645220" w:rsidRDefault="00C90312" w:rsidP="00797B9B">
      <w:pPr>
        <w:spacing w:before="120" w:after="120"/>
        <w:rPr>
          <w:b/>
        </w:rPr>
      </w:pPr>
    </w:p>
    <w:p w14:paraId="2362EC49" w14:textId="77777777" w:rsidR="00D01050" w:rsidRPr="00645220" w:rsidRDefault="000724EC" w:rsidP="00797B9B">
      <w:pPr>
        <w:spacing w:before="120" w:after="120"/>
      </w:pPr>
      <w:r w:rsidRPr="00645220">
        <w:t>Refer to the following chart</w:t>
      </w:r>
      <w:r w:rsidR="00E40247" w:rsidRPr="00645220">
        <w:t>s</w:t>
      </w:r>
      <w:r w:rsidR="00F71408" w:rsidRPr="00645220">
        <w:t xml:space="preserve"> for Dunning cycle and key letter dates</w:t>
      </w:r>
      <w:r w:rsidRPr="00645220">
        <w:t xml:space="preserve">: </w:t>
      </w:r>
    </w:p>
    <w:p w14:paraId="35000D56" w14:textId="60773BFF" w:rsidR="008A75A0" w:rsidRDefault="008A75A0" w:rsidP="00797B9B">
      <w:pPr>
        <w:spacing w:before="120" w:after="120"/>
        <w:jc w:val="center"/>
      </w:pPr>
    </w:p>
    <w:p w14:paraId="6A4394E8" w14:textId="2B00D387" w:rsidR="00577A72" w:rsidRDefault="186603A6" w:rsidP="00797B9B">
      <w:pPr>
        <w:spacing w:before="120" w:after="120"/>
        <w:jc w:val="center"/>
      </w:pPr>
      <w:r>
        <w:rPr>
          <w:noProof/>
        </w:rPr>
        <w:drawing>
          <wp:inline distT="0" distB="0" distL="0" distR="0" wp14:anchorId="2CD0F68B" wp14:editId="2C7B7C6F">
            <wp:extent cx="8229600" cy="2800350"/>
            <wp:effectExtent l="0" t="0" r="0" b="0"/>
            <wp:docPr id="1738612656" name="Picture 1738612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8229600" cy="2800350"/>
                    </a:xfrm>
                    <a:prstGeom prst="rect">
                      <a:avLst/>
                    </a:prstGeom>
                  </pic:spPr>
                </pic:pic>
              </a:graphicData>
            </a:graphic>
          </wp:inline>
        </w:drawing>
      </w:r>
    </w:p>
    <w:p w14:paraId="2CEE7891" w14:textId="77777777" w:rsidR="00797B9B" w:rsidRPr="00645220" w:rsidRDefault="00797B9B" w:rsidP="00797B9B">
      <w:pPr>
        <w:spacing w:before="120" w:after="120"/>
        <w:jc w:val="center"/>
      </w:pPr>
    </w:p>
    <w:p w14:paraId="28F1AD2A" w14:textId="77777777" w:rsidR="00B06630" w:rsidRPr="00645220" w:rsidRDefault="00B06630" w:rsidP="00797B9B">
      <w:pPr>
        <w:spacing w:before="120" w:after="120"/>
        <w:rPr>
          <w:rFonts w:cs="TimesNewRoman"/>
          <w:b/>
        </w:rPr>
      </w:pPr>
      <w:r w:rsidRPr="00645220">
        <w:rPr>
          <w:rFonts w:cs="TimesNewRoman"/>
          <w:b/>
        </w:rPr>
        <w:t>Reminders:</w:t>
      </w:r>
    </w:p>
    <w:p w14:paraId="5A8CF52E" w14:textId="77777777" w:rsidR="00570C68" w:rsidRPr="00645220" w:rsidRDefault="00B06630" w:rsidP="00797B9B">
      <w:pPr>
        <w:numPr>
          <w:ilvl w:val="0"/>
          <w:numId w:val="1"/>
        </w:numPr>
        <w:spacing w:before="120" w:after="120"/>
        <w:ind w:left="720"/>
        <w:rPr>
          <w:rFonts w:cs="TimesNewRoman"/>
          <w:b/>
        </w:rPr>
      </w:pPr>
      <w:r w:rsidRPr="00645220">
        <w:rPr>
          <w:rFonts w:cs="TimesNewRoman"/>
          <w:b/>
        </w:rPr>
        <w:t xml:space="preserve">The </w:t>
      </w:r>
      <w:r w:rsidR="00DA6FE4" w:rsidRPr="00645220">
        <w:rPr>
          <w:rFonts w:cs="Verdana"/>
          <w:b/>
        </w:rPr>
        <w:t>CCR</w:t>
      </w:r>
      <w:r w:rsidRPr="00645220">
        <w:rPr>
          <w:rFonts w:cs="TimesNewRoman"/>
          <w:b/>
        </w:rPr>
        <w:t xml:space="preserve"> MUST reference the Dunning Letter(s) to provide the correct </w:t>
      </w:r>
      <w:r w:rsidR="00F71408" w:rsidRPr="00645220">
        <w:rPr>
          <w:rFonts w:cs="TimesNewRoman"/>
          <w:b/>
        </w:rPr>
        <w:t xml:space="preserve">Dunning </w:t>
      </w:r>
      <w:r w:rsidRPr="00645220">
        <w:rPr>
          <w:rFonts w:cs="TimesNewRoman"/>
          <w:b/>
        </w:rPr>
        <w:t xml:space="preserve">amount due and </w:t>
      </w:r>
      <w:r w:rsidR="00F71408" w:rsidRPr="00645220">
        <w:rPr>
          <w:rFonts w:cs="TimesNewRoman"/>
          <w:b/>
        </w:rPr>
        <w:t xml:space="preserve">Dunning </w:t>
      </w:r>
      <w:r w:rsidRPr="00645220">
        <w:rPr>
          <w:rFonts w:cs="TimesNewRoman"/>
          <w:b/>
        </w:rPr>
        <w:t>due date to the beneficiary to avoid disenrollment</w:t>
      </w:r>
      <w:r w:rsidRPr="00645220">
        <w:rPr>
          <w:rFonts w:cs="TimesNewRoman"/>
        </w:rPr>
        <w:t>.</w:t>
      </w:r>
    </w:p>
    <w:p w14:paraId="6CA6C624" w14:textId="77777777" w:rsidR="00570C68" w:rsidRPr="00645220" w:rsidRDefault="00570C68" w:rsidP="00797B9B">
      <w:pPr>
        <w:numPr>
          <w:ilvl w:val="1"/>
          <w:numId w:val="1"/>
        </w:numPr>
        <w:spacing w:before="120" w:after="120"/>
        <w:rPr>
          <w:rFonts w:cs="TimesNewRoman"/>
          <w:b/>
        </w:rPr>
      </w:pPr>
      <w:r w:rsidRPr="00645220">
        <w:rPr>
          <w:rFonts w:cs="TimesNewRoman"/>
        </w:rPr>
        <w:t xml:space="preserve">CCR must read bolded red statement and include in documentation of account. </w:t>
      </w:r>
    </w:p>
    <w:p w14:paraId="550C4A83" w14:textId="33BDE8D7" w:rsidR="00B06630" w:rsidRPr="00645220" w:rsidRDefault="00B06630" w:rsidP="00797B9B">
      <w:pPr>
        <w:numPr>
          <w:ilvl w:val="0"/>
          <w:numId w:val="1"/>
        </w:numPr>
        <w:spacing w:before="120" w:after="120"/>
        <w:ind w:left="720"/>
        <w:rPr>
          <w:rFonts w:cs="TimesNewRoman"/>
        </w:rPr>
      </w:pPr>
      <w:r w:rsidRPr="00645220">
        <w:rPr>
          <w:rFonts w:cs="TimesNewRoman"/>
        </w:rPr>
        <w:t xml:space="preserve">The </w:t>
      </w:r>
      <w:r w:rsidR="00DA6FE4" w:rsidRPr="00645220">
        <w:rPr>
          <w:rFonts w:cs="Verdana"/>
        </w:rPr>
        <w:t>CCR</w:t>
      </w:r>
      <w:r w:rsidRPr="00645220">
        <w:rPr>
          <w:rFonts w:cs="TimesNewRoman"/>
        </w:rPr>
        <w:t xml:space="preserve"> should always encourage the beneficiary to pay entire balance due in full each month by the due date. Auto-pay options should be discussed for payment convenience, </w:t>
      </w:r>
      <w:r w:rsidRPr="00645220">
        <w:rPr>
          <w:color w:val="000000"/>
        </w:rPr>
        <w:t>refer to</w:t>
      </w:r>
      <w:r w:rsidRPr="00645220">
        <w:rPr>
          <w:b/>
          <w:color w:val="000000"/>
        </w:rPr>
        <w:t xml:space="preserve"> </w:t>
      </w:r>
      <w:hyperlink r:id="rId14" w:anchor="!/view?docid=af8a272a-5fe3-47eb-8ea0-8b14b50a47bc" w:history="1">
        <w:r w:rsidR="0031745B">
          <w:rPr>
            <w:rStyle w:val="Hyperlink"/>
          </w:rPr>
          <w:t>Compass MED D - Blue MedicareRx (NEJE) - Premium Billing Auto Pay Options and Education (066461)</w:t>
        </w:r>
      </w:hyperlink>
      <w:r w:rsidRPr="0031745B">
        <w:rPr>
          <w:bCs/>
          <w:color w:val="0000FF"/>
        </w:rPr>
        <w:t>.</w:t>
      </w:r>
    </w:p>
    <w:p w14:paraId="5393721C" w14:textId="52F59880" w:rsidR="00B06630" w:rsidRPr="00645220" w:rsidRDefault="00B06630" w:rsidP="00797B9B">
      <w:pPr>
        <w:numPr>
          <w:ilvl w:val="0"/>
          <w:numId w:val="1"/>
        </w:numPr>
        <w:spacing w:before="120" w:after="120"/>
        <w:ind w:left="720"/>
        <w:rPr>
          <w:rFonts w:cs="TimesNewRoman"/>
        </w:rPr>
      </w:pPr>
      <w:r w:rsidRPr="00645220">
        <w:rPr>
          <w:rFonts w:cs="TimesNewRoman"/>
        </w:rPr>
        <w:t xml:space="preserve">If the beneficiary states they have financial difficulty the </w:t>
      </w:r>
      <w:r w:rsidR="00E054DA" w:rsidRPr="00645220">
        <w:rPr>
          <w:rFonts w:cs="Verdana"/>
        </w:rPr>
        <w:t>CCR</w:t>
      </w:r>
      <w:r w:rsidRPr="00645220">
        <w:rPr>
          <w:rFonts w:cs="TimesNewRoman"/>
        </w:rPr>
        <w:t xml:space="preserve"> should offer a payment plan (beneficiaries on a payment plan are excluded from the disenrollment process) r</w:t>
      </w:r>
      <w:r w:rsidRPr="00645220">
        <w:rPr>
          <w:color w:val="000000"/>
        </w:rPr>
        <w:t xml:space="preserve">efer to </w:t>
      </w:r>
      <w:hyperlink r:id="rId15" w:anchor="!/view?docid=a1074405-2b6e-4289-b36c-eb8290142646" w:history="1">
        <w:r w:rsidR="001022D1">
          <w:rPr>
            <w:rStyle w:val="Hyperlink"/>
            <w:bCs/>
          </w:rPr>
          <w:t>Compass MED D - Blue MedicareRx (NEJE) - Premium Billing Payment Plans (066464)</w:t>
        </w:r>
      </w:hyperlink>
      <w:r w:rsidRPr="00645220">
        <w:t>.</w:t>
      </w:r>
    </w:p>
    <w:p w14:paraId="5A8D72F0" w14:textId="77777777" w:rsidR="00B06630" w:rsidRPr="00645220" w:rsidRDefault="00B06630" w:rsidP="00797B9B">
      <w:pPr>
        <w:numPr>
          <w:ilvl w:val="0"/>
          <w:numId w:val="1"/>
        </w:numPr>
        <w:spacing w:before="120" w:after="120"/>
        <w:ind w:left="720"/>
        <w:rPr>
          <w:rFonts w:cs="TimesNewRoman"/>
        </w:rPr>
      </w:pPr>
      <w:r w:rsidRPr="00645220">
        <w:rPr>
          <w:rFonts w:cs="TimesNewRoman"/>
        </w:rPr>
        <w:t xml:space="preserve">When the beneficiary is making a payment for more than one beneficiary, separate checks and/or money orders as well as invoice slips should be sent for each beneficiary. The </w:t>
      </w:r>
      <w:r w:rsidRPr="00645220">
        <w:rPr>
          <w:rFonts w:cs="TimesNewRoman"/>
          <w:b/>
        </w:rPr>
        <w:t>Finance</w:t>
      </w:r>
      <w:r w:rsidRPr="00645220">
        <w:rPr>
          <w:rFonts w:cs="TimesNewRoman"/>
        </w:rPr>
        <w:t xml:space="preserve"> department is unable to separate payments from one check/money order.</w:t>
      </w:r>
    </w:p>
    <w:p w14:paraId="7F7F480F" w14:textId="77777777" w:rsidR="00C43107" w:rsidRPr="00645220" w:rsidRDefault="00C43107" w:rsidP="00797B9B">
      <w:pPr>
        <w:spacing w:before="120" w:after="120"/>
        <w:ind w:left="360"/>
        <w:jc w:val="right"/>
      </w:pPr>
      <w:bookmarkStart w:id="27" w:name="_Targeted_vs._Omitted"/>
      <w:bookmarkStart w:id="28" w:name="_Eligible_vs._Excluded"/>
      <w:bookmarkEnd w:id="27"/>
      <w:bookmarkEnd w:id="28"/>
    </w:p>
    <w:p w14:paraId="50FC76B6" w14:textId="77777777" w:rsidR="000E7D1E" w:rsidRPr="00645220" w:rsidRDefault="000F3E7B" w:rsidP="00797B9B">
      <w:pPr>
        <w:spacing w:before="120" w:after="120"/>
        <w:ind w:left="360"/>
        <w:jc w:val="right"/>
      </w:pPr>
      <w:hyperlink w:anchor="_top" w:history="1">
        <w:r w:rsidRPr="00645220">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3367D2" w:rsidRPr="0046159A" w14:paraId="726A5E04" w14:textId="77777777" w:rsidTr="000E7D1E">
        <w:tc>
          <w:tcPr>
            <w:tcW w:w="5000" w:type="pct"/>
            <w:shd w:val="clear" w:color="auto" w:fill="C0C0C0"/>
          </w:tcPr>
          <w:p w14:paraId="00630959" w14:textId="77777777" w:rsidR="003367D2" w:rsidRPr="00645220" w:rsidRDefault="003367D2" w:rsidP="00797B9B">
            <w:pPr>
              <w:pStyle w:val="Heading2"/>
              <w:spacing w:before="120" w:after="120"/>
              <w:rPr>
                <w:rFonts w:ascii="Verdana" w:hAnsi="Verdana"/>
                <w:i w:val="0"/>
                <w:iCs w:val="0"/>
              </w:rPr>
            </w:pPr>
            <w:bookmarkStart w:id="29" w:name="_Process_Care"/>
            <w:bookmarkStart w:id="30" w:name="_Toc195516591"/>
            <w:bookmarkStart w:id="31" w:name="ProcessCare"/>
            <w:bookmarkEnd w:id="29"/>
            <w:r w:rsidRPr="00645220">
              <w:rPr>
                <w:rFonts w:ascii="Verdana" w:hAnsi="Verdana"/>
                <w:i w:val="0"/>
                <w:iCs w:val="0"/>
              </w:rPr>
              <w:t>Process</w:t>
            </w:r>
            <w:bookmarkEnd w:id="30"/>
            <w:r w:rsidRPr="00645220">
              <w:rPr>
                <w:rFonts w:ascii="Verdana" w:hAnsi="Verdana"/>
                <w:i w:val="0"/>
                <w:iCs w:val="0"/>
              </w:rPr>
              <w:t xml:space="preserve"> </w:t>
            </w:r>
            <w:bookmarkEnd w:id="31"/>
          </w:p>
        </w:tc>
      </w:tr>
    </w:tbl>
    <w:p w14:paraId="70C246AA" w14:textId="29E20173" w:rsidR="00F823C4" w:rsidRPr="00645220" w:rsidRDefault="007A0BFB" w:rsidP="00797B9B">
      <w:pPr>
        <w:spacing w:before="120" w:after="120"/>
        <w:ind w:left="540" w:hanging="540"/>
        <w:rPr>
          <w:rFonts w:cs="Verdana"/>
        </w:rPr>
      </w:pPr>
      <w:r>
        <w:rPr>
          <w:b/>
          <w:noProof/>
        </w:rPr>
        <w:drawing>
          <wp:inline distT="0" distB="0" distL="0" distR="0" wp14:anchorId="5D8BF4F7" wp14:editId="1455058A">
            <wp:extent cx="236220" cy="205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0058303E" w:rsidRPr="00645220">
        <w:rPr>
          <w:rFonts w:cs="Verdana"/>
        </w:rPr>
        <w:t xml:space="preserve"> </w:t>
      </w:r>
      <w:r w:rsidR="00645220">
        <w:rPr>
          <w:rFonts w:cs="Verdana"/>
        </w:rPr>
        <w:t xml:space="preserve"> </w:t>
      </w:r>
      <w:r w:rsidR="00D40F4E" w:rsidRPr="00645220">
        <w:t xml:space="preserve">If </w:t>
      </w:r>
      <w:r w:rsidR="003367D2" w:rsidRPr="00645220">
        <w:t xml:space="preserve">the beneficiary is calling about a balance dispute but has </w:t>
      </w:r>
      <w:r w:rsidR="003367D2" w:rsidRPr="00645220">
        <w:rPr>
          <w:b/>
        </w:rPr>
        <w:t>NOT</w:t>
      </w:r>
      <w:r w:rsidR="0029288C" w:rsidRPr="00645220">
        <w:t xml:space="preserve"> received a Dunning Lette</w:t>
      </w:r>
      <w:r w:rsidR="000E7D1E" w:rsidRPr="00645220">
        <w:t>r, t</w:t>
      </w:r>
      <w:r w:rsidR="00D40F4E" w:rsidRPr="00645220">
        <w:t xml:space="preserve">he </w:t>
      </w:r>
      <w:r w:rsidR="00B527DE" w:rsidRPr="00645220">
        <w:t>CCR</w:t>
      </w:r>
      <w:r w:rsidR="00F05E6A" w:rsidRPr="00645220">
        <w:t xml:space="preserve"> </w:t>
      </w:r>
      <w:r w:rsidR="00F05E6A" w:rsidRPr="00645220">
        <w:rPr>
          <w:b/>
        </w:rPr>
        <w:t>MUST</w:t>
      </w:r>
      <w:r w:rsidR="003D4689" w:rsidRPr="00645220">
        <w:t xml:space="preserve"> </w:t>
      </w:r>
      <w:r w:rsidR="00F823C4" w:rsidRPr="00645220">
        <w:t xml:space="preserve">first </w:t>
      </w:r>
      <w:r w:rsidR="003D4689" w:rsidRPr="00645220">
        <w:t>validate</w:t>
      </w:r>
      <w:r w:rsidR="00273486" w:rsidRPr="00645220">
        <w:t xml:space="preserve"> notes in </w:t>
      </w:r>
      <w:r w:rsidR="001561CC">
        <w:rPr>
          <w:b/>
        </w:rPr>
        <w:t>Compass</w:t>
      </w:r>
      <w:r w:rsidR="001561CC" w:rsidRPr="00645220">
        <w:t xml:space="preserve"> </w:t>
      </w:r>
      <w:r w:rsidR="00273486" w:rsidRPr="00645220">
        <w:t xml:space="preserve">and letters in </w:t>
      </w:r>
      <w:r w:rsidR="00A73930">
        <w:rPr>
          <w:b/>
        </w:rPr>
        <w:t>ONEclick™</w:t>
      </w:r>
      <w:r w:rsidR="00273486" w:rsidRPr="00645220">
        <w:t xml:space="preserve"> to ensure the </w:t>
      </w:r>
      <w:r w:rsidR="0029288C" w:rsidRPr="00645220">
        <w:t xml:space="preserve">beneficiary </w:t>
      </w:r>
      <w:r w:rsidR="00273486" w:rsidRPr="00645220">
        <w:t xml:space="preserve">is not part of </w:t>
      </w:r>
      <w:r w:rsidR="00F823C4" w:rsidRPr="00645220">
        <w:t xml:space="preserve">the </w:t>
      </w:r>
      <w:r w:rsidR="00273486" w:rsidRPr="00645220">
        <w:t xml:space="preserve">Dunning </w:t>
      </w:r>
      <w:r w:rsidR="00276FE4" w:rsidRPr="00645220">
        <w:t>Proces</w:t>
      </w:r>
      <w:r w:rsidR="00F823C4" w:rsidRPr="00645220">
        <w:t>s:</w:t>
      </w:r>
    </w:p>
    <w:p w14:paraId="681DDDEB" w14:textId="77777777" w:rsidR="00273486" w:rsidRPr="00645220" w:rsidRDefault="00F823C4" w:rsidP="00797B9B">
      <w:pPr>
        <w:numPr>
          <w:ilvl w:val="0"/>
          <w:numId w:val="27"/>
        </w:numPr>
        <w:spacing w:before="120" w:after="120"/>
      </w:pPr>
      <w:r w:rsidRPr="00645220">
        <w:t>If part of the Dunning Process, proceed with following steps within this work instruction.</w:t>
      </w:r>
      <w:r w:rsidRPr="00645220" w:rsidDel="00F823C4">
        <w:t xml:space="preserve"> </w:t>
      </w:r>
    </w:p>
    <w:p w14:paraId="5CD76B71" w14:textId="7BA39C6F" w:rsidR="00FF6BE5" w:rsidRPr="00645220" w:rsidRDefault="00F823C4" w:rsidP="00797B9B">
      <w:pPr>
        <w:numPr>
          <w:ilvl w:val="0"/>
          <w:numId w:val="27"/>
        </w:numPr>
        <w:spacing w:before="120" w:after="120"/>
      </w:pPr>
      <w:r w:rsidRPr="00645220">
        <w:t xml:space="preserve">If </w:t>
      </w:r>
      <w:r w:rsidRPr="00645220">
        <w:rPr>
          <w:b/>
        </w:rPr>
        <w:t>NOT</w:t>
      </w:r>
      <w:r w:rsidRPr="00645220">
        <w:t xml:space="preserve"> part of the Dunning Process, r</w:t>
      </w:r>
      <w:r w:rsidR="00FF6BE5" w:rsidRPr="00645220">
        <w:t xml:space="preserve">efer to the </w:t>
      </w:r>
      <w:r w:rsidR="00FF6BE5" w:rsidRPr="00645220">
        <w:rPr>
          <w:b/>
        </w:rPr>
        <w:t>Premium Billing Disputes</w:t>
      </w:r>
      <w:r w:rsidR="00955F3E" w:rsidRPr="00645220">
        <w:rPr>
          <w:b/>
        </w:rPr>
        <w:t xml:space="preserve"> (non-Dunning)</w:t>
      </w:r>
      <w:r w:rsidR="00FF6BE5" w:rsidRPr="00645220">
        <w:t xml:space="preserve"> section of </w:t>
      </w:r>
      <w:hyperlink r:id="rId16" w:anchor="!/view?docid=56e6341b-d1ed-4b15-bd10-6eb6a3ed92a5" w:history="1">
        <w:r w:rsidR="001022D1">
          <w:rPr>
            <w:rStyle w:val="Hyperlink"/>
          </w:rPr>
          <w:t>Compass MED D - Blue MedicareRx (NEJE) - Premium Billing General Information, Processes, &amp; Document Index (066459)</w:t>
        </w:r>
      </w:hyperlink>
      <w:r w:rsidR="005D3BC9" w:rsidRPr="005D3BC9">
        <w:t>.</w:t>
      </w:r>
    </w:p>
    <w:p w14:paraId="4F41BD8B" w14:textId="77777777" w:rsidR="00FF6BE5" w:rsidRPr="00645220" w:rsidRDefault="00FF6BE5" w:rsidP="00797B9B">
      <w:pPr>
        <w:spacing w:before="120" w:after="120"/>
        <w:ind w:left="1080"/>
      </w:pPr>
    </w:p>
    <w:p w14:paraId="28116220" w14:textId="37AEB553" w:rsidR="00A1543F" w:rsidRPr="00645220" w:rsidRDefault="00A1543F" w:rsidP="00797B9B">
      <w:pPr>
        <w:spacing w:before="120" w:after="120"/>
      </w:pPr>
      <w:r w:rsidRPr="00645220">
        <w:t>When a beneficiary calls about having received a Dunning letter</w:t>
      </w:r>
      <w:r w:rsidR="008E7C4E">
        <w:t xml:space="preserve"> </w:t>
      </w:r>
      <w:bookmarkStart w:id="32" w:name="OLE_LINK5"/>
      <w:r w:rsidR="008E7C4E">
        <w:t>(Dunning #1 yellow letter, Reminder Letter pink letter)</w:t>
      </w:r>
      <w:bookmarkEnd w:id="32"/>
      <w:r w:rsidRPr="00645220">
        <w:t xml:space="preserve">, the CCR will determine which </w:t>
      </w:r>
      <w:r w:rsidRPr="00645220">
        <w:rPr>
          <w:b/>
        </w:rPr>
        <w:t>Dunning letter(s)</w:t>
      </w:r>
      <w:r w:rsidRPr="00645220">
        <w:t xml:space="preserve"> the beneficiary has received, validate notes in </w:t>
      </w:r>
      <w:r w:rsidR="002D4796">
        <w:rPr>
          <w:b/>
        </w:rPr>
        <w:t>Compass</w:t>
      </w:r>
      <w:r w:rsidR="002D4796" w:rsidRPr="00645220">
        <w:t xml:space="preserve"> </w:t>
      </w:r>
      <w:r w:rsidRPr="00645220">
        <w:t xml:space="preserve">and Letters in </w:t>
      </w:r>
      <w:r w:rsidR="00A73930">
        <w:rPr>
          <w:b/>
        </w:rPr>
        <w:t>ONEclick™</w:t>
      </w:r>
      <w:r w:rsidRPr="00645220">
        <w:t xml:space="preserve"> and proceed to the appropriate section:</w:t>
      </w:r>
    </w:p>
    <w:p w14:paraId="3DEE3D4B" w14:textId="77777777" w:rsidR="00F444A6" w:rsidRDefault="00F444A6" w:rsidP="00797B9B">
      <w:pPr>
        <w:numPr>
          <w:ilvl w:val="0"/>
          <w:numId w:val="28"/>
        </w:numPr>
        <w:spacing w:before="120" w:after="120"/>
      </w:pPr>
      <w:hyperlink w:anchor="_Beneficiary_Received_Dunning" w:history="1">
        <w:r w:rsidRPr="00F444A6">
          <w:rPr>
            <w:rStyle w:val="Hyperlink"/>
          </w:rPr>
          <w:t>Beneficiary Received Dunning Letter 1 AND/OR Reminder Letter and is calling within the Dunning grace period</w:t>
        </w:r>
      </w:hyperlink>
    </w:p>
    <w:p w14:paraId="77B22DA6" w14:textId="77777777" w:rsidR="00F444A6" w:rsidRDefault="00F444A6" w:rsidP="00797B9B">
      <w:pPr>
        <w:numPr>
          <w:ilvl w:val="0"/>
          <w:numId w:val="28"/>
        </w:numPr>
        <w:spacing w:before="120" w:after="120"/>
      </w:pPr>
      <w:hyperlink w:anchor="_•_Beneficiary_Received_1" w:history="1">
        <w:r w:rsidRPr="00F444A6">
          <w:rPr>
            <w:rStyle w:val="Hyperlink"/>
          </w:rPr>
          <w:t>Beneficiary Received Dunning Letter 1 AND Reminder Letter AND CALLING WITHIN the first 3 Business Days of the Month after the Dunning Due Date</w:t>
        </w:r>
      </w:hyperlink>
    </w:p>
    <w:p w14:paraId="098E3D7B" w14:textId="77777777" w:rsidR="00F444A6" w:rsidRDefault="00F444A6" w:rsidP="00797B9B">
      <w:pPr>
        <w:numPr>
          <w:ilvl w:val="0"/>
          <w:numId w:val="28"/>
        </w:numPr>
        <w:spacing w:before="120" w:after="120"/>
      </w:pPr>
      <w:hyperlink w:anchor="_•_Beneficiary_Received_3" w:history="1">
        <w:r w:rsidRPr="00F444A6">
          <w:rPr>
            <w:rStyle w:val="Hyperlink"/>
          </w:rPr>
          <w:t>Beneficiary Received Dunning Letter 2 OR Dunning Letter 3</w:t>
        </w:r>
      </w:hyperlink>
    </w:p>
    <w:p w14:paraId="30D95B0C" w14:textId="77777777" w:rsidR="00F444A6" w:rsidRDefault="00F444A6" w:rsidP="00797B9B">
      <w:pPr>
        <w:spacing w:before="120" w:after="120"/>
        <w:ind w:left="1080"/>
      </w:pPr>
    </w:p>
    <w:p w14:paraId="1D869A27" w14:textId="77777777" w:rsidR="000E7D1E" w:rsidRPr="00645220" w:rsidRDefault="00871CD8" w:rsidP="00797B9B">
      <w:pPr>
        <w:spacing w:before="120" w:after="120"/>
        <w:ind w:left="360"/>
        <w:jc w:val="right"/>
      </w:pPr>
      <w:hyperlink w:anchor="_top" w:history="1">
        <w:r w:rsidRPr="00645220">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88494A" w:rsidRPr="00645220" w14:paraId="27212664" w14:textId="77777777" w:rsidTr="000E7D1E">
        <w:tc>
          <w:tcPr>
            <w:tcW w:w="5000" w:type="pct"/>
            <w:shd w:val="clear" w:color="auto" w:fill="C0C0C0"/>
          </w:tcPr>
          <w:p w14:paraId="4FD485E3" w14:textId="77777777" w:rsidR="0088494A" w:rsidRPr="00645220" w:rsidRDefault="00763CE8" w:rsidP="00797B9B">
            <w:pPr>
              <w:pStyle w:val="Heading3"/>
              <w:spacing w:before="120" w:after="120"/>
              <w:rPr>
                <w:rFonts w:ascii="Verdana" w:hAnsi="Verdana"/>
                <w:sz w:val="28"/>
                <w:szCs w:val="28"/>
              </w:rPr>
            </w:pPr>
            <w:bookmarkStart w:id="33" w:name="_•_Beneficiary_Received"/>
            <w:bookmarkStart w:id="34" w:name="_Beneficiary_Received_Dunning"/>
            <w:bookmarkStart w:id="35" w:name="_Toc506287127"/>
            <w:bookmarkStart w:id="36" w:name="_Toc195516592"/>
            <w:bookmarkEnd w:id="33"/>
            <w:bookmarkEnd w:id="34"/>
            <w:r w:rsidRPr="00645220">
              <w:rPr>
                <w:rFonts w:ascii="Verdana" w:hAnsi="Verdana"/>
                <w:sz w:val="28"/>
                <w:szCs w:val="28"/>
              </w:rPr>
              <w:t xml:space="preserve">Beneficiary Received </w:t>
            </w:r>
            <w:r w:rsidR="0088494A" w:rsidRPr="00645220">
              <w:rPr>
                <w:rFonts w:ascii="Verdana" w:hAnsi="Verdana"/>
                <w:sz w:val="28"/>
                <w:szCs w:val="28"/>
              </w:rPr>
              <w:t>Dunning Letter 1</w:t>
            </w:r>
            <w:r w:rsidR="008E7C4E">
              <w:rPr>
                <w:rFonts w:ascii="Verdana" w:hAnsi="Verdana"/>
                <w:sz w:val="28"/>
                <w:szCs w:val="28"/>
              </w:rPr>
              <w:t xml:space="preserve"> (yellow letter)</w:t>
            </w:r>
            <w:r w:rsidR="0088494A" w:rsidRPr="00645220">
              <w:rPr>
                <w:rFonts w:ascii="Verdana" w:hAnsi="Verdana"/>
                <w:sz w:val="28"/>
                <w:szCs w:val="28"/>
              </w:rPr>
              <w:t xml:space="preserve"> </w:t>
            </w:r>
            <w:bookmarkEnd w:id="35"/>
            <w:r w:rsidR="002559F8" w:rsidRPr="00645220">
              <w:rPr>
                <w:rFonts w:ascii="Verdana" w:hAnsi="Verdana"/>
                <w:sz w:val="28"/>
                <w:szCs w:val="28"/>
              </w:rPr>
              <w:t>AND/OR</w:t>
            </w:r>
            <w:r w:rsidR="00CC6824" w:rsidRPr="00645220">
              <w:rPr>
                <w:rFonts w:ascii="Verdana" w:hAnsi="Verdana"/>
                <w:sz w:val="28"/>
                <w:szCs w:val="28"/>
              </w:rPr>
              <w:t xml:space="preserve"> Reminder Letter</w:t>
            </w:r>
            <w:r w:rsidR="008E7C4E">
              <w:rPr>
                <w:rFonts w:ascii="Verdana" w:hAnsi="Verdana"/>
                <w:sz w:val="28"/>
                <w:szCs w:val="28"/>
              </w:rPr>
              <w:t xml:space="preserve"> (pink letter)</w:t>
            </w:r>
            <w:r w:rsidR="00F71408" w:rsidRPr="00645220">
              <w:rPr>
                <w:rFonts w:ascii="Verdana" w:hAnsi="Verdana"/>
                <w:sz w:val="28"/>
                <w:szCs w:val="28"/>
              </w:rPr>
              <w:t xml:space="preserve"> and is calling within the Dunning grace period</w:t>
            </w:r>
            <w:bookmarkEnd w:id="36"/>
          </w:p>
        </w:tc>
      </w:tr>
    </w:tbl>
    <w:p w14:paraId="1D460E21" w14:textId="77777777" w:rsidR="0088494A" w:rsidRPr="00645220" w:rsidRDefault="0088494A" w:rsidP="00797B9B">
      <w:pPr>
        <w:autoSpaceDE w:val="0"/>
        <w:autoSpaceDN w:val="0"/>
        <w:spacing w:before="120" w:after="120"/>
      </w:pPr>
      <w:r w:rsidRPr="00645220">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745"/>
        <w:gridCol w:w="8213"/>
      </w:tblGrid>
      <w:tr w:rsidR="00581B30" w:rsidRPr="00645220" w14:paraId="434CEE59" w14:textId="77777777" w:rsidTr="000A12BE">
        <w:tc>
          <w:tcPr>
            <w:tcW w:w="1219" w:type="dxa"/>
            <w:shd w:val="pct10" w:color="auto" w:fill="auto"/>
          </w:tcPr>
          <w:p w14:paraId="2398CFFF" w14:textId="77777777" w:rsidR="0088494A" w:rsidRPr="00645220" w:rsidRDefault="0088494A" w:rsidP="00797B9B">
            <w:pPr>
              <w:autoSpaceDE w:val="0"/>
              <w:autoSpaceDN w:val="0"/>
              <w:spacing w:before="120" w:after="120"/>
              <w:jc w:val="center"/>
              <w:rPr>
                <w:b/>
              </w:rPr>
            </w:pPr>
            <w:r w:rsidRPr="00645220">
              <w:rPr>
                <w:b/>
              </w:rPr>
              <w:t>Step</w:t>
            </w:r>
          </w:p>
        </w:tc>
        <w:tc>
          <w:tcPr>
            <w:tcW w:w="21363" w:type="dxa"/>
            <w:gridSpan w:val="2"/>
            <w:shd w:val="pct10" w:color="auto" w:fill="auto"/>
          </w:tcPr>
          <w:p w14:paraId="38703278" w14:textId="77777777" w:rsidR="0088494A" w:rsidRPr="00645220" w:rsidRDefault="0088494A" w:rsidP="00797B9B">
            <w:pPr>
              <w:autoSpaceDE w:val="0"/>
              <w:autoSpaceDN w:val="0"/>
              <w:spacing w:before="120" w:after="120"/>
              <w:jc w:val="center"/>
              <w:rPr>
                <w:b/>
              </w:rPr>
            </w:pPr>
            <w:r w:rsidRPr="00645220">
              <w:rPr>
                <w:b/>
              </w:rPr>
              <w:t>Action</w:t>
            </w:r>
          </w:p>
        </w:tc>
      </w:tr>
      <w:tr w:rsidR="00581B30" w:rsidRPr="00645220" w14:paraId="3319910F" w14:textId="77777777" w:rsidTr="000A12BE">
        <w:trPr>
          <w:trHeight w:val="645"/>
        </w:trPr>
        <w:tc>
          <w:tcPr>
            <w:tcW w:w="1219" w:type="dxa"/>
            <w:vMerge w:val="restart"/>
            <w:shd w:val="clear" w:color="auto" w:fill="auto"/>
          </w:tcPr>
          <w:p w14:paraId="7960B47B" w14:textId="77777777" w:rsidR="0088494A" w:rsidRPr="00645220" w:rsidRDefault="00386DE5" w:rsidP="00797B9B">
            <w:pPr>
              <w:autoSpaceDE w:val="0"/>
              <w:autoSpaceDN w:val="0"/>
              <w:spacing w:before="120" w:after="120"/>
              <w:jc w:val="center"/>
              <w:rPr>
                <w:b/>
              </w:rPr>
            </w:pPr>
            <w:r w:rsidRPr="00645220">
              <w:rPr>
                <w:b/>
              </w:rPr>
              <w:t>1</w:t>
            </w:r>
          </w:p>
        </w:tc>
        <w:tc>
          <w:tcPr>
            <w:tcW w:w="21363" w:type="dxa"/>
            <w:gridSpan w:val="2"/>
            <w:tcBorders>
              <w:bottom w:val="single" w:sz="4" w:space="0" w:color="auto"/>
            </w:tcBorders>
            <w:shd w:val="clear" w:color="auto" w:fill="auto"/>
          </w:tcPr>
          <w:p w14:paraId="1AC2829D" w14:textId="523A2EEB" w:rsidR="0088494A" w:rsidRPr="00645220" w:rsidRDefault="007A0BFB" w:rsidP="00797B9B">
            <w:pPr>
              <w:autoSpaceDE w:val="0"/>
              <w:autoSpaceDN w:val="0"/>
              <w:spacing w:before="120" w:after="120"/>
              <w:ind w:left="660" w:hanging="660"/>
            </w:pPr>
            <w:r>
              <w:rPr>
                <w:b/>
                <w:noProof/>
              </w:rPr>
              <w:drawing>
                <wp:inline distT="0" distB="0" distL="0" distR="0" wp14:anchorId="5D419DAB" wp14:editId="5A18AB88">
                  <wp:extent cx="281940" cy="182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00645220" w:rsidRPr="00645220">
              <w:rPr>
                <w:b/>
              </w:rPr>
              <w:t xml:space="preserve"> </w:t>
            </w:r>
            <w:r w:rsidR="001F3059" w:rsidRPr="00645220">
              <w:rPr>
                <w:b/>
              </w:rPr>
              <w:t xml:space="preserve"> </w:t>
            </w:r>
            <w:r w:rsidR="0088494A" w:rsidRPr="00645220">
              <w:t>You received a Dunning Letter &lt;and Reminder Letter&gt; about a past due premium balance</w:t>
            </w:r>
            <w:r w:rsidR="00EE3B3B" w:rsidRPr="00645220">
              <w:t>.</w:t>
            </w:r>
            <w:r w:rsidR="0088494A" w:rsidRPr="00645220">
              <w:t xml:space="preserve"> To avoid disenrollment, </w:t>
            </w:r>
            <w:r w:rsidR="00EE3B3B" w:rsidRPr="00645220">
              <w:t xml:space="preserve">you must pay </w:t>
            </w:r>
            <w:bookmarkStart w:id="37" w:name="OLE_LINK93"/>
            <w:r w:rsidR="00EE3B3B" w:rsidRPr="00645220">
              <w:t xml:space="preserve">$xx.xx </w:t>
            </w:r>
            <w:bookmarkEnd w:id="37"/>
            <w:r w:rsidR="00EE3B3B" w:rsidRPr="00645220">
              <w:t>by MM/DD/YYYY. W</w:t>
            </w:r>
            <w:r w:rsidR="0088494A" w:rsidRPr="00645220">
              <w:t>ould you like to pay the balance today?</w:t>
            </w:r>
            <w:r w:rsidR="0088494A" w:rsidRPr="00645220">
              <w:rPr>
                <w:rFonts w:cs="Segoe UI"/>
                <w:color w:val="000000"/>
              </w:rPr>
              <w:t xml:space="preserve"> </w:t>
            </w:r>
          </w:p>
        </w:tc>
      </w:tr>
      <w:tr w:rsidR="00581B30" w:rsidRPr="00645220" w14:paraId="0D4369FB" w14:textId="77777777" w:rsidTr="000A12BE">
        <w:trPr>
          <w:trHeight w:val="70"/>
        </w:trPr>
        <w:tc>
          <w:tcPr>
            <w:tcW w:w="1219" w:type="dxa"/>
            <w:vMerge/>
            <w:shd w:val="clear" w:color="auto" w:fill="auto"/>
          </w:tcPr>
          <w:p w14:paraId="76DEC5FC" w14:textId="77777777" w:rsidR="0088494A" w:rsidRPr="00645220" w:rsidRDefault="0088494A" w:rsidP="00797B9B">
            <w:pPr>
              <w:autoSpaceDE w:val="0"/>
              <w:autoSpaceDN w:val="0"/>
              <w:spacing w:before="120" w:after="120"/>
              <w:rPr>
                <w:b/>
              </w:rPr>
            </w:pPr>
          </w:p>
        </w:tc>
        <w:tc>
          <w:tcPr>
            <w:tcW w:w="6246" w:type="dxa"/>
            <w:shd w:val="pct10" w:color="auto" w:fill="auto"/>
          </w:tcPr>
          <w:p w14:paraId="5B5E5712" w14:textId="77777777" w:rsidR="0088494A" w:rsidRPr="00645220" w:rsidRDefault="0088494A" w:rsidP="00797B9B">
            <w:pPr>
              <w:spacing w:before="120" w:after="120"/>
              <w:jc w:val="center"/>
              <w:rPr>
                <w:b/>
              </w:rPr>
            </w:pPr>
            <w:r w:rsidRPr="00645220">
              <w:rPr>
                <w:b/>
              </w:rPr>
              <w:t>If...</w:t>
            </w:r>
          </w:p>
        </w:tc>
        <w:tc>
          <w:tcPr>
            <w:tcW w:w="15117" w:type="dxa"/>
            <w:shd w:val="pct10" w:color="auto" w:fill="auto"/>
          </w:tcPr>
          <w:p w14:paraId="4D3F3790" w14:textId="77777777" w:rsidR="0088494A" w:rsidRPr="00645220" w:rsidRDefault="0088494A" w:rsidP="00797B9B">
            <w:pPr>
              <w:spacing w:before="120" w:after="120"/>
              <w:jc w:val="center"/>
              <w:rPr>
                <w:b/>
              </w:rPr>
            </w:pPr>
            <w:r w:rsidRPr="00645220">
              <w:rPr>
                <w:b/>
              </w:rPr>
              <w:t>Then...</w:t>
            </w:r>
          </w:p>
        </w:tc>
      </w:tr>
      <w:tr w:rsidR="00581B30" w:rsidRPr="00645220" w14:paraId="4D6394F6" w14:textId="77777777" w:rsidTr="000A12BE">
        <w:trPr>
          <w:trHeight w:val="645"/>
        </w:trPr>
        <w:tc>
          <w:tcPr>
            <w:tcW w:w="1219" w:type="dxa"/>
            <w:vMerge/>
            <w:shd w:val="clear" w:color="auto" w:fill="auto"/>
          </w:tcPr>
          <w:p w14:paraId="6E456D6A" w14:textId="77777777" w:rsidR="0088494A" w:rsidRPr="00645220" w:rsidRDefault="0088494A" w:rsidP="00797B9B">
            <w:pPr>
              <w:autoSpaceDE w:val="0"/>
              <w:autoSpaceDN w:val="0"/>
              <w:spacing w:before="120" w:after="120"/>
              <w:rPr>
                <w:b/>
              </w:rPr>
            </w:pPr>
          </w:p>
        </w:tc>
        <w:tc>
          <w:tcPr>
            <w:tcW w:w="6246" w:type="dxa"/>
            <w:shd w:val="clear" w:color="auto" w:fill="auto"/>
          </w:tcPr>
          <w:p w14:paraId="7883744A" w14:textId="77777777" w:rsidR="0088494A" w:rsidRPr="00645220" w:rsidRDefault="0088494A" w:rsidP="00797B9B">
            <w:pPr>
              <w:spacing w:before="120" w:after="120"/>
            </w:pPr>
            <w:r w:rsidRPr="00645220">
              <w:t>Yes, would like to pay balance today</w:t>
            </w:r>
          </w:p>
        </w:tc>
        <w:tc>
          <w:tcPr>
            <w:tcW w:w="15117" w:type="dxa"/>
            <w:shd w:val="clear" w:color="auto" w:fill="auto"/>
          </w:tcPr>
          <w:p w14:paraId="66113397" w14:textId="77777777" w:rsidR="005E6566" w:rsidRPr="00645220" w:rsidRDefault="005E6566" w:rsidP="00797B9B">
            <w:pPr>
              <w:spacing w:before="120" w:after="120"/>
              <w:rPr>
                <w:rFonts w:cs="TimesNewRoman"/>
              </w:rPr>
            </w:pPr>
            <w:r w:rsidRPr="00645220">
              <w:rPr>
                <w:rFonts w:cs="TimesNewRoman"/>
              </w:rPr>
              <w:t xml:space="preserve">Proceed to </w:t>
            </w:r>
            <w:hyperlink w:anchor="_•_Payment_Options" w:history="1">
              <w:r w:rsidRPr="00645220">
                <w:rPr>
                  <w:rStyle w:val="Hyperlink"/>
                  <w:rFonts w:cs="TimesNewRoman"/>
                </w:rPr>
                <w:t>Payment Options</w:t>
              </w:r>
            </w:hyperlink>
            <w:r w:rsidRPr="00645220">
              <w:rPr>
                <w:rFonts w:cs="TimesNewRoman"/>
              </w:rPr>
              <w:t>.</w:t>
            </w:r>
          </w:p>
          <w:p w14:paraId="3CF519AC" w14:textId="77777777" w:rsidR="0088494A" w:rsidRPr="00645220" w:rsidRDefault="0088494A" w:rsidP="00797B9B">
            <w:pPr>
              <w:spacing w:before="120" w:after="120"/>
            </w:pPr>
          </w:p>
          <w:p w14:paraId="2A45A8A5" w14:textId="3AE3B15E" w:rsidR="0086054D" w:rsidRPr="00645220" w:rsidRDefault="007A0BFB" w:rsidP="00797B9B">
            <w:pPr>
              <w:spacing w:before="120" w:after="120"/>
              <w:ind w:left="576" w:hanging="576"/>
            </w:pPr>
            <w:r>
              <w:rPr>
                <w:b/>
                <w:noProof/>
              </w:rPr>
              <w:drawing>
                <wp:inline distT="0" distB="0" distL="0" distR="0" wp14:anchorId="394A7F37" wp14:editId="67E96BC4">
                  <wp:extent cx="236220" cy="205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00604C26" w:rsidRPr="00645220">
              <w:rPr>
                <w:noProof/>
              </w:rPr>
              <w:t xml:space="preserve"> </w:t>
            </w:r>
            <w:r w:rsidR="00645220" w:rsidRPr="00645220">
              <w:rPr>
                <w:noProof/>
              </w:rPr>
              <w:t xml:space="preserve"> </w:t>
            </w:r>
            <w:r w:rsidR="0086054D" w:rsidRPr="00645220">
              <w:t xml:space="preserve">If the </w:t>
            </w:r>
            <w:r w:rsidR="00A63EF4" w:rsidRPr="00645220">
              <w:t>beneficiary</w:t>
            </w:r>
            <w:r w:rsidR="0086054D" w:rsidRPr="00645220">
              <w:t xml:space="preserve"> states that they are </w:t>
            </w:r>
            <w:r w:rsidR="0086054D" w:rsidRPr="00645220">
              <w:rPr>
                <w:b/>
              </w:rPr>
              <w:t>unable to make a payment prior to the date on the letters or expresses</w:t>
            </w:r>
            <w:r w:rsidR="009E6EB2" w:rsidRPr="00645220">
              <w:rPr>
                <w:b/>
              </w:rPr>
              <w:t xml:space="preserve"> financial</w:t>
            </w:r>
            <w:r w:rsidR="0086054D" w:rsidRPr="00645220">
              <w:rPr>
                <w:b/>
              </w:rPr>
              <w:t xml:space="preserve"> hardship</w:t>
            </w:r>
            <w:r w:rsidR="009E6EB2" w:rsidRPr="00645220">
              <w:t>,</w:t>
            </w:r>
            <w:r w:rsidR="00A63EF4" w:rsidRPr="00645220">
              <w:t xml:space="preserve"> offer the beneficiary</w:t>
            </w:r>
            <w:r w:rsidR="0086054D" w:rsidRPr="00645220">
              <w:t xml:space="preserve"> a Payment Plan, r</w:t>
            </w:r>
            <w:r w:rsidR="0086054D" w:rsidRPr="00645220">
              <w:rPr>
                <w:color w:val="000000"/>
              </w:rPr>
              <w:t xml:space="preserve">efer to </w:t>
            </w:r>
            <w:hyperlink r:id="rId18" w:anchor="!/view?docid=a1074405-2b6e-4289-b36c-eb8290142646" w:history="1">
              <w:r w:rsidR="00796C64">
                <w:rPr>
                  <w:rStyle w:val="Hyperlink"/>
                  <w:bCs/>
                </w:rPr>
                <w:t>Compass MED D - Blue MedicareRx (NEJE) - Premium Billing Payment Plans (066464)</w:t>
              </w:r>
            </w:hyperlink>
            <w:r w:rsidR="0086054D" w:rsidRPr="00645220">
              <w:t>.</w:t>
            </w:r>
          </w:p>
        </w:tc>
      </w:tr>
      <w:tr w:rsidR="00581B30" w:rsidRPr="00645220" w14:paraId="5CDEF038" w14:textId="77777777" w:rsidTr="000A12BE">
        <w:trPr>
          <w:trHeight w:val="645"/>
        </w:trPr>
        <w:tc>
          <w:tcPr>
            <w:tcW w:w="1219" w:type="dxa"/>
            <w:vMerge/>
            <w:shd w:val="clear" w:color="auto" w:fill="auto"/>
          </w:tcPr>
          <w:p w14:paraId="0056851A" w14:textId="77777777" w:rsidR="0088494A" w:rsidRPr="00645220" w:rsidRDefault="0088494A" w:rsidP="00797B9B">
            <w:pPr>
              <w:autoSpaceDE w:val="0"/>
              <w:autoSpaceDN w:val="0"/>
              <w:spacing w:before="120" w:after="120"/>
              <w:rPr>
                <w:b/>
              </w:rPr>
            </w:pPr>
          </w:p>
        </w:tc>
        <w:tc>
          <w:tcPr>
            <w:tcW w:w="6246" w:type="dxa"/>
            <w:shd w:val="clear" w:color="auto" w:fill="auto"/>
          </w:tcPr>
          <w:p w14:paraId="123CE0DC" w14:textId="77777777" w:rsidR="0088494A" w:rsidRPr="00645220" w:rsidRDefault="0088494A" w:rsidP="00797B9B">
            <w:pPr>
              <w:spacing w:before="120" w:after="120"/>
            </w:pPr>
            <w:r w:rsidRPr="00645220">
              <w:t>No, does not want to pay balance today</w:t>
            </w:r>
          </w:p>
        </w:tc>
        <w:tc>
          <w:tcPr>
            <w:tcW w:w="15117" w:type="dxa"/>
            <w:shd w:val="clear" w:color="auto" w:fill="auto"/>
          </w:tcPr>
          <w:p w14:paraId="448B040E" w14:textId="2710BD92" w:rsidR="00604C26" w:rsidRPr="00645220" w:rsidRDefault="00604C26" w:rsidP="00797B9B">
            <w:pPr>
              <w:spacing w:before="120" w:after="120"/>
              <w:ind w:left="900" w:hanging="900"/>
              <w:rPr>
                <w:b/>
              </w:rPr>
            </w:pPr>
            <w:r w:rsidRPr="00645220">
              <w:rPr>
                <w:b/>
              </w:rPr>
              <w:t xml:space="preserve">Note: </w:t>
            </w:r>
            <w:r w:rsidR="00645220" w:rsidRPr="00645220">
              <w:rPr>
                <w:b/>
              </w:rPr>
              <w:t xml:space="preserve"> </w:t>
            </w:r>
            <w:r w:rsidRPr="00645220">
              <w:rPr>
                <w:b/>
              </w:rPr>
              <w:t xml:space="preserve">Failure to provide the correct </w:t>
            </w:r>
            <w:r w:rsidR="00F71408" w:rsidRPr="00645220">
              <w:rPr>
                <w:b/>
              </w:rPr>
              <w:t xml:space="preserve">Dunning </w:t>
            </w:r>
            <w:r w:rsidRPr="00645220">
              <w:rPr>
                <w:b/>
              </w:rPr>
              <w:t xml:space="preserve">amount </w:t>
            </w:r>
            <w:r w:rsidR="00F71408" w:rsidRPr="00645220">
              <w:rPr>
                <w:b/>
              </w:rPr>
              <w:t xml:space="preserve">by the Dunning </w:t>
            </w:r>
            <w:r w:rsidRPr="00645220">
              <w:rPr>
                <w:b/>
              </w:rPr>
              <w:t xml:space="preserve">due date per the Dunning Letter(s) in </w:t>
            </w:r>
            <w:r w:rsidR="00A73930">
              <w:rPr>
                <w:b/>
              </w:rPr>
              <w:t>ONEclick™</w:t>
            </w:r>
            <w:r w:rsidRPr="00645220">
              <w:rPr>
                <w:b/>
              </w:rPr>
              <w:t xml:space="preserve"> could result in the beneficiary being disenrolled in error. </w:t>
            </w:r>
          </w:p>
          <w:p w14:paraId="242774C5" w14:textId="77777777" w:rsidR="00604C26" w:rsidRPr="00645220" w:rsidRDefault="00604C26" w:rsidP="00797B9B">
            <w:pPr>
              <w:spacing w:before="120" w:after="120"/>
              <w:rPr>
                <w:rFonts w:cs="Arial"/>
              </w:rPr>
            </w:pPr>
          </w:p>
          <w:p w14:paraId="18B773E6" w14:textId="1874A41C" w:rsidR="0088494A" w:rsidRPr="00645220" w:rsidRDefault="007A0BFB" w:rsidP="00797B9B">
            <w:pPr>
              <w:spacing w:before="120" w:after="120"/>
              <w:ind w:left="648" w:hanging="648"/>
            </w:pPr>
            <w:r>
              <w:rPr>
                <w:b/>
                <w:noProof/>
              </w:rPr>
              <w:drawing>
                <wp:inline distT="0" distB="0" distL="0" distR="0" wp14:anchorId="79FF2F81" wp14:editId="40666CDF">
                  <wp:extent cx="281940" cy="182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001F3059" w:rsidRPr="00645220">
              <w:rPr>
                <w:b/>
              </w:rPr>
              <w:t xml:space="preserve"> </w:t>
            </w:r>
            <w:r w:rsidR="00645220" w:rsidRPr="00645220">
              <w:rPr>
                <w:b/>
              </w:rPr>
              <w:t xml:space="preserve"> </w:t>
            </w:r>
            <w:r w:rsidR="0088494A" w:rsidRPr="00645220">
              <w:t xml:space="preserve">I understand. If you do not pay the amount owed as stated in the letter(s) by </w:t>
            </w:r>
            <w:r w:rsidR="00CB4163">
              <w:t>&lt;</w:t>
            </w:r>
            <w:r w:rsidR="0088494A" w:rsidRPr="00645220">
              <w:t>MM/DD/YYYY</w:t>
            </w:r>
            <w:r w:rsidR="00CB4163">
              <w:t>&gt;</w:t>
            </w:r>
            <w:r w:rsidR="0088494A" w:rsidRPr="00645220">
              <w:t xml:space="preserve">, </w:t>
            </w:r>
            <w:r w:rsidR="00EE3B3B" w:rsidRPr="00645220">
              <w:t xml:space="preserve">you will be at risk of being disenrolled from your Part D Prescription Drug Coverage. </w:t>
            </w:r>
          </w:p>
          <w:p w14:paraId="50E5F939" w14:textId="77777777" w:rsidR="00604C26" w:rsidRPr="00645220" w:rsidRDefault="00604C26" w:rsidP="00797B9B">
            <w:pPr>
              <w:spacing w:before="120" w:after="120"/>
            </w:pPr>
          </w:p>
          <w:p w14:paraId="2196E22A" w14:textId="77777777" w:rsidR="00604C26" w:rsidRPr="00645220" w:rsidRDefault="00604C26" w:rsidP="00797B9B">
            <w:pPr>
              <w:spacing w:before="120" w:after="120"/>
              <w:ind w:left="648"/>
            </w:pPr>
            <w:r w:rsidRPr="00645220">
              <w:t xml:space="preserve">We offer several different Automatic Payment options for future payment </w:t>
            </w:r>
            <w:r w:rsidR="007C47CD" w:rsidRPr="00645220">
              <w:t>convenience;</w:t>
            </w:r>
            <w:r w:rsidRPr="00645220">
              <w:t xml:space="preserve"> I would be happy to provide you additional information.</w:t>
            </w:r>
          </w:p>
          <w:p w14:paraId="346F32A9" w14:textId="77777777" w:rsidR="0088494A" w:rsidRPr="00645220" w:rsidRDefault="0088494A" w:rsidP="00797B9B">
            <w:pPr>
              <w:spacing w:before="120" w:after="120"/>
            </w:pPr>
          </w:p>
          <w:p w14:paraId="28F74939" w14:textId="19D582D4" w:rsidR="00604C26" w:rsidRPr="00645220" w:rsidRDefault="00604C26" w:rsidP="00797B9B">
            <w:pPr>
              <w:spacing w:before="120" w:after="120"/>
              <w:rPr>
                <w:rFonts w:cs="TimesNewRoman"/>
              </w:rPr>
            </w:pPr>
            <w:r w:rsidRPr="00645220">
              <w:rPr>
                <w:rFonts w:cs="TimesNewRoman"/>
                <w:b/>
              </w:rPr>
              <w:t>Note:</w:t>
            </w:r>
            <w:r w:rsidRPr="00645220">
              <w:rPr>
                <w:rFonts w:cs="TimesNewRoman"/>
              </w:rPr>
              <w:t xml:space="preserve"> </w:t>
            </w:r>
            <w:r w:rsidR="00645220">
              <w:rPr>
                <w:rFonts w:cs="TimesNewRoman"/>
              </w:rPr>
              <w:t xml:space="preserve"> </w:t>
            </w:r>
            <w:r w:rsidRPr="00645220">
              <w:rPr>
                <w:rFonts w:cs="TimesNewRoman"/>
              </w:rPr>
              <w:t>Refer to</w:t>
            </w:r>
            <w:r w:rsidRPr="00645220">
              <w:rPr>
                <w:b/>
                <w:color w:val="000000"/>
              </w:rPr>
              <w:t xml:space="preserve"> </w:t>
            </w:r>
            <w:hyperlink r:id="rId19" w:anchor="!/view?docid=af8a272a-5fe3-47eb-8ea0-8b14b50a47bc" w:history="1">
              <w:r w:rsidR="00307A60">
                <w:rPr>
                  <w:rStyle w:val="Hyperlink"/>
                </w:rPr>
                <w:t>Compass MED D - Blue MedicareRx (NEJE) - Premium Billing Auto Pay Options and Education (066461)</w:t>
              </w:r>
            </w:hyperlink>
            <w:r w:rsidRPr="00645220">
              <w:rPr>
                <w:color w:val="000000"/>
              </w:rPr>
              <w:t>.</w:t>
            </w:r>
          </w:p>
          <w:p w14:paraId="31C0E2A7" w14:textId="77777777" w:rsidR="0088494A" w:rsidRPr="00645220" w:rsidRDefault="0088494A" w:rsidP="00797B9B">
            <w:pPr>
              <w:spacing w:before="120" w:after="120"/>
              <w:rPr>
                <w:b/>
              </w:rPr>
            </w:pPr>
          </w:p>
          <w:p w14:paraId="4FC3FD6E" w14:textId="0CBB492A" w:rsidR="0088494A" w:rsidRPr="00645220" w:rsidRDefault="007A0BFB" w:rsidP="00797B9B">
            <w:pPr>
              <w:spacing w:before="120" w:after="120"/>
              <w:ind w:left="576" w:hanging="576"/>
            </w:pPr>
            <w:r>
              <w:rPr>
                <w:noProof/>
              </w:rPr>
              <w:drawing>
                <wp:inline distT="0" distB="0" distL="0" distR="0" wp14:anchorId="4DCE4F7D" wp14:editId="0DF6938A">
                  <wp:extent cx="236220" cy="205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00604C26" w:rsidRPr="00645220">
              <w:rPr>
                <w:noProof/>
              </w:rPr>
              <w:t xml:space="preserve"> </w:t>
            </w:r>
            <w:r w:rsidR="00645220">
              <w:rPr>
                <w:noProof/>
              </w:rPr>
              <w:t xml:space="preserve"> </w:t>
            </w:r>
            <w:r w:rsidR="00A63EF4" w:rsidRPr="00645220">
              <w:t>If the beneficiary</w:t>
            </w:r>
            <w:r w:rsidR="0088494A" w:rsidRPr="00645220">
              <w:t xml:space="preserve"> states that they are </w:t>
            </w:r>
            <w:r w:rsidR="0088494A" w:rsidRPr="00645220">
              <w:rPr>
                <w:b/>
              </w:rPr>
              <w:t xml:space="preserve">unable to make a payment prior to the date on the letters or expresses </w:t>
            </w:r>
            <w:r w:rsidR="009E6EB2" w:rsidRPr="00645220">
              <w:rPr>
                <w:b/>
              </w:rPr>
              <w:t xml:space="preserve">financial </w:t>
            </w:r>
            <w:r w:rsidR="0088494A" w:rsidRPr="00645220">
              <w:rPr>
                <w:b/>
              </w:rPr>
              <w:t>hardship</w:t>
            </w:r>
            <w:r w:rsidR="009E6EB2" w:rsidRPr="00645220">
              <w:t>,</w:t>
            </w:r>
            <w:r w:rsidR="0088494A" w:rsidRPr="00645220">
              <w:t xml:space="preserve"> offer the </w:t>
            </w:r>
            <w:r w:rsidR="00A63EF4" w:rsidRPr="00645220">
              <w:t>beneficiary</w:t>
            </w:r>
            <w:r w:rsidR="0088494A" w:rsidRPr="00645220">
              <w:t xml:space="preserve"> a Payment Plan, r</w:t>
            </w:r>
            <w:r w:rsidR="0088494A" w:rsidRPr="00645220">
              <w:rPr>
                <w:color w:val="000000"/>
              </w:rPr>
              <w:t xml:space="preserve">efer to </w:t>
            </w:r>
            <w:hyperlink r:id="rId20" w:anchor="!/view?docid=a1074405-2b6e-4289-b36c-eb8290142646" w:history="1">
              <w:r w:rsidR="00307A60">
                <w:rPr>
                  <w:rStyle w:val="Hyperlink"/>
                  <w:bCs/>
                </w:rPr>
                <w:t>Compass MED D - Blue MedicareRx (NEJE) - Premium Billing Payment Plans (066464)</w:t>
              </w:r>
            </w:hyperlink>
            <w:r w:rsidR="0088494A" w:rsidRPr="00645220">
              <w:t>.</w:t>
            </w:r>
          </w:p>
          <w:p w14:paraId="2CDE39DB" w14:textId="77777777" w:rsidR="0088494A" w:rsidRPr="00645220" w:rsidRDefault="0088494A" w:rsidP="00797B9B">
            <w:pPr>
              <w:spacing w:before="120" w:after="120"/>
              <w:rPr>
                <w:rFonts w:cs="TimesNewRoman"/>
              </w:rPr>
            </w:pPr>
          </w:p>
          <w:p w14:paraId="127CE80D" w14:textId="0B89D6D4" w:rsidR="00343D77" w:rsidRPr="00797B9B" w:rsidRDefault="0088494A" w:rsidP="00797B9B">
            <w:pPr>
              <w:spacing w:before="120" w:after="120"/>
              <w:rPr>
                <w:rFonts w:cs="TimesNewRoman"/>
              </w:rPr>
            </w:pPr>
            <w:r w:rsidRPr="00645220">
              <w:rPr>
                <w:rFonts w:cs="TimesNewRoman"/>
              </w:rPr>
              <w:t xml:space="preserve">Proceed to </w:t>
            </w:r>
            <w:r w:rsidRPr="00645220">
              <w:rPr>
                <w:rFonts w:cs="TimesNewRoman"/>
                <w:b/>
              </w:rPr>
              <w:t xml:space="preserve">Step </w:t>
            </w:r>
            <w:r w:rsidR="000A56CA" w:rsidRPr="00645220">
              <w:rPr>
                <w:rFonts w:cs="TimesNewRoman"/>
                <w:b/>
              </w:rPr>
              <w:t>2</w:t>
            </w:r>
            <w:r w:rsidRPr="00645220">
              <w:rPr>
                <w:rFonts w:cs="TimesNewRoman"/>
              </w:rPr>
              <w:t>.</w:t>
            </w:r>
          </w:p>
        </w:tc>
      </w:tr>
      <w:tr w:rsidR="00C071F7" w:rsidRPr="00645220" w14:paraId="3ED0FF79" w14:textId="77777777" w:rsidTr="000A12BE">
        <w:trPr>
          <w:trHeight w:val="645"/>
        </w:trPr>
        <w:tc>
          <w:tcPr>
            <w:tcW w:w="1219" w:type="dxa"/>
            <w:vMerge/>
            <w:shd w:val="clear" w:color="auto" w:fill="auto"/>
          </w:tcPr>
          <w:p w14:paraId="6FB288B4" w14:textId="77777777" w:rsidR="00C071F7" w:rsidRPr="00645220" w:rsidRDefault="00C071F7" w:rsidP="00797B9B">
            <w:pPr>
              <w:autoSpaceDE w:val="0"/>
              <w:autoSpaceDN w:val="0"/>
              <w:spacing w:before="120" w:after="120"/>
              <w:rPr>
                <w:b/>
              </w:rPr>
            </w:pPr>
          </w:p>
        </w:tc>
        <w:tc>
          <w:tcPr>
            <w:tcW w:w="6246" w:type="dxa"/>
            <w:shd w:val="clear" w:color="auto" w:fill="auto"/>
          </w:tcPr>
          <w:p w14:paraId="2F3364F7" w14:textId="77777777" w:rsidR="00C071F7" w:rsidRPr="00645220" w:rsidRDefault="00C071F7" w:rsidP="00797B9B">
            <w:pPr>
              <w:spacing w:before="120" w:after="120"/>
              <w:rPr>
                <w:rFonts w:cs="TimesNewRoman"/>
              </w:rPr>
            </w:pPr>
            <w:r w:rsidRPr="00645220">
              <w:rPr>
                <w:rFonts w:cs="TimesNewRoman"/>
              </w:rPr>
              <w:t xml:space="preserve">No, does not want to pay balance today </w:t>
            </w:r>
          </w:p>
          <w:p w14:paraId="61B53012" w14:textId="77777777" w:rsidR="00C071F7" w:rsidRPr="00645220" w:rsidRDefault="00C071F7" w:rsidP="00797B9B">
            <w:pPr>
              <w:spacing w:before="120" w:after="120"/>
              <w:rPr>
                <w:rFonts w:cs="TimesNewRoman"/>
                <w:b/>
              </w:rPr>
            </w:pPr>
            <w:r w:rsidRPr="00645220">
              <w:rPr>
                <w:rFonts w:cs="TimesNewRoman"/>
                <w:b/>
              </w:rPr>
              <w:t xml:space="preserve">AND </w:t>
            </w:r>
          </w:p>
          <w:p w14:paraId="7F02024B" w14:textId="77777777" w:rsidR="00C071F7" w:rsidRPr="00645220" w:rsidRDefault="00C071F7" w:rsidP="00797B9B">
            <w:pPr>
              <w:spacing w:before="120" w:after="120"/>
              <w:rPr>
                <w:rFonts w:cs="TimesNewRoman"/>
              </w:rPr>
            </w:pPr>
            <w:r w:rsidRPr="00645220">
              <w:rPr>
                <w:rFonts w:cs="TimesNewRoman"/>
              </w:rPr>
              <w:t>Disputes the Dunning and Disenrollment</w:t>
            </w:r>
          </w:p>
        </w:tc>
        <w:tc>
          <w:tcPr>
            <w:tcW w:w="15117" w:type="dxa"/>
            <w:shd w:val="clear" w:color="auto" w:fill="auto"/>
          </w:tcPr>
          <w:p w14:paraId="0B1EFCB2" w14:textId="77777777" w:rsidR="00C071F7" w:rsidRPr="00645220" w:rsidRDefault="00C071F7" w:rsidP="00797B9B">
            <w:pPr>
              <w:spacing w:before="120" w:after="120"/>
              <w:rPr>
                <w:rFonts w:cs="TimesNewRoman"/>
              </w:rPr>
            </w:pPr>
            <w:r w:rsidRPr="00645220">
              <w:rPr>
                <w:rFonts w:cs="TimesNewRoman"/>
              </w:rPr>
              <w:t xml:space="preserve">Proceed to </w:t>
            </w:r>
            <w:hyperlink w:anchor="_•_Disputing_Dunning/Disenrollment" w:history="1">
              <w:r w:rsidRPr="00645220">
                <w:rPr>
                  <w:rStyle w:val="Hyperlink"/>
                  <w:rFonts w:cs="TimesNewRoman"/>
                </w:rPr>
                <w:t>Disputing Dunning/Disenrollment</w:t>
              </w:r>
            </w:hyperlink>
            <w:r w:rsidRPr="00645220">
              <w:rPr>
                <w:rFonts w:cs="TimesNewRoman"/>
              </w:rPr>
              <w:t>.</w:t>
            </w:r>
          </w:p>
        </w:tc>
      </w:tr>
      <w:tr w:rsidR="00F70A8D" w:rsidRPr="00645220" w14:paraId="0B2A6921" w14:textId="77777777" w:rsidTr="000A12BE">
        <w:trPr>
          <w:trHeight w:val="645"/>
        </w:trPr>
        <w:tc>
          <w:tcPr>
            <w:tcW w:w="1219" w:type="dxa"/>
            <w:vMerge/>
            <w:shd w:val="clear" w:color="auto" w:fill="auto"/>
          </w:tcPr>
          <w:p w14:paraId="72E59162" w14:textId="77777777" w:rsidR="00F70A8D" w:rsidRPr="00645220" w:rsidRDefault="00F70A8D" w:rsidP="00797B9B">
            <w:pPr>
              <w:autoSpaceDE w:val="0"/>
              <w:autoSpaceDN w:val="0"/>
              <w:spacing w:before="120" w:after="120"/>
              <w:rPr>
                <w:b/>
              </w:rPr>
            </w:pPr>
          </w:p>
        </w:tc>
        <w:tc>
          <w:tcPr>
            <w:tcW w:w="6246" w:type="dxa"/>
            <w:tcBorders>
              <w:top w:val="single" w:sz="4" w:space="0" w:color="auto"/>
              <w:left w:val="single" w:sz="4" w:space="0" w:color="auto"/>
              <w:bottom w:val="single" w:sz="4" w:space="0" w:color="auto"/>
              <w:right w:val="single" w:sz="4" w:space="0" w:color="auto"/>
            </w:tcBorders>
          </w:tcPr>
          <w:p w14:paraId="6C0740EE" w14:textId="77777777" w:rsidR="00F70A8D" w:rsidRDefault="00F70A8D" w:rsidP="00797B9B">
            <w:pPr>
              <w:spacing w:before="120" w:after="120"/>
              <w:rPr>
                <w:rFonts w:cs="TimesNewRoman"/>
              </w:rPr>
            </w:pPr>
            <w:r>
              <w:rPr>
                <w:rFonts w:cs="TimesNewRoman"/>
              </w:rPr>
              <w:t>No, does not want to pay balance today</w:t>
            </w:r>
          </w:p>
          <w:p w14:paraId="6D52CCB1" w14:textId="77777777" w:rsidR="00F70A8D" w:rsidRDefault="00F70A8D" w:rsidP="00797B9B">
            <w:pPr>
              <w:spacing w:before="120" w:after="120"/>
              <w:rPr>
                <w:rFonts w:cs="TimesNewRoman"/>
                <w:b/>
              </w:rPr>
            </w:pPr>
            <w:r>
              <w:rPr>
                <w:rFonts w:cs="TimesNewRoman"/>
                <w:b/>
              </w:rPr>
              <w:t>AND</w:t>
            </w:r>
          </w:p>
          <w:p w14:paraId="7C01BA07" w14:textId="1C0EE651" w:rsidR="00F70A8D" w:rsidRDefault="00F70A8D" w:rsidP="00797B9B">
            <w:pPr>
              <w:spacing w:before="120" w:after="120"/>
              <w:rPr>
                <w:rFonts w:cs="TimesNewRoman"/>
              </w:rPr>
            </w:pPr>
            <w:r>
              <w:rPr>
                <w:rFonts w:cs="TimesNewRoman"/>
              </w:rPr>
              <w:t>Disputes the balance</w:t>
            </w:r>
          </w:p>
        </w:tc>
        <w:tc>
          <w:tcPr>
            <w:tcW w:w="15117" w:type="dxa"/>
            <w:tcBorders>
              <w:top w:val="single" w:sz="4" w:space="0" w:color="auto"/>
              <w:left w:val="single" w:sz="4" w:space="0" w:color="auto"/>
              <w:bottom w:val="single" w:sz="4" w:space="0" w:color="auto"/>
              <w:right w:val="single" w:sz="4" w:space="0" w:color="auto"/>
            </w:tcBorders>
          </w:tcPr>
          <w:p w14:paraId="694A9993" w14:textId="0D16469A" w:rsidR="00F70A8D" w:rsidRDefault="00F70A8D" w:rsidP="00797B9B">
            <w:pPr>
              <w:spacing w:before="120" w:after="120"/>
              <w:rPr>
                <w:rFonts w:cs="TimesNewRoman"/>
              </w:rPr>
            </w:pPr>
            <w:r>
              <w:rPr>
                <w:rFonts w:cs="TimesNewRoman"/>
              </w:rPr>
              <w:t xml:space="preserve">Proceed to </w:t>
            </w:r>
            <w:hyperlink w:anchor="DisputingBalances" w:history="1">
              <w:r>
                <w:rPr>
                  <w:rStyle w:val="Hyperlink"/>
                  <w:rFonts w:cs="TimesNewRoman"/>
                </w:rPr>
                <w:t>Disputing Balances</w:t>
              </w:r>
            </w:hyperlink>
            <w:r>
              <w:rPr>
                <w:rFonts w:cs="TimesNewRoman"/>
              </w:rPr>
              <w:t>.</w:t>
            </w:r>
          </w:p>
          <w:p w14:paraId="6DF28021" w14:textId="77777777" w:rsidR="00F70A8D" w:rsidRDefault="00F70A8D" w:rsidP="00797B9B">
            <w:pPr>
              <w:spacing w:before="120" w:after="120"/>
              <w:rPr>
                <w:b/>
              </w:rPr>
            </w:pPr>
          </w:p>
        </w:tc>
      </w:tr>
      <w:tr w:rsidR="00F43309" w:rsidRPr="00645220" w14:paraId="1F4D6B28" w14:textId="77777777" w:rsidTr="000A12BE">
        <w:trPr>
          <w:trHeight w:val="645"/>
        </w:trPr>
        <w:tc>
          <w:tcPr>
            <w:tcW w:w="1219" w:type="dxa"/>
            <w:vMerge/>
            <w:shd w:val="clear" w:color="auto" w:fill="auto"/>
          </w:tcPr>
          <w:p w14:paraId="750FC345" w14:textId="77777777" w:rsidR="00F43309" w:rsidRPr="00645220" w:rsidRDefault="00F43309" w:rsidP="00797B9B">
            <w:pPr>
              <w:autoSpaceDE w:val="0"/>
              <w:autoSpaceDN w:val="0"/>
              <w:spacing w:before="120" w:after="120"/>
              <w:rPr>
                <w:b/>
              </w:rPr>
            </w:pPr>
          </w:p>
        </w:tc>
        <w:tc>
          <w:tcPr>
            <w:tcW w:w="6246" w:type="dxa"/>
            <w:tcBorders>
              <w:top w:val="single" w:sz="4" w:space="0" w:color="auto"/>
              <w:left w:val="single" w:sz="4" w:space="0" w:color="auto"/>
              <w:bottom w:val="single" w:sz="4" w:space="0" w:color="auto"/>
              <w:right w:val="single" w:sz="4" w:space="0" w:color="auto"/>
            </w:tcBorders>
          </w:tcPr>
          <w:p w14:paraId="78C31551" w14:textId="77777777" w:rsidR="00F43309" w:rsidRPr="00645220" w:rsidRDefault="00F43309" w:rsidP="00797B9B">
            <w:pPr>
              <w:spacing w:before="120" w:after="120"/>
              <w:rPr>
                <w:rFonts w:cs="TimesNewRoman"/>
              </w:rPr>
            </w:pPr>
            <w:r>
              <w:rPr>
                <w:rFonts w:cs="TimesNewRoman"/>
              </w:rPr>
              <w:t>Dunning balance has been partially paid</w:t>
            </w:r>
          </w:p>
        </w:tc>
        <w:tc>
          <w:tcPr>
            <w:tcW w:w="15117" w:type="dxa"/>
            <w:tcBorders>
              <w:top w:val="single" w:sz="4" w:space="0" w:color="auto"/>
              <w:left w:val="single" w:sz="4" w:space="0" w:color="auto"/>
              <w:bottom w:val="single" w:sz="4" w:space="0" w:color="auto"/>
              <w:right w:val="single" w:sz="4" w:space="0" w:color="auto"/>
            </w:tcBorders>
          </w:tcPr>
          <w:p w14:paraId="2D25D447" w14:textId="3FFD75BB" w:rsidR="00F43309" w:rsidRPr="00645220" w:rsidRDefault="007A0BFB" w:rsidP="00797B9B">
            <w:pPr>
              <w:spacing w:before="120" w:after="120"/>
              <w:ind w:left="576" w:hanging="576"/>
              <w:rPr>
                <w:rFonts w:cs="TimesNewRoman"/>
              </w:rPr>
            </w:pPr>
            <w:r>
              <w:rPr>
                <w:b/>
                <w:noProof/>
              </w:rPr>
              <w:drawing>
                <wp:inline distT="0" distB="0" distL="0" distR="0" wp14:anchorId="7ECC5057" wp14:editId="3F181C92">
                  <wp:extent cx="28194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 cy="190500"/>
                          </a:xfrm>
                          <a:prstGeom prst="rect">
                            <a:avLst/>
                          </a:prstGeom>
                          <a:noFill/>
                          <a:ln>
                            <a:noFill/>
                          </a:ln>
                        </pic:spPr>
                      </pic:pic>
                    </a:graphicData>
                  </a:graphic>
                </wp:inline>
              </w:drawing>
            </w:r>
            <w:r w:rsidR="00F43309">
              <w:rPr>
                <w:b/>
              </w:rPr>
              <w:t xml:space="preserve">  </w:t>
            </w:r>
            <w:r w:rsidR="00F43309">
              <w:rPr>
                <w:rFonts w:cs="TimesNewRoman"/>
              </w:rPr>
              <w:t xml:space="preserve">I see payment for </w:t>
            </w:r>
            <w:r w:rsidR="00CB4163">
              <w:rPr>
                <w:rFonts w:cs="TimesNewRoman"/>
              </w:rPr>
              <w:t>&lt;</w:t>
            </w:r>
            <w:r w:rsidR="00F43309">
              <w:t>$xx.xx</w:t>
            </w:r>
            <w:r w:rsidR="00CB4163">
              <w:t>&gt;</w:t>
            </w:r>
            <w:r w:rsidR="00F43309">
              <w:t xml:space="preserve"> </w:t>
            </w:r>
            <w:r w:rsidR="00F43309">
              <w:rPr>
                <w:rFonts w:cs="TimesNewRoman"/>
              </w:rPr>
              <w:t xml:space="preserve">was received and credited to the account </w:t>
            </w:r>
            <w:r w:rsidR="00F43309">
              <w:t xml:space="preserve">on </w:t>
            </w:r>
            <w:r w:rsidR="00CB4163">
              <w:t>&lt;</w:t>
            </w:r>
            <w:r w:rsidR="00F43309">
              <w:t>MM/DD/YYYY</w:t>
            </w:r>
            <w:r w:rsidR="00CB4163">
              <w:t>&gt;</w:t>
            </w:r>
            <w:r w:rsidR="00F43309">
              <w:t xml:space="preserve">. </w:t>
            </w:r>
            <w:r w:rsidR="00F43309">
              <w:rPr>
                <w:rFonts w:cs="TimesNewRoman"/>
              </w:rPr>
              <w:t xml:space="preserve">However, you still owe </w:t>
            </w:r>
            <w:r w:rsidR="00CB4163">
              <w:rPr>
                <w:rFonts w:cs="TimesNewRoman"/>
              </w:rPr>
              <w:t>&lt;</w:t>
            </w:r>
            <w:r w:rsidR="00F43309">
              <w:rPr>
                <w:rFonts w:cs="TimesNewRoman"/>
              </w:rPr>
              <w:t>$xx.xx</w:t>
            </w:r>
            <w:r w:rsidR="00CB4163">
              <w:rPr>
                <w:rFonts w:cs="TimesNewRoman"/>
              </w:rPr>
              <w:t>&gt;</w:t>
            </w:r>
            <w:r w:rsidR="00F43309">
              <w:rPr>
                <w:rFonts w:cs="TimesNewRoman"/>
              </w:rPr>
              <w:t xml:space="preserve"> and to avoid being disenrolled at end of grace period you will need to pay </w:t>
            </w:r>
            <w:r w:rsidR="00CB4163">
              <w:rPr>
                <w:rFonts w:cs="TimesNewRoman"/>
              </w:rPr>
              <w:t>&lt;</w:t>
            </w:r>
            <w:r w:rsidR="00F43309">
              <w:rPr>
                <w:rFonts w:cs="TimesNewRoman"/>
              </w:rPr>
              <w:t>$xx.xx</w:t>
            </w:r>
            <w:r w:rsidR="00CB4163">
              <w:rPr>
                <w:rFonts w:cs="TimesNewRoman"/>
              </w:rPr>
              <w:t>&gt;</w:t>
            </w:r>
            <w:r w:rsidR="00F43309">
              <w:rPr>
                <w:rFonts w:cs="TimesNewRoman"/>
              </w:rPr>
              <w:t xml:space="preserve"> by </w:t>
            </w:r>
            <w:r w:rsidR="00CB4163">
              <w:rPr>
                <w:rFonts w:cs="TimesNewRoman"/>
              </w:rPr>
              <w:t>&lt;</w:t>
            </w:r>
            <w:r w:rsidR="00F43309">
              <w:rPr>
                <w:rFonts w:cs="TimesNewRoman"/>
              </w:rPr>
              <w:t>MM/DD/YYYY</w:t>
            </w:r>
            <w:r w:rsidR="00CB4163">
              <w:rPr>
                <w:rFonts w:cs="TimesNewRoman"/>
              </w:rPr>
              <w:t>&gt;</w:t>
            </w:r>
            <w:r w:rsidR="00F43309">
              <w:rPr>
                <w:rFonts w:cs="TimesNewRoman"/>
              </w:rPr>
              <w:t>. As a reminder, payments are due the 1st of the month to avoid disenrollment notification.</w:t>
            </w:r>
          </w:p>
        </w:tc>
      </w:tr>
      <w:tr w:rsidR="00F43309" w:rsidRPr="00645220" w14:paraId="17DBF1F1" w14:textId="77777777" w:rsidTr="000A12BE">
        <w:trPr>
          <w:trHeight w:val="645"/>
        </w:trPr>
        <w:tc>
          <w:tcPr>
            <w:tcW w:w="1219" w:type="dxa"/>
            <w:vMerge/>
            <w:shd w:val="clear" w:color="auto" w:fill="auto"/>
          </w:tcPr>
          <w:p w14:paraId="78149C51" w14:textId="77777777" w:rsidR="00F43309" w:rsidRPr="00645220" w:rsidRDefault="00F43309" w:rsidP="00797B9B">
            <w:pPr>
              <w:autoSpaceDE w:val="0"/>
              <w:autoSpaceDN w:val="0"/>
              <w:spacing w:before="120" w:after="120"/>
              <w:rPr>
                <w:b/>
              </w:rPr>
            </w:pPr>
          </w:p>
        </w:tc>
        <w:tc>
          <w:tcPr>
            <w:tcW w:w="6246" w:type="dxa"/>
            <w:tcBorders>
              <w:top w:val="single" w:sz="4" w:space="0" w:color="auto"/>
              <w:left w:val="single" w:sz="4" w:space="0" w:color="auto"/>
              <w:bottom w:val="single" w:sz="4" w:space="0" w:color="auto"/>
              <w:right w:val="single" w:sz="4" w:space="0" w:color="auto"/>
            </w:tcBorders>
          </w:tcPr>
          <w:p w14:paraId="49BDD7DF" w14:textId="77777777" w:rsidR="00F43309" w:rsidRPr="00645220" w:rsidRDefault="00F43309" w:rsidP="00797B9B">
            <w:pPr>
              <w:spacing w:before="120" w:after="120"/>
              <w:rPr>
                <w:rFonts w:cs="TimesNewRoman"/>
              </w:rPr>
            </w:pPr>
            <w:r>
              <w:rPr>
                <w:rFonts w:cs="TimesNewRoman"/>
              </w:rPr>
              <w:t>Dunning balance has been fully paid</w:t>
            </w:r>
          </w:p>
        </w:tc>
        <w:tc>
          <w:tcPr>
            <w:tcW w:w="15117" w:type="dxa"/>
            <w:tcBorders>
              <w:top w:val="single" w:sz="4" w:space="0" w:color="auto"/>
              <w:left w:val="single" w:sz="4" w:space="0" w:color="auto"/>
              <w:bottom w:val="single" w:sz="4" w:space="0" w:color="auto"/>
              <w:right w:val="single" w:sz="4" w:space="0" w:color="auto"/>
            </w:tcBorders>
          </w:tcPr>
          <w:p w14:paraId="4E89CF21" w14:textId="151202CA" w:rsidR="00F43309" w:rsidRPr="00645220" w:rsidRDefault="007A0BFB" w:rsidP="00797B9B">
            <w:pPr>
              <w:spacing w:before="120" w:after="120"/>
              <w:ind w:left="576" w:hanging="576"/>
              <w:rPr>
                <w:rFonts w:cs="TimesNewRoman"/>
              </w:rPr>
            </w:pPr>
            <w:r>
              <w:rPr>
                <w:b/>
                <w:noProof/>
              </w:rPr>
              <w:drawing>
                <wp:inline distT="0" distB="0" distL="0" distR="0" wp14:anchorId="7F3302F3" wp14:editId="47A6C69F">
                  <wp:extent cx="281940" cy="19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 cy="190500"/>
                          </a:xfrm>
                          <a:prstGeom prst="rect">
                            <a:avLst/>
                          </a:prstGeom>
                          <a:noFill/>
                          <a:ln>
                            <a:noFill/>
                          </a:ln>
                        </pic:spPr>
                      </pic:pic>
                    </a:graphicData>
                  </a:graphic>
                </wp:inline>
              </w:drawing>
            </w:r>
            <w:r w:rsidR="00F43309">
              <w:rPr>
                <w:b/>
              </w:rPr>
              <w:t xml:space="preserve">  </w:t>
            </w:r>
            <w:r w:rsidR="00F43309">
              <w:rPr>
                <w:rFonts w:cs="TimesNewRoman"/>
              </w:rPr>
              <w:t xml:space="preserve">I see payment for </w:t>
            </w:r>
            <w:r w:rsidR="00CB4163">
              <w:rPr>
                <w:rFonts w:cs="TimesNewRoman"/>
              </w:rPr>
              <w:t>&lt;</w:t>
            </w:r>
            <w:r w:rsidR="00F43309">
              <w:t>$xx.xx</w:t>
            </w:r>
            <w:r w:rsidR="00CB4163">
              <w:t>&gt;</w:t>
            </w:r>
            <w:r w:rsidR="00F43309">
              <w:t xml:space="preserve"> </w:t>
            </w:r>
            <w:r w:rsidR="00F43309">
              <w:rPr>
                <w:rFonts w:cs="TimesNewRoman"/>
              </w:rPr>
              <w:t xml:space="preserve">was received and credited to the account </w:t>
            </w:r>
            <w:r w:rsidR="00F43309">
              <w:t xml:space="preserve">on </w:t>
            </w:r>
            <w:r w:rsidR="00CB4163">
              <w:t>&lt;</w:t>
            </w:r>
            <w:r w:rsidR="00F43309">
              <w:t>MM/DD/YYYY</w:t>
            </w:r>
            <w:r w:rsidR="00CB4163">
              <w:t>&gt;</w:t>
            </w:r>
            <w:r w:rsidR="00F43309">
              <w:t>.</w:t>
            </w:r>
            <w:r w:rsidR="00F43309">
              <w:rPr>
                <w:rFonts w:cs="TimesNewRoman"/>
              </w:rPr>
              <w:t xml:space="preserve"> Thank you for bringing the dunning balance of your account current. As a reminder, payments are due the 1st of the month. At this time, you may disregard the disenrollment notification.</w:t>
            </w:r>
          </w:p>
        </w:tc>
      </w:tr>
      <w:tr w:rsidR="00F43309" w:rsidRPr="00645220" w14:paraId="54D40541" w14:textId="77777777" w:rsidTr="000A12BE">
        <w:trPr>
          <w:trHeight w:val="645"/>
        </w:trPr>
        <w:tc>
          <w:tcPr>
            <w:tcW w:w="1219" w:type="dxa"/>
            <w:vMerge/>
            <w:shd w:val="clear" w:color="auto" w:fill="auto"/>
          </w:tcPr>
          <w:p w14:paraId="6BDD72EE" w14:textId="77777777" w:rsidR="00F43309" w:rsidRPr="00645220" w:rsidRDefault="00F43309" w:rsidP="00797B9B">
            <w:pPr>
              <w:autoSpaceDE w:val="0"/>
              <w:autoSpaceDN w:val="0"/>
              <w:spacing w:before="120" w:after="120"/>
              <w:rPr>
                <w:b/>
              </w:rPr>
            </w:pPr>
          </w:p>
        </w:tc>
        <w:tc>
          <w:tcPr>
            <w:tcW w:w="6246" w:type="dxa"/>
            <w:tcBorders>
              <w:top w:val="single" w:sz="4" w:space="0" w:color="auto"/>
              <w:left w:val="single" w:sz="4" w:space="0" w:color="auto"/>
              <w:bottom w:val="single" w:sz="4" w:space="0" w:color="auto"/>
              <w:right w:val="single" w:sz="4" w:space="0" w:color="auto"/>
            </w:tcBorders>
          </w:tcPr>
          <w:p w14:paraId="298F0022" w14:textId="77777777" w:rsidR="00F43309" w:rsidRPr="00645220" w:rsidRDefault="00F43309" w:rsidP="00797B9B">
            <w:pPr>
              <w:spacing w:before="120" w:after="120"/>
              <w:rPr>
                <w:rFonts w:cs="TimesNewRoman"/>
              </w:rPr>
            </w:pPr>
            <w:r>
              <w:rPr>
                <w:rFonts w:cs="TimesNewRoman"/>
              </w:rPr>
              <w:t>Beneficiary has $0 balance</w:t>
            </w:r>
          </w:p>
        </w:tc>
        <w:tc>
          <w:tcPr>
            <w:tcW w:w="15117" w:type="dxa"/>
            <w:tcBorders>
              <w:top w:val="single" w:sz="4" w:space="0" w:color="auto"/>
              <w:left w:val="single" w:sz="4" w:space="0" w:color="auto"/>
              <w:bottom w:val="single" w:sz="4" w:space="0" w:color="auto"/>
              <w:right w:val="single" w:sz="4" w:space="0" w:color="auto"/>
            </w:tcBorders>
          </w:tcPr>
          <w:p w14:paraId="4EE8D22E" w14:textId="54E7F63F" w:rsidR="00F43309" w:rsidRPr="00645220" w:rsidRDefault="007A0BFB" w:rsidP="00797B9B">
            <w:pPr>
              <w:spacing w:before="120" w:after="120"/>
              <w:ind w:left="576" w:hanging="576"/>
              <w:rPr>
                <w:rFonts w:cs="TimesNewRoman"/>
              </w:rPr>
            </w:pPr>
            <w:r>
              <w:rPr>
                <w:b/>
                <w:noProof/>
              </w:rPr>
              <w:drawing>
                <wp:inline distT="0" distB="0" distL="0" distR="0" wp14:anchorId="63053377" wp14:editId="09C3545C">
                  <wp:extent cx="28194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 cy="190500"/>
                          </a:xfrm>
                          <a:prstGeom prst="rect">
                            <a:avLst/>
                          </a:prstGeom>
                          <a:noFill/>
                          <a:ln>
                            <a:noFill/>
                          </a:ln>
                        </pic:spPr>
                      </pic:pic>
                    </a:graphicData>
                  </a:graphic>
                </wp:inline>
              </w:drawing>
            </w:r>
            <w:r w:rsidR="00F43309">
              <w:rPr>
                <w:b/>
              </w:rPr>
              <w:t xml:space="preserve">  </w:t>
            </w:r>
            <w:r w:rsidR="00F43309">
              <w:rPr>
                <w:rFonts w:cs="TimesNewRoman"/>
              </w:rPr>
              <w:t xml:space="preserve">I see payment for </w:t>
            </w:r>
            <w:r w:rsidR="00CB4163">
              <w:rPr>
                <w:rFonts w:cs="TimesNewRoman"/>
              </w:rPr>
              <w:t>&lt;</w:t>
            </w:r>
            <w:r w:rsidR="00F43309">
              <w:t>$xx.xx</w:t>
            </w:r>
            <w:r w:rsidR="00CB4163">
              <w:t>&gt;</w:t>
            </w:r>
            <w:r w:rsidR="00F43309">
              <w:t xml:space="preserve"> </w:t>
            </w:r>
            <w:r w:rsidR="00F43309">
              <w:rPr>
                <w:rFonts w:cs="TimesNewRoman"/>
              </w:rPr>
              <w:t xml:space="preserve">was received and credited to the account </w:t>
            </w:r>
            <w:r w:rsidR="00F43309">
              <w:t xml:space="preserve">on </w:t>
            </w:r>
            <w:r w:rsidR="00CB4163">
              <w:t>&lt;</w:t>
            </w:r>
            <w:r w:rsidR="00F43309">
              <w:t>MM/DD/YYYY</w:t>
            </w:r>
            <w:r w:rsidR="00CB4163">
              <w:t>&gt;</w:t>
            </w:r>
            <w:r w:rsidR="00F43309">
              <w:t xml:space="preserve">. </w:t>
            </w:r>
            <w:r w:rsidR="00F43309">
              <w:rPr>
                <w:rFonts w:cs="TimesNewRoman"/>
              </w:rPr>
              <w:t>Thank you for bringing your account fully current. As a reminder, payments are due the 1st of the month. At this time, you may disregard the disenrollment notification.</w:t>
            </w:r>
          </w:p>
        </w:tc>
      </w:tr>
      <w:tr w:rsidR="00F43309" w:rsidRPr="00645220" w14:paraId="612A6738" w14:textId="77777777" w:rsidTr="000A12BE">
        <w:trPr>
          <w:trHeight w:val="162"/>
        </w:trPr>
        <w:tc>
          <w:tcPr>
            <w:tcW w:w="1219" w:type="dxa"/>
            <w:shd w:val="clear" w:color="auto" w:fill="auto"/>
          </w:tcPr>
          <w:p w14:paraId="64DA6095" w14:textId="77777777" w:rsidR="00F43309" w:rsidRPr="00645220" w:rsidRDefault="00F43309" w:rsidP="00797B9B">
            <w:pPr>
              <w:autoSpaceDE w:val="0"/>
              <w:autoSpaceDN w:val="0"/>
              <w:spacing w:before="120" w:after="120"/>
              <w:jc w:val="center"/>
              <w:rPr>
                <w:b/>
              </w:rPr>
            </w:pPr>
            <w:r w:rsidRPr="00645220">
              <w:rPr>
                <w:b/>
              </w:rPr>
              <w:t>2</w:t>
            </w:r>
          </w:p>
        </w:tc>
        <w:tc>
          <w:tcPr>
            <w:tcW w:w="21363" w:type="dxa"/>
            <w:gridSpan w:val="2"/>
            <w:shd w:val="clear" w:color="auto" w:fill="auto"/>
          </w:tcPr>
          <w:p w14:paraId="28B82965" w14:textId="77777777" w:rsidR="00F43309" w:rsidRPr="00645220" w:rsidRDefault="00F43309" w:rsidP="00797B9B">
            <w:pPr>
              <w:spacing w:before="120" w:after="120"/>
              <w:rPr>
                <w:rFonts w:cs="Arial"/>
                <w:bCs/>
              </w:rPr>
            </w:pPr>
            <w:r w:rsidRPr="00645220">
              <w:rPr>
                <w:rFonts w:cs="Arial"/>
                <w:bCs/>
              </w:rPr>
              <w:t xml:space="preserve">Ask if there are any other questions. </w:t>
            </w:r>
          </w:p>
          <w:p w14:paraId="4731EBA8" w14:textId="042BCBD7" w:rsidR="00F43309" w:rsidRPr="00797B9B" w:rsidRDefault="00F43309" w:rsidP="00797B9B">
            <w:pPr>
              <w:numPr>
                <w:ilvl w:val="0"/>
                <w:numId w:val="25"/>
              </w:numPr>
              <w:spacing w:before="120" w:after="120"/>
              <w:rPr>
                <w:bCs/>
                <w:color w:val="333333"/>
              </w:rPr>
            </w:pPr>
            <w:r w:rsidRPr="00645220">
              <w:rPr>
                <w:rFonts w:cs="Arial"/>
                <w:bCs/>
              </w:rPr>
              <w:t xml:space="preserve">Address any other issues and </w:t>
            </w:r>
            <w:r w:rsidRPr="00645220">
              <w:t xml:space="preserve">document/close the call according to existing policies and procedures; refer to </w:t>
            </w:r>
            <w:hyperlink r:id="rId21" w:anchor="!/view?docid=0296717e-6df6-4184-b337-13abcd4b070b" w:history="1">
              <w:r w:rsidR="00021743">
                <w:rPr>
                  <w:rStyle w:val="Hyperlink"/>
                  <w:bCs/>
                </w:rPr>
                <w:t>Compass - Call Documentation (050011)</w:t>
              </w:r>
            </w:hyperlink>
            <w:r w:rsidR="000A12BE" w:rsidRPr="00877DD1">
              <w:rPr>
                <w:bCs/>
              </w:rPr>
              <w:t xml:space="preserve"> and </w:t>
            </w:r>
            <w:hyperlink r:id="rId22" w:anchor="!/view?docid=433711aa-8fa6-447c-872b-bd69cd6cd7c0" w:history="1">
              <w:r w:rsidR="00021743">
                <w:rPr>
                  <w:rStyle w:val="Hyperlink"/>
                  <w:bCs/>
                </w:rPr>
                <w:t>Compass MED D - Call Documentation Job Aid (061758)</w:t>
              </w:r>
            </w:hyperlink>
            <w:r w:rsidR="000A12BE">
              <w:rPr>
                <w:bCs/>
              </w:rPr>
              <w:t>.</w:t>
            </w:r>
          </w:p>
        </w:tc>
      </w:tr>
    </w:tbl>
    <w:p w14:paraId="32C6AB5B" w14:textId="77777777" w:rsidR="00977ECC" w:rsidRDefault="00977ECC" w:rsidP="00797B9B">
      <w:pPr>
        <w:spacing w:before="120" w:after="120"/>
        <w:ind w:left="360"/>
        <w:jc w:val="right"/>
      </w:pPr>
    </w:p>
    <w:p w14:paraId="0AA89E00" w14:textId="77777777" w:rsidR="000E7D1E" w:rsidRDefault="0088494A" w:rsidP="00797B9B">
      <w:pPr>
        <w:spacing w:before="120" w:after="120"/>
        <w:ind w:left="360"/>
        <w:jc w:val="right"/>
      </w:pPr>
      <w:hyperlink w:anchor="_top" w:history="1">
        <w:r w:rsidRPr="0046159A">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88494A" w:rsidRPr="0046159A" w14:paraId="0D9D5767" w14:textId="77777777" w:rsidTr="000E7D1E">
        <w:tc>
          <w:tcPr>
            <w:tcW w:w="5000" w:type="pct"/>
            <w:shd w:val="clear" w:color="auto" w:fill="C0C0C0"/>
          </w:tcPr>
          <w:p w14:paraId="01C2149C" w14:textId="77777777" w:rsidR="0088494A" w:rsidRPr="00645220" w:rsidRDefault="007246E1" w:rsidP="00797B9B">
            <w:pPr>
              <w:pStyle w:val="Heading3"/>
              <w:spacing w:before="120" w:after="120"/>
              <w:rPr>
                <w:rFonts w:ascii="Verdana" w:hAnsi="Verdana"/>
                <w:sz w:val="28"/>
                <w:szCs w:val="28"/>
              </w:rPr>
            </w:pPr>
            <w:bookmarkStart w:id="38" w:name="_•_Beneficiary_Received_1"/>
            <w:bookmarkStart w:id="39" w:name="_Toc195516593"/>
            <w:bookmarkEnd w:id="38"/>
            <w:r w:rsidRPr="00645220">
              <w:rPr>
                <w:rFonts w:ascii="Verdana" w:hAnsi="Verdana"/>
                <w:sz w:val="28"/>
                <w:szCs w:val="28"/>
              </w:rPr>
              <w:t>Beneficiary Received Dunning Letter 1</w:t>
            </w:r>
            <w:r w:rsidR="008E7C4E">
              <w:rPr>
                <w:rFonts w:ascii="Verdana" w:hAnsi="Verdana"/>
                <w:sz w:val="28"/>
                <w:szCs w:val="28"/>
              </w:rPr>
              <w:t xml:space="preserve"> (yellow letter)</w:t>
            </w:r>
            <w:r w:rsidRPr="00645220">
              <w:rPr>
                <w:rFonts w:ascii="Verdana" w:hAnsi="Verdana"/>
                <w:sz w:val="28"/>
                <w:szCs w:val="28"/>
              </w:rPr>
              <w:t xml:space="preserve"> AND Reminder Letter </w:t>
            </w:r>
            <w:r w:rsidR="008E7C4E">
              <w:rPr>
                <w:rFonts w:ascii="Verdana" w:hAnsi="Verdana"/>
                <w:sz w:val="28"/>
                <w:szCs w:val="28"/>
              </w:rPr>
              <w:t xml:space="preserve">(pink letter) </w:t>
            </w:r>
            <w:r w:rsidRPr="00645220">
              <w:rPr>
                <w:rFonts w:ascii="Verdana" w:hAnsi="Verdana"/>
                <w:sz w:val="28"/>
                <w:szCs w:val="28"/>
              </w:rPr>
              <w:t>AND C</w:t>
            </w:r>
            <w:r w:rsidR="00386DE5" w:rsidRPr="00645220">
              <w:rPr>
                <w:rFonts w:ascii="Verdana" w:hAnsi="Verdana"/>
                <w:sz w:val="28"/>
                <w:szCs w:val="28"/>
              </w:rPr>
              <w:t>ALLING</w:t>
            </w:r>
            <w:r w:rsidRPr="00645220">
              <w:rPr>
                <w:rFonts w:ascii="Verdana" w:hAnsi="Verdana"/>
                <w:sz w:val="28"/>
                <w:szCs w:val="28"/>
              </w:rPr>
              <w:t xml:space="preserve"> </w:t>
            </w:r>
            <w:r w:rsidR="00386DE5" w:rsidRPr="00645220">
              <w:rPr>
                <w:rFonts w:ascii="Verdana" w:hAnsi="Verdana"/>
                <w:sz w:val="28"/>
                <w:szCs w:val="28"/>
              </w:rPr>
              <w:t>WITHIN</w:t>
            </w:r>
            <w:r w:rsidRPr="00645220">
              <w:rPr>
                <w:rFonts w:ascii="Verdana" w:hAnsi="Verdana"/>
                <w:sz w:val="28"/>
                <w:szCs w:val="28"/>
              </w:rPr>
              <w:t xml:space="preserve"> </w:t>
            </w:r>
            <w:r w:rsidR="00F70A7B" w:rsidRPr="00645220">
              <w:rPr>
                <w:rFonts w:ascii="Verdana" w:hAnsi="Verdana"/>
                <w:sz w:val="28"/>
                <w:szCs w:val="28"/>
              </w:rPr>
              <w:t xml:space="preserve">the </w:t>
            </w:r>
            <w:r w:rsidRPr="00645220">
              <w:rPr>
                <w:rFonts w:ascii="Verdana" w:hAnsi="Verdana"/>
                <w:sz w:val="28"/>
                <w:szCs w:val="28"/>
              </w:rPr>
              <w:t xml:space="preserve">first 3 Business Days of the Month after the </w:t>
            </w:r>
            <w:r w:rsidR="00F70A7B" w:rsidRPr="00645220">
              <w:rPr>
                <w:rFonts w:ascii="Verdana" w:hAnsi="Verdana"/>
                <w:sz w:val="28"/>
                <w:szCs w:val="28"/>
              </w:rPr>
              <w:t xml:space="preserve">Dunning </w:t>
            </w:r>
            <w:r w:rsidRPr="00645220">
              <w:rPr>
                <w:rFonts w:ascii="Verdana" w:hAnsi="Verdana"/>
                <w:sz w:val="28"/>
                <w:szCs w:val="28"/>
              </w:rPr>
              <w:t>Due Date</w:t>
            </w:r>
            <w:bookmarkEnd w:id="39"/>
            <w:r w:rsidR="008E7C4E">
              <w:rPr>
                <w:rFonts w:ascii="Verdana" w:hAnsi="Verdana"/>
                <w:sz w:val="28"/>
                <w:szCs w:val="28"/>
              </w:rPr>
              <w:t xml:space="preserve"> </w:t>
            </w:r>
          </w:p>
        </w:tc>
      </w:tr>
    </w:tbl>
    <w:p w14:paraId="640CC4CE" w14:textId="77777777" w:rsidR="007246E1" w:rsidRPr="00977ECC" w:rsidRDefault="007246E1" w:rsidP="00797B9B">
      <w:pPr>
        <w:autoSpaceDE w:val="0"/>
        <w:autoSpaceDN w:val="0"/>
        <w:spacing w:before="120" w:after="120"/>
      </w:pPr>
      <w:r w:rsidRPr="00977ECC">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4468"/>
        <w:gridCol w:w="7631"/>
      </w:tblGrid>
      <w:tr w:rsidR="00581B30" w14:paraId="351C095F" w14:textId="77777777" w:rsidTr="00D341AD">
        <w:tc>
          <w:tcPr>
            <w:tcW w:w="872" w:type="dxa"/>
            <w:shd w:val="pct10" w:color="auto" w:fill="auto"/>
          </w:tcPr>
          <w:p w14:paraId="58E6FA9C" w14:textId="77777777" w:rsidR="007246E1" w:rsidRPr="00581B30" w:rsidRDefault="007246E1" w:rsidP="00797B9B">
            <w:pPr>
              <w:autoSpaceDE w:val="0"/>
              <w:autoSpaceDN w:val="0"/>
              <w:spacing w:before="120" w:after="120"/>
              <w:jc w:val="center"/>
              <w:rPr>
                <w:b/>
              </w:rPr>
            </w:pPr>
            <w:r w:rsidRPr="00581B30">
              <w:rPr>
                <w:b/>
              </w:rPr>
              <w:t>Step</w:t>
            </w:r>
          </w:p>
        </w:tc>
        <w:tc>
          <w:tcPr>
            <w:tcW w:w="17158" w:type="dxa"/>
            <w:gridSpan w:val="2"/>
            <w:shd w:val="pct10" w:color="auto" w:fill="auto"/>
          </w:tcPr>
          <w:p w14:paraId="30292277" w14:textId="77777777" w:rsidR="007246E1" w:rsidRPr="00581B30" w:rsidRDefault="007246E1" w:rsidP="00797B9B">
            <w:pPr>
              <w:autoSpaceDE w:val="0"/>
              <w:autoSpaceDN w:val="0"/>
              <w:spacing w:before="120" w:after="120"/>
              <w:jc w:val="center"/>
              <w:rPr>
                <w:b/>
              </w:rPr>
            </w:pPr>
            <w:r w:rsidRPr="00581B30">
              <w:rPr>
                <w:b/>
              </w:rPr>
              <w:t>Action</w:t>
            </w:r>
          </w:p>
        </w:tc>
      </w:tr>
      <w:tr w:rsidR="004A7D09" w14:paraId="2D19312F" w14:textId="77777777" w:rsidTr="00D341AD">
        <w:trPr>
          <w:trHeight w:val="645"/>
        </w:trPr>
        <w:tc>
          <w:tcPr>
            <w:tcW w:w="872" w:type="dxa"/>
            <w:vMerge w:val="restart"/>
            <w:shd w:val="clear" w:color="auto" w:fill="auto"/>
          </w:tcPr>
          <w:p w14:paraId="0FA048B2" w14:textId="77777777" w:rsidR="004A7D09" w:rsidRPr="00581B30" w:rsidRDefault="00386DE5" w:rsidP="00797B9B">
            <w:pPr>
              <w:autoSpaceDE w:val="0"/>
              <w:autoSpaceDN w:val="0"/>
              <w:spacing w:before="120" w:after="120"/>
              <w:jc w:val="center"/>
              <w:rPr>
                <w:b/>
              </w:rPr>
            </w:pPr>
            <w:r w:rsidRPr="00581B30">
              <w:rPr>
                <w:b/>
              </w:rPr>
              <w:t>1</w:t>
            </w:r>
          </w:p>
        </w:tc>
        <w:tc>
          <w:tcPr>
            <w:tcW w:w="17158" w:type="dxa"/>
            <w:gridSpan w:val="2"/>
            <w:tcBorders>
              <w:bottom w:val="single" w:sz="4" w:space="0" w:color="auto"/>
            </w:tcBorders>
            <w:shd w:val="clear" w:color="auto" w:fill="auto"/>
          </w:tcPr>
          <w:p w14:paraId="13119D93" w14:textId="7F8424FE" w:rsidR="0086054D" w:rsidRDefault="007A0BFB" w:rsidP="00797B9B">
            <w:pPr>
              <w:spacing w:before="120" w:after="120"/>
            </w:pPr>
            <w:r>
              <w:rPr>
                <w:b/>
                <w:noProof/>
              </w:rPr>
              <w:drawing>
                <wp:inline distT="0" distB="0" distL="0" distR="0" wp14:anchorId="59943A90" wp14:editId="55836B20">
                  <wp:extent cx="281940" cy="1828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001F3059">
              <w:rPr>
                <w:b/>
              </w:rPr>
              <w:t xml:space="preserve"> </w:t>
            </w:r>
            <w:r w:rsidR="00645220">
              <w:rPr>
                <w:b/>
              </w:rPr>
              <w:t xml:space="preserve"> </w:t>
            </w:r>
            <w:r w:rsidR="0086054D">
              <w:t xml:space="preserve">On </w:t>
            </w:r>
            <w:r w:rsidR="00797B9B">
              <w:t>&lt;</w:t>
            </w:r>
            <w:r w:rsidR="0086054D">
              <w:t>MM/DD/YYYY</w:t>
            </w:r>
            <w:r w:rsidR="00797B9B">
              <w:t>&gt;</w:t>
            </w:r>
            <w:r w:rsidR="0086054D">
              <w:t xml:space="preserve"> we sent you a letter &lt;reminder letter&gt; stating </w:t>
            </w:r>
            <w:r w:rsidR="006625B3">
              <w:t>to avoid disenrollment</w:t>
            </w:r>
            <w:r w:rsidR="00CB4163">
              <w:t xml:space="preserve"> &lt;</w:t>
            </w:r>
            <w:r w:rsidR="00237D25" w:rsidRPr="00237D25">
              <w:t>$xx.xx</w:t>
            </w:r>
            <w:r w:rsidR="00CB4163">
              <w:t>&gt;</w:t>
            </w:r>
            <w:r w:rsidR="00237D25" w:rsidRPr="00237D25">
              <w:t xml:space="preserve"> </w:t>
            </w:r>
            <w:r w:rsidR="006625B3">
              <w:t xml:space="preserve">was due by </w:t>
            </w:r>
            <w:r w:rsidR="00CB4163">
              <w:t>&lt;</w:t>
            </w:r>
            <w:r w:rsidR="006625B3">
              <w:t>MM/DD/YYYY</w:t>
            </w:r>
            <w:r w:rsidR="00CB4163">
              <w:t>&gt;</w:t>
            </w:r>
            <w:r w:rsidR="006625B3">
              <w:t xml:space="preserve">. </w:t>
            </w:r>
          </w:p>
          <w:p w14:paraId="25D6B9C4" w14:textId="77777777" w:rsidR="0086054D" w:rsidRDefault="0086054D" w:rsidP="00797B9B">
            <w:pPr>
              <w:spacing w:before="120" w:after="120"/>
            </w:pPr>
          </w:p>
          <w:p w14:paraId="39A151DF" w14:textId="379F665D" w:rsidR="004A7D09" w:rsidRPr="00E57A26" w:rsidRDefault="004A7D09" w:rsidP="00797B9B">
            <w:pPr>
              <w:spacing w:before="120" w:after="120"/>
              <w:ind w:left="624" w:firstLine="24"/>
            </w:pPr>
            <w:r w:rsidRPr="00E57A26">
              <w:t xml:space="preserve">Since the required amount was not received by </w:t>
            </w:r>
            <w:r w:rsidR="00CB4163" w:rsidRPr="00E57A26">
              <w:t>&lt;</w:t>
            </w:r>
            <w:r w:rsidRPr="00E57A26">
              <w:t>MM/DD/YYY</w:t>
            </w:r>
            <w:r w:rsidR="00CB4163" w:rsidRPr="00E57A26">
              <w:t>&gt;</w:t>
            </w:r>
            <w:r w:rsidRPr="00E57A26">
              <w:t xml:space="preserve">, there is a potential that you will be disenrolled from the plan. Disenrollment would occur on the 3rd business day of the month. </w:t>
            </w:r>
            <w:r w:rsidR="00F71408" w:rsidRPr="00E57A26">
              <w:t>However,</w:t>
            </w:r>
            <w:r w:rsidRPr="00E57A26">
              <w:t xml:space="preserve"> the disenrollment would be effective the 1st day after the due date listed on the letter. You are still responsible for your past due balance. However, payment will not ensure that you </w:t>
            </w:r>
            <w:r w:rsidR="008E2E58" w:rsidRPr="00E57A26">
              <w:t>will</w:t>
            </w:r>
            <w:r w:rsidRPr="00E57A26">
              <w:t xml:space="preserve"> not </w:t>
            </w:r>
            <w:r w:rsidR="008E2E58" w:rsidRPr="00E57A26">
              <w:t xml:space="preserve">be </w:t>
            </w:r>
            <w:r w:rsidRPr="00E57A26">
              <w:t xml:space="preserve">disenrolled from the plan. </w:t>
            </w:r>
            <w:r w:rsidRPr="00E57A26">
              <w:rPr>
                <w:b/>
              </w:rPr>
              <w:t>What was the reason that you were unable to make timely payment of your plan premium?</w:t>
            </w:r>
            <w:r w:rsidRPr="00E57A26">
              <w:t xml:space="preserve"> </w:t>
            </w:r>
          </w:p>
          <w:p w14:paraId="7CCE9E4B" w14:textId="77777777" w:rsidR="004A7D09" w:rsidRPr="00581B30" w:rsidRDefault="004A7D09" w:rsidP="00797B9B">
            <w:pPr>
              <w:spacing w:before="120" w:after="120"/>
              <w:rPr>
                <w:color w:val="333333"/>
              </w:rPr>
            </w:pPr>
          </w:p>
          <w:p w14:paraId="1D9B8BA0" w14:textId="5681CBAE" w:rsidR="004A7D09" w:rsidRPr="00581B30" w:rsidRDefault="00B527DE" w:rsidP="00797B9B">
            <w:pPr>
              <w:spacing w:before="120" w:after="120"/>
              <w:rPr>
                <w:color w:val="333333"/>
              </w:rPr>
            </w:pPr>
            <w:r>
              <w:rPr>
                <w:b/>
              </w:rPr>
              <w:t>CCR</w:t>
            </w:r>
            <w:r w:rsidR="004A7D09" w:rsidRPr="00581B30">
              <w:rPr>
                <w:b/>
              </w:rPr>
              <w:t xml:space="preserve"> Process Notes:</w:t>
            </w:r>
            <w:r w:rsidR="004A7D09" w:rsidRPr="00581B30">
              <w:rPr>
                <w:color w:val="333333"/>
              </w:rPr>
              <w:t xml:space="preserve"> </w:t>
            </w:r>
            <w:r w:rsidR="00645220">
              <w:rPr>
                <w:color w:val="333333"/>
              </w:rPr>
              <w:t xml:space="preserve"> </w:t>
            </w:r>
            <w:r w:rsidR="004A7D09" w:rsidRPr="00581B30">
              <w:rPr>
                <w:color w:val="333333"/>
              </w:rPr>
              <w:t>Based on beneficiary’s response, determine which of the following</w:t>
            </w:r>
            <w:r w:rsidR="004A7D09" w:rsidRPr="00581B30">
              <w:rPr>
                <w:b/>
                <w:color w:val="333333"/>
              </w:rPr>
              <w:t xml:space="preserve"> 2</w:t>
            </w:r>
            <w:r w:rsidR="004A7D09" w:rsidRPr="00581B30">
              <w:rPr>
                <w:color w:val="333333"/>
              </w:rPr>
              <w:t xml:space="preserve"> </w:t>
            </w:r>
            <w:r w:rsidR="00337DD9">
              <w:rPr>
                <w:color w:val="333333"/>
              </w:rPr>
              <w:t xml:space="preserve">(two) </w:t>
            </w:r>
            <w:r w:rsidR="004A7D09" w:rsidRPr="00581B30">
              <w:rPr>
                <w:color w:val="333333"/>
              </w:rPr>
              <w:t>scenarios are applicable:</w:t>
            </w:r>
          </w:p>
          <w:p w14:paraId="73482DA6" w14:textId="77777777" w:rsidR="004A7D09" w:rsidRPr="00581B30" w:rsidRDefault="004A7D09" w:rsidP="00797B9B">
            <w:pPr>
              <w:spacing w:before="120" w:after="120"/>
              <w:rPr>
                <w:color w:val="333333"/>
              </w:rPr>
            </w:pPr>
          </w:p>
          <w:p w14:paraId="330C1FCF" w14:textId="75324F67" w:rsidR="004A7D09" w:rsidRPr="00581B30" w:rsidRDefault="00C451E8" w:rsidP="00797B9B">
            <w:pPr>
              <w:numPr>
                <w:ilvl w:val="0"/>
                <w:numId w:val="14"/>
              </w:numPr>
              <w:spacing w:before="120" w:after="120"/>
              <w:rPr>
                <w:rFonts w:cs="Arial"/>
              </w:rPr>
            </w:pPr>
            <w:r w:rsidRPr="00C451E8">
              <w:rPr>
                <w:b/>
              </w:rPr>
              <w:t>IF</w:t>
            </w:r>
            <w:r w:rsidRPr="00F71408">
              <w:rPr>
                <w:bCs/>
              </w:rPr>
              <w:t xml:space="preserve"> </w:t>
            </w:r>
            <w:r w:rsidR="004A7D09" w:rsidRPr="00581B30">
              <w:t>the beneficiary lists a circumstance that may constitute a Good Cause Reinstatement.</w:t>
            </w:r>
            <w:r w:rsidR="00AF75E2">
              <w:rPr>
                <w:bCs/>
                <w:color w:val="333333"/>
              </w:rPr>
              <w:t xml:space="preserve"> </w:t>
            </w:r>
            <w:r w:rsidR="004A7D09" w:rsidRPr="00581B30">
              <w:rPr>
                <w:bCs/>
                <w:color w:val="333333"/>
              </w:rPr>
              <w:t xml:space="preserve">Examples of circumstances that may constitute a Good Cause reinstatement include (routed through the plan): </w:t>
            </w:r>
            <w:r w:rsidR="00FB1FC6">
              <w:rPr>
                <w:bCs/>
                <w:color w:val="333333"/>
              </w:rPr>
              <w:t xml:space="preserve"> </w:t>
            </w:r>
            <w:r w:rsidR="004A7D09" w:rsidRPr="00581B30">
              <w:rPr>
                <w:bCs/>
                <w:color w:val="333333"/>
              </w:rPr>
              <w:t>Serious Illness, Institutionalization, Hospitalization, Prolonged illness (not chronic), Complication, Rapid Deterioration, Recent Death of Spouse/Immediately Family member/Caregiver/Person living in the same household, Home damaged by fire/natural disaster, extreme weather related/public safety or state of emergency</w:t>
            </w:r>
            <w:r w:rsidR="004A7D09" w:rsidRPr="00E57A26">
              <w:rPr>
                <w:bCs/>
              </w:rPr>
              <w:t>,</w:t>
            </w:r>
            <w:r w:rsidR="004A7D09" w:rsidRPr="00581B30">
              <w:rPr>
                <w:b/>
              </w:rPr>
              <w:t xml:space="preserve"> then </w:t>
            </w:r>
            <w:r w:rsidR="004A7D09" w:rsidRPr="00581B30">
              <w:t xml:space="preserve">refer to </w:t>
            </w:r>
            <w:hyperlink r:id="rId23" w:anchor="!/view?docid=323df485-ff28-48a1-aa43-d234c6e1e31c" w:history="1">
              <w:r w:rsidR="0073578A">
                <w:rPr>
                  <w:rStyle w:val="Hyperlink"/>
                </w:rPr>
                <w:t>Compass MED D - Blue MedicareRx (NEJE) - Process for Good Cause Determinations - For Non-payment of Plan Premiums (066482)</w:t>
              </w:r>
            </w:hyperlink>
            <w:r w:rsidR="00B5664E">
              <w:t>.</w:t>
            </w:r>
          </w:p>
          <w:p w14:paraId="732D0E41" w14:textId="77777777" w:rsidR="004A7D09" w:rsidRPr="00581B30" w:rsidRDefault="004A7D09" w:rsidP="00797B9B">
            <w:pPr>
              <w:spacing w:before="120" w:after="120"/>
            </w:pPr>
          </w:p>
          <w:p w14:paraId="2288CD73" w14:textId="77777777" w:rsidR="004A7D09" w:rsidRPr="00581B30" w:rsidRDefault="00C451E8" w:rsidP="00797B9B">
            <w:pPr>
              <w:numPr>
                <w:ilvl w:val="0"/>
                <w:numId w:val="14"/>
              </w:numPr>
              <w:spacing w:before="120" w:after="120"/>
            </w:pPr>
            <w:r>
              <w:rPr>
                <w:b/>
              </w:rPr>
              <w:t xml:space="preserve"> IF</w:t>
            </w:r>
            <w:r w:rsidR="004A7D09" w:rsidRPr="00581B30">
              <w:rPr>
                <w:b/>
              </w:rPr>
              <w:t xml:space="preserve"> </w:t>
            </w:r>
            <w:r w:rsidR="00A63EF4">
              <w:t>the beneficiary</w:t>
            </w:r>
            <w:r w:rsidR="004A7D09" w:rsidRPr="00581B30">
              <w:t xml:space="preserve"> </w:t>
            </w:r>
            <w:r w:rsidR="004A7D09" w:rsidRPr="00581B30">
              <w:rPr>
                <w:b/>
              </w:rPr>
              <w:t>does not</w:t>
            </w:r>
            <w:r w:rsidR="004A7D09" w:rsidRPr="00581B30">
              <w:t xml:space="preserve"> list a circumstance that may constitute a Good Cause Reinstatement, </w:t>
            </w:r>
            <w:r w:rsidR="004A7D09" w:rsidRPr="00581B30">
              <w:rPr>
                <w:b/>
              </w:rPr>
              <w:t>then</w:t>
            </w:r>
            <w:r w:rsidR="004A7D09" w:rsidRPr="00581B30">
              <w:t xml:space="preserve"> proceed with asking: </w:t>
            </w:r>
          </w:p>
          <w:p w14:paraId="753E75BD" w14:textId="77777777" w:rsidR="004A7D09" w:rsidRPr="00581B30" w:rsidRDefault="004A7D09" w:rsidP="00797B9B">
            <w:pPr>
              <w:pStyle w:val="ListParagraph"/>
              <w:spacing w:before="120" w:after="120"/>
            </w:pPr>
          </w:p>
          <w:p w14:paraId="0DCDD962" w14:textId="48521358" w:rsidR="004A7D09" w:rsidRPr="00581B30" w:rsidRDefault="007A0BFB" w:rsidP="000C4699">
            <w:pPr>
              <w:spacing w:before="120" w:after="120"/>
              <w:ind w:left="804"/>
            </w:pPr>
            <w:r>
              <w:rPr>
                <w:b/>
                <w:noProof/>
              </w:rPr>
              <w:drawing>
                <wp:inline distT="0" distB="0" distL="0" distR="0" wp14:anchorId="26979A74" wp14:editId="08DB2359">
                  <wp:extent cx="281940" cy="1828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001F3059">
              <w:rPr>
                <w:b/>
              </w:rPr>
              <w:t xml:space="preserve"> </w:t>
            </w:r>
            <w:r w:rsidR="00645220">
              <w:rPr>
                <w:b/>
              </w:rPr>
              <w:t xml:space="preserve"> </w:t>
            </w:r>
            <w:r w:rsidR="004A7D09" w:rsidRPr="00581B30">
              <w:t>Would you like to pay the past due balance listed on letter?</w:t>
            </w:r>
          </w:p>
        </w:tc>
      </w:tr>
      <w:tr w:rsidR="00581B30" w14:paraId="222DBD15" w14:textId="77777777" w:rsidTr="00D341AD">
        <w:trPr>
          <w:trHeight w:val="70"/>
        </w:trPr>
        <w:tc>
          <w:tcPr>
            <w:tcW w:w="872" w:type="dxa"/>
            <w:vMerge/>
            <w:shd w:val="clear" w:color="auto" w:fill="auto"/>
          </w:tcPr>
          <w:p w14:paraId="3A80B4D6" w14:textId="77777777" w:rsidR="004A7D09" w:rsidRPr="00581B30" w:rsidRDefault="004A7D09" w:rsidP="00797B9B">
            <w:pPr>
              <w:autoSpaceDE w:val="0"/>
              <w:autoSpaceDN w:val="0"/>
              <w:spacing w:before="120" w:after="120"/>
              <w:rPr>
                <w:b/>
              </w:rPr>
            </w:pPr>
          </w:p>
        </w:tc>
        <w:tc>
          <w:tcPr>
            <w:tcW w:w="5559" w:type="dxa"/>
            <w:shd w:val="pct10" w:color="auto" w:fill="auto"/>
          </w:tcPr>
          <w:p w14:paraId="76A64AA2" w14:textId="77777777" w:rsidR="004A7D09" w:rsidRPr="00581B30" w:rsidRDefault="004A7D09" w:rsidP="00797B9B">
            <w:pPr>
              <w:spacing w:before="120" w:after="120"/>
              <w:jc w:val="center"/>
              <w:rPr>
                <w:b/>
              </w:rPr>
            </w:pPr>
            <w:r w:rsidRPr="00581B30">
              <w:rPr>
                <w:rFonts w:cs="Arial"/>
                <w:b/>
              </w:rPr>
              <w:t>If...</w:t>
            </w:r>
          </w:p>
        </w:tc>
        <w:tc>
          <w:tcPr>
            <w:tcW w:w="11599" w:type="dxa"/>
            <w:shd w:val="pct10" w:color="auto" w:fill="auto"/>
          </w:tcPr>
          <w:p w14:paraId="648A2156" w14:textId="77777777" w:rsidR="004A7D09" w:rsidRPr="00581B30" w:rsidRDefault="00AA35A0" w:rsidP="00797B9B">
            <w:pPr>
              <w:spacing w:before="120" w:after="120"/>
              <w:jc w:val="center"/>
              <w:rPr>
                <w:b/>
              </w:rPr>
            </w:pPr>
            <w:r>
              <w:rPr>
                <w:rFonts w:cs="Arial"/>
                <w:b/>
              </w:rPr>
              <w:t>Then...</w:t>
            </w:r>
          </w:p>
        </w:tc>
      </w:tr>
      <w:tr w:rsidR="00581B30" w14:paraId="660FF10D" w14:textId="77777777" w:rsidTr="00D341AD">
        <w:trPr>
          <w:trHeight w:val="645"/>
        </w:trPr>
        <w:tc>
          <w:tcPr>
            <w:tcW w:w="872" w:type="dxa"/>
            <w:vMerge/>
            <w:shd w:val="clear" w:color="auto" w:fill="auto"/>
          </w:tcPr>
          <w:p w14:paraId="4FBB8421" w14:textId="77777777" w:rsidR="004A7D09" w:rsidRPr="00581B30" w:rsidRDefault="004A7D09" w:rsidP="00797B9B">
            <w:pPr>
              <w:autoSpaceDE w:val="0"/>
              <w:autoSpaceDN w:val="0"/>
              <w:spacing w:before="120" w:after="120"/>
              <w:rPr>
                <w:b/>
              </w:rPr>
            </w:pPr>
          </w:p>
        </w:tc>
        <w:tc>
          <w:tcPr>
            <w:tcW w:w="5559" w:type="dxa"/>
            <w:shd w:val="clear" w:color="auto" w:fill="auto"/>
          </w:tcPr>
          <w:p w14:paraId="67C8B3FD" w14:textId="77777777" w:rsidR="004A7D09" w:rsidRPr="00581B30" w:rsidRDefault="004A7D09" w:rsidP="00797B9B">
            <w:pPr>
              <w:spacing w:before="120" w:after="120"/>
            </w:pPr>
            <w:r w:rsidRPr="00581B30">
              <w:t>Yes, would like to pay balance today</w:t>
            </w:r>
          </w:p>
        </w:tc>
        <w:tc>
          <w:tcPr>
            <w:tcW w:w="11599" w:type="dxa"/>
            <w:shd w:val="clear" w:color="auto" w:fill="auto"/>
          </w:tcPr>
          <w:p w14:paraId="19ADCE20" w14:textId="77777777" w:rsidR="004A7D09" w:rsidRPr="00581B30" w:rsidRDefault="004A7D09" w:rsidP="00797B9B">
            <w:pPr>
              <w:spacing w:before="120" w:after="120"/>
              <w:rPr>
                <w:rFonts w:cs="TimesNewRoman"/>
              </w:rPr>
            </w:pPr>
            <w:r w:rsidRPr="00581B30">
              <w:rPr>
                <w:rFonts w:cs="TimesNewRoman"/>
              </w:rPr>
              <w:t xml:space="preserve">Proceed to </w:t>
            </w:r>
            <w:hyperlink w:anchor="_•_Payment_Options" w:history="1">
              <w:r w:rsidRPr="00581B30">
                <w:rPr>
                  <w:rStyle w:val="Hyperlink"/>
                  <w:rFonts w:cs="TimesNewRoman"/>
                </w:rPr>
                <w:t>Payment Options</w:t>
              </w:r>
            </w:hyperlink>
            <w:r w:rsidRPr="00581B30">
              <w:rPr>
                <w:rFonts w:cs="TimesNewRoman"/>
              </w:rPr>
              <w:t>.</w:t>
            </w:r>
          </w:p>
          <w:p w14:paraId="3BC9539A" w14:textId="77777777" w:rsidR="004A7D09" w:rsidRPr="00581B30" w:rsidRDefault="004A7D09" w:rsidP="00797B9B">
            <w:pPr>
              <w:spacing w:before="120" w:after="120"/>
            </w:pPr>
          </w:p>
          <w:p w14:paraId="4DA24A79" w14:textId="54376909" w:rsidR="004A7D09" w:rsidRPr="00581B30" w:rsidRDefault="00B527DE" w:rsidP="00797B9B">
            <w:pPr>
              <w:spacing w:before="120" w:after="120"/>
            </w:pPr>
            <w:r>
              <w:rPr>
                <w:rFonts w:cs="Verdana"/>
                <w:b/>
              </w:rPr>
              <w:t>CCR</w:t>
            </w:r>
            <w:r w:rsidR="004A7D09" w:rsidRPr="00581B30">
              <w:rPr>
                <w:b/>
              </w:rPr>
              <w:t xml:space="preserve"> Process Note: </w:t>
            </w:r>
            <w:r w:rsidR="00FB1FC6">
              <w:rPr>
                <w:b/>
              </w:rPr>
              <w:t xml:space="preserve"> </w:t>
            </w:r>
            <w:r w:rsidR="004A7D09" w:rsidRPr="00581B30">
              <w:t xml:space="preserve">Due to the potential for disenrollment, </w:t>
            </w:r>
            <w:r>
              <w:rPr>
                <w:rFonts w:cs="Verdana"/>
              </w:rPr>
              <w:t xml:space="preserve">the CCR </w:t>
            </w:r>
            <w:r w:rsidR="004A7D09" w:rsidRPr="00581B30">
              <w:t xml:space="preserve">should </w:t>
            </w:r>
            <w:r w:rsidR="004A7D09" w:rsidRPr="00581B30">
              <w:rPr>
                <w:b/>
              </w:rPr>
              <w:t>not</w:t>
            </w:r>
            <w:r w:rsidR="004A7D09" w:rsidRPr="00581B30">
              <w:t xml:space="preserve"> solicit or enroll </w:t>
            </w:r>
            <w:r w:rsidR="00AE6CB9">
              <w:t>beneficiary</w:t>
            </w:r>
            <w:r w:rsidR="004A7D09" w:rsidRPr="00581B30">
              <w:t xml:space="preserve"> currently in the disenrollment process on any AutoPay options.</w:t>
            </w:r>
          </w:p>
        </w:tc>
      </w:tr>
      <w:tr w:rsidR="00581B30" w14:paraId="0B6BEC62" w14:textId="77777777" w:rsidTr="00D341AD">
        <w:trPr>
          <w:trHeight w:val="645"/>
        </w:trPr>
        <w:tc>
          <w:tcPr>
            <w:tcW w:w="872" w:type="dxa"/>
            <w:vMerge/>
            <w:shd w:val="clear" w:color="auto" w:fill="auto"/>
          </w:tcPr>
          <w:p w14:paraId="0C9F6B8C" w14:textId="77777777" w:rsidR="004A7D09" w:rsidRPr="00581B30" w:rsidRDefault="004A7D09" w:rsidP="00797B9B">
            <w:pPr>
              <w:autoSpaceDE w:val="0"/>
              <w:autoSpaceDN w:val="0"/>
              <w:spacing w:before="120" w:after="120"/>
              <w:rPr>
                <w:b/>
              </w:rPr>
            </w:pPr>
          </w:p>
        </w:tc>
        <w:tc>
          <w:tcPr>
            <w:tcW w:w="5559" w:type="dxa"/>
            <w:shd w:val="clear" w:color="auto" w:fill="auto"/>
          </w:tcPr>
          <w:p w14:paraId="5AED9BF2" w14:textId="77777777" w:rsidR="004A7D09" w:rsidRPr="00581B30" w:rsidRDefault="004A7D09" w:rsidP="00797B9B">
            <w:pPr>
              <w:spacing w:before="120" w:after="120"/>
            </w:pPr>
            <w:r w:rsidRPr="00581B30">
              <w:t>No, does not want to pay balance today</w:t>
            </w:r>
          </w:p>
        </w:tc>
        <w:tc>
          <w:tcPr>
            <w:tcW w:w="11599" w:type="dxa"/>
            <w:shd w:val="clear" w:color="auto" w:fill="auto"/>
          </w:tcPr>
          <w:p w14:paraId="688474B1" w14:textId="0EC8657A" w:rsidR="004A7D09" w:rsidRDefault="007A0BFB" w:rsidP="00797B9B">
            <w:pPr>
              <w:spacing w:before="120" w:after="120"/>
              <w:ind w:left="648" w:hanging="648"/>
            </w:pPr>
            <w:r>
              <w:rPr>
                <w:b/>
                <w:noProof/>
              </w:rPr>
              <w:drawing>
                <wp:inline distT="0" distB="0" distL="0" distR="0" wp14:anchorId="210D1C73" wp14:editId="2852E282">
                  <wp:extent cx="281940" cy="182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001F3059">
              <w:rPr>
                <w:b/>
              </w:rPr>
              <w:t xml:space="preserve"> </w:t>
            </w:r>
            <w:r w:rsidR="00645220">
              <w:rPr>
                <w:b/>
              </w:rPr>
              <w:t xml:space="preserve"> </w:t>
            </w:r>
            <w:r w:rsidR="004A7D09" w:rsidRPr="00581B30">
              <w:t>I understand. As a reminder, Medicare requires that any Premium Billing balances due to any MED D plan MUST be paid before a new enrollment will be approved.</w:t>
            </w:r>
          </w:p>
          <w:p w14:paraId="3C7DAC14" w14:textId="77777777" w:rsidR="008E2E58" w:rsidRDefault="008E2E58" w:rsidP="00797B9B">
            <w:pPr>
              <w:spacing w:before="120" w:after="120"/>
            </w:pPr>
          </w:p>
          <w:p w14:paraId="626658DC" w14:textId="087D8B04" w:rsidR="007A7D00" w:rsidRPr="000C4699" w:rsidRDefault="004A7D09" w:rsidP="00797B9B">
            <w:pPr>
              <w:spacing w:before="120" w:after="120"/>
              <w:rPr>
                <w:rFonts w:cs="TimesNewRoman"/>
              </w:rPr>
            </w:pPr>
            <w:r w:rsidRPr="00581B30">
              <w:rPr>
                <w:rFonts w:cs="TimesNewRoman"/>
              </w:rPr>
              <w:t xml:space="preserve">Proceed to </w:t>
            </w:r>
            <w:r w:rsidRPr="00581B30">
              <w:rPr>
                <w:rFonts w:cs="TimesNewRoman"/>
                <w:b/>
              </w:rPr>
              <w:t xml:space="preserve">Step </w:t>
            </w:r>
            <w:r w:rsidR="000A56CA">
              <w:rPr>
                <w:rFonts w:cs="TimesNewRoman"/>
                <w:b/>
              </w:rPr>
              <w:t>2</w:t>
            </w:r>
            <w:r w:rsidRPr="00581B30">
              <w:rPr>
                <w:rFonts w:cs="TimesNewRoman"/>
              </w:rPr>
              <w:t>.</w:t>
            </w:r>
          </w:p>
        </w:tc>
      </w:tr>
      <w:tr w:rsidR="00C071F7" w14:paraId="29A62860" w14:textId="77777777" w:rsidTr="00D341AD">
        <w:trPr>
          <w:trHeight w:val="645"/>
        </w:trPr>
        <w:tc>
          <w:tcPr>
            <w:tcW w:w="872" w:type="dxa"/>
            <w:vMerge/>
            <w:shd w:val="clear" w:color="auto" w:fill="auto"/>
          </w:tcPr>
          <w:p w14:paraId="465813C3" w14:textId="77777777" w:rsidR="00C071F7" w:rsidRPr="00581B30" w:rsidRDefault="00C071F7" w:rsidP="00797B9B">
            <w:pPr>
              <w:autoSpaceDE w:val="0"/>
              <w:autoSpaceDN w:val="0"/>
              <w:spacing w:before="120" w:after="120"/>
              <w:rPr>
                <w:b/>
              </w:rPr>
            </w:pPr>
          </w:p>
        </w:tc>
        <w:tc>
          <w:tcPr>
            <w:tcW w:w="5559" w:type="dxa"/>
            <w:shd w:val="clear" w:color="auto" w:fill="auto"/>
          </w:tcPr>
          <w:p w14:paraId="3BFB0777" w14:textId="77777777" w:rsidR="00C071F7" w:rsidRPr="00581B30" w:rsidRDefault="00C071F7" w:rsidP="00797B9B">
            <w:pPr>
              <w:spacing w:before="120" w:after="120"/>
              <w:rPr>
                <w:rFonts w:cs="TimesNewRoman"/>
              </w:rPr>
            </w:pPr>
            <w:r>
              <w:rPr>
                <w:rFonts w:cs="TimesNewRoman"/>
              </w:rPr>
              <w:t>Disputing Dunning/Disenrollment</w:t>
            </w:r>
          </w:p>
        </w:tc>
        <w:tc>
          <w:tcPr>
            <w:tcW w:w="11599" w:type="dxa"/>
            <w:shd w:val="clear" w:color="auto" w:fill="auto"/>
          </w:tcPr>
          <w:p w14:paraId="285A4217" w14:textId="77777777" w:rsidR="00C071F7" w:rsidRPr="00581B30" w:rsidRDefault="00C071F7" w:rsidP="00797B9B">
            <w:pPr>
              <w:spacing w:before="120" w:after="120"/>
              <w:rPr>
                <w:rFonts w:cs="TimesNewRoman"/>
              </w:rPr>
            </w:pPr>
            <w:r>
              <w:rPr>
                <w:rFonts w:cs="TimesNewRoman"/>
              </w:rPr>
              <w:t xml:space="preserve">Proceed to </w:t>
            </w:r>
            <w:hyperlink w:anchor="_•_Disputing_Dunning/Disenrollment" w:history="1">
              <w:r w:rsidRPr="00782D1E">
                <w:rPr>
                  <w:rStyle w:val="Hyperlink"/>
                  <w:rFonts w:cs="TimesNewRoman"/>
                </w:rPr>
                <w:t>Disputing Dunning Disenrollment</w:t>
              </w:r>
            </w:hyperlink>
            <w:r>
              <w:rPr>
                <w:rFonts w:cs="TimesNewRoman"/>
              </w:rPr>
              <w:t>.</w:t>
            </w:r>
          </w:p>
        </w:tc>
      </w:tr>
      <w:tr w:rsidR="00D16A65" w14:paraId="4882E6A8" w14:textId="77777777" w:rsidTr="00D341AD">
        <w:trPr>
          <w:trHeight w:val="645"/>
        </w:trPr>
        <w:tc>
          <w:tcPr>
            <w:tcW w:w="872" w:type="dxa"/>
            <w:vMerge/>
            <w:shd w:val="clear" w:color="auto" w:fill="auto"/>
          </w:tcPr>
          <w:p w14:paraId="6667B14E" w14:textId="77777777" w:rsidR="00D16A65" w:rsidRPr="00581B30" w:rsidRDefault="00D16A65" w:rsidP="00797B9B">
            <w:pPr>
              <w:autoSpaceDE w:val="0"/>
              <w:autoSpaceDN w:val="0"/>
              <w:spacing w:before="120" w:after="120"/>
              <w:rPr>
                <w:b/>
              </w:rPr>
            </w:pPr>
          </w:p>
        </w:tc>
        <w:tc>
          <w:tcPr>
            <w:tcW w:w="5559" w:type="dxa"/>
            <w:shd w:val="clear" w:color="auto" w:fill="auto"/>
          </w:tcPr>
          <w:p w14:paraId="3309F3A6" w14:textId="77777777" w:rsidR="00D16A65" w:rsidRDefault="00D16A65" w:rsidP="00797B9B">
            <w:pPr>
              <w:spacing w:before="120" w:after="120"/>
              <w:rPr>
                <w:rFonts w:cs="TimesNewRoman"/>
              </w:rPr>
            </w:pPr>
            <w:r w:rsidRPr="00D16A65">
              <w:rPr>
                <w:rFonts w:cs="TimesNewRoman"/>
              </w:rPr>
              <w:t>Disputing Balance</w:t>
            </w:r>
          </w:p>
        </w:tc>
        <w:tc>
          <w:tcPr>
            <w:tcW w:w="11599" w:type="dxa"/>
            <w:shd w:val="clear" w:color="auto" w:fill="auto"/>
          </w:tcPr>
          <w:p w14:paraId="1FD4F9E1" w14:textId="3BED97CB" w:rsidR="00D16A65" w:rsidRDefault="00D16A65" w:rsidP="00797B9B">
            <w:pPr>
              <w:spacing w:before="120" w:after="120"/>
              <w:rPr>
                <w:rFonts w:cs="TimesNewRoman"/>
              </w:rPr>
            </w:pPr>
            <w:r>
              <w:rPr>
                <w:rFonts w:cs="TimesNewRoman"/>
              </w:rPr>
              <w:t xml:space="preserve">Proceed to </w:t>
            </w:r>
            <w:hyperlink w:anchor="DisputingBalances" w:history="1">
              <w:r>
                <w:rPr>
                  <w:rStyle w:val="Hyperlink"/>
                  <w:rFonts w:cs="TimesNewRoman"/>
                </w:rPr>
                <w:t>Disputing Balances</w:t>
              </w:r>
            </w:hyperlink>
            <w:r>
              <w:rPr>
                <w:rFonts w:cs="TimesNewRoman"/>
              </w:rPr>
              <w:t>.</w:t>
            </w:r>
          </w:p>
        </w:tc>
      </w:tr>
      <w:tr w:rsidR="00C071F7" w14:paraId="40560AD9" w14:textId="77777777" w:rsidTr="00D341AD">
        <w:trPr>
          <w:trHeight w:val="162"/>
        </w:trPr>
        <w:tc>
          <w:tcPr>
            <w:tcW w:w="872" w:type="dxa"/>
            <w:shd w:val="clear" w:color="auto" w:fill="auto"/>
          </w:tcPr>
          <w:p w14:paraId="60D7A487" w14:textId="77777777" w:rsidR="00C071F7" w:rsidRPr="00581B30" w:rsidRDefault="00C071F7" w:rsidP="00797B9B">
            <w:pPr>
              <w:autoSpaceDE w:val="0"/>
              <w:autoSpaceDN w:val="0"/>
              <w:spacing w:before="120" w:after="120"/>
              <w:jc w:val="center"/>
              <w:rPr>
                <w:b/>
              </w:rPr>
            </w:pPr>
            <w:r w:rsidRPr="00581B30">
              <w:rPr>
                <w:b/>
              </w:rPr>
              <w:t>2</w:t>
            </w:r>
          </w:p>
        </w:tc>
        <w:tc>
          <w:tcPr>
            <w:tcW w:w="17158" w:type="dxa"/>
            <w:gridSpan w:val="2"/>
            <w:shd w:val="clear" w:color="auto" w:fill="auto"/>
          </w:tcPr>
          <w:p w14:paraId="4BCFC5A7" w14:textId="77777777" w:rsidR="00C071F7" w:rsidRPr="00A1543F" w:rsidRDefault="00C071F7" w:rsidP="00797B9B">
            <w:pPr>
              <w:spacing w:before="120" w:after="120"/>
              <w:rPr>
                <w:rFonts w:cs="Arial"/>
                <w:bCs/>
              </w:rPr>
            </w:pPr>
            <w:r w:rsidRPr="00A1543F">
              <w:rPr>
                <w:rFonts w:cs="Arial"/>
                <w:bCs/>
              </w:rPr>
              <w:t xml:space="preserve">Ask if there are any other questions. </w:t>
            </w:r>
          </w:p>
          <w:p w14:paraId="49EA65F3" w14:textId="7BF32172" w:rsidR="00645220" w:rsidRPr="000C4699" w:rsidRDefault="00C071F7" w:rsidP="000C4699">
            <w:pPr>
              <w:numPr>
                <w:ilvl w:val="0"/>
                <w:numId w:val="25"/>
              </w:numPr>
              <w:spacing w:before="120" w:after="120"/>
              <w:rPr>
                <w:bCs/>
                <w:color w:val="333333"/>
              </w:rPr>
            </w:pPr>
            <w:r w:rsidRPr="00A1543F">
              <w:rPr>
                <w:rFonts w:cs="Arial"/>
                <w:bCs/>
              </w:rPr>
              <w:t xml:space="preserve">Address any other issues and </w:t>
            </w:r>
            <w:r w:rsidRPr="00A1543F">
              <w:t xml:space="preserve">document/close the call according to existing policies and procedures; refer to </w:t>
            </w:r>
            <w:hyperlink r:id="rId24" w:anchor="!/view?docid=0296717e-6df6-4184-b337-13abcd4b070b" w:history="1">
              <w:r w:rsidR="00D341AD">
                <w:rPr>
                  <w:rStyle w:val="Hyperlink"/>
                  <w:bCs/>
                </w:rPr>
                <w:t>Compass - Call Documentation (050011)</w:t>
              </w:r>
            </w:hyperlink>
            <w:r w:rsidR="00D341AD" w:rsidRPr="00877DD1">
              <w:rPr>
                <w:bCs/>
              </w:rPr>
              <w:t xml:space="preserve"> and </w:t>
            </w:r>
            <w:hyperlink r:id="rId25" w:anchor="!/view?docid=433711aa-8fa6-447c-872b-bd69cd6cd7c0" w:history="1">
              <w:r w:rsidR="00D341AD">
                <w:rPr>
                  <w:rStyle w:val="Hyperlink"/>
                  <w:bCs/>
                </w:rPr>
                <w:t>Compass MED D - Call Documentation Job Aid (061758)</w:t>
              </w:r>
            </w:hyperlink>
            <w:r w:rsidR="00FE72A6">
              <w:rPr>
                <w:bCs/>
              </w:rPr>
              <w:t>.</w:t>
            </w:r>
          </w:p>
        </w:tc>
      </w:tr>
    </w:tbl>
    <w:p w14:paraId="3FEAEC11" w14:textId="77777777" w:rsidR="007246E1" w:rsidRDefault="007246E1" w:rsidP="00797B9B">
      <w:pPr>
        <w:spacing w:before="120" w:after="120"/>
        <w:ind w:left="360"/>
        <w:jc w:val="right"/>
      </w:pPr>
    </w:p>
    <w:p w14:paraId="326F1BB9" w14:textId="77777777" w:rsidR="000E7D1E" w:rsidRDefault="0088494A" w:rsidP="00797B9B">
      <w:pPr>
        <w:spacing w:before="120" w:after="120"/>
        <w:ind w:left="360"/>
        <w:jc w:val="right"/>
      </w:pPr>
      <w:hyperlink w:anchor="_top" w:history="1">
        <w:r w:rsidRPr="0046159A">
          <w:rPr>
            <w:rStyle w:val="Hyperlink"/>
          </w:rPr>
          <w:t>Top of the Document</w:t>
        </w:r>
      </w:hyperlink>
      <w:bookmarkStart w:id="40" w:name="_•_Beneficiary_Received_2"/>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88494A" w:rsidRPr="0046159A" w14:paraId="41147733" w14:textId="77777777" w:rsidTr="000E7D1E">
        <w:tc>
          <w:tcPr>
            <w:tcW w:w="5000" w:type="pct"/>
            <w:shd w:val="clear" w:color="auto" w:fill="C0C0C0"/>
          </w:tcPr>
          <w:p w14:paraId="6B874FFC" w14:textId="77777777" w:rsidR="0088494A" w:rsidRPr="00645220" w:rsidRDefault="00931E13" w:rsidP="00797B9B">
            <w:pPr>
              <w:pStyle w:val="Heading3"/>
              <w:spacing w:before="120" w:after="120"/>
              <w:rPr>
                <w:rFonts w:ascii="Verdana" w:hAnsi="Verdana"/>
              </w:rPr>
            </w:pPr>
            <w:bookmarkStart w:id="41" w:name="_•_Beneficiary_Received_3"/>
            <w:bookmarkStart w:id="42" w:name="_Toc195516594"/>
            <w:bookmarkEnd w:id="41"/>
            <w:r w:rsidRPr="00645220">
              <w:rPr>
                <w:rFonts w:ascii="Verdana" w:hAnsi="Verdana"/>
                <w:sz w:val="28"/>
                <w:szCs w:val="28"/>
              </w:rPr>
              <w:t xml:space="preserve">Beneficiary Received </w:t>
            </w:r>
            <w:r w:rsidR="0088494A" w:rsidRPr="00645220">
              <w:rPr>
                <w:rFonts w:ascii="Verdana" w:hAnsi="Verdana"/>
                <w:sz w:val="28"/>
                <w:szCs w:val="28"/>
              </w:rPr>
              <w:t>Dunning Letter 2</w:t>
            </w:r>
            <w:r w:rsidR="00871CD8" w:rsidRPr="00645220">
              <w:rPr>
                <w:rFonts w:ascii="Verdana" w:hAnsi="Verdana"/>
                <w:sz w:val="28"/>
                <w:szCs w:val="28"/>
              </w:rPr>
              <w:t xml:space="preserve"> </w:t>
            </w:r>
            <w:r w:rsidR="00F70A7B" w:rsidRPr="00645220">
              <w:rPr>
                <w:rFonts w:ascii="Verdana" w:hAnsi="Verdana"/>
                <w:sz w:val="28"/>
                <w:szCs w:val="28"/>
              </w:rPr>
              <w:t>OR Dunning Letter 3</w:t>
            </w:r>
            <w:bookmarkEnd w:id="42"/>
          </w:p>
        </w:tc>
      </w:tr>
    </w:tbl>
    <w:p w14:paraId="797AE4D6" w14:textId="77777777" w:rsidR="007246E1" w:rsidRPr="00977ECC" w:rsidRDefault="007246E1" w:rsidP="00797B9B">
      <w:pPr>
        <w:autoSpaceDE w:val="0"/>
        <w:autoSpaceDN w:val="0"/>
        <w:spacing w:before="120" w:after="120"/>
      </w:pPr>
      <w:r w:rsidRPr="00977ECC">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
        <w:gridCol w:w="4465"/>
        <w:gridCol w:w="7655"/>
      </w:tblGrid>
      <w:tr w:rsidR="00581B30" w14:paraId="540C2D82" w14:textId="77777777" w:rsidTr="00D341AD">
        <w:tc>
          <w:tcPr>
            <w:tcW w:w="835" w:type="dxa"/>
            <w:shd w:val="pct10" w:color="auto" w:fill="auto"/>
          </w:tcPr>
          <w:p w14:paraId="7AA9D874" w14:textId="77777777" w:rsidR="007246E1" w:rsidRPr="00581B30" w:rsidRDefault="007246E1" w:rsidP="00797B9B">
            <w:pPr>
              <w:autoSpaceDE w:val="0"/>
              <w:autoSpaceDN w:val="0"/>
              <w:spacing w:before="120" w:after="120"/>
              <w:jc w:val="center"/>
              <w:rPr>
                <w:b/>
              </w:rPr>
            </w:pPr>
            <w:r w:rsidRPr="00581B30">
              <w:rPr>
                <w:b/>
              </w:rPr>
              <w:t>Step</w:t>
            </w:r>
          </w:p>
        </w:tc>
        <w:tc>
          <w:tcPr>
            <w:tcW w:w="16439" w:type="dxa"/>
            <w:gridSpan w:val="2"/>
            <w:shd w:val="pct10" w:color="auto" w:fill="auto"/>
          </w:tcPr>
          <w:p w14:paraId="60E1DDF0" w14:textId="77777777" w:rsidR="007246E1" w:rsidRPr="00581B30" w:rsidRDefault="007246E1" w:rsidP="00797B9B">
            <w:pPr>
              <w:autoSpaceDE w:val="0"/>
              <w:autoSpaceDN w:val="0"/>
              <w:spacing w:before="120" w:after="120"/>
              <w:jc w:val="center"/>
              <w:rPr>
                <w:b/>
              </w:rPr>
            </w:pPr>
            <w:r w:rsidRPr="00581B30">
              <w:rPr>
                <w:b/>
              </w:rPr>
              <w:t>Action</w:t>
            </w:r>
          </w:p>
        </w:tc>
      </w:tr>
      <w:tr w:rsidR="007246E1" w14:paraId="020536FA" w14:textId="77777777" w:rsidTr="00D341AD">
        <w:trPr>
          <w:trHeight w:val="645"/>
        </w:trPr>
        <w:tc>
          <w:tcPr>
            <w:tcW w:w="835" w:type="dxa"/>
            <w:vMerge w:val="restart"/>
            <w:shd w:val="clear" w:color="auto" w:fill="auto"/>
          </w:tcPr>
          <w:p w14:paraId="723AAE96" w14:textId="77777777" w:rsidR="007246E1" w:rsidRPr="00581B30" w:rsidRDefault="00386DE5" w:rsidP="00797B9B">
            <w:pPr>
              <w:autoSpaceDE w:val="0"/>
              <w:autoSpaceDN w:val="0"/>
              <w:spacing w:before="120" w:after="120"/>
              <w:jc w:val="center"/>
              <w:rPr>
                <w:b/>
              </w:rPr>
            </w:pPr>
            <w:r w:rsidRPr="00581B30">
              <w:rPr>
                <w:b/>
              </w:rPr>
              <w:t>1</w:t>
            </w:r>
          </w:p>
        </w:tc>
        <w:tc>
          <w:tcPr>
            <w:tcW w:w="16439" w:type="dxa"/>
            <w:gridSpan w:val="2"/>
            <w:tcBorders>
              <w:bottom w:val="single" w:sz="4" w:space="0" w:color="auto"/>
            </w:tcBorders>
            <w:shd w:val="clear" w:color="auto" w:fill="auto"/>
          </w:tcPr>
          <w:p w14:paraId="5048B2F1" w14:textId="4744AEAB" w:rsidR="004A7D09" w:rsidRPr="00581B30" w:rsidRDefault="007A0BFB" w:rsidP="00797B9B">
            <w:pPr>
              <w:spacing w:before="120" w:after="120"/>
              <w:ind w:left="648" w:hanging="648"/>
            </w:pPr>
            <w:r>
              <w:rPr>
                <w:b/>
                <w:noProof/>
              </w:rPr>
              <w:drawing>
                <wp:inline distT="0" distB="0" distL="0" distR="0" wp14:anchorId="0F09261F" wp14:editId="31DBECD9">
                  <wp:extent cx="281940" cy="1828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001F3059">
              <w:rPr>
                <w:b/>
              </w:rPr>
              <w:t xml:space="preserve"> </w:t>
            </w:r>
            <w:r w:rsidR="00645220">
              <w:rPr>
                <w:b/>
              </w:rPr>
              <w:t xml:space="preserve"> </w:t>
            </w:r>
            <w:r w:rsidR="008E2E58">
              <w:t xml:space="preserve">On </w:t>
            </w:r>
            <w:bookmarkStart w:id="43" w:name="OLE_LINK56"/>
            <w:bookmarkStart w:id="44" w:name="OLE_LINK57"/>
            <w:r w:rsidR="000C4699">
              <w:t>&lt;</w:t>
            </w:r>
            <w:r w:rsidR="008E2E58">
              <w:t>MM/DD/YYYY</w:t>
            </w:r>
            <w:r w:rsidR="000C4699">
              <w:t>&gt;</w:t>
            </w:r>
            <w:r w:rsidR="008E2E58">
              <w:t xml:space="preserve"> </w:t>
            </w:r>
            <w:bookmarkEnd w:id="43"/>
            <w:bookmarkEnd w:id="44"/>
            <w:r w:rsidR="008E2E58">
              <w:t xml:space="preserve">we sent you a letter &lt;reminder letter&gt; stating to avoid disenrollment, </w:t>
            </w:r>
            <w:r w:rsidR="000C4699">
              <w:t>&lt;</w:t>
            </w:r>
            <w:r w:rsidR="00237D25" w:rsidRPr="00237D25">
              <w:t>$xx.xx</w:t>
            </w:r>
            <w:r w:rsidR="000C4699">
              <w:t>&gt;</w:t>
            </w:r>
            <w:r w:rsidR="00237D25" w:rsidRPr="00237D25">
              <w:t xml:space="preserve"> </w:t>
            </w:r>
            <w:r w:rsidR="008E2E58">
              <w:t xml:space="preserve">was due by </w:t>
            </w:r>
            <w:r w:rsidR="000C4699">
              <w:t>&lt;</w:t>
            </w:r>
            <w:r w:rsidR="008E2E58">
              <w:t>MM/DD/YYYY</w:t>
            </w:r>
            <w:r w:rsidR="000C4699">
              <w:t>&gt;</w:t>
            </w:r>
            <w:r w:rsidR="008E2E58">
              <w:t xml:space="preserve">. </w:t>
            </w:r>
            <w:r w:rsidR="004A7D09" w:rsidRPr="00581B30">
              <w:t xml:space="preserve">Because the </w:t>
            </w:r>
            <w:r w:rsidR="00C451E8">
              <w:t xml:space="preserve">Dunning </w:t>
            </w:r>
            <w:r w:rsidR="004A7D09" w:rsidRPr="00581B30">
              <w:t xml:space="preserve">grace period ended and the </w:t>
            </w:r>
            <w:r w:rsidR="00C451E8">
              <w:t xml:space="preserve">Dunning </w:t>
            </w:r>
            <w:r w:rsidR="004A7D09" w:rsidRPr="00581B30">
              <w:t>balance was not paid, the disenrollment process has started.</w:t>
            </w:r>
          </w:p>
          <w:p w14:paraId="1005AA89" w14:textId="77777777" w:rsidR="004A7D09" w:rsidRPr="00581B30" w:rsidRDefault="004A7D09" w:rsidP="00797B9B">
            <w:pPr>
              <w:spacing w:before="120" w:after="120"/>
              <w:ind w:left="360"/>
            </w:pPr>
          </w:p>
          <w:p w14:paraId="446BFB39" w14:textId="7116BB1D" w:rsidR="004A7D09" w:rsidRPr="00581B30" w:rsidRDefault="007A0BFB" w:rsidP="00797B9B">
            <w:pPr>
              <w:spacing w:before="120" w:after="120"/>
              <w:ind w:left="648" w:hanging="648"/>
            </w:pPr>
            <w:r>
              <w:rPr>
                <w:b/>
                <w:noProof/>
              </w:rPr>
              <w:drawing>
                <wp:inline distT="0" distB="0" distL="0" distR="0" wp14:anchorId="6D082B88" wp14:editId="3668E49A">
                  <wp:extent cx="281940" cy="1828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001F3059">
              <w:rPr>
                <w:b/>
              </w:rPr>
              <w:t xml:space="preserve"> </w:t>
            </w:r>
            <w:r w:rsidR="00645220">
              <w:rPr>
                <w:b/>
              </w:rPr>
              <w:t xml:space="preserve"> </w:t>
            </w:r>
            <w:r w:rsidR="004A7D09" w:rsidRPr="00581B30">
              <w:t xml:space="preserve">You can pay the full balance owed at this time, but it will </w:t>
            </w:r>
            <w:r w:rsidR="004A7D09" w:rsidRPr="00581B30">
              <w:rPr>
                <w:b/>
              </w:rPr>
              <w:t>NOT</w:t>
            </w:r>
            <w:r w:rsidR="004A7D09" w:rsidRPr="00581B30">
              <w:t xml:space="preserve"> guarantee re-enrollment or reinstatement into the plan.</w:t>
            </w:r>
            <w:r w:rsidR="004A7D09" w:rsidRPr="00581B30">
              <w:rPr>
                <w:rFonts w:cs="TimesNewRoman"/>
              </w:rPr>
              <w:t xml:space="preserve"> As a reminder, </w:t>
            </w:r>
            <w:r w:rsidR="004A7D09" w:rsidRPr="00581B30">
              <w:t xml:space="preserve">Medicare requires that </w:t>
            </w:r>
            <w:r w:rsidR="004A7D09" w:rsidRPr="00581B30">
              <w:rPr>
                <w:b/>
              </w:rPr>
              <w:t xml:space="preserve">any </w:t>
            </w:r>
            <w:r w:rsidR="004A7D09" w:rsidRPr="00581B30">
              <w:t xml:space="preserve">premium billing balances due to </w:t>
            </w:r>
            <w:r w:rsidR="004A7D09" w:rsidRPr="00581B30">
              <w:rPr>
                <w:b/>
              </w:rPr>
              <w:t xml:space="preserve">any </w:t>
            </w:r>
            <w:r w:rsidR="004A7D09" w:rsidRPr="00581B30">
              <w:t xml:space="preserve">MED D plan </w:t>
            </w:r>
            <w:r w:rsidR="004A7D09" w:rsidRPr="00581B30">
              <w:rPr>
                <w:b/>
              </w:rPr>
              <w:t>MUST</w:t>
            </w:r>
            <w:r w:rsidR="004A7D09" w:rsidRPr="00581B30">
              <w:t xml:space="preserve"> be paid before a new enrollment will be approved.</w:t>
            </w:r>
            <w:r w:rsidR="004A7D09" w:rsidRPr="00581B30">
              <w:rPr>
                <w:rStyle w:val="tableentry"/>
                <w:rFonts w:ascii="Verdana" w:hAnsi="Verdana" w:cs="Times New Roman"/>
                <w:sz w:val="24"/>
                <w:szCs w:val="24"/>
              </w:rPr>
              <w:t xml:space="preserve"> </w:t>
            </w:r>
            <w:r w:rsidR="004A7D09" w:rsidRPr="00581B30">
              <w:rPr>
                <w:b/>
                <w:color w:val="333333"/>
              </w:rPr>
              <w:t>What was the reason that you were unable to make timely payment of your plan premium?</w:t>
            </w:r>
          </w:p>
          <w:p w14:paraId="7D918F0C" w14:textId="77777777" w:rsidR="004A7D09" w:rsidRPr="00581B30" w:rsidRDefault="004A7D09" w:rsidP="00797B9B">
            <w:pPr>
              <w:spacing w:before="120" w:after="120"/>
            </w:pPr>
          </w:p>
          <w:p w14:paraId="5429BB4A" w14:textId="77777777" w:rsidR="004A7D09" w:rsidRPr="00581B30" w:rsidRDefault="00B527DE" w:rsidP="00797B9B">
            <w:pPr>
              <w:spacing w:before="120" w:after="120"/>
              <w:rPr>
                <w:color w:val="333333"/>
              </w:rPr>
            </w:pPr>
            <w:r>
              <w:rPr>
                <w:b/>
              </w:rPr>
              <w:t>CCR Process</w:t>
            </w:r>
            <w:r w:rsidR="004A7D09" w:rsidRPr="00581B30">
              <w:rPr>
                <w:b/>
              </w:rPr>
              <w:t xml:space="preserve"> Notes:</w:t>
            </w:r>
            <w:r w:rsidR="004A7D09" w:rsidRPr="00581B30">
              <w:rPr>
                <w:color w:val="333333"/>
              </w:rPr>
              <w:t xml:space="preserve"> </w:t>
            </w:r>
            <w:r w:rsidR="00FB1FC6">
              <w:rPr>
                <w:color w:val="333333"/>
              </w:rPr>
              <w:t xml:space="preserve"> </w:t>
            </w:r>
            <w:r w:rsidR="004A7D09" w:rsidRPr="00581B30">
              <w:rPr>
                <w:color w:val="333333"/>
              </w:rPr>
              <w:t>Based on beneficiary’s response, determine which of the following 2 scenarios are applicable:</w:t>
            </w:r>
          </w:p>
          <w:p w14:paraId="6002F081" w14:textId="77777777" w:rsidR="004A7D09" w:rsidRPr="00581B30" w:rsidRDefault="004A7D09" w:rsidP="00797B9B">
            <w:pPr>
              <w:spacing w:before="120" w:after="120"/>
              <w:rPr>
                <w:color w:val="333333"/>
              </w:rPr>
            </w:pPr>
          </w:p>
          <w:p w14:paraId="6BD170E8" w14:textId="45E2161D" w:rsidR="00B5664E" w:rsidRPr="00581B30" w:rsidRDefault="004A7D09" w:rsidP="00797B9B">
            <w:pPr>
              <w:numPr>
                <w:ilvl w:val="0"/>
                <w:numId w:val="22"/>
              </w:numPr>
              <w:spacing w:before="120" w:after="120"/>
              <w:rPr>
                <w:rFonts w:cs="Arial"/>
              </w:rPr>
            </w:pPr>
            <w:r w:rsidRPr="00581B30">
              <w:t>If the beneficiary lists a circumstance that may constitute a Good Cause Reinstatement.</w:t>
            </w:r>
            <w:r w:rsidRPr="00581B30">
              <w:rPr>
                <w:bCs/>
                <w:color w:val="333333"/>
              </w:rPr>
              <w:t xml:space="preserve"> Examples of circumstances that may constitute a Good Cause reinstatement include (routed through the plan): </w:t>
            </w:r>
            <w:r w:rsidR="00FB1FC6">
              <w:rPr>
                <w:bCs/>
                <w:color w:val="333333"/>
              </w:rPr>
              <w:t xml:space="preserve"> </w:t>
            </w:r>
            <w:r w:rsidRPr="00581B30">
              <w:rPr>
                <w:bCs/>
                <w:color w:val="333333"/>
              </w:rPr>
              <w:t>Serious Illness, Institutionalization, Hospitalization, Prolonged illness (not chronic), Complication, Rapid D</w:t>
            </w:r>
            <w:r w:rsidR="00AF75E2">
              <w:rPr>
                <w:bCs/>
                <w:color w:val="333333"/>
              </w:rPr>
              <w:t>eterioration, Recent Death of S</w:t>
            </w:r>
            <w:r w:rsidRPr="00581B30">
              <w:rPr>
                <w:bCs/>
                <w:color w:val="333333"/>
              </w:rPr>
              <w:t>ouse/Immediately Family member/Caregiver/Person living in the same household, Home damaged by fire/natural disaster, extreme weather related/public safety or state of emergency</w:t>
            </w:r>
            <w:r w:rsidRPr="00E57A26">
              <w:rPr>
                <w:bCs/>
              </w:rPr>
              <w:t>,</w:t>
            </w:r>
            <w:r w:rsidRPr="00581B30">
              <w:rPr>
                <w:b/>
              </w:rPr>
              <w:t xml:space="preserve"> then </w:t>
            </w:r>
            <w:r w:rsidRPr="00581B30">
              <w:t xml:space="preserve">refer to </w:t>
            </w:r>
            <w:hyperlink r:id="rId26" w:anchor="!/view?docid=323df485-ff28-48a1-aa43-d234c6e1e31c" w:history="1">
              <w:r w:rsidR="00B22FB1">
                <w:rPr>
                  <w:rStyle w:val="Hyperlink"/>
                </w:rPr>
                <w:t>Compass MED D - Blue MedicareRx (NEJE) - Process for Good Cause Determinations - For Non-payment of Plan Premiums (066482)</w:t>
              </w:r>
            </w:hyperlink>
            <w:r w:rsidR="00C370A3" w:rsidRPr="00C370A3">
              <w:t>.</w:t>
            </w:r>
          </w:p>
          <w:p w14:paraId="69454FB5" w14:textId="77777777" w:rsidR="004A7D09" w:rsidRPr="00581B30" w:rsidRDefault="004A7D09" w:rsidP="00797B9B">
            <w:pPr>
              <w:spacing w:before="120" w:after="120"/>
            </w:pPr>
          </w:p>
          <w:p w14:paraId="230FB643" w14:textId="77777777" w:rsidR="004A7D09" w:rsidRPr="00581B30" w:rsidRDefault="004A7D09" w:rsidP="00797B9B">
            <w:pPr>
              <w:numPr>
                <w:ilvl w:val="0"/>
                <w:numId w:val="22"/>
              </w:numPr>
              <w:spacing w:before="120" w:after="120"/>
            </w:pPr>
            <w:r w:rsidRPr="00581B30">
              <w:rPr>
                <w:b/>
              </w:rPr>
              <w:t xml:space="preserve">IF </w:t>
            </w:r>
            <w:r w:rsidRPr="00581B30">
              <w:t xml:space="preserve">the </w:t>
            </w:r>
            <w:r w:rsidR="00A63EF4">
              <w:t>beneficiary</w:t>
            </w:r>
            <w:r w:rsidRPr="00581B30">
              <w:t xml:space="preserve"> </w:t>
            </w:r>
            <w:r w:rsidRPr="00581B30">
              <w:rPr>
                <w:b/>
              </w:rPr>
              <w:t>does not</w:t>
            </w:r>
            <w:r w:rsidRPr="00581B30">
              <w:t xml:space="preserve"> list a circumstance that may constitute a Good Cause Reinstatement, </w:t>
            </w:r>
            <w:r w:rsidRPr="00581B30">
              <w:rPr>
                <w:b/>
              </w:rPr>
              <w:t>then</w:t>
            </w:r>
            <w:r w:rsidRPr="00581B30">
              <w:t xml:space="preserve"> proceed with asking: </w:t>
            </w:r>
          </w:p>
          <w:p w14:paraId="2CCFE436" w14:textId="77777777" w:rsidR="004A7D09" w:rsidRDefault="004A7D09" w:rsidP="00797B9B">
            <w:pPr>
              <w:pStyle w:val="ListParagraph"/>
              <w:spacing w:before="120" w:after="120"/>
            </w:pPr>
          </w:p>
          <w:p w14:paraId="3E72A41D" w14:textId="5FB28F61" w:rsidR="00AF75E2" w:rsidRDefault="007A0BFB" w:rsidP="00797B9B">
            <w:pPr>
              <w:spacing w:before="120" w:after="120"/>
              <w:ind w:left="576" w:hanging="576"/>
            </w:pPr>
            <w:r>
              <w:rPr>
                <w:b/>
                <w:noProof/>
              </w:rPr>
              <w:drawing>
                <wp:inline distT="0" distB="0" distL="0" distR="0" wp14:anchorId="6D7AEA0D" wp14:editId="07376496">
                  <wp:extent cx="236220" cy="2057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00AF75E2">
              <w:rPr>
                <w:b/>
              </w:rPr>
              <w:t xml:space="preserve"> </w:t>
            </w:r>
            <w:r w:rsidR="00645220">
              <w:rPr>
                <w:b/>
              </w:rPr>
              <w:t xml:space="preserve"> </w:t>
            </w:r>
            <w:r w:rsidR="00AF75E2">
              <w:rPr>
                <w:b/>
              </w:rPr>
              <w:t>CCR Process Note:</w:t>
            </w:r>
            <w:r w:rsidR="00AF75E2">
              <w:t xml:space="preserve"> </w:t>
            </w:r>
            <w:r w:rsidR="00E57A26">
              <w:t xml:space="preserve"> </w:t>
            </w:r>
            <w:r w:rsidR="00AF75E2">
              <w:t>The beneficiary may qualify for a SEP for reenrollment. For example, if the beneficiary qualifies or has recently lost LIS (Extra Help) then CCRs must check the beneficiary’s account in the M</w:t>
            </w:r>
            <w:r w:rsidR="00A73930">
              <w:t>edicare</w:t>
            </w:r>
            <w:r w:rsidR="00AF75E2">
              <w:t xml:space="preserve"> D</w:t>
            </w:r>
            <w:r w:rsidR="00A73930">
              <w:t xml:space="preserve"> </w:t>
            </w:r>
            <w:r w:rsidR="00C370A3">
              <w:t>Landing Page</w:t>
            </w:r>
            <w:r w:rsidR="00AF75E2">
              <w:t xml:space="preserve"> to verify if the beneficiary has LIS. </w:t>
            </w:r>
          </w:p>
          <w:p w14:paraId="4F0EC4BA" w14:textId="77777777" w:rsidR="006A02BD" w:rsidRDefault="00AF75E2" w:rsidP="00797B9B">
            <w:pPr>
              <w:pStyle w:val="ListParagraph"/>
              <w:numPr>
                <w:ilvl w:val="0"/>
                <w:numId w:val="22"/>
              </w:numPr>
              <w:spacing w:before="120" w:after="120"/>
            </w:pPr>
            <w:r>
              <w:t xml:space="preserve">If the beneficiary does have LIS and would like to reenroll into the plan, the </w:t>
            </w:r>
            <w:r w:rsidR="006A02BD">
              <w:t>CCR must complete enrollment</w:t>
            </w:r>
            <w:r>
              <w:t xml:space="preserve"> so a new application can be submitted. </w:t>
            </w:r>
          </w:p>
          <w:p w14:paraId="049DE565" w14:textId="77777777" w:rsidR="006A02BD" w:rsidRDefault="00AF75E2" w:rsidP="00797B9B">
            <w:pPr>
              <w:pStyle w:val="ListParagraph"/>
              <w:numPr>
                <w:ilvl w:val="0"/>
                <w:numId w:val="22"/>
              </w:numPr>
              <w:spacing w:before="120" w:after="120"/>
            </w:pPr>
            <w:r>
              <w:t>Refer to</w:t>
            </w:r>
            <w:r w:rsidR="006A02BD">
              <w:t>:</w:t>
            </w:r>
          </w:p>
          <w:p w14:paraId="12EBAB21" w14:textId="129701E5" w:rsidR="00160990" w:rsidRPr="00160990" w:rsidRDefault="00B22FB1" w:rsidP="00797B9B">
            <w:pPr>
              <w:pStyle w:val="ListParagraph"/>
              <w:numPr>
                <w:ilvl w:val="1"/>
                <w:numId w:val="22"/>
              </w:numPr>
              <w:spacing w:before="120" w:after="120"/>
            </w:pPr>
            <w:hyperlink r:id="rId27" w:anchor="!/view?docid=93b72be9-06a0-4bd8-9177-7f2c41653f9e" w:history="1">
              <w:r>
                <w:rPr>
                  <w:rStyle w:val="Hyperlink"/>
                </w:rPr>
                <w:t>Compass MED D - Low Income Subsidy (LIS) Informational Overview (062987)</w:t>
              </w:r>
            </w:hyperlink>
          </w:p>
          <w:p w14:paraId="0BF20112" w14:textId="44A56705" w:rsidR="0076082C" w:rsidRPr="0076082C" w:rsidRDefault="00563428" w:rsidP="00797B9B">
            <w:pPr>
              <w:pStyle w:val="ListParagraph"/>
              <w:numPr>
                <w:ilvl w:val="1"/>
                <w:numId w:val="22"/>
              </w:numPr>
              <w:spacing w:before="120" w:after="120"/>
            </w:pPr>
            <w:hyperlink r:id="rId28" w:anchor="!/view?docid=da34f1cb-7925-4d56-8a30-5fc0738b4edd" w:history="1">
              <w:r>
                <w:rPr>
                  <w:rStyle w:val="Hyperlink"/>
                </w:rPr>
                <w:t>Compass MED D - Blue MedicareRx (NEJE) - Enrollment Portal (066452)</w:t>
              </w:r>
            </w:hyperlink>
          </w:p>
          <w:p w14:paraId="076260F5" w14:textId="5E1FC21D" w:rsidR="00AF75E2" w:rsidRPr="00581B30" w:rsidRDefault="00AF75E2" w:rsidP="00797B9B">
            <w:pPr>
              <w:pStyle w:val="ListParagraph"/>
              <w:spacing w:before="120" w:after="120"/>
            </w:pPr>
          </w:p>
          <w:p w14:paraId="6189E439" w14:textId="38CFF1C3" w:rsidR="00645220" w:rsidRPr="00310EE6" w:rsidRDefault="007A0BFB" w:rsidP="00310EE6">
            <w:pPr>
              <w:spacing w:before="120" w:after="120"/>
              <w:ind w:left="720"/>
              <w:rPr>
                <w:rFonts w:cs="Arial"/>
                <w:color w:val="000000"/>
              </w:rPr>
            </w:pPr>
            <w:r>
              <w:rPr>
                <w:b/>
                <w:noProof/>
              </w:rPr>
              <w:drawing>
                <wp:inline distT="0" distB="0" distL="0" distR="0" wp14:anchorId="1F71F96C" wp14:editId="5657AF37">
                  <wp:extent cx="281940" cy="1828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00645220">
              <w:rPr>
                <w:b/>
              </w:rPr>
              <w:t xml:space="preserve"> </w:t>
            </w:r>
            <w:r w:rsidR="001F3059">
              <w:rPr>
                <w:b/>
              </w:rPr>
              <w:t xml:space="preserve"> </w:t>
            </w:r>
            <w:r w:rsidR="004A7D09" w:rsidRPr="00581B30">
              <w:rPr>
                <w:rStyle w:val="tableentry"/>
                <w:rFonts w:ascii="Verdana" w:hAnsi="Verdana"/>
                <w:color w:val="000000"/>
                <w:sz w:val="24"/>
                <w:szCs w:val="24"/>
              </w:rPr>
              <w:t>Would you like to make a payment today?</w:t>
            </w:r>
          </w:p>
        </w:tc>
      </w:tr>
      <w:tr w:rsidR="00581B30" w14:paraId="50189A8B" w14:textId="77777777" w:rsidTr="00D341AD">
        <w:trPr>
          <w:trHeight w:val="70"/>
        </w:trPr>
        <w:tc>
          <w:tcPr>
            <w:tcW w:w="835" w:type="dxa"/>
            <w:vMerge/>
            <w:shd w:val="clear" w:color="auto" w:fill="auto"/>
          </w:tcPr>
          <w:p w14:paraId="1D1AC740" w14:textId="77777777" w:rsidR="007246E1" w:rsidRPr="00581B30" w:rsidRDefault="007246E1" w:rsidP="00797B9B">
            <w:pPr>
              <w:autoSpaceDE w:val="0"/>
              <w:autoSpaceDN w:val="0"/>
              <w:spacing w:before="120" w:after="120"/>
              <w:rPr>
                <w:b/>
              </w:rPr>
            </w:pPr>
          </w:p>
        </w:tc>
        <w:tc>
          <w:tcPr>
            <w:tcW w:w="5416" w:type="dxa"/>
            <w:shd w:val="pct10" w:color="auto" w:fill="auto"/>
          </w:tcPr>
          <w:p w14:paraId="275A9F19" w14:textId="77777777" w:rsidR="007246E1" w:rsidRPr="00581B30" w:rsidRDefault="007246E1" w:rsidP="00797B9B">
            <w:pPr>
              <w:spacing w:before="120" w:after="120"/>
              <w:jc w:val="center"/>
              <w:rPr>
                <w:b/>
              </w:rPr>
            </w:pPr>
            <w:r w:rsidRPr="00581B30">
              <w:rPr>
                <w:b/>
              </w:rPr>
              <w:t>If...</w:t>
            </w:r>
          </w:p>
        </w:tc>
        <w:tc>
          <w:tcPr>
            <w:tcW w:w="11023" w:type="dxa"/>
            <w:shd w:val="pct10" w:color="auto" w:fill="auto"/>
          </w:tcPr>
          <w:p w14:paraId="5A963914" w14:textId="77777777" w:rsidR="007246E1" w:rsidRPr="00581B30" w:rsidRDefault="007246E1" w:rsidP="00797B9B">
            <w:pPr>
              <w:spacing w:before="120" w:after="120"/>
              <w:jc w:val="center"/>
              <w:rPr>
                <w:b/>
              </w:rPr>
            </w:pPr>
            <w:r w:rsidRPr="00581B30">
              <w:rPr>
                <w:b/>
              </w:rPr>
              <w:t>Then...</w:t>
            </w:r>
          </w:p>
        </w:tc>
      </w:tr>
      <w:tr w:rsidR="00581B30" w14:paraId="0C784BEF" w14:textId="77777777" w:rsidTr="00D341AD">
        <w:trPr>
          <w:trHeight w:val="645"/>
        </w:trPr>
        <w:tc>
          <w:tcPr>
            <w:tcW w:w="835" w:type="dxa"/>
            <w:vMerge/>
            <w:shd w:val="clear" w:color="auto" w:fill="auto"/>
          </w:tcPr>
          <w:p w14:paraId="5AED9E03" w14:textId="77777777" w:rsidR="004A7D09" w:rsidRPr="00581B30" w:rsidRDefault="004A7D09" w:rsidP="00797B9B">
            <w:pPr>
              <w:autoSpaceDE w:val="0"/>
              <w:autoSpaceDN w:val="0"/>
              <w:spacing w:before="120" w:after="120"/>
              <w:rPr>
                <w:b/>
              </w:rPr>
            </w:pPr>
          </w:p>
        </w:tc>
        <w:tc>
          <w:tcPr>
            <w:tcW w:w="5416" w:type="dxa"/>
            <w:shd w:val="clear" w:color="auto" w:fill="auto"/>
          </w:tcPr>
          <w:p w14:paraId="68D3B8EC" w14:textId="77777777" w:rsidR="004A7D09" w:rsidRPr="00581B30" w:rsidRDefault="004A7D09" w:rsidP="00797B9B">
            <w:pPr>
              <w:spacing w:before="120" w:after="120"/>
            </w:pPr>
            <w:r w:rsidRPr="00581B30">
              <w:t>Yes, would like to pay balance today</w:t>
            </w:r>
          </w:p>
        </w:tc>
        <w:tc>
          <w:tcPr>
            <w:tcW w:w="11023" w:type="dxa"/>
            <w:shd w:val="clear" w:color="auto" w:fill="auto"/>
          </w:tcPr>
          <w:p w14:paraId="1D6A1BCA" w14:textId="77777777" w:rsidR="00871CD8" w:rsidRPr="00581B30" w:rsidRDefault="00871CD8" w:rsidP="00797B9B">
            <w:pPr>
              <w:spacing w:before="120" w:after="120"/>
              <w:rPr>
                <w:rFonts w:cs="TimesNewRoman"/>
              </w:rPr>
            </w:pPr>
            <w:r w:rsidRPr="00581B30">
              <w:rPr>
                <w:rFonts w:cs="TimesNewRoman"/>
              </w:rPr>
              <w:t xml:space="preserve">Proceed to </w:t>
            </w:r>
            <w:hyperlink w:anchor="_•_Payment_Options" w:history="1">
              <w:r w:rsidRPr="00581B30">
                <w:rPr>
                  <w:rStyle w:val="Hyperlink"/>
                  <w:rFonts w:cs="TimesNewRoman"/>
                </w:rPr>
                <w:t>Payment Options</w:t>
              </w:r>
            </w:hyperlink>
            <w:r w:rsidRPr="00581B30">
              <w:rPr>
                <w:rFonts w:cs="TimesNewRoman"/>
              </w:rPr>
              <w:t>.</w:t>
            </w:r>
          </w:p>
          <w:p w14:paraId="0AB8D6FF" w14:textId="77777777" w:rsidR="004A7D09" w:rsidRPr="00581B30" w:rsidRDefault="004A7D09" w:rsidP="00797B9B">
            <w:pPr>
              <w:spacing w:before="120" w:after="120"/>
            </w:pPr>
          </w:p>
          <w:p w14:paraId="192A7286" w14:textId="5D00549A" w:rsidR="004A7D09" w:rsidRPr="00310EE6" w:rsidRDefault="007A0BFB" w:rsidP="00310EE6">
            <w:pPr>
              <w:spacing w:before="120" w:after="120"/>
              <w:ind w:left="432" w:hanging="432"/>
              <w:rPr>
                <w:rFonts w:cs="Arial"/>
              </w:rPr>
            </w:pPr>
            <w:r>
              <w:rPr>
                <w:noProof/>
              </w:rPr>
              <w:drawing>
                <wp:inline distT="0" distB="0" distL="0" distR="0" wp14:anchorId="727A7215" wp14:editId="158F15B9">
                  <wp:extent cx="236220" cy="2057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004A7D09" w:rsidRPr="0046159A">
              <w:rPr>
                <w:noProof/>
              </w:rPr>
              <w:t xml:space="preserve"> </w:t>
            </w:r>
            <w:r w:rsidR="004A7D09" w:rsidRPr="00581B30">
              <w:rPr>
                <w:rFonts w:cs="Arial"/>
              </w:rPr>
              <w:t xml:space="preserve">Do </w:t>
            </w:r>
            <w:r w:rsidR="004A7D09" w:rsidRPr="00581B30">
              <w:rPr>
                <w:rFonts w:cs="Arial"/>
                <w:b/>
              </w:rPr>
              <w:t>NOT</w:t>
            </w:r>
            <w:r w:rsidR="004A7D09" w:rsidRPr="00581B30">
              <w:rPr>
                <w:rFonts w:cs="Arial"/>
              </w:rPr>
              <w:t xml:space="preserve"> offer a request for Good Cause reinstatement unless the beneficiary states they have had an extenuating circumstance that prevented them from paying the amount due by the due date; refer to </w:t>
            </w:r>
            <w:hyperlink r:id="rId29" w:anchor="!/view?docid=323df485-ff28-48a1-aa43-d234c6e1e31c" w:history="1">
              <w:r w:rsidR="00563428">
                <w:rPr>
                  <w:rStyle w:val="Hyperlink"/>
                </w:rPr>
                <w:t>Compass MED D - Blue MedicareRx (NEJE) - Process for Good Cause Determinations - For Non-payment of Plan Premiums (066482)</w:t>
              </w:r>
            </w:hyperlink>
            <w:r w:rsidR="00B5664E">
              <w:t>.</w:t>
            </w:r>
          </w:p>
        </w:tc>
      </w:tr>
      <w:tr w:rsidR="00581B30" w14:paraId="56F7D79A" w14:textId="77777777" w:rsidTr="00D341AD">
        <w:trPr>
          <w:trHeight w:val="645"/>
        </w:trPr>
        <w:tc>
          <w:tcPr>
            <w:tcW w:w="835" w:type="dxa"/>
            <w:vMerge/>
            <w:shd w:val="clear" w:color="auto" w:fill="auto"/>
          </w:tcPr>
          <w:p w14:paraId="7E05CDB6" w14:textId="77777777" w:rsidR="004A7D09" w:rsidRPr="00581B30" w:rsidRDefault="004A7D09" w:rsidP="00797B9B">
            <w:pPr>
              <w:autoSpaceDE w:val="0"/>
              <w:autoSpaceDN w:val="0"/>
              <w:spacing w:before="120" w:after="120"/>
              <w:rPr>
                <w:b/>
              </w:rPr>
            </w:pPr>
          </w:p>
        </w:tc>
        <w:tc>
          <w:tcPr>
            <w:tcW w:w="5416" w:type="dxa"/>
            <w:shd w:val="clear" w:color="auto" w:fill="auto"/>
          </w:tcPr>
          <w:p w14:paraId="3FB1C0AB" w14:textId="77777777" w:rsidR="004A7D09" w:rsidRPr="00581B30" w:rsidRDefault="004A7D09" w:rsidP="00797B9B">
            <w:pPr>
              <w:spacing w:before="120" w:after="120"/>
            </w:pPr>
            <w:r w:rsidRPr="00581B30">
              <w:t>No, does not want to pay balance today</w:t>
            </w:r>
          </w:p>
        </w:tc>
        <w:tc>
          <w:tcPr>
            <w:tcW w:w="11023" w:type="dxa"/>
            <w:shd w:val="clear" w:color="auto" w:fill="auto"/>
          </w:tcPr>
          <w:p w14:paraId="21393C36" w14:textId="14E2A87C" w:rsidR="004A7D09" w:rsidRPr="00581B30" w:rsidRDefault="007A0BFB" w:rsidP="00797B9B">
            <w:pPr>
              <w:spacing w:before="120" w:after="120"/>
              <w:ind w:left="576" w:hanging="576"/>
              <w:rPr>
                <w:rFonts w:cs="TimesNewRoman"/>
              </w:rPr>
            </w:pPr>
            <w:r>
              <w:rPr>
                <w:b/>
                <w:noProof/>
              </w:rPr>
              <w:drawing>
                <wp:inline distT="0" distB="0" distL="0" distR="0" wp14:anchorId="5E778544" wp14:editId="0511BF40">
                  <wp:extent cx="281940" cy="1828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00645220">
              <w:rPr>
                <w:b/>
              </w:rPr>
              <w:t xml:space="preserve"> </w:t>
            </w:r>
            <w:r w:rsidR="001F3059">
              <w:rPr>
                <w:b/>
              </w:rPr>
              <w:t xml:space="preserve"> </w:t>
            </w:r>
            <w:r w:rsidR="004A7D09" w:rsidRPr="00581B30">
              <w:rPr>
                <w:rFonts w:cs="TimesNewRoman"/>
              </w:rPr>
              <w:t xml:space="preserve">I understand. As a reminder, </w:t>
            </w:r>
            <w:r w:rsidR="004A7D09" w:rsidRPr="00581B30">
              <w:t>Medicare requires that any premium billing balances due to any MED D plan MUST be paid before a new enrollment will be approved.</w:t>
            </w:r>
          </w:p>
          <w:p w14:paraId="2BC7A029" w14:textId="77777777" w:rsidR="004A7D09" w:rsidRPr="00581B30" w:rsidRDefault="004A7D09" w:rsidP="00797B9B">
            <w:pPr>
              <w:spacing w:before="120" w:after="120"/>
              <w:rPr>
                <w:rFonts w:cs="TimesNewRoman"/>
              </w:rPr>
            </w:pPr>
          </w:p>
          <w:p w14:paraId="6246F37C" w14:textId="41C8065B" w:rsidR="00645220" w:rsidRPr="00310EE6" w:rsidRDefault="004A7D09" w:rsidP="00797B9B">
            <w:pPr>
              <w:spacing w:before="120" w:after="120"/>
              <w:rPr>
                <w:rFonts w:cs="TimesNewRoman"/>
              </w:rPr>
            </w:pPr>
            <w:r w:rsidRPr="00581B30">
              <w:rPr>
                <w:rFonts w:cs="TimesNewRoman"/>
              </w:rPr>
              <w:t xml:space="preserve">Proceed to </w:t>
            </w:r>
            <w:r w:rsidRPr="00581B30">
              <w:rPr>
                <w:rFonts w:cs="TimesNewRoman"/>
                <w:b/>
              </w:rPr>
              <w:t xml:space="preserve">Step </w:t>
            </w:r>
            <w:r w:rsidR="00B64FD1">
              <w:rPr>
                <w:rFonts w:cs="TimesNewRoman"/>
                <w:b/>
              </w:rPr>
              <w:t>2</w:t>
            </w:r>
            <w:r w:rsidRPr="00581B30">
              <w:rPr>
                <w:rFonts w:cs="TimesNewRoman"/>
              </w:rPr>
              <w:t>.</w:t>
            </w:r>
          </w:p>
        </w:tc>
      </w:tr>
      <w:tr w:rsidR="00C071F7" w14:paraId="675B9603" w14:textId="77777777" w:rsidTr="00D341AD">
        <w:trPr>
          <w:trHeight w:val="645"/>
        </w:trPr>
        <w:tc>
          <w:tcPr>
            <w:tcW w:w="835" w:type="dxa"/>
            <w:vMerge/>
            <w:shd w:val="clear" w:color="auto" w:fill="auto"/>
          </w:tcPr>
          <w:p w14:paraId="7D171CF0" w14:textId="77777777" w:rsidR="00C071F7" w:rsidRPr="00581B30" w:rsidRDefault="00C071F7" w:rsidP="00797B9B">
            <w:pPr>
              <w:autoSpaceDE w:val="0"/>
              <w:autoSpaceDN w:val="0"/>
              <w:spacing w:before="120" w:after="120"/>
              <w:rPr>
                <w:b/>
              </w:rPr>
            </w:pPr>
            <w:bookmarkStart w:id="45" w:name="_Hlk96585276"/>
          </w:p>
        </w:tc>
        <w:tc>
          <w:tcPr>
            <w:tcW w:w="5416" w:type="dxa"/>
            <w:shd w:val="clear" w:color="auto" w:fill="auto"/>
          </w:tcPr>
          <w:p w14:paraId="7ABE15E6" w14:textId="77777777" w:rsidR="00C071F7" w:rsidRPr="00581B30" w:rsidRDefault="00C071F7" w:rsidP="00797B9B">
            <w:pPr>
              <w:spacing w:before="120" w:after="120"/>
              <w:rPr>
                <w:rFonts w:cs="TimesNewRoman"/>
              </w:rPr>
            </w:pPr>
            <w:r>
              <w:rPr>
                <w:rFonts w:cs="TimesNewRoman"/>
              </w:rPr>
              <w:t>Disputing Dunning/Disenrollment</w:t>
            </w:r>
          </w:p>
        </w:tc>
        <w:tc>
          <w:tcPr>
            <w:tcW w:w="11023" w:type="dxa"/>
            <w:shd w:val="clear" w:color="auto" w:fill="auto"/>
          </w:tcPr>
          <w:p w14:paraId="695B1C5A" w14:textId="77777777" w:rsidR="00C071F7" w:rsidRPr="00581B30" w:rsidRDefault="00C071F7" w:rsidP="00797B9B">
            <w:pPr>
              <w:spacing w:before="120" w:after="120"/>
              <w:rPr>
                <w:rFonts w:cs="TimesNewRoman"/>
              </w:rPr>
            </w:pPr>
            <w:r>
              <w:rPr>
                <w:rFonts w:cs="TimesNewRoman"/>
              </w:rPr>
              <w:t xml:space="preserve">Proceed to </w:t>
            </w:r>
            <w:hyperlink w:anchor="_•_Disputing_Dunning/Disenrollment" w:history="1">
              <w:r w:rsidRPr="00782D1E">
                <w:rPr>
                  <w:rStyle w:val="Hyperlink"/>
                  <w:rFonts w:cs="TimesNewRoman"/>
                </w:rPr>
                <w:t>Disputing Dunning Disenrollment</w:t>
              </w:r>
            </w:hyperlink>
            <w:r>
              <w:rPr>
                <w:rFonts w:cs="TimesNewRoman"/>
              </w:rPr>
              <w:t>.</w:t>
            </w:r>
          </w:p>
        </w:tc>
      </w:tr>
      <w:tr w:rsidR="00C071F7" w14:paraId="4AEA5D83" w14:textId="77777777" w:rsidTr="00D341AD">
        <w:trPr>
          <w:trHeight w:val="645"/>
        </w:trPr>
        <w:tc>
          <w:tcPr>
            <w:tcW w:w="835" w:type="dxa"/>
            <w:vMerge/>
            <w:shd w:val="clear" w:color="auto" w:fill="auto"/>
          </w:tcPr>
          <w:p w14:paraId="3F96F1D1" w14:textId="77777777" w:rsidR="00C071F7" w:rsidRPr="00581B30" w:rsidRDefault="00C071F7" w:rsidP="00797B9B">
            <w:pPr>
              <w:autoSpaceDE w:val="0"/>
              <w:autoSpaceDN w:val="0"/>
              <w:spacing w:before="120" w:after="120"/>
              <w:rPr>
                <w:b/>
              </w:rPr>
            </w:pPr>
          </w:p>
        </w:tc>
        <w:tc>
          <w:tcPr>
            <w:tcW w:w="5416" w:type="dxa"/>
            <w:shd w:val="clear" w:color="auto" w:fill="auto"/>
          </w:tcPr>
          <w:p w14:paraId="355E44FF" w14:textId="679D6E1E" w:rsidR="00C071F7" w:rsidRPr="00581B30" w:rsidRDefault="00C071F7" w:rsidP="00797B9B">
            <w:pPr>
              <w:spacing w:before="120" w:after="120"/>
              <w:rPr>
                <w:rFonts w:cs="TimesNewRoman"/>
              </w:rPr>
            </w:pPr>
            <w:r w:rsidRPr="00581B30">
              <w:rPr>
                <w:rFonts w:cs="TimesNewRoman"/>
              </w:rPr>
              <w:t>Disputing Balance</w:t>
            </w:r>
          </w:p>
        </w:tc>
        <w:tc>
          <w:tcPr>
            <w:tcW w:w="11023" w:type="dxa"/>
            <w:shd w:val="clear" w:color="auto" w:fill="auto"/>
          </w:tcPr>
          <w:p w14:paraId="7C89BB7B" w14:textId="57608095" w:rsidR="00C071F7" w:rsidRPr="00581B30" w:rsidRDefault="00C071F7" w:rsidP="00797B9B">
            <w:pPr>
              <w:spacing w:before="120" w:after="120"/>
            </w:pPr>
            <w:r w:rsidRPr="00581B30">
              <w:rPr>
                <w:rFonts w:cs="TimesNewRoman"/>
              </w:rPr>
              <w:t xml:space="preserve">Proceed to </w:t>
            </w:r>
            <w:hyperlink w:anchor="DisputingBalances" w:history="1">
              <w:r w:rsidRPr="00581B30">
                <w:rPr>
                  <w:rStyle w:val="Hyperlink"/>
                  <w:rFonts w:cs="TimesNewRoman"/>
                </w:rPr>
                <w:t>Disputing Balances</w:t>
              </w:r>
            </w:hyperlink>
            <w:r w:rsidRPr="00581B30">
              <w:rPr>
                <w:rFonts w:cs="TimesNewRoman"/>
              </w:rPr>
              <w:t>.</w:t>
            </w:r>
          </w:p>
        </w:tc>
      </w:tr>
      <w:bookmarkEnd w:id="45"/>
      <w:tr w:rsidR="00C071F7" w:rsidRPr="00581B30" w14:paraId="40C4E0E7" w14:textId="77777777" w:rsidTr="00D341AD">
        <w:trPr>
          <w:trHeight w:val="162"/>
        </w:trPr>
        <w:tc>
          <w:tcPr>
            <w:tcW w:w="835" w:type="dxa"/>
            <w:shd w:val="clear" w:color="auto" w:fill="auto"/>
          </w:tcPr>
          <w:p w14:paraId="1C123FF0" w14:textId="77777777" w:rsidR="00C071F7" w:rsidRPr="00581B30" w:rsidRDefault="00C071F7" w:rsidP="00797B9B">
            <w:pPr>
              <w:autoSpaceDE w:val="0"/>
              <w:autoSpaceDN w:val="0"/>
              <w:spacing w:before="120" w:after="120"/>
              <w:jc w:val="center"/>
              <w:rPr>
                <w:b/>
              </w:rPr>
            </w:pPr>
            <w:r w:rsidRPr="00581B30">
              <w:rPr>
                <w:b/>
              </w:rPr>
              <w:t>2</w:t>
            </w:r>
          </w:p>
        </w:tc>
        <w:tc>
          <w:tcPr>
            <w:tcW w:w="16439" w:type="dxa"/>
            <w:gridSpan w:val="2"/>
            <w:shd w:val="clear" w:color="auto" w:fill="auto"/>
          </w:tcPr>
          <w:p w14:paraId="032B8965" w14:textId="77777777" w:rsidR="00C071F7" w:rsidRPr="00A1543F" w:rsidRDefault="00C071F7" w:rsidP="00797B9B">
            <w:pPr>
              <w:spacing w:before="120" w:after="120"/>
              <w:rPr>
                <w:rFonts w:cs="Arial"/>
                <w:bCs/>
              </w:rPr>
            </w:pPr>
            <w:r w:rsidRPr="00A1543F">
              <w:rPr>
                <w:rFonts w:cs="Arial"/>
                <w:bCs/>
              </w:rPr>
              <w:t xml:space="preserve">Ask if there are any other questions. </w:t>
            </w:r>
          </w:p>
          <w:p w14:paraId="6BD40B5D" w14:textId="0E5A0492" w:rsidR="00645220" w:rsidRPr="00310EE6" w:rsidRDefault="00C071F7" w:rsidP="00310EE6">
            <w:pPr>
              <w:numPr>
                <w:ilvl w:val="0"/>
                <w:numId w:val="25"/>
              </w:numPr>
              <w:spacing w:before="120" w:after="120"/>
              <w:rPr>
                <w:bCs/>
                <w:color w:val="333333"/>
              </w:rPr>
            </w:pPr>
            <w:r w:rsidRPr="00A1543F">
              <w:rPr>
                <w:rFonts w:cs="Arial"/>
                <w:bCs/>
              </w:rPr>
              <w:t xml:space="preserve">Address any other issues and </w:t>
            </w:r>
            <w:r w:rsidRPr="00A1543F">
              <w:t xml:space="preserve">document/close the call according to existing policies and procedures; refer to </w:t>
            </w:r>
            <w:hyperlink r:id="rId30" w:anchor="!/view?docid=0296717e-6df6-4184-b337-13abcd4b070b" w:history="1">
              <w:r w:rsidR="00D341AD">
                <w:rPr>
                  <w:rStyle w:val="Hyperlink"/>
                  <w:bCs/>
                </w:rPr>
                <w:t>Compass - Call Documentation (050011)</w:t>
              </w:r>
            </w:hyperlink>
            <w:r w:rsidR="00D341AD" w:rsidRPr="00877DD1">
              <w:rPr>
                <w:bCs/>
              </w:rPr>
              <w:t xml:space="preserve"> and </w:t>
            </w:r>
            <w:hyperlink r:id="rId31" w:anchor="!/view?docid=433711aa-8fa6-447c-872b-bd69cd6cd7c0" w:history="1">
              <w:r w:rsidR="00D341AD">
                <w:rPr>
                  <w:rStyle w:val="Hyperlink"/>
                  <w:bCs/>
                </w:rPr>
                <w:t>Compass MED D - Call Documentation Job Aid (061758)</w:t>
              </w:r>
            </w:hyperlink>
            <w:r w:rsidR="00C370A3">
              <w:rPr>
                <w:bCs/>
              </w:rPr>
              <w:t>.</w:t>
            </w:r>
          </w:p>
        </w:tc>
      </w:tr>
    </w:tbl>
    <w:p w14:paraId="5BF4C9F8" w14:textId="77777777" w:rsidR="007246E1" w:rsidRDefault="007246E1" w:rsidP="00797B9B">
      <w:pPr>
        <w:spacing w:before="120" w:after="120"/>
        <w:ind w:left="360"/>
        <w:jc w:val="right"/>
      </w:pPr>
    </w:p>
    <w:p w14:paraId="58F516F1" w14:textId="77777777" w:rsidR="000E7D1E" w:rsidRDefault="0088494A" w:rsidP="00797B9B">
      <w:pPr>
        <w:spacing w:before="120" w:after="120"/>
        <w:ind w:left="360"/>
        <w:jc w:val="right"/>
      </w:pPr>
      <w:hyperlink w:anchor="_top" w:history="1">
        <w:r w:rsidRPr="0046159A">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977ECC" w:rsidRPr="0046159A" w14:paraId="78915D14" w14:textId="77777777" w:rsidTr="000E7D1E">
        <w:tc>
          <w:tcPr>
            <w:tcW w:w="5000" w:type="pct"/>
            <w:shd w:val="clear" w:color="auto" w:fill="C0C0C0"/>
          </w:tcPr>
          <w:p w14:paraId="4D7E1250" w14:textId="77777777" w:rsidR="00977ECC" w:rsidRPr="00FB1FC6" w:rsidRDefault="007246E1" w:rsidP="00797B9B">
            <w:pPr>
              <w:pStyle w:val="Heading3"/>
              <w:spacing w:before="120" w:after="120"/>
              <w:rPr>
                <w:rFonts w:ascii="Verdana" w:hAnsi="Verdana"/>
              </w:rPr>
            </w:pPr>
            <w:bookmarkStart w:id="46" w:name="_•_Payment_Options"/>
            <w:bookmarkStart w:id="47" w:name="_Payment_Options"/>
            <w:bookmarkStart w:id="48" w:name="_Toc195516595"/>
            <w:bookmarkEnd w:id="46"/>
            <w:bookmarkEnd w:id="47"/>
            <w:r w:rsidRPr="00FB1FC6">
              <w:rPr>
                <w:rFonts w:ascii="Verdana" w:hAnsi="Verdana"/>
                <w:sz w:val="28"/>
                <w:szCs w:val="28"/>
              </w:rPr>
              <w:t>Payment Options</w:t>
            </w:r>
            <w:bookmarkEnd w:id="48"/>
            <w:r w:rsidR="00977ECC" w:rsidRPr="00FB1FC6">
              <w:rPr>
                <w:rFonts w:ascii="Verdana" w:hAnsi="Verdana"/>
                <w:sz w:val="28"/>
                <w:szCs w:val="28"/>
              </w:rPr>
              <w:t xml:space="preserve"> </w:t>
            </w:r>
          </w:p>
        </w:tc>
      </w:tr>
    </w:tbl>
    <w:p w14:paraId="2BD614E6" w14:textId="543D1588" w:rsidR="008B0F5C" w:rsidRPr="00645220" w:rsidRDefault="007A0BFB" w:rsidP="00797B9B">
      <w:pPr>
        <w:autoSpaceDE w:val="0"/>
        <w:autoSpaceDN w:val="0"/>
        <w:spacing w:before="120" w:after="120"/>
      </w:pPr>
      <w:r>
        <w:rPr>
          <w:b/>
          <w:noProof/>
        </w:rPr>
        <w:drawing>
          <wp:inline distT="0" distB="0" distL="0" distR="0" wp14:anchorId="2A406270" wp14:editId="4BB0AF2C">
            <wp:extent cx="236220" cy="2057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008B0F5C" w:rsidRPr="00645220">
        <w:rPr>
          <w:noProof/>
        </w:rPr>
        <w:t xml:space="preserve"> </w:t>
      </w:r>
      <w:r w:rsidR="00645220" w:rsidRPr="00645220">
        <w:rPr>
          <w:noProof/>
        </w:rPr>
        <w:t xml:space="preserve"> </w:t>
      </w:r>
      <w:r w:rsidR="008B0F5C" w:rsidRPr="00645220">
        <w:t>Ensure steps have already been followed within the appropriate section:</w:t>
      </w:r>
    </w:p>
    <w:p w14:paraId="4EEC7DB7" w14:textId="77777777" w:rsidR="008B0F5C" w:rsidRDefault="00F444A6" w:rsidP="00797B9B">
      <w:pPr>
        <w:numPr>
          <w:ilvl w:val="0"/>
          <w:numId w:val="32"/>
        </w:numPr>
        <w:spacing w:before="120" w:after="120"/>
        <w:ind w:left="936" w:hanging="576"/>
      </w:pPr>
      <w:hyperlink w:anchor="_•_Beneficiary_Received" w:history="1">
        <w:r w:rsidRPr="00F444A6">
          <w:rPr>
            <w:rStyle w:val="Hyperlink"/>
          </w:rPr>
          <w:t>Beneficiary Received Dunning Letter 1 AND/OR Reminder Letter and is calling within the Dunning grace period</w:t>
        </w:r>
      </w:hyperlink>
    </w:p>
    <w:p w14:paraId="619FBE3A" w14:textId="77777777" w:rsidR="00F444A6" w:rsidRDefault="00F444A6" w:rsidP="00797B9B">
      <w:pPr>
        <w:pStyle w:val="ListParagraph"/>
        <w:numPr>
          <w:ilvl w:val="0"/>
          <w:numId w:val="32"/>
        </w:numPr>
        <w:spacing w:before="120" w:after="120"/>
        <w:ind w:left="936" w:hanging="576"/>
      </w:pPr>
      <w:hyperlink w:anchor="_•_Beneficiary_Received_1" w:history="1">
        <w:r w:rsidRPr="00F444A6">
          <w:rPr>
            <w:rStyle w:val="Hyperlink"/>
          </w:rPr>
          <w:t>Beneficiary Received Dunning Letter 1 AND Reminder Letter AND CALLING WITHIN the first 3 Business Days of the Month after the Dunning Due Date</w:t>
        </w:r>
      </w:hyperlink>
    </w:p>
    <w:p w14:paraId="4851B4BA" w14:textId="77777777" w:rsidR="00F444A6" w:rsidRDefault="00F444A6" w:rsidP="00797B9B">
      <w:pPr>
        <w:pStyle w:val="ListParagraph"/>
        <w:numPr>
          <w:ilvl w:val="0"/>
          <w:numId w:val="32"/>
        </w:numPr>
        <w:spacing w:before="120" w:after="120"/>
        <w:ind w:left="936" w:hanging="576"/>
      </w:pPr>
      <w:hyperlink w:anchor="_•_Beneficiary_Received_3" w:history="1">
        <w:r w:rsidRPr="00F444A6">
          <w:rPr>
            <w:rStyle w:val="Hyperlink"/>
          </w:rPr>
          <w:t>Beneficiary Received Dunning Letter 2 OR Dunning Letter 3</w:t>
        </w:r>
      </w:hyperlink>
    </w:p>
    <w:p w14:paraId="018F0E81" w14:textId="77777777" w:rsidR="00F444A6" w:rsidRPr="00645220" w:rsidRDefault="00F444A6" w:rsidP="00797B9B">
      <w:pPr>
        <w:autoSpaceDE w:val="0"/>
        <w:autoSpaceDN w:val="0"/>
        <w:spacing w:before="120" w:after="120"/>
        <w:ind w:left="720"/>
      </w:pPr>
    </w:p>
    <w:p w14:paraId="682C108D" w14:textId="77777777" w:rsidR="00977ECC" w:rsidRPr="00645220" w:rsidRDefault="007246E1" w:rsidP="00797B9B">
      <w:pPr>
        <w:autoSpaceDE w:val="0"/>
        <w:autoSpaceDN w:val="0"/>
        <w:spacing w:before="120" w:after="120"/>
      </w:pPr>
      <w:r w:rsidRPr="00645220">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1"/>
        <w:gridCol w:w="3421"/>
        <w:gridCol w:w="2973"/>
        <w:gridCol w:w="5725"/>
      </w:tblGrid>
      <w:tr w:rsidR="005E6566" w:rsidRPr="0046159A" w14:paraId="0F50F25B" w14:textId="77777777" w:rsidTr="00D341AD">
        <w:trPr>
          <w:trHeight w:val="311"/>
        </w:trPr>
        <w:tc>
          <w:tcPr>
            <w:tcW w:w="835" w:type="dxa"/>
            <w:shd w:val="pct10" w:color="auto" w:fill="auto"/>
          </w:tcPr>
          <w:p w14:paraId="7D83D912" w14:textId="77777777" w:rsidR="005E6566" w:rsidRPr="0046159A" w:rsidRDefault="005E6566" w:rsidP="00797B9B">
            <w:pPr>
              <w:autoSpaceDE w:val="0"/>
              <w:autoSpaceDN w:val="0"/>
              <w:adjustRightInd w:val="0"/>
              <w:spacing w:before="120" w:after="120"/>
              <w:jc w:val="center"/>
              <w:rPr>
                <w:rFonts w:cs="TimesNewRoman"/>
              </w:rPr>
            </w:pPr>
            <w:r w:rsidRPr="0088494A">
              <w:rPr>
                <w:b/>
              </w:rPr>
              <w:t>Step</w:t>
            </w:r>
          </w:p>
        </w:tc>
        <w:tc>
          <w:tcPr>
            <w:tcW w:w="15841" w:type="dxa"/>
            <w:gridSpan w:val="3"/>
            <w:tcBorders>
              <w:bottom w:val="single" w:sz="4" w:space="0" w:color="auto"/>
            </w:tcBorders>
            <w:shd w:val="pct10" w:color="auto" w:fill="auto"/>
          </w:tcPr>
          <w:p w14:paraId="462B89C4" w14:textId="77777777" w:rsidR="005E6566" w:rsidRPr="0046159A" w:rsidRDefault="005E6566" w:rsidP="00797B9B">
            <w:pPr>
              <w:autoSpaceDE w:val="0"/>
              <w:autoSpaceDN w:val="0"/>
              <w:adjustRightInd w:val="0"/>
              <w:spacing w:before="120" w:after="120"/>
              <w:jc w:val="center"/>
              <w:rPr>
                <w:rFonts w:cs="TimesNewRoman"/>
              </w:rPr>
            </w:pPr>
            <w:r w:rsidRPr="0088494A">
              <w:rPr>
                <w:b/>
              </w:rPr>
              <w:t>Action</w:t>
            </w:r>
          </w:p>
        </w:tc>
      </w:tr>
      <w:tr w:rsidR="00CB4431" w:rsidRPr="0046159A" w14:paraId="2897A443" w14:textId="77777777" w:rsidTr="00D341AD">
        <w:trPr>
          <w:trHeight w:val="311"/>
        </w:trPr>
        <w:tc>
          <w:tcPr>
            <w:tcW w:w="835" w:type="dxa"/>
            <w:tcBorders>
              <w:bottom w:val="nil"/>
            </w:tcBorders>
          </w:tcPr>
          <w:p w14:paraId="2F6E51D8" w14:textId="77777777" w:rsidR="00CB4431" w:rsidRPr="005E6566" w:rsidRDefault="00CB4431" w:rsidP="00797B9B">
            <w:pPr>
              <w:autoSpaceDE w:val="0"/>
              <w:autoSpaceDN w:val="0"/>
              <w:adjustRightInd w:val="0"/>
              <w:spacing w:before="120" w:after="120"/>
              <w:jc w:val="center"/>
              <w:rPr>
                <w:rFonts w:cs="TimesNewRoman"/>
                <w:b/>
              </w:rPr>
            </w:pPr>
            <w:r>
              <w:rPr>
                <w:rFonts w:cs="TimesNewRoman"/>
                <w:b/>
              </w:rPr>
              <w:t>1</w:t>
            </w:r>
          </w:p>
        </w:tc>
        <w:tc>
          <w:tcPr>
            <w:tcW w:w="15841" w:type="dxa"/>
            <w:gridSpan w:val="3"/>
            <w:tcBorders>
              <w:bottom w:val="nil"/>
            </w:tcBorders>
            <w:shd w:val="clear" w:color="auto" w:fill="auto"/>
          </w:tcPr>
          <w:p w14:paraId="36469B91" w14:textId="307D95FB" w:rsidR="00CB4431" w:rsidRPr="0046159A" w:rsidRDefault="00CB4431" w:rsidP="00797B9B">
            <w:pPr>
              <w:autoSpaceDE w:val="0"/>
              <w:autoSpaceDN w:val="0"/>
              <w:adjustRightInd w:val="0"/>
              <w:spacing w:before="120" w:after="120"/>
              <w:rPr>
                <w:rFonts w:cs="TimesNewRoman"/>
              </w:rPr>
            </w:pPr>
            <w:r w:rsidRPr="0046159A">
              <w:rPr>
                <w:rFonts w:cs="TimesNewRoman"/>
              </w:rPr>
              <w:t xml:space="preserve">Verify the balance due in </w:t>
            </w:r>
            <w:r w:rsidR="002C2731">
              <w:rPr>
                <w:rFonts w:cs="TimesNewRoman"/>
                <w:b/>
              </w:rPr>
              <w:t>Compass</w:t>
            </w:r>
            <w:r w:rsidRPr="0046159A">
              <w:rPr>
                <w:rFonts w:cs="TimesNewRoman"/>
              </w:rPr>
              <w:t xml:space="preserve">; refer to the </w:t>
            </w:r>
            <w:r w:rsidRPr="0046159A">
              <w:rPr>
                <w:rFonts w:cs="TimesNewRoman"/>
                <w:b/>
              </w:rPr>
              <w:t>Viewing Premium Balance</w:t>
            </w:r>
            <w:r w:rsidRPr="0046159A">
              <w:rPr>
                <w:rFonts w:cs="TimesNewRoman"/>
              </w:rPr>
              <w:t xml:space="preserve"> section of </w:t>
            </w:r>
            <w:hyperlink r:id="rId32" w:anchor="!/view?docid=56e6341b-d1ed-4b15-bd10-6eb6a3ed92a5" w:history="1">
              <w:r w:rsidR="000241D0">
                <w:rPr>
                  <w:rStyle w:val="Hyperlink"/>
                </w:rPr>
                <w:t>Compass MED D - Blue MedicareRx (NEJE) - Premium Billing General Information, Processes, &amp; Document Index (066459)</w:t>
              </w:r>
            </w:hyperlink>
            <w:r w:rsidRPr="0046159A">
              <w:rPr>
                <w:color w:val="000000"/>
              </w:rPr>
              <w:t>.</w:t>
            </w:r>
          </w:p>
          <w:p w14:paraId="4DCAEA2F" w14:textId="77777777" w:rsidR="00CB4431" w:rsidRPr="0046159A" w:rsidRDefault="00CB4431" w:rsidP="00797B9B">
            <w:pPr>
              <w:autoSpaceDE w:val="0"/>
              <w:autoSpaceDN w:val="0"/>
              <w:adjustRightInd w:val="0"/>
              <w:spacing w:before="120" w:after="120"/>
              <w:rPr>
                <w:b/>
                <w:color w:val="000000"/>
              </w:rPr>
            </w:pPr>
          </w:p>
          <w:p w14:paraId="7C86E51D" w14:textId="59ACA84F" w:rsidR="00CB4431" w:rsidRPr="0046159A" w:rsidRDefault="00CB4431" w:rsidP="00797B9B">
            <w:pPr>
              <w:spacing w:before="120" w:after="120"/>
            </w:pPr>
            <w:r w:rsidRPr="0046159A">
              <w:rPr>
                <w:b/>
              </w:rPr>
              <w:t xml:space="preserve">Reminder: </w:t>
            </w:r>
            <w:r w:rsidR="0048560D">
              <w:rPr>
                <w:b/>
              </w:rPr>
              <w:t xml:space="preserve"> </w:t>
            </w:r>
            <w:r w:rsidRPr="0046159A">
              <w:t xml:space="preserve">In order to view all payments and adjustments made to the beneficiary’s account, change the </w:t>
            </w:r>
            <w:r w:rsidRPr="0046159A">
              <w:rPr>
                <w:b/>
              </w:rPr>
              <w:t>Date Range</w:t>
            </w:r>
            <w:r w:rsidRPr="0046159A">
              <w:t xml:space="preserve"> fields to the following: </w:t>
            </w:r>
          </w:p>
          <w:p w14:paraId="5E1073C8" w14:textId="77777777" w:rsidR="00CB4431" w:rsidRPr="00241B25" w:rsidRDefault="00CB4431" w:rsidP="00797B9B">
            <w:pPr>
              <w:numPr>
                <w:ilvl w:val="0"/>
                <w:numId w:val="3"/>
              </w:numPr>
              <w:spacing w:before="120" w:after="120"/>
              <w:ind w:left="1938"/>
            </w:pPr>
            <w:r w:rsidRPr="00241B25">
              <w:t xml:space="preserve">Start Date: </w:t>
            </w:r>
            <w:r w:rsidR="00645220">
              <w:t xml:space="preserve"> </w:t>
            </w:r>
            <w:r w:rsidR="00406F8F" w:rsidRPr="00241B25">
              <w:t>0</w:t>
            </w:r>
            <w:r w:rsidRPr="00241B25">
              <w:t>1/</w:t>
            </w:r>
            <w:r w:rsidR="00406F8F" w:rsidRPr="00241B25">
              <w:t>0</w:t>
            </w:r>
            <w:r w:rsidRPr="00241B25">
              <w:t>1/2006</w:t>
            </w:r>
          </w:p>
          <w:p w14:paraId="3836AF60" w14:textId="77777777" w:rsidR="00CB4431" w:rsidRDefault="00CB4431" w:rsidP="00797B9B">
            <w:pPr>
              <w:numPr>
                <w:ilvl w:val="0"/>
                <w:numId w:val="3"/>
              </w:numPr>
              <w:spacing w:before="120" w:after="120"/>
              <w:ind w:left="1938"/>
            </w:pPr>
            <w:r w:rsidRPr="00241B25">
              <w:t xml:space="preserve">End </w:t>
            </w:r>
            <w:r w:rsidRPr="00645220">
              <w:t xml:space="preserve">Date: </w:t>
            </w:r>
            <w:r w:rsidR="00645220" w:rsidRPr="00645220">
              <w:t xml:space="preserve"> </w:t>
            </w:r>
            <w:r w:rsidR="00241B25" w:rsidRPr="00645220">
              <w:t>12</w:t>
            </w:r>
            <w:r w:rsidR="00241B25">
              <w:t>/31 of the current year</w:t>
            </w:r>
          </w:p>
          <w:p w14:paraId="270EEEAB" w14:textId="77777777" w:rsidR="0048560D" w:rsidRDefault="0048560D" w:rsidP="00797B9B">
            <w:pPr>
              <w:autoSpaceDE w:val="0"/>
              <w:autoSpaceDN w:val="0"/>
              <w:adjustRightInd w:val="0"/>
              <w:spacing w:before="120" w:after="120"/>
              <w:rPr>
                <w:b/>
              </w:rPr>
            </w:pPr>
          </w:p>
          <w:p w14:paraId="11179CAA" w14:textId="266F1EEF" w:rsidR="00CB4431" w:rsidRDefault="00B527DE" w:rsidP="00797B9B">
            <w:pPr>
              <w:autoSpaceDE w:val="0"/>
              <w:autoSpaceDN w:val="0"/>
              <w:adjustRightInd w:val="0"/>
              <w:spacing w:before="120" w:after="120"/>
            </w:pPr>
            <w:r>
              <w:rPr>
                <w:b/>
              </w:rPr>
              <w:t>CCR</w:t>
            </w:r>
            <w:r w:rsidR="00CB4431" w:rsidRPr="008B0F5C">
              <w:rPr>
                <w:b/>
              </w:rPr>
              <w:t xml:space="preserve"> Process Note:</w:t>
            </w:r>
            <w:r w:rsidR="00CB4431" w:rsidRPr="0046159A">
              <w:t xml:space="preserve"> </w:t>
            </w:r>
            <w:r w:rsidR="00FB1FC6">
              <w:t xml:space="preserve"> </w:t>
            </w:r>
            <w:r w:rsidR="00CB4431" w:rsidRPr="0046159A">
              <w:t xml:space="preserve">Reference the most recent </w:t>
            </w:r>
            <w:r w:rsidR="00F70A7B" w:rsidRPr="00F70A7B">
              <w:t>Dunning</w:t>
            </w:r>
            <w:r w:rsidR="00F70A7B">
              <w:t xml:space="preserve"> </w:t>
            </w:r>
            <w:r w:rsidR="00CB4431" w:rsidRPr="0046159A">
              <w:t xml:space="preserve">letter received, viewable in </w:t>
            </w:r>
            <w:r w:rsidR="00A73930">
              <w:rPr>
                <w:b/>
              </w:rPr>
              <w:t>ONEclick™</w:t>
            </w:r>
            <w:r w:rsidR="00CB4431">
              <w:t>.</w:t>
            </w:r>
          </w:p>
          <w:p w14:paraId="637F6020" w14:textId="32053D50" w:rsidR="00CB4431" w:rsidRPr="00310EE6" w:rsidRDefault="00CB4431" w:rsidP="00310EE6">
            <w:pPr>
              <w:autoSpaceDE w:val="0"/>
              <w:autoSpaceDN w:val="0"/>
              <w:adjustRightInd w:val="0"/>
              <w:spacing w:before="120" w:after="120"/>
              <w:ind w:left="2160" w:hanging="1440"/>
            </w:pPr>
            <w:r w:rsidRPr="008B0F5C">
              <w:rPr>
                <w:b/>
              </w:rPr>
              <w:t>Example:</w:t>
            </w:r>
            <w:r>
              <w:t xml:space="preserve"> </w:t>
            </w:r>
            <w:r w:rsidR="00FB1FC6">
              <w:t xml:space="preserve"> </w:t>
            </w:r>
            <w:r w:rsidR="00F70A7B" w:rsidRPr="0046159A">
              <w:t>The</w:t>
            </w:r>
            <w:r w:rsidRPr="0046159A">
              <w:t xml:space="preserve"> </w:t>
            </w:r>
            <w:r w:rsidRPr="00406F8F">
              <w:t>Dunning Reminder Letter</w:t>
            </w:r>
            <w:r w:rsidR="008E7C4E">
              <w:t xml:space="preserve"> (pink letter)</w:t>
            </w:r>
            <w:r w:rsidRPr="0046159A">
              <w:t xml:space="preserve"> would include an updated balance if the beneficiary has made a partial payment since </w:t>
            </w:r>
            <w:r w:rsidRPr="00406F8F">
              <w:t>Dunning Letter #1</w:t>
            </w:r>
            <w:r w:rsidRPr="0046159A">
              <w:t xml:space="preserve"> </w:t>
            </w:r>
            <w:r w:rsidR="008E7C4E">
              <w:t>(yellow letter)</w:t>
            </w:r>
            <w:r w:rsidR="002C2731">
              <w:t xml:space="preserve"> </w:t>
            </w:r>
            <w:r w:rsidRPr="0046159A">
              <w:t>was mailed.</w:t>
            </w:r>
          </w:p>
        </w:tc>
      </w:tr>
      <w:tr w:rsidR="0031343C" w:rsidRPr="0046159A" w14:paraId="7154EA81" w14:textId="77777777" w:rsidTr="00D341AD">
        <w:trPr>
          <w:trHeight w:val="311"/>
        </w:trPr>
        <w:tc>
          <w:tcPr>
            <w:tcW w:w="835" w:type="dxa"/>
            <w:vMerge w:val="restart"/>
          </w:tcPr>
          <w:p w14:paraId="5C8562BF" w14:textId="77777777" w:rsidR="0031343C" w:rsidRPr="005E6566" w:rsidRDefault="0031343C" w:rsidP="00797B9B">
            <w:pPr>
              <w:autoSpaceDE w:val="0"/>
              <w:autoSpaceDN w:val="0"/>
              <w:adjustRightInd w:val="0"/>
              <w:spacing w:before="120" w:after="120"/>
              <w:jc w:val="center"/>
              <w:rPr>
                <w:rFonts w:cs="TimesNewRoman"/>
                <w:b/>
              </w:rPr>
            </w:pPr>
            <w:r>
              <w:rPr>
                <w:rFonts w:cs="TimesNewRoman"/>
                <w:b/>
              </w:rPr>
              <w:t>2</w:t>
            </w:r>
          </w:p>
        </w:tc>
        <w:tc>
          <w:tcPr>
            <w:tcW w:w="15841" w:type="dxa"/>
            <w:gridSpan w:val="3"/>
            <w:tcBorders>
              <w:bottom w:val="single" w:sz="4" w:space="0" w:color="auto"/>
            </w:tcBorders>
            <w:shd w:val="clear" w:color="auto" w:fill="auto"/>
          </w:tcPr>
          <w:p w14:paraId="62019242" w14:textId="1197A72F" w:rsidR="00DA1DAE" w:rsidRPr="0046159A" w:rsidRDefault="007A0BFB" w:rsidP="00797B9B">
            <w:pPr>
              <w:spacing w:before="120" w:after="120"/>
            </w:pPr>
            <w:r>
              <w:rPr>
                <w:b/>
                <w:noProof/>
              </w:rPr>
              <w:drawing>
                <wp:inline distT="0" distB="0" distL="0" distR="0" wp14:anchorId="030D2946" wp14:editId="4A4C6269">
                  <wp:extent cx="281940" cy="1828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001F3059">
              <w:rPr>
                <w:b/>
              </w:rPr>
              <w:t xml:space="preserve"> </w:t>
            </w:r>
            <w:r w:rsidR="00645220">
              <w:rPr>
                <w:b/>
              </w:rPr>
              <w:t xml:space="preserve"> </w:t>
            </w:r>
            <w:r w:rsidR="0031343C">
              <w:t>I can assist you with placing your One-Time payment via Credit Card/Debit Card or E-check</w:t>
            </w:r>
            <w:r w:rsidR="00A05A4D">
              <w:t>.</w:t>
            </w:r>
          </w:p>
        </w:tc>
      </w:tr>
      <w:tr w:rsidR="0031343C" w:rsidRPr="0046159A" w14:paraId="28BC7510" w14:textId="77777777" w:rsidTr="00D341AD">
        <w:trPr>
          <w:trHeight w:val="311"/>
        </w:trPr>
        <w:tc>
          <w:tcPr>
            <w:tcW w:w="835" w:type="dxa"/>
            <w:vMerge/>
            <w:shd w:val="clear" w:color="auto" w:fill="D9D9D9"/>
          </w:tcPr>
          <w:p w14:paraId="61B552B8" w14:textId="77777777" w:rsidR="0031343C" w:rsidRPr="0046159A" w:rsidRDefault="0031343C" w:rsidP="00797B9B">
            <w:pPr>
              <w:autoSpaceDE w:val="0"/>
              <w:autoSpaceDN w:val="0"/>
              <w:adjustRightInd w:val="0"/>
              <w:spacing w:before="120" w:after="120"/>
              <w:jc w:val="center"/>
              <w:rPr>
                <w:rFonts w:cs="TimesNewRoman"/>
                <w:b/>
              </w:rPr>
            </w:pPr>
          </w:p>
        </w:tc>
        <w:tc>
          <w:tcPr>
            <w:tcW w:w="4511" w:type="dxa"/>
            <w:tcBorders>
              <w:top w:val="single" w:sz="4" w:space="0" w:color="auto"/>
            </w:tcBorders>
            <w:shd w:val="pct10" w:color="auto" w:fill="auto"/>
          </w:tcPr>
          <w:p w14:paraId="0433406D" w14:textId="77777777" w:rsidR="0031343C" w:rsidRPr="0046159A" w:rsidRDefault="0031343C" w:rsidP="00797B9B">
            <w:pPr>
              <w:autoSpaceDE w:val="0"/>
              <w:autoSpaceDN w:val="0"/>
              <w:adjustRightInd w:val="0"/>
              <w:spacing w:before="120" w:after="120"/>
              <w:jc w:val="center"/>
              <w:rPr>
                <w:rFonts w:cs="TimesNewRoman"/>
              </w:rPr>
            </w:pPr>
            <w:r w:rsidRPr="0046159A">
              <w:rPr>
                <w:rFonts w:cs="TimesNewRoman"/>
                <w:b/>
              </w:rPr>
              <w:t>If</w:t>
            </w:r>
            <w:r w:rsidR="00A05A4D">
              <w:rPr>
                <w:rFonts w:cs="TimesNewRoman"/>
                <w:b/>
              </w:rPr>
              <w:t xml:space="preserve"> the beneficiary responds</w:t>
            </w:r>
            <w:r w:rsidR="00DA1DAE">
              <w:rPr>
                <w:rFonts w:cs="TimesNewRoman"/>
                <w:b/>
              </w:rPr>
              <w:t xml:space="preserve"> with</w:t>
            </w:r>
            <w:r>
              <w:rPr>
                <w:rFonts w:cs="TimesNewRoman"/>
                <w:b/>
              </w:rPr>
              <w:t>...</w:t>
            </w:r>
          </w:p>
        </w:tc>
        <w:tc>
          <w:tcPr>
            <w:tcW w:w="11330" w:type="dxa"/>
            <w:gridSpan w:val="2"/>
            <w:tcBorders>
              <w:top w:val="single" w:sz="4" w:space="0" w:color="auto"/>
              <w:bottom w:val="single" w:sz="4" w:space="0" w:color="auto"/>
            </w:tcBorders>
            <w:shd w:val="pct10" w:color="auto" w:fill="auto"/>
          </w:tcPr>
          <w:p w14:paraId="3D3B586F" w14:textId="77777777" w:rsidR="0031343C" w:rsidRPr="0046159A" w:rsidRDefault="0031343C" w:rsidP="00797B9B">
            <w:pPr>
              <w:autoSpaceDE w:val="0"/>
              <w:autoSpaceDN w:val="0"/>
              <w:adjustRightInd w:val="0"/>
              <w:spacing w:before="120" w:after="120"/>
              <w:jc w:val="center"/>
              <w:rPr>
                <w:b/>
              </w:rPr>
            </w:pPr>
            <w:r w:rsidRPr="0046159A">
              <w:rPr>
                <w:rFonts w:cs="TimesNewRoman"/>
                <w:b/>
              </w:rPr>
              <w:t>Then…</w:t>
            </w:r>
          </w:p>
        </w:tc>
      </w:tr>
      <w:tr w:rsidR="0031343C" w:rsidRPr="0046159A" w14:paraId="2B8AE849" w14:textId="77777777" w:rsidTr="00D341AD">
        <w:trPr>
          <w:trHeight w:val="125"/>
        </w:trPr>
        <w:tc>
          <w:tcPr>
            <w:tcW w:w="835" w:type="dxa"/>
            <w:vMerge/>
          </w:tcPr>
          <w:p w14:paraId="60E3BF60" w14:textId="77777777" w:rsidR="0031343C" w:rsidRPr="0046159A" w:rsidRDefault="0031343C" w:rsidP="00797B9B">
            <w:pPr>
              <w:autoSpaceDE w:val="0"/>
              <w:autoSpaceDN w:val="0"/>
              <w:adjustRightInd w:val="0"/>
              <w:spacing w:before="120" w:after="120"/>
              <w:rPr>
                <w:rFonts w:cs="TimesNewRoman"/>
              </w:rPr>
            </w:pPr>
          </w:p>
        </w:tc>
        <w:tc>
          <w:tcPr>
            <w:tcW w:w="4511" w:type="dxa"/>
            <w:shd w:val="clear" w:color="auto" w:fill="auto"/>
          </w:tcPr>
          <w:p w14:paraId="1C31BA8A" w14:textId="77777777" w:rsidR="0031343C" w:rsidRDefault="0031343C" w:rsidP="00797B9B">
            <w:pPr>
              <w:autoSpaceDE w:val="0"/>
              <w:autoSpaceDN w:val="0"/>
              <w:adjustRightInd w:val="0"/>
              <w:spacing w:before="120" w:after="120"/>
              <w:rPr>
                <w:rFonts w:cs="TimesNewRoman"/>
                <w:b/>
              </w:rPr>
            </w:pPr>
            <w:r w:rsidRPr="009728D5">
              <w:rPr>
                <w:rFonts w:cs="TimesNewRoman"/>
                <w:b/>
              </w:rPr>
              <w:t>Credit Card/Debit Card</w:t>
            </w:r>
          </w:p>
          <w:p w14:paraId="3ACE12DB" w14:textId="77777777" w:rsidR="0031343C" w:rsidRPr="009728D5" w:rsidRDefault="0031343C" w:rsidP="00797B9B">
            <w:pPr>
              <w:autoSpaceDE w:val="0"/>
              <w:autoSpaceDN w:val="0"/>
              <w:adjustRightInd w:val="0"/>
              <w:spacing w:before="120" w:after="120"/>
              <w:rPr>
                <w:rFonts w:cs="TimesNewRoman"/>
                <w:b/>
              </w:rPr>
            </w:pPr>
          </w:p>
        </w:tc>
        <w:tc>
          <w:tcPr>
            <w:tcW w:w="11330" w:type="dxa"/>
            <w:gridSpan w:val="2"/>
            <w:tcBorders>
              <w:bottom w:val="single" w:sz="4" w:space="0" w:color="auto"/>
            </w:tcBorders>
            <w:shd w:val="clear" w:color="auto" w:fill="auto"/>
          </w:tcPr>
          <w:p w14:paraId="0EB6236B" w14:textId="4107E99F" w:rsidR="0031343C" w:rsidRPr="0046159A" w:rsidRDefault="0031343C" w:rsidP="00797B9B">
            <w:pPr>
              <w:spacing w:before="120" w:after="120"/>
            </w:pPr>
            <w:r w:rsidRPr="0046159A">
              <w:rPr>
                <w:rFonts w:cs="TimesNewRoman"/>
              </w:rPr>
              <w:t xml:space="preserve">Refer to </w:t>
            </w:r>
            <w:hyperlink r:id="rId33" w:anchor="!/view?docid=4cf25a7a-fee5-426a-8eeb-b91e1eee8789" w:history="1">
              <w:r w:rsidR="00645150">
                <w:rPr>
                  <w:rStyle w:val="Hyperlink"/>
                </w:rPr>
                <w:t>Compass MED D - Blue MedicareRx (NEJE) - Premium Billing Credit Card Single-Sign-On (SSO) Processes (066463)</w:t>
              </w:r>
            </w:hyperlink>
            <w:r w:rsidRPr="0046159A">
              <w:rPr>
                <w:color w:val="000000"/>
              </w:rPr>
              <w:t>.</w:t>
            </w:r>
          </w:p>
          <w:p w14:paraId="7C797AC3" w14:textId="77777777" w:rsidR="00DA1DAE" w:rsidRDefault="00DA1DAE" w:rsidP="00797B9B">
            <w:pPr>
              <w:autoSpaceDE w:val="0"/>
              <w:autoSpaceDN w:val="0"/>
              <w:adjustRightInd w:val="0"/>
              <w:spacing w:before="120" w:after="120"/>
              <w:rPr>
                <w:rFonts w:cs="TimesNewRoman"/>
              </w:rPr>
            </w:pPr>
          </w:p>
          <w:p w14:paraId="2CFAC601" w14:textId="764F5F37" w:rsidR="0031343C" w:rsidRPr="0046159A" w:rsidRDefault="00DA1DAE" w:rsidP="00797B9B">
            <w:pPr>
              <w:autoSpaceDE w:val="0"/>
              <w:autoSpaceDN w:val="0"/>
              <w:adjustRightInd w:val="0"/>
              <w:spacing w:before="120" w:after="120"/>
              <w:rPr>
                <w:rFonts w:cs="TimesNewRoman"/>
              </w:rPr>
            </w:pPr>
            <w:r>
              <w:rPr>
                <w:rFonts w:cs="TimesNewRoman"/>
              </w:rPr>
              <w:t xml:space="preserve">Proceed to </w:t>
            </w:r>
            <w:r w:rsidRPr="00DA1DAE">
              <w:rPr>
                <w:rFonts w:cs="TimesNewRoman"/>
                <w:b/>
              </w:rPr>
              <w:t xml:space="preserve">Step </w:t>
            </w:r>
            <w:r w:rsidR="00600946">
              <w:rPr>
                <w:rFonts w:cs="TimesNewRoman"/>
                <w:b/>
              </w:rPr>
              <w:t>3</w:t>
            </w:r>
            <w:r>
              <w:rPr>
                <w:rFonts w:cs="TimesNewRoman"/>
              </w:rPr>
              <w:t>.</w:t>
            </w:r>
          </w:p>
        </w:tc>
      </w:tr>
      <w:tr w:rsidR="0031343C" w:rsidRPr="0046159A" w14:paraId="100166E6" w14:textId="77777777" w:rsidTr="00D341AD">
        <w:trPr>
          <w:trHeight w:val="311"/>
        </w:trPr>
        <w:tc>
          <w:tcPr>
            <w:tcW w:w="835" w:type="dxa"/>
            <w:vMerge/>
          </w:tcPr>
          <w:p w14:paraId="0AFDFCC8" w14:textId="77777777" w:rsidR="0031343C" w:rsidRPr="0046159A" w:rsidRDefault="0031343C" w:rsidP="00797B9B">
            <w:pPr>
              <w:autoSpaceDE w:val="0"/>
              <w:autoSpaceDN w:val="0"/>
              <w:adjustRightInd w:val="0"/>
              <w:spacing w:before="120" w:after="120"/>
              <w:rPr>
                <w:rFonts w:cs="TimesNewRoman"/>
              </w:rPr>
            </w:pPr>
          </w:p>
        </w:tc>
        <w:tc>
          <w:tcPr>
            <w:tcW w:w="4511" w:type="dxa"/>
            <w:shd w:val="clear" w:color="auto" w:fill="auto"/>
          </w:tcPr>
          <w:p w14:paraId="4CD74A57" w14:textId="77777777" w:rsidR="0031343C" w:rsidRPr="009728D5" w:rsidRDefault="0031343C" w:rsidP="00797B9B">
            <w:pPr>
              <w:autoSpaceDE w:val="0"/>
              <w:autoSpaceDN w:val="0"/>
              <w:adjustRightInd w:val="0"/>
              <w:spacing w:before="120" w:after="120"/>
              <w:rPr>
                <w:rFonts w:cs="TimesNewRoman"/>
                <w:b/>
              </w:rPr>
            </w:pPr>
            <w:r w:rsidRPr="009728D5">
              <w:rPr>
                <w:rFonts w:cs="TimesNewRoman"/>
                <w:b/>
              </w:rPr>
              <w:t>E-Check</w:t>
            </w:r>
          </w:p>
        </w:tc>
        <w:tc>
          <w:tcPr>
            <w:tcW w:w="11330" w:type="dxa"/>
            <w:gridSpan w:val="2"/>
            <w:tcBorders>
              <w:bottom w:val="single" w:sz="4" w:space="0" w:color="auto"/>
            </w:tcBorders>
            <w:shd w:val="clear" w:color="auto" w:fill="auto"/>
          </w:tcPr>
          <w:p w14:paraId="7A4BC298" w14:textId="3C0E15C3" w:rsidR="0031343C" w:rsidRDefault="0031343C" w:rsidP="00797B9B">
            <w:pPr>
              <w:spacing w:before="120" w:after="120"/>
              <w:rPr>
                <w:color w:val="000000"/>
              </w:rPr>
            </w:pPr>
            <w:r w:rsidRPr="0046159A">
              <w:rPr>
                <w:rFonts w:cs="TimesNewRoman"/>
              </w:rPr>
              <w:t xml:space="preserve">Refer to </w:t>
            </w:r>
            <w:hyperlink r:id="rId34" w:anchor="!/view?docid=cfab5ae2-a27a-4504-a84f-3a408367d032" w:history="1">
              <w:r w:rsidR="00645150">
                <w:rPr>
                  <w:rStyle w:val="Hyperlink"/>
                </w:rPr>
                <w:t>Compass MED D - Blue MedicareRx (NEJE) - Premium Billing E-Check/EFT Single-Sign-On (SSO) Processes (066478)</w:t>
              </w:r>
            </w:hyperlink>
            <w:r w:rsidRPr="0046159A">
              <w:rPr>
                <w:color w:val="000000"/>
              </w:rPr>
              <w:t>.</w:t>
            </w:r>
          </w:p>
          <w:p w14:paraId="47753D00" w14:textId="77777777" w:rsidR="00DA1DAE" w:rsidRDefault="00DA1DAE" w:rsidP="00797B9B">
            <w:pPr>
              <w:spacing w:before="120" w:after="120"/>
              <w:rPr>
                <w:color w:val="000000"/>
              </w:rPr>
            </w:pPr>
          </w:p>
          <w:p w14:paraId="038B3F20" w14:textId="3F39D55A" w:rsidR="0031343C" w:rsidRPr="00310EE6" w:rsidDel="00F34F6A" w:rsidRDefault="00DA1DAE" w:rsidP="00797B9B">
            <w:pPr>
              <w:spacing w:before="120" w:after="120"/>
            </w:pPr>
            <w:r>
              <w:rPr>
                <w:color w:val="000000"/>
              </w:rPr>
              <w:t xml:space="preserve">Proceed to </w:t>
            </w:r>
            <w:r w:rsidRPr="00DA1DAE">
              <w:rPr>
                <w:b/>
                <w:color w:val="000000"/>
              </w:rPr>
              <w:t xml:space="preserve">Step </w:t>
            </w:r>
            <w:r w:rsidR="00600946">
              <w:rPr>
                <w:b/>
                <w:color w:val="000000"/>
              </w:rPr>
              <w:t>3</w:t>
            </w:r>
            <w:r>
              <w:rPr>
                <w:color w:val="000000"/>
              </w:rPr>
              <w:t>.</w:t>
            </w:r>
          </w:p>
        </w:tc>
      </w:tr>
      <w:tr w:rsidR="0031343C" w:rsidRPr="0046159A" w14:paraId="5F9975E5" w14:textId="77777777" w:rsidTr="00D341AD">
        <w:trPr>
          <w:trHeight w:val="311"/>
        </w:trPr>
        <w:tc>
          <w:tcPr>
            <w:tcW w:w="835" w:type="dxa"/>
            <w:vMerge/>
          </w:tcPr>
          <w:p w14:paraId="20D548D8" w14:textId="77777777" w:rsidR="0031343C" w:rsidRPr="0046159A" w:rsidRDefault="0031343C" w:rsidP="00797B9B">
            <w:pPr>
              <w:autoSpaceDE w:val="0"/>
              <w:autoSpaceDN w:val="0"/>
              <w:adjustRightInd w:val="0"/>
              <w:spacing w:before="120" w:after="120"/>
              <w:rPr>
                <w:rFonts w:cs="TimesNewRoman"/>
              </w:rPr>
            </w:pPr>
          </w:p>
        </w:tc>
        <w:tc>
          <w:tcPr>
            <w:tcW w:w="4511" w:type="dxa"/>
            <w:vMerge w:val="restart"/>
            <w:shd w:val="clear" w:color="auto" w:fill="auto"/>
          </w:tcPr>
          <w:p w14:paraId="31583E4B" w14:textId="77777777" w:rsidR="0031343C" w:rsidRPr="0046159A" w:rsidRDefault="00DA1DAE" w:rsidP="00797B9B">
            <w:pPr>
              <w:autoSpaceDE w:val="0"/>
              <w:autoSpaceDN w:val="0"/>
              <w:adjustRightInd w:val="0"/>
              <w:spacing w:before="120" w:after="120"/>
              <w:rPr>
                <w:rFonts w:cs="TimesNewRoman"/>
              </w:rPr>
            </w:pPr>
            <w:r>
              <w:rPr>
                <w:rFonts w:cs="TimesNewRoman"/>
              </w:rPr>
              <w:t>D</w:t>
            </w:r>
            <w:r w:rsidR="0031343C">
              <w:rPr>
                <w:rFonts w:cs="TimesNewRoman"/>
              </w:rPr>
              <w:t xml:space="preserve">oes </w:t>
            </w:r>
            <w:r w:rsidR="0031343C">
              <w:rPr>
                <w:rFonts w:cs="TimesNewRoman"/>
                <w:b/>
              </w:rPr>
              <w:t>NOT</w:t>
            </w:r>
            <w:r w:rsidR="0031343C">
              <w:rPr>
                <w:rFonts w:cs="TimesNewRoman"/>
              </w:rPr>
              <w:t xml:space="preserve"> </w:t>
            </w:r>
            <w:r w:rsidR="00A05A4D">
              <w:rPr>
                <w:rFonts w:cs="TimesNewRoman"/>
              </w:rPr>
              <w:t xml:space="preserve">want to make the payment </w:t>
            </w:r>
            <w:r w:rsidR="0031343C">
              <w:rPr>
                <w:rFonts w:cs="TimesNewRoman"/>
              </w:rPr>
              <w:t xml:space="preserve">over the phone with the CCR </w:t>
            </w:r>
          </w:p>
        </w:tc>
        <w:tc>
          <w:tcPr>
            <w:tcW w:w="11330" w:type="dxa"/>
            <w:gridSpan w:val="2"/>
            <w:tcBorders>
              <w:bottom w:val="single" w:sz="4" w:space="0" w:color="auto"/>
            </w:tcBorders>
            <w:shd w:val="clear" w:color="auto" w:fill="auto"/>
          </w:tcPr>
          <w:p w14:paraId="215A8316" w14:textId="2B46BEC6" w:rsidR="0031343C" w:rsidRPr="0046159A" w:rsidRDefault="007A0BFB" w:rsidP="00797B9B">
            <w:pPr>
              <w:autoSpaceDE w:val="0"/>
              <w:autoSpaceDN w:val="0"/>
              <w:adjustRightInd w:val="0"/>
              <w:spacing w:before="120" w:after="120"/>
              <w:rPr>
                <w:rFonts w:cs="TimesNewRoman"/>
              </w:rPr>
            </w:pPr>
            <w:r>
              <w:rPr>
                <w:b/>
                <w:noProof/>
              </w:rPr>
              <w:drawing>
                <wp:inline distT="0" distB="0" distL="0" distR="0" wp14:anchorId="2AF519F4" wp14:editId="2B85136B">
                  <wp:extent cx="281940" cy="1828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001F3059">
              <w:rPr>
                <w:b/>
              </w:rPr>
              <w:t xml:space="preserve"> </w:t>
            </w:r>
            <w:r w:rsidR="00645220">
              <w:rPr>
                <w:b/>
              </w:rPr>
              <w:t xml:space="preserve"> </w:t>
            </w:r>
            <w:r w:rsidR="0031343C" w:rsidRPr="0046159A">
              <w:rPr>
                <w:rFonts w:cs="TimesNewRoman"/>
              </w:rPr>
              <w:t xml:space="preserve">You can </w:t>
            </w:r>
            <w:r w:rsidR="0031343C">
              <w:rPr>
                <w:rFonts w:cs="TimesNewRoman"/>
              </w:rPr>
              <w:t xml:space="preserve">also </w:t>
            </w:r>
            <w:r w:rsidR="0031343C" w:rsidRPr="0046159A">
              <w:rPr>
                <w:rFonts w:cs="TimesNewRoman"/>
              </w:rPr>
              <w:t xml:space="preserve">make a payment through one of the following options: </w:t>
            </w:r>
          </w:p>
          <w:p w14:paraId="2863B38B" w14:textId="77777777" w:rsidR="0031343C" w:rsidRDefault="0031343C" w:rsidP="00797B9B">
            <w:pPr>
              <w:spacing w:before="120" w:after="120"/>
              <w:rPr>
                <w:rFonts w:cs="TimesNewRoman"/>
              </w:rPr>
            </w:pPr>
          </w:p>
          <w:p w14:paraId="13EB9917" w14:textId="77777777" w:rsidR="0031343C" w:rsidRPr="0046159A" w:rsidRDefault="0031343C" w:rsidP="00797B9B">
            <w:pPr>
              <w:numPr>
                <w:ilvl w:val="1"/>
                <w:numId w:val="4"/>
              </w:numPr>
              <w:autoSpaceDE w:val="0"/>
              <w:autoSpaceDN w:val="0"/>
              <w:adjustRightInd w:val="0"/>
              <w:spacing w:before="120" w:after="120"/>
              <w:rPr>
                <w:rFonts w:cs="TimesNewRoman"/>
              </w:rPr>
            </w:pPr>
            <w:r>
              <w:rPr>
                <w:rFonts w:cs="TimesNewRoman"/>
              </w:rPr>
              <w:t xml:space="preserve">Mail </w:t>
            </w:r>
            <w:r w:rsidR="00F70A7B">
              <w:rPr>
                <w:rFonts w:cs="TimesNewRoman"/>
              </w:rPr>
              <w:t>in</w:t>
            </w:r>
            <w:r w:rsidRPr="0046159A">
              <w:rPr>
                <w:rFonts w:cs="TimesNewRoman"/>
              </w:rPr>
              <w:t xml:space="preserve"> </w:t>
            </w:r>
            <w:r>
              <w:rPr>
                <w:rFonts w:cs="TimesNewRoman"/>
              </w:rPr>
              <w:t>P</w:t>
            </w:r>
            <w:r w:rsidRPr="0046159A">
              <w:rPr>
                <w:rFonts w:cs="TimesNewRoman"/>
              </w:rPr>
              <w:t>ayment</w:t>
            </w:r>
          </w:p>
          <w:p w14:paraId="505CC6AB" w14:textId="77777777" w:rsidR="0031343C" w:rsidRDefault="0031343C" w:rsidP="00797B9B">
            <w:pPr>
              <w:numPr>
                <w:ilvl w:val="1"/>
                <w:numId w:val="4"/>
              </w:numPr>
              <w:autoSpaceDE w:val="0"/>
              <w:autoSpaceDN w:val="0"/>
              <w:adjustRightInd w:val="0"/>
              <w:spacing w:before="120" w:after="120"/>
              <w:rPr>
                <w:rFonts w:cs="TimesNewRoman"/>
              </w:rPr>
            </w:pPr>
            <w:r>
              <w:rPr>
                <w:rFonts w:cs="TimesNewRoman"/>
              </w:rPr>
              <w:t>IVR Payment</w:t>
            </w:r>
          </w:p>
          <w:p w14:paraId="123E7A9F" w14:textId="77777777" w:rsidR="0031343C" w:rsidRDefault="0031343C" w:rsidP="00797B9B">
            <w:pPr>
              <w:autoSpaceDE w:val="0"/>
              <w:autoSpaceDN w:val="0"/>
              <w:adjustRightInd w:val="0"/>
              <w:spacing w:before="120" w:after="120"/>
              <w:rPr>
                <w:rFonts w:cs="TimesNewRoman"/>
              </w:rPr>
            </w:pPr>
          </w:p>
          <w:p w14:paraId="5C9BC9CC" w14:textId="12C0D113" w:rsidR="0031343C" w:rsidRPr="0046159A" w:rsidRDefault="0031343C" w:rsidP="00310EE6">
            <w:pPr>
              <w:autoSpaceDE w:val="0"/>
              <w:autoSpaceDN w:val="0"/>
              <w:adjustRightInd w:val="0"/>
              <w:spacing w:before="120" w:after="120"/>
              <w:rPr>
                <w:rFonts w:cs="TimesNewRoman"/>
              </w:rPr>
            </w:pPr>
            <w:r w:rsidRPr="0046159A">
              <w:rPr>
                <w:rFonts w:cs="TimesNewRoman"/>
              </w:rPr>
              <w:t xml:space="preserve">Which payment method can I </w:t>
            </w:r>
            <w:r w:rsidR="00DA1DAE">
              <w:rPr>
                <w:rFonts w:cs="TimesNewRoman"/>
              </w:rPr>
              <w:t>provide more information on</w:t>
            </w:r>
            <w:r w:rsidRPr="0046159A">
              <w:rPr>
                <w:rFonts w:cs="TimesNewRoman"/>
              </w:rPr>
              <w:t>?</w:t>
            </w:r>
          </w:p>
        </w:tc>
      </w:tr>
      <w:tr w:rsidR="0031343C" w:rsidRPr="0046159A" w14:paraId="22C58014" w14:textId="77777777" w:rsidTr="00D341AD">
        <w:trPr>
          <w:trHeight w:val="105"/>
        </w:trPr>
        <w:tc>
          <w:tcPr>
            <w:tcW w:w="835" w:type="dxa"/>
            <w:vMerge/>
          </w:tcPr>
          <w:p w14:paraId="1D4CBA6B" w14:textId="77777777" w:rsidR="0031343C" w:rsidRPr="0046159A" w:rsidRDefault="0031343C" w:rsidP="00797B9B">
            <w:pPr>
              <w:autoSpaceDE w:val="0"/>
              <w:autoSpaceDN w:val="0"/>
              <w:adjustRightInd w:val="0"/>
              <w:spacing w:before="120" w:after="120"/>
              <w:ind w:left="360"/>
              <w:rPr>
                <w:rFonts w:cs="TimesNewRoman"/>
              </w:rPr>
            </w:pPr>
          </w:p>
        </w:tc>
        <w:tc>
          <w:tcPr>
            <w:tcW w:w="4511" w:type="dxa"/>
            <w:vMerge/>
            <w:shd w:val="clear" w:color="auto" w:fill="auto"/>
          </w:tcPr>
          <w:p w14:paraId="239867C0" w14:textId="77777777" w:rsidR="0031343C" w:rsidRPr="0046159A" w:rsidRDefault="0031343C" w:rsidP="00797B9B">
            <w:pPr>
              <w:autoSpaceDE w:val="0"/>
              <w:autoSpaceDN w:val="0"/>
              <w:adjustRightInd w:val="0"/>
              <w:spacing w:before="120" w:after="120"/>
              <w:ind w:left="360"/>
              <w:rPr>
                <w:rFonts w:cs="TimesNewRoman"/>
              </w:rPr>
            </w:pPr>
          </w:p>
        </w:tc>
        <w:tc>
          <w:tcPr>
            <w:tcW w:w="3779" w:type="dxa"/>
            <w:tcBorders>
              <w:bottom w:val="single" w:sz="4" w:space="0" w:color="auto"/>
            </w:tcBorders>
            <w:shd w:val="pct10" w:color="auto" w:fill="auto"/>
          </w:tcPr>
          <w:p w14:paraId="28D0F22A" w14:textId="77777777" w:rsidR="0031343C" w:rsidRPr="0046159A" w:rsidRDefault="0031343C" w:rsidP="00797B9B">
            <w:pPr>
              <w:autoSpaceDE w:val="0"/>
              <w:autoSpaceDN w:val="0"/>
              <w:adjustRightInd w:val="0"/>
              <w:spacing w:before="120" w:after="120"/>
              <w:jc w:val="center"/>
              <w:rPr>
                <w:rFonts w:cs="TimesNewRoman"/>
                <w:b/>
              </w:rPr>
            </w:pPr>
            <w:r>
              <w:rPr>
                <w:rFonts w:cs="TimesNewRoman"/>
                <w:b/>
              </w:rPr>
              <w:t>If</w:t>
            </w:r>
            <w:r w:rsidR="00DA1DAE">
              <w:rPr>
                <w:rFonts w:cs="TimesNewRoman"/>
                <w:b/>
              </w:rPr>
              <w:t xml:space="preserve"> the beneficiary responds with</w:t>
            </w:r>
            <w:r>
              <w:rPr>
                <w:rFonts w:cs="TimesNewRoman"/>
                <w:b/>
              </w:rPr>
              <w:t>...</w:t>
            </w:r>
          </w:p>
        </w:tc>
        <w:tc>
          <w:tcPr>
            <w:tcW w:w="7551" w:type="dxa"/>
            <w:tcBorders>
              <w:bottom w:val="single" w:sz="4" w:space="0" w:color="auto"/>
            </w:tcBorders>
            <w:shd w:val="pct10" w:color="auto" w:fill="auto"/>
          </w:tcPr>
          <w:p w14:paraId="72E6FEAF" w14:textId="77777777" w:rsidR="0031343C" w:rsidRPr="0046159A" w:rsidRDefault="0031343C" w:rsidP="00797B9B">
            <w:pPr>
              <w:autoSpaceDE w:val="0"/>
              <w:autoSpaceDN w:val="0"/>
              <w:adjustRightInd w:val="0"/>
              <w:spacing w:before="120" w:after="120"/>
              <w:jc w:val="center"/>
              <w:rPr>
                <w:rFonts w:cs="TimesNewRoman"/>
                <w:b/>
              </w:rPr>
            </w:pPr>
            <w:r>
              <w:rPr>
                <w:rFonts w:cs="TimesNewRoman"/>
                <w:b/>
              </w:rPr>
              <w:t>Then...</w:t>
            </w:r>
          </w:p>
        </w:tc>
      </w:tr>
      <w:tr w:rsidR="0031343C" w:rsidRPr="0046159A" w14:paraId="5B385D60" w14:textId="77777777" w:rsidTr="00D341AD">
        <w:trPr>
          <w:trHeight w:val="105"/>
        </w:trPr>
        <w:tc>
          <w:tcPr>
            <w:tcW w:w="835" w:type="dxa"/>
            <w:vMerge/>
          </w:tcPr>
          <w:p w14:paraId="0DCF4687" w14:textId="77777777" w:rsidR="0031343C" w:rsidRPr="0046159A" w:rsidRDefault="0031343C" w:rsidP="00797B9B">
            <w:pPr>
              <w:autoSpaceDE w:val="0"/>
              <w:autoSpaceDN w:val="0"/>
              <w:adjustRightInd w:val="0"/>
              <w:spacing w:before="120" w:after="120"/>
              <w:ind w:left="360"/>
              <w:rPr>
                <w:rFonts w:cs="TimesNewRoman"/>
              </w:rPr>
            </w:pPr>
          </w:p>
        </w:tc>
        <w:tc>
          <w:tcPr>
            <w:tcW w:w="4511" w:type="dxa"/>
            <w:vMerge/>
            <w:shd w:val="clear" w:color="auto" w:fill="auto"/>
          </w:tcPr>
          <w:p w14:paraId="63D1528D" w14:textId="77777777" w:rsidR="0031343C" w:rsidRPr="0046159A" w:rsidRDefault="0031343C" w:rsidP="00797B9B">
            <w:pPr>
              <w:autoSpaceDE w:val="0"/>
              <w:autoSpaceDN w:val="0"/>
              <w:adjustRightInd w:val="0"/>
              <w:spacing w:before="120" w:after="120"/>
              <w:ind w:left="360"/>
              <w:rPr>
                <w:rFonts w:cs="TimesNewRoman"/>
              </w:rPr>
            </w:pPr>
          </w:p>
        </w:tc>
        <w:tc>
          <w:tcPr>
            <w:tcW w:w="3779" w:type="dxa"/>
            <w:tcBorders>
              <w:bottom w:val="single" w:sz="4" w:space="0" w:color="auto"/>
            </w:tcBorders>
            <w:shd w:val="clear" w:color="auto" w:fill="auto"/>
          </w:tcPr>
          <w:p w14:paraId="7058DD30" w14:textId="77777777" w:rsidR="0031343C" w:rsidRPr="0046159A" w:rsidRDefault="0031343C" w:rsidP="00797B9B">
            <w:pPr>
              <w:autoSpaceDE w:val="0"/>
              <w:autoSpaceDN w:val="0"/>
              <w:adjustRightInd w:val="0"/>
              <w:spacing w:before="120" w:after="120"/>
              <w:rPr>
                <w:rFonts w:cs="TimesNewRoman"/>
              </w:rPr>
            </w:pPr>
            <w:r>
              <w:rPr>
                <w:rFonts w:cs="TimesNewRoman"/>
                <w:b/>
              </w:rPr>
              <w:t xml:space="preserve">Mail </w:t>
            </w:r>
            <w:r w:rsidR="00F70A7B">
              <w:rPr>
                <w:rFonts w:cs="TimesNewRoman"/>
                <w:b/>
              </w:rPr>
              <w:t>in</w:t>
            </w:r>
            <w:r w:rsidRPr="0046159A">
              <w:rPr>
                <w:rFonts w:cs="TimesNewRoman"/>
                <w:b/>
              </w:rPr>
              <w:t xml:space="preserve"> Payment</w:t>
            </w:r>
            <w:r w:rsidRPr="0046159A" w:rsidDel="00F34F6A">
              <w:rPr>
                <w:rFonts w:cs="TimesNewRoman"/>
              </w:rPr>
              <w:t xml:space="preserve"> </w:t>
            </w:r>
          </w:p>
        </w:tc>
        <w:tc>
          <w:tcPr>
            <w:tcW w:w="7551" w:type="dxa"/>
            <w:tcBorders>
              <w:bottom w:val="single" w:sz="4" w:space="0" w:color="auto"/>
            </w:tcBorders>
            <w:shd w:val="clear" w:color="auto" w:fill="auto"/>
          </w:tcPr>
          <w:p w14:paraId="1C2A5ED8" w14:textId="72B04315" w:rsidR="00B5664E" w:rsidRDefault="00B5664E" w:rsidP="006D6CE2">
            <w:pPr>
              <w:pStyle w:val="ListParagraph"/>
              <w:numPr>
                <w:ilvl w:val="0"/>
                <w:numId w:val="35"/>
              </w:numPr>
              <w:spacing w:before="120" w:after="120"/>
            </w:pPr>
            <w:r w:rsidRPr="006C3698">
              <w:t>You can mail your personal check or money order for the past due premium balance to:</w:t>
            </w:r>
          </w:p>
          <w:p w14:paraId="2085473B" w14:textId="77777777" w:rsidR="00B5664E" w:rsidRPr="006C3698" w:rsidRDefault="00B5664E" w:rsidP="00797B9B">
            <w:pPr>
              <w:spacing w:before="120" w:after="120"/>
            </w:pPr>
          </w:p>
          <w:p w14:paraId="26D53CC8" w14:textId="30C4B987" w:rsidR="00223B78" w:rsidRPr="00223B78" w:rsidRDefault="00223B78" w:rsidP="00223B78">
            <w:pPr>
              <w:spacing w:before="120" w:after="120"/>
              <w:ind w:left="720"/>
              <w:rPr>
                <w:b/>
              </w:rPr>
            </w:pPr>
            <w:r w:rsidRPr="00223B78">
              <w:rPr>
                <w:b/>
              </w:rPr>
              <w:t xml:space="preserve">The corresponding </w:t>
            </w:r>
            <w:r w:rsidR="00310B03">
              <w:rPr>
                <w:b/>
              </w:rPr>
              <w:t>lockbox</w:t>
            </w:r>
            <w:r w:rsidRPr="00223B78">
              <w:rPr>
                <w:b/>
              </w:rPr>
              <w:t xml:space="preserve"> for Blue MedicareRx (NEJE) State P.O. Box Addresses below are  </w:t>
            </w:r>
            <w:r w:rsidRPr="00223B78">
              <w:rPr>
                <w:b/>
                <w:bCs/>
              </w:rPr>
              <w:t>MA 411997</w:t>
            </w:r>
            <w:r w:rsidRPr="00223B78">
              <w:rPr>
                <w:b/>
              </w:rPr>
              <w:t>,</w:t>
            </w:r>
            <w:r w:rsidRPr="00223B78">
              <w:rPr>
                <w:b/>
                <w:bCs/>
              </w:rPr>
              <w:t xml:space="preserve"> VT 410001</w:t>
            </w:r>
            <w:r w:rsidRPr="00223B78">
              <w:rPr>
                <w:b/>
              </w:rPr>
              <w:t>,</w:t>
            </w:r>
            <w:r w:rsidRPr="00223B78">
              <w:rPr>
                <w:b/>
                <w:bCs/>
              </w:rPr>
              <w:t xml:space="preserve"> RI 411999</w:t>
            </w:r>
            <w:r w:rsidRPr="00223B78">
              <w:rPr>
                <w:b/>
              </w:rPr>
              <w:t>,</w:t>
            </w:r>
            <w:r w:rsidRPr="00223B78">
              <w:rPr>
                <w:b/>
                <w:bCs/>
              </w:rPr>
              <w:t xml:space="preserve"> CT 410003:</w:t>
            </w:r>
          </w:p>
          <w:p w14:paraId="5D8994D4" w14:textId="77777777" w:rsidR="00223B78" w:rsidRPr="00223B78" w:rsidRDefault="00223B78" w:rsidP="00223B78">
            <w:pPr>
              <w:spacing w:before="120" w:after="120"/>
              <w:ind w:left="720"/>
              <w:rPr>
                <w:b/>
              </w:rPr>
            </w:pPr>
            <w:r w:rsidRPr="00223B78">
              <w:rPr>
                <w:b/>
              </w:rPr>
              <w:t> </w:t>
            </w:r>
          </w:p>
          <w:p w14:paraId="021F707F" w14:textId="77777777" w:rsidR="00223B78" w:rsidRPr="00223B78" w:rsidRDefault="00223B78" w:rsidP="00223B78">
            <w:pPr>
              <w:spacing w:before="120" w:after="120"/>
              <w:ind w:left="720"/>
              <w:rPr>
                <w:b/>
              </w:rPr>
            </w:pPr>
            <w:r w:rsidRPr="00223B78">
              <w:rPr>
                <w:b/>
              </w:rPr>
              <w:t>Blue MedicareRx CT</w:t>
            </w:r>
          </w:p>
          <w:p w14:paraId="0B2B65B2" w14:textId="77777777" w:rsidR="00223B78" w:rsidRPr="00223B78" w:rsidRDefault="00223B78" w:rsidP="00223B78">
            <w:pPr>
              <w:spacing w:before="120" w:after="120"/>
              <w:ind w:left="720"/>
              <w:rPr>
                <w:b/>
              </w:rPr>
            </w:pPr>
            <w:r w:rsidRPr="00223B78">
              <w:rPr>
                <w:b/>
              </w:rPr>
              <w:t>P.O. Box 410003</w:t>
            </w:r>
          </w:p>
          <w:p w14:paraId="1AE921EE" w14:textId="77777777" w:rsidR="00223B78" w:rsidRPr="00223B78" w:rsidRDefault="00223B78" w:rsidP="00223B78">
            <w:pPr>
              <w:spacing w:before="120" w:after="120"/>
              <w:ind w:left="720"/>
              <w:rPr>
                <w:b/>
              </w:rPr>
            </w:pPr>
            <w:r w:rsidRPr="00223B78">
              <w:rPr>
                <w:b/>
              </w:rPr>
              <w:t>Boston, MA 02241-0003</w:t>
            </w:r>
          </w:p>
          <w:p w14:paraId="7CC75DC5" w14:textId="77777777" w:rsidR="00223B78" w:rsidRPr="00223B78" w:rsidRDefault="00223B78" w:rsidP="00223B78">
            <w:pPr>
              <w:spacing w:before="120" w:after="120"/>
              <w:ind w:left="720"/>
              <w:rPr>
                <w:b/>
              </w:rPr>
            </w:pPr>
            <w:r w:rsidRPr="00223B78">
              <w:rPr>
                <w:b/>
              </w:rPr>
              <w:t> </w:t>
            </w:r>
          </w:p>
          <w:p w14:paraId="076559F9" w14:textId="77777777" w:rsidR="00223B78" w:rsidRPr="00223B78" w:rsidRDefault="00223B78" w:rsidP="00223B78">
            <w:pPr>
              <w:spacing w:before="120" w:after="120"/>
              <w:ind w:left="720"/>
              <w:rPr>
                <w:b/>
              </w:rPr>
            </w:pPr>
            <w:r w:rsidRPr="00223B78">
              <w:rPr>
                <w:b/>
              </w:rPr>
              <w:t>Blue MedicareRx MA</w:t>
            </w:r>
          </w:p>
          <w:p w14:paraId="56396A04" w14:textId="77777777" w:rsidR="00223B78" w:rsidRPr="00223B78" w:rsidRDefault="00223B78" w:rsidP="00223B78">
            <w:pPr>
              <w:spacing w:before="120" w:after="120"/>
              <w:ind w:left="720"/>
              <w:rPr>
                <w:b/>
              </w:rPr>
            </w:pPr>
            <w:r w:rsidRPr="00223B78">
              <w:rPr>
                <w:b/>
              </w:rPr>
              <w:t>P.O. Box 411997</w:t>
            </w:r>
          </w:p>
          <w:p w14:paraId="73A4FD02" w14:textId="77777777" w:rsidR="00223B78" w:rsidRPr="00223B78" w:rsidRDefault="00223B78" w:rsidP="00223B78">
            <w:pPr>
              <w:spacing w:before="120" w:after="120"/>
              <w:ind w:left="720"/>
              <w:rPr>
                <w:b/>
              </w:rPr>
            </w:pPr>
            <w:r w:rsidRPr="00223B78">
              <w:rPr>
                <w:b/>
              </w:rPr>
              <w:t>Boston, MA 02241-1997</w:t>
            </w:r>
          </w:p>
          <w:p w14:paraId="1B8B229A" w14:textId="77777777" w:rsidR="00223B78" w:rsidRPr="00223B78" w:rsidRDefault="00223B78" w:rsidP="00223B78">
            <w:pPr>
              <w:spacing w:before="120" w:after="120"/>
              <w:ind w:left="720"/>
              <w:rPr>
                <w:b/>
              </w:rPr>
            </w:pPr>
            <w:r w:rsidRPr="00223B78">
              <w:rPr>
                <w:b/>
              </w:rPr>
              <w:t> </w:t>
            </w:r>
          </w:p>
          <w:p w14:paraId="43BB1E93" w14:textId="77777777" w:rsidR="00223B78" w:rsidRPr="00223B78" w:rsidRDefault="00223B78" w:rsidP="00223B78">
            <w:pPr>
              <w:spacing w:before="120" w:after="120"/>
              <w:ind w:left="720"/>
              <w:rPr>
                <w:b/>
              </w:rPr>
            </w:pPr>
            <w:r w:rsidRPr="00223B78">
              <w:rPr>
                <w:b/>
              </w:rPr>
              <w:t>Blue MedicareRx RI</w:t>
            </w:r>
          </w:p>
          <w:p w14:paraId="7C90C2D1" w14:textId="77777777" w:rsidR="00223B78" w:rsidRPr="00223B78" w:rsidRDefault="00223B78" w:rsidP="00223B78">
            <w:pPr>
              <w:spacing w:before="120" w:after="120"/>
              <w:ind w:left="720"/>
              <w:rPr>
                <w:b/>
              </w:rPr>
            </w:pPr>
            <w:r w:rsidRPr="00223B78">
              <w:rPr>
                <w:b/>
              </w:rPr>
              <w:t>P.O. Box 411999</w:t>
            </w:r>
          </w:p>
          <w:p w14:paraId="588ECED3" w14:textId="77777777" w:rsidR="00223B78" w:rsidRPr="00223B78" w:rsidRDefault="00223B78" w:rsidP="00223B78">
            <w:pPr>
              <w:spacing w:before="120" w:after="120"/>
              <w:ind w:left="720"/>
              <w:rPr>
                <w:b/>
              </w:rPr>
            </w:pPr>
            <w:r w:rsidRPr="00223B78">
              <w:rPr>
                <w:b/>
              </w:rPr>
              <w:t>Boston, MA 02241-1999</w:t>
            </w:r>
          </w:p>
          <w:p w14:paraId="79A15B13" w14:textId="77777777" w:rsidR="00223B78" w:rsidRPr="00223B78" w:rsidRDefault="00223B78" w:rsidP="00223B78">
            <w:pPr>
              <w:spacing w:before="120" w:after="120"/>
              <w:ind w:left="720"/>
              <w:rPr>
                <w:b/>
              </w:rPr>
            </w:pPr>
            <w:r w:rsidRPr="00223B78">
              <w:rPr>
                <w:b/>
              </w:rPr>
              <w:t> </w:t>
            </w:r>
          </w:p>
          <w:p w14:paraId="3E2FF3B8" w14:textId="77777777" w:rsidR="00223B78" w:rsidRPr="00223B78" w:rsidRDefault="00223B78" w:rsidP="00223B78">
            <w:pPr>
              <w:spacing w:before="120" w:after="120"/>
              <w:ind w:left="720"/>
              <w:rPr>
                <w:b/>
              </w:rPr>
            </w:pPr>
            <w:r w:rsidRPr="00223B78">
              <w:rPr>
                <w:b/>
              </w:rPr>
              <w:t>Blue MedicareRx VT</w:t>
            </w:r>
          </w:p>
          <w:p w14:paraId="50A5B196" w14:textId="77777777" w:rsidR="00223B78" w:rsidRPr="00223B78" w:rsidRDefault="00223B78" w:rsidP="00223B78">
            <w:pPr>
              <w:spacing w:before="120" w:after="120"/>
              <w:ind w:left="720"/>
              <w:rPr>
                <w:b/>
              </w:rPr>
            </w:pPr>
            <w:r w:rsidRPr="00223B78">
              <w:rPr>
                <w:b/>
              </w:rPr>
              <w:t>P.O. Box 410001</w:t>
            </w:r>
          </w:p>
          <w:p w14:paraId="7F9A95DD" w14:textId="77777777" w:rsidR="00223B78" w:rsidRPr="00223B78" w:rsidRDefault="00223B78" w:rsidP="00223B78">
            <w:pPr>
              <w:spacing w:before="120" w:after="120"/>
              <w:ind w:left="720"/>
              <w:rPr>
                <w:b/>
              </w:rPr>
            </w:pPr>
            <w:r w:rsidRPr="00223B78">
              <w:rPr>
                <w:b/>
              </w:rPr>
              <w:t>Boston, MA 02241-0001</w:t>
            </w:r>
          </w:p>
          <w:p w14:paraId="45B14D91" w14:textId="77777777" w:rsidR="00B5664E" w:rsidRPr="006C3698" w:rsidRDefault="00B5664E" w:rsidP="00797B9B">
            <w:pPr>
              <w:spacing w:before="120" w:after="120"/>
            </w:pPr>
          </w:p>
          <w:p w14:paraId="3DF98BCB" w14:textId="51812CC8" w:rsidR="00B5664E" w:rsidRPr="006C3698" w:rsidRDefault="00006543" w:rsidP="00797B9B">
            <w:pPr>
              <w:spacing w:before="120" w:after="120"/>
            </w:pPr>
            <w:r>
              <w:rPr>
                <w:b/>
                <w:bCs/>
              </w:rPr>
              <w:t xml:space="preserve">Example: </w:t>
            </w:r>
            <w:r>
              <w:t xml:space="preserve"> A</w:t>
            </w:r>
            <w:r w:rsidR="00B5664E" w:rsidRPr="006C3698">
              <w:t xml:space="preserve"> payment for a MA</w:t>
            </w:r>
            <w:r w:rsidR="00B5664E">
              <w:t xml:space="preserve"> </w:t>
            </w:r>
            <w:r w:rsidR="00B5664E" w:rsidRPr="006C3698">
              <w:t xml:space="preserve">beneficiary </w:t>
            </w:r>
            <w:r>
              <w:t>sh</w:t>
            </w:r>
            <w:r w:rsidRPr="006C3698">
              <w:t xml:space="preserve">ould </w:t>
            </w:r>
            <w:r w:rsidR="00B5664E" w:rsidRPr="006C3698">
              <w:t>be sent to this address:</w:t>
            </w:r>
          </w:p>
          <w:p w14:paraId="2974B59A" w14:textId="77777777" w:rsidR="00B5664E" w:rsidRPr="006C3698" w:rsidRDefault="00B5664E" w:rsidP="00797B9B">
            <w:pPr>
              <w:spacing w:before="120" w:after="120"/>
            </w:pPr>
          </w:p>
          <w:p w14:paraId="6AC0629C" w14:textId="77777777" w:rsidR="00BA25DA" w:rsidRPr="00223B78" w:rsidRDefault="00BA25DA" w:rsidP="00BA25DA">
            <w:pPr>
              <w:spacing w:before="120" w:after="120"/>
              <w:ind w:left="720"/>
              <w:rPr>
                <w:b/>
              </w:rPr>
            </w:pPr>
            <w:r w:rsidRPr="00223B78">
              <w:rPr>
                <w:b/>
              </w:rPr>
              <w:t>Blue MedicareRx MA</w:t>
            </w:r>
          </w:p>
          <w:p w14:paraId="7193FC38" w14:textId="77777777" w:rsidR="00BA25DA" w:rsidRPr="00223B78" w:rsidRDefault="00BA25DA" w:rsidP="00BA25DA">
            <w:pPr>
              <w:spacing w:before="120" w:after="120"/>
              <w:ind w:left="720"/>
              <w:rPr>
                <w:b/>
              </w:rPr>
            </w:pPr>
            <w:r w:rsidRPr="00223B78">
              <w:rPr>
                <w:b/>
              </w:rPr>
              <w:t>P.O. Box 411997</w:t>
            </w:r>
          </w:p>
          <w:p w14:paraId="553FF2B8" w14:textId="77777777" w:rsidR="00BA25DA" w:rsidRPr="00223B78" w:rsidRDefault="00BA25DA" w:rsidP="00BA25DA">
            <w:pPr>
              <w:spacing w:before="120" w:after="120"/>
              <w:ind w:left="720"/>
              <w:rPr>
                <w:b/>
              </w:rPr>
            </w:pPr>
            <w:r w:rsidRPr="00223B78">
              <w:rPr>
                <w:b/>
              </w:rPr>
              <w:t>Boston, MA 02241-1997</w:t>
            </w:r>
          </w:p>
          <w:p w14:paraId="33DBC53B" w14:textId="77777777" w:rsidR="00B5664E" w:rsidRDefault="00B5664E" w:rsidP="00797B9B">
            <w:pPr>
              <w:spacing w:before="120" w:after="120"/>
            </w:pPr>
          </w:p>
          <w:p w14:paraId="112A407A" w14:textId="2389AD1B" w:rsidR="00B5664E" w:rsidRPr="006C3698" w:rsidRDefault="00B5664E" w:rsidP="00797B9B">
            <w:pPr>
              <w:spacing w:before="120" w:after="120"/>
            </w:pPr>
            <w:r w:rsidRPr="00096E7C">
              <w:rPr>
                <w:b/>
              </w:rPr>
              <w:t>CCR Process Note:</w:t>
            </w:r>
            <w:r w:rsidRPr="006C3698">
              <w:t xml:space="preserve"> </w:t>
            </w:r>
            <w:r w:rsidR="00FB1FC6">
              <w:t xml:space="preserve"> </w:t>
            </w:r>
            <w:r w:rsidRPr="006C3698">
              <w:t>Advise</w:t>
            </w:r>
            <w:r w:rsidR="00006543">
              <w:t xml:space="preserve"> the</w:t>
            </w:r>
            <w:r w:rsidRPr="006C3698">
              <w:t xml:space="preserve"> beneficiary that the mail-in payment </w:t>
            </w:r>
            <w:r w:rsidRPr="00F70A7B">
              <w:rPr>
                <w:b/>
                <w:bCs/>
              </w:rPr>
              <w:t>must</w:t>
            </w:r>
            <w:r w:rsidRPr="006C3698">
              <w:t xml:space="preserve"> be </w:t>
            </w:r>
            <w:r w:rsidRPr="00F70A7B">
              <w:rPr>
                <w:b/>
                <w:bCs/>
              </w:rPr>
              <w:t>received</w:t>
            </w:r>
            <w:r w:rsidRPr="006C3698">
              <w:t xml:space="preserve"> prior to end of the </w:t>
            </w:r>
            <w:r w:rsidR="00F70A7B" w:rsidRPr="00F70A7B">
              <w:t>Dunning</w:t>
            </w:r>
            <w:r w:rsidR="00F70A7B">
              <w:t xml:space="preserve"> </w:t>
            </w:r>
            <w:r w:rsidRPr="006C3698">
              <w:t>grace period. If the beneficiary is at risk of their payment not being received in time, offer another payment method.</w:t>
            </w:r>
          </w:p>
          <w:p w14:paraId="1CF84C35" w14:textId="77777777" w:rsidR="0031343C" w:rsidRDefault="0031343C" w:rsidP="00797B9B">
            <w:pPr>
              <w:autoSpaceDE w:val="0"/>
              <w:autoSpaceDN w:val="0"/>
              <w:adjustRightInd w:val="0"/>
              <w:spacing w:before="120" w:after="120"/>
              <w:rPr>
                <w:rFonts w:cs="TimesNewRoman"/>
              </w:rPr>
            </w:pPr>
          </w:p>
          <w:p w14:paraId="7C905675" w14:textId="77777777" w:rsidR="00F70A7B" w:rsidRDefault="00F70A7B" w:rsidP="00797B9B">
            <w:pPr>
              <w:autoSpaceDE w:val="0"/>
              <w:autoSpaceDN w:val="0"/>
              <w:adjustRightInd w:val="0"/>
              <w:spacing w:before="120" w:after="120"/>
              <w:rPr>
                <w:rFonts w:cs="TimesNewRoman"/>
                <w:b/>
                <w:bCs/>
              </w:rPr>
            </w:pPr>
            <w:r>
              <w:rPr>
                <w:rFonts w:cs="TimesNewRoman"/>
                <w:b/>
                <w:bCs/>
              </w:rPr>
              <w:t>Mailed in payments can take up to two weeks to be received by the plan.</w:t>
            </w:r>
          </w:p>
          <w:p w14:paraId="4851B21A" w14:textId="77777777" w:rsidR="00F70A7B" w:rsidRDefault="00F70A7B" w:rsidP="00797B9B">
            <w:pPr>
              <w:autoSpaceDE w:val="0"/>
              <w:autoSpaceDN w:val="0"/>
              <w:adjustRightInd w:val="0"/>
              <w:spacing w:before="120" w:after="120"/>
              <w:rPr>
                <w:rFonts w:cs="TimesNewRoman"/>
              </w:rPr>
            </w:pPr>
          </w:p>
          <w:p w14:paraId="5224720E" w14:textId="1E3B11C3" w:rsidR="0031343C" w:rsidRPr="0046159A" w:rsidRDefault="0031343C" w:rsidP="00797B9B">
            <w:pPr>
              <w:autoSpaceDE w:val="0"/>
              <w:autoSpaceDN w:val="0"/>
              <w:adjustRightInd w:val="0"/>
              <w:spacing w:before="120" w:after="120"/>
              <w:rPr>
                <w:rFonts w:cs="TimesNewRoman"/>
              </w:rPr>
            </w:pPr>
            <w:r>
              <w:rPr>
                <w:rFonts w:cs="TimesNewRoman"/>
              </w:rPr>
              <w:t xml:space="preserve">Proceed to </w:t>
            </w:r>
            <w:r w:rsidRPr="0031343C">
              <w:rPr>
                <w:rFonts w:cs="TimesNewRoman"/>
                <w:b/>
              </w:rPr>
              <w:t xml:space="preserve">Step </w:t>
            </w:r>
            <w:r w:rsidR="00600946">
              <w:rPr>
                <w:rFonts w:cs="TimesNewRoman"/>
                <w:b/>
              </w:rPr>
              <w:t>3</w:t>
            </w:r>
            <w:r>
              <w:rPr>
                <w:rFonts w:cs="TimesNewRoman"/>
              </w:rPr>
              <w:t>.</w:t>
            </w:r>
          </w:p>
        </w:tc>
      </w:tr>
      <w:tr w:rsidR="0031343C" w:rsidRPr="0046159A" w14:paraId="12FB661C" w14:textId="77777777" w:rsidTr="00D341AD">
        <w:trPr>
          <w:trHeight w:val="105"/>
        </w:trPr>
        <w:tc>
          <w:tcPr>
            <w:tcW w:w="835" w:type="dxa"/>
            <w:vMerge/>
          </w:tcPr>
          <w:p w14:paraId="1C630C76" w14:textId="77777777" w:rsidR="0031343C" w:rsidRPr="0046159A" w:rsidRDefault="0031343C" w:rsidP="00797B9B">
            <w:pPr>
              <w:autoSpaceDE w:val="0"/>
              <w:autoSpaceDN w:val="0"/>
              <w:adjustRightInd w:val="0"/>
              <w:spacing w:before="120" w:after="120"/>
              <w:ind w:left="360"/>
              <w:rPr>
                <w:rFonts w:cs="TimesNewRoman"/>
              </w:rPr>
            </w:pPr>
          </w:p>
        </w:tc>
        <w:tc>
          <w:tcPr>
            <w:tcW w:w="4511" w:type="dxa"/>
            <w:vMerge/>
            <w:tcBorders>
              <w:bottom w:val="single" w:sz="4" w:space="0" w:color="auto"/>
            </w:tcBorders>
            <w:shd w:val="clear" w:color="auto" w:fill="auto"/>
          </w:tcPr>
          <w:p w14:paraId="1EE1C384" w14:textId="77777777" w:rsidR="0031343C" w:rsidRPr="0046159A" w:rsidRDefault="0031343C" w:rsidP="00797B9B">
            <w:pPr>
              <w:autoSpaceDE w:val="0"/>
              <w:autoSpaceDN w:val="0"/>
              <w:adjustRightInd w:val="0"/>
              <w:spacing w:before="120" w:after="120"/>
              <w:ind w:left="360"/>
              <w:rPr>
                <w:rFonts w:cs="TimesNewRoman"/>
              </w:rPr>
            </w:pPr>
          </w:p>
        </w:tc>
        <w:tc>
          <w:tcPr>
            <w:tcW w:w="3779" w:type="dxa"/>
            <w:tcBorders>
              <w:bottom w:val="single" w:sz="4" w:space="0" w:color="auto"/>
            </w:tcBorders>
            <w:shd w:val="clear" w:color="auto" w:fill="auto"/>
          </w:tcPr>
          <w:p w14:paraId="56165EB7" w14:textId="77777777" w:rsidR="0031343C" w:rsidRPr="0046159A" w:rsidRDefault="0031343C" w:rsidP="00797B9B">
            <w:pPr>
              <w:autoSpaceDE w:val="0"/>
              <w:autoSpaceDN w:val="0"/>
              <w:adjustRightInd w:val="0"/>
              <w:spacing w:before="120" w:after="120"/>
              <w:rPr>
                <w:rFonts w:cs="TimesNewRoman"/>
                <w:b/>
              </w:rPr>
            </w:pPr>
            <w:r>
              <w:rPr>
                <w:rFonts w:cs="TimesNewRoman"/>
                <w:b/>
              </w:rPr>
              <w:t>IVR Payment</w:t>
            </w:r>
          </w:p>
        </w:tc>
        <w:tc>
          <w:tcPr>
            <w:tcW w:w="7551" w:type="dxa"/>
            <w:tcBorders>
              <w:bottom w:val="single" w:sz="4" w:space="0" w:color="auto"/>
            </w:tcBorders>
            <w:shd w:val="clear" w:color="auto" w:fill="auto"/>
          </w:tcPr>
          <w:p w14:paraId="333C826D" w14:textId="77777777" w:rsidR="0031343C" w:rsidRDefault="00AE6CB9" w:rsidP="00797B9B">
            <w:pPr>
              <w:autoSpaceDE w:val="0"/>
              <w:autoSpaceDN w:val="0"/>
              <w:adjustRightInd w:val="0"/>
              <w:spacing w:before="120" w:after="120"/>
            </w:pPr>
            <w:r>
              <w:t>The beneficiary may</w:t>
            </w:r>
            <w:r w:rsidR="0017691F">
              <w:t xml:space="preserve"> call the automated system </w:t>
            </w:r>
            <w:r>
              <w:t>to make a One Time Credit Card/Debit Card payment. This opt</w:t>
            </w:r>
            <w:r w:rsidR="00162295">
              <w:t>ion is available 24 hours a day:</w:t>
            </w:r>
          </w:p>
          <w:p w14:paraId="33645150" w14:textId="77777777" w:rsidR="00162295" w:rsidRDefault="00162295" w:rsidP="00797B9B">
            <w:pPr>
              <w:autoSpaceDE w:val="0"/>
              <w:autoSpaceDN w:val="0"/>
              <w:adjustRightInd w:val="0"/>
              <w:spacing w:before="120" w:after="120"/>
            </w:pPr>
          </w:p>
          <w:p w14:paraId="2A902901" w14:textId="59B09D9F" w:rsidR="00162295" w:rsidRDefault="00162295" w:rsidP="00797B9B">
            <w:pPr>
              <w:spacing w:before="120" w:after="120"/>
              <w:ind w:left="720"/>
              <w:rPr>
                <w:b/>
              </w:rPr>
            </w:pPr>
            <w:r>
              <w:rPr>
                <w:b/>
              </w:rPr>
              <w:t>State IVR Phone Number</w:t>
            </w:r>
          </w:p>
          <w:p w14:paraId="7781D504" w14:textId="77777777" w:rsidR="00162295" w:rsidRPr="00096E7C" w:rsidRDefault="00162295" w:rsidP="00797B9B">
            <w:pPr>
              <w:spacing w:before="120" w:after="120"/>
              <w:ind w:left="720"/>
              <w:rPr>
                <w:b/>
              </w:rPr>
            </w:pPr>
          </w:p>
          <w:p w14:paraId="4AD5E97F" w14:textId="77777777" w:rsidR="001208A5" w:rsidRDefault="001208A5" w:rsidP="00797B9B">
            <w:pPr>
              <w:spacing w:before="120" w:after="120"/>
              <w:ind w:left="720"/>
              <w:rPr>
                <w:rFonts w:cs="Segoe UI"/>
                <w:b/>
              </w:rPr>
            </w:pPr>
            <w:r w:rsidRPr="00162295">
              <w:rPr>
                <w:b/>
              </w:rPr>
              <w:t xml:space="preserve">CT       </w:t>
            </w:r>
            <w:r>
              <w:rPr>
                <w:rFonts w:cs="Segoe UI"/>
                <w:b/>
              </w:rPr>
              <w:t>1-</w:t>
            </w:r>
            <w:r w:rsidRPr="00A51E1F">
              <w:rPr>
                <w:rFonts w:cs="Segoe UI"/>
                <w:b/>
              </w:rPr>
              <w:t>866-535-8407</w:t>
            </w:r>
          </w:p>
          <w:p w14:paraId="0B6B8E79" w14:textId="77777777" w:rsidR="001208A5" w:rsidRPr="00162295" w:rsidRDefault="001208A5" w:rsidP="00797B9B">
            <w:pPr>
              <w:spacing w:before="120" w:after="120"/>
              <w:ind w:left="720"/>
              <w:rPr>
                <w:b/>
              </w:rPr>
            </w:pPr>
            <w:r w:rsidRPr="00162295">
              <w:rPr>
                <w:b/>
              </w:rPr>
              <w:t xml:space="preserve">MA      </w:t>
            </w:r>
            <w:r w:rsidRPr="00162295">
              <w:rPr>
                <w:rFonts w:cs="Segoe UI"/>
                <w:b/>
              </w:rPr>
              <w:t>1</w:t>
            </w:r>
            <w:r>
              <w:rPr>
                <w:rFonts w:cs="Segoe UI"/>
                <w:b/>
              </w:rPr>
              <w:t>-</w:t>
            </w:r>
            <w:r w:rsidRPr="00A51E1F">
              <w:rPr>
                <w:rFonts w:cs="Segoe UI"/>
                <w:b/>
              </w:rPr>
              <w:t>866-535-8621</w:t>
            </w:r>
          </w:p>
          <w:p w14:paraId="3845698F" w14:textId="77777777" w:rsidR="001208A5" w:rsidRPr="00162295" w:rsidRDefault="001208A5" w:rsidP="00797B9B">
            <w:pPr>
              <w:spacing w:before="120" w:after="120"/>
              <w:ind w:left="720"/>
              <w:rPr>
                <w:b/>
              </w:rPr>
            </w:pPr>
            <w:r w:rsidRPr="00162295">
              <w:rPr>
                <w:b/>
              </w:rPr>
              <w:t xml:space="preserve">RI       </w:t>
            </w:r>
            <w:r w:rsidRPr="00162295">
              <w:rPr>
                <w:rFonts w:cs="Segoe UI"/>
                <w:b/>
              </w:rPr>
              <w:t>1-8</w:t>
            </w:r>
            <w:r>
              <w:rPr>
                <w:rFonts w:cs="Segoe UI"/>
                <w:b/>
              </w:rPr>
              <w:t>66-535-6344</w:t>
            </w:r>
          </w:p>
          <w:p w14:paraId="59EF763A" w14:textId="77777777" w:rsidR="001208A5" w:rsidRPr="00162295" w:rsidRDefault="001208A5" w:rsidP="00797B9B">
            <w:pPr>
              <w:spacing w:before="120" w:after="120"/>
              <w:ind w:left="720"/>
              <w:rPr>
                <w:b/>
              </w:rPr>
            </w:pPr>
            <w:r>
              <w:rPr>
                <w:b/>
              </w:rPr>
              <w:t xml:space="preserve">VT       </w:t>
            </w:r>
            <w:r>
              <w:rPr>
                <w:rFonts w:cs="Segoe UI"/>
                <w:b/>
              </w:rPr>
              <w:t>1-866-535-8369</w:t>
            </w:r>
          </w:p>
          <w:p w14:paraId="529782C2" w14:textId="77777777" w:rsidR="00600946" w:rsidRDefault="00600946" w:rsidP="00797B9B">
            <w:pPr>
              <w:autoSpaceDE w:val="0"/>
              <w:autoSpaceDN w:val="0"/>
              <w:adjustRightInd w:val="0"/>
              <w:spacing w:before="120" w:after="120"/>
            </w:pPr>
          </w:p>
          <w:p w14:paraId="66E5A518" w14:textId="1220AFE9" w:rsidR="00645220" w:rsidRPr="00600946" w:rsidRDefault="00600946" w:rsidP="00797B9B">
            <w:pPr>
              <w:autoSpaceDE w:val="0"/>
              <w:autoSpaceDN w:val="0"/>
              <w:adjustRightInd w:val="0"/>
              <w:spacing w:before="120" w:after="120"/>
              <w:rPr>
                <w:rFonts w:cs="TimesNewRoman"/>
              </w:rPr>
            </w:pPr>
            <w:r>
              <w:rPr>
                <w:rFonts w:cs="TimesNewRoman"/>
              </w:rPr>
              <w:t xml:space="preserve">Proceed to </w:t>
            </w:r>
            <w:r w:rsidRPr="0031343C">
              <w:rPr>
                <w:rFonts w:cs="TimesNewRoman"/>
                <w:b/>
              </w:rPr>
              <w:t xml:space="preserve">Step </w:t>
            </w:r>
            <w:r>
              <w:rPr>
                <w:rFonts w:cs="TimesNewRoman"/>
                <w:b/>
              </w:rPr>
              <w:t>3</w:t>
            </w:r>
            <w:r>
              <w:rPr>
                <w:rFonts w:cs="TimesNewRoman"/>
              </w:rPr>
              <w:t>.</w:t>
            </w:r>
          </w:p>
        </w:tc>
      </w:tr>
      <w:tr w:rsidR="0031343C" w:rsidRPr="0046159A" w14:paraId="22DD7086" w14:textId="77777777" w:rsidTr="00D341AD">
        <w:trPr>
          <w:trHeight w:val="105"/>
        </w:trPr>
        <w:tc>
          <w:tcPr>
            <w:tcW w:w="835" w:type="dxa"/>
            <w:vMerge/>
            <w:tcBorders>
              <w:bottom w:val="single" w:sz="4" w:space="0" w:color="auto"/>
            </w:tcBorders>
          </w:tcPr>
          <w:p w14:paraId="5188F239" w14:textId="77777777" w:rsidR="0031343C" w:rsidRPr="0046159A" w:rsidRDefault="0031343C" w:rsidP="00797B9B">
            <w:pPr>
              <w:autoSpaceDE w:val="0"/>
              <w:autoSpaceDN w:val="0"/>
              <w:adjustRightInd w:val="0"/>
              <w:spacing w:before="120" w:after="120"/>
              <w:ind w:left="360"/>
              <w:rPr>
                <w:rFonts w:cs="TimesNewRoman"/>
              </w:rPr>
            </w:pPr>
          </w:p>
        </w:tc>
        <w:tc>
          <w:tcPr>
            <w:tcW w:w="4511" w:type="dxa"/>
            <w:tcBorders>
              <w:bottom w:val="single" w:sz="4" w:space="0" w:color="auto"/>
            </w:tcBorders>
            <w:shd w:val="clear" w:color="auto" w:fill="auto"/>
          </w:tcPr>
          <w:p w14:paraId="0DC15B70" w14:textId="77777777" w:rsidR="0031343C" w:rsidRPr="0046159A" w:rsidRDefault="00DA1DAE" w:rsidP="00797B9B">
            <w:pPr>
              <w:autoSpaceDE w:val="0"/>
              <w:autoSpaceDN w:val="0"/>
              <w:adjustRightInd w:val="0"/>
              <w:spacing w:before="120" w:after="120"/>
              <w:rPr>
                <w:rFonts w:cs="TimesNewRoman"/>
              </w:rPr>
            </w:pPr>
            <w:r>
              <w:rPr>
                <w:rFonts w:cs="TimesNewRoman"/>
              </w:rPr>
              <w:t>D</w:t>
            </w:r>
            <w:r w:rsidR="0031343C">
              <w:rPr>
                <w:rFonts w:cs="TimesNewRoman"/>
              </w:rPr>
              <w:t xml:space="preserve">oes </w:t>
            </w:r>
            <w:r w:rsidR="0031343C" w:rsidRPr="0031343C">
              <w:rPr>
                <w:rFonts w:cs="TimesNewRoman"/>
                <w:b/>
              </w:rPr>
              <w:t>NOT</w:t>
            </w:r>
            <w:r w:rsidR="0031343C">
              <w:rPr>
                <w:rFonts w:cs="TimesNewRoman"/>
              </w:rPr>
              <w:t xml:space="preserve"> want to make a payment</w:t>
            </w:r>
            <w:r>
              <w:rPr>
                <w:rFonts w:cs="TimesNewRoman"/>
              </w:rPr>
              <w:t xml:space="preserve"> today</w:t>
            </w:r>
          </w:p>
        </w:tc>
        <w:tc>
          <w:tcPr>
            <w:tcW w:w="11330" w:type="dxa"/>
            <w:gridSpan w:val="2"/>
            <w:tcBorders>
              <w:bottom w:val="single" w:sz="4" w:space="0" w:color="auto"/>
            </w:tcBorders>
            <w:shd w:val="clear" w:color="auto" w:fill="auto"/>
          </w:tcPr>
          <w:p w14:paraId="4DDD8C49" w14:textId="7C85AEB9" w:rsidR="0031343C" w:rsidRPr="00581B30" w:rsidRDefault="007A0BFB" w:rsidP="00797B9B">
            <w:pPr>
              <w:spacing w:before="120" w:after="120"/>
              <w:ind w:left="648" w:hanging="648"/>
            </w:pPr>
            <w:r>
              <w:rPr>
                <w:b/>
                <w:noProof/>
              </w:rPr>
              <w:drawing>
                <wp:inline distT="0" distB="0" distL="0" distR="0" wp14:anchorId="24617522" wp14:editId="0D5B9215">
                  <wp:extent cx="281940" cy="1828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001F3059">
              <w:rPr>
                <w:b/>
              </w:rPr>
              <w:t xml:space="preserve"> </w:t>
            </w:r>
            <w:r w:rsidR="00645220">
              <w:rPr>
                <w:b/>
              </w:rPr>
              <w:t xml:space="preserve"> </w:t>
            </w:r>
            <w:r w:rsidR="0031343C" w:rsidRPr="00581B30">
              <w:t>I understand. If you do not pay the</w:t>
            </w:r>
            <w:r w:rsidR="004E3576">
              <w:t xml:space="preserve"> </w:t>
            </w:r>
            <w:r w:rsidR="004E3576" w:rsidRPr="004E3576">
              <w:t>Dunning</w:t>
            </w:r>
            <w:r w:rsidR="0031343C" w:rsidRPr="00581B30">
              <w:t xml:space="preserve"> amount owed as stated in the </w:t>
            </w:r>
            <w:r w:rsidR="004E3576" w:rsidRPr="004E3576">
              <w:t>Dunning</w:t>
            </w:r>
            <w:r w:rsidR="004E3576">
              <w:t xml:space="preserve"> </w:t>
            </w:r>
            <w:r w:rsidR="0031343C" w:rsidRPr="00581B30">
              <w:t xml:space="preserve">letter(s) by </w:t>
            </w:r>
            <w:r w:rsidR="0029062C">
              <w:t>&lt;</w:t>
            </w:r>
            <w:r w:rsidR="0031343C" w:rsidRPr="00581B30">
              <w:t>MM/DD/YYYY</w:t>
            </w:r>
            <w:r w:rsidR="0029062C">
              <w:t>&gt;</w:t>
            </w:r>
            <w:r w:rsidR="0031343C" w:rsidRPr="00581B30">
              <w:t xml:space="preserve">, </w:t>
            </w:r>
            <w:r w:rsidR="0031343C">
              <w:t xml:space="preserve">you will be at risk of being disenrolled from your Part D Prescription Drug Coverage. </w:t>
            </w:r>
          </w:p>
          <w:p w14:paraId="475BB9FD" w14:textId="77777777" w:rsidR="0031343C" w:rsidRDefault="0031343C" w:rsidP="00797B9B">
            <w:pPr>
              <w:autoSpaceDE w:val="0"/>
              <w:autoSpaceDN w:val="0"/>
              <w:adjustRightInd w:val="0"/>
              <w:spacing w:before="120" w:after="120"/>
              <w:rPr>
                <w:rFonts w:cs="TimesNewRoman"/>
              </w:rPr>
            </w:pPr>
          </w:p>
          <w:p w14:paraId="4D507676" w14:textId="3005BA65" w:rsidR="00645220" w:rsidRPr="0046159A" w:rsidRDefault="0031343C" w:rsidP="00797B9B">
            <w:pPr>
              <w:autoSpaceDE w:val="0"/>
              <w:autoSpaceDN w:val="0"/>
              <w:adjustRightInd w:val="0"/>
              <w:spacing w:before="120" w:after="120"/>
              <w:rPr>
                <w:rFonts w:cs="TimesNewRoman"/>
              </w:rPr>
            </w:pPr>
            <w:r>
              <w:rPr>
                <w:rFonts w:cs="TimesNewRoman"/>
              </w:rPr>
              <w:t xml:space="preserve">Proceed to </w:t>
            </w:r>
            <w:r w:rsidRPr="0031343C">
              <w:rPr>
                <w:rFonts w:cs="TimesNewRoman"/>
                <w:b/>
              </w:rPr>
              <w:t xml:space="preserve">Step </w:t>
            </w:r>
            <w:r w:rsidR="00600946">
              <w:rPr>
                <w:rFonts w:cs="TimesNewRoman"/>
                <w:b/>
              </w:rPr>
              <w:t>3</w:t>
            </w:r>
            <w:r>
              <w:rPr>
                <w:rFonts w:cs="TimesNewRoman"/>
              </w:rPr>
              <w:t>.</w:t>
            </w:r>
          </w:p>
        </w:tc>
      </w:tr>
      <w:tr w:rsidR="009728D5" w:rsidRPr="0046159A" w14:paraId="41359555" w14:textId="77777777" w:rsidTr="00D341AD">
        <w:trPr>
          <w:trHeight w:val="324"/>
        </w:trPr>
        <w:tc>
          <w:tcPr>
            <w:tcW w:w="835" w:type="dxa"/>
            <w:shd w:val="clear" w:color="auto" w:fill="auto"/>
          </w:tcPr>
          <w:p w14:paraId="24328E7C" w14:textId="77777777" w:rsidR="009728D5" w:rsidRPr="0046159A" w:rsidRDefault="00600946" w:rsidP="00797B9B">
            <w:pPr>
              <w:spacing w:before="120" w:after="120"/>
              <w:jc w:val="center"/>
              <w:rPr>
                <w:b/>
              </w:rPr>
            </w:pPr>
            <w:r>
              <w:rPr>
                <w:b/>
              </w:rPr>
              <w:t>3</w:t>
            </w:r>
          </w:p>
        </w:tc>
        <w:tc>
          <w:tcPr>
            <w:tcW w:w="15841" w:type="dxa"/>
            <w:gridSpan w:val="3"/>
            <w:tcBorders>
              <w:bottom w:val="single" w:sz="4" w:space="0" w:color="auto"/>
            </w:tcBorders>
            <w:shd w:val="clear" w:color="auto" w:fill="auto"/>
          </w:tcPr>
          <w:p w14:paraId="429101AA" w14:textId="11CABA9D" w:rsidR="009728D5" w:rsidRDefault="0031343C" w:rsidP="00797B9B">
            <w:pPr>
              <w:spacing w:before="120" w:after="120"/>
              <w:rPr>
                <w:color w:val="000000"/>
              </w:rPr>
            </w:pPr>
            <w:r>
              <w:rPr>
                <w:rFonts w:cs="TimesNewRoman"/>
              </w:rPr>
              <w:t xml:space="preserve">For beneficiaries that have only received </w:t>
            </w:r>
            <w:r w:rsidRPr="0031343C">
              <w:rPr>
                <w:rFonts w:cs="TimesNewRoman"/>
                <w:b/>
              </w:rPr>
              <w:t>Dunning Letter 1</w:t>
            </w:r>
            <w:r w:rsidR="008E7C4E">
              <w:rPr>
                <w:rFonts w:cs="TimesNewRoman"/>
                <w:b/>
              </w:rPr>
              <w:t xml:space="preserve"> (yellow letter)</w:t>
            </w:r>
            <w:r w:rsidRPr="0031343C">
              <w:rPr>
                <w:rFonts w:cs="TimesNewRoman"/>
                <w:b/>
              </w:rPr>
              <w:t xml:space="preserve"> AND/OR Reminder letter</w:t>
            </w:r>
            <w:r w:rsidR="008E7C4E">
              <w:rPr>
                <w:rFonts w:cs="TimesNewRoman"/>
                <w:b/>
              </w:rPr>
              <w:t xml:space="preserve"> (pink letter)</w:t>
            </w:r>
            <w:r>
              <w:rPr>
                <w:rFonts w:cs="TimesNewRoman"/>
              </w:rPr>
              <w:t>, o</w:t>
            </w:r>
            <w:r w:rsidR="009728D5">
              <w:rPr>
                <w:rFonts w:cs="TimesNewRoman"/>
              </w:rPr>
              <w:t>ffer</w:t>
            </w:r>
            <w:r w:rsidR="009728D5" w:rsidRPr="0046159A">
              <w:rPr>
                <w:rFonts w:cs="TimesNewRoman"/>
              </w:rPr>
              <w:t xml:space="preserve"> Auto Payment options for future payment convenience</w:t>
            </w:r>
            <w:r>
              <w:rPr>
                <w:rFonts w:cs="TimesNewRoman"/>
              </w:rPr>
              <w:t xml:space="preserve">, </w:t>
            </w:r>
            <w:r>
              <w:rPr>
                <w:color w:val="000000"/>
              </w:rPr>
              <w:t>r</w:t>
            </w:r>
            <w:r w:rsidRPr="0046159A">
              <w:rPr>
                <w:color w:val="000000"/>
              </w:rPr>
              <w:t>efer to</w:t>
            </w:r>
            <w:r w:rsidRPr="0046159A">
              <w:rPr>
                <w:b/>
                <w:color w:val="000000"/>
              </w:rPr>
              <w:t xml:space="preserve"> </w:t>
            </w:r>
            <w:hyperlink r:id="rId35" w:anchor="!/view?docid=af8a272a-5fe3-47eb-8ea0-8b14b50a47bc" w:history="1">
              <w:r w:rsidR="007A2C61">
                <w:rPr>
                  <w:rStyle w:val="Hyperlink"/>
                </w:rPr>
                <w:t>Compass MED D - Blue MedicareRx (NEJE) - Premium Billing Auto Pay Options and Education (066461)</w:t>
              </w:r>
            </w:hyperlink>
            <w:r w:rsidR="00FA27B6" w:rsidRPr="00FA27B6">
              <w:t>.</w:t>
            </w:r>
          </w:p>
          <w:p w14:paraId="4FF9AFB2" w14:textId="77777777" w:rsidR="0031343C" w:rsidRDefault="0031343C" w:rsidP="00797B9B">
            <w:pPr>
              <w:spacing w:before="120" w:after="120"/>
              <w:rPr>
                <w:color w:val="000000"/>
              </w:rPr>
            </w:pPr>
          </w:p>
          <w:p w14:paraId="38D630CE" w14:textId="77777777" w:rsidR="00A05A4D" w:rsidRDefault="0031343C" w:rsidP="00797B9B">
            <w:pPr>
              <w:spacing w:before="120" w:after="120"/>
              <w:rPr>
                <w:rFonts w:cs="TimesNewRoman"/>
              </w:rPr>
            </w:pPr>
            <w:r w:rsidRPr="0031343C">
              <w:rPr>
                <w:rFonts w:cs="TimesNewRoman"/>
                <w:b/>
              </w:rPr>
              <w:t>Note:</w:t>
            </w:r>
            <w:r w:rsidR="001F3059">
              <w:rPr>
                <w:rFonts w:cs="TimesNewRoman"/>
                <w:b/>
              </w:rPr>
              <w:t xml:space="preserve"> </w:t>
            </w:r>
            <w:r w:rsidRPr="0031343C">
              <w:rPr>
                <w:rFonts w:cs="TimesNewRoman"/>
                <w:b/>
              </w:rPr>
              <w:t xml:space="preserve"> </w:t>
            </w:r>
            <w:r>
              <w:rPr>
                <w:rFonts w:cs="TimesNewRoman"/>
              </w:rPr>
              <w:t xml:space="preserve">If beneficiary received </w:t>
            </w:r>
            <w:r w:rsidRPr="0031343C">
              <w:rPr>
                <w:rFonts w:cs="TimesNewRoman"/>
                <w:b/>
              </w:rPr>
              <w:t>Dunning Letter 2 AND/OR 3</w:t>
            </w:r>
            <w:r w:rsidR="00A05A4D">
              <w:rPr>
                <w:rFonts w:cs="TimesNewRoman"/>
                <w:b/>
              </w:rPr>
              <w:t xml:space="preserve"> </w:t>
            </w:r>
            <w:r w:rsidR="00A05A4D" w:rsidRPr="00A05A4D">
              <w:rPr>
                <w:rFonts w:cs="TimesNewRoman"/>
              </w:rPr>
              <w:t xml:space="preserve">do </w:t>
            </w:r>
            <w:r w:rsidR="00A05A4D">
              <w:rPr>
                <w:rFonts w:cs="TimesNewRoman"/>
              </w:rPr>
              <w:t>NOT</w:t>
            </w:r>
            <w:r w:rsidR="00A05A4D" w:rsidRPr="00A05A4D">
              <w:rPr>
                <w:rFonts w:cs="TimesNewRoman"/>
              </w:rPr>
              <w:t xml:space="preserve"> offer Auto Payment options, instead advise the following:</w:t>
            </w:r>
          </w:p>
          <w:p w14:paraId="0C1B3351" w14:textId="017DA5F1" w:rsidR="00A05A4D" w:rsidRDefault="007A0BFB" w:rsidP="00797B9B">
            <w:pPr>
              <w:spacing w:before="120" w:after="120"/>
              <w:ind w:left="1440" w:hanging="576"/>
              <w:rPr>
                <w:rStyle w:val="tableentry"/>
                <w:rFonts w:ascii="Verdana" w:hAnsi="Verdana" w:cs="Times New Roman"/>
                <w:sz w:val="24"/>
                <w:szCs w:val="24"/>
              </w:rPr>
            </w:pPr>
            <w:r>
              <w:rPr>
                <w:b/>
                <w:noProof/>
              </w:rPr>
              <w:drawing>
                <wp:inline distT="0" distB="0" distL="0" distR="0" wp14:anchorId="49D74C61" wp14:editId="38787DC4">
                  <wp:extent cx="281940" cy="1828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001F3059">
              <w:rPr>
                <w:b/>
              </w:rPr>
              <w:t xml:space="preserve"> </w:t>
            </w:r>
            <w:r w:rsidR="00A05A4D" w:rsidRPr="00581B30">
              <w:t xml:space="preserve">You can pay the full balance owed at this time, but it will </w:t>
            </w:r>
            <w:r w:rsidR="00A05A4D" w:rsidRPr="00581B30">
              <w:rPr>
                <w:b/>
              </w:rPr>
              <w:t>NOT</w:t>
            </w:r>
            <w:r w:rsidR="00A05A4D" w:rsidRPr="00581B30">
              <w:t xml:space="preserve"> guarantee re-enrollment or reinstatement into the plan.</w:t>
            </w:r>
            <w:r w:rsidR="00A05A4D" w:rsidRPr="00581B30">
              <w:rPr>
                <w:rFonts w:cs="TimesNewRoman"/>
              </w:rPr>
              <w:t xml:space="preserve"> As a reminder, </w:t>
            </w:r>
            <w:r w:rsidR="00A05A4D" w:rsidRPr="00581B30">
              <w:t xml:space="preserve">Medicare requires that </w:t>
            </w:r>
            <w:r w:rsidR="00A05A4D" w:rsidRPr="00581B30">
              <w:rPr>
                <w:b/>
              </w:rPr>
              <w:t xml:space="preserve">any </w:t>
            </w:r>
            <w:r w:rsidR="00A05A4D" w:rsidRPr="00581B30">
              <w:t xml:space="preserve">premium billing balances due to </w:t>
            </w:r>
            <w:r w:rsidR="00A05A4D" w:rsidRPr="00581B30">
              <w:rPr>
                <w:b/>
              </w:rPr>
              <w:t xml:space="preserve">any </w:t>
            </w:r>
            <w:r w:rsidR="00A05A4D" w:rsidRPr="00581B30">
              <w:t xml:space="preserve">MED D plan </w:t>
            </w:r>
            <w:r w:rsidR="00A05A4D" w:rsidRPr="00581B30">
              <w:rPr>
                <w:b/>
              </w:rPr>
              <w:t>MUST</w:t>
            </w:r>
            <w:r w:rsidR="00A05A4D" w:rsidRPr="00581B30">
              <w:t xml:space="preserve"> be paid before a new enrollment will be approved.</w:t>
            </w:r>
            <w:r w:rsidR="00A05A4D" w:rsidRPr="00581B30">
              <w:rPr>
                <w:rStyle w:val="tableentry"/>
                <w:rFonts w:ascii="Verdana" w:hAnsi="Verdana" w:cs="Times New Roman"/>
                <w:sz w:val="24"/>
                <w:szCs w:val="24"/>
              </w:rPr>
              <w:t xml:space="preserve"> </w:t>
            </w:r>
          </w:p>
          <w:p w14:paraId="0A8C7429" w14:textId="77777777" w:rsidR="00A05A4D" w:rsidRDefault="00A05A4D" w:rsidP="00797B9B">
            <w:pPr>
              <w:spacing w:before="120" w:after="120"/>
              <w:rPr>
                <w:rStyle w:val="tableentry"/>
                <w:rFonts w:ascii="Verdana" w:hAnsi="Verdana" w:cs="Times New Roman"/>
                <w:sz w:val="24"/>
                <w:szCs w:val="24"/>
              </w:rPr>
            </w:pPr>
          </w:p>
          <w:p w14:paraId="4167ABC6" w14:textId="3B0564B5" w:rsidR="009728D5" w:rsidRPr="0046159A" w:rsidRDefault="00A05A4D" w:rsidP="0029062C">
            <w:pPr>
              <w:spacing w:before="120" w:after="120"/>
              <w:rPr>
                <w:rFonts w:cs="TimesNewRoman"/>
              </w:rPr>
            </w:pPr>
            <w:r>
              <w:rPr>
                <w:rFonts w:cs="TimesNewRoman"/>
              </w:rPr>
              <w:t>P</w:t>
            </w:r>
            <w:r w:rsidR="0031343C">
              <w:rPr>
                <w:rFonts w:cs="TimesNewRoman"/>
              </w:rPr>
              <w:t xml:space="preserve">roceed </w:t>
            </w:r>
            <w:r w:rsidR="0031343C" w:rsidRPr="0031343C">
              <w:rPr>
                <w:rFonts w:cs="TimesNewRoman"/>
              </w:rPr>
              <w:t>to</w:t>
            </w:r>
            <w:r w:rsidR="0031343C" w:rsidRPr="0031343C">
              <w:rPr>
                <w:rFonts w:cs="TimesNewRoman"/>
                <w:b/>
              </w:rPr>
              <w:t xml:space="preserve"> Step </w:t>
            </w:r>
            <w:r w:rsidR="00600946">
              <w:rPr>
                <w:rFonts w:cs="TimesNewRoman"/>
                <w:b/>
              </w:rPr>
              <w:t>4</w:t>
            </w:r>
            <w:r w:rsidR="0031343C">
              <w:rPr>
                <w:rFonts w:cs="TimesNewRoman"/>
              </w:rPr>
              <w:t>.</w:t>
            </w:r>
          </w:p>
        </w:tc>
      </w:tr>
      <w:tr w:rsidR="005E6566" w:rsidRPr="0046159A" w14:paraId="2B968FAB" w14:textId="77777777" w:rsidTr="00D341AD">
        <w:tc>
          <w:tcPr>
            <w:tcW w:w="835" w:type="dxa"/>
          </w:tcPr>
          <w:p w14:paraId="3FAEC5E1" w14:textId="77777777" w:rsidR="005E6566" w:rsidRPr="0046159A" w:rsidRDefault="00600946" w:rsidP="00797B9B">
            <w:pPr>
              <w:spacing w:before="120" w:after="120"/>
              <w:jc w:val="center"/>
              <w:rPr>
                <w:b/>
              </w:rPr>
            </w:pPr>
            <w:r>
              <w:rPr>
                <w:b/>
              </w:rPr>
              <w:t>4</w:t>
            </w:r>
          </w:p>
        </w:tc>
        <w:tc>
          <w:tcPr>
            <w:tcW w:w="15841" w:type="dxa"/>
            <w:gridSpan w:val="3"/>
            <w:tcBorders>
              <w:bottom w:val="single" w:sz="4" w:space="0" w:color="auto"/>
            </w:tcBorders>
          </w:tcPr>
          <w:p w14:paraId="2EEA2713" w14:textId="77777777" w:rsidR="00A1543F" w:rsidRPr="00A1543F" w:rsidRDefault="00A1543F" w:rsidP="00797B9B">
            <w:pPr>
              <w:spacing w:before="120" w:after="120"/>
              <w:rPr>
                <w:rFonts w:cs="Arial"/>
                <w:bCs/>
              </w:rPr>
            </w:pPr>
            <w:r w:rsidRPr="00A1543F">
              <w:rPr>
                <w:rFonts w:cs="Arial"/>
                <w:bCs/>
              </w:rPr>
              <w:t xml:space="preserve">Ask if there are any other questions. </w:t>
            </w:r>
          </w:p>
          <w:p w14:paraId="61A254A8" w14:textId="6D7BF17A" w:rsidR="00645220" w:rsidRPr="0029062C" w:rsidRDefault="00A1543F" w:rsidP="0029062C">
            <w:pPr>
              <w:numPr>
                <w:ilvl w:val="0"/>
                <w:numId w:val="25"/>
              </w:numPr>
              <w:spacing w:before="120" w:after="120"/>
              <w:rPr>
                <w:bCs/>
                <w:color w:val="333333"/>
              </w:rPr>
            </w:pPr>
            <w:r w:rsidRPr="00A1543F">
              <w:rPr>
                <w:rFonts w:cs="Arial"/>
                <w:bCs/>
              </w:rPr>
              <w:t xml:space="preserve">Address any other issues and </w:t>
            </w:r>
            <w:r w:rsidRPr="00A1543F">
              <w:t xml:space="preserve">document/close the call according to existing policies and procedures; refer to </w:t>
            </w:r>
            <w:hyperlink r:id="rId36" w:anchor="!/view?docid=0296717e-6df6-4184-b337-13abcd4b070b" w:history="1">
              <w:r w:rsidR="00D341AD">
                <w:rPr>
                  <w:rStyle w:val="Hyperlink"/>
                  <w:bCs/>
                </w:rPr>
                <w:t>Compass - Call Documentation (050011)</w:t>
              </w:r>
            </w:hyperlink>
            <w:r w:rsidR="00D341AD" w:rsidRPr="00877DD1">
              <w:rPr>
                <w:bCs/>
              </w:rPr>
              <w:t xml:space="preserve"> and </w:t>
            </w:r>
            <w:hyperlink r:id="rId37" w:anchor="!/view?docid=433711aa-8fa6-447c-872b-bd69cd6cd7c0" w:history="1">
              <w:r w:rsidR="00D341AD">
                <w:rPr>
                  <w:rStyle w:val="Hyperlink"/>
                  <w:bCs/>
                </w:rPr>
                <w:t>Compass MED D - Call Documentation Job Aid (061758)</w:t>
              </w:r>
            </w:hyperlink>
            <w:r w:rsidR="00FB4819">
              <w:rPr>
                <w:bCs/>
              </w:rPr>
              <w:t>.</w:t>
            </w:r>
          </w:p>
        </w:tc>
      </w:tr>
    </w:tbl>
    <w:p w14:paraId="4A125668" w14:textId="77777777" w:rsidR="005E6566" w:rsidRDefault="005E6566" w:rsidP="00797B9B">
      <w:pPr>
        <w:spacing w:before="120" w:after="120"/>
        <w:ind w:left="360"/>
        <w:jc w:val="right"/>
      </w:pPr>
    </w:p>
    <w:p w14:paraId="3C89B1F7" w14:textId="77777777" w:rsidR="000E7D1E" w:rsidRDefault="007246E1" w:rsidP="00797B9B">
      <w:pPr>
        <w:spacing w:before="120" w:after="120"/>
        <w:ind w:left="360"/>
        <w:jc w:val="right"/>
      </w:pPr>
      <w:hyperlink w:anchor="_top" w:history="1">
        <w:r w:rsidRPr="0088494A">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E4440D" w:rsidRPr="0046159A" w14:paraId="23B13F60" w14:textId="77777777" w:rsidTr="000E7D1E">
        <w:tc>
          <w:tcPr>
            <w:tcW w:w="5000" w:type="pct"/>
            <w:shd w:val="clear" w:color="auto" w:fill="C0C0C0"/>
          </w:tcPr>
          <w:p w14:paraId="097D36F0" w14:textId="77777777" w:rsidR="00E4440D" w:rsidRPr="00645220" w:rsidRDefault="00E4440D" w:rsidP="00797B9B">
            <w:pPr>
              <w:pStyle w:val="Heading3"/>
              <w:spacing w:before="120" w:after="120"/>
              <w:rPr>
                <w:rFonts w:ascii="Verdana" w:hAnsi="Verdana"/>
              </w:rPr>
            </w:pPr>
            <w:bookmarkStart w:id="49" w:name="_•_Disputing_Dunning/Disenrollment"/>
            <w:bookmarkStart w:id="50" w:name="_Disputing_Dunning/Disenrollment"/>
            <w:bookmarkStart w:id="51" w:name="_Toc40872416"/>
            <w:bookmarkStart w:id="52" w:name="_Toc195516596"/>
            <w:bookmarkEnd w:id="49"/>
            <w:bookmarkEnd w:id="50"/>
            <w:r w:rsidRPr="00645220">
              <w:rPr>
                <w:rFonts w:ascii="Verdana" w:hAnsi="Verdana"/>
                <w:sz w:val="28"/>
                <w:szCs w:val="28"/>
              </w:rPr>
              <w:t>Disputing Dunning/Disenrollment</w:t>
            </w:r>
            <w:bookmarkEnd w:id="51"/>
            <w:bookmarkEnd w:id="52"/>
          </w:p>
        </w:tc>
      </w:tr>
    </w:tbl>
    <w:p w14:paraId="5D66D1E8" w14:textId="40BF2F36" w:rsidR="00E4440D" w:rsidRDefault="00E4440D" w:rsidP="00797B9B">
      <w:pPr>
        <w:spacing w:before="120" w:after="120"/>
      </w:pPr>
      <w:r>
        <w:t xml:space="preserve">Prior to submitting the </w:t>
      </w:r>
      <w:r w:rsidR="00306E6A">
        <w:t xml:space="preserve">Support </w:t>
      </w:r>
      <w:r>
        <w:t xml:space="preserve">Task when a beneficiary is disputing their Dunning/Disenrollment, CCR’s must review the possible Plan Error scenarios listed below. </w:t>
      </w:r>
    </w:p>
    <w:p w14:paraId="4C8F9DC7" w14:textId="77777777" w:rsidR="00E4440D" w:rsidRDefault="00E4440D" w:rsidP="00797B9B">
      <w:pPr>
        <w:spacing w:before="120" w:after="120"/>
        <w:ind w:left="360"/>
        <w:rPr>
          <w:b/>
        </w:rPr>
      </w:pPr>
    </w:p>
    <w:p w14:paraId="3CA4B5BB" w14:textId="54738899" w:rsidR="00E4440D" w:rsidRPr="00EA50B5" w:rsidRDefault="00E4440D" w:rsidP="00797B9B">
      <w:pPr>
        <w:spacing w:before="120" w:after="120"/>
        <w:rPr>
          <w:b/>
        </w:rPr>
      </w:pPr>
      <w:r w:rsidRPr="0009697B">
        <w:rPr>
          <w:b/>
        </w:rPr>
        <w:t>Dunning/</w:t>
      </w:r>
      <w:r>
        <w:rPr>
          <w:b/>
        </w:rPr>
        <w:t xml:space="preserve">Disenrollment </w:t>
      </w:r>
      <w:r w:rsidR="00644C27">
        <w:rPr>
          <w:b/>
        </w:rPr>
        <w:t xml:space="preserve">Support </w:t>
      </w:r>
      <w:r>
        <w:rPr>
          <w:b/>
        </w:rPr>
        <w:t>Task Scenarios:</w:t>
      </w:r>
    </w:p>
    <w:p w14:paraId="15DCA9FE" w14:textId="77777777" w:rsidR="00E4440D" w:rsidRDefault="00E4440D" w:rsidP="00797B9B">
      <w:pPr>
        <w:spacing w:before="120" w:after="120"/>
      </w:pPr>
    </w:p>
    <w:p w14:paraId="4D722DB2" w14:textId="77777777" w:rsidR="00E4440D" w:rsidRPr="0046159A" w:rsidRDefault="00E4440D" w:rsidP="00797B9B">
      <w:pPr>
        <w:numPr>
          <w:ilvl w:val="1"/>
          <w:numId w:val="6"/>
        </w:numPr>
        <w:spacing w:before="120" w:after="120"/>
        <w:textAlignment w:val="top"/>
      </w:pPr>
      <w:r w:rsidRPr="0046159A">
        <w:t>If the beneficiary claims to have made a recent payment, also ask for:</w:t>
      </w:r>
    </w:p>
    <w:p w14:paraId="304FD6E3" w14:textId="77777777" w:rsidR="00E4440D" w:rsidRPr="0046159A" w:rsidRDefault="00E4440D" w:rsidP="00797B9B">
      <w:pPr>
        <w:numPr>
          <w:ilvl w:val="2"/>
          <w:numId w:val="7"/>
        </w:numPr>
        <w:spacing w:before="120" w:after="120"/>
        <w:textAlignment w:val="top"/>
      </w:pPr>
      <w:r w:rsidRPr="0046159A">
        <w:t>Recent payment amount</w:t>
      </w:r>
      <w:r>
        <w:t>.</w:t>
      </w:r>
    </w:p>
    <w:p w14:paraId="01F39869" w14:textId="77777777" w:rsidR="00E4440D" w:rsidRPr="0046159A" w:rsidRDefault="00E4440D" w:rsidP="00797B9B">
      <w:pPr>
        <w:numPr>
          <w:ilvl w:val="2"/>
          <w:numId w:val="7"/>
        </w:numPr>
        <w:spacing w:before="120" w:after="120"/>
        <w:textAlignment w:val="top"/>
      </w:pPr>
      <w:r w:rsidRPr="0046159A">
        <w:t>Payment method</w:t>
      </w:r>
      <w:r>
        <w:t>.</w:t>
      </w:r>
    </w:p>
    <w:p w14:paraId="792AB4BB" w14:textId="77777777" w:rsidR="00E4440D" w:rsidRDefault="00E4440D" w:rsidP="00797B9B">
      <w:pPr>
        <w:numPr>
          <w:ilvl w:val="2"/>
          <w:numId w:val="7"/>
        </w:numPr>
        <w:spacing w:before="120" w:after="120"/>
        <w:textAlignment w:val="top"/>
      </w:pPr>
      <w:r w:rsidRPr="0046159A">
        <w:t>If applicable, check number, date mailed, and whether it has cleared beneficiary’s bank account.</w:t>
      </w:r>
    </w:p>
    <w:p w14:paraId="766459CD" w14:textId="77777777" w:rsidR="00E4440D" w:rsidRDefault="00E4440D" w:rsidP="00797B9B">
      <w:pPr>
        <w:numPr>
          <w:ilvl w:val="2"/>
          <w:numId w:val="7"/>
        </w:numPr>
        <w:spacing w:before="120" w:after="120"/>
        <w:textAlignment w:val="top"/>
      </w:pPr>
      <w:r>
        <w:t>Confirm is payment was submitted and received before the Dunning Grace Period End Date.</w:t>
      </w:r>
    </w:p>
    <w:p w14:paraId="02D60596" w14:textId="77777777" w:rsidR="00E4440D" w:rsidRDefault="00E4440D" w:rsidP="00797B9B">
      <w:pPr>
        <w:spacing w:before="120" w:after="120"/>
        <w:textAlignment w:val="top"/>
      </w:pPr>
    </w:p>
    <w:p w14:paraId="67A1058F" w14:textId="2DCF112B" w:rsidR="00E4440D" w:rsidRDefault="00E4440D" w:rsidP="00797B9B">
      <w:pPr>
        <w:numPr>
          <w:ilvl w:val="1"/>
          <w:numId w:val="6"/>
        </w:numPr>
        <w:spacing w:before="120" w:after="120"/>
        <w:textAlignment w:val="top"/>
      </w:pPr>
      <w:r w:rsidRPr="0046159A">
        <w:t xml:space="preserve">If the beneficiary claims to have </w:t>
      </w:r>
      <w:r>
        <w:t>not received Invoices and/or Dunning Letters,</w:t>
      </w:r>
      <w:r w:rsidRPr="0046159A">
        <w:t xml:space="preserve"> also ask:</w:t>
      </w:r>
      <w:r>
        <w:t xml:space="preserve"> </w:t>
      </w:r>
    </w:p>
    <w:p w14:paraId="275F3664" w14:textId="77777777" w:rsidR="00E4440D" w:rsidRDefault="00E4440D" w:rsidP="00797B9B">
      <w:pPr>
        <w:numPr>
          <w:ilvl w:val="2"/>
          <w:numId w:val="6"/>
        </w:numPr>
        <w:spacing w:before="120" w:after="120"/>
        <w:textAlignment w:val="top"/>
      </w:pPr>
      <w:r w:rsidRPr="00FF3930">
        <w:t>Did beneficiary contact plan before the Dunning Grace Period End Date to update address?</w:t>
      </w:r>
    </w:p>
    <w:p w14:paraId="0AB652FA" w14:textId="77777777" w:rsidR="00E4440D" w:rsidRPr="00FF3930" w:rsidRDefault="00E4440D" w:rsidP="00797B9B">
      <w:pPr>
        <w:spacing w:before="120" w:after="120"/>
        <w:ind w:left="1800"/>
        <w:textAlignment w:val="top"/>
      </w:pPr>
    </w:p>
    <w:p w14:paraId="0F9A0096" w14:textId="77777777" w:rsidR="00E4440D" w:rsidRDefault="00E4440D" w:rsidP="00797B9B">
      <w:pPr>
        <w:numPr>
          <w:ilvl w:val="1"/>
          <w:numId w:val="6"/>
        </w:numPr>
        <w:spacing w:before="120" w:after="120"/>
        <w:textAlignment w:val="top"/>
      </w:pPr>
      <w:r>
        <w:t>If the beneficiary claims to have contacted plan to setup Payment Plan before the Dunning Grace Period End Date.</w:t>
      </w:r>
    </w:p>
    <w:p w14:paraId="22154413" w14:textId="77777777" w:rsidR="00E4440D" w:rsidRDefault="00E4440D" w:rsidP="00797B9B">
      <w:pPr>
        <w:spacing w:before="120" w:after="120"/>
        <w:ind w:left="1080"/>
        <w:textAlignment w:val="top"/>
      </w:pPr>
    </w:p>
    <w:p w14:paraId="24E14E9E" w14:textId="77777777" w:rsidR="00E4440D" w:rsidRPr="00EA50B5" w:rsidRDefault="00E4440D" w:rsidP="00797B9B">
      <w:pPr>
        <w:numPr>
          <w:ilvl w:val="1"/>
          <w:numId w:val="6"/>
        </w:numPr>
        <w:spacing w:before="120" w:after="120"/>
        <w:textAlignment w:val="top"/>
      </w:pPr>
      <w:r>
        <w:t>If the beneficiary claims to have setup Automatic Payments before the Dunning Grace Period End Date.</w:t>
      </w:r>
    </w:p>
    <w:p w14:paraId="7291C256" w14:textId="77777777" w:rsidR="00E4440D" w:rsidRDefault="00E4440D" w:rsidP="00797B9B">
      <w:pPr>
        <w:spacing w:before="120" w:after="120"/>
      </w:pPr>
    </w:p>
    <w:p w14:paraId="14E85026" w14:textId="79EA245A" w:rsidR="004F39C8" w:rsidRDefault="00E4440D" w:rsidP="00797B9B">
      <w:pPr>
        <w:spacing w:before="120" w:after="120"/>
        <w:ind w:left="1584" w:hanging="1584"/>
      </w:pPr>
      <w:r w:rsidRPr="00770031">
        <w:rPr>
          <w:b/>
        </w:rPr>
        <w:t>Reminder:</w:t>
      </w:r>
      <w:r>
        <w:rPr>
          <w:b/>
        </w:rPr>
        <w:t xml:space="preserve"> </w:t>
      </w:r>
      <w:r w:rsidR="00FB1FC6">
        <w:rPr>
          <w:b/>
        </w:rPr>
        <w:t xml:space="preserve"> </w:t>
      </w:r>
      <w:r w:rsidR="00D721F5">
        <w:t xml:space="preserve">To submit this </w:t>
      </w:r>
      <w:r w:rsidR="001B7C16">
        <w:t xml:space="preserve">Support </w:t>
      </w:r>
      <w:r w:rsidR="00D721F5">
        <w:t>Task, t</w:t>
      </w:r>
      <w:r>
        <w:t xml:space="preserve">he beneficiary </w:t>
      </w:r>
      <w:r w:rsidRPr="00D721F5">
        <w:rPr>
          <w:b/>
        </w:rPr>
        <w:t>must</w:t>
      </w:r>
      <w:r>
        <w:t xml:space="preserve"> be disenrolled due to nonpayment of premiums. </w:t>
      </w:r>
      <w:r w:rsidRPr="00770031">
        <w:rPr>
          <w:b/>
        </w:rPr>
        <w:t>DO NOT</w:t>
      </w:r>
      <w:r>
        <w:t xml:space="preserve"> Submit </w:t>
      </w:r>
      <w:r w:rsidR="001B7C16">
        <w:t xml:space="preserve">Support </w:t>
      </w:r>
      <w:r>
        <w:t xml:space="preserve">Task if the beneficiary is still active. </w:t>
      </w:r>
    </w:p>
    <w:p w14:paraId="5CD94D42" w14:textId="22EFA1A6" w:rsidR="00E4440D" w:rsidRDefault="00E4440D" w:rsidP="00797B9B">
      <w:pPr>
        <w:spacing w:before="120" w:after="120"/>
        <w:ind w:left="3312" w:hanging="1728"/>
      </w:pPr>
      <w:r w:rsidRPr="00770031">
        <w:rPr>
          <w:b/>
        </w:rPr>
        <w:t>Example:</w:t>
      </w:r>
      <w:r>
        <w:t xml:space="preserve"> </w:t>
      </w:r>
      <w:r w:rsidR="004F39C8">
        <w:t xml:space="preserve"> </w:t>
      </w:r>
      <w:r>
        <w:t>If the beneficiary is making a promise to pay and/or advising Dunning payment has been mailed.</w:t>
      </w:r>
    </w:p>
    <w:p w14:paraId="1775CC19" w14:textId="77777777" w:rsidR="00E4440D" w:rsidRDefault="00E4440D" w:rsidP="00797B9B">
      <w:pPr>
        <w:spacing w:before="120" w:after="120"/>
      </w:pPr>
    </w:p>
    <w:p w14:paraId="1D239CDF" w14:textId="49A90724" w:rsidR="00E4440D" w:rsidRPr="00752F35" w:rsidRDefault="00E4440D" w:rsidP="00797B9B">
      <w:pPr>
        <w:spacing w:before="120" w:after="120"/>
      </w:pPr>
      <w:r w:rsidRPr="00CC7C07">
        <w:rPr>
          <w:b/>
        </w:rPr>
        <w:t>Reminder:</w:t>
      </w:r>
      <w:r>
        <w:t xml:space="preserve"> </w:t>
      </w:r>
      <w:r w:rsidR="00FB1FC6">
        <w:t xml:space="preserve"> </w:t>
      </w:r>
      <w:r w:rsidR="00D721F5" w:rsidRPr="00752F35">
        <w:t>E</w:t>
      </w:r>
      <w:r w:rsidRPr="00752F35">
        <w:t xml:space="preserve">nsure you are reviewing the latest Dunning letter in </w:t>
      </w:r>
      <w:r w:rsidR="00A73930">
        <w:t>ONEclick™</w:t>
      </w:r>
      <w:r w:rsidRPr="00752F35">
        <w:t xml:space="preserve"> to view the Dunning Amount due and Grace Period End Date. </w:t>
      </w:r>
    </w:p>
    <w:p w14:paraId="7A45DCEB" w14:textId="77777777" w:rsidR="00E4440D" w:rsidRPr="0046159A" w:rsidRDefault="00E4440D" w:rsidP="00797B9B">
      <w:pPr>
        <w:spacing w:before="120" w:after="120"/>
      </w:pPr>
    </w:p>
    <w:p w14:paraId="65390F44" w14:textId="77777777" w:rsidR="00E4440D" w:rsidRPr="0046159A" w:rsidRDefault="00E4440D" w:rsidP="00797B9B">
      <w:pPr>
        <w:spacing w:before="120" w:after="120"/>
      </w:pPr>
      <w:r w:rsidRPr="0046159A">
        <w:t>When the beneficiary is disputing the Dunning</w:t>
      </w:r>
      <w:r>
        <w:t>/Disenrollment</w:t>
      </w:r>
      <w:r w:rsidRPr="0046159A">
        <w:t xml:space="preserve"> follow the steps outlined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1"/>
        <w:gridCol w:w="12119"/>
      </w:tblGrid>
      <w:tr w:rsidR="00E4440D" w:rsidRPr="0046159A" w14:paraId="2C75DE86" w14:textId="77777777" w:rsidTr="00D341AD">
        <w:tc>
          <w:tcPr>
            <w:tcW w:w="835" w:type="dxa"/>
            <w:shd w:val="pct10" w:color="auto" w:fill="auto"/>
          </w:tcPr>
          <w:p w14:paraId="590B931F" w14:textId="77777777" w:rsidR="00E4440D" w:rsidRPr="0046159A" w:rsidRDefault="00E4440D" w:rsidP="00797B9B">
            <w:pPr>
              <w:spacing w:before="120" w:after="120"/>
              <w:jc w:val="center"/>
              <w:rPr>
                <w:b/>
              </w:rPr>
            </w:pPr>
            <w:r w:rsidRPr="0046159A">
              <w:rPr>
                <w:b/>
              </w:rPr>
              <w:t>Step</w:t>
            </w:r>
          </w:p>
        </w:tc>
        <w:tc>
          <w:tcPr>
            <w:tcW w:w="15891" w:type="dxa"/>
            <w:shd w:val="pct10" w:color="auto" w:fill="auto"/>
          </w:tcPr>
          <w:p w14:paraId="2C17E9EC" w14:textId="77777777" w:rsidR="00E4440D" w:rsidRPr="0046159A" w:rsidRDefault="00E4440D" w:rsidP="00797B9B">
            <w:pPr>
              <w:spacing w:before="120" w:after="120"/>
              <w:jc w:val="center"/>
              <w:rPr>
                <w:b/>
              </w:rPr>
            </w:pPr>
            <w:r w:rsidRPr="0046159A">
              <w:rPr>
                <w:b/>
              </w:rPr>
              <w:t>Action</w:t>
            </w:r>
          </w:p>
        </w:tc>
      </w:tr>
      <w:tr w:rsidR="00E4440D" w:rsidRPr="0046159A" w14:paraId="159F382D" w14:textId="77777777" w:rsidTr="00D341AD">
        <w:tc>
          <w:tcPr>
            <w:tcW w:w="835" w:type="dxa"/>
          </w:tcPr>
          <w:p w14:paraId="40E681B6" w14:textId="77777777" w:rsidR="00E4440D" w:rsidRPr="0046159A" w:rsidRDefault="00E4440D" w:rsidP="00797B9B">
            <w:pPr>
              <w:spacing w:before="120" w:after="120"/>
              <w:jc w:val="center"/>
              <w:rPr>
                <w:b/>
              </w:rPr>
            </w:pPr>
            <w:r w:rsidRPr="0046159A">
              <w:rPr>
                <w:b/>
              </w:rPr>
              <w:t>1</w:t>
            </w:r>
          </w:p>
        </w:tc>
        <w:tc>
          <w:tcPr>
            <w:tcW w:w="15891" w:type="dxa"/>
          </w:tcPr>
          <w:p w14:paraId="660B0472" w14:textId="77777777" w:rsidR="00E4440D" w:rsidRDefault="00E34AE6" w:rsidP="00797B9B">
            <w:pPr>
              <w:spacing w:before="120" w:after="120"/>
              <w:textAlignment w:val="top"/>
            </w:pPr>
            <w:r>
              <w:rPr>
                <w:rFonts w:cs="Verdana"/>
                <w:b/>
              </w:rPr>
              <w:t>CCR</w:t>
            </w:r>
            <w:r w:rsidR="00E4440D" w:rsidRPr="00096E7C">
              <w:rPr>
                <w:b/>
              </w:rPr>
              <w:t xml:space="preserve"> Process Note:</w:t>
            </w:r>
            <w:r w:rsidR="00E4440D">
              <w:rPr>
                <w:b/>
              </w:rPr>
              <w:t xml:space="preserve"> </w:t>
            </w:r>
            <w:r w:rsidR="00FB1FC6">
              <w:rPr>
                <w:b/>
              </w:rPr>
              <w:t xml:space="preserve"> </w:t>
            </w:r>
            <w:r w:rsidR="00E4440D" w:rsidRPr="00667BB0">
              <w:t xml:space="preserve">The </w:t>
            </w:r>
            <w:r w:rsidR="00E4440D">
              <w:t>P</w:t>
            </w:r>
            <w:r w:rsidR="00E4440D" w:rsidRPr="00667BB0">
              <w:t xml:space="preserve">lan </w:t>
            </w:r>
            <w:r w:rsidR="00E4440D" w:rsidRPr="00667BB0">
              <w:rPr>
                <w:b/>
              </w:rPr>
              <w:t>must</w:t>
            </w:r>
            <w:r w:rsidR="00E4440D">
              <w:t xml:space="preserve"> review the beneficiary</w:t>
            </w:r>
            <w:r w:rsidR="00E4440D" w:rsidRPr="00667BB0">
              <w:t xml:space="preserve">’s account when they dispute their </w:t>
            </w:r>
            <w:r w:rsidR="00E4440D">
              <w:t>Dunning/Disenrollment</w:t>
            </w:r>
            <w:r w:rsidR="00E4440D" w:rsidRPr="00667BB0">
              <w:t>.</w:t>
            </w:r>
          </w:p>
          <w:p w14:paraId="4FB687BE" w14:textId="6280B7F1" w:rsidR="00E4440D" w:rsidRDefault="00E4440D" w:rsidP="00797B9B">
            <w:pPr>
              <w:numPr>
                <w:ilvl w:val="0"/>
                <w:numId w:val="8"/>
              </w:numPr>
              <w:spacing w:before="120" w:after="120"/>
              <w:textAlignment w:val="top"/>
            </w:pPr>
            <w:r>
              <w:t xml:space="preserve">Ensure beneficiary is disenrolled for non-payment of premiums prior to submitting </w:t>
            </w:r>
            <w:r w:rsidR="001B7C16">
              <w:t xml:space="preserve">Support </w:t>
            </w:r>
            <w:r>
              <w:t>Task.</w:t>
            </w:r>
          </w:p>
          <w:p w14:paraId="2882674E" w14:textId="009AFA64" w:rsidR="00E4440D" w:rsidRDefault="00E4440D" w:rsidP="00797B9B">
            <w:pPr>
              <w:numPr>
                <w:ilvl w:val="0"/>
                <w:numId w:val="8"/>
              </w:numPr>
              <w:spacing w:before="120" w:after="120"/>
              <w:textAlignment w:val="top"/>
            </w:pPr>
            <w:r>
              <w:t xml:space="preserve">Review latest Dunning Letter in </w:t>
            </w:r>
            <w:r w:rsidR="00A73930" w:rsidRPr="001B7C16">
              <w:rPr>
                <w:b/>
                <w:bCs/>
              </w:rPr>
              <w:t>ONEclick</w:t>
            </w:r>
            <w:r w:rsidR="00A73930">
              <w:t>™</w:t>
            </w:r>
            <w:r>
              <w:t xml:space="preserve"> to view Dunning amount due and Grace Period End Date.</w:t>
            </w:r>
          </w:p>
          <w:p w14:paraId="2DC1E8AA" w14:textId="43E340E1" w:rsidR="00A87F55" w:rsidRPr="00A300CD" w:rsidRDefault="007A0BFB" w:rsidP="00797B9B">
            <w:pPr>
              <w:numPr>
                <w:ilvl w:val="0"/>
                <w:numId w:val="8"/>
              </w:numPr>
              <w:spacing w:before="120" w:after="120"/>
              <w:ind w:left="1440"/>
              <w:textAlignment w:val="top"/>
            </w:pPr>
            <w:r>
              <w:rPr>
                <w:b/>
                <w:noProof/>
              </w:rPr>
              <w:drawing>
                <wp:inline distT="0" distB="0" distL="0" distR="0" wp14:anchorId="6399F376" wp14:editId="25AEF46A">
                  <wp:extent cx="281940" cy="1828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00A87F55" w:rsidRPr="00A300CD">
              <w:t xml:space="preserve"> </w:t>
            </w:r>
            <w:r w:rsidR="00FB1FC6">
              <w:t xml:space="preserve"> </w:t>
            </w:r>
            <w:r w:rsidR="00A87F55" w:rsidRPr="00A300CD">
              <w:t>I am submitting a request to a representative that will be reviewing your disenrollment based on the information you have provided today.</w:t>
            </w:r>
          </w:p>
          <w:p w14:paraId="0307869F" w14:textId="77777777" w:rsidR="00A87F55" w:rsidRPr="00A300CD" w:rsidRDefault="00A87F55" w:rsidP="00797B9B">
            <w:pPr>
              <w:numPr>
                <w:ilvl w:val="0"/>
                <w:numId w:val="8"/>
              </w:numPr>
              <w:spacing w:before="120" w:after="120"/>
              <w:ind w:left="1440"/>
              <w:textAlignment w:val="top"/>
            </w:pPr>
            <w:r w:rsidRPr="00A300CD">
              <w:t xml:space="preserve">A determination will be made </w:t>
            </w:r>
            <w:r w:rsidRPr="0050009D">
              <w:rPr>
                <w:b/>
                <w:bCs/>
              </w:rPr>
              <w:t>within 10 business days</w:t>
            </w:r>
            <w:r w:rsidRPr="00A300CD">
              <w:t>.</w:t>
            </w:r>
          </w:p>
          <w:p w14:paraId="52C43277" w14:textId="77777777" w:rsidR="00A87F55" w:rsidRPr="00A300CD" w:rsidRDefault="00A87F55" w:rsidP="00797B9B">
            <w:pPr>
              <w:numPr>
                <w:ilvl w:val="0"/>
                <w:numId w:val="8"/>
              </w:numPr>
              <w:spacing w:before="120" w:after="120"/>
              <w:ind w:left="1440"/>
              <w:textAlignment w:val="top"/>
            </w:pPr>
            <w:r w:rsidRPr="00A300CD">
              <w:t>You will be notified by letter if are reinstated into the plan.</w:t>
            </w:r>
          </w:p>
          <w:p w14:paraId="4BD0DB9E" w14:textId="77777777" w:rsidR="00A87F55" w:rsidRPr="00A300CD" w:rsidRDefault="00A87F55" w:rsidP="00797B9B">
            <w:pPr>
              <w:numPr>
                <w:ilvl w:val="0"/>
                <w:numId w:val="8"/>
              </w:numPr>
              <w:spacing w:before="120" w:after="120"/>
              <w:ind w:left="1440"/>
              <w:textAlignment w:val="top"/>
            </w:pPr>
            <w:r w:rsidRPr="00A300CD">
              <w:t xml:space="preserve">You may contact Customer Care </w:t>
            </w:r>
            <w:r w:rsidRPr="0050009D">
              <w:rPr>
                <w:b/>
                <w:bCs/>
              </w:rPr>
              <w:t>after 10 business days</w:t>
            </w:r>
            <w:r w:rsidRPr="00A300CD">
              <w:t xml:space="preserve"> for information regarding the determination.</w:t>
            </w:r>
          </w:p>
          <w:p w14:paraId="26862BD2" w14:textId="77777777" w:rsidR="00E4440D" w:rsidRPr="002E2A9F" w:rsidRDefault="00E4440D" w:rsidP="00797B9B">
            <w:pPr>
              <w:spacing w:before="120" w:after="120"/>
              <w:textAlignment w:val="top"/>
              <w:rPr>
                <w:b/>
              </w:rPr>
            </w:pPr>
          </w:p>
          <w:p w14:paraId="044BCE97" w14:textId="0EBF38E7" w:rsidR="00E4440D" w:rsidRPr="0046159A" w:rsidRDefault="00E4440D" w:rsidP="00797B9B">
            <w:pPr>
              <w:spacing w:before="120" w:after="120"/>
              <w:textAlignment w:val="top"/>
            </w:pPr>
            <w:r>
              <w:t>Once the above is verified,</w:t>
            </w:r>
            <w:r>
              <w:rPr>
                <w:b/>
              </w:rPr>
              <w:t xml:space="preserve"> </w:t>
            </w:r>
            <w:r w:rsidRPr="009C48DB">
              <w:rPr>
                <w:b/>
              </w:rPr>
              <w:t xml:space="preserve">Do NOT direct the </w:t>
            </w:r>
            <w:r>
              <w:rPr>
                <w:b/>
              </w:rPr>
              <w:t>beneficiary</w:t>
            </w:r>
            <w:r w:rsidRPr="009C48DB">
              <w:rPr>
                <w:b/>
              </w:rPr>
              <w:t xml:space="preserve"> to call Medicare</w:t>
            </w:r>
            <w:r>
              <w:rPr>
                <w:b/>
              </w:rPr>
              <w:t xml:space="preserve">, instead </w:t>
            </w:r>
            <w:r>
              <w:t xml:space="preserve">submit the following </w:t>
            </w:r>
            <w:r w:rsidR="001B7C16">
              <w:t xml:space="preserve">Support </w:t>
            </w:r>
            <w:r>
              <w:t>T</w:t>
            </w:r>
            <w:r w:rsidRPr="0046159A">
              <w:t>ask:</w:t>
            </w:r>
          </w:p>
          <w:p w14:paraId="3E4C8D30" w14:textId="77777777" w:rsidR="00E4440D" w:rsidRPr="0046159A" w:rsidRDefault="00E4440D" w:rsidP="00797B9B">
            <w:pPr>
              <w:spacing w:before="120" w:after="120"/>
              <w:ind w:left="513"/>
              <w:textAlignment w:val="top"/>
            </w:pPr>
            <w:r w:rsidRPr="0046159A">
              <w:rPr>
                <w:b/>
              </w:rPr>
              <w:t>Task Type</w:t>
            </w:r>
            <w:r w:rsidRPr="00A410BB">
              <w:rPr>
                <w:b/>
              </w:rPr>
              <w:t>:</w:t>
            </w:r>
            <w:r w:rsidRPr="0046159A">
              <w:t xml:space="preserve"> </w:t>
            </w:r>
            <w:r w:rsidR="00FB1FC6">
              <w:t xml:space="preserve"> </w:t>
            </w:r>
            <w:r w:rsidRPr="0046159A">
              <w:t>Premium Billing Inquiry Medicare D</w:t>
            </w:r>
          </w:p>
          <w:p w14:paraId="0D549C89" w14:textId="77777777" w:rsidR="00E4440D" w:rsidRPr="0046159A" w:rsidRDefault="00E4440D" w:rsidP="00797B9B">
            <w:pPr>
              <w:spacing w:before="120" w:after="120"/>
              <w:ind w:left="513"/>
              <w:textAlignment w:val="top"/>
            </w:pPr>
            <w:r w:rsidRPr="0046159A">
              <w:rPr>
                <w:b/>
              </w:rPr>
              <w:t>Reason For Dispute:</w:t>
            </w:r>
            <w:r w:rsidRPr="0046159A">
              <w:t xml:space="preserve">  </w:t>
            </w:r>
            <w:r w:rsidRPr="0046159A">
              <w:rPr>
                <w:rFonts w:cs="Verdana"/>
              </w:rPr>
              <w:t>DUNNING/DISENROLLMENT</w:t>
            </w:r>
          </w:p>
          <w:p w14:paraId="0205F0B1" w14:textId="77777777" w:rsidR="00E4440D" w:rsidRPr="0046159A" w:rsidRDefault="00E4440D" w:rsidP="00797B9B">
            <w:pPr>
              <w:spacing w:before="120" w:after="120"/>
              <w:ind w:left="513"/>
              <w:textAlignment w:val="top"/>
            </w:pPr>
            <w:r>
              <w:rPr>
                <w:b/>
              </w:rPr>
              <w:t xml:space="preserve">Task </w:t>
            </w:r>
            <w:r w:rsidRPr="0046159A">
              <w:rPr>
                <w:b/>
              </w:rPr>
              <w:t>Notes</w:t>
            </w:r>
            <w:r w:rsidRPr="00A410BB">
              <w:rPr>
                <w:b/>
              </w:rPr>
              <w:t>:</w:t>
            </w:r>
            <w:r w:rsidRPr="0046159A">
              <w:rPr>
                <w:noProof/>
              </w:rPr>
              <w:t xml:space="preserve"> </w:t>
            </w:r>
            <w:r w:rsidR="00FB1FC6">
              <w:rPr>
                <w:noProof/>
              </w:rPr>
              <w:t xml:space="preserve"> </w:t>
            </w:r>
            <w:r>
              <w:t>Document the following</w:t>
            </w:r>
            <w:r w:rsidRPr="0046159A">
              <w:t xml:space="preserve">:  </w:t>
            </w:r>
          </w:p>
          <w:p w14:paraId="38EF5D44" w14:textId="37D45AF6" w:rsidR="00E4440D" w:rsidRPr="0046159A" w:rsidRDefault="00E4440D" w:rsidP="00797B9B">
            <w:pPr>
              <w:numPr>
                <w:ilvl w:val="0"/>
                <w:numId w:val="8"/>
              </w:numPr>
              <w:spacing w:before="120" w:after="120"/>
              <w:ind w:left="1440"/>
              <w:textAlignment w:val="top"/>
              <w:rPr>
                <w:u w:val="single"/>
              </w:rPr>
            </w:pPr>
            <w:r w:rsidRPr="0046159A">
              <w:t xml:space="preserve">Beneficiary </w:t>
            </w:r>
            <w:r>
              <w:t xml:space="preserve">is </w:t>
            </w:r>
            <w:r w:rsidRPr="0046159A">
              <w:t>disput</w:t>
            </w:r>
            <w:r>
              <w:t>ing their Dunning/Disenrollment.</w:t>
            </w:r>
          </w:p>
          <w:p w14:paraId="51D9BE90" w14:textId="77777777" w:rsidR="00E4440D" w:rsidRPr="00CD44CA" w:rsidRDefault="00E4440D" w:rsidP="00797B9B">
            <w:pPr>
              <w:numPr>
                <w:ilvl w:val="0"/>
                <w:numId w:val="8"/>
              </w:numPr>
              <w:spacing w:before="120" w:after="120"/>
              <w:ind w:left="1440"/>
              <w:textAlignment w:val="top"/>
            </w:pPr>
            <w:r w:rsidRPr="00CC7C07">
              <w:t xml:space="preserve">Detail exactly why the beneficiary </w:t>
            </w:r>
            <w:r w:rsidR="00A87F55">
              <w:t xml:space="preserve">believes they were disenrolled in error </w:t>
            </w:r>
            <w:r w:rsidRPr="00CC7C07">
              <w:t>(list reason).</w:t>
            </w:r>
          </w:p>
          <w:p w14:paraId="29708862" w14:textId="77777777" w:rsidR="00E4440D" w:rsidRDefault="00E4440D" w:rsidP="00797B9B">
            <w:pPr>
              <w:numPr>
                <w:ilvl w:val="0"/>
                <w:numId w:val="8"/>
              </w:numPr>
              <w:spacing w:before="120" w:after="120"/>
              <w:ind w:left="1440"/>
              <w:textAlignment w:val="top"/>
            </w:pPr>
            <w:r>
              <w:t>Beneficiary’s contact number.</w:t>
            </w:r>
          </w:p>
          <w:p w14:paraId="67A40D30" w14:textId="77777777" w:rsidR="001B7C16" w:rsidRDefault="001B7C16" w:rsidP="00797B9B">
            <w:pPr>
              <w:spacing w:before="120" w:after="120"/>
              <w:rPr>
                <w:b/>
                <w:bCs/>
                <w:color w:val="000000"/>
              </w:rPr>
            </w:pPr>
          </w:p>
          <w:p w14:paraId="4DF0D107" w14:textId="4A48D870" w:rsidR="001B7C16" w:rsidRPr="001B7C16" w:rsidRDefault="001B7C16" w:rsidP="00797B9B">
            <w:pPr>
              <w:spacing w:before="120" w:after="120"/>
              <w:ind w:left="576"/>
              <w:rPr>
                <w:rFonts w:ascii="Times New Roman" w:hAnsi="Times New Roman"/>
                <w:color w:val="000000"/>
                <w:sz w:val="27"/>
                <w:szCs w:val="27"/>
              </w:rPr>
            </w:pPr>
            <w:r w:rsidRPr="001B7C16">
              <w:rPr>
                <w:b/>
                <w:bCs/>
                <w:color w:val="000000"/>
              </w:rPr>
              <w:t>Note:  </w:t>
            </w:r>
            <w:r w:rsidRPr="001B7C16">
              <w:rPr>
                <w:color w:val="000000"/>
              </w:rPr>
              <w:t>Fields containing an asterisk (*) are required. </w:t>
            </w:r>
          </w:p>
          <w:p w14:paraId="5D2CEAEC" w14:textId="77777777" w:rsidR="004E3576" w:rsidRDefault="004E3576" w:rsidP="00797B9B">
            <w:pPr>
              <w:spacing w:before="120" w:after="120"/>
              <w:textAlignment w:val="top"/>
            </w:pPr>
          </w:p>
          <w:p w14:paraId="3744E384" w14:textId="77777777" w:rsidR="001B7C16" w:rsidRPr="00B16D67" w:rsidRDefault="001B7C16" w:rsidP="00797B9B">
            <w:pPr>
              <w:spacing w:before="120" w:after="120"/>
              <w:textAlignment w:val="top"/>
            </w:pPr>
          </w:p>
          <w:p w14:paraId="1F3D38FA" w14:textId="0FD45763" w:rsidR="004E3576" w:rsidRDefault="007A0BFB" w:rsidP="00797B9B">
            <w:pPr>
              <w:spacing w:before="120" w:after="120"/>
              <w:ind w:left="576" w:hanging="576"/>
              <w:textAlignment w:val="top"/>
            </w:pPr>
            <w:bookmarkStart w:id="53" w:name="OLE_LINK10"/>
            <w:r>
              <w:rPr>
                <w:b/>
                <w:noProof/>
              </w:rPr>
              <w:drawing>
                <wp:inline distT="0" distB="0" distL="0" distR="0" wp14:anchorId="241DE7FC" wp14:editId="6EB22306">
                  <wp:extent cx="236220" cy="2057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004E3576">
              <w:t xml:space="preserve">  Do NOT copy and paste the above template in the </w:t>
            </w:r>
            <w:r w:rsidR="001B7C16">
              <w:t xml:space="preserve">Support </w:t>
            </w:r>
            <w:r w:rsidR="004E3576">
              <w:t xml:space="preserve">Task, as there is limited space for notes in the task. Instead, list the reasons for the member’s dispute, with as much detail as possible for review. </w:t>
            </w:r>
            <w:bookmarkEnd w:id="53"/>
          </w:p>
          <w:p w14:paraId="0ABF8F1D" w14:textId="77777777" w:rsidR="00E4440D" w:rsidRDefault="00E4440D" w:rsidP="00797B9B">
            <w:pPr>
              <w:spacing w:before="120" w:after="120"/>
              <w:textAlignment w:val="top"/>
              <w:rPr>
                <w:b/>
              </w:rPr>
            </w:pPr>
          </w:p>
          <w:p w14:paraId="71E1F92A" w14:textId="77381EC1" w:rsidR="00A87F55" w:rsidRPr="0050009D" w:rsidRDefault="007A0BFB" w:rsidP="00797B9B">
            <w:pPr>
              <w:spacing w:before="120" w:after="120"/>
              <w:ind w:left="576" w:hanging="576"/>
            </w:pPr>
            <w:r>
              <w:rPr>
                <w:b/>
                <w:noProof/>
              </w:rPr>
              <w:drawing>
                <wp:inline distT="0" distB="0" distL="0" distR="0" wp14:anchorId="2A597A87" wp14:editId="1B21B562">
                  <wp:extent cx="236220" cy="2057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00FB1FC6">
              <w:rPr>
                <w:b/>
              </w:rPr>
              <w:t xml:space="preserve">  </w:t>
            </w:r>
            <w:r w:rsidR="00A87F55" w:rsidRPr="0050009D">
              <w:t xml:space="preserve">Do NOT advise the member that they will receive a callback to advise them of the determination of the plan error review. The contact number is included in the task in case more information is needed from the member. </w:t>
            </w:r>
          </w:p>
          <w:p w14:paraId="0520B1DA" w14:textId="77777777" w:rsidR="00A87F55" w:rsidRPr="0046159A" w:rsidRDefault="00A87F55" w:rsidP="00797B9B">
            <w:pPr>
              <w:spacing w:before="120" w:after="120"/>
              <w:textAlignment w:val="top"/>
              <w:rPr>
                <w:b/>
              </w:rPr>
            </w:pPr>
          </w:p>
          <w:p w14:paraId="5253B9C2" w14:textId="77777777" w:rsidR="00E4440D" w:rsidRPr="0046159A" w:rsidRDefault="00E4440D" w:rsidP="00797B9B">
            <w:pPr>
              <w:spacing w:before="120" w:after="120"/>
              <w:textAlignment w:val="top"/>
              <w:rPr>
                <w:b/>
              </w:rPr>
            </w:pPr>
            <w:bookmarkStart w:id="54" w:name="OLE_LINK2"/>
            <w:r w:rsidRPr="0046159A">
              <w:rPr>
                <w:b/>
              </w:rPr>
              <w:t>Example:</w:t>
            </w:r>
            <w:r w:rsidR="0043544B">
              <w:rPr>
                <w:b/>
              </w:rPr>
              <w:t xml:space="preserve"> </w:t>
            </w:r>
            <w:r w:rsidRPr="0046159A">
              <w:rPr>
                <w:b/>
              </w:rPr>
              <w:t xml:space="preserve"> </w:t>
            </w:r>
            <w:r w:rsidRPr="0046159A">
              <w:t xml:space="preserve">If the beneficiary claims to have made a payment, the </w:t>
            </w:r>
            <w:r w:rsidR="00722481">
              <w:rPr>
                <w:rFonts w:cs="Verdana"/>
              </w:rPr>
              <w:t>NEJE CCR</w:t>
            </w:r>
            <w:r w:rsidRPr="0046159A">
              <w:t xml:space="preserve"> should include details such as:</w:t>
            </w:r>
          </w:p>
          <w:p w14:paraId="710A1ED7" w14:textId="77777777" w:rsidR="00E4440D" w:rsidRDefault="007F1F44" w:rsidP="00797B9B">
            <w:pPr>
              <w:numPr>
                <w:ilvl w:val="0"/>
                <w:numId w:val="8"/>
              </w:numPr>
              <w:spacing w:before="120" w:after="120"/>
              <w:ind w:left="1800"/>
              <w:textAlignment w:val="top"/>
            </w:pPr>
            <w:r>
              <w:t>Amount Disputed</w:t>
            </w:r>
          </w:p>
          <w:p w14:paraId="2C4E165E" w14:textId="77777777" w:rsidR="007F1F44" w:rsidRDefault="007F1F44" w:rsidP="00797B9B">
            <w:pPr>
              <w:numPr>
                <w:ilvl w:val="0"/>
                <w:numId w:val="8"/>
              </w:numPr>
              <w:spacing w:before="120" w:after="120"/>
              <w:ind w:left="1800"/>
              <w:textAlignment w:val="top"/>
            </w:pPr>
            <w:r w:rsidRPr="007F1F44">
              <w:t xml:space="preserve">Reason for Dispute  </w:t>
            </w:r>
          </w:p>
          <w:p w14:paraId="4ABCDC27" w14:textId="77777777" w:rsidR="007F1F44" w:rsidRDefault="007F1F44" w:rsidP="00797B9B">
            <w:pPr>
              <w:numPr>
                <w:ilvl w:val="0"/>
                <w:numId w:val="8"/>
              </w:numPr>
              <w:spacing w:before="120" w:after="120"/>
              <w:ind w:left="1800"/>
              <w:textAlignment w:val="top"/>
            </w:pPr>
            <w:r w:rsidRPr="007F1F44">
              <w:t xml:space="preserve">Check Number  </w:t>
            </w:r>
          </w:p>
          <w:p w14:paraId="4A56B35C" w14:textId="77777777" w:rsidR="007F1F44" w:rsidRDefault="007F1F44" w:rsidP="00797B9B">
            <w:pPr>
              <w:numPr>
                <w:ilvl w:val="0"/>
                <w:numId w:val="8"/>
              </w:numPr>
              <w:spacing w:before="120" w:after="120"/>
              <w:ind w:left="1800"/>
              <w:textAlignment w:val="top"/>
            </w:pPr>
            <w:r w:rsidRPr="007F1F44">
              <w:t xml:space="preserve">Check Amount </w:t>
            </w:r>
          </w:p>
          <w:p w14:paraId="7B2BBF8A" w14:textId="77777777" w:rsidR="007F1F44" w:rsidRDefault="007F1F44" w:rsidP="00797B9B">
            <w:pPr>
              <w:numPr>
                <w:ilvl w:val="0"/>
                <w:numId w:val="8"/>
              </w:numPr>
              <w:spacing w:before="120" w:after="120"/>
              <w:ind w:left="1800"/>
              <w:textAlignment w:val="top"/>
            </w:pPr>
            <w:r w:rsidRPr="007F1F44">
              <w:t xml:space="preserve">Check Date </w:t>
            </w:r>
          </w:p>
          <w:p w14:paraId="585FF948" w14:textId="77777777" w:rsidR="007F1F44" w:rsidRPr="0046159A" w:rsidRDefault="007F1F44" w:rsidP="00797B9B">
            <w:pPr>
              <w:numPr>
                <w:ilvl w:val="0"/>
                <w:numId w:val="8"/>
              </w:numPr>
              <w:spacing w:before="120" w:after="120"/>
              <w:ind w:left="1800"/>
              <w:textAlignment w:val="top"/>
            </w:pPr>
            <w:r w:rsidRPr="007F1F44">
              <w:t xml:space="preserve">Date Check Cleared Bank </w:t>
            </w:r>
          </w:p>
          <w:bookmarkEnd w:id="54"/>
          <w:p w14:paraId="74EB2B93" w14:textId="77777777" w:rsidR="00E4440D" w:rsidRPr="0046159A" w:rsidRDefault="00E4440D" w:rsidP="00797B9B">
            <w:pPr>
              <w:spacing w:before="120" w:after="120"/>
            </w:pPr>
          </w:p>
          <w:p w14:paraId="7B12A70B" w14:textId="556DE705" w:rsidR="00E4440D" w:rsidRPr="0046159A" w:rsidRDefault="00C071F7" w:rsidP="00797B9B">
            <w:pPr>
              <w:spacing w:before="120" w:after="120"/>
              <w:rPr>
                <w:b/>
              </w:rPr>
            </w:pPr>
            <w:r>
              <w:rPr>
                <w:rFonts w:cs="Verdana"/>
                <w:b/>
              </w:rPr>
              <w:t xml:space="preserve">CCR </w:t>
            </w:r>
            <w:r w:rsidR="00E4440D" w:rsidRPr="0046159A">
              <w:rPr>
                <w:b/>
              </w:rPr>
              <w:t xml:space="preserve">Process Note: </w:t>
            </w:r>
            <w:r w:rsidR="00FB1FC6">
              <w:rPr>
                <w:b/>
              </w:rPr>
              <w:t xml:space="preserve"> </w:t>
            </w:r>
            <w:r w:rsidR="00E4440D" w:rsidRPr="0046159A">
              <w:t>A task which simply says “Please Research</w:t>
            </w:r>
            <w:bookmarkStart w:id="55" w:name="OLE_LINK6"/>
            <w:r w:rsidR="00E4440D" w:rsidRPr="004E3576">
              <w:t>”</w:t>
            </w:r>
            <w:r w:rsidR="004E3576" w:rsidRPr="004E3576">
              <w:t xml:space="preserve"> or “</w:t>
            </w:r>
            <w:r w:rsidR="004E3576">
              <w:t>m</w:t>
            </w:r>
            <w:r w:rsidR="004E3576" w:rsidRPr="004E3576">
              <w:t>ember insists on reinstatement”</w:t>
            </w:r>
            <w:bookmarkEnd w:id="55"/>
            <w:r w:rsidR="00E4440D" w:rsidRPr="0046159A">
              <w:t xml:space="preserve"> is </w:t>
            </w:r>
            <w:r w:rsidR="00E4440D" w:rsidRPr="0046159A">
              <w:rPr>
                <w:b/>
              </w:rPr>
              <w:t>UNACCEPTABL</w:t>
            </w:r>
            <w:r w:rsidR="00E4440D">
              <w:rPr>
                <w:b/>
              </w:rPr>
              <w:t>E</w:t>
            </w:r>
            <w:r w:rsidR="00E4440D" w:rsidRPr="0029062C">
              <w:rPr>
                <w:bCs/>
              </w:rPr>
              <w:t>.</w:t>
            </w:r>
          </w:p>
        </w:tc>
      </w:tr>
      <w:tr w:rsidR="00E4440D" w:rsidRPr="0046159A" w14:paraId="412DF58B" w14:textId="77777777" w:rsidTr="00D341AD">
        <w:tc>
          <w:tcPr>
            <w:tcW w:w="835" w:type="dxa"/>
          </w:tcPr>
          <w:p w14:paraId="183ACE79" w14:textId="77777777" w:rsidR="00E4440D" w:rsidRPr="0046159A" w:rsidRDefault="00E4440D" w:rsidP="00797B9B">
            <w:pPr>
              <w:spacing w:before="120" w:after="120"/>
              <w:jc w:val="center"/>
              <w:rPr>
                <w:b/>
              </w:rPr>
            </w:pPr>
            <w:r>
              <w:rPr>
                <w:b/>
              </w:rPr>
              <w:t>2</w:t>
            </w:r>
          </w:p>
        </w:tc>
        <w:tc>
          <w:tcPr>
            <w:tcW w:w="15891" w:type="dxa"/>
            <w:tcBorders>
              <w:bottom w:val="single" w:sz="4" w:space="0" w:color="auto"/>
            </w:tcBorders>
          </w:tcPr>
          <w:p w14:paraId="230FAD4F" w14:textId="77777777" w:rsidR="00E4440D" w:rsidRPr="00A1543F" w:rsidRDefault="00E4440D" w:rsidP="00797B9B">
            <w:pPr>
              <w:spacing w:before="120" w:after="120"/>
              <w:rPr>
                <w:rFonts w:cs="Arial"/>
                <w:bCs/>
              </w:rPr>
            </w:pPr>
            <w:r w:rsidRPr="00A1543F">
              <w:rPr>
                <w:rFonts w:cs="Arial"/>
                <w:bCs/>
              </w:rPr>
              <w:t xml:space="preserve">Ask if there are any other questions. </w:t>
            </w:r>
          </w:p>
          <w:p w14:paraId="165B21D7" w14:textId="7DD498F6" w:rsidR="00FB1FC6" w:rsidRPr="0029062C" w:rsidRDefault="00E4440D" w:rsidP="0029062C">
            <w:pPr>
              <w:numPr>
                <w:ilvl w:val="0"/>
                <w:numId w:val="25"/>
              </w:numPr>
              <w:spacing w:before="120" w:after="120"/>
              <w:rPr>
                <w:bCs/>
                <w:color w:val="333333"/>
              </w:rPr>
            </w:pPr>
            <w:r w:rsidRPr="00A1543F">
              <w:rPr>
                <w:rFonts w:cs="Arial"/>
                <w:bCs/>
              </w:rPr>
              <w:t xml:space="preserve">Address any other issues and </w:t>
            </w:r>
            <w:r w:rsidRPr="00A1543F">
              <w:t xml:space="preserve">document/close the call according to existing policies and procedures; refer to </w:t>
            </w:r>
            <w:hyperlink r:id="rId38" w:anchor="!/view?docid=0296717e-6df6-4184-b337-13abcd4b070b" w:history="1">
              <w:r w:rsidR="00D341AD">
                <w:rPr>
                  <w:rStyle w:val="Hyperlink"/>
                  <w:bCs/>
                </w:rPr>
                <w:t>Compass - Call Documentation (050011)</w:t>
              </w:r>
            </w:hyperlink>
            <w:r w:rsidR="00D341AD" w:rsidRPr="00877DD1">
              <w:rPr>
                <w:bCs/>
              </w:rPr>
              <w:t xml:space="preserve"> and </w:t>
            </w:r>
            <w:hyperlink r:id="rId39" w:anchor="!/view?docid=433711aa-8fa6-447c-872b-bd69cd6cd7c0" w:history="1">
              <w:r w:rsidR="00D341AD">
                <w:rPr>
                  <w:rStyle w:val="Hyperlink"/>
                  <w:bCs/>
                </w:rPr>
                <w:t>Compass MED D - Call Documentation Job Aid (061758)</w:t>
              </w:r>
            </w:hyperlink>
            <w:r w:rsidR="00F0677E">
              <w:rPr>
                <w:bCs/>
              </w:rPr>
              <w:t>.</w:t>
            </w:r>
          </w:p>
        </w:tc>
      </w:tr>
    </w:tbl>
    <w:p w14:paraId="1B31B76E" w14:textId="77777777" w:rsidR="00E4440D" w:rsidRDefault="00E4440D" w:rsidP="00797B9B">
      <w:pPr>
        <w:spacing w:before="120" w:after="120"/>
        <w:ind w:left="360"/>
        <w:jc w:val="right"/>
      </w:pPr>
    </w:p>
    <w:p w14:paraId="5D56B9F2" w14:textId="77777777" w:rsidR="00E4440D" w:rsidRPr="0088494A" w:rsidRDefault="00E4440D" w:rsidP="00797B9B">
      <w:pPr>
        <w:spacing w:before="120" w:after="120"/>
        <w:ind w:left="360"/>
        <w:jc w:val="right"/>
      </w:pPr>
      <w:hyperlink w:anchor="_top" w:history="1">
        <w:r w:rsidRPr="000E7D1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6D5E01" w:rsidRPr="0046159A" w14:paraId="1F34AE2E" w14:textId="77777777" w:rsidTr="000E7D1E">
        <w:tc>
          <w:tcPr>
            <w:tcW w:w="5000" w:type="pct"/>
            <w:shd w:val="clear" w:color="auto" w:fill="C0C0C0"/>
          </w:tcPr>
          <w:p w14:paraId="63286196" w14:textId="77777777" w:rsidR="006D5E01" w:rsidRPr="00FB1FC6" w:rsidRDefault="00553EB0" w:rsidP="00797B9B">
            <w:pPr>
              <w:pStyle w:val="Heading3"/>
              <w:spacing w:before="120" w:after="120"/>
              <w:rPr>
                <w:rFonts w:ascii="Verdana" w:hAnsi="Verdana"/>
                <w:sz w:val="28"/>
                <w:szCs w:val="28"/>
              </w:rPr>
            </w:pPr>
            <w:bookmarkStart w:id="56" w:name="_All_Other_Non-100%"/>
            <w:bookmarkStart w:id="57" w:name="_Disputing_Process_-"/>
            <w:bookmarkStart w:id="58" w:name="_Disputing_Balances"/>
            <w:bookmarkStart w:id="59" w:name="_•_Disputing_Balances"/>
            <w:bookmarkStart w:id="60" w:name="_Toc195516597"/>
            <w:bookmarkStart w:id="61" w:name="OLE_LINK3"/>
            <w:bookmarkStart w:id="62" w:name="DisputingBalances"/>
            <w:bookmarkEnd w:id="56"/>
            <w:bookmarkEnd w:id="57"/>
            <w:bookmarkEnd w:id="58"/>
            <w:bookmarkEnd w:id="59"/>
            <w:r w:rsidRPr="00FB1FC6">
              <w:rPr>
                <w:rFonts w:ascii="Verdana" w:hAnsi="Verdana"/>
                <w:sz w:val="28"/>
                <w:szCs w:val="28"/>
              </w:rPr>
              <w:t>Disputing Balances</w:t>
            </w:r>
            <w:bookmarkEnd w:id="60"/>
            <w:r w:rsidR="00DB124B" w:rsidRPr="00FB1FC6">
              <w:rPr>
                <w:rFonts w:ascii="Verdana" w:hAnsi="Verdana"/>
                <w:sz w:val="28"/>
                <w:szCs w:val="28"/>
              </w:rPr>
              <w:t xml:space="preserve"> </w:t>
            </w:r>
            <w:bookmarkEnd w:id="61"/>
            <w:bookmarkEnd w:id="62"/>
          </w:p>
        </w:tc>
      </w:tr>
    </w:tbl>
    <w:p w14:paraId="430AE9C3" w14:textId="77777777" w:rsidR="000E7D1E" w:rsidRDefault="000E7D1E" w:rsidP="00797B9B">
      <w:pPr>
        <w:spacing w:before="120" w:after="120"/>
        <w:rPr>
          <w:b/>
        </w:rPr>
      </w:pPr>
    </w:p>
    <w:p w14:paraId="19F41695" w14:textId="29A04E59" w:rsidR="00E7203F" w:rsidRDefault="00EA3249" w:rsidP="00797B9B">
      <w:pPr>
        <w:spacing w:before="120" w:after="120"/>
        <w:ind w:left="1584" w:hanging="1584"/>
      </w:pPr>
      <w:r w:rsidRPr="0046159A">
        <w:rPr>
          <w:b/>
        </w:rPr>
        <w:t>R</w:t>
      </w:r>
      <w:r w:rsidR="00DF15C9" w:rsidRPr="0046159A">
        <w:rPr>
          <w:b/>
        </w:rPr>
        <w:t>eminder</w:t>
      </w:r>
      <w:r w:rsidRPr="0046159A">
        <w:rPr>
          <w:b/>
        </w:rPr>
        <w:t xml:space="preserve">: </w:t>
      </w:r>
      <w:r w:rsidR="00FB1FC6">
        <w:rPr>
          <w:b/>
        </w:rPr>
        <w:t xml:space="preserve"> </w:t>
      </w:r>
      <w:r w:rsidR="00F84C8F" w:rsidRPr="0046159A">
        <w:t xml:space="preserve">Premium Billing Refund Request </w:t>
      </w:r>
      <w:r w:rsidR="009132B0">
        <w:t>Support</w:t>
      </w:r>
      <w:r w:rsidR="009132B0" w:rsidRPr="0046159A">
        <w:t xml:space="preserve"> </w:t>
      </w:r>
      <w:r w:rsidR="00F84C8F">
        <w:t>T</w:t>
      </w:r>
      <w:r w:rsidR="00F84C8F" w:rsidRPr="0046159A">
        <w:t>ask</w:t>
      </w:r>
      <w:r w:rsidR="00F84C8F">
        <w:t>s</w:t>
      </w:r>
      <w:r w:rsidR="00F84C8F" w:rsidRPr="0046159A">
        <w:t xml:space="preserve"> </w:t>
      </w:r>
      <w:r w:rsidR="00F84C8F">
        <w:t xml:space="preserve">should </w:t>
      </w:r>
      <w:r w:rsidR="00F84C8F" w:rsidRPr="00F84C8F">
        <w:rPr>
          <w:b/>
        </w:rPr>
        <w:t>NOT</w:t>
      </w:r>
      <w:r w:rsidR="00F84C8F">
        <w:t xml:space="preserve"> be submitted i</w:t>
      </w:r>
      <w:r w:rsidR="00F84C8F" w:rsidRPr="00F84C8F">
        <w:t xml:space="preserve">f the beneficiary </w:t>
      </w:r>
      <w:r w:rsidR="00F84C8F">
        <w:t>was</w:t>
      </w:r>
      <w:r w:rsidR="00F84C8F" w:rsidRPr="00F84C8F">
        <w:t xml:space="preserve"> disenrolled</w:t>
      </w:r>
      <w:r w:rsidR="00F84C8F">
        <w:t xml:space="preserve"> due to non-payment of premiums and is now requesting a refund</w:t>
      </w:r>
      <w:r w:rsidR="00E7203F">
        <w:t>,</w:t>
      </w:r>
    </w:p>
    <w:p w14:paraId="14B6A985" w14:textId="4413090D" w:rsidR="00DF485A" w:rsidRPr="0046159A" w:rsidRDefault="00DF15C9" w:rsidP="00797B9B">
      <w:pPr>
        <w:spacing w:before="120" w:after="120"/>
        <w:ind w:left="3024" w:hanging="1440"/>
      </w:pPr>
      <w:r w:rsidRPr="0046159A">
        <w:rPr>
          <w:b/>
        </w:rPr>
        <w:t>Example:</w:t>
      </w:r>
      <w:r w:rsidR="00EA3249" w:rsidRPr="0046159A">
        <w:t xml:space="preserve"> </w:t>
      </w:r>
      <w:r w:rsidR="00FB1FC6">
        <w:t xml:space="preserve"> P</w:t>
      </w:r>
      <w:r w:rsidR="00EA3249" w:rsidRPr="0046159A">
        <w:t xml:space="preserve">ayment was </w:t>
      </w:r>
      <w:r w:rsidR="00F84C8F">
        <w:t xml:space="preserve">sent </w:t>
      </w:r>
      <w:r w:rsidR="004E3576">
        <w:t>in,</w:t>
      </w:r>
      <w:r w:rsidR="00F84C8F">
        <w:t xml:space="preserve"> but </w:t>
      </w:r>
      <w:r w:rsidR="00EA3249" w:rsidRPr="0046159A">
        <w:t xml:space="preserve">not received and posted by the disenrollment date stated in the </w:t>
      </w:r>
      <w:r w:rsidR="00C4545D" w:rsidRPr="0046159A">
        <w:t>Dunning Letter #2</w:t>
      </w:r>
      <w:r w:rsidR="00F84C8F">
        <w:t>. Instead, educate the beneficiary on the following:</w:t>
      </w:r>
    </w:p>
    <w:p w14:paraId="3E921853" w14:textId="77777777" w:rsidR="00DF485A" w:rsidRPr="0046159A" w:rsidRDefault="00EA3249" w:rsidP="00797B9B">
      <w:pPr>
        <w:numPr>
          <w:ilvl w:val="0"/>
          <w:numId w:val="5"/>
        </w:numPr>
        <w:spacing w:before="120" w:after="120"/>
      </w:pPr>
      <w:r w:rsidRPr="0046159A">
        <w:t>The beneficiary truly owed this money</w:t>
      </w:r>
      <w:r w:rsidR="00DF485A" w:rsidRPr="0046159A">
        <w:t>,</w:t>
      </w:r>
      <w:r w:rsidRPr="0046159A">
        <w:t xml:space="preserve"> and it will not be refunded.</w:t>
      </w:r>
    </w:p>
    <w:p w14:paraId="05BC0D29" w14:textId="77777777" w:rsidR="00EA3249" w:rsidRPr="0046159A" w:rsidRDefault="00F84C8F" w:rsidP="00797B9B">
      <w:pPr>
        <w:numPr>
          <w:ilvl w:val="0"/>
          <w:numId w:val="5"/>
        </w:numPr>
        <w:spacing w:before="120" w:after="120"/>
      </w:pPr>
      <w:r>
        <w:t>T</w:t>
      </w:r>
      <w:r w:rsidR="00EA3249" w:rsidRPr="0046159A">
        <w:t xml:space="preserve">he </w:t>
      </w:r>
      <w:r w:rsidR="003529E9" w:rsidRPr="0046159A">
        <w:t>beneficiary</w:t>
      </w:r>
      <w:r w:rsidR="00EA3249" w:rsidRPr="0046159A">
        <w:t xml:space="preserve"> </w:t>
      </w:r>
      <w:r w:rsidR="00EA3249" w:rsidRPr="0046159A">
        <w:rPr>
          <w:b/>
        </w:rPr>
        <w:t xml:space="preserve">MUST </w:t>
      </w:r>
      <w:r w:rsidR="00EA3249" w:rsidRPr="0046159A">
        <w:t xml:space="preserve">pay </w:t>
      </w:r>
      <w:r w:rsidR="00EA3249" w:rsidRPr="0046159A">
        <w:rPr>
          <w:b/>
        </w:rPr>
        <w:t xml:space="preserve">any </w:t>
      </w:r>
      <w:r w:rsidR="00EA3249" w:rsidRPr="0046159A">
        <w:t xml:space="preserve">premium billing balances </w:t>
      </w:r>
      <w:r>
        <w:t xml:space="preserve">previously owed </w:t>
      </w:r>
      <w:r w:rsidR="00EA3249" w:rsidRPr="0046159A">
        <w:t xml:space="preserve">to </w:t>
      </w:r>
      <w:r w:rsidR="00EA3249" w:rsidRPr="0046159A">
        <w:rPr>
          <w:b/>
        </w:rPr>
        <w:t xml:space="preserve">any </w:t>
      </w:r>
      <w:r w:rsidR="00EA3249" w:rsidRPr="0046159A">
        <w:t>MED D plan before a new enrollment will be approved.</w:t>
      </w:r>
    </w:p>
    <w:p w14:paraId="1A518BAE" w14:textId="77777777" w:rsidR="003D4689" w:rsidRPr="0046159A" w:rsidRDefault="003D4689" w:rsidP="00797B9B">
      <w:pPr>
        <w:spacing w:before="120" w:after="120"/>
        <w:ind w:left="1584"/>
        <w:rPr>
          <w:b/>
        </w:rPr>
      </w:pPr>
      <w:r w:rsidRPr="0046159A">
        <w:rPr>
          <w:b/>
        </w:rPr>
        <w:t xml:space="preserve">Exception: </w:t>
      </w:r>
      <w:r w:rsidR="00FB1FC6">
        <w:rPr>
          <w:b/>
        </w:rPr>
        <w:t xml:space="preserve"> </w:t>
      </w:r>
      <w:r w:rsidRPr="0046159A">
        <w:t xml:space="preserve">If beneficiary </w:t>
      </w:r>
      <w:r w:rsidR="00F84C8F">
        <w:t>was disenrolled and sent in an overpayment, then the</w:t>
      </w:r>
      <w:r w:rsidRPr="0046159A">
        <w:t xml:space="preserve"> beneficiary will be automatically refunded</w:t>
      </w:r>
      <w:r w:rsidR="00F84C8F">
        <w:t xml:space="preserve"> the overpayment</w:t>
      </w:r>
      <w:r w:rsidRPr="0046159A">
        <w:t>.</w:t>
      </w:r>
    </w:p>
    <w:p w14:paraId="45684503" w14:textId="77777777" w:rsidR="00C87BC5" w:rsidRPr="0046159A" w:rsidRDefault="00C87BC5" w:rsidP="00797B9B">
      <w:pPr>
        <w:spacing w:before="120" w:after="120"/>
      </w:pPr>
    </w:p>
    <w:p w14:paraId="4C2C63C6" w14:textId="77777777" w:rsidR="009A2083" w:rsidRPr="0046159A" w:rsidRDefault="009A2083" w:rsidP="00797B9B">
      <w:pPr>
        <w:spacing w:before="120" w:after="120"/>
      </w:pPr>
      <w:r w:rsidRPr="0046159A">
        <w:t>When the beneficiary is disputing the Dunning balance follow the steps outlined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1"/>
        <w:gridCol w:w="12119"/>
      </w:tblGrid>
      <w:tr w:rsidR="006D3314" w:rsidRPr="0046159A" w14:paraId="10D77111" w14:textId="77777777" w:rsidTr="00D341AD">
        <w:tc>
          <w:tcPr>
            <w:tcW w:w="835" w:type="dxa"/>
            <w:shd w:val="pct10" w:color="auto" w:fill="auto"/>
          </w:tcPr>
          <w:p w14:paraId="5DFC7B0B" w14:textId="77777777" w:rsidR="006D3314" w:rsidRPr="0046159A" w:rsidRDefault="006D3314" w:rsidP="00797B9B">
            <w:pPr>
              <w:spacing w:before="120" w:after="120"/>
              <w:jc w:val="center"/>
              <w:rPr>
                <w:b/>
              </w:rPr>
            </w:pPr>
            <w:r w:rsidRPr="0046159A">
              <w:rPr>
                <w:b/>
              </w:rPr>
              <w:t>Step</w:t>
            </w:r>
          </w:p>
        </w:tc>
        <w:tc>
          <w:tcPr>
            <w:tcW w:w="15891" w:type="dxa"/>
            <w:shd w:val="pct10" w:color="auto" w:fill="auto"/>
          </w:tcPr>
          <w:p w14:paraId="3A094637" w14:textId="77777777" w:rsidR="006D3314" w:rsidRPr="0046159A" w:rsidRDefault="006D3314" w:rsidP="00797B9B">
            <w:pPr>
              <w:spacing w:before="120" w:after="120"/>
              <w:jc w:val="center"/>
              <w:rPr>
                <w:b/>
              </w:rPr>
            </w:pPr>
            <w:r w:rsidRPr="0046159A">
              <w:rPr>
                <w:b/>
              </w:rPr>
              <w:t>Action</w:t>
            </w:r>
          </w:p>
        </w:tc>
      </w:tr>
      <w:tr w:rsidR="00815494" w:rsidRPr="0046159A" w14:paraId="7AE117FF" w14:textId="77777777" w:rsidTr="00D341AD">
        <w:tc>
          <w:tcPr>
            <w:tcW w:w="835" w:type="dxa"/>
          </w:tcPr>
          <w:p w14:paraId="34195EC9" w14:textId="77777777" w:rsidR="00815494" w:rsidRPr="0046159A" w:rsidRDefault="007D1652" w:rsidP="00797B9B">
            <w:pPr>
              <w:spacing w:before="120" w:after="120"/>
              <w:jc w:val="center"/>
              <w:rPr>
                <w:b/>
              </w:rPr>
            </w:pPr>
            <w:r w:rsidRPr="0046159A">
              <w:rPr>
                <w:b/>
              </w:rPr>
              <w:t>1</w:t>
            </w:r>
          </w:p>
        </w:tc>
        <w:tc>
          <w:tcPr>
            <w:tcW w:w="15891" w:type="dxa"/>
          </w:tcPr>
          <w:p w14:paraId="4C56150B" w14:textId="0CCAEAA2" w:rsidR="00737C9D" w:rsidRPr="0046159A" w:rsidRDefault="007A0BFB" w:rsidP="00797B9B">
            <w:pPr>
              <w:spacing w:before="120" w:after="120"/>
            </w:pPr>
            <w:r>
              <w:rPr>
                <w:b/>
                <w:noProof/>
              </w:rPr>
              <w:drawing>
                <wp:inline distT="0" distB="0" distL="0" distR="0" wp14:anchorId="2FCC33D5" wp14:editId="64723793">
                  <wp:extent cx="281940" cy="1828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001F3059">
              <w:rPr>
                <w:b/>
              </w:rPr>
              <w:t xml:space="preserve"> </w:t>
            </w:r>
            <w:r w:rsidR="00FB1FC6">
              <w:rPr>
                <w:b/>
              </w:rPr>
              <w:t xml:space="preserve"> </w:t>
            </w:r>
            <w:r w:rsidR="00C87BC5" w:rsidRPr="0046159A">
              <w:t xml:space="preserve">What reason are you </w:t>
            </w:r>
            <w:r w:rsidR="00737C9D" w:rsidRPr="0046159A">
              <w:t>di</w:t>
            </w:r>
            <w:r w:rsidR="00C87BC5" w:rsidRPr="0046159A">
              <w:t>sputing the outstanding balance?</w:t>
            </w:r>
          </w:p>
          <w:p w14:paraId="1D72208A" w14:textId="77777777" w:rsidR="00737C9D" w:rsidRPr="0046159A" w:rsidRDefault="00737C9D" w:rsidP="00797B9B">
            <w:pPr>
              <w:numPr>
                <w:ilvl w:val="1"/>
                <w:numId w:val="6"/>
              </w:numPr>
              <w:spacing w:before="120" w:after="120"/>
              <w:textAlignment w:val="top"/>
            </w:pPr>
            <w:r w:rsidRPr="0046159A">
              <w:t>If the beneficiary claims to have made a recent payment, also ask for:</w:t>
            </w:r>
          </w:p>
          <w:p w14:paraId="3E5703EF" w14:textId="77777777" w:rsidR="003367D2" w:rsidRPr="0046159A" w:rsidRDefault="00737C9D" w:rsidP="00797B9B">
            <w:pPr>
              <w:numPr>
                <w:ilvl w:val="2"/>
                <w:numId w:val="7"/>
              </w:numPr>
              <w:spacing w:before="120" w:after="120"/>
              <w:textAlignment w:val="top"/>
            </w:pPr>
            <w:r w:rsidRPr="0046159A">
              <w:t>Recent payment amount</w:t>
            </w:r>
            <w:r w:rsidR="00467DC8">
              <w:t>.</w:t>
            </w:r>
          </w:p>
          <w:p w14:paraId="2B3EAB56" w14:textId="77777777" w:rsidR="00D94F62" w:rsidRPr="0046159A" w:rsidRDefault="00737C9D" w:rsidP="00797B9B">
            <w:pPr>
              <w:numPr>
                <w:ilvl w:val="2"/>
                <w:numId w:val="7"/>
              </w:numPr>
              <w:spacing w:before="120" w:after="120"/>
              <w:textAlignment w:val="top"/>
            </w:pPr>
            <w:r w:rsidRPr="0046159A">
              <w:t>Payment method</w:t>
            </w:r>
            <w:r w:rsidR="00467DC8">
              <w:t>.</w:t>
            </w:r>
          </w:p>
          <w:p w14:paraId="1E3FCEF9" w14:textId="77777777" w:rsidR="00737C9D" w:rsidRPr="0046159A" w:rsidRDefault="00737C9D" w:rsidP="00797B9B">
            <w:pPr>
              <w:numPr>
                <w:ilvl w:val="2"/>
                <w:numId w:val="7"/>
              </w:numPr>
              <w:spacing w:before="120" w:after="120"/>
              <w:textAlignment w:val="top"/>
            </w:pPr>
            <w:r w:rsidRPr="0046159A">
              <w:t>If applicable, check number, date mailed, and whether it has cleared beneficiary’s bank account.</w:t>
            </w:r>
          </w:p>
          <w:p w14:paraId="10F3D9F0" w14:textId="77777777" w:rsidR="00983243" w:rsidRPr="0046159A" w:rsidRDefault="00983243" w:rsidP="00797B9B">
            <w:pPr>
              <w:spacing w:before="120" w:after="120"/>
              <w:ind w:left="1080"/>
              <w:textAlignment w:val="top"/>
              <w:rPr>
                <w:b/>
              </w:rPr>
            </w:pPr>
          </w:p>
          <w:p w14:paraId="75FC777E" w14:textId="51709C85" w:rsidR="00815494" w:rsidRPr="0046159A" w:rsidRDefault="00B527DE" w:rsidP="00797B9B">
            <w:pPr>
              <w:spacing w:before="120" w:after="120"/>
              <w:textAlignment w:val="top"/>
            </w:pPr>
            <w:r>
              <w:rPr>
                <w:rFonts w:cs="Verdana"/>
                <w:b/>
              </w:rPr>
              <w:t>CCR</w:t>
            </w:r>
            <w:r w:rsidR="00D53BBB" w:rsidRPr="00096E7C">
              <w:rPr>
                <w:b/>
              </w:rPr>
              <w:t xml:space="preserve"> Process Note:</w:t>
            </w:r>
            <w:r w:rsidR="00D53BBB">
              <w:rPr>
                <w:b/>
              </w:rPr>
              <w:t xml:space="preserve"> </w:t>
            </w:r>
            <w:r w:rsidR="00FB1FC6">
              <w:rPr>
                <w:b/>
              </w:rPr>
              <w:t xml:space="preserve"> </w:t>
            </w:r>
            <w:r w:rsidR="00667BB0" w:rsidRPr="00667BB0">
              <w:t xml:space="preserve">The </w:t>
            </w:r>
            <w:r w:rsidR="00667BB0">
              <w:t>P</w:t>
            </w:r>
            <w:r w:rsidR="00667BB0" w:rsidRPr="00667BB0">
              <w:t xml:space="preserve">lan </w:t>
            </w:r>
            <w:r w:rsidR="00667BB0" w:rsidRPr="00667BB0">
              <w:rPr>
                <w:b/>
              </w:rPr>
              <w:t>must</w:t>
            </w:r>
            <w:r w:rsidR="00A63EF4">
              <w:t xml:space="preserve"> review the beneficiary</w:t>
            </w:r>
            <w:r w:rsidR="00667BB0" w:rsidRPr="00667BB0">
              <w:t xml:space="preserve">’s account </w:t>
            </w:r>
            <w:r w:rsidR="00D53BBB" w:rsidRPr="00667BB0">
              <w:t>when they dispute their balance. For this reason,</w:t>
            </w:r>
            <w:r w:rsidR="00D53BBB">
              <w:rPr>
                <w:b/>
              </w:rPr>
              <w:t xml:space="preserve"> </w:t>
            </w:r>
            <w:r w:rsidR="00D53BBB" w:rsidRPr="009C48DB">
              <w:rPr>
                <w:b/>
              </w:rPr>
              <w:t xml:space="preserve">Do NOT direct the </w:t>
            </w:r>
            <w:r w:rsidR="00F4705E">
              <w:rPr>
                <w:b/>
              </w:rPr>
              <w:t>beneficiary</w:t>
            </w:r>
            <w:r w:rsidR="00F4705E" w:rsidRPr="009C48DB">
              <w:rPr>
                <w:b/>
              </w:rPr>
              <w:t xml:space="preserve"> </w:t>
            </w:r>
            <w:r w:rsidR="00D53BBB" w:rsidRPr="009C48DB">
              <w:rPr>
                <w:b/>
              </w:rPr>
              <w:t>to call Medicare</w:t>
            </w:r>
            <w:r w:rsidR="00D53BBB">
              <w:rPr>
                <w:b/>
              </w:rPr>
              <w:t>, instead</w:t>
            </w:r>
            <w:r w:rsidR="00653130">
              <w:rPr>
                <w:b/>
              </w:rPr>
              <w:t xml:space="preserve"> </w:t>
            </w:r>
            <w:r w:rsidR="00653130">
              <w:t>s</w:t>
            </w:r>
            <w:r w:rsidR="00142A95" w:rsidRPr="0046159A">
              <w:t xml:space="preserve">ubmit </w:t>
            </w:r>
            <w:r w:rsidR="00815494" w:rsidRPr="0046159A">
              <w:t xml:space="preserve">the following </w:t>
            </w:r>
            <w:r w:rsidR="00B848A8">
              <w:t>Support</w:t>
            </w:r>
            <w:r w:rsidR="00B848A8" w:rsidRPr="0046159A">
              <w:t xml:space="preserve"> </w:t>
            </w:r>
            <w:r w:rsidR="00710B9E">
              <w:t>T</w:t>
            </w:r>
            <w:r w:rsidR="00815494" w:rsidRPr="0046159A">
              <w:t>ask:</w:t>
            </w:r>
          </w:p>
          <w:p w14:paraId="01303559" w14:textId="77777777" w:rsidR="00142A95" w:rsidRPr="0046159A" w:rsidRDefault="00142A95" w:rsidP="00797B9B">
            <w:pPr>
              <w:spacing w:before="120" w:after="120"/>
              <w:ind w:left="1503"/>
              <w:textAlignment w:val="top"/>
            </w:pPr>
            <w:r w:rsidRPr="0046159A">
              <w:rPr>
                <w:b/>
              </w:rPr>
              <w:t>Task Type</w:t>
            </w:r>
            <w:r w:rsidRPr="00A410BB">
              <w:rPr>
                <w:b/>
              </w:rPr>
              <w:t>:</w:t>
            </w:r>
            <w:r w:rsidRPr="0046159A">
              <w:t xml:space="preserve"> </w:t>
            </w:r>
            <w:r w:rsidR="00FB1FC6">
              <w:t xml:space="preserve"> </w:t>
            </w:r>
            <w:r w:rsidRPr="0046159A">
              <w:t>Premium Billing Inquiry Medicare D</w:t>
            </w:r>
          </w:p>
          <w:p w14:paraId="60E38507" w14:textId="77777777" w:rsidR="00DF15C9" w:rsidRPr="0046159A" w:rsidRDefault="00DF15C9" w:rsidP="00797B9B">
            <w:pPr>
              <w:spacing w:before="120" w:after="120"/>
              <w:ind w:left="1503"/>
              <w:textAlignment w:val="top"/>
            </w:pPr>
            <w:r w:rsidRPr="0046159A">
              <w:rPr>
                <w:b/>
              </w:rPr>
              <w:t>Reason For Dispute:</w:t>
            </w:r>
            <w:r w:rsidRPr="0046159A">
              <w:t xml:space="preserve">  </w:t>
            </w:r>
            <w:r w:rsidRPr="0046159A">
              <w:rPr>
                <w:rFonts w:cs="Verdana"/>
              </w:rPr>
              <w:t>DUNNING/DISENROLLMENT</w:t>
            </w:r>
          </w:p>
          <w:p w14:paraId="1373462F" w14:textId="77777777" w:rsidR="00B75E08" w:rsidRPr="0046159A" w:rsidRDefault="00710B9E" w:rsidP="00797B9B">
            <w:pPr>
              <w:spacing w:before="120" w:after="120"/>
              <w:ind w:left="1503"/>
              <w:textAlignment w:val="top"/>
            </w:pPr>
            <w:r>
              <w:rPr>
                <w:b/>
              </w:rPr>
              <w:t xml:space="preserve">Task </w:t>
            </w:r>
            <w:r w:rsidR="00142A95" w:rsidRPr="0046159A">
              <w:rPr>
                <w:b/>
              </w:rPr>
              <w:t>Notes</w:t>
            </w:r>
            <w:r w:rsidR="00142A95" w:rsidRPr="00A410BB">
              <w:rPr>
                <w:b/>
              </w:rPr>
              <w:t>:</w:t>
            </w:r>
            <w:r w:rsidR="00142A95" w:rsidRPr="0046159A">
              <w:rPr>
                <w:noProof/>
              </w:rPr>
              <w:t xml:space="preserve"> </w:t>
            </w:r>
            <w:r w:rsidR="00FB1FC6">
              <w:rPr>
                <w:noProof/>
              </w:rPr>
              <w:t xml:space="preserve"> </w:t>
            </w:r>
            <w:r>
              <w:t>Document the following:</w:t>
            </w:r>
            <w:r w:rsidR="00815494" w:rsidRPr="0046159A">
              <w:t xml:space="preserve"> </w:t>
            </w:r>
          </w:p>
          <w:p w14:paraId="485832C5" w14:textId="77777777" w:rsidR="00710B9E" w:rsidRPr="0046159A" w:rsidRDefault="00710B9E" w:rsidP="00797B9B">
            <w:pPr>
              <w:numPr>
                <w:ilvl w:val="0"/>
                <w:numId w:val="8"/>
              </w:numPr>
              <w:spacing w:before="120" w:after="120"/>
              <w:ind w:left="1863"/>
              <w:textAlignment w:val="top"/>
              <w:rPr>
                <w:u w:val="single"/>
              </w:rPr>
            </w:pPr>
            <w:r w:rsidRPr="00FE6049">
              <w:rPr>
                <w:b/>
              </w:rPr>
              <w:t>IBR007,</w:t>
            </w:r>
            <w:r>
              <w:t xml:space="preserve"> </w:t>
            </w:r>
            <w:r w:rsidRPr="0046159A">
              <w:t>Beneficiary disputes having to pay the premium for outstanding balance due to (list reason).</w:t>
            </w:r>
          </w:p>
          <w:p w14:paraId="7AA08428" w14:textId="77777777" w:rsidR="00710B9E" w:rsidRPr="0046159A" w:rsidRDefault="00710B9E" w:rsidP="00797B9B">
            <w:pPr>
              <w:numPr>
                <w:ilvl w:val="0"/>
                <w:numId w:val="8"/>
              </w:numPr>
              <w:spacing w:before="120" w:after="120"/>
              <w:ind w:left="1863"/>
              <w:textAlignment w:val="top"/>
            </w:pPr>
            <w:r w:rsidRPr="0046159A">
              <w:t>Detail exactly what the beneficiary is disputing.</w:t>
            </w:r>
          </w:p>
          <w:p w14:paraId="7AFAF581" w14:textId="77777777" w:rsidR="00710B9E" w:rsidRPr="0046159A" w:rsidRDefault="00710B9E" w:rsidP="00797B9B">
            <w:pPr>
              <w:numPr>
                <w:ilvl w:val="0"/>
                <w:numId w:val="8"/>
              </w:numPr>
              <w:spacing w:before="120" w:after="120"/>
              <w:ind w:left="1863"/>
              <w:textAlignment w:val="top"/>
            </w:pPr>
            <w:r>
              <w:t>Beneficiary’s contact number.</w:t>
            </w:r>
          </w:p>
          <w:p w14:paraId="375E383F" w14:textId="77777777" w:rsidR="009132B0" w:rsidRDefault="009132B0" w:rsidP="00797B9B">
            <w:pPr>
              <w:spacing w:before="120" w:after="120"/>
              <w:rPr>
                <w:b/>
                <w:bCs/>
                <w:color w:val="000000"/>
              </w:rPr>
            </w:pPr>
          </w:p>
          <w:p w14:paraId="3D6A8BDC" w14:textId="47E1AAB2" w:rsidR="009132B0" w:rsidRPr="009132B0" w:rsidRDefault="009132B0" w:rsidP="00797B9B">
            <w:pPr>
              <w:spacing w:before="120" w:after="120"/>
              <w:ind w:left="1440"/>
              <w:rPr>
                <w:rFonts w:ascii="Times New Roman" w:hAnsi="Times New Roman"/>
                <w:color w:val="000000"/>
                <w:sz w:val="27"/>
                <w:szCs w:val="27"/>
              </w:rPr>
            </w:pPr>
            <w:r w:rsidRPr="009132B0">
              <w:rPr>
                <w:b/>
                <w:bCs/>
                <w:color w:val="000000"/>
              </w:rPr>
              <w:t>Note:  </w:t>
            </w:r>
            <w:r w:rsidRPr="009132B0">
              <w:rPr>
                <w:color w:val="000000"/>
              </w:rPr>
              <w:t>Fields containing an asterisk (*) are required. </w:t>
            </w:r>
          </w:p>
          <w:p w14:paraId="08A94330" w14:textId="77777777" w:rsidR="00E05AAE" w:rsidRPr="0046159A" w:rsidRDefault="00E05AAE" w:rsidP="00797B9B">
            <w:pPr>
              <w:spacing w:before="120" w:after="120"/>
              <w:textAlignment w:val="top"/>
              <w:rPr>
                <w:b/>
              </w:rPr>
            </w:pPr>
          </w:p>
          <w:p w14:paraId="60833C83" w14:textId="77777777" w:rsidR="009A4389" w:rsidRDefault="009A4389" w:rsidP="00797B9B">
            <w:pPr>
              <w:spacing w:before="120" w:after="120"/>
              <w:textAlignment w:val="top"/>
              <w:rPr>
                <w:b/>
              </w:rPr>
            </w:pPr>
            <w:r>
              <w:rPr>
                <w:b/>
              </w:rPr>
              <w:t xml:space="preserve">Example:  </w:t>
            </w:r>
            <w:r>
              <w:t xml:space="preserve">If the beneficiary claims to have made a payment, the </w:t>
            </w:r>
            <w:r w:rsidR="00722481">
              <w:rPr>
                <w:rFonts w:cs="Verdana"/>
              </w:rPr>
              <w:t>NEJE CCR</w:t>
            </w:r>
            <w:r>
              <w:t xml:space="preserve"> should include details such as:</w:t>
            </w:r>
          </w:p>
          <w:p w14:paraId="25B550A6" w14:textId="77777777" w:rsidR="009A4389" w:rsidRDefault="009A4389" w:rsidP="00797B9B">
            <w:pPr>
              <w:numPr>
                <w:ilvl w:val="1"/>
                <w:numId w:val="33"/>
              </w:numPr>
              <w:spacing w:before="120" w:after="120"/>
              <w:textAlignment w:val="top"/>
            </w:pPr>
            <w:r>
              <w:t>Amount Disputed</w:t>
            </w:r>
          </w:p>
          <w:p w14:paraId="37E3A8BA" w14:textId="77777777" w:rsidR="009A4389" w:rsidRDefault="009A4389" w:rsidP="00797B9B">
            <w:pPr>
              <w:numPr>
                <w:ilvl w:val="1"/>
                <w:numId w:val="33"/>
              </w:numPr>
              <w:spacing w:before="120" w:after="120"/>
              <w:textAlignment w:val="top"/>
            </w:pPr>
            <w:r>
              <w:t xml:space="preserve">Reason for Dispute  </w:t>
            </w:r>
          </w:p>
          <w:p w14:paraId="33CCB8CB" w14:textId="77777777" w:rsidR="009A4389" w:rsidRDefault="009A4389" w:rsidP="00797B9B">
            <w:pPr>
              <w:numPr>
                <w:ilvl w:val="1"/>
                <w:numId w:val="33"/>
              </w:numPr>
              <w:spacing w:before="120" w:after="120"/>
              <w:textAlignment w:val="top"/>
            </w:pPr>
            <w:r>
              <w:t xml:space="preserve">Check Number  </w:t>
            </w:r>
          </w:p>
          <w:p w14:paraId="4FDA19B0" w14:textId="77777777" w:rsidR="009A4389" w:rsidRDefault="009A4389" w:rsidP="00797B9B">
            <w:pPr>
              <w:numPr>
                <w:ilvl w:val="1"/>
                <w:numId w:val="33"/>
              </w:numPr>
              <w:spacing w:before="120" w:after="120"/>
              <w:textAlignment w:val="top"/>
            </w:pPr>
            <w:r>
              <w:t xml:space="preserve">Check Amount </w:t>
            </w:r>
          </w:p>
          <w:p w14:paraId="7D185BE3" w14:textId="77777777" w:rsidR="009A4389" w:rsidRDefault="009A4389" w:rsidP="00797B9B">
            <w:pPr>
              <w:numPr>
                <w:ilvl w:val="1"/>
                <w:numId w:val="33"/>
              </w:numPr>
              <w:spacing w:before="120" w:after="120"/>
              <w:textAlignment w:val="top"/>
            </w:pPr>
            <w:r>
              <w:t xml:space="preserve">Check Date </w:t>
            </w:r>
          </w:p>
          <w:p w14:paraId="2A8A0356" w14:textId="77777777" w:rsidR="009A4389" w:rsidRDefault="009A4389" w:rsidP="00797B9B">
            <w:pPr>
              <w:numPr>
                <w:ilvl w:val="1"/>
                <w:numId w:val="33"/>
              </w:numPr>
              <w:spacing w:before="120" w:after="120"/>
              <w:textAlignment w:val="top"/>
            </w:pPr>
            <w:r>
              <w:t xml:space="preserve">Date Check Cleared Bank </w:t>
            </w:r>
          </w:p>
          <w:p w14:paraId="0BAEB510" w14:textId="77777777" w:rsidR="00E05AAE" w:rsidRDefault="00E05AAE" w:rsidP="00797B9B">
            <w:pPr>
              <w:spacing w:before="120" w:after="120"/>
            </w:pPr>
          </w:p>
          <w:p w14:paraId="4864F0D7" w14:textId="7CAD8FAC" w:rsidR="004E3576" w:rsidRDefault="007A0BFB" w:rsidP="00797B9B">
            <w:pPr>
              <w:spacing w:before="120" w:after="120"/>
              <w:ind w:left="576" w:hanging="576"/>
              <w:textAlignment w:val="top"/>
            </w:pPr>
            <w:bookmarkStart w:id="63" w:name="OLE_LINK4"/>
            <w:r>
              <w:rPr>
                <w:noProof/>
              </w:rPr>
              <w:drawing>
                <wp:inline distT="0" distB="0" distL="0" distR="0" wp14:anchorId="47ED4806" wp14:editId="3E47D1C6">
                  <wp:extent cx="236220" cy="2133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4E3576">
              <w:t xml:space="preserve">  Do NOT copy and paste the above template in the </w:t>
            </w:r>
            <w:r w:rsidR="00B848A8">
              <w:t xml:space="preserve">Support </w:t>
            </w:r>
            <w:r w:rsidR="004E3576">
              <w:t>Task, as there is limited space for notes in the task. Instead, list the reasons for the member’s dispute, with as much detail as possible for review.</w:t>
            </w:r>
          </w:p>
          <w:bookmarkEnd w:id="63"/>
          <w:p w14:paraId="637853A0" w14:textId="77777777" w:rsidR="004E3576" w:rsidRDefault="004E3576" w:rsidP="00797B9B">
            <w:pPr>
              <w:spacing w:before="120" w:after="120"/>
              <w:textAlignment w:val="top"/>
              <w:rPr>
                <w:b/>
              </w:rPr>
            </w:pPr>
          </w:p>
          <w:p w14:paraId="1A2D1411" w14:textId="10F75AB5" w:rsidR="004E3576" w:rsidRDefault="007A0BFB" w:rsidP="00797B9B">
            <w:pPr>
              <w:spacing w:before="120" w:after="120"/>
              <w:ind w:left="576" w:hanging="576"/>
            </w:pPr>
            <w:r>
              <w:rPr>
                <w:noProof/>
              </w:rPr>
              <w:drawing>
                <wp:inline distT="0" distB="0" distL="0" distR="0" wp14:anchorId="74F0D941" wp14:editId="45FCDEAD">
                  <wp:extent cx="236220" cy="2133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4E3576">
              <w:t xml:space="preserve">  Do NOT advise the member that they will receive a callback to advise them of the determination of the plan error review. The contact number is included in the task in case more information is needed from the member. </w:t>
            </w:r>
          </w:p>
          <w:p w14:paraId="4E679C14" w14:textId="77777777" w:rsidR="004E3576" w:rsidRPr="0046159A" w:rsidRDefault="004E3576" w:rsidP="00797B9B">
            <w:pPr>
              <w:spacing w:before="120" w:after="120"/>
            </w:pPr>
          </w:p>
          <w:p w14:paraId="2A041D34" w14:textId="51276287" w:rsidR="007F1F44" w:rsidRPr="00183EA7" w:rsidRDefault="00B527DE" w:rsidP="00797B9B">
            <w:pPr>
              <w:spacing w:before="120" w:after="120"/>
            </w:pPr>
            <w:r>
              <w:rPr>
                <w:rFonts w:cs="Verdana"/>
                <w:b/>
              </w:rPr>
              <w:t>CCR</w:t>
            </w:r>
            <w:r w:rsidR="00F05E6A" w:rsidRPr="0046159A">
              <w:rPr>
                <w:b/>
              </w:rPr>
              <w:t xml:space="preserve"> Process</w:t>
            </w:r>
            <w:r w:rsidR="00142A95" w:rsidRPr="0046159A">
              <w:rPr>
                <w:b/>
              </w:rPr>
              <w:t xml:space="preserve"> Note</w:t>
            </w:r>
            <w:r w:rsidR="00E05AAE" w:rsidRPr="0046159A">
              <w:rPr>
                <w:b/>
              </w:rPr>
              <w:t xml:space="preserve">: </w:t>
            </w:r>
            <w:r w:rsidR="00FB1FC6">
              <w:rPr>
                <w:b/>
              </w:rPr>
              <w:t xml:space="preserve"> </w:t>
            </w:r>
            <w:r w:rsidR="009E0599">
              <w:t xml:space="preserve">Support </w:t>
            </w:r>
            <w:r w:rsidR="00710B9E">
              <w:t>T</w:t>
            </w:r>
            <w:r w:rsidR="002F67D7" w:rsidRPr="0046159A">
              <w:t>ask</w:t>
            </w:r>
            <w:r w:rsidR="00710B9E">
              <w:t xml:space="preserve"> </w:t>
            </w:r>
            <w:r w:rsidR="00B848A8">
              <w:t>n</w:t>
            </w:r>
            <w:r w:rsidR="00710B9E">
              <w:t>otes which simply say “Please Research”</w:t>
            </w:r>
            <w:r w:rsidR="004E3576">
              <w:t xml:space="preserve"> or “member insists on reinstatement”</w:t>
            </w:r>
            <w:r w:rsidR="00710B9E">
              <w:t xml:space="preserve"> are </w:t>
            </w:r>
            <w:r w:rsidR="00014038" w:rsidRPr="0046159A">
              <w:rPr>
                <w:b/>
              </w:rPr>
              <w:t>UNACCEPTABLE</w:t>
            </w:r>
            <w:r w:rsidR="00142A95" w:rsidRPr="009F397C">
              <w:t>.</w:t>
            </w:r>
            <w:r w:rsidR="00B20432" w:rsidRPr="0046159A">
              <w:t xml:space="preserve"> </w:t>
            </w:r>
          </w:p>
        </w:tc>
      </w:tr>
      <w:tr w:rsidR="00545709" w:rsidRPr="0046159A" w14:paraId="799DC2B6" w14:textId="77777777" w:rsidTr="00D341AD">
        <w:tc>
          <w:tcPr>
            <w:tcW w:w="835" w:type="dxa"/>
          </w:tcPr>
          <w:p w14:paraId="2862961D" w14:textId="77777777" w:rsidR="00545709" w:rsidRPr="0046159A" w:rsidRDefault="007246E1" w:rsidP="00797B9B">
            <w:pPr>
              <w:spacing w:before="120" w:after="120"/>
              <w:jc w:val="center"/>
              <w:rPr>
                <w:b/>
              </w:rPr>
            </w:pPr>
            <w:r>
              <w:rPr>
                <w:b/>
              </w:rPr>
              <w:t>2</w:t>
            </w:r>
          </w:p>
        </w:tc>
        <w:tc>
          <w:tcPr>
            <w:tcW w:w="15891" w:type="dxa"/>
            <w:tcBorders>
              <w:bottom w:val="single" w:sz="4" w:space="0" w:color="auto"/>
            </w:tcBorders>
          </w:tcPr>
          <w:p w14:paraId="69258F67" w14:textId="77777777" w:rsidR="00A1543F" w:rsidRPr="00A1543F" w:rsidRDefault="00A1543F" w:rsidP="00797B9B">
            <w:pPr>
              <w:spacing w:before="120" w:after="120"/>
            </w:pPr>
            <w:r w:rsidRPr="00A1543F">
              <w:rPr>
                <w:rFonts w:cs="Arial"/>
                <w:bCs/>
              </w:rPr>
              <w:t xml:space="preserve">Ask if there are any other questions. </w:t>
            </w:r>
          </w:p>
          <w:p w14:paraId="09AAD443" w14:textId="4D8C9765" w:rsidR="00FB1FC6" w:rsidRPr="00183EA7" w:rsidRDefault="00A1543F" w:rsidP="00183EA7">
            <w:pPr>
              <w:numPr>
                <w:ilvl w:val="0"/>
                <w:numId w:val="25"/>
              </w:numPr>
              <w:spacing w:before="120" w:after="120"/>
              <w:rPr>
                <w:bCs/>
                <w:color w:val="333333"/>
              </w:rPr>
            </w:pPr>
            <w:r w:rsidRPr="00A1543F">
              <w:rPr>
                <w:rFonts w:cs="Arial"/>
                <w:bCs/>
              </w:rPr>
              <w:t xml:space="preserve">Address any other issues and </w:t>
            </w:r>
            <w:r w:rsidRPr="00A1543F">
              <w:t>document/close the call according to existing policies and procedures; refer to</w:t>
            </w:r>
            <w:r w:rsidR="009E0599">
              <w:t xml:space="preserve"> </w:t>
            </w:r>
            <w:hyperlink r:id="rId40" w:anchor="!/view?docid=0296717e-6df6-4184-b337-13abcd4b070b" w:history="1">
              <w:r w:rsidR="00D341AD">
                <w:rPr>
                  <w:rStyle w:val="Hyperlink"/>
                  <w:bCs/>
                </w:rPr>
                <w:t>Compass - Call Documentation (050011)</w:t>
              </w:r>
            </w:hyperlink>
            <w:r w:rsidR="00D341AD" w:rsidRPr="00877DD1">
              <w:rPr>
                <w:bCs/>
              </w:rPr>
              <w:t xml:space="preserve"> and </w:t>
            </w:r>
            <w:hyperlink r:id="rId41" w:anchor="!/view?docid=433711aa-8fa6-447c-872b-bd69cd6cd7c0" w:history="1">
              <w:r w:rsidR="00D341AD">
                <w:rPr>
                  <w:rStyle w:val="Hyperlink"/>
                  <w:bCs/>
                </w:rPr>
                <w:t>Compass MED D - Call Documentation Job Aid (061758)</w:t>
              </w:r>
            </w:hyperlink>
            <w:r w:rsidR="00467DC8" w:rsidRPr="00467DC8">
              <w:rPr>
                <w:bCs/>
                <w:color w:val="333333"/>
              </w:rPr>
              <w:t>.</w:t>
            </w:r>
          </w:p>
        </w:tc>
      </w:tr>
    </w:tbl>
    <w:p w14:paraId="3443BF0C" w14:textId="77777777" w:rsidR="0024647C" w:rsidRDefault="0024647C" w:rsidP="00797B9B">
      <w:pPr>
        <w:spacing w:before="120" w:after="120"/>
      </w:pPr>
    </w:p>
    <w:p w14:paraId="5D410083" w14:textId="77777777" w:rsidR="0024647C" w:rsidRPr="0046159A" w:rsidRDefault="0024647C" w:rsidP="00797B9B">
      <w:pPr>
        <w:spacing w:before="120" w:after="120"/>
        <w:ind w:left="360"/>
        <w:jc w:val="right"/>
      </w:pPr>
      <w:bookmarkStart w:id="64" w:name="_•_Grievances"/>
      <w:bookmarkEnd w:id="64"/>
    </w:p>
    <w:bookmarkStart w:id="65" w:name="_Dunning_Calendar"/>
    <w:bookmarkStart w:id="66" w:name="_When_Can_A"/>
    <w:bookmarkEnd w:id="65"/>
    <w:bookmarkEnd w:id="66"/>
    <w:p w14:paraId="21BD7E81" w14:textId="77777777" w:rsidR="000E7D1E" w:rsidRPr="00552E3E" w:rsidRDefault="00552E3E" w:rsidP="00797B9B">
      <w:pPr>
        <w:spacing w:before="120" w:after="120"/>
        <w:jc w:val="right"/>
      </w:pPr>
      <w:r>
        <w:rPr>
          <w:rFonts w:cs="Arial"/>
          <w:color w:val="000000"/>
        </w:rPr>
        <w:fldChar w:fldCharType="begin"/>
      </w:r>
      <w:r w:rsidR="00592BC6">
        <w:rPr>
          <w:rFonts w:cs="Arial"/>
          <w:color w:val="000000"/>
        </w:rPr>
        <w:instrText>HYPERLINK  \l "_top"</w:instrText>
      </w:r>
      <w:r>
        <w:rPr>
          <w:rFonts w:cs="Arial"/>
          <w:color w:val="000000"/>
        </w:rPr>
      </w:r>
      <w:r>
        <w:rPr>
          <w:rFonts w:cs="Arial"/>
          <w:color w:val="000000"/>
        </w:rPr>
        <w:fldChar w:fldCharType="separate"/>
      </w:r>
      <w:r w:rsidRPr="00552E3E">
        <w:rPr>
          <w:rStyle w:val="Hyperlink"/>
          <w:rFonts w:cs="Arial"/>
        </w:rPr>
        <w:t>Top of the Document</w:t>
      </w:r>
      <w:r>
        <w:rPr>
          <w:rFonts w:cs="Arial"/>
          <w:color w:val="000000"/>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3D10AF" w:rsidRPr="0046159A" w14:paraId="1E13A1C3" w14:textId="77777777" w:rsidTr="000E7D1E">
        <w:tc>
          <w:tcPr>
            <w:tcW w:w="5000" w:type="pct"/>
            <w:shd w:val="clear" w:color="auto" w:fill="C0C0C0"/>
          </w:tcPr>
          <w:p w14:paraId="7DAAD754" w14:textId="77777777" w:rsidR="003D10AF" w:rsidRPr="00645220" w:rsidRDefault="003D10AF" w:rsidP="00797B9B">
            <w:pPr>
              <w:pStyle w:val="Heading2"/>
              <w:spacing w:before="120" w:after="120"/>
              <w:rPr>
                <w:rFonts w:ascii="Verdana" w:hAnsi="Verdana"/>
                <w:i w:val="0"/>
                <w:iCs w:val="0"/>
              </w:rPr>
            </w:pPr>
            <w:bookmarkStart w:id="67" w:name="_Reinstatement/_Re-enrollment_Reques"/>
            <w:bookmarkStart w:id="68" w:name="_Reinstatement_/_Re-enrollment"/>
            <w:bookmarkStart w:id="69" w:name="_Reinstatement/Re-enrollment_Request"/>
            <w:bookmarkStart w:id="70" w:name="_Toc195516598"/>
            <w:bookmarkEnd w:id="67"/>
            <w:bookmarkEnd w:id="68"/>
            <w:bookmarkEnd w:id="69"/>
            <w:r w:rsidRPr="00645220">
              <w:rPr>
                <w:rFonts w:ascii="Verdana" w:hAnsi="Verdana"/>
                <w:i w:val="0"/>
                <w:iCs w:val="0"/>
              </w:rPr>
              <w:t>Reinstatement/Re-enrollment Requests</w:t>
            </w:r>
            <w:bookmarkEnd w:id="70"/>
          </w:p>
        </w:tc>
      </w:tr>
    </w:tbl>
    <w:p w14:paraId="6D37935F" w14:textId="77777777" w:rsidR="00140ECC" w:rsidRDefault="004E3576" w:rsidP="00797B9B">
      <w:pPr>
        <w:spacing w:before="120" w:after="120"/>
      </w:pPr>
      <w:r>
        <w:t>Typically,</w:t>
      </w:r>
      <w:r w:rsidR="00140ECC">
        <w:t xml:space="preserve"> beneficiaries</w:t>
      </w:r>
      <w:r w:rsidR="00140ECC" w:rsidRPr="0046159A">
        <w:t xml:space="preserve"> may enroll in a Medicare prescription drug plan </w:t>
      </w:r>
      <w:r w:rsidR="00140ECC" w:rsidRPr="00140ECC">
        <w:rPr>
          <w:b/>
        </w:rPr>
        <w:t xml:space="preserve">only </w:t>
      </w:r>
      <w:r w:rsidR="00140ECC" w:rsidRPr="0046159A">
        <w:t xml:space="preserve">during the Annual Enrollment Period from </w:t>
      </w:r>
      <w:r w:rsidR="00140ECC" w:rsidRPr="0046159A">
        <w:rPr>
          <w:b/>
        </w:rPr>
        <w:t>October 15</w:t>
      </w:r>
      <w:r w:rsidR="00140ECC" w:rsidRPr="0046159A">
        <w:t xml:space="preserve"> through </w:t>
      </w:r>
      <w:r w:rsidR="00140ECC" w:rsidRPr="0046159A">
        <w:rPr>
          <w:b/>
        </w:rPr>
        <w:t>December 7</w:t>
      </w:r>
      <w:r w:rsidR="00140ECC" w:rsidRPr="0046159A">
        <w:t xml:space="preserve"> of each year. There are Special Election P</w:t>
      </w:r>
      <w:r w:rsidR="00140ECC">
        <w:t>eriods that may allow the beneficiary</w:t>
      </w:r>
      <w:r w:rsidR="00140ECC" w:rsidRPr="0046159A">
        <w:t xml:space="preserve"> to enroll in a Medicare prescription drug plan outside of this period.</w:t>
      </w:r>
    </w:p>
    <w:p w14:paraId="081D8CF1" w14:textId="77777777" w:rsidR="00140ECC" w:rsidRDefault="00140ECC" w:rsidP="00797B9B">
      <w:pPr>
        <w:spacing w:before="120" w:after="120"/>
      </w:pPr>
    </w:p>
    <w:p w14:paraId="70B49C8A" w14:textId="77777777" w:rsidR="0009203F" w:rsidRDefault="002A101C" w:rsidP="00797B9B">
      <w:pPr>
        <w:spacing w:before="120" w:after="120"/>
      </w:pPr>
      <w:r w:rsidRPr="0046159A">
        <w:t>If a beneficiary is requesting to be</w:t>
      </w:r>
      <w:r w:rsidR="0009203F">
        <w:t>:</w:t>
      </w:r>
    </w:p>
    <w:p w14:paraId="5BE653AA" w14:textId="0B11906F" w:rsidR="0009203F" w:rsidRDefault="0009203F" w:rsidP="00797B9B">
      <w:pPr>
        <w:numPr>
          <w:ilvl w:val="0"/>
          <w:numId w:val="18"/>
        </w:numPr>
        <w:spacing w:before="120" w:after="120"/>
      </w:pPr>
      <w:r>
        <w:rPr>
          <w:b/>
        </w:rPr>
        <w:t>R</w:t>
      </w:r>
      <w:r w:rsidR="002A101C" w:rsidRPr="00140ECC">
        <w:rPr>
          <w:b/>
        </w:rPr>
        <w:t>einstated</w:t>
      </w:r>
      <w:r w:rsidR="00140ECC">
        <w:t xml:space="preserve">, refer to </w:t>
      </w:r>
      <w:hyperlink r:id="rId42" w:anchor="!/view?docid=323df485-ff28-48a1-aa43-d234c6e1e31c" w:history="1">
        <w:r w:rsidR="00295729">
          <w:rPr>
            <w:rStyle w:val="Hyperlink"/>
          </w:rPr>
          <w:t>Compass MED D - Blue MedicareRx (NEJE) - Process for Good Cause Determinations - For Non-payment of Plan Premiums (066482)</w:t>
        </w:r>
      </w:hyperlink>
      <w:r w:rsidR="00E054DA" w:rsidRPr="00F34D9D">
        <w:t>.</w:t>
      </w:r>
    </w:p>
    <w:p w14:paraId="2E249293" w14:textId="77777777" w:rsidR="00140ECC" w:rsidRPr="0009203F" w:rsidRDefault="0009203F" w:rsidP="00797B9B">
      <w:pPr>
        <w:numPr>
          <w:ilvl w:val="0"/>
          <w:numId w:val="18"/>
        </w:numPr>
        <w:spacing w:before="120" w:after="120"/>
      </w:pPr>
      <w:r w:rsidRPr="0009203F">
        <w:rPr>
          <w:b/>
        </w:rPr>
        <w:t>R</w:t>
      </w:r>
      <w:r w:rsidR="00140ECC" w:rsidRPr="0009203F">
        <w:rPr>
          <w:b/>
        </w:rPr>
        <w:t>e-enrolled</w:t>
      </w:r>
      <w:r w:rsidR="00140ECC" w:rsidRPr="0009203F">
        <w:t xml:space="preserve"> in the plan, refer to the applicable work instruction:</w:t>
      </w:r>
    </w:p>
    <w:p w14:paraId="4C17E7DF" w14:textId="25AB9855" w:rsidR="00140ECC" w:rsidRPr="007D1108" w:rsidRDefault="00E143EE" w:rsidP="00797B9B">
      <w:pPr>
        <w:numPr>
          <w:ilvl w:val="0"/>
          <w:numId w:val="17"/>
        </w:numPr>
        <w:spacing w:before="120" w:after="120"/>
        <w:rPr>
          <w:rStyle w:val="Hyperlink"/>
        </w:rPr>
      </w:pPr>
      <w:r>
        <w:rPr>
          <w:kern w:val="36"/>
        </w:rPr>
        <w:fldChar w:fldCharType="begin"/>
      </w:r>
      <w:r>
        <w:rPr>
          <w:kern w:val="36"/>
        </w:rPr>
        <w:instrText xml:space="preserve"> HYPERLINK "https://thesource.cvshealth.com/nuxeo/thesource/" \l "!/view?docid=23d6bdd2-b914-4dd9-bf92-05f5d0f1088a" </w:instrText>
      </w:r>
      <w:r>
        <w:rPr>
          <w:kern w:val="36"/>
        </w:rPr>
      </w:r>
      <w:r>
        <w:rPr>
          <w:kern w:val="36"/>
        </w:rPr>
        <w:fldChar w:fldCharType="separate"/>
      </w:r>
      <w:r w:rsidR="00F444A6" w:rsidRPr="007D1108">
        <w:rPr>
          <w:rStyle w:val="Hyperlink"/>
          <w:kern w:val="36"/>
        </w:rPr>
        <w:t>MED D - Election Periods for Enrollment and Disenrollment (AEP, IEP, SEP)</w:t>
      </w:r>
      <w:r w:rsidR="007D1108" w:rsidRPr="007D1108">
        <w:rPr>
          <w:rStyle w:val="Hyperlink"/>
          <w:kern w:val="36"/>
        </w:rPr>
        <w:t xml:space="preserve"> (040036</w:t>
      </w:r>
      <w:r w:rsidR="007D1108">
        <w:rPr>
          <w:rStyle w:val="Hyperlink"/>
          <w:kern w:val="36"/>
        </w:rPr>
        <w:t>)</w:t>
      </w:r>
    </w:p>
    <w:p w14:paraId="7A462937" w14:textId="20D30601" w:rsidR="002417BF" w:rsidRPr="002417BF" w:rsidRDefault="00E143EE" w:rsidP="00797B9B">
      <w:pPr>
        <w:numPr>
          <w:ilvl w:val="0"/>
          <w:numId w:val="17"/>
        </w:numPr>
        <w:spacing w:before="120" w:after="120"/>
      </w:pPr>
      <w:r>
        <w:rPr>
          <w:kern w:val="36"/>
        </w:rPr>
        <w:fldChar w:fldCharType="end"/>
      </w:r>
      <w:hyperlink r:id="rId43" w:anchor="!/view?docid=39a75bb6-425d-4eb7-a436-036f5da9d31a" w:history="1">
        <w:r w:rsidR="007D1108">
          <w:rPr>
            <w:rStyle w:val="Hyperlink"/>
          </w:rPr>
          <w:t>Compass MED D - SilverScript and Blue MedicareRx (NEJE) - Enrollment Related Support Tasks (065233)</w:t>
        </w:r>
      </w:hyperlink>
    </w:p>
    <w:p w14:paraId="142A697A" w14:textId="70A8279A" w:rsidR="0009203F" w:rsidRDefault="0009203F" w:rsidP="00797B9B">
      <w:pPr>
        <w:spacing w:before="120" w:after="120"/>
        <w:ind w:left="720"/>
        <w:rPr>
          <w:b/>
        </w:rPr>
      </w:pPr>
    </w:p>
    <w:p w14:paraId="3A1D2AB0" w14:textId="77777777" w:rsidR="00140ECC" w:rsidRPr="0009203F" w:rsidRDefault="0009203F" w:rsidP="00797B9B">
      <w:pPr>
        <w:spacing w:before="120" w:after="120"/>
        <w:ind w:left="864" w:hanging="864"/>
        <w:rPr>
          <w:b/>
        </w:rPr>
      </w:pPr>
      <w:r>
        <w:rPr>
          <w:b/>
        </w:rPr>
        <w:t xml:space="preserve">Note: </w:t>
      </w:r>
      <w:r w:rsidR="00FB1FC6">
        <w:rPr>
          <w:b/>
        </w:rPr>
        <w:t xml:space="preserve"> </w:t>
      </w:r>
      <w:r w:rsidR="00140ECC" w:rsidRPr="0009203F">
        <w:t xml:space="preserve">CMS guidance indicates that the beneficiary </w:t>
      </w:r>
      <w:r w:rsidR="00140ECC" w:rsidRPr="0009203F">
        <w:rPr>
          <w:b/>
        </w:rPr>
        <w:t xml:space="preserve">MUST </w:t>
      </w:r>
      <w:r w:rsidR="00140ECC" w:rsidRPr="0009203F">
        <w:t xml:space="preserve">pay </w:t>
      </w:r>
      <w:r w:rsidR="00140ECC" w:rsidRPr="0009203F">
        <w:rPr>
          <w:b/>
        </w:rPr>
        <w:t xml:space="preserve">any </w:t>
      </w:r>
      <w:r w:rsidR="00140ECC" w:rsidRPr="0009203F">
        <w:t xml:space="preserve">premium billing balances to </w:t>
      </w:r>
      <w:r w:rsidR="00140ECC" w:rsidRPr="0009203F">
        <w:rPr>
          <w:b/>
        </w:rPr>
        <w:t xml:space="preserve">any </w:t>
      </w:r>
      <w:r w:rsidR="00140ECC" w:rsidRPr="0009203F">
        <w:t xml:space="preserve">MED D plan before a new </w:t>
      </w:r>
      <w:r>
        <w:t>reinstatement/re-</w:t>
      </w:r>
      <w:r w:rsidR="00140ECC" w:rsidRPr="0009203F">
        <w:t>enrollment will be approved.</w:t>
      </w:r>
    </w:p>
    <w:p w14:paraId="0BFB72B7" w14:textId="77777777" w:rsidR="0009203F" w:rsidRDefault="0009203F" w:rsidP="00797B9B">
      <w:pPr>
        <w:spacing w:before="120" w:after="120"/>
        <w:ind w:left="360"/>
        <w:jc w:val="right"/>
      </w:pPr>
      <w:hyperlink w:anchor="_top" w:history="1">
        <w:r w:rsidRPr="0046159A">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BC6684" w:rsidRPr="0046159A" w14:paraId="54BD35F4" w14:textId="77777777" w:rsidTr="00807A33">
        <w:tc>
          <w:tcPr>
            <w:tcW w:w="5000" w:type="pct"/>
            <w:shd w:val="clear" w:color="auto" w:fill="C0C0C0"/>
          </w:tcPr>
          <w:p w14:paraId="05DB9A5B" w14:textId="77777777" w:rsidR="00BC6684" w:rsidRPr="00645220" w:rsidRDefault="00BC6684" w:rsidP="00797B9B">
            <w:pPr>
              <w:pStyle w:val="Heading2"/>
              <w:spacing w:before="120" w:after="120"/>
              <w:rPr>
                <w:rFonts w:ascii="Verdana" w:hAnsi="Verdana"/>
                <w:i w:val="0"/>
                <w:iCs w:val="0"/>
              </w:rPr>
            </w:pPr>
            <w:bookmarkStart w:id="71" w:name="_Resolution_Time"/>
            <w:bookmarkStart w:id="72" w:name="_FAQs"/>
            <w:bookmarkStart w:id="73" w:name="_Toc195516599"/>
            <w:bookmarkEnd w:id="71"/>
            <w:bookmarkEnd w:id="72"/>
            <w:r w:rsidRPr="00645220">
              <w:rPr>
                <w:rFonts w:ascii="Verdana" w:hAnsi="Verdana"/>
                <w:i w:val="0"/>
                <w:iCs w:val="0"/>
              </w:rPr>
              <w:t>F</w:t>
            </w:r>
            <w:r w:rsidR="00100ED1" w:rsidRPr="00645220">
              <w:rPr>
                <w:rFonts w:ascii="Verdana" w:hAnsi="Verdana"/>
                <w:i w:val="0"/>
                <w:iCs w:val="0"/>
              </w:rPr>
              <w:t xml:space="preserve">requently </w:t>
            </w:r>
            <w:r w:rsidRPr="00645220">
              <w:rPr>
                <w:rFonts w:ascii="Verdana" w:hAnsi="Verdana"/>
                <w:i w:val="0"/>
                <w:iCs w:val="0"/>
              </w:rPr>
              <w:t>A</w:t>
            </w:r>
            <w:r w:rsidR="00100ED1" w:rsidRPr="00645220">
              <w:rPr>
                <w:rFonts w:ascii="Verdana" w:hAnsi="Verdana"/>
                <w:i w:val="0"/>
                <w:iCs w:val="0"/>
              </w:rPr>
              <w:t xml:space="preserve">sked </w:t>
            </w:r>
            <w:r w:rsidRPr="00645220">
              <w:rPr>
                <w:rFonts w:ascii="Verdana" w:hAnsi="Verdana"/>
                <w:i w:val="0"/>
                <w:iCs w:val="0"/>
              </w:rPr>
              <w:t>Q</w:t>
            </w:r>
            <w:r w:rsidR="00100ED1" w:rsidRPr="00645220">
              <w:rPr>
                <w:rFonts w:ascii="Verdana" w:hAnsi="Verdana"/>
                <w:i w:val="0"/>
                <w:iCs w:val="0"/>
              </w:rPr>
              <w:t>uestion</w:t>
            </w:r>
            <w:r w:rsidRPr="00645220">
              <w:rPr>
                <w:rFonts w:ascii="Verdana" w:hAnsi="Verdana"/>
                <w:i w:val="0"/>
                <w:iCs w:val="0"/>
              </w:rPr>
              <w:t>s</w:t>
            </w:r>
            <w:bookmarkEnd w:id="73"/>
          </w:p>
        </w:tc>
      </w:tr>
    </w:tbl>
    <w:p w14:paraId="1400108F" w14:textId="0E78E352" w:rsidR="00777257" w:rsidRPr="00E51CA8" w:rsidRDefault="00887C04" w:rsidP="00797B9B">
      <w:pPr>
        <w:spacing w:before="120" w:after="120"/>
        <w:rPr>
          <w:rFonts w:cs="Arial"/>
          <w:bCs/>
        </w:rPr>
      </w:pPr>
      <w:r w:rsidRPr="00E51CA8">
        <w:rPr>
          <w:rFonts w:cs="Arial"/>
          <w:bCs/>
        </w:rPr>
        <w:t xml:space="preserve">The following table will assist the </w:t>
      </w:r>
      <w:r w:rsidR="00E054DA" w:rsidRPr="00E51CA8">
        <w:rPr>
          <w:rFonts w:cs="Verdana"/>
        </w:rPr>
        <w:t>CCR</w:t>
      </w:r>
      <w:r w:rsidRPr="00E51CA8">
        <w:rPr>
          <w:rFonts w:cs="Arial"/>
          <w:bCs/>
        </w:rPr>
        <w:t xml:space="preserve"> in addressing Frequently Asked Questions </w:t>
      </w:r>
      <w:r w:rsidR="005C0D6F" w:rsidRPr="00E51CA8">
        <w:rPr>
          <w:rFonts w:cs="Arial"/>
          <w:bCs/>
        </w:rPr>
        <w:t>regarding</w:t>
      </w:r>
      <w:r w:rsidRPr="00E51CA8">
        <w:rPr>
          <w:rFonts w:cs="Arial"/>
          <w:bCs/>
        </w:rPr>
        <w:t xml:space="preserve"> Premium Billing Dunning and Disputes inquiries</w:t>
      </w:r>
      <w:r w:rsidR="008E7C4E" w:rsidRPr="00E51CA8">
        <w:rPr>
          <w:rFonts w:cs="Arial"/>
          <w:bCs/>
        </w:rPr>
        <w:t xml:space="preserve">. </w:t>
      </w:r>
      <w:bookmarkStart w:id="74" w:name="OLE_LINK7"/>
      <w:r w:rsidR="008E7C4E" w:rsidRPr="00E51CA8">
        <w:rPr>
          <w:rFonts w:cs="Arial"/>
          <w:bCs/>
        </w:rPr>
        <w:t>Dunning #1 is a yellow letter and Reminder letter is a pink letter</w:t>
      </w:r>
      <w:bookmarkEnd w:id="74"/>
      <w:r w:rsidR="00E51CA8">
        <w:rPr>
          <w:rFonts w:cs="Arial"/>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4209"/>
        <w:gridCol w:w="8183"/>
      </w:tblGrid>
      <w:tr w:rsidR="001D59DA" w:rsidRPr="0046159A" w14:paraId="5F9D9785" w14:textId="77777777" w:rsidTr="00C82DBB">
        <w:tc>
          <w:tcPr>
            <w:tcW w:w="176" w:type="pct"/>
            <w:shd w:val="clear" w:color="auto" w:fill="D9D9D9"/>
          </w:tcPr>
          <w:p w14:paraId="6187FC10" w14:textId="77777777" w:rsidR="001D59DA" w:rsidRPr="0046159A" w:rsidRDefault="001D59DA" w:rsidP="00797B9B">
            <w:pPr>
              <w:spacing w:before="120" w:after="120"/>
              <w:jc w:val="center"/>
              <w:rPr>
                <w:b/>
              </w:rPr>
            </w:pPr>
            <w:r>
              <w:rPr>
                <w:b/>
              </w:rPr>
              <w:t>#</w:t>
            </w:r>
          </w:p>
        </w:tc>
        <w:tc>
          <w:tcPr>
            <w:tcW w:w="1645" w:type="pct"/>
            <w:shd w:val="clear" w:color="auto" w:fill="D9D9D9"/>
          </w:tcPr>
          <w:p w14:paraId="38DDE1E8" w14:textId="77777777" w:rsidR="001D59DA" w:rsidRPr="0046159A" w:rsidRDefault="001D59DA" w:rsidP="00797B9B">
            <w:pPr>
              <w:spacing w:before="120" w:after="120"/>
              <w:jc w:val="center"/>
              <w:rPr>
                <w:b/>
              </w:rPr>
            </w:pPr>
            <w:r w:rsidRPr="0046159A">
              <w:rPr>
                <w:b/>
              </w:rPr>
              <w:t>Question</w:t>
            </w:r>
          </w:p>
        </w:tc>
        <w:tc>
          <w:tcPr>
            <w:tcW w:w="3179" w:type="pct"/>
            <w:shd w:val="clear" w:color="auto" w:fill="D9D9D9"/>
          </w:tcPr>
          <w:p w14:paraId="333050EE" w14:textId="77777777" w:rsidR="001D59DA" w:rsidRPr="0046159A" w:rsidRDefault="001D59DA" w:rsidP="00797B9B">
            <w:pPr>
              <w:spacing w:before="120" w:after="120"/>
              <w:jc w:val="center"/>
              <w:rPr>
                <w:b/>
              </w:rPr>
            </w:pPr>
            <w:r w:rsidRPr="0046159A">
              <w:rPr>
                <w:b/>
              </w:rPr>
              <w:t>Answer</w:t>
            </w:r>
          </w:p>
        </w:tc>
      </w:tr>
      <w:tr w:rsidR="001D59DA" w:rsidRPr="0046159A" w14:paraId="7A7E11B2" w14:textId="77777777" w:rsidTr="00C82DBB">
        <w:trPr>
          <w:trHeight w:val="1268"/>
        </w:trPr>
        <w:tc>
          <w:tcPr>
            <w:tcW w:w="176" w:type="pct"/>
          </w:tcPr>
          <w:p w14:paraId="3BCABA16" w14:textId="219EA9B1" w:rsidR="001D59DA" w:rsidRPr="0046159A" w:rsidRDefault="00E51CA8" w:rsidP="00797B9B">
            <w:pPr>
              <w:spacing w:before="120" w:after="120"/>
              <w:jc w:val="center"/>
              <w:rPr>
                <w:b/>
              </w:rPr>
            </w:pPr>
            <w:r>
              <w:rPr>
                <w:b/>
              </w:rPr>
              <w:t>1</w:t>
            </w:r>
          </w:p>
        </w:tc>
        <w:tc>
          <w:tcPr>
            <w:tcW w:w="1645" w:type="pct"/>
            <w:shd w:val="clear" w:color="auto" w:fill="auto"/>
          </w:tcPr>
          <w:p w14:paraId="6B519FA1" w14:textId="77777777" w:rsidR="001D59DA" w:rsidRPr="0046159A" w:rsidRDefault="001D59DA" w:rsidP="00797B9B">
            <w:pPr>
              <w:spacing w:before="120" w:after="120"/>
              <w:rPr>
                <w:b/>
              </w:rPr>
            </w:pPr>
            <w:r w:rsidRPr="0046159A">
              <w:rPr>
                <w:b/>
              </w:rPr>
              <w:t>When do I have to pay by so that I am not disenrolled?</w:t>
            </w:r>
          </w:p>
          <w:p w14:paraId="3565C1D3" w14:textId="77777777" w:rsidR="001D59DA" w:rsidRPr="0046159A" w:rsidRDefault="001D59DA" w:rsidP="00797B9B">
            <w:pPr>
              <w:spacing w:before="120" w:after="120"/>
              <w:rPr>
                <w:b/>
              </w:rPr>
            </w:pPr>
          </w:p>
          <w:p w14:paraId="1BC98981" w14:textId="77777777" w:rsidR="001D59DA" w:rsidRPr="0046159A" w:rsidRDefault="001D59DA" w:rsidP="00797B9B">
            <w:pPr>
              <w:spacing w:before="120" w:after="120"/>
              <w:rPr>
                <w:b/>
              </w:rPr>
            </w:pPr>
            <w:r w:rsidRPr="0046159A">
              <w:rPr>
                <w:b/>
              </w:rPr>
              <w:t>What amount do I need to pay?</w:t>
            </w:r>
          </w:p>
        </w:tc>
        <w:tc>
          <w:tcPr>
            <w:tcW w:w="3179" w:type="pct"/>
            <w:shd w:val="clear" w:color="auto" w:fill="auto"/>
          </w:tcPr>
          <w:p w14:paraId="1DACE924" w14:textId="033670E2" w:rsidR="001D59DA" w:rsidRDefault="007A0BFB" w:rsidP="00797B9B">
            <w:pPr>
              <w:autoSpaceDE w:val="0"/>
              <w:autoSpaceDN w:val="0"/>
              <w:adjustRightInd w:val="0"/>
              <w:spacing w:before="120" w:after="120"/>
              <w:ind w:left="648" w:hanging="648"/>
              <w:rPr>
                <w:rFonts w:cs="Verdana"/>
                <w:color w:val="000000"/>
              </w:rPr>
            </w:pPr>
            <w:r>
              <w:rPr>
                <w:b/>
                <w:noProof/>
              </w:rPr>
              <w:drawing>
                <wp:inline distT="0" distB="0" distL="0" distR="0" wp14:anchorId="428DD3A0" wp14:editId="4EBEA7C1">
                  <wp:extent cx="281940" cy="1828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001F3059">
              <w:rPr>
                <w:b/>
              </w:rPr>
              <w:t xml:space="preserve"> </w:t>
            </w:r>
            <w:r w:rsidR="00FB1FC6">
              <w:rPr>
                <w:b/>
              </w:rPr>
              <w:t xml:space="preserve"> </w:t>
            </w:r>
            <w:r w:rsidR="001D59DA" w:rsidRPr="0046159A">
              <w:rPr>
                <w:rFonts w:cs="Verdana"/>
                <w:color w:val="000000"/>
              </w:rPr>
              <w:t>You need to pay the entire amount listed in your Dunning letter by the date listed in the letter to avoid disenrollment.</w:t>
            </w:r>
          </w:p>
          <w:p w14:paraId="0D78C44D" w14:textId="77777777" w:rsidR="00272172" w:rsidRDefault="00272172" w:rsidP="00797B9B">
            <w:pPr>
              <w:autoSpaceDE w:val="0"/>
              <w:autoSpaceDN w:val="0"/>
              <w:adjustRightInd w:val="0"/>
              <w:spacing w:before="120" w:after="120"/>
              <w:rPr>
                <w:rFonts w:cs="Verdana"/>
                <w:color w:val="000000"/>
              </w:rPr>
            </w:pPr>
          </w:p>
          <w:p w14:paraId="05467188" w14:textId="57EA0117" w:rsidR="00272172" w:rsidRPr="0046159A" w:rsidRDefault="00272172" w:rsidP="00797B9B">
            <w:pPr>
              <w:autoSpaceDE w:val="0"/>
              <w:autoSpaceDN w:val="0"/>
              <w:adjustRightInd w:val="0"/>
              <w:spacing w:before="120" w:after="120"/>
              <w:rPr>
                <w:rFonts w:cs="Verdana"/>
                <w:color w:val="000000"/>
              </w:rPr>
            </w:pPr>
            <w:r w:rsidRPr="00F25D4E">
              <w:rPr>
                <w:rFonts w:cs="Verdana"/>
                <w:b/>
                <w:color w:val="000000"/>
              </w:rPr>
              <w:t>N</w:t>
            </w:r>
            <w:r w:rsidR="00F25D4E" w:rsidRPr="00F25D4E">
              <w:rPr>
                <w:rFonts w:cs="Verdana"/>
                <w:b/>
                <w:color w:val="000000"/>
              </w:rPr>
              <w:t>ote</w:t>
            </w:r>
            <w:r w:rsidRPr="00F25D4E">
              <w:rPr>
                <w:rFonts w:cs="Verdana"/>
                <w:b/>
                <w:color w:val="000000"/>
              </w:rPr>
              <w:t>:</w:t>
            </w:r>
            <w:r>
              <w:rPr>
                <w:rFonts w:cs="Verdana"/>
                <w:color w:val="000000"/>
              </w:rPr>
              <w:t xml:space="preserve"> </w:t>
            </w:r>
            <w:r w:rsidR="00FB1FC6">
              <w:rPr>
                <w:rFonts w:cs="Verdana"/>
                <w:color w:val="000000"/>
              </w:rPr>
              <w:t xml:space="preserve"> </w:t>
            </w:r>
            <w:r>
              <w:rPr>
                <w:rFonts w:cs="Verdana"/>
                <w:color w:val="000000"/>
              </w:rPr>
              <w:t xml:space="preserve">Refer to </w:t>
            </w:r>
            <w:r w:rsidR="00A73930">
              <w:rPr>
                <w:rFonts w:cs="Verdana"/>
                <w:b/>
                <w:color w:val="000000"/>
              </w:rPr>
              <w:t>ONEclick™</w:t>
            </w:r>
            <w:r w:rsidR="00F25D4E" w:rsidRPr="00F25D4E">
              <w:rPr>
                <w:rFonts w:cs="Verdana"/>
                <w:color w:val="000000"/>
              </w:rPr>
              <w:t>.</w:t>
            </w:r>
          </w:p>
        </w:tc>
      </w:tr>
      <w:tr w:rsidR="001D59DA" w:rsidRPr="0046159A" w14:paraId="5E561891" w14:textId="77777777" w:rsidTr="00C82DBB">
        <w:trPr>
          <w:trHeight w:val="70"/>
        </w:trPr>
        <w:tc>
          <w:tcPr>
            <w:tcW w:w="176" w:type="pct"/>
          </w:tcPr>
          <w:p w14:paraId="5179C8B5" w14:textId="5EE0AE96" w:rsidR="001D59DA" w:rsidRPr="0046159A" w:rsidRDefault="00E51CA8" w:rsidP="00797B9B">
            <w:pPr>
              <w:spacing w:before="120" w:after="120"/>
              <w:jc w:val="center"/>
              <w:rPr>
                <w:b/>
              </w:rPr>
            </w:pPr>
            <w:r>
              <w:rPr>
                <w:b/>
              </w:rPr>
              <w:t>2</w:t>
            </w:r>
          </w:p>
        </w:tc>
        <w:tc>
          <w:tcPr>
            <w:tcW w:w="1645" w:type="pct"/>
            <w:shd w:val="clear" w:color="auto" w:fill="auto"/>
          </w:tcPr>
          <w:p w14:paraId="4815A916" w14:textId="77777777" w:rsidR="001D59DA" w:rsidRPr="0046159A" w:rsidRDefault="001D59DA" w:rsidP="00797B9B">
            <w:pPr>
              <w:spacing w:before="120" w:after="120"/>
            </w:pPr>
            <w:r w:rsidRPr="0046159A">
              <w:rPr>
                <w:b/>
              </w:rPr>
              <w:t>Can you tell me what payment options are available?</w:t>
            </w:r>
          </w:p>
        </w:tc>
        <w:tc>
          <w:tcPr>
            <w:tcW w:w="3179" w:type="pct"/>
            <w:shd w:val="clear" w:color="auto" w:fill="auto"/>
          </w:tcPr>
          <w:p w14:paraId="020488F6" w14:textId="7F097827" w:rsidR="001D59DA" w:rsidRPr="0046159A" w:rsidRDefault="007A0BFB" w:rsidP="00797B9B">
            <w:pPr>
              <w:autoSpaceDE w:val="0"/>
              <w:autoSpaceDN w:val="0"/>
              <w:adjustRightInd w:val="0"/>
              <w:spacing w:before="120" w:after="120"/>
              <w:rPr>
                <w:rFonts w:cs="TimesNewRoman"/>
              </w:rPr>
            </w:pPr>
            <w:r>
              <w:rPr>
                <w:b/>
                <w:noProof/>
              </w:rPr>
              <w:drawing>
                <wp:inline distT="0" distB="0" distL="0" distR="0" wp14:anchorId="55FC6BFA" wp14:editId="3A5F8F4E">
                  <wp:extent cx="281940" cy="1828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001F3059">
              <w:rPr>
                <w:b/>
              </w:rPr>
              <w:t xml:space="preserve"> </w:t>
            </w:r>
            <w:r w:rsidR="00FB1FC6">
              <w:rPr>
                <w:b/>
              </w:rPr>
              <w:t xml:space="preserve"> </w:t>
            </w:r>
            <w:r w:rsidR="001D59DA" w:rsidRPr="0046159A">
              <w:rPr>
                <w:rFonts w:cs="TimesNewRoman"/>
              </w:rPr>
              <w:t>You</w:t>
            </w:r>
            <w:r w:rsidR="001F3059">
              <w:rPr>
                <w:rFonts w:cs="TimesNewRoman"/>
              </w:rPr>
              <w:t xml:space="preserve"> </w:t>
            </w:r>
            <w:r w:rsidR="001D59DA" w:rsidRPr="0046159A">
              <w:rPr>
                <w:rFonts w:cs="TimesNewRoman"/>
              </w:rPr>
              <w:t>can make a payment through the following options:</w:t>
            </w:r>
          </w:p>
          <w:p w14:paraId="0307024A" w14:textId="77777777" w:rsidR="000724EC" w:rsidRPr="000724EC" w:rsidRDefault="001D59DA" w:rsidP="00797B9B">
            <w:pPr>
              <w:numPr>
                <w:ilvl w:val="1"/>
                <w:numId w:val="11"/>
              </w:numPr>
              <w:autoSpaceDE w:val="0"/>
              <w:autoSpaceDN w:val="0"/>
              <w:adjustRightInd w:val="0"/>
              <w:spacing w:before="120" w:after="120"/>
              <w:rPr>
                <w:rFonts w:cs="TimesNewRoman"/>
              </w:rPr>
            </w:pPr>
            <w:r w:rsidRPr="0046159A">
              <w:rPr>
                <w:rFonts w:cs="TimesNewRoman"/>
              </w:rPr>
              <w:t xml:space="preserve">One-time payment via </w:t>
            </w:r>
            <w:r w:rsidR="00E30610">
              <w:rPr>
                <w:rFonts w:cs="TimesNewRoman"/>
              </w:rPr>
              <w:t>C</w:t>
            </w:r>
            <w:r w:rsidRPr="0046159A">
              <w:rPr>
                <w:rFonts w:cs="TimesNewRoman"/>
              </w:rPr>
              <w:t xml:space="preserve">redit </w:t>
            </w:r>
            <w:r w:rsidR="00E30610">
              <w:rPr>
                <w:rFonts w:cs="TimesNewRoman"/>
              </w:rPr>
              <w:t>C</w:t>
            </w:r>
            <w:r w:rsidRPr="0046159A">
              <w:rPr>
                <w:rFonts w:cs="TimesNewRoman"/>
              </w:rPr>
              <w:t>ard</w:t>
            </w:r>
            <w:r w:rsidR="00E30610">
              <w:rPr>
                <w:rFonts w:cs="TimesNewRoman"/>
              </w:rPr>
              <w:t>/Debit Card/E</w:t>
            </w:r>
            <w:r w:rsidR="000724EC">
              <w:rPr>
                <w:rFonts w:cs="TimesNewRoman"/>
              </w:rPr>
              <w:t>-check</w:t>
            </w:r>
            <w:r w:rsidR="00467DC8">
              <w:rPr>
                <w:rFonts w:cs="TimesNewRoman"/>
              </w:rPr>
              <w:t>.</w:t>
            </w:r>
          </w:p>
          <w:p w14:paraId="3EEF77D9" w14:textId="77777777" w:rsidR="001D59DA" w:rsidRPr="0046159A" w:rsidRDefault="001D59DA" w:rsidP="00797B9B">
            <w:pPr>
              <w:numPr>
                <w:ilvl w:val="1"/>
                <w:numId w:val="11"/>
              </w:numPr>
              <w:autoSpaceDE w:val="0"/>
              <w:autoSpaceDN w:val="0"/>
              <w:adjustRightInd w:val="0"/>
              <w:spacing w:before="120" w:after="120"/>
              <w:rPr>
                <w:rFonts w:cs="TimesNewRoman"/>
              </w:rPr>
            </w:pPr>
            <w:r w:rsidRPr="0046159A">
              <w:rPr>
                <w:rFonts w:cs="TimesNewRoman"/>
              </w:rPr>
              <w:t>Mail in your payment</w:t>
            </w:r>
            <w:r w:rsidR="00467DC8">
              <w:rPr>
                <w:rFonts w:cs="TimesNewRoman"/>
              </w:rPr>
              <w:t>.</w:t>
            </w:r>
          </w:p>
          <w:p w14:paraId="03D59BB2" w14:textId="77777777" w:rsidR="001D59DA" w:rsidRPr="0046159A" w:rsidRDefault="001D59DA" w:rsidP="00797B9B">
            <w:pPr>
              <w:autoSpaceDE w:val="0"/>
              <w:autoSpaceDN w:val="0"/>
              <w:adjustRightInd w:val="0"/>
              <w:spacing w:before="120" w:after="120"/>
              <w:rPr>
                <w:rFonts w:cs="Verdana,Bold"/>
                <w:bCs/>
                <w:color w:val="000000"/>
              </w:rPr>
            </w:pPr>
          </w:p>
          <w:p w14:paraId="28DA6B60" w14:textId="6841CDFC" w:rsidR="00152214" w:rsidRPr="0046159A" w:rsidRDefault="00E054DA" w:rsidP="00797B9B">
            <w:pPr>
              <w:autoSpaceDE w:val="0"/>
              <w:autoSpaceDN w:val="0"/>
              <w:adjustRightInd w:val="0"/>
              <w:spacing w:before="120" w:after="120"/>
              <w:rPr>
                <w:rFonts w:cs="Verdana,Bold"/>
                <w:bCs/>
                <w:color w:val="000000"/>
              </w:rPr>
            </w:pPr>
            <w:r>
              <w:rPr>
                <w:rFonts w:cs="Verdana"/>
                <w:b/>
              </w:rPr>
              <w:t>CCR</w:t>
            </w:r>
            <w:r w:rsidR="001D59DA" w:rsidRPr="0046159A">
              <w:rPr>
                <w:rFonts w:cs="Verdana,Bold"/>
                <w:b/>
                <w:bCs/>
                <w:color w:val="000000"/>
              </w:rPr>
              <w:t xml:space="preserve"> Process Note</w:t>
            </w:r>
            <w:r w:rsidR="001D59DA" w:rsidRPr="00FB1FC6">
              <w:rPr>
                <w:rFonts w:cs="Verdana,Bold"/>
                <w:b/>
                <w:color w:val="000000"/>
              </w:rPr>
              <w:t>:</w:t>
            </w:r>
            <w:r w:rsidR="001D59DA" w:rsidRPr="0046159A">
              <w:rPr>
                <w:rFonts w:cs="Verdana,Bold"/>
                <w:bCs/>
                <w:color w:val="000000"/>
              </w:rPr>
              <w:t xml:space="preserve"> </w:t>
            </w:r>
            <w:r w:rsidR="00FB1FC6">
              <w:rPr>
                <w:rFonts w:cs="Verdana,Bold"/>
                <w:bCs/>
                <w:color w:val="000000"/>
              </w:rPr>
              <w:t xml:space="preserve"> </w:t>
            </w:r>
            <w:r w:rsidR="001D59DA" w:rsidRPr="0046159A">
              <w:rPr>
                <w:rFonts w:cs="Verdana,Bold"/>
                <w:bCs/>
                <w:color w:val="000000"/>
              </w:rPr>
              <w:t xml:space="preserve">Refer to the </w:t>
            </w:r>
            <w:hyperlink w:anchor="_•_Payment_Options" w:history="1">
              <w:r w:rsidR="00B64FD1">
                <w:rPr>
                  <w:rStyle w:val="Hyperlink"/>
                  <w:rFonts w:cs="Verdana,Bold"/>
                  <w:bCs/>
                </w:rPr>
                <w:t>Payment Options</w:t>
              </w:r>
            </w:hyperlink>
            <w:r w:rsidR="001D59DA" w:rsidRPr="0046159A">
              <w:rPr>
                <w:rFonts w:cs="Verdana,Bold"/>
                <w:bCs/>
                <w:color w:val="000000"/>
              </w:rPr>
              <w:t xml:space="preserve"> section of this document to take a payment.</w:t>
            </w:r>
          </w:p>
        </w:tc>
      </w:tr>
      <w:tr w:rsidR="001D59DA" w:rsidRPr="0046159A" w14:paraId="480CE36A" w14:textId="77777777" w:rsidTr="00C82DBB">
        <w:tc>
          <w:tcPr>
            <w:tcW w:w="176" w:type="pct"/>
          </w:tcPr>
          <w:p w14:paraId="27F95296" w14:textId="6C968EAD" w:rsidR="001D59DA" w:rsidRPr="0046159A" w:rsidRDefault="00E51CA8" w:rsidP="00797B9B">
            <w:pPr>
              <w:spacing w:before="120" w:after="120"/>
              <w:jc w:val="center"/>
              <w:rPr>
                <w:b/>
              </w:rPr>
            </w:pPr>
            <w:r>
              <w:rPr>
                <w:b/>
              </w:rPr>
              <w:t>3</w:t>
            </w:r>
          </w:p>
        </w:tc>
        <w:tc>
          <w:tcPr>
            <w:tcW w:w="1645" w:type="pct"/>
            <w:shd w:val="clear" w:color="auto" w:fill="auto"/>
          </w:tcPr>
          <w:p w14:paraId="22E20B27" w14:textId="77777777" w:rsidR="001D59DA" w:rsidRPr="0046159A" w:rsidRDefault="001D59DA" w:rsidP="00797B9B">
            <w:pPr>
              <w:spacing w:before="120" w:after="120"/>
              <w:rPr>
                <w:b/>
              </w:rPr>
            </w:pPr>
            <w:r w:rsidRPr="0046159A">
              <w:rPr>
                <w:b/>
              </w:rPr>
              <w:t>I can’t afford to pay my balance. I don’t want to be disenrolled. What can I do?</w:t>
            </w:r>
          </w:p>
          <w:p w14:paraId="54D295A8" w14:textId="77777777" w:rsidR="001D59DA" w:rsidRPr="0046159A" w:rsidRDefault="001D59DA" w:rsidP="00797B9B">
            <w:pPr>
              <w:spacing w:before="120" w:after="120"/>
              <w:rPr>
                <w:b/>
              </w:rPr>
            </w:pPr>
          </w:p>
          <w:p w14:paraId="2DC43A9B" w14:textId="77777777" w:rsidR="001D59DA" w:rsidRPr="0046159A" w:rsidRDefault="001D59DA" w:rsidP="00797B9B">
            <w:pPr>
              <w:spacing w:before="120" w:after="120"/>
              <w:rPr>
                <w:b/>
              </w:rPr>
            </w:pPr>
            <w:r w:rsidRPr="0046159A">
              <w:rPr>
                <w:b/>
              </w:rPr>
              <w:t>OR</w:t>
            </w:r>
          </w:p>
          <w:p w14:paraId="5C09075A" w14:textId="77777777" w:rsidR="001D59DA" w:rsidRPr="0046159A" w:rsidRDefault="001D59DA" w:rsidP="00797B9B">
            <w:pPr>
              <w:spacing w:before="120" w:after="120"/>
              <w:rPr>
                <w:b/>
              </w:rPr>
            </w:pPr>
          </w:p>
          <w:p w14:paraId="616BE6A1" w14:textId="77777777" w:rsidR="001D59DA" w:rsidRPr="0046159A" w:rsidRDefault="001D59DA" w:rsidP="00797B9B">
            <w:pPr>
              <w:spacing w:before="120" w:after="120"/>
              <w:rPr>
                <w:b/>
              </w:rPr>
            </w:pPr>
            <w:r w:rsidRPr="0046159A">
              <w:rPr>
                <w:b/>
              </w:rPr>
              <w:t xml:space="preserve">I received a letter that I am past due with my MED D monthly premium. Can I set up a </w:t>
            </w:r>
            <w:r>
              <w:rPr>
                <w:b/>
              </w:rPr>
              <w:t>P</w:t>
            </w:r>
            <w:r w:rsidRPr="0046159A">
              <w:rPr>
                <w:b/>
              </w:rPr>
              <w:t xml:space="preserve">ayment </w:t>
            </w:r>
            <w:r>
              <w:rPr>
                <w:b/>
              </w:rPr>
              <w:t>P</w:t>
            </w:r>
            <w:r w:rsidRPr="0046159A">
              <w:rPr>
                <w:b/>
              </w:rPr>
              <w:t>lan for this amount?</w:t>
            </w:r>
          </w:p>
        </w:tc>
        <w:tc>
          <w:tcPr>
            <w:tcW w:w="3179" w:type="pct"/>
            <w:shd w:val="clear" w:color="auto" w:fill="auto"/>
          </w:tcPr>
          <w:p w14:paraId="037B8DA7" w14:textId="77777777" w:rsidR="001D59DA" w:rsidRPr="0046159A" w:rsidRDefault="00E054DA" w:rsidP="00797B9B">
            <w:pPr>
              <w:spacing w:before="120" w:after="120"/>
            </w:pPr>
            <w:r>
              <w:rPr>
                <w:rFonts w:cs="Verdana"/>
                <w:b/>
              </w:rPr>
              <w:t>CCR</w:t>
            </w:r>
            <w:r w:rsidR="001D59DA" w:rsidRPr="0046159A">
              <w:rPr>
                <w:b/>
              </w:rPr>
              <w:t xml:space="preserve"> Process Note</w:t>
            </w:r>
            <w:r w:rsidR="001D59DA" w:rsidRPr="00FB1FC6">
              <w:rPr>
                <w:b/>
                <w:bCs/>
              </w:rPr>
              <w:t>:</w:t>
            </w:r>
            <w:r w:rsidR="001D59DA" w:rsidRPr="0046159A">
              <w:t xml:space="preserve"> </w:t>
            </w:r>
            <w:r w:rsidR="00FB1FC6">
              <w:t xml:space="preserve"> </w:t>
            </w:r>
            <w:r w:rsidR="001D59DA" w:rsidRPr="0046159A">
              <w:t xml:space="preserve">Payment Plans should </w:t>
            </w:r>
            <w:r w:rsidR="001D59DA" w:rsidRPr="0046159A">
              <w:rPr>
                <w:b/>
              </w:rPr>
              <w:t>only</w:t>
            </w:r>
            <w:r w:rsidR="001D59DA" w:rsidRPr="0046159A">
              <w:t xml:space="preserve"> be established for beneficiaries who are past due with their MED D monthly premiums.</w:t>
            </w:r>
          </w:p>
          <w:p w14:paraId="35F5E702" w14:textId="77777777" w:rsidR="001D59DA" w:rsidRPr="0046159A" w:rsidRDefault="001D59DA" w:rsidP="00797B9B">
            <w:pPr>
              <w:spacing w:before="120" w:after="120"/>
            </w:pPr>
          </w:p>
          <w:p w14:paraId="35ABF911" w14:textId="6BA52C60" w:rsidR="001D59DA" w:rsidRPr="0046159A" w:rsidRDefault="007A0BFB" w:rsidP="00797B9B">
            <w:pPr>
              <w:spacing w:before="120" w:after="120"/>
              <w:ind w:left="648" w:hanging="648"/>
            </w:pPr>
            <w:r>
              <w:rPr>
                <w:b/>
                <w:noProof/>
              </w:rPr>
              <w:drawing>
                <wp:inline distT="0" distB="0" distL="0" distR="0" wp14:anchorId="4FC74144" wp14:editId="04E54C1A">
                  <wp:extent cx="281940" cy="18288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001F3059">
              <w:rPr>
                <w:b/>
              </w:rPr>
              <w:t xml:space="preserve"> </w:t>
            </w:r>
            <w:r w:rsidR="00FB1FC6">
              <w:rPr>
                <w:b/>
              </w:rPr>
              <w:t xml:space="preserve"> </w:t>
            </w:r>
            <w:r w:rsidR="001D59DA" w:rsidRPr="0046159A">
              <w:t>You have the option to set up a payment plan. The payment plan consists of paying a portion of your past due balance each month along with your monthly premium and any Late Enrollment Penalty you may owe. In order to avoid disenrollment, you must pay according to the terms of your payment plan agreement. I’d be happy to set up a payment plan for you now.</w:t>
            </w:r>
          </w:p>
          <w:p w14:paraId="217EC3A4" w14:textId="77777777" w:rsidR="001D59DA" w:rsidRPr="0046159A" w:rsidRDefault="001D59DA" w:rsidP="00797B9B">
            <w:pPr>
              <w:spacing w:before="120" w:after="120"/>
            </w:pPr>
          </w:p>
          <w:p w14:paraId="604B6920" w14:textId="32B224E0" w:rsidR="00152214" w:rsidRPr="0046159A" w:rsidRDefault="00E054DA" w:rsidP="00797B9B">
            <w:pPr>
              <w:spacing w:before="120" w:after="120"/>
            </w:pPr>
            <w:r>
              <w:rPr>
                <w:rFonts w:cs="Verdana"/>
                <w:b/>
              </w:rPr>
              <w:t>CCR</w:t>
            </w:r>
            <w:r w:rsidR="001D59DA" w:rsidRPr="0046159A">
              <w:rPr>
                <w:b/>
                <w:color w:val="000000"/>
              </w:rPr>
              <w:t xml:space="preserve"> Process Note:</w:t>
            </w:r>
            <w:r w:rsidR="00FB1FC6">
              <w:rPr>
                <w:b/>
                <w:color w:val="000000"/>
              </w:rPr>
              <w:t xml:space="preserve"> </w:t>
            </w:r>
            <w:r w:rsidR="001D59DA" w:rsidRPr="0046159A">
              <w:rPr>
                <w:b/>
                <w:color w:val="000000"/>
              </w:rPr>
              <w:t xml:space="preserve"> </w:t>
            </w:r>
            <w:r w:rsidR="001D59DA" w:rsidRPr="0046159A">
              <w:rPr>
                <w:color w:val="000000"/>
              </w:rPr>
              <w:t xml:space="preserve">Refer to </w:t>
            </w:r>
            <w:hyperlink r:id="rId44" w:anchor="!/view?docid=a1074405-2b6e-4289-b36c-eb8290142646" w:history="1">
              <w:r w:rsidR="00B741AC">
                <w:rPr>
                  <w:rStyle w:val="Hyperlink"/>
                  <w:bCs/>
                </w:rPr>
                <w:t>Compass MED D - Blue MedicareRx (NEJE) - Premium Billing Payment Plans (066464)</w:t>
              </w:r>
            </w:hyperlink>
            <w:r w:rsidRPr="00C80ED1">
              <w:t>.</w:t>
            </w:r>
          </w:p>
        </w:tc>
      </w:tr>
      <w:tr w:rsidR="001D59DA" w:rsidRPr="0046159A" w14:paraId="76C9D104" w14:textId="77777777" w:rsidTr="00C82DBB">
        <w:tc>
          <w:tcPr>
            <w:tcW w:w="176" w:type="pct"/>
          </w:tcPr>
          <w:p w14:paraId="317D3DD7" w14:textId="66EC690C" w:rsidR="001D59DA" w:rsidRPr="0046159A" w:rsidRDefault="00E51CA8" w:rsidP="00797B9B">
            <w:pPr>
              <w:spacing w:before="120" w:after="120"/>
              <w:jc w:val="center"/>
              <w:rPr>
                <w:b/>
              </w:rPr>
            </w:pPr>
            <w:r>
              <w:rPr>
                <w:b/>
              </w:rPr>
              <w:t>4</w:t>
            </w:r>
          </w:p>
        </w:tc>
        <w:tc>
          <w:tcPr>
            <w:tcW w:w="1645" w:type="pct"/>
            <w:shd w:val="clear" w:color="auto" w:fill="auto"/>
          </w:tcPr>
          <w:p w14:paraId="2CBA1CE6" w14:textId="77777777" w:rsidR="001D59DA" w:rsidRPr="0046159A" w:rsidRDefault="001D59DA" w:rsidP="00797B9B">
            <w:pPr>
              <w:spacing w:before="120" w:after="120"/>
              <w:rPr>
                <w:b/>
              </w:rPr>
            </w:pPr>
            <w:r w:rsidRPr="0046159A">
              <w:rPr>
                <w:b/>
              </w:rPr>
              <w:t>I never use your plan so I’m not paying for it.</w:t>
            </w:r>
          </w:p>
        </w:tc>
        <w:tc>
          <w:tcPr>
            <w:tcW w:w="3179" w:type="pct"/>
            <w:shd w:val="clear" w:color="auto" w:fill="auto"/>
          </w:tcPr>
          <w:p w14:paraId="69D3A0B9" w14:textId="326CA752" w:rsidR="001D59DA" w:rsidRPr="0046159A" w:rsidRDefault="007A0BFB" w:rsidP="00183EA7">
            <w:pPr>
              <w:spacing w:before="120" w:after="120"/>
              <w:ind w:left="648" w:hanging="648"/>
            </w:pPr>
            <w:r>
              <w:rPr>
                <w:b/>
                <w:noProof/>
              </w:rPr>
              <w:drawing>
                <wp:inline distT="0" distB="0" distL="0" distR="0" wp14:anchorId="2A1FB9AD" wp14:editId="3890601B">
                  <wp:extent cx="281940" cy="1828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001F3059">
              <w:rPr>
                <w:b/>
              </w:rPr>
              <w:t xml:space="preserve"> </w:t>
            </w:r>
            <w:r w:rsidR="00FB1FC6">
              <w:rPr>
                <w:b/>
              </w:rPr>
              <w:t xml:space="preserve"> </w:t>
            </w:r>
            <w:r w:rsidR="001D59DA" w:rsidRPr="0046159A">
              <w:t xml:space="preserve">I understand. If you do not pay, you may be disenrolled for failure to pay your premiums and will be without prescription drug coverage. Please note, if you go without prescription drug coverage for more than 63 days, you will be charged a Late Enrollment Penalty (LEP) when you re-enroll in any Part D plan. </w:t>
            </w:r>
          </w:p>
        </w:tc>
      </w:tr>
      <w:tr w:rsidR="006A5B9F" w:rsidRPr="0046159A" w14:paraId="686E38DA" w14:textId="77777777" w:rsidTr="00C82DBB">
        <w:tc>
          <w:tcPr>
            <w:tcW w:w="176" w:type="pct"/>
          </w:tcPr>
          <w:p w14:paraId="3764714D" w14:textId="1686E846" w:rsidR="006A5B9F" w:rsidRPr="0046159A" w:rsidRDefault="00E51CA8" w:rsidP="00797B9B">
            <w:pPr>
              <w:spacing w:before="120" w:after="120"/>
              <w:jc w:val="center"/>
              <w:rPr>
                <w:b/>
              </w:rPr>
            </w:pPr>
            <w:r>
              <w:rPr>
                <w:b/>
              </w:rPr>
              <w:t>5</w:t>
            </w:r>
          </w:p>
        </w:tc>
        <w:tc>
          <w:tcPr>
            <w:tcW w:w="1645" w:type="pct"/>
            <w:shd w:val="clear" w:color="auto" w:fill="auto"/>
          </w:tcPr>
          <w:p w14:paraId="235B71B7" w14:textId="77777777" w:rsidR="006A5B9F" w:rsidRPr="0046159A" w:rsidRDefault="006A5B9F" w:rsidP="00797B9B">
            <w:pPr>
              <w:spacing w:before="120" w:after="120"/>
              <w:rPr>
                <w:b/>
              </w:rPr>
            </w:pPr>
            <w:r w:rsidRPr="00EA0BE8">
              <w:rPr>
                <w:b/>
              </w:rPr>
              <w:t>I didn’t receive a letter in the mail saying I was past due.</w:t>
            </w:r>
          </w:p>
        </w:tc>
        <w:tc>
          <w:tcPr>
            <w:tcW w:w="3179" w:type="pct"/>
            <w:shd w:val="clear" w:color="auto" w:fill="auto"/>
          </w:tcPr>
          <w:p w14:paraId="06262BB0" w14:textId="23D337C4" w:rsidR="006A5B9F" w:rsidRPr="00EA0BE8" w:rsidRDefault="006A5B9F" w:rsidP="00797B9B">
            <w:pPr>
              <w:spacing w:before="120" w:after="120"/>
              <w:rPr>
                <w:color w:val="000000"/>
              </w:rPr>
            </w:pPr>
            <w:r>
              <w:rPr>
                <w:b/>
                <w:bCs/>
              </w:rPr>
              <w:t>CCR</w:t>
            </w:r>
            <w:r w:rsidRPr="00EA0BE8">
              <w:rPr>
                <w:b/>
                <w:bCs/>
                <w:color w:val="000000"/>
              </w:rPr>
              <w:t xml:space="preserve"> Process Note: </w:t>
            </w:r>
            <w:r w:rsidR="00FB1FC6">
              <w:rPr>
                <w:b/>
                <w:bCs/>
                <w:color w:val="000000"/>
              </w:rPr>
              <w:t xml:space="preserve"> </w:t>
            </w:r>
            <w:r>
              <w:rPr>
                <w:color w:val="000000"/>
              </w:rPr>
              <w:t>Locate</w:t>
            </w:r>
            <w:r w:rsidRPr="00EA0BE8">
              <w:rPr>
                <w:color w:val="000000"/>
              </w:rPr>
              <w:t xml:space="preserve"> th</w:t>
            </w:r>
            <w:r>
              <w:rPr>
                <w:color w:val="000000"/>
              </w:rPr>
              <w:t xml:space="preserve">e Dunning letter(s) </w:t>
            </w:r>
            <w:r w:rsidRPr="00EA0BE8">
              <w:rPr>
                <w:color w:val="000000"/>
              </w:rPr>
              <w:t xml:space="preserve">in </w:t>
            </w:r>
            <w:r w:rsidR="00A73930">
              <w:rPr>
                <w:b/>
                <w:bCs/>
                <w:color w:val="000000"/>
              </w:rPr>
              <w:t>ONEclick™</w:t>
            </w:r>
            <w:r w:rsidRPr="00EA0BE8">
              <w:rPr>
                <w:color w:val="000000"/>
              </w:rPr>
              <w:t>.</w:t>
            </w:r>
          </w:p>
          <w:p w14:paraId="0166A6E1" w14:textId="77777777" w:rsidR="006A5B9F" w:rsidRPr="00EA0BE8" w:rsidRDefault="006A5B9F" w:rsidP="00797B9B">
            <w:pPr>
              <w:spacing w:before="120" w:after="120"/>
              <w:rPr>
                <w:color w:val="000000"/>
              </w:rPr>
            </w:pPr>
          </w:p>
          <w:p w14:paraId="5A1CB218" w14:textId="770AF638" w:rsidR="006A5B9F" w:rsidRPr="00EA0BE8" w:rsidRDefault="007A0BFB" w:rsidP="00797B9B">
            <w:pPr>
              <w:spacing w:before="120" w:after="120"/>
              <w:ind w:left="648" w:hanging="648"/>
              <w:rPr>
                <w:color w:val="000000"/>
              </w:rPr>
            </w:pPr>
            <w:r>
              <w:rPr>
                <w:b/>
                <w:noProof/>
              </w:rPr>
              <w:drawing>
                <wp:inline distT="0" distB="0" distL="0" distR="0" wp14:anchorId="1E22F1E0" wp14:editId="2F537260">
                  <wp:extent cx="281940" cy="1828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001F3059">
              <w:rPr>
                <w:b/>
              </w:rPr>
              <w:t xml:space="preserve"> </w:t>
            </w:r>
            <w:r w:rsidR="00FB1FC6">
              <w:rPr>
                <w:b/>
              </w:rPr>
              <w:t xml:space="preserve"> </w:t>
            </w:r>
            <w:r w:rsidR="006A5B9F" w:rsidRPr="00EA0BE8">
              <w:rPr>
                <w:color w:val="000000"/>
              </w:rPr>
              <w:t xml:space="preserve">Our records show the letter was mailed on </w:t>
            </w:r>
            <w:r w:rsidR="00183EA7">
              <w:rPr>
                <w:color w:val="000000"/>
              </w:rPr>
              <w:t>&lt;</w:t>
            </w:r>
            <w:r w:rsidR="00237D25">
              <w:rPr>
                <w:color w:val="000000"/>
              </w:rPr>
              <w:t>MM/DD/YYYY</w:t>
            </w:r>
            <w:r w:rsidR="00183EA7">
              <w:rPr>
                <w:color w:val="000000"/>
              </w:rPr>
              <w:t xml:space="preserve">&gt; </w:t>
            </w:r>
            <w:r w:rsidR="006A5B9F" w:rsidRPr="00EA0BE8">
              <w:rPr>
                <w:color w:val="000000"/>
              </w:rPr>
              <w:t>to the following address</w:t>
            </w:r>
            <w:r w:rsidR="00183EA7">
              <w:rPr>
                <w:color w:val="000000"/>
              </w:rPr>
              <w:t xml:space="preserve">: </w:t>
            </w:r>
            <w:r w:rsidR="006A5B9F" w:rsidRPr="00EA0BE8">
              <w:rPr>
                <w:color w:val="000000"/>
              </w:rPr>
              <w:t xml:space="preserve">&lt;insert address here&gt;. </w:t>
            </w:r>
          </w:p>
          <w:p w14:paraId="19E930F1" w14:textId="77777777" w:rsidR="006A5B9F" w:rsidRDefault="006A5B9F" w:rsidP="00797B9B">
            <w:pPr>
              <w:pStyle w:val="ListParagraph"/>
              <w:numPr>
                <w:ilvl w:val="0"/>
                <w:numId w:val="34"/>
              </w:numPr>
              <w:spacing w:before="120" w:after="120"/>
              <w:ind w:left="1080"/>
            </w:pPr>
            <w:r w:rsidRPr="00EA0BE8">
              <w:t>The letter is sent within a windowed envelope; your mailing address would be visible through the plastic window</w:t>
            </w:r>
            <w:r w:rsidR="00467DC8">
              <w:t>.</w:t>
            </w:r>
          </w:p>
          <w:p w14:paraId="220753E9" w14:textId="77777777" w:rsidR="000B33EF" w:rsidRPr="00EA0BE8" w:rsidRDefault="000B33EF" w:rsidP="00797B9B">
            <w:pPr>
              <w:pStyle w:val="ListParagraph"/>
              <w:numPr>
                <w:ilvl w:val="0"/>
                <w:numId w:val="34"/>
              </w:numPr>
              <w:spacing w:before="120" w:after="120"/>
              <w:ind w:left="1080"/>
            </w:pPr>
            <w:r>
              <w:rPr>
                <w:rFonts w:cs="Arial"/>
                <w:bCs/>
                <w:color w:val="333333"/>
              </w:rPr>
              <w:t>Dunning #1 is a yellow letter/envelope and Reminder letter is a pink letter/envelope.</w:t>
            </w:r>
          </w:p>
          <w:p w14:paraId="0E2ADAA1" w14:textId="77777777" w:rsidR="006A5B9F" w:rsidRPr="00EA0BE8" w:rsidRDefault="006A5B9F" w:rsidP="00797B9B">
            <w:pPr>
              <w:pStyle w:val="ListParagraph"/>
              <w:numPr>
                <w:ilvl w:val="0"/>
                <w:numId w:val="34"/>
              </w:numPr>
              <w:spacing w:before="120" w:after="120"/>
              <w:ind w:left="1080"/>
            </w:pPr>
            <w:r w:rsidRPr="00EA0BE8">
              <w:t xml:space="preserve">The return address is from </w:t>
            </w:r>
            <w:r>
              <w:rPr>
                <w:b/>
                <w:bCs/>
              </w:rPr>
              <w:t>New England Joint Enterprise</w:t>
            </w:r>
            <w:r w:rsidR="00467DC8">
              <w:t xml:space="preserve"> with the logo in larger print.</w:t>
            </w:r>
          </w:p>
          <w:p w14:paraId="1D1202D2" w14:textId="77777777" w:rsidR="006A5B9F" w:rsidRPr="00EA0BE8" w:rsidRDefault="006A5B9F" w:rsidP="00797B9B">
            <w:pPr>
              <w:pStyle w:val="ListParagraph"/>
              <w:numPr>
                <w:ilvl w:val="0"/>
                <w:numId w:val="34"/>
              </w:numPr>
              <w:spacing w:before="120" w:after="120"/>
              <w:ind w:left="1080"/>
            </w:pPr>
            <w:r w:rsidRPr="00EA0BE8">
              <w:t>“</w:t>
            </w:r>
            <w:r w:rsidRPr="00EA0BE8">
              <w:rPr>
                <w:b/>
                <w:bCs/>
              </w:rPr>
              <w:t>ATTENTION:</w:t>
            </w:r>
            <w:r w:rsidR="00FB1FC6">
              <w:rPr>
                <w:b/>
                <w:bCs/>
              </w:rPr>
              <w:t xml:space="preserve"> </w:t>
            </w:r>
            <w:r w:rsidRPr="00EA0BE8">
              <w:rPr>
                <w:b/>
                <w:bCs/>
              </w:rPr>
              <w:t xml:space="preserve"> Important Plan Information</w:t>
            </w:r>
            <w:r w:rsidRPr="00EA0BE8">
              <w:t>” is printed on the front of the envelope in red</w:t>
            </w:r>
            <w:r w:rsidR="00467DC8">
              <w:t>.</w:t>
            </w:r>
          </w:p>
          <w:p w14:paraId="5702EBD5" w14:textId="77777777" w:rsidR="006A5B9F" w:rsidRPr="00EA0BE8" w:rsidRDefault="006A5B9F" w:rsidP="00797B9B">
            <w:pPr>
              <w:spacing w:before="120" w:after="120"/>
              <w:rPr>
                <w:rFonts w:eastAsia="Calibri"/>
                <w:color w:val="000000"/>
              </w:rPr>
            </w:pPr>
          </w:p>
          <w:p w14:paraId="704028E8" w14:textId="46BE84E3" w:rsidR="006A5B9F" w:rsidRPr="0046159A" w:rsidRDefault="006A5B9F" w:rsidP="00797B9B">
            <w:pPr>
              <w:spacing w:before="120" w:after="120"/>
            </w:pPr>
            <w:r>
              <w:rPr>
                <w:b/>
                <w:bCs/>
              </w:rPr>
              <w:t>CCR</w:t>
            </w:r>
            <w:r w:rsidRPr="00EA0BE8">
              <w:rPr>
                <w:b/>
                <w:bCs/>
                <w:color w:val="000000"/>
              </w:rPr>
              <w:t xml:space="preserve"> Process Note: </w:t>
            </w:r>
            <w:r w:rsidR="00FB1FC6">
              <w:rPr>
                <w:b/>
                <w:bCs/>
                <w:color w:val="000000"/>
              </w:rPr>
              <w:t xml:space="preserve"> </w:t>
            </w:r>
            <w:r w:rsidRPr="00EA0BE8">
              <w:t>If the letter was sent to the incorrect address</w:t>
            </w:r>
            <w:r>
              <w:t>, then verify address on account and</w:t>
            </w:r>
            <w:r w:rsidR="00396275">
              <w:t xml:space="preserve"> update if applicable. Refer to </w:t>
            </w:r>
            <w:hyperlink r:id="rId45" w:anchor="!/view?docid=a5cf7af0-8a89-45dc-a395-9961dceac183" w:history="1">
              <w:r w:rsidR="00B741AC">
                <w:rPr>
                  <w:rStyle w:val="Hyperlink"/>
                </w:rPr>
                <w:t>Compass MED D - Address Changes and Out of Area (OOA) (061760)</w:t>
              </w:r>
            </w:hyperlink>
            <w:r w:rsidR="00D50525">
              <w:t>.</w:t>
            </w:r>
          </w:p>
        </w:tc>
      </w:tr>
      <w:tr w:rsidR="001D59DA" w:rsidRPr="0046159A" w14:paraId="1430319C" w14:textId="77777777" w:rsidTr="00C82DBB">
        <w:tc>
          <w:tcPr>
            <w:tcW w:w="176" w:type="pct"/>
          </w:tcPr>
          <w:p w14:paraId="6787E4AD" w14:textId="74419A44" w:rsidR="001D59DA" w:rsidRPr="0046159A" w:rsidRDefault="00E51CA8" w:rsidP="00797B9B">
            <w:pPr>
              <w:spacing w:before="120" w:after="120"/>
              <w:jc w:val="center"/>
              <w:rPr>
                <w:b/>
              </w:rPr>
            </w:pPr>
            <w:r>
              <w:rPr>
                <w:b/>
              </w:rPr>
              <w:t>6</w:t>
            </w:r>
          </w:p>
        </w:tc>
        <w:tc>
          <w:tcPr>
            <w:tcW w:w="1645" w:type="pct"/>
            <w:shd w:val="clear" w:color="auto" w:fill="auto"/>
          </w:tcPr>
          <w:p w14:paraId="635CA6C0" w14:textId="77777777" w:rsidR="001D59DA" w:rsidRPr="0046159A" w:rsidRDefault="001D59DA" w:rsidP="00797B9B">
            <w:pPr>
              <w:spacing w:before="120" w:after="120"/>
              <w:rPr>
                <w:b/>
              </w:rPr>
            </w:pPr>
            <w:r w:rsidRPr="0046159A">
              <w:rPr>
                <w:b/>
              </w:rPr>
              <w:t>I received a letter in the mail, and I don’t understand why it says I am past due.</w:t>
            </w:r>
          </w:p>
        </w:tc>
        <w:tc>
          <w:tcPr>
            <w:tcW w:w="3179" w:type="pct"/>
            <w:shd w:val="clear" w:color="auto" w:fill="auto"/>
          </w:tcPr>
          <w:p w14:paraId="7475EEC9" w14:textId="26D8B550" w:rsidR="001D59DA" w:rsidRPr="0046159A" w:rsidRDefault="007A0BFB" w:rsidP="00797B9B">
            <w:pPr>
              <w:spacing w:before="120" w:after="120"/>
              <w:ind w:left="648" w:hanging="648"/>
              <w:rPr>
                <w:b/>
              </w:rPr>
            </w:pPr>
            <w:r>
              <w:rPr>
                <w:b/>
                <w:noProof/>
              </w:rPr>
              <w:drawing>
                <wp:inline distT="0" distB="0" distL="0" distR="0" wp14:anchorId="3DA5D18D" wp14:editId="7A9E52BA">
                  <wp:extent cx="281940" cy="1828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001F3059">
              <w:rPr>
                <w:b/>
              </w:rPr>
              <w:t xml:space="preserve"> </w:t>
            </w:r>
            <w:r w:rsidR="00FB1FC6">
              <w:rPr>
                <w:b/>
              </w:rPr>
              <w:t xml:space="preserve"> </w:t>
            </w:r>
            <w:r w:rsidR="001D59DA" w:rsidRPr="0046159A">
              <w:t>You received a letter stating you may be disenrolled for failure to pay premiums because we did not receive your premium payment by the required due date.</w:t>
            </w:r>
            <w:r w:rsidR="001D59DA" w:rsidRPr="0046159A">
              <w:rPr>
                <w:b/>
              </w:rPr>
              <w:t xml:space="preserve"> </w:t>
            </w:r>
          </w:p>
          <w:p w14:paraId="6B568975" w14:textId="77777777" w:rsidR="001D59DA" w:rsidRPr="0046159A" w:rsidRDefault="001D59DA" w:rsidP="00797B9B">
            <w:pPr>
              <w:spacing w:before="120" w:after="120"/>
            </w:pPr>
          </w:p>
          <w:p w14:paraId="5A589A9C" w14:textId="22881DFD" w:rsidR="00152214" w:rsidRPr="0046159A" w:rsidRDefault="001D59DA" w:rsidP="00183EA7">
            <w:pPr>
              <w:spacing w:before="120" w:after="120"/>
              <w:ind w:left="658"/>
            </w:pPr>
            <w:r w:rsidRPr="0046159A">
              <w:t>Not paying your premium by the required due date puts you in jeopardy of possibly being disenrolled from the plan. To avoid disenrollment, you need to pay the amount listed in the letter by the end of the grace period also listed in the letter.</w:t>
            </w:r>
          </w:p>
        </w:tc>
      </w:tr>
      <w:tr w:rsidR="001D59DA" w:rsidRPr="0046159A" w14:paraId="2DD923EC" w14:textId="77777777" w:rsidTr="00C82DBB">
        <w:tc>
          <w:tcPr>
            <w:tcW w:w="176" w:type="pct"/>
          </w:tcPr>
          <w:p w14:paraId="17EBE678" w14:textId="13C82382" w:rsidR="001D59DA" w:rsidRPr="0046159A" w:rsidRDefault="00E51CA8" w:rsidP="00797B9B">
            <w:pPr>
              <w:spacing w:before="120" w:after="120"/>
              <w:jc w:val="center"/>
              <w:rPr>
                <w:b/>
              </w:rPr>
            </w:pPr>
            <w:r>
              <w:rPr>
                <w:b/>
              </w:rPr>
              <w:t>7</w:t>
            </w:r>
          </w:p>
        </w:tc>
        <w:tc>
          <w:tcPr>
            <w:tcW w:w="1645" w:type="pct"/>
            <w:shd w:val="clear" w:color="auto" w:fill="auto"/>
          </w:tcPr>
          <w:p w14:paraId="4FF5574B" w14:textId="77777777" w:rsidR="001D59DA" w:rsidRPr="0046159A" w:rsidRDefault="001D59DA" w:rsidP="00797B9B">
            <w:pPr>
              <w:spacing w:before="120" w:after="120"/>
              <w:rPr>
                <w:b/>
              </w:rPr>
            </w:pPr>
            <w:r w:rsidRPr="0046159A">
              <w:rPr>
                <w:b/>
              </w:rPr>
              <w:t>I received a letter that says I owe a different amount than my last invoice. Which amount do I pay?</w:t>
            </w:r>
          </w:p>
        </w:tc>
        <w:tc>
          <w:tcPr>
            <w:tcW w:w="3179" w:type="pct"/>
            <w:shd w:val="clear" w:color="auto" w:fill="auto"/>
          </w:tcPr>
          <w:p w14:paraId="5A2A8FBD" w14:textId="395865DB" w:rsidR="00465FB6" w:rsidRPr="0046159A" w:rsidRDefault="007A0BFB" w:rsidP="00183EA7">
            <w:pPr>
              <w:spacing w:before="120" w:after="120"/>
              <w:ind w:left="648" w:hanging="648"/>
            </w:pPr>
            <w:r>
              <w:rPr>
                <w:b/>
                <w:noProof/>
              </w:rPr>
              <w:drawing>
                <wp:inline distT="0" distB="0" distL="0" distR="0" wp14:anchorId="1D64EA63" wp14:editId="17A58BB9">
                  <wp:extent cx="281940" cy="18288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001F3059">
              <w:rPr>
                <w:b/>
              </w:rPr>
              <w:t xml:space="preserve"> </w:t>
            </w:r>
            <w:r w:rsidR="00FB1FC6">
              <w:rPr>
                <w:b/>
              </w:rPr>
              <w:t xml:space="preserve"> </w:t>
            </w:r>
            <w:r w:rsidR="001D59DA" w:rsidRPr="0046159A">
              <w:t xml:space="preserve">Please pay the entire amount listed in the </w:t>
            </w:r>
            <w:r w:rsidR="00F25D4E">
              <w:t>D</w:t>
            </w:r>
            <w:r w:rsidR="00366089">
              <w:t xml:space="preserve">unning </w:t>
            </w:r>
            <w:r w:rsidR="00F25D4E">
              <w:t>Letter #1</w:t>
            </w:r>
            <w:r w:rsidR="000B33EF">
              <w:t xml:space="preserve"> (yellow letter)</w:t>
            </w:r>
            <w:r w:rsidR="00F25D4E">
              <w:t xml:space="preserve"> or Dunning Reminder Letter</w:t>
            </w:r>
            <w:r w:rsidR="000B33EF">
              <w:t xml:space="preserve"> (pink letter)</w:t>
            </w:r>
            <w:r w:rsidR="001D59DA" w:rsidRPr="0046159A">
              <w:t xml:space="preserve"> by the end of the grace period. This is the amount due to avoid disenrollment.</w:t>
            </w:r>
          </w:p>
        </w:tc>
      </w:tr>
      <w:tr w:rsidR="001D59DA" w:rsidRPr="0046159A" w14:paraId="5B1189FC" w14:textId="77777777" w:rsidTr="00C82DBB">
        <w:tc>
          <w:tcPr>
            <w:tcW w:w="176" w:type="pct"/>
          </w:tcPr>
          <w:p w14:paraId="7E43DB8A" w14:textId="0006EEFF" w:rsidR="001D59DA" w:rsidRPr="0046159A" w:rsidRDefault="00E51CA8" w:rsidP="00797B9B">
            <w:pPr>
              <w:spacing w:before="120" w:after="120"/>
              <w:jc w:val="center"/>
              <w:rPr>
                <w:b/>
              </w:rPr>
            </w:pPr>
            <w:r>
              <w:rPr>
                <w:b/>
              </w:rPr>
              <w:t>8</w:t>
            </w:r>
          </w:p>
        </w:tc>
        <w:tc>
          <w:tcPr>
            <w:tcW w:w="1645" w:type="pct"/>
            <w:shd w:val="clear" w:color="auto" w:fill="auto"/>
          </w:tcPr>
          <w:p w14:paraId="0C4A2FED" w14:textId="77777777" w:rsidR="001D59DA" w:rsidRPr="0046159A" w:rsidRDefault="001D59DA" w:rsidP="00797B9B">
            <w:pPr>
              <w:spacing w:before="120" w:after="120"/>
              <w:rPr>
                <w:b/>
              </w:rPr>
            </w:pPr>
            <w:r w:rsidRPr="0046159A">
              <w:rPr>
                <w:b/>
              </w:rPr>
              <w:t>If I sign up for Social Security Withholding, will that cover my past due balance?</w:t>
            </w:r>
          </w:p>
        </w:tc>
        <w:tc>
          <w:tcPr>
            <w:tcW w:w="3179" w:type="pct"/>
            <w:shd w:val="clear" w:color="auto" w:fill="auto"/>
          </w:tcPr>
          <w:p w14:paraId="215528F9" w14:textId="61556129" w:rsidR="00465FB6" w:rsidRPr="0046159A" w:rsidRDefault="007A0BFB" w:rsidP="00183EA7">
            <w:pPr>
              <w:spacing w:before="120" w:after="120"/>
              <w:ind w:left="648" w:hanging="648"/>
            </w:pPr>
            <w:r>
              <w:rPr>
                <w:b/>
                <w:noProof/>
              </w:rPr>
              <w:drawing>
                <wp:inline distT="0" distB="0" distL="0" distR="0" wp14:anchorId="43809B7A" wp14:editId="265A8D6A">
                  <wp:extent cx="281940" cy="18288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001F3059">
              <w:rPr>
                <w:b/>
              </w:rPr>
              <w:t xml:space="preserve"> </w:t>
            </w:r>
            <w:r w:rsidR="00FB1FC6">
              <w:rPr>
                <w:b/>
              </w:rPr>
              <w:t xml:space="preserve"> </w:t>
            </w:r>
            <w:r w:rsidR="001D59DA" w:rsidRPr="0046159A">
              <w:t>No. Premiums owed prior to the effective date for Social Security Withholding will not be paid through deductions from your Social Security benefit. The beneficiary is responsible for paying any premiums due prior to Social Security Withholding taking effect.</w:t>
            </w:r>
          </w:p>
        </w:tc>
      </w:tr>
      <w:tr w:rsidR="001D59DA" w:rsidRPr="0046159A" w14:paraId="794B5E91" w14:textId="77777777" w:rsidTr="00C82DBB">
        <w:tc>
          <w:tcPr>
            <w:tcW w:w="176" w:type="pct"/>
          </w:tcPr>
          <w:p w14:paraId="4AE764DC" w14:textId="405E7D25" w:rsidR="001D59DA" w:rsidRPr="0046159A" w:rsidRDefault="00E51CA8" w:rsidP="00797B9B">
            <w:pPr>
              <w:spacing w:before="120" w:after="120"/>
              <w:jc w:val="center"/>
              <w:rPr>
                <w:b/>
              </w:rPr>
            </w:pPr>
            <w:r>
              <w:rPr>
                <w:b/>
              </w:rPr>
              <w:t>9</w:t>
            </w:r>
          </w:p>
        </w:tc>
        <w:tc>
          <w:tcPr>
            <w:tcW w:w="1645" w:type="pct"/>
            <w:shd w:val="clear" w:color="auto" w:fill="auto"/>
          </w:tcPr>
          <w:p w14:paraId="2A151D5F" w14:textId="77777777" w:rsidR="001D59DA" w:rsidRPr="0046159A" w:rsidRDefault="001D59DA" w:rsidP="00797B9B">
            <w:pPr>
              <w:spacing w:before="120" w:after="120"/>
              <w:rPr>
                <w:b/>
              </w:rPr>
            </w:pPr>
            <w:r w:rsidRPr="0046159A">
              <w:rPr>
                <w:b/>
              </w:rPr>
              <w:t>Can I re-enroll next year?</w:t>
            </w:r>
          </w:p>
          <w:p w14:paraId="07148A00" w14:textId="77777777" w:rsidR="001D59DA" w:rsidRPr="0046159A" w:rsidRDefault="001D59DA" w:rsidP="00797B9B">
            <w:pPr>
              <w:spacing w:before="120" w:after="120"/>
            </w:pPr>
          </w:p>
        </w:tc>
        <w:tc>
          <w:tcPr>
            <w:tcW w:w="3179" w:type="pct"/>
            <w:shd w:val="clear" w:color="auto" w:fill="auto"/>
          </w:tcPr>
          <w:p w14:paraId="006D39B4" w14:textId="2492CD74" w:rsidR="00465FB6" w:rsidRPr="0046159A" w:rsidRDefault="007A0BFB" w:rsidP="00183EA7">
            <w:pPr>
              <w:spacing w:before="120" w:after="120"/>
              <w:ind w:left="648" w:hanging="648"/>
            </w:pPr>
            <w:r>
              <w:rPr>
                <w:b/>
                <w:noProof/>
              </w:rPr>
              <w:drawing>
                <wp:inline distT="0" distB="0" distL="0" distR="0" wp14:anchorId="37D9640C" wp14:editId="2CC0530E">
                  <wp:extent cx="281940" cy="18288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001F3059">
              <w:rPr>
                <w:b/>
              </w:rPr>
              <w:t xml:space="preserve"> </w:t>
            </w:r>
            <w:r w:rsidR="00FB1FC6">
              <w:rPr>
                <w:b/>
              </w:rPr>
              <w:t xml:space="preserve"> </w:t>
            </w:r>
            <w:r w:rsidR="001D59DA" w:rsidRPr="0046159A">
              <w:t>Yes. However, you must pay all past due balances from the previous year before enrollment will become effective and you may have to pay a late enrollment penalty.</w:t>
            </w:r>
          </w:p>
        </w:tc>
      </w:tr>
      <w:tr w:rsidR="00C071F7" w:rsidRPr="0046159A" w14:paraId="593A7EF4" w14:textId="77777777" w:rsidTr="00C82DBB">
        <w:tc>
          <w:tcPr>
            <w:tcW w:w="176" w:type="pct"/>
          </w:tcPr>
          <w:p w14:paraId="5B77D903" w14:textId="16173EE6" w:rsidR="00C071F7" w:rsidRPr="0046159A" w:rsidRDefault="00E51CA8" w:rsidP="00797B9B">
            <w:pPr>
              <w:spacing w:before="120" w:after="120"/>
              <w:jc w:val="center"/>
              <w:rPr>
                <w:b/>
                <w:bCs/>
                <w:iCs/>
              </w:rPr>
            </w:pPr>
            <w:r>
              <w:rPr>
                <w:b/>
                <w:bCs/>
                <w:iCs/>
              </w:rPr>
              <w:t>10</w:t>
            </w:r>
          </w:p>
        </w:tc>
        <w:tc>
          <w:tcPr>
            <w:tcW w:w="1645" w:type="pct"/>
            <w:shd w:val="clear" w:color="auto" w:fill="auto"/>
          </w:tcPr>
          <w:p w14:paraId="1BB2781A" w14:textId="3C0AAD2B" w:rsidR="00FB1FC6" w:rsidRPr="0046159A" w:rsidRDefault="00C071F7" w:rsidP="00797B9B">
            <w:pPr>
              <w:spacing w:before="120" w:after="120"/>
              <w:rPr>
                <w:b/>
                <w:bCs/>
                <w:iCs/>
              </w:rPr>
            </w:pPr>
            <w:r>
              <w:rPr>
                <w:b/>
                <w:bCs/>
                <w:iCs/>
              </w:rPr>
              <w:t>What if the beneficiary is disputing the disenrollment?</w:t>
            </w:r>
          </w:p>
        </w:tc>
        <w:tc>
          <w:tcPr>
            <w:tcW w:w="3179" w:type="pct"/>
            <w:shd w:val="clear" w:color="auto" w:fill="auto"/>
          </w:tcPr>
          <w:p w14:paraId="713D56DE" w14:textId="6EC19DBC" w:rsidR="00465FB6" w:rsidRPr="00183EA7" w:rsidRDefault="00C071F7" w:rsidP="00797B9B">
            <w:pPr>
              <w:spacing w:before="120" w:after="120"/>
              <w:textAlignment w:val="top"/>
              <w:rPr>
                <w:u w:val="single"/>
              </w:rPr>
            </w:pPr>
            <w:r>
              <w:t xml:space="preserve">Refer to </w:t>
            </w:r>
            <w:hyperlink w:anchor="_Disputing_Dunning/Disenrollment" w:history="1">
              <w:r w:rsidRPr="00EB5F4A">
                <w:rPr>
                  <w:rStyle w:val="Hyperlink"/>
                </w:rPr>
                <w:t>Disputing Dunning/Disenrollment</w:t>
              </w:r>
            </w:hyperlink>
            <w:r>
              <w:rPr>
                <w:u w:val="single"/>
              </w:rPr>
              <w:t>.</w:t>
            </w:r>
          </w:p>
        </w:tc>
      </w:tr>
      <w:tr w:rsidR="00C071F7" w:rsidRPr="0046159A" w14:paraId="684C2A68" w14:textId="77777777" w:rsidTr="00C82DBB">
        <w:tc>
          <w:tcPr>
            <w:tcW w:w="176" w:type="pct"/>
          </w:tcPr>
          <w:p w14:paraId="34253DAB" w14:textId="3B5470CB" w:rsidR="00C071F7" w:rsidRPr="0046159A" w:rsidRDefault="00E51CA8" w:rsidP="00797B9B">
            <w:pPr>
              <w:spacing w:before="120" w:after="120"/>
              <w:jc w:val="center"/>
              <w:rPr>
                <w:b/>
                <w:bCs/>
                <w:iCs/>
              </w:rPr>
            </w:pPr>
            <w:r>
              <w:rPr>
                <w:b/>
                <w:bCs/>
                <w:iCs/>
              </w:rPr>
              <w:t>11</w:t>
            </w:r>
          </w:p>
        </w:tc>
        <w:tc>
          <w:tcPr>
            <w:tcW w:w="1645" w:type="pct"/>
            <w:shd w:val="clear" w:color="auto" w:fill="auto"/>
          </w:tcPr>
          <w:p w14:paraId="669F69B0" w14:textId="3D4824A6" w:rsidR="00C071F7" w:rsidRPr="00183EA7" w:rsidRDefault="00C071F7" w:rsidP="00797B9B">
            <w:pPr>
              <w:spacing w:before="120" w:after="120"/>
              <w:rPr>
                <w:b/>
                <w:bCs/>
                <w:iCs/>
              </w:rPr>
            </w:pPr>
            <w:r w:rsidRPr="0046159A">
              <w:rPr>
                <w:b/>
                <w:bCs/>
                <w:iCs/>
              </w:rPr>
              <w:t xml:space="preserve">What if the beneficiary is disputing the </w:t>
            </w:r>
            <w:r>
              <w:rPr>
                <w:b/>
                <w:bCs/>
                <w:iCs/>
              </w:rPr>
              <w:t>balance</w:t>
            </w:r>
            <w:r w:rsidRPr="0046159A">
              <w:rPr>
                <w:b/>
                <w:bCs/>
                <w:iCs/>
              </w:rPr>
              <w:t>?</w:t>
            </w:r>
          </w:p>
        </w:tc>
        <w:tc>
          <w:tcPr>
            <w:tcW w:w="3179" w:type="pct"/>
            <w:shd w:val="clear" w:color="auto" w:fill="auto"/>
          </w:tcPr>
          <w:p w14:paraId="0CA67110" w14:textId="77777777" w:rsidR="00C071F7" w:rsidRPr="0046159A" w:rsidRDefault="00C071F7" w:rsidP="00797B9B">
            <w:pPr>
              <w:spacing w:before="120" w:after="120"/>
              <w:textAlignment w:val="top"/>
              <w:rPr>
                <w:rFonts w:cs="Arial"/>
              </w:rPr>
            </w:pPr>
            <w:r w:rsidRPr="00D313F8">
              <w:t>Refer</w:t>
            </w:r>
            <w:r>
              <w:t xml:space="preserve"> to </w:t>
            </w:r>
            <w:hyperlink w:anchor="_All_Other_Non-100%" w:history="1">
              <w:r>
                <w:rPr>
                  <w:rStyle w:val="Hyperlink"/>
                </w:rPr>
                <w:t>Disputing Balances</w:t>
              </w:r>
            </w:hyperlink>
            <w:r>
              <w:t>.</w:t>
            </w:r>
          </w:p>
        </w:tc>
      </w:tr>
      <w:tr w:rsidR="00C071F7" w:rsidRPr="0046159A" w14:paraId="08462DF9" w14:textId="77777777" w:rsidTr="00C82DBB">
        <w:tc>
          <w:tcPr>
            <w:tcW w:w="176" w:type="pct"/>
          </w:tcPr>
          <w:p w14:paraId="4D03CF71" w14:textId="48BBC870" w:rsidR="00C071F7" w:rsidRPr="0046159A" w:rsidRDefault="00E51CA8" w:rsidP="00797B9B">
            <w:pPr>
              <w:spacing w:before="120" w:after="120"/>
              <w:jc w:val="center"/>
              <w:rPr>
                <w:b/>
              </w:rPr>
            </w:pPr>
            <w:r>
              <w:rPr>
                <w:b/>
              </w:rPr>
              <w:t>12</w:t>
            </w:r>
          </w:p>
        </w:tc>
        <w:tc>
          <w:tcPr>
            <w:tcW w:w="1645" w:type="pct"/>
            <w:shd w:val="clear" w:color="auto" w:fill="auto"/>
          </w:tcPr>
          <w:p w14:paraId="2639FEF7" w14:textId="77777777" w:rsidR="00C071F7" w:rsidRPr="0046159A" w:rsidRDefault="00C071F7" w:rsidP="00797B9B">
            <w:pPr>
              <w:spacing w:before="120" w:after="120"/>
              <w:rPr>
                <w:b/>
              </w:rPr>
            </w:pPr>
            <w:r w:rsidRPr="0046159A">
              <w:rPr>
                <w:b/>
              </w:rPr>
              <w:t>I</w:t>
            </w:r>
            <w:r>
              <w:rPr>
                <w:b/>
              </w:rPr>
              <w:t xml:space="preserve"> received</w:t>
            </w:r>
            <w:r w:rsidRPr="0046159A">
              <w:rPr>
                <w:b/>
              </w:rPr>
              <w:t xml:space="preserve"> a letter stating I was disenrolled because I didn’t pay my premium. </w:t>
            </w:r>
          </w:p>
          <w:p w14:paraId="19F70633" w14:textId="77777777" w:rsidR="00C071F7" w:rsidRPr="0046159A" w:rsidRDefault="00C071F7" w:rsidP="00797B9B">
            <w:pPr>
              <w:spacing w:before="120" w:after="120"/>
              <w:rPr>
                <w:b/>
              </w:rPr>
            </w:pPr>
          </w:p>
          <w:p w14:paraId="34B59C68" w14:textId="77777777" w:rsidR="00C071F7" w:rsidRPr="0046159A" w:rsidRDefault="00C071F7" w:rsidP="00797B9B">
            <w:pPr>
              <w:spacing w:before="120" w:after="120"/>
              <w:rPr>
                <w:b/>
                <w:bCs/>
                <w:iCs/>
              </w:rPr>
            </w:pPr>
            <w:r w:rsidRPr="0046159A">
              <w:rPr>
                <w:b/>
              </w:rPr>
              <w:t>But now I want to pay and re-enroll in the plan.</w:t>
            </w:r>
          </w:p>
        </w:tc>
        <w:tc>
          <w:tcPr>
            <w:tcW w:w="3179" w:type="pct"/>
            <w:shd w:val="clear" w:color="auto" w:fill="auto"/>
          </w:tcPr>
          <w:p w14:paraId="363E1F5E" w14:textId="77777777" w:rsidR="00C071F7" w:rsidRPr="0046159A" w:rsidRDefault="00C071F7" w:rsidP="00797B9B">
            <w:pPr>
              <w:spacing w:before="120" w:after="120"/>
            </w:pPr>
            <w:r w:rsidRPr="0046159A">
              <w:t xml:space="preserve">Refer to </w:t>
            </w:r>
            <w:hyperlink w:anchor="_Reinstatement/_Re-enrollment_Reques" w:history="1">
              <w:r w:rsidRPr="00152214">
                <w:rPr>
                  <w:rStyle w:val="Hyperlink"/>
                </w:rPr>
                <w:t>Reinstatement/Re-enrollment Requests</w:t>
              </w:r>
            </w:hyperlink>
            <w:r>
              <w:t>.</w:t>
            </w:r>
          </w:p>
        </w:tc>
      </w:tr>
      <w:tr w:rsidR="00C071F7" w:rsidRPr="0046159A" w14:paraId="0FD70D30" w14:textId="77777777" w:rsidTr="00C82DBB">
        <w:tc>
          <w:tcPr>
            <w:tcW w:w="176" w:type="pct"/>
          </w:tcPr>
          <w:p w14:paraId="075E4E40" w14:textId="3A037C3A" w:rsidR="00C071F7" w:rsidRPr="0046159A" w:rsidRDefault="00E51CA8" w:rsidP="00797B9B">
            <w:pPr>
              <w:spacing w:before="120" w:after="120"/>
              <w:jc w:val="center"/>
              <w:rPr>
                <w:b/>
              </w:rPr>
            </w:pPr>
            <w:r>
              <w:rPr>
                <w:b/>
              </w:rPr>
              <w:t>13</w:t>
            </w:r>
          </w:p>
        </w:tc>
        <w:tc>
          <w:tcPr>
            <w:tcW w:w="1645" w:type="pct"/>
            <w:shd w:val="clear" w:color="auto" w:fill="auto"/>
          </w:tcPr>
          <w:p w14:paraId="47ECA7D8" w14:textId="77777777" w:rsidR="00C071F7" w:rsidRPr="0046159A" w:rsidRDefault="00C071F7" w:rsidP="00797B9B">
            <w:pPr>
              <w:spacing w:before="120" w:after="120"/>
              <w:rPr>
                <w:b/>
              </w:rPr>
            </w:pPr>
            <w:r>
              <w:rPr>
                <w:b/>
              </w:rPr>
              <w:t>I received a letter regarding potential disenrollment for non-payment. I did not pay by the Due Date, but I was not disenrolled from the plan. I would like to be disenrolled.</w:t>
            </w:r>
          </w:p>
        </w:tc>
        <w:tc>
          <w:tcPr>
            <w:tcW w:w="3179" w:type="pct"/>
            <w:shd w:val="clear" w:color="auto" w:fill="auto"/>
          </w:tcPr>
          <w:p w14:paraId="5CEFE4F4" w14:textId="59A10517" w:rsidR="00C071F7" w:rsidRDefault="007A0BFB" w:rsidP="00797B9B">
            <w:pPr>
              <w:spacing w:before="120" w:after="120"/>
              <w:ind w:left="648" w:hanging="648"/>
            </w:pPr>
            <w:r>
              <w:rPr>
                <w:b/>
                <w:noProof/>
              </w:rPr>
              <w:drawing>
                <wp:inline distT="0" distB="0" distL="0" distR="0" wp14:anchorId="29DFFA33" wp14:editId="3EABA335">
                  <wp:extent cx="281940" cy="18288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001F3059">
              <w:rPr>
                <w:b/>
              </w:rPr>
              <w:t xml:space="preserve"> </w:t>
            </w:r>
            <w:r w:rsidR="00FB1FC6">
              <w:rPr>
                <w:b/>
              </w:rPr>
              <w:t xml:space="preserve"> </w:t>
            </w:r>
            <w:r w:rsidR="00C071F7">
              <w:t xml:space="preserve">There are certain reasons a beneficiary may not be disenrolled from the plan after receiving possible disenrollment notification. Please allow our Premium Billing department to research the reason why you were not disenrolled. Once the research has been completed, we will contact you to provide you with additional information. </w:t>
            </w:r>
          </w:p>
          <w:p w14:paraId="7A2F5C86" w14:textId="77777777" w:rsidR="00C071F7" w:rsidRDefault="00C071F7" w:rsidP="00797B9B">
            <w:pPr>
              <w:spacing w:before="120" w:after="120"/>
            </w:pPr>
          </w:p>
          <w:p w14:paraId="671E48AD" w14:textId="092B7A16" w:rsidR="00F444A6" w:rsidRPr="005E76A1" w:rsidRDefault="00B67031" w:rsidP="00183EA7">
            <w:pPr>
              <w:spacing w:before="120" w:after="120"/>
              <w:ind w:left="41"/>
            </w:pPr>
            <w:r w:rsidRPr="00DD19B9">
              <w:rPr>
                <w:b/>
              </w:rPr>
              <w:t>CCR Process Note:</w:t>
            </w:r>
            <w:r>
              <w:t xml:space="preserve"> </w:t>
            </w:r>
            <w:r w:rsidR="00FB1FC6">
              <w:t xml:space="preserve"> </w:t>
            </w:r>
            <w:r>
              <w:t>E</w:t>
            </w:r>
            <w:r w:rsidRPr="005E76A1">
              <w:t>scalate to Senior or Supervisor</w:t>
            </w:r>
            <w:r>
              <w:t>, who will submit</w:t>
            </w:r>
            <w:r w:rsidRPr="005E76A1">
              <w:t xml:space="preserve"> </w:t>
            </w:r>
            <w:r>
              <w:t>an Escalation E-</w:t>
            </w:r>
            <w:r w:rsidRPr="005E76A1">
              <w:t xml:space="preserve">mail to </w:t>
            </w:r>
            <w:r>
              <w:t xml:space="preserve">Premium Billing at </w:t>
            </w:r>
            <w:hyperlink r:id="rId46" w:history="1">
              <w:r w:rsidRPr="0020274E">
                <w:rPr>
                  <w:rStyle w:val="Hyperlink"/>
                </w:rPr>
                <w:t>PBMMedDBilling@CVSHealth.com</w:t>
              </w:r>
            </w:hyperlink>
            <w:r w:rsidRPr="0020274E">
              <w:rPr>
                <w:color w:val="1F497D"/>
              </w:rPr>
              <w:t xml:space="preserve">. </w:t>
            </w:r>
            <w:r w:rsidRPr="002156AE">
              <w:t>The email must include the beneficiary’s name, Member ID, and details of the issue.</w:t>
            </w:r>
          </w:p>
        </w:tc>
      </w:tr>
    </w:tbl>
    <w:p w14:paraId="482192F9" w14:textId="77777777" w:rsidR="000F3E7B" w:rsidRPr="0046159A" w:rsidRDefault="000F3E7B" w:rsidP="00797B9B">
      <w:pPr>
        <w:spacing w:before="120" w:after="120"/>
      </w:pPr>
    </w:p>
    <w:p w14:paraId="4B103E90" w14:textId="77777777" w:rsidR="00100ED1" w:rsidRDefault="000F3E7B" w:rsidP="00797B9B">
      <w:pPr>
        <w:spacing w:before="120" w:after="120"/>
        <w:ind w:left="360"/>
        <w:jc w:val="right"/>
      </w:pPr>
      <w:hyperlink w:anchor="_top" w:history="1">
        <w:r w:rsidRPr="0046159A">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100ED1" w:rsidRPr="0046159A" w14:paraId="64D48CDD" w14:textId="77777777" w:rsidTr="008E5AB1">
        <w:tc>
          <w:tcPr>
            <w:tcW w:w="5000" w:type="pct"/>
            <w:shd w:val="clear" w:color="auto" w:fill="C0C0C0"/>
          </w:tcPr>
          <w:p w14:paraId="408C6391" w14:textId="77777777" w:rsidR="00100ED1" w:rsidRPr="00645220" w:rsidRDefault="00100ED1" w:rsidP="00797B9B">
            <w:pPr>
              <w:pStyle w:val="Heading2"/>
              <w:spacing w:before="120" w:after="120"/>
              <w:rPr>
                <w:rFonts w:ascii="Verdana" w:hAnsi="Verdana"/>
                <w:i w:val="0"/>
                <w:iCs w:val="0"/>
              </w:rPr>
            </w:pPr>
            <w:bookmarkStart w:id="75" w:name="_Toc195516600"/>
            <w:r w:rsidRPr="00645220">
              <w:rPr>
                <w:rFonts w:ascii="Verdana" w:hAnsi="Verdana"/>
                <w:i w:val="0"/>
                <w:iCs w:val="0"/>
              </w:rPr>
              <w:t>Resolution Time</w:t>
            </w:r>
            <w:bookmarkEnd w:id="75"/>
          </w:p>
        </w:tc>
      </w:tr>
    </w:tbl>
    <w:p w14:paraId="5825FD8C" w14:textId="0C7A3B39" w:rsidR="00100ED1" w:rsidRPr="0046159A" w:rsidRDefault="00100ED1" w:rsidP="00797B9B">
      <w:pPr>
        <w:spacing w:before="120" w:after="120"/>
      </w:pPr>
      <w:r w:rsidRPr="0046159A">
        <w:t xml:space="preserve">Resolution times vary by the specific situation. Refer to the </w:t>
      </w:r>
      <w:r w:rsidR="0007260D">
        <w:rPr>
          <w:b/>
        </w:rPr>
        <w:t>Premium Billing Processing Times</w:t>
      </w:r>
      <w:r w:rsidRPr="0046159A">
        <w:t xml:space="preserve"> section in </w:t>
      </w:r>
      <w:hyperlink r:id="rId47" w:anchor="!/view?docid=56e6341b-d1ed-4b15-bd10-6eb6a3ed92a5" w:history="1">
        <w:r w:rsidR="00E049B5">
          <w:rPr>
            <w:rStyle w:val="Hyperlink"/>
          </w:rPr>
          <w:t>Compass MED D - Blue MedicareRx (NEJE) - Premium Billing General Information, Processes, &amp; Document Index (066459)</w:t>
        </w:r>
      </w:hyperlink>
      <w:r w:rsidR="0007260D">
        <w:t xml:space="preserve"> and </w:t>
      </w:r>
      <w:hyperlink r:id="rId48" w:anchor="!/view?docid=4ac2747d-17b4-4986-8c4e-3bdaca477cf1" w:history="1">
        <w:r w:rsidR="009275EC">
          <w:rPr>
            <w:rStyle w:val="Hyperlink"/>
          </w:rPr>
          <w:t>Compass - Support Task Types and Uses (056365)</w:t>
        </w:r>
      </w:hyperlink>
      <w:r w:rsidRPr="0046159A">
        <w:t>.</w:t>
      </w:r>
    </w:p>
    <w:p w14:paraId="447CB8D4" w14:textId="77777777" w:rsidR="00FB1FC6" w:rsidRDefault="00FB1FC6" w:rsidP="00797B9B">
      <w:pPr>
        <w:spacing w:before="120" w:after="120"/>
        <w:ind w:left="360"/>
        <w:jc w:val="right"/>
      </w:pPr>
    </w:p>
    <w:p w14:paraId="7FCB761A" w14:textId="77777777" w:rsidR="007C6367" w:rsidRDefault="00100ED1" w:rsidP="00797B9B">
      <w:pPr>
        <w:spacing w:before="120" w:after="120"/>
        <w:ind w:left="360"/>
        <w:jc w:val="right"/>
      </w:pPr>
      <w:hyperlink w:anchor="_top" w:history="1">
        <w:r w:rsidRPr="0046159A">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0E7D1E" w:rsidRPr="0046159A" w14:paraId="638783D9" w14:textId="77777777" w:rsidTr="008E5AB1">
        <w:tc>
          <w:tcPr>
            <w:tcW w:w="5000" w:type="pct"/>
            <w:shd w:val="clear" w:color="auto" w:fill="C0C0C0"/>
          </w:tcPr>
          <w:p w14:paraId="08F96AEC" w14:textId="77777777" w:rsidR="000E7D1E" w:rsidRPr="00645220" w:rsidRDefault="000E7D1E" w:rsidP="00797B9B">
            <w:pPr>
              <w:pStyle w:val="Heading2"/>
              <w:spacing w:before="120" w:after="120"/>
              <w:rPr>
                <w:rFonts w:ascii="Verdana" w:hAnsi="Verdana"/>
                <w:i w:val="0"/>
                <w:iCs w:val="0"/>
              </w:rPr>
            </w:pPr>
            <w:bookmarkStart w:id="76" w:name="_Toc195516601"/>
            <w:r w:rsidRPr="00645220">
              <w:rPr>
                <w:rFonts w:ascii="Verdana" w:hAnsi="Verdana"/>
                <w:i w:val="0"/>
                <w:iCs w:val="0"/>
              </w:rPr>
              <w:t>Related Documents</w:t>
            </w:r>
            <w:bookmarkEnd w:id="76"/>
          </w:p>
        </w:tc>
      </w:tr>
    </w:tbl>
    <w:p w14:paraId="3B8CB96C" w14:textId="7941F6BB" w:rsidR="007A0BFB" w:rsidRPr="007A0BFB" w:rsidRDefault="009275EC" w:rsidP="00797B9B">
      <w:pPr>
        <w:spacing w:before="120" w:after="120"/>
        <w:jc w:val="both"/>
      </w:pPr>
      <w:hyperlink r:id="rId49" w:anchor="!/view?docid=c954b131-7884-494c-b4bb-dfc12fdc846f" w:history="1">
        <w:r>
          <w:rPr>
            <w:rStyle w:val="Hyperlink"/>
          </w:rPr>
          <w:t>Universal Care - Consultative Call Flow (CCF) Process (095822)</w:t>
        </w:r>
      </w:hyperlink>
    </w:p>
    <w:p w14:paraId="6EE87D0C" w14:textId="77777777" w:rsidR="009F6BF7" w:rsidRDefault="009F6BF7" w:rsidP="00797B9B">
      <w:pPr>
        <w:spacing w:before="120" w:after="120"/>
      </w:pPr>
      <w:hyperlink r:id="rId50" w:anchor="!/view?docid=56e6341b-d1ed-4b15-bd10-6eb6a3ed92a5" w:history="1">
        <w:r>
          <w:rPr>
            <w:rStyle w:val="Hyperlink"/>
          </w:rPr>
          <w:t>Compass MED D - Blue MedicareRx (NEJE) - Premium Billing General Information, Processes, &amp; Document Index (066459)</w:t>
        </w:r>
      </w:hyperlink>
    </w:p>
    <w:p w14:paraId="5CCB5253" w14:textId="6A8C4EFB" w:rsidR="00A1543F" w:rsidRPr="00FA274C" w:rsidRDefault="007C6367" w:rsidP="00797B9B">
      <w:pPr>
        <w:spacing w:before="120" w:after="120"/>
      </w:pPr>
      <w:r w:rsidRPr="00343DC6">
        <w:rPr>
          <w:b/>
          <w:bCs/>
        </w:rPr>
        <w:t>Grievance Standard Verbiage</w:t>
      </w:r>
      <w:r w:rsidRPr="00FB1FC6">
        <w:rPr>
          <w:b/>
          <w:bCs/>
        </w:rPr>
        <w:t>:</w:t>
      </w:r>
      <w:r w:rsidR="00B8049C" w:rsidRPr="00FB1FC6">
        <w:t xml:space="preserve"> </w:t>
      </w:r>
      <w:r w:rsidR="00FB1FC6" w:rsidRPr="00FB1FC6">
        <w:t xml:space="preserve"> </w:t>
      </w:r>
      <w:r w:rsidR="00901234">
        <w:t>Refer to the “</w:t>
      </w:r>
      <w:r w:rsidRPr="00FB1FC6">
        <w:t>Grievance</w:t>
      </w:r>
      <w:r w:rsidRPr="00343DC6">
        <w:t xml:space="preserve"> Standard Verbiage (for use in Discussion with Beneficiary)</w:t>
      </w:r>
      <w:r w:rsidR="00901234">
        <w:t>”</w:t>
      </w:r>
      <w:r w:rsidRPr="00343DC6">
        <w:t xml:space="preserve"> section in</w:t>
      </w:r>
      <w:r w:rsidR="00901234">
        <w:t xml:space="preserve"> </w:t>
      </w:r>
      <w:hyperlink r:id="rId51" w:anchor="!/view?docid=70034f51-77df-49a4-ae97-7d3d63b216b3" w:history="1">
        <w:r w:rsidR="009F6BF7">
          <w:rPr>
            <w:rStyle w:val="Hyperlink"/>
          </w:rPr>
          <w:t>Compass MED D - Grievances Index (062962)</w:t>
        </w:r>
      </w:hyperlink>
      <w:r w:rsidR="00467DC8" w:rsidRPr="00467DC8">
        <w:rPr>
          <w:color w:val="0000FF"/>
        </w:rPr>
        <w:t>.</w:t>
      </w:r>
    </w:p>
    <w:p w14:paraId="7F222898" w14:textId="4F25F8E2" w:rsidR="00783776" w:rsidRDefault="00783776" w:rsidP="00797B9B">
      <w:pPr>
        <w:pStyle w:val="ListParagraph"/>
        <w:spacing w:before="120" w:after="120"/>
        <w:ind w:left="0"/>
        <w:rPr>
          <w:rStyle w:val="Hyperlink"/>
        </w:rPr>
      </w:pPr>
      <w:r>
        <w:rPr>
          <w:b/>
          <w:bCs/>
        </w:rPr>
        <w:t>Parent Document</w:t>
      </w:r>
      <w:r w:rsidRPr="000D70B4">
        <w:rPr>
          <w:b/>
          <w:bCs/>
        </w:rPr>
        <w:t xml:space="preserve">: </w:t>
      </w:r>
      <w:r w:rsidR="00FB1FC6">
        <w:rPr>
          <w:b/>
          <w:bCs/>
        </w:rPr>
        <w:t xml:space="preserve"> </w:t>
      </w:r>
      <w:hyperlink r:id="rId52" w:tgtFrame="_blank" w:history="1">
        <w:r w:rsidRPr="00807A33">
          <w:rPr>
            <w:rStyle w:val="Hyperlink"/>
            <w:bCs/>
          </w:rPr>
          <w:t>CALL-0048:</w:t>
        </w:r>
        <w:r w:rsidRPr="00807A33">
          <w:rPr>
            <w:rStyle w:val="Hyperlink"/>
            <w:b/>
            <w:bCs/>
          </w:rPr>
          <w:t xml:space="preserve"> </w:t>
        </w:r>
        <w:r w:rsidR="00FB1FC6" w:rsidRPr="00807A33">
          <w:rPr>
            <w:rStyle w:val="Hyperlink"/>
            <w:b/>
            <w:bCs/>
          </w:rPr>
          <w:t xml:space="preserve"> </w:t>
        </w:r>
        <w:r w:rsidRPr="00807A33">
          <w:rPr>
            <w:rStyle w:val="Hyperlink"/>
          </w:rPr>
          <w:t>Medicare Part D Customer Care Call Center Requirements-CVS Caremark Part D Services, L.L.C.</w:t>
        </w:r>
      </w:hyperlink>
    </w:p>
    <w:p w14:paraId="5C7C4561" w14:textId="0E911424" w:rsidR="00A1543F" w:rsidRPr="00FA274C" w:rsidRDefault="00783776" w:rsidP="00797B9B">
      <w:pPr>
        <w:spacing w:before="120" w:after="120"/>
      </w:pPr>
      <w:r w:rsidRPr="005325BD">
        <w:rPr>
          <w:b/>
          <w:bCs/>
          <w:color w:val="000000"/>
        </w:rPr>
        <w:t xml:space="preserve">Abbreviations/Definitions: </w:t>
      </w:r>
      <w:r w:rsidR="00486CE9">
        <w:rPr>
          <w:b/>
          <w:bCs/>
          <w:color w:val="000000"/>
        </w:rPr>
        <w:t xml:space="preserve"> </w:t>
      </w:r>
      <w:hyperlink r:id="rId53" w:anchor="!/view?docid=c1f1028b-e42c-4b4f-a4cf-cc0b42c91606" w:history="1">
        <w:r w:rsidR="00F86156">
          <w:rPr>
            <w:rStyle w:val="Hyperlink"/>
          </w:rPr>
          <w:t>Customer Care Abbreviations, Definitions, and Terms (017428)</w:t>
        </w:r>
      </w:hyperlink>
    </w:p>
    <w:p w14:paraId="267E8550" w14:textId="77777777" w:rsidR="000E7D1E" w:rsidRDefault="000E7D1E" w:rsidP="00797B9B">
      <w:pPr>
        <w:spacing w:before="120" w:after="120"/>
        <w:rPr>
          <w:color w:val="0000FF"/>
          <w:u w:val="single"/>
        </w:rPr>
      </w:pPr>
    </w:p>
    <w:p w14:paraId="5ECD1731" w14:textId="77777777" w:rsidR="007C6367" w:rsidRPr="00FB1FC6" w:rsidRDefault="007C6367" w:rsidP="00797B9B">
      <w:pPr>
        <w:spacing w:before="120" w:after="120"/>
        <w:jc w:val="right"/>
      </w:pPr>
      <w:hyperlink w:anchor="_top" w:history="1">
        <w:r w:rsidRPr="00343DC6">
          <w:rPr>
            <w:color w:val="0000FF"/>
            <w:u w:val="single"/>
          </w:rPr>
          <w:t>Top of the Document</w:t>
        </w:r>
      </w:hyperlink>
    </w:p>
    <w:p w14:paraId="7CFF976D" w14:textId="77777777" w:rsidR="00CD2498" w:rsidRPr="0046159A" w:rsidRDefault="00CD2498" w:rsidP="00797B9B">
      <w:pPr>
        <w:spacing w:before="120" w:after="120"/>
      </w:pPr>
      <w:bookmarkStart w:id="77" w:name="_Definitions"/>
      <w:bookmarkStart w:id="78" w:name="_Various_Work_Instructions"/>
      <w:bookmarkStart w:id="79" w:name="_Process"/>
      <w:bookmarkStart w:id="80" w:name="_Various_Work_Instructions1"/>
      <w:bookmarkStart w:id="81" w:name="_Various_Work_Instructions_1"/>
      <w:bookmarkStart w:id="82" w:name="_Available_Task_Types"/>
      <w:bookmarkStart w:id="83" w:name="_Various_Work_Instructions_2"/>
      <w:bookmarkStart w:id="84" w:name="_Various_Work_Instructions_3"/>
      <w:bookmarkStart w:id="85" w:name="_Log_Activity:"/>
      <w:bookmarkStart w:id="86" w:name="_Resolution_Time:"/>
      <w:bookmarkStart w:id="87" w:name="_Alternatives"/>
      <w:bookmarkStart w:id="88" w:name="_Exceptions"/>
      <w:bookmarkStart w:id="89" w:name="_Associated_Documents"/>
      <w:bookmarkStart w:id="90" w:name="_Parent_SOP_1"/>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74612EA0" w14:textId="78F88A71" w:rsidR="00BB70AC" w:rsidRPr="0046159A" w:rsidRDefault="00BB70AC" w:rsidP="00797B9B">
      <w:pPr>
        <w:spacing w:before="120" w:after="120"/>
        <w:jc w:val="center"/>
        <w:rPr>
          <w:sz w:val="16"/>
          <w:szCs w:val="16"/>
        </w:rPr>
      </w:pPr>
      <w:r w:rsidRPr="0046159A">
        <w:rPr>
          <w:sz w:val="16"/>
          <w:szCs w:val="16"/>
        </w:rPr>
        <w:t xml:space="preserve">Not to Be Reproduced or Disclosed to Others </w:t>
      </w:r>
      <w:r w:rsidR="00D002A0">
        <w:rPr>
          <w:sz w:val="16"/>
          <w:szCs w:val="16"/>
        </w:rPr>
        <w:t>W</w:t>
      </w:r>
      <w:r w:rsidRPr="0046159A">
        <w:rPr>
          <w:sz w:val="16"/>
          <w:szCs w:val="16"/>
        </w:rPr>
        <w:t>ithout Prior Written Approval</w:t>
      </w:r>
    </w:p>
    <w:p w14:paraId="4F469E0B" w14:textId="01A2214F" w:rsidR="00FC1C44" w:rsidRPr="00C80ED1" w:rsidRDefault="00BB70AC" w:rsidP="00797B9B">
      <w:pPr>
        <w:spacing w:before="120" w:after="120"/>
        <w:jc w:val="center"/>
        <w:rPr>
          <w:color w:val="000000"/>
          <w:sz w:val="16"/>
          <w:szCs w:val="16"/>
        </w:rPr>
      </w:pPr>
      <w:r w:rsidRPr="0046159A">
        <w:rPr>
          <w:b/>
          <w:color w:val="000000"/>
          <w:sz w:val="16"/>
          <w:szCs w:val="16"/>
        </w:rPr>
        <w:t xml:space="preserve">ELECTRONIC DATA = OFFICIAL VERSION </w:t>
      </w:r>
      <w:r w:rsidR="00BC2CA7">
        <w:rPr>
          <w:b/>
          <w:color w:val="000000"/>
          <w:sz w:val="16"/>
          <w:szCs w:val="16"/>
        </w:rPr>
        <w:t>/</w:t>
      </w:r>
      <w:r w:rsidRPr="0046159A">
        <w:rPr>
          <w:b/>
          <w:color w:val="000000"/>
          <w:sz w:val="16"/>
          <w:szCs w:val="16"/>
        </w:rPr>
        <w:t xml:space="preserve"> PAPER COPY </w:t>
      </w:r>
      <w:r w:rsidR="00E57367">
        <w:rPr>
          <w:b/>
          <w:color w:val="000000"/>
          <w:sz w:val="16"/>
          <w:szCs w:val="16"/>
        </w:rPr>
        <w:t>=</w:t>
      </w:r>
      <w:r w:rsidRPr="0046159A">
        <w:rPr>
          <w:b/>
          <w:color w:val="000000"/>
          <w:sz w:val="16"/>
          <w:szCs w:val="16"/>
        </w:rPr>
        <w:t xml:space="preserve"> INFORMATIONAL ONLY</w:t>
      </w:r>
    </w:p>
    <w:sectPr w:rsidR="00FC1C44" w:rsidRPr="00C80ED1" w:rsidSect="00645220">
      <w:footerReference w:type="default" r:id="rId5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FBDB5F" w14:textId="77777777" w:rsidR="006D673E" w:rsidRDefault="006D673E">
      <w:r>
        <w:separator/>
      </w:r>
    </w:p>
  </w:endnote>
  <w:endnote w:type="continuationSeparator" w:id="0">
    <w:p w14:paraId="332DBBB1" w14:textId="77777777" w:rsidR="006D673E" w:rsidRDefault="006D673E">
      <w:r>
        <w:continuationSeparator/>
      </w:r>
    </w:p>
  </w:endnote>
  <w:endnote w:type="continuationNotice" w:id="1">
    <w:p w14:paraId="44CE09D3" w14:textId="77777777" w:rsidR="006D673E" w:rsidRDefault="006D67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Bold">
    <w:altName w:val="Verdan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AC794" w14:textId="77777777" w:rsidR="000556FA" w:rsidRDefault="000556FA" w:rsidP="00B14E9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FFDD6" w14:textId="77777777" w:rsidR="006D673E" w:rsidRDefault="006D673E">
      <w:r>
        <w:separator/>
      </w:r>
    </w:p>
  </w:footnote>
  <w:footnote w:type="continuationSeparator" w:id="0">
    <w:p w14:paraId="6F333EA9" w14:textId="77777777" w:rsidR="006D673E" w:rsidRDefault="006D673E">
      <w:r>
        <w:continuationSeparator/>
      </w:r>
    </w:p>
  </w:footnote>
  <w:footnote w:type="continuationNotice" w:id="1">
    <w:p w14:paraId="0BF3D079" w14:textId="77777777" w:rsidR="006D673E" w:rsidRDefault="006D673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DAB1B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32496471" o:spid="_x0000_i1025" type="#_x0000_t75" style="width:22.5pt;height:14.25pt;visibility:visible;mso-wrap-style:square">
            <v:imagedata r:id="rId1" o:title=""/>
          </v:shape>
        </w:pict>
      </mc:Choice>
      <mc:Fallback>
        <w:drawing>
          <wp:inline distT="0" distB="0" distL="0" distR="0" wp14:anchorId="5B7F84E7" wp14:editId="461A7845">
            <wp:extent cx="285750" cy="180975"/>
            <wp:effectExtent l="0" t="0" r="0" b="0"/>
            <wp:docPr id="2132496471" name="Picture 2132496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mc:Fallback>
    </mc:AlternateContent>
  </w:numPicBullet>
  <w:abstractNum w:abstractNumId="0" w15:restartNumberingAfterBreak="0">
    <w:nsid w:val="0629763E"/>
    <w:multiLevelType w:val="hybridMultilevel"/>
    <w:tmpl w:val="146E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53B3C"/>
    <w:multiLevelType w:val="hybridMultilevel"/>
    <w:tmpl w:val="370AEECE"/>
    <w:lvl w:ilvl="0" w:tplc="4F7495F8">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F1651"/>
    <w:multiLevelType w:val="hybridMultilevel"/>
    <w:tmpl w:val="C3CAB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C66FD"/>
    <w:multiLevelType w:val="hybridMultilevel"/>
    <w:tmpl w:val="127C8FD0"/>
    <w:lvl w:ilvl="0" w:tplc="4F7495F8">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F562B1"/>
    <w:multiLevelType w:val="hybridMultilevel"/>
    <w:tmpl w:val="07941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9376E6"/>
    <w:multiLevelType w:val="hybridMultilevel"/>
    <w:tmpl w:val="61A0D5A6"/>
    <w:lvl w:ilvl="0" w:tplc="E21E59C4">
      <w:start w:val="1"/>
      <w:numFmt w:val="bullet"/>
      <w:lvlText w:val="o"/>
      <w:lvlJc w:val="left"/>
      <w:pPr>
        <w:ind w:left="1080" w:hanging="360"/>
      </w:pPr>
      <w:rPr>
        <w:rFonts w:ascii="Courier New" w:hAnsi="Courier New" w:cs="Courier New"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3B079D"/>
    <w:multiLevelType w:val="hybridMultilevel"/>
    <w:tmpl w:val="800811B4"/>
    <w:lvl w:ilvl="0" w:tplc="4F7495F8">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4944789"/>
    <w:multiLevelType w:val="hybridMultilevel"/>
    <w:tmpl w:val="65969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A92A66"/>
    <w:multiLevelType w:val="hybridMultilevel"/>
    <w:tmpl w:val="8F8EC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6A6A32"/>
    <w:multiLevelType w:val="hybridMultilevel"/>
    <w:tmpl w:val="5A165740"/>
    <w:lvl w:ilvl="0" w:tplc="9A5652A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D3740E"/>
    <w:multiLevelType w:val="hybridMultilevel"/>
    <w:tmpl w:val="32508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296875"/>
    <w:multiLevelType w:val="hybridMultilevel"/>
    <w:tmpl w:val="60A2C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2D6910"/>
    <w:multiLevelType w:val="hybridMultilevel"/>
    <w:tmpl w:val="9F5AAB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88E3A95"/>
    <w:multiLevelType w:val="multilevel"/>
    <w:tmpl w:val="4364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9A10DC"/>
    <w:multiLevelType w:val="hybridMultilevel"/>
    <w:tmpl w:val="DB5A8E5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DBF51A1"/>
    <w:multiLevelType w:val="hybridMultilevel"/>
    <w:tmpl w:val="BD76D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82164E"/>
    <w:multiLevelType w:val="hybridMultilevel"/>
    <w:tmpl w:val="D3E0E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3B54B9"/>
    <w:multiLevelType w:val="hybridMultilevel"/>
    <w:tmpl w:val="2EC8000E"/>
    <w:lvl w:ilvl="0" w:tplc="9904D3BC">
      <w:start w:val="1"/>
      <w:numFmt w:val="bullet"/>
      <w:lvlText w:val=""/>
      <w:lvlPicBulletId w:val="0"/>
      <w:lvlJc w:val="left"/>
      <w:pPr>
        <w:tabs>
          <w:tab w:val="num" w:pos="720"/>
        </w:tabs>
        <w:ind w:left="720" w:hanging="360"/>
      </w:pPr>
      <w:rPr>
        <w:rFonts w:ascii="Symbol" w:hAnsi="Symbol" w:hint="default"/>
      </w:rPr>
    </w:lvl>
    <w:lvl w:ilvl="1" w:tplc="8C46D8FE" w:tentative="1">
      <w:start w:val="1"/>
      <w:numFmt w:val="bullet"/>
      <w:lvlText w:val=""/>
      <w:lvlJc w:val="left"/>
      <w:pPr>
        <w:tabs>
          <w:tab w:val="num" w:pos="1440"/>
        </w:tabs>
        <w:ind w:left="1440" w:hanging="360"/>
      </w:pPr>
      <w:rPr>
        <w:rFonts w:ascii="Symbol" w:hAnsi="Symbol" w:hint="default"/>
      </w:rPr>
    </w:lvl>
    <w:lvl w:ilvl="2" w:tplc="24ECD978" w:tentative="1">
      <w:start w:val="1"/>
      <w:numFmt w:val="bullet"/>
      <w:lvlText w:val=""/>
      <w:lvlJc w:val="left"/>
      <w:pPr>
        <w:tabs>
          <w:tab w:val="num" w:pos="2160"/>
        </w:tabs>
        <w:ind w:left="2160" w:hanging="360"/>
      </w:pPr>
      <w:rPr>
        <w:rFonts w:ascii="Symbol" w:hAnsi="Symbol" w:hint="default"/>
      </w:rPr>
    </w:lvl>
    <w:lvl w:ilvl="3" w:tplc="59B4D0FE" w:tentative="1">
      <w:start w:val="1"/>
      <w:numFmt w:val="bullet"/>
      <w:lvlText w:val=""/>
      <w:lvlJc w:val="left"/>
      <w:pPr>
        <w:tabs>
          <w:tab w:val="num" w:pos="2880"/>
        </w:tabs>
        <w:ind w:left="2880" w:hanging="360"/>
      </w:pPr>
      <w:rPr>
        <w:rFonts w:ascii="Symbol" w:hAnsi="Symbol" w:hint="default"/>
      </w:rPr>
    </w:lvl>
    <w:lvl w:ilvl="4" w:tplc="3B6E3F3E" w:tentative="1">
      <w:start w:val="1"/>
      <w:numFmt w:val="bullet"/>
      <w:lvlText w:val=""/>
      <w:lvlJc w:val="left"/>
      <w:pPr>
        <w:tabs>
          <w:tab w:val="num" w:pos="3600"/>
        </w:tabs>
        <w:ind w:left="3600" w:hanging="360"/>
      </w:pPr>
      <w:rPr>
        <w:rFonts w:ascii="Symbol" w:hAnsi="Symbol" w:hint="default"/>
      </w:rPr>
    </w:lvl>
    <w:lvl w:ilvl="5" w:tplc="A1B8B4E0" w:tentative="1">
      <w:start w:val="1"/>
      <w:numFmt w:val="bullet"/>
      <w:lvlText w:val=""/>
      <w:lvlJc w:val="left"/>
      <w:pPr>
        <w:tabs>
          <w:tab w:val="num" w:pos="4320"/>
        </w:tabs>
        <w:ind w:left="4320" w:hanging="360"/>
      </w:pPr>
      <w:rPr>
        <w:rFonts w:ascii="Symbol" w:hAnsi="Symbol" w:hint="default"/>
      </w:rPr>
    </w:lvl>
    <w:lvl w:ilvl="6" w:tplc="8DCA2714" w:tentative="1">
      <w:start w:val="1"/>
      <w:numFmt w:val="bullet"/>
      <w:lvlText w:val=""/>
      <w:lvlJc w:val="left"/>
      <w:pPr>
        <w:tabs>
          <w:tab w:val="num" w:pos="5040"/>
        </w:tabs>
        <w:ind w:left="5040" w:hanging="360"/>
      </w:pPr>
      <w:rPr>
        <w:rFonts w:ascii="Symbol" w:hAnsi="Symbol" w:hint="default"/>
      </w:rPr>
    </w:lvl>
    <w:lvl w:ilvl="7" w:tplc="7264C73C" w:tentative="1">
      <w:start w:val="1"/>
      <w:numFmt w:val="bullet"/>
      <w:lvlText w:val=""/>
      <w:lvlJc w:val="left"/>
      <w:pPr>
        <w:tabs>
          <w:tab w:val="num" w:pos="5760"/>
        </w:tabs>
        <w:ind w:left="5760" w:hanging="360"/>
      </w:pPr>
      <w:rPr>
        <w:rFonts w:ascii="Symbol" w:hAnsi="Symbol" w:hint="default"/>
      </w:rPr>
    </w:lvl>
    <w:lvl w:ilvl="8" w:tplc="FDC280A6"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5188191E"/>
    <w:multiLevelType w:val="hybridMultilevel"/>
    <w:tmpl w:val="992CB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3106442"/>
    <w:multiLevelType w:val="hybridMultilevel"/>
    <w:tmpl w:val="E1749A22"/>
    <w:lvl w:ilvl="0" w:tplc="9B14C756">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170669"/>
    <w:multiLevelType w:val="hybridMultilevel"/>
    <w:tmpl w:val="7224581C"/>
    <w:lvl w:ilvl="0" w:tplc="4F7495F8">
      <w:start w:val="1"/>
      <w:numFmt w:val="bullet"/>
      <w:lvlText w:val=""/>
      <w:lvlJc w:val="left"/>
      <w:pPr>
        <w:ind w:left="1800" w:hanging="360"/>
      </w:pPr>
      <w:rPr>
        <w:rFonts w:ascii="Symbol" w:hAnsi="Symbol"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2D431E4"/>
    <w:multiLevelType w:val="hybridMultilevel"/>
    <w:tmpl w:val="654EEC8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F929A7"/>
    <w:multiLevelType w:val="hybridMultilevel"/>
    <w:tmpl w:val="2110A924"/>
    <w:lvl w:ilvl="0" w:tplc="56F0CC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9356B6"/>
    <w:multiLevelType w:val="hybridMultilevel"/>
    <w:tmpl w:val="058073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6B3382F"/>
    <w:multiLevelType w:val="hybridMultilevel"/>
    <w:tmpl w:val="58589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7D80E2C"/>
    <w:multiLevelType w:val="hybridMultilevel"/>
    <w:tmpl w:val="028048C2"/>
    <w:lvl w:ilvl="0" w:tplc="2BB2ACC4">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10A4E4B"/>
    <w:multiLevelType w:val="hybridMultilevel"/>
    <w:tmpl w:val="41943D12"/>
    <w:lvl w:ilvl="0" w:tplc="4F7495F8">
      <w:start w:val="1"/>
      <w:numFmt w:val="bullet"/>
      <w:lvlText w:val=""/>
      <w:lvlJc w:val="left"/>
      <w:pPr>
        <w:ind w:left="360" w:hanging="360"/>
      </w:pPr>
      <w:rPr>
        <w:rFonts w:ascii="Symbol" w:hAnsi="Symbol" w:hint="default"/>
        <w:sz w:val="24"/>
        <w:szCs w:val="24"/>
      </w:rPr>
    </w:lvl>
    <w:lvl w:ilvl="1" w:tplc="04090001">
      <w:start w:val="1"/>
      <w:numFmt w:val="bullet"/>
      <w:lvlText w:val=""/>
      <w:lvlJc w:val="left"/>
      <w:pPr>
        <w:ind w:left="1080" w:hanging="360"/>
      </w:pPr>
      <w:rPr>
        <w:rFonts w:ascii="Symbol" w:hAnsi="Symbol" w:hint="default"/>
        <w:b/>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3223D40"/>
    <w:multiLevelType w:val="hybridMultilevel"/>
    <w:tmpl w:val="EBC463D8"/>
    <w:lvl w:ilvl="0" w:tplc="4F7495F8">
      <w:start w:val="1"/>
      <w:numFmt w:val="bullet"/>
      <w:lvlText w:val=""/>
      <w:lvlJc w:val="left"/>
      <w:pPr>
        <w:ind w:left="1944" w:hanging="360"/>
      </w:pPr>
      <w:rPr>
        <w:rFonts w:ascii="Symbol" w:hAnsi="Symbol" w:hint="default"/>
        <w:sz w:val="24"/>
        <w:szCs w:val="24"/>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8" w15:restartNumberingAfterBreak="0">
    <w:nsid w:val="74762B55"/>
    <w:multiLevelType w:val="hybridMultilevel"/>
    <w:tmpl w:val="3A9CF8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5D95EEA"/>
    <w:multiLevelType w:val="hybridMultilevel"/>
    <w:tmpl w:val="1A22EB9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E80178"/>
    <w:multiLevelType w:val="hybridMultilevel"/>
    <w:tmpl w:val="3E4661BE"/>
    <w:lvl w:ilvl="0" w:tplc="4F7495F8">
      <w:start w:val="1"/>
      <w:numFmt w:val="bullet"/>
      <w:lvlText w:val=""/>
      <w:lvlJc w:val="left"/>
      <w:pPr>
        <w:ind w:left="360" w:hanging="360"/>
      </w:pPr>
      <w:rPr>
        <w:rFonts w:ascii="Symbol" w:hAnsi="Symbol" w:hint="default"/>
        <w:sz w:val="24"/>
        <w:szCs w:val="24"/>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762335F"/>
    <w:multiLevelType w:val="hybridMultilevel"/>
    <w:tmpl w:val="8D3A68D6"/>
    <w:lvl w:ilvl="0" w:tplc="04090001">
      <w:start w:val="1"/>
      <w:numFmt w:val="bullet"/>
      <w:lvlText w:val=""/>
      <w:lvlJc w:val="left"/>
      <w:pPr>
        <w:ind w:left="1080" w:hanging="360"/>
      </w:pPr>
      <w:rPr>
        <w:rFonts w:ascii="Symbol" w:hAnsi="Symbol" w:hint="default"/>
      </w:rPr>
    </w:lvl>
    <w:lvl w:ilvl="1" w:tplc="66E025D8">
      <w:start w:val="1"/>
      <w:numFmt w:val="bullet"/>
      <w:lvlText w:val="o"/>
      <w:lvlJc w:val="left"/>
      <w:pPr>
        <w:ind w:left="1800" w:hanging="360"/>
      </w:pPr>
      <w:rPr>
        <w:rFonts w:ascii="Courier New" w:hAnsi="Courier New" w:cs="Courier New"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0D2474"/>
    <w:multiLevelType w:val="hybridMultilevel"/>
    <w:tmpl w:val="D06AE95E"/>
    <w:lvl w:ilvl="0" w:tplc="2BB2ACC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14095500">
    <w:abstractNumId w:val="1"/>
  </w:num>
  <w:num w:numId="2" w16cid:durableId="760300988">
    <w:abstractNumId w:val="6"/>
  </w:num>
  <w:num w:numId="3" w16cid:durableId="861550915">
    <w:abstractNumId w:val="20"/>
  </w:num>
  <w:num w:numId="4" w16cid:durableId="1121193271">
    <w:abstractNumId w:val="30"/>
  </w:num>
  <w:num w:numId="5" w16cid:durableId="442506567">
    <w:abstractNumId w:val="27"/>
  </w:num>
  <w:num w:numId="6" w16cid:durableId="881988005">
    <w:abstractNumId w:val="26"/>
  </w:num>
  <w:num w:numId="7" w16cid:durableId="1472357900">
    <w:abstractNumId w:val="3"/>
  </w:num>
  <w:num w:numId="8" w16cid:durableId="942615666">
    <w:abstractNumId w:val="28"/>
  </w:num>
  <w:num w:numId="9" w16cid:durableId="41632944">
    <w:abstractNumId w:val="15"/>
  </w:num>
  <w:num w:numId="10" w16cid:durableId="430976583">
    <w:abstractNumId w:val="32"/>
  </w:num>
  <w:num w:numId="11" w16cid:durableId="202060308">
    <w:abstractNumId w:val="25"/>
  </w:num>
  <w:num w:numId="12" w16cid:durableId="1508330632">
    <w:abstractNumId w:val="23"/>
  </w:num>
  <w:num w:numId="13" w16cid:durableId="425268445">
    <w:abstractNumId w:val="9"/>
  </w:num>
  <w:num w:numId="14" w16cid:durableId="1033766727">
    <w:abstractNumId w:val="19"/>
  </w:num>
  <w:num w:numId="15" w16cid:durableId="1609048989">
    <w:abstractNumId w:val="22"/>
  </w:num>
  <w:num w:numId="16" w16cid:durableId="386074178">
    <w:abstractNumId w:val="8"/>
  </w:num>
  <w:num w:numId="17" w16cid:durableId="1613131127">
    <w:abstractNumId w:val="5"/>
  </w:num>
  <w:num w:numId="18" w16cid:durableId="985815114">
    <w:abstractNumId w:val="10"/>
  </w:num>
  <w:num w:numId="19" w16cid:durableId="75252395">
    <w:abstractNumId w:val="29"/>
  </w:num>
  <w:num w:numId="20" w16cid:durableId="1537505252">
    <w:abstractNumId w:val="7"/>
  </w:num>
  <w:num w:numId="21" w16cid:durableId="2088265107">
    <w:abstractNumId w:val="7"/>
  </w:num>
  <w:num w:numId="22" w16cid:durableId="409471056">
    <w:abstractNumId w:val="31"/>
  </w:num>
  <w:num w:numId="23" w16cid:durableId="23212419">
    <w:abstractNumId w:val="13"/>
  </w:num>
  <w:num w:numId="24" w16cid:durableId="340814620">
    <w:abstractNumId w:val="2"/>
  </w:num>
  <w:num w:numId="25" w16cid:durableId="2130972470">
    <w:abstractNumId w:val="18"/>
  </w:num>
  <w:num w:numId="26" w16cid:durableId="1387101146">
    <w:abstractNumId w:val="11"/>
  </w:num>
  <w:num w:numId="27" w16cid:durableId="1247613022">
    <w:abstractNumId w:val="21"/>
  </w:num>
  <w:num w:numId="28" w16cid:durableId="2033145542">
    <w:abstractNumId w:val="16"/>
  </w:num>
  <w:num w:numId="29" w16cid:durableId="283467170">
    <w:abstractNumId w:val="12"/>
  </w:num>
  <w:num w:numId="30" w16cid:durableId="1612740151">
    <w:abstractNumId w:val="28"/>
  </w:num>
  <w:num w:numId="31" w16cid:durableId="1477408196">
    <w:abstractNumId w:val="4"/>
  </w:num>
  <w:num w:numId="32" w16cid:durableId="1473785684">
    <w:abstractNumId w:val="0"/>
  </w:num>
  <w:num w:numId="33" w16cid:durableId="238492058">
    <w:abstractNumId w:val="14"/>
  </w:num>
  <w:num w:numId="34" w16cid:durableId="818032371">
    <w:abstractNumId w:val="24"/>
  </w:num>
  <w:num w:numId="35" w16cid:durableId="1742483171">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20E"/>
    <w:rsid w:val="00001E57"/>
    <w:rsid w:val="0000300C"/>
    <w:rsid w:val="00006543"/>
    <w:rsid w:val="00007D71"/>
    <w:rsid w:val="0001098B"/>
    <w:rsid w:val="00013A68"/>
    <w:rsid w:val="00014038"/>
    <w:rsid w:val="00014AAF"/>
    <w:rsid w:val="00015A2E"/>
    <w:rsid w:val="00017A65"/>
    <w:rsid w:val="00021743"/>
    <w:rsid w:val="0002179D"/>
    <w:rsid w:val="00022CB6"/>
    <w:rsid w:val="000241D0"/>
    <w:rsid w:val="00024C01"/>
    <w:rsid w:val="0002772D"/>
    <w:rsid w:val="000277B3"/>
    <w:rsid w:val="00027BA6"/>
    <w:rsid w:val="0003098F"/>
    <w:rsid w:val="00031119"/>
    <w:rsid w:val="000316A1"/>
    <w:rsid w:val="000327E8"/>
    <w:rsid w:val="0003322A"/>
    <w:rsid w:val="00034F1B"/>
    <w:rsid w:val="000360B8"/>
    <w:rsid w:val="000402B9"/>
    <w:rsid w:val="00042C25"/>
    <w:rsid w:val="000446CF"/>
    <w:rsid w:val="00045508"/>
    <w:rsid w:val="00045862"/>
    <w:rsid w:val="0004653D"/>
    <w:rsid w:val="00047830"/>
    <w:rsid w:val="00047A2A"/>
    <w:rsid w:val="00050881"/>
    <w:rsid w:val="00053BED"/>
    <w:rsid w:val="000556FA"/>
    <w:rsid w:val="000573FC"/>
    <w:rsid w:val="00063833"/>
    <w:rsid w:val="000652B0"/>
    <w:rsid w:val="00065A65"/>
    <w:rsid w:val="00065A6B"/>
    <w:rsid w:val="00066800"/>
    <w:rsid w:val="0007216E"/>
    <w:rsid w:val="000723F1"/>
    <w:rsid w:val="000724EC"/>
    <w:rsid w:val="0007260D"/>
    <w:rsid w:val="00073600"/>
    <w:rsid w:val="00075E9C"/>
    <w:rsid w:val="000825E5"/>
    <w:rsid w:val="00082A8C"/>
    <w:rsid w:val="0008460E"/>
    <w:rsid w:val="00086062"/>
    <w:rsid w:val="0008626B"/>
    <w:rsid w:val="0008665F"/>
    <w:rsid w:val="00086CFB"/>
    <w:rsid w:val="0009116A"/>
    <w:rsid w:val="0009203F"/>
    <w:rsid w:val="00092569"/>
    <w:rsid w:val="00092A57"/>
    <w:rsid w:val="00092D1F"/>
    <w:rsid w:val="00093FB1"/>
    <w:rsid w:val="0009568C"/>
    <w:rsid w:val="000974AA"/>
    <w:rsid w:val="000A12BE"/>
    <w:rsid w:val="000A25EA"/>
    <w:rsid w:val="000A4F30"/>
    <w:rsid w:val="000A56CA"/>
    <w:rsid w:val="000A5767"/>
    <w:rsid w:val="000A5856"/>
    <w:rsid w:val="000A6E9B"/>
    <w:rsid w:val="000B0315"/>
    <w:rsid w:val="000B1313"/>
    <w:rsid w:val="000B3017"/>
    <w:rsid w:val="000B33EF"/>
    <w:rsid w:val="000B3C4C"/>
    <w:rsid w:val="000C1620"/>
    <w:rsid w:val="000C4122"/>
    <w:rsid w:val="000C4699"/>
    <w:rsid w:val="000C6F73"/>
    <w:rsid w:val="000C6FD8"/>
    <w:rsid w:val="000D3FD6"/>
    <w:rsid w:val="000D4B88"/>
    <w:rsid w:val="000D6714"/>
    <w:rsid w:val="000D7148"/>
    <w:rsid w:val="000E09A0"/>
    <w:rsid w:val="000E211A"/>
    <w:rsid w:val="000E2A9C"/>
    <w:rsid w:val="000E62F8"/>
    <w:rsid w:val="000E72B8"/>
    <w:rsid w:val="000E73C8"/>
    <w:rsid w:val="000E7D1E"/>
    <w:rsid w:val="000E7F8B"/>
    <w:rsid w:val="000F2B75"/>
    <w:rsid w:val="000F3E7B"/>
    <w:rsid w:val="000F423E"/>
    <w:rsid w:val="000F6807"/>
    <w:rsid w:val="0010093C"/>
    <w:rsid w:val="00100ED1"/>
    <w:rsid w:val="001022D1"/>
    <w:rsid w:val="001039A8"/>
    <w:rsid w:val="00104974"/>
    <w:rsid w:val="00105466"/>
    <w:rsid w:val="00107AF7"/>
    <w:rsid w:val="00110746"/>
    <w:rsid w:val="0011505F"/>
    <w:rsid w:val="001208A5"/>
    <w:rsid w:val="00120EF4"/>
    <w:rsid w:val="00121CE7"/>
    <w:rsid w:val="00122A1F"/>
    <w:rsid w:val="001236B2"/>
    <w:rsid w:val="00124C93"/>
    <w:rsid w:val="0012566A"/>
    <w:rsid w:val="001256D3"/>
    <w:rsid w:val="00125EA0"/>
    <w:rsid w:val="001262AF"/>
    <w:rsid w:val="0013001D"/>
    <w:rsid w:val="00132E2F"/>
    <w:rsid w:val="001338D7"/>
    <w:rsid w:val="00133BA8"/>
    <w:rsid w:val="00135805"/>
    <w:rsid w:val="00137C66"/>
    <w:rsid w:val="00140DAF"/>
    <w:rsid w:val="00140ECC"/>
    <w:rsid w:val="00142A95"/>
    <w:rsid w:val="00143004"/>
    <w:rsid w:val="001454C2"/>
    <w:rsid w:val="00145F92"/>
    <w:rsid w:val="0014608B"/>
    <w:rsid w:val="00147CFA"/>
    <w:rsid w:val="001510E1"/>
    <w:rsid w:val="00151B76"/>
    <w:rsid w:val="00152214"/>
    <w:rsid w:val="00154474"/>
    <w:rsid w:val="0015595C"/>
    <w:rsid w:val="0015603D"/>
    <w:rsid w:val="001561CC"/>
    <w:rsid w:val="00156333"/>
    <w:rsid w:val="00160990"/>
    <w:rsid w:val="00161BF3"/>
    <w:rsid w:val="00162295"/>
    <w:rsid w:val="0016273A"/>
    <w:rsid w:val="001644D2"/>
    <w:rsid w:val="00165731"/>
    <w:rsid w:val="001658B0"/>
    <w:rsid w:val="001670E7"/>
    <w:rsid w:val="001673D4"/>
    <w:rsid w:val="00171534"/>
    <w:rsid w:val="00172507"/>
    <w:rsid w:val="00174C69"/>
    <w:rsid w:val="0017517E"/>
    <w:rsid w:val="00175187"/>
    <w:rsid w:val="001757DB"/>
    <w:rsid w:val="00175C85"/>
    <w:rsid w:val="0017691F"/>
    <w:rsid w:val="001778EB"/>
    <w:rsid w:val="00183EA7"/>
    <w:rsid w:val="00190DFE"/>
    <w:rsid w:val="00191249"/>
    <w:rsid w:val="0019301C"/>
    <w:rsid w:val="00193068"/>
    <w:rsid w:val="0019353A"/>
    <w:rsid w:val="00193B3C"/>
    <w:rsid w:val="00195A85"/>
    <w:rsid w:val="00197048"/>
    <w:rsid w:val="001A7594"/>
    <w:rsid w:val="001B1062"/>
    <w:rsid w:val="001B2171"/>
    <w:rsid w:val="001B22F9"/>
    <w:rsid w:val="001B3AF1"/>
    <w:rsid w:val="001B4986"/>
    <w:rsid w:val="001B7C16"/>
    <w:rsid w:val="001B7C6D"/>
    <w:rsid w:val="001C059E"/>
    <w:rsid w:val="001C1C9C"/>
    <w:rsid w:val="001C4F55"/>
    <w:rsid w:val="001D20AE"/>
    <w:rsid w:val="001D59DA"/>
    <w:rsid w:val="001E07E7"/>
    <w:rsid w:val="001E1E19"/>
    <w:rsid w:val="001E2BB7"/>
    <w:rsid w:val="001E426A"/>
    <w:rsid w:val="001E5ADD"/>
    <w:rsid w:val="001E7BCC"/>
    <w:rsid w:val="001F1B87"/>
    <w:rsid w:val="001F2398"/>
    <w:rsid w:val="001F3059"/>
    <w:rsid w:val="001F319F"/>
    <w:rsid w:val="001F330A"/>
    <w:rsid w:val="001F3633"/>
    <w:rsid w:val="001F6C5B"/>
    <w:rsid w:val="001F7AF7"/>
    <w:rsid w:val="00201275"/>
    <w:rsid w:val="002016B4"/>
    <w:rsid w:val="00201C82"/>
    <w:rsid w:val="0020233A"/>
    <w:rsid w:val="0020274E"/>
    <w:rsid w:val="002027A1"/>
    <w:rsid w:val="00202F18"/>
    <w:rsid w:val="00203EB9"/>
    <w:rsid w:val="00205A85"/>
    <w:rsid w:val="00206038"/>
    <w:rsid w:val="00207ECC"/>
    <w:rsid w:val="0021030E"/>
    <w:rsid w:val="00210526"/>
    <w:rsid w:val="00210912"/>
    <w:rsid w:val="00210D0C"/>
    <w:rsid w:val="00212678"/>
    <w:rsid w:val="002127A7"/>
    <w:rsid w:val="00212D4C"/>
    <w:rsid w:val="00212E20"/>
    <w:rsid w:val="00213C64"/>
    <w:rsid w:val="00215763"/>
    <w:rsid w:val="00216DB7"/>
    <w:rsid w:val="0022396C"/>
    <w:rsid w:val="00223B78"/>
    <w:rsid w:val="002245CA"/>
    <w:rsid w:val="00225F90"/>
    <w:rsid w:val="002303E4"/>
    <w:rsid w:val="0023111F"/>
    <w:rsid w:val="00231C28"/>
    <w:rsid w:val="002324DC"/>
    <w:rsid w:val="00232973"/>
    <w:rsid w:val="00233F5E"/>
    <w:rsid w:val="00234B98"/>
    <w:rsid w:val="0023639A"/>
    <w:rsid w:val="002366C9"/>
    <w:rsid w:val="00237D25"/>
    <w:rsid w:val="002417BF"/>
    <w:rsid w:val="00241B25"/>
    <w:rsid w:val="00243661"/>
    <w:rsid w:val="00243E7A"/>
    <w:rsid w:val="0024592C"/>
    <w:rsid w:val="0024647C"/>
    <w:rsid w:val="002466A6"/>
    <w:rsid w:val="0024730F"/>
    <w:rsid w:val="002507B7"/>
    <w:rsid w:val="002515DD"/>
    <w:rsid w:val="00253DE6"/>
    <w:rsid w:val="002559F8"/>
    <w:rsid w:val="002561EB"/>
    <w:rsid w:val="0025670D"/>
    <w:rsid w:val="00256D72"/>
    <w:rsid w:val="00257417"/>
    <w:rsid w:val="002609A1"/>
    <w:rsid w:val="0026106E"/>
    <w:rsid w:val="0026288B"/>
    <w:rsid w:val="00263779"/>
    <w:rsid w:val="00263802"/>
    <w:rsid w:val="00265CB4"/>
    <w:rsid w:val="00266441"/>
    <w:rsid w:val="002700A9"/>
    <w:rsid w:val="00271267"/>
    <w:rsid w:val="002712D4"/>
    <w:rsid w:val="00272172"/>
    <w:rsid w:val="00273486"/>
    <w:rsid w:val="00276FE4"/>
    <w:rsid w:val="002771ED"/>
    <w:rsid w:val="002775E7"/>
    <w:rsid w:val="002804C7"/>
    <w:rsid w:val="00281960"/>
    <w:rsid w:val="002825CC"/>
    <w:rsid w:val="00283A9A"/>
    <w:rsid w:val="002844D8"/>
    <w:rsid w:val="00285899"/>
    <w:rsid w:val="00287873"/>
    <w:rsid w:val="0029062C"/>
    <w:rsid w:val="0029288C"/>
    <w:rsid w:val="00292BFB"/>
    <w:rsid w:val="00292CD5"/>
    <w:rsid w:val="00295729"/>
    <w:rsid w:val="00295858"/>
    <w:rsid w:val="002A101C"/>
    <w:rsid w:val="002A1651"/>
    <w:rsid w:val="002A56E6"/>
    <w:rsid w:val="002A5D86"/>
    <w:rsid w:val="002A7702"/>
    <w:rsid w:val="002B2E97"/>
    <w:rsid w:val="002B395B"/>
    <w:rsid w:val="002B593E"/>
    <w:rsid w:val="002B6DE0"/>
    <w:rsid w:val="002B7C7D"/>
    <w:rsid w:val="002C0F82"/>
    <w:rsid w:val="002C10CC"/>
    <w:rsid w:val="002C255D"/>
    <w:rsid w:val="002C2731"/>
    <w:rsid w:val="002C3C9C"/>
    <w:rsid w:val="002C476D"/>
    <w:rsid w:val="002C53B5"/>
    <w:rsid w:val="002D1A07"/>
    <w:rsid w:val="002D1A17"/>
    <w:rsid w:val="002D374E"/>
    <w:rsid w:val="002D43A3"/>
    <w:rsid w:val="002D4796"/>
    <w:rsid w:val="002D4903"/>
    <w:rsid w:val="002D6A93"/>
    <w:rsid w:val="002E1BA1"/>
    <w:rsid w:val="002E2620"/>
    <w:rsid w:val="002E342E"/>
    <w:rsid w:val="002E51CC"/>
    <w:rsid w:val="002F04DE"/>
    <w:rsid w:val="002F1387"/>
    <w:rsid w:val="002F14AB"/>
    <w:rsid w:val="002F1FF9"/>
    <w:rsid w:val="002F2237"/>
    <w:rsid w:val="002F3476"/>
    <w:rsid w:val="002F3A6B"/>
    <w:rsid w:val="002F60A5"/>
    <w:rsid w:val="002F67D7"/>
    <w:rsid w:val="00301234"/>
    <w:rsid w:val="0030217C"/>
    <w:rsid w:val="0030247B"/>
    <w:rsid w:val="00303F88"/>
    <w:rsid w:val="003044C8"/>
    <w:rsid w:val="003059B8"/>
    <w:rsid w:val="00306E6A"/>
    <w:rsid w:val="00307A60"/>
    <w:rsid w:val="00310B03"/>
    <w:rsid w:val="00310EE6"/>
    <w:rsid w:val="0031190A"/>
    <w:rsid w:val="0031343C"/>
    <w:rsid w:val="00315331"/>
    <w:rsid w:val="00315CD3"/>
    <w:rsid w:val="00316537"/>
    <w:rsid w:val="0031745B"/>
    <w:rsid w:val="003177B9"/>
    <w:rsid w:val="00317D5B"/>
    <w:rsid w:val="0032363B"/>
    <w:rsid w:val="00327750"/>
    <w:rsid w:val="00327C93"/>
    <w:rsid w:val="00333C0D"/>
    <w:rsid w:val="003340F6"/>
    <w:rsid w:val="003367D2"/>
    <w:rsid w:val="00337DD9"/>
    <w:rsid w:val="003417D8"/>
    <w:rsid w:val="00343D77"/>
    <w:rsid w:val="00343E3E"/>
    <w:rsid w:val="00345424"/>
    <w:rsid w:val="0035018C"/>
    <w:rsid w:val="00351E21"/>
    <w:rsid w:val="00352933"/>
    <w:rsid w:val="003529E9"/>
    <w:rsid w:val="003550EF"/>
    <w:rsid w:val="00361B03"/>
    <w:rsid w:val="00362594"/>
    <w:rsid w:val="00365AAD"/>
    <w:rsid w:val="00366089"/>
    <w:rsid w:val="00371DA9"/>
    <w:rsid w:val="00373F6D"/>
    <w:rsid w:val="00377878"/>
    <w:rsid w:val="0038144C"/>
    <w:rsid w:val="00382526"/>
    <w:rsid w:val="0038314A"/>
    <w:rsid w:val="00385974"/>
    <w:rsid w:val="00385CC9"/>
    <w:rsid w:val="00386CC7"/>
    <w:rsid w:val="00386DE5"/>
    <w:rsid w:val="00391D7E"/>
    <w:rsid w:val="00396275"/>
    <w:rsid w:val="0039643E"/>
    <w:rsid w:val="003A1DA3"/>
    <w:rsid w:val="003A3367"/>
    <w:rsid w:val="003A35B1"/>
    <w:rsid w:val="003A6081"/>
    <w:rsid w:val="003A6DCF"/>
    <w:rsid w:val="003A70DA"/>
    <w:rsid w:val="003A71ED"/>
    <w:rsid w:val="003B0F16"/>
    <w:rsid w:val="003B3A6B"/>
    <w:rsid w:val="003B41B6"/>
    <w:rsid w:val="003B5C19"/>
    <w:rsid w:val="003C1567"/>
    <w:rsid w:val="003C17E8"/>
    <w:rsid w:val="003C1908"/>
    <w:rsid w:val="003C1B54"/>
    <w:rsid w:val="003C2FA4"/>
    <w:rsid w:val="003C417B"/>
    <w:rsid w:val="003C48F4"/>
    <w:rsid w:val="003C6935"/>
    <w:rsid w:val="003D10AF"/>
    <w:rsid w:val="003D178A"/>
    <w:rsid w:val="003D2AF6"/>
    <w:rsid w:val="003D4689"/>
    <w:rsid w:val="003D4DE9"/>
    <w:rsid w:val="003D53E1"/>
    <w:rsid w:val="003D7A2E"/>
    <w:rsid w:val="003E15E8"/>
    <w:rsid w:val="003E303A"/>
    <w:rsid w:val="003E3D95"/>
    <w:rsid w:val="003E4AD5"/>
    <w:rsid w:val="003E500D"/>
    <w:rsid w:val="003E50AE"/>
    <w:rsid w:val="003E5192"/>
    <w:rsid w:val="003E6CAE"/>
    <w:rsid w:val="003F17FE"/>
    <w:rsid w:val="003F23AA"/>
    <w:rsid w:val="003F249F"/>
    <w:rsid w:val="003F383C"/>
    <w:rsid w:val="003F4337"/>
    <w:rsid w:val="003F4DB7"/>
    <w:rsid w:val="003F6679"/>
    <w:rsid w:val="00401675"/>
    <w:rsid w:val="00406DB5"/>
    <w:rsid w:val="00406F8F"/>
    <w:rsid w:val="00411485"/>
    <w:rsid w:val="00411C27"/>
    <w:rsid w:val="00412278"/>
    <w:rsid w:val="00413BF0"/>
    <w:rsid w:val="0041448A"/>
    <w:rsid w:val="004179B2"/>
    <w:rsid w:val="00417E50"/>
    <w:rsid w:val="00417FE2"/>
    <w:rsid w:val="00421A15"/>
    <w:rsid w:val="004238B5"/>
    <w:rsid w:val="00426C1F"/>
    <w:rsid w:val="00431121"/>
    <w:rsid w:val="004343FF"/>
    <w:rsid w:val="0043453C"/>
    <w:rsid w:val="00434DA1"/>
    <w:rsid w:val="0043544B"/>
    <w:rsid w:val="004373DF"/>
    <w:rsid w:val="0044126F"/>
    <w:rsid w:val="00442739"/>
    <w:rsid w:val="00443420"/>
    <w:rsid w:val="004447B1"/>
    <w:rsid w:val="00444DE6"/>
    <w:rsid w:val="00446D9E"/>
    <w:rsid w:val="00447CC7"/>
    <w:rsid w:val="00450328"/>
    <w:rsid w:val="00450CAC"/>
    <w:rsid w:val="004514CF"/>
    <w:rsid w:val="004528D5"/>
    <w:rsid w:val="00456311"/>
    <w:rsid w:val="00457EAE"/>
    <w:rsid w:val="00460E03"/>
    <w:rsid w:val="0046159A"/>
    <w:rsid w:val="00462001"/>
    <w:rsid w:val="004635E8"/>
    <w:rsid w:val="00463D83"/>
    <w:rsid w:val="004644F0"/>
    <w:rsid w:val="00465FB6"/>
    <w:rsid w:val="00466892"/>
    <w:rsid w:val="00467048"/>
    <w:rsid w:val="00467DC8"/>
    <w:rsid w:val="0047400F"/>
    <w:rsid w:val="00474212"/>
    <w:rsid w:val="0047477D"/>
    <w:rsid w:val="00475A4F"/>
    <w:rsid w:val="004829FD"/>
    <w:rsid w:val="0048560D"/>
    <w:rsid w:val="00485A27"/>
    <w:rsid w:val="00486CE9"/>
    <w:rsid w:val="0049050F"/>
    <w:rsid w:val="00490956"/>
    <w:rsid w:val="0049211A"/>
    <w:rsid w:val="00492ECA"/>
    <w:rsid w:val="004933E5"/>
    <w:rsid w:val="004956C4"/>
    <w:rsid w:val="00495ADB"/>
    <w:rsid w:val="004A1406"/>
    <w:rsid w:val="004A4A0C"/>
    <w:rsid w:val="004A7D09"/>
    <w:rsid w:val="004B60F1"/>
    <w:rsid w:val="004B675B"/>
    <w:rsid w:val="004B718D"/>
    <w:rsid w:val="004C40DC"/>
    <w:rsid w:val="004C7FDB"/>
    <w:rsid w:val="004D07C0"/>
    <w:rsid w:val="004D1DC2"/>
    <w:rsid w:val="004E1548"/>
    <w:rsid w:val="004E26B7"/>
    <w:rsid w:val="004E3570"/>
    <w:rsid w:val="004E3576"/>
    <w:rsid w:val="004E762E"/>
    <w:rsid w:val="004E7DEA"/>
    <w:rsid w:val="004F159F"/>
    <w:rsid w:val="004F39C8"/>
    <w:rsid w:val="004F713E"/>
    <w:rsid w:val="004F72E2"/>
    <w:rsid w:val="004F7AA9"/>
    <w:rsid w:val="004F7F4E"/>
    <w:rsid w:val="005006A0"/>
    <w:rsid w:val="00504503"/>
    <w:rsid w:val="005054C7"/>
    <w:rsid w:val="0050679A"/>
    <w:rsid w:val="00507165"/>
    <w:rsid w:val="00511B15"/>
    <w:rsid w:val="0051320D"/>
    <w:rsid w:val="00513F46"/>
    <w:rsid w:val="00514D95"/>
    <w:rsid w:val="00520722"/>
    <w:rsid w:val="00522CB7"/>
    <w:rsid w:val="00524CDD"/>
    <w:rsid w:val="00525D74"/>
    <w:rsid w:val="0052746C"/>
    <w:rsid w:val="005277DA"/>
    <w:rsid w:val="00532068"/>
    <w:rsid w:val="00532D31"/>
    <w:rsid w:val="005352CF"/>
    <w:rsid w:val="00536077"/>
    <w:rsid w:val="005361BC"/>
    <w:rsid w:val="00536BBF"/>
    <w:rsid w:val="00536D05"/>
    <w:rsid w:val="005402B7"/>
    <w:rsid w:val="00540A82"/>
    <w:rsid w:val="005436FF"/>
    <w:rsid w:val="00545709"/>
    <w:rsid w:val="00546F6B"/>
    <w:rsid w:val="005470E8"/>
    <w:rsid w:val="005500A2"/>
    <w:rsid w:val="005523E0"/>
    <w:rsid w:val="00552E3E"/>
    <w:rsid w:val="00553950"/>
    <w:rsid w:val="00553EB0"/>
    <w:rsid w:val="00554DD4"/>
    <w:rsid w:val="005564FD"/>
    <w:rsid w:val="00557A28"/>
    <w:rsid w:val="00561219"/>
    <w:rsid w:val="005621E1"/>
    <w:rsid w:val="00563428"/>
    <w:rsid w:val="00564B7B"/>
    <w:rsid w:val="00566035"/>
    <w:rsid w:val="005667E1"/>
    <w:rsid w:val="00566C29"/>
    <w:rsid w:val="00570C68"/>
    <w:rsid w:val="0057126F"/>
    <w:rsid w:val="005720BB"/>
    <w:rsid w:val="00575124"/>
    <w:rsid w:val="00575834"/>
    <w:rsid w:val="005758AD"/>
    <w:rsid w:val="00575BFF"/>
    <w:rsid w:val="0057738C"/>
    <w:rsid w:val="0057784D"/>
    <w:rsid w:val="00577A72"/>
    <w:rsid w:val="00580E29"/>
    <w:rsid w:val="005810F1"/>
    <w:rsid w:val="00581B30"/>
    <w:rsid w:val="0058303E"/>
    <w:rsid w:val="00583C86"/>
    <w:rsid w:val="00584FB8"/>
    <w:rsid w:val="00585EEB"/>
    <w:rsid w:val="0059011C"/>
    <w:rsid w:val="00590C12"/>
    <w:rsid w:val="005910B5"/>
    <w:rsid w:val="00592BC6"/>
    <w:rsid w:val="00592EC4"/>
    <w:rsid w:val="00593626"/>
    <w:rsid w:val="005942A5"/>
    <w:rsid w:val="005962DA"/>
    <w:rsid w:val="005970E2"/>
    <w:rsid w:val="005A01A3"/>
    <w:rsid w:val="005A096B"/>
    <w:rsid w:val="005A1B86"/>
    <w:rsid w:val="005B0543"/>
    <w:rsid w:val="005B5237"/>
    <w:rsid w:val="005B77E3"/>
    <w:rsid w:val="005C0B01"/>
    <w:rsid w:val="005C0D6F"/>
    <w:rsid w:val="005C24E5"/>
    <w:rsid w:val="005C3957"/>
    <w:rsid w:val="005C4326"/>
    <w:rsid w:val="005C6561"/>
    <w:rsid w:val="005C7226"/>
    <w:rsid w:val="005C72EA"/>
    <w:rsid w:val="005D3BC9"/>
    <w:rsid w:val="005D40FA"/>
    <w:rsid w:val="005D47D3"/>
    <w:rsid w:val="005D7C2B"/>
    <w:rsid w:val="005E009E"/>
    <w:rsid w:val="005E0891"/>
    <w:rsid w:val="005E1BB7"/>
    <w:rsid w:val="005E2ADF"/>
    <w:rsid w:val="005E40D1"/>
    <w:rsid w:val="005E48DC"/>
    <w:rsid w:val="005E6566"/>
    <w:rsid w:val="005E76A1"/>
    <w:rsid w:val="005E7E78"/>
    <w:rsid w:val="005F2B0D"/>
    <w:rsid w:val="005F682C"/>
    <w:rsid w:val="005F71A4"/>
    <w:rsid w:val="005F7865"/>
    <w:rsid w:val="00600946"/>
    <w:rsid w:val="00601E26"/>
    <w:rsid w:val="0060245B"/>
    <w:rsid w:val="00604C26"/>
    <w:rsid w:val="00605C35"/>
    <w:rsid w:val="00613D83"/>
    <w:rsid w:val="00614283"/>
    <w:rsid w:val="006151DE"/>
    <w:rsid w:val="0061539E"/>
    <w:rsid w:val="0062124F"/>
    <w:rsid w:val="00622D77"/>
    <w:rsid w:val="00624084"/>
    <w:rsid w:val="00625E55"/>
    <w:rsid w:val="00626AEB"/>
    <w:rsid w:val="0062731E"/>
    <w:rsid w:val="00631654"/>
    <w:rsid w:val="00636B18"/>
    <w:rsid w:val="0063789C"/>
    <w:rsid w:val="00637CA1"/>
    <w:rsid w:val="00640B13"/>
    <w:rsid w:val="00640F34"/>
    <w:rsid w:val="006415D9"/>
    <w:rsid w:val="00642C60"/>
    <w:rsid w:val="00643C32"/>
    <w:rsid w:val="00644C27"/>
    <w:rsid w:val="00645150"/>
    <w:rsid w:val="00645220"/>
    <w:rsid w:val="00645A4A"/>
    <w:rsid w:val="006507AC"/>
    <w:rsid w:val="00651227"/>
    <w:rsid w:val="00652113"/>
    <w:rsid w:val="0065309C"/>
    <w:rsid w:val="00653130"/>
    <w:rsid w:val="0065326D"/>
    <w:rsid w:val="006625B3"/>
    <w:rsid w:val="00666D35"/>
    <w:rsid w:val="00667899"/>
    <w:rsid w:val="00667BB0"/>
    <w:rsid w:val="006708DD"/>
    <w:rsid w:val="00673BF6"/>
    <w:rsid w:val="0067485F"/>
    <w:rsid w:val="00674B6B"/>
    <w:rsid w:val="00674D16"/>
    <w:rsid w:val="006830DE"/>
    <w:rsid w:val="00683B75"/>
    <w:rsid w:val="00683C3E"/>
    <w:rsid w:val="00684111"/>
    <w:rsid w:val="006858EB"/>
    <w:rsid w:val="00690712"/>
    <w:rsid w:val="00692F7D"/>
    <w:rsid w:val="00693228"/>
    <w:rsid w:val="006950E0"/>
    <w:rsid w:val="0069551D"/>
    <w:rsid w:val="006962B6"/>
    <w:rsid w:val="00696B06"/>
    <w:rsid w:val="006A02BD"/>
    <w:rsid w:val="006A0481"/>
    <w:rsid w:val="006A19CC"/>
    <w:rsid w:val="006A2C21"/>
    <w:rsid w:val="006A31BC"/>
    <w:rsid w:val="006A4088"/>
    <w:rsid w:val="006A440A"/>
    <w:rsid w:val="006A4E53"/>
    <w:rsid w:val="006A58BB"/>
    <w:rsid w:val="006A5B9F"/>
    <w:rsid w:val="006A6117"/>
    <w:rsid w:val="006A628B"/>
    <w:rsid w:val="006A7B31"/>
    <w:rsid w:val="006B05AB"/>
    <w:rsid w:val="006B2948"/>
    <w:rsid w:val="006B768C"/>
    <w:rsid w:val="006C0300"/>
    <w:rsid w:val="006C18F6"/>
    <w:rsid w:val="006C1E1B"/>
    <w:rsid w:val="006C1E25"/>
    <w:rsid w:val="006C6626"/>
    <w:rsid w:val="006C760D"/>
    <w:rsid w:val="006D0068"/>
    <w:rsid w:val="006D2021"/>
    <w:rsid w:val="006D3314"/>
    <w:rsid w:val="006D4BE0"/>
    <w:rsid w:val="006D5E01"/>
    <w:rsid w:val="006D673E"/>
    <w:rsid w:val="006D6CE2"/>
    <w:rsid w:val="006E0FE8"/>
    <w:rsid w:val="006E418E"/>
    <w:rsid w:val="006E4B0B"/>
    <w:rsid w:val="006E5D56"/>
    <w:rsid w:val="006E5E01"/>
    <w:rsid w:val="006E6016"/>
    <w:rsid w:val="006E727D"/>
    <w:rsid w:val="006F00B4"/>
    <w:rsid w:val="006F275D"/>
    <w:rsid w:val="006F581F"/>
    <w:rsid w:val="006F6C6D"/>
    <w:rsid w:val="0070037B"/>
    <w:rsid w:val="007013C0"/>
    <w:rsid w:val="00703945"/>
    <w:rsid w:val="00704560"/>
    <w:rsid w:val="00704AF2"/>
    <w:rsid w:val="00704BC8"/>
    <w:rsid w:val="00705528"/>
    <w:rsid w:val="0070698E"/>
    <w:rsid w:val="00710B9E"/>
    <w:rsid w:val="00712E62"/>
    <w:rsid w:val="00712EBF"/>
    <w:rsid w:val="007143F9"/>
    <w:rsid w:val="00717052"/>
    <w:rsid w:val="00717487"/>
    <w:rsid w:val="0072133A"/>
    <w:rsid w:val="00722481"/>
    <w:rsid w:val="00722F4E"/>
    <w:rsid w:val="00723059"/>
    <w:rsid w:val="007246E1"/>
    <w:rsid w:val="007249B0"/>
    <w:rsid w:val="00727F3B"/>
    <w:rsid w:val="00732133"/>
    <w:rsid w:val="0073294A"/>
    <w:rsid w:val="00733C35"/>
    <w:rsid w:val="007345B9"/>
    <w:rsid w:val="00734A4E"/>
    <w:rsid w:val="00734BF3"/>
    <w:rsid w:val="0073578A"/>
    <w:rsid w:val="00737C9D"/>
    <w:rsid w:val="0074405C"/>
    <w:rsid w:val="00746929"/>
    <w:rsid w:val="00750175"/>
    <w:rsid w:val="007506F3"/>
    <w:rsid w:val="007517EA"/>
    <w:rsid w:val="0075236B"/>
    <w:rsid w:val="0075256C"/>
    <w:rsid w:val="00752801"/>
    <w:rsid w:val="00752F35"/>
    <w:rsid w:val="00754C68"/>
    <w:rsid w:val="007552F9"/>
    <w:rsid w:val="00755E60"/>
    <w:rsid w:val="00756618"/>
    <w:rsid w:val="00757F72"/>
    <w:rsid w:val="0076082C"/>
    <w:rsid w:val="007611B3"/>
    <w:rsid w:val="007630F3"/>
    <w:rsid w:val="00763CE8"/>
    <w:rsid w:val="007672EF"/>
    <w:rsid w:val="007678E3"/>
    <w:rsid w:val="00767D50"/>
    <w:rsid w:val="007701B2"/>
    <w:rsid w:val="0077587C"/>
    <w:rsid w:val="00776E2E"/>
    <w:rsid w:val="00777257"/>
    <w:rsid w:val="0078028D"/>
    <w:rsid w:val="00780377"/>
    <w:rsid w:val="00781EF3"/>
    <w:rsid w:val="00783144"/>
    <w:rsid w:val="00783776"/>
    <w:rsid w:val="00783804"/>
    <w:rsid w:val="0078468A"/>
    <w:rsid w:val="00784E65"/>
    <w:rsid w:val="007869AD"/>
    <w:rsid w:val="00786BEB"/>
    <w:rsid w:val="0078730D"/>
    <w:rsid w:val="007873C2"/>
    <w:rsid w:val="00787554"/>
    <w:rsid w:val="00790133"/>
    <w:rsid w:val="0079067F"/>
    <w:rsid w:val="00791464"/>
    <w:rsid w:val="00791CAB"/>
    <w:rsid w:val="00796098"/>
    <w:rsid w:val="00796C64"/>
    <w:rsid w:val="00797157"/>
    <w:rsid w:val="00797A45"/>
    <w:rsid w:val="00797B9B"/>
    <w:rsid w:val="007A03F9"/>
    <w:rsid w:val="007A078F"/>
    <w:rsid w:val="007A09A6"/>
    <w:rsid w:val="007A09E1"/>
    <w:rsid w:val="007A0BFB"/>
    <w:rsid w:val="007A2C61"/>
    <w:rsid w:val="007A7D00"/>
    <w:rsid w:val="007B15AF"/>
    <w:rsid w:val="007C3CAF"/>
    <w:rsid w:val="007C47CD"/>
    <w:rsid w:val="007C6367"/>
    <w:rsid w:val="007D1108"/>
    <w:rsid w:val="007D1443"/>
    <w:rsid w:val="007D1652"/>
    <w:rsid w:val="007D51F1"/>
    <w:rsid w:val="007E5CD9"/>
    <w:rsid w:val="007E5DA6"/>
    <w:rsid w:val="007F1F44"/>
    <w:rsid w:val="007F2272"/>
    <w:rsid w:val="007F26F9"/>
    <w:rsid w:val="007F397B"/>
    <w:rsid w:val="007F39F1"/>
    <w:rsid w:val="008016F9"/>
    <w:rsid w:val="00802EF8"/>
    <w:rsid w:val="00806B9D"/>
    <w:rsid w:val="00807A33"/>
    <w:rsid w:val="00811A64"/>
    <w:rsid w:val="0081339F"/>
    <w:rsid w:val="008150B1"/>
    <w:rsid w:val="008153C0"/>
    <w:rsid w:val="00815494"/>
    <w:rsid w:val="00816119"/>
    <w:rsid w:val="00821E4D"/>
    <w:rsid w:val="00822DEC"/>
    <w:rsid w:val="008243E6"/>
    <w:rsid w:val="00824A33"/>
    <w:rsid w:val="008258B0"/>
    <w:rsid w:val="00830998"/>
    <w:rsid w:val="0083287E"/>
    <w:rsid w:val="0083551B"/>
    <w:rsid w:val="00840243"/>
    <w:rsid w:val="00845907"/>
    <w:rsid w:val="00845BCF"/>
    <w:rsid w:val="00851C06"/>
    <w:rsid w:val="00851EB9"/>
    <w:rsid w:val="0086054D"/>
    <w:rsid w:val="00863117"/>
    <w:rsid w:val="0086466C"/>
    <w:rsid w:val="008651B9"/>
    <w:rsid w:val="0086576D"/>
    <w:rsid w:val="00865BE5"/>
    <w:rsid w:val="00871CD8"/>
    <w:rsid w:val="008739E5"/>
    <w:rsid w:val="00876237"/>
    <w:rsid w:val="00876D72"/>
    <w:rsid w:val="00877414"/>
    <w:rsid w:val="0088241E"/>
    <w:rsid w:val="00882895"/>
    <w:rsid w:val="00883E5D"/>
    <w:rsid w:val="008841CA"/>
    <w:rsid w:val="0088494A"/>
    <w:rsid w:val="00884E70"/>
    <w:rsid w:val="00886455"/>
    <w:rsid w:val="008872A2"/>
    <w:rsid w:val="0088791B"/>
    <w:rsid w:val="00887C04"/>
    <w:rsid w:val="00891535"/>
    <w:rsid w:val="00892B30"/>
    <w:rsid w:val="00893F21"/>
    <w:rsid w:val="00894297"/>
    <w:rsid w:val="0089485D"/>
    <w:rsid w:val="0089634B"/>
    <w:rsid w:val="0089660C"/>
    <w:rsid w:val="008A4089"/>
    <w:rsid w:val="008A42CC"/>
    <w:rsid w:val="008A42D8"/>
    <w:rsid w:val="008A47A8"/>
    <w:rsid w:val="008A4B4A"/>
    <w:rsid w:val="008A5F41"/>
    <w:rsid w:val="008A712D"/>
    <w:rsid w:val="008A75A0"/>
    <w:rsid w:val="008B0F5C"/>
    <w:rsid w:val="008B1D7A"/>
    <w:rsid w:val="008B34CD"/>
    <w:rsid w:val="008B3D91"/>
    <w:rsid w:val="008B5326"/>
    <w:rsid w:val="008C0831"/>
    <w:rsid w:val="008C1532"/>
    <w:rsid w:val="008C2197"/>
    <w:rsid w:val="008C3493"/>
    <w:rsid w:val="008C3EE5"/>
    <w:rsid w:val="008C4429"/>
    <w:rsid w:val="008D11A6"/>
    <w:rsid w:val="008D2D64"/>
    <w:rsid w:val="008D3B7E"/>
    <w:rsid w:val="008D3C37"/>
    <w:rsid w:val="008D46DE"/>
    <w:rsid w:val="008D4938"/>
    <w:rsid w:val="008D6822"/>
    <w:rsid w:val="008D6BE6"/>
    <w:rsid w:val="008D7978"/>
    <w:rsid w:val="008E24B7"/>
    <w:rsid w:val="008E2E58"/>
    <w:rsid w:val="008E541B"/>
    <w:rsid w:val="008E5AB1"/>
    <w:rsid w:val="008E5D28"/>
    <w:rsid w:val="008E715F"/>
    <w:rsid w:val="008E7C4E"/>
    <w:rsid w:val="008F03EE"/>
    <w:rsid w:val="008F057F"/>
    <w:rsid w:val="008F148F"/>
    <w:rsid w:val="008F269A"/>
    <w:rsid w:val="008F6D9D"/>
    <w:rsid w:val="008F7502"/>
    <w:rsid w:val="0090018A"/>
    <w:rsid w:val="00901234"/>
    <w:rsid w:val="0090168C"/>
    <w:rsid w:val="00902E07"/>
    <w:rsid w:val="00905FA1"/>
    <w:rsid w:val="009132B0"/>
    <w:rsid w:val="00913360"/>
    <w:rsid w:val="00915621"/>
    <w:rsid w:val="009157E0"/>
    <w:rsid w:val="00920157"/>
    <w:rsid w:val="009229B3"/>
    <w:rsid w:val="00922DBB"/>
    <w:rsid w:val="00923AB5"/>
    <w:rsid w:val="009275EC"/>
    <w:rsid w:val="0093134C"/>
    <w:rsid w:val="00931E13"/>
    <w:rsid w:val="00935858"/>
    <w:rsid w:val="00936543"/>
    <w:rsid w:val="00944776"/>
    <w:rsid w:val="009448D1"/>
    <w:rsid w:val="00947D7E"/>
    <w:rsid w:val="00951732"/>
    <w:rsid w:val="009517C7"/>
    <w:rsid w:val="00951CD6"/>
    <w:rsid w:val="009527BB"/>
    <w:rsid w:val="00952AB7"/>
    <w:rsid w:val="009534B6"/>
    <w:rsid w:val="00954526"/>
    <w:rsid w:val="00954F7A"/>
    <w:rsid w:val="00955F3E"/>
    <w:rsid w:val="00957214"/>
    <w:rsid w:val="00961979"/>
    <w:rsid w:val="0096401B"/>
    <w:rsid w:val="0096579B"/>
    <w:rsid w:val="00967FD6"/>
    <w:rsid w:val="009711DC"/>
    <w:rsid w:val="009728D5"/>
    <w:rsid w:val="00975683"/>
    <w:rsid w:val="00977ECC"/>
    <w:rsid w:val="00983243"/>
    <w:rsid w:val="00983811"/>
    <w:rsid w:val="009838C6"/>
    <w:rsid w:val="00985405"/>
    <w:rsid w:val="00987A98"/>
    <w:rsid w:val="00987CC8"/>
    <w:rsid w:val="00990CBE"/>
    <w:rsid w:val="00991306"/>
    <w:rsid w:val="00992032"/>
    <w:rsid w:val="00992A13"/>
    <w:rsid w:val="00993FAC"/>
    <w:rsid w:val="00994FD9"/>
    <w:rsid w:val="0099522A"/>
    <w:rsid w:val="009A0E96"/>
    <w:rsid w:val="009A1718"/>
    <w:rsid w:val="009A2083"/>
    <w:rsid w:val="009A4389"/>
    <w:rsid w:val="009A76FA"/>
    <w:rsid w:val="009B4CE6"/>
    <w:rsid w:val="009C1073"/>
    <w:rsid w:val="009C1F93"/>
    <w:rsid w:val="009D2BBB"/>
    <w:rsid w:val="009D3CD3"/>
    <w:rsid w:val="009D4C17"/>
    <w:rsid w:val="009D6EC6"/>
    <w:rsid w:val="009D790B"/>
    <w:rsid w:val="009D7E55"/>
    <w:rsid w:val="009E0599"/>
    <w:rsid w:val="009E1C62"/>
    <w:rsid w:val="009E3176"/>
    <w:rsid w:val="009E3827"/>
    <w:rsid w:val="009E395C"/>
    <w:rsid w:val="009E6EB2"/>
    <w:rsid w:val="009F1779"/>
    <w:rsid w:val="009F397C"/>
    <w:rsid w:val="009F4327"/>
    <w:rsid w:val="009F6BF7"/>
    <w:rsid w:val="009F76C5"/>
    <w:rsid w:val="00A00FEE"/>
    <w:rsid w:val="00A03278"/>
    <w:rsid w:val="00A036B1"/>
    <w:rsid w:val="00A03D4B"/>
    <w:rsid w:val="00A04C6C"/>
    <w:rsid w:val="00A05A4D"/>
    <w:rsid w:val="00A110C3"/>
    <w:rsid w:val="00A1285D"/>
    <w:rsid w:val="00A13210"/>
    <w:rsid w:val="00A141FD"/>
    <w:rsid w:val="00A1543F"/>
    <w:rsid w:val="00A156B1"/>
    <w:rsid w:val="00A22198"/>
    <w:rsid w:val="00A223EE"/>
    <w:rsid w:val="00A233D1"/>
    <w:rsid w:val="00A2348B"/>
    <w:rsid w:val="00A2498B"/>
    <w:rsid w:val="00A24A32"/>
    <w:rsid w:val="00A2781F"/>
    <w:rsid w:val="00A27F53"/>
    <w:rsid w:val="00A30413"/>
    <w:rsid w:val="00A31AD2"/>
    <w:rsid w:val="00A35985"/>
    <w:rsid w:val="00A35BD6"/>
    <w:rsid w:val="00A36859"/>
    <w:rsid w:val="00A36C25"/>
    <w:rsid w:val="00A379DB"/>
    <w:rsid w:val="00A404A7"/>
    <w:rsid w:val="00A40E31"/>
    <w:rsid w:val="00A40F30"/>
    <w:rsid w:val="00A410BB"/>
    <w:rsid w:val="00A422D9"/>
    <w:rsid w:val="00A451A0"/>
    <w:rsid w:val="00A45581"/>
    <w:rsid w:val="00A4649E"/>
    <w:rsid w:val="00A50839"/>
    <w:rsid w:val="00A51982"/>
    <w:rsid w:val="00A61BB7"/>
    <w:rsid w:val="00A63A35"/>
    <w:rsid w:val="00A63A95"/>
    <w:rsid w:val="00A63EF4"/>
    <w:rsid w:val="00A66B3C"/>
    <w:rsid w:val="00A67093"/>
    <w:rsid w:val="00A7166B"/>
    <w:rsid w:val="00A73930"/>
    <w:rsid w:val="00A742FD"/>
    <w:rsid w:val="00A75382"/>
    <w:rsid w:val="00A7591C"/>
    <w:rsid w:val="00A7653B"/>
    <w:rsid w:val="00A818D8"/>
    <w:rsid w:val="00A84F98"/>
    <w:rsid w:val="00A85045"/>
    <w:rsid w:val="00A85AE0"/>
    <w:rsid w:val="00A85F31"/>
    <w:rsid w:val="00A86591"/>
    <w:rsid w:val="00A87F55"/>
    <w:rsid w:val="00A932F6"/>
    <w:rsid w:val="00A95E67"/>
    <w:rsid w:val="00A97ABA"/>
    <w:rsid w:val="00A97B7D"/>
    <w:rsid w:val="00AA06E0"/>
    <w:rsid w:val="00AA35A0"/>
    <w:rsid w:val="00AA4939"/>
    <w:rsid w:val="00AA4944"/>
    <w:rsid w:val="00AB0804"/>
    <w:rsid w:val="00AB17B0"/>
    <w:rsid w:val="00AB198E"/>
    <w:rsid w:val="00AB2A4D"/>
    <w:rsid w:val="00AB2B79"/>
    <w:rsid w:val="00AB307A"/>
    <w:rsid w:val="00AB33E1"/>
    <w:rsid w:val="00AB394B"/>
    <w:rsid w:val="00AB4BB3"/>
    <w:rsid w:val="00AC14FF"/>
    <w:rsid w:val="00AC2A58"/>
    <w:rsid w:val="00AC6C60"/>
    <w:rsid w:val="00AD1646"/>
    <w:rsid w:val="00AD1E57"/>
    <w:rsid w:val="00AD1FE2"/>
    <w:rsid w:val="00AD268F"/>
    <w:rsid w:val="00AD619C"/>
    <w:rsid w:val="00AD6720"/>
    <w:rsid w:val="00AD73CC"/>
    <w:rsid w:val="00AD7B3D"/>
    <w:rsid w:val="00AD7D67"/>
    <w:rsid w:val="00AE3003"/>
    <w:rsid w:val="00AE5741"/>
    <w:rsid w:val="00AE624E"/>
    <w:rsid w:val="00AE6702"/>
    <w:rsid w:val="00AE6CB9"/>
    <w:rsid w:val="00AF1423"/>
    <w:rsid w:val="00AF1575"/>
    <w:rsid w:val="00AF59F3"/>
    <w:rsid w:val="00AF632A"/>
    <w:rsid w:val="00AF6DF1"/>
    <w:rsid w:val="00AF7247"/>
    <w:rsid w:val="00AF75E2"/>
    <w:rsid w:val="00B00B1E"/>
    <w:rsid w:val="00B0261E"/>
    <w:rsid w:val="00B053FC"/>
    <w:rsid w:val="00B05B31"/>
    <w:rsid w:val="00B05CEE"/>
    <w:rsid w:val="00B06630"/>
    <w:rsid w:val="00B06E03"/>
    <w:rsid w:val="00B07632"/>
    <w:rsid w:val="00B1107C"/>
    <w:rsid w:val="00B115E6"/>
    <w:rsid w:val="00B13FCF"/>
    <w:rsid w:val="00B1417F"/>
    <w:rsid w:val="00B14D92"/>
    <w:rsid w:val="00B14E94"/>
    <w:rsid w:val="00B20432"/>
    <w:rsid w:val="00B20F6C"/>
    <w:rsid w:val="00B2127E"/>
    <w:rsid w:val="00B223D5"/>
    <w:rsid w:val="00B22FB1"/>
    <w:rsid w:val="00B2340E"/>
    <w:rsid w:val="00B23EB9"/>
    <w:rsid w:val="00B2584C"/>
    <w:rsid w:val="00B26045"/>
    <w:rsid w:val="00B260B8"/>
    <w:rsid w:val="00B26332"/>
    <w:rsid w:val="00B30478"/>
    <w:rsid w:val="00B34A88"/>
    <w:rsid w:val="00B35B3E"/>
    <w:rsid w:val="00B35C08"/>
    <w:rsid w:val="00B37D62"/>
    <w:rsid w:val="00B40DAA"/>
    <w:rsid w:val="00B4137E"/>
    <w:rsid w:val="00B41D50"/>
    <w:rsid w:val="00B42F33"/>
    <w:rsid w:val="00B42FC8"/>
    <w:rsid w:val="00B43AF1"/>
    <w:rsid w:val="00B43B68"/>
    <w:rsid w:val="00B44A8F"/>
    <w:rsid w:val="00B44BFE"/>
    <w:rsid w:val="00B4691F"/>
    <w:rsid w:val="00B46A95"/>
    <w:rsid w:val="00B46B15"/>
    <w:rsid w:val="00B47493"/>
    <w:rsid w:val="00B47B39"/>
    <w:rsid w:val="00B51957"/>
    <w:rsid w:val="00B527DE"/>
    <w:rsid w:val="00B541EF"/>
    <w:rsid w:val="00B548B1"/>
    <w:rsid w:val="00B54C9B"/>
    <w:rsid w:val="00B54CC9"/>
    <w:rsid w:val="00B55437"/>
    <w:rsid w:val="00B55DB1"/>
    <w:rsid w:val="00B5664E"/>
    <w:rsid w:val="00B57600"/>
    <w:rsid w:val="00B64FD1"/>
    <w:rsid w:val="00B67031"/>
    <w:rsid w:val="00B72552"/>
    <w:rsid w:val="00B741AC"/>
    <w:rsid w:val="00B74E76"/>
    <w:rsid w:val="00B75851"/>
    <w:rsid w:val="00B75E08"/>
    <w:rsid w:val="00B8049C"/>
    <w:rsid w:val="00B82604"/>
    <w:rsid w:val="00B848A8"/>
    <w:rsid w:val="00B853EE"/>
    <w:rsid w:val="00B901A6"/>
    <w:rsid w:val="00B927F1"/>
    <w:rsid w:val="00B93615"/>
    <w:rsid w:val="00B943C4"/>
    <w:rsid w:val="00B94AA2"/>
    <w:rsid w:val="00B951CA"/>
    <w:rsid w:val="00B9523B"/>
    <w:rsid w:val="00B957A3"/>
    <w:rsid w:val="00B95A77"/>
    <w:rsid w:val="00BA25DA"/>
    <w:rsid w:val="00BA2992"/>
    <w:rsid w:val="00BA367A"/>
    <w:rsid w:val="00BA3D9D"/>
    <w:rsid w:val="00BA5574"/>
    <w:rsid w:val="00BA59A0"/>
    <w:rsid w:val="00BB024C"/>
    <w:rsid w:val="00BB0AE8"/>
    <w:rsid w:val="00BB371A"/>
    <w:rsid w:val="00BB5152"/>
    <w:rsid w:val="00BB70AC"/>
    <w:rsid w:val="00BC029D"/>
    <w:rsid w:val="00BC2CA7"/>
    <w:rsid w:val="00BC3AB3"/>
    <w:rsid w:val="00BC588E"/>
    <w:rsid w:val="00BC5F20"/>
    <w:rsid w:val="00BC6684"/>
    <w:rsid w:val="00BC6783"/>
    <w:rsid w:val="00BD0642"/>
    <w:rsid w:val="00BD17BF"/>
    <w:rsid w:val="00BD3CF3"/>
    <w:rsid w:val="00BD4BAB"/>
    <w:rsid w:val="00BD6519"/>
    <w:rsid w:val="00BE3170"/>
    <w:rsid w:val="00BE4CBE"/>
    <w:rsid w:val="00BE508A"/>
    <w:rsid w:val="00BE6C3B"/>
    <w:rsid w:val="00BF074D"/>
    <w:rsid w:val="00BF2159"/>
    <w:rsid w:val="00BF4F44"/>
    <w:rsid w:val="00BF74E9"/>
    <w:rsid w:val="00C019FB"/>
    <w:rsid w:val="00C052D8"/>
    <w:rsid w:val="00C05D4A"/>
    <w:rsid w:val="00C071F7"/>
    <w:rsid w:val="00C07CA6"/>
    <w:rsid w:val="00C11868"/>
    <w:rsid w:val="00C15CCC"/>
    <w:rsid w:val="00C178E4"/>
    <w:rsid w:val="00C21732"/>
    <w:rsid w:val="00C21CC8"/>
    <w:rsid w:val="00C21FA0"/>
    <w:rsid w:val="00C23995"/>
    <w:rsid w:val="00C27421"/>
    <w:rsid w:val="00C275BB"/>
    <w:rsid w:val="00C3094D"/>
    <w:rsid w:val="00C32D0F"/>
    <w:rsid w:val="00C34067"/>
    <w:rsid w:val="00C3454F"/>
    <w:rsid w:val="00C36546"/>
    <w:rsid w:val="00C370A3"/>
    <w:rsid w:val="00C401B4"/>
    <w:rsid w:val="00C41117"/>
    <w:rsid w:val="00C41949"/>
    <w:rsid w:val="00C42184"/>
    <w:rsid w:val="00C42604"/>
    <w:rsid w:val="00C43107"/>
    <w:rsid w:val="00C44C70"/>
    <w:rsid w:val="00C451E8"/>
    <w:rsid w:val="00C4545D"/>
    <w:rsid w:val="00C4563E"/>
    <w:rsid w:val="00C47064"/>
    <w:rsid w:val="00C477F8"/>
    <w:rsid w:val="00C51877"/>
    <w:rsid w:val="00C53749"/>
    <w:rsid w:val="00C55D71"/>
    <w:rsid w:val="00C563D6"/>
    <w:rsid w:val="00C566B3"/>
    <w:rsid w:val="00C60094"/>
    <w:rsid w:val="00C617E0"/>
    <w:rsid w:val="00C6222B"/>
    <w:rsid w:val="00C646A0"/>
    <w:rsid w:val="00C64FA6"/>
    <w:rsid w:val="00C670C3"/>
    <w:rsid w:val="00C67284"/>
    <w:rsid w:val="00C67B32"/>
    <w:rsid w:val="00C67DA2"/>
    <w:rsid w:val="00C7107C"/>
    <w:rsid w:val="00C746BA"/>
    <w:rsid w:val="00C76BD0"/>
    <w:rsid w:val="00C80ED1"/>
    <w:rsid w:val="00C817A7"/>
    <w:rsid w:val="00C82C20"/>
    <w:rsid w:val="00C82DBB"/>
    <w:rsid w:val="00C84D58"/>
    <w:rsid w:val="00C85817"/>
    <w:rsid w:val="00C85C11"/>
    <w:rsid w:val="00C87BA0"/>
    <w:rsid w:val="00C87BC5"/>
    <w:rsid w:val="00C90312"/>
    <w:rsid w:val="00C9265C"/>
    <w:rsid w:val="00C92E91"/>
    <w:rsid w:val="00C935E5"/>
    <w:rsid w:val="00C93669"/>
    <w:rsid w:val="00C94F00"/>
    <w:rsid w:val="00C94FDB"/>
    <w:rsid w:val="00CA1DA9"/>
    <w:rsid w:val="00CA417E"/>
    <w:rsid w:val="00CA5ACE"/>
    <w:rsid w:val="00CB0C1D"/>
    <w:rsid w:val="00CB3446"/>
    <w:rsid w:val="00CB4163"/>
    <w:rsid w:val="00CB4431"/>
    <w:rsid w:val="00CB54BD"/>
    <w:rsid w:val="00CB5A00"/>
    <w:rsid w:val="00CB5F15"/>
    <w:rsid w:val="00CB7223"/>
    <w:rsid w:val="00CB7D0F"/>
    <w:rsid w:val="00CC114B"/>
    <w:rsid w:val="00CC174A"/>
    <w:rsid w:val="00CC34E2"/>
    <w:rsid w:val="00CC499D"/>
    <w:rsid w:val="00CC6824"/>
    <w:rsid w:val="00CC721B"/>
    <w:rsid w:val="00CC7CFB"/>
    <w:rsid w:val="00CD1468"/>
    <w:rsid w:val="00CD1B94"/>
    <w:rsid w:val="00CD2498"/>
    <w:rsid w:val="00CD278D"/>
    <w:rsid w:val="00CD3A1E"/>
    <w:rsid w:val="00CD441D"/>
    <w:rsid w:val="00CD44CA"/>
    <w:rsid w:val="00CD5E99"/>
    <w:rsid w:val="00CE1925"/>
    <w:rsid w:val="00CE2384"/>
    <w:rsid w:val="00CE4B97"/>
    <w:rsid w:val="00CE74B5"/>
    <w:rsid w:val="00CF1447"/>
    <w:rsid w:val="00CF20F2"/>
    <w:rsid w:val="00CF32DA"/>
    <w:rsid w:val="00CF681E"/>
    <w:rsid w:val="00CF6DEF"/>
    <w:rsid w:val="00CF7E86"/>
    <w:rsid w:val="00D002A0"/>
    <w:rsid w:val="00D00529"/>
    <w:rsid w:val="00D00A38"/>
    <w:rsid w:val="00D01050"/>
    <w:rsid w:val="00D01BB4"/>
    <w:rsid w:val="00D02C43"/>
    <w:rsid w:val="00D03138"/>
    <w:rsid w:val="00D03DFB"/>
    <w:rsid w:val="00D07945"/>
    <w:rsid w:val="00D07A20"/>
    <w:rsid w:val="00D11CB6"/>
    <w:rsid w:val="00D1235B"/>
    <w:rsid w:val="00D135F0"/>
    <w:rsid w:val="00D14DB7"/>
    <w:rsid w:val="00D16A65"/>
    <w:rsid w:val="00D174E4"/>
    <w:rsid w:val="00D214A9"/>
    <w:rsid w:val="00D21D75"/>
    <w:rsid w:val="00D221CB"/>
    <w:rsid w:val="00D226FE"/>
    <w:rsid w:val="00D23669"/>
    <w:rsid w:val="00D313F8"/>
    <w:rsid w:val="00D341AD"/>
    <w:rsid w:val="00D343B0"/>
    <w:rsid w:val="00D36733"/>
    <w:rsid w:val="00D40A2C"/>
    <w:rsid w:val="00D40F4E"/>
    <w:rsid w:val="00D426A8"/>
    <w:rsid w:val="00D439D5"/>
    <w:rsid w:val="00D43C18"/>
    <w:rsid w:val="00D4531C"/>
    <w:rsid w:val="00D4692A"/>
    <w:rsid w:val="00D46993"/>
    <w:rsid w:val="00D471B5"/>
    <w:rsid w:val="00D50525"/>
    <w:rsid w:val="00D51035"/>
    <w:rsid w:val="00D53BBB"/>
    <w:rsid w:val="00D571DB"/>
    <w:rsid w:val="00D6114D"/>
    <w:rsid w:val="00D67E67"/>
    <w:rsid w:val="00D706EF"/>
    <w:rsid w:val="00D721F5"/>
    <w:rsid w:val="00D74E8B"/>
    <w:rsid w:val="00D75617"/>
    <w:rsid w:val="00D75CB8"/>
    <w:rsid w:val="00D821FC"/>
    <w:rsid w:val="00D829A2"/>
    <w:rsid w:val="00D849F8"/>
    <w:rsid w:val="00D85254"/>
    <w:rsid w:val="00D86948"/>
    <w:rsid w:val="00D87BB5"/>
    <w:rsid w:val="00D91C74"/>
    <w:rsid w:val="00D94605"/>
    <w:rsid w:val="00D94F62"/>
    <w:rsid w:val="00D96ACF"/>
    <w:rsid w:val="00D97605"/>
    <w:rsid w:val="00DA1A68"/>
    <w:rsid w:val="00DA1DAE"/>
    <w:rsid w:val="00DA226D"/>
    <w:rsid w:val="00DA2AAD"/>
    <w:rsid w:val="00DA3B1B"/>
    <w:rsid w:val="00DA4BD5"/>
    <w:rsid w:val="00DA5904"/>
    <w:rsid w:val="00DA60A6"/>
    <w:rsid w:val="00DA65C1"/>
    <w:rsid w:val="00DA6FE4"/>
    <w:rsid w:val="00DB124B"/>
    <w:rsid w:val="00DB2D15"/>
    <w:rsid w:val="00DC0582"/>
    <w:rsid w:val="00DC31F6"/>
    <w:rsid w:val="00DC3398"/>
    <w:rsid w:val="00DC496A"/>
    <w:rsid w:val="00DC7180"/>
    <w:rsid w:val="00DD1029"/>
    <w:rsid w:val="00DD19B9"/>
    <w:rsid w:val="00DD252F"/>
    <w:rsid w:val="00DD32EA"/>
    <w:rsid w:val="00DD5BC8"/>
    <w:rsid w:val="00DD7934"/>
    <w:rsid w:val="00DE4713"/>
    <w:rsid w:val="00DF15C9"/>
    <w:rsid w:val="00DF2830"/>
    <w:rsid w:val="00DF3650"/>
    <w:rsid w:val="00DF3E5E"/>
    <w:rsid w:val="00DF485A"/>
    <w:rsid w:val="00DF4D23"/>
    <w:rsid w:val="00DF64E1"/>
    <w:rsid w:val="00DF7276"/>
    <w:rsid w:val="00E00514"/>
    <w:rsid w:val="00E02951"/>
    <w:rsid w:val="00E047F6"/>
    <w:rsid w:val="00E049B5"/>
    <w:rsid w:val="00E054DA"/>
    <w:rsid w:val="00E05AAE"/>
    <w:rsid w:val="00E05FD5"/>
    <w:rsid w:val="00E06143"/>
    <w:rsid w:val="00E06656"/>
    <w:rsid w:val="00E073DE"/>
    <w:rsid w:val="00E12354"/>
    <w:rsid w:val="00E128B1"/>
    <w:rsid w:val="00E143EE"/>
    <w:rsid w:val="00E14AC6"/>
    <w:rsid w:val="00E14CD8"/>
    <w:rsid w:val="00E1554E"/>
    <w:rsid w:val="00E15C83"/>
    <w:rsid w:val="00E15D3B"/>
    <w:rsid w:val="00E16BDC"/>
    <w:rsid w:val="00E2079B"/>
    <w:rsid w:val="00E20CA3"/>
    <w:rsid w:val="00E23D8D"/>
    <w:rsid w:val="00E24302"/>
    <w:rsid w:val="00E24A93"/>
    <w:rsid w:val="00E24B66"/>
    <w:rsid w:val="00E276B8"/>
    <w:rsid w:val="00E27B08"/>
    <w:rsid w:val="00E30610"/>
    <w:rsid w:val="00E31A1D"/>
    <w:rsid w:val="00E31CC3"/>
    <w:rsid w:val="00E34AE6"/>
    <w:rsid w:val="00E35849"/>
    <w:rsid w:val="00E36391"/>
    <w:rsid w:val="00E37CF9"/>
    <w:rsid w:val="00E40247"/>
    <w:rsid w:val="00E4046B"/>
    <w:rsid w:val="00E41A18"/>
    <w:rsid w:val="00E4292C"/>
    <w:rsid w:val="00E42A95"/>
    <w:rsid w:val="00E43C76"/>
    <w:rsid w:val="00E4440D"/>
    <w:rsid w:val="00E445CE"/>
    <w:rsid w:val="00E45C69"/>
    <w:rsid w:val="00E4628A"/>
    <w:rsid w:val="00E47E6B"/>
    <w:rsid w:val="00E51A1F"/>
    <w:rsid w:val="00E51CA8"/>
    <w:rsid w:val="00E54ADC"/>
    <w:rsid w:val="00E54FF9"/>
    <w:rsid w:val="00E55168"/>
    <w:rsid w:val="00E5581C"/>
    <w:rsid w:val="00E561E8"/>
    <w:rsid w:val="00E564F6"/>
    <w:rsid w:val="00E57367"/>
    <w:rsid w:val="00E57A26"/>
    <w:rsid w:val="00E6313A"/>
    <w:rsid w:val="00E63E63"/>
    <w:rsid w:val="00E66D16"/>
    <w:rsid w:val="00E700A3"/>
    <w:rsid w:val="00E71367"/>
    <w:rsid w:val="00E7203F"/>
    <w:rsid w:val="00E72450"/>
    <w:rsid w:val="00E72A08"/>
    <w:rsid w:val="00E74E23"/>
    <w:rsid w:val="00E75FB1"/>
    <w:rsid w:val="00E76263"/>
    <w:rsid w:val="00E77CC3"/>
    <w:rsid w:val="00E80725"/>
    <w:rsid w:val="00E85977"/>
    <w:rsid w:val="00E86AB1"/>
    <w:rsid w:val="00E95C48"/>
    <w:rsid w:val="00E95C59"/>
    <w:rsid w:val="00EA01C8"/>
    <w:rsid w:val="00EA3249"/>
    <w:rsid w:val="00EA373A"/>
    <w:rsid w:val="00EA4238"/>
    <w:rsid w:val="00EA54BE"/>
    <w:rsid w:val="00EA7523"/>
    <w:rsid w:val="00EB0070"/>
    <w:rsid w:val="00EB2173"/>
    <w:rsid w:val="00EB2391"/>
    <w:rsid w:val="00EB2ABA"/>
    <w:rsid w:val="00EB2C9F"/>
    <w:rsid w:val="00EB3392"/>
    <w:rsid w:val="00EB474A"/>
    <w:rsid w:val="00EB52F0"/>
    <w:rsid w:val="00EB57EB"/>
    <w:rsid w:val="00EB5849"/>
    <w:rsid w:val="00EC126C"/>
    <w:rsid w:val="00EC1349"/>
    <w:rsid w:val="00EC2709"/>
    <w:rsid w:val="00EC4C2F"/>
    <w:rsid w:val="00EC521E"/>
    <w:rsid w:val="00ED0E01"/>
    <w:rsid w:val="00ED1CBD"/>
    <w:rsid w:val="00ED20F6"/>
    <w:rsid w:val="00ED6553"/>
    <w:rsid w:val="00ED7FDC"/>
    <w:rsid w:val="00EE0D09"/>
    <w:rsid w:val="00EE3B3B"/>
    <w:rsid w:val="00EE5200"/>
    <w:rsid w:val="00EE6E76"/>
    <w:rsid w:val="00EF097C"/>
    <w:rsid w:val="00EF1E2D"/>
    <w:rsid w:val="00EF5891"/>
    <w:rsid w:val="00F00DCB"/>
    <w:rsid w:val="00F02C5D"/>
    <w:rsid w:val="00F04961"/>
    <w:rsid w:val="00F05E6A"/>
    <w:rsid w:val="00F0677E"/>
    <w:rsid w:val="00F06838"/>
    <w:rsid w:val="00F06EF6"/>
    <w:rsid w:val="00F10E3E"/>
    <w:rsid w:val="00F12704"/>
    <w:rsid w:val="00F135FE"/>
    <w:rsid w:val="00F137ED"/>
    <w:rsid w:val="00F13947"/>
    <w:rsid w:val="00F14AB6"/>
    <w:rsid w:val="00F1547F"/>
    <w:rsid w:val="00F160B6"/>
    <w:rsid w:val="00F2385C"/>
    <w:rsid w:val="00F25D4E"/>
    <w:rsid w:val="00F273F6"/>
    <w:rsid w:val="00F300A6"/>
    <w:rsid w:val="00F3026E"/>
    <w:rsid w:val="00F30BB5"/>
    <w:rsid w:val="00F31F36"/>
    <w:rsid w:val="00F34BA9"/>
    <w:rsid w:val="00F34D9D"/>
    <w:rsid w:val="00F34F6A"/>
    <w:rsid w:val="00F35093"/>
    <w:rsid w:val="00F35F72"/>
    <w:rsid w:val="00F36EBB"/>
    <w:rsid w:val="00F40C2A"/>
    <w:rsid w:val="00F410CC"/>
    <w:rsid w:val="00F42BE3"/>
    <w:rsid w:val="00F43309"/>
    <w:rsid w:val="00F444A6"/>
    <w:rsid w:val="00F4705E"/>
    <w:rsid w:val="00F50731"/>
    <w:rsid w:val="00F51150"/>
    <w:rsid w:val="00F530C5"/>
    <w:rsid w:val="00F5538F"/>
    <w:rsid w:val="00F57490"/>
    <w:rsid w:val="00F62A97"/>
    <w:rsid w:val="00F63446"/>
    <w:rsid w:val="00F636F8"/>
    <w:rsid w:val="00F65DC4"/>
    <w:rsid w:val="00F677E6"/>
    <w:rsid w:val="00F67BD0"/>
    <w:rsid w:val="00F67CA0"/>
    <w:rsid w:val="00F70A7B"/>
    <w:rsid w:val="00F70A8D"/>
    <w:rsid w:val="00F71408"/>
    <w:rsid w:val="00F7165B"/>
    <w:rsid w:val="00F74A98"/>
    <w:rsid w:val="00F7579A"/>
    <w:rsid w:val="00F768D5"/>
    <w:rsid w:val="00F818EA"/>
    <w:rsid w:val="00F823C4"/>
    <w:rsid w:val="00F84C8F"/>
    <w:rsid w:val="00F859B7"/>
    <w:rsid w:val="00F85F65"/>
    <w:rsid w:val="00F86156"/>
    <w:rsid w:val="00F861E4"/>
    <w:rsid w:val="00F86453"/>
    <w:rsid w:val="00F86918"/>
    <w:rsid w:val="00F91F9F"/>
    <w:rsid w:val="00F94C06"/>
    <w:rsid w:val="00F959A6"/>
    <w:rsid w:val="00FA207C"/>
    <w:rsid w:val="00FA256B"/>
    <w:rsid w:val="00FA274C"/>
    <w:rsid w:val="00FA27B6"/>
    <w:rsid w:val="00FA296A"/>
    <w:rsid w:val="00FA3CD6"/>
    <w:rsid w:val="00FA5142"/>
    <w:rsid w:val="00FA56B0"/>
    <w:rsid w:val="00FA6F67"/>
    <w:rsid w:val="00FA704C"/>
    <w:rsid w:val="00FA7188"/>
    <w:rsid w:val="00FB052E"/>
    <w:rsid w:val="00FB1118"/>
    <w:rsid w:val="00FB1FC6"/>
    <w:rsid w:val="00FB4819"/>
    <w:rsid w:val="00FC0D23"/>
    <w:rsid w:val="00FC1C44"/>
    <w:rsid w:val="00FC35A4"/>
    <w:rsid w:val="00FC49D1"/>
    <w:rsid w:val="00FC53C4"/>
    <w:rsid w:val="00FC6C3A"/>
    <w:rsid w:val="00FC7084"/>
    <w:rsid w:val="00FD0463"/>
    <w:rsid w:val="00FD0DEA"/>
    <w:rsid w:val="00FD0F14"/>
    <w:rsid w:val="00FD2B6E"/>
    <w:rsid w:val="00FD2E5B"/>
    <w:rsid w:val="00FD3942"/>
    <w:rsid w:val="00FE206E"/>
    <w:rsid w:val="00FE282F"/>
    <w:rsid w:val="00FE2BA0"/>
    <w:rsid w:val="00FE4112"/>
    <w:rsid w:val="00FE42BB"/>
    <w:rsid w:val="00FE6B8E"/>
    <w:rsid w:val="00FE72A6"/>
    <w:rsid w:val="00FF0128"/>
    <w:rsid w:val="00FF048E"/>
    <w:rsid w:val="00FF0BAD"/>
    <w:rsid w:val="00FF6BE5"/>
    <w:rsid w:val="00FF77E0"/>
    <w:rsid w:val="13BC7521"/>
    <w:rsid w:val="1448A5A1"/>
    <w:rsid w:val="186603A6"/>
    <w:rsid w:val="22EAF705"/>
    <w:rsid w:val="241E6380"/>
    <w:rsid w:val="5652D8AF"/>
    <w:rsid w:val="72AFE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74911C"/>
  <w15:chartTrackingRefBased/>
  <w15:docId w15:val="{73F713CF-BD16-411C-B9C2-2B9DE33F5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39C8"/>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b/>
      <w:bCs/>
      <w:i/>
      <w:iCs/>
      <w:sz w:val="28"/>
      <w:szCs w:val="28"/>
      <w:lang w:val="x-none" w:eastAsia="x-none"/>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alloonText">
    <w:name w:val="Balloon Text"/>
    <w:basedOn w:val="Normal"/>
    <w:semiHidden/>
    <w:rsid w:val="00AF59F3"/>
    <w:rPr>
      <w:rFonts w:ascii="Tahoma" w:hAnsi="Tahoma" w:cs="Tahoma"/>
      <w:sz w:val="16"/>
      <w:szCs w:val="16"/>
    </w:rPr>
  </w:style>
  <w:style w:type="paragraph" w:styleId="NormalWeb">
    <w:name w:val="Normal (Web)"/>
    <w:basedOn w:val="Normal"/>
    <w:uiPriority w:val="99"/>
    <w:rsid w:val="007D1443"/>
    <w:pPr>
      <w:spacing w:before="100" w:beforeAutospacing="1" w:after="100" w:afterAutospacing="1"/>
    </w:pPr>
  </w:style>
  <w:style w:type="paragraph" w:customStyle="1" w:styleId="ContinuedOnNextPa">
    <w:name w:val="Continued On Next Pa"/>
    <w:basedOn w:val="Normal"/>
    <w:next w:val="Normal"/>
    <w:rsid w:val="00E42A95"/>
    <w:pPr>
      <w:pBdr>
        <w:top w:val="single" w:sz="6" w:space="1" w:color="auto"/>
        <w:between w:val="single" w:sz="6" w:space="1" w:color="auto"/>
      </w:pBdr>
      <w:spacing w:before="240"/>
      <w:ind w:left="1728"/>
      <w:jc w:val="right"/>
    </w:pPr>
    <w:rPr>
      <w:i/>
      <w:color w:val="000000"/>
      <w:sz w:val="20"/>
      <w:szCs w:val="20"/>
    </w:rPr>
  </w:style>
  <w:style w:type="character" w:customStyle="1" w:styleId="tableentry">
    <w:name w:val="tableentry"/>
    <w:rsid w:val="00723059"/>
    <w:rPr>
      <w:rFonts w:ascii="Arial" w:hAnsi="Arial" w:cs="Arial" w:hint="default"/>
      <w:sz w:val="18"/>
      <w:szCs w:val="18"/>
    </w:rPr>
  </w:style>
  <w:style w:type="character" w:styleId="CommentReference">
    <w:name w:val="annotation reference"/>
    <w:uiPriority w:val="99"/>
    <w:rsid w:val="00D706EF"/>
    <w:rPr>
      <w:sz w:val="16"/>
      <w:szCs w:val="16"/>
    </w:rPr>
  </w:style>
  <w:style w:type="paragraph" w:styleId="CommentText">
    <w:name w:val="annotation text"/>
    <w:basedOn w:val="Normal"/>
    <w:link w:val="CommentTextChar"/>
    <w:uiPriority w:val="99"/>
    <w:rsid w:val="00D706EF"/>
    <w:rPr>
      <w:sz w:val="20"/>
      <w:szCs w:val="20"/>
    </w:rPr>
  </w:style>
  <w:style w:type="character" w:customStyle="1" w:styleId="CommentTextChar">
    <w:name w:val="Comment Text Char"/>
    <w:basedOn w:val="DefaultParagraphFont"/>
    <w:link w:val="CommentText"/>
    <w:uiPriority w:val="99"/>
    <w:rsid w:val="00D706EF"/>
  </w:style>
  <w:style w:type="paragraph" w:styleId="CommentSubject">
    <w:name w:val="annotation subject"/>
    <w:basedOn w:val="CommentText"/>
    <w:next w:val="CommentText"/>
    <w:link w:val="CommentSubjectChar"/>
    <w:rsid w:val="00D706EF"/>
    <w:rPr>
      <w:b/>
      <w:bCs/>
      <w:lang w:val="x-none" w:eastAsia="x-none"/>
    </w:rPr>
  </w:style>
  <w:style w:type="character" w:customStyle="1" w:styleId="CommentSubjectChar">
    <w:name w:val="Comment Subject Char"/>
    <w:link w:val="CommentSubject"/>
    <w:rsid w:val="00D706EF"/>
    <w:rPr>
      <w:b/>
      <w:bCs/>
    </w:rPr>
  </w:style>
  <w:style w:type="table" w:styleId="TableClassic3">
    <w:name w:val="Table Classic 3"/>
    <w:basedOn w:val="TableNormal"/>
    <w:rsid w:val="00CF6DE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Revision">
    <w:name w:val="Revision"/>
    <w:hidden/>
    <w:uiPriority w:val="99"/>
    <w:semiHidden/>
    <w:rsid w:val="00D43C18"/>
    <w:rPr>
      <w:sz w:val="24"/>
      <w:szCs w:val="24"/>
    </w:rPr>
  </w:style>
  <w:style w:type="paragraph" w:styleId="ListParagraph">
    <w:name w:val="List Paragraph"/>
    <w:basedOn w:val="Normal"/>
    <w:uiPriority w:val="34"/>
    <w:qFormat/>
    <w:rsid w:val="0048560D"/>
    <w:pPr>
      <w:ind w:left="720"/>
    </w:pPr>
  </w:style>
  <w:style w:type="table" w:styleId="MediumGrid3-Accent1">
    <w:name w:val="Medium Grid 3 Accent 1"/>
    <w:basedOn w:val="TableNormal"/>
    <w:uiPriority w:val="69"/>
    <w:rsid w:val="00DD1029"/>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TOC1">
    <w:name w:val="toc 1"/>
    <w:basedOn w:val="Normal"/>
    <w:next w:val="Normal"/>
    <w:autoRedefine/>
    <w:uiPriority w:val="39"/>
    <w:rsid w:val="00E51A1F"/>
  </w:style>
  <w:style w:type="paragraph" w:styleId="TOC2">
    <w:name w:val="toc 2"/>
    <w:basedOn w:val="Normal"/>
    <w:next w:val="Normal"/>
    <w:autoRedefine/>
    <w:uiPriority w:val="39"/>
    <w:rsid w:val="002712D4"/>
    <w:pPr>
      <w:tabs>
        <w:tab w:val="right" w:leader="dot" w:pos="12950"/>
      </w:tabs>
    </w:pPr>
    <w:rPr>
      <w:rFonts w:cs="Arial"/>
      <w:noProof/>
    </w:rPr>
  </w:style>
  <w:style w:type="paragraph" w:customStyle="1" w:styleId="TableText">
    <w:name w:val="Table Text"/>
    <w:basedOn w:val="Normal"/>
    <w:rsid w:val="00B30478"/>
    <w:rPr>
      <w:rFonts w:eastAsia="Calibri"/>
      <w:color w:val="000000"/>
    </w:rPr>
  </w:style>
  <w:style w:type="paragraph" w:styleId="DocumentMap">
    <w:name w:val="Document Map"/>
    <w:basedOn w:val="Normal"/>
    <w:link w:val="DocumentMapChar"/>
    <w:rsid w:val="006C760D"/>
    <w:rPr>
      <w:rFonts w:ascii="Tahoma" w:hAnsi="Tahoma"/>
      <w:sz w:val="16"/>
      <w:szCs w:val="16"/>
      <w:lang w:val="x-none" w:eastAsia="x-none"/>
    </w:rPr>
  </w:style>
  <w:style w:type="character" w:customStyle="1" w:styleId="DocumentMapChar">
    <w:name w:val="Document Map Char"/>
    <w:link w:val="DocumentMap"/>
    <w:rsid w:val="006C760D"/>
    <w:rPr>
      <w:rFonts w:ascii="Tahoma" w:hAnsi="Tahoma" w:cs="Tahoma"/>
      <w:sz w:val="16"/>
      <w:szCs w:val="16"/>
    </w:rPr>
  </w:style>
  <w:style w:type="character" w:customStyle="1" w:styleId="Heading2Char">
    <w:name w:val="Heading 2 Char"/>
    <w:link w:val="Heading2"/>
    <w:rsid w:val="00891535"/>
    <w:rPr>
      <w:rFonts w:ascii="Arial" w:hAnsi="Arial" w:cs="Arial"/>
      <w:b/>
      <w:bCs/>
      <w:i/>
      <w:iCs/>
      <w:sz w:val="28"/>
      <w:szCs w:val="28"/>
    </w:rPr>
  </w:style>
  <w:style w:type="character" w:styleId="UnresolvedMention">
    <w:name w:val="Unresolved Mention"/>
    <w:uiPriority w:val="99"/>
    <w:semiHidden/>
    <w:unhideWhenUsed/>
    <w:rsid w:val="001778EB"/>
    <w:rPr>
      <w:color w:val="605E5C"/>
      <w:shd w:val="clear" w:color="auto" w:fill="E1DFDD"/>
    </w:rPr>
  </w:style>
  <w:style w:type="paragraph" w:styleId="TOC3">
    <w:name w:val="toc 3"/>
    <w:basedOn w:val="Normal"/>
    <w:next w:val="Normal"/>
    <w:autoRedefine/>
    <w:uiPriority w:val="39"/>
    <w:rsid w:val="00FB1FC6"/>
    <w:pPr>
      <w:ind w:left="480"/>
    </w:pPr>
  </w:style>
  <w:style w:type="character" w:styleId="Mention">
    <w:name w:val="Mention"/>
    <w:basedOn w:val="DefaultParagraphFont"/>
    <w:uiPriority w:val="99"/>
    <w:unhideWhenUsed/>
    <w:rsid w:val="00E72A0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17147">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64962275">
      <w:bodyDiv w:val="1"/>
      <w:marLeft w:val="0"/>
      <w:marRight w:val="0"/>
      <w:marTop w:val="0"/>
      <w:marBottom w:val="0"/>
      <w:divBdr>
        <w:top w:val="none" w:sz="0" w:space="0" w:color="auto"/>
        <w:left w:val="none" w:sz="0" w:space="0" w:color="auto"/>
        <w:bottom w:val="none" w:sz="0" w:space="0" w:color="auto"/>
        <w:right w:val="none" w:sz="0" w:space="0" w:color="auto"/>
      </w:divBdr>
    </w:div>
    <w:div w:id="96685078">
      <w:bodyDiv w:val="1"/>
      <w:marLeft w:val="0"/>
      <w:marRight w:val="0"/>
      <w:marTop w:val="0"/>
      <w:marBottom w:val="0"/>
      <w:divBdr>
        <w:top w:val="none" w:sz="0" w:space="0" w:color="auto"/>
        <w:left w:val="none" w:sz="0" w:space="0" w:color="auto"/>
        <w:bottom w:val="none" w:sz="0" w:space="0" w:color="auto"/>
        <w:right w:val="none" w:sz="0" w:space="0" w:color="auto"/>
      </w:divBdr>
    </w:div>
    <w:div w:id="227224857">
      <w:bodyDiv w:val="1"/>
      <w:marLeft w:val="0"/>
      <w:marRight w:val="0"/>
      <w:marTop w:val="0"/>
      <w:marBottom w:val="0"/>
      <w:divBdr>
        <w:top w:val="none" w:sz="0" w:space="0" w:color="auto"/>
        <w:left w:val="none" w:sz="0" w:space="0" w:color="auto"/>
        <w:bottom w:val="none" w:sz="0" w:space="0" w:color="auto"/>
        <w:right w:val="none" w:sz="0" w:space="0" w:color="auto"/>
      </w:divBdr>
    </w:div>
    <w:div w:id="233206166">
      <w:bodyDiv w:val="1"/>
      <w:marLeft w:val="0"/>
      <w:marRight w:val="0"/>
      <w:marTop w:val="0"/>
      <w:marBottom w:val="0"/>
      <w:divBdr>
        <w:top w:val="none" w:sz="0" w:space="0" w:color="auto"/>
        <w:left w:val="none" w:sz="0" w:space="0" w:color="auto"/>
        <w:bottom w:val="none" w:sz="0" w:space="0" w:color="auto"/>
        <w:right w:val="none" w:sz="0" w:space="0" w:color="auto"/>
      </w:divBdr>
    </w:div>
    <w:div w:id="243419914">
      <w:bodyDiv w:val="1"/>
      <w:marLeft w:val="0"/>
      <w:marRight w:val="0"/>
      <w:marTop w:val="0"/>
      <w:marBottom w:val="0"/>
      <w:divBdr>
        <w:top w:val="none" w:sz="0" w:space="0" w:color="auto"/>
        <w:left w:val="none" w:sz="0" w:space="0" w:color="auto"/>
        <w:bottom w:val="none" w:sz="0" w:space="0" w:color="auto"/>
        <w:right w:val="none" w:sz="0" w:space="0" w:color="auto"/>
      </w:divBdr>
    </w:div>
    <w:div w:id="320545112">
      <w:bodyDiv w:val="1"/>
      <w:marLeft w:val="0"/>
      <w:marRight w:val="0"/>
      <w:marTop w:val="0"/>
      <w:marBottom w:val="0"/>
      <w:divBdr>
        <w:top w:val="none" w:sz="0" w:space="0" w:color="auto"/>
        <w:left w:val="none" w:sz="0" w:space="0" w:color="auto"/>
        <w:bottom w:val="none" w:sz="0" w:space="0" w:color="auto"/>
        <w:right w:val="none" w:sz="0" w:space="0" w:color="auto"/>
      </w:divBdr>
    </w:div>
    <w:div w:id="322702149">
      <w:bodyDiv w:val="1"/>
      <w:marLeft w:val="0"/>
      <w:marRight w:val="0"/>
      <w:marTop w:val="0"/>
      <w:marBottom w:val="0"/>
      <w:divBdr>
        <w:top w:val="none" w:sz="0" w:space="0" w:color="auto"/>
        <w:left w:val="none" w:sz="0" w:space="0" w:color="auto"/>
        <w:bottom w:val="none" w:sz="0" w:space="0" w:color="auto"/>
        <w:right w:val="none" w:sz="0" w:space="0" w:color="auto"/>
      </w:divBdr>
    </w:div>
    <w:div w:id="412164408">
      <w:bodyDiv w:val="1"/>
      <w:marLeft w:val="0"/>
      <w:marRight w:val="0"/>
      <w:marTop w:val="0"/>
      <w:marBottom w:val="0"/>
      <w:divBdr>
        <w:top w:val="none" w:sz="0" w:space="0" w:color="auto"/>
        <w:left w:val="none" w:sz="0" w:space="0" w:color="auto"/>
        <w:bottom w:val="none" w:sz="0" w:space="0" w:color="auto"/>
        <w:right w:val="none" w:sz="0" w:space="0" w:color="auto"/>
      </w:divBdr>
    </w:div>
    <w:div w:id="438766198">
      <w:bodyDiv w:val="1"/>
      <w:marLeft w:val="0"/>
      <w:marRight w:val="0"/>
      <w:marTop w:val="0"/>
      <w:marBottom w:val="0"/>
      <w:divBdr>
        <w:top w:val="none" w:sz="0" w:space="0" w:color="auto"/>
        <w:left w:val="none" w:sz="0" w:space="0" w:color="auto"/>
        <w:bottom w:val="none" w:sz="0" w:space="0" w:color="auto"/>
        <w:right w:val="none" w:sz="0" w:space="0" w:color="auto"/>
      </w:divBdr>
    </w:div>
    <w:div w:id="471824390">
      <w:bodyDiv w:val="1"/>
      <w:marLeft w:val="0"/>
      <w:marRight w:val="0"/>
      <w:marTop w:val="0"/>
      <w:marBottom w:val="0"/>
      <w:divBdr>
        <w:top w:val="none" w:sz="0" w:space="0" w:color="auto"/>
        <w:left w:val="none" w:sz="0" w:space="0" w:color="auto"/>
        <w:bottom w:val="none" w:sz="0" w:space="0" w:color="auto"/>
        <w:right w:val="none" w:sz="0" w:space="0" w:color="auto"/>
      </w:divBdr>
    </w:div>
    <w:div w:id="535118952">
      <w:bodyDiv w:val="1"/>
      <w:marLeft w:val="0"/>
      <w:marRight w:val="0"/>
      <w:marTop w:val="0"/>
      <w:marBottom w:val="0"/>
      <w:divBdr>
        <w:top w:val="none" w:sz="0" w:space="0" w:color="auto"/>
        <w:left w:val="none" w:sz="0" w:space="0" w:color="auto"/>
        <w:bottom w:val="none" w:sz="0" w:space="0" w:color="auto"/>
        <w:right w:val="none" w:sz="0" w:space="0" w:color="auto"/>
      </w:divBdr>
    </w:div>
    <w:div w:id="677150556">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22749670">
      <w:bodyDiv w:val="1"/>
      <w:marLeft w:val="0"/>
      <w:marRight w:val="0"/>
      <w:marTop w:val="0"/>
      <w:marBottom w:val="0"/>
      <w:divBdr>
        <w:top w:val="none" w:sz="0" w:space="0" w:color="auto"/>
        <w:left w:val="none" w:sz="0" w:space="0" w:color="auto"/>
        <w:bottom w:val="none" w:sz="0" w:space="0" w:color="auto"/>
        <w:right w:val="none" w:sz="0" w:space="0" w:color="auto"/>
      </w:divBdr>
    </w:div>
    <w:div w:id="763064862">
      <w:bodyDiv w:val="1"/>
      <w:marLeft w:val="0"/>
      <w:marRight w:val="0"/>
      <w:marTop w:val="0"/>
      <w:marBottom w:val="0"/>
      <w:divBdr>
        <w:top w:val="none" w:sz="0" w:space="0" w:color="auto"/>
        <w:left w:val="none" w:sz="0" w:space="0" w:color="auto"/>
        <w:bottom w:val="none" w:sz="0" w:space="0" w:color="auto"/>
        <w:right w:val="none" w:sz="0" w:space="0" w:color="auto"/>
      </w:divBdr>
    </w:div>
    <w:div w:id="763963898">
      <w:bodyDiv w:val="1"/>
      <w:marLeft w:val="0"/>
      <w:marRight w:val="0"/>
      <w:marTop w:val="0"/>
      <w:marBottom w:val="0"/>
      <w:divBdr>
        <w:top w:val="none" w:sz="0" w:space="0" w:color="auto"/>
        <w:left w:val="none" w:sz="0" w:space="0" w:color="auto"/>
        <w:bottom w:val="none" w:sz="0" w:space="0" w:color="auto"/>
        <w:right w:val="none" w:sz="0" w:space="0" w:color="auto"/>
      </w:divBdr>
    </w:div>
    <w:div w:id="792674032">
      <w:bodyDiv w:val="1"/>
      <w:marLeft w:val="0"/>
      <w:marRight w:val="0"/>
      <w:marTop w:val="0"/>
      <w:marBottom w:val="0"/>
      <w:divBdr>
        <w:top w:val="none" w:sz="0" w:space="0" w:color="auto"/>
        <w:left w:val="none" w:sz="0" w:space="0" w:color="auto"/>
        <w:bottom w:val="none" w:sz="0" w:space="0" w:color="auto"/>
        <w:right w:val="none" w:sz="0" w:space="0" w:color="auto"/>
      </w:divBdr>
      <w:divsChild>
        <w:div w:id="171654566">
          <w:marLeft w:val="0"/>
          <w:marRight w:val="0"/>
          <w:marTop w:val="0"/>
          <w:marBottom w:val="0"/>
          <w:divBdr>
            <w:top w:val="none" w:sz="0" w:space="0" w:color="auto"/>
            <w:left w:val="none" w:sz="0" w:space="0" w:color="auto"/>
            <w:bottom w:val="none" w:sz="0" w:space="0" w:color="auto"/>
            <w:right w:val="none" w:sz="0" w:space="0" w:color="auto"/>
          </w:divBdr>
          <w:divsChild>
            <w:div w:id="108428362">
              <w:marLeft w:val="0"/>
              <w:marRight w:val="0"/>
              <w:marTop w:val="0"/>
              <w:marBottom w:val="0"/>
              <w:divBdr>
                <w:top w:val="none" w:sz="0" w:space="0" w:color="auto"/>
                <w:left w:val="none" w:sz="0" w:space="0" w:color="auto"/>
                <w:bottom w:val="none" w:sz="0" w:space="0" w:color="auto"/>
                <w:right w:val="none" w:sz="0" w:space="0" w:color="auto"/>
              </w:divBdr>
            </w:div>
            <w:div w:id="621108381">
              <w:marLeft w:val="0"/>
              <w:marRight w:val="0"/>
              <w:marTop w:val="0"/>
              <w:marBottom w:val="0"/>
              <w:divBdr>
                <w:top w:val="none" w:sz="0" w:space="0" w:color="auto"/>
                <w:left w:val="none" w:sz="0" w:space="0" w:color="auto"/>
                <w:bottom w:val="none" w:sz="0" w:space="0" w:color="auto"/>
                <w:right w:val="none" w:sz="0" w:space="0" w:color="auto"/>
              </w:divBdr>
            </w:div>
            <w:div w:id="783692845">
              <w:marLeft w:val="0"/>
              <w:marRight w:val="0"/>
              <w:marTop w:val="0"/>
              <w:marBottom w:val="0"/>
              <w:divBdr>
                <w:top w:val="none" w:sz="0" w:space="0" w:color="auto"/>
                <w:left w:val="none" w:sz="0" w:space="0" w:color="auto"/>
                <w:bottom w:val="none" w:sz="0" w:space="0" w:color="auto"/>
                <w:right w:val="none" w:sz="0" w:space="0" w:color="auto"/>
              </w:divBdr>
            </w:div>
            <w:div w:id="1099834237">
              <w:marLeft w:val="0"/>
              <w:marRight w:val="0"/>
              <w:marTop w:val="0"/>
              <w:marBottom w:val="0"/>
              <w:divBdr>
                <w:top w:val="none" w:sz="0" w:space="0" w:color="auto"/>
                <w:left w:val="none" w:sz="0" w:space="0" w:color="auto"/>
                <w:bottom w:val="none" w:sz="0" w:space="0" w:color="auto"/>
                <w:right w:val="none" w:sz="0" w:space="0" w:color="auto"/>
              </w:divBdr>
            </w:div>
            <w:div w:id="1272396812">
              <w:marLeft w:val="0"/>
              <w:marRight w:val="0"/>
              <w:marTop w:val="0"/>
              <w:marBottom w:val="0"/>
              <w:divBdr>
                <w:top w:val="none" w:sz="0" w:space="0" w:color="auto"/>
                <w:left w:val="none" w:sz="0" w:space="0" w:color="auto"/>
                <w:bottom w:val="none" w:sz="0" w:space="0" w:color="auto"/>
                <w:right w:val="none" w:sz="0" w:space="0" w:color="auto"/>
              </w:divBdr>
            </w:div>
            <w:div w:id="14792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9663">
      <w:bodyDiv w:val="1"/>
      <w:marLeft w:val="0"/>
      <w:marRight w:val="0"/>
      <w:marTop w:val="0"/>
      <w:marBottom w:val="0"/>
      <w:divBdr>
        <w:top w:val="none" w:sz="0" w:space="0" w:color="auto"/>
        <w:left w:val="none" w:sz="0" w:space="0" w:color="auto"/>
        <w:bottom w:val="none" w:sz="0" w:space="0" w:color="auto"/>
        <w:right w:val="none" w:sz="0" w:space="0" w:color="auto"/>
      </w:divBdr>
    </w:div>
    <w:div w:id="974334172">
      <w:bodyDiv w:val="1"/>
      <w:marLeft w:val="0"/>
      <w:marRight w:val="0"/>
      <w:marTop w:val="0"/>
      <w:marBottom w:val="0"/>
      <w:divBdr>
        <w:top w:val="none" w:sz="0" w:space="0" w:color="auto"/>
        <w:left w:val="none" w:sz="0" w:space="0" w:color="auto"/>
        <w:bottom w:val="none" w:sz="0" w:space="0" w:color="auto"/>
        <w:right w:val="none" w:sz="0" w:space="0" w:color="auto"/>
      </w:divBdr>
    </w:div>
    <w:div w:id="995304959">
      <w:bodyDiv w:val="1"/>
      <w:marLeft w:val="0"/>
      <w:marRight w:val="0"/>
      <w:marTop w:val="0"/>
      <w:marBottom w:val="0"/>
      <w:divBdr>
        <w:top w:val="none" w:sz="0" w:space="0" w:color="auto"/>
        <w:left w:val="none" w:sz="0" w:space="0" w:color="auto"/>
        <w:bottom w:val="none" w:sz="0" w:space="0" w:color="auto"/>
        <w:right w:val="none" w:sz="0" w:space="0" w:color="auto"/>
      </w:divBdr>
    </w:div>
    <w:div w:id="999847498">
      <w:bodyDiv w:val="1"/>
      <w:marLeft w:val="0"/>
      <w:marRight w:val="0"/>
      <w:marTop w:val="0"/>
      <w:marBottom w:val="0"/>
      <w:divBdr>
        <w:top w:val="none" w:sz="0" w:space="0" w:color="auto"/>
        <w:left w:val="none" w:sz="0" w:space="0" w:color="auto"/>
        <w:bottom w:val="none" w:sz="0" w:space="0" w:color="auto"/>
        <w:right w:val="none" w:sz="0" w:space="0" w:color="auto"/>
      </w:divBdr>
      <w:divsChild>
        <w:div w:id="1405450367">
          <w:marLeft w:val="0"/>
          <w:marRight w:val="0"/>
          <w:marTop w:val="0"/>
          <w:marBottom w:val="0"/>
          <w:divBdr>
            <w:top w:val="none" w:sz="0" w:space="0" w:color="auto"/>
            <w:left w:val="none" w:sz="0" w:space="0" w:color="auto"/>
            <w:bottom w:val="none" w:sz="0" w:space="0" w:color="auto"/>
            <w:right w:val="none" w:sz="0" w:space="0" w:color="auto"/>
          </w:divBdr>
          <w:divsChild>
            <w:div w:id="142425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2021">
      <w:bodyDiv w:val="1"/>
      <w:marLeft w:val="0"/>
      <w:marRight w:val="0"/>
      <w:marTop w:val="0"/>
      <w:marBottom w:val="0"/>
      <w:divBdr>
        <w:top w:val="none" w:sz="0" w:space="0" w:color="auto"/>
        <w:left w:val="none" w:sz="0" w:space="0" w:color="auto"/>
        <w:bottom w:val="none" w:sz="0" w:space="0" w:color="auto"/>
        <w:right w:val="none" w:sz="0" w:space="0" w:color="auto"/>
      </w:divBdr>
    </w:div>
    <w:div w:id="1108698906">
      <w:bodyDiv w:val="1"/>
      <w:marLeft w:val="0"/>
      <w:marRight w:val="0"/>
      <w:marTop w:val="0"/>
      <w:marBottom w:val="0"/>
      <w:divBdr>
        <w:top w:val="none" w:sz="0" w:space="0" w:color="auto"/>
        <w:left w:val="none" w:sz="0" w:space="0" w:color="auto"/>
        <w:bottom w:val="none" w:sz="0" w:space="0" w:color="auto"/>
        <w:right w:val="none" w:sz="0" w:space="0" w:color="auto"/>
      </w:divBdr>
    </w:div>
    <w:div w:id="1149595188">
      <w:bodyDiv w:val="1"/>
      <w:marLeft w:val="0"/>
      <w:marRight w:val="0"/>
      <w:marTop w:val="0"/>
      <w:marBottom w:val="0"/>
      <w:divBdr>
        <w:top w:val="none" w:sz="0" w:space="0" w:color="auto"/>
        <w:left w:val="none" w:sz="0" w:space="0" w:color="auto"/>
        <w:bottom w:val="none" w:sz="0" w:space="0" w:color="auto"/>
        <w:right w:val="none" w:sz="0" w:space="0" w:color="auto"/>
      </w:divBdr>
    </w:div>
    <w:div w:id="1203011509">
      <w:bodyDiv w:val="1"/>
      <w:marLeft w:val="0"/>
      <w:marRight w:val="0"/>
      <w:marTop w:val="0"/>
      <w:marBottom w:val="0"/>
      <w:divBdr>
        <w:top w:val="none" w:sz="0" w:space="0" w:color="auto"/>
        <w:left w:val="none" w:sz="0" w:space="0" w:color="auto"/>
        <w:bottom w:val="none" w:sz="0" w:space="0" w:color="auto"/>
        <w:right w:val="none" w:sz="0" w:space="0" w:color="auto"/>
      </w:divBdr>
    </w:div>
    <w:div w:id="1220172608">
      <w:bodyDiv w:val="1"/>
      <w:marLeft w:val="0"/>
      <w:marRight w:val="0"/>
      <w:marTop w:val="0"/>
      <w:marBottom w:val="0"/>
      <w:divBdr>
        <w:top w:val="none" w:sz="0" w:space="0" w:color="auto"/>
        <w:left w:val="none" w:sz="0" w:space="0" w:color="auto"/>
        <w:bottom w:val="none" w:sz="0" w:space="0" w:color="auto"/>
        <w:right w:val="none" w:sz="0" w:space="0" w:color="auto"/>
      </w:divBdr>
    </w:div>
    <w:div w:id="1271010951">
      <w:bodyDiv w:val="1"/>
      <w:marLeft w:val="0"/>
      <w:marRight w:val="0"/>
      <w:marTop w:val="0"/>
      <w:marBottom w:val="0"/>
      <w:divBdr>
        <w:top w:val="none" w:sz="0" w:space="0" w:color="auto"/>
        <w:left w:val="none" w:sz="0" w:space="0" w:color="auto"/>
        <w:bottom w:val="none" w:sz="0" w:space="0" w:color="auto"/>
        <w:right w:val="none" w:sz="0" w:space="0" w:color="auto"/>
      </w:divBdr>
    </w:div>
    <w:div w:id="1334382298">
      <w:bodyDiv w:val="1"/>
      <w:marLeft w:val="0"/>
      <w:marRight w:val="0"/>
      <w:marTop w:val="0"/>
      <w:marBottom w:val="0"/>
      <w:divBdr>
        <w:top w:val="none" w:sz="0" w:space="0" w:color="auto"/>
        <w:left w:val="none" w:sz="0" w:space="0" w:color="auto"/>
        <w:bottom w:val="none" w:sz="0" w:space="0" w:color="auto"/>
        <w:right w:val="none" w:sz="0" w:space="0" w:color="auto"/>
      </w:divBdr>
    </w:div>
    <w:div w:id="1394428601">
      <w:bodyDiv w:val="1"/>
      <w:marLeft w:val="0"/>
      <w:marRight w:val="0"/>
      <w:marTop w:val="0"/>
      <w:marBottom w:val="0"/>
      <w:divBdr>
        <w:top w:val="none" w:sz="0" w:space="0" w:color="auto"/>
        <w:left w:val="none" w:sz="0" w:space="0" w:color="auto"/>
        <w:bottom w:val="none" w:sz="0" w:space="0" w:color="auto"/>
        <w:right w:val="none" w:sz="0" w:space="0" w:color="auto"/>
      </w:divBdr>
    </w:div>
    <w:div w:id="1429471358">
      <w:bodyDiv w:val="1"/>
      <w:marLeft w:val="0"/>
      <w:marRight w:val="0"/>
      <w:marTop w:val="0"/>
      <w:marBottom w:val="0"/>
      <w:divBdr>
        <w:top w:val="none" w:sz="0" w:space="0" w:color="auto"/>
        <w:left w:val="none" w:sz="0" w:space="0" w:color="auto"/>
        <w:bottom w:val="none" w:sz="0" w:space="0" w:color="auto"/>
        <w:right w:val="none" w:sz="0" w:space="0" w:color="auto"/>
      </w:divBdr>
    </w:div>
    <w:div w:id="1442257413">
      <w:bodyDiv w:val="1"/>
      <w:marLeft w:val="0"/>
      <w:marRight w:val="0"/>
      <w:marTop w:val="0"/>
      <w:marBottom w:val="0"/>
      <w:divBdr>
        <w:top w:val="none" w:sz="0" w:space="0" w:color="auto"/>
        <w:left w:val="none" w:sz="0" w:space="0" w:color="auto"/>
        <w:bottom w:val="none" w:sz="0" w:space="0" w:color="auto"/>
        <w:right w:val="none" w:sz="0" w:space="0" w:color="auto"/>
      </w:divBdr>
    </w:div>
    <w:div w:id="1460027647">
      <w:bodyDiv w:val="1"/>
      <w:marLeft w:val="0"/>
      <w:marRight w:val="0"/>
      <w:marTop w:val="0"/>
      <w:marBottom w:val="0"/>
      <w:divBdr>
        <w:top w:val="none" w:sz="0" w:space="0" w:color="auto"/>
        <w:left w:val="none" w:sz="0" w:space="0" w:color="auto"/>
        <w:bottom w:val="none" w:sz="0" w:space="0" w:color="auto"/>
        <w:right w:val="none" w:sz="0" w:space="0" w:color="auto"/>
      </w:divBdr>
    </w:div>
    <w:div w:id="1467435044">
      <w:bodyDiv w:val="1"/>
      <w:marLeft w:val="0"/>
      <w:marRight w:val="0"/>
      <w:marTop w:val="0"/>
      <w:marBottom w:val="0"/>
      <w:divBdr>
        <w:top w:val="none" w:sz="0" w:space="0" w:color="auto"/>
        <w:left w:val="none" w:sz="0" w:space="0" w:color="auto"/>
        <w:bottom w:val="none" w:sz="0" w:space="0" w:color="auto"/>
        <w:right w:val="none" w:sz="0" w:space="0" w:color="auto"/>
      </w:divBdr>
    </w:div>
    <w:div w:id="1512260957">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97053171">
      <w:bodyDiv w:val="1"/>
      <w:marLeft w:val="0"/>
      <w:marRight w:val="0"/>
      <w:marTop w:val="0"/>
      <w:marBottom w:val="0"/>
      <w:divBdr>
        <w:top w:val="none" w:sz="0" w:space="0" w:color="auto"/>
        <w:left w:val="none" w:sz="0" w:space="0" w:color="auto"/>
        <w:bottom w:val="none" w:sz="0" w:space="0" w:color="auto"/>
        <w:right w:val="none" w:sz="0" w:space="0" w:color="auto"/>
      </w:divBdr>
      <w:divsChild>
        <w:div w:id="1734810018">
          <w:marLeft w:val="0"/>
          <w:marRight w:val="0"/>
          <w:marTop w:val="0"/>
          <w:marBottom w:val="0"/>
          <w:divBdr>
            <w:top w:val="none" w:sz="0" w:space="0" w:color="auto"/>
            <w:left w:val="none" w:sz="0" w:space="0" w:color="auto"/>
            <w:bottom w:val="none" w:sz="0" w:space="0" w:color="auto"/>
            <w:right w:val="none" w:sz="0" w:space="0" w:color="auto"/>
          </w:divBdr>
          <w:divsChild>
            <w:div w:id="21178495">
              <w:marLeft w:val="0"/>
              <w:marRight w:val="0"/>
              <w:marTop w:val="0"/>
              <w:marBottom w:val="0"/>
              <w:divBdr>
                <w:top w:val="none" w:sz="0" w:space="0" w:color="auto"/>
                <w:left w:val="none" w:sz="0" w:space="0" w:color="auto"/>
                <w:bottom w:val="none" w:sz="0" w:space="0" w:color="auto"/>
                <w:right w:val="none" w:sz="0" w:space="0" w:color="auto"/>
              </w:divBdr>
            </w:div>
            <w:div w:id="201601807">
              <w:marLeft w:val="0"/>
              <w:marRight w:val="0"/>
              <w:marTop w:val="0"/>
              <w:marBottom w:val="0"/>
              <w:divBdr>
                <w:top w:val="none" w:sz="0" w:space="0" w:color="auto"/>
                <w:left w:val="none" w:sz="0" w:space="0" w:color="auto"/>
                <w:bottom w:val="none" w:sz="0" w:space="0" w:color="auto"/>
                <w:right w:val="none" w:sz="0" w:space="0" w:color="auto"/>
              </w:divBdr>
            </w:div>
            <w:div w:id="346713496">
              <w:marLeft w:val="0"/>
              <w:marRight w:val="0"/>
              <w:marTop w:val="0"/>
              <w:marBottom w:val="0"/>
              <w:divBdr>
                <w:top w:val="none" w:sz="0" w:space="0" w:color="auto"/>
                <w:left w:val="none" w:sz="0" w:space="0" w:color="auto"/>
                <w:bottom w:val="none" w:sz="0" w:space="0" w:color="auto"/>
                <w:right w:val="none" w:sz="0" w:space="0" w:color="auto"/>
              </w:divBdr>
            </w:div>
            <w:div w:id="1263298540">
              <w:marLeft w:val="0"/>
              <w:marRight w:val="0"/>
              <w:marTop w:val="0"/>
              <w:marBottom w:val="0"/>
              <w:divBdr>
                <w:top w:val="none" w:sz="0" w:space="0" w:color="auto"/>
                <w:left w:val="none" w:sz="0" w:space="0" w:color="auto"/>
                <w:bottom w:val="none" w:sz="0" w:space="0" w:color="auto"/>
                <w:right w:val="none" w:sz="0" w:space="0" w:color="auto"/>
              </w:divBdr>
            </w:div>
            <w:div w:id="1397241719">
              <w:marLeft w:val="0"/>
              <w:marRight w:val="0"/>
              <w:marTop w:val="0"/>
              <w:marBottom w:val="0"/>
              <w:divBdr>
                <w:top w:val="none" w:sz="0" w:space="0" w:color="auto"/>
                <w:left w:val="none" w:sz="0" w:space="0" w:color="auto"/>
                <w:bottom w:val="none" w:sz="0" w:space="0" w:color="auto"/>
                <w:right w:val="none" w:sz="0" w:space="0" w:color="auto"/>
              </w:divBdr>
            </w:div>
            <w:div w:id="1437021913">
              <w:marLeft w:val="0"/>
              <w:marRight w:val="0"/>
              <w:marTop w:val="0"/>
              <w:marBottom w:val="0"/>
              <w:divBdr>
                <w:top w:val="none" w:sz="0" w:space="0" w:color="auto"/>
                <w:left w:val="none" w:sz="0" w:space="0" w:color="auto"/>
                <w:bottom w:val="none" w:sz="0" w:space="0" w:color="auto"/>
                <w:right w:val="none" w:sz="0" w:space="0" w:color="auto"/>
              </w:divBdr>
            </w:div>
            <w:div w:id="14474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67940">
      <w:bodyDiv w:val="1"/>
      <w:marLeft w:val="0"/>
      <w:marRight w:val="0"/>
      <w:marTop w:val="0"/>
      <w:marBottom w:val="0"/>
      <w:divBdr>
        <w:top w:val="none" w:sz="0" w:space="0" w:color="auto"/>
        <w:left w:val="none" w:sz="0" w:space="0" w:color="auto"/>
        <w:bottom w:val="none" w:sz="0" w:space="0" w:color="auto"/>
        <w:right w:val="none" w:sz="0" w:space="0" w:color="auto"/>
      </w:divBdr>
    </w:div>
    <w:div w:id="1644849396">
      <w:bodyDiv w:val="1"/>
      <w:marLeft w:val="0"/>
      <w:marRight w:val="0"/>
      <w:marTop w:val="0"/>
      <w:marBottom w:val="0"/>
      <w:divBdr>
        <w:top w:val="none" w:sz="0" w:space="0" w:color="auto"/>
        <w:left w:val="none" w:sz="0" w:space="0" w:color="auto"/>
        <w:bottom w:val="none" w:sz="0" w:space="0" w:color="auto"/>
        <w:right w:val="none" w:sz="0" w:space="0" w:color="auto"/>
      </w:divBdr>
    </w:div>
    <w:div w:id="1769041131">
      <w:bodyDiv w:val="1"/>
      <w:marLeft w:val="0"/>
      <w:marRight w:val="0"/>
      <w:marTop w:val="0"/>
      <w:marBottom w:val="0"/>
      <w:divBdr>
        <w:top w:val="none" w:sz="0" w:space="0" w:color="auto"/>
        <w:left w:val="none" w:sz="0" w:space="0" w:color="auto"/>
        <w:bottom w:val="none" w:sz="0" w:space="0" w:color="auto"/>
        <w:right w:val="none" w:sz="0" w:space="0" w:color="auto"/>
      </w:divBdr>
    </w:div>
    <w:div w:id="1781563135">
      <w:bodyDiv w:val="1"/>
      <w:marLeft w:val="0"/>
      <w:marRight w:val="0"/>
      <w:marTop w:val="0"/>
      <w:marBottom w:val="0"/>
      <w:divBdr>
        <w:top w:val="none" w:sz="0" w:space="0" w:color="auto"/>
        <w:left w:val="none" w:sz="0" w:space="0" w:color="auto"/>
        <w:bottom w:val="none" w:sz="0" w:space="0" w:color="auto"/>
        <w:right w:val="none" w:sz="0" w:space="0" w:color="auto"/>
      </w:divBdr>
    </w:div>
    <w:div w:id="1875381671">
      <w:bodyDiv w:val="1"/>
      <w:marLeft w:val="0"/>
      <w:marRight w:val="0"/>
      <w:marTop w:val="0"/>
      <w:marBottom w:val="0"/>
      <w:divBdr>
        <w:top w:val="none" w:sz="0" w:space="0" w:color="auto"/>
        <w:left w:val="none" w:sz="0" w:space="0" w:color="auto"/>
        <w:bottom w:val="none" w:sz="0" w:space="0" w:color="auto"/>
        <w:right w:val="none" w:sz="0" w:space="0" w:color="auto"/>
      </w:divBdr>
    </w:div>
    <w:div w:id="1962375723">
      <w:bodyDiv w:val="1"/>
      <w:marLeft w:val="0"/>
      <w:marRight w:val="0"/>
      <w:marTop w:val="0"/>
      <w:marBottom w:val="0"/>
      <w:divBdr>
        <w:top w:val="none" w:sz="0" w:space="0" w:color="auto"/>
        <w:left w:val="none" w:sz="0" w:space="0" w:color="auto"/>
        <w:bottom w:val="none" w:sz="0" w:space="0" w:color="auto"/>
        <w:right w:val="none" w:sz="0" w:space="0" w:color="auto"/>
      </w:divBdr>
    </w:div>
    <w:div w:id="1983851730">
      <w:bodyDiv w:val="1"/>
      <w:marLeft w:val="0"/>
      <w:marRight w:val="0"/>
      <w:marTop w:val="0"/>
      <w:marBottom w:val="0"/>
      <w:divBdr>
        <w:top w:val="none" w:sz="0" w:space="0" w:color="auto"/>
        <w:left w:val="none" w:sz="0" w:space="0" w:color="auto"/>
        <w:bottom w:val="none" w:sz="0" w:space="0" w:color="auto"/>
        <w:right w:val="none" w:sz="0" w:space="0" w:color="auto"/>
      </w:divBdr>
    </w:div>
    <w:div w:id="2061126630">
      <w:bodyDiv w:val="1"/>
      <w:marLeft w:val="0"/>
      <w:marRight w:val="0"/>
      <w:marTop w:val="0"/>
      <w:marBottom w:val="0"/>
      <w:divBdr>
        <w:top w:val="none" w:sz="0" w:space="0" w:color="auto"/>
        <w:left w:val="none" w:sz="0" w:space="0" w:color="auto"/>
        <w:bottom w:val="none" w:sz="0" w:space="0" w:color="auto"/>
        <w:right w:val="none" w:sz="0" w:space="0" w:color="auto"/>
      </w:divBdr>
    </w:div>
    <w:div w:id="213583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hyperlink" Target="https://thesource.cvshealth.com/nuxeo/thesource/" TargetMode="External"/><Relationship Id="rId50" Type="http://schemas.openxmlformats.org/officeDocument/2006/relationships/hyperlink" Target="https://thesource.cvshealth.com/nuxeo/thesource/" TargetMode="External"/><Relationship Id="rId55"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image" Target="media/image2.png"/><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hyperlink" Target="mailto:PBMMedDBilling@CVSHealth.com"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hyperlink" Target="https://thesource.cvshealth.com/nuxeo/thesource/" TargetMode="External"/><Relationship Id="rId53"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hyperlink" Target="https://policy.corp.cvscaremark.com/pnp/faces/DocRenderer?documentId=CALL-004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hyperlink" Target="https://thesource.cvshealth.com/nuxeo/thesource/"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thesource.cvshealth.com/nuxeo/thesource/" TargetMode="External"/><Relationship Id="rId3"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6" ma:contentTypeDescription="Create a new document." ma:contentTypeScope="" ma:versionID="01a3ef7eac3a00ff8ad05275a9823c1a">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documentManagement>
</p:properties>
</file>

<file path=customXml/itemProps1.xml><?xml version="1.0" encoding="utf-8"?>
<ds:datastoreItem xmlns:ds="http://schemas.openxmlformats.org/officeDocument/2006/customXml" ds:itemID="{B5E2AFA7-29FA-4621-836C-6579EA9161E6}">
  <ds:schemaRefs>
    <ds:schemaRef ds:uri="http://schemas.openxmlformats.org/officeDocument/2006/bibliography"/>
  </ds:schemaRefs>
</ds:datastoreItem>
</file>

<file path=customXml/itemProps2.xml><?xml version="1.0" encoding="utf-8"?>
<ds:datastoreItem xmlns:ds="http://schemas.openxmlformats.org/officeDocument/2006/customXml" ds:itemID="{BD769ABB-D6AC-4204-998E-AF52E71AB3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37626C-EE10-461A-9E15-1079D20FBA40}">
  <ds:schemaRefs>
    <ds:schemaRef ds:uri="http://schemas.microsoft.com/sharepoint/v3/contenttype/forms"/>
  </ds:schemaRefs>
</ds:datastoreItem>
</file>

<file path=customXml/itemProps4.xml><?xml version="1.0" encoding="utf-8"?>
<ds:datastoreItem xmlns:ds="http://schemas.openxmlformats.org/officeDocument/2006/customXml" ds:itemID="{96F3A555-760D-4E49-8707-EBAD2CD6A800}">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8</TotalTime>
  <Pages>1</Pages>
  <Words>5596</Words>
  <Characters>31900</Characters>
  <Application>Microsoft Office Word</Application>
  <DocSecurity>0</DocSecurity>
  <Lines>265</Lines>
  <Paragraphs>74</Paragraphs>
  <ScaleCrop>false</ScaleCrop>
  <Company>Caremark</Company>
  <LinksUpToDate>false</LinksUpToDate>
  <CharactersWithSpaces>37422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Dugdale, Brienna</cp:lastModifiedBy>
  <cp:revision>7</cp:revision>
  <cp:lastPrinted>2018-01-23T20:17:00Z</cp:lastPrinted>
  <dcterms:created xsi:type="dcterms:W3CDTF">2025-05-27T20:28:00Z</dcterms:created>
  <dcterms:modified xsi:type="dcterms:W3CDTF">2025-06-02T15:46:00Z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2021-12-09T14:55:30Z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6113a625-e1c8-4a26-9e89-e360b6f1f2d7</vt:lpwstr>
  </property>
  <property fmtid="{D5CDD505-2E9C-101B-9397-08002B2CF9AE}" pid="8" name="MSIP_Label_67599526-06ca-49cc-9fa9-5307800a949a_ContentBits">
    <vt:lpwstr>0</vt:lpwstr>
  </property>
  <property fmtid="{D5CDD505-2E9C-101B-9397-08002B2CF9AE}" pid="9" name="ContentTypeId">
    <vt:lpwstr>0x010100BFF65EA64E6B344EA2F2A4020CC41A24</vt:lpwstr>
  </property>
  <property fmtid="{D5CDD505-2E9C-101B-9397-08002B2CF9AE}" pid="10" name="MediaServiceImageTags">
    <vt:lpwstr/>
  </property>
</Properties>
</file>