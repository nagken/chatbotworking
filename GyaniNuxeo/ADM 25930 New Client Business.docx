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6A5F" w14:textId="77777777" w:rsidR="00255C6B" w:rsidRPr="00812777" w:rsidRDefault="009F351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New Client Business</w:t>
      </w:r>
    </w:p>
    <w:p w14:paraId="7DB73CFD" w14:textId="65653627" w:rsidR="00E066FF" w:rsidRDefault="009B4C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58209611" w:history="1">
        <w:r w:rsidR="00E066FF" w:rsidRPr="006E254E">
          <w:rPr>
            <w:rStyle w:val="Hyperlink"/>
            <w:rFonts w:ascii="Verdana" w:hAnsi="Verdana"/>
            <w:noProof/>
          </w:rPr>
          <w:drawing>
            <wp:inline distT="0" distB="0" distL="0" distR="0" wp14:anchorId="0466B51B" wp14:editId="733E74D1">
              <wp:extent cx="304762" cy="304762"/>
              <wp:effectExtent l="0" t="0" r="635" b="63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066FF" w:rsidRPr="006E254E">
          <w:rPr>
            <w:rStyle w:val="Hyperlink"/>
            <w:rFonts w:ascii="Verdana" w:hAnsi="Verdana"/>
            <w:noProof/>
          </w:rPr>
          <w:t xml:space="preserve"> New Client Business Referral</w:t>
        </w:r>
      </w:hyperlink>
    </w:p>
    <w:p w14:paraId="79ABA566" w14:textId="5C1F6EC5" w:rsidR="00E066FF" w:rsidRDefault="00E066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209612" w:history="1">
        <w:r w:rsidRPr="006E254E">
          <w:rPr>
            <w:rStyle w:val="Hyperlink"/>
            <w:rFonts w:ascii="Verdana" w:hAnsi="Verdana"/>
            <w:noProof/>
          </w:rPr>
          <w:t>Related Documents</w:t>
        </w:r>
      </w:hyperlink>
    </w:p>
    <w:p w14:paraId="5F844203" w14:textId="48F5450C" w:rsidR="009B4CDF" w:rsidRDefault="009B4CDF" w:rsidP="009B4CDF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9C4CA5" w:rsidDel="009C4CA5">
        <w:rPr>
          <w:rFonts w:ascii="Verdana" w:hAnsi="Verdana"/>
        </w:rPr>
        <w:t xml:space="preserve"> </w:t>
      </w:r>
    </w:p>
    <w:p w14:paraId="6FE5613A" w14:textId="77777777" w:rsidR="009B4CDF" w:rsidRPr="00EE2697" w:rsidRDefault="009B4CDF" w:rsidP="009F3515">
      <w:pPr>
        <w:rPr>
          <w:rFonts w:ascii="Verdana" w:hAnsi="Verdana"/>
        </w:rPr>
      </w:pPr>
    </w:p>
    <w:p w14:paraId="48E0654A" w14:textId="7C4B4976" w:rsidR="009F3515" w:rsidRDefault="00FA4ECB" w:rsidP="009F3515">
      <w:pPr>
        <w:rPr>
          <w:rFonts w:ascii="Verdana" w:hAnsi="Verdana"/>
        </w:rPr>
      </w:pPr>
      <w:bookmarkStart w:id="1" w:name="_Overview"/>
      <w:bookmarkEnd w:id="1"/>
      <w:r>
        <w:rPr>
          <w:rFonts w:ascii="Verdana" w:hAnsi="Verdana"/>
          <w:noProof/>
          <w:color w:val="000000"/>
        </w:rPr>
        <w:drawing>
          <wp:inline distT="0" distB="0" distL="0" distR="0" wp14:anchorId="3794E856" wp14:editId="66A1FE09">
            <wp:extent cx="304762" cy="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="00722F8C">
        <w:rPr>
          <w:rFonts w:ascii="Verdana" w:hAnsi="Verdana"/>
          <w:b/>
          <w:bCs/>
        </w:rPr>
        <w:t xml:space="preserve">Description:  </w:t>
      </w:r>
      <w:r w:rsidR="007C05AC">
        <w:rPr>
          <w:rFonts w:ascii="Verdana" w:hAnsi="Verdana"/>
        </w:rPr>
        <w:t>P</w:t>
      </w:r>
      <w:r w:rsidR="009F3515">
        <w:rPr>
          <w:rFonts w:ascii="Verdana" w:hAnsi="Verdana"/>
        </w:rPr>
        <w:t xml:space="preserve">rocess when a broker or consultant contacts </w:t>
      </w:r>
      <w:r w:rsidR="00112FE3">
        <w:rPr>
          <w:rFonts w:ascii="Verdana" w:hAnsi="Verdana"/>
        </w:rPr>
        <w:t xml:space="preserve">our </w:t>
      </w:r>
      <w:r w:rsidR="007F3464">
        <w:rPr>
          <w:rFonts w:ascii="Verdana" w:hAnsi="Verdana"/>
        </w:rPr>
        <w:t>Plan Benefit Package (</w:t>
      </w:r>
      <w:proofErr w:type="spellStart"/>
      <w:r w:rsidR="00112FE3">
        <w:rPr>
          <w:rFonts w:ascii="Verdana" w:hAnsi="Verdana"/>
        </w:rPr>
        <w:t>PBP</w:t>
      </w:r>
      <w:proofErr w:type="spellEnd"/>
      <w:r w:rsidR="007F3464">
        <w:rPr>
          <w:rFonts w:ascii="Verdana" w:hAnsi="Verdana"/>
        </w:rPr>
        <w:t>)</w:t>
      </w:r>
      <w:r w:rsidR="009F3515">
        <w:rPr>
          <w:rFonts w:ascii="Verdana" w:hAnsi="Verdana"/>
        </w:rPr>
        <w:t xml:space="preserve"> regarding new business that will be sent to our sales department.</w:t>
      </w:r>
    </w:p>
    <w:p w14:paraId="2CEB2295" w14:textId="77777777" w:rsidR="008D724F" w:rsidRPr="00A24F6B" w:rsidRDefault="008D724F" w:rsidP="009F3515">
      <w:pPr>
        <w:rPr>
          <w:rFonts w:ascii="Verdana" w:hAnsi="Verdana"/>
        </w:rPr>
      </w:pPr>
    </w:p>
    <w:bookmarkStart w:id="2" w:name="_Why_is_it"/>
    <w:bookmarkStart w:id="3" w:name="_Availability"/>
    <w:bookmarkStart w:id="4" w:name="_Acronyms_/_Definitions"/>
    <w:bookmarkStart w:id="5" w:name="_Abbreviations/Definitions"/>
    <w:bookmarkEnd w:id="2"/>
    <w:bookmarkEnd w:id="3"/>
    <w:bookmarkEnd w:id="4"/>
    <w:bookmarkEnd w:id="5"/>
    <w:p w14:paraId="639AAD69" w14:textId="430EF062" w:rsidR="009F3515" w:rsidRDefault="008D724F" w:rsidP="009F3515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F3515" w:rsidRPr="008D724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F3515" w:rsidRPr="00BF74E9" w14:paraId="2C92A313" w14:textId="77777777" w:rsidTr="00FA4ECB">
        <w:tc>
          <w:tcPr>
            <w:tcW w:w="5000" w:type="pct"/>
            <w:shd w:val="clear" w:color="auto" w:fill="BFBFBF" w:themeFill="background1" w:themeFillShade="BF"/>
          </w:tcPr>
          <w:p w14:paraId="3FFB73B4" w14:textId="1D9BF811" w:rsidR="009F3515" w:rsidRPr="00D32D37" w:rsidRDefault="000B397E" w:rsidP="00FA4EC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Scenario_#1"/>
            <w:bookmarkStart w:id="7" w:name="_Features"/>
            <w:bookmarkStart w:id="8" w:name="_New_Client_Business"/>
            <w:bookmarkStart w:id="9" w:name="_Toc158209611"/>
            <w:bookmarkEnd w:id="6"/>
            <w:bookmarkEnd w:id="7"/>
            <w:bookmarkEnd w:id="8"/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BC6A69E" wp14:editId="0EF303FF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9F3515">
              <w:rPr>
                <w:rFonts w:ascii="Verdana" w:hAnsi="Verdana"/>
                <w:i w:val="0"/>
                <w:iCs w:val="0"/>
              </w:rPr>
              <w:t>New Client Business Referral</w:t>
            </w:r>
            <w:bookmarkEnd w:id="9"/>
          </w:p>
        </w:tc>
      </w:tr>
    </w:tbl>
    <w:p w14:paraId="1086CBD9" w14:textId="77777777" w:rsidR="009F3515" w:rsidRDefault="009F3515" w:rsidP="0003383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 for a new client business referral: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11430"/>
      </w:tblGrid>
      <w:tr w:rsidR="009F3515" w:rsidRPr="006A06D1" w14:paraId="7B153B67" w14:textId="77777777" w:rsidTr="00FA4ECB">
        <w:tc>
          <w:tcPr>
            <w:tcW w:w="587" w:type="pct"/>
            <w:shd w:val="clear" w:color="auto" w:fill="D9D9D9" w:themeFill="background1" w:themeFillShade="D9"/>
          </w:tcPr>
          <w:p w14:paraId="1E47034C" w14:textId="77777777" w:rsidR="009F3515" w:rsidRPr="006A06D1" w:rsidRDefault="009F3515" w:rsidP="00FA4EC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A06D1">
              <w:rPr>
                <w:rFonts w:ascii="Verdana" w:hAnsi="Verdana"/>
                <w:b/>
              </w:rPr>
              <w:t>Step</w:t>
            </w:r>
          </w:p>
        </w:tc>
        <w:tc>
          <w:tcPr>
            <w:tcW w:w="4413" w:type="pct"/>
            <w:shd w:val="clear" w:color="auto" w:fill="D9D9D9" w:themeFill="background1" w:themeFillShade="D9"/>
          </w:tcPr>
          <w:p w14:paraId="25564EAE" w14:textId="77777777" w:rsidR="009F3515" w:rsidRPr="006A06D1" w:rsidRDefault="009F3515" w:rsidP="00FA4EC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A06D1">
              <w:rPr>
                <w:rFonts w:ascii="Verdana" w:hAnsi="Verdana"/>
                <w:b/>
              </w:rPr>
              <w:t>Action</w:t>
            </w:r>
          </w:p>
        </w:tc>
      </w:tr>
      <w:tr w:rsidR="009F3515" w:rsidRPr="006A06D1" w14:paraId="6E75AAAA" w14:textId="77777777" w:rsidTr="000B397E">
        <w:tc>
          <w:tcPr>
            <w:tcW w:w="587" w:type="pct"/>
          </w:tcPr>
          <w:p w14:paraId="7894E895" w14:textId="77777777" w:rsidR="009F3515" w:rsidRPr="006A06D1" w:rsidRDefault="009F44C6" w:rsidP="000338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13" w:type="pct"/>
          </w:tcPr>
          <w:p w14:paraId="03AB9A3D" w14:textId="7E348846" w:rsidR="009F3515" w:rsidRPr="00F24844" w:rsidRDefault="000B397E" w:rsidP="0003383C">
            <w:pPr>
              <w:pStyle w:val="ListParagraph"/>
              <w:numPr>
                <w:ilvl w:val="0"/>
                <w:numId w:val="47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B4745F0" wp14:editId="018E1BB0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44C6" w:rsidRPr="00F24844">
              <w:rPr>
                <w:rFonts w:ascii="Verdana" w:hAnsi="Verdana"/>
                <w:color w:val="000000"/>
              </w:rPr>
              <w:t xml:space="preserve">Advise the caller to send </w:t>
            </w:r>
            <w:r w:rsidR="00BC2AA0" w:rsidRPr="00F24844">
              <w:rPr>
                <w:rFonts w:ascii="Verdana" w:hAnsi="Verdana"/>
                <w:color w:val="000000"/>
              </w:rPr>
              <w:t>an email to the following email address</w:t>
            </w:r>
            <w:r w:rsidR="00FA4ECB">
              <w:rPr>
                <w:rFonts w:ascii="Verdana" w:hAnsi="Verdana"/>
                <w:color w:val="000000"/>
              </w:rPr>
              <w:t xml:space="preserve">:  </w:t>
            </w:r>
            <w:hyperlink r:id="rId9" w:history="1">
              <w:r w:rsidR="008C50E1" w:rsidRPr="00245DAB">
                <w:rPr>
                  <w:rStyle w:val="Hyperlink"/>
                  <w:rFonts w:ascii="Verdana" w:hAnsi="Verdana"/>
                </w:rPr>
                <w:t>rfp.proposals@cvshealth.com</w:t>
              </w:r>
            </w:hyperlink>
            <w:r w:rsidR="008C50E1">
              <w:rPr>
                <w:rFonts w:ascii="Verdana" w:hAnsi="Verdana"/>
              </w:rPr>
              <w:t>.</w:t>
            </w:r>
          </w:p>
          <w:p w14:paraId="26B7578C" w14:textId="77777777" w:rsidR="009F3515" w:rsidRPr="00F24844" w:rsidRDefault="009F44C6" w:rsidP="0003383C">
            <w:pPr>
              <w:pStyle w:val="ListParagraph"/>
              <w:numPr>
                <w:ilvl w:val="0"/>
                <w:numId w:val="47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F24844">
              <w:rPr>
                <w:rFonts w:ascii="Verdana" w:hAnsi="Verdana"/>
              </w:rPr>
              <w:t>Advise that they must i</w:t>
            </w:r>
            <w:r w:rsidR="009F3515" w:rsidRPr="00F24844">
              <w:rPr>
                <w:rFonts w:ascii="Verdana" w:hAnsi="Verdana"/>
              </w:rPr>
              <w:t>nclude the following information:</w:t>
            </w:r>
          </w:p>
          <w:p w14:paraId="62A65579" w14:textId="77777777" w:rsidR="009F3515" w:rsidRPr="006A06D1" w:rsidRDefault="009F3515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 w:rsidRPr="006A06D1">
              <w:rPr>
                <w:rFonts w:ascii="Verdana" w:hAnsi="Verdana"/>
              </w:rPr>
              <w:t>Consultant/Broker Name</w:t>
            </w:r>
          </w:p>
          <w:p w14:paraId="2229E4F7" w14:textId="77777777" w:rsidR="009F3515" w:rsidRPr="006A06D1" w:rsidRDefault="009F3515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 w:rsidRPr="006A06D1">
              <w:rPr>
                <w:rFonts w:ascii="Verdana" w:hAnsi="Verdana"/>
              </w:rPr>
              <w:t>Consultant/Broker Phone Number</w:t>
            </w:r>
          </w:p>
          <w:p w14:paraId="3C41A1AF" w14:textId="77777777" w:rsidR="009F3515" w:rsidRPr="006A06D1" w:rsidRDefault="009F3515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 w:rsidRPr="006A06D1">
              <w:rPr>
                <w:rFonts w:ascii="Verdana" w:hAnsi="Verdana"/>
              </w:rPr>
              <w:t>Client Name</w:t>
            </w:r>
          </w:p>
          <w:p w14:paraId="3CE49B21" w14:textId="1A6F9B85" w:rsidR="009F3515" w:rsidRPr="006A06D1" w:rsidRDefault="000B397E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5147CA2" wp14:editId="6DFE2100">
                  <wp:extent cx="304762" cy="3047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9F3515" w:rsidRPr="006A06D1">
              <w:rPr>
                <w:rFonts w:ascii="Verdana" w:hAnsi="Verdana"/>
              </w:rPr>
              <w:t>Client</w:t>
            </w:r>
            <w:r w:rsidR="00A4745C">
              <w:rPr>
                <w:rFonts w:ascii="Verdana" w:hAnsi="Verdana"/>
              </w:rPr>
              <w:t xml:space="preserve"> </w:t>
            </w:r>
            <w:r w:rsidR="00A4745C" w:rsidRPr="00A4745C">
              <w:rPr>
                <w:rFonts w:ascii="Verdana" w:hAnsi="Verdana"/>
              </w:rPr>
              <w:t>Headquarters</w:t>
            </w:r>
            <w:r w:rsidR="009F3515" w:rsidRPr="006A06D1">
              <w:rPr>
                <w:rFonts w:ascii="Verdana" w:hAnsi="Verdana"/>
              </w:rPr>
              <w:t xml:space="preserve"> City, State</w:t>
            </w:r>
          </w:p>
          <w:p w14:paraId="0DD46558" w14:textId="77777777" w:rsidR="009F44C6" w:rsidRDefault="009F3515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 w:rsidRPr="006A06D1">
              <w:rPr>
                <w:rFonts w:ascii="Verdana" w:hAnsi="Verdana"/>
              </w:rPr>
              <w:t>Client Group size (# of lives)</w:t>
            </w:r>
          </w:p>
          <w:p w14:paraId="76172D3E" w14:textId="7A167884" w:rsidR="00BE790F" w:rsidRDefault="000B397E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66AFB43" wp14:editId="6136266F">
                  <wp:extent cx="304762" cy="304762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BE790F">
              <w:rPr>
                <w:rFonts w:ascii="Verdana" w:hAnsi="Verdana"/>
              </w:rPr>
              <w:t>Upcoming Proposal Opportunit</w:t>
            </w:r>
            <w:r w:rsidR="000B1829">
              <w:rPr>
                <w:rFonts w:ascii="Verdana" w:hAnsi="Verdana"/>
              </w:rPr>
              <w:t>y(</w:t>
            </w:r>
            <w:proofErr w:type="spellStart"/>
            <w:r w:rsidR="000B1829">
              <w:rPr>
                <w:rFonts w:ascii="Verdana" w:hAnsi="Verdana"/>
              </w:rPr>
              <w:t>ies</w:t>
            </w:r>
            <w:proofErr w:type="spellEnd"/>
            <w:r w:rsidR="000B1829">
              <w:rPr>
                <w:rFonts w:ascii="Verdana" w:hAnsi="Verdana"/>
              </w:rPr>
              <w:t>)</w:t>
            </w:r>
          </w:p>
          <w:p w14:paraId="138E730C" w14:textId="5533C8E3" w:rsidR="00AE0426" w:rsidRPr="00AE0426" w:rsidRDefault="000B397E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4993D9E" wp14:editId="65DDD33A">
                  <wp:extent cx="304762" cy="304762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AE0426" w:rsidRPr="00AE0426">
              <w:rPr>
                <w:rFonts w:ascii="Verdana" w:hAnsi="Verdana"/>
              </w:rPr>
              <w:t>RFP Due Date (if applicable)</w:t>
            </w:r>
          </w:p>
          <w:p w14:paraId="4E535877" w14:textId="62C6CF89" w:rsidR="00AE0426" w:rsidRPr="00F24844" w:rsidRDefault="000B397E" w:rsidP="0003383C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F76ED95" wp14:editId="30852866">
                  <wp:extent cx="304762" cy="30476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AE0426" w:rsidRPr="00AE0426">
              <w:rPr>
                <w:rFonts w:ascii="Verdana" w:hAnsi="Verdana"/>
              </w:rPr>
              <w:t>RFP Documents (if applicable)</w:t>
            </w:r>
          </w:p>
        </w:tc>
      </w:tr>
    </w:tbl>
    <w:p w14:paraId="33212901" w14:textId="77777777" w:rsidR="009F3515" w:rsidRDefault="009F3515" w:rsidP="00FA4ECB">
      <w:pPr>
        <w:spacing w:before="120" w:after="120"/>
        <w:rPr>
          <w:rFonts w:ascii="Verdana" w:hAnsi="Verdana"/>
        </w:rPr>
      </w:pPr>
    </w:p>
    <w:p w14:paraId="1A2EDEE9" w14:textId="7315B698" w:rsidR="00112FE3" w:rsidRDefault="00000000" w:rsidP="00FA4ECB">
      <w:pPr>
        <w:spacing w:before="120" w:after="120"/>
        <w:jc w:val="right"/>
        <w:rPr>
          <w:rFonts w:ascii="Verdana" w:hAnsi="Verdana"/>
        </w:rPr>
      </w:pPr>
      <w:hyperlink w:anchor="_top" w:history="1">
        <w:r w:rsidR="00112FE3" w:rsidRPr="008D724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12FE3" w:rsidRPr="00BF74E9" w14:paraId="5A8F27E3" w14:textId="77777777" w:rsidTr="00FA4ECB">
        <w:tc>
          <w:tcPr>
            <w:tcW w:w="5000" w:type="pct"/>
            <w:shd w:val="clear" w:color="auto" w:fill="BFBFBF" w:themeFill="background1" w:themeFillShade="BF"/>
          </w:tcPr>
          <w:p w14:paraId="132A586E" w14:textId="77777777" w:rsidR="00112FE3" w:rsidRPr="00D32D37" w:rsidRDefault="009C4CA5" w:rsidP="00FA4EC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158209612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112FE3">
              <w:rPr>
                <w:rFonts w:ascii="Verdana" w:hAnsi="Verdana"/>
                <w:i w:val="0"/>
                <w:iCs w:val="0"/>
              </w:rPr>
              <w:t>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10"/>
          </w:p>
        </w:tc>
      </w:tr>
    </w:tbl>
    <w:p w14:paraId="40FA0495" w14:textId="77777777" w:rsidR="009C4CA5" w:rsidRDefault="009C4CA5" w:rsidP="00FA4ECB">
      <w:pPr>
        <w:spacing w:before="120" w:after="120"/>
        <w:rPr>
          <w:rFonts w:ascii="Verdana" w:hAnsi="Verdana"/>
        </w:rPr>
      </w:pPr>
      <w:r w:rsidRPr="009C4CA5">
        <w:rPr>
          <w:rFonts w:ascii="Verdana" w:hAnsi="Verdana"/>
          <w:b/>
        </w:rPr>
        <w:t>Abbreviations/Definitions:</w:t>
      </w:r>
      <w:r>
        <w:rPr>
          <w:rFonts w:ascii="Verdana" w:hAnsi="Verdana"/>
        </w:rPr>
        <w:t xml:space="preserve">  </w:t>
      </w:r>
      <w:hyperlink r:id="rId10" w:history="1">
        <w:r>
          <w:rPr>
            <w:rStyle w:val="Hyperlink"/>
            <w:rFonts w:ascii="Verdana" w:hAnsi="Verdana"/>
          </w:rPr>
          <w:t>Customer Care Abbreviations, Definitions and Terms</w:t>
        </w:r>
      </w:hyperlink>
    </w:p>
    <w:p w14:paraId="528EAF28" w14:textId="3A985682" w:rsidR="00112FE3" w:rsidRDefault="009C4CA5" w:rsidP="00FA4ECB">
      <w:pPr>
        <w:spacing w:before="120" w:after="120"/>
        <w:rPr>
          <w:rFonts w:ascii="Verdana" w:hAnsi="Verdana"/>
        </w:rPr>
      </w:pPr>
      <w:r w:rsidRPr="009C4CA5">
        <w:rPr>
          <w:rFonts w:ascii="Verdana" w:hAnsi="Verdana"/>
          <w:b/>
        </w:rPr>
        <w:t xml:space="preserve">Parent </w:t>
      </w:r>
      <w:r w:rsidR="00404A88">
        <w:rPr>
          <w:rFonts w:ascii="Verdana" w:hAnsi="Verdana"/>
          <w:b/>
        </w:rPr>
        <w:t>Document</w:t>
      </w:r>
      <w:r w:rsidRPr="009C4CA5">
        <w:rPr>
          <w:rFonts w:ascii="Verdana" w:hAnsi="Verdana"/>
          <w:b/>
        </w:rPr>
        <w:t xml:space="preserve">:  </w:t>
      </w:r>
      <w:bookmarkStart w:id="11" w:name="_Turn_around_Time"/>
      <w:bookmarkEnd w:id="11"/>
      <w:r w:rsidR="00112FE3">
        <w:fldChar w:fldCharType="begin"/>
      </w:r>
      <w:r w:rsidR="00112FE3">
        <w:instrText>HYPERLINK "https://policy.corp.cvscaremark.com/pnp/faces/DocRenderer?documentId=CALL-0049" \t "_blank"</w:instrText>
      </w:r>
      <w:r w:rsidR="00112FE3">
        <w:fldChar w:fldCharType="separate"/>
      </w:r>
      <w:r w:rsidR="00112FE3" w:rsidRPr="00B704FA">
        <w:rPr>
          <w:rFonts w:ascii="Verdana" w:hAnsi="Verdana"/>
          <w:color w:val="0000FF"/>
          <w:u w:val="single"/>
        </w:rPr>
        <w:t>CALL 0049 Customer Care Internal and External Call Handling</w:t>
      </w:r>
      <w:r w:rsidR="00112FE3">
        <w:fldChar w:fldCharType="end"/>
      </w:r>
    </w:p>
    <w:p w14:paraId="46E26201" w14:textId="77777777" w:rsidR="00C56A86" w:rsidRDefault="00C56A86" w:rsidP="009F3515">
      <w:pPr>
        <w:rPr>
          <w:rFonts w:ascii="Verdana" w:hAnsi="Verdana"/>
        </w:rPr>
      </w:pPr>
    </w:p>
    <w:p w14:paraId="75D69D59" w14:textId="77777777" w:rsidR="009F3515" w:rsidRPr="00AA26B7" w:rsidRDefault="009F3515" w:rsidP="009F3515">
      <w:pPr>
        <w:rPr>
          <w:rFonts w:ascii="Verdana" w:hAnsi="Verdana"/>
          <w:bCs/>
        </w:rPr>
      </w:pPr>
      <w:bookmarkStart w:id="12" w:name="_Scenario_#3"/>
      <w:bookmarkStart w:id="13" w:name="_Benefits"/>
      <w:bookmarkStart w:id="14" w:name="_Parent_Document"/>
      <w:bookmarkEnd w:id="12"/>
      <w:bookmarkEnd w:id="13"/>
      <w:bookmarkEnd w:id="14"/>
    </w:p>
    <w:p w14:paraId="455F4921" w14:textId="0065D393" w:rsidR="009F3515" w:rsidRDefault="00000000" w:rsidP="009F3515">
      <w:pPr>
        <w:jc w:val="right"/>
        <w:rPr>
          <w:rFonts w:ascii="Verdana" w:hAnsi="Verdana"/>
        </w:rPr>
      </w:pPr>
      <w:hyperlink w:anchor="_top" w:history="1">
        <w:r w:rsidR="009F3515" w:rsidRPr="008D724F">
          <w:rPr>
            <w:rStyle w:val="Hyperlink"/>
            <w:rFonts w:ascii="Verdana" w:hAnsi="Verdana"/>
          </w:rPr>
          <w:t>Top of the Document</w:t>
        </w:r>
      </w:hyperlink>
    </w:p>
    <w:p w14:paraId="7385631B" w14:textId="77777777" w:rsidR="009F3515" w:rsidRDefault="009F3515" w:rsidP="009F3515">
      <w:pPr>
        <w:jc w:val="center"/>
        <w:rPr>
          <w:rFonts w:ascii="Verdana" w:hAnsi="Verdana"/>
          <w:sz w:val="16"/>
          <w:szCs w:val="16"/>
        </w:rPr>
      </w:pPr>
    </w:p>
    <w:p w14:paraId="5F380721" w14:textId="77777777" w:rsidR="009F3515" w:rsidRPr="00C247CB" w:rsidRDefault="009F3515" w:rsidP="009F351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37674CD" w14:textId="77777777" w:rsidR="009F3515" w:rsidRPr="00C247CB" w:rsidRDefault="009F3515" w:rsidP="009F351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C2AA0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26BA0F4" w14:textId="77777777" w:rsidR="009F3515" w:rsidRPr="00C247CB" w:rsidRDefault="009F3515" w:rsidP="009F3515">
      <w:pPr>
        <w:jc w:val="center"/>
        <w:rPr>
          <w:rFonts w:ascii="Verdana" w:hAnsi="Verdana"/>
          <w:sz w:val="16"/>
          <w:szCs w:val="16"/>
        </w:rPr>
      </w:pPr>
    </w:p>
    <w:sectPr w:rsidR="009F3515" w:rsidRPr="00C247CB" w:rsidSect="008825E7"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BABB" w14:textId="77777777" w:rsidR="00374372" w:rsidRDefault="00374372">
      <w:r>
        <w:separator/>
      </w:r>
    </w:p>
  </w:endnote>
  <w:endnote w:type="continuationSeparator" w:id="0">
    <w:p w14:paraId="0E08D20D" w14:textId="77777777" w:rsidR="00374372" w:rsidRDefault="0037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2974" w14:textId="77777777" w:rsidR="00C476E1" w:rsidRPr="004A293E" w:rsidRDefault="004A293E" w:rsidP="004A293E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4CA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25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6E81" w14:textId="77777777" w:rsidR="00374372" w:rsidRDefault="00374372">
      <w:r>
        <w:separator/>
      </w:r>
    </w:p>
  </w:footnote>
  <w:footnote w:type="continuationSeparator" w:id="0">
    <w:p w14:paraId="1544AD3C" w14:textId="77777777" w:rsidR="00374372" w:rsidRDefault="0037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916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A6"/>
    <w:multiLevelType w:val="hybridMultilevel"/>
    <w:tmpl w:val="85325050"/>
    <w:lvl w:ilvl="0" w:tplc="4B8CC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4016"/>
    <w:multiLevelType w:val="hybridMultilevel"/>
    <w:tmpl w:val="788C04EA"/>
    <w:lvl w:ilvl="0" w:tplc="C868EF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30868"/>
    <w:multiLevelType w:val="hybridMultilevel"/>
    <w:tmpl w:val="573ADBCA"/>
    <w:lvl w:ilvl="0" w:tplc="88046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C8C8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E2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00F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2EF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EB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4B3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40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4F9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453A"/>
    <w:multiLevelType w:val="hybridMultilevel"/>
    <w:tmpl w:val="FADA1C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6590A"/>
    <w:multiLevelType w:val="hybridMultilevel"/>
    <w:tmpl w:val="41722250"/>
    <w:lvl w:ilvl="0" w:tplc="C05C3F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A06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0FB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C4A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E49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9E8D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21A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90C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482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070085"/>
    <w:multiLevelType w:val="hybridMultilevel"/>
    <w:tmpl w:val="53B8307C"/>
    <w:lvl w:ilvl="0" w:tplc="4B069C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C4E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C4E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28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46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2677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D8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46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33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44E29"/>
    <w:multiLevelType w:val="hybridMultilevel"/>
    <w:tmpl w:val="851609CE"/>
    <w:lvl w:ilvl="0" w:tplc="8F24D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CED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F62C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C7F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A63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8D6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0DC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061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0CF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6326"/>
    <w:multiLevelType w:val="hybridMultilevel"/>
    <w:tmpl w:val="E3306A6C"/>
    <w:lvl w:ilvl="0" w:tplc="23B42E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877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4F4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6F7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EE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1677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2F4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5421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6EE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512E1"/>
    <w:multiLevelType w:val="hybridMultilevel"/>
    <w:tmpl w:val="F4F89206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F5A04"/>
    <w:multiLevelType w:val="hybridMultilevel"/>
    <w:tmpl w:val="07A82F52"/>
    <w:lvl w:ilvl="0" w:tplc="A41E841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672D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66BE18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0A92A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6A0B8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0E4AC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1E4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E76B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C5B8E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805BB"/>
    <w:multiLevelType w:val="hybridMultilevel"/>
    <w:tmpl w:val="1AE650A4"/>
    <w:lvl w:ilvl="0" w:tplc="294CA1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EE5C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6B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C43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EB9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460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29E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C47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22D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83FF7"/>
    <w:multiLevelType w:val="hybridMultilevel"/>
    <w:tmpl w:val="2EBAF784"/>
    <w:lvl w:ilvl="0" w:tplc="0F8CAE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EE9A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F65E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BE7E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E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64E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C6A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2629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04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D4297"/>
    <w:multiLevelType w:val="hybridMultilevel"/>
    <w:tmpl w:val="120A6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01768E"/>
    <w:multiLevelType w:val="multilevel"/>
    <w:tmpl w:val="FB860F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F599E"/>
    <w:multiLevelType w:val="hybridMultilevel"/>
    <w:tmpl w:val="B73AE0AE"/>
    <w:lvl w:ilvl="0" w:tplc="4B8CC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0B99"/>
    <w:multiLevelType w:val="hybridMultilevel"/>
    <w:tmpl w:val="59686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5303F"/>
    <w:multiLevelType w:val="hybridMultilevel"/>
    <w:tmpl w:val="2AB4A926"/>
    <w:lvl w:ilvl="0" w:tplc="4B8CC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828E9"/>
    <w:multiLevelType w:val="hybridMultilevel"/>
    <w:tmpl w:val="5E80A94E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23CCA"/>
    <w:multiLevelType w:val="hybridMultilevel"/>
    <w:tmpl w:val="87EE3BC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672DD"/>
    <w:multiLevelType w:val="hybridMultilevel"/>
    <w:tmpl w:val="1BE8EAA4"/>
    <w:lvl w:ilvl="0" w:tplc="34E23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6CF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EE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C90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C69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A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429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84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61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091924"/>
    <w:multiLevelType w:val="hybridMultilevel"/>
    <w:tmpl w:val="61A8E4E0"/>
    <w:lvl w:ilvl="0" w:tplc="11207FE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806160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C07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229BCA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2422E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EFE9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AF50A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2E4A6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2BE78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53849"/>
    <w:multiLevelType w:val="hybridMultilevel"/>
    <w:tmpl w:val="73A29DA0"/>
    <w:lvl w:ilvl="0" w:tplc="7E341A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85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0E4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5877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085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842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C3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85A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C266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EB31978"/>
    <w:multiLevelType w:val="hybridMultilevel"/>
    <w:tmpl w:val="FB860FE0"/>
    <w:lvl w:ilvl="0" w:tplc="F52AE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F6F9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9CF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09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C12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FE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AA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C9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26B6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13C0B"/>
    <w:multiLevelType w:val="hybridMultilevel"/>
    <w:tmpl w:val="43989DAC"/>
    <w:lvl w:ilvl="0" w:tplc="F81CEB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4E3C09EA"/>
    <w:multiLevelType w:val="hybridMultilevel"/>
    <w:tmpl w:val="1D603D76"/>
    <w:lvl w:ilvl="0" w:tplc="301C284E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4FBB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A6C02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7F0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01D8E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EB11C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CF3B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01050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8E41A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903CC"/>
    <w:multiLevelType w:val="hybridMultilevel"/>
    <w:tmpl w:val="2794C5D4"/>
    <w:lvl w:ilvl="0" w:tplc="FFFFFFF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C2DF3"/>
    <w:multiLevelType w:val="hybridMultilevel"/>
    <w:tmpl w:val="FF8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B2809"/>
    <w:multiLevelType w:val="hybridMultilevel"/>
    <w:tmpl w:val="36C447AA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BC7476"/>
    <w:multiLevelType w:val="hybridMultilevel"/>
    <w:tmpl w:val="47E0E702"/>
    <w:lvl w:ilvl="0" w:tplc="B49427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5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288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A5B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6AB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491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6C9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260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036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6551B"/>
    <w:multiLevelType w:val="hybridMultilevel"/>
    <w:tmpl w:val="7AF0CD20"/>
    <w:lvl w:ilvl="0" w:tplc="26F84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CDF6F9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9CF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09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C12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FE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AA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C9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26B6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A135DB"/>
    <w:multiLevelType w:val="hybridMultilevel"/>
    <w:tmpl w:val="A4CA4B54"/>
    <w:lvl w:ilvl="0" w:tplc="5D9A4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48D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2B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82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AF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20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A5E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A2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C22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36D86"/>
    <w:multiLevelType w:val="hybridMultilevel"/>
    <w:tmpl w:val="E65630F8"/>
    <w:lvl w:ilvl="0" w:tplc="4B8CC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F36B7"/>
    <w:multiLevelType w:val="hybridMultilevel"/>
    <w:tmpl w:val="B6A09820"/>
    <w:lvl w:ilvl="0" w:tplc="958C8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83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26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89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C28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034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63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EE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EA4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968D3"/>
    <w:multiLevelType w:val="hybridMultilevel"/>
    <w:tmpl w:val="7F705F20"/>
    <w:lvl w:ilvl="0" w:tplc="C4800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849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6039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436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AF5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AA8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468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47F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CCF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E48D3"/>
    <w:multiLevelType w:val="hybridMultilevel"/>
    <w:tmpl w:val="09823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D08B0"/>
    <w:multiLevelType w:val="hybridMultilevel"/>
    <w:tmpl w:val="D6E22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034F7"/>
    <w:multiLevelType w:val="hybridMultilevel"/>
    <w:tmpl w:val="5F780BC6"/>
    <w:lvl w:ilvl="0" w:tplc="2610A2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A88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C4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0F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2054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8C4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B299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E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83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4A10EF"/>
    <w:multiLevelType w:val="hybridMultilevel"/>
    <w:tmpl w:val="A3208E3A"/>
    <w:lvl w:ilvl="0" w:tplc="B3E624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C079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235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63B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017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6C3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E3B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5EB9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8AC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6417A"/>
    <w:multiLevelType w:val="hybridMultilevel"/>
    <w:tmpl w:val="63CCE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00172"/>
    <w:multiLevelType w:val="hybridMultilevel"/>
    <w:tmpl w:val="50A2BD50"/>
    <w:lvl w:ilvl="0" w:tplc="3E9AEF4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C92E6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C232C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8BBA6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0D4DC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A782C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043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74E388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05FBE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4769977">
    <w:abstractNumId w:val="30"/>
  </w:num>
  <w:num w:numId="2" w16cid:durableId="285091095">
    <w:abstractNumId w:val="10"/>
  </w:num>
  <w:num w:numId="3" w16cid:durableId="1500927856">
    <w:abstractNumId w:val="33"/>
  </w:num>
  <w:num w:numId="4" w16cid:durableId="661004937">
    <w:abstractNumId w:val="36"/>
  </w:num>
  <w:num w:numId="5" w16cid:durableId="317271677">
    <w:abstractNumId w:val="5"/>
  </w:num>
  <w:num w:numId="6" w16cid:durableId="530068523">
    <w:abstractNumId w:val="44"/>
  </w:num>
  <w:num w:numId="7" w16cid:durableId="1588538953">
    <w:abstractNumId w:val="25"/>
  </w:num>
  <w:num w:numId="8" w16cid:durableId="1639217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7652382">
    <w:abstractNumId w:val="22"/>
  </w:num>
  <w:num w:numId="10" w16cid:durableId="1773160961">
    <w:abstractNumId w:val="26"/>
  </w:num>
  <w:num w:numId="11" w16cid:durableId="1242982149">
    <w:abstractNumId w:val="7"/>
  </w:num>
  <w:num w:numId="12" w16cid:durableId="53703735">
    <w:abstractNumId w:val="40"/>
  </w:num>
  <w:num w:numId="13" w16cid:durableId="1544948908">
    <w:abstractNumId w:val="43"/>
  </w:num>
  <w:num w:numId="14" w16cid:durableId="145052247">
    <w:abstractNumId w:val="34"/>
  </w:num>
  <w:num w:numId="15" w16cid:durableId="1254166676">
    <w:abstractNumId w:val="24"/>
  </w:num>
  <w:num w:numId="16" w16cid:durableId="994800472">
    <w:abstractNumId w:val="6"/>
  </w:num>
  <w:num w:numId="17" w16cid:durableId="215632010">
    <w:abstractNumId w:val="14"/>
  </w:num>
  <w:num w:numId="18" w16cid:durableId="151605939">
    <w:abstractNumId w:val="37"/>
  </w:num>
  <w:num w:numId="19" w16cid:durableId="1535272682">
    <w:abstractNumId w:val="11"/>
  </w:num>
  <w:num w:numId="20" w16cid:durableId="751048493">
    <w:abstractNumId w:val="23"/>
  </w:num>
  <w:num w:numId="21" w16cid:durableId="1509756103">
    <w:abstractNumId w:val="28"/>
  </w:num>
  <w:num w:numId="22" w16cid:durableId="1975989146">
    <w:abstractNumId w:val="47"/>
  </w:num>
  <w:num w:numId="23" w16cid:durableId="489636687">
    <w:abstractNumId w:val="13"/>
  </w:num>
  <w:num w:numId="24" w16cid:durableId="1765026555">
    <w:abstractNumId w:val="4"/>
  </w:num>
  <w:num w:numId="25" w16cid:durableId="1081680897">
    <w:abstractNumId w:val="8"/>
  </w:num>
  <w:num w:numId="26" w16cid:durableId="1590767550">
    <w:abstractNumId w:val="45"/>
  </w:num>
  <w:num w:numId="27" w16cid:durableId="247933069">
    <w:abstractNumId w:val="2"/>
  </w:num>
  <w:num w:numId="28" w16cid:durableId="1012075667">
    <w:abstractNumId w:val="39"/>
  </w:num>
  <w:num w:numId="29" w16cid:durableId="1655329734">
    <w:abstractNumId w:val="16"/>
  </w:num>
  <w:num w:numId="30" w16cid:durableId="2132632105">
    <w:abstractNumId w:val="35"/>
  </w:num>
  <w:num w:numId="31" w16cid:durableId="1247418835">
    <w:abstractNumId w:val="9"/>
  </w:num>
  <w:num w:numId="32" w16cid:durableId="146945288">
    <w:abstractNumId w:val="20"/>
  </w:num>
  <w:num w:numId="33" w16cid:durableId="857698307">
    <w:abstractNumId w:val="32"/>
  </w:num>
  <w:num w:numId="34" w16cid:durableId="922027606">
    <w:abstractNumId w:val="17"/>
  </w:num>
  <w:num w:numId="35" w16cid:durableId="45876297">
    <w:abstractNumId w:val="0"/>
  </w:num>
  <w:num w:numId="36" w16cid:durableId="636374619">
    <w:abstractNumId w:val="19"/>
  </w:num>
  <w:num w:numId="37" w16cid:durableId="494801537">
    <w:abstractNumId w:val="38"/>
  </w:num>
  <w:num w:numId="38" w16cid:durableId="2081826449">
    <w:abstractNumId w:val="15"/>
  </w:num>
  <w:num w:numId="39" w16cid:durableId="125005659">
    <w:abstractNumId w:val="3"/>
  </w:num>
  <w:num w:numId="40" w16cid:durableId="1416630167">
    <w:abstractNumId w:val="29"/>
  </w:num>
  <w:num w:numId="41" w16cid:durableId="149951364">
    <w:abstractNumId w:val="27"/>
  </w:num>
  <w:num w:numId="42" w16cid:durableId="89931023">
    <w:abstractNumId w:val="46"/>
  </w:num>
  <w:num w:numId="43" w16cid:durableId="1551841057">
    <w:abstractNumId w:val="41"/>
  </w:num>
  <w:num w:numId="44" w16cid:durableId="2094011747">
    <w:abstractNumId w:val="18"/>
  </w:num>
  <w:num w:numId="45" w16cid:durableId="1010721694">
    <w:abstractNumId w:val="42"/>
  </w:num>
  <w:num w:numId="46" w16cid:durableId="529487683">
    <w:abstractNumId w:val="1"/>
  </w:num>
  <w:num w:numId="47" w16cid:durableId="2042585642">
    <w:abstractNumId w:val="31"/>
  </w:num>
  <w:num w:numId="48" w16cid:durableId="2976099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0866"/>
    <w:rsid w:val="00027BE8"/>
    <w:rsid w:val="0003383C"/>
    <w:rsid w:val="00035BED"/>
    <w:rsid w:val="00061AD2"/>
    <w:rsid w:val="000863D4"/>
    <w:rsid w:val="0008665F"/>
    <w:rsid w:val="00095AB5"/>
    <w:rsid w:val="000A6B88"/>
    <w:rsid w:val="000B1829"/>
    <w:rsid w:val="000B397E"/>
    <w:rsid w:val="000B3C4C"/>
    <w:rsid w:val="000B656F"/>
    <w:rsid w:val="000B6F82"/>
    <w:rsid w:val="000B72DF"/>
    <w:rsid w:val="000D1870"/>
    <w:rsid w:val="000D6714"/>
    <w:rsid w:val="000E062B"/>
    <w:rsid w:val="000F0D1B"/>
    <w:rsid w:val="000F54AF"/>
    <w:rsid w:val="000F62A4"/>
    <w:rsid w:val="00101475"/>
    <w:rsid w:val="00104CDE"/>
    <w:rsid w:val="00112FE3"/>
    <w:rsid w:val="00115944"/>
    <w:rsid w:val="0012373E"/>
    <w:rsid w:val="00124D75"/>
    <w:rsid w:val="001360A5"/>
    <w:rsid w:val="00142F71"/>
    <w:rsid w:val="001472A9"/>
    <w:rsid w:val="001626AD"/>
    <w:rsid w:val="0016273A"/>
    <w:rsid w:val="0019130B"/>
    <w:rsid w:val="0019701D"/>
    <w:rsid w:val="001A5256"/>
    <w:rsid w:val="001A6910"/>
    <w:rsid w:val="001B3879"/>
    <w:rsid w:val="001D3D54"/>
    <w:rsid w:val="001E2061"/>
    <w:rsid w:val="001E7746"/>
    <w:rsid w:val="001F1218"/>
    <w:rsid w:val="002016B4"/>
    <w:rsid w:val="002055CF"/>
    <w:rsid w:val="002342E2"/>
    <w:rsid w:val="00243EBB"/>
    <w:rsid w:val="00255C6B"/>
    <w:rsid w:val="00265D86"/>
    <w:rsid w:val="002750DC"/>
    <w:rsid w:val="00280AA2"/>
    <w:rsid w:val="00284D04"/>
    <w:rsid w:val="00291CE8"/>
    <w:rsid w:val="00296127"/>
    <w:rsid w:val="00296765"/>
    <w:rsid w:val="002A4843"/>
    <w:rsid w:val="002B20B0"/>
    <w:rsid w:val="002B593E"/>
    <w:rsid w:val="002F1F92"/>
    <w:rsid w:val="002F6F9E"/>
    <w:rsid w:val="0033143E"/>
    <w:rsid w:val="0034318F"/>
    <w:rsid w:val="0034552B"/>
    <w:rsid w:val="003725A1"/>
    <w:rsid w:val="00374372"/>
    <w:rsid w:val="003868A2"/>
    <w:rsid w:val="00392A5B"/>
    <w:rsid w:val="003A6D70"/>
    <w:rsid w:val="003A7C44"/>
    <w:rsid w:val="003B1F86"/>
    <w:rsid w:val="003C4627"/>
    <w:rsid w:val="003E47D2"/>
    <w:rsid w:val="003E6C1A"/>
    <w:rsid w:val="003F778E"/>
    <w:rsid w:val="00404A88"/>
    <w:rsid w:val="0040640A"/>
    <w:rsid w:val="00406DB5"/>
    <w:rsid w:val="0042336D"/>
    <w:rsid w:val="0042534E"/>
    <w:rsid w:val="00457EAE"/>
    <w:rsid w:val="004768BE"/>
    <w:rsid w:val="00477F73"/>
    <w:rsid w:val="0048355A"/>
    <w:rsid w:val="004A293E"/>
    <w:rsid w:val="004A7606"/>
    <w:rsid w:val="004B67CA"/>
    <w:rsid w:val="004C2B5D"/>
    <w:rsid w:val="004D0AF2"/>
    <w:rsid w:val="004D3C53"/>
    <w:rsid w:val="004E6DFC"/>
    <w:rsid w:val="004F7F34"/>
    <w:rsid w:val="0051137F"/>
    <w:rsid w:val="00512486"/>
    <w:rsid w:val="0052465B"/>
    <w:rsid w:val="00524CDD"/>
    <w:rsid w:val="00525B0E"/>
    <w:rsid w:val="00547C68"/>
    <w:rsid w:val="00552559"/>
    <w:rsid w:val="00565A58"/>
    <w:rsid w:val="005724D9"/>
    <w:rsid w:val="00577909"/>
    <w:rsid w:val="00582E85"/>
    <w:rsid w:val="00584F93"/>
    <w:rsid w:val="00590DBF"/>
    <w:rsid w:val="005910B5"/>
    <w:rsid w:val="005A6118"/>
    <w:rsid w:val="005A64DA"/>
    <w:rsid w:val="005B446E"/>
    <w:rsid w:val="005C1D83"/>
    <w:rsid w:val="005E650E"/>
    <w:rsid w:val="006058CA"/>
    <w:rsid w:val="00622D77"/>
    <w:rsid w:val="00627F34"/>
    <w:rsid w:val="006364A1"/>
    <w:rsid w:val="00636B18"/>
    <w:rsid w:val="00637CA1"/>
    <w:rsid w:val="00647CDD"/>
    <w:rsid w:val="00652A58"/>
    <w:rsid w:val="00662334"/>
    <w:rsid w:val="0066617F"/>
    <w:rsid w:val="00674A16"/>
    <w:rsid w:val="00691E10"/>
    <w:rsid w:val="006A0481"/>
    <w:rsid w:val="006A06D1"/>
    <w:rsid w:val="006C0D7F"/>
    <w:rsid w:val="006C653F"/>
    <w:rsid w:val="006F7DFC"/>
    <w:rsid w:val="00704AF2"/>
    <w:rsid w:val="0070776C"/>
    <w:rsid w:val="00710E68"/>
    <w:rsid w:val="00714BA0"/>
    <w:rsid w:val="00720B03"/>
    <w:rsid w:val="00722F8C"/>
    <w:rsid w:val="00725B82"/>
    <w:rsid w:val="007269B6"/>
    <w:rsid w:val="00726E7A"/>
    <w:rsid w:val="0073294A"/>
    <w:rsid w:val="00732E52"/>
    <w:rsid w:val="00752801"/>
    <w:rsid w:val="00785118"/>
    <w:rsid w:val="00785C47"/>
    <w:rsid w:val="00786BEB"/>
    <w:rsid w:val="007A403E"/>
    <w:rsid w:val="007C05AC"/>
    <w:rsid w:val="007C4F75"/>
    <w:rsid w:val="007C77DD"/>
    <w:rsid w:val="007E3EA6"/>
    <w:rsid w:val="007F04AB"/>
    <w:rsid w:val="007F3464"/>
    <w:rsid w:val="007F6A7C"/>
    <w:rsid w:val="008042E1"/>
    <w:rsid w:val="00804D63"/>
    <w:rsid w:val="00806B9D"/>
    <w:rsid w:val="00812777"/>
    <w:rsid w:val="0084129E"/>
    <w:rsid w:val="00843390"/>
    <w:rsid w:val="00846373"/>
    <w:rsid w:val="00846497"/>
    <w:rsid w:val="008568AE"/>
    <w:rsid w:val="00860590"/>
    <w:rsid w:val="008614E8"/>
    <w:rsid w:val="00867EDF"/>
    <w:rsid w:val="00875F0D"/>
    <w:rsid w:val="00877414"/>
    <w:rsid w:val="008825E7"/>
    <w:rsid w:val="008A03B7"/>
    <w:rsid w:val="008B5542"/>
    <w:rsid w:val="008C2197"/>
    <w:rsid w:val="008C3493"/>
    <w:rsid w:val="008C50E1"/>
    <w:rsid w:val="008D11A6"/>
    <w:rsid w:val="008D1F7B"/>
    <w:rsid w:val="008D2D64"/>
    <w:rsid w:val="008D724F"/>
    <w:rsid w:val="008E21BE"/>
    <w:rsid w:val="008E32A9"/>
    <w:rsid w:val="00900F5C"/>
    <w:rsid w:val="00902E07"/>
    <w:rsid w:val="00907DA0"/>
    <w:rsid w:val="00913559"/>
    <w:rsid w:val="00947783"/>
    <w:rsid w:val="00954FE8"/>
    <w:rsid w:val="009726E0"/>
    <w:rsid w:val="00990822"/>
    <w:rsid w:val="009A2815"/>
    <w:rsid w:val="009B4CDF"/>
    <w:rsid w:val="009C4A31"/>
    <w:rsid w:val="009C4CA5"/>
    <w:rsid w:val="009D4A47"/>
    <w:rsid w:val="009E00C2"/>
    <w:rsid w:val="009F3515"/>
    <w:rsid w:val="009F44C6"/>
    <w:rsid w:val="009F6FD2"/>
    <w:rsid w:val="009F78D3"/>
    <w:rsid w:val="00A24F6B"/>
    <w:rsid w:val="00A4732A"/>
    <w:rsid w:val="00A4745C"/>
    <w:rsid w:val="00A7166B"/>
    <w:rsid w:val="00A71B7D"/>
    <w:rsid w:val="00A72DEB"/>
    <w:rsid w:val="00A80084"/>
    <w:rsid w:val="00A816B8"/>
    <w:rsid w:val="00A83BA0"/>
    <w:rsid w:val="00A84F18"/>
    <w:rsid w:val="00A85045"/>
    <w:rsid w:val="00A95738"/>
    <w:rsid w:val="00A97B7D"/>
    <w:rsid w:val="00AA26B7"/>
    <w:rsid w:val="00AA2796"/>
    <w:rsid w:val="00AA4825"/>
    <w:rsid w:val="00AB33E1"/>
    <w:rsid w:val="00AC4214"/>
    <w:rsid w:val="00AD1646"/>
    <w:rsid w:val="00AD7AB4"/>
    <w:rsid w:val="00AE0426"/>
    <w:rsid w:val="00AF038B"/>
    <w:rsid w:val="00B078F6"/>
    <w:rsid w:val="00B26045"/>
    <w:rsid w:val="00B44C55"/>
    <w:rsid w:val="00B46A95"/>
    <w:rsid w:val="00B5114C"/>
    <w:rsid w:val="00B5123C"/>
    <w:rsid w:val="00B544C2"/>
    <w:rsid w:val="00B5566F"/>
    <w:rsid w:val="00B70B4D"/>
    <w:rsid w:val="00B70CC4"/>
    <w:rsid w:val="00BB02DE"/>
    <w:rsid w:val="00BB371A"/>
    <w:rsid w:val="00BC2AA0"/>
    <w:rsid w:val="00BD7B25"/>
    <w:rsid w:val="00BE1AFF"/>
    <w:rsid w:val="00BE790F"/>
    <w:rsid w:val="00BF74E9"/>
    <w:rsid w:val="00C10669"/>
    <w:rsid w:val="00C247CB"/>
    <w:rsid w:val="00C360BD"/>
    <w:rsid w:val="00C476E1"/>
    <w:rsid w:val="00C52E77"/>
    <w:rsid w:val="00C566B3"/>
    <w:rsid w:val="00C56A86"/>
    <w:rsid w:val="00C65249"/>
    <w:rsid w:val="00C67B32"/>
    <w:rsid w:val="00C75C83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6131"/>
    <w:rsid w:val="00D03082"/>
    <w:rsid w:val="00D06EAA"/>
    <w:rsid w:val="00D36733"/>
    <w:rsid w:val="00D471B5"/>
    <w:rsid w:val="00D571DB"/>
    <w:rsid w:val="00D65656"/>
    <w:rsid w:val="00D6774D"/>
    <w:rsid w:val="00D75191"/>
    <w:rsid w:val="00D80929"/>
    <w:rsid w:val="00D85254"/>
    <w:rsid w:val="00D92FCF"/>
    <w:rsid w:val="00DA7004"/>
    <w:rsid w:val="00DC4FFC"/>
    <w:rsid w:val="00DE79F7"/>
    <w:rsid w:val="00DF235E"/>
    <w:rsid w:val="00DF6BE4"/>
    <w:rsid w:val="00E01F1C"/>
    <w:rsid w:val="00E059E1"/>
    <w:rsid w:val="00E066FF"/>
    <w:rsid w:val="00E157BC"/>
    <w:rsid w:val="00E311FF"/>
    <w:rsid w:val="00E50E4A"/>
    <w:rsid w:val="00E53E08"/>
    <w:rsid w:val="00E650D0"/>
    <w:rsid w:val="00E91F5F"/>
    <w:rsid w:val="00EB12DD"/>
    <w:rsid w:val="00EB153E"/>
    <w:rsid w:val="00EB57EB"/>
    <w:rsid w:val="00EB5CDE"/>
    <w:rsid w:val="00ED50CF"/>
    <w:rsid w:val="00EE2697"/>
    <w:rsid w:val="00F0774F"/>
    <w:rsid w:val="00F1152F"/>
    <w:rsid w:val="00F207B3"/>
    <w:rsid w:val="00F24844"/>
    <w:rsid w:val="00F5486B"/>
    <w:rsid w:val="00F658E0"/>
    <w:rsid w:val="00F65E52"/>
    <w:rsid w:val="00F81783"/>
    <w:rsid w:val="00F859B7"/>
    <w:rsid w:val="00F877B4"/>
    <w:rsid w:val="00FA4ECB"/>
    <w:rsid w:val="00FB0924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74CBC"/>
  <w15:chartTrackingRefBased/>
  <w15:docId w15:val="{AD1BC0CA-27C3-4585-951C-D2AF434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4A293E"/>
  </w:style>
  <w:style w:type="paragraph" w:styleId="BalloonText">
    <w:name w:val="Balloon Text"/>
    <w:basedOn w:val="Normal"/>
    <w:link w:val="BalloonTextChar"/>
    <w:rsid w:val="009F4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4C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B4CDF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F248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72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76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DDavis6\Desktop\Subcommittee%20Review\Ready%20for%20Posting\CMS-2-01742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fp.proposals@cvshealth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DFEA71-00E0-40C9-98CC-F97B46F8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232</Words>
  <Characters>1323</Characters>
  <Application>Microsoft Office Word</Application>
  <DocSecurity>2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Title of Document</vt:lpstr>
      <vt:lpstr>New Client Business</vt:lpstr>
    </vt:vector>
  </TitlesOfParts>
  <Company>Caremark RX</Company>
  <LinksUpToDate>false</LinksUpToDate>
  <CharactersWithSpaces>1552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2949235</vt:i4>
      </vt:variant>
      <vt:variant>
        <vt:i4>21</vt:i4>
      </vt:variant>
      <vt:variant>
        <vt:i4>0</vt:i4>
      </vt:variant>
      <vt:variant>
        <vt:i4>5</vt:i4>
      </vt:variant>
      <vt:variant>
        <vt:lpwstr>C:\Users\DDavis6\Desktop\Subcommittee Review\Ready for Posting\CMS-2-017428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5177466</vt:i4>
      </vt:variant>
      <vt:variant>
        <vt:i4>15</vt:i4>
      </vt:variant>
      <vt:variant>
        <vt:i4>0</vt:i4>
      </vt:variant>
      <vt:variant>
        <vt:i4>5</vt:i4>
      </vt:variant>
      <vt:variant>
        <vt:lpwstr>mailto:proposals@caremark.com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_Toc38889153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_Toc38889152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_Toc38889151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18</cp:revision>
  <cp:lastPrinted>2007-01-03T16:56:00Z</cp:lastPrinted>
  <dcterms:created xsi:type="dcterms:W3CDTF">2024-01-24T21:29:00Z</dcterms:created>
  <dcterms:modified xsi:type="dcterms:W3CDTF">2024-02-07T20:46:00Z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2022-03-08T15:59:31Z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066b3720-fe71-4aad-aa99-b167027fd4fb</vt:lpwstr>
  </property>
  <property fmtid="{D5CDD505-2E9C-101B-9397-08002B2CF9AE}" pid="8" name="MSIP_Label_67599526-06ca-49cc-9fa9-5307800a949a_ContentBits">
    <vt:lpwstr>0</vt:lpwstr>
  </property>
</Properties>
</file>