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04F3B" w14:textId="0A5557B0" w:rsidR="006A2890" w:rsidRPr="0005598B" w:rsidRDefault="00941BDE" w:rsidP="00857315">
      <w:pPr>
        <w:pStyle w:val="Heading1"/>
        <w:spacing w:before="120" w:after="120" w:line="360" w:lineRule="auto"/>
        <w:rPr>
          <w:rFonts w:ascii="Verdana" w:hAnsi="Verdana"/>
          <w:color w:val="auto"/>
          <w:sz w:val="36"/>
          <w:szCs w:val="36"/>
        </w:rPr>
      </w:pPr>
      <w:bookmarkStart w:id="0" w:name="_top"/>
      <w:bookmarkStart w:id="1" w:name="_MED_D_SilverScript"/>
      <w:bookmarkStart w:id="2" w:name="_Toc392494928"/>
      <w:bookmarkStart w:id="3" w:name="_Toc392498961"/>
      <w:bookmarkStart w:id="4" w:name="_Toc413248138"/>
      <w:bookmarkStart w:id="5" w:name="_Toc414366177"/>
      <w:bookmarkStart w:id="6" w:name="_Toc427433458"/>
      <w:bookmarkStart w:id="7" w:name="_Toc439250990"/>
      <w:bookmarkStart w:id="8" w:name="_Toc469310183"/>
      <w:bookmarkStart w:id="9" w:name="_Toc469374858"/>
      <w:bookmarkStart w:id="10" w:name="_Toc469387336"/>
      <w:bookmarkStart w:id="11" w:name="_Toc479758860"/>
      <w:bookmarkStart w:id="12" w:name="_Toc482913101"/>
      <w:bookmarkStart w:id="13" w:name="_Toc506287122"/>
      <w:bookmarkStart w:id="14" w:name="_Toc507404863"/>
      <w:bookmarkStart w:id="15" w:name="_Toc516574158"/>
      <w:bookmarkStart w:id="16" w:name="_Toc529250642"/>
      <w:bookmarkStart w:id="17" w:name="_Toc531946716"/>
      <w:bookmarkStart w:id="18" w:name="_Toc40872407"/>
      <w:bookmarkStart w:id="19" w:name="_Toc46479623"/>
      <w:bookmarkStart w:id="20" w:name="_Toc51659499"/>
      <w:bookmarkStart w:id="21" w:name="_Toc67662985"/>
      <w:bookmarkStart w:id="22" w:name="_Toc89780649"/>
      <w:bookmarkStart w:id="23" w:name="_Toc91661629"/>
      <w:bookmarkStart w:id="24" w:name="_Toc158136115"/>
      <w:bookmarkStart w:id="25" w:name="_Toc162626183"/>
      <w:bookmarkStart w:id="26" w:name="_Toc193703314"/>
      <w:bookmarkStart w:id="27" w:name="OLE_LINK24"/>
      <w:bookmarkEnd w:id="0"/>
      <w:bookmarkEnd w:id="1"/>
      <w:r w:rsidRPr="0005598B">
        <w:rPr>
          <w:rFonts w:ascii="Verdana" w:hAnsi="Verdana"/>
          <w:color w:val="auto"/>
          <w:sz w:val="36"/>
          <w:szCs w:val="36"/>
        </w:rPr>
        <w:t>Aetna</w:t>
      </w:r>
      <w:r w:rsidR="00646EBC" w:rsidRPr="0005598B">
        <w:rPr>
          <w:rFonts w:ascii="Verdana" w:hAnsi="Verdana"/>
          <w:color w:val="auto"/>
          <w:sz w:val="36"/>
          <w:szCs w:val="36"/>
        </w:rPr>
        <w:t xml:space="preserve"> Compass</w:t>
      </w:r>
      <w:r w:rsidR="006A72D2" w:rsidRPr="0005598B">
        <w:rPr>
          <w:rFonts w:ascii="Verdana" w:hAnsi="Verdana"/>
          <w:color w:val="auto"/>
          <w:sz w:val="36"/>
          <w:szCs w:val="36"/>
        </w:rPr>
        <w:t xml:space="preserve"> </w:t>
      </w:r>
      <w:r w:rsidR="00AF59F3" w:rsidRPr="0005598B">
        <w:rPr>
          <w:rFonts w:ascii="Verdana" w:hAnsi="Verdana"/>
          <w:color w:val="auto"/>
          <w:sz w:val="36"/>
          <w:szCs w:val="36"/>
        </w:rPr>
        <w:t>MED</w:t>
      </w:r>
      <w:r w:rsidR="006A72D2" w:rsidRPr="0005598B">
        <w:rPr>
          <w:rFonts w:ascii="Verdana" w:hAnsi="Verdana"/>
          <w:color w:val="auto"/>
          <w:sz w:val="36"/>
          <w:szCs w:val="36"/>
        </w:rPr>
        <w:t xml:space="preserve"> </w:t>
      </w:r>
      <w:r w:rsidR="00AF59F3" w:rsidRPr="0005598B">
        <w:rPr>
          <w:rFonts w:ascii="Verdana" w:hAnsi="Verdana"/>
          <w:color w:val="auto"/>
          <w:sz w:val="36"/>
          <w:szCs w:val="36"/>
        </w:rPr>
        <w:t>D</w:t>
      </w:r>
      <w:r w:rsidR="006A72D2" w:rsidRPr="0005598B">
        <w:rPr>
          <w:rFonts w:ascii="Verdana" w:hAnsi="Verdana"/>
          <w:color w:val="auto"/>
          <w:sz w:val="36"/>
          <w:szCs w:val="36"/>
        </w:rPr>
        <w:t xml:space="preserve"> </w:t>
      </w:r>
      <w:r w:rsidR="006B379C" w:rsidRPr="0005598B">
        <w:rPr>
          <w:rFonts w:ascii="Verdana" w:hAnsi="Verdana"/>
          <w:color w:val="auto"/>
          <w:sz w:val="36"/>
          <w:szCs w:val="36"/>
        </w:rPr>
        <w:t>-</w:t>
      </w:r>
      <w:r w:rsidR="006A72D2" w:rsidRPr="0005598B">
        <w:rPr>
          <w:rFonts w:ascii="Verdana" w:hAnsi="Verdana"/>
          <w:color w:val="auto"/>
          <w:sz w:val="36"/>
          <w:szCs w:val="36"/>
        </w:rPr>
        <w:t xml:space="preserve"> </w:t>
      </w:r>
      <w:r w:rsidR="001338D7" w:rsidRPr="0005598B">
        <w:rPr>
          <w:rFonts w:ascii="Verdana" w:hAnsi="Verdana"/>
          <w:color w:val="auto"/>
          <w:sz w:val="36"/>
          <w:szCs w:val="36"/>
        </w:rPr>
        <w:t>SilverScript</w:t>
      </w:r>
      <w:r w:rsidR="006A72D2" w:rsidRPr="0005598B">
        <w:rPr>
          <w:rFonts w:ascii="Verdana" w:hAnsi="Verdana"/>
          <w:color w:val="auto"/>
          <w:sz w:val="36"/>
          <w:szCs w:val="36"/>
        </w:rPr>
        <w:t xml:space="preserve"> </w:t>
      </w:r>
      <w:r w:rsidR="00386CC7" w:rsidRPr="0005598B">
        <w:rPr>
          <w:rFonts w:ascii="Verdana" w:hAnsi="Verdana"/>
          <w:color w:val="auto"/>
          <w:sz w:val="36"/>
          <w:szCs w:val="36"/>
        </w:rPr>
        <w:t>-</w:t>
      </w:r>
      <w:r w:rsidR="006A72D2" w:rsidRPr="0005598B">
        <w:rPr>
          <w:rFonts w:ascii="Verdana" w:hAnsi="Verdana"/>
          <w:color w:val="auto"/>
          <w:sz w:val="36"/>
          <w:szCs w:val="36"/>
        </w:rPr>
        <w:t xml:space="preserve"> </w:t>
      </w:r>
      <w:r w:rsidR="00412278" w:rsidRPr="0005598B">
        <w:rPr>
          <w:rFonts w:ascii="Verdana" w:hAnsi="Verdana"/>
          <w:color w:val="auto"/>
          <w:sz w:val="36"/>
          <w:szCs w:val="36"/>
        </w:rPr>
        <w:t>Premium</w:t>
      </w:r>
      <w:r w:rsidR="006A72D2" w:rsidRPr="0005598B">
        <w:rPr>
          <w:rFonts w:ascii="Verdana" w:hAnsi="Verdana"/>
          <w:color w:val="auto"/>
          <w:sz w:val="36"/>
          <w:szCs w:val="36"/>
        </w:rPr>
        <w:t xml:space="preserve"> </w:t>
      </w:r>
      <w:r w:rsidR="00412278" w:rsidRPr="0005598B">
        <w:rPr>
          <w:rFonts w:ascii="Verdana" w:hAnsi="Verdana"/>
          <w:color w:val="auto"/>
          <w:sz w:val="36"/>
          <w:szCs w:val="36"/>
        </w:rPr>
        <w:t>Billing</w:t>
      </w:r>
      <w:r w:rsidR="006A72D2" w:rsidRPr="0005598B">
        <w:rPr>
          <w:rFonts w:ascii="Verdana" w:hAnsi="Verdana"/>
          <w:color w:val="auto"/>
          <w:sz w:val="36"/>
          <w:szCs w:val="36"/>
        </w:rPr>
        <w:t xml:space="preserve"> </w:t>
      </w:r>
      <w:r w:rsidR="0001098B" w:rsidRPr="0005598B">
        <w:rPr>
          <w:rFonts w:ascii="Verdana" w:hAnsi="Verdana"/>
          <w:color w:val="auto"/>
          <w:sz w:val="36"/>
          <w:szCs w:val="36"/>
        </w:rPr>
        <w:t>Dunning</w:t>
      </w:r>
      <w:r w:rsidR="006A72D2" w:rsidRPr="0005598B">
        <w:rPr>
          <w:rFonts w:ascii="Verdana" w:hAnsi="Verdana"/>
          <w:color w:val="auto"/>
          <w:sz w:val="36"/>
          <w:szCs w:val="36"/>
        </w:rPr>
        <w:t xml:space="preserve"> </w:t>
      </w:r>
      <w:r w:rsidR="0008460E" w:rsidRPr="0005598B">
        <w:rPr>
          <w:rFonts w:ascii="Verdana" w:hAnsi="Verdana"/>
          <w:color w:val="auto"/>
          <w:sz w:val="36"/>
          <w:szCs w:val="36"/>
        </w:rPr>
        <w:t>and</w:t>
      </w:r>
      <w:r w:rsidR="006A72D2" w:rsidRPr="0005598B">
        <w:rPr>
          <w:rFonts w:ascii="Verdana" w:hAnsi="Verdana"/>
          <w:color w:val="auto"/>
          <w:sz w:val="36"/>
          <w:szCs w:val="36"/>
        </w:rPr>
        <w:t xml:space="preserve"> </w:t>
      </w:r>
      <w:r w:rsidR="0008460E" w:rsidRPr="0005598B">
        <w:rPr>
          <w:rFonts w:ascii="Verdana" w:hAnsi="Verdana"/>
          <w:color w:val="auto"/>
          <w:sz w:val="36"/>
          <w:szCs w:val="36"/>
        </w:rPr>
        <w:t>Disputes</w:t>
      </w:r>
      <w:r w:rsidR="006A72D2" w:rsidRPr="0005598B">
        <w:rPr>
          <w:rFonts w:ascii="Verdana" w:hAnsi="Verdana"/>
          <w:color w:val="auto"/>
          <w:sz w:val="36"/>
          <w:szCs w:val="36"/>
        </w:rPr>
        <w:t xml:space="preserve"> </w:t>
      </w:r>
      <w:r w:rsidR="0001098B" w:rsidRPr="0005598B">
        <w:rPr>
          <w:rFonts w:ascii="Verdana" w:hAnsi="Verdana"/>
          <w:color w:val="auto"/>
          <w:sz w:val="36"/>
          <w:szCs w:val="36"/>
        </w:rPr>
        <w:t>Process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6A72D2" w:rsidRPr="0005598B">
        <w:rPr>
          <w:rFonts w:ascii="Verdana" w:hAnsi="Verdana"/>
          <w:color w:val="auto"/>
          <w:sz w:val="36"/>
          <w:szCs w:val="36"/>
        </w:rPr>
        <w:t xml:space="preserve"> </w:t>
      </w:r>
    </w:p>
    <w:bookmarkEnd w:id="27"/>
    <w:p w14:paraId="77BF3202" w14:textId="47F7C64A" w:rsidR="00F14936" w:rsidRPr="0005598B" w:rsidRDefault="00941BDE" w:rsidP="0005598B">
      <w:pPr>
        <w:pStyle w:val="TOC1"/>
        <w:rPr>
          <w:rFonts w:eastAsiaTheme="minorEastAsia" w:cstheme="minorBidi"/>
          <w:bCs/>
          <w:noProof/>
          <w:kern w:val="2"/>
          <w14:ligatures w14:val="standardContextual"/>
        </w:rPr>
      </w:pPr>
      <w:r w:rsidRPr="0005598B">
        <w:fldChar w:fldCharType="begin"/>
      </w:r>
      <w:r w:rsidRPr="0005598B">
        <w:instrText xml:space="preserve"> TOC \o "1-3" \n \p " " \h \z \u </w:instrText>
      </w:r>
      <w:r w:rsidRPr="0005598B">
        <w:fldChar w:fldCharType="separate"/>
      </w:r>
      <w:hyperlink w:anchor="_Toc193703315" w:history="1">
        <w:r w:rsidR="00F14936" w:rsidRPr="0005598B">
          <w:rPr>
            <w:rStyle w:val="Hyperlink"/>
            <w:noProof/>
          </w:rPr>
          <w:t>Important Details</w:t>
        </w:r>
      </w:hyperlink>
    </w:p>
    <w:p w14:paraId="7CEE7C05" w14:textId="2B90307E" w:rsidR="00F14936" w:rsidRPr="0005598B" w:rsidRDefault="00F14936" w:rsidP="0005598B">
      <w:pPr>
        <w:pStyle w:val="TOC2"/>
        <w:rPr>
          <w:rFonts w:eastAsiaTheme="minorEastAsia" w:cstheme="minorBidi"/>
          <w:bCs w:val="0"/>
          <w:kern w:val="2"/>
          <w14:ligatures w14:val="standardContextual"/>
        </w:rPr>
      </w:pPr>
      <w:hyperlink w:anchor="_Toc193703316" w:history="1">
        <w:r w:rsidRPr="0005598B">
          <w:rPr>
            <w:rStyle w:val="Hyperlink"/>
          </w:rPr>
          <w:t>Dunning Process, Letters, Envelopes, and Reminders</w:t>
        </w:r>
      </w:hyperlink>
    </w:p>
    <w:p w14:paraId="6418D169" w14:textId="1EE2C7F3" w:rsidR="00F14936" w:rsidRPr="0005598B" w:rsidRDefault="00F14936" w:rsidP="0005598B">
      <w:pPr>
        <w:pStyle w:val="TOC2"/>
        <w:rPr>
          <w:rFonts w:eastAsiaTheme="minorEastAsia" w:cstheme="minorBidi"/>
          <w:bCs w:val="0"/>
          <w:kern w:val="2"/>
          <w14:ligatures w14:val="standardContextual"/>
        </w:rPr>
      </w:pPr>
      <w:hyperlink w:anchor="_Toc193703317" w:history="1">
        <w:r w:rsidRPr="0005598B">
          <w:rPr>
            <w:rStyle w:val="Hyperlink"/>
          </w:rPr>
          <w:t>Premium Billing Specialized Team Process</w:t>
        </w:r>
      </w:hyperlink>
    </w:p>
    <w:p w14:paraId="2726A441" w14:textId="6C9BE208" w:rsidR="00F14936" w:rsidRPr="0005598B" w:rsidRDefault="00F14936" w:rsidP="0005598B">
      <w:pPr>
        <w:pStyle w:val="TOC2"/>
        <w:rPr>
          <w:rFonts w:eastAsiaTheme="minorEastAsia" w:cstheme="minorBidi"/>
          <w:bCs w:val="0"/>
          <w:kern w:val="2"/>
          <w14:ligatures w14:val="standardContextual"/>
        </w:rPr>
      </w:pPr>
      <w:hyperlink w:anchor="_Toc193703318" w:history="1">
        <w:r w:rsidRPr="0005598B">
          <w:rPr>
            <w:rStyle w:val="Hyperlink"/>
          </w:rPr>
          <w:t>Payment Options</w:t>
        </w:r>
      </w:hyperlink>
    </w:p>
    <w:p w14:paraId="107815CD" w14:textId="04520533" w:rsidR="00F14936" w:rsidRPr="0005598B" w:rsidRDefault="00F14936" w:rsidP="0005598B">
      <w:pPr>
        <w:pStyle w:val="TOC2"/>
        <w:rPr>
          <w:rFonts w:eastAsiaTheme="minorEastAsia" w:cstheme="minorBidi"/>
          <w:bCs w:val="0"/>
          <w:kern w:val="2"/>
          <w14:ligatures w14:val="standardContextual"/>
        </w:rPr>
      </w:pPr>
      <w:hyperlink w:anchor="_Toc193703319" w:history="1">
        <w:r w:rsidRPr="0005598B">
          <w:rPr>
            <w:rStyle w:val="Hyperlink"/>
          </w:rPr>
          <w:t>Disputing Dunning/Disenrollment</w:t>
        </w:r>
      </w:hyperlink>
    </w:p>
    <w:p w14:paraId="69E9182F" w14:textId="23D9FA10" w:rsidR="00F14936" w:rsidRPr="0005598B" w:rsidRDefault="00F14936" w:rsidP="0005598B">
      <w:pPr>
        <w:pStyle w:val="TOC2"/>
        <w:rPr>
          <w:rFonts w:eastAsiaTheme="minorEastAsia" w:cstheme="minorBidi"/>
          <w:bCs w:val="0"/>
          <w:kern w:val="2"/>
          <w14:ligatures w14:val="standardContextual"/>
        </w:rPr>
      </w:pPr>
      <w:hyperlink w:anchor="_Toc193703320" w:history="1">
        <w:r w:rsidRPr="0005598B">
          <w:rPr>
            <w:rStyle w:val="Hyperlink"/>
          </w:rPr>
          <w:t>Disputing Balances</w:t>
        </w:r>
      </w:hyperlink>
    </w:p>
    <w:p w14:paraId="2E51C48D" w14:textId="49FB0548" w:rsidR="00F14936" w:rsidRPr="0005598B" w:rsidRDefault="00F14936" w:rsidP="0005598B">
      <w:pPr>
        <w:pStyle w:val="TOC2"/>
        <w:rPr>
          <w:rFonts w:eastAsiaTheme="minorEastAsia" w:cstheme="minorBidi"/>
          <w:bCs w:val="0"/>
          <w:kern w:val="2"/>
          <w14:ligatures w14:val="standardContextual"/>
        </w:rPr>
      </w:pPr>
      <w:hyperlink w:anchor="_Toc193703321" w:history="1">
        <w:r w:rsidRPr="0005598B">
          <w:rPr>
            <w:rStyle w:val="Hyperlink"/>
          </w:rPr>
          <w:t>Reinstatement/Re-enrollment Requests</w:t>
        </w:r>
      </w:hyperlink>
    </w:p>
    <w:p w14:paraId="11EE2A45" w14:textId="1BC589A7" w:rsidR="00F14936" w:rsidRPr="0005598B" w:rsidRDefault="00F14936" w:rsidP="0005598B">
      <w:pPr>
        <w:pStyle w:val="TOC2"/>
        <w:rPr>
          <w:rFonts w:eastAsiaTheme="minorEastAsia" w:cstheme="minorBidi"/>
          <w:bCs w:val="0"/>
          <w:kern w:val="2"/>
          <w14:ligatures w14:val="standardContextual"/>
        </w:rPr>
      </w:pPr>
      <w:hyperlink w:anchor="_Toc193703322" w:history="1">
        <w:r w:rsidRPr="0005598B">
          <w:rPr>
            <w:rStyle w:val="Hyperlink"/>
          </w:rPr>
          <w:t>Frequently Asked Questions</w:t>
        </w:r>
      </w:hyperlink>
    </w:p>
    <w:p w14:paraId="78D852C2" w14:textId="6DC5B2EB" w:rsidR="00F14936" w:rsidRPr="0005598B" w:rsidRDefault="00F14936" w:rsidP="0005598B">
      <w:pPr>
        <w:pStyle w:val="TOC2"/>
        <w:rPr>
          <w:rFonts w:eastAsiaTheme="minorEastAsia" w:cstheme="minorBidi"/>
          <w:bCs w:val="0"/>
          <w:kern w:val="2"/>
          <w14:ligatures w14:val="standardContextual"/>
        </w:rPr>
      </w:pPr>
      <w:hyperlink w:anchor="_Toc193703323" w:history="1">
        <w:r w:rsidRPr="0005598B">
          <w:rPr>
            <w:rStyle w:val="Hyperlink"/>
          </w:rPr>
          <w:t>Additional Information</w:t>
        </w:r>
      </w:hyperlink>
    </w:p>
    <w:p w14:paraId="1DEBD770" w14:textId="16A19415" w:rsidR="00F14936" w:rsidRPr="0005598B" w:rsidRDefault="00F14936" w:rsidP="0005598B">
      <w:pPr>
        <w:pStyle w:val="TOC2"/>
        <w:rPr>
          <w:rFonts w:eastAsiaTheme="minorEastAsia" w:cstheme="minorBidi"/>
          <w:bCs w:val="0"/>
          <w:kern w:val="2"/>
          <w14:ligatures w14:val="standardContextual"/>
        </w:rPr>
      </w:pPr>
      <w:hyperlink w:anchor="_Toc193703324" w:history="1">
        <w:r w:rsidRPr="0005598B">
          <w:rPr>
            <w:rStyle w:val="Hyperlink"/>
          </w:rPr>
          <w:t>Related Documents</w:t>
        </w:r>
      </w:hyperlink>
    </w:p>
    <w:p w14:paraId="2E7CD69E" w14:textId="56E1FC09" w:rsidR="00462001" w:rsidRPr="0005598B" w:rsidRDefault="00941BDE" w:rsidP="00857315">
      <w:pPr>
        <w:spacing w:before="120" w:after="120"/>
      </w:pPr>
      <w:r w:rsidRPr="0005598B">
        <w:fldChar w:fldCharType="end"/>
      </w:r>
    </w:p>
    <w:p w14:paraId="0642307C" w14:textId="77777777" w:rsidR="00491C66" w:rsidRPr="0005598B" w:rsidRDefault="00491C66" w:rsidP="00857315">
      <w:pPr>
        <w:spacing w:before="120" w:after="120"/>
      </w:pPr>
    </w:p>
    <w:p w14:paraId="344ACAA8" w14:textId="6CB89A92" w:rsidR="0029288C" w:rsidRPr="0005598B" w:rsidRDefault="00491C66" w:rsidP="00857315">
      <w:pPr>
        <w:spacing w:before="120" w:after="120"/>
      </w:pPr>
      <w:r w:rsidRPr="0005598B">
        <w:rPr>
          <w:b/>
          <w:bCs/>
        </w:rPr>
        <w:t>Description:</w:t>
      </w:r>
      <w:r w:rsidR="0005598B">
        <w:rPr>
          <w:b/>
          <w:bCs/>
        </w:rPr>
        <w:t xml:space="preserve"> </w:t>
      </w:r>
      <w:r w:rsidR="007B7BFA" w:rsidRPr="0005598B">
        <w:t>Assists</w:t>
      </w:r>
      <w:r w:rsidR="006A72D2" w:rsidRPr="0005598B">
        <w:t xml:space="preserve"> </w:t>
      </w:r>
      <w:r w:rsidR="00696144" w:rsidRPr="0005598B">
        <w:t xml:space="preserve">Med D Premium Billing Specialized CCRs </w:t>
      </w:r>
      <w:r w:rsidR="0029288C" w:rsidRPr="0005598B">
        <w:t>in</w:t>
      </w:r>
      <w:r w:rsidR="006A72D2" w:rsidRPr="0005598B">
        <w:t xml:space="preserve"> </w:t>
      </w:r>
      <w:r w:rsidR="0029288C" w:rsidRPr="0005598B">
        <w:t>better</w:t>
      </w:r>
      <w:r w:rsidR="006A72D2" w:rsidRPr="0005598B">
        <w:t xml:space="preserve"> </w:t>
      </w:r>
      <w:r w:rsidR="0029288C" w:rsidRPr="0005598B">
        <w:t>understanding</w:t>
      </w:r>
      <w:r w:rsidR="006A72D2" w:rsidRPr="0005598B">
        <w:t xml:space="preserve"> </w:t>
      </w:r>
      <w:r w:rsidR="0029288C" w:rsidRPr="0005598B">
        <w:t>the</w:t>
      </w:r>
      <w:r w:rsidR="006A72D2" w:rsidRPr="0005598B">
        <w:t xml:space="preserve"> </w:t>
      </w:r>
      <w:r w:rsidR="0029288C" w:rsidRPr="0005598B">
        <w:t>Dunning</w:t>
      </w:r>
      <w:r w:rsidR="006A72D2" w:rsidRPr="0005598B">
        <w:t xml:space="preserve"> </w:t>
      </w:r>
      <w:r w:rsidR="0029288C" w:rsidRPr="0005598B">
        <w:t>Process</w:t>
      </w:r>
      <w:r w:rsidR="006A72D2" w:rsidRPr="0005598B">
        <w:t xml:space="preserve"> </w:t>
      </w:r>
      <w:proofErr w:type="gramStart"/>
      <w:r w:rsidR="0029288C" w:rsidRPr="0005598B">
        <w:t>in</w:t>
      </w:r>
      <w:r w:rsidR="006A72D2" w:rsidRPr="0005598B">
        <w:t xml:space="preserve"> </w:t>
      </w:r>
      <w:r w:rsidR="0029288C" w:rsidRPr="0005598B">
        <w:t>order</w:t>
      </w:r>
      <w:r w:rsidR="006A72D2" w:rsidRPr="0005598B">
        <w:t xml:space="preserve"> </w:t>
      </w:r>
      <w:r w:rsidR="0029288C" w:rsidRPr="0005598B">
        <w:t>to</w:t>
      </w:r>
      <w:proofErr w:type="gramEnd"/>
      <w:r w:rsidR="006A72D2" w:rsidRPr="0005598B">
        <w:t xml:space="preserve"> </w:t>
      </w:r>
      <w:r w:rsidR="00696144" w:rsidRPr="0005598B">
        <w:t>properly educate and provide options to beneficiaries in the Dunning process.</w:t>
      </w:r>
    </w:p>
    <w:p w14:paraId="344D5F0E" w14:textId="77777777" w:rsidR="00632EEF" w:rsidRPr="0005598B" w:rsidRDefault="00632EEF" w:rsidP="00871CD8">
      <w:pPr>
        <w:ind w:left="360"/>
        <w:jc w:val="right"/>
      </w:pPr>
    </w:p>
    <w:p w14:paraId="174475A1" w14:textId="77777777" w:rsidR="00491C66" w:rsidRPr="0005598B" w:rsidRDefault="00491C66" w:rsidP="00871CD8">
      <w:pPr>
        <w:ind w:left="36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632EEF" w:rsidRPr="0005598B" w14:paraId="095E7566" w14:textId="77777777" w:rsidTr="00CA4685">
        <w:tc>
          <w:tcPr>
            <w:tcW w:w="5000" w:type="pct"/>
            <w:shd w:val="clear" w:color="auto" w:fill="C0C0C0"/>
          </w:tcPr>
          <w:p w14:paraId="3861574A" w14:textId="77777777" w:rsidR="00632EEF" w:rsidRPr="0005598B" w:rsidRDefault="00632EEF" w:rsidP="00857315">
            <w:pPr>
              <w:pStyle w:val="Heading2"/>
              <w:spacing w:before="120" w:after="120"/>
              <w:rPr>
                <w:i/>
                <w:iCs w:val="0"/>
              </w:rPr>
            </w:pPr>
            <w:bookmarkStart w:id="28" w:name="_Toc89780595"/>
            <w:bookmarkStart w:id="29" w:name="_Toc193703315"/>
            <w:r w:rsidRPr="0005598B">
              <w:rPr>
                <w:iCs w:val="0"/>
              </w:rPr>
              <w:t>Important</w:t>
            </w:r>
            <w:r w:rsidR="006A72D2" w:rsidRPr="0005598B">
              <w:rPr>
                <w:iCs w:val="0"/>
              </w:rPr>
              <w:t xml:space="preserve"> </w:t>
            </w:r>
            <w:r w:rsidRPr="0005598B">
              <w:rPr>
                <w:iCs w:val="0"/>
              </w:rPr>
              <w:t>Details</w:t>
            </w:r>
            <w:bookmarkEnd w:id="28"/>
            <w:bookmarkEnd w:id="29"/>
          </w:p>
        </w:tc>
      </w:tr>
    </w:tbl>
    <w:p w14:paraId="07CA706C" w14:textId="77777777" w:rsidR="00632EEF" w:rsidRPr="0005598B" w:rsidRDefault="00632EEF" w:rsidP="00941BDE">
      <w:pPr>
        <w:tabs>
          <w:tab w:val="left" w:pos="1682"/>
        </w:tabs>
        <w:rPr>
          <w:rFonts w:cs="Arial"/>
          <w:color w:val="000000"/>
        </w:rPr>
      </w:pPr>
      <w:bookmarkStart w:id="30" w:name="_Abbreviations/Definitions"/>
      <w:bookmarkStart w:id="31" w:name="_Viewing_the_Monthly"/>
      <w:bookmarkEnd w:id="30"/>
      <w:bookmarkEnd w:id="31"/>
    </w:p>
    <w:p w14:paraId="7C4792B5" w14:textId="2C35F809" w:rsidR="00632EEF" w:rsidRPr="0005598B" w:rsidRDefault="00612C11" w:rsidP="00857315">
      <w:pPr>
        <w:autoSpaceDE w:val="0"/>
        <w:autoSpaceDN w:val="0"/>
        <w:adjustRightInd w:val="0"/>
        <w:spacing w:before="120" w:after="120"/>
        <w:rPr>
          <w:rFonts w:cs="Verdana"/>
        </w:rPr>
      </w:pPr>
      <w:bookmarkStart w:id="32" w:name="_Rationale"/>
      <w:bookmarkStart w:id="33" w:name="_Definitions_1"/>
      <w:bookmarkEnd w:id="32"/>
      <w:bookmarkEnd w:id="33"/>
      <w:r w:rsidRPr="0005598B">
        <w:rPr>
          <w:rFonts w:cs="Arial"/>
          <w:noProof/>
          <w:color w:val="000000"/>
        </w:rPr>
        <w:drawing>
          <wp:inline distT="0" distB="0" distL="0" distR="0" wp14:anchorId="1D6D2A15" wp14:editId="5CF3BC2C">
            <wp:extent cx="247650"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05598B">
        <w:rPr>
          <w:rFonts w:cs="Arial"/>
          <w:color w:val="000000"/>
        </w:rPr>
        <w:t xml:space="preserve"> </w:t>
      </w:r>
      <w:r w:rsidR="00632EEF" w:rsidRPr="0005598B">
        <w:rPr>
          <w:rFonts w:cs="Verdana"/>
        </w:rPr>
        <w:t>Beneficiaries</w:t>
      </w:r>
      <w:r w:rsidR="006A72D2" w:rsidRPr="0005598B">
        <w:rPr>
          <w:rFonts w:cs="Verdana"/>
        </w:rPr>
        <w:t xml:space="preserve"> </w:t>
      </w:r>
      <w:r w:rsidR="00632EEF" w:rsidRPr="0005598B">
        <w:rPr>
          <w:rFonts w:cs="Verdana"/>
        </w:rPr>
        <w:t>must</w:t>
      </w:r>
      <w:r w:rsidR="006A72D2" w:rsidRPr="0005598B">
        <w:rPr>
          <w:rFonts w:cs="Verdana"/>
        </w:rPr>
        <w:t xml:space="preserve"> </w:t>
      </w:r>
      <w:r w:rsidR="00632EEF" w:rsidRPr="0005598B">
        <w:rPr>
          <w:rFonts w:cs="Verdana"/>
        </w:rPr>
        <w:t>be</w:t>
      </w:r>
      <w:r w:rsidR="006A72D2" w:rsidRPr="0005598B">
        <w:rPr>
          <w:rFonts w:cs="Verdana"/>
        </w:rPr>
        <w:t xml:space="preserve"> </w:t>
      </w:r>
      <w:r w:rsidR="00E27474" w:rsidRPr="0005598B">
        <w:rPr>
          <w:rFonts w:cs="Verdana,Bold"/>
          <w:b/>
          <w:bCs/>
        </w:rPr>
        <w:t>WARM</w:t>
      </w:r>
      <w:r w:rsidR="006A72D2" w:rsidRPr="0005598B">
        <w:rPr>
          <w:rFonts w:cs="Verdana,Bold"/>
          <w:b/>
          <w:bCs/>
        </w:rPr>
        <w:t xml:space="preserve"> </w:t>
      </w:r>
      <w:r w:rsidR="00632EEF" w:rsidRPr="0005598B">
        <w:rPr>
          <w:rFonts w:cs="Verdana,Bold"/>
          <w:b/>
          <w:bCs/>
        </w:rPr>
        <w:t>transferred</w:t>
      </w:r>
      <w:r w:rsidR="006A72D2" w:rsidRPr="0005598B">
        <w:rPr>
          <w:rFonts w:cs="Verdana,Bold"/>
          <w:b/>
          <w:bCs/>
        </w:rPr>
        <w:t xml:space="preserve"> </w:t>
      </w:r>
      <w:r w:rsidR="00632EEF" w:rsidRPr="0005598B">
        <w:rPr>
          <w:rFonts w:cs="Verdana"/>
        </w:rPr>
        <w:t>to</w:t>
      </w:r>
      <w:r w:rsidR="006A72D2" w:rsidRPr="0005598B">
        <w:rPr>
          <w:rFonts w:cs="Verdana"/>
        </w:rPr>
        <w:t xml:space="preserve"> </w:t>
      </w:r>
      <w:r w:rsidR="00632EEF" w:rsidRPr="0005598B">
        <w:rPr>
          <w:rFonts w:cs="Verdana"/>
        </w:rPr>
        <w:t>the</w:t>
      </w:r>
      <w:r w:rsidR="006A72D2" w:rsidRPr="0005598B">
        <w:rPr>
          <w:rFonts w:cs="Verdana"/>
        </w:rPr>
        <w:t xml:space="preserve"> </w:t>
      </w:r>
      <w:r w:rsidR="00632EEF" w:rsidRPr="0005598B">
        <w:rPr>
          <w:rFonts w:cs="Verdana"/>
        </w:rPr>
        <w:t>Premium</w:t>
      </w:r>
      <w:r w:rsidR="006A72D2" w:rsidRPr="0005598B">
        <w:rPr>
          <w:rFonts w:cs="Verdana"/>
        </w:rPr>
        <w:t xml:space="preserve"> </w:t>
      </w:r>
      <w:r w:rsidR="00632EEF" w:rsidRPr="0005598B">
        <w:rPr>
          <w:rFonts w:cs="Verdana"/>
        </w:rPr>
        <w:t>Billing</w:t>
      </w:r>
      <w:r w:rsidR="006A72D2" w:rsidRPr="0005598B">
        <w:rPr>
          <w:rFonts w:cs="Verdana"/>
        </w:rPr>
        <w:t xml:space="preserve"> </w:t>
      </w:r>
      <w:r w:rsidR="00632EEF" w:rsidRPr="0005598B">
        <w:rPr>
          <w:rFonts w:cs="Verdana"/>
        </w:rPr>
        <w:t>Specialized</w:t>
      </w:r>
      <w:r w:rsidR="006A72D2" w:rsidRPr="0005598B">
        <w:rPr>
          <w:rFonts w:cs="Verdana"/>
        </w:rPr>
        <w:t xml:space="preserve"> </w:t>
      </w:r>
      <w:r w:rsidR="00632EEF" w:rsidRPr="0005598B">
        <w:rPr>
          <w:rFonts w:cs="Verdana"/>
        </w:rPr>
        <w:t>Care</w:t>
      </w:r>
      <w:r w:rsidR="006A72D2" w:rsidRPr="0005598B">
        <w:rPr>
          <w:rFonts w:cs="Verdana"/>
        </w:rPr>
        <w:t xml:space="preserve"> </w:t>
      </w:r>
      <w:r w:rsidR="00632EEF" w:rsidRPr="0005598B">
        <w:rPr>
          <w:rFonts w:cs="Verdana"/>
        </w:rPr>
        <w:t>Team</w:t>
      </w:r>
      <w:r w:rsidR="006A72D2" w:rsidRPr="0005598B">
        <w:rPr>
          <w:rFonts w:cs="Verdana"/>
        </w:rPr>
        <w:t xml:space="preserve"> </w:t>
      </w:r>
      <w:r w:rsidR="00E27474" w:rsidRPr="0005598B">
        <w:rPr>
          <w:rFonts w:cs="Verdana"/>
        </w:rPr>
        <w:t>at</w:t>
      </w:r>
      <w:r w:rsidR="006A72D2" w:rsidRPr="0005598B">
        <w:rPr>
          <w:rFonts w:cs="Verdana"/>
        </w:rPr>
        <w:t xml:space="preserve"> </w:t>
      </w:r>
      <w:r w:rsidR="00E27474" w:rsidRPr="0005598B">
        <w:rPr>
          <w:rFonts w:cs="Verdana"/>
          <w:b/>
        </w:rPr>
        <w:t>1-(866)-824-4055</w:t>
      </w:r>
      <w:r w:rsidR="006A72D2" w:rsidRPr="0005598B">
        <w:rPr>
          <w:rFonts w:cs="Verdana"/>
        </w:rPr>
        <w:t xml:space="preserve"> </w:t>
      </w:r>
      <w:r w:rsidR="00632EEF" w:rsidRPr="0005598B">
        <w:rPr>
          <w:rFonts w:cs="Verdana"/>
        </w:rPr>
        <w:t>for</w:t>
      </w:r>
      <w:r w:rsidR="006A72D2" w:rsidRPr="0005598B">
        <w:rPr>
          <w:rFonts w:cs="Verdana"/>
        </w:rPr>
        <w:t xml:space="preserve"> </w:t>
      </w:r>
      <w:r w:rsidR="00632EEF" w:rsidRPr="0005598B">
        <w:rPr>
          <w:rFonts w:cs="Verdana"/>
        </w:rPr>
        <w:t>the</w:t>
      </w:r>
      <w:r w:rsidR="006A72D2" w:rsidRPr="0005598B">
        <w:rPr>
          <w:rFonts w:cs="Verdana"/>
        </w:rPr>
        <w:t xml:space="preserve"> </w:t>
      </w:r>
      <w:r w:rsidR="00632EEF" w:rsidRPr="0005598B">
        <w:rPr>
          <w:rFonts w:cs="Verdana"/>
        </w:rPr>
        <w:t>following</w:t>
      </w:r>
      <w:r w:rsidR="006A72D2" w:rsidRPr="0005598B">
        <w:rPr>
          <w:rFonts w:cs="Verdana"/>
        </w:rPr>
        <w:t xml:space="preserve"> </w:t>
      </w:r>
      <w:r w:rsidR="00632EEF" w:rsidRPr="0005598B">
        <w:rPr>
          <w:rFonts w:cs="Verdana"/>
        </w:rPr>
        <w:t>call</w:t>
      </w:r>
      <w:r w:rsidR="006A72D2" w:rsidRPr="0005598B">
        <w:rPr>
          <w:rFonts w:cs="Verdana"/>
        </w:rPr>
        <w:t xml:space="preserve"> </w:t>
      </w:r>
      <w:r w:rsidR="00632EEF" w:rsidRPr="0005598B">
        <w:rPr>
          <w:rFonts w:cs="Verdana"/>
        </w:rPr>
        <w:t>types</w:t>
      </w:r>
      <w:r w:rsidR="006A72D2" w:rsidRPr="0005598B">
        <w:rPr>
          <w:rFonts w:cs="Verdana"/>
        </w:rPr>
        <w:t xml:space="preserve"> </w:t>
      </w:r>
      <w:r w:rsidR="00632EEF" w:rsidRPr="0005598B">
        <w:rPr>
          <w:rFonts w:cs="Verdana"/>
        </w:rPr>
        <w:t>(not</w:t>
      </w:r>
      <w:r w:rsidR="006A72D2" w:rsidRPr="0005598B">
        <w:rPr>
          <w:rFonts w:cs="Verdana"/>
        </w:rPr>
        <w:t xml:space="preserve"> </w:t>
      </w:r>
      <w:r w:rsidR="00632EEF" w:rsidRPr="0005598B">
        <w:rPr>
          <w:rFonts w:cs="Verdana"/>
        </w:rPr>
        <w:t>all</w:t>
      </w:r>
      <w:r w:rsidR="006A72D2" w:rsidRPr="0005598B">
        <w:rPr>
          <w:rFonts w:cs="Verdana"/>
        </w:rPr>
        <w:t xml:space="preserve"> </w:t>
      </w:r>
      <w:r w:rsidR="00632EEF" w:rsidRPr="0005598B">
        <w:rPr>
          <w:rFonts w:cs="Verdana"/>
        </w:rPr>
        <w:t>inclusive):</w:t>
      </w:r>
      <w:r w:rsidR="006A72D2" w:rsidRPr="0005598B">
        <w:rPr>
          <w:rFonts w:cs="Verdana"/>
          <w:b/>
        </w:rPr>
        <w:t xml:space="preserve"> </w:t>
      </w:r>
    </w:p>
    <w:p w14:paraId="60D421CA" w14:textId="77777777" w:rsidR="00632EEF" w:rsidRPr="0005598B" w:rsidRDefault="00632EEF" w:rsidP="00857315">
      <w:pPr>
        <w:numPr>
          <w:ilvl w:val="0"/>
          <w:numId w:val="16"/>
        </w:numPr>
        <w:autoSpaceDE w:val="0"/>
        <w:autoSpaceDN w:val="0"/>
        <w:adjustRightInd w:val="0"/>
        <w:spacing w:before="120" w:after="120"/>
        <w:rPr>
          <w:rFonts w:cs="Verdana"/>
        </w:rPr>
      </w:pPr>
      <w:r w:rsidRPr="0005598B">
        <w:rPr>
          <w:rFonts w:cs="Verdana"/>
          <w:b/>
        </w:rPr>
        <w:t>Dunning</w:t>
      </w:r>
      <w:r w:rsidR="006A72D2" w:rsidRPr="0005598B">
        <w:rPr>
          <w:rFonts w:cs="Verdana"/>
          <w:b/>
        </w:rPr>
        <w:t xml:space="preserve"> </w:t>
      </w:r>
      <w:r w:rsidRPr="0005598B">
        <w:rPr>
          <w:rFonts w:cs="Verdana"/>
          <w:b/>
        </w:rPr>
        <w:t>Letter</w:t>
      </w:r>
      <w:r w:rsidR="006A72D2" w:rsidRPr="0005598B">
        <w:rPr>
          <w:rFonts w:cs="Verdana"/>
        </w:rPr>
        <w:t xml:space="preserve"> </w:t>
      </w:r>
      <w:r w:rsidRPr="0005598B">
        <w:rPr>
          <w:rFonts w:cs="Verdana"/>
        </w:rPr>
        <w:t>questions</w:t>
      </w:r>
    </w:p>
    <w:p w14:paraId="45211BEC" w14:textId="77777777" w:rsidR="00632EEF" w:rsidRPr="0005598B" w:rsidRDefault="00632EEF" w:rsidP="00857315">
      <w:pPr>
        <w:numPr>
          <w:ilvl w:val="0"/>
          <w:numId w:val="16"/>
        </w:numPr>
        <w:autoSpaceDE w:val="0"/>
        <w:autoSpaceDN w:val="0"/>
        <w:adjustRightInd w:val="0"/>
        <w:spacing w:before="120" w:after="120"/>
        <w:rPr>
          <w:rFonts w:cs="Verdana"/>
        </w:rPr>
      </w:pPr>
      <w:r w:rsidRPr="0005598B">
        <w:rPr>
          <w:rFonts w:cs="Verdana"/>
        </w:rPr>
        <w:t>Payment</w:t>
      </w:r>
      <w:r w:rsidR="006A72D2" w:rsidRPr="0005598B">
        <w:rPr>
          <w:rFonts w:cs="Verdana"/>
        </w:rPr>
        <w:t xml:space="preserve"> </w:t>
      </w:r>
      <w:r w:rsidRPr="0005598B">
        <w:rPr>
          <w:rFonts w:cs="Verdana"/>
        </w:rPr>
        <w:t>Requests</w:t>
      </w:r>
      <w:r w:rsidR="006A72D2" w:rsidRPr="0005598B">
        <w:rPr>
          <w:rFonts w:cs="Verdana"/>
        </w:rPr>
        <w:t xml:space="preserve"> </w:t>
      </w:r>
      <w:r w:rsidRPr="0005598B">
        <w:rPr>
          <w:rFonts w:cs="Verdana"/>
        </w:rPr>
        <w:t>related</w:t>
      </w:r>
      <w:r w:rsidR="006A72D2" w:rsidRPr="0005598B">
        <w:rPr>
          <w:rFonts w:cs="Verdana"/>
        </w:rPr>
        <w:t xml:space="preserve"> </w:t>
      </w:r>
      <w:r w:rsidRPr="0005598B">
        <w:rPr>
          <w:rFonts w:cs="Verdana"/>
        </w:rPr>
        <w:t>to</w:t>
      </w:r>
      <w:r w:rsidR="006A72D2" w:rsidRPr="0005598B">
        <w:rPr>
          <w:rFonts w:cs="Verdana"/>
        </w:rPr>
        <w:t xml:space="preserve"> </w:t>
      </w:r>
      <w:r w:rsidRPr="0005598B">
        <w:rPr>
          <w:rFonts w:cs="Verdana"/>
        </w:rPr>
        <w:t>the</w:t>
      </w:r>
      <w:r w:rsidR="006A72D2" w:rsidRPr="0005598B">
        <w:rPr>
          <w:rFonts w:cs="Verdana"/>
        </w:rPr>
        <w:t xml:space="preserve"> </w:t>
      </w:r>
      <w:r w:rsidRPr="0005598B">
        <w:rPr>
          <w:rFonts w:cs="Verdana"/>
        </w:rPr>
        <w:t>recent</w:t>
      </w:r>
      <w:r w:rsidR="006A72D2" w:rsidRPr="0005598B">
        <w:rPr>
          <w:rFonts w:cs="Verdana"/>
        </w:rPr>
        <w:t xml:space="preserve"> </w:t>
      </w:r>
      <w:r w:rsidRPr="0005598B">
        <w:rPr>
          <w:rFonts w:cs="Verdana"/>
        </w:rPr>
        <w:t>receipt</w:t>
      </w:r>
      <w:r w:rsidR="006A72D2" w:rsidRPr="0005598B">
        <w:rPr>
          <w:rFonts w:cs="Verdana"/>
        </w:rPr>
        <w:t xml:space="preserve"> </w:t>
      </w:r>
      <w:r w:rsidRPr="0005598B">
        <w:rPr>
          <w:rFonts w:cs="Verdana"/>
        </w:rPr>
        <w:t>of</w:t>
      </w:r>
      <w:r w:rsidR="006A72D2" w:rsidRPr="0005598B">
        <w:rPr>
          <w:rFonts w:cs="Verdana"/>
        </w:rPr>
        <w:t xml:space="preserve"> </w:t>
      </w:r>
      <w:r w:rsidRPr="0005598B">
        <w:rPr>
          <w:rFonts w:cs="Verdana"/>
        </w:rPr>
        <w:t>a</w:t>
      </w:r>
      <w:r w:rsidR="006A72D2" w:rsidRPr="0005598B">
        <w:rPr>
          <w:rFonts w:cs="Verdana"/>
        </w:rPr>
        <w:t xml:space="preserve"> </w:t>
      </w:r>
      <w:r w:rsidRPr="0005598B">
        <w:rPr>
          <w:rFonts w:cs="Verdana"/>
          <w:b/>
        </w:rPr>
        <w:t>Dunning</w:t>
      </w:r>
      <w:r w:rsidR="006A72D2" w:rsidRPr="0005598B">
        <w:rPr>
          <w:rFonts w:cs="Verdana"/>
          <w:b/>
        </w:rPr>
        <w:t xml:space="preserve"> </w:t>
      </w:r>
      <w:r w:rsidRPr="0005598B">
        <w:rPr>
          <w:rFonts w:cs="Verdana"/>
          <w:b/>
        </w:rPr>
        <w:t>Letter</w:t>
      </w:r>
      <w:r w:rsidR="006A72D2" w:rsidRPr="0005598B">
        <w:rPr>
          <w:rFonts w:cs="Verdana"/>
        </w:rPr>
        <w:t xml:space="preserve"> </w:t>
      </w:r>
    </w:p>
    <w:p w14:paraId="223908E6" w14:textId="77777777" w:rsidR="00632EEF" w:rsidRPr="0005598B" w:rsidRDefault="00632EEF" w:rsidP="00857315">
      <w:pPr>
        <w:numPr>
          <w:ilvl w:val="0"/>
          <w:numId w:val="16"/>
        </w:numPr>
        <w:autoSpaceDE w:val="0"/>
        <w:autoSpaceDN w:val="0"/>
        <w:adjustRightInd w:val="0"/>
        <w:spacing w:before="120" w:after="120"/>
        <w:rPr>
          <w:rFonts w:cs="Verdana"/>
        </w:rPr>
      </w:pPr>
      <w:r w:rsidRPr="0005598B">
        <w:rPr>
          <w:rFonts w:cs="Verdana"/>
        </w:rPr>
        <w:t>Questioning</w:t>
      </w:r>
      <w:r w:rsidR="006A72D2" w:rsidRPr="0005598B">
        <w:rPr>
          <w:rFonts w:cs="Verdana"/>
        </w:rPr>
        <w:t xml:space="preserve"> </w:t>
      </w:r>
      <w:r w:rsidRPr="0005598B">
        <w:rPr>
          <w:rFonts w:cs="Verdana"/>
        </w:rPr>
        <w:t>Disenrollment</w:t>
      </w:r>
      <w:r w:rsidR="006A72D2" w:rsidRPr="0005598B">
        <w:rPr>
          <w:rFonts w:cs="Verdana"/>
        </w:rPr>
        <w:t xml:space="preserve"> </w:t>
      </w:r>
      <w:r w:rsidRPr="0005598B">
        <w:rPr>
          <w:rFonts w:cs="Verdana"/>
        </w:rPr>
        <w:t>due</w:t>
      </w:r>
      <w:r w:rsidR="006A72D2" w:rsidRPr="0005598B">
        <w:rPr>
          <w:rFonts w:cs="Verdana"/>
        </w:rPr>
        <w:t xml:space="preserve"> </w:t>
      </w:r>
      <w:r w:rsidRPr="0005598B">
        <w:rPr>
          <w:rFonts w:cs="Verdana"/>
        </w:rPr>
        <w:t>to</w:t>
      </w:r>
      <w:r w:rsidR="006A72D2" w:rsidRPr="0005598B">
        <w:rPr>
          <w:rFonts w:cs="Verdana"/>
        </w:rPr>
        <w:t xml:space="preserve"> </w:t>
      </w:r>
      <w:r w:rsidRPr="0005598B">
        <w:rPr>
          <w:rFonts w:cs="Verdana"/>
        </w:rPr>
        <w:t>nonpayment</w:t>
      </w:r>
      <w:r w:rsidR="006A72D2" w:rsidRPr="0005598B">
        <w:rPr>
          <w:rFonts w:cs="Verdana"/>
        </w:rPr>
        <w:t xml:space="preserve"> </w:t>
      </w:r>
      <w:r w:rsidRPr="0005598B">
        <w:rPr>
          <w:rFonts w:cs="Verdana"/>
        </w:rPr>
        <w:t>of</w:t>
      </w:r>
      <w:r w:rsidR="006A72D2" w:rsidRPr="0005598B">
        <w:rPr>
          <w:rFonts w:cs="Verdana"/>
        </w:rPr>
        <w:t xml:space="preserve"> </w:t>
      </w:r>
      <w:r w:rsidRPr="0005598B">
        <w:rPr>
          <w:rFonts w:cs="Verdana"/>
        </w:rPr>
        <w:t>Premium</w:t>
      </w:r>
    </w:p>
    <w:p w14:paraId="01172312" w14:textId="77777777" w:rsidR="00632EEF" w:rsidRPr="0005598B" w:rsidRDefault="00632EEF" w:rsidP="00857315">
      <w:pPr>
        <w:numPr>
          <w:ilvl w:val="0"/>
          <w:numId w:val="16"/>
        </w:numPr>
        <w:autoSpaceDE w:val="0"/>
        <w:autoSpaceDN w:val="0"/>
        <w:adjustRightInd w:val="0"/>
        <w:spacing w:before="120" w:after="120"/>
        <w:rPr>
          <w:rFonts w:cs="Verdana"/>
        </w:rPr>
      </w:pPr>
      <w:r w:rsidRPr="0005598B">
        <w:rPr>
          <w:rFonts w:cs="Verdana"/>
        </w:rPr>
        <w:t>Requests</w:t>
      </w:r>
      <w:r w:rsidR="006A72D2" w:rsidRPr="0005598B">
        <w:rPr>
          <w:rFonts w:cs="Verdana"/>
        </w:rPr>
        <w:t xml:space="preserve"> </w:t>
      </w:r>
      <w:r w:rsidRPr="0005598B">
        <w:rPr>
          <w:rFonts w:cs="Verdana"/>
        </w:rPr>
        <w:t>for</w:t>
      </w:r>
      <w:r w:rsidR="006A72D2" w:rsidRPr="0005598B">
        <w:rPr>
          <w:rFonts w:cs="Verdana"/>
        </w:rPr>
        <w:t xml:space="preserve"> </w:t>
      </w:r>
      <w:r w:rsidRPr="0005598B">
        <w:rPr>
          <w:rFonts w:cs="Verdana"/>
        </w:rPr>
        <w:t>Reinstatement</w:t>
      </w:r>
      <w:r w:rsidR="006A72D2" w:rsidRPr="0005598B">
        <w:rPr>
          <w:rFonts w:cs="Verdana"/>
        </w:rPr>
        <w:t xml:space="preserve"> </w:t>
      </w:r>
      <w:r w:rsidRPr="0005598B">
        <w:rPr>
          <w:rFonts w:cs="Verdana"/>
        </w:rPr>
        <w:t>(Good</w:t>
      </w:r>
      <w:r w:rsidR="006A72D2" w:rsidRPr="0005598B">
        <w:rPr>
          <w:rFonts w:cs="Verdana"/>
        </w:rPr>
        <w:t xml:space="preserve"> </w:t>
      </w:r>
      <w:r w:rsidRPr="0005598B">
        <w:rPr>
          <w:rFonts w:cs="Verdana"/>
        </w:rPr>
        <w:t>Cause)</w:t>
      </w:r>
      <w:r w:rsidR="006A72D2" w:rsidRPr="0005598B">
        <w:rPr>
          <w:rFonts w:cs="Verdana"/>
        </w:rPr>
        <w:t xml:space="preserve"> </w:t>
      </w:r>
    </w:p>
    <w:p w14:paraId="6FA90FE6" w14:textId="77777777" w:rsidR="00632EEF" w:rsidRPr="0005598B" w:rsidRDefault="00632EEF" w:rsidP="00857315">
      <w:pPr>
        <w:numPr>
          <w:ilvl w:val="0"/>
          <w:numId w:val="16"/>
        </w:numPr>
        <w:autoSpaceDE w:val="0"/>
        <w:autoSpaceDN w:val="0"/>
        <w:adjustRightInd w:val="0"/>
        <w:spacing w:before="120" w:after="120"/>
        <w:rPr>
          <w:rFonts w:cs="Verdana"/>
        </w:rPr>
      </w:pPr>
      <w:r w:rsidRPr="0005598B">
        <w:rPr>
          <w:rFonts w:cs="Verdana"/>
        </w:rPr>
        <w:t>Payment</w:t>
      </w:r>
      <w:r w:rsidR="006A72D2" w:rsidRPr="0005598B">
        <w:rPr>
          <w:rFonts w:cs="Verdana"/>
        </w:rPr>
        <w:t xml:space="preserve"> </w:t>
      </w:r>
      <w:r w:rsidRPr="0005598B">
        <w:rPr>
          <w:rFonts w:cs="Verdana"/>
        </w:rPr>
        <w:t>Plans</w:t>
      </w:r>
    </w:p>
    <w:p w14:paraId="43D3EAC2" w14:textId="77777777" w:rsidR="00632EEF" w:rsidRPr="0005598B" w:rsidRDefault="00632EEF" w:rsidP="00857315">
      <w:pPr>
        <w:spacing w:before="120" w:after="120"/>
      </w:pPr>
    </w:p>
    <w:p w14:paraId="33E1F1C3" w14:textId="21406E7A" w:rsidR="00F57E0B" w:rsidRPr="0005598B" w:rsidRDefault="00F57E0B" w:rsidP="00857315">
      <w:pPr>
        <w:spacing w:before="120" w:after="120"/>
      </w:pPr>
      <w:r w:rsidRPr="0005598B">
        <w:rPr>
          <w:b/>
        </w:rPr>
        <w:t>Note:</w:t>
      </w:r>
      <w:r w:rsidR="0005598B">
        <w:t xml:space="preserve"> </w:t>
      </w:r>
      <w:r w:rsidRPr="0005598B">
        <w:t>If</w:t>
      </w:r>
      <w:r w:rsidR="006A72D2" w:rsidRPr="0005598B">
        <w:t xml:space="preserve"> </w:t>
      </w:r>
      <w:r w:rsidRPr="0005598B">
        <w:t>encountering</w:t>
      </w:r>
      <w:r w:rsidR="006A72D2" w:rsidRPr="0005598B">
        <w:t xml:space="preserve"> </w:t>
      </w:r>
      <w:r w:rsidRPr="0005598B">
        <w:t>any</w:t>
      </w:r>
      <w:r w:rsidR="006A72D2" w:rsidRPr="0005598B">
        <w:t xml:space="preserve"> </w:t>
      </w:r>
      <w:r w:rsidRPr="0005598B">
        <w:t>issues</w:t>
      </w:r>
      <w:r w:rsidR="006A72D2" w:rsidRPr="0005598B">
        <w:t xml:space="preserve"> </w:t>
      </w:r>
      <w:r w:rsidRPr="0005598B">
        <w:t>with</w:t>
      </w:r>
      <w:r w:rsidR="006A72D2" w:rsidRPr="0005598B">
        <w:t xml:space="preserve"> </w:t>
      </w:r>
      <w:r w:rsidRPr="0005598B">
        <w:t>connecting</w:t>
      </w:r>
      <w:r w:rsidR="006A72D2" w:rsidRPr="0005598B">
        <w:t xml:space="preserve"> </w:t>
      </w:r>
      <w:r w:rsidRPr="0005598B">
        <w:t>to</w:t>
      </w:r>
      <w:r w:rsidR="006A72D2" w:rsidRPr="0005598B">
        <w:t xml:space="preserve"> </w:t>
      </w:r>
      <w:r w:rsidRPr="0005598B">
        <w:t>the</w:t>
      </w:r>
      <w:r w:rsidR="006A72D2" w:rsidRPr="0005598B">
        <w:t xml:space="preserve"> </w:t>
      </w:r>
      <w:r w:rsidRPr="0005598B">
        <w:t>1-866-824-4055</w:t>
      </w:r>
      <w:r w:rsidR="006A72D2" w:rsidRPr="0005598B">
        <w:t xml:space="preserve"> </w:t>
      </w:r>
      <w:r w:rsidRPr="0005598B">
        <w:t>phone</w:t>
      </w:r>
      <w:r w:rsidR="006A72D2" w:rsidRPr="0005598B">
        <w:t xml:space="preserve"> </w:t>
      </w:r>
      <w:r w:rsidRPr="0005598B">
        <w:t>number</w:t>
      </w:r>
      <w:r w:rsidR="006A72D2" w:rsidRPr="0005598B">
        <w:t xml:space="preserve"> </w:t>
      </w:r>
      <w:r w:rsidRPr="0005598B">
        <w:t>for</w:t>
      </w:r>
      <w:r w:rsidR="006A72D2" w:rsidRPr="0005598B">
        <w:t xml:space="preserve"> </w:t>
      </w:r>
      <w:r w:rsidRPr="0005598B">
        <w:t>appropriate</w:t>
      </w:r>
      <w:r w:rsidR="006A72D2" w:rsidRPr="0005598B">
        <w:t xml:space="preserve"> </w:t>
      </w:r>
      <w:r w:rsidRPr="0005598B">
        <w:t>transfer</w:t>
      </w:r>
      <w:r w:rsidR="006A72D2" w:rsidRPr="0005598B">
        <w:t xml:space="preserve"> </w:t>
      </w:r>
      <w:r w:rsidRPr="0005598B">
        <w:t>calls,</w:t>
      </w:r>
      <w:r w:rsidR="006A72D2" w:rsidRPr="0005598B">
        <w:t xml:space="preserve"> </w:t>
      </w:r>
      <w:r w:rsidRPr="0005598B">
        <w:t>consult</w:t>
      </w:r>
      <w:r w:rsidR="006A72D2" w:rsidRPr="0005598B">
        <w:t xml:space="preserve"> </w:t>
      </w:r>
      <w:r w:rsidRPr="0005598B">
        <w:t>with</w:t>
      </w:r>
      <w:r w:rsidR="006A72D2" w:rsidRPr="0005598B">
        <w:t xml:space="preserve"> </w:t>
      </w:r>
      <w:r w:rsidRPr="0005598B">
        <w:t>your</w:t>
      </w:r>
      <w:r w:rsidR="006A72D2" w:rsidRPr="0005598B">
        <w:t xml:space="preserve"> </w:t>
      </w:r>
      <w:proofErr w:type="gramStart"/>
      <w:r w:rsidRPr="0005598B">
        <w:t>Supervisor</w:t>
      </w:r>
      <w:proofErr w:type="gramEnd"/>
      <w:r w:rsidR="006A72D2" w:rsidRPr="0005598B">
        <w:t xml:space="preserve"> </w:t>
      </w:r>
      <w:r w:rsidRPr="0005598B">
        <w:t>for</w:t>
      </w:r>
      <w:r w:rsidR="006A72D2" w:rsidRPr="0005598B">
        <w:t xml:space="preserve"> </w:t>
      </w:r>
      <w:r w:rsidRPr="0005598B">
        <w:t>further</w:t>
      </w:r>
      <w:r w:rsidR="006A72D2" w:rsidRPr="0005598B">
        <w:t xml:space="preserve"> </w:t>
      </w:r>
      <w:r w:rsidRPr="0005598B">
        <w:t>assistance;</w:t>
      </w:r>
      <w:r w:rsidR="006A72D2" w:rsidRPr="0005598B">
        <w:t xml:space="preserve"> </w:t>
      </w:r>
      <w:r w:rsidRPr="0005598B">
        <w:t>you</w:t>
      </w:r>
      <w:r w:rsidR="006A72D2" w:rsidRPr="0005598B">
        <w:t xml:space="preserve"> </w:t>
      </w:r>
      <w:r w:rsidRPr="0005598B">
        <w:t>may</w:t>
      </w:r>
      <w:r w:rsidR="006A72D2" w:rsidRPr="0005598B">
        <w:t xml:space="preserve"> </w:t>
      </w:r>
      <w:r w:rsidRPr="0005598B">
        <w:t>be</w:t>
      </w:r>
      <w:r w:rsidR="006A72D2" w:rsidRPr="0005598B">
        <w:t xml:space="preserve"> </w:t>
      </w:r>
      <w:r w:rsidRPr="0005598B">
        <w:t>instructed</w:t>
      </w:r>
      <w:r w:rsidR="006A72D2" w:rsidRPr="0005598B">
        <w:t xml:space="preserve"> </w:t>
      </w:r>
      <w:r w:rsidRPr="0005598B">
        <w:t>to</w:t>
      </w:r>
      <w:r w:rsidR="006A72D2" w:rsidRPr="0005598B">
        <w:t xml:space="preserve"> </w:t>
      </w:r>
      <w:r w:rsidRPr="0005598B">
        <w:t>contact</w:t>
      </w:r>
      <w:r w:rsidR="006A72D2" w:rsidRPr="0005598B">
        <w:t xml:space="preserve"> </w:t>
      </w:r>
      <w:r w:rsidRPr="0005598B">
        <w:t>IT</w:t>
      </w:r>
      <w:r w:rsidR="006A72D2" w:rsidRPr="0005598B">
        <w:t xml:space="preserve"> </w:t>
      </w:r>
      <w:r w:rsidRPr="0005598B">
        <w:t>to</w:t>
      </w:r>
      <w:r w:rsidR="006A72D2" w:rsidRPr="0005598B">
        <w:t xml:space="preserve"> </w:t>
      </w:r>
      <w:r w:rsidRPr="0005598B">
        <w:t>report</w:t>
      </w:r>
      <w:r w:rsidR="006A72D2" w:rsidRPr="0005598B">
        <w:t xml:space="preserve"> </w:t>
      </w:r>
      <w:r w:rsidRPr="0005598B">
        <w:t>any</w:t>
      </w:r>
      <w:r w:rsidR="006A72D2" w:rsidRPr="0005598B">
        <w:t xml:space="preserve"> </w:t>
      </w:r>
      <w:r w:rsidRPr="0005598B">
        <w:t>technical</w:t>
      </w:r>
      <w:r w:rsidR="006A72D2" w:rsidRPr="0005598B">
        <w:t xml:space="preserve"> </w:t>
      </w:r>
      <w:r w:rsidRPr="0005598B">
        <w:t>difficulties.</w:t>
      </w:r>
    </w:p>
    <w:p w14:paraId="7E04A525" w14:textId="77777777" w:rsidR="00F57E0B" w:rsidRPr="0005598B" w:rsidRDefault="00F57E0B" w:rsidP="00857315">
      <w:pPr>
        <w:spacing w:before="120" w:after="120"/>
      </w:pPr>
    </w:p>
    <w:p w14:paraId="13407E72" w14:textId="08E5C6F2" w:rsidR="00CA4685" w:rsidRPr="0005598B" w:rsidRDefault="00632EEF" w:rsidP="00857315">
      <w:pPr>
        <w:spacing w:before="120" w:after="120"/>
        <w:rPr>
          <w:b/>
          <w:bCs/>
        </w:rPr>
      </w:pPr>
      <w:r w:rsidRPr="0005598B">
        <w:rPr>
          <w:b/>
          <w:bCs/>
        </w:rPr>
        <w:t>Premium</w:t>
      </w:r>
      <w:r w:rsidR="006A72D2" w:rsidRPr="0005598B">
        <w:rPr>
          <w:b/>
          <w:bCs/>
        </w:rPr>
        <w:t xml:space="preserve"> </w:t>
      </w:r>
      <w:r w:rsidRPr="0005598B">
        <w:rPr>
          <w:b/>
          <w:bCs/>
        </w:rPr>
        <w:t>Billing</w:t>
      </w:r>
      <w:r w:rsidR="006A72D2" w:rsidRPr="0005598B">
        <w:rPr>
          <w:b/>
          <w:bCs/>
        </w:rPr>
        <w:t xml:space="preserve"> </w:t>
      </w:r>
      <w:r w:rsidRPr="0005598B">
        <w:rPr>
          <w:b/>
          <w:bCs/>
        </w:rPr>
        <w:t>Specialized</w:t>
      </w:r>
      <w:r w:rsidR="006A72D2" w:rsidRPr="0005598B">
        <w:rPr>
          <w:b/>
          <w:bCs/>
        </w:rPr>
        <w:t xml:space="preserve"> </w:t>
      </w:r>
      <w:r w:rsidRPr="0005598B">
        <w:rPr>
          <w:b/>
          <w:bCs/>
        </w:rPr>
        <w:t>Team</w:t>
      </w:r>
      <w:r w:rsidR="006A72D2" w:rsidRPr="0005598B">
        <w:rPr>
          <w:b/>
          <w:bCs/>
        </w:rPr>
        <w:t xml:space="preserve"> </w:t>
      </w:r>
      <w:r w:rsidRPr="0005598B">
        <w:rPr>
          <w:b/>
          <w:bCs/>
        </w:rPr>
        <w:t>ONLY</w:t>
      </w:r>
      <w:r w:rsidR="00CA4685" w:rsidRPr="0005598B">
        <w:rPr>
          <w:b/>
          <w:bCs/>
        </w:rPr>
        <w:t>:</w:t>
      </w:r>
    </w:p>
    <w:p w14:paraId="2C3F9496" w14:textId="77777777" w:rsidR="00CA4685" w:rsidRPr="0005598B" w:rsidRDefault="00CA4685" w:rsidP="00857315">
      <w:pPr>
        <w:spacing w:before="120" w:after="120"/>
        <w:rPr>
          <w:b/>
          <w:bCs/>
        </w:rPr>
      </w:pPr>
    </w:p>
    <w:p w14:paraId="4D3D8194" w14:textId="18393725" w:rsidR="00CA4685" w:rsidRPr="0005598B" w:rsidRDefault="00632EEF" w:rsidP="00857315">
      <w:pPr>
        <w:numPr>
          <w:ilvl w:val="0"/>
          <w:numId w:val="24"/>
        </w:numPr>
        <w:spacing w:before="120" w:after="120"/>
        <w:rPr>
          <w:color w:val="000000"/>
        </w:rPr>
      </w:pPr>
      <w:r w:rsidRPr="0005598B">
        <w:t>All</w:t>
      </w:r>
      <w:r w:rsidR="006A72D2" w:rsidRPr="0005598B">
        <w:t xml:space="preserve"> </w:t>
      </w:r>
      <w:r w:rsidRPr="0005598B">
        <w:t>Escalation</w:t>
      </w:r>
      <w:r w:rsidR="006A72D2" w:rsidRPr="0005598B">
        <w:t xml:space="preserve"> </w:t>
      </w:r>
      <w:r w:rsidRPr="0005598B">
        <w:t>Calls</w:t>
      </w:r>
      <w:r w:rsidR="006A72D2" w:rsidRPr="0005598B">
        <w:t xml:space="preserve"> </w:t>
      </w:r>
      <w:r w:rsidRPr="0005598B">
        <w:rPr>
          <w:b/>
        </w:rPr>
        <w:t>must</w:t>
      </w:r>
      <w:r w:rsidR="006A72D2" w:rsidRPr="0005598B">
        <w:t xml:space="preserve"> </w:t>
      </w:r>
      <w:r w:rsidRPr="0005598B">
        <w:t>be</w:t>
      </w:r>
      <w:r w:rsidR="006A72D2" w:rsidRPr="0005598B">
        <w:t xml:space="preserve"> </w:t>
      </w:r>
      <w:r w:rsidRPr="0005598B">
        <w:t>transferred</w:t>
      </w:r>
      <w:r w:rsidR="006A72D2" w:rsidRPr="0005598B">
        <w:t xml:space="preserve"> </w:t>
      </w:r>
      <w:r w:rsidRPr="0005598B">
        <w:t>to</w:t>
      </w:r>
      <w:r w:rsidR="006A72D2" w:rsidRPr="0005598B">
        <w:t xml:space="preserve"> </w:t>
      </w:r>
      <w:r w:rsidRPr="0005598B">
        <w:t>a</w:t>
      </w:r>
      <w:r w:rsidR="006A72D2" w:rsidRPr="0005598B">
        <w:t xml:space="preserve"> </w:t>
      </w:r>
      <w:proofErr w:type="gramStart"/>
      <w:r w:rsidRPr="0005598B">
        <w:t>Supervisor</w:t>
      </w:r>
      <w:proofErr w:type="gramEnd"/>
      <w:r w:rsidRPr="0005598B">
        <w:t>.</w:t>
      </w:r>
      <w:r w:rsidR="006A72D2" w:rsidRPr="0005598B">
        <w:t xml:space="preserve"> </w:t>
      </w:r>
      <w:r w:rsidRPr="0005598B">
        <w:t>Do</w:t>
      </w:r>
      <w:r w:rsidR="006A72D2" w:rsidRPr="0005598B">
        <w:rPr>
          <w:b/>
        </w:rPr>
        <w:t xml:space="preserve"> </w:t>
      </w:r>
      <w:r w:rsidRPr="0005598B">
        <w:rPr>
          <w:b/>
        </w:rPr>
        <w:t>not</w:t>
      </w:r>
      <w:r w:rsidR="006A72D2" w:rsidRPr="0005598B">
        <w:t xml:space="preserve"> </w:t>
      </w:r>
      <w:r w:rsidRPr="0005598B">
        <w:t>transfer</w:t>
      </w:r>
      <w:r w:rsidR="006A72D2" w:rsidRPr="0005598B">
        <w:t xml:space="preserve"> </w:t>
      </w:r>
      <w:r w:rsidRPr="0005598B">
        <w:t>to</w:t>
      </w:r>
      <w:r w:rsidR="006A72D2" w:rsidRPr="0005598B">
        <w:t xml:space="preserve"> </w:t>
      </w:r>
      <w:r w:rsidRPr="0005598B">
        <w:t>the</w:t>
      </w:r>
      <w:r w:rsidR="006A72D2" w:rsidRPr="0005598B">
        <w:t xml:space="preserve"> </w:t>
      </w:r>
      <w:r w:rsidRPr="0005598B">
        <w:t>Senior</w:t>
      </w:r>
      <w:r w:rsidR="006A72D2" w:rsidRPr="0005598B">
        <w:t xml:space="preserve"> </w:t>
      </w:r>
      <w:r w:rsidRPr="0005598B">
        <w:t>Team.</w:t>
      </w:r>
    </w:p>
    <w:p w14:paraId="78F5A2E1" w14:textId="77777777" w:rsidR="00CA4685" w:rsidRPr="0005598B" w:rsidRDefault="00CA4685" w:rsidP="00857315">
      <w:pPr>
        <w:spacing w:before="120" w:after="120"/>
        <w:ind w:left="807"/>
        <w:rPr>
          <w:b/>
        </w:rPr>
      </w:pPr>
    </w:p>
    <w:p w14:paraId="02768AFA" w14:textId="53162BF5" w:rsidR="00CA4685" w:rsidRPr="0005598B" w:rsidRDefault="00612C11" w:rsidP="00857315">
      <w:pPr>
        <w:numPr>
          <w:ilvl w:val="0"/>
          <w:numId w:val="24"/>
        </w:numPr>
        <w:spacing w:before="120" w:after="120"/>
        <w:rPr>
          <w:b/>
        </w:rPr>
      </w:pPr>
      <w:r w:rsidRPr="0005598B">
        <w:rPr>
          <w:rFonts w:cs="TimesNewRoman"/>
          <w:b/>
          <w:noProof/>
        </w:rPr>
        <w:drawing>
          <wp:inline distT="0" distB="0" distL="0" distR="0" wp14:anchorId="72D71C2B" wp14:editId="50F815AF">
            <wp:extent cx="238125"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96144" w:rsidRPr="0005598B">
        <w:rPr>
          <w:rFonts w:cs="TimesNewRoman"/>
          <w:b/>
        </w:rPr>
        <w:t xml:space="preserve"> The </w:t>
      </w:r>
      <w:r w:rsidR="00696144" w:rsidRPr="0005598B">
        <w:rPr>
          <w:rFonts w:cs="Verdana"/>
          <w:b/>
        </w:rPr>
        <w:t>Premium Billing Specialized Care Team</w:t>
      </w:r>
      <w:r w:rsidR="00696144" w:rsidRPr="0005598B">
        <w:rPr>
          <w:rFonts w:cs="TimesNewRoman"/>
          <w:b/>
        </w:rPr>
        <w:t xml:space="preserve"> MUST reference the Dunning Letter(s) in </w:t>
      </w:r>
      <w:proofErr w:type="spellStart"/>
      <w:r w:rsidR="00696144" w:rsidRPr="0005598B">
        <w:rPr>
          <w:rFonts w:cs="TimesNewRoman"/>
          <w:b/>
        </w:rPr>
        <w:t>ONEclick</w:t>
      </w:r>
      <w:proofErr w:type="spellEnd"/>
      <w:r w:rsidR="00696144" w:rsidRPr="0005598B">
        <w:rPr>
          <w:rFonts w:cs="TimesNewRoman"/>
          <w:b/>
        </w:rPr>
        <w:t xml:space="preserve"> to provide the correct Dunning amount due and </w:t>
      </w:r>
      <w:proofErr w:type="gramStart"/>
      <w:r w:rsidR="00696144" w:rsidRPr="0005598B">
        <w:rPr>
          <w:rFonts w:cs="TimesNewRoman"/>
          <w:b/>
        </w:rPr>
        <w:t>Dunning</w:t>
      </w:r>
      <w:proofErr w:type="gramEnd"/>
      <w:r w:rsidR="00696144" w:rsidRPr="0005598B">
        <w:rPr>
          <w:rFonts w:cs="TimesNewRoman"/>
          <w:b/>
        </w:rPr>
        <w:t xml:space="preserve"> due date to the beneficiary to avoid disenrollment</w:t>
      </w:r>
      <w:r w:rsidR="00696144" w:rsidRPr="0005598B">
        <w:rPr>
          <w:rFonts w:cs="TimesNewRoman"/>
          <w:b/>
          <w:bCs/>
        </w:rPr>
        <w:t>.</w:t>
      </w:r>
      <w:r w:rsidR="00696144" w:rsidRPr="0005598B">
        <w:rPr>
          <w:rFonts w:cs="TimesNewRoman"/>
        </w:rPr>
        <w:t xml:space="preserve"> </w:t>
      </w:r>
      <w:r w:rsidR="00CA4685" w:rsidRPr="0005598B">
        <w:rPr>
          <w:b/>
        </w:rPr>
        <w:t>Failure</w:t>
      </w:r>
      <w:r w:rsidR="006A72D2" w:rsidRPr="0005598B">
        <w:rPr>
          <w:b/>
        </w:rPr>
        <w:t xml:space="preserve"> </w:t>
      </w:r>
      <w:r w:rsidR="00CA4685" w:rsidRPr="0005598B">
        <w:rPr>
          <w:b/>
        </w:rPr>
        <w:t>to</w:t>
      </w:r>
      <w:r w:rsidR="006A72D2" w:rsidRPr="0005598B">
        <w:rPr>
          <w:b/>
        </w:rPr>
        <w:t xml:space="preserve"> </w:t>
      </w:r>
      <w:r w:rsidR="00CA4685" w:rsidRPr="0005598B">
        <w:rPr>
          <w:b/>
        </w:rPr>
        <w:t>provide</w:t>
      </w:r>
      <w:r w:rsidR="006A72D2" w:rsidRPr="0005598B">
        <w:rPr>
          <w:b/>
        </w:rPr>
        <w:t xml:space="preserve"> </w:t>
      </w:r>
      <w:r w:rsidR="00CA4685" w:rsidRPr="0005598B">
        <w:rPr>
          <w:b/>
        </w:rPr>
        <w:t>the</w:t>
      </w:r>
      <w:r w:rsidR="006A72D2" w:rsidRPr="0005598B">
        <w:rPr>
          <w:b/>
        </w:rPr>
        <w:t xml:space="preserve"> </w:t>
      </w:r>
      <w:r w:rsidR="00CA4685" w:rsidRPr="0005598B">
        <w:rPr>
          <w:b/>
        </w:rPr>
        <w:t>correct</w:t>
      </w:r>
      <w:r w:rsidR="006A72D2" w:rsidRPr="0005598B">
        <w:rPr>
          <w:b/>
        </w:rPr>
        <w:t xml:space="preserve"> </w:t>
      </w:r>
      <w:r w:rsidR="00CA4685" w:rsidRPr="0005598B">
        <w:rPr>
          <w:b/>
        </w:rPr>
        <w:t>amount</w:t>
      </w:r>
      <w:r w:rsidR="006A72D2" w:rsidRPr="0005598B">
        <w:rPr>
          <w:b/>
        </w:rPr>
        <w:t xml:space="preserve"> </w:t>
      </w:r>
      <w:r w:rsidR="00CA4685" w:rsidRPr="0005598B">
        <w:rPr>
          <w:b/>
        </w:rPr>
        <w:t>and</w:t>
      </w:r>
      <w:r w:rsidR="006A72D2" w:rsidRPr="0005598B">
        <w:rPr>
          <w:b/>
        </w:rPr>
        <w:t xml:space="preserve"> </w:t>
      </w:r>
      <w:r w:rsidR="00CA4685" w:rsidRPr="0005598B">
        <w:rPr>
          <w:b/>
        </w:rPr>
        <w:t>due</w:t>
      </w:r>
      <w:r w:rsidR="006A72D2" w:rsidRPr="0005598B">
        <w:rPr>
          <w:b/>
        </w:rPr>
        <w:t xml:space="preserve"> </w:t>
      </w:r>
      <w:r w:rsidR="00CA4685" w:rsidRPr="0005598B">
        <w:rPr>
          <w:b/>
        </w:rPr>
        <w:t>date</w:t>
      </w:r>
      <w:r w:rsidR="006A72D2" w:rsidRPr="0005598B">
        <w:rPr>
          <w:b/>
        </w:rPr>
        <w:t xml:space="preserve"> </w:t>
      </w:r>
      <w:r w:rsidR="00CA4685" w:rsidRPr="0005598B">
        <w:rPr>
          <w:b/>
        </w:rPr>
        <w:t>could</w:t>
      </w:r>
      <w:r w:rsidR="006A72D2" w:rsidRPr="0005598B">
        <w:rPr>
          <w:b/>
        </w:rPr>
        <w:t xml:space="preserve"> </w:t>
      </w:r>
      <w:r w:rsidR="00CA4685" w:rsidRPr="0005598B">
        <w:rPr>
          <w:b/>
        </w:rPr>
        <w:t>result</w:t>
      </w:r>
      <w:r w:rsidR="006A72D2" w:rsidRPr="0005598B">
        <w:rPr>
          <w:b/>
        </w:rPr>
        <w:t xml:space="preserve"> </w:t>
      </w:r>
      <w:r w:rsidR="00CA4685" w:rsidRPr="0005598B">
        <w:rPr>
          <w:b/>
        </w:rPr>
        <w:t>in</w:t>
      </w:r>
      <w:r w:rsidR="006A72D2" w:rsidRPr="0005598B">
        <w:rPr>
          <w:b/>
        </w:rPr>
        <w:t xml:space="preserve"> </w:t>
      </w:r>
      <w:r w:rsidR="00CA4685" w:rsidRPr="0005598B">
        <w:rPr>
          <w:b/>
        </w:rPr>
        <w:t>the</w:t>
      </w:r>
      <w:r w:rsidR="006A72D2" w:rsidRPr="0005598B">
        <w:rPr>
          <w:b/>
        </w:rPr>
        <w:t xml:space="preserve"> </w:t>
      </w:r>
      <w:r w:rsidR="00CA4685" w:rsidRPr="0005598B">
        <w:rPr>
          <w:b/>
        </w:rPr>
        <w:t>beneficiary</w:t>
      </w:r>
      <w:r w:rsidR="006A72D2" w:rsidRPr="0005598B">
        <w:rPr>
          <w:b/>
        </w:rPr>
        <w:t xml:space="preserve"> </w:t>
      </w:r>
      <w:r w:rsidR="00CA4685" w:rsidRPr="0005598B">
        <w:rPr>
          <w:b/>
        </w:rPr>
        <w:t>being</w:t>
      </w:r>
      <w:r w:rsidR="006A72D2" w:rsidRPr="0005598B">
        <w:rPr>
          <w:b/>
        </w:rPr>
        <w:t xml:space="preserve"> </w:t>
      </w:r>
      <w:r w:rsidR="00CA4685" w:rsidRPr="0005598B">
        <w:rPr>
          <w:b/>
        </w:rPr>
        <w:t>disenrolled</w:t>
      </w:r>
      <w:r w:rsidR="006A72D2" w:rsidRPr="0005598B">
        <w:rPr>
          <w:b/>
        </w:rPr>
        <w:t xml:space="preserve"> </w:t>
      </w:r>
      <w:r w:rsidR="00CA4685" w:rsidRPr="0005598B">
        <w:rPr>
          <w:b/>
        </w:rPr>
        <w:t>in</w:t>
      </w:r>
      <w:r w:rsidR="006A72D2" w:rsidRPr="0005598B">
        <w:rPr>
          <w:b/>
        </w:rPr>
        <w:t xml:space="preserve"> </w:t>
      </w:r>
      <w:r w:rsidR="00CA4685" w:rsidRPr="0005598B">
        <w:rPr>
          <w:b/>
        </w:rPr>
        <w:t>error.</w:t>
      </w:r>
      <w:r w:rsidR="006A72D2" w:rsidRPr="0005598B">
        <w:rPr>
          <w:b/>
        </w:rPr>
        <w:t xml:space="preserve"> </w:t>
      </w:r>
    </w:p>
    <w:p w14:paraId="18BE4867" w14:textId="77777777" w:rsidR="00CA4685" w:rsidRPr="0005598B" w:rsidRDefault="00CA4685" w:rsidP="00857315">
      <w:pPr>
        <w:spacing w:before="120" w:after="120"/>
        <w:rPr>
          <w:b/>
        </w:rPr>
      </w:pPr>
    </w:p>
    <w:p w14:paraId="56EC5802" w14:textId="6EC105F4" w:rsidR="00632EEF" w:rsidRPr="0005598B" w:rsidRDefault="00612C11" w:rsidP="00857315">
      <w:pPr>
        <w:numPr>
          <w:ilvl w:val="0"/>
          <w:numId w:val="24"/>
        </w:numPr>
        <w:spacing w:before="120" w:after="120"/>
        <w:rPr>
          <w:b/>
        </w:rPr>
      </w:pPr>
      <w:r w:rsidRPr="0005598B">
        <w:rPr>
          <w:rFonts w:cs="Arial"/>
          <w:noProof/>
          <w:color w:val="000000"/>
        </w:rPr>
        <w:drawing>
          <wp:inline distT="0" distB="0" distL="0" distR="0" wp14:anchorId="7964D3D0" wp14:editId="79F0AE4A">
            <wp:extent cx="238125"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A72D2" w:rsidRPr="0005598B">
        <w:rPr>
          <w:rFonts w:cs="Arial"/>
          <w:color w:val="000000"/>
        </w:rPr>
        <w:t xml:space="preserve"> </w:t>
      </w:r>
      <w:r w:rsidR="00646EBC" w:rsidRPr="0005598B">
        <w:rPr>
          <w:b/>
          <w:bCs/>
        </w:rPr>
        <w:t xml:space="preserve">If the Medicare D </w:t>
      </w:r>
      <w:r w:rsidR="006804B9" w:rsidRPr="0005598B">
        <w:rPr>
          <w:b/>
          <w:bCs/>
        </w:rPr>
        <w:t>Landing Page</w:t>
      </w:r>
      <w:r w:rsidR="00646EBC" w:rsidRPr="0005598B">
        <w:rPr>
          <w:b/>
          <w:bCs/>
        </w:rPr>
        <w:t xml:space="preserve"> in Compass is unavailable,</w:t>
      </w:r>
      <w:r w:rsidR="00646EBC" w:rsidRPr="0005598B">
        <w:t xml:space="preserve"> users can locate and view </w:t>
      </w:r>
      <w:proofErr w:type="spellStart"/>
      <w:r w:rsidR="00646EBC" w:rsidRPr="0005598B">
        <w:t>ONEclick</w:t>
      </w:r>
      <w:proofErr w:type="spellEnd"/>
      <w:r w:rsidR="00646EBC" w:rsidRPr="0005598B">
        <w:t xml:space="preserve"> documents from the </w:t>
      </w:r>
      <w:r w:rsidR="00646EBC" w:rsidRPr="0005598B">
        <w:rPr>
          <w:bCs/>
        </w:rPr>
        <w:t>Member Snapshot Landing Page by clicking the</w:t>
      </w:r>
      <w:r w:rsidR="00646EBC" w:rsidRPr="0005598B">
        <w:rPr>
          <w:b/>
        </w:rPr>
        <w:t xml:space="preserve"> Communications </w:t>
      </w:r>
      <w:r w:rsidR="00646EBC" w:rsidRPr="0005598B">
        <w:rPr>
          <w:bCs/>
        </w:rPr>
        <w:t xml:space="preserve">hyperlink in the </w:t>
      </w:r>
      <w:r w:rsidR="00646EBC" w:rsidRPr="0005598B">
        <w:rPr>
          <w:b/>
        </w:rPr>
        <w:t xml:space="preserve">Quick Actions </w:t>
      </w:r>
      <w:r w:rsidR="00646EBC" w:rsidRPr="0005598B">
        <w:rPr>
          <w:bCs/>
        </w:rPr>
        <w:t>panel</w:t>
      </w:r>
      <w:r w:rsidR="00646EBC" w:rsidRPr="0005598B">
        <w:t xml:space="preserve">; refer to </w:t>
      </w:r>
      <w:hyperlink r:id="rId13" w:anchor="!/view?docid=6bce8cc8-2318-4271-85a3-07198190a18c" w:history="1">
        <w:r w:rsidR="003E6C4F" w:rsidRPr="0005598B">
          <w:rPr>
            <w:rStyle w:val="Hyperlink"/>
          </w:rPr>
          <w:t>Compass MED D - Viewing Correspondence and Requesting Reprints (061763)</w:t>
        </w:r>
      </w:hyperlink>
      <w:r w:rsidR="00646EBC" w:rsidRPr="0005598B">
        <w:rPr>
          <w:color w:val="1F497D"/>
        </w:rPr>
        <w:t>.</w:t>
      </w:r>
    </w:p>
    <w:p w14:paraId="43F9253C" w14:textId="77777777" w:rsidR="00CA4685" w:rsidRPr="0005598B" w:rsidRDefault="00CA4685" w:rsidP="00857315">
      <w:pPr>
        <w:spacing w:before="120" w:after="120"/>
      </w:pPr>
    </w:p>
    <w:p w14:paraId="481646D6" w14:textId="57C64B99" w:rsidR="0029288C" w:rsidRPr="0005598B" w:rsidRDefault="00632EEF" w:rsidP="00857315">
      <w:pPr>
        <w:spacing w:before="120" w:after="120"/>
        <w:ind w:left="36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256D72" w:rsidRPr="0005598B" w14:paraId="6CF6FE7A" w14:textId="77777777" w:rsidTr="005966B4">
        <w:tc>
          <w:tcPr>
            <w:tcW w:w="5000" w:type="pct"/>
            <w:shd w:val="clear" w:color="auto" w:fill="C0C0C0"/>
          </w:tcPr>
          <w:p w14:paraId="19A869FE" w14:textId="77777777" w:rsidR="00256D72" w:rsidRPr="0005598B" w:rsidRDefault="00FC0D23" w:rsidP="00857315">
            <w:pPr>
              <w:pStyle w:val="Heading2"/>
              <w:spacing w:before="120" w:after="120"/>
              <w:rPr>
                <w:i/>
                <w:iCs w:val="0"/>
              </w:rPr>
            </w:pPr>
            <w:bookmarkStart w:id="34" w:name="_Dunning_Process"/>
            <w:bookmarkStart w:id="35" w:name="_Dunning_Process_and"/>
            <w:bookmarkStart w:id="36" w:name="_Dunning_Process,_Letters"/>
            <w:bookmarkStart w:id="37" w:name="_Toc89780596"/>
            <w:bookmarkStart w:id="38" w:name="_Toc193703316"/>
            <w:bookmarkEnd w:id="34"/>
            <w:bookmarkEnd w:id="35"/>
            <w:bookmarkEnd w:id="36"/>
            <w:r w:rsidRPr="0005598B">
              <w:rPr>
                <w:iCs w:val="0"/>
              </w:rPr>
              <w:t>Dunning</w:t>
            </w:r>
            <w:r w:rsidR="006A72D2" w:rsidRPr="0005598B">
              <w:rPr>
                <w:iCs w:val="0"/>
              </w:rPr>
              <w:t xml:space="preserve"> </w:t>
            </w:r>
            <w:r w:rsidRPr="0005598B">
              <w:rPr>
                <w:iCs w:val="0"/>
              </w:rPr>
              <w:t>Process,</w:t>
            </w:r>
            <w:r w:rsidR="006A72D2" w:rsidRPr="0005598B">
              <w:rPr>
                <w:iCs w:val="0"/>
              </w:rPr>
              <w:t xml:space="preserve"> </w:t>
            </w:r>
            <w:r w:rsidR="0029288C" w:rsidRPr="0005598B">
              <w:rPr>
                <w:iCs w:val="0"/>
              </w:rPr>
              <w:t>Letters</w:t>
            </w:r>
            <w:r w:rsidRPr="0005598B">
              <w:rPr>
                <w:iCs w:val="0"/>
              </w:rPr>
              <w:t>,</w:t>
            </w:r>
            <w:r w:rsidR="006A72D2" w:rsidRPr="0005598B">
              <w:rPr>
                <w:iCs w:val="0"/>
              </w:rPr>
              <w:t xml:space="preserve"> </w:t>
            </w:r>
            <w:r w:rsidR="009E6AD6" w:rsidRPr="0005598B">
              <w:rPr>
                <w:iCs w:val="0"/>
              </w:rPr>
              <w:t>Envelopes,</w:t>
            </w:r>
            <w:r w:rsidR="006A72D2" w:rsidRPr="0005598B">
              <w:rPr>
                <w:iCs w:val="0"/>
              </w:rPr>
              <w:t xml:space="preserve"> </w:t>
            </w:r>
            <w:r w:rsidRPr="0005598B">
              <w:rPr>
                <w:iCs w:val="0"/>
              </w:rPr>
              <w:t>and</w:t>
            </w:r>
            <w:r w:rsidR="006A72D2" w:rsidRPr="0005598B">
              <w:rPr>
                <w:iCs w:val="0"/>
              </w:rPr>
              <w:t xml:space="preserve"> </w:t>
            </w:r>
            <w:r w:rsidR="0044126F" w:rsidRPr="0005598B">
              <w:rPr>
                <w:iCs w:val="0"/>
              </w:rPr>
              <w:t>Reminders</w:t>
            </w:r>
            <w:bookmarkEnd w:id="37"/>
            <w:bookmarkEnd w:id="38"/>
          </w:p>
        </w:tc>
      </w:tr>
    </w:tbl>
    <w:p w14:paraId="5A8D79EB" w14:textId="77777777" w:rsidR="00FC0D23" w:rsidRPr="0005598B" w:rsidRDefault="00FC0D23" w:rsidP="00941BDE">
      <w:pPr>
        <w:rPr>
          <w:rFonts w:cs="Arial"/>
        </w:rPr>
      </w:pPr>
    </w:p>
    <w:p w14:paraId="008AFFEC" w14:textId="77777777" w:rsidR="00FC0D23" w:rsidRPr="0005598B" w:rsidRDefault="00FC0D23" w:rsidP="00857315">
      <w:pPr>
        <w:spacing w:before="120" w:after="120"/>
        <w:rPr>
          <w:rFonts w:cs="Arial"/>
          <w:b/>
        </w:rPr>
      </w:pPr>
      <w:r w:rsidRPr="0005598B">
        <w:rPr>
          <w:rFonts w:cs="Arial"/>
          <w:b/>
        </w:rPr>
        <w:t>Dunning</w:t>
      </w:r>
      <w:r w:rsidR="006A72D2" w:rsidRPr="0005598B">
        <w:rPr>
          <w:rFonts w:cs="Arial"/>
          <w:b/>
        </w:rPr>
        <w:t xml:space="preserve"> </w:t>
      </w:r>
      <w:r w:rsidRPr="0005598B">
        <w:rPr>
          <w:rFonts w:cs="Arial"/>
          <w:b/>
        </w:rPr>
        <w:t>Process:</w:t>
      </w:r>
    </w:p>
    <w:p w14:paraId="6F88A226" w14:textId="1AEC73D3" w:rsidR="00FC0D23" w:rsidRPr="0005598B" w:rsidRDefault="0029288C" w:rsidP="00857315">
      <w:pPr>
        <w:spacing w:before="120" w:after="120"/>
        <w:rPr>
          <w:rFonts w:cs="Arial"/>
        </w:rPr>
      </w:pPr>
      <w:r w:rsidRPr="0005598B">
        <w:rPr>
          <w:rFonts w:cs="Arial"/>
        </w:rPr>
        <w:t>The</w:t>
      </w:r>
      <w:r w:rsidR="006A72D2" w:rsidRPr="0005598B">
        <w:rPr>
          <w:rFonts w:cs="Arial"/>
        </w:rPr>
        <w:t xml:space="preserve"> </w:t>
      </w:r>
      <w:r w:rsidRPr="0005598B">
        <w:rPr>
          <w:rFonts w:cs="Arial"/>
        </w:rPr>
        <w:t>Dunning</w:t>
      </w:r>
      <w:r w:rsidR="006A72D2" w:rsidRPr="0005598B">
        <w:rPr>
          <w:rFonts w:cs="Arial"/>
        </w:rPr>
        <w:t xml:space="preserve"> </w:t>
      </w:r>
      <w:r w:rsidRPr="0005598B">
        <w:rPr>
          <w:rFonts w:cs="Arial"/>
        </w:rPr>
        <w:t>Process</w:t>
      </w:r>
      <w:r w:rsidR="006A72D2" w:rsidRPr="0005598B">
        <w:rPr>
          <w:rFonts w:cs="Arial"/>
        </w:rPr>
        <w:t xml:space="preserve"> </w:t>
      </w:r>
      <w:r w:rsidR="006C1E25" w:rsidRPr="0005598B">
        <w:rPr>
          <w:rFonts w:cs="Arial"/>
        </w:rPr>
        <w:t>consists</w:t>
      </w:r>
      <w:r w:rsidR="006A72D2" w:rsidRPr="0005598B">
        <w:rPr>
          <w:rFonts w:cs="Arial"/>
        </w:rPr>
        <w:t xml:space="preserve"> </w:t>
      </w:r>
      <w:r w:rsidR="006C1E25" w:rsidRPr="0005598B">
        <w:rPr>
          <w:rFonts w:cs="Arial"/>
        </w:rPr>
        <w:t>of</w:t>
      </w:r>
      <w:r w:rsidR="006A72D2" w:rsidRPr="0005598B">
        <w:rPr>
          <w:rFonts w:cs="Arial"/>
        </w:rPr>
        <w:t xml:space="preserve"> </w:t>
      </w:r>
      <w:r w:rsidR="006C1E25" w:rsidRPr="0005598B">
        <w:rPr>
          <w:rFonts w:cs="Arial"/>
        </w:rPr>
        <w:t>communicating</w:t>
      </w:r>
      <w:r w:rsidR="006A72D2" w:rsidRPr="0005598B">
        <w:rPr>
          <w:rFonts w:cs="Arial"/>
        </w:rPr>
        <w:t xml:space="preserve"> </w:t>
      </w:r>
      <w:r w:rsidR="006C1E25" w:rsidRPr="0005598B">
        <w:rPr>
          <w:rFonts w:cs="Arial"/>
        </w:rPr>
        <w:t>with</w:t>
      </w:r>
      <w:r w:rsidR="006A72D2" w:rsidRPr="0005598B">
        <w:rPr>
          <w:rFonts w:cs="Arial"/>
        </w:rPr>
        <w:t xml:space="preserve"> </w:t>
      </w:r>
      <w:r w:rsidRPr="0005598B">
        <w:rPr>
          <w:rFonts w:cs="Arial"/>
          <w:b/>
        </w:rPr>
        <w:t>SilverScript</w:t>
      </w:r>
      <w:r w:rsidR="006A72D2" w:rsidRPr="0005598B">
        <w:rPr>
          <w:rFonts w:cs="Arial"/>
          <w:b/>
        </w:rPr>
        <w:t xml:space="preserve"> </w:t>
      </w:r>
      <w:r w:rsidRPr="0005598B">
        <w:rPr>
          <w:rFonts w:cs="Arial"/>
        </w:rPr>
        <w:t>beneficiaries</w:t>
      </w:r>
      <w:r w:rsidR="006A72D2" w:rsidRPr="0005598B">
        <w:rPr>
          <w:rFonts w:cs="Arial"/>
        </w:rPr>
        <w:t xml:space="preserve"> </w:t>
      </w:r>
      <w:r w:rsidRPr="0005598B">
        <w:rPr>
          <w:rFonts w:cs="Arial"/>
        </w:rPr>
        <w:t>regarding</w:t>
      </w:r>
      <w:r w:rsidR="006A72D2" w:rsidRPr="0005598B">
        <w:rPr>
          <w:rFonts w:cs="Arial"/>
        </w:rPr>
        <w:t xml:space="preserve"> </w:t>
      </w:r>
      <w:r w:rsidRPr="0005598B">
        <w:rPr>
          <w:rFonts w:cs="Arial"/>
        </w:rPr>
        <w:t>premiums</w:t>
      </w:r>
      <w:r w:rsidR="006A72D2" w:rsidRPr="0005598B">
        <w:rPr>
          <w:rFonts w:cs="Arial"/>
        </w:rPr>
        <w:t xml:space="preserve"> </w:t>
      </w:r>
      <w:r w:rsidRPr="0005598B">
        <w:rPr>
          <w:rFonts w:cs="Arial"/>
        </w:rPr>
        <w:t>that</w:t>
      </w:r>
      <w:r w:rsidR="006A72D2" w:rsidRPr="0005598B">
        <w:rPr>
          <w:rFonts w:cs="Arial"/>
        </w:rPr>
        <w:t xml:space="preserve"> </w:t>
      </w:r>
      <w:r w:rsidRPr="0005598B">
        <w:rPr>
          <w:rFonts w:cs="Arial"/>
        </w:rPr>
        <w:t>are</w:t>
      </w:r>
      <w:r w:rsidR="006A72D2" w:rsidRPr="0005598B">
        <w:rPr>
          <w:rFonts w:cs="Arial"/>
        </w:rPr>
        <w:t xml:space="preserve"> </w:t>
      </w:r>
      <w:r w:rsidRPr="0005598B">
        <w:rPr>
          <w:rFonts w:cs="Arial"/>
        </w:rPr>
        <w:t>overdue</w:t>
      </w:r>
      <w:r w:rsidR="006A72D2" w:rsidRPr="0005598B">
        <w:rPr>
          <w:rFonts w:cs="Arial"/>
        </w:rPr>
        <w:t xml:space="preserve"> </w:t>
      </w:r>
      <w:r w:rsidRPr="0005598B">
        <w:rPr>
          <w:rFonts w:cs="Arial"/>
        </w:rPr>
        <w:t>and</w:t>
      </w:r>
      <w:r w:rsidR="006A72D2" w:rsidRPr="0005598B">
        <w:rPr>
          <w:rFonts w:cs="Arial"/>
        </w:rPr>
        <w:t xml:space="preserve"> </w:t>
      </w:r>
      <w:r w:rsidRPr="0005598B">
        <w:rPr>
          <w:rFonts w:cs="Arial"/>
        </w:rPr>
        <w:t>that</w:t>
      </w:r>
      <w:r w:rsidR="006A72D2" w:rsidRPr="0005598B">
        <w:rPr>
          <w:rFonts w:cs="Arial"/>
        </w:rPr>
        <w:t xml:space="preserve"> </w:t>
      </w:r>
      <w:r w:rsidRPr="0005598B">
        <w:rPr>
          <w:rFonts w:cs="Arial"/>
        </w:rPr>
        <w:t>must</w:t>
      </w:r>
      <w:r w:rsidR="006A72D2" w:rsidRPr="0005598B">
        <w:rPr>
          <w:rFonts w:cs="Arial"/>
        </w:rPr>
        <w:t xml:space="preserve"> </w:t>
      </w:r>
      <w:r w:rsidRPr="0005598B">
        <w:rPr>
          <w:rFonts w:cs="Arial"/>
        </w:rPr>
        <w:t>be</w:t>
      </w:r>
      <w:r w:rsidR="006A72D2" w:rsidRPr="0005598B">
        <w:rPr>
          <w:rFonts w:cs="Arial"/>
        </w:rPr>
        <w:t xml:space="preserve"> </w:t>
      </w:r>
      <w:r w:rsidRPr="0005598B">
        <w:rPr>
          <w:rFonts w:cs="Arial"/>
        </w:rPr>
        <w:t>paid</w:t>
      </w:r>
      <w:r w:rsidR="006A72D2" w:rsidRPr="0005598B">
        <w:rPr>
          <w:rFonts w:cs="Arial"/>
        </w:rPr>
        <w:t xml:space="preserve"> </w:t>
      </w:r>
      <w:r w:rsidR="00941BDE" w:rsidRPr="0005598B">
        <w:rPr>
          <w:rFonts w:cs="Arial"/>
        </w:rPr>
        <w:t>within</w:t>
      </w:r>
      <w:r w:rsidR="006A72D2" w:rsidRPr="0005598B">
        <w:rPr>
          <w:rFonts w:cs="Arial"/>
        </w:rPr>
        <w:t xml:space="preserve"> </w:t>
      </w:r>
      <w:r w:rsidR="00941BDE" w:rsidRPr="0005598B">
        <w:rPr>
          <w:rFonts w:cs="Arial"/>
        </w:rPr>
        <w:t>the</w:t>
      </w:r>
      <w:r w:rsidR="006A72D2" w:rsidRPr="0005598B">
        <w:rPr>
          <w:rFonts w:cs="Arial"/>
        </w:rPr>
        <w:t xml:space="preserve"> </w:t>
      </w:r>
      <w:r w:rsidR="00941BDE" w:rsidRPr="0005598B">
        <w:rPr>
          <w:rFonts w:cs="Arial"/>
        </w:rPr>
        <w:t>Dunning</w:t>
      </w:r>
      <w:r w:rsidR="006A72D2" w:rsidRPr="0005598B">
        <w:rPr>
          <w:rFonts w:cs="Arial"/>
        </w:rPr>
        <w:t xml:space="preserve"> </w:t>
      </w:r>
      <w:r w:rsidR="00941BDE" w:rsidRPr="0005598B">
        <w:rPr>
          <w:rFonts w:cs="Arial"/>
        </w:rPr>
        <w:t>grace</w:t>
      </w:r>
      <w:r w:rsidR="006A72D2" w:rsidRPr="0005598B">
        <w:rPr>
          <w:rFonts w:cs="Arial"/>
        </w:rPr>
        <w:t xml:space="preserve"> </w:t>
      </w:r>
      <w:r w:rsidR="00941BDE" w:rsidRPr="0005598B">
        <w:rPr>
          <w:rFonts w:cs="Arial"/>
        </w:rPr>
        <w:t>period</w:t>
      </w:r>
      <w:r w:rsidR="006A72D2" w:rsidRPr="0005598B">
        <w:rPr>
          <w:rFonts w:cs="Arial"/>
        </w:rPr>
        <w:t xml:space="preserve"> </w:t>
      </w:r>
      <w:proofErr w:type="gramStart"/>
      <w:r w:rsidRPr="0005598B">
        <w:rPr>
          <w:rFonts w:cs="Arial"/>
        </w:rPr>
        <w:t>in</w:t>
      </w:r>
      <w:r w:rsidR="006A72D2" w:rsidRPr="0005598B">
        <w:rPr>
          <w:rFonts w:cs="Arial"/>
        </w:rPr>
        <w:t xml:space="preserve"> </w:t>
      </w:r>
      <w:r w:rsidRPr="0005598B">
        <w:rPr>
          <w:rFonts w:cs="Arial"/>
        </w:rPr>
        <w:t>order</w:t>
      </w:r>
      <w:r w:rsidR="006A72D2" w:rsidRPr="0005598B">
        <w:rPr>
          <w:rFonts w:cs="Arial"/>
        </w:rPr>
        <w:t xml:space="preserve"> </w:t>
      </w:r>
      <w:r w:rsidRPr="0005598B">
        <w:rPr>
          <w:rFonts w:cs="Arial"/>
        </w:rPr>
        <w:t>to</w:t>
      </w:r>
      <w:proofErr w:type="gramEnd"/>
      <w:r w:rsidR="006A72D2" w:rsidRPr="0005598B">
        <w:rPr>
          <w:rFonts w:cs="Arial"/>
        </w:rPr>
        <w:t xml:space="preserve"> </w:t>
      </w:r>
      <w:r w:rsidRPr="0005598B">
        <w:rPr>
          <w:rFonts w:cs="Arial"/>
        </w:rPr>
        <w:t>remain</w:t>
      </w:r>
      <w:r w:rsidR="006A72D2" w:rsidRPr="0005598B">
        <w:rPr>
          <w:rFonts w:cs="Arial"/>
        </w:rPr>
        <w:t xml:space="preserve"> </w:t>
      </w:r>
      <w:r w:rsidRPr="0005598B">
        <w:rPr>
          <w:rFonts w:cs="Arial"/>
        </w:rPr>
        <w:t>covered</w:t>
      </w:r>
      <w:r w:rsidR="006A72D2" w:rsidRPr="0005598B">
        <w:rPr>
          <w:rFonts w:cs="Arial"/>
        </w:rPr>
        <w:t xml:space="preserve"> </w:t>
      </w:r>
      <w:r w:rsidRPr="0005598B">
        <w:rPr>
          <w:rFonts w:cs="Arial"/>
        </w:rPr>
        <w:t>under</w:t>
      </w:r>
      <w:r w:rsidR="006A72D2" w:rsidRPr="0005598B">
        <w:rPr>
          <w:rFonts w:cs="Arial"/>
        </w:rPr>
        <w:t xml:space="preserve"> </w:t>
      </w:r>
      <w:r w:rsidRPr="0005598B">
        <w:rPr>
          <w:rFonts w:cs="Arial"/>
        </w:rPr>
        <w:t>the</w:t>
      </w:r>
      <w:r w:rsidR="006A72D2" w:rsidRPr="0005598B">
        <w:rPr>
          <w:rFonts w:cs="Arial"/>
        </w:rPr>
        <w:t xml:space="preserve"> </w:t>
      </w:r>
      <w:r w:rsidRPr="0005598B">
        <w:rPr>
          <w:rFonts w:cs="Arial"/>
        </w:rPr>
        <w:t>MED</w:t>
      </w:r>
      <w:r w:rsidR="006A72D2" w:rsidRPr="0005598B">
        <w:rPr>
          <w:rFonts w:cs="Arial"/>
        </w:rPr>
        <w:t xml:space="preserve"> </w:t>
      </w:r>
      <w:r w:rsidRPr="0005598B">
        <w:rPr>
          <w:rFonts w:cs="Arial"/>
        </w:rPr>
        <w:t>D</w:t>
      </w:r>
      <w:r w:rsidR="006A72D2" w:rsidRPr="0005598B">
        <w:rPr>
          <w:rFonts w:cs="Arial"/>
        </w:rPr>
        <w:t xml:space="preserve"> </w:t>
      </w:r>
      <w:r w:rsidRPr="0005598B">
        <w:rPr>
          <w:rFonts w:cs="Arial"/>
        </w:rPr>
        <w:t>plan</w:t>
      </w:r>
      <w:r w:rsidR="005758AD" w:rsidRPr="0005598B">
        <w:rPr>
          <w:rFonts w:cs="Arial"/>
        </w:rPr>
        <w:t>.</w:t>
      </w:r>
      <w:r w:rsidR="006A72D2" w:rsidRPr="0005598B">
        <w:rPr>
          <w:rFonts w:cs="Arial"/>
        </w:rPr>
        <w:t xml:space="preserve"> </w:t>
      </w:r>
    </w:p>
    <w:p w14:paraId="67C18C75" w14:textId="05A219D2" w:rsidR="009D6EC6" w:rsidRPr="0005598B" w:rsidRDefault="00874B36" w:rsidP="00857315">
      <w:pPr>
        <w:numPr>
          <w:ilvl w:val="0"/>
          <w:numId w:val="17"/>
        </w:numPr>
        <w:spacing w:before="120" w:after="120"/>
      </w:pPr>
      <w:r w:rsidRPr="0005598B">
        <w:t>B</w:t>
      </w:r>
      <w:r w:rsidR="0029288C" w:rsidRPr="0005598B">
        <w:t>eneficiaries</w:t>
      </w:r>
      <w:r w:rsidR="006A72D2" w:rsidRPr="0005598B">
        <w:t xml:space="preserve"> </w:t>
      </w:r>
      <w:r w:rsidRPr="0005598B">
        <w:t>who have</w:t>
      </w:r>
      <w:r w:rsidR="006A72D2" w:rsidRPr="0005598B">
        <w:t xml:space="preserve"> </w:t>
      </w:r>
      <w:r w:rsidR="0029288C" w:rsidRPr="0005598B">
        <w:t>LIS</w:t>
      </w:r>
      <w:r w:rsidR="006A72D2" w:rsidRPr="0005598B">
        <w:t xml:space="preserve"> </w:t>
      </w:r>
      <w:r w:rsidR="0029288C" w:rsidRPr="0005598B">
        <w:t>can</w:t>
      </w:r>
      <w:r w:rsidR="006A72D2" w:rsidRPr="0005598B">
        <w:t xml:space="preserve"> </w:t>
      </w:r>
      <w:r w:rsidR="0029288C" w:rsidRPr="0005598B">
        <w:t>be</w:t>
      </w:r>
      <w:r w:rsidR="006A72D2" w:rsidRPr="0005598B">
        <w:t xml:space="preserve"> </w:t>
      </w:r>
      <w:r w:rsidR="0029288C" w:rsidRPr="0005598B">
        <w:t>included</w:t>
      </w:r>
      <w:r w:rsidR="006A72D2" w:rsidRPr="0005598B">
        <w:t xml:space="preserve"> </w:t>
      </w:r>
      <w:r w:rsidR="0029288C" w:rsidRPr="0005598B">
        <w:t>in</w:t>
      </w:r>
      <w:r w:rsidR="006A72D2" w:rsidRPr="0005598B">
        <w:t xml:space="preserve"> </w:t>
      </w:r>
      <w:r w:rsidR="0029288C" w:rsidRPr="0005598B">
        <w:t>the</w:t>
      </w:r>
      <w:r w:rsidR="006A72D2" w:rsidRPr="0005598B">
        <w:t xml:space="preserve"> </w:t>
      </w:r>
      <w:r w:rsidR="0029288C" w:rsidRPr="0005598B">
        <w:t>Dunning</w:t>
      </w:r>
      <w:r w:rsidR="006A72D2" w:rsidRPr="0005598B">
        <w:t xml:space="preserve"> </w:t>
      </w:r>
      <w:r w:rsidR="0029288C" w:rsidRPr="0005598B">
        <w:t>Process</w:t>
      </w:r>
      <w:r w:rsidR="006A72D2" w:rsidRPr="0005598B">
        <w:t xml:space="preserve"> </w:t>
      </w:r>
      <w:r w:rsidRPr="0005598B">
        <w:t>if</w:t>
      </w:r>
      <w:r w:rsidR="006A72D2" w:rsidRPr="0005598B">
        <w:t xml:space="preserve"> </w:t>
      </w:r>
      <w:r w:rsidR="00D343B0" w:rsidRPr="0005598B">
        <w:t>they</w:t>
      </w:r>
      <w:r w:rsidR="006A72D2" w:rsidRPr="0005598B">
        <w:t xml:space="preserve"> </w:t>
      </w:r>
      <w:r w:rsidR="00D343B0" w:rsidRPr="0005598B">
        <w:t>owe</w:t>
      </w:r>
      <w:r w:rsidR="006A72D2" w:rsidRPr="0005598B">
        <w:t xml:space="preserve"> </w:t>
      </w:r>
      <w:r w:rsidRPr="0005598B">
        <w:t>premiums</w:t>
      </w:r>
      <w:r w:rsidR="006A72D2" w:rsidRPr="0005598B">
        <w:t xml:space="preserve"> </w:t>
      </w:r>
      <w:r w:rsidR="00D343B0" w:rsidRPr="0005598B">
        <w:t>greater</w:t>
      </w:r>
      <w:r w:rsidR="006A72D2" w:rsidRPr="0005598B">
        <w:t xml:space="preserve"> </w:t>
      </w:r>
      <w:r w:rsidR="00D343B0" w:rsidRPr="0005598B">
        <w:t>than</w:t>
      </w:r>
      <w:r w:rsidR="006A72D2" w:rsidRPr="0005598B">
        <w:t xml:space="preserve"> </w:t>
      </w:r>
      <w:r w:rsidR="00D343B0" w:rsidRPr="0005598B">
        <w:t>their</w:t>
      </w:r>
      <w:r w:rsidR="006A72D2" w:rsidRPr="0005598B">
        <w:t xml:space="preserve"> </w:t>
      </w:r>
      <w:r w:rsidRPr="0005598B">
        <w:t>subsidized amount</w:t>
      </w:r>
      <w:r w:rsidR="0029288C" w:rsidRPr="0005598B">
        <w:t>.</w:t>
      </w:r>
      <w:r w:rsidR="006A72D2" w:rsidRPr="0005598B">
        <w:t xml:space="preserve"> </w:t>
      </w:r>
      <w:r w:rsidRPr="0005598B">
        <w:t xml:space="preserve">If the beneficiary does not pay the premiums </w:t>
      </w:r>
      <w:r w:rsidR="007E253F" w:rsidRPr="0005598B">
        <w:t xml:space="preserve">that </w:t>
      </w:r>
      <w:r w:rsidRPr="0005598B">
        <w:t>they are responsible for, they could be at risk of being disenrolled from their Part D Prescription Drug Coverage.</w:t>
      </w:r>
    </w:p>
    <w:p w14:paraId="480AFBBE" w14:textId="77777777" w:rsidR="00FC0D23" w:rsidRPr="0005598B" w:rsidRDefault="00FC0D23" w:rsidP="00857315">
      <w:pPr>
        <w:spacing w:before="120" w:after="120"/>
        <w:rPr>
          <w:rFonts w:cs="Arial"/>
          <w:color w:val="000000"/>
        </w:rPr>
      </w:pPr>
    </w:p>
    <w:p w14:paraId="686885E8" w14:textId="77777777" w:rsidR="00FC0D23" w:rsidRPr="0005598B" w:rsidRDefault="00FC0D23" w:rsidP="00857315">
      <w:pPr>
        <w:tabs>
          <w:tab w:val="left" w:pos="8671"/>
        </w:tabs>
        <w:spacing w:before="120" w:after="120"/>
        <w:rPr>
          <w:b/>
        </w:rPr>
      </w:pPr>
      <w:r w:rsidRPr="0005598B">
        <w:rPr>
          <w:b/>
        </w:rPr>
        <w:t>Letters</w:t>
      </w:r>
      <w:r w:rsidR="006A72D2" w:rsidRPr="0005598B">
        <w:rPr>
          <w:b/>
        </w:rPr>
        <w:t xml:space="preserve"> </w:t>
      </w:r>
      <w:r w:rsidR="009E6AD6" w:rsidRPr="0005598B">
        <w:rPr>
          <w:b/>
        </w:rPr>
        <w:t>and</w:t>
      </w:r>
      <w:r w:rsidR="006A72D2" w:rsidRPr="0005598B">
        <w:rPr>
          <w:b/>
        </w:rPr>
        <w:t xml:space="preserve"> </w:t>
      </w:r>
      <w:r w:rsidR="009E6AD6" w:rsidRPr="0005598B">
        <w:rPr>
          <w:b/>
        </w:rPr>
        <w:t>Envelopes</w:t>
      </w:r>
      <w:r w:rsidRPr="0005598B">
        <w:rPr>
          <w:b/>
        </w:rPr>
        <w:t>:</w:t>
      </w:r>
    </w:p>
    <w:p w14:paraId="0CE605FA" w14:textId="5039C129" w:rsidR="00276FE4" w:rsidRPr="0005598B" w:rsidRDefault="00612C11" w:rsidP="00857315">
      <w:pPr>
        <w:spacing w:before="120" w:after="120"/>
        <w:rPr>
          <w:rFonts w:cs="Arial"/>
        </w:rPr>
      </w:pPr>
      <w:r w:rsidRPr="0005598B">
        <w:rPr>
          <w:rFonts w:cs="Arial"/>
          <w:noProof/>
          <w:color w:val="000000"/>
        </w:rPr>
        <w:drawing>
          <wp:inline distT="0" distB="0" distL="0" distR="0" wp14:anchorId="7FF43819" wp14:editId="2B62429A">
            <wp:extent cx="247650"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05598B">
        <w:rPr>
          <w:rFonts w:cs="Arial"/>
          <w:color w:val="000000"/>
        </w:rPr>
        <w:t xml:space="preserve"> </w:t>
      </w:r>
      <w:r w:rsidR="008225D6" w:rsidRPr="0005598B">
        <w:rPr>
          <w:rFonts w:cs="Arial"/>
        </w:rPr>
        <w:t>The</w:t>
      </w:r>
      <w:r w:rsidR="006A72D2" w:rsidRPr="0005598B">
        <w:rPr>
          <w:rFonts w:cs="Arial"/>
        </w:rPr>
        <w:t xml:space="preserve"> </w:t>
      </w:r>
      <w:r w:rsidR="009D6EC6" w:rsidRPr="0005598B">
        <w:rPr>
          <w:rFonts w:cs="Arial"/>
        </w:rPr>
        <w:t>letters</w:t>
      </w:r>
      <w:r w:rsidR="006A72D2" w:rsidRPr="0005598B">
        <w:rPr>
          <w:rFonts w:cs="Arial"/>
        </w:rPr>
        <w:t xml:space="preserve"> </w:t>
      </w:r>
      <w:r w:rsidR="009D6EC6" w:rsidRPr="0005598B">
        <w:rPr>
          <w:rFonts w:cs="Arial"/>
        </w:rPr>
        <w:t>are</w:t>
      </w:r>
      <w:r w:rsidR="006A72D2" w:rsidRPr="0005598B">
        <w:rPr>
          <w:rFonts w:cs="Arial"/>
        </w:rPr>
        <w:t xml:space="preserve"> </w:t>
      </w:r>
      <w:r w:rsidR="009D6EC6" w:rsidRPr="0005598B">
        <w:rPr>
          <w:rFonts w:cs="Arial"/>
        </w:rPr>
        <w:t>sent</w:t>
      </w:r>
      <w:r w:rsidR="006A72D2" w:rsidRPr="0005598B">
        <w:rPr>
          <w:rFonts w:cs="Arial"/>
        </w:rPr>
        <w:t xml:space="preserve"> </w:t>
      </w:r>
      <w:r w:rsidR="009D6EC6" w:rsidRPr="0005598B">
        <w:rPr>
          <w:rFonts w:cs="Arial"/>
        </w:rPr>
        <w:t>out</w:t>
      </w:r>
      <w:r w:rsidR="006A72D2" w:rsidRPr="0005598B">
        <w:rPr>
          <w:rFonts w:cs="Arial"/>
        </w:rPr>
        <w:t xml:space="preserve"> </w:t>
      </w:r>
      <w:r w:rsidR="009D6EC6" w:rsidRPr="0005598B">
        <w:rPr>
          <w:rFonts w:cs="Arial"/>
        </w:rPr>
        <w:t>in</w:t>
      </w:r>
      <w:r w:rsidR="006A72D2" w:rsidRPr="0005598B">
        <w:rPr>
          <w:rFonts w:cs="Arial"/>
        </w:rPr>
        <w:t xml:space="preserve"> </w:t>
      </w:r>
      <w:r w:rsidR="009D6EC6" w:rsidRPr="0005598B">
        <w:rPr>
          <w:rFonts w:cs="Arial"/>
        </w:rPr>
        <w:t>the</w:t>
      </w:r>
      <w:r w:rsidR="006A72D2" w:rsidRPr="0005598B">
        <w:rPr>
          <w:rFonts w:cs="Arial"/>
        </w:rPr>
        <w:t xml:space="preserve"> </w:t>
      </w:r>
      <w:r w:rsidR="009D6EC6" w:rsidRPr="0005598B">
        <w:rPr>
          <w:rFonts w:cs="Arial"/>
        </w:rPr>
        <w:t>following</w:t>
      </w:r>
      <w:r w:rsidR="006A72D2" w:rsidRPr="0005598B">
        <w:rPr>
          <w:rFonts w:cs="Arial"/>
        </w:rPr>
        <w:t xml:space="preserve"> </w:t>
      </w:r>
      <w:r w:rsidR="009D6EC6" w:rsidRPr="0005598B">
        <w:rPr>
          <w:rFonts w:cs="Arial"/>
        </w:rPr>
        <w:t>order</w:t>
      </w:r>
      <w:r w:rsidR="006A72D2" w:rsidRPr="0005598B">
        <w:rPr>
          <w:rFonts w:cs="Arial"/>
        </w:rPr>
        <w:t xml:space="preserve"> </w:t>
      </w:r>
      <w:r w:rsidR="005758AD" w:rsidRPr="0005598B">
        <w:rPr>
          <w:rFonts w:cs="Arial"/>
        </w:rPr>
        <w:t>and</w:t>
      </w:r>
      <w:r w:rsidR="006A72D2" w:rsidRPr="0005598B">
        <w:rPr>
          <w:rFonts w:cs="Arial"/>
        </w:rPr>
        <w:t xml:space="preserve"> </w:t>
      </w:r>
      <w:r w:rsidR="005758AD" w:rsidRPr="0005598B">
        <w:rPr>
          <w:rFonts w:cs="Arial"/>
        </w:rPr>
        <w:t>are</w:t>
      </w:r>
      <w:r w:rsidR="006A72D2" w:rsidRPr="0005598B">
        <w:rPr>
          <w:rFonts w:cs="Arial"/>
        </w:rPr>
        <w:t xml:space="preserve"> </w:t>
      </w:r>
      <w:r w:rsidR="005758AD" w:rsidRPr="0005598B">
        <w:rPr>
          <w:rFonts w:cs="Arial"/>
        </w:rPr>
        <w:t>located</w:t>
      </w:r>
      <w:r w:rsidR="006A72D2" w:rsidRPr="0005598B">
        <w:rPr>
          <w:rFonts w:cs="Arial"/>
        </w:rPr>
        <w:t xml:space="preserve"> </w:t>
      </w:r>
      <w:r w:rsidR="005758AD" w:rsidRPr="0005598B">
        <w:rPr>
          <w:rFonts w:cs="Arial"/>
        </w:rPr>
        <w:t>within</w:t>
      </w:r>
      <w:r w:rsidR="006A72D2" w:rsidRPr="0005598B">
        <w:rPr>
          <w:rFonts w:cs="Arial"/>
        </w:rPr>
        <w:t xml:space="preserve"> </w:t>
      </w:r>
      <w:proofErr w:type="spellStart"/>
      <w:r w:rsidR="005758AD" w:rsidRPr="0005598B">
        <w:rPr>
          <w:rFonts w:cs="Arial"/>
          <w:b/>
        </w:rPr>
        <w:t>ONEclick</w:t>
      </w:r>
      <w:proofErr w:type="spellEnd"/>
      <w:r w:rsidR="009D6EC6" w:rsidRPr="0005598B">
        <w:rPr>
          <w:rFonts w:cs="Arial"/>
        </w:rPr>
        <w:t>:</w:t>
      </w:r>
      <w:r w:rsidR="006A72D2" w:rsidRPr="0005598B">
        <w:rPr>
          <w:rFonts w:cs="Arial"/>
        </w:rPr>
        <w:t xml:space="preserve"> </w:t>
      </w:r>
    </w:p>
    <w:p w14:paraId="6F80027D" w14:textId="77777777" w:rsidR="006A7B31" w:rsidRPr="0005598B" w:rsidRDefault="00637BC4" w:rsidP="00857315">
      <w:pPr>
        <w:numPr>
          <w:ilvl w:val="0"/>
          <w:numId w:val="15"/>
        </w:numPr>
        <w:spacing w:before="120" w:after="120"/>
      </w:pPr>
      <w:r w:rsidRPr="0005598B">
        <w:t>Dunning</w:t>
      </w:r>
      <w:r w:rsidR="006A72D2" w:rsidRPr="0005598B">
        <w:t xml:space="preserve"> </w:t>
      </w:r>
      <w:r w:rsidRPr="0005598B">
        <w:t>Letter</w:t>
      </w:r>
      <w:r w:rsidR="006A72D2" w:rsidRPr="0005598B">
        <w:t xml:space="preserve"> </w:t>
      </w:r>
      <w:r w:rsidRPr="0005598B">
        <w:t>#1</w:t>
      </w:r>
    </w:p>
    <w:p w14:paraId="1CEC57DE" w14:textId="77777777" w:rsidR="00276FE4" w:rsidRPr="0005598B" w:rsidRDefault="00637BC4" w:rsidP="00857315">
      <w:pPr>
        <w:numPr>
          <w:ilvl w:val="0"/>
          <w:numId w:val="15"/>
        </w:numPr>
        <w:spacing w:before="120" w:after="120"/>
      </w:pPr>
      <w:r w:rsidRPr="0005598B">
        <w:t>Dunning</w:t>
      </w:r>
      <w:r w:rsidR="006A72D2" w:rsidRPr="0005598B">
        <w:t xml:space="preserve"> </w:t>
      </w:r>
      <w:r w:rsidRPr="0005598B">
        <w:t>Letter</w:t>
      </w:r>
      <w:r w:rsidR="006A72D2" w:rsidRPr="0005598B">
        <w:t xml:space="preserve"> </w:t>
      </w:r>
      <w:r w:rsidRPr="0005598B">
        <w:t>#2</w:t>
      </w:r>
    </w:p>
    <w:p w14:paraId="31F3AD33" w14:textId="77777777" w:rsidR="009D6EC6" w:rsidRPr="0005598B" w:rsidRDefault="00637BC4" w:rsidP="00857315">
      <w:pPr>
        <w:numPr>
          <w:ilvl w:val="0"/>
          <w:numId w:val="15"/>
        </w:numPr>
        <w:spacing w:before="120" w:after="120"/>
      </w:pPr>
      <w:r w:rsidRPr="0005598B">
        <w:t>D</w:t>
      </w:r>
      <w:r w:rsidR="00631C9B" w:rsidRPr="0005598B">
        <w:t>isenrollment</w:t>
      </w:r>
      <w:r w:rsidR="006A72D2" w:rsidRPr="0005598B">
        <w:t xml:space="preserve"> </w:t>
      </w:r>
      <w:r w:rsidR="00631C9B" w:rsidRPr="0005598B">
        <w:t>Confirmation</w:t>
      </w:r>
      <w:r w:rsidR="006A72D2" w:rsidRPr="0005598B">
        <w:t xml:space="preserve"> </w:t>
      </w:r>
      <w:r w:rsidR="00631C9B" w:rsidRPr="0005598B">
        <w:t>Letter</w:t>
      </w:r>
      <w:r w:rsidR="006A72D2" w:rsidRPr="0005598B">
        <w:t xml:space="preserve"> </w:t>
      </w:r>
    </w:p>
    <w:p w14:paraId="6C48574A" w14:textId="77777777" w:rsidR="00462001" w:rsidRPr="0005598B" w:rsidRDefault="00462001" w:rsidP="00857315">
      <w:pPr>
        <w:numPr>
          <w:ilvl w:val="0"/>
          <w:numId w:val="20"/>
        </w:numPr>
        <w:spacing w:before="120" w:after="120"/>
        <w:rPr>
          <w:color w:val="000000"/>
        </w:rPr>
      </w:pPr>
      <w:r w:rsidRPr="0005598B">
        <w:rPr>
          <w:color w:val="000000"/>
        </w:rPr>
        <w:t>The</w:t>
      </w:r>
      <w:r w:rsidR="00FC0D23" w:rsidRPr="0005598B">
        <w:rPr>
          <w:color w:val="000000"/>
        </w:rPr>
        <w:t>se</w:t>
      </w:r>
      <w:r w:rsidR="006A72D2" w:rsidRPr="0005598B">
        <w:rPr>
          <w:color w:val="FF0000"/>
        </w:rPr>
        <w:t xml:space="preserve"> </w:t>
      </w:r>
      <w:r w:rsidR="00FC0D23" w:rsidRPr="0005598B">
        <w:t>l</w:t>
      </w:r>
      <w:r w:rsidRPr="0005598B">
        <w:t>etter</w:t>
      </w:r>
      <w:r w:rsidR="00FC0D23" w:rsidRPr="0005598B">
        <w:t>s</w:t>
      </w:r>
      <w:r w:rsidR="006A72D2" w:rsidRPr="0005598B">
        <w:t xml:space="preserve"> </w:t>
      </w:r>
      <w:r w:rsidR="00FC0D23" w:rsidRPr="0005598B">
        <w:t>are</w:t>
      </w:r>
      <w:r w:rsidR="006A72D2" w:rsidRPr="0005598B">
        <w:rPr>
          <w:color w:val="000000"/>
        </w:rPr>
        <w:t xml:space="preserve"> </w:t>
      </w:r>
      <w:r w:rsidRPr="0005598B">
        <w:rPr>
          <w:color w:val="000000"/>
        </w:rPr>
        <w:t>sent</w:t>
      </w:r>
      <w:r w:rsidR="006A72D2" w:rsidRPr="0005598B">
        <w:rPr>
          <w:color w:val="000000"/>
        </w:rPr>
        <w:t xml:space="preserve"> </w:t>
      </w:r>
      <w:r w:rsidRPr="0005598B">
        <w:rPr>
          <w:color w:val="000000"/>
        </w:rPr>
        <w:t>within</w:t>
      </w:r>
      <w:r w:rsidR="006A72D2" w:rsidRPr="0005598B">
        <w:rPr>
          <w:color w:val="000000"/>
        </w:rPr>
        <w:t xml:space="preserve"> </w:t>
      </w:r>
      <w:r w:rsidRPr="0005598B">
        <w:rPr>
          <w:color w:val="000000"/>
        </w:rPr>
        <w:t>a</w:t>
      </w:r>
      <w:r w:rsidR="006A72D2" w:rsidRPr="0005598B">
        <w:rPr>
          <w:color w:val="000000"/>
        </w:rPr>
        <w:t xml:space="preserve"> </w:t>
      </w:r>
      <w:r w:rsidRPr="0005598B">
        <w:rPr>
          <w:color w:val="000000"/>
        </w:rPr>
        <w:t>windowed</w:t>
      </w:r>
      <w:r w:rsidR="006A72D2" w:rsidRPr="0005598B">
        <w:rPr>
          <w:color w:val="000000"/>
        </w:rPr>
        <w:t xml:space="preserve"> </w:t>
      </w:r>
      <w:r w:rsidRPr="0005598B">
        <w:rPr>
          <w:color w:val="000000"/>
        </w:rPr>
        <w:t>envelope;</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mailing</w:t>
      </w:r>
      <w:r w:rsidR="006A72D2" w:rsidRPr="0005598B">
        <w:rPr>
          <w:color w:val="000000"/>
        </w:rPr>
        <w:t xml:space="preserve"> </w:t>
      </w:r>
      <w:r w:rsidRPr="0005598B">
        <w:rPr>
          <w:color w:val="000000"/>
        </w:rPr>
        <w:t>address</w:t>
      </w:r>
      <w:r w:rsidR="006A72D2" w:rsidRPr="0005598B">
        <w:rPr>
          <w:color w:val="000000"/>
        </w:rPr>
        <w:t xml:space="preserve"> </w:t>
      </w:r>
      <w:r w:rsidRPr="0005598B">
        <w:rPr>
          <w:color w:val="000000"/>
        </w:rPr>
        <w:t>will</w:t>
      </w:r>
      <w:r w:rsidR="006A72D2" w:rsidRPr="0005598B">
        <w:rPr>
          <w:color w:val="000000"/>
        </w:rPr>
        <w:t xml:space="preserve"> </w:t>
      </w:r>
      <w:r w:rsidRPr="0005598B">
        <w:rPr>
          <w:color w:val="000000"/>
        </w:rPr>
        <w:t>be</w:t>
      </w:r>
      <w:r w:rsidR="006A72D2" w:rsidRPr="0005598B">
        <w:rPr>
          <w:color w:val="000000"/>
        </w:rPr>
        <w:t xml:space="preserve"> </w:t>
      </w:r>
      <w:r w:rsidRPr="0005598B">
        <w:rPr>
          <w:color w:val="000000"/>
        </w:rPr>
        <w:t>visible</w:t>
      </w:r>
      <w:r w:rsidR="006A72D2" w:rsidRPr="0005598B">
        <w:rPr>
          <w:color w:val="000000"/>
        </w:rPr>
        <w:t xml:space="preserve"> </w:t>
      </w:r>
      <w:r w:rsidRPr="0005598B">
        <w:rPr>
          <w:color w:val="000000"/>
        </w:rPr>
        <w:t>through</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plastic</w:t>
      </w:r>
      <w:r w:rsidR="006A72D2" w:rsidRPr="0005598B">
        <w:rPr>
          <w:color w:val="000000"/>
        </w:rPr>
        <w:t xml:space="preserve"> </w:t>
      </w:r>
      <w:r w:rsidRPr="0005598B">
        <w:rPr>
          <w:color w:val="000000"/>
        </w:rPr>
        <w:t>window</w:t>
      </w:r>
      <w:r w:rsidR="00E84444" w:rsidRPr="0005598B">
        <w:rPr>
          <w:color w:val="000000"/>
        </w:rPr>
        <w:t>.</w:t>
      </w:r>
    </w:p>
    <w:p w14:paraId="2E49A2F3" w14:textId="77777777" w:rsidR="00462001" w:rsidRPr="0005598B" w:rsidRDefault="00462001" w:rsidP="00857315">
      <w:pPr>
        <w:numPr>
          <w:ilvl w:val="0"/>
          <w:numId w:val="20"/>
        </w:numPr>
        <w:spacing w:before="120" w:after="120"/>
        <w:rPr>
          <w:color w:val="000000"/>
        </w:rPr>
      </w:pPr>
      <w:r w:rsidRPr="0005598B">
        <w:rPr>
          <w:color w:val="000000"/>
        </w:rPr>
        <w:t>The</w:t>
      </w:r>
      <w:r w:rsidR="006A72D2" w:rsidRPr="0005598B">
        <w:rPr>
          <w:color w:val="000000"/>
        </w:rPr>
        <w:t xml:space="preserve"> </w:t>
      </w:r>
      <w:r w:rsidRPr="0005598B">
        <w:rPr>
          <w:color w:val="000000"/>
        </w:rPr>
        <w:t>return</w:t>
      </w:r>
      <w:r w:rsidR="006A72D2" w:rsidRPr="0005598B">
        <w:rPr>
          <w:color w:val="000000"/>
        </w:rPr>
        <w:t xml:space="preserve"> </w:t>
      </w:r>
      <w:r w:rsidRPr="0005598B">
        <w:rPr>
          <w:color w:val="000000"/>
        </w:rPr>
        <w:t>address</w:t>
      </w:r>
      <w:r w:rsidR="006A72D2" w:rsidRPr="0005598B">
        <w:rPr>
          <w:color w:val="000000"/>
        </w:rPr>
        <w:t xml:space="preserve"> </w:t>
      </w:r>
      <w:r w:rsidRPr="0005598B">
        <w:rPr>
          <w:color w:val="000000"/>
        </w:rPr>
        <w:t>is</w:t>
      </w:r>
      <w:r w:rsidR="006A72D2" w:rsidRPr="0005598B">
        <w:rPr>
          <w:color w:val="000000"/>
        </w:rPr>
        <w:t xml:space="preserve"> </w:t>
      </w:r>
      <w:r w:rsidRPr="0005598B">
        <w:rPr>
          <w:color w:val="000000"/>
        </w:rPr>
        <w:t>from</w:t>
      </w:r>
      <w:r w:rsidR="006A72D2" w:rsidRPr="0005598B">
        <w:rPr>
          <w:color w:val="000000"/>
        </w:rPr>
        <w:t xml:space="preserve"> </w:t>
      </w:r>
      <w:r w:rsidR="00941BDE" w:rsidRPr="0005598B">
        <w:rPr>
          <w:b/>
          <w:bCs/>
          <w:color w:val="000000"/>
        </w:rPr>
        <w:t>Aetna</w:t>
      </w:r>
      <w:r w:rsidR="006A72D2" w:rsidRPr="0005598B">
        <w:rPr>
          <w:color w:val="000000"/>
        </w:rPr>
        <w:t xml:space="preserve"> </w:t>
      </w:r>
      <w:r w:rsidR="00E84444" w:rsidRPr="0005598B">
        <w:rPr>
          <w:color w:val="000000"/>
        </w:rPr>
        <w:t>with</w:t>
      </w:r>
      <w:r w:rsidR="006A72D2" w:rsidRPr="0005598B">
        <w:rPr>
          <w:color w:val="000000"/>
        </w:rPr>
        <w:t xml:space="preserve"> </w:t>
      </w:r>
      <w:r w:rsidR="00E84444" w:rsidRPr="0005598B">
        <w:rPr>
          <w:color w:val="000000"/>
        </w:rPr>
        <w:t>the</w:t>
      </w:r>
      <w:r w:rsidR="006A72D2" w:rsidRPr="0005598B">
        <w:rPr>
          <w:color w:val="000000"/>
        </w:rPr>
        <w:t xml:space="preserve"> </w:t>
      </w:r>
      <w:r w:rsidR="00E84444" w:rsidRPr="0005598B">
        <w:rPr>
          <w:color w:val="000000"/>
        </w:rPr>
        <w:t>logo</w:t>
      </w:r>
      <w:r w:rsidR="006A72D2" w:rsidRPr="0005598B">
        <w:rPr>
          <w:color w:val="000000"/>
        </w:rPr>
        <w:t xml:space="preserve"> </w:t>
      </w:r>
      <w:r w:rsidR="00E84444" w:rsidRPr="0005598B">
        <w:rPr>
          <w:color w:val="000000"/>
        </w:rPr>
        <w:t>in</w:t>
      </w:r>
      <w:r w:rsidR="006A72D2" w:rsidRPr="0005598B">
        <w:rPr>
          <w:color w:val="000000"/>
        </w:rPr>
        <w:t xml:space="preserve"> </w:t>
      </w:r>
      <w:r w:rsidR="00E84444" w:rsidRPr="0005598B">
        <w:rPr>
          <w:color w:val="000000"/>
        </w:rPr>
        <w:t>larger</w:t>
      </w:r>
      <w:r w:rsidR="006A72D2" w:rsidRPr="0005598B">
        <w:rPr>
          <w:color w:val="000000"/>
        </w:rPr>
        <w:t xml:space="preserve"> </w:t>
      </w:r>
      <w:r w:rsidR="00E84444" w:rsidRPr="0005598B">
        <w:rPr>
          <w:color w:val="000000"/>
        </w:rPr>
        <w:t>print.</w:t>
      </w:r>
    </w:p>
    <w:p w14:paraId="59FD21DD" w14:textId="63E35E18" w:rsidR="00462001" w:rsidRPr="0005598B" w:rsidRDefault="00462001" w:rsidP="00857315">
      <w:pPr>
        <w:numPr>
          <w:ilvl w:val="0"/>
          <w:numId w:val="20"/>
        </w:numPr>
        <w:spacing w:before="120" w:after="120"/>
        <w:rPr>
          <w:color w:val="000000"/>
        </w:rPr>
      </w:pPr>
      <w:r w:rsidRPr="0005598B">
        <w:rPr>
          <w:color w:val="000000"/>
        </w:rPr>
        <w:t>“</w:t>
      </w:r>
      <w:r w:rsidRPr="0005598B">
        <w:rPr>
          <w:b/>
          <w:bCs/>
          <w:color w:val="000000"/>
        </w:rPr>
        <w:t>ATTENTION:</w:t>
      </w:r>
      <w:r w:rsidR="0005598B">
        <w:rPr>
          <w:b/>
          <w:bCs/>
          <w:color w:val="000000"/>
        </w:rPr>
        <w:t xml:space="preserve"> </w:t>
      </w:r>
      <w:r w:rsidRPr="0005598B">
        <w:rPr>
          <w:b/>
          <w:bCs/>
          <w:color w:val="000000"/>
        </w:rPr>
        <w:t>Important</w:t>
      </w:r>
      <w:r w:rsidR="006A72D2" w:rsidRPr="0005598B">
        <w:rPr>
          <w:b/>
          <w:bCs/>
          <w:color w:val="000000"/>
        </w:rPr>
        <w:t xml:space="preserve"> </w:t>
      </w:r>
      <w:r w:rsidRPr="0005598B">
        <w:rPr>
          <w:b/>
          <w:bCs/>
          <w:color w:val="000000"/>
        </w:rPr>
        <w:t>Plan</w:t>
      </w:r>
      <w:r w:rsidR="006A72D2" w:rsidRPr="0005598B">
        <w:rPr>
          <w:b/>
          <w:bCs/>
          <w:color w:val="000000"/>
        </w:rPr>
        <w:t xml:space="preserve"> </w:t>
      </w:r>
      <w:r w:rsidRPr="0005598B">
        <w:rPr>
          <w:b/>
          <w:bCs/>
          <w:color w:val="000000"/>
        </w:rPr>
        <w:t>Information</w:t>
      </w:r>
      <w:r w:rsidRPr="0005598B">
        <w:rPr>
          <w:color w:val="000000"/>
        </w:rPr>
        <w:t>”</w:t>
      </w:r>
      <w:r w:rsidR="006A72D2" w:rsidRPr="0005598B">
        <w:rPr>
          <w:color w:val="000000"/>
        </w:rPr>
        <w:t xml:space="preserve"> </w:t>
      </w:r>
      <w:r w:rsidRPr="0005598B">
        <w:rPr>
          <w:color w:val="000000"/>
        </w:rPr>
        <w:t>is</w:t>
      </w:r>
      <w:r w:rsidR="006A72D2" w:rsidRPr="0005598B">
        <w:rPr>
          <w:color w:val="000000"/>
        </w:rPr>
        <w:t xml:space="preserve"> </w:t>
      </w:r>
      <w:r w:rsidRPr="0005598B">
        <w:rPr>
          <w:color w:val="000000"/>
        </w:rPr>
        <w:t>printed</w:t>
      </w:r>
      <w:r w:rsidR="006A72D2" w:rsidRPr="0005598B">
        <w:rPr>
          <w:color w:val="000000"/>
        </w:rPr>
        <w:t xml:space="preserve"> </w:t>
      </w:r>
      <w:r w:rsidRPr="0005598B">
        <w:rPr>
          <w:color w:val="000000"/>
        </w:rPr>
        <w:t>on</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front</w:t>
      </w:r>
      <w:r w:rsidR="006A72D2" w:rsidRPr="0005598B">
        <w:rPr>
          <w:color w:val="000000"/>
        </w:rPr>
        <w:t xml:space="preserve"> </w:t>
      </w:r>
      <w:r w:rsidRPr="0005598B">
        <w:rPr>
          <w:color w:val="000000"/>
        </w:rPr>
        <w:t>of</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envelope</w:t>
      </w:r>
      <w:r w:rsidR="00E84444" w:rsidRPr="0005598B">
        <w:rPr>
          <w:color w:val="000000"/>
        </w:rPr>
        <w:t>.</w:t>
      </w:r>
    </w:p>
    <w:p w14:paraId="5F08F01A" w14:textId="77777777" w:rsidR="00462001" w:rsidRPr="0005598B" w:rsidRDefault="00462001" w:rsidP="00857315">
      <w:pPr>
        <w:spacing w:before="120" w:after="120"/>
        <w:ind w:left="360"/>
        <w:rPr>
          <w:b/>
        </w:rPr>
      </w:pPr>
    </w:p>
    <w:p w14:paraId="1233B4AF" w14:textId="77777777" w:rsidR="00E765D3" w:rsidRPr="0005598B" w:rsidRDefault="00E765D3" w:rsidP="00696144">
      <w:pPr>
        <w:jc w:val="center"/>
        <w:rPr>
          <w:rFonts w:cs="TimesNewRoman"/>
          <w:b/>
        </w:rPr>
      </w:pPr>
    </w:p>
    <w:p w14:paraId="017895ED" w14:textId="4605E4C8" w:rsidR="00B06630" w:rsidRPr="0005598B" w:rsidRDefault="00B06630" w:rsidP="00857315">
      <w:pPr>
        <w:spacing w:before="120" w:after="120"/>
        <w:rPr>
          <w:rFonts w:cs="TimesNewRoman"/>
          <w:b/>
        </w:rPr>
      </w:pPr>
      <w:r w:rsidRPr="0005598B">
        <w:rPr>
          <w:rFonts w:cs="TimesNewRoman"/>
          <w:b/>
        </w:rPr>
        <w:t>Reminders:</w:t>
      </w:r>
    </w:p>
    <w:p w14:paraId="7B0C01C1" w14:textId="77777777" w:rsidR="008225D6" w:rsidRPr="0005598B" w:rsidRDefault="008225D6" w:rsidP="00857315">
      <w:pPr>
        <w:spacing w:before="120" w:after="120"/>
        <w:ind w:left="720"/>
        <w:rPr>
          <w:rFonts w:cs="TimesNewRoman"/>
          <w:b/>
        </w:rPr>
      </w:pPr>
    </w:p>
    <w:p w14:paraId="16AC4EE7" w14:textId="1DC2C90D" w:rsidR="00BE1ADA" w:rsidRPr="0005598B" w:rsidRDefault="00B06630" w:rsidP="00857315">
      <w:pPr>
        <w:numPr>
          <w:ilvl w:val="0"/>
          <w:numId w:val="6"/>
        </w:numPr>
        <w:spacing w:before="120" w:after="120"/>
        <w:rPr>
          <w:rFonts w:cs="TimesNewRoman"/>
        </w:rPr>
      </w:pPr>
      <w:r w:rsidRPr="0005598B">
        <w:rPr>
          <w:rFonts w:cs="TimesNewRoman"/>
        </w:rPr>
        <w:t>The</w:t>
      </w:r>
      <w:r w:rsidR="006A72D2" w:rsidRPr="0005598B">
        <w:rPr>
          <w:rFonts w:cs="TimesNewRoman"/>
        </w:rPr>
        <w:t xml:space="preserve"> </w:t>
      </w: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rFonts w:cs="TimesNewRoman"/>
        </w:rPr>
        <w:t xml:space="preserve"> </w:t>
      </w:r>
      <w:r w:rsidRPr="0005598B">
        <w:rPr>
          <w:rFonts w:cs="TimesNewRoman"/>
        </w:rPr>
        <w:t>should</w:t>
      </w:r>
      <w:r w:rsidR="006A72D2" w:rsidRPr="0005598B">
        <w:rPr>
          <w:rFonts w:cs="TimesNewRoman"/>
        </w:rPr>
        <w:t xml:space="preserve"> </w:t>
      </w:r>
      <w:r w:rsidRPr="0005598B">
        <w:rPr>
          <w:rFonts w:cs="TimesNewRoman"/>
        </w:rPr>
        <w:t>always</w:t>
      </w:r>
      <w:r w:rsidR="006A72D2" w:rsidRPr="0005598B">
        <w:rPr>
          <w:rFonts w:cs="TimesNewRoman"/>
        </w:rPr>
        <w:t xml:space="preserve"> </w:t>
      </w:r>
      <w:r w:rsidRPr="0005598B">
        <w:rPr>
          <w:rFonts w:cs="TimesNewRoman"/>
        </w:rPr>
        <w:t>encourage</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beneficiary</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rPr>
        <w:t>pay</w:t>
      </w:r>
      <w:r w:rsidR="006A72D2" w:rsidRPr="0005598B">
        <w:rPr>
          <w:rFonts w:cs="TimesNewRoman"/>
        </w:rPr>
        <w:t xml:space="preserve"> </w:t>
      </w:r>
      <w:proofErr w:type="gramStart"/>
      <w:r w:rsidRPr="0005598B">
        <w:rPr>
          <w:rFonts w:cs="TimesNewRoman"/>
        </w:rPr>
        <w:t>entire</w:t>
      </w:r>
      <w:proofErr w:type="gramEnd"/>
      <w:r w:rsidR="006A72D2" w:rsidRPr="0005598B">
        <w:rPr>
          <w:rFonts w:cs="TimesNewRoman"/>
        </w:rPr>
        <w:t xml:space="preserve"> </w:t>
      </w:r>
      <w:r w:rsidRPr="0005598B">
        <w:rPr>
          <w:rFonts w:cs="TimesNewRoman"/>
        </w:rPr>
        <w:t>balance</w:t>
      </w:r>
      <w:r w:rsidR="006A72D2" w:rsidRPr="0005598B">
        <w:rPr>
          <w:rFonts w:cs="TimesNewRoman"/>
        </w:rPr>
        <w:t xml:space="preserve"> </w:t>
      </w:r>
      <w:r w:rsidRPr="0005598B">
        <w:rPr>
          <w:rFonts w:cs="TimesNewRoman"/>
        </w:rPr>
        <w:t>due</w:t>
      </w:r>
      <w:r w:rsidR="006A72D2" w:rsidRPr="0005598B">
        <w:rPr>
          <w:rFonts w:cs="TimesNewRoman"/>
        </w:rPr>
        <w:t xml:space="preserve"> </w:t>
      </w:r>
      <w:r w:rsidRPr="0005598B">
        <w:rPr>
          <w:rFonts w:cs="TimesNewRoman"/>
        </w:rPr>
        <w:t>in</w:t>
      </w:r>
      <w:r w:rsidR="006A72D2" w:rsidRPr="0005598B">
        <w:rPr>
          <w:rFonts w:cs="TimesNewRoman"/>
        </w:rPr>
        <w:t xml:space="preserve"> </w:t>
      </w:r>
      <w:r w:rsidRPr="0005598B">
        <w:rPr>
          <w:rFonts w:cs="TimesNewRoman"/>
        </w:rPr>
        <w:t>full</w:t>
      </w:r>
      <w:r w:rsidR="006A72D2" w:rsidRPr="0005598B">
        <w:rPr>
          <w:rFonts w:cs="TimesNewRoman"/>
        </w:rPr>
        <w:t xml:space="preserve"> </w:t>
      </w:r>
      <w:r w:rsidRPr="0005598B">
        <w:rPr>
          <w:rFonts w:cs="TimesNewRoman"/>
        </w:rPr>
        <w:t>each</w:t>
      </w:r>
      <w:r w:rsidR="006A72D2" w:rsidRPr="0005598B">
        <w:rPr>
          <w:rFonts w:cs="TimesNewRoman"/>
        </w:rPr>
        <w:t xml:space="preserve"> </w:t>
      </w:r>
      <w:r w:rsidRPr="0005598B">
        <w:rPr>
          <w:rFonts w:cs="TimesNewRoman"/>
        </w:rPr>
        <w:t>month</w:t>
      </w:r>
      <w:r w:rsidR="006A72D2" w:rsidRPr="0005598B">
        <w:rPr>
          <w:rFonts w:cs="TimesNewRoman"/>
        </w:rPr>
        <w:t xml:space="preserve"> </w:t>
      </w:r>
      <w:r w:rsidRPr="0005598B">
        <w:rPr>
          <w:rFonts w:cs="TimesNewRoman"/>
        </w:rPr>
        <w:t>by</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due</w:t>
      </w:r>
      <w:r w:rsidR="006A72D2" w:rsidRPr="0005598B">
        <w:rPr>
          <w:rFonts w:cs="TimesNewRoman"/>
        </w:rPr>
        <w:t xml:space="preserve"> </w:t>
      </w:r>
      <w:r w:rsidRPr="0005598B">
        <w:rPr>
          <w:rFonts w:cs="TimesNewRoman"/>
        </w:rPr>
        <w:t>date.</w:t>
      </w:r>
      <w:r w:rsidR="006A72D2" w:rsidRPr="0005598B">
        <w:rPr>
          <w:rFonts w:cs="TimesNewRoman"/>
        </w:rPr>
        <w:t xml:space="preserve"> </w:t>
      </w:r>
      <w:r w:rsidRPr="0005598B">
        <w:rPr>
          <w:rFonts w:cs="TimesNewRoman"/>
        </w:rPr>
        <w:t>Auto-pay</w:t>
      </w:r>
      <w:r w:rsidR="006A72D2" w:rsidRPr="0005598B">
        <w:rPr>
          <w:rFonts w:cs="TimesNewRoman"/>
        </w:rPr>
        <w:t xml:space="preserve"> </w:t>
      </w:r>
      <w:r w:rsidRPr="0005598B">
        <w:rPr>
          <w:rFonts w:cs="TimesNewRoman"/>
        </w:rPr>
        <w:t>options</w:t>
      </w:r>
      <w:r w:rsidR="006A72D2" w:rsidRPr="0005598B">
        <w:rPr>
          <w:rFonts w:cs="TimesNewRoman"/>
        </w:rPr>
        <w:t xml:space="preserve"> </w:t>
      </w:r>
      <w:r w:rsidRPr="0005598B">
        <w:rPr>
          <w:rFonts w:cs="TimesNewRoman"/>
        </w:rPr>
        <w:t>should</w:t>
      </w:r>
      <w:r w:rsidR="006A72D2" w:rsidRPr="0005598B">
        <w:rPr>
          <w:rFonts w:cs="TimesNewRoman"/>
        </w:rPr>
        <w:t xml:space="preserve"> </w:t>
      </w:r>
      <w:r w:rsidRPr="0005598B">
        <w:rPr>
          <w:rFonts w:cs="TimesNewRoman"/>
        </w:rPr>
        <w:t>be</w:t>
      </w:r>
      <w:r w:rsidR="006A72D2" w:rsidRPr="0005598B">
        <w:rPr>
          <w:rFonts w:cs="TimesNewRoman"/>
        </w:rPr>
        <w:t xml:space="preserve"> </w:t>
      </w:r>
      <w:r w:rsidRPr="0005598B">
        <w:rPr>
          <w:rFonts w:cs="TimesNewRoman"/>
        </w:rPr>
        <w:t>discussed</w:t>
      </w:r>
      <w:r w:rsidR="006A72D2" w:rsidRPr="0005598B">
        <w:rPr>
          <w:rFonts w:cs="TimesNewRoman"/>
        </w:rPr>
        <w:t xml:space="preserve"> </w:t>
      </w:r>
      <w:r w:rsidRPr="0005598B">
        <w:rPr>
          <w:rFonts w:cs="TimesNewRoman"/>
        </w:rPr>
        <w:t>for</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convenience,</w:t>
      </w:r>
      <w:r w:rsidR="006A72D2" w:rsidRPr="0005598B">
        <w:rPr>
          <w:rFonts w:cs="TimesNewRoman"/>
        </w:rPr>
        <w:t xml:space="preserve"> </w:t>
      </w:r>
      <w:r w:rsidRPr="0005598B">
        <w:rPr>
          <w:color w:val="000000"/>
        </w:rPr>
        <w:t>refer</w:t>
      </w:r>
      <w:r w:rsidR="006A72D2" w:rsidRPr="0005598B">
        <w:rPr>
          <w:color w:val="000000"/>
        </w:rPr>
        <w:t xml:space="preserve"> </w:t>
      </w:r>
      <w:r w:rsidRPr="0005598B">
        <w:rPr>
          <w:color w:val="000000"/>
        </w:rPr>
        <w:t>to</w:t>
      </w:r>
      <w:r w:rsidR="006A72D2" w:rsidRPr="0005598B">
        <w:rPr>
          <w:b/>
          <w:color w:val="000000"/>
        </w:rPr>
        <w:t xml:space="preserve"> </w:t>
      </w:r>
      <w:hyperlink r:id="rId14" w:anchor="!/view?docid=e53a56e3-24f7-4714-a642-84d9e2609649" w:history="1">
        <w:r w:rsidR="0005583E" w:rsidRPr="0005598B">
          <w:rPr>
            <w:rStyle w:val="Hyperlink"/>
          </w:rPr>
          <w:t>Aetna Compass MED D - SilverScript - Premium Billing Auto Pay Options and Education (062670)</w:t>
        </w:r>
      </w:hyperlink>
      <w:r w:rsidRPr="0005598B">
        <w:rPr>
          <w:bCs/>
          <w:color w:val="0000FF"/>
          <w:u w:val="single"/>
        </w:rPr>
        <w:t>.</w:t>
      </w:r>
      <w:r w:rsidR="006A72D2" w:rsidRPr="0005598B">
        <w:rPr>
          <w:noProof/>
        </w:rPr>
        <w:t xml:space="preserve"> </w:t>
      </w:r>
    </w:p>
    <w:p w14:paraId="6B5BA07F" w14:textId="77777777" w:rsidR="00BE1ADA" w:rsidRPr="0005598B" w:rsidRDefault="00BE1ADA" w:rsidP="00857315">
      <w:pPr>
        <w:spacing w:before="120" w:after="120"/>
        <w:rPr>
          <w:rFonts w:cs="TimesNewRoman"/>
        </w:rPr>
      </w:pPr>
    </w:p>
    <w:p w14:paraId="35292B43" w14:textId="2991AE3C" w:rsidR="00B06630" w:rsidRPr="0005598B" w:rsidRDefault="00B06630" w:rsidP="00857315">
      <w:pPr>
        <w:numPr>
          <w:ilvl w:val="0"/>
          <w:numId w:val="6"/>
        </w:numPr>
        <w:spacing w:before="120" w:after="120"/>
        <w:rPr>
          <w:rFonts w:cs="TimesNewRoman"/>
        </w:rPr>
      </w:pPr>
      <w:r w:rsidRPr="0005598B">
        <w:rPr>
          <w:rFonts w:cs="TimesNewRoman"/>
        </w:rPr>
        <w:t>If</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beneficiary</w:t>
      </w:r>
      <w:r w:rsidR="006A72D2" w:rsidRPr="0005598B">
        <w:rPr>
          <w:rFonts w:cs="TimesNewRoman"/>
        </w:rPr>
        <w:t xml:space="preserve"> </w:t>
      </w:r>
      <w:r w:rsidRPr="0005598B">
        <w:rPr>
          <w:rFonts w:cs="TimesNewRoman"/>
        </w:rPr>
        <w:t>states</w:t>
      </w:r>
      <w:r w:rsidR="006A72D2" w:rsidRPr="0005598B">
        <w:rPr>
          <w:rFonts w:cs="TimesNewRoman"/>
        </w:rPr>
        <w:t xml:space="preserve"> </w:t>
      </w:r>
      <w:r w:rsidRPr="0005598B">
        <w:rPr>
          <w:rFonts w:cs="TimesNewRoman"/>
        </w:rPr>
        <w:t>they</w:t>
      </w:r>
      <w:r w:rsidR="006A72D2" w:rsidRPr="0005598B">
        <w:rPr>
          <w:rFonts w:cs="TimesNewRoman"/>
        </w:rPr>
        <w:t xml:space="preserve"> </w:t>
      </w:r>
      <w:r w:rsidRPr="0005598B">
        <w:rPr>
          <w:rFonts w:cs="TimesNewRoman"/>
        </w:rPr>
        <w:t>have</w:t>
      </w:r>
      <w:r w:rsidR="006A72D2" w:rsidRPr="0005598B">
        <w:rPr>
          <w:rFonts w:cs="TimesNewRoman"/>
        </w:rPr>
        <w:t xml:space="preserve"> </w:t>
      </w:r>
      <w:r w:rsidRPr="0005598B">
        <w:rPr>
          <w:rFonts w:cs="TimesNewRoman"/>
        </w:rPr>
        <w:t>financial</w:t>
      </w:r>
      <w:r w:rsidR="006A72D2" w:rsidRPr="0005598B">
        <w:rPr>
          <w:rFonts w:cs="TimesNewRoman"/>
        </w:rPr>
        <w:t xml:space="preserve"> </w:t>
      </w:r>
      <w:r w:rsidRPr="0005598B">
        <w:rPr>
          <w:rFonts w:cs="TimesNewRoman"/>
        </w:rPr>
        <w:t>difficulty</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Verdana"/>
        </w:rPr>
        <w:t>Premium</w:t>
      </w:r>
      <w:r w:rsidR="006A72D2" w:rsidRPr="0005598B">
        <w:rPr>
          <w:rFonts w:cs="Verdana"/>
        </w:rPr>
        <w:t xml:space="preserve"> </w:t>
      </w:r>
      <w:r w:rsidRPr="0005598B">
        <w:rPr>
          <w:rFonts w:cs="Verdana"/>
        </w:rPr>
        <w:t>Billing</w:t>
      </w:r>
      <w:r w:rsidR="006A72D2" w:rsidRPr="0005598B">
        <w:rPr>
          <w:rFonts w:cs="Verdana"/>
        </w:rPr>
        <w:t xml:space="preserve"> </w:t>
      </w:r>
      <w:r w:rsidRPr="0005598B">
        <w:rPr>
          <w:rFonts w:cs="Verdana"/>
        </w:rPr>
        <w:t>Specialized</w:t>
      </w:r>
      <w:r w:rsidR="006A72D2" w:rsidRPr="0005598B">
        <w:rPr>
          <w:rFonts w:cs="Verdana"/>
        </w:rPr>
        <w:t xml:space="preserve"> </w:t>
      </w:r>
      <w:r w:rsidRPr="0005598B">
        <w:rPr>
          <w:rFonts w:cs="Verdana"/>
        </w:rPr>
        <w:t>Care</w:t>
      </w:r>
      <w:r w:rsidR="006A72D2" w:rsidRPr="0005598B">
        <w:rPr>
          <w:rFonts w:cs="Verdana"/>
        </w:rPr>
        <w:t xml:space="preserve"> </w:t>
      </w:r>
      <w:r w:rsidRPr="0005598B">
        <w:rPr>
          <w:rFonts w:cs="Verdana"/>
        </w:rPr>
        <w:t>Team</w:t>
      </w:r>
      <w:r w:rsidR="006A72D2" w:rsidRPr="0005598B">
        <w:rPr>
          <w:rFonts w:cs="TimesNewRoman"/>
        </w:rPr>
        <w:t xml:space="preserve"> </w:t>
      </w:r>
      <w:r w:rsidRPr="0005598B">
        <w:rPr>
          <w:rFonts w:cs="TimesNewRoman"/>
        </w:rPr>
        <w:t>should</w:t>
      </w:r>
      <w:r w:rsidR="006A72D2" w:rsidRPr="0005598B">
        <w:rPr>
          <w:rFonts w:cs="TimesNewRoman"/>
        </w:rPr>
        <w:t xml:space="preserve"> </w:t>
      </w:r>
      <w:r w:rsidRPr="0005598B">
        <w:rPr>
          <w:rFonts w:cs="TimesNewRoman"/>
        </w:rPr>
        <w:t>offer</w:t>
      </w:r>
      <w:r w:rsidR="006A72D2" w:rsidRPr="0005598B">
        <w:rPr>
          <w:rFonts w:cs="TimesNewRoman"/>
        </w:rPr>
        <w:t xml:space="preserve"> </w:t>
      </w:r>
      <w:r w:rsidRPr="0005598B">
        <w:rPr>
          <w:rFonts w:cs="TimesNewRoman"/>
        </w:rPr>
        <w:t>a</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plan</w:t>
      </w:r>
      <w:r w:rsidR="006A72D2" w:rsidRPr="0005598B">
        <w:rPr>
          <w:rFonts w:cs="TimesNewRoman"/>
        </w:rPr>
        <w:t xml:space="preserve"> </w:t>
      </w:r>
      <w:r w:rsidRPr="0005598B">
        <w:rPr>
          <w:rFonts w:cs="TimesNewRoman"/>
        </w:rPr>
        <w:t>(beneficiaries</w:t>
      </w:r>
      <w:r w:rsidR="006A72D2" w:rsidRPr="0005598B">
        <w:rPr>
          <w:rFonts w:cs="TimesNewRoman"/>
        </w:rPr>
        <w:t xml:space="preserve"> </w:t>
      </w:r>
      <w:r w:rsidRPr="0005598B">
        <w:rPr>
          <w:rFonts w:cs="TimesNewRoman"/>
        </w:rPr>
        <w:t>on</w:t>
      </w:r>
      <w:r w:rsidR="006A72D2" w:rsidRPr="0005598B">
        <w:rPr>
          <w:rFonts w:cs="TimesNewRoman"/>
        </w:rPr>
        <w:t xml:space="preserve"> </w:t>
      </w:r>
      <w:r w:rsidRPr="0005598B">
        <w:rPr>
          <w:rFonts w:cs="TimesNewRoman"/>
        </w:rPr>
        <w:t>a</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plan</w:t>
      </w:r>
      <w:r w:rsidR="006A72D2" w:rsidRPr="0005598B">
        <w:rPr>
          <w:rFonts w:cs="TimesNewRoman"/>
        </w:rPr>
        <w:t xml:space="preserve"> </w:t>
      </w:r>
      <w:r w:rsidRPr="0005598B">
        <w:rPr>
          <w:rFonts w:cs="TimesNewRoman"/>
        </w:rPr>
        <w:t>are</w:t>
      </w:r>
      <w:r w:rsidR="006A72D2" w:rsidRPr="0005598B">
        <w:rPr>
          <w:rFonts w:cs="TimesNewRoman"/>
        </w:rPr>
        <w:t xml:space="preserve"> </w:t>
      </w:r>
      <w:r w:rsidRPr="0005598B">
        <w:rPr>
          <w:rFonts w:cs="TimesNewRoman"/>
        </w:rPr>
        <w:t>excluded</w:t>
      </w:r>
      <w:r w:rsidR="006A72D2" w:rsidRPr="0005598B">
        <w:rPr>
          <w:rFonts w:cs="TimesNewRoman"/>
        </w:rPr>
        <w:t xml:space="preserve"> </w:t>
      </w:r>
      <w:r w:rsidRPr="0005598B">
        <w:rPr>
          <w:rFonts w:cs="TimesNewRoman"/>
        </w:rPr>
        <w:t>from</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disenrollment</w:t>
      </w:r>
      <w:r w:rsidR="006A72D2" w:rsidRPr="0005598B">
        <w:rPr>
          <w:rFonts w:cs="TimesNewRoman"/>
        </w:rPr>
        <w:t xml:space="preserve"> </w:t>
      </w:r>
      <w:r w:rsidRPr="0005598B">
        <w:rPr>
          <w:rFonts w:cs="TimesNewRoman"/>
        </w:rPr>
        <w:t>process)</w:t>
      </w:r>
      <w:r w:rsidR="006A72D2" w:rsidRPr="0005598B">
        <w:rPr>
          <w:rFonts w:cs="TimesNewRoman"/>
        </w:rPr>
        <w:t xml:space="preserve"> </w:t>
      </w:r>
      <w:r w:rsidRPr="0005598B">
        <w:rPr>
          <w:rFonts w:cs="TimesNewRoman"/>
        </w:rPr>
        <w:t>r</w:t>
      </w:r>
      <w:r w:rsidRPr="0005598B">
        <w:rPr>
          <w:color w:val="000000"/>
        </w:rPr>
        <w:t>efer</w:t>
      </w:r>
      <w:r w:rsidR="006A72D2" w:rsidRPr="0005598B">
        <w:rPr>
          <w:color w:val="000000"/>
        </w:rPr>
        <w:t xml:space="preserve"> </w:t>
      </w:r>
      <w:r w:rsidRPr="0005598B">
        <w:rPr>
          <w:color w:val="000000"/>
        </w:rPr>
        <w:t>to</w:t>
      </w:r>
      <w:r w:rsidR="006A72D2" w:rsidRPr="0005598B">
        <w:rPr>
          <w:color w:val="000000"/>
        </w:rPr>
        <w:t xml:space="preserve"> </w:t>
      </w:r>
      <w:hyperlink r:id="rId15" w:anchor="!/view?docid=330475b6-6b30-4c68-a65d-9a61922b6077" w:history="1">
        <w:r w:rsidR="0005583E" w:rsidRPr="0005598B">
          <w:rPr>
            <w:rStyle w:val="Hyperlink"/>
          </w:rPr>
          <w:t>Aetna Compass MED D - SilverScript - Premium Billing Payment Plans (062794)</w:t>
        </w:r>
      </w:hyperlink>
      <w:r w:rsidRPr="0005598B">
        <w:t>.</w:t>
      </w:r>
    </w:p>
    <w:p w14:paraId="386108FD" w14:textId="77777777" w:rsidR="00B06630" w:rsidRPr="0005598B" w:rsidRDefault="00B06630" w:rsidP="00857315">
      <w:pPr>
        <w:spacing w:before="120" w:after="120"/>
        <w:rPr>
          <w:b/>
        </w:rPr>
      </w:pPr>
    </w:p>
    <w:bookmarkStart w:id="39" w:name="_Targeted_vs._Omitted"/>
    <w:bookmarkStart w:id="40" w:name="_Eligible_vs._Excluded"/>
    <w:bookmarkEnd w:id="39"/>
    <w:bookmarkEnd w:id="40"/>
    <w:p w14:paraId="7DA2AE85" w14:textId="231E2770" w:rsidR="00CA4685" w:rsidRPr="0005598B" w:rsidRDefault="00AD4443" w:rsidP="00857315">
      <w:pPr>
        <w:spacing w:before="120" w:after="120"/>
        <w:ind w:left="360"/>
        <w:jc w:val="right"/>
      </w:pPr>
      <w:r w:rsidRPr="0005598B">
        <w:fldChar w:fldCharType="begin"/>
      </w:r>
      <w:r w:rsidRPr="0005598B">
        <w:instrText>HYPERLINK  \l "_top"</w:instrText>
      </w:r>
      <w:r w:rsidRPr="0005598B">
        <w:fldChar w:fldCharType="separate"/>
      </w:r>
      <w:r w:rsidR="000F3E7B" w:rsidRPr="0005598B">
        <w:rPr>
          <w:rStyle w:val="Hyperlink"/>
        </w:rPr>
        <w:t>Top</w:t>
      </w:r>
      <w:r w:rsidR="006A72D2" w:rsidRPr="0005598B">
        <w:rPr>
          <w:rStyle w:val="Hyperlink"/>
        </w:rPr>
        <w:t xml:space="preserve"> </w:t>
      </w:r>
      <w:r w:rsidR="000F3E7B" w:rsidRPr="0005598B">
        <w:rPr>
          <w:rStyle w:val="Hyperlink"/>
        </w:rPr>
        <w:t>of</w:t>
      </w:r>
      <w:r w:rsidR="006A72D2" w:rsidRPr="0005598B">
        <w:rPr>
          <w:rStyle w:val="Hyperlink"/>
        </w:rPr>
        <w:t xml:space="preserve"> </w:t>
      </w:r>
      <w:r w:rsidR="000F3E7B" w:rsidRPr="0005598B">
        <w:rPr>
          <w:rStyle w:val="Hyperlink"/>
        </w:rPr>
        <w:t>the</w:t>
      </w:r>
      <w:r w:rsidR="006A72D2" w:rsidRPr="0005598B">
        <w:rPr>
          <w:rStyle w:val="Hyperlink"/>
        </w:rPr>
        <w:t xml:space="preserve"> </w:t>
      </w:r>
      <w:r w:rsidR="000F3E7B" w:rsidRPr="0005598B">
        <w:rPr>
          <w:rStyle w:val="Hyperlink"/>
        </w:rPr>
        <w:t>Document</w:t>
      </w:r>
      <w:r w:rsidRPr="0005598B">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3367D2" w:rsidRPr="0005598B" w14:paraId="67C774A7" w14:textId="77777777" w:rsidTr="00CA4685">
        <w:tc>
          <w:tcPr>
            <w:tcW w:w="5000" w:type="pct"/>
            <w:shd w:val="clear" w:color="auto" w:fill="C0C0C0"/>
          </w:tcPr>
          <w:p w14:paraId="650E11A3" w14:textId="77777777" w:rsidR="003367D2" w:rsidRPr="0005598B" w:rsidRDefault="00722D42" w:rsidP="00857315">
            <w:pPr>
              <w:pStyle w:val="Heading2"/>
              <w:spacing w:before="120" w:after="120"/>
              <w:rPr>
                <w:i/>
                <w:iCs w:val="0"/>
              </w:rPr>
            </w:pPr>
            <w:bookmarkStart w:id="41" w:name="_Process_Care"/>
            <w:bookmarkStart w:id="42" w:name="_Premium_Billing_Specialized"/>
            <w:bookmarkStart w:id="43" w:name="_Toc89780597"/>
            <w:bookmarkStart w:id="44" w:name="_Toc193703317"/>
            <w:bookmarkStart w:id="45" w:name="ProcessCare"/>
            <w:bookmarkEnd w:id="41"/>
            <w:bookmarkEnd w:id="42"/>
            <w:r w:rsidRPr="0005598B">
              <w:rPr>
                <w:iCs w:val="0"/>
              </w:rPr>
              <w:t>Premium</w:t>
            </w:r>
            <w:r w:rsidR="006A72D2" w:rsidRPr="0005598B">
              <w:rPr>
                <w:iCs w:val="0"/>
              </w:rPr>
              <w:t xml:space="preserve"> </w:t>
            </w:r>
            <w:r w:rsidRPr="0005598B">
              <w:rPr>
                <w:iCs w:val="0"/>
              </w:rPr>
              <w:t>Billing</w:t>
            </w:r>
            <w:r w:rsidR="006A72D2" w:rsidRPr="0005598B">
              <w:rPr>
                <w:iCs w:val="0"/>
              </w:rPr>
              <w:t xml:space="preserve"> </w:t>
            </w:r>
            <w:r w:rsidRPr="0005598B">
              <w:rPr>
                <w:iCs w:val="0"/>
              </w:rPr>
              <w:t>Specialized</w:t>
            </w:r>
            <w:r w:rsidR="006A72D2" w:rsidRPr="0005598B">
              <w:rPr>
                <w:iCs w:val="0"/>
              </w:rPr>
              <w:t xml:space="preserve"> </w:t>
            </w:r>
            <w:r w:rsidRPr="0005598B">
              <w:rPr>
                <w:iCs w:val="0"/>
              </w:rPr>
              <w:t>Team</w:t>
            </w:r>
            <w:r w:rsidR="006A72D2" w:rsidRPr="0005598B">
              <w:rPr>
                <w:iCs w:val="0"/>
              </w:rPr>
              <w:t xml:space="preserve"> </w:t>
            </w:r>
            <w:r w:rsidRPr="0005598B">
              <w:rPr>
                <w:iCs w:val="0"/>
              </w:rPr>
              <w:t>Process</w:t>
            </w:r>
            <w:bookmarkEnd w:id="43"/>
            <w:bookmarkEnd w:id="44"/>
            <w:r w:rsidR="006A72D2" w:rsidRPr="0005598B">
              <w:rPr>
                <w:iCs w:val="0"/>
              </w:rPr>
              <w:t xml:space="preserve"> </w:t>
            </w:r>
            <w:bookmarkEnd w:id="45"/>
          </w:p>
        </w:tc>
      </w:tr>
    </w:tbl>
    <w:p w14:paraId="557FCE95" w14:textId="77777777" w:rsidR="00696144" w:rsidRPr="0005598B" w:rsidRDefault="00696144" w:rsidP="00941BDE">
      <w:pPr>
        <w:rPr>
          <w:rFonts w:cs="Arial"/>
          <w:color w:val="000000"/>
        </w:rPr>
      </w:pPr>
    </w:p>
    <w:p w14:paraId="69A7AF47" w14:textId="77777777" w:rsidR="00696144" w:rsidRPr="0005598B" w:rsidRDefault="00696144" w:rsidP="00857315">
      <w:pPr>
        <w:autoSpaceDE w:val="0"/>
        <w:autoSpaceDN w:val="0"/>
        <w:spacing w:before="120" w:after="120"/>
      </w:pPr>
      <w:r w:rsidRPr="0005598B">
        <w:t xml:space="preserve">Beneficiaries in the Dunning process may or may not mention receiving a Dunning letter. It is important for Premium Billing Specialized CCRs to fully review the beneficiary’s account and educate regarding the Dunning letter sent to the beneficiary. </w:t>
      </w:r>
    </w:p>
    <w:p w14:paraId="60FC2742" w14:textId="77777777" w:rsidR="00696144" w:rsidRPr="0005598B" w:rsidRDefault="00696144" w:rsidP="00857315">
      <w:pPr>
        <w:autoSpaceDE w:val="0"/>
        <w:autoSpaceDN w:val="0"/>
        <w:spacing w:before="120" w:after="120"/>
      </w:pPr>
    </w:p>
    <w:p w14:paraId="447B0178" w14:textId="77777777" w:rsidR="00696144" w:rsidRPr="0005598B" w:rsidRDefault="00696144" w:rsidP="00857315">
      <w:pPr>
        <w:autoSpaceDE w:val="0"/>
        <w:autoSpaceDN w:val="0"/>
        <w:spacing w:before="120" w:after="120"/>
      </w:pPr>
      <w:r w:rsidRPr="0005598B">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928"/>
        <w:gridCol w:w="1965"/>
        <w:gridCol w:w="3567"/>
        <w:gridCol w:w="5788"/>
      </w:tblGrid>
      <w:tr w:rsidR="00825640" w:rsidRPr="0005598B" w14:paraId="1FCD2265" w14:textId="77777777" w:rsidTr="007E15FC">
        <w:tc>
          <w:tcPr>
            <w:tcW w:w="307" w:type="pct"/>
            <w:shd w:val="clear" w:color="auto" w:fill="E9E9E9"/>
          </w:tcPr>
          <w:p w14:paraId="3DF4210D" w14:textId="77777777" w:rsidR="00696144" w:rsidRPr="0005598B" w:rsidRDefault="00696144" w:rsidP="00857315">
            <w:pPr>
              <w:autoSpaceDE w:val="0"/>
              <w:autoSpaceDN w:val="0"/>
              <w:spacing w:before="120" w:after="120"/>
              <w:jc w:val="center"/>
              <w:rPr>
                <w:b/>
              </w:rPr>
            </w:pPr>
            <w:r w:rsidRPr="0005598B">
              <w:rPr>
                <w:b/>
              </w:rPr>
              <w:t>Step</w:t>
            </w:r>
          </w:p>
        </w:tc>
        <w:tc>
          <w:tcPr>
            <w:tcW w:w="4693" w:type="pct"/>
            <w:gridSpan w:val="4"/>
            <w:shd w:val="clear" w:color="auto" w:fill="E9E9E9"/>
          </w:tcPr>
          <w:p w14:paraId="59A4BC00" w14:textId="77777777" w:rsidR="00696144" w:rsidRPr="0005598B" w:rsidRDefault="00696144" w:rsidP="00857315">
            <w:pPr>
              <w:autoSpaceDE w:val="0"/>
              <w:autoSpaceDN w:val="0"/>
              <w:spacing w:before="120" w:after="120"/>
              <w:jc w:val="center"/>
              <w:rPr>
                <w:b/>
              </w:rPr>
            </w:pPr>
            <w:r w:rsidRPr="0005598B">
              <w:rPr>
                <w:b/>
              </w:rPr>
              <w:t>Action</w:t>
            </w:r>
          </w:p>
        </w:tc>
      </w:tr>
      <w:tr w:rsidR="00A9087A" w:rsidRPr="0005598B" w14:paraId="79A89A53" w14:textId="77777777" w:rsidTr="007E15FC">
        <w:trPr>
          <w:trHeight w:val="645"/>
        </w:trPr>
        <w:tc>
          <w:tcPr>
            <w:tcW w:w="307" w:type="pct"/>
            <w:shd w:val="clear" w:color="auto" w:fill="auto"/>
          </w:tcPr>
          <w:p w14:paraId="1BAD40BB" w14:textId="77777777" w:rsidR="00696144" w:rsidRPr="0005598B" w:rsidRDefault="00696144" w:rsidP="00857315">
            <w:pPr>
              <w:autoSpaceDE w:val="0"/>
              <w:autoSpaceDN w:val="0"/>
              <w:spacing w:before="120" w:after="120"/>
              <w:jc w:val="center"/>
              <w:rPr>
                <w:b/>
              </w:rPr>
            </w:pPr>
            <w:r w:rsidRPr="0005598B">
              <w:rPr>
                <w:b/>
              </w:rPr>
              <w:t>1</w:t>
            </w:r>
          </w:p>
        </w:tc>
        <w:tc>
          <w:tcPr>
            <w:tcW w:w="4693" w:type="pct"/>
            <w:gridSpan w:val="4"/>
            <w:tcBorders>
              <w:bottom w:val="single" w:sz="4" w:space="0" w:color="auto"/>
            </w:tcBorders>
            <w:shd w:val="clear" w:color="auto" w:fill="auto"/>
          </w:tcPr>
          <w:p w14:paraId="6098F6B6" w14:textId="14516374" w:rsidR="00696144" w:rsidRPr="0005598B" w:rsidRDefault="00C867EB" w:rsidP="00857315">
            <w:pPr>
              <w:autoSpaceDE w:val="0"/>
              <w:autoSpaceDN w:val="0"/>
              <w:spacing w:before="120" w:after="120"/>
            </w:pPr>
            <w:r w:rsidRPr="0005598B">
              <w:t xml:space="preserve">From the Medicare D Landing Page, review the beneficiary’s premium </w:t>
            </w:r>
            <w:r w:rsidRPr="0005598B">
              <w:rPr>
                <w:b/>
                <w:bCs/>
              </w:rPr>
              <w:t>Balance Details</w:t>
            </w:r>
            <w:r w:rsidRPr="0005598B">
              <w:t xml:space="preserve"> on the </w:t>
            </w:r>
            <w:r w:rsidRPr="0005598B">
              <w:rPr>
                <w:b/>
                <w:bCs/>
              </w:rPr>
              <w:t>Premium Billing</w:t>
            </w:r>
            <w:r w:rsidRPr="0005598B">
              <w:t xml:space="preserve"> tab.</w:t>
            </w:r>
          </w:p>
        </w:tc>
      </w:tr>
      <w:tr w:rsidR="00A528DC" w:rsidRPr="0005598B" w14:paraId="38CF0DDA" w14:textId="77777777" w:rsidTr="007E15FC">
        <w:trPr>
          <w:trHeight w:val="357"/>
        </w:trPr>
        <w:tc>
          <w:tcPr>
            <w:tcW w:w="307" w:type="pct"/>
            <w:vMerge w:val="restart"/>
            <w:shd w:val="clear" w:color="auto" w:fill="auto"/>
          </w:tcPr>
          <w:p w14:paraId="3E830140" w14:textId="77777777" w:rsidR="00696144" w:rsidRPr="0005598B" w:rsidRDefault="00696144" w:rsidP="00857315">
            <w:pPr>
              <w:autoSpaceDE w:val="0"/>
              <w:autoSpaceDN w:val="0"/>
              <w:spacing w:before="120" w:after="120"/>
              <w:jc w:val="center"/>
              <w:rPr>
                <w:b/>
              </w:rPr>
            </w:pPr>
            <w:r w:rsidRPr="0005598B">
              <w:rPr>
                <w:b/>
              </w:rPr>
              <w:t>2</w:t>
            </w:r>
          </w:p>
        </w:tc>
        <w:tc>
          <w:tcPr>
            <w:tcW w:w="4693" w:type="pct"/>
            <w:gridSpan w:val="4"/>
            <w:shd w:val="clear" w:color="auto" w:fill="auto"/>
          </w:tcPr>
          <w:p w14:paraId="42D3DB5A" w14:textId="65732285" w:rsidR="00696144" w:rsidRPr="0005598B" w:rsidRDefault="00C867EB" w:rsidP="00857315">
            <w:pPr>
              <w:spacing w:before="120" w:after="120"/>
            </w:pPr>
            <w:r w:rsidRPr="0005598B">
              <w:rPr>
                <w:rFonts w:cs="TimesNewRoman"/>
              </w:rPr>
              <w:t>Scroll down and r</w:t>
            </w:r>
            <w:r w:rsidR="00696144" w:rsidRPr="0005598B">
              <w:rPr>
                <w:rFonts w:cs="TimesNewRoman"/>
              </w:rPr>
              <w:t xml:space="preserve">eview the </w:t>
            </w:r>
            <w:r w:rsidR="00696144" w:rsidRPr="0005598B">
              <w:rPr>
                <w:b/>
                <w:bCs/>
              </w:rPr>
              <w:t>Rate Data</w:t>
            </w:r>
            <w:r w:rsidR="00696144" w:rsidRPr="0005598B">
              <w:t xml:space="preserve"> on the </w:t>
            </w:r>
            <w:r w:rsidR="00696144" w:rsidRPr="0005598B">
              <w:rPr>
                <w:b/>
                <w:bCs/>
              </w:rPr>
              <w:t xml:space="preserve">Premium </w:t>
            </w:r>
            <w:r w:rsidRPr="0005598B">
              <w:rPr>
                <w:b/>
                <w:bCs/>
              </w:rPr>
              <w:t>Billing</w:t>
            </w:r>
            <w:r w:rsidRPr="0005598B">
              <w:t xml:space="preserve"> tab</w:t>
            </w:r>
            <w:r w:rsidR="00696144" w:rsidRPr="0005598B">
              <w:t xml:space="preserve"> to determine if the member has LIS with a premium due.</w:t>
            </w:r>
          </w:p>
          <w:p w14:paraId="5492E323" w14:textId="77777777" w:rsidR="00696144" w:rsidRPr="0005598B" w:rsidRDefault="00696144" w:rsidP="00857315">
            <w:pPr>
              <w:spacing w:before="120" w:after="120"/>
              <w:rPr>
                <w:rFonts w:cs="TimesNewRoman"/>
              </w:rPr>
            </w:pPr>
          </w:p>
        </w:tc>
      </w:tr>
      <w:tr w:rsidR="00825640" w:rsidRPr="0005598B" w14:paraId="4940B3E8" w14:textId="77777777" w:rsidTr="007E15FC">
        <w:trPr>
          <w:trHeight w:val="356"/>
        </w:trPr>
        <w:tc>
          <w:tcPr>
            <w:tcW w:w="307" w:type="pct"/>
            <w:vMerge/>
            <w:shd w:val="clear" w:color="auto" w:fill="auto"/>
          </w:tcPr>
          <w:p w14:paraId="560AADF0" w14:textId="77777777" w:rsidR="00696144" w:rsidRPr="0005598B" w:rsidRDefault="00696144" w:rsidP="00857315">
            <w:pPr>
              <w:autoSpaceDE w:val="0"/>
              <w:autoSpaceDN w:val="0"/>
              <w:spacing w:before="120" w:after="120"/>
              <w:jc w:val="center"/>
              <w:rPr>
                <w:b/>
              </w:rPr>
            </w:pPr>
          </w:p>
        </w:tc>
        <w:tc>
          <w:tcPr>
            <w:tcW w:w="344" w:type="pct"/>
            <w:shd w:val="clear" w:color="auto" w:fill="E9E9E9"/>
          </w:tcPr>
          <w:p w14:paraId="72BFB8C9" w14:textId="77777777" w:rsidR="00696144" w:rsidRPr="0005598B" w:rsidRDefault="00696144" w:rsidP="00857315">
            <w:pPr>
              <w:spacing w:before="120" w:after="120"/>
              <w:jc w:val="center"/>
              <w:rPr>
                <w:rFonts w:cs="TimesNewRoman"/>
                <w:b/>
                <w:bCs/>
              </w:rPr>
            </w:pPr>
            <w:r w:rsidRPr="0005598B">
              <w:rPr>
                <w:rFonts w:cs="TimesNewRoman"/>
                <w:b/>
                <w:bCs/>
              </w:rPr>
              <w:t>If…</w:t>
            </w:r>
          </w:p>
        </w:tc>
        <w:tc>
          <w:tcPr>
            <w:tcW w:w="4349" w:type="pct"/>
            <w:gridSpan w:val="3"/>
            <w:shd w:val="clear" w:color="auto" w:fill="E9E9E9"/>
          </w:tcPr>
          <w:p w14:paraId="4020E6BD" w14:textId="77777777" w:rsidR="00696144" w:rsidRPr="0005598B" w:rsidRDefault="00696144" w:rsidP="00857315">
            <w:pPr>
              <w:spacing w:before="120" w:after="120"/>
              <w:jc w:val="center"/>
              <w:rPr>
                <w:rFonts w:cs="TimesNewRoman"/>
                <w:b/>
                <w:bCs/>
              </w:rPr>
            </w:pPr>
            <w:r w:rsidRPr="0005598B">
              <w:rPr>
                <w:rFonts w:cs="TimesNewRoman"/>
                <w:b/>
                <w:bCs/>
              </w:rPr>
              <w:t>Then…</w:t>
            </w:r>
          </w:p>
        </w:tc>
      </w:tr>
      <w:tr w:rsidR="00825640" w:rsidRPr="0005598B" w14:paraId="36AFF290" w14:textId="77777777" w:rsidTr="007E15FC">
        <w:trPr>
          <w:trHeight w:val="356"/>
        </w:trPr>
        <w:tc>
          <w:tcPr>
            <w:tcW w:w="307" w:type="pct"/>
            <w:vMerge/>
            <w:shd w:val="clear" w:color="auto" w:fill="auto"/>
          </w:tcPr>
          <w:p w14:paraId="52429D8D" w14:textId="77777777" w:rsidR="00696144" w:rsidRPr="0005598B" w:rsidRDefault="00696144" w:rsidP="00857315">
            <w:pPr>
              <w:autoSpaceDE w:val="0"/>
              <w:autoSpaceDN w:val="0"/>
              <w:spacing w:before="120" w:after="120"/>
              <w:jc w:val="center"/>
              <w:rPr>
                <w:b/>
              </w:rPr>
            </w:pPr>
          </w:p>
        </w:tc>
        <w:tc>
          <w:tcPr>
            <w:tcW w:w="344" w:type="pct"/>
            <w:shd w:val="clear" w:color="auto" w:fill="auto"/>
          </w:tcPr>
          <w:p w14:paraId="60A314FE" w14:textId="77777777" w:rsidR="00696144" w:rsidRPr="0005598B" w:rsidRDefault="00696144" w:rsidP="00857315">
            <w:pPr>
              <w:spacing w:before="120" w:after="120"/>
              <w:rPr>
                <w:rFonts w:cs="TimesNewRoman"/>
              </w:rPr>
            </w:pPr>
            <w:r w:rsidRPr="0005598B">
              <w:t>Yes</w:t>
            </w:r>
          </w:p>
        </w:tc>
        <w:tc>
          <w:tcPr>
            <w:tcW w:w="4349" w:type="pct"/>
            <w:gridSpan w:val="3"/>
            <w:shd w:val="clear" w:color="auto" w:fill="auto"/>
          </w:tcPr>
          <w:p w14:paraId="6B694E41" w14:textId="61C84926" w:rsidR="00696144" w:rsidRPr="0005598B" w:rsidRDefault="00612C11" w:rsidP="00857315">
            <w:pPr>
              <w:pStyle w:val="ListParagraph"/>
              <w:autoSpaceDE w:val="0"/>
              <w:autoSpaceDN w:val="0"/>
              <w:spacing w:before="120" w:after="120" w:line="256" w:lineRule="auto"/>
              <w:ind w:left="0"/>
              <w:contextualSpacing/>
            </w:pPr>
            <w:r w:rsidRPr="0005598B">
              <w:rPr>
                <w:noProof/>
              </w:rPr>
              <w:drawing>
                <wp:inline distT="0" distB="0" distL="0" distR="0" wp14:anchorId="0DBC3987" wp14:editId="2E03C5CE">
                  <wp:extent cx="238125"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96144" w:rsidRPr="0005598B">
              <w:t xml:space="preserve"> Although you have LIS, you have a monthly premium responsibility each month. The monthly LIS subsidy is &lt;$XX.XX&gt; and your monthly premium responsibility is &lt;$XX.XX&gt;. Your current premium balance is &lt;$XX.XX&gt;.</w:t>
            </w:r>
          </w:p>
          <w:p w14:paraId="41EC08BA" w14:textId="77777777" w:rsidR="00696144" w:rsidRPr="0005598B" w:rsidRDefault="00696144" w:rsidP="00857315">
            <w:pPr>
              <w:autoSpaceDE w:val="0"/>
              <w:autoSpaceDN w:val="0"/>
              <w:spacing w:before="120" w:after="120" w:line="256" w:lineRule="auto"/>
            </w:pPr>
          </w:p>
          <w:p w14:paraId="000E1107" w14:textId="11FC9587" w:rsidR="00696144" w:rsidRPr="0005598B" w:rsidRDefault="00696144" w:rsidP="00857315">
            <w:pPr>
              <w:autoSpaceDE w:val="0"/>
              <w:autoSpaceDN w:val="0"/>
              <w:spacing w:before="120" w:after="120" w:line="256" w:lineRule="auto"/>
              <w:rPr>
                <w:rFonts w:cs="TimesNewRoman"/>
              </w:rPr>
            </w:pPr>
            <w:r w:rsidRPr="0005598B">
              <w:t xml:space="preserve">Proceed to </w:t>
            </w:r>
            <w:r w:rsidRPr="0005598B">
              <w:rPr>
                <w:b/>
                <w:bCs/>
              </w:rPr>
              <w:t>Step 3.</w:t>
            </w:r>
          </w:p>
        </w:tc>
      </w:tr>
      <w:tr w:rsidR="00825640" w:rsidRPr="0005598B" w14:paraId="1B4476D7" w14:textId="77777777" w:rsidTr="007E15FC">
        <w:trPr>
          <w:trHeight w:val="356"/>
        </w:trPr>
        <w:tc>
          <w:tcPr>
            <w:tcW w:w="307" w:type="pct"/>
            <w:vMerge/>
            <w:shd w:val="clear" w:color="auto" w:fill="auto"/>
          </w:tcPr>
          <w:p w14:paraId="16F960EC" w14:textId="77777777" w:rsidR="00696144" w:rsidRPr="0005598B" w:rsidRDefault="00696144" w:rsidP="00857315">
            <w:pPr>
              <w:autoSpaceDE w:val="0"/>
              <w:autoSpaceDN w:val="0"/>
              <w:spacing w:before="120" w:after="120"/>
              <w:jc w:val="center"/>
              <w:rPr>
                <w:b/>
              </w:rPr>
            </w:pPr>
          </w:p>
        </w:tc>
        <w:tc>
          <w:tcPr>
            <w:tcW w:w="344" w:type="pct"/>
            <w:shd w:val="clear" w:color="auto" w:fill="auto"/>
          </w:tcPr>
          <w:p w14:paraId="78080058" w14:textId="77777777" w:rsidR="00696144" w:rsidRPr="0005598B" w:rsidRDefault="00696144" w:rsidP="00857315">
            <w:pPr>
              <w:spacing w:before="120" w:after="120"/>
              <w:rPr>
                <w:rFonts w:cs="TimesNewRoman"/>
              </w:rPr>
            </w:pPr>
            <w:r w:rsidRPr="0005598B">
              <w:t>No</w:t>
            </w:r>
          </w:p>
        </w:tc>
        <w:tc>
          <w:tcPr>
            <w:tcW w:w="4349" w:type="pct"/>
            <w:gridSpan w:val="3"/>
            <w:shd w:val="clear" w:color="auto" w:fill="auto"/>
          </w:tcPr>
          <w:p w14:paraId="66021C2A" w14:textId="14F07E66" w:rsidR="00696144" w:rsidRPr="0005598B" w:rsidRDefault="00612C11" w:rsidP="00857315">
            <w:pPr>
              <w:autoSpaceDE w:val="0"/>
              <w:autoSpaceDN w:val="0"/>
              <w:spacing w:before="120" w:after="120" w:line="256" w:lineRule="auto"/>
            </w:pPr>
            <w:r w:rsidRPr="0005598B">
              <w:rPr>
                <w:noProof/>
              </w:rPr>
              <w:drawing>
                <wp:inline distT="0" distB="0" distL="0" distR="0" wp14:anchorId="08F79B35" wp14:editId="4FAC02B3">
                  <wp:extent cx="238125"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96144" w:rsidRPr="0005598B">
              <w:rPr>
                <w:noProof/>
              </w:rPr>
              <w:t xml:space="preserve"> </w:t>
            </w:r>
            <w:r w:rsidR="00696144" w:rsidRPr="0005598B">
              <w:t>Your monthly premium is &lt;$XX.XX&gt;. Your current premium balance is &lt;$XX.XX&gt;.</w:t>
            </w:r>
          </w:p>
          <w:p w14:paraId="79FF5C2F" w14:textId="77777777" w:rsidR="00696144" w:rsidRPr="0005598B" w:rsidRDefault="00696144" w:rsidP="00857315">
            <w:pPr>
              <w:spacing w:before="120" w:after="120" w:line="256" w:lineRule="auto"/>
              <w:rPr>
                <w:rFonts w:eastAsia="Calibri"/>
              </w:rPr>
            </w:pPr>
          </w:p>
          <w:p w14:paraId="5D86E678" w14:textId="22011EA8" w:rsidR="00696144" w:rsidRPr="0005598B" w:rsidRDefault="00696144" w:rsidP="00857315">
            <w:pPr>
              <w:autoSpaceDE w:val="0"/>
              <w:autoSpaceDN w:val="0"/>
              <w:spacing w:before="120" w:after="120" w:line="256" w:lineRule="auto"/>
              <w:rPr>
                <w:rFonts w:cs="TimesNewRoman"/>
              </w:rPr>
            </w:pPr>
            <w:r w:rsidRPr="0005598B">
              <w:t xml:space="preserve">Proceed to </w:t>
            </w:r>
            <w:r w:rsidRPr="0005598B">
              <w:rPr>
                <w:b/>
                <w:bCs/>
              </w:rPr>
              <w:t>Step 3</w:t>
            </w:r>
            <w:r w:rsidRPr="0005598B">
              <w:t>.</w:t>
            </w:r>
          </w:p>
        </w:tc>
      </w:tr>
      <w:tr w:rsidR="00696144" w:rsidRPr="0005598B" w14:paraId="37CEF6FD" w14:textId="77777777" w:rsidTr="007E15FC">
        <w:trPr>
          <w:trHeight w:val="162"/>
        </w:trPr>
        <w:tc>
          <w:tcPr>
            <w:tcW w:w="307" w:type="pct"/>
            <w:shd w:val="clear" w:color="auto" w:fill="auto"/>
          </w:tcPr>
          <w:p w14:paraId="2C8FE981" w14:textId="77777777" w:rsidR="00696144" w:rsidRPr="0005598B" w:rsidRDefault="00696144" w:rsidP="00857315">
            <w:pPr>
              <w:autoSpaceDE w:val="0"/>
              <w:autoSpaceDN w:val="0"/>
              <w:spacing w:before="120" w:after="120"/>
              <w:jc w:val="center"/>
              <w:rPr>
                <w:b/>
              </w:rPr>
            </w:pPr>
            <w:r w:rsidRPr="0005598B">
              <w:rPr>
                <w:b/>
              </w:rPr>
              <w:t>3</w:t>
            </w:r>
          </w:p>
        </w:tc>
        <w:tc>
          <w:tcPr>
            <w:tcW w:w="4693" w:type="pct"/>
            <w:gridSpan w:val="4"/>
            <w:shd w:val="clear" w:color="auto" w:fill="auto"/>
          </w:tcPr>
          <w:p w14:paraId="27FDB3B6" w14:textId="6A3A2FA0" w:rsidR="00696144" w:rsidRPr="0005598B" w:rsidRDefault="00612C11" w:rsidP="00857315">
            <w:pPr>
              <w:pStyle w:val="ListParagraph"/>
              <w:spacing w:before="120" w:after="120"/>
              <w:ind w:left="0"/>
              <w:contextualSpacing/>
            </w:pPr>
            <w:r w:rsidRPr="0005598B">
              <w:rPr>
                <w:rFonts w:cs="TimesNewRoman"/>
                <w:noProof/>
              </w:rPr>
              <w:drawing>
                <wp:inline distT="0" distB="0" distL="0" distR="0" wp14:anchorId="1E09E559" wp14:editId="4C72C69C">
                  <wp:extent cx="238125" cy="209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96144" w:rsidRPr="0005598B">
              <w:rPr>
                <w:rFonts w:cs="TimesNewRoman"/>
              </w:rPr>
              <w:t xml:space="preserve"> </w:t>
            </w:r>
            <w:r w:rsidR="00696144" w:rsidRPr="0005598B">
              <w:t xml:space="preserve">Please allow me a moment to review the notes and correspondence on your account. </w:t>
            </w:r>
          </w:p>
          <w:p w14:paraId="4AE40949" w14:textId="77777777" w:rsidR="00696144" w:rsidRPr="0005598B" w:rsidRDefault="00696144" w:rsidP="00857315">
            <w:pPr>
              <w:pStyle w:val="ListParagraph"/>
              <w:spacing w:before="120" w:after="120"/>
              <w:rPr>
                <w:rFonts w:cs="TimesNewRoman"/>
              </w:rPr>
            </w:pPr>
          </w:p>
          <w:p w14:paraId="294509E4" w14:textId="5874377F" w:rsidR="00696144" w:rsidRPr="0005598B" w:rsidRDefault="00696144" w:rsidP="00857315">
            <w:pPr>
              <w:spacing w:before="120" w:after="120"/>
              <w:rPr>
                <w:rFonts w:cs="TimesNewRoman"/>
              </w:rPr>
            </w:pPr>
            <w:r w:rsidRPr="0005598B">
              <w:rPr>
                <w:rFonts w:cs="TimesNewRoman"/>
              </w:rPr>
              <w:t xml:space="preserve">Review the Medicare D </w:t>
            </w:r>
            <w:r w:rsidR="00C867EB" w:rsidRPr="0005598B">
              <w:rPr>
                <w:rFonts w:cs="TimesNewRoman"/>
              </w:rPr>
              <w:t xml:space="preserve">Landing Page, review the Medicare D Alerts panel </w:t>
            </w:r>
            <w:r w:rsidRPr="0005598B">
              <w:rPr>
                <w:rFonts w:cs="TimesNewRoman"/>
              </w:rPr>
              <w:t xml:space="preserve">and the most recent Dunning 1 letter in </w:t>
            </w:r>
            <w:proofErr w:type="spellStart"/>
            <w:r w:rsidRPr="0005598B">
              <w:rPr>
                <w:rFonts w:cs="TimesNewRoman"/>
              </w:rPr>
              <w:t>ONEclick</w:t>
            </w:r>
            <w:proofErr w:type="spellEnd"/>
            <w:r w:rsidRPr="0005598B">
              <w:rPr>
                <w:rFonts w:cs="TimesNewRoman"/>
              </w:rPr>
              <w:t xml:space="preserve">. </w:t>
            </w:r>
          </w:p>
          <w:p w14:paraId="58993789" w14:textId="77777777" w:rsidR="00696144" w:rsidRPr="0005598B" w:rsidRDefault="00696144" w:rsidP="00857315">
            <w:pPr>
              <w:spacing w:before="120" w:after="120"/>
              <w:rPr>
                <w:rFonts w:cs="TimesNewRoman"/>
              </w:rPr>
            </w:pPr>
          </w:p>
          <w:p w14:paraId="08F45618" w14:textId="77777777" w:rsidR="00696144" w:rsidRPr="0005598B" w:rsidRDefault="00696144" w:rsidP="00857315">
            <w:pPr>
              <w:spacing w:before="120" w:after="120"/>
              <w:rPr>
                <w:noProof/>
              </w:rPr>
            </w:pPr>
          </w:p>
          <w:p w14:paraId="20978999" w14:textId="061DA539" w:rsidR="00696144" w:rsidRPr="0005598B" w:rsidRDefault="00DE0121" w:rsidP="00857315">
            <w:pPr>
              <w:spacing w:before="120" w:after="120"/>
              <w:jc w:val="center"/>
              <w:rPr>
                <w:rFonts w:cs="TimesNewRoman"/>
              </w:rPr>
            </w:pPr>
            <w:r w:rsidRPr="0005598B">
              <w:rPr>
                <w:rFonts w:cs="TimesNewRoman"/>
                <w:noProof/>
              </w:rPr>
              <w:drawing>
                <wp:inline distT="0" distB="0" distL="0" distR="0" wp14:anchorId="3A58254B" wp14:editId="01648D56">
                  <wp:extent cx="9418320" cy="2532888"/>
                  <wp:effectExtent l="0" t="0" r="0" b="1270"/>
                  <wp:docPr id="55" name="Picture 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418320" cy="2532888"/>
                          </a:xfrm>
                          <a:prstGeom prst="rect">
                            <a:avLst/>
                          </a:prstGeom>
                        </pic:spPr>
                      </pic:pic>
                    </a:graphicData>
                  </a:graphic>
                </wp:inline>
              </w:drawing>
            </w:r>
          </w:p>
          <w:p w14:paraId="708672DE" w14:textId="77777777" w:rsidR="00696144" w:rsidRPr="0005598B" w:rsidRDefault="00696144" w:rsidP="00857315">
            <w:pPr>
              <w:spacing w:before="120" w:after="120"/>
              <w:rPr>
                <w:rFonts w:cs="TimesNewRoman"/>
              </w:rPr>
            </w:pPr>
          </w:p>
          <w:p w14:paraId="70F1A901" w14:textId="77777777" w:rsidR="00696144" w:rsidRPr="0005598B" w:rsidRDefault="00696144" w:rsidP="00857315">
            <w:pPr>
              <w:spacing w:before="120" w:after="120"/>
              <w:rPr>
                <w:noProof/>
              </w:rPr>
            </w:pPr>
          </w:p>
          <w:p w14:paraId="01ED7D09" w14:textId="797C97B7" w:rsidR="00696144" w:rsidRPr="0005598B" w:rsidRDefault="00DE0121" w:rsidP="00857315">
            <w:pPr>
              <w:spacing w:before="120" w:after="120"/>
              <w:jc w:val="center"/>
              <w:rPr>
                <w:rFonts w:cs="TimesNewRoman"/>
              </w:rPr>
            </w:pPr>
            <w:r w:rsidRPr="0005598B">
              <w:rPr>
                <w:rFonts w:cs="TimesNewRoman"/>
                <w:noProof/>
              </w:rPr>
              <w:drawing>
                <wp:inline distT="0" distB="0" distL="0" distR="0" wp14:anchorId="3BD53673" wp14:editId="7F1C4E05">
                  <wp:extent cx="6949440" cy="3547872"/>
                  <wp:effectExtent l="0" t="0" r="3810" b="0"/>
                  <wp:docPr id="56" name="Picture 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49440" cy="3547872"/>
                          </a:xfrm>
                          <a:prstGeom prst="rect">
                            <a:avLst/>
                          </a:prstGeom>
                        </pic:spPr>
                      </pic:pic>
                    </a:graphicData>
                  </a:graphic>
                </wp:inline>
              </w:drawing>
            </w:r>
          </w:p>
          <w:p w14:paraId="0EE26484" w14:textId="77777777" w:rsidR="00696144" w:rsidRPr="0005598B" w:rsidRDefault="00696144" w:rsidP="00857315">
            <w:pPr>
              <w:spacing w:before="120" w:after="120"/>
              <w:rPr>
                <w:rFonts w:cs="TimesNewRoman"/>
              </w:rPr>
            </w:pPr>
          </w:p>
          <w:p w14:paraId="1E36CFCF" w14:textId="77777777" w:rsidR="00696144" w:rsidRPr="0005598B" w:rsidRDefault="00696144" w:rsidP="00857315">
            <w:pPr>
              <w:spacing w:before="120" w:after="120"/>
              <w:rPr>
                <w:rFonts w:cs="TimesNewRoman"/>
              </w:rPr>
            </w:pPr>
          </w:p>
        </w:tc>
      </w:tr>
      <w:tr w:rsidR="00696144" w:rsidRPr="0005598B" w14:paraId="050F0F13" w14:textId="77777777" w:rsidTr="007E15FC">
        <w:trPr>
          <w:trHeight w:val="162"/>
        </w:trPr>
        <w:tc>
          <w:tcPr>
            <w:tcW w:w="307" w:type="pct"/>
            <w:vMerge w:val="restart"/>
            <w:shd w:val="clear" w:color="auto" w:fill="auto"/>
          </w:tcPr>
          <w:p w14:paraId="19E629FE" w14:textId="77777777" w:rsidR="00696144" w:rsidRPr="0005598B" w:rsidRDefault="00696144" w:rsidP="00857315">
            <w:pPr>
              <w:autoSpaceDE w:val="0"/>
              <w:autoSpaceDN w:val="0"/>
              <w:spacing w:before="120" w:after="120"/>
              <w:jc w:val="center"/>
              <w:rPr>
                <w:b/>
              </w:rPr>
            </w:pPr>
            <w:r w:rsidRPr="0005598B">
              <w:rPr>
                <w:b/>
              </w:rPr>
              <w:t>4</w:t>
            </w:r>
          </w:p>
        </w:tc>
        <w:tc>
          <w:tcPr>
            <w:tcW w:w="4693" w:type="pct"/>
            <w:gridSpan w:val="4"/>
            <w:tcBorders>
              <w:bottom w:val="single" w:sz="4" w:space="0" w:color="auto"/>
            </w:tcBorders>
            <w:shd w:val="clear" w:color="auto" w:fill="auto"/>
          </w:tcPr>
          <w:p w14:paraId="2DE5C633" w14:textId="7C25E7A4" w:rsidR="00696144" w:rsidRPr="0005598B" w:rsidRDefault="00696144" w:rsidP="00857315">
            <w:pPr>
              <w:spacing w:before="120" w:after="120"/>
              <w:rPr>
                <w:rFonts w:cs="TimesNewRoman"/>
              </w:rPr>
            </w:pPr>
            <w:r w:rsidRPr="0005598B">
              <w:rPr>
                <w:rFonts w:cs="TimesNewRoman"/>
              </w:rPr>
              <w:t xml:space="preserve">Review the Benefit Expiration and Disenrollment Reason (if applicable) and determine if member is calling by the date on the letter and is active </w:t>
            </w:r>
            <w:r w:rsidR="00A9087A" w:rsidRPr="0005598B">
              <w:rPr>
                <w:rFonts w:cs="TimesNewRoman"/>
              </w:rPr>
              <w:t>OR member</w:t>
            </w:r>
            <w:r w:rsidRPr="0005598B">
              <w:rPr>
                <w:rFonts w:cs="TimesNewRoman"/>
              </w:rPr>
              <w:t xml:space="preserve"> is calling after the date on the letter and has been disenrolled.</w:t>
            </w:r>
          </w:p>
          <w:p w14:paraId="62F14C98" w14:textId="77777777" w:rsidR="00696144" w:rsidRPr="0005598B" w:rsidRDefault="00696144" w:rsidP="00857315">
            <w:pPr>
              <w:spacing w:before="120" w:after="120"/>
              <w:rPr>
                <w:rFonts w:cs="TimesNewRoman"/>
              </w:rPr>
            </w:pPr>
          </w:p>
          <w:p w14:paraId="5E145AA7" w14:textId="5098AD97" w:rsidR="00696144" w:rsidRPr="0005598B" w:rsidRDefault="00696144" w:rsidP="00857315">
            <w:pPr>
              <w:autoSpaceDE w:val="0"/>
              <w:autoSpaceDN w:val="0"/>
              <w:spacing w:before="120" w:after="120"/>
            </w:pPr>
            <w:r w:rsidRPr="0005598B">
              <w:rPr>
                <w:b/>
                <w:bCs/>
              </w:rPr>
              <w:t>Note:</w:t>
            </w:r>
            <w:r w:rsidR="0005598B">
              <w:t xml:space="preserve"> </w:t>
            </w:r>
            <w:r w:rsidRPr="0005598B">
              <w:t xml:space="preserve">Beneficiaries that call into the plan on the last calendar day of the month may appear INACTIVE. CCRs MUST offer to process payments and/or payment plans on the last day of the Dunning </w:t>
            </w:r>
            <w:r w:rsidR="00FB2126" w:rsidRPr="0005598B">
              <w:t>g</w:t>
            </w:r>
            <w:r w:rsidRPr="0005598B">
              <w:t xml:space="preserve">race period. If beneficiaries pay the amount due on their Dunning letter on the last calendar day of the Dunning grace period, their eligibility could be reinstated. </w:t>
            </w:r>
          </w:p>
          <w:p w14:paraId="4DE6A709" w14:textId="77777777" w:rsidR="00696144" w:rsidRPr="0005598B" w:rsidRDefault="00696144" w:rsidP="00857315">
            <w:pPr>
              <w:spacing w:before="120" w:after="120"/>
              <w:rPr>
                <w:rFonts w:cs="TimesNewRoman"/>
              </w:rPr>
            </w:pPr>
          </w:p>
          <w:p w14:paraId="24A2F377" w14:textId="77777777" w:rsidR="00696144" w:rsidRPr="0005598B" w:rsidRDefault="00696144" w:rsidP="00857315">
            <w:pPr>
              <w:spacing w:before="120" w:after="120"/>
              <w:jc w:val="center"/>
              <w:rPr>
                <w:rFonts w:cs="TimesNewRoman"/>
                <w:b/>
                <w:bCs/>
              </w:rPr>
            </w:pPr>
            <w:r w:rsidRPr="0005598B">
              <w:rPr>
                <w:rFonts w:cs="TimesNewRoman"/>
                <w:b/>
                <w:bCs/>
              </w:rPr>
              <w:t>ACTIVE Example:</w:t>
            </w:r>
          </w:p>
          <w:p w14:paraId="1A62E4FD" w14:textId="77777777" w:rsidR="00696144" w:rsidRPr="0005598B" w:rsidRDefault="00696144" w:rsidP="00857315">
            <w:pPr>
              <w:spacing w:before="120" w:after="120"/>
              <w:rPr>
                <w:rFonts w:cs="TimesNewRoman"/>
              </w:rPr>
            </w:pPr>
          </w:p>
          <w:p w14:paraId="5EF77FB2" w14:textId="459E6FD5" w:rsidR="00696144" w:rsidRPr="0005598B" w:rsidRDefault="002A4434" w:rsidP="00857315">
            <w:pPr>
              <w:spacing w:before="120" w:after="120"/>
              <w:jc w:val="center"/>
              <w:rPr>
                <w:rFonts w:cs="TimesNewRoman"/>
              </w:rPr>
            </w:pPr>
            <w:r w:rsidRPr="0005598B">
              <w:rPr>
                <w:rFonts w:cs="TimesNewRoman"/>
                <w:noProof/>
              </w:rPr>
              <w:drawing>
                <wp:inline distT="0" distB="0" distL="0" distR="0" wp14:anchorId="6A352002" wp14:editId="62C8ED78">
                  <wp:extent cx="9436585" cy="2216264"/>
                  <wp:effectExtent l="0" t="0" r="0" b="0"/>
                  <wp:docPr id="54" name="Picture 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436585" cy="2216264"/>
                          </a:xfrm>
                          <a:prstGeom prst="rect">
                            <a:avLst/>
                          </a:prstGeom>
                        </pic:spPr>
                      </pic:pic>
                    </a:graphicData>
                  </a:graphic>
                </wp:inline>
              </w:drawing>
            </w:r>
          </w:p>
          <w:p w14:paraId="57EABBEF" w14:textId="77777777" w:rsidR="00696144" w:rsidRPr="0005598B" w:rsidRDefault="00696144" w:rsidP="00857315">
            <w:pPr>
              <w:spacing w:before="120" w:after="120"/>
              <w:rPr>
                <w:rFonts w:cs="TimesNewRoman"/>
              </w:rPr>
            </w:pPr>
          </w:p>
          <w:p w14:paraId="6338ABB8" w14:textId="77777777" w:rsidR="00696144" w:rsidRPr="0005598B" w:rsidRDefault="00696144" w:rsidP="00857315">
            <w:pPr>
              <w:spacing w:before="120" w:after="120"/>
              <w:rPr>
                <w:rFonts w:cs="TimesNewRoman"/>
              </w:rPr>
            </w:pPr>
          </w:p>
          <w:p w14:paraId="1020A144" w14:textId="77777777" w:rsidR="00696144" w:rsidRPr="0005598B" w:rsidRDefault="00696144" w:rsidP="00857315">
            <w:pPr>
              <w:spacing w:before="120" w:after="120"/>
              <w:jc w:val="center"/>
              <w:rPr>
                <w:rFonts w:cs="TimesNewRoman"/>
                <w:b/>
                <w:bCs/>
              </w:rPr>
            </w:pPr>
            <w:r w:rsidRPr="0005598B">
              <w:rPr>
                <w:rFonts w:cs="TimesNewRoman"/>
                <w:b/>
                <w:bCs/>
              </w:rPr>
              <w:t>DISENROLLED Example:</w:t>
            </w:r>
          </w:p>
          <w:p w14:paraId="4ED76500" w14:textId="77777777" w:rsidR="00696144" w:rsidRPr="0005598B" w:rsidRDefault="00696144" w:rsidP="00857315">
            <w:pPr>
              <w:spacing w:before="120" w:after="120"/>
              <w:rPr>
                <w:rFonts w:cs="TimesNewRoman"/>
              </w:rPr>
            </w:pPr>
          </w:p>
          <w:p w14:paraId="384A8CCA" w14:textId="7A6D9459" w:rsidR="00696144" w:rsidRPr="0005598B" w:rsidRDefault="002A4434" w:rsidP="00857315">
            <w:pPr>
              <w:spacing w:before="120" w:after="120"/>
              <w:jc w:val="center"/>
              <w:rPr>
                <w:rFonts w:cs="TimesNewRoman"/>
              </w:rPr>
            </w:pPr>
            <w:r w:rsidRPr="0005598B">
              <w:rPr>
                <w:rFonts w:cs="TimesNewRoman"/>
                <w:noProof/>
              </w:rPr>
              <w:drawing>
                <wp:inline distT="0" distB="0" distL="0" distR="0" wp14:anchorId="58E11B95" wp14:editId="56AB9501">
                  <wp:extent cx="9449286" cy="2203563"/>
                  <wp:effectExtent l="0" t="0" r="0" b="6350"/>
                  <wp:docPr id="53"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449286" cy="2203563"/>
                          </a:xfrm>
                          <a:prstGeom prst="rect">
                            <a:avLst/>
                          </a:prstGeom>
                        </pic:spPr>
                      </pic:pic>
                    </a:graphicData>
                  </a:graphic>
                </wp:inline>
              </w:drawing>
            </w:r>
          </w:p>
          <w:p w14:paraId="1F07E86B" w14:textId="77777777" w:rsidR="00696144" w:rsidRPr="0005598B" w:rsidRDefault="00696144" w:rsidP="00857315">
            <w:pPr>
              <w:spacing w:before="120" w:after="120"/>
              <w:rPr>
                <w:rFonts w:cs="TimesNewRoman"/>
              </w:rPr>
            </w:pPr>
          </w:p>
          <w:p w14:paraId="0D6C0BD8" w14:textId="77777777" w:rsidR="00696144" w:rsidRPr="0005598B" w:rsidRDefault="00696144" w:rsidP="00857315">
            <w:pPr>
              <w:spacing w:before="120" w:after="120"/>
              <w:rPr>
                <w:rFonts w:cs="TimesNewRoman"/>
              </w:rPr>
            </w:pPr>
          </w:p>
        </w:tc>
      </w:tr>
      <w:tr w:rsidR="00825640" w:rsidRPr="0005598B" w14:paraId="24D06754" w14:textId="77777777" w:rsidTr="007E15FC">
        <w:trPr>
          <w:trHeight w:val="55"/>
        </w:trPr>
        <w:tc>
          <w:tcPr>
            <w:tcW w:w="307" w:type="pct"/>
            <w:vMerge/>
            <w:shd w:val="clear" w:color="auto" w:fill="auto"/>
          </w:tcPr>
          <w:p w14:paraId="2DC208D2" w14:textId="77777777" w:rsidR="00696144" w:rsidRPr="0005598B" w:rsidRDefault="00696144" w:rsidP="00E73EC8">
            <w:pPr>
              <w:autoSpaceDE w:val="0"/>
              <w:autoSpaceDN w:val="0"/>
              <w:jc w:val="center"/>
              <w:rPr>
                <w:b/>
              </w:rPr>
            </w:pPr>
          </w:p>
        </w:tc>
        <w:tc>
          <w:tcPr>
            <w:tcW w:w="1091" w:type="pct"/>
            <w:gridSpan w:val="2"/>
            <w:shd w:val="clear" w:color="auto" w:fill="E9E9E9"/>
          </w:tcPr>
          <w:p w14:paraId="07D92D9E" w14:textId="77777777" w:rsidR="00696144" w:rsidRPr="0005598B" w:rsidRDefault="00696144" w:rsidP="00857315">
            <w:pPr>
              <w:spacing w:before="120" w:after="120"/>
              <w:jc w:val="center"/>
              <w:rPr>
                <w:rFonts w:cs="TimesNewRoman"/>
                <w:b/>
                <w:bCs/>
              </w:rPr>
            </w:pPr>
            <w:r w:rsidRPr="0005598B">
              <w:rPr>
                <w:rFonts w:cs="TimesNewRoman"/>
                <w:b/>
                <w:bCs/>
              </w:rPr>
              <w:t>If…</w:t>
            </w:r>
          </w:p>
        </w:tc>
        <w:tc>
          <w:tcPr>
            <w:tcW w:w="3603" w:type="pct"/>
            <w:gridSpan w:val="2"/>
            <w:shd w:val="clear" w:color="auto" w:fill="E9E9E9"/>
          </w:tcPr>
          <w:p w14:paraId="31B7CB42" w14:textId="77777777" w:rsidR="00696144" w:rsidRPr="0005598B" w:rsidRDefault="00696144" w:rsidP="00857315">
            <w:pPr>
              <w:spacing w:before="120" w:after="120"/>
              <w:jc w:val="center"/>
              <w:rPr>
                <w:rFonts w:cs="TimesNewRoman"/>
                <w:b/>
                <w:bCs/>
              </w:rPr>
            </w:pPr>
            <w:r w:rsidRPr="0005598B">
              <w:rPr>
                <w:rFonts w:cs="TimesNewRoman"/>
                <w:b/>
                <w:bCs/>
              </w:rPr>
              <w:t>Then…</w:t>
            </w:r>
          </w:p>
        </w:tc>
      </w:tr>
      <w:tr w:rsidR="00825640" w:rsidRPr="0005598B" w14:paraId="3B3A65F4" w14:textId="77777777" w:rsidTr="007E15FC">
        <w:trPr>
          <w:trHeight w:val="55"/>
        </w:trPr>
        <w:tc>
          <w:tcPr>
            <w:tcW w:w="307" w:type="pct"/>
            <w:vMerge/>
            <w:shd w:val="clear" w:color="auto" w:fill="auto"/>
          </w:tcPr>
          <w:p w14:paraId="013FD463" w14:textId="77777777" w:rsidR="00696144" w:rsidRPr="0005598B" w:rsidRDefault="00696144" w:rsidP="00E73EC8">
            <w:pPr>
              <w:autoSpaceDE w:val="0"/>
              <w:autoSpaceDN w:val="0"/>
              <w:jc w:val="center"/>
              <w:rPr>
                <w:b/>
              </w:rPr>
            </w:pPr>
          </w:p>
        </w:tc>
        <w:tc>
          <w:tcPr>
            <w:tcW w:w="1091" w:type="pct"/>
            <w:gridSpan w:val="2"/>
            <w:vMerge w:val="restart"/>
            <w:shd w:val="clear" w:color="auto" w:fill="auto"/>
          </w:tcPr>
          <w:p w14:paraId="08C38C18" w14:textId="4AF9BE1F" w:rsidR="00696144" w:rsidRPr="0005598B" w:rsidRDefault="00696144" w:rsidP="00857315">
            <w:pPr>
              <w:spacing w:before="120" w:after="120"/>
              <w:rPr>
                <w:rFonts w:cs="TimesNewRoman"/>
              </w:rPr>
            </w:pPr>
            <w:r w:rsidRPr="0005598B">
              <w:t>Beneficiary is calling AFTER the Dunning date AND is Disenrolled due to non-payment</w:t>
            </w:r>
            <w:r w:rsidR="00504E94" w:rsidRPr="0005598B">
              <w:t>.</w:t>
            </w:r>
          </w:p>
        </w:tc>
        <w:tc>
          <w:tcPr>
            <w:tcW w:w="3603" w:type="pct"/>
            <w:gridSpan w:val="2"/>
            <w:tcBorders>
              <w:bottom w:val="single" w:sz="4" w:space="0" w:color="auto"/>
            </w:tcBorders>
            <w:shd w:val="clear" w:color="auto" w:fill="auto"/>
          </w:tcPr>
          <w:p w14:paraId="50E23C0D" w14:textId="7B1FBED5" w:rsidR="00696144" w:rsidRPr="0005598B" w:rsidRDefault="00612C11" w:rsidP="00857315">
            <w:pPr>
              <w:spacing w:before="120" w:after="120"/>
              <w:rPr>
                <w:rStyle w:val="tableentry"/>
                <w:rFonts w:ascii="Verdana" w:hAnsi="Verdana"/>
              </w:rPr>
            </w:pPr>
            <w:r w:rsidRPr="0005598B">
              <w:rPr>
                <w:b/>
                <w:noProof/>
              </w:rPr>
              <w:drawing>
                <wp:inline distT="0" distB="0" distL="0" distR="0" wp14:anchorId="413E28FB" wp14:editId="3267C707">
                  <wp:extent cx="285750" cy="1809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857315" w:rsidRPr="0005598B">
              <w:t xml:space="preserve"> </w:t>
            </w:r>
            <w:r w:rsidR="00696144" w:rsidRPr="0005598B">
              <w:t xml:space="preserve">On </w:t>
            </w:r>
            <w:r w:rsidR="00B52699" w:rsidRPr="0005598B">
              <w:t>&lt;</w:t>
            </w:r>
            <w:r w:rsidR="00696144" w:rsidRPr="0005598B">
              <w:t>MM/DD/YYYY</w:t>
            </w:r>
            <w:r w:rsidR="00B52699" w:rsidRPr="0005598B">
              <w:t>&gt;</w:t>
            </w:r>
            <w:r w:rsidR="00696144" w:rsidRPr="0005598B">
              <w:t xml:space="preserve"> we sent you a letter stating to avoid disenrollment, </w:t>
            </w:r>
            <w:r w:rsidR="00B52699" w:rsidRPr="0005598B">
              <w:t>&lt;</w:t>
            </w:r>
            <w:r w:rsidR="00696144" w:rsidRPr="0005598B">
              <w:t>$XX.XX</w:t>
            </w:r>
            <w:r w:rsidR="00B52699" w:rsidRPr="0005598B">
              <w:t>&gt;</w:t>
            </w:r>
            <w:r w:rsidR="00696144" w:rsidRPr="0005598B">
              <w:t xml:space="preserve"> was due by </w:t>
            </w:r>
            <w:r w:rsidR="00B52699" w:rsidRPr="0005598B">
              <w:t>&lt;</w:t>
            </w:r>
            <w:r w:rsidR="00696144" w:rsidRPr="0005598B">
              <w:t>MM/DD/YYYY</w:t>
            </w:r>
            <w:r w:rsidR="00B52699" w:rsidRPr="0005598B">
              <w:t>&gt;</w:t>
            </w:r>
            <w:r w:rsidR="00696144" w:rsidRPr="0005598B">
              <w:t xml:space="preserve">. Because payment of </w:t>
            </w:r>
            <w:r w:rsidR="00B52699" w:rsidRPr="0005598B">
              <w:t>&lt;</w:t>
            </w:r>
            <w:r w:rsidR="00696144" w:rsidRPr="0005598B">
              <w:t>$XX.XX</w:t>
            </w:r>
            <w:r w:rsidR="00B52699" w:rsidRPr="0005598B">
              <w:t>&gt;</w:t>
            </w:r>
            <w:r w:rsidR="00696144" w:rsidRPr="0005598B">
              <w:t xml:space="preserve"> was not received by </w:t>
            </w:r>
            <w:r w:rsidR="00EE1B23" w:rsidRPr="0005598B">
              <w:t>&lt;</w:t>
            </w:r>
            <w:r w:rsidR="00696144" w:rsidRPr="0005598B">
              <w:t>MM/DD/YYYY</w:t>
            </w:r>
            <w:r w:rsidR="00EE1B23" w:rsidRPr="0005598B">
              <w:t>&gt;</w:t>
            </w:r>
            <w:r w:rsidR="00696144" w:rsidRPr="0005598B">
              <w:t xml:space="preserve">, your account has been disenrolled due to non-payment. You can pay the full balance owed at this time, but it will </w:t>
            </w:r>
            <w:r w:rsidR="00696144" w:rsidRPr="0005598B">
              <w:rPr>
                <w:b/>
              </w:rPr>
              <w:t>NOT</w:t>
            </w:r>
            <w:r w:rsidR="00696144" w:rsidRPr="0005598B">
              <w:t xml:space="preserve"> guarantee re-enrollment or reinstatement into the plan.</w:t>
            </w:r>
            <w:r w:rsidR="00696144" w:rsidRPr="0005598B">
              <w:rPr>
                <w:rFonts w:cs="TimesNewRoman"/>
              </w:rPr>
              <w:t xml:space="preserve"> As a reminder, </w:t>
            </w:r>
            <w:r w:rsidR="00696144" w:rsidRPr="0005598B">
              <w:t xml:space="preserve">Medicare requires that </w:t>
            </w:r>
            <w:r w:rsidR="00696144" w:rsidRPr="0005598B">
              <w:rPr>
                <w:b/>
              </w:rPr>
              <w:t xml:space="preserve">any </w:t>
            </w:r>
            <w:r w:rsidR="00696144" w:rsidRPr="0005598B">
              <w:t xml:space="preserve">premium billing balances due to </w:t>
            </w:r>
            <w:r w:rsidR="00696144" w:rsidRPr="0005598B">
              <w:rPr>
                <w:b/>
              </w:rPr>
              <w:t xml:space="preserve">any </w:t>
            </w:r>
            <w:r w:rsidR="00696144" w:rsidRPr="0005598B">
              <w:t xml:space="preserve">MED D plan </w:t>
            </w:r>
            <w:r w:rsidR="00696144" w:rsidRPr="0005598B">
              <w:rPr>
                <w:b/>
              </w:rPr>
              <w:t>MUST</w:t>
            </w:r>
            <w:r w:rsidR="00696144" w:rsidRPr="0005598B">
              <w:t xml:space="preserve"> be paid before a new enrollment will be approved.</w:t>
            </w:r>
            <w:r w:rsidR="00696144" w:rsidRPr="0005598B">
              <w:rPr>
                <w:rStyle w:val="tableentry"/>
                <w:rFonts w:ascii="Verdana" w:hAnsi="Verdana"/>
              </w:rPr>
              <w:t xml:space="preserve"> </w:t>
            </w:r>
          </w:p>
          <w:p w14:paraId="1226A112" w14:textId="77777777" w:rsidR="00696144" w:rsidRPr="0005598B" w:rsidRDefault="00696144" w:rsidP="00857315">
            <w:pPr>
              <w:spacing w:before="120" w:after="120"/>
              <w:rPr>
                <w:rFonts w:cs="TimesNewRoman"/>
              </w:rPr>
            </w:pPr>
          </w:p>
        </w:tc>
      </w:tr>
      <w:tr w:rsidR="007E15FC" w:rsidRPr="0005598B" w14:paraId="3D4FF06D" w14:textId="77777777" w:rsidTr="007E15FC">
        <w:trPr>
          <w:trHeight w:val="20"/>
        </w:trPr>
        <w:tc>
          <w:tcPr>
            <w:tcW w:w="307" w:type="pct"/>
            <w:vMerge/>
            <w:shd w:val="clear" w:color="auto" w:fill="auto"/>
          </w:tcPr>
          <w:p w14:paraId="1C6E0877"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44477A72" w14:textId="77777777" w:rsidR="00696144" w:rsidRPr="0005598B" w:rsidRDefault="00696144" w:rsidP="00857315">
            <w:pPr>
              <w:spacing w:before="120" w:after="120"/>
            </w:pPr>
          </w:p>
        </w:tc>
        <w:tc>
          <w:tcPr>
            <w:tcW w:w="1370" w:type="pct"/>
            <w:shd w:val="clear" w:color="auto" w:fill="E9E9E9"/>
          </w:tcPr>
          <w:p w14:paraId="0531509E" w14:textId="77777777" w:rsidR="00696144" w:rsidRPr="0005598B" w:rsidRDefault="00696144" w:rsidP="00857315">
            <w:pPr>
              <w:spacing w:before="120" w:after="120"/>
              <w:jc w:val="center"/>
              <w:rPr>
                <w:b/>
                <w:noProof/>
              </w:rPr>
            </w:pPr>
            <w:r w:rsidRPr="0005598B">
              <w:rPr>
                <w:b/>
                <w:noProof/>
              </w:rPr>
              <w:t>If…</w:t>
            </w:r>
          </w:p>
        </w:tc>
        <w:tc>
          <w:tcPr>
            <w:tcW w:w="2232" w:type="pct"/>
            <w:shd w:val="clear" w:color="auto" w:fill="E9E9E9"/>
          </w:tcPr>
          <w:p w14:paraId="4FEE71C6" w14:textId="77777777" w:rsidR="00696144" w:rsidRPr="0005598B" w:rsidRDefault="00696144" w:rsidP="00857315">
            <w:pPr>
              <w:spacing w:before="120" w:after="120"/>
              <w:jc w:val="center"/>
              <w:rPr>
                <w:b/>
                <w:noProof/>
              </w:rPr>
            </w:pPr>
            <w:r w:rsidRPr="0005598B">
              <w:rPr>
                <w:b/>
                <w:noProof/>
              </w:rPr>
              <w:t>Then…</w:t>
            </w:r>
          </w:p>
        </w:tc>
      </w:tr>
      <w:tr w:rsidR="00825640" w:rsidRPr="0005598B" w14:paraId="469168D8" w14:textId="77777777" w:rsidTr="007E15FC">
        <w:trPr>
          <w:trHeight w:val="20"/>
        </w:trPr>
        <w:tc>
          <w:tcPr>
            <w:tcW w:w="307" w:type="pct"/>
            <w:vMerge/>
            <w:shd w:val="clear" w:color="auto" w:fill="auto"/>
          </w:tcPr>
          <w:p w14:paraId="63CD836F"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5E383268" w14:textId="77777777" w:rsidR="00696144" w:rsidRPr="0005598B" w:rsidRDefault="00696144" w:rsidP="00857315">
            <w:pPr>
              <w:spacing w:before="120" w:after="120"/>
            </w:pPr>
          </w:p>
        </w:tc>
        <w:tc>
          <w:tcPr>
            <w:tcW w:w="1370" w:type="pct"/>
            <w:shd w:val="clear" w:color="auto" w:fill="auto"/>
          </w:tcPr>
          <w:p w14:paraId="2CF2AE01" w14:textId="322848B5" w:rsidR="00696144" w:rsidRPr="0005598B" w:rsidRDefault="00696144" w:rsidP="00857315">
            <w:pPr>
              <w:spacing w:before="120" w:after="120"/>
              <w:rPr>
                <w:b/>
                <w:noProof/>
              </w:rPr>
            </w:pPr>
            <w:r w:rsidRPr="0005598B">
              <w:t>Beneficiary is requesting reinstatement and believes the plan disenrolled them in error</w:t>
            </w:r>
            <w:r w:rsidR="00504E94" w:rsidRPr="0005598B">
              <w:t>.</w:t>
            </w:r>
          </w:p>
        </w:tc>
        <w:tc>
          <w:tcPr>
            <w:tcW w:w="2232" w:type="pct"/>
            <w:shd w:val="clear" w:color="auto" w:fill="auto"/>
          </w:tcPr>
          <w:p w14:paraId="750A1741" w14:textId="77777777" w:rsidR="00696144" w:rsidRPr="0005598B" w:rsidRDefault="00696144" w:rsidP="00857315">
            <w:pPr>
              <w:spacing w:before="120" w:after="120"/>
              <w:rPr>
                <w:rFonts w:cs="TimesNewRoman"/>
              </w:rPr>
            </w:pPr>
            <w:r w:rsidRPr="0005598B">
              <w:rPr>
                <w:rFonts w:cs="TimesNewRoman"/>
              </w:rPr>
              <w:t xml:space="preserve">Proceed to </w:t>
            </w:r>
            <w:hyperlink w:anchor="_•_Disputing_Dunning/Disenrollment" w:history="1">
              <w:r w:rsidRPr="0005598B">
                <w:rPr>
                  <w:rStyle w:val="Hyperlink"/>
                  <w:rFonts w:cs="TimesNewRoman"/>
                </w:rPr>
                <w:t>Disputing Dunning/Disenrollment</w:t>
              </w:r>
            </w:hyperlink>
            <w:r w:rsidRPr="0005598B">
              <w:rPr>
                <w:rFonts w:cs="TimesNewRoman"/>
              </w:rPr>
              <w:t>.</w:t>
            </w:r>
          </w:p>
          <w:p w14:paraId="1F2B0FFA" w14:textId="77777777" w:rsidR="00696144" w:rsidRPr="0005598B" w:rsidRDefault="00696144" w:rsidP="00857315">
            <w:pPr>
              <w:spacing w:before="120" w:after="120"/>
              <w:rPr>
                <w:b/>
                <w:noProof/>
              </w:rPr>
            </w:pPr>
          </w:p>
        </w:tc>
      </w:tr>
      <w:tr w:rsidR="00825640" w:rsidRPr="0005598B" w14:paraId="17F242AC" w14:textId="77777777" w:rsidTr="007E15FC">
        <w:trPr>
          <w:trHeight w:val="20"/>
        </w:trPr>
        <w:tc>
          <w:tcPr>
            <w:tcW w:w="307" w:type="pct"/>
            <w:vMerge/>
            <w:shd w:val="clear" w:color="auto" w:fill="auto"/>
          </w:tcPr>
          <w:p w14:paraId="647A66BE"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46C471A5" w14:textId="77777777" w:rsidR="00696144" w:rsidRPr="0005598B" w:rsidRDefault="00696144" w:rsidP="00857315">
            <w:pPr>
              <w:spacing w:before="120" w:after="120"/>
            </w:pPr>
          </w:p>
        </w:tc>
        <w:tc>
          <w:tcPr>
            <w:tcW w:w="1370" w:type="pct"/>
            <w:shd w:val="clear" w:color="auto" w:fill="auto"/>
          </w:tcPr>
          <w:p w14:paraId="7948B2FC" w14:textId="01D47510" w:rsidR="00696144" w:rsidRPr="0005598B" w:rsidRDefault="00696144" w:rsidP="00857315">
            <w:pPr>
              <w:spacing w:before="120" w:after="120"/>
              <w:rPr>
                <w:b/>
                <w:noProof/>
              </w:rPr>
            </w:pPr>
            <w:r w:rsidRPr="0005598B">
              <w:t>Beneficiary is requesting reinstatement (not plan error)</w:t>
            </w:r>
            <w:r w:rsidR="00504E94" w:rsidRPr="0005598B">
              <w:t>.</w:t>
            </w:r>
          </w:p>
        </w:tc>
        <w:tc>
          <w:tcPr>
            <w:tcW w:w="2232" w:type="pct"/>
            <w:shd w:val="clear" w:color="auto" w:fill="auto"/>
          </w:tcPr>
          <w:p w14:paraId="389CF569" w14:textId="2001D8DE" w:rsidR="00696144" w:rsidRPr="0005598B" w:rsidRDefault="00696144" w:rsidP="00857315">
            <w:pPr>
              <w:pStyle w:val="ListParagraph"/>
              <w:spacing w:before="120" w:after="120"/>
              <w:ind w:left="0"/>
            </w:pPr>
            <w:r w:rsidRPr="0005598B">
              <w:t xml:space="preserve">Proceed to </w:t>
            </w:r>
            <w:hyperlink r:id="rId22" w:anchor="!/view?docid=211427e2-88f8-4f0b-9109-eb5516af60b8" w:history="1">
              <w:r w:rsidR="00EE6C64" w:rsidRPr="0005598B">
                <w:rPr>
                  <w:rStyle w:val="Hyperlink"/>
                </w:rPr>
                <w:t>Aetna Compass MED D SilverScript - Process for Good Cause Determinations - For Non-payment of Plan Premiums (062864)</w:t>
              </w:r>
            </w:hyperlink>
            <w:r w:rsidRPr="0005598B">
              <w:t xml:space="preserve"> to determine if the member may qualify for Good Cause reinstatement. </w:t>
            </w:r>
          </w:p>
          <w:p w14:paraId="787FA0B9" w14:textId="77777777" w:rsidR="00696144" w:rsidRPr="0005598B" w:rsidRDefault="00696144" w:rsidP="00857315">
            <w:pPr>
              <w:autoSpaceDE w:val="0"/>
              <w:autoSpaceDN w:val="0"/>
              <w:spacing w:before="120" w:after="120" w:line="256" w:lineRule="auto"/>
            </w:pPr>
          </w:p>
          <w:p w14:paraId="014C9089" w14:textId="4E2FC04B" w:rsidR="00696144" w:rsidRPr="0005598B" w:rsidRDefault="00000000" w:rsidP="00857315">
            <w:pPr>
              <w:spacing w:before="120" w:after="120"/>
            </w:pPr>
            <w:r w:rsidRPr="0005598B">
              <w:pict w14:anchorId="1B4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1" type="#_x0000_t75" style="width:18.75pt;height:16.5pt;visibility:visible">
                  <v:imagedata r:id="rId23" o:title=""/>
                </v:shape>
              </w:pict>
            </w:r>
            <w:r w:rsidR="00696144" w:rsidRPr="0005598B">
              <w:rPr>
                <w:rFonts w:cs="Arial"/>
                <w:color w:val="000000"/>
              </w:rPr>
              <w:t xml:space="preserve"> </w:t>
            </w:r>
            <w:r w:rsidR="00696144" w:rsidRPr="0005598B">
              <w:rPr>
                <w:b/>
              </w:rPr>
              <w:t>Premium Billing Specialized Team Process Note:</w:t>
            </w:r>
            <w:r w:rsidR="0005598B">
              <w:t xml:space="preserve"> </w:t>
            </w:r>
            <w:r w:rsidR="00696144" w:rsidRPr="0005598B">
              <w:t xml:space="preserve">Paying the past due premiums does not constitute reinstatement. Additionally, losing Extra Help (LIS), having Extra Help (LIS) and not being aware of premiums, or being unable to afford the premiums is not valid for Good Cause reinstatement. Premium Billing Specialized CCRs MUST follow the </w:t>
            </w:r>
            <w:hyperlink r:id="rId24" w:anchor="!/view?docid=211427e2-88f8-4f0b-9109-eb5516af60b8" w:history="1">
              <w:r w:rsidR="00966290" w:rsidRPr="0005598B">
                <w:rPr>
                  <w:rStyle w:val="Hyperlink"/>
                </w:rPr>
                <w:t>Aetna Compass MED D SilverScript - Process for Good Cause Determinations - For Non-payment of Plan Premiums (062864)</w:t>
              </w:r>
            </w:hyperlink>
            <w:r w:rsidR="00136DBF" w:rsidRPr="0005598B">
              <w:t xml:space="preserve"> </w:t>
            </w:r>
            <w:r w:rsidR="00696144" w:rsidRPr="0005598B">
              <w:t>Work Instruction and ask probing questions to determine if the member had an unforeseen circumstance that prevented timely payment.</w:t>
            </w:r>
          </w:p>
          <w:p w14:paraId="5345C268" w14:textId="045635F3" w:rsidR="00F478AF" w:rsidRPr="0005598B" w:rsidRDefault="00F478AF" w:rsidP="00857315">
            <w:pPr>
              <w:spacing w:before="120" w:after="120"/>
              <w:rPr>
                <w:bCs/>
                <w:noProof/>
              </w:rPr>
            </w:pPr>
          </w:p>
        </w:tc>
      </w:tr>
      <w:tr w:rsidR="00825640" w:rsidRPr="0005598B" w14:paraId="41A85AA9" w14:textId="77777777" w:rsidTr="007E15FC">
        <w:trPr>
          <w:trHeight w:val="55"/>
        </w:trPr>
        <w:tc>
          <w:tcPr>
            <w:tcW w:w="307" w:type="pct"/>
            <w:vMerge/>
            <w:shd w:val="clear" w:color="auto" w:fill="auto"/>
          </w:tcPr>
          <w:p w14:paraId="4D14C8E2" w14:textId="77777777" w:rsidR="00696144" w:rsidRPr="0005598B" w:rsidRDefault="00696144" w:rsidP="00E73EC8">
            <w:pPr>
              <w:autoSpaceDE w:val="0"/>
              <w:autoSpaceDN w:val="0"/>
              <w:jc w:val="center"/>
              <w:rPr>
                <w:b/>
              </w:rPr>
            </w:pPr>
          </w:p>
        </w:tc>
        <w:tc>
          <w:tcPr>
            <w:tcW w:w="1091" w:type="pct"/>
            <w:gridSpan w:val="2"/>
            <w:vMerge w:val="restart"/>
            <w:shd w:val="clear" w:color="auto" w:fill="auto"/>
          </w:tcPr>
          <w:p w14:paraId="316B5467" w14:textId="799A7829" w:rsidR="00696144" w:rsidRPr="0005598B" w:rsidRDefault="00696144" w:rsidP="00857315">
            <w:pPr>
              <w:spacing w:before="120" w:after="120"/>
            </w:pPr>
            <w:r w:rsidRPr="0005598B">
              <w:t>Beneficiary is calling on or before the Dunning due date AND is active in the plan</w:t>
            </w:r>
            <w:r w:rsidR="00504E94" w:rsidRPr="0005598B">
              <w:t>.</w:t>
            </w:r>
          </w:p>
        </w:tc>
        <w:tc>
          <w:tcPr>
            <w:tcW w:w="3603" w:type="pct"/>
            <w:gridSpan w:val="2"/>
            <w:tcBorders>
              <w:bottom w:val="single" w:sz="4" w:space="0" w:color="auto"/>
            </w:tcBorders>
            <w:shd w:val="clear" w:color="auto" w:fill="auto"/>
          </w:tcPr>
          <w:p w14:paraId="7D91C623" w14:textId="5E6C7D1E" w:rsidR="00696144" w:rsidRPr="0005598B" w:rsidRDefault="00612C11" w:rsidP="00857315">
            <w:pPr>
              <w:autoSpaceDE w:val="0"/>
              <w:autoSpaceDN w:val="0"/>
              <w:spacing w:before="120" w:after="120"/>
              <w:rPr>
                <w:rFonts w:cs="Segoe UI"/>
                <w:color w:val="000000"/>
              </w:rPr>
            </w:pPr>
            <w:r w:rsidRPr="0005598B">
              <w:rPr>
                <w:noProof/>
              </w:rPr>
              <w:drawing>
                <wp:inline distT="0" distB="0" distL="0" distR="0" wp14:anchorId="6E5706E0" wp14:editId="6D018CC0">
                  <wp:extent cx="238125" cy="209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696144" w:rsidRPr="0005598B">
              <w:t xml:space="preserve"> You were mailed a Dunning Letter about a past due premium balance. To avoid disenrollment, you must pay </w:t>
            </w:r>
            <w:r w:rsidR="00D740B1" w:rsidRPr="0005598B">
              <w:t>&lt;</w:t>
            </w:r>
            <w:r w:rsidR="00696144" w:rsidRPr="0005598B">
              <w:t>$</w:t>
            </w:r>
            <w:r w:rsidR="00D740B1" w:rsidRPr="0005598B">
              <w:t>XX</w:t>
            </w:r>
            <w:r w:rsidR="00696144" w:rsidRPr="0005598B">
              <w:t>.</w:t>
            </w:r>
            <w:r w:rsidR="00D740B1" w:rsidRPr="0005598B">
              <w:t>XX&gt;</w:t>
            </w:r>
            <w:r w:rsidR="00696144" w:rsidRPr="0005598B">
              <w:t xml:space="preserve"> by </w:t>
            </w:r>
            <w:r w:rsidR="00D740B1" w:rsidRPr="0005598B">
              <w:t>&lt;</w:t>
            </w:r>
            <w:r w:rsidR="00696144" w:rsidRPr="0005598B">
              <w:t>MM/DD/YYYY</w:t>
            </w:r>
            <w:r w:rsidR="00D740B1" w:rsidRPr="0005598B">
              <w:t>&gt;</w:t>
            </w:r>
            <w:r w:rsidR="00696144" w:rsidRPr="0005598B">
              <w:t xml:space="preserve">. Would you like to pay the </w:t>
            </w:r>
            <w:proofErr w:type="gramStart"/>
            <w:r w:rsidR="00696144" w:rsidRPr="0005598B">
              <w:t>balance</w:t>
            </w:r>
            <w:proofErr w:type="gramEnd"/>
            <w:r w:rsidR="00696144" w:rsidRPr="0005598B">
              <w:t xml:space="preserve"> today?</w:t>
            </w:r>
            <w:r w:rsidR="00696144" w:rsidRPr="0005598B">
              <w:rPr>
                <w:rFonts w:cs="Segoe UI"/>
                <w:color w:val="000000"/>
              </w:rPr>
              <w:t xml:space="preserve"> </w:t>
            </w:r>
          </w:p>
          <w:p w14:paraId="5C6B1AEF" w14:textId="77777777" w:rsidR="00696144" w:rsidRPr="0005598B" w:rsidRDefault="00696144" w:rsidP="00857315">
            <w:pPr>
              <w:autoSpaceDE w:val="0"/>
              <w:autoSpaceDN w:val="0"/>
              <w:spacing w:before="120" w:after="120"/>
            </w:pPr>
          </w:p>
        </w:tc>
      </w:tr>
      <w:tr w:rsidR="007E15FC" w:rsidRPr="0005598B" w14:paraId="4F038D6B" w14:textId="77777777" w:rsidTr="007E15FC">
        <w:trPr>
          <w:trHeight w:val="20"/>
        </w:trPr>
        <w:tc>
          <w:tcPr>
            <w:tcW w:w="307" w:type="pct"/>
            <w:vMerge/>
            <w:shd w:val="clear" w:color="auto" w:fill="auto"/>
          </w:tcPr>
          <w:p w14:paraId="3E78EA7F"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3FC8ED6B" w14:textId="77777777" w:rsidR="00696144" w:rsidRPr="0005598B" w:rsidRDefault="00696144" w:rsidP="00E73EC8">
            <w:pPr>
              <w:rPr>
                <w:rFonts w:cs="TimesNewRoman"/>
              </w:rPr>
            </w:pPr>
          </w:p>
        </w:tc>
        <w:tc>
          <w:tcPr>
            <w:tcW w:w="1370" w:type="pct"/>
            <w:shd w:val="clear" w:color="auto" w:fill="E9E9E9"/>
          </w:tcPr>
          <w:p w14:paraId="1A48EF33" w14:textId="77777777" w:rsidR="00696144" w:rsidRPr="0005598B" w:rsidRDefault="00696144" w:rsidP="00857315">
            <w:pPr>
              <w:spacing w:before="120" w:after="120"/>
              <w:jc w:val="center"/>
              <w:rPr>
                <w:rFonts w:cs="TimesNewRoman"/>
                <w:b/>
                <w:bCs/>
              </w:rPr>
            </w:pPr>
            <w:r w:rsidRPr="0005598B">
              <w:rPr>
                <w:rFonts w:cs="TimesNewRoman"/>
                <w:b/>
                <w:bCs/>
              </w:rPr>
              <w:t>If…</w:t>
            </w:r>
          </w:p>
        </w:tc>
        <w:tc>
          <w:tcPr>
            <w:tcW w:w="2232" w:type="pct"/>
            <w:shd w:val="clear" w:color="auto" w:fill="E9E9E9"/>
          </w:tcPr>
          <w:p w14:paraId="7B0D3C62" w14:textId="77777777" w:rsidR="00696144" w:rsidRPr="0005598B" w:rsidRDefault="00696144" w:rsidP="00857315">
            <w:pPr>
              <w:spacing w:before="120" w:after="120"/>
              <w:jc w:val="center"/>
              <w:rPr>
                <w:rFonts w:cs="TimesNewRoman"/>
                <w:b/>
                <w:bCs/>
              </w:rPr>
            </w:pPr>
            <w:r w:rsidRPr="0005598B">
              <w:rPr>
                <w:rFonts w:cs="TimesNewRoman"/>
                <w:b/>
                <w:bCs/>
              </w:rPr>
              <w:t>Then…</w:t>
            </w:r>
          </w:p>
        </w:tc>
      </w:tr>
      <w:tr w:rsidR="00825640" w:rsidRPr="0005598B" w14:paraId="7357E6EC" w14:textId="77777777" w:rsidTr="007E15FC">
        <w:trPr>
          <w:trHeight w:val="20"/>
        </w:trPr>
        <w:tc>
          <w:tcPr>
            <w:tcW w:w="307" w:type="pct"/>
            <w:vMerge/>
            <w:shd w:val="clear" w:color="auto" w:fill="auto"/>
          </w:tcPr>
          <w:p w14:paraId="367A0472"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02094968" w14:textId="77777777" w:rsidR="00696144" w:rsidRPr="0005598B" w:rsidRDefault="00696144" w:rsidP="00E73EC8">
            <w:pPr>
              <w:rPr>
                <w:rFonts w:cs="TimesNewRoman"/>
              </w:rPr>
            </w:pPr>
          </w:p>
        </w:tc>
        <w:tc>
          <w:tcPr>
            <w:tcW w:w="1370" w:type="pct"/>
            <w:shd w:val="clear" w:color="auto" w:fill="auto"/>
          </w:tcPr>
          <w:p w14:paraId="3951D2E7" w14:textId="686F885E" w:rsidR="00696144" w:rsidRPr="0005598B" w:rsidRDefault="00696144" w:rsidP="00857315">
            <w:pPr>
              <w:spacing w:before="120" w:after="120"/>
              <w:rPr>
                <w:rFonts w:cs="TimesNewRoman"/>
              </w:rPr>
            </w:pPr>
            <w:r w:rsidRPr="0005598B">
              <w:t xml:space="preserve">Yes, </w:t>
            </w:r>
            <w:proofErr w:type="gramStart"/>
            <w:r w:rsidRPr="0005598B">
              <w:t>would</w:t>
            </w:r>
            <w:proofErr w:type="gramEnd"/>
            <w:r w:rsidRPr="0005598B">
              <w:t xml:space="preserve"> like to pay </w:t>
            </w:r>
            <w:proofErr w:type="gramStart"/>
            <w:r w:rsidRPr="0005598B">
              <w:t>balance</w:t>
            </w:r>
            <w:proofErr w:type="gramEnd"/>
            <w:r w:rsidRPr="0005598B">
              <w:t xml:space="preserve"> today</w:t>
            </w:r>
            <w:r w:rsidR="00504E94" w:rsidRPr="0005598B">
              <w:t>.</w:t>
            </w:r>
          </w:p>
        </w:tc>
        <w:tc>
          <w:tcPr>
            <w:tcW w:w="2232" w:type="pct"/>
            <w:shd w:val="clear" w:color="auto" w:fill="auto"/>
          </w:tcPr>
          <w:p w14:paraId="1314C3A3" w14:textId="77777777" w:rsidR="00696144" w:rsidRPr="0005598B" w:rsidRDefault="00696144" w:rsidP="00857315">
            <w:pPr>
              <w:spacing w:before="120" w:after="120"/>
              <w:rPr>
                <w:rFonts w:cs="TimesNewRoman"/>
              </w:rPr>
            </w:pPr>
            <w:r w:rsidRPr="0005598B">
              <w:rPr>
                <w:rFonts w:cs="TimesNewRoman"/>
              </w:rPr>
              <w:t xml:space="preserve">Proceed to </w:t>
            </w:r>
            <w:hyperlink w:anchor="_•_Payment_Options" w:history="1">
              <w:r w:rsidRPr="0005598B">
                <w:rPr>
                  <w:rStyle w:val="Hyperlink"/>
                  <w:rFonts w:cs="TimesNewRoman"/>
                </w:rPr>
                <w:t>Payment Options</w:t>
              </w:r>
            </w:hyperlink>
            <w:r w:rsidRPr="0005598B">
              <w:rPr>
                <w:rFonts w:cs="TimesNewRoman"/>
              </w:rPr>
              <w:t>.</w:t>
            </w:r>
          </w:p>
          <w:p w14:paraId="1EA1F4EC" w14:textId="77777777" w:rsidR="00696144" w:rsidRPr="0005598B" w:rsidRDefault="00696144" w:rsidP="00857315">
            <w:pPr>
              <w:spacing w:before="120" w:after="120"/>
              <w:rPr>
                <w:rFonts w:cs="TimesNewRoman"/>
              </w:rPr>
            </w:pPr>
          </w:p>
        </w:tc>
      </w:tr>
      <w:tr w:rsidR="00825640" w:rsidRPr="0005598B" w14:paraId="78A38200" w14:textId="77777777" w:rsidTr="007E15FC">
        <w:trPr>
          <w:trHeight w:val="20"/>
        </w:trPr>
        <w:tc>
          <w:tcPr>
            <w:tcW w:w="307" w:type="pct"/>
            <w:vMerge/>
            <w:shd w:val="clear" w:color="auto" w:fill="auto"/>
          </w:tcPr>
          <w:p w14:paraId="48BF65E4"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71B4C28D" w14:textId="77777777" w:rsidR="00696144" w:rsidRPr="0005598B" w:rsidRDefault="00696144" w:rsidP="00E73EC8">
            <w:pPr>
              <w:rPr>
                <w:rFonts w:cs="TimesNewRoman"/>
              </w:rPr>
            </w:pPr>
          </w:p>
        </w:tc>
        <w:tc>
          <w:tcPr>
            <w:tcW w:w="1370" w:type="pct"/>
            <w:shd w:val="clear" w:color="auto" w:fill="auto"/>
          </w:tcPr>
          <w:p w14:paraId="3E989C8D" w14:textId="695EFCDF" w:rsidR="00696144" w:rsidRPr="0005598B" w:rsidRDefault="00696144" w:rsidP="00857315">
            <w:pPr>
              <w:spacing w:before="120" w:after="120"/>
              <w:rPr>
                <w:rFonts w:cs="TimesNewRoman"/>
              </w:rPr>
            </w:pPr>
            <w:r w:rsidRPr="0005598B">
              <w:t xml:space="preserve">No, </w:t>
            </w:r>
            <w:proofErr w:type="gramStart"/>
            <w:r w:rsidRPr="0005598B">
              <w:t>does</w:t>
            </w:r>
            <w:proofErr w:type="gramEnd"/>
            <w:r w:rsidRPr="0005598B">
              <w:t xml:space="preserve"> not want to pay balance today</w:t>
            </w:r>
            <w:r w:rsidR="00504E94" w:rsidRPr="0005598B">
              <w:t>.</w:t>
            </w:r>
          </w:p>
        </w:tc>
        <w:tc>
          <w:tcPr>
            <w:tcW w:w="2232" w:type="pct"/>
            <w:shd w:val="clear" w:color="auto" w:fill="auto"/>
          </w:tcPr>
          <w:p w14:paraId="7FBA947A" w14:textId="695025FB" w:rsidR="00696144" w:rsidRPr="0005598B" w:rsidRDefault="00696144" w:rsidP="00857315">
            <w:pPr>
              <w:spacing w:before="120" w:after="120"/>
              <w:rPr>
                <w:b/>
              </w:rPr>
            </w:pPr>
            <w:r w:rsidRPr="0005598B">
              <w:rPr>
                <w:b/>
              </w:rPr>
              <w:t>Note:</w:t>
            </w:r>
            <w:r w:rsidR="0005598B">
              <w:rPr>
                <w:b/>
              </w:rPr>
              <w:t xml:space="preserve"> </w:t>
            </w:r>
            <w:r w:rsidRPr="0005598B">
              <w:rPr>
                <w:b/>
              </w:rPr>
              <w:t xml:space="preserve">Failure to provide the correct Dunning amount and </w:t>
            </w:r>
            <w:proofErr w:type="gramStart"/>
            <w:r w:rsidRPr="0005598B">
              <w:rPr>
                <w:b/>
              </w:rPr>
              <w:t>Dunning</w:t>
            </w:r>
            <w:proofErr w:type="gramEnd"/>
            <w:r w:rsidRPr="0005598B">
              <w:rPr>
                <w:b/>
              </w:rPr>
              <w:t xml:space="preserve"> due date per the Dunning Letter(s) in </w:t>
            </w:r>
            <w:proofErr w:type="spellStart"/>
            <w:r w:rsidRPr="0005598B">
              <w:rPr>
                <w:b/>
              </w:rPr>
              <w:t>ONEclick</w:t>
            </w:r>
            <w:proofErr w:type="spellEnd"/>
            <w:r w:rsidRPr="0005598B">
              <w:rPr>
                <w:b/>
              </w:rPr>
              <w:t xml:space="preserve"> could result in the beneficiary being disenrolled in error. </w:t>
            </w:r>
          </w:p>
          <w:p w14:paraId="33DF028F" w14:textId="77777777" w:rsidR="00696144" w:rsidRPr="0005598B" w:rsidRDefault="00696144" w:rsidP="00857315">
            <w:pPr>
              <w:spacing w:before="120" w:after="120"/>
              <w:rPr>
                <w:rFonts w:cs="Arial"/>
                <w:color w:val="1F497D"/>
              </w:rPr>
            </w:pPr>
          </w:p>
          <w:p w14:paraId="0D71F3B5" w14:textId="7DFECF78" w:rsidR="00696144" w:rsidRPr="0005598B" w:rsidRDefault="00612C11" w:rsidP="00857315">
            <w:pPr>
              <w:spacing w:before="120" w:after="120"/>
            </w:pPr>
            <w:r w:rsidRPr="0005598B">
              <w:rPr>
                <w:b/>
                <w:noProof/>
              </w:rPr>
              <w:drawing>
                <wp:inline distT="0" distB="0" distL="0" distR="0" wp14:anchorId="1BAFBEC1" wp14:editId="0C200FD8">
                  <wp:extent cx="285750" cy="1809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696144" w:rsidRPr="0005598B">
              <w:rPr>
                <w:b/>
              </w:rPr>
              <w:t xml:space="preserve"> </w:t>
            </w:r>
            <w:r w:rsidR="00696144" w:rsidRPr="0005598B">
              <w:t xml:space="preserve">I understand. If you do not pay the amount owed as stated in the letter(s) by &lt;MM/DD/YYYY&gt;, you will be at risk of being disenrolled from your Part D Prescription Drug Coverage. </w:t>
            </w:r>
          </w:p>
          <w:p w14:paraId="679F0C5E" w14:textId="77777777" w:rsidR="00696144" w:rsidRPr="0005598B" w:rsidRDefault="00696144" w:rsidP="00857315">
            <w:pPr>
              <w:spacing w:before="120" w:after="120"/>
            </w:pPr>
          </w:p>
          <w:p w14:paraId="5BAA5308" w14:textId="5441AA48" w:rsidR="00696144" w:rsidRPr="0005598B" w:rsidRDefault="00136DBF" w:rsidP="00857315">
            <w:pPr>
              <w:spacing w:before="120" w:after="120"/>
            </w:pPr>
            <w:r w:rsidRPr="0005598B">
              <w:rPr>
                <w:noProof/>
              </w:rPr>
              <w:drawing>
                <wp:inline distT="0" distB="0" distL="0" distR="0" wp14:anchorId="49E7DBAD" wp14:editId="3DCE4B01">
                  <wp:extent cx="238158"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5598B">
              <w:t xml:space="preserve"> </w:t>
            </w:r>
            <w:r w:rsidR="00696144" w:rsidRPr="0005598B">
              <w:t xml:space="preserve">We offer several different Automatic Payment options for future payment convenience; I would be happy to provide </w:t>
            </w:r>
            <w:proofErr w:type="gramStart"/>
            <w:r w:rsidR="00696144" w:rsidRPr="0005598B">
              <w:t>you</w:t>
            </w:r>
            <w:proofErr w:type="gramEnd"/>
            <w:r w:rsidR="00696144" w:rsidRPr="0005598B">
              <w:t xml:space="preserve"> additional information.</w:t>
            </w:r>
          </w:p>
          <w:p w14:paraId="30402E6D" w14:textId="77777777" w:rsidR="00696144" w:rsidRPr="0005598B" w:rsidRDefault="00696144" w:rsidP="00857315">
            <w:pPr>
              <w:spacing w:before="120" w:after="120"/>
            </w:pPr>
          </w:p>
          <w:p w14:paraId="2941E13E" w14:textId="76585A24" w:rsidR="00696144" w:rsidRPr="0005598B" w:rsidRDefault="00696144" w:rsidP="00857315">
            <w:pPr>
              <w:spacing w:before="120" w:after="120"/>
              <w:rPr>
                <w:rFonts w:cs="TimesNewRoman"/>
              </w:rPr>
            </w:pPr>
            <w:r w:rsidRPr="0005598B">
              <w:rPr>
                <w:rFonts w:cs="TimesNewRoman"/>
                <w:b/>
              </w:rPr>
              <w:t>Note:</w:t>
            </w:r>
            <w:r w:rsidR="0005598B">
              <w:rPr>
                <w:rFonts w:cs="TimesNewRoman"/>
              </w:rPr>
              <w:t xml:space="preserve"> </w:t>
            </w:r>
            <w:r w:rsidRPr="0005598B">
              <w:rPr>
                <w:rFonts w:cs="TimesNewRoman"/>
              </w:rPr>
              <w:t>Refer to</w:t>
            </w:r>
            <w:r w:rsidRPr="0005598B">
              <w:rPr>
                <w:b/>
                <w:color w:val="000000"/>
              </w:rPr>
              <w:t xml:space="preserve"> </w:t>
            </w:r>
            <w:hyperlink r:id="rId25" w:anchor="!/view?docid=e53a56e3-24f7-4714-a642-84d9e2609649" w:history="1">
              <w:r w:rsidR="00966290" w:rsidRPr="0005598B">
                <w:rPr>
                  <w:rStyle w:val="Hyperlink"/>
                </w:rPr>
                <w:t>Aetna Compass MED D - SilverScript - Premium Billing Auto Pay Options and Education (062670)</w:t>
              </w:r>
            </w:hyperlink>
            <w:r w:rsidRPr="0005598B">
              <w:rPr>
                <w:color w:val="000000"/>
              </w:rPr>
              <w:t>.</w:t>
            </w:r>
          </w:p>
          <w:p w14:paraId="5F6AD29A" w14:textId="77777777" w:rsidR="00696144" w:rsidRPr="0005598B" w:rsidRDefault="00696144" w:rsidP="00857315">
            <w:pPr>
              <w:spacing w:before="120" w:after="120"/>
              <w:rPr>
                <w:rFonts w:cs="TimesNewRoman"/>
              </w:rPr>
            </w:pPr>
          </w:p>
          <w:p w14:paraId="201E37F0" w14:textId="77777777" w:rsidR="00696144" w:rsidRPr="0005598B" w:rsidRDefault="00696144" w:rsidP="00857315">
            <w:pPr>
              <w:spacing w:before="120" w:after="120"/>
              <w:rPr>
                <w:rFonts w:cs="TimesNewRoman"/>
              </w:rPr>
            </w:pPr>
            <w:r w:rsidRPr="0005598B">
              <w:rPr>
                <w:rFonts w:cs="TimesNewRoman"/>
              </w:rPr>
              <w:t xml:space="preserve">Proceed to </w:t>
            </w:r>
            <w:r w:rsidRPr="0005598B">
              <w:rPr>
                <w:rFonts w:cs="TimesNewRoman"/>
                <w:b/>
              </w:rPr>
              <w:t>Step 5</w:t>
            </w:r>
            <w:r w:rsidRPr="0005598B">
              <w:rPr>
                <w:rFonts w:cs="TimesNewRoman"/>
              </w:rPr>
              <w:t>.</w:t>
            </w:r>
          </w:p>
          <w:p w14:paraId="4254AB6F" w14:textId="77777777" w:rsidR="00696144" w:rsidRPr="0005598B" w:rsidRDefault="00696144" w:rsidP="00857315">
            <w:pPr>
              <w:spacing w:before="120" w:after="120"/>
              <w:rPr>
                <w:rFonts w:cs="TimesNewRoman"/>
              </w:rPr>
            </w:pPr>
          </w:p>
        </w:tc>
      </w:tr>
      <w:tr w:rsidR="00825640" w:rsidRPr="0005598B" w14:paraId="064C7FD4" w14:textId="77777777" w:rsidTr="007E15FC">
        <w:trPr>
          <w:trHeight w:val="20"/>
        </w:trPr>
        <w:tc>
          <w:tcPr>
            <w:tcW w:w="307" w:type="pct"/>
            <w:vMerge/>
            <w:shd w:val="clear" w:color="auto" w:fill="auto"/>
          </w:tcPr>
          <w:p w14:paraId="7F9CFAEE" w14:textId="77777777" w:rsidR="00696144" w:rsidRPr="0005598B" w:rsidRDefault="00696144" w:rsidP="00E73EC8">
            <w:pPr>
              <w:autoSpaceDE w:val="0"/>
              <w:autoSpaceDN w:val="0"/>
              <w:jc w:val="center"/>
              <w:rPr>
                <w:b/>
              </w:rPr>
            </w:pPr>
          </w:p>
        </w:tc>
        <w:tc>
          <w:tcPr>
            <w:tcW w:w="1091" w:type="pct"/>
            <w:gridSpan w:val="2"/>
            <w:vMerge/>
            <w:shd w:val="clear" w:color="auto" w:fill="auto"/>
          </w:tcPr>
          <w:p w14:paraId="44536789" w14:textId="77777777" w:rsidR="00696144" w:rsidRPr="0005598B" w:rsidRDefault="00696144" w:rsidP="00E73EC8">
            <w:pPr>
              <w:rPr>
                <w:rFonts w:cs="TimesNewRoman"/>
              </w:rPr>
            </w:pPr>
          </w:p>
        </w:tc>
        <w:tc>
          <w:tcPr>
            <w:tcW w:w="1370" w:type="pct"/>
            <w:shd w:val="clear" w:color="auto" w:fill="auto"/>
          </w:tcPr>
          <w:p w14:paraId="4EB7BBF9" w14:textId="73535F53" w:rsidR="00696144" w:rsidRPr="0005598B" w:rsidRDefault="00696144" w:rsidP="00857315">
            <w:pPr>
              <w:spacing w:before="120" w:after="120"/>
              <w:rPr>
                <w:rFonts w:cs="TimesNewRoman"/>
              </w:rPr>
            </w:pPr>
            <w:r w:rsidRPr="0005598B">
              <w:rPr>
                <w:rFonts w:cs="TimesNewRoman"/>
              </w:rPr>
              <w:t>No, cannot afford to pay the balance or can only pay a portion of the balance</w:t>
            </w:r>
            <w:r w:rsidR="004779C7" w:rsidRPr="0005598B">
              <w:rPr>
                <w:rFonts w:cs="TimesNewRoman"/>
              </w:rPr>
              <w:t>.</w:t>
            </w:r>
          </w:p>
        </w:tc>
        <w:tc>
          <w:tcPr>
            <w:tcW w:w="2232" w:type="pct"/>
            <w:shd w:val="clear" w:color="auto" w:fill="auto"/>
          </w:tcPr>
          <w:p w14:paraId="79B32B0D" w14:textId="2E78712B" w:rsidR="00696144" w:rsidRPr="0005598B" w:rsidRDefault="00612C11" w:rsidP="00857315">
            <w:pPr>
              <w:spacing w:before="120" w:after="120"/>
            </w:pPr>
            <w:r w:rsidRPr="0005598B">
              <w:rPr>
                <w:b/>
                <w:noProof/>
              </w:rPr>
              <w:drawing>
                <wp:inline distT="0" distB="0" distL="0" distR="0" wp14:anchorId="4035C3DC" wp14:editId="7F4144D7">
                  <wp:extent cx="285750" cy="1809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696144" w:rsidRPr="0005598B">
              <w:rPr>
                <w:b/>
              </w:rPr>
              <w:t xml:space="preserve"> </w:t>
            </w:r>
            <w:r w:rsidR="00696144" w:rsidRPr="0005598B">
              <w:t xml:space="preserve">You have the option to set up a payment plan. The payment plan consists of paying a portion of your past due balance each month along with your monthly premium and any Late Enrollment Penalty you may owe. </w:t>
            </w:r>
            <w:proofErr w:type="gramStart"/>
            <w:r w:rsidR="00696144" w:rsidRPr="0005598B">
              <w:t>In order to</w:t>
            </w:r>
            <w:proofErr w:type="gramEnd"/>
            <w:r w:rsidR="00696144" w:rsidRPr="0005598B">
              <w:t xml:space="preserve"> avoid disenrollment, you must pay according to the terms of your payment plan agreement. I’d be happy to set up a payment plan for you now.</w:t>
            </w:r>
          </w:p>
          <w:p w14:paraId="69878BA1" w14:textId="77777777" w:rsidR="00696144" w:rsidRPr="0005598B" w:rsidRDefault="00696144" w:rsidP="00857315">
            <w:pPr>
              <w:spacing w:before="120" w:after="120"/>
            </w:pPr>
          </w:p>
          <w:p w14:paraId="10048DB6" w14:textId="78165101" w:rsidR="00696144" w:rsidRPr="0005598B" w:rsidRDefault="00696144" w:rsidP="00857315">
            <w:pPr>
              <w:spacing w:before="120" w:after="120"/>
            </w:pPr>
            <w:r w:rsidRPr="0005598B">
              <w:rPr>
                <w:rFonts w:cs="Verdana"/>
                <w:b/>
              </w:rPr>
              <w:t>Premium Billing Specialized Care Team</w:t>
            </w:r>
            <w:r w:rsidRPr="0005598B">
              <w:rPr>
                <w:b/>
                <w:color w:val="000000"/>
              </w:rPr>
              <w:t xml:space="preserve"> Process Note:</w:t>
            </w:r>
            <w:r w:rsidR="0005598B">
              <w:rPr>
                <w:b/>
                <w:color w:val="000000"/>
              </w:rPr>
              <w:t xml:space="preserve"> </w:t>
            </w:r>
            <w:r w:rsidRPr="0005598B">
              <w:rPr>
                <w:color w:val="000000"/>
              </w:rPr>
              <w:t xml:space="preserve">Refer to </w:t>
            </w:r>
            <w:hyperlink r:id="rId26" w:anchor="!/view?docid=330475b6-6b30-4c68-a65d-9a61922b6077" w:history="1">
              <w:r w:rsidR="004B0A0C" w:rsidRPr="0005598B">
                <w:rPr>
                  <w:bCs/>
                  <w:color w:val="0000FF"/>
                  <w:u w:val="single"/>
                </w:rPr>
                <w:t>Aetna Compass MED D - SilverScript - Premium Billing Payment Plans (062794)</w:t>
              </w:r>
            </w:hyperlink>
            <w:r w:rsidRPr="0005598B">
              <w:t>.</w:t>
            </w:r>
          </w:p>
          <w:p w14:paraId="19BD3A03" w14:textId="77777777" w:rsidR="00696144" w:rsidRPr="0005598B" w:rsidRDefault="00696144" w:rsidP="00857315">
            <w:pPr>
              <w:spacing w:before="120" w:after="120"/>
              <w:rPr>
                <w:rFonts w:cs="TimesNewRoman"/>
              </w:rPr>
            </w:pPr>
          </w:p>
        </w:tc>
      </w:tr>
      <w:tr w:rsidR="00825640" w:rsidRPr="0005598B" w14:paraId="41BA4215" w14:textId="77777777" w:rsidTr="007E15FC">
        <w:trPr>
          <w:trHeight w:val="20"/>
        </w:trPr>
        <w:tc>
          <w:tcPr>
            <w:tcW w:w="307" w:type="pct"/>
            <w:vMerge/>
            <w:shd w:val="clear" w:color="auto" w:fill="auto"/>
          </w:tcPr>
          <w:p w14:paraId="165E7165" w14:textId="77777777" w:rsidR="00696144" w:rsidRPr="0005598B" w:rsidRDefault="00696144" w:rsidP="00857315">
            <w:pPr>
              <w:autoSpaceDE w:val="0"/>
              <w:autoSpaceDN w:val="0"/>
              <w:spacing w:before="120" w:after="120"/>
              <w:jc w:val="center"/>
              <w:rPr>
                <w:b/>
              </w:rPr>
            </w:pPr>
          </w:p>
        </w:tc>
        <w:tc>
          <w:tcPr>
            <w:tcW w:w="1091" w:type="pct"/>
            <w:gridSpan w:val="2"/>
            <w:vMerge/>
            <w:shd w:val="clear" w:color="auto" w:fill="auto"/>
          </w:tcPr>
          <w:p w14:paraId="4030FCA5" w14:textId="77777777" w:rsidR="00696144" w:rsidRPr="0005598B" w:rsidRDefault="00696144" w:rsidP="00857315">
            <w:pPr>
              <w:spacing w:before="120" w:after="120"/>
              <w:rPr>
                <w:rFonts w:cs="TimesNewRoman"/>
              </w:rPr>
            </w:pPr>
          </w:p>
        </w:tc>
        <w:tc>
          <w:tcPr>
            <w:tcW w:w="1370" w:type="pct"/>
            <w:shd w:val="clear" w:color="auto" w:fill="auto"/>
          </w:tcPr>
          <w:p w14:paraId="32590E53" w14:textId="522269FA" w:rsidR="00696144" w:rsidRPr="0005598B" w:rsidRDefault="00696144" w:rsidP="00857315">
            <w:pPr>
              <w:spacing w:before="120" w:after="120"/>
              <w:rPr>
                <w:rFonts w:cs="TimesNewRoman"/>
              </w:rPr>
            </w:pPr>
            <w:r w:rsidRPr="0005598B">
              <w:rPr>
                <w:rFonts w:cs="TimesNewRoman"/>
              </w:rPr>
              <w:t xml:space="preserve">No, </w:t>
            </w:r>
            <w:proofErr w:type="gramStart"/>
            <w:r w:rsidRPr="0005598B">
              <w:rPr>
                <w:rFonts w:cs="TimesNewRoman"/>
              </w:rPr>
              <w:t>does</w:t>
            </w:r>
            <w:proofErr w:type="gramEnd"/>
            <w:r w:rsidRPr="0005598B">
              <w:rPr>
                <w:rFonts w:cs="TimesNewRoman"/>
              </w:rPr>
              <w:t xml:space="preserve"> not want to pay balance today </w:t>
            </w:r>
            <w:r w:rsidRPr="0005598B">
              <w:rPr>
                <w:rFonts w:cs="TimesNewRoman"/>
                <w:bCs/>
              </w:rPr>
              <w:t>AND</w:t>
            </w:r>
            <w:r w:rsidRPr="0005598B">
              <w:rPr>
                <w:rFonts w:cs="TimesNewRoman"/>
                <w:b/>
              </w:rPr>
              <w:t xml:space="preserve"> </w:t>
            </w:r>
            <w:r w:rsidRPr="0005598B">
              <w:rPr>
                <w:rFonts w:cs="TimesNewRoman"/>
                <w:bCs/>
              </w:rPr>
              <w:t>d</w:t>
            </w:r>
            <w:r w:rsidRPr="0005598B">
              <w:rPr>
                <w:rFonts w:cs="TimesNewRoman"/>
              </w:rPr>
              <w:t>isputes the balance</w:t>
            </w:r>
            <w:r w:rsidR="004779C7" w:rsidRPr="0005598B">
              <w:rPr>
                <w:rFonts w:cs="TimesNewRoman"/>
              </w:rPr>
              <w:t>.</w:t>
            </w:r>
          </w:p>
          <w:p w14:paraId="1D874B77" w14:textId="77777777" w:rsidR="00696144" w:rsidRPr="0005598B" w:rsidRDefault="00696144" w:rsidP="00857315">
            <w:pPr>
              <w:spacing w:before="120" w:after="120"/>
              <w:rPr>
                <w:rFonts w:cs="TimesNewRoman"/>
              </w:rPr>
            </w:pPr>
          </w:p>
        </w:tc>
        <w:tc>
          <w:tcPr>
            <w:tcW w:w="2232" w:type="pct"/>
            <w:shd w:val="clear" w:color="auto" w:fill="auto"/>
          </w:tcPr>
          <w:p w14:paraId="6A66C861" w14:textId="77777777" w:rsidR="00696144" w:rsidRPr="0005598B" w:rsidRDefault="00696144" w:rsidP="00E73EC8">
            <w:pPr>
              <w:rPr>
                <w:rFonts w:cs="TimesNewRoman"/>
              </w:rPr>
            </w:pPr>
            <w:r w:rsidRPr="0005598B">
              <w:rPr>
                <w:rFonts w:cs="TimesNewRoman"/>
              </w:rPr>
              <w:t xml:space="preserve">Proceed to </w:t>
            </w:r>
            <w:hyperlink w:anchor="_All_Other_Non-100%" w:history="1">
              <w:r w:rsidRPr="0005598B">
                <w:rPr>
                  <w:rStyle w:val="Hyperlink"/>
                  <w:rFonts w:cs="TimesNewRoman"/>
                </w:rPr>
                <w:t>Disputing Balances</w:t>
              </w:r>
            </w:hyperlink>
            <w:r w:rsidRPr="0005598B">
              <w:rPr>
                <w:rFonts w:cs="TimesNewRoman"/>
              </w:rPr>
              <w:t>.</w:t>
            </w:r>
          </w:p>
          <w:p w14:paraId="04221B44" w14:textId="77777777" w:rsidR="00696144" w:rsidRPr="0005598B" w:rsidRDefault="00696144" w:rsidP="00E73EC8">
            <w:pPr>
              <w:rPr>
                <w:rFonts w:cs="TimesNewRoman"/>
              </w:rPr>
            </w:pPr>
          </w:p>
        </w:tc>
      </w:tr>
      <w:tr w:rsidR="00696144" w:rsidRPr="0005598B" w14:paraId="45602970" w14:textId="77777777" w:rsidTr="007E15FC">
        <w:trPr>
          <w:trHeight w:val="162"/>
        </w:trPr>
        <w:tc>
          <w:tcPr>
            <w:tcW w:w="307" w:type="pct"/>
            <w:tcBorders>
              <w:top w:val="single" w:sz="4" w:space="0" w:color="auto"/>
              <w:left w:val="single" w:sz="4" w:space="0" w:color="auto"/>
              <w:bottom w:val="single" w:sz="4" w:space="0" w:color="auto"/>
              <w:right w:val="single" w:sz="4" w:space="0" w:color="auto"/>
            </w:tcBorders>
            <w:shd w:val="clear" w:color="auto" w:fill="auto"/>
          </w:tcPr>
          <w:p w14:paraId="6A125BF5" w14:textId="77777777" w:rsidR="00696144" w:rsidRPr="0005598B" w:rsidRDefault="00696144" w:rsidP="00857315">
            <w:pPr>
              <w:autoSpaceDE w:val="0"/>
              <w:autoSpaceDN w:val="0"/>
              <w:spacing w:before="120" w:after="120"/>
              <w:jc w:val="center"/>
              <w:rPr>
                <w:b/>
              </w:rPr>
            </w:pPr>
            <w:r w:rsidRPr="0005598B">
              <w:rPr>
                <w:b/>
              </w:rPr>
              <w:t>5</w:t>
            </w:r>
          </w:p>
        </w:tc>
        <w:tc>
          <w:tcPr>
            <w:tcW w:w="4693" w:type="pct"/>
            <w:gridSpan w:val="4"/>
            <w:tcBorders>
              <w:top w:val="single" w:sz="4" w:space="0" w:color="auto"/>
              <w:left w:val="single" w:sz="4" w:space="0" w:color="auto"/>
              <w:bottom w:val="single" w:sz="4" w:space="0" w:color="auto"/>
              <w:right w:val="single" w:sz="4" w:space="0" w:color="auto"/>
            </w:tcBorders>
            <w:shd w:val="clear" w:color="auto" w:fill="auto"/>
          </w:tcPr>
          <w:p w14:paraId="5D5EBEC9" w14:textId="77777777" w:rsidR="00696144" w:rsidRPr="0005598B" w:rsidRDefault="00696144" w:rsidP="00857315">
            <w:pPr>
              <w:spacing w:before="120" w:after="120"/>
              <w:rPr>
                <w:rFonts w:cs="TimesNewRoman"/>
              </w:rPr>
            </w:pPr>
            <w:r w:rsidRPr="0005598B">
              <w:rPr>
                <w:rFonts w:cs="TimesNewRoman"/>
              </w:rPr>
              <w:t xml:space="preserve">Ask if there are any other questions. </w:t>
            </w:r>
          </w:p>
          <w:p w14:paraId="62E35A4F" w14:textId="7528BA27" w:rsidR="00696144" w:rsidRPr="0005598B" w:rsidRDefault="00696144" w:rsidP="00857315">
            <w:pPr>
              <w:numPr>
                <w:ilvl w:val="0"/>
                <w:numId w:val="22"/>
              </w:numPr>
              <w:spacing w:before="120" w:after="120"/>
              <w:rPr>
                <w:rFonts w:cs="TimesNewRoman"/>
              </w:rPr>
            </w:pPr>
            <w:r w:rsidRPr="0005598B">
              <w:rPr>
                <w:rFonts w:cs="TimesNewRoman"/>
              </w:rPr>
              <w:t>Address any other issues and document/close the call according to existing policies and procedures; refer to</w:t>
            </w:r>
            <w:r w:rsidR="00C97AE4" w:rsidRPr="0005598B">
              <w:rPr>
                <w:rFonts w:cs="TimesNewRoman"/>
              </w:rPr>
              <w:t xml:space="preserve"> </w:t>
            </w:r>
            <w:hyperlink r:id="rId27" w:anchor="!/view?docid=0296717e-6df6-4184-b337-13abcd4b070b" w:history="1">
              <w:r w:rsidR="00504E94" w:rsidRPr="0005598B">
                <w:rPr>
                  <w:rStyle w:val="Hyperlink"/>
                  <w:rFonts w:cs="TimesNewRoman"/>
                </w:rPr>
                <w:t>Compass - Close an Interaction or Research Case (050011)</w:t>
              </w:r>
            </w:hyperlink>
            <w:r w:rsidR="00C97AE4" w:rsidRPr="0005598B">
              <w:rPr>
                <w:rFonts w:cs="TimesNewRoman"/>
              </w:rPr>
              <w:t xml:space="preserve"> and</w:t>
            </w:r>
            <w:r w:rsidRPr="0005598B">
              <w:rPr>
                <w:rFonts w:cs="TimesNewRoman"/>
              </w:rPr>
              <w:t xml:space="preserve"> </w:t>
            </w:r>
            <w:hyperlink r:id="rId28" w:anchor="!/view?docid=433711aa-8fa6-447c-872b-bd69cd6cd7c0" w:history="1">
              <w:r w:rsidR="00A41314" w:rsidRPr="0005598B">
                <w:rPr>
                  <w:rStyle w:val="Hyperlink"/>
                  <w:rFonts w:cs="TimesNewRoman"/>
                </w:rPr>
                <w:t>Compass MED D - Call Documentation Job Aid (061758)</w:t>
              </w:r>
            </w:hyperlink>
            <w:r w:rsidRPr="0005598B">
              <w:rPr>
                <w:rFonts w:cs="TimesNewRoman"/>
              </w:rPr>
              <w:t>.</w:t>
            </w:r>
          </w:p>
          <w:p w14:paraId="470C7E90" w14:textId="77777777" w:rsidR="00696144" w:rsidRPr="0005598B" w:rsidRDefault="00696144" w:rsidP="00857315">
            <w:pPr>
              <w:spacing w:before="120" w:after="120"/>
              <w:rPr>
                <w:rFonts w:cs="TimesNewRoman"/>
              </w:rPr>
            </w:pPr>
          </w:p>
        </w:tc>
      </w:tr>
    </w:tbl>
    <w:p w14:paraId="12D650C6" w14:textId="77777777" w:rsidR="00696144" w:rsidRPr="0005598B" w:rsidRDefault="00696144" w:rsidP="00941BDE">
      <w:pPr>
        <w:rPr>
          <w:rFonts w:cs="Arial"/>
          <w:color w:val="000000"/>
        </w:rPr>
      </w:pPr>
    </w:p>
    <w:p w14:paraId="4595F969" w14:textId="77777777" w:rsidR="004F71DE" w:rsidRPr="0005598B" w:rsidRDefault="004F71DE" w:rsidP="004F71DE">
      <w:bookmarkStart w:id="46" w:name="_•_Beneficiary_Received"/>
      <w:bookmarkStart w:id="47" w:name="_Beneficiary_Received_Dunning"/>
      <w:bookmarkStart w:id="48" w:name="_•_Beneficiary_Received_1"/>
      <w:bookmarkStart w:id="49" w:name="_•_Beneficiary_Received_2"/>
      <w:bookmarkStart w:id="50" w:name="_LIS_(Extra_Help)"/>
      <w:bookmarkStart w:id="51" w:name="_LIS__(Extra"/>
      <w:bookmarkStart w:id="52" w:name="_•_Beneficiary_Received_3"/>
      <w:bookmarkStart w:id="53" w:name="_LIS_(Extra_Help)_1"/>
      <w:bookmarkEnd w:id="46"/>
      <w:bookmarkEnd w:id="47"/>
      <w:bookmarkEnd w:id="48"/>
      <w:bookmarkEnd w:id="49"/>
      <w:bookmarkEnd w:id="50"/>
      <w:bookmarkEnd w:id="51"/>
      <w:bookmarkEnd w:id="52"/>
      <w:bookmarkEnd w:id="53"/>
    </w:p>
    <w:p w14:paraId="680E03B1" w14:textId="7B7E9CAA" w:rsidR="00CA4685" w:rsidRPr="0005598B" w:rsidRDefault="004F71DE" w:rsidP="00857315">
      <w:pPr>
        <w:spacing w:before="120" w:after="120"/>
        <w:ind w:left="360"/>
        <w:jc w:val="right"/>
      </w:pPr>
      <w:hyperlink w:anchor="_top" w:history="1">
        <w:r w:rsidRPr="0005598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977ECC" w:rsidRPr="0005598B" w14:paraId="1989A9BC" w14:textId="77777777" w:rsidTr="00CA4685">
        <w:tc>
          <w:tcPr>
            <w:tcW w:w="5000" w:type="pct"/>
            <w:shd w:val="clear" w:color="auto" w:fill="C0C0C0"/>
          </w:tcPr>
          <w:p w14:paraId="7CB07BC8" w14:textId="77777777" w:rsidR="00977ECC" w:rsidRPr="0005598B" w:rsidRDefault="007246E1" w:rsidP="00857315">
            <w:pPr>
              <w:pStyle w:val="Heading2"/>
              <w:spacing w:before="120" w:after="120"/>
            </w:pPr>
            <w:bookmarkStart w:id="54" w:name="_•_Payment_Options"/>
            <w:bookmarkStart w:id="55" w:name="_Payment_Options"/>
            <w:bookmarkStart w:id="56" w:name="_Toc89780600"/>
            <w:bookmarkStart w:id="57" w:name="_Toc193703318"/>
            <w:bookmarkEnd w:id="54"/>
            <w:bookmarkEnd w:id="55"/>
            <w:r w:rsidRPr="0005598B">
              <w:t>Payment</w:t>
            </w:r>
            <w:r w:rsidR="006A72D2" w:rsidRPr="0005598B">
              <w:t xml:space="preserve"> </w:t>
            </w:r>
            <w:r w:rsidRPr="0005598B">
              <w:t>Options</w:t>
            </w:r>
            <w:bookmarkEnd w:id="56"/>
            <w:bookmarkEnd w:id="57"/>
            <w:r w:rsidR="006A72D2" w:rsidRPr="0005598B">
              <w:t xml:space="preserve"> </w:t>
            </w:r>
          </w:p>
        </w:tc>
      </w:tr>
    </w:tbl>
    <w:p w14:paraId="5141515C" w14:textId="77777777" w:rsidR="00D4692A" w:rsidRPr="0005598B" w:rsidRDefault="00D4692A" w:rsidP="00941BDE">
      <w:pPr>
        <w:autoSpaceDE w:val="0"/>
        <w:autoSpaceDN w:val="0"/>
      </w:pPr>
    </w:p>
    <w:p w14:paraId="51DB1BE0" w14:textId="15C30949" w:rsidR="008B0F5C" w:rsidRPr="0005598B" w:rsidRDefault="00612C11" w:rsidP="00857315">
      <w:pPr>
        <w:autoSpaceDE w:val="0"/>
        <w:autoSpaceDN w:val="0"/>
        <w:spacing w:before="120" w:after="120"/>
      </w:pPr>
      <w:r w:rsidRPr="0005598B">
        <w:rPr>
          <w:noProof/>
        </w:rPr>
        <w:drawing>
          <wp:inline distT="0" distB="0" distL="0" distR="0" wp14:anchorId="3A02750C" wp14:editId="1E60FC65">
            <wp:extent cx="247650" cy="200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05598B">
        <w:rPr>
          <w:noProof/>
        </w:rPr>
        <w:t xml:space="preserve"> </w:t>
      </w:r>
      <w:r w:rsidR="008B0F5C" w:rsidRPr="0005598B">
        <w:t>Ensure</w:t>
      </w:r>
      <w:r w:rsidR="006A72D2" w:rsidRPr="0005598B">
        <w:t xml:space="preserve"> </w:t>
      </w:r>
      <w:r w:rsidR="008B0F5C" w:rsidRPr="0005598B">
        <w:t>steps</w:t>
      </w:r>
      <w:r w:rsidR="006A72D2" w:rsidRPr="0005598B">
        <w:t xml:space="preserve"> </w:t>
      </w:r>
      <w:r w:rsidR="008B0F5C" w:rsidRPr="0005598B">
        <w:t>have</w:t>
      </w:r>
      <w:r w:rsidR="006A72D2" w:rsidRPr="0005598B">
        <w:t xml:space="preserve"> </w:t>
      </w:r>
      <w:r w:rsidR="008B0F5C" w:rsidRPr="0005598B">
        <w:t>already</w:t>
      </w:r>
      <w:r w:rsidR="006A72D2" w:rsidRPr="0005598B">
        <w:t xml:space="preserve"> </w:t>
      </w:r>
      <w:r w:rsidR="008B0F5C" w:rsidRPr="0005598B">
        <w:t>been</w:t>
      </w:r>
      <w:r w:rsidR="006A72D2" w:rsidRPr="0005598B">
        <w:t xml:space="preserve"> </w:t>
      </w:r>
      <w:r w:rsidR="008B0F5C" w:rsidRPr="0005598B">
        <w:t>followed</w:t>
      </w:r>
      <w:r w:rsidR="006A72D2" w:rsidRPr="0005598B">
        <w:t xml:space="preserve"> </w:t>
      </w:r>
      <w:r w:rsidR="008B0F5C" w:rsidRPr="0005598B">
        <w:t>within</w:t>
      </w:r>
      <w:r w:rsidR="006A72D2" w:rsidRPr="0005598B">
        <w:t xml:space="preserve"> </w:t>
      </w:r>
      <w:r w:rsidR="008B0F5C" w:rsidRPr="0005598B">
        <w:t>the</w:t>
      </w:r>
      <w:r w:rsidR="006A72D2" w:rsidRPr="0005598B">
        <w:t xml:space="preserve"> </w:t>
      </w:r>
      <w:hyperlink w:anchor="_Premium_Billing_Specialized" w:history="1">
        <w:r w:rsidR="00D967CB" w:rsidRPr="0005598B">
          <w:rPr>
            <w:rStyle w:val="Hyperlink"/>
          </w:rPr>
          <w:t>Premium Billing Specialized Team Process</w:t>
        </w:r>
      </w:hyperlink>
      <w:r w:rsidR="00D967CB" w:rsidRPr="0005598B">
        <w:t xml:space="preserve"> </w:t>
      </w:r>
      <w:r w:rsidR="008B0F5C" w:rsidRPr="0005598B">
        <w:t>section</w:t>
      </w:r>
      <w:r w:rsidR="00D967CB" w:rsidRPr="0005598B">
        <w:t>.</w:t>
      </w:r>
    </w:p>
    <w:p w14:paraId="1E967457" w14:textId="77777777" w:rsidR="00941BDE" w:rsidRPr="0005598B" w:rsidRDefault="00941BDE" w:rsidP="00857315">
      <w:pPr>
        <w:autoSpaceDE w:val="0"/>
        <w:autoSpaceDN w:val="0"/>
        <w:spacing w:before="120" w:after="120"/>
      </w:pPr>
    </w:p>
    <w:p w14:paraId="0CF9F098" w14:textId="77777777" w:rsidR="00977ECC" w:rsidRPr="0005598B" w:rsidRDefault="007246E1" w:rsidP="00857315">
      <w:pPr>
        <w:autoSpaceDE w:val="0"/>
        <w:autoSpaceDN w:val="0"/>
        <w:spacing w:before="120" w:after="120"/>
      </w:pPr>
      <w:r w:rsidRPr="0005598B">
        <w:t>Perform</w:t>
      </w:r>
      <w:r w:rsidR="006A72D2" w:rsidRPr="0005598B">
        <w:t xml:space="preserve"> </w:t>
      </w:r>
      <w:r w:rsidRPr="0005598B">
        <w:t>the</w:t>
      </w:r>
      <w:r w:rsidR="006A72D2" w:rsidRPr="0005598B">
        <w:t xml:space="preserve"> </w:t>
      </w:r>
      <w:r w:rsidRPr="0005598B">
        <w:t>following</w:t>
      </w:r>
      <w:r w:rsidR="006A72D2" w:rsidRPr="0005598B">
        <w:t xml:space="preserve"> </w:t>
      </w:r>
      <w:r w:rsidRPr="0005598B">
        <w:t>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3360"/>
        <w:gridCol w:w="3395"/>
        <w:gridCol w:w="5140"/>
      </w:tblGrid>
      <w:tr w:rsidR="005E6566" w:rsidRPr="0005598B" w14:paraId="79EAE2FB" w14:textId="77777777" w:rsidTr="007E15FC">
        <w:trPr>
          <w:trHeight w:val="311"/>
        </w:trPr>
        <w:tc>
          <w:tcPr>
            <w:tcW w:w="1434" w:type="dxa"/>
            <w:shd w:val="clear" w:color="auto" w:fill="E9E9E9"/>
          </w:tcPr>
          <w:p w14:paraId="6B8FB987" w14:textId="77777777" w:rsidR="005E6566" w:rsidRPr="0005598B" w:rsidRDefault="005E6566" w:rsidP="00857315">
            <w:pPr>
              <w:autoSpaceDE w:val="0"/>
              <w:autoSpaceDN w:val="0"/>
              <w:adjustRightInd w:val="0"/>
              <w:spacing w:before="120" w:after="120"/>
              <w:jc w:val="center"/>
              <w:rPr>
                <w:rFonts w:cs="TimesNewRoman"/>
              </w:rPr>
            </w:pPr>
            <w:r w:rsidRPr="0005598B">
              <w:rPr>
                <w:b/>
              </w:rPr>
              <w:t>Step</w:t>
            </w:r>
          </w:p>
        </w:tc>
        <w:tc>
          <w:tcPr>
            <w:tcW w:w="21906" w:type="dxa"/>
            <w:gridSpan w:val="3"/>
            <w:tcBorders>
              <w:bottom w:val="single" w:sz="4" w:space="0" w:color="auto"/>
            </w:tcBorders>
            <w:shd w:val="clear" w:color="auto" w:fill="E9E9E9"/>
          </w:tcPr>
          <w:p w14:paraId="03CD66BC" w14:textId="77777777" w:rsidR="005E6566" w:rsidRPr="0005598B" w:rsidRDefault="005E6566" w:rsidP="00857315">
            <w:pPr>
              <w:autoSpaceDE w:val="0"/>
              <w:autoSpaceDN w:val="0"/>
              <w:adjustRightInd w:val="0"/>
              <w:spacing w:before="120" w:after="120"/>
              <w:jc w:val="center"/>
              <w:rPr>
                <w:rFonts w:cs="TimesNewRoman"/>
              </w:rPr>
            </w:pPr>
            <w:r w:rsidRPr="0005598B">
              <w:rPr>
                <w:b/>
              </w:rPr>
              <w:t>Action</w:t>
            </w:r>
          </w:p>
        </w:tc>
      </w:tr>
      <w:tr w:rsidR="00CB4431" w:rsidRPr="0005598B" w14:paraId="3C65CDF6" w14:textId="77777777" w:rsidTr="007E15FC">
        <w:trPr>
          <w:trHeight w:val="311"/>
        </w:trPr>
        <w:tc>
          <w:tcPr>
            <w:tcW w:w="1434" w:type="dxa"/>
            <w:tcBorders>
              <w:bottom w:val="nil"/>
            </w:tcBorders>
          </w:tcPr>
          <w:p w14:paraId="4312A939" w14:textId="77777777" w:rsidR="00CB4431" w:rsidRPr="0005598B" w:rsidRDefault="00CB4431" w:rsidP="00857315">
            <w:pPr>
              <w:autoSpaceDE w:val="0"/>
              <w:autoSpaceDN w:val="0"/>
              <w:adjustRightInd w:val="0"/>
              <w:spacing w:before="120" w:after="120"/>
              <w:jc w:val="center"/>
              <w:rPr>
                <w:rFonts w:cs="TimesNewRoman"/>
                <w:b/>
              </w:rPr>
            </w:pPr>
            <w:r w:rsidRPr="0005598B">
              <w:rPr>
                <w:rFonts w:cs="TimesNewRoman"/>
                <w:b/>
              </w:rPr>
              <w:t>1</w:t>
            </w:r>
          </w:p>
        </w:tc>
        <w:tc>
          <w:tcPr>
            <w:tcW w:w="21906" w:type="dxa"/>
            <w:gridSpan w:val="3"/>
            <w:tcBorders>
              <w:bottom w:val="nil"/>
            </w:tcBorders>
            <w:shd w:val="clear" w:color="auto" w:fill="auto"/>
          </w:tcPr>
          <w:p w14:paraId="3DF2DB3B" w14:textId="13B38303" w:rsidR="00CB4431" w:rsidRPr="0005598B" w:rsidRDefault="00CB4431" w:rsidP="00857315">
            <w:pPr>
              <w:autoSpaceDE w:val="0"/>
              <w:autoSpaceDN w:val="0"/>
              <w:adjustRightInd w:val="0"/>
              <w:spacing w:before="120" w:after="120"/>
              <w:rPr>
                <w:rFonts w:cs="TimesNewRoman"/>
              </w:rPr>
            </w:pPr>
            <w:r w:rsidRPr="0005598B">
              <w:rPr>
                <w:rFonts w:cs="TimesNewRoman"/>
              </w:rPr>
              <w:t>Verify</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balance</w:t>
            </w:r>
            <w:r w:rsidR="006A72D2" w:rsidRPr="0005598B">
              <w:rPr>
                <w:rFonts w:cs="TimesNewRoman"/>
              </w:rPr>
              <w:t xml:space="preserve"> </w:t>
            </w:r>
            <w:r w:rsidRPr="0005598B">
              <w:rPr>
                <w:rFonts w:cs="TimesNewRoman"/>
              </w:rPr>
              <w:t>due</w:t>
            </w:r>
            <w:r w:rsidR="006A72D2" w:rsidRPr="0005598B">
              <w:rPr>
                <w:rFonts w:cs="TimesNewRoman"/>
              </w:rPr>
              <w:t xml:space="preserve"> </w:t>
            </w:r>
            <w:r w:rsidRPr="0005598B">
              <w:rPr>
                <w:rFonts w:cs="TimesNewRoman"/>
              </w:rPr>
              <w:t>in</w:t>
            </w:r>
            <w:r w:rsidR="006A72D2" w:rsidRPr="0005598B">
              <w:rPr>
                <w:rFonts w:cs="TimesNewRoman"/>
              </w:rPr>
              <w:t xml:space="preserve"> </w:t>
            </w:r>
            <w:r w:rsidR="008653D1" w:rsidRPr="0005598B">
              <w:rPr>
                <w:rFonts w:cs="TimesNewRoman"/>
                <w:b/>
              </w:rPr>
              <w:t>Compass</w:t>
            </w:r>
            <w:r w:rsidRPr="0005598B">
              <w:rPr>
                <w:rFonts w:cs="TimesNewRoman"/>
              </w:rPr>
              <w:t>;</w:t>
            </w:r>
            <w:r w:rsidR="006A72D2" w:rsidRPr="0005598B">
              <w:rPr>
                <w:rFonts w:cs="TimesNewRoman"/>
              </w:rPr>
              <w:t xml:space="preserve"> </w:t>
            </w:r>
            <w:r w:rsidRPr="0005598B">
              <w:rPr>
                <w:rFonts w:cs="TimesNewRoman"/>
              </w:rPr>
              <w:t>refer</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b/>
              </w:rPr>
              <w:t>Viewing</w:t>
            </w:r>
            <w:r w:rsidR="006A72D2" w:rsidRPr="0005598B">
              <w:rPr>
                <w:rFonts w:cs="TimesNewRoman"/>
                <w:b/>
              </w:rPr>
              <w:t xml:space="preserve"> </w:t>
            </w:r>
            <w:r w:rsidRPr="0005598B">
              <w:rPr>
                <w:rFonts w:cs="TimesNewRoman"/>
                <w:b/>
              </w:rPr>
              <w:t>Premium</w:t>
            </w:r>
            <w:r w:rsidR="006A72D2" w:rsidRPr="0005598B">
              <w:rPr>
                <w:rFonts w:cs="TimesNewRoman"/>
                <w:b/>
              </w:rPr>
              <w:t xml:space="preserve"> </w:t>
            </w:r>
            <w:r w:rsidRPr="0005598B">
              <w:rPr>
                <w:rFonts w:cs="TimesNewRoman"/>
                <w:b/>
              </w:rPr>
              <w:t>Balance</w:t>
            </w:r>
            <w:r w:rsidR="006A72D2" w:rsidRPr="0005598B">
              <w:rPr>
                <w:rFonts w:cs="TimesNewRoman"/>
              </w:rPr>
              <w:t xml:space="preserve"> </w:t>
            </w:r>
            <w:r w:rsidRPr="0005598B">
              <w:rPr>
                <w:rFonts w:cs="TimesNewRoman"/>
              </w:rPr>
              <w:t>section</w:t>
            </w:r>
            <w:r w:rsidR="006A72D2" w:rsidRPr="0005598B">
              <w:rPr>
                <w:rFonts w:cs="TimesNewRoman"/>
              </w:rPr>
              <w:t xml:space="preserve"> </w:t>
            </w:r>
            <w:r w:rsidRPr="0005598B">
              <w:rPr>
                <w:rFonts w:cs="TimesNewRoman"/>
              </w:rPr>
              <w:t>of</w:t>
            </w:r>
            <w:r w:rsidR="006A72D2" w:rsidRPr="0005598B">
              <w:rPr>
                <w:rFonts w:cs="TimesNewRoman"/>
              </w:rPr>
              <w:t xml:space="preserve"> </w:t>
            </w:r>
            <w:hyperlink r:id="rId29" w:anchor="!/view?docid=b4765dd1-d9b7-4dbe-afd6-0e4f6b509082" w:history="1">
              <w:r w:rsidR="006D0BCC" w:rsidRPr="0005598B">
                <w:rPr>
                  <w:rStyle w:val="Hyperlink"/>
                </w:rPr>
                <w:t>Aetna Compass MED D - SilverScript - Premium Billing General Information, Processes, &amp; Document Index (062831)</w:t>
              </w:r>
            </w:hyperlink>
            <w:r w:rsidRPr="0005598B">
              <w:rPr>
                <w:color w:val="000000"/>
              </w:rPr>
              <w:t>.</w:t>
            </w:r>
          </w:p>
          <w:p w14:paraId="28D13303" w14:textId="77777777" w:rsidR="00CB4431" w:rsidRPr="0005598B" w:rsidRDefault="00CB4431" w:rsidP="00857315">
            <w:pPr>
              <w:autoSpaceDE w:val="0"/>
              <w:autoSpaceDN w:val="0"/>
              <w:adjustRightInd w:val="0"/>
              <w:spacing w:before="120" w:after="120"/>
              <w:rPr>
                <w:b/>
                <w:color w:val="000000"/>
              </w:rPr>
            </w:pPr>
          </w:p>
          <w:p w14:paraId="7C9EC5FD" w14:textId="3EFBF93C" w:rsidR="00CB4431" w:rsidRPr="0005598B" w:rsidRDefault="00CB4431" w:rsidP="00857315">
            <w:pPr>
              <w:spacing w:before="120" w:after="120"/>
            </w:pPr>
            <w:r w:rsidRPr="0005598B">
              <w:rPr>
                <w:b/>
              </w:rPr>
              <w:t>Reminder:</w:t>
            </w:r>
            <w:r w:rsidR="0005598B">
              <w:rPr>
                <w:b/>
              </w:rPr>
              <w:t xml:space="preserve"> </w:t>
            </w:r>
            <w:proofErr w:type="gramStart"/>
            <w:r w:rsidRPr="0005598B">
              <w:t>In</w:t>
            </w:r>
            <w:r w:rsidR="006A72D2" w:rsidRPr="0005598B">
              <w:t xml:space="preserve"> </w:t>
            </w:r>
            <w:r w:rsidRPr="0005598B">
              <w:t>order</w:t>
            </w:r>
            <w:r w:rsidR="006A72D2" w:rsidRPr="0005598B">
              <w:t xml:space="preserve"> </w:t>
            </w:r>
            <w:r w:rsidRPr="0005598B">
              <w:t>to</w:t>
            </w:r>
            <w:proofErr w:type="gramEnd"/>
            <w:r w:rsidR="006A72D2" w:rsidRPr="0005598B">
              <w:t xml:space="preserve"> </w:t>
            </w:r>
            <w:r w:rsidRPr="0005598B">
              <w:t>view</w:t>
            </w:r>
            <w:r w:rsidR="006A72D2" w:rsidRPr="0005598B">
              <w:t xml:space="preserve"> </w:t>
            </w:r>
            <w:r w:rsidRPr="0005598B">
              <w:t>all</w:t>
            </w:r>
            <w:r w:rsidR="006A72D2" w:rsidRPr="0005598B">
              <w:t xml:space="preserve"> </w:t>
            </w:r>
            <w:r w:rsidRPr="0005598B">
              <w:t>payments</w:t>
            </w:r>
            <w:r w:rsidR="006A72D2" w:rsidRPr="0005598B">
              <w:t xml:space="preserve"> </w:t>
            </w:r>
            <w:r w:rsidRPr="0005598B">
              <w:t>and</w:t>
            </w:r>
            <w:r w:rsidR="006A72D2" w:rsidRPr="0005598B">
              <w:t xml:space="preserve"> </w:t>
            </w:r>
            <w:r w:rsidRPr="0005598B">
              <w:t>adjustments</w:t>
            </w:r>
            <w:r w:rsidR="006A72D2" w:rsidRPr="0005598B">
              <w:t xml:space="preserve"> </w:t>
            </w:r>
            <w:r w:rsidRPr="0005598B">
              <w:t>made</w:t>
            </w:r>
            <w:r w:rsidR="006A72D2" w:rsidRPr="0005598B">
              <w:t xml:space="preserve"> </w:t>
            </w:r>
            <w:r w:rsidRPr="0005598B">
              <w:t>to</w:t>
            </w:r>
            <w:r w:rsidR="006A72D2" w:rsidRPr="0005598B">
              <w:t xml:space="preserve"> </w:t>
            </w:r>
            <w:r w:rsidRPr="0005598B">
              <w:t>the</w:t>
            </w:r>
            <w:r w:rsidR="006A72D2" w:rsidRPr="0005598B">
              <w:t xml:space="preserve"> </w:t>
            </w:r>
            <w:r w:rsidRPr="0005598B">
              <w:t>beneficiary’s</w:t>
            </w:r>
            <w:r w:rsidR="006A72D2" w:rsidRPr="0005598B">
              <w:t xml:space="preserve"> </w:t>
            </w:r>
            <w:r w:rsidRPr="0005598B">
              <w:t>account,</w:t>
            </w:r>
            <w:r w:rsidR="006A72D2" w:rsidRPr="0005598B">
              <w:t xml:space="preserve"> </w:t>
            </w:r>
            <w:r w:rsidRPr="0005598B">
              <w:t>change</w:t>
            </w:r>
            <w:r w:rsidR="006A72D2" w:rsidRPr="0005598B">
              <w:t xml:space="preserve"> </w:t>
            </w:r>
            <w:r w:rsidRPr="0005598B">
              <w:t>the</w:t>
            </w:r>
            <w:r w:rsidR="006A72D2" w:rsidRPr="0005598B">
              <w:t xml:space="preserve"> </w:t>
            </w:r>
            <w:r w:rsidRPr="0005598B">
              <w:rPr>
                <w:b/>
              </w:rPr>
              <w:t>Date</w:t>
            </w:r>
            <w:r w:rsidR="006A72D2" w:rsidRPr="0005598B">
              <w:rPr>
                <w:b/>
              </w:rPr>
              <w:t xml:space="preserve"> </w:t>
            </w:r>
            <w:proofErr w:type="gramStart"/>
            <w:r w:rsidRPr="0005598B">
              <w:rPr>
                <w:b/>
              </w:rPr>
              <w:t>Range</w:t>
            </w:r>
            <w:r w:rsidR="006A72D2" w:rsidRPr="0005598B">
              <w:t xml:space="preserve"> </w:t>
            </w:r>
            <w:r w:rsidRPr="0005598B">
              <w:t>fields</w:t>
            </w:r>
            <w:proofErr w:type="gramEnd"/>
            <w:r w:rsidR="006A72D2" w:rsidRPr="0005598B">
              <w:t xml:space="preserve"> </w:t>
            </w:r>
            <w:r w:rsidRPr="0005598B">
              <w:t>to</w:t>
            </w:r>
            <w:r w:rsidR="006A72D2" w:rsidRPr="0005598B">
              <w:t xml:space="preserve"> </w:t>
            </w:r>
            <w:r w:rsidRPr="0005598B">
              <w:t>the</w:t>
            </w:r>
            <w:r w:rsidR="006A72D2" w:rsidRPr="0005598B">
              <w:t xml:space="preserve"> </w:t>
            </w:r>
            <w:r w:rsidRPr="0005598B">
              <w:t>following:</w:t>
            </w:r>
            <w:r w:rsidR="006A72D2" w:rsidRPr="0005598B">
              <w:t xml:space="preserve"> </w:t>
            </w:r>
          </w:p>
          <w:p w14:paraId="721E7B2F" w14:textId="6E3A4275" w:rsidR="00CB4431" w:rsidRPr="0005598B" w:rsidRDefault="00CB4431" w:rsidP="00857315">
            <w:pPr>
              <w:numPr>
                <w:ilvl w:val="0"/>
                <w:numId w:val="7"/>
              </w:numPr>
              <w:spacing w:before="120" w:after="120"/>
            </w:pPr>
            <w:r w:rsidRPr="0005598B">
              <w:t>Start</w:t>
            </w:r>
            <w:r w:rsidR="006A72D2" w:rsidRPr="0005598B">
              <w:t xml:space="preserve"> </w:t>
            </w:r>
            <w:r w:rsidRPr="0005598B">
              <w:t>Date:</w:t>
            </w:r>
            <w:r w:rsidR="0005598B">
              <w:t xml:space="preserve"> </w:t>
            </w:r>
            <w:r w:rsidR="00406F8F" w:rsidRPr="0005598B">
              <w:t>0</w:t>
            </w:r>
            <w:r w:rsidRPr="0005598B">
              <w:t>1/</w:t>
            </w:r>
            <w:r w:rsidR="00406F8F" w:rsidRPr="0005598B">
              <w:t>0</w:t>
            </w:r>
            <w:r w:rsidRPr="0005598B">
              <w:t>1/2006</w:t>
            </w:r>
          </w:p>
          <w:p w14:paraId="1668B915" w14:textId="10B00C6E" w:rsidR="00CB4431" w:rsidRPr="0005598B" w:rsidRDefault="00CB4431" w:rsidP="00857315">
            <w:pPr>
              <w:numPr>
                <w:ilvl w:val="0"/>
                <w:numId w:val="7"/>
              </w:numPr>
              <w:spacing w:before="120" w:after="120"/>
            </w:pPr>
            <w:r w:rsidRPr="0005598B">
              <w:t>End</w:t>
            </w:r>
            <w:r w:rsidR="006A72D2" w:rsidRPr="0005598B">
              <w:t xml:space="preserve"> </w:t>
            </w:r>
            <w:r w:rsidRPr="0005598B">
              <w:t>Date:</w:t>
            </w:r>
            <w:r w:rsidR="0005598B">
              <w:rPr>
                <w:b/>
              </w:rPr>
              <w:t xml:space="preserve"> </w:t>
            </w:r>
            <w:r w:rsidR="00241B25" w:rsidRPr="0005598B">
              <w:t>12/31</w:t>
            </w:r>
            <w:r w:rsidR="006A72D2" w:rsidRPr="0005598B">
              <w:t xml:space="preserve"> </w:t>
            </w:r>
            <w:r w:rsidR="00241B25" w:rsidRPr="0005598B">
              <w:t>of</w:t>
            </w:r>
            <w:r w:rsidR="006A72D2" w:rsidRPr="0005598B">
              <w:t xml:space="preserve"> </w:t>
            </w:r>
            <w:r w:rsidR="00241B25" w:rsidRPr="0005598B">
              <w:t>the</w:t>
            </w:r>
            <w:r w:rsidR="006A72D2" w:rsidRPr="0005598B">
              <w:t xml:space="preserve"> </w:t>
            </w:r>
            <w:r w:rsidR="00951390" w:rsidRPr="0005598B">
              <w:t>following year (</w:t>
            </w:r>
            <w:r w:rsidR="00951390" w:rsidRPr="0005598B">
              <w:rPr>
                <w:b/>
                <w:bCs/>
              </w:rPr>
              <w:t>Example</w:t>
            </w:r>
            <w:proofErr w:type="gramStart"/>
            <w:r w:rsidR="00951390" w:rsidRPr="0005598B">
              <w:rPr>
                <w:b/>
                <w:bCs/>
              </w:rPr>
              <w:t>:</w:t>
            </w:r>
            <w:r w:rsidR="0005598B">
              <w:t xml:space="preserve"> </w:t>
            </w:r>
            <w:r w:rsidR="00951390" w:rsidRPr="0005598B">
              <w:t xml:space="preserve"> 12</w:t>
            </w:r>
            <w:proofErr w:type="gramEnd"/>
            <w:r w:rsidR="00951390" w:rsidRPr="0005598B">
              <w:t>/31/2026)</w:t>
            </w:r>
          </w:p>
          <w:p w14:paraId="4A91099C" w14:textId="77777777" w:rsidR="00CB4431" w:rsidRPr="0005598B" w:rsidRDefault="00CB4431" w:rsidP="00857315">
            <w:pPr>
              <w:spacing w:before="120" w:after="120"/>
              <w:ind w:left="360"/>
              <w:rPr>
                <w:b/>
              </w:rPr>
            </w:pPr>
          </w:p>
          <w:p w14:paraId="392A7B3E" w14:textId="5239E8AD" w:rsidR="00CB4431" w:rsidRPr="0005598B" w:rsidRDefault="00CB4431" w:rsidP="00857315">
            <w:pPr>
              <w:autoSpaceDE w:val="0"/>
              <w:autoSpaceDN w:val="0"/>
              <w:adjustRightInd w:val="0"/>
              <w:spacing w:before="120" w:after="120"/>
            </w:pPr>
            <w:r w:rsidRPr="0005598B">
              <w:rPr>
                <w:b/>
              </w:rPr>
              <w:t>Premium</w:t>
            </w:r>
            <w:r w:rsidR="006A72D2" w:rsidRPr="0005598B">
              <w:rPr>
                <w:b/>
              </w:rPr>
              <w:t xml:space="preserve"> </w:t>
            </w:r>
            <w:r w:rsidRPr="0005598B">
              <w:rPr>
                <w:b/>
              </w:rPr>
              <w:t>Billing</w:t>
            </w:r>
            <w:r w:rsidR="006A72D2" w:rsidRPr="0005598B">
              <w:rPr>
                <w:b/>
              </w:rPr>
              <w:t xml:space="preserve"> </w:t>
            </w:r>
            <w:r w:rsidRPr="0005598B">
              <w:rPr>
                <w:b/>
              </w:rPr>
              <w:t>Specialized</w:t>
            </w:r>
            <w:r w:rsidR="006A72D2" w:rsidRPr="0005598B">
              <w:rPr>
                <w:b/>
              </w:rPr>
              <w:t xml:space="preserve"> </w:t>
            </w:r>
            <w:r w:rsidRPr="0005598B">
              <w:rPr>
                <w:b/>
              </w:rPr>
              <w:t>Team</w:t>
            </w:r>
            <w:r w:rsidR="006A72D2" w:rsidRPr="0005598B">
              <w:rPr>
                <w:b/>
              </w:rPr>
              <w:t xml:space="preserve"> </w:t>
            </w:r>
            <w:r w:rsidRPr="0005598B">
              <w:rPr>
                <w:b/>
              </w:rPr>
              <w:t>Process</w:t>
            </w:r>
            <w:r w:rsidR="006A72D2" w:rsidRPr="0005598B">
              <w:rPr>
                <w:b/>
              </w:rPr>
              <w:t xml:space="preserve"> </w:t>
            </w:r>
            <w:r w:rsidRPr="0005598B">
              <w:rPr>
                <w:b/>
              </w:rPr>
              <w:t>Note:</w:t>
            </w:r>
            <w:r w:rsidR="0005598B">
              <w:t xml:space="preserve"> </w:t>
            </w:r>
            <w:r w:rsidRPr="0005598B">
              <w:t>Reference</w:t>
            </w:r>
            <w:r w:rsidR="006A72D2" w:rsidRPr="0005598B">
              <w:t xml:space="preserve"> </w:t>
            </w:r>
            <w:r w:rsidRPr="0005598B">
              <w:t>the</w:t>
            </w:r>
            <w:r w:rsidR="006A72D2" w:rsidRPr="0005598B">
              <w:t xml:space="preserve"> </w:t>
            </w:r>
            <w:r w:rsidRPr="0005598B">
              <w:t>most</w:t>
            </w:r>
            <w:r w:rsidR="006A72D2" w:rsidRPr="0005598B">
              <w:t xml:space="preserve"> </w:t>
            </w:r>
            <w:r w:rsidRPr="0005598B">
              <w:t>recent</w:t>
            </w:r>
            <w:r w:rsidR="006A72D2" w:rsidRPr="0005598B">
              <w:t xml:space="preserve"> </w:t>
            </w:r>
            <w:r w:rsidR="00941BDE" w:rsidRPr="0005598B">
              <w:t>Dunning</w:t>
            </w:r>
            <w:r w:rsidR="006A72D2" w:rsidRPr="0005598B">
              <w:t xml:space="preserve"> </w:t>
            </w:r>
            <w:r w:rsidRPr="0005598B">
              <w:t>letter</w:t>
            </w:r>
            <w:r w:rsidR="006A72D2" w:rsidRPr="0005598B">
              <w:t xml:space="preserve"> </w:t>
            </w:r>
            <w:r w:rsidRPr="0005598B">
              <w:t>received,</w:t>
            </w:r>
            <w:r w:rsidR="006A72D2" w:rsidRPr="0005598B">
              <w:t xml:space="preserve"> </w:t>
            </w:r>
            <w:r w:rsidRPr="0005598B">
              <w:t>viewable</w:t>
            </w:r>
            <w:r w:rsidR="006A72D2" w:rsidRPr="0005598B">
              <w:t xml:space="preserve"> </w:t>
            </w:r>
            <w:r w:rsidRPr="0005598B">
              <w:t>in</w:t>
            </w:r>
            <w:r w:rsidR="006A72D2" w:rsidRPr="0005598B">
              <w:t xml:space="preserve"> </w:t>
            </w:r>
            <w:proofErr w:type="spellStart"/>
            <w:r w:rsidRPr="0005598B">
              <w:rPr>
                <w:b/>
              </w:rPr>
              <w:t>ONEclick</w:t>
            </w:r>
            <w:proofErr w:type="spellEnd"/>
            <w:r w:rsidRPr="0005598B">
              <w:t>.</w:t>
            </w:r>
          </w:p>
          <w:p w14:paraId="2DC6BDA2" w14:textId="77777777" w:rsidR="00CB4431" w:rsidRPr="0005598B" w:rsidRDefault="00CB4431" w:rsidP="00857315">
            <w:pPr>
              <w:autoSpaceDE w:val="0"/>
              <w:autoSpaceDN w:val="0"/>
              <w:adjustRightInd w:val="0"/>
              <w:spacing w:before="120" w:after="120"/>
              <w:rPr>
                <w:rFonts w:cs="TimesNewRoman"/>
              </w:rPr>
            </w:pPr>
          </w:p>
        </w:tc>
      </w:tr>
      <w:tr w:rsidR="0031343C" w:rsidRPr="0005598B" w14:paraId="0404233D" w14:textId="77777777" w:rsidTr="007E15FC">
        <w:trPr>
          <w:trHeight w:val="311"/>
        </w:trPr>
        <w:tc>
          <w:tcPr>
            <w:tcW w:w="1434" w:type="dxa"/>
            <w:vMerge w:val="restart"/>
          </w:tcPr>
          <w:p w14:paraId="289B359A" w14:textId="77777777" w:rsidR="0031343C" w:rsidRPr="0005598B" w:rsidRDefault="0031343C" w:rsidP="00857315">
            <w:pPr>
              <w:autoSpaceDE w:val="0"/>
              <w:autoSpaceDN w:val="0"/>
              <w:adjustRightInd w:val="0"/>
              <w:spacing w:before="120" w:after="120"/>
              <w:jc w:val="center"/>
              <w:rPr>
                <w:rFonts w:cs="TimesNewRoman"/>
                <w:b/>
              </w:rPr>
            </w:pPr>
            <w:r w:rsidRPr="0005598B">
              <w:rPr>
                <w:rFonts w:cs="TimesNewRoman"/>
                <w:b/>
              </w:rPr>
              <w:t>2</w:t>
            </w:r>
          </w:p>
        </w:tc>
        <w:tc>
          <w:tcPr>
            <w:tcW w:w="21906" w:type="dxa"/>
            <w:gridSpan w:val="3"/>
            <w:tcBorders>
              <w:bottom w:val="single" w:sz="4" w:space="0" w:color="auto"/>
            </w:tcBorders>
            <w:shd w:val="clear" w:color="auto" w:fill="auto"/>
          </w:tcPr>
          <w:p w14:paraId="6564299D" w14:textId="2220DEF2" w:rsidR="0031343C" w:rsidRPr="0005598B" w:rsidRDefault="00612C11" w:rsidP="00857315">
            <w:pPr>
              <w:spacing w:before="120" w:after="120"/>
            </w:pPr>
            <w:r w:rsidRPr="0005598B">
              <w:rPr>
                <w:b/>
                <w:noProof/>
              </w:rPr>
              <w:drawing>
                <wp:inline distT="0" distB="0" distL="0" distR="0" wp14:anchorId="0B510FC0" wp14:editId="45198926">
                  <wp:extent cx="295275"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31343C" w:rsidRPr="0005598B">
              <w:t>I</w:t>
            </w:r>
            <w:r w:rsidR="006A72D2" w:rsidRPr="0005598B">
              <w:t xml:space="preserve"> </w:t>
            </w:r>
            <w:r w:rsidR="0031343C" w:rsidRPr="0005598B">
              <w:t>can</w:t>
            </w:r>
            <w:r w:rsidR="006A72D2" w:rsidRPr="0005598B">
              <w:t xml:space="preserve"> </w:t>
            </w:r>
            <w:r w:rsidR="0031343C" w:rsidRPr="0005598B">
              <w:t>assist</w:t>
            </w:r>
            <w:r w:rsidR="006A72D2" w:rsidRPr="0005598B">
              <w:t xml:space="preserve"> </w:t>
            </w:r>
            <w:r w:rsidR="0031343C" w:rsidRPr="0005598B">
              <w:t>you</w:t>
            </w:r>
            <w:r w:rsidR="006A72D2" w:rsidRPr="0005598B">
              <w:t xml:space="preserve"> </w:t>
            </w:r>
            <w:r w:rsidR="0031343C" w:rsidRPr="0005598B">
              <w:t>with</w:t>
            </w:r>
            <w:r w:rsidR="006A72D2" w:rsidRPr="0005598B">
              <w:t xml:space="preserve"> </w:t>
            </w:r>
            <w:r w:rsidR="0031343C" w:rsidRPr="0005598B">
              <w:t>placing</w:t>
            </w:r>
            <w:r w:rsidR="006A72D2" w:rsidRPr="0005598B">
              <w:t xml:space="preserve"> </w:t>
            </w:r>
            <w:r w:rsidR="0031343C" w:rsidRPr="0005598B">
              <w:t>your</w:t>
            </w:r>
            <w:r w:rsidR="006A72D2" w:rsidRPr="0005598B">
              <w:t xml:space="preserve"> </w:t>
            </w:r>
            <w:r w:rsidR="0031343C" w:rsidRPr="0005598B">
              <w:t>One-Time</w:t>
            </w:r>
            <w:r w:rsidR="006A72D2" w:rsidRPr="0005598B">
              <w:t xml:space="preserve"> </w:t>
            </w:r>
            <w:r w:rsidR="0031343C" w:rsidRPr="0005598B">
              <w:t>payment</w:t>
            </w:r>
            <w:r w:rsidR="006A72D2" w:rsidRPr="0005598B">
              <w:t xml:space="preserve"> </w:t>
            </w:r>
            <w:r w:rsidR="0031343C" w:rsidRPr="0005598B">
              <w:t>via</w:t>
            </w:r>
            <w:r w:rsidR="006A72D2" w:rsidRPr="0005598B">
              <w:t xml:space="preserve"> </w:t>
            </w:r>
            <w:r w:rsidR="0031343C" w:rsidRPr="0005598B">
              <w:t>Credit</w:t>
            </w:r>
            <w:r w:rsidR="006A72D2" w:rsidRPr="0005598B">
              <w:t xml:space="preserve"> </w:t>
            </w:r>
            <w:r w:rsidR="0031343C" w:rsidRPr="0005598B">
              <w:t>Card/Debit</w:t>
            </w:r>
            <w:r w:rsidR="006A72D2" w:rsidRPr="0005598B">
              <w:t xml:space="preserve"> </w:t>
            </w:r>
            <w:r w:rsidR="0031343C" w:rsidRPr="0005598B">
              <w:t>Card</w:t>
            </w:r>
            <w:r w:rsidR="006A72D2" w:rsidRPr="0005598B">
              <w:t xml:space="preserve"> </w:t>
            </w:r>
            <w:r w:rsidR="0031343C" w:rsidRPr="0005598B">
              <w:t>or</w:t>
            </w:r>
            <w:r w:rsidR="006A72D2" w:rsidRPr="0005598B">
              <w:t xml:space="preserve"> </w:t>
            </w:r>
            <w:r w:rsidR="0031343C" w:rsidRPr="0005598B">
              <w:t>E-check</w:t>
            </w:r>
            <w:r w:rsidR="00A05A4D" w:rsidRPr="0005598B">
              <w:t>.</w:t>
            </w:r>
          </w:p>
          <w:p w14:paraId="4E9D4F9D" w14:textId="77777777" w:rsidR="00DA1DAE" w:rsidRPr="0005598B" w:rsidRDefault="00DA1DAE" w:rsidP="00857315">
            <w:pPr>
              <w:spacing w:before="120" w:after="120"/>
            </w:pPr>
          </w:p>
        </w:tc>
      </w:tr>
      <w:tr w:rsidR="0031343C" w:rsidRPr="0005598B" w14:paraId="46741F38" w14:textId="77777777" w:rsidTr="007E15FC">
        <w:trPr>
          <w:trHeight w:val="311"/>
        </w:trPr>
        <w:tc>
          <w:tcPr>
            <w:tcW w:w="1434" w:type="dxa"/>
            <w:vMerge/>
          </w:tcPr>
          <w:p w14:paraId="2DC88F89" w14:textId="77777777" w:rsidR="0031343C" w:rsidRPr="0005598B" w:rsidRDefault="0031343C" w:rsidP="00857315">
            <w:pPr>
              <w:autoSpaceDE w:val="0"/>
              <w:autoSpaceDN w:val="0"/>
              <w:adjustRightInd w:val="0"/>
              <w:spacing w:before="120" w:after="120"/>
              <w:jc w:val="center"/>
              <w:rPr>
                <w:rFonts w:cs="TimesNewRoman"/>
                <w:b/>
              </w:rPr>
            </w:pPr>
          </w:p>
        </w:tc>
        <w:tc>
          <w:tcPr>
            <w:tcW w:w="6048" w:type="dxa"/>
            <w:tcBorders>
              <w:top w:val="single" w:sz="4" w:space="0" w:color="auto"/>
            </w:tcBorders>
            <w:shd w:val="clear" w:color="auto" w:fill="E9E9E9"/>
          </w:tcPr>
          <w:p w14:paraId="02375357" w14:textId="77777777" w:rsidR="0031343C" w:rsidRPr="0005598B" w:rsidRDefault="0031343C" w:rsidP="00857315">
            <w:pPr>
              <w:autoSpaceDE w:val="0"/>
              <w:autoSpaceDN w:val="0"/>
              <w:adjustRightInd w:val="0"/>
              <w:spacing w:before="120" w:after="120"/>
              <w:jc w:val="center"/>
              <w:rPr>
                <w:rFonts w:cs="TimesNewRoman"/>
              </w:rPr>
            </w:pPr>
            <w:r w:rsidRPr="0005598B">
              <w:rPr>
                <w:rFonts w:cs="TimesNewRoman"/>
                <w:b/>
              </w:rPr>
              <w:t>If</w:t>
            </w:r>
            <w:r w:rsidR="006A72D2" w:rsidRPr="0005598B">
              <w:rPr>
                <w:rFonts w:cs="TimesNewRoman"/>
                <w:b/>
              </w:rPr>
              <w:t xml:space="preserve"> </w:t>
            </w:r>
            <w:r w:rsidR="00A05A4D" w:rsidRPr="0005598B">
              <w:rPr>
                <w:rFonts w:cs="TimesNewRoman"/>
                <w:b/>
              </w:rPr>
              <w:t>the</w:t>
            </w:r>
            <w:r w:rsidR="006A72D2" w:rsidRPr="0005598B">
              <w:rPr>
                <w:rFonts w:cs="TimesNewRoman"/>
                <w:b/>
              </w:rPr>
              <w:t xml:space="preserve"> </w:t>
            </w:r>
            <w:r w:rsidR="00A05A4D" w:rsidRPr="0005598B">
              <w:rPr>
                <w:rFonts w:cs="TimesNewRoman"/>
                <w:b/>
              </w:rPr>
              <w:t>beneficiary</w:t>
            </w:r>
            <w:r w:rsidR="006A72D2" w:rsidRPr="0005598B">
              <w:rPr>
                <w:rFonts w:cs="TimesNewRoman"/>
                <w:b/>
              </w:rPr>
              <w:t xml:space="preserve"> </w:t>
            </w:r>
            <w:r w:rsidR="00A05A4D" w:rsidRPr="0005598B">
              <w:rPr>
                <w:rFonts w:cs="TimesNewRoman"/>
                <w:b/>
              </w:rPr>
              <w:t>responds</w:t>
            </w:r>
            <w:r w:rsidR="006A72D2" w:rsidRPr="0005598B">
              <w:rPr>
                <w:rFonts w:cs="TimesNewRoman"/>
                <w:b/>
              </w:rPr>
              <w:t xml:space="preserve"> </w:t>
            </w:r>
            <w:r w:rsidR="00DA1DAE" w:rsidRPr="0005598B">
              <w:rPr>
                <w:rFonts w:cs="TimesNewRoman"/>
                <w:b/>
              </w:rPr>
              <w:t>with</w:t>
            </w:r>
            <w:r w:rsidRPr="0005598B">
              <w:rPr>
                <w:rFonts w:cs="TimesNewRoman"/>
                <w:b/>
              </w:rPr>
              <w:t>...</w:t>
            </w:r>
          </w:p>
        </w:tc>
        <w:tc>
          <w:tcPr>
            <w:tcW w:w="15858" w:type="dxa"/>
            <w:gridSpan w:val="2"/>
            <w:tcBorders>
              <w:top w:val="single" w:sz="4" w:space="0" w:color="auto"/>
              <w:bottom w:val="single" w:sz="4" w:space="0" w:color="auto"/>
            </w:tcBorders>
            <w:shd w:val="clear" w:color="auto" w:fill="E9E9E9"/>
          </w:tcPr>
          <w:p w14:paraId="1F84D88B" w14:textId="77777777" w:rsidR="0031343C" w:rsidRPr="0005598B" w:rsidRDefault="0031343C" w:rsidP="00857315">
            <w:pPr>
              <w:autoSpaceDE w:val="0"/>
              <w:autoSpaceDN w:val="0"/>
              <w:adjustRightInd w:val="0"/>
              <w:spacing w:before="120" w:after="120"/>
              <w:jc w:val="center"/>
              <w:rPr>
                <w:b/>
              </w:rPr>
            </w:pPr>
            <w:r w:rsidRPr="0005598B">
              <w:rPr>
                <w:rFonts w:cs="TimesNewRoman"/>
                <w:b/>
              </w:rPr>
              <w:t>Then…</w:t>
            </w:r>
          </w:p>
        </w:tc>
      </w:tr>
      <w:tr w:rsidR="0031343C" w:rsidRPr="0005598B" w14:paraId="3D0ECC04" w14:textId="77777777" w:rsidTr="007E15FC">
        <w:trPr>
          <w:trHeight w:val="70"/>
        </w:trPr>
        <w:tc>
          <w:tcPr>
            <w:tcW w:w="1434" w:type="dxa"/>
            <w:vMerge/>
          </w:tcPr>
          <w:p w14:paraId="6FDE8633" w14:textId="77777777" w:rsidR="0031343C" w:rsidRPr="0005598B" w:rsidRDefault="0031343C" w:rsidP="00857315">
            <w:pPr>
              <w:autoSpaceDE w:val="0"/>
              <w:autoSpaceDN w:val="0"/>
              <w:adjustRightInd w:val="0"/>
              <w:spacing w:before="120" w:after="120"/>
              <w:rPr>
                <w:rFonts w:cs="TimesNewRoman"/>
              </w:rPr>
            </w:pPr>
          </w:p>
        </w:tc>
        <w:tc>
          <w:tcPr>
            <w:tcW w:w="6048" w:type="dxa"/>
            <w:shd w:val="clear" w:color="auto" w:fill="auto"/>
          </w:tcPr>
          <w:p w14:paraId="46CF5115" w14:textId="77777777" w:rsidR="0031343C" w:rsidRPr="0005598B" w:rsidRDefault="0031343C" w:rsidP="00857315">
            <w:pPr>
              <w:autoSpaceDE w:val="0"/>
              <w:autoSpaceDN w:val="0"/>
              <w:adjustRightInd w:val="0"/>
              <w:spacing w:before="120" w:after="120"/>
              <w:rPr>
                <w:rFonts w:cs="TimesNewRoman"/>
                <w:b/>
              </w:rPr>
            </w:pPr>
            <w:r w:rsidRPr="0005598B">
              <w:rPr>
                <w:rFonts w:cs="TimesNewRoman"/>
                <w:b/>
              </w:rPr>
              <w:t>Credit</w:t>
            </w:r>
            <w:r w:rsidR="006A72D2" w:rsidRPr="0005598B">
              <w:rPr>
                <w:rFonts w:cs="TimesNewRoman"/>
                <w:b/>
              </w:rPr>
              <w:t xml:space="preserve"> </w:t>
            </w:r>
            <w:r w:rsidRPr="0005598B">
              <w:rPr>
                <w:rFonts w:cs="TimesNewRoman"/>
                <w:b/>
              </w:rPr>
              <w:t>Card/Debit</w:t>
            </w:r>
            <w:r w:rsidR="006A72D2" w:rsidRPr="0005598B">
              <w:rPr>
                <w:rFonts w:cs="TimesNewRoman"/>
                <w:b/>
              </w:rPr>
              <w:t xml:space="preserve"> </w:t>
            </w:r>
            <w:r w:rsidRPr="0005598B">
              <w:rPr>
                <w:rFonts w:cs="TimesNewRoman"/>
                <w:b/>
              </w:rPr>
              <w:t>Card</w:t>
            </w:r>
          </w:p>
          <w:p w14:paraId="1A666487" w14:textId="77777777" w:rsidR="0031343C" w:rsidRPr="0005598B" w:rsidRDefault="0031343C" w:rsidP="00857315">
            <w:pPr>
              <w:autoSpaceDE w:val="0"/>
              <w:autoSpaceDN w:val="0"/>
              <w:adjustRightInd w:val="0"/>
              <w:spacing w:before="120" w:after="120"/>
              <w:rPr>
                <w:rFonts w:cs="TimesNewRoman"/>
                <w:b/>
              </w:rPr>
            </w:pPr>
          </w:p>
        </w:tc>
        <w:tc>
          <w:tcPr>
            <w:tcW w:w="15858" w:type="dxa"/>
            <w:gridSpan w:val="2"/>
            <w:tcBorders>
              <w:bottom w:val="single" w:sz="4" w:space="0" w:color="auto"/>
            </w:tcBorders>
            <w:shd w:val="clear" w:color="auto" w:fill="auto"/>
          </w:tcPr>
          <w:p w14:paraId="652B56F9" w14:textId="11D3E13E" w:rsidR="0031343C" w:rsidRPr="0005598B" w:rsidRDefault="0031343C" w:rsidP="00857315">
            <w:pPr>
              <w:spacing w:before="120" w:after="120"/>
            </w:pPr>
            <w:r w:rsidRPr="0005598B">
              <w:rPr>
                <w:rFonts w:cs="TimesNewRoman"/>
              </w:rPr>
              <w:t>Refer</w:t>
            </w:r>
            <w:r w:rsidR="006A72D2" w:rsidRPr="0005598B">
              <w:rPr>
                <w:rFonts w:cs="TimesNewRoman"/>
              </w:rPr>
              <w:t xml:space="preserve"> </w:t>
            </w:r>
            <w:r w:rsidRPr="0005598B">
              <w:rPr>
                <w:rFonts w:cs="TimesNewRoman"/>
              </w:rPr>
              <w:t>to</w:t>
            </w:r>
            <w:r w:rsidR="006A72D2" w:rsidRPr="0005598B">
              <w:rPr>
                <w:rFonts w:cs="TimesNewRoman"/>
              </w:rPr>
              <w:t xml:space="preserve"> </w:t>
            </w:r>
            <w:hyperlink r:id="rId30" w:anchor="!/view?docid=29cd0a2a-b165-4baa-a448-918931058152" w:history="1">
              <w:r w:rsidR="00504E94" w:rsidRPr="0005598B">
                <w:rPr>
                  <w:rStyle w:val="Hyperlink"/>
                </w:rPr>
                <w:t>Aetna Compass MED D - SilverScript - Premium Billing Credit Card Single-Sign-On (SSO) Processes (064883)</w:t>
              </w:r>
            </w:hyperlink>
            <w:r w:rsidRPr="0005598B">
              <w:rPr>
                <w:color w:val="000000"/>
              </w:rPr>
              <w:t>.</w:t>
            </w:r>
          </w:p>
          <w:p w14:paraId="4AB476AF" w14:textId="77777777" w:rsidR="00DA1DAE" w:rsidRPr="0005598B" w:rsidRDefault="00DA1DAE" w:rsidP="00857315">
            <w:pPr>
              <w:autoSpaceDE w:val="0"/>
              <w:autoSpaceDN w:val="0"/>
              <w:adjustRightInd w:val="0"/>
              <w:spacing w:before="120" w:after="120"/>
              <w:rPr>
                <w:rFonts w:cs="TimesNewRoman"/>
              </w:rPr>
            </w:pPr>
          </w:p>
          <w:p w14:paraId="0839E474" w14:textId="77777777" w:rsidR="00DA1DAE" w:rsidRPr="0005598B" w:rsidRDefault="00DA1DAE" w:rsidP="00857315">
            <w:pPr>
              <w:autoSpaceDE w:val="0"/>
              <w:autoSpaceDN w:val="0"/>
              <w:adjustRightInd w:val="0"/>
              <w:spacing w:before="120" w:after="120"/>
              <w:rPr>
                <w:rFonts w:cs="TimesNewRoman"/>
              </w:rPr>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006E50E7" w:rsidRPr="0005598B">
              <w:rPr>
                <w:rFonts w:cs="TimesNewRoman"/>
                <w:b/>
              </w:rPr>
              <w:t>3</w:t>
            </w:r>
            <w:r w:rsidRPr="0005598B">
              <w:rPr>
                <w:rFonts w:cs="TimesNewRoman"/>
              </w:rPr>
              <w:t>.</w:t>
            </w:r>
          </w:p>
          <w:p w14:paraId="2FFDF78E" w14:textId="77777777" w:rsidR="0031343C" w:rsidRPr="0005598B" w:rsidRDefault="0031343C" w:rsidP="00857315">
            <w:pPr>
              <w:autoSpaceDE w:val="0"/>
              <w:autoSpaceDN w:val="0"/>
              <w:adjustRightInd w:val="0"/>
              <w:spacing w:before="120" w:after="120"/>
              <w:rPr>
                <w:rFonts w:cs="TimesNewRoman"/>
              </w:rPr>
            </w:pPr>
          </w:p>
        </w:tc>
      </w:tr>
      <w:tr w:rsidR="0031343C" w:rsidRPr="0005598B" w14:paraId="77D2F620" w14:textId="77777777" w:rsidTr="007E15FC">
        <w:trPr>
          <w:trHeight w:val="311"/>
        </w:trPr>
        <w:tc>
          <w:tcPr>
            <w:tcW w:w="1434" w:type="dxa"/>
            <w:vMerge/>
          </w:tcPr>
          <w:p w14:paraId="7BB58F97" w14:textId="77777777" w:rsidR="0031343C" w:rsidRPr="0005598B" w:rsidRDefault="0031343C" w:rsidP="00857315">
            <w:pPr>
              <w:autoSpaceDE w:val="0"/>
              <w:autoSpaceDN w:val="0"/>
              <w:adjustRightInd w:val="0"/>
              <w:spacing w:before="120" w:after="120"/>
              <w:rPr>
                <w:rFonts w:cs="TimesNewRoman"/>
              </w:rPr>
            </w:pPr>
          </w:p>
        </w:tc>
        <w:tc>
          <w:tcPr>
            <w:tcW w:w="6048" w:type="dxa"/>
            <w:shd w:val="clear" w:color="auto" w:fill="auto"/>
          </w:tcPr>
          <w:p w14:paraId="7F528166" w14:textId="77777777" w:rsidR="0031343C" w:rsidRPr="0005598B" w:rsidRDefault="0031343C" w:rsidP="00857315">
            <w:pPr>
              <w:autoSpaceDE w:val="0"/>
              <w:autoSpaceDN w:val="0"/>
              <w:adjustRightInd w:val="0"/>
              <w:spacing w:before="120" w:after="120"/>
              <w:rPr>
                <w:rFonts w:cs="TimesNewRoman"/>
                <w:b/>
              </w:rPr>
            </w:pPr>
            <w:r w:rsidRPr="0005598B">
              <w:rPr>
                <w:rFonts w:cs="TimesNewRoman"/>
                <w:b/>
              </w:rPr>
              <w:t>E-Check</w:t>
            </w:r>
          </w:p>
        </w:tc>
        <w:tc>
          <w:tcPr>
            <w:tcW w:w="15858" w:type="dxa"/>
            <w:gridSpan w:val="2"/>
            <w:tcBorders>
              <w:bottom w:val="single" w:sz="4" w:space="0" w:color="auto"/>
            </w:tcBorders>
            <w:shd w:val="clear" w:color="auto" w:fill="auto"/>
          </w:tcPr>
          <w:p w14:paraId="1B3B157A" w14:textId="3C4138E0" w:rsidR="0031343C" w:rsidRPr="0005598B" w:rsidRDefault="0031343C" w:rsidP="00857315">
            <w:pPr>
              <w:spacing w:before="120" w:after="120"/>
              <w:rPr>
                <w:color w:val="000000"/>
              </w:rPr>
            </w:pPr>
            <w:r w:rsidRPr="0005598B">
              <w:rPr>
                <w:rFonts w:cs="TimesNewRoman"/>
              </w:rPr>
              <w:t>Refer</w:t>
            </w:r>
            <w:r w:rsidR="006A72D2" w:rsidRPr="0005598B">
              <w:rPr>
                <w:rFonts w:cs="TimesNewRoman"/>
              </w:rPr>
              <w:t xml:space="preserve"> </w:t>
            </w:r>
            <w:r w:rsidRPr="0005598B">
              <w:rPr>
                <w:rFonts w:cs="TimesNewRoman"/>
              </w:rPr>
              <w:t>to</w:t>
            </w:r>
            <w:r w:rsidR="006A72D2" w:rsidRPr="0005598B">
              <w:rPr>
                <w:rFonts w:cs="TimesNewRoman"/>
              </w:rPr>
              <w:t xml:space="preserve"> </w:t>
            </w:r>
            <w:hyperlink r:id="rId31" w:anchor="!/view?docid=e374d0da-4315-4a41-97fd-d00b937ec68e" w:history="1">
              <w:r w:rsidR="004325F6" w:rsidRPr="0005598B">
                <w:rPr>
                  <w:rStyle w:val="Hyperlink"/>
                </w:rPr>
                <w:t>Aetna Compass MED D - SilverScript - Premium Billing E-Check/EFT Single-Sign-On (SSO) Processes (062995)</w:t>
              </w:r>
            </w:hyperlink>
            <w:r w:rsidRPr="0005598B">
              <w:rPr>
                <w:color w:val="000000"/>
              </w:rPr>
              <w:t>.</w:t>
            </w:r>
          </w:p>
          <w:p w14:paraId="44B3A0B1" w14:textId="77777777" w:rsidR="00DA1DAE" w:rsidRPr="0005598B" w:rsidRDefault="00DA1DAE" w:rsidP="00857315">
            <w:pPr>
              <w:spacing w:before="120" w:after="120"/>
              <w:rPr>
                <w:color w:val="000000"/>
              </w:rPr>
            </w:pPr>
          </w:p>
          <w:p w14:paraId="3A28890F" w14:textId="77777777" w:rsidR="00DA1DAE" w:rsidRPr="0005598B" w:rsidRDefault="00DA1DAE" w:rsidP="00857315">
            <w:pPr>
              <w:spacing w:before="120" w:after="120"/>
            </w:pPr>
            <w:r w:rsidRPr="0005598B">
              <w:rPr>
                <w:color w:val="000000"/>
              </w:rPr>
              <w:t>Proceed</w:t>
            </w:r>
            <w:r w:rsidR="006A72D2" w:rsidRPr="0005598B">
              <w:rPr>
                <w:color w:val="000000"/>
              </w:rPr>
              <w:t xml:space="preserve"> </w:t>
            </w:r>
            <w:r w:rsidRPr="0005598B">
              <w:rPr>
                <w:color w:val="000000"/>
              </w:rPr>
              <w:t>to</w:t>
            </w:r>
            <w:r w:rsidR="006A72D2" w:rsidRPr="0005598B">
              <w:rPr>
                <w:color w:val="000000"/>
              </w:rPr>
              <w:t xml:space="preserve"> </w:t>
            </w:r>
            <w:r w:rsidRPr="0005598B">
              <w:rPr>
                <w:b/>
                <w:color w:val="000000"/>
              </w:rPr>
              <w:t>Step</w:t>
            </w:r>
            <w:r w:rsidR="006A72D2" w:rsidRPr="0005598B">
              <w:rPr>
                <w:b/>
                <w:color w:val="000000"/>
              </w:rPr>
              <w:t xml:space="preserve"> </w:t>
            </w:r>
            <w:r w:rsidR="006E50E7" w:rsidRPr="0005598B">
              <w:rPr>
                <w:b/>
                <w:color w:val="000000"/>
              </w:rPr>
              <w:t>3</w:t>
            </w:r>
            <w:r w:rsidRPr="0005598B">
              <w:rPr>
                <w:color w:val="000000"/>
              </w:rPr>
              <w:t>.</w:t>
            </w:r>
          </w:p>
          <w:p w14:paraId="401EC75C" w14:textId="77777777" w:rsidR="0031343C" w:rsidRPr="0005598B" w:rsidDel="00F34F6A" w:rsidRDefault="0031343C" w:rsidP="00857315">
            <w:pPr>
              <w:spacing w:before="120" w:after="120"/>
              <w:rPr>
                <w:rFonts w:cs="TimesNewRoman"/>
              </w:rPr>
            </w:pPr>
          </w:p>
        </w:tc>
      </w:tr>
      <w:tr w:rsidR="0031343C" w:rsidRPr="0005598B" w14:paraId="014B5B36" w14:textId="77777777" w:rsidTr="007E15FC">
        <w:trPr>
          <w:trHeight w:val="311"/>
        </w:trPr>
        <w:tc>
          <w:tcPr>
            <w:tcW w:w="1434" w:type="dxa"/>
            <w:vMerge/>
          </w:tcPr>
          <w:p w14:paraId="7339246E" w14:textId="77777777" w:rsidR="0031343C" w:rsidRPr="0005598B" w:rsidRDefault="0031343C" w:rsidP="00857315">
            <w:pPr>
              <w:autoSpaceDE w:val="0"/>
              <w:autoSpaceDN w:val="0"/>
              <w:adjustRightInd w:val="0"/>
              <w:spacing w:before="120" w:after="120"/>
              <w:rPr>
                <w:rFonts w:cs="TimesNewRoman"/>
              </w:rPr>
            </w:pPr>
          </w:p>
        </w:tc>
        <w:tc>
          <w:tcPr>
            <w:tcW w:w="6048" w:type="dxa"/>
            <w:vMerge w:val="restart"/>
            <w:shd w:val="clear" w:color="auto" w:fill="auto"/>
          </w:tcPr>
          <w:p w14:paraId="72378512" w14:textId="717ABC17" w:rsidR="0031343C" w:rsidRPr="0005598B" w:rsidRDefault="6D839C0B" w:rsidP="00857315">
            <w:pPr>
              <w:autoSpaceDE w:val="0"/>
              <w:autoSpaceDN w:val="0"/>
              <w:adjustRightInd w:val="0"/>
              <w:spacing w:before="120" w:after="120"/>
              <w:rPr>
                <w:rFonts w:cs="TimesNewRoman"/>
              </w:rPr>
            </w:pPr>
            <w:r w:rsidRPr="0005598B">
              <w:rPr>
                <w:rFonts w:cs="TimesNewRoman"/>
              </w:rPr>
              <w:t>D</w:t>
            </w:r>
            <w:r w:rsidR="303859F4" w:rsidRPr="0005598B">
              <w:rPr>
                <w:rFonts w:cs="TimesNewRoman"/>
              </w:rPr>
              <w:t>oes</w:t>
            </w:r>
            <w:r w:rsidR="006A72D2" w:rsidRPr="0005598B">
              <w:rPr>
                <w:rFonts w:cs="TimesNewRoman"/>
              </w:rPr>
              <w:t xml:space="preserve"> </w:t>
            </w:r>
            <w:r w:rsidR="303859F4" w:rsidRPr="0005598B">
              <w:rPr>
                <w:rFonts w:cs="TimesNewRoman"/>
                <w:b/>
                <w:bCs/>
              </w:rPr>
              <w:t>NOT</w:t>
            </w:r>
            <w:r w:rsidR="006A72D2" w:rsidRPr="0005598B">
              <w:rPr>
                <w:rFonts w:cs="TimesNewRoman"/>
              </w:rPr>
              <w:t xml:space="preserve"> </w:t>
            </w:r>
            <w:r w:rsidR="7CADB011" w:rsidRPr="0005598B">
              <w:rPr>
                <w:rFonts w:cs="TimesNewRoman"/>
              </w:rPr>
              <w:t>want</w:t>
            </w:r>
            <w:r w:rsidR="006A72D2" w:rsidRPr="0005598B">
              <w:rPr>
                <w:rFonts w:cs="TimesNewRoman"/>
              </w:rPr>
              <w:t xml:space="preserve"> </w:t>
            </w:r>
            <w:r w:rsidR="7CADB011" w:rsidRPr="0005598B">
              <w:rPr>
                <w:rFonts w:cs="TimesNewRoman"/>
              </w:rPr>
              <w:t>to</w:t>
            </w:r>
            <w:r w:rsidR="006A72D2" w:rsidRPr="0005598B">
              <w:rPr>
                <w:rFonts w:cs="TimesNewRoman"/>
              </w:rPr>
              <w:t xml:space="preserve"> </w:t>
            </w:r>
            <w:r w:rsidR="7CADB011" w:rsidRPr="0005598B">
              <w:rPr>
                <w:rFonts w:cs="TimesNewRoman"/>
              </w:rPr>
              <w:t>make</w:t>
            </w:r>
            <w:r w:rsidR="006A72D2" w:rsidRPr="0005598B">
              <w:rPr>
                <w:rFonts w:cs="TimesNewRoman"/>
              </w:rPr>
              <w:t xml:space="preserve"> </w:t>
            </w:r>
            <w:r w:rsidR="7CADB011" w:rsidRPr="0005598B">
              <w:rPr>
                <w:rFonts w:cs="TimesNewRoman"/>
              </w:rPr>
              <w:t>the</w:t>
            </w:r>
            <w:r w:rsidR="006A72D2" w:rsidRPr="0005598B">
              <w:rPr>
                <w:rFonts w:cs="TimesNewRoman"/>
              </w:rPr>
              <w:t xml:space="preserve"> </w:t>
            </w:r>
            <w:r w:rsidR="7CADB011" w:rsidRPr="0005598B">
              <w:rPr>
                <w:rFonts w:cs="TimesNewRoman"/>
              </w:rPr>
              <w:t>payment</w:t>
            </w:r>
            <w:r w:rsidR="006A72D2" w:rsidRPr="0005598B">
              <w:rPr>
                <w:rFonts w:cs="TimesNewRoman"/>
              </w:rPr>
              <w:t xml:space="preserve"> </w:t>
            </w:r>
            <w:r w:rsidR="303859F4" w:rsidRPr="0005598B">
              <w:rPr>
                <w:rFonts w:cs="TimesNewRoman"/>
              </w:rPr>
              <w:t>over</w:t>
            </w:r>
            <w:r w:rsidR="006A72D2" w:rsidRPr="0005598B">
              <w:rPr>
                <w:rFonts w:cs="TimesNewRoman"/>
              </w:rPr>
              <w:t xml:space="preserve"> </w:t>
            </w:r>
            <w:r w:rsidR="303859F4" w:rsidRPr="0005598B">
              <w:rPr>
                <w:rFonts w:cs="TimesNewRoman"/>
              </w:rPr>
              <w:t>the</w:t>
            </w:r>
            <w:r w:rsidR="006A72D2" w:rsidRPr="0005598B">
              <w:rPr>
                <w:rFonts w:cs="TimesNewRoman"/>
              </w:rPr>
              <w:t xml:space="preserve"> </w:t>
            </w:r>
            <w:r w:rsidR="303859F4" w:rsidRPr="0005598B">
              <w:rPr>
                <w:rFonts w:cs="TimesNewRoman"/>
              </w:rPr>
              <w:t>phone</w:t>
            </w:r>
            <w:r w:rsidR="006A72D2" w:rsidRPr="0005598B">
              <w:rPr>
                <w:rFonts w:cs="TimesNewRoman"/>
              </w:rPr>
              <w:t xml:space="preserve"> </w:t>
            </w:r>
            <w:r w:rsidR="303859F4" w:rsidRPr="0005598B">
              <w:rPr>
                <w:rFonts w:cs="TimesNewRoman"/>
              </w:rPr>
              <w:t>with</w:t>
            </w:r>
            <w:r w:rsidR="006A72D2" w:rsidRPr="0005598B">
              <w:rPr>
                <w:rFonts w:cs="TimesNewRoman"/>
              </w:rPr>
              <w:t xml:space="preserve"> </w:t>
            </w:r>
            <w:r w:rsidR="303859F4" w:rsidRPr="0005598B">
              <w:rPr>
                <w:rFonts w:cs="TimesNewRoman"/>
              </w:rPr>
              <w:t>the</w:t>
            </w:r>
            <w:r w:rsidR="006A72D2" w:rsidRPr="0005598B">
              <w:rPr>
                <w:rFonts w:cs="TimesNewRoman"/>
              </w:rPr>
              <w:t xml:space="preserve"> </w:t>
            </w:r>
            <w:r w:rsidR="303859F4" w:rsidRPr="0005598B">
              <w:rPr>
                <w:rFonts w:cs="TimesNewRoman"/>
              </w:rPr>
              <w:t>Premium</w:t>
            </w:r>
            <w:r w:rsidR="006A72D2" w:rsidRPr="0005598B">
              <w:rPr>
                <w:rFonts w:cs="TimesNewRoman"/>
              </w:rPr>
              <w:t xml:space="preserve"> </w:t>
            </w:r>
            <w:r w:rsidR="303859F4" w:rsidRPr="0005598B">
              <w:rPr>
                <w:rFonts w:cs="TimesNewRoman"/>
              </w:rPr>
              <w:t>Billing</w:t>
            </w:r>
            <w:r w:rsidR="006A72D2" w:rsidRPr="0005598B">
              <w:rPr>
                <w:rFonts w:cs="TimesNewRoman"/>
              </w:rPr>
              <w:t xml:space="preserve"> </w:t>
            </w:r>
            <w:r w:rsidR="303859F4" w:rsidRPr="0005598B">
              <w:rPr>
                <w:rFonts w:cs="TimesNewRoman"/>
              </w:rPr>
              <w:t>Specialized</w:t>
            </w:r>
            <w:r w:rsidR="006A72D2" w:rsidRPr="0005598B">
              <w:rPr>
                <w:rFonts w:cs="TimesNewRoman"/>
              </w:rPr>
              <w:t xml:space="preserve"> </w:t>
            </w:r>
            <w:r w:rsidR="303859F4" w:rsidRPr="0005598B">
              <w:rPr>
                <w:rFonts w:cs="TimesNewRoman"/>
              </w:rPr>
              <w:t>Team</w:t>
            </w:r>
            <w:r w:rsidR="006A72D2" w:rsidRPr="0005598B">
              <w:rPr>
                <w:rFonts w:cs="TimesNewRoman"/>
              </w:rPr>
              <w:t xml:space="preserve"> </w:t>
            </w:r>
            <w:r w:rsidR="303859F4" w:rsidRPr="0005598B">
              <w:rPr>
                <w:rFonts w:cs="TimesNewRoman"/>
              </w:rPr>
              <w:t>CCR</w:t>
            </w:r>
            <w:r w:rsidR="5D6EFF63" w:rsidRPr="0005598B">
              <w:rPr>
                <w:rFonts w:cs="TimesNewRoman"/>
              </w:rPr>
              <w:t>.</w:t>
            </w:r>
          </w:p>
        </w:tc>
        <w:tc>
          <w:tcPr>
            <w:tcW w:w="15858" w:type="dxa"/>
            <w:gridSpan w:val="2"/>
            <w:tcBorders>
              <w:bottom w:val="single" w:sz="4" w:space="0" w:color="auto"/>
            </w:tcBorders>
            <w:shd w:val="clear" w:color="auto" w:fill="auto"/>
          </w:tcPr>
          <w:p w14:paraId="56F90025" w14:textId="76D0029F" w:rsidR="0031343C" w:rsidRPr="0005598B" w:rsidRDefault="00612C11" w:rsidP="00857315">
            <w:pPr>
              <w:autoSpaceDE w:val="0"/>
              <w:autoSpaceDN w:val="0"/>
              <w:adjustRightInd w:val="0"/>
              <w:spacing w:before="120" w:after="120"/>
              <w:rPr>
                <w:rFonts w:cs="TimesNewRoman"/>
              </w:rPr>
            </w:pPr>
            <w:r w:rsidRPr="0005598B">
              <w:rPr>
                <w:b/>
                <w:noProof/>
              </w:rPr>
              <w:drawing>
                <wp:inline distT="0" distB="0" distL="0" distR="0" wp14:anchorId="3FD5E9AE" wp14:editId="13C07E39">
                  <wp:extent cx="295275"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31343C" w:rsidRPr="0005598B">
              <w:rPr>
                <w:rFonts w:cs="TimesNewRoman"/>
              </w:rPr>
              <w:t>You</w:t>
            </w:r>
            <w:r w:rsidR="006A72D2" w:rsidRPr="0005598B">
              <w:rPr>
                <w:rFonts w:cs="TimesNewRoman"/>
              </w:rPr>
              <w:t xml:space="preserve"> </w:t>
            </w:r>
            <w:r w:rsidR="0031343C" w:rsidRPr="0005598B">
              <w:rPr>
                <w:rFonts w:cs="TimesNewRoman"/>
              </w:rPr>
              <w:t>can</w:t>
            </w:r>
            <w:r w:rsidR="006A72D2" w:rsidRPr="0005598B">
              <w:rPr>
                <w:rFonts w:cs="TimesNewRoman"/>
              </w:rPr>
              <w:t xml:space="preserve"> </w:t>
            </w:r>
            <w:r w:rsidR="0031343C" w:rsidRPr="0005598B">
              <w:rPr>
                <w:rFonts w:cs="TimesNewRoman"/>
              </w:rPr>
              <w:t>also</w:t>
            </w:r>
            <w:r w:rsidR="006A72D2" w:rsidRPr="0005598B">
              <w:rPr>
                <w:rFonts w:cs="TimesNewRoman"/>
              </w:rPr>
              <w:t xml:space="preserve"> </w:t>
            </w:r>
            <w:r w:rsidR="0031343C" w:rsidRPr="0005598B">
              <w:rPr>
                <w:rFonts w:cs="TimesNewRoman"/>
              </w:rPr>
              <w:t>make</w:t>
            </w:r>
            <w:r w:rsidR="006A72D2" w:rsidRPr="0005598B">
              <w:rPr>
                <w:rFonts w:cs="TimesNewRoman"/>
              </w:rPr>
              <w:t xml:space="preserve"> </w:t>
            </w:r>
            <w:r w:rsidR="0031343C" w:rsidRPr="0005598B">
              <w:rPr>
                <w:rFonts w:cs="TimesNewRoman"/>
              </w:rPr>
              <w:t>a</w:t>
            </w:r>
            <w:r w:rsidR="006A72D2" w:rsidRPr="0005598B">
              <w:rPr>
                <w:rFonts w:cs="TimesNewRoman"/>
              </w:rPr>
              <w:t xml:space="preserve"> </w:t>
            </w:r>
            <w:r w:rsidR="0031343C" w:rsidRPr="0005598B">
              <w:rPr>
                <w:rFonts w:cs="TimesNewRoman"/>
              </w:rPr>
              <w:t>payment</w:t>
            </w:r>
            <w:r w:rsidR="006A72D2" w:rsidRPr="0005598B">
              <w:rPr>
                <w:rFonts w:cs="TimesNewRoman"/>
              </w:rPr>
              <w:t xml:space="preserve"> </w:t>
            </w:r>
            <w:r w:rsidR="0031343C" w:rsidRPr="0005598B">
              <w:rPr>
                <w:rFonts w:cs="TimesNewRoman"/>
              </w:rPr>
              <w:t>through</w:t>
            </w:r>
            <w:r w:rsidR="006A72D2" w:rsidRPr="0005598B">
              <w:rPr>
                <w:rFonts w:cs="TimesNewRoman"/>
              </w:rPr>
              <w:t xml:space="preserve"> </w:t>
            </w:r>
            <w:r w:rsidR="0031343C" w:rsidRPr="0005598B">
              <w:rPr>
                <w:rFonts w:cs="TimesNewRoman"/>
              </w:rPr>
              <w:t>one</w:t>
            </w:r>
            <w:r w:rsidR="006A72D2" w:rsidRPr="0005598B">
              <w:rPr>
                <w:rFonts w:cs="TimesNewRoman"/>
              </w:rPr>
              <w:t xml:space="preserve"> </w:t>
            </w:r>
            <w:r w:rsidR="0031343C" w:rsidRPr="0005598B">
              <w:rPr>
                <w:rFonts w:cs="TimesNewRoman"/>
              </w:rPr>
              <w:t>of</w:t>
            </w:r>
            <w:r w:rsidR="006A72D2" w:rsidRPr="0005598B">
              <w:rPr>
                <w:rFonts w:cs="TimesNewRoman"/>
              </w:rPr>
              <w:t xml:space="preserve"> </w:t>
            </w:r>
            <w:r w:rsidR="0031343C" w:rsidRPr="0005598B">
              <w:rPr>
                <w:rFonts w:cs="TimesNewRoman"/>
              </w:rPr>
              <w:t>the</w:t>
            </w:r>
            <w:r w:rsidR="006A72D2" w:rsidRPr="0005598B">
              <w:rPr>
                <w:rFonts w:cs="TimesNewRoman"/>
              </w:rPr>
              <w:t xml:space="preserve"> </w:t>
            </w:r>
            <w:r w:rsidR="0031343C" w:rsidRPr="0005598B">
              <w:rPr>
                <w:rFonts w:cs="TimesNewRoman"/>
              </w:rPr>
              <w:t>following</w:t>
            </w:r>
            <w:r w:rsidR="006A72D2" w:rsidRPr="0005598B">
              <w:rPr>
                <w:rFonts w:cs="TimesNewRoman"/>
              </w:rPr>
              <w:t xml:space="preserve"> </w:t>
            </w:r>
            <w:r w:rsidR="0031343C" w:rsidRPr="0005598B">
              <w:rPr>
                <w:rFonts w:cs="TimesNewRoman"/>
              </w:rPr>
              <w:t>options:</w:t>
            </w:r>
            <w:r w:rsidR="006A72D2" w:rsidRPr="0005598B">
              <w:rPr>
                <w:rFonts w:cs="TimesNewRoman"/>
              </w:rPr>
              <w:t xml:space="preserve"> </w:t>
            </w:r>
          </w:p>
          <w:p w14:paraId="298767FB" w14:textId="77777777" w:rsidR="0031343C" w:rsidRPr="0005598B" w:rsidRDefault="0031343C" w:rsidP="00857315">
            <w:pPr>
              <w:spacing w:before="120" w:after="120"/>
              <w:rPr>
                <w:rFonts w:cs="TimesNewRoman"/>
              </w:rPr>
            </w:pPr>
          </w:p>
          <w:p w14:paraId="4AACC82C" w14:textId="77777777" w:rsidR="0031343C" w:rsidRPr="0005598B" w:rsidRDefault="0031343C" w:rsidP="00857315">
            <w:pPr>
              <w:numPr>
                <w:ilvl w:val="1"/>
                <w:numId w:val="8"/>
              </w:numPr>
              <w:autoSpaceDE w:val="0"/>
              <w:autoSpaceDN w:val="0"/>
              <w:adjustRightInd w:val="0"/>
              <w:spacing w:before="120" w:after="120"/>
              <w:rPr>
                <w:rFonts w:cs="TimesNewRoman"/>
              </w:rPr>
            </w:pPr>
            <w:r w:rsidRPr="0005598B">
              <w:rPr>
                <w:rFonts w:cs="TimesNewRoman"/>
              </w:rPr>
              <w:t>Mail</w:t>
            </w:r>
            <w:r w:rsidR="006A72D2" w:rsidRPr="0005598B">
              <w:rPr>
                <w:rFonts w:cs="TimesNewRoman"/>
              </w:rPr>
              <w:t xml:space="preserve"> </w:t>
            </w:r>
            <w:r w:rsidRPr="0005598B">
              <w:rPr>
                <w:rFonts w:cs="TimesNewRoman"/>
              </w:rPr>
              <w:t>In</w:t>
            </w:r>
            <w:r w:rsidR="006A72D2" w:rsidRPr="0005598B">
              <w:rPr>
                <w:rFonts w:cs="TimesNewRoman"/>
              </w:rPr>
              <w:t xml:space="preserve"> </w:t>
            </w:r>
            <w:r w:rsidRPr="0005598B">
              <w:rPr>
                <w:rFonts w:cs="TimesNewRoman"/>
              </w:rPr>
              <w:t>Payment</w:t>
            </w:r>
          </w:p>
          <w:p w14:paraId="61881E78" w14:textId="77777777" w:rsidR="0031343C" w:rsidRPr="0005598B" w:rsidRDefault="0031343C" w:rsidP="00857315">
            <w:pPr>
              <w:numPr>
                <w:ilvl w:val="1"/>
                <w:numId w:val="8"/>
              </w:numPr>
              <w:autoSpaceDE w:val="0"/>
              <w:autoSpaceDN w:val="0"/>
              <w:adjustRightInd w:val="0"/>
              <w:spacing w:before="120" w:after="120"/>
              <w:rPr>
                <w:rFonts w:cs="TimesNewRoman"/>
              </w:rPr>
            </w:pPr>
            <w:r w:rsidRPr="0005598B">
              <w:rPr>
                <w:rFonts w:cs="TimesNewRoman"/>
              </w:rPr>
              <w:t>IVR</w:t>
            </w:r>
            <w:r w:rsidR="006A72D2" w:rsidRPr="0005598B">
              <w:rPr>
                <w:rFonts w:cs="TimesNewRoman"/>
              </w:rPr>
              <w:t xml:space="preserve"> </w:t>
            </w:r>
            <w:r w:rsidRPr="0005598B">
              <w:rPr>
                <w:rFonts w:cs="TimesNewRoman"/>
              </w:rPr>
              <w:t>Payment</w:t>
            </w:r>
          </w:p>
          <w:p w14:paraId="3E05BD4E" w14:textId="77777777" w:rsidR="0031343C" w:rsidRPr="0005598B" w:rsidRDefault="0031343C" w:rsidP="00857315">
            <w:pPr>
              <w:numPr>
                <w:ilvl w:val="1"/>
                <w:numId w:val="8"/>
              </w:numPr>
              <w:autoSpaceDE w:val="0"/>
              <w:autoSpaceDN w:val="0"/>
              <w:adjustRightInd w:val="0"/>
              <w:spacing w:before="120" w:after="120"/>
              <w:rPr>
                <w:rFonts w:cs="TimesNewRoman"/>
              </w:rPr>
            </w:pPr>
            <w:r w:rsidRPr="0005598B">
              <w:rPr>
                <w:rFonts w:cs="TimesNewRoman"/>
              </w:rPr>
              <w:t>Online</w:t>
            </w:r>
            <w:r w:rsidR="006A72D2" w:rsidRPr="0005598B">
              <w:rPr>
                <w:rFonts w:cs="TimesNewRoman"/>
              </w:rPr>
              <w:t xml:space="preserve"> </w:t>
            </w:r>
            <w:r w:rsidRPr="0005598B">
              <w:rPr>
                <w:rFonts w:cs="TimesNewRoman"/>
              </w:rPr>
              <w:t>Payment</w:t>
            </w:r>
          </w:p>
          <w:p w14:paraId="7D3C3FC2" w14:textId="77777777" w:rsidR="0031343C" w:rsidRPr="0005598B" w:rsidRDefault="0031343C" w:rsidP="00857315">
            <w:pPr>
              <w:numPr>
                <w:ilvl w:val="1"/>
                <w:numId w:val="8"/>
              </w:numPr>
              <w:autoSpaceDE w:val="0"/>
              <w:autoSpaceDN w:val="0"/>
              <w:adjustRightInd w:val="0"/>
              <w:spacing w:before="120" w:after="120"/>
              <w:rPr>
                <w:rFonts w:cs="TimesNewRoman"/>
              </w:rPr>
            </w:pPr>
            <w:r w:rsidRPr="0005598B">
              <w:rPr>
                <w:rFonts w:cs="TimesNewRoman"/>
              </w:rPr>
              <w:t>Pay</w:t>
            </w:r>
            <w:r w:rsidR="006A72D2" w:rsidRPr="0005598B">
              <w:rPr>
                <w:rFonts w:cs="TimesNewRoman"/>
              </w:rPr>
              <w:t xml:space="preserve"> </w:t>
            </w:r>
            <w:r w:rsidRPr="0005598B">
              <w:rPr>
                <w:rFonts w:cs="TimesNewRoman"/>
              </w:rPr>
              <w:t>at</w:t>
            </w:r>
            <w:r w:rsidR="006A72D2" w:rsidRPr="0005598B">
              <w:rPr>
                <w:rFonts w:cs="TimesNewRoman"/>
              </w:rPr>
              <w:t xml:space="preserve"> </w:t>
            </w:r>
            <w:r w:rsidRPr="0005598B">
              <w:rPr>
                <w:rFonts w:cs="TimesNewRoman"/>
              </w:rPr>
              <w:t>a</w:t>
            </w:r>
            <w:r w:rsidR="006A72D2" w:rsidRPr="0005598B">
              <w:rPr>
                <w:rFonts w:cs="TimesNewRoman"/>
              </w:rPr>
              <w:t xml:space="preserve"> </w:t>
            </w:r>
            <w:r w:rsidR="007E6923" w:rsidRPr="0005598B">
              <w:rPr>
                <w:rFonts w:cs="TimesNewRoman"/>
              </w:rPr>
              <w:t>standalone</w:t>
            </w:r>
            <w:r w:rsidR="006A72D2" w:rsidRPr="0005598B">
              <w:rPr>
                <w:rFonts w:cs="TimesNewRoman"/>
              </w:rPr>
              <w:t xml:space="preserve"> </w:t>
            </w:r>
            <w:r w:rsidRPr="0005598B">
              <w:rPr>
                <w:rFonts w:cs="TimesNewRoman"/>
              </w:rPr>
              <w:t>CVS/pharmacy</w:t>
            </w:r>
            <w:r w:rsidR="006A72D2" w:rsidRPr="0005598B">
              <w:rPr>
                <w:rFonts w:cs="TimesNewRoman"/>
              </w:rPr>
              <w:t xml:space="preserve"> </w:t>
            </w:r>
          </w:p>
          <w:p w14:paraId="0B67014C" w14:textId="77777777" w:rsidR="0031343C" w:rsidRPr="0005598B" w:rsidRDefault="0031343C" w:rsidP="00857315">
            <w:pPr>
              <w:autoSpaceDE w:val="0"/>
              <w:autoSpaceDN w:val="0"/>
              <w:adjustRightInd w:val="0"/>
              <w:spacing w:before="120" w:after="120"/>
              <w:rPr>
                <w:rFonts w:cs="TimesNewRoman"/>
              </w:rPr>
            </w:pPr>
          </w:p>
          <w:p w14:paraId="09A971FE" w14:textId="77777777" w:rsidR="0031343C" w:rsidRPr="0005598B" w:rsidRDefault="0031343C" w:rsidP="00857315">
            <w:pPr>
              <w:autoSpaceDE w:val="0"/>
              <w:autoSpaceDN w:val="0"/>
              <w:adjustRightInd w:val="0"/>
              <w:spacing w:before="120" w:after="120"/>
              <w:rPr>
                <w:rFonts w:cs="TimesNewRoman"/>
              </w:rPr>
            </w:pPr>
            <w:r w:rsidRPr="0005598B">
              <w:rPr>
                <w:rFonts w:cs="TimesNewRoman"/>
              </w:rPr>
              <w:t>Which</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method</w:t>
            </w:r>
            <w:r w:rsidR="006A72D2" w:rsidRPr="0005598B">
              <w:rPr>
                <w:rFonts w:cs="TimesNewRoman"/>
              </w:rPr>
              <w:t xml:space="preserve"> </w:t>
            </w:r>
            <w:r w:rsidRPr="0005598B">
              <w:rPr>
                <w:rFonts w:cs="TimesNewRoman"/>
              </w:rPr>
              <w:t>can</w:t>
            </w:r>
            <w:r w:rsidR="006A72D2" w:rsidRPr="0005598B">
              <w:rPr>
                <w:rFonts w:cs="TimesNewRoman"/>
              </w:rPr>
              <w:t xml:space="preserve"> </w:t>
            </w:r>
            <w:r w:rsidRPr="0005598B">
              <w:rPr>
                <w:rFonts w:cs="TimesNewRoman"/>
              </w:rPr>
              <w:t>I</w:t>
            </w:r>
            <w:r w:rsidR="006A72D2" w:rsidRPr="0005598B">
              <w:rPr>
                <w:rFonts w:cs="TimesNewRoman"/>
              </w:rPr>
              <w:t xml:space="preserve"> </w:t>
            </w:r>
            <w:r w:rsidR="00DA1DAE" w:rsidRPr="0005598B">
              <w:rPr>
                <w:rFonts w:cs="TimesNewRoman"/>
              </w:rPr>
              <w:t>provide</w:t>
            </w:r>
            <w:r w:rsidR="006A72D2" w:rsidRPr="0005598B">
              <w:rPr>
                <w:rFonts w:cs="TimesNewRoman"/>
              </w:rPr>
              <w:t xml:space="preserve"> </w:t>
            </w:r>
            <w:r w:rsidR="00DA1DAE" w:rsidRPr="0005598B">
              <w:rPr>
                <w:rFonts w:cs="TimesNewRoman"/>
              </w:rPr>
              <w:t>more</w:t>
            </w:r>
            <w:r w:rsidR="006A72D2" w:rsidRPr="0005598B">
              <w:rPr>
                <w:rFonts w:cs="TimesNewRoman"/>
              </w:rPr>
              <w:t xml:space="preserve"> </w:t>
            </w:r>
            <w:r w:rsidR="00DA1DAE" w:rsidRPr="0005598B">
              <w:rPr>
                <w:rFonts w:cs="TimesNewRoman"/>
              </w:rPr>
              <w:t>information</w:t>
            </w:r>
            <w:r w:rsidR="006A72D2" w:rsidRPr="0005598B">
              <w:rPr>
                <w:rFonts w:cs="TimesNewRoman"/>
              </w:rPr>
              <w:t xml:space="preserve"> </w:t>
            </w:r>
            <w:r w:rsidR="00DA1DAE" w:rsidRPr="0005598B">
              <w:rPr>
                <w:rFonts w:cs="TimesNewRoman"/>
              </w:rPr>
              <w:t>on</w:t>
            </w:r>
            <w:r w:rsidRPr="0005598B">
              <w:rPr>
                <w:rFonts w:cs="TimesNewRoman"/>
              </w:rPr>
              <w:t>?</w:t>
            </w:r>
          </w:p>
          <w:p w14:paraId="4486C549" w14:textId="77777777" w:rsidR="0031343C" w:rsidRPr="0005598B" w:rsidRDefault="0031343C" w:rsidP="00857315">
            <w:pPr>
              <w:spacing w:before="120" w:after="120"/>
              <w:rPr>
                <w:rFonts w:cs="TimesNewRoman"/>
              </w:rPr>
            </w:pPr>
          </w:p>
        </w:tc>
      </w:tr>
      <w:tr w:rsidR="0031343C" w:rsidRPr="0005598B" w14:paraId="3307DCA3" w14:textId="77777777" w:rsidTr="007E15FC">
        <w:trPr>
          <w:trHeight w:val="105"/>
        </w:trPr>
        <w:tc>
          <w:tcPr>
            <w:tcW w:w="1434" w:type="dxa"/>
            <w:vMerge/>
          </w:tcPr>
          <w:p w14:paraId="42F6EA5A" w14:textId="77777777" w:rsidR="0031343C" w:rsidRPr="0005598B" w:rsidRDefault="0031343C" w:rsidP="00941BDE">
            <w:pPr>
              <w:autoSpaceDE w:val="0"/>
              <w:autoSpaceDN w:val="0"/>
              <w:adjustRightInd w:val="0"/>
              <w:ind w:left="360"/>
              <w:rPr>
                <w:rFonts w:cs="TimesNewRoman"/>
              </w:rPr>
            </w:pPr>
          </w:p>
        </w:tc>
        <w:tc>
          <w:tcPr>
            <w:tcW w:w="6048" w:type="dxa"/>
            <w:vMerge/>
          </w:tcPr>
          <w:p w14:paraId="15896055" w14:textId="77777777" w:rsidR="0031343C" w:rsidRPr="0005598B" w:rsidRDefault="0031343C" w:rsidP="00941BDE">
            <w:pPr>
              <w:autoSpaceDE w:val="0"/>
              <w:autoSpaceDN w:val="0"/>
              <w:adjustRightInd w:val="0"/>
              <w:ind w:left="360"/>
              <w:rPr>
                <w:rFonts w:cs="TimesNewRoman"/>
              </w:rPr>
            </w:pPr>
          </w:p>
        </w:tc>
        <w:tc>
          <w:tcPr>
            <w:tcW w:w="5289" w:type="dxa"/>
            <w:tcBorders>
              <w:bottom w:val="single" w:sz="4" w:space="0" w:color="auto"/>
            </w:tcBorders>
            <w:shd w:val="clear" w:color="auto" w:fill="E9E9E9"/>
          </w:tcPr>
          <w:p w14:paraId="52414F74" w14:textId="77777777" w:rsidR="0031343C" w:rsidRPr="0005598B" w:rsidRDefault="0031343C" w:rsidP="00857315">
            <w:pPr>
              <w:autoSpaceDE w:val="0"/>
              <w:autoSpaceDN w:val="0"/>
              <w:adjustRightInd w:val="0"/>
              <w:spacing w:before="120" w:after="120"/>
              <w:jc w:val="center"/>
              <w:rPr>
                <w:rFonts w:cs="TimesNewRoman"/>
                <w:b/>
              </w:rPr>
            </w:pPr>
            <w:r w:rsidRPr="0005598B">
              <w:rPr>
                <w:rFonts w:cs="TimesNewRoman"/>
                <w:b/>
              </w:rPr>
              <w:t>If</w:t>
            </w:r>
            <w:r w:rsidR="006A72D2" w:rsidRPr="0005598B">
              <w:rPr>
                <w:rFonts w:cs="TimesNewRoman"/>
                <w:b/>
              </w:rPr>
              <w:t xml:space="preserve"> </w:t>
            </w:r>
            <w:r w:rsidR="00DA1DAE" w:rsidRPr="0005598B">
              <w:rPr>
                <w:rFonts w:cs="TimesNewRoman"/>
                <w:b/>
              </w:rPr>
              <w:t>the</w:t>
            </w:r>
            <w:r w:rsidR="006A72D2" w:rsidRPr="0005598B">
              <w:rPr>
                <w:rFonts w:cs="TimesNewRoman"/>
                <w:b/>
              </w:rPr>
              <w:t xml:space="preserve"> </w:t>
            </w:r>
            <w:r w:rsidR="00DA1DAE" w:rsidRPr="0005598B">
              <w:rPr>
                <w:rFonts w:cs="TimesNewRoman"/>
                <w:b/>
              </w:rPr>
              <w:t>beneficiary</w:t>
            </w:r>
            <w:r w:rsidR="006A72D2" w:rsidRPr="0005598B">
              <w:rPr>
                <w:rFonts w:cs="TimesNewRoman"/>
                <w:b/>
              </w:rPr>
              <w:t xml:space="preserve"> </w:t>
            </w:r>
            <w:r w:rsidR="00DA1DAE" w:rsidRPr="0005598B">
              <w:rPr>
                <w:rFonts w:cs="TimesNewRoman"/>
                <w:b/>
              </w:rPr>
              <w:t>responds</w:t>
            </w:r>
            <w:r w:rsidR="006A72D2" w:rsidRPr="0005598B">
              <w:rPr>
                <w:rFonts w:cs="TimesNewRoman"/>
                <w:b/>
              </w:rPr>
              <w:t xml:space="preserve"> </w:t>
            </w:r>
            <w:r w:rsidR="00DA1DAE" w:rsidRPr="0005598B">
              <w:rPr>
                <w:rFonts w:cs="TimesNewRoman"/>
                <w:b/>
              </w:rPr>
              <w:t>with</w:t>
            </w:r>
            <w:r w:rsidRPr="0005598B">
              <w:rPr>
                <w:rFonts w:cs="TimesNewRoman"/>
                <w:b/>
              </w:rPr>
              <w:t>...</w:t>
            </w:r>
          </w:p>
        </w:tc>
        <w:tc>
          <w:tcPr>
            <w:tcW w:w="10569" w:type="dxa"/>
            <w:tcBorders>
              <w:bottom w:val="single" w:sz="4" w:space="0" w:color="auto"/>
            </w:tcBorders>
            <w:shd w:val="clear" w:color="auto" w:fill="E9E9E9"/>
          </w:tcPr>
          <w:p w14:paraId="2E920649" w14:textId="77777777" w:rsidR="0031343C" w:rsidRPr="0005598B" w:rsidRDefault="0031343C" w:rsidP="00857315">
            <w:pPr>
              <w:autoSpaceDE w:val="0"/>
              <w:autoSpaceDN w:val="0"/>
              <w:adjustRightInd w:val="0"/>
              <w:spacing w:before="120" w:after="120"/>
              <w:jc w:val="center"/>
              <w:rPr>
                <w:rFonts w:cs="TimesNewRoman"/>
                <w:b/>
              </w:rPr>
            </w:pPr>
            <w:r w:rsidRPr="0005598B">
              <w:rPr>
                <w:rFonts w:cs="TimesNewRoman"/>
                <w:b/>
              </w:rPr>
              <w:t>Then...</w:t>
            </w:r>
          </w:p>
        </w:tc>
      </w:tr>
      <w:tr w:rsidR="0031343C" w:rsidRPr="0005598B" w14:paraId="52EF637A" w14:textId="77777777" w:rsidTr="007E15FC">
        <w:trPr>
          <w:trHeight w:val="105"/>
        </w:trPr>
        <w:tc>
          <w:tcPr>
            <w:tcW w:w="1434" w:type="dxa"/>
            <w:vMerge/>
          </w:tcPr>
          <w:p w14:paraId="4FA822F2" w14:textId="77777777" w:rsidR="0031343C" w:rsidRPr="0005598B" w:rsidRDefault="0031343C" w:rsidP="00941BDE">
            <w:pPr>
              <w:autoSpaceDE w:val="0"/>
              <w:autoSpaceDN w:val="0"/>
              <w:adjustRightInd w:val="0"/>
              <w:ind w:left="360"/>
              <w:rPr>
                <w:rFonts w:cs="TimesNewRoman"/>
              </w:rPr>
            </w:pPr>
          </w:p>
        </w:tc>
        <w:tc>
          <w:tcPr>
            <w:tcW w:w="6048" w:type="dxa"/>
            <w:vMerge/>
          </w:tcPr>
          <w:p w14:paraId="00516D91" w14:textId="77777777" w:rsidR="0031343C" w:rsidRPr="0005598B" w:rsidRDefault="0031343C" w:rsidP="00941BDE">
            <w:pPr>
              <w:autoSpaceDE w:val="0"/>
              <w:autoSpaceDN w:val="0"/>
              <w:adjustRightInd w:val="0"/>
              <w:ind w:left="360"/>
              <w:rPr>
                <w:rFonts w:cs="TimesNewRoman"/>
              </w:rPr>
            </w:pPr>
          </w:p>
        </w:tc>
        <w:tc>
          <w:tcPr>
            <w:tcW w:w="5289" w:type="dxa"/>
            <w:tcBorders>
              <w:bottom w:val="single" w:sz="4" w:space="0" w:color="auto"/>
            </w:tcBorders>
            <w:shd w:val="clear" w:color="auto" w:fill="auto"/>
          </w:tcPr>
          <w:p w14:paraId="4EE50A5F" w14:textId="77777777" w:rsidR="0031343C" w:rsidRPr="0005598B" w:rsidRDefault="0031343C" w:rsidP="00857315">
            <w:pPr>
              <w:autoSpaceDE w:val="0"/>
              <w:autoSpaceDN w:val="0"/>
              <w:adjustRightInd w:val="0"/>
              <w:spacing w:before="120" w:after="120"/>
              <w:rPr>
                <w:rFonts w:cs="TimesNewRoman"/>
              </w:rPr>
            </w:pPr>
            <w:r w:rsidRPr="0005598B">
              <w:rPr>
                <w:rFonts w:cs="TimesNewRoman"/>
                <w:b/>
              </w:rPr>
              <w:t>Mail</w:t>
            </w:r>
            <w:r w:rsidR="006A72D2" w:rsidRPr="0005598B">
              <w:rPr>
                <w:rFonts w:cs="TimesNewRoman"/>
                <w:b/>
              </w:rPr>
              <w:t xml:space="preserve"> </w:t>
            </w:r>
            <w:r w:rsidRPr="0005598B">
              <w:rPr>
                <w:rFonts w:cs="TimesNewRoman"/>
                <w:b/>
              </w:rPr>
              <w:t>In</w:t>
            </w:r>
            <w:r w:rsidR="006A72D2" w:rsidRPr="0005598B">
              <w:rPr>
                <w:rFonts w:cs="TimesNewRoman"/>
                <w:b/>
              </w:rPr>
              <w:t xml:space="preserve"> </w:t>
            </w:r>
            <w:r w:rsidRPr="0005598B">
              <w:rPr>
                <w:rFonts w:cs="TimesNewRoman"/>
                <w:b/>
              </w:rPr>
              <w:t>Payment</w:t>
            </w:r>
            <w:r w:rsidR="006A72D2" w:rsidRPr="0005598B">
              <w:rPr>
                <w:rFonts w:cs="TimesNewRoman"/>
              </w:rPr>
              <w:t xml:space="preserve"> </w:t>
            </w:r>
          </w:p>
        </w:tc>
        <w:tc>
          <w:tcPr>
            <w:tcW w:w="10569" w:type="dxa"/>
            <w:tcBorders>
              <w:bottom w:val="single" w:sz="4" w:space="0" w:color="auto"/>
            </w:tcBorders>
            <w:shd w:val="clear" w:color="auto" w:fill="auto"/>
          </w:tcPr>
          <w:p w14:paraId="43CBCF48" w14:textId="44B650D3" w:rsidR="0031343C" w:rsidRPr="0005598B" w:rsidRDefault="00612C11" w:rsidP="00857315">
            <w:pPr>
              <w:autoSpaceDE w:val="0"/>
              <w:autoSpaceDN w:val="0"/>
              <w:adjustRightInd w:val="0"/>
              <w:spacing w:before="120" w:after="120"/>
              <w:rPr>
                <w:rFonts w:cs="TimesNewRoman"/>
              </w:rPr>
            </w:pPr>
            <w:r w:rsidRPr="0005598B">
              <w:rPr>
                <w:b/>
                <w:noProof/>
              </w:rPr>
              <w:drawing>
                <wp:inline distT="0" distB="0" distL="0" distR="0" wp14:anchorId="0C728325" wp14:editId="45FB39CB">
                  <wp:extent cx="295275" cy="18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31343C" w:rsidRPr="0005598B">
              <w:rPr>
                <w:rFonts w:cs="TimesNewRoman"/>
              </w:rPr>
              <w:t>You</w:t>
            </w:r>
            <w:r w:rsidR="006A72D2" w:rsidRPr="0005598B">
              <w:rPr>
                <w:rFonts w:cs="TimesNewRoman"/>
              </w:rPr>
              <w:t xml:space="preserve"> </w:t>
            </w:r>
            <w:r w:rsidR="0031343C" w:rsidRPr="0005598B">
              <w:rPr>
                <w:rFonts w:cs="TimesNewRoman"/>
              </w:rPr>
              <w:t>can</w:t>
            </w:r>
            <w:r w:rsidR="006A72D2" w:rsidRPr="0005598B">
              <w:rPr>
                <w:rFonts w:cs="TimesNewRoman"/>
              </w:rPr>
              <w:t xml:space="preserve"> </w:t>
            </w:r>
            <w:r w:rsidR="0031343C" w:rsidRPr="0005598B">
              <w:rPr>
                <w:rFonts w:cs="TimesNewRoman"/>
              </w:rPr>
              <w:t>mail</w:t>
            </w:r>
            <w:r w:rsidR="006A72D2" w:rsidRPr="0005598B">
              <w:rPr>
                <w:rFonts w:cs="TimesNewRoman"/>
              </w:rPr>
              <w:t xml:space="preserve"> </w:t>
            </w:r>
            <w:r w:rsidR="0031343C" w:rsidRPr="0005598B">
              <w:rPr>
                <w:rFonts w:cs="TimesNewRoman"/>
              </w:rPr>
              <w:t>your</w:t>
            </w:r>
            <w:r w:rsidR="006A72D2" w:rsidRPr="0005598B">
              <w:rPr>
                <w:rFonts w:cs="TimesNewRoman"/>
              </w:rPr>
              <w:t xml:space="preserve"> </w:t>
            </w:r>
            <w:r w:rsidR="0031343C" w:rsidRPr="0005598B">
              <w:rPr>
                <w:rFonts w:cs="TimesNewRoman"/>
              </w:rPr>
              <w:t>personal</w:t>
            </w:r>
            <w:r w:rsidR="006A72D2" w:rsidRPr="0005598B">
              <w:rPr>
                <w:rFonts w:cs="TimesNewRoman"/>
              </w:rPr>
              <w:t xml:space="preserve"> </w:t>
            </w:r>
            <w:r w:rsidR="0031343C" w:rsidRPr="0005598B">
              <w:rPr>
                <w:rFonts w:cs="TimesNewRoman"/>
              </w:rPr>
              <w:t>check</w:t>
            </w:r>
            <w:r w:rsidR="006A72D2" w:rsidRPr="0005598B">
              <w:rPr>
                <w:rFonts w:cs="TimesNewRoman"/>
              </w:rPr>
              <w:t xml:space="preserve"> </w:t>
            </w:r>
            <w:r w:rsidR="0031343C" w:rsidRPr="0005598B">
              <w:rPr>
                <w:rFonts w:cs="TimesNewRoman"/>
              </w:rPr>
              <w:t>or</w:t>
            </w:r>
            <w:r w:rsidR="006A72D2" w:rsidRPr="0005598B">
              <w:rPr>
                <w:rFonts w:cs="TimesNewRoman"/>
              </w:rPr>
              <w:t xml:space="preserve"> </w:t>
            </w:r>
            <w:r w:rsidR="0031343C" w:rsidRPr="0005598B">
              <w:rPr>
                <w:rFonts w:cs="TimesNewRoman"/>
              </w:rPr>
              <w:t>money</w:t>
            </w:r>
            <w:r w:rsidR="006A72D2" w:rsidRPr="0005598B">
              <w:rPr>
                <w:rFonts w:cs="TimesNewRoman"/>
              </w:rPr>
              <w:t xml:space="preserve"> </w:t>
            </w:r>
            <w:r w:rsidR="0031343C" w:rsidRPr="0005598B">
              <w:rPr>
                <w:rFonts w:cs="TimesNewRoman"/>
              </w:rPr>
              <w:t>order</w:t>
            </w:r>
            <w:r w:rsidR="006A72D2" w:rsidRPr="0005598B">
              <w:rPr>
                <w:rFonts w:cs="TimesNewRoman"/>
              </w:rPr>
              <w:t xml:space="preserve"> </w:t>
            </w:r>
            <w:r w:rsidR="0031343C" w:rsidRPr="0005598B">
              <w:rPr>
                <w:rFonts w:cs="TimesNewRoman"/>
              </w:rPr>
              <w:t>for</w:t>
            </w:r>
            <w:r w:rsidR="006A72D2" w:rsidRPr="0005598B">
              <w:rPr>
                <w:rFonts w:cs="TimesNewRoman"/>
              </w:rPr>
              <w:t xml:space="preserve"> </w:t>
            </w:r>
            <w:r w:rsidR="0031343C" w:rsidRPr="0005598B">
              <w:rPr>
                <w:rFonts w:cs="TimesNewRoman"/>
              </w:rPr>
              <w:t>the</w:t>
            </w:r>
            <w:r w:rsidR="006A72D2" w:rsidRPr="0005598B">
              <w:rPr>
                <w:rFonts w:cs="TimesNewRoman"/>
              </w:rPr>
              <w:t xml:space="preserve"> </w:t>
            </w:r>
            <w:r w:rsidR="0031343C" w:rsidRPr="0005598B">
              <w:rPr>
                <w:rFonts w:cs="TimesNewRoman"/>
              </w:rPr>
              <w:t>past</w:t>
            </w:r>
            <w:r w:rsidR="006A72D2" w:rsidRPr="0005598B">
              <w:rPr>
                <w:rFonts w:cs="TimesNewRoman"/>
              </w:rPr>
              <w:t xml:space="preserve"> </w:t>
            </w:r>
            <w:r w:rsidR="0031343C" w:rsidRPr="0005598B">
              <w:rPr>
                <w:rFonts w:cs="TimesNewRoman"/>
              </w:rPr>
              <w:t>due</w:t>
            </w:r>
            <w:r w:rsidR="006A72D2" w:rsidRPr="0005598B">
              <w:rPr>
                <w:rFonts w:cs="TimesNewRoman"/>
              </w:rPr>
              <w:t xml:space="preserve"> </w:t>
            </w:r>
            <w:r w:rsidR="0031343C" w:rsidRPr="0005598B">
              <w:rPr>
                <w:rFonts w:cs="TimesNewRoman"/>
              </w:rPr>
              <w:t>premium</w:t>
            </w:r>
            <w:r w:rsidR="006A72D2" w:rsidRPr="0005598B">
              <w:rPr>
                <w:rFonts w:cs="TimesNewRoman"/>
              </w:rPr>
              <w:t xml:space="preserve"> </w:t>
            </w:r>
            <w:r w:rsidR="0031343C" w:rsidRPr="0005598B">
              <w:rPr>
                <w:rFonts w:cs="TimesNewRoman"/>
              </w:rPr>
              <w:t>balance</w:t>
            </w:r>
            <w:r w:rsidR="006A72D2" w:rsidRPr="0005598B">
              <w:rPr>
                <w:rFonts w:cs="TimesNewRoman"/>
              </w:rPr>
              <w:t xml:space="preserve"> </w:t>
            </w:r>
            <w:r w:rsidR="0031343C" w:rsidRPr="0005598B">
              <w:rPr>
                <w:rFonts w:cs="TimesNewRoman"/>
              </w:rPr>
              <w:t>to:</w:t>
            </w:r>
          </w:p>
          <w:p w14:paraId="7CDBCD2D" w14:textId="77777777" w:rsidR="0031343C" w:rsidRPr="0005598B" w:rsidRDefault="0031343C" w:rsidP="00857315">
            <w:pPr>
              <w:autoSpaceDE w:val="0"/>
              <w:autoSpaceDN w:val="0"/>
              <w:adjustRightInd w:val="0"/>
              <w:spacing w:before="120" w:after="120"/>
              <w:rPr>
                <w:rFonts w:cs="TimesNewRoman"/>
              </w:rPr>
            </w:pPr>
          </w:p>
          <w:p w14:paraId="354E76DA" w14:textId="437F767D" w:rsidR="67A1224C" w:rsidRPr="0005598B" w:rsidRDefault="67A1224C" w:rsidP="000B29FA">
            <w:pPr>
              <w:spacing w:before="120" w:after="120"/>
              <w:jc w:val="center"/>
              <w:rPr>
                <w:rFonts w:eastAsia="Verdana" w:cs="Verdana"/>
              </w:rPr>
            </w:pPr>
            <w:r w:rsidRPr="0005598B">
              <w:rPr>
                <w:rFonts w:eastAsia="Verdana" w:cs="Verdana"/>
                <w:b/>
                <w:bCs/>
              </w:rPr>
              <w:t>SilverScript Insurance Company</w:t>
            </w:r>
          </w:p>
          <w:p w14:paraId="491EB822" w14:textId="716404D4" w:rsidR="67A1224C" w:rsidRPr="0005598B" w:rsidRDefault="67A1224C" w:rsidP="000B29FA">
            <w:pPr>
              <w:spacing w:before="120" w:after="120"/>
              <w:jc w:val="center"/>
              <w:rPr>
                <w:rFonts w:eastAsia="Verdana" w:cs="Verdana"/>
              </w:rPr>
            </w:pPr>
            <w:r w:rsidRPr="0005598B">
              <w:rPr>
                <w:rFonts w:eastAsia="Verdana" w:cs="Verdana"/>
                <w:b/>
                <w:bCs/>
              </w:rPr>
              <w:t>P.O. Box 7411650</w:t>
            </w:r>
          </w:p>
          <w:p w14:paraId="243EB76C" w14:textId="0C8EC2D5" w:rsidR="67A1224C" w:rsidRPr="0005598B" w:rsidRDefault="67A1224C" w:rsidP="000B29FA">
            <w:pPr>
              <w:spacing w:before="120" w:after="120"/>
              <w:jc w:val="center"/>
              <w:rPr>
                <w:rFonts w:eastAsia="Verdana" w:cs="Verdana"/>
              </w:rPr>
            </w:pPr>
            <w:r w:rsidRPr="0005598B">
              <w:rPr>
                <w:rFonts w:eastAsia="Verdana" w:cs="Verdana"/>
                <w:b/>
                <w:bCs/>
              </w:rPr>
              <w:t>Chicago, IL 60674-</w:t>
            </w:r>
            <w:r w:rsidR="7B0786A7" w:rsidRPr="0005598B">
              <w:rPr>
                <w:rFonts w:eastAsia="Verdana" w:cs="Verdana"/>
                <w:b/>
                <w:bCs/>
              </w:rPr>
              <w:t>5</w:t>
            </w:r>
            <w:r w:rsidRPr="0005598B">
              <w:rPr>
                <w:rFonts w:eastAsia="Verdana" w:cs="Verdana"/>
                <w:b/>
                <w:bCs/>
              </w:rPr>
              <w:t>650</w:t>
            </w:r>
          </w:p>
          <w:p w14:paraId="400F3BF3" w14:textId="08E6DC11" w:rsidR="7B26686C" w:rsidRPr="0005598B" w:rsidRDefault="7B26686C" w:rsidP="7B26686C">
            <w:pPr>
              <w:spacing w:before="120" w:after="120"/>
              <w:rPr>
                <w:rFonts w:cs="TimesNewRoman"/>
              </w:rPr>
            </w:pPr>
          </w:p>
          <w:p w14:paraId="54A7A26F" w14:textId="77777777" w:rsidR="0031343C" w:rsidRPr="0005598B" w:rsidRDefault="0031343C" w:rsidP="00857315">
            <w:pPr>
              <w:autoSpaceDE w:val="0"/>
              <w:autoSpaceDN w:val="0"/>
              <w:adjustRightInd w:val="0"/>
              <w:spacing w:before="120" w:after="120"/>
              <w:rPr>
                <w:rFonts w:cs="TimesNewRoman"/>
              </w:rPr>
            </w:pPr>
          </w:p>
          <w:p w14:paraId="3E0F569D" w14:textId="4F40C779" w:rsidR="0031343C" w:rsidRPr="0005598B" w:rsidRDefault="0031343C" w:rsidP="00857315">
            <w:pPr>
              <w:autoSpaceDE w:val="0"/>
              <w:autoSpaceDN w:val="0"/>
              <w:adjustRightInd w:val="0"/>
              <w:spacing w:before="120" w:after="120"/>
              <w:rPr>
                <w:rFonts w:cs="TimesNewRoman"/>
              </w:rPr>
            </w:pPr>
            <w:r w:rsidRPr="0005598B">
              <w:rPr>
                <w:b/>
                <w:bCs/>
              </w:rPr>
              <w:t>Premium</w:t>
            </w:r>
            <w:r w:rsidR="006A72D2" w:rsidRPr="0005598B">
              <w:rPr>
                <w:b/>
                <w:bCs/>
              </w:rPr>
              <w:t xml:space="preserve"> </w:t>
            </w:r>
            <w:r w:rsidRPr="0005598B">
              <w:rPr>
                <w:b/>
                <w:bCs/>
              </w:rPr>
              <w:t>Billing</w:t>
            </w:r>
            <w:r w:rsidR="006A72D2" w:rsidRPr="0005598B">
              <w:rPr>
                <w:b/>
                <w:bCs/>
              </w:rPr>
              <w:t xml:space="preserve"> </w:t>
            </w:r>
            <w:r w:rsidRPr="0005598B">
              <w:rPr>
                <w:b/>
                <w:bCs/>
              </w:rPr>
              <w:t>Specialized</w:t>
            </w:r>
            <w:r w:rsidR="006A72D2" w:rsidRPr="0005598B">
              <w:rPr>
                <w:b/>
                <w:bCs/>
              </w:rPr>
              <w:t xml:space="preserve"> </w:t>
            </w:r>
            <w:r w:rsidRPr="0005598B">
              <w:rPr>
                <w:b/>
                <w:bCs/>
              </w:rPr>
              <w:t>Team</w:t>
            </w:r>
            <w:r w:rsidR="006A72D2" w:rsidRPr="0005598B">
              <w:rPr>
                <w:rFonts w:cs="TimesNewRoman"/>
                <w:b/>
                <w:bCs/>
              </w:rPr>
              <w:t xml:space="preserve"> </w:t>
            </w:r>
            <w:r w:rsidRPr="0005598B">
              <w:rPr>
                <w:rFonts w:cs="TimesNewRoman"/>
                <w:b/>
                <w:bCs/>
              </w:rPr>
              <w:t>Process</w:t>
            </w:r>
            <w:r w:rsidR="006A72D2" w:rsidRPr="0005598B">
              <w:rPr>
                <w:rFonts w:cs="TimesNewRoman"/>
                <w:b/>
                <w:bCs/>
              </w:rPr>
              <w:t xml:space="preserve"> </w:t>
            </w:r>
            <w:r w:rsidRPr="0005598B">
              <w:rPr>
                <w:rFonts w:cs="TimesNewRoman"/>
                <w:b/>
                <w:bCs/>
              </w:rPr>
              <w:t>Note:</w:t>
            </w:r>
            <w:r w:rsidR="0005598B">
              <w:rPr>
                <w:rFonts w:cs="TimesNewRoman"/>
              </w:rPr>
              <w:t xml:space="preserve"> </w:t>
            </w:r>
            <w:r w:rsidRPr="0005598B">
              <w:rPr>
                <w:rFonts w:cs="TimesNewRoman"/>
              </w:rPr>
              <w:t>Advise</w:t>
            </w:r>
            <w:r w:rsidR="006A72D2" w:rsidRPr="0005598B">
              <w:rPr>
                <w:rFonts w:cs="TimesNewRoman"/>
              </w:rPr>
              <w:t xml:space="preserve"> </w:t>
            </w:r>
            <w:r w:rsidRPr="0005598B">
              <w:rPr>
                <w:rFonts w:cs="TimesNewRoman"/>
              </w:rPr>
              <w:t>beneficiary</w:t>
            </w:r>
            <w:r w:rsidR="006A72D2" w:rsidRPr="0005598B">
              <w:rPr>
                <w:rFonts w:cs="TimesNewRoman"/>
              </w:rPr>
              <w:t xml:space="preserve"> </w:t>
            </w:r>
            <w:r w:rsidRPr="0005598B">
              <w:rPr>
                <w:rFonts w:cs="TimesNewRoman"/>
              </w:rPr>
              <w:t>that</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mail-in</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b/>
                <w:bCs/>
              </w:rPr>
              <w:t>must</w:t>
            </w:r>
            <w:r w:rsidR="006A72D2" w:rsidRPr="0005598B">
              <w:rPr>
                <w:rFonts w:cs="TimesNewRoman"/>
              </w:rPr>
              <w:t xml:space="preserve"> </w:t>
            </w:r>
            <w:r w:rsidRPr="0005598B">
              <w:rPr>
                <w:rFonts w:cs="TimesNewRoman"/>
              </w:rPr>
              <w:t>be</w:t>
            </w:r>
            <w:r w:rsidR="006A72D2" w:rsidRPr="0005598B">
              <w:rPr>
                <w:rFonts w:cs="TimesNewRoman"/>
              </w:rPr>
              <w:t xml:space="preserve"> </w:t>
            </w:r>
            <w:r w:rsidRPr="0005598B">
              <w:rPr>
                <w:rFonts w:cs="TimesNewRoman"/>
                <w:b/>
                <w:bCs/>
              </w:rPr>
              <w:t>received</w:t>
            </w:r>
            <w:r w:rsidR="006A72D2" w:rsidRPr="0005598B">
              <w:rPr>
                <w:rFonts w:cs="TimesNewRoman"/>
                <w:b/>
                <w:bCs/>
              </w:rPr>
              <w:t xml:space="preserve"> </w:t>
            </w:r>
            <w:r w:rsidRPr="0005598B">
              <w:rPr>
                <w:rFonts w:cs="TimesNewRoman"/>
              </w:rPr>
              <w:t>prior</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rPr>
              <w:t>end</w:t>
            </w:r>
            <w:r w:rsidR="006A72D2" w:rsidRPr="0005598B">
              <w:rPr>
                <w:rFonts w:cs="TimesNewRoman"/>
              </w:rPr>
              <w:t xml:space="preserve"> </w:t>
            </w:r>
            <w:r w:rsidRPr="0005598B">
              <w:rPr>
                <w:rFonts w:cs="TimesNewRoman"/>
              </w:rPr>
              <w:t>of</w:t>
            </w:r>
            <w:r w:rsidR="006A72D2" w:rsidRPr="0005598B">
              <w:rPr>
                <w:rFonts w:cs="TimesNewRoman"/>
              </w:rPr>
              <w:t xml:space="preserve"> </w:t>
            </w:r>
            <w:r w:rsidRPr="0005598B">
              <w:rPr>
                <w:rFonts w:cs="TimesNewRoman"/>
              </w:rPr>
              <w:t>the</w:t>
            </w:r>
            <w:r w:rsidR="006A72D2" w:rsidRPr="0005598B">
              <w:rPr>
                <w:rFonts w:cs="TimesNewRoman"/>
              </w:rPr>
              <w:t xml:space="preserve"> </w:t>
            </w:r>
            <w:r w:rsidR="00941BDE" w:rsidRPr="0005598B">
              <w:rPr>
                <w:rFonts w:cs="TimesNewRoman"/>
              </w:rPr>
              <w:t>Dunning</w:t>
            </w:r>
            <w:r w:rsidR="006A72D2" w:rsidRPr="0005598B">
              <w:rPr>
                <w:rFonts w:cs="TimesNewRoman"/>
              </w:rPr>
              <w:t xml:space="preserve"> </w:t>
            </w:r>
            <w:r w:rsidRPr="0005598B">
              <w:rPr>
                <w:rFonts w:cs="TimesNewRoman"/>
              </w:rPr>
              <w:t>grace</w:t>
            </w:r>
            <w:r w:rsidR="006A72D2" w:rsidRPr="0005598B">
              <w:rPr>
                <w:rFonts w:cs="TimesNewRoman"/>
              </w:rPr>
              <w:t xml:space="preserve"> </w:t>
            </w:r>
            <w:r w:rsidRPr="0005598B">
              <w:rPr>
                <w:rFonts w:cs="TimesNewRoman"/>
              </w:rPr>
              <w:t>period.</w:t>
            </w:r>
            <w:r w:rsidR="006A72D2" w:rsidRPr="0005598B">
              <w:rPr>
                <w:rFonts w:cs="TimesNewRoman"/>
              </w:rPr>
              <w:t xml:space="preserve"> </w:t>
            </w:r>
            <w:r w:rsidRPr="0005598B">
              <w:rPr>
                <w:rFonts w:cs="TimesNewRoman"/>
              </w:rPr>
              <w:t>If</w:t>
            </w:r>
            <w:r w:rsidR="006A72D2" w:rsidRPr="0005598B">
              <w:rPr>
                <w:rFonts w:cs="TimesNewRoman"/>
              </w:rPr>
              <w:t xml:space="preserve"> </w:t>
            </w:r>
            <w:r w:rsidRPr="0005598B">
              <w:rPr>
                <w:rFonts w:cs="TimesNewRoman"/>
              </w:rPr>
              <w:t>the</w:t>
            </w:r>
            <w:r w:rsidR="006A72D2" w:rsidRPr="0005598B">
              <w:rPr>
                <w:rFonts w:cs="TimesNewRoman"/>
              </w:rPr>
              <w:t xml:space="preserve"> </w:t>
            </w:r>
            <w:r w:rsidRPr="0005598B">
              <w:rPr>
                <w:rFonts w:cs="TimesNewRoman"/>
              </w:rPr>
              <w:t>beneficiary</w:t>
            </w:r>
            <w:r w:rsidR="006A72D2" w:rsidRPr="0005598B">
              <w:rPr>
                <w:rFonts w:cs="TimesNewRoman"/>
              </w:rPr>
              <w:t xml:space="preserve"> </w:t>
            </w:r>
            <w:r w:rsidRPr="0005598B">
              <w:rPr>
                <w:rFonts w:cs="TimesNewRoman"/>
              </w:rPr>
              <w:t>is</w:t>
            </w:r>
            <w:r w:rsidR="006A72D2" w:rsidRPr="0005598B">
              <w:rPr>
                <w:rFonts w:cs="TimesNewRoman"/>
              </w:rPr>
              <w:t xml:space="preserve"> </w:t>
            </w:r>
            <w:r w:rsidRPr="0005598B">
              <w:rPr>
                <w:rFonts w:cs="TimesNewRoman"/>
              </w:rPr>
              <w:t>at</w:t>
            </w:r>
            <w:r w:rsidR="006A72D2" w:rsidRPr="0005598B">
              <w:rPr>
                <w:rFonts w:cs="TimesNewRoman"/>
              </w:rPr>
              <w:t xml:space="preserve"> </w:t>
            </w:r>
            <w:r w:rsidRPr="0005598B">
              <w:rPr>
                <w:rFonts w:cs="TimesNewRoman"/>
              </w:rPr>
              <w:t>risk</w:t>
            </w:r>
            <w:r w:rsidR="006A72D2" w:rsidRPr="0005598B">
              <w:rPr>
                <w:rFonts w:cs="TimesNewRoman"/>
              </w:rPr>
              <w:t xml:space="preserve"> </w:t>
            </w:r>
            <w:r w:rsidRPr="0005598B">
              <w:rPr>
                <w:rFonts w:cs="TimesNewRoman"/>
              </w:rPr>
              <w:t>of</w:t>
            </w:r>
            <w:r w:rsidR="006A72D2" w:rsidRPr="0005598B">
              <w:rPr>
                <w:rFonts w:cs="TimesNewRoman"/>
              </w:rPr>
              <w:t xml:space="preserve"> </w:t>
            </w:r>
            <w:r w:rsidRPr="0005598B">
              <w:rPr>
                <w:rFonts w:cs="TimesNewRoman"/>
              </w:rPr>
              <w:t>their</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not</w:t>
            </w:r>
            <w:r w:rsidR="006A72D2" w:rsidRPr="0005598B">
              <w:rPr>
                <w:rFonts w:cs="TimesNewRoman"/>
              </w:rPr>
              <w:t xml:space="preserve"> </w:t>
            </w:r>
            <w:r w:rsidRPr="0005598B">
              <w:rPr>
                <w:rFonts w:cs="TimesNewRoman"/>
              </w:rPr>
              <w:t>being</w:t>
            </w:r>
            <w:r w:rsidR="006A72D2" w:rsidRPr="0005598B">
              <w:rPr>
                <w:rFonts w:cs="TimesNewRoman"/>
              </w:rPr>
              <w:t xml:space="preserve"> </w:t>
            </w:r>
            <w:r w:rsidRPr="0005598B">
              <w:rPr>
                <w:rFonts w:cs="TimesNewRoman"/>
              </w:rPr>
              <w:t>received</w:t>
            </w:r>
            <w:r w:rsidR="006A72D2" w:rsidRPr="0005598B">
              <w:rPr>
                <w:rFonts w:cs="TimesNewRoman"/>
              </w:rPr>
              <w:t xml:space="preserve"> </w:t>
            </w:r>
            <w:proofErr w:type="gramStart"/>
            <w:r w:rsidRPr="0005598B">
              <w:rPr>
                <w:rFonts w:cs="TimesNewRoman"/>
              </w:rPr>
              <w:t>in</w:t>
            </w:r>
            <w:proofErr w:type="gramEnd"/>
            <w:r w:rsidR="006A72D2" w:rsidRPr="0005598B">
              <w:rPr>
                <w:rFonts w:cs="TimesNewRoman"/>
              </w:rPr>
              <w:t xml:space="preserve"> </w:t>
            </w:r>
            <w:r w:rsidRPr="0005598B">
              <w:rPr>
                <w:rFonts w:cs="TimesNewRoman"/>
              </w:rPr>
              <w:t>time,</w:t>
            </w:r>
            <w:r w:rsidR="006A72D2" w:rsidRPr="0005598B">
              <w:rPr>
                <w:rFonts w:cs="TimesNewRoman"/>
              </w:rPr>
              <w:t xml:space="preserve"> </w:t>
            </w:r>
            <w:r w:rsidRPr="0005598B">
              <w:rPr>
                <w:rFonts w:cs="TimesNewRoman"/>
              </w:rPr>
              <w:t>offer</w:t>
            </w:r>
            <w:r w:rsidR="006A72D2" w:rsidRPr="0005598B">
              <w:rPr>
                <w:rFonts w:cs="TimesNewRoman"/>
              </w:rPr>
              <w:t xml:space="preserve"> </w:t>
            </w:r>
            <w:r w:rsidRPr="0005598B">
              <w:rPr>
                <w:rFonts w:cs="TimesNewRoman"/>
              </w:rPr>
              <w:t>another</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method.</w:t>
            </w:r>
          </w:p>
          <w:p w14:paraId="6D7A9A27" w14:textId="77777777" w:rsidR="0031343C" w:rsidRPr="0005598B" w:rsidRDefault="0031343C" w:rsidP="00857315">
            <w:pPr>
              <w:autoSpaceDE w:val="0"/>
              <w:autoSpaceDN w:val="0"/>
              <w:adjustRightInd w:val="0"/>
              <w:spacing w:before="120" w:after="120"/>
              <w:rPr>
                <w:rFonts w:cs="TimesNewRoman"/>
              </w:rPr>
            </w:pPr>
          </w:p>
          <w:p w14:paraId="1378B133" w14:textId="77777777" w:rsidR="00941BDE" w:rsidRPr="0005598B" w:rsidRDefault="00941BDE" w:rsidP="00857315">
            <w:pPr>
              <w:autoSpaceDE w:val="0"/>
              <w:autoSpaceDN w:val="0"/>
              <w:adjustRightInd w:val="0"/>
              <w:spacing w:before="120" w:after="120"/>
              <w:rPr>
                <w:rFonts w:cs="TimesNewRoman"/>
                <w:b/>
                <w:bCs/>
              </w:rPr>
            </w:pPr>
            <w:r w:rsidRPr="0005598B">
              <w:rPr>
                <w:rFonts w:cs="TimesNewRoman"/>
                <w:b/>
                <w:bCs/>
              </w:rPr>
              <w:t>Mailed</w:t>
            </w:r>
            <w:r w:rsidR="006A72D2" w:rsidRPr="0005598B">
              <w:rPr>
                <w:rFonts w:cs="TimesNewRoman"/>
                <w:b/>
                <w:bCs/>
              </w:rPr>
              <w:t xml:space="preserve"> </w:t>
            </w:r>
            <w:r w:rsidRPr="0005598B">
              <w:rPr>
                <w:rFonts w:cs="TimesNewRoman"/>
                <w:b/>
                <w:bCs/>
              </w:rPr>
              <w:t>in</w:t>
            </w:r>
            <w:r w:rsidR="006A72D2" w:rsidRPr="0005598B">
              <w:rPr>
                <w:rFonts w:cs="TimesNewRoman"/>
                <w:b/>
                <w:bCs/>
              </w:rPr>
              <w:t xml:space="preserve"> </w:t>
            </w:r>
            <w:r w:rsidRPr="0005598B">
              <w:rPr>
                <w:rFonts w:cs="TimesNewRoman"/>
                <w:b/>
                <w:bCs/>
              </w:rPr>
              <w:t>payments</w:t>
            </w:r>
            <w:r w:rsidR="006A72D2" w:rsidRPr="0005598B">
              <w:rPr>
                <w:rFonts w:cs="TimesNewRoman"/>
                <w:b/>
                <w:bCs/>
              </w:rPr>
              <w:t xml:space="preserve"> </w:t>
            </w:r>
            <w:r w:rsidRPr="0005598B">
              <w:rPr>
                <w:rFonts w:cs="TimesNewRoman"/>
                <w:b/>
                <w:bCs/>
              </w:rPr>
              <w:t>can</w:t>
            </w:r>
            <w:r w:rsidR="006A72D2" w:rsidRPr="0005598B">
              <w:rPr>
                <w:rFonts w:cs="TimesNewRoman"/>
                <w:b/>
                <w:bCs/>
              </w:rPr>
              <w:t xml:space="preserve"> </w:t>
            </w:r>
            <w:r w:rsidRPr="0005598B">
              <w:rPr>
                <w:rFonts w:cs="TimesNewRoman"/>
                <w:b/>
                <w:bCs/>
              </w:rPr>
              <w:t>take</w:t>
            </w:r>
            <w:r w:rsidR="006A72D2" w:rsidRPr="0005598B">
              <w:rPr>
                <w:rFonts w:cs="TimesNewRoman"/>
                <w:b/>
                <w:bCs/>
              </w:rPr>
              <w:t xml:space="preserve"> </w:t>
            </w:r>
            <w:r w:rsidRPr="0005598B">
              <w:rPr>
                <w:rFonts w:cs="TimesNewRoman"/>
                <w:b/>
                <w:bCs/>
              </w:rPr>
              <w:t>up</w:t>
            </w:r>
            <w:r w:rsidR="006A72D2" w:rsidRPr="0005598B">
              <w:rPr>
                <w:rFonts w:cs="TimesNewRoman"/>
                <w:b/>
                <w:bCs/>
              </w:rPr>
              <w:t xml:space="preserve"> </w:t>
            </w:r>
            <w:r w:rsidRPr="0005598B">
              <w:rPr>
                <w:rFonts w:cs="TimesNewRoman"/>
                <w:b/>
                <w:bCs/>
              </w:rPr>
              <w:t>to</w:t>
            </w:r>
            <w:r w:rsidR="006A72D2" w:rsidRPr="0005598B">
              <w:rPr>
                <w:rFonts w:cs="TimesNewRoman"/>
                <w:b/>
                <w:bCs/>
              </w:rPr>
              <w:t xml:space="preserve"> </w:t>
            </w:r>
            <w:r w:rsidRPr="0005598B">
              <w:rPr>
                <w:rFonts w:cs="TimesNewRoman"/>
                <w:b/>
                <w:bCs/>
              </w:rPr>
              <w:t>two</w:t>
            </w:r>
            <w:r w:rsidR="006A72D2" w:rsidRPr="0005598B">
              <w:rPr>
                <w:rFonts w:cs="TimesNewRoman"/>
                <w:b/>
                <w:bCs/>
              </w:rPr>
              <w:t xml:space="preserve"> </w:t>
            </w:r>
            <w:r w:rsidRPr="0005598B">
              <w:rPr>
                <w:rFonts w:cs="TimesNewRoman"/>
                <w:b/>
                <w:bCs/>
              </w:rPr>
              <w:t>weeks</w:t>
            </w:r>
            <w:r w:rsidR="006A72D2" w:rsidRPr="0005598B">
              <w:rPr>
                <w:rFonts w:cs="TimesNewRoman"/>
                <w:b/>
                <w:bCs/>
              </w:rPr>
              <w:t xml:space="preserve"> </w:t>
            </w:r>
            <w:r w:rsidRPr="0005598B">
              <w:rPr>
                <w:rFonts w:cs="TimesNewRoman"/>
                <w:b/>
                <w:bCs/>
              </w:rPr>
              <w:t>to</w:t>
            </w:r>
            <w:r w:rsidR="006A72D2" w:rsidRPr="0005598B">
              <w:rPr>
                <w:rFonts w:cs="TimesNewRoman"/>
                <w:b/>
                <w:bCs/>
              </w:rPr>
              <w:t xml:space="preserve"> </w:t>
            </w:r>
            <w:r w:rsidRPr="0005598B">
              <w:rPr>
                <w:rFonts w:cs="TimesNewRoman"/>
                <w:b/>
                <w:bCs/>
              </w:rPr>
              <w:t>be</w:t>
            </w:r>
            <w:r w:rsidR="006A72D2" w:rsidRPr="0005598B">
              <w:rPr>
                <w:rFonts w:cs="TimesNewRoman"/>
                <w:b/>
                <w:bCs/>
              </w:rPr>
              <w:t xml:space="preserve"> </w:t>
            </w:r>
            <w:r w:rsidRPr="0005598B">
              <w:rPr>
                <w:rFonts w:cs="TimesNewRoman"/>
                <w:b/>
                <w:bCs/>
              </w:rPr>
              <w:t>received</w:t>
            </w:r>
            <w:r w:rsidR="006A72D2" w:rsidRPr="0005598B">
              <w:rPr>
                <w:rFonts w:cs="TimesNewRoman"/>
                <w:b/>
                <w:bCs/>
              </w:rPr>
              <w:t xml:space="preserve"> </w:t>
            </w:r>
            <w:r w:rsidRPr="0005598B">
              <w:rPr>
                <w:rFonts w:cs="TimesNewRoman"/>
                <w:b/>
                <w:bCs/>
              </w:rPr>
              <w:t>by</w:t>
            </w:r>
            <w:r w:rsidR="006A72D2" w:rsidRPr="0005598B">
              <w:rPr>
                <w:rFonts w:cs="TimesNewRoman"/>
                <w:b/>
                <w:bCs/>
              </w:rPr>
              <w:t xml:space="preserve"> </w:t>
            </w:r>
            <w:r w:rsidRPr="0005598B">
              <w:rPr>
                <w:rFonts w:cs="TimesNewRoman"/>
                <w:b/>
                <w:bCs/>
              </w:rPr>
              <w:t>the</w:t>
            </w:r>
            <w:r w:rsidR="006A72D2" w:rsidRPr="0005598B">
              <w:rPr>
                <w:rFonts w:cs="TimesNewRoman"/>
                <w:b/>
                <w:bCs/>
              </w:rPr>
              <w:t xml:space="preserve"> </w:t>
            </w:r>
            <w:r w:rsidRPr="0005598B">
              <w:rPr>
                <w:rFonts w:cs="TimesNewRoman"/>
                <w:b/>
                <w:bCs/>
              </w:rPr>
              <w:t>plan.</w:t>
            </w:r>
          </w:p>
          <w:p w14:paraId="635FDB36" w14:textId="77777777" w:rsidR="007C1920" w:rsidRPr="0005598B" w:rsidRDefault="007C1920" w:rsidP="00857315">
            <w:pPr>
              <w:autoSpaceDE w:val="0"/>
              <w:autoSpaceDN w:val="0"/>
              <w:adjustRightInd w:val="0"/>
              <w:spacing w:before="120" w:after="120"/>
              <w:rPr>
                <w:rFonts w:cs="TimesNewRoman"/>
                <w:b/>
                <w:bCs/>
              </w:rPr>
            </w:pPr>
          </w:p>
          <w:p w14:paraId="42E40C85" w14:textId="14563335" w:rsidR="007C1920" w:rsidRPr="0005598B" w:rsidRDefault="007C1920" w:rsidP="00857315">
            <w:pPr>
              <w:autoSpaceDE w:val="0"/>
              <w:autoSpaceDN w:val="0"/>
              <w:adjustRightInd w:val="0"/>
              <w:spacing w:before="120" w:after="120"/>
              <w:rPr>
                <w:rFonts w:cs="TimesNewRoman"/>
              </w:rPr>
            </w:pPr>
            <w:r w:rsidRPr="0005598B">
              <w:rPr>
                <w:rFonts w:cs="TimesNewRoman"/>
                <w:b/>
                <w:bCs/>
              </w:rPr>
              <w:t>Note:</w:t>
            </w:r>
            <w:r w:rsidR="0005598B">
              <w:rPr>
                <w:rFonts w:cs="TimesNewRoman"/>
              </w:rPr>
              <w:t xml:space="preserve"> </w:t>
            </w:r>
            <w:r w:rsidRPr="0005598B">
              <w:rPr>
                <w:rFonts w:cs="TimesNewRoman"/>
              </w:rPr>
              <w:t xml:space="preserve">When the beneficiary is making </w:t>
            </w:r>
            <w:proofErr w:type="gramStart"/>
            <w:r w:rsidRPr="0005598B">
              <w:rPr>
                <w:rFonts w:cs="TimesNewRoman"/>
              </w:rPr>
              <w:t>a payment</w:t>
            </w:r>
            <w:proofErr w:type="gramEnd"/>
            <w:r w:rsidRPr="0005598B">
              <w:rPr>
                <w:rFonts w:cs="TimesNewRoman"/>
              </w:rPr>
              <w:t xml:space="preserve"> for more than one beneficiary, separate checks and/or money orders as well as invoice coupon slips should be sent </w:t>
            </w:r>
            <w:proofErr w:type="gramStart"/>
            <w:r w:rsidRPr="0005598B">
              <w:rPr>
                <w:rFonts w:cs="TimesNewRoman"/>
              </w:rPr>
              <w:t>for</w:t>
            </w:r>
            <w:proofErr w:type="gramEnd"/>
            <w:r w:rsidRPr="0005598B">
              <w:rPr>
                <w:rFonts w:cs="TimesNewRoman"/>
              </w:rPr>
              <w:t xml:space="preserve"> each beneficiary. The </w:t>
            </w:r>
            <w:r w:rsidRPr="0005598B">
              <w:rPr>
                <w:rFonts w:cs="TimesNewRoman"/>
                <w:b/>
                <w:bCs/>
              </w:rPr>
              <w:t xml:space="preserve">Premium Billing </w:t>
            </w:r>
            <w:r w:rsidRPr="0005598B">
              <w:rPr>
                <w:rFonts w:cs="TimesNewRoman"/>
              </w:rPr>
              <w:t xml:space="preserve">department is unable to separate payments from one check/money order. </w:t>
            </w:r>
          </w:p>
          <w:p w14:paraId="18329BB7" w14:textId="77777777" w:rsidR="00941BDE" w:rsidRPr="0005598B" w:rsidRDefault="00941BDE" w:rsidP="00857315">
            <w:pPr>
              <w:autoSpaceDE w:val="0"/>
              <w:autoSpaceDN w:val="0"/>
              <w:adjustRightInd w:val="0"/>
              <w:spacing w:before="120" w:after="120"/>
              <w:rPr>
                <w:rFonts w:cs="TimesNewRoman"/>
              </w:rPr>
            </w:pPr>
          </w:p>
          <w:p w14:paraId="688C7912" w14:textId="77777777" w:rsidR="0031343C" w:rsidRPr="0005598B" w:rsidRDefault="0031343C" w:rsidP="00857315">
            <w:pPr>
              <w:autoSpaceDE w:val="0"/>
              <w:autoSpaceDN w:val="0"/>
              <w:adjustRightInd w:val="0"/>
              <w:spacing w:before="120" w:after="120"/>
              <w:rPr>
                <w:rFonts w:cs="TimesNewRoman"/>
              </w:rPr>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006E50E7" w:rsidRPr="0005598B">
              <w:rPr>
                <w:rFonts w:cs="TimesNewRoman"/>
                <w:b/>
              </w:rPr>
              <w:t>3</w:t>
            </w:r>
            <w:r w:rsidRPr="0005598B">
              <w:rPr>
                <w:rFonts w:cs="TimesNewRoman"/>
              </w:rPr>
              <w:t>.</w:t>
            </w:r>
          </w:p>
          <w:p w14:paraId="700D8D37" w14:textId="77777777" w:rsidR="0031343C" w:rsidRPr="0005598B" w:rsidRDefault="0031343C" w:rsidP="00857315">
            <w:pPr>
              <w:autoSpaceDE w:val="0"/>
              <w:autoSpaceDN w:val="0"/>
              <w:adjustRightInd w:val="0"/>
              <w:spacing w:before="120" w:after="120"/>
              <w:rPr>
                <w:rFonts w:cs="TimesNewRoman"/>
              </w:rPr>
            </w:pPr>
          </w:p>
        </w:tc>
      </w:tr>
      <w:tr w:rsidR="0031343C" w:rsidRPr="0005598B" w14:paraId="3C1B4C28" w14:textId="77777777" w:rsidTr="007E15FC">
        <w:trPr>
          <w:trHeight w:val="105"/>
        </w:trPr>
        <w:tc>
          <w:tcPr>
            <w:tcW w:w="1434" w:type="dxa"/>
            <w:vMerge/>
          </w:tcPr>
          <w:p w14:paraId="44C819C2" w14:textId="77777777" w:rsidR="0031343C" w:rsidRPr="0005598B" w:rsidRDefault="0031343C" w:rsidP="00941BDE">
            <w:pPr>
              <w:autoSpaceDE w:val="0"/>
              <w:autoSpaceDN w:val="0"/>
              <w:adjustRightInd w:val="0"/>
              <w:ind w:left="360"/>
              <w:rPr>
                <w:rFonts w:cs="TimesNewRoman"/>
              </w:rPr>
            </w:pPr>
          </w:p>
        </w:tc>
        <w:tc>
          <w:tcPr>
            <w:tcW w:w="6048" w:type="dxa"/>
            <w:vMerge/>
          </w:tcPr>
          <w:p w14:paraId="4B910A88" w14:textId="77777777" w:rsidR="0031343C" w:rsidRPr="0005598B" w:rsidRDefault="0031343C" w:rsidP="00941BDE">
            <w:pPr>
              <w:autoSpaceDE w:val="0"/>
              <w:autoSpaceDN w:val="0"/>
              <w:adjustRightInd w:val="0"/>
              <w:ind w:left="360"/>
              <w:rPr>
                <w:rFonts w:cs="TimesNewRoman"/>
              </w:rPr>
            </w:pPr>
          </w:p>
        </w:tc>
        <w:tc>
          <w:tcPr>
            <w:tcW w:w="5289" w:type="dxa"/>
            <w:tcBorders>
              <w:bottom w:val="single" w:sz="4" w:space="0" w:color="auto"/>
            </w:tcBorders>
            <w:shd w:val="clear" w:color="auto" w:fill="auto"/>
          </w:tcPr>
          <w:p w14:paraId="164DE232" w14:textId="77777777" w:rsidR="0031343C" w:rsidRPr="0005598B" w:rsidRDefault="0031343C" w:rsidP="00857315">
            <w:pPr>
              <w:autoSpaceDE w:val="0"/>
              <w:autoSpaceDN w:val="0"/>
              <w:adjustRightInd w:val="0"/>
              <w:spacing w:before="120" w:after="120"/>
              <w:rPr>
                <w:rFonts w:cs="TimesNewRoman"/>
                <w:b/>
              </w:rPr>
            </w:pPr>
            <w:r w:rsidRPr="0005598B">
              <w:rPr>
                <w:rFonts w:cs="TimesNewRoman"/>
                <w:b/>
              </w:rPr>
              <w:t>IVR</w:t>
            </w:r>
            <w:r w:rsidR="006A72D2" w:rsidRPr="0005598B">
              <w:rPr>
                <w:rFonts w:cs="TimesNewRoman"/>
                <w:b/>
              </w:rPr>
              <w:t xml:space="preserve"> </w:t>
            </w:r>
            <w:r w:rsidRPr="0005598B">
              <w:rPr>
                <w:rFonts w:cs="TimesNewRoman"/>
                <w:b/>
              </w:rPr>
              <w:t>Payment</w:t>
            </w:r>
          </w:p>
        </w:tc>
        <w:tc>
          <w:tcPr>
            <w:tcW w:w="10569" w:type="dxa"/>
            <w:tcBorders>
              <w:bottom w:val="single" w:sz="4" w:space="0" w:color="auto"/>
            </w:tcBorders>
            <w:shd w:val="clear" w:color="auto" w:fill="auto"/>
          </w:tcPr>
          <w:p w14:paraId="44EB4306" w14:textId="3D23AF74" w:rsidR="0031343C" w:rsidRPr="0005598B" w:rsidRDefault="00AE6CB9" w:rsidP="00857315">
            <w:pPr>
              <w:autoSpaceDE w:val="0"/>
              <w:autoSpaceDN w:val="0"/>
              <w:adjustRightInd w:val="0"/>
              <w:spacing w:before="120" w:after="120"/>
            </w:pPr>
            <w:r w:rsidRPr="0005598B">
              <w:t>The</w:t>
            </w:r>
            <w:r w:rsidR="006A72D2" w:rsidRPr="0005598B">
              <w:t xml:space="preserve"> </w:t>
            </w:r>
            <w:r w:rsidRPr="0005598B">
              <w:t>beneficiary</w:t>
            </w:r>
            <w:r w:rsidR="006A72D2" w:rsidRPr="0005598B">
              <w:t xml:space="preserve"> </w:t>
            </w:r>
            <w:r w:rsidRPr="0005598B">
              <w:t>may</w:t>
            </w:r>
            <w:r w:rsidR="006A72D2" w:rsidRPr="0005598B">
              <w:t xml:space="preserve"> </w:t>
            </w:r>
            <w:r w:rsidRPr="0005598B">
              <w:t>call</w:t>
            </w:r>
            <w:r w:rsidR="006A72D2" w:rsidRPr="0005598B">
              <w:t xml:space="preserve"> </w:t>
            </w:r>
            <w:r w:rsidRPr="0005598B">
              <w:t>the</w:t>
            </w:r>
            <w:r w:rsidR="006A72D2" w:rsidRPr="0005598B">
              <w:t xml:space="preserve"> </w:t>
            </w:r>
            <w:r w:rsidRPr="0005598B">
              <w:t>automated</w:t>
            </w:r>
            <w:r w:rsidR="006A72D2" w:rsidRPr="0005598B">
              <w:t xml:space="preserve"> </w:t>
            </w:r>
            <w:r w:rsidRPr="0005598B">
              <w:t>system</w:t>
            </w:r>
            <w:r w:rsidR="006A72D2" w:rsidRPr="0005598B">
              <w:t xml:space="preserve"> </w:t>
            </w:r>
            <w:r w:rsidRPr="0005598B">
              <w:t>at</w:t>
            </w:r>
            <w:r w:rsidR="006A72D2" w:rsidRPr="0005598B">
              <w:t xml:space="preserve"> </w:t>
            </w:r>
            <w:r w:rsidR="003C7845" w:rsidRPr="0005598B">
              <w:rPr>
                <w:rFonts w:cs="Segoe UI"/>
                <w:b/>
              </w:rPr>
              <w:t>1-833-287-0075</w:t>
            </w:r>
            <w:r w:rsidR="006A72D2" w:rsidRPr="0005598B">
              <w:rPr>
                <w:rFonts w:cs="Segoe UI"/>
                <w:color w:val="0000FF"/>
              </w:rPr>
              <w:t xml:space="preserve"> </w:t>
            </w:r>
            <w:r w:rsidRPr="0005598B">
              <w:t>to</w:t>
            </w:r>
            <w:r w:rsidR="006A72D2" w:rsidRPr="0005598B">
              <w:t xml:space="preserve"> </w:t>
            </w:r>
            <w:r w:rsidRPr="0005598B">
              <w:t>make</w:t>
            </w:r>
            <w:r w:rsidR="006A72D2" w:rsidRPr="0005598B">
              <w:t xml:space="preserve"> </w:t>
            </w:r>
            <w:r w:rsidRPr="0005598B">
              <w:t>a</w:t>
            </w:r>
            <w:r w:rsidR="006A72D2" w:rsidRPr="0005598B">
              <w:t xml:space="preserve"> </w:t>
            </w:r>
            <w:r w:rsidRPr="0005598B">
              <w:t>One</w:t>
            </w:r>
            <w:r w:rsidR="006A72D2" w:rsidRPr="0005598B">
              <w:t xml:space="preserve"> </w:t>
            </w:r>
            <w:r w:rsidRPr="0005598B">
              <w:t>Time</w:t>
            </w:r>
            <w:r w:rsidR="006A72D2" w:rsidRPr="0005598B">
              <w:t xml:space="preserve"> </w:t>
            </w:r>
            <w:r w:rsidRPr="0005598B">
              <w:t>Credit</w:t>
            </w:r>
            <w:r w:rsidR="006A72D2" w:rsidRPr="0005598B">
              <w:t xml:space="preserve"> </w:t>
            </w:r>
            <w:r w:rsidRPr="0005598B">
              <w:t>Card/Debit</w:t>
            </w:r>
            <w:r w:rsidR="006A72D2" w:rsidRPr="0005598B">
              <w:t xml:space="preserve"> </w:t>
            </w:r>
            <w:r w:rsidRPr="0005598B">
              <w:t>Card</w:t>
            </w:r>
            <w:r w:rsidR="006A72D2" w:rsidRPr="0005598B">
              <w:t xml:space="preserve"> </w:t>
            </w:r>
            <w:r w:rsidRPr="0005598B">
              <w:t>payment.</w:t>
            </w:r>
            <w:r w:rsidR="006A72D2" w:rsidRPr="0005598B">
              <w:t xml:space="preserve"> </w:t>
            </w:r>
            <w:r w:rsidRPr="0005598B">
              <w:t>This</w:t>
            </w:r>
            <w:r w:rsidR="006A72D2" w:rsidRPr="0005598B">
              <w:t xml:space="preserve"> </w:t>
            </w:r>
            <w:r w:rsidRPr="0005598B">
              <w:t>option</w:t>
            </w:r>
            <w:r w:rsidR="006A72D2" w:rsidRPr="0005598B">
              <w:t xml:space="preserve"> </w:t>
            </w:r>
            <w:r w:rsidRPr="0005598B">
              <w:t>is</w:t>
            </w:r>
            <w:r w:rsidR="006A72D2" w:rsidRPr="0005598B">
              <w:t xml:space="preserve"> </w:t>
            </w:r>
            <w:r w:rsidRPr="0005598B">
              <w:t>available</w:t>
            </w:r>
            <w:r w:rsidR="006A72D2" w:rsidRPr="0005598B">
              <w:t xml:space="preserve"> </w:t>
            </w:r>
            <w:r w:rsidRPr="0005598B">
              <w:t>24</w:t>
            </w:r>
            <w:r w:rsidR="006A72D2" w:rsidRPr="0005598B">
              <w:t xml:space="preserve"> </w:t>
            </w:r>
            <w:r w:rsidRPr="0005598B">
              <w:t>hours</w:t>
            </w:r>
            <w:r w:rsidR="006A72D2" w:rsidRPr="0005598B">
              <w:t xml:space="preserve"> </w:t>
            </w:r>
            <w:r w:rsidRPr="0005598B">
              <w:t>a</w:t>
            </w:r>
            <w:r w:rsidR="006A72D2" w:rsidRPr="0005598B">
              <w:t xml:space="preserve"> </w:t>
            </w:r>
            <w:r w:rsidRPr="0005598B">
              <w:t>day.</w:t>
            </w:r>
          </w:p>
          <w:p w14:paraId="10771320" w14:textId="77777777" w:rsidR="00E017F2" w:rsidRPr="0005598B" w:rsidRDefault="00E017F2" w:rsidP="00857315">
            <w:pPr>
              <w:autoSpaceDE w:val="0"/>
              <w:autoSpaceDN w:val="0"/>
              <w:adjustRightInd w:val="0"/>
              <w:spacing w:before="120" w:after="120"/>
            </w:pPr>
          </w:p>
          <w:p w14:paraId="43257337" w14:textId="77777777" w:rsidR="00E017F2" w:rsidRPr="0005598B" w:rsidRDefault="00E017F2" w:rsidP="00857315">
            <w:pPr>
              <w:autoSpaceDE w:val="0"/>
              <w:autoSpaceDN w:val="0"/>
              <w:adjustRightInd w:val="0"/>
              <w:spacing w:before="120" w:after="120"/>
              <w:rPr>
                <w:rFonts w:cs="TimesNewRoman"/>
              </w:rPr>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Pr="0005598B">
              <w:rPr>
                <w:rFonts w:cs="TimesNewRoman"/>
                <w:b/>
              </w:rPr>
              <w:t>3</w:t>
            </w:r>
            <w:r w:rsidRPr="0005598B">
              <w:rPr>
                <w:rFonts w:cs="TimesNewRoman"/>
              </w:rPr>
              <w:t>.</w:t>
            </w:r>
          </w:p>
          <w:p w14:paraId="0EC1CE7D" w14:textId="77777777" w:rsidR="00E017F2" w:rsidRPr="0005598B" w:rsidRDefault="00E017F2" w:rsidP="00857315">
            <w:pPr>
              <w:autoSpaceDE w:val="0"/>
              <w:autoSpaceDN w:val="0"/>
              <w:adjustRightInd w:val="0"/>
              <w:spacing w:before="120" w:after="120"/>
            </w:pPr>
          </w:p>
        </w:tc>
      </w:tr>
      <w:tr w:rsidR="0031343C" w:rsidRPr="0005598B" w14:paraId="7FD3D7CA" w14:textId="77777777" w:rsidTr="007E15FC">
        <w:trPr>
          <w:trHeight w:val="105"/>
        </w:trPr>
        <w:tc>
          <w:tcPr>
            <w:tcW w:w="1434" w:type="dxa"/>
            <w:vMerge/>
          </w:tcPr>
          <w:p w14:paraId="7E455D97" w14:textId="77777777" w:rsidR="0031343C" w:rsidRPr="0005598B" w:rsidRDefault="0031343C" w:rsidP="00941BDE">
            <w:pPr>
              <w:autoSpaceDE w:val="0"/>
              <w:autoSpaceDN w:val="0"/>
              <w:adjustRightInd w:val="0"/>
              <w:ind w:left="360"/>
              <w:rPr>
                <w:rFonts w:cs="TimesNewRoman"/>
              </w:rPr>
            </w:pPr>
          </w:p>
        </w:tc>
        <w:tc>
          <w:tcPr>
            <w:tcW w:w="6048" w:type="dxa"/>
            <w:vMerge/>
          </w:tcPr>
          <w:p w14:paraId="46245980" w14:textId="77777777" w:rsidR="0031343C" w:rsidRPr="0005598B" w:rsidRDefault="0031343C" w:rsidP="00941BDE">
            <w:pPr>
              <w:autoSpaceDE w:val="0"/>
              <w:autoSpaceDN w:val="0"/>
              <w:adjustRightInd w:val="0"/>
              <w:ind w:left="360"/>
              <w:rPr>
                <w:rFonts w:cs="TimesNewRoman"/>
              </w:rPr>
            </w:pPr>
          </w:p>
        </w:tc>
        <w:tc>
          <w:tcPr>
            <w:tcW w:w="5289" w:type="dxa"/>
            <w:tcBorders>
              <w:bottom w:val="single" w:sz="4" w:space="0" w:color="auto"/>
            </w:tcBorders>
            <w:shd w:val="clear" w:color="auto" w:fill="auto"/>
          </w:tcPr>
          <w:p w14:paraId="7B8A4FD9" w14:textId="77777777" w:rsidR="0031343C" w:rsidRPr="0005598B" w:rsidDel="00F34F6A" w:rsidRDefault="0031343C" w:rsidP="00857315">
            <w:pPr>
              <w:autoSpaceDE w:val="0"/>
              <w:autoSpaceDN w:val="0"/>
              <w:adjustRightInd w:val="0"/>
              <w:spacing w:before="120" w:after="120"/>
              <w:rPr>
                <w:rFonts w:cs="TimesNewRoman"/>
                <w:b/>
              </w:rPr>
            </w:pPr>
            <w:r w:rsidRPr="0005598B">
              <w:rPr>
                <w:rFonts w:cs="TimesNewRoman"/>
                <w:b/>
              </w:rPr>
              <w:t>Online</w:t>
            </w:r>
            <w:r w:rsidR="006A72D2" w:rsidRPr="0005598B">
              <w:rPr>
                <w:rFonts w:cs="TimesNewRoman"/>
                <w:b/>
              </w:rPr>
              <w:t xml:space="preserve"> </w:t>
            </w:r>
            <w:r w:rsidRPr="0005598B">
              <w:rPr>
                <w:rFonts w:cs="TimesNewRoman"/>
                <w:b/>
              </w:rPr>
              <w:t>Payment</w:t>
            </w:r>
          </w:p>
        </w:tc>
        <w:tc>
          <w:tcPr>
            <w:tcW w:w="10569" w:type="dxa"/>
            <w:tcBorders>
              <w:bottom w:val="single" w:sz="4" w:space="0" w:color="auto"/>
            </w:tcBorders>
            <w:shd w:val="clear" w:color="auto" w:fill="auto"/>
          </w:tcPr>
          <w:p w14:paraId="04263B8F" w14:textId="5E289568" w:rsidR="0031343C" w:rsidRPr="0005598B" w:rsidRDefault="0031343C" w:rsidP="00857315">
            <w:pPr>
              <w:autoSpaceDE w:val="0"/>
              <w:autoSpaceDN w:val="0"/>
              <w:adjustRightInd w:val="0"/>
              <w:spacing w:before="120" w:after="120"/>
            </w:pPr>
            <w:r w:rsidRPr="0005598B">
              <w:t>Refer</w:t>
            </w:r>
            <w:r w:rsidR="006A72D2" w:rsidRPr="0005598B">
              <w:t xml:space="preserve"> </w:t>
            </w:r>
            <w:r w:rsidRPr="0005598B">
              <w:t>to</w:t>
            </w:r>
            <w:r w:rsidR="006A72D2" w:rsidRPr="0005598B">
              <w:t xml:space="preserve"> </w:t>
            </w:r>
            <w:hyperlink r:id="rId32" w:anchor="!/view?docid=b7eefffa-cbab-443b-9ea9-ebaece70494e" w:history="1">
              <w:r w:rsidR="00F2166A" w:rsidRPr="0005598B">
                <w:rPr>
                  <w:rStyle w:val="Hyperlink"/>
                </w:rPr>
                <w:t>Aetna Compass MED D - SilverScript - Premium Billing Online Payment Portal (062806)</w:t>
              </w:r>
            </w:hyperlink>
            <w:r w:rsidR="00E6139A" w:rsidRPr="0005598B">
              <w:t>.</w:t>
            </w:r>
          </w:p>
          <w:p w14:paraId="49C79D03" w14:textId="77777777" w:rsidR="0031343C" w:rsidRPr="0005598B" w:rsidRDefault="0031343C" w:rsidP="00857315">
            <w:pPr>
              <w:autoSpaceDE w:val="0"/>
              <w:autoSpaceDN w:val="0"/>
              <w:adjustRightInd w:val="0"/>
              <w:spacing w:before="120" w:after="120"/>
            </w:pPr>
          </w:p>
          <w:p w14:paraId="09DF618C" w14:textId="77777777" w:rsidR="0031343C" w:rsidRPr="0005598B" w:rsidRDefault="0031343C" w:rsidP="00857315">
            <w:pPr>
              <w:autoSpaceDE w:val="0"/>
              <w:autoSpaceDN w:val="0"/>
              <w:adjustRightInd w:val="0"/>
              <w:spacing w:before="120" w:after="120"/>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006E50E7" w:rsidRPr="0005598B">
              <w:rPr>
                <w:rFonts w:cs="TimesNewRoman"/>
                <w:b/>
              </w:rPr>
              <w:t>3</w:t>
            </w:r>
            <w:r w:rsidRPr="0005598B">
              <w:rPr>
                <w:rFonts w:cs="TimesNewRoman"/>
              </w:rPr>
              <w:t>.</w:t>
            </w:r>
          </w:p>
          <w:p w14:paraId="59ADE916" w14:textId="77777777" w:rsidR="0031343C" w:rsidRPr="0005598B" w:rsidDel="00F34F6A" w:rsidRDefault="0031343C" w:rsidP="00857315">
            <w:pPr>
              <w:autoSpaceDE w:val="0"/>
              <w:autoSpaceDN w:val="0"/>
              <w:adjustRightInd w:val="0"/>
              <w:spacing w:before="120" w:after="120"/>
            </w:pPr>
          </w:p>
        </w:tc>
      </w:tr>
      <w:tr w:rsidR="0031343C" w:rsidRPr="0005598B" w14:paraId="66A163FB" w14:textId="77777777" w:rsidTr="007E15FC">
        <w:trPr>
          <w:trHeight w:val="105"/>
        </w:trPr>
        <w:tc>
          <w:tcPr>
            <w:tcW w:w="1434" w:type="dxa"/>
            <w:vMerge/>
          </w:tcPr>
          <w:p w14:paraId="7D0A68AD" w14:textId="77777777" w:rsidR="0031343C" w:rsidRPr="0005598B" w:rsidRDefault="0031343C" w:rsidP="00941BDE">
            <w:pPr>
              <w:autoSpaceDE w:val="0"/>
              <w:autoSpaceDN w:val="0"/>
              <w:adjustRightInd w:val="0"/>
              <w:ind w:left="360"/>
              <w:rPr>
                <w:rFonts w:cs="TimesNewRoman"/>
              </w:rPr>
            </w:pPr>
          </w:p>
        </w:tc>
        <w:tc>
          <w:tcPr>
            <w:tcW w:w="6048" w:type="dxa"/>
            <w:vMerge/>
          </w:tcPr>
          <w:p w14:paraId="135E9E46" w14:textId="77777777" w:rsidR="0031343C" w:rsidRPr="0005598B" w:rsidRDefault="0031343C" w:rsidP="00941BDE">
            <w:pPr>
              <w:autoSpaceDE w:val="0"/>
              <w:autoSpaceDN w:val="0"/>
              <w:adjustRightInd w:val="0"/>
              <w:ind w:left="360"/>
              <w:rPr>
                <w:rFonts w:cs="TimesNewRoman"/>
              </w:rPr>
            </w:pPr>
          </w:p>
        </w:tc>
        <w:tc>
          <w:tcPr>
            <w:tcW w:w="5289" w:type="dxa"/>
            <w:tcBorders>
              <w:bottom w:val="single" w:sz="4" w:space="0" w:color="auto"/>
            </w:tcBorders>
            <w:shd w:val="clear" w:color="auto" w:fill="auto"/>
          </w:tcPr>
          <w:p w14:paraId="2FEAACC9" w14:textId="77777777" w:rsidR="0031343C" w:rsidRPr="0005598B" w:rsidRDefault="0031343C" w:rsidP="00857315">
            <w:pPr>
              <w:autoSpaceDE w:val="0"/>
              <w:autoSpaceDN w:val="0"/>
              <w:adjustRightInd w:val="0"/>
              <w:spacing w:before="120" w:after="120"/>
              <w:rPr>
                <w:rFonts w:cs="TimesNewRoman"/>
                <w:b/>
              </w:rPr>
            </w:pPr>
            <w:r w:rsidRPr="0005598B">
              <w:rPr>
                <w:rFonts w:cs="TimesNewRoman"/>
                <w:b/>
              </w:rPr>
              <w:t>Pay</w:t>
            </w:r>
            <w:r w:rsidR="006A72D2" w:rsidRPr="0005598B">
              <w:rPr>
                <w:rFonts w:cs="TimesNewRoman"/>
                <w:b/>
              </w:rPr>
              <w:t xml:space="preserve"> </w:t>
            </w:r>
            <w:r w:rsidRPr="0005598B">
              <w:rPr>
                <w:rFonts w:cs="TimesNewRoman"/>
                <w:b/>
              </w:rPr>
              <w:t>at</w:t>
            </w:r>
            <w:r w:rsidR="006A72D2" w:rsidRPr="0005598B">
              <w:rPr>
                <w:rFonts w:cs="TimesNewRoman"/>
                <w:b/>
              </w:rPr>
              <w:t xml:space="preserve"> </w:t>
            </w:r>
            <w:r w:rsidRPr="0005598B">
              <w:rPr>
                <w:rFonts w:cs="TimesNewRoman"/>
                <w:b/>
              </w:rPr>
              <w:t>a</w:t>
            </w:r>
            <w:r w:rsidR="006A72D2" w:rsidRPr="0005598B">
              <w:rPr>
                <w:rFonts w:cs="TimesNewRoman"/>
                <w:b/>
              </w:rPr>
              <w:t xml:space="preserve"> </w:t>
            </w:r>
            <w:r w:rsidRPr="0005598B">
              <w:rPr>
                <w:rFonts w:cs="TimesNewRoman"/>
                <w:b/>
              </w:rPr>
              <w:t>CVS/pharmacy</w:t>
            </w:r>
          </w:p>
          <w:p w14:paraId="58F36E30" w14:textId="77777777" w:rsidR="0031343C" w:rsidRPr="0005598B" w:rsidRDefault="0031343C" w:rsidP="00857315">
            <w:pPr>
              <w:autoSpaceDE w:val="0"/>
              <w:autoSpaceDN w:val="0"/>
              <w:adjustRightInd w:val="0"/>
              <w:spacing w:before="120" w:after="120"/>
              <w:rPr>
                <w:rFonts w:cs="TimesNewRoman"/>
              </w:rPr>
            </w:pPr>
          </w:p>
          <w:p w14:paraId="0DD7191B" w14:textId="2B4FA25C" w:rsidR="0031343C" w:rsidRPr="0005598B" w:rsidRDefault="0031343C" w:rsidP="00857315">
            <w:pPr>
              <w:autoSpaceDE w:val="0"/>
              <w:autoSpaceDN w:val="0"/>
              <w:adjustRightInd w:val="0"/>
              <w:spacing w:before="120" w:after="120"/>
              <w:rPr>
                <w:rFonts w:cs="TimesNewRoman"/>
              </w:rPr>
            </w:pPr>
            <w:r w:rsidRPr="0005598B">
              <w:rPr>
                <w:rFonts w:cs="TimesNewRoman"/>
                <w:b/>
              </w:rPr>
              <w:t>Exception:</w:t>
            </w:r>
            <w:r w:rsidR="0005598B">
              <w:rPr>
                <w:rFonts w:cs="TimesNewRoman"/>
                <w:b/>
              </w:rPr>
              <w:t xml:space="preserve"> </w:t>
            </w:r>
            <w:r w:rsidRPr="0005598B">
              <w:rPr>
                <w:rFonts w:cs="TimesNewRoman"/>
              </w:rPr>
              <w:t>CVS/pharmacy</w:t>
            </w:r>
            <w:r w:rsidR="006A72D2" w:rsidRPr="0005598B">
              <w:rPr>
                <w:rFonts w:cs="TimesNewRoman"/>
              </w:rPr>
              <w:t xml:space="preserve"> </w:t>
            </w:r>
            <w:r w:rsidRPr="0005598B">
              <w:rPr>
                <w:rFonts w:cs="TimesNewRoman"/>
              </w:rPr>
              <w:t>at</w:t>
            </w:r>
            <w:r w:rsidR="006A72D2" w:rsidRPr="0005598B">
              <w:rPr>
                <w:rFonts w:cs="TimesNewRoman"/>
              </w:rPr>
              <w:t xml:space="preserve"> </w:t>
            </w:r>
            <w:r w:rsidRPr="0005598B">
              <w:rPr>
                <w:rFonts w:cs="TimesNewRoman"/>
              </w:rPr>
              <w:t>Target</w:t>
            </w:r>
          </w:p>
          <w:p w14:paraId="0FEAE958" w14:textId="77777777" w:rsidR="00296F7E" w:rsidRPr="0005598B" w:rsidRDefault="00296F7E" w:rsidP="00857315">
            <w:pPr>
              <w:autoSpaceDE w:val="0"/>
              <w:autoSpaceDN w:val="0"/>
              <w:adjustRightInd w:val="0"/>
              <w:spacing w:before="120" w:after="120"/>
              <w:rPr>
                <w:rFonts w:cs="TimesNewRoman"/>
              </w:rPr>
            </w:pPr>
          </w:p>
        </w:tc>
        <w:tc>
          <w:tcPr>
            <w:tcW w:w="10569" w:type="dxa"/>
            <w:tcBorders>
              <w:bottom w:val="single" w:sz="4" w:space="0" w:color="auto"/>
            </w:tcBorders>
            <w:shd w:val="clear" w:color="auto" w:fill="auto"/>
          </w:tcPr>
          <w:p w14:paraId="420681DA" w14:textId="068675C8" w:rsidR="0031343C" w:rsidRPr="0005598B" w:rsidRDefault="0031343C" w:rsidP="00857315">
            <w:pPr>
              <w:autoSpaceDE w:val="0"/>
              <w:autoSpaceDN w:val="0"/>
              <w:adjustRightInd w:val="0"/>
              <w:spacing w:before="120" w:after="120"/>
              <w:rPr>
                <w:rFonts w:cs="TimesNewRoman"/>
              </w:rPr>
            </w:pPr>
            <w:r w:rsidRPr="0005598B">
              <w:rPr>
                <w:rFonts w:cs="TimesNewRoman"/>
              </w:rPr>
              <w:t>Refer</w:t>
            </w:r>
            <w:r w:rsidR="006A72D2" w:rsidRPr="0005598B">
              <w:rPr>
                <w:rFonts w:cs="TimesNewRoman"/>
              </w:rPr>
              <w:t xml:space="preserve"> </w:t>
            </w:r>
            <w:r w:rsidRPr="0005598B">
              <w:rPr>
                <w:rFonts w:cs="TimesNewRoman"/>
              </w:rPr>
              <w:t>to</w:t>
            </w:r>
            <w:r w:rsidR="006A72D2" w:rsidRPr="0005598B">
              <w:rPr>
                <w:rFonts w:cs="TimesNewRoman"/>
              </w:rPr>
              <w:t xml:space="preserve"> </w:t>
            </w:r>
            <w:hyperlink r:id="rId33" w:anchor="!/view?docid=7bb1cebe-629c-4922-b737-c1c73418906d" w:history="1">
              <w:r w:rsidR="00F2166A" w:rsidRPr="0005598B">
                <w:rPr>
                  <w:rStyle w:val="Hyperlink"/>
                  <w:rFonts w:cs="TimesNewRoman"/>
                </w:rPr>
                <w:t xml:space="preserve">Compass Aetna MED D - SilverScript - </w:t>
              </w:r>
              <w:proofErr w:type="spellStart"/>
              <w:r w:rsidR="00F2166A" w:rsidRPr="0005598B">
                <w:rPr>
                  <w:rStyle w:val="Hyperlink"/>
                  <w:rFonts w:cs="TimesNewRoman"/>
                </w:rPr>
                <w:t>Incomm</w:t>
              </w:r>
              <w:proofErr w:type="spellEnd"/>
              <w:r w:rsidR="00F2166A" w:rsidRPr="0005598B">
                <w:rPr>
                  <w:rStyle w:val="Hyperlink"/>
                  <w:rFonts w:cs="TimesNewRoman"/>
                </w:rPr>
                <w:t xml:space="preserve"> (Pay at Pharmacy) Premium Payments (063010)</w:t>
              </w:r>
            </w:hyperlink>
            <w:r w:rsidR="00794BB2" w:rsidRPr="0005598B">
              <w:rPr>
                <w:rStyle w:val="Hyperlink"/>
                <w:rFonts w:cs="TimesNewRoman"/>
              </w:rPr>
              <w:t>.</w:t>
            </w:r>
          </w:p>
          <w:p w14:paraId="0EB05A78" w14:textId="77777777" w:rsidR="0031343C" w:rsidRPr="0005598B" w:rsidRDefault="0031343C" w:rsidP="00857315">
            <w:pPr>
              <w:autoSpaceDE w:val="0"/>
              <w:autoSpaceDN w:val="0"/>
              <w:adjustRightInd w:val="0"/>
              <w:spacing w:before="120" w:after="120"/>
              <w:rPr>
                <w:rFonts w:cs="TimesNewRoman"/>
              </w:rPr>
            </w:pPr>
          </w:p>
          <w:p w14:paraId="1E8B7201" w14:textId="77777777" w:rsidR="0031343C" w:rsidRPr="0005598B" w:rsidRDefault="0031343C" w:rsidP="00857315">
            <w:pPr>
              <w:autoSpaceDE w:val="0"/>
              <w:autoSpaceDN w:val="0"/>
              <w:adjustRightInd w:val="0"/>
              <w:spacing w:before="120" w:after="120"/>
              <w:rPr>
                <w:rFonts w:cs="TimesNewRoman"/>
              </w:rPr>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006E50E7" w:rsidRPr="0005598B">
              <w:rPr>
                <w:rFonts w:cs="TimesNewRoman"/>
                <w:b/>
              </w:rPr>
              <w:t>3</w:t>
            </w:r>
            <w:r w:rsidRPr="0005598B">
              <w:rPr>
                <w:rFonts w:cs="TimesNewRoman"/>
              </w:rPr>
              <w:t>.</w:t>
            </w:r>
          </w:p>
        </w:tc>
      </w:tr>
      <w:tr w:rsidR="0031343C" w:rsidRPr="0005598B" w14:paraId="2CE1BEED" w14:textId="77777777" w:rsidTr="007E15FC">
        <w:trPr>
          <w:trHeight w:val="105"/>
        </w:trPr>
        <w:tc>
          <w:tcPr>
            <w:tcW w:w="1434" w:type="dxa"/>
            <w:vMerge/>
          </w:tcPr>
          <w:p w14:paraId="5885894C" w14:textId="77777777" w:rsidR="0031343C" w:rsidRPr="0005598B" w:rsidRDefault="0031343C" w:rsidP="00857315">
            <w:pPr>
              <w:autoSpaceDE w:val="0"/>
              <w:autoSpaceDN w:val="0"/>
              <w:adjustRightInd w:val="0"/>
              <w:spacing w:before="120" w:after="120"/>
              <w:ind w:left="360"/>
              <w:rPr>
                <w:rFonts w:cs="TimesNewRoman"/>
              </w:rPr>
            </w:pPr>
          </w:p>
        </w:tc>
        <w:tc>
          <w:tcPr>
            <w:tcW w:w="6048" w:type="dxa"/>
            <w:tcBorders>
              <w:bottom w:val="single" w:sz="4" w:space="0" w:color="auto"/>
            </w:tcBorders>
            <w:shd w:val="clear" w:color="auto" w:fill="auto"/>
          </w:tcPr>
          <w:p w14:paraId="15F0FEC8" w14:textId="6AE2EEE8" w:rsidR="0031343C" w:rsidRPr="0005598B" w:rsidRDefault="00DA1DAE" w:rsidP="00857315">
            <w:pPr>
              <w:autoSpaceDE w:val="0"/>
              <w:autoSpaceDN w:val="0"/>
              <w:adjustRightInd w:val="0"/>
              <w:spacing w:before="120" w:after="120"/>
              <w:rPr>
                <w:rFonts w:cs="TimesNewRoman"/>
              </w:rPr>
            </w:pPr>
            <w:r w:rsidRPr="0005598B">
              <w:rPr>
                <w:rFonts w:cs="TimesNewRoman"/>
              </w:rPr>
              <w:t>D</w:t>
            </w:r>
            <w:r w:rsidR="0031343C" w:rsidRPr="0005598B">
              <w:rPr>
                <w:rFonts w:cs="TimesNewRoman"/>
              </w:rPr>
              <w:t>oes</w:t>
            </w:r>
            <w:r w:rsidR="006A72D2" w:rsidRPr="0005598B">
              <w:rPr>
                <w:rFonts w:cs="TimesNewRoman"/>
              </w:rPr>
              <w:t xml:space="preserve"> </w:t>
            </w:r>
            <w:r w:rsidR="0031343C" w:rsidRPr="0005598B">
              <w:rPr>
                <w:rFonts w:cs="TimesNewRoman"/>
                <w:b/>
              </w:rPr>
              <w:t>NOT</w:t>
            </w:r>
            <w:r w:rsidR="006A72D2" w:rsidRPr="0005598B">
              <w:rPr>
                <w:rFonts w:cs="TimesNewRoman"/>
              </w:rPr>
              <w:t xml:space="preserve"> </w:t>
            </w:r>
            <w:r w:rsidR="0031343C" w:rsidRPr="0005598B">
              <w:rPr>
                <w:rFonts w:cs="TimesNewRoman"/>
              </w:rPr>
              <w:t>want</w:t>
            </w:r>
            <w:r w:rsidR="006A72D2" w:rsidRPr="0005598B">
              <w:rPr>
                <w:rFonts w:cs="TimesNewRoman"/>
              </w:rPr>
              <w:t xml:space="preserve"> </w:t>
            </w:r>
            <w:r w:rsidR="0031343C" w:rsidRPr="0005598B">
              <w:rPr>
                <w:rFonts w:cs="TimesNewRoman"/>
              </w:rPr>
              <w:t>to</w:t>
            </w:r>
            <w:r w:rsidR="006A72D2" w:rsidRPr="0005598B">
              <w:rPr>
                <w:rFonts w:cs="TimesNewRoman"/>
              </w:rPr>
              <w:t xml:space="preserve"> </w:t>
            </w:r>
            <w:r w:rsidR="0031343C" w:rsidRPr="0005598B">
              <w:rPr>
                <w:rFonts w:cs="TimesNewRoman"/>
              </w:rPr>
              <w:t>make</w:t>
            </w:r>
            <w:r w:rsidR="006A72D2" w:rsidRPr="0005598B">
              <w:rPr>
                <w:rFonts w:cs="TimesNewRoman"/>
              </w:rPr>
              <w:t xml:space="preserve"> </w:t>
            </w:r>
            <w:r w:rsidR="0031343C" w:rsidRPr="0005598B">
              <w:rPr>
                <w:rFonts w:cs="TimesNewRoman"/>
              </w:rPr>
              <w:t>a</w:t>
            </w:r>
            <w:r w:rsidR="006A72D2" w:rsidRPr="0005598B">
              <w:rPr>
                <w:rFonts w:cs="TimesNewRoman"/>
              </w:rPr>
              <w:t xml:space="preserve"> </w:t>
            </w:r>
            <w:r w:rsidR="0031343C" w:rsidRPr="0005598B">
              <w:rPr>
                <w:rFonts w:cs="TimesNewRoman"/>
              </w:rPr>
              <w:t>payment</w:t>
            </w:r>
            <w:r w:rsidR="006A72D2" w:rsidRPr="0005598B">
              <w:rPr>
                <w:rFonts w:cs="TimesNewRoman"/>
              </w:rPr>
              <w:t xml:space="preserve"> </w:t>
            </w:r>
            <w:r w:rsidRPr="0005598B">
              <w:rPr>
                <w:rFonts w:cs="TimesNewRoman"/>
              </w:rPr>
              <w:t>today</w:t>
            </w:r>
            <w:r w:rsidR="00504E94" w:rsidRPr="0005598B">
              <w:rPr>
                <w:rFonts w:cs="TimesNewRoman"/>
              </w:rPr>
              <w:t>.</w:t>
            </w:r>
          </w:p>
        </w:tc>
        <w:tc>
          <w:tcPr>
            <w:tcW w:w="15858" w:type="dxa"/>
            <w:gridSpan w:val="2"/>
            <w:tcBorders>
              <w:bottom w:val="single" w:sz="4" w:space="0" w:color="auto"/>
            </w:tcBorders>
            <w:shd w:val="clear" w:color="auto" w:fill="auto"/>
          </w:tcPr>
          <w:p w14:paraId="596AEDC9" w14:textId="0EAC6C55" w:rsidR="0031343C" w:rsidRPr="0005598B" w:rsidRDefault="00612C11" w:rsidP="00941BDE">
            <w:r w:rsidRPr="0005598B">
              <w:rPr>
                <w:b/>
                <w:noProof/>
              </w:rPr>
              <w:drawing>
                <wp:inline distT="0" distB="0" distL="0" distR="0" wp14:anchorId="201DC822" wp14:editId="67BDBDBB">
                  <wp:extent cx="295275"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31343C" w:rsidRPr="0005598B">
              <w:t>I</w:t>
            </w:r>
            <w:r w:rsidR="006A72D2" w:rsidRPr="0005598B">
              <w:t xml:space="preserve"> </w:t>
            </w:r>
            <w:r w:rsidR="0031343C" w:rsidRPr="0005598B">
              <w:t>understand.</w:t>
            </w:r>
            <w:r w:rsidR="006A72D2" w:rsidRPr="0005598B">
              <w:t xml:space="preserve"> </w:t>
            </w:r>
            <w:r w:rsidR="0031343C" w:rsidRPr="0005598B">
              <w:t>If</w:t>
            </w:r>
            <w:r w:rsidR="006A72D2" w:rsidRPr="0005598B">
              <w:t xml:space="preserve"> </w:t>
            </w:r>
            <w:r w:rsidR="0031343C" w:rsidRPr="0005598B">
              <w:t>you</w:t>
            </w:r>
            <w:r w:rsidR="006A72D2" w:rsidRPr="0005598B">
              <w:t xml:space="preserve"> </w:t>
            </w:r>
            <w:r w:rsidR="0031343C" w:rsidRPr="0005598B">
              <w:t>do</w:t>
            </w:r>
            <w:r w:rsidR="006A72D2" w:rsidRPr="0005598B">
              <w:t xml:space="preserve"> </w:t>
            </w:r>
            <w:r w:rsidR="0031343C" w:rsidRPr="0005598B">
              <w:t>not</w:t>
            </w:r>
            <w:r w:rsidR="006A72D2" w:rsidRPr="0005598B">
              <w:t xml:space="preserve"> </w:t>
            </w:r>
            <w:r w:rsidR="0031343C" w:rsidRPr="0005598B">
              <w:t>pay</w:t>
            </w:r>
            <w:r w:rsidR="006A72D2" w:rsidRPr="0005598B">
              <w:t xml:space="preserve"> </w:t>
            </w:r>
            <w:r w:rsidR="0031343C" w:rsidRPr="0005598B">
              <w:t>the</w:t>
            </w:r>
            <w:r w:rsidR="006A72D2" w:rsidRPr="0005598B">
              <w:t xml:space="preserve"> </w:t>
            </w:r>
            <w:r w:rsidR="00941BDE" w:rsidRPr="0005598B">
              <w:t>Dunning</w:t>
            </w:r>
            <w:r w:rsidR="006A72D2" w:rsidRPr="0005598B">
              <w:t xml:space="preserve"> </w:t>
            </w:r>
            <w:r w:rsidR="0031343C" w:rsidRPr="0005598B">
              <w:t>amount</w:t>
            </w:r>
            <w:r w:rsidR="006A72D2" w:rsidRPr="0005598B">
              <w:t xml:space="preserve"> </w:t>
            </w:r>
            <w:r w:rsidR="0031343C" w:rsidRPr="0005598B">
              <w:t>owed</w:t>
            </w:r>
            <w:r w:rsidR="006A72D2" w:rsidRPr="0005598B">
              <w:t xml:space="preserve"> </w:t>
            </w:r>
            <w:r w:rsidR="0031343C" w:rsidRPr="0005598B">
              <w:t>as</w:t>
            </w:r>
            <w:r w:rsidR="006A72D2" w:rsidRPr="0005598B">
              <w:t xml:space="preserve"> </w:t>
            </w:r>
            <w:r w:rsidR="0031343C" w:rsidRPr="0005598B">
              <w:t>stated</w:t>
            </w:r>
            <w:r w:rsidR="006A72D2" w:rsidRPr="0005598B">
              <w:t xml:space="preserve"> </w:t>
            </w:r>
            <w:r w:rsidR="0031343C" w:rsidRPr="0005598B">
              <w:t>in</w:t>
            </w:r>
            <w:r w:rsidR="006A72D2" w:rsidRPr="0005598B">
              <w:t xml:space="preserve"> </w:t>
            </w:r>
            <w:r w:rsidR="0031343C" w:rsidRPr="0005598B">
              <w:t>the</w:t>
            </w:r>
            <w:r w:rsidR="006A72D2" w:rsidRPr="0005598B">
              <w:t xml:space="preserve"> </w:t>
            </w:r>
            <w:r w:rsidR="00941BDE" w:rsidRPr="0005598B">
              <w:t>Dunning</w:t>
            </w:r>
            <w:r w:rsidR="006A72D2" w:rsidRPr="0005598B">
              <w:t xml:space="preserve"> </w:t>
            </w:r>
            <w:r w:rsidR="0031343C" w:rsidRPr="0005598B">
              <w:t>letter(s)</w:t>
            </w:r>
            <w:r w:rsidR="006A72D2" w:rsidRPr="0005598B">
              <w:t xml:space="preserve"> </w:t>
            </w:r>
            <w:r w:rsidR="0031343C" w:rsidRPr="0005598B">
              <w:t>by</w:t>
            </w:r>
            <w:r w:rsidR="006A72D2" w:rsidRPr="0005598B">
              <w:t xml:space="preserve"> </w:t>
            </w:r>
            <w:r w:rsidR="0031343C" w:rsidRPr="0005598B">
              <w:t>&lt;MM/DD/YYYY&gt;,</w:t>
            </w:r>
            <w:r w:rsidR="006A72D2" w:rsidRPr="0005598B">
              <w:t xml:space="preserve"> </w:t>
            </w:r>
            <w:r w:rsidR="0031343C" w:rsidRPr="0005598B">
              <w:t>you</w:t>
            </w:r>
            <w:r w:rsidR="006A72D2" w:rsidRPr="0005598B">
              <w:t xml:space="preserve"> </w:t>
            </w:r>
            <w:r w:rsidR="0031343C" w:rsidRPr="0005598B">
              <w:t>will</w:t>
            </w:r>
            <w:r w:rsidR="006A72D2" w:rsidRPr="0005598B">
              <w:t xml:space="preserve"> </w:t>
            </w:r>
            <w:r w:rsidR="0031343C" w:rsidRPr="0005598B">
              <w:t>be</w:t>
            </w:r>
            <w:r w:rsidR="006A72D2" w:rsidRPr="0005598B">
              <w:t xml:space="preserve"> </w:t>
            </w:r>
            <w:r w:rsidR="0031343C" w:rsidRPr="0005598B">
              <w:t>at</w:t>
            </w:r>
            <w:r w:rsidR="006A72D2" w:rsidRPr="0005598B">
              <w:t xml:space="preserve"> </w:t>
            </w:r>
            <w:r w:rsidR="0031343C" w:rsidRPr="0005598B">
              <w:t>risk</w:t>
            </w:r>
            <w:r w:rsidR="006A72D2" w:rsidRPr="0005598B">
              <w:t xml:space="preserve"> </w:t>
            </w:r>
            <w:r w:rsidR="0031343C" w:rsidRPr="0005598B">
              <w:t>of</w:t>
            </w:r>
            <w:r w:rsidR="006A72D2" w:rsidRPr="0005598B">
              <w:t xml:space="preserve"> </w:t>
            </w:r>
            <w:r w:rsidR="0031343C" w:rsidRPr="0005598B">
              <w:t>being</w:t>
            </w:r>
            <w:r w:rsidR="006A72D2" w:rsidRPr="0005598B">
              <w:t xml:space="preserve"> </w:t>
            </w:r>
            <w:r w:rsidR="0031343C" w:rsidRPr="0005598B">
              <w:t>disenrolled</w:t>
            </w:r>
            <w:r w:rsidR="006A72D2" w:rsidRPr="0005598B">
              <w:t xml:space="preserve"> </w:t>
            </w:r>
            <w:r w:rsidR="0031343C" w:rsidRPr="0005598B">
              <w:t>from</w:t>
            </w:r>
            <w:r w:rsidR="006A72D2" w:rsidRPr="0005598B">
              <w:t xml:space="preserve"> </w:t>
            </w:r>
            <w:r w:rsidR="0031343C" w:rsidRPr="0005598B">
              <w:t>your</w:t>
            </w:r>
            <w:r w:rsidR="006A72D2" w:rsidRPr="0005598B">
              <w:t xml:space="preserve"> </w:t>
            </w:r>
            <w:r w:rsidR="0031343C" w:rsidRPr="0005598B">
              <w:t>Part</w:t>
            </w:r>
            <w:r w:rsidR="006A72D2" w:rsidRPr="0005598B">
              <w:t xml:space="preserve"> </w:t>
            </w:r>
            <w:r w:rsidR="0031343C" w:rsidRPr="0005598B">
              <w:t>D</w:t>
            </w:r>
            <w:r w:rsidR="006A72D2" w:rsidRPr="0005598B">
              <w:t xml:space="preserve"> </w:t>
            </w:r>
            <w:r w:rsidR="0031343C" w:rsidRPr="0005598B">
              <w:t>Prescription</w:t>
            </w:r>
            <w:r w:rsidR="006A72D2" w:rsidRPr="0005598B">
              <w:t xml:space="preserve"> </w:t>
            </w:r>
            <w:r w:rsidR="0031343C" w:rsidRPr="0005598B">
              <w:t>Drug</w:t>
            </w:r>
            <w:r w:rsidR="006A72D2" w:rsidRPr="0005598B">
              <w:t xml:space="preserve"> </w:t>
            </w:r>
            <w:r w:rsidR="0031343C" w:rsidRPr="0005598B">
              <w:t>Coverage.</w:t>
            </w:r>
            <w:r w:rsidR="006A72D2" w:rsidRPr="0005598B">
              <w:t xml:space="preserve"> </w:t>
            </w:r>
          </w:p>
          <w:p w14:paraId="76311B85" w14:textId="77777777" w:rsidR="0031343C" w:rsidRPr="0005598B" w:rsidRDefault="0031343C" w:rsidP="00941BDE">
            <w:pPr>
              <w:autoSpaceDE w:val="0"/>
              <w:autoSpaceDN w:val="0"/>
              <w:adjustRightInd w:val="0"/>
              <w:rPr>
                <w:rFonts w:cs="TimesNewRoman"/>
              </w:rPr>
            </w:pPr>
          </w:p>
          <w:p w14:paraId="54F9C5E9" w14:textId="77777777" w:rsidR="0031343C" w:rsidRPr="0005598B" w:rsidRDefault="0031343C" w:rsidP="00941BDE">
            <w:pPr>
              <w:autoSpaceDE w:val="0"/>
              <w:autoSpaceDN w:val="0"/>
              <w:adjustRightInd w:val="0"/>
              <w:rPr>
                <w:rFonts w:cs="TimesNewRoman"/>
              </w:rPr>
            </w:pPr>
            <w:r w:rsidRPr="0005598B">
              <w:rPr>
                <w:rFonts w:cs="TimesNewRoman"/>
              </w:rPr>
              <w:t>Proceed</w:t>
            </w:r>
            <w:r w:rsidR="006A72D2" w:rsidRPr="0005598B">
              <w:rPr>
                <w:rFonts w:cs="TimesNewRoman"/>
              </w:rPr>
              <w:t xml:space="preserve"> </w:t>
            </w:r>
            <w:r w:rsidRPr="0005598B">
              <w:rPr>
                <w:rFonts w:cs="TimesNewRoman"/>
              </w:rPr>
              <w:t>to</w:t>
            </w:r>
            <w:r w:rsidR="006A72D2" w:rsidRPr="0005598B">
              <w:rPr>
                <w:rFonts w:cs="TimesNewRoman"/>
              </w:rPr>
              <w:t xml:space="preserve"> </w:t>
            </w:r>
            <w:r w:rsidRPr="0005598B">
              <w:rPr>
                <w:rFonts w:cs="TimesNewRoman"/>
                <w:b/>
              </w:rPr>
              <w:t>Step</w:t>
            </w:r>
            <w:r w:rsidR="006A72D2" w:rsidRPr="0005598B">
              <w:rPr>
                <w:rFonts w:cs="TimesNewRoman"/>
                <w:b/>
              </w:rPr>
              <w:t xml:space="preserve"> </w:t>
            </w:r>
            <w:r w:rsidR="006E50E7" w:rsidRPr="0005598B">
              <w:rPr>
                <w:rFonts w:cs="TimesNewRoman"/>
                <w:b/>
              </w:rPr>
              <w:t>3</w:t>
            </w:r>
            <w:r w:rsidRPr="0005598B">
              <w:rPr>
                <w:rFonts w:cs="TimesNewRoman"/>
              </w:rPr>
              <w:t>.</w:t>
            </w:r>
          </w:p>
          <w:p w14:paraId="0D2A5A95" w14:textId="77777777" w:rsidR="00B12F0E" w:rsidRPr="0005598B" w:rsidRDefault="00B12F0E" w:rsidP="00941BDE">
            <w:pPr>
              <w:autoSpaceDE w:val="0"/>
              <w:autoSpaceDN w:val="0"/>
              <w:adjustRightInd w:val="0"/>
              <w:rPr>
                <w:rFonts w:cs="TimesNewRoman"/>
              </w:rPr>
            </w:pPr>
          </w:p>
        </w:tc>
      </w:tr>
      <w:tr w:rsidR="009728D5" w:rsidRPr="0005598B" w14:paraId="44B50351" w14:textId="77777777" w:rsidTr="007E15FC">
        <w:trPr>
          <w:trHeight w:val="324"/>
        </w:trPr>
        <w:tc>
          <w:tcPr>
            <w:tcW w:w="1434" w:type="dxa"/>
            <w:shd w:val="clear" w:color="auto" w:fill="auto"/>
          </w:tcPr>
          <w:p w14:paraId="6B6657CC" w14:textId="77777777" w:rsidR="009728D5" w:rsidRPr="0005598B" w:rsidRDefault="006E50E7" w:rsidP="00857315">
            <w:pPr>
              <w:spacing w:before="120" w:after="120"/>
              <w:jc w:val="center"/>
              <w:rPr>
                <w:b/>
              </w:rPr>
            </w:pPr>
            <w:r w:rsidRPr="0005598B">
              <w:rPr>
                <w:b/>
              </w:rPr>
              <w:t>3</w:t>
            </w:r>
          </w:p>
        </w:tc>
        <w:tc>
          <w:tcPr>
            <w:tcW w:w="21906" w:type="dxa"/>
            <w:gridSpan w:val="3"/>
            <w:tcBorders>
              <w:bottom w:val="single" w:sz="4" w:space="0" w:color="auto"/>
            </w:tcBorders>
            <w:shd w:val="clear" w:color="auto" w:fill="auto"/>
          </w:tcPr>
          <w:p w14:paraId="504314CF" w14:textId="67BCDAB7" w:rsidR="009728D5" w:rsidRPr="0005598B" w:rsidRDefault="0031343C" w:rsidP="00857315">
            <w:pPr>
              <w:spacing w:before="120" w:after="120"/>
              <w:rPr>
                <w:color w:val="000000"/>
              </w:rPr>
            </w:pPr>
            <w:r w:rsidRPr="0005598B">
              <w:rPr>
                <w:rFonts w:cs="TimesNewRoman"/>
              </w:rPr>
              <w:t>For</w:t>
            </w:r>
            <w:r w:rsidR="006A72D2" w:rsidRPr="0005598B">
              <w:rPr>
                <w:rFonts w:cs="TimesNewRoman"/>
              </w:rPr>
              <w:t xml:space="preserve"> </w:t>
            </w:r>
            <w:r w:rsidRPr="0005598B">
              <w:rPr>
                <w:rFonts w:cs="TimesNewRoman"/>
              </w:rPr>
              <w:t>beneficiaries</w:t>
            </w:r>
            <w:r w:rsidR="006A72D2" w:rsidRPr="0005598B">
              <w:rPr>
                <w:rFonts w:cs="TimesNewRoman"/>
              </w:rPr>
              <w:t xml:space="preserve"> </w:t>
            </w:r>
            <w:r w:rsidRPr="0005598B">
              <w:rPr>
                <w:rFonts w:cs="TimesNewRoman"/>
              </w:rPr>
              <w:t>that</w:t>
            </w:r>
            <w:r w:rsidR="006A72D2" w:rsidRPr="0005598B">
              <w:rPr>
                <w:rFonts w:cs="TimesNewRoman"/>
              </w:rPr>
              <w:t xml:space="preserve"> </w:t>
            </w:r>
            <w:r w:rsidRPr="0005598B">
              <w:rPr>
                <w:rFonts w:cs="TimesNewRoman"/>
              </w:rPr>
              <w:t>have</w:t>
            </w:r>
            <w:r w:rsidR="006A72D2" w:rsidRPr="0005598B">
              <w:rPr>
                <w:rFonts w:cs="TimesNewRoman"/>
              </w:rPr>
              <w:t xml:space="preserve"> </w:t>
            </w:r>
            <w:r w:rsidRPr="0005598B">
              <w:rPr>
                <w:rFonts w:cs="TimesNewRoman"/>
              </w:rPr>
              <w:t>only</w:t>
            </w:r>
            <w:r w:rsidR="006A72D2" w:rsidRPr="0005598B">
              <w:rPr>
                <w:rFonts w:cs="TimesNewRoman"/>
              </w:rPr>
              <w:t xml:space="preserve"> </w:t>
            </w:r>
            <w:r w:rsidRPr="0005598B">
              <w:rPr>
                <w:rFonts w:cs="TimesNewRoman"/>
              </w:rPr>
              <w:t>received</w:t>
            </w:r>
            <w:r w:rsidR="006A72D2" w:rsidRPr="0005598B">
              <w:rPr>
                <w:rFonts w:cs="TimesNewRoman"/>
              </w:rPr>
              <w:t xml:space="preserve"> </w:t>
            </w:r>
            <w:r w:rsidRPr="0005598B">
              <w:rPr>
                <w:rFonts w:cs="TimesNewRoman"/>
                <w:b/>
              </w:rPr>
              <w:t>Dunning</w:t>
            </w:r>
            <w:r w:rsidR="006A72D2" w:rsidRPr="0005598B">
              <w:rPr>
                <w:rFonts w:cs="TimesNewRoman"/>
                <w:b/>
              </w:rPr>
              <w:t xml:space="preserve"> </w:t>
            </w:r>
            <w:r w:rsidRPr="0005598B">
              <w:rPr>
                <w:rFonts w:cs="TimesNewRoman"/>
                <w:b/>
              </w:rPr>
              <w:t>Letter</w:t>
            </w:r>
            <w:r w:rsidR="006A72D2" w:rsidRPr="0005598B">
              <w:rPr>
                <w:rFonts w:cs="TimesNewRoman"/>
                <w:b/>
              </w:rPr>
              <w:t xml:space="preserve"> </w:t>
            </w:r>
            <w:r w:rsidRPr="0005598B">
              <w:rPr>
                <w:rFonts w:cs="TimesNewRoman"/>
                <w:b/>
              </w:rPr>
              <w:t>1</w:t>
            </w:r>
            <w:r w:rsidRPr="0005598B">
              <w:rPr>
                <w:rFonts w:cs="TimesNewRoman"/>
              </w:rPr>
              <w:t>,</w:t>
            </w:r>
            <w:r w:rsidR="006A72D2" w:rsidRPr="0005598B">
              <w:rPr>
                <w:rFonts w:cs="TimesNewRoman"/>
              </w:rPr>
              <w:t xml:space="preserve"> </w:t>
            </w:r>
            <w:r w:rsidRPr="0005598B">
              <w:rPr>
                <w:rFonts w:cs="TimesNewRoman"/>
              </w:rPr>
              <w:t>o</w:t>
            </w:r>
            <w:r w:rsidR="009728D5" w:rsidRPr="0005598B">
              <w:rPr>
                <w:rFonts w:cs="TimesNewRoman"/>
              </w:rPr>
              <w:t>ffer</w:t>
            </w:r>
            <w:r w:rsidR="006A72D2" w:rsidRPr="0005598B">
              <w:rPr>
                <w:rFonts w:cs="TimesNewRoman"/>
              </w:rPr>
              <w:t xml:space="preserve"> </w:t>
            </w:r>
            <w:r w:rsidR="009728D5" w:rsidRPr="0005598B">
              <w:rPr>
                <w:rFonts w:cs="TimesNewRoman"/>
              </w:rPr>
              <w:t>Auto</w:t>
            </w:r>
            <w:r w:rsidR="006A72D2" w:rsidRPr="0005598B">
              <w:rPr>
                <w:rFonts w:cs="TimesNewRoman"/>
              </w:rPr>
              <w:t xml:space="preserve"> </w:t>
            </w:r>
            <w:r w:rsidR="009728D5" w:rsidRPr="0005598B">
              <w:rPr>
                <w:rFonts w:cs="TimesNewRoman"/>
              </w:rPr>
              <w:t>Payment</w:t>
            </w:r>
            <w:r w:rsidR="006A72D2" w:rsidRPr="0005598B">
              <w:rPr>
                <w:rFonts w:cs="TimesNewRoman"/>
              </w:rPr>
              <w:t xml:space="preserve"> </w:t>
            </w:r>
            <w:r w:rsidR="009728D5" w:rsidRPr="0005598B">
              <w:rPr>
                <w:rFonts w:cs="TimesNewRoman"/>
              </w:rPr>
              <w:t>options</w:t>
            </w:r>
            <w:r w:rsidR="006A72D2" w:rsidRPr="0005598B">
              <w:rPr>
                <w:rFonts w:cs="TimesNewRoman"/>
              </w:rPr>
              <w:t xml:space="preserve"> </w:t>
            </w:r>
            <w:r w:rsidR="009728D5" w:rsidRPr="0005598B">
              <w:rPr>
                <w:rFonts w:cs="TimesNewRoman"/>
              </w:rPr>
              <w:t>for</w:t>
            </w:r>
            <w:r w:rsidR="006A72D2" w:rsidRPr="0005598B">
              <w:rPr>
                <w:rFonts w:cs="TimesNewRoman"/>
              </w:rPr>
              <w:t xml:space="preserve"> </w:t>
            </w:r>
            <w:r w:rsidR="009728D5" w:rsidRPr="0005598B">
              <w:rPr>
                <w:rFonts w:cs="TimesNewRoman"/>
              </w:rPr>
              <w:t>future</w:t>
            </w:r>
            <w:r w:rsidR="006A72D2" w:rsidRPr="0005598B">
              <w:rPr>
                <w:rFonts w:cs="TimesNewRoman"/>
              </w:rPr>
              <w:t xml:space="preserve"> </w:t>
            </w:r>
            <w:r w:rsidR="009728D5" w:rsidRPr="0005598B">
              <w:rPr>
                <w:rFonts w:cs="TimesNewRoman"/>
              </w:rPr>
              <w:t>payment</w:t>
            </w:r>
            <w:r w:rsidR="006A72D2" w:rsidRPr="0005598B">
              <w:rPr>
                <w:rFonts w:cs="TimesNewRoman"/>
              </w:rPr>
              <w:t xml:space="preserve"> </w:t>
            </w:r>
            <w:r w:rsidR="009728D5" w:rsidRPr="0005598B">
              <w:rPr>
                <w:rFonts w:cs="TimesNewRoman"/>
              </w:rPr>
              <w:t>convenience</w:t>
            </w:r>
            <w:r w:rsidRPr="0005598B">
              <w:rPr>
                <w:rFonts w:cs="TimesNewRoman"/>
              </w:rPr>
              <w:t>,</w:t>
            </w:r>
            <w:r w:rsidR="006A72D2" w:rsidRPr="0005598B">
              <w:rPr>
                <w:rFonts w:cs="TimesNewRoman"/>
              </w:rPr>
              <w:t xml:space="preserve"> </w:t>
            </w:r>
            <w:r w:rsidRPr="0005598B">
              <w:rPr>
                <w:color w:val="000000"/>
              </w:rPr>
              <w:t>refer</w:t>
            </w:r>
            <w:r w:rsidR="006A72D2" w:rsidRPr="0005598B">
              <w:rPr>
                <w:color w:val="000000"/>
              </w:rPr>
              <w:t xml:space="preserve"> </w:t>
            </w:r>
            <w:r w:rsidRPr="0005598B">
              <w:rPr>
                <w:color w:val="000000"/>
              </w:rPr>
              <w:t>to</w:t>
            </w:r>
            <w:r w:rsidR="006A72D2" w:rsidRPr="0005598B">
              <w:rPr>
                <w:b/>
                <w:color w:val="000000"/>
              </w:rPr>
              <w:t xml:space="preserve"> </w:t>
            </w:r>
            <w:hyperlink r:id="rId34" w:anchor="!/view?docid=e53a56e3-24f7-4714-a642-84d9e2609649" w:history="1">
              <w:r w:rsidR="009925AA" w:rsidRPr="0005598B">
                <w:rPr>
                  <w:rStyle w:val="Hyperlink"/>
                </w:rPr>
                <w:t>Aetna Compass MED D - SilverScript - Premium Billing Auto Pay Options and Education (062670)</w:t>
              </w:r>
            </w:hyperlink>
            <w:r w:rsidRPr="0005598B">
              <w:rPr>
                <w:color w:val="000000"/>
              </w:rPr>
              <w:t>.</w:t>
            </w:r>
          </w:p>
          <w:p w14:paraId="38823206" w14:textId="77777777" w:rsidR="0031343C" w:rsidRPr="0005598B" w:rsidRDefault="0031343C" w:rsidP="00857315">
            <w:pPr>
              <w:spacing w:before="120" w:after="120"/>
              <w:rPr>
                <w:color w:val="000000"/>
              </w:rPr>
            </w:pPr>
          </w:p>
          <w:p w14:paraId="75C5EE70" w14:textId="1D09C845" w:rsidR="00A05A4D" w:rsidRPr="0005598B" w:rsidRDefault="0031343C" w:rsidP="00857315">
            <w:pPr>
              <w:spacing w:before="120" w:after="120"/>
              <w:ind w:left="720"/>
              <w:rPr>
                <w:rFonts w:cs="TimesNewRoman"/>
              </w:rPr>
            </w:pPr>
            <w:r w:rsidRPr="0005598B">
              <w:rPr>
                <w:rFonts w:cs="TimesNewRoman"/>
                <w:b/>
              </w:rPr>
              <w:t>Note:</w:t>
            </w:r>
            <w:r w:rsidR="0005598B">
              <w:rPr>
                <w:rFonts w:cs="TimesNewRoman"/>
                <w:b/>
              </w:rPr>
              <w:t xml:space="preserve"> </w:t>
            </w:r>
            <w:r w:rsidRPr="0005598B">
              <w:rPr>
                <w:rFonts w:cs="TimesNewRoman"/>
              </w:rPr>
              <w:t>If</w:t>
            </w:r>
            <w:r w:rsidR="006A72D2" w:rsidRPr="0005598B">
              <w:rPr>
                <w:rFonts w:cs="TimesNewRoman"/>
              </w:rPr>
              <w:t xml:space="preserve"> </w:t>
            </w:r>
            <w:r w:rsidRPr="0005598B">
              <w:rPr>
                <w:rFonts w:cs="TimesNewRoman"/>
              </w:rPr>
              <w:t>beneficiary</w:t>
            </w:r>
            <w:r w:rsidR="006A72D2" w:rsidRPr="0005598B">
              <w:rPr>
                <w:rFonts w:cs="TimesNewRoman"/>
              </w:rPr>
              <w:t xml:space="preserve"> </w:t>
            </w:r>
            <w:r w:rsidRPr="0005598B">
              <w:rPr>
                <w:rFonts w:cs="TimesNewRoman"/>
              </w:rPr>
              <w:t>received</w:t>
            </w:r>
            <w:r w:rsidR="006A72D2" w:rsidRPr="0005598B">
              <w:rPr>
                <w:rFonts w:cs="TimesNewRoman"/>
              </w:rPr>
              <w:t xml:space="preserve"> </w:t>
            </w:r>
            <w:r w:rsidRPr="0005598B">
              <w:rPr>
                <w:rFonts w:cs="TimesNewRoman"/>
                <w:b/>
              </w:rPr>
              <w:t>Dunning</w:t>
            </w:r>
            <w:r w:rsidR="006A72D2" w:rsidRPr="0005598B">
              <w:rPr>
                <w:rFonts w:cs="TimesNewRoman"/>
                <w:b/>
              </w:rPr>
              <w:t xml:space="preserve"> </w:t>
            </w:r>
            <w:r w:rsidRPr="0005598B">
              <w:rPr>
                <w:rFonts w:cs="TimesNewRoman"/>
                <w:b/>
              </w:rPr>
              <w:t>Letter</w:t>
            </w:r>
            <w:r w:rsidR="006A72D2" w:rsidRPr="0005598B">
              <w:rPr>
                <w:rFonts w:cs="TimesNewRoman"/>
                <w:b/>
              </w:rPr>
              <w:t xml:space="preserve"> </w:t>
            </w:r>
            <w:r w:rsidRPr="0005598B">
              <w:rPr>
                <w:rFonts w:cs="TimesNewRoman"/>
                <w:b/>
              </w:rPr>
              <w:t>2</w:t>
            </w:r>
            <w:r w:rsidR="006A72D2" w:rsidRPr="0005598B">
              <w:rPr>
                <w:rFonts w:cs="TimesNewRoman"/>
                <w:b/>
              </w:rPr>
              <w:t xml:space="preserve"> </w:t>
            </w:r>
            <w:r w:rsidRPr="0005598B">
              <w:rPr>
                <w:rFonts w:cs="TimesNewRoman"/>
                <w:b/>
              </w:rPr>
              <w:t>AND/OR</w:t>
            </w:r>
            <w:r w:rsidR="006A72D2" w:rsidRPr="0005598B">
              <w:rPr>
                <w:rFonts w:cs="TimesNewRoman"/>
                <w:b/>
              </w:rPr>
              <w:t xml:space="preserve"> </w:t>
            </w:r>
            <w:r w:rsidR="00D502DD" w:rsidRPr="0005598B">
              <w:rPr>
                <w:rFonts w:cs="TimesNewRoman"/>
                <w:b/>
              </w:rPr>
              <w:t>Disenrollment</w:t>
            </w:r>
            <w:r w:rsidR="006A72D2" w:rsidRPr="0005598B">
              <w:rPr>
                <w:rFonts w:cs="TimesNewRoman"/>
                <w:b/>
              </w:rPr>
              <w:t xml:space="preserve"> </w:t>
            </w:r>
            <w:r w:rsidR="00D502DD" w:rsidRPr="0005598B">
              <w:rPr>
                <w:rFonts w:cs="TimesNewRoman"/>
                <w:b/>
              </w:rPr>
              <w:t>Confirmation</w:t>
            </w:r>
            <w:r w:rsidR="006A72D2" w:rsidRPr="0005598B">
              <w:rPr>
                <w:rFonts w:cs="TimesNewRoman"/>
                <w:b/>
              </w:rPr>
              <w:t xml:space="preserve"> </w:t>
            </w:r>
            <w:r w:rsidR="00D502DD" w:rsidRPr="0005598B">
              <w:rPr>
                <w:rFonts w:cs="TimesNewRoman"/>
                <w:b/>
              </w:rPr>
              <w:t>Letter</w:t>
            </w:r>
            <w:r w:rsidR="006A72D2" w:rsidRPr="0005598B">
              <w:rPr>
                <w:rFonts w:cs="TimesNewRoman"/>
                <w:b/>
              </w:rPr>
              <w:t xml:space="preserve"> </w:t>
            </w:r>
            <w:r w:rsidR="00A05A4D" w:rsidRPr="0005598B">
              <w:rPr>
                <w:rFonts w:cs="TimesNewRoman"/>
              </w:rPr>
              <w:t>do</w:t>
            </w:r>
            <w:r w:rsidR="006A72D2" w:rsidRPr="0005598B">
              <w:rPr>
                <w:rFonts w:cs="TimesNewRoman"/>
              </w:rPr>
              <w:t xml:space="preserve"> </w:t>
            </w:r>
            <w:r w:rsidR="00A05A4D" w:rsidRPr="0005598B">
              <w:rPr>
                <w:rFonts w:cs="TimesNewRoman"/>
              </w:rPr>
              <w:t>NOT</w:t>
            </w:r>
            <w:r w:rsidR="006A72D2" w:rsidRPr="0005598B">
              <w:rPr>
                <w:rFonts w:cs="TimesNewRoman"/>
              </w:rPr>
              <w:t xml:space="preserve"> </w:t>
            </w:r>
            <w:r w:rsidR="00A05A4D" w:rsidRPr="0005598B">
              <w:rPr>
                <w:rFonts w:cs="TimesNewRoman"/>
              </w:rPr>
              <w:t>offer</w:t>
            </w:r>
            <w:r w:rsidR="006A72D2" w:rsidRPr="0005598B">
              <w:rPr>
                <w:rFonts w:cs="TimesNewRoman"/>
              </w:rPr>
              <w:t xml:space="preserve"> </w:t>
            </w:r>
            <w:r w:rsidR="00A05A4D" w:rsidRPr="0005598B">
              <w:rPr>
                <w:rFonts w:cs="TimesNewRoman"/>
              </w:rPr>
              <w:t>Auto</w:t>
            </w:r>
            <w:r w:rsidR="006A72D2" w:rsidRPr="0005598B">
              <w:rPr>
                <w:rFonts w:cs="TimesNewRoman"/>
              </w:rPr>
              <w:t xml:space="preserve"> </w:t>
            </w:r>
            <w:r w:rsidR="00A05A4D" w:rsidRPr="0005598B">
              <w:rPr>
                <w:rFonts w:cs="TimesNewRoman"/>
              </w:rPr>
              <w:t>Payment</w:t>
            </w:r>
            <w:r w:rsidR="006A72D2" w:rsidRPr="0005598B">
              <w:rPr>
                <w:rFonts w:cs="TimesNewRoman"/>
              </w:rPr>
              <w:t xml:space="preserve"> </w:t>
            </w:r>
            <w:r w:rsidR="00A05A4D" w:rsidRPr="0005598B">
              <w:rPr>
                <w:rFonts w:cs="TimesNewRoman"/>
              </w:rPr>
              <w:t>option</w:t>
            </w:r>
            <w:r w:rsidR="007E6923" w:rsidRPr="0005598B">
              <w:rPr>
                <w:rFonts w:cs="TimesNewRoman"/>
              </w:rPr>
              <w:t>s</w:t>
            </w:r>
            <w:r w:rsidR="00A05A4D" w:rsidRPr="0005598B">
              <w:rPr>
                <w:rFonts w:cs="TimesNewRoman"/>
              </w:rPr>
              <w:t>:</w:t>
            </w:r>
          </w:p>
          <w:p w14:paraId="45592BDC" w14:textId="1E6BAC7A" w:rsidR="00A05A4D" w:rsidRPr="0005598B" w:rsidRDefault="00612C11" w:rsidP="00857315">
            <w:pPr>
              <w:spacing w:before="120" w:after="120"/>
              <w:ind w:left="1440"/>
              <w:rPr>
                <w:rStyle w:val="tableentry"/>
                <w:rFonts w:ascii="Verdana" w:hAnsi="Verdana" w:cs="Times New Roman"/>
                <w:sz w:val="24"/>
                <w:szCs w:val="24"/>
              </w:rPr>
            </w:pPr>
            <w:r w:rsidRPr="0005598B">
              <w:rPr>
                <w:b/>
                <w:noProof/>
              </w:rPr>
              <w:drawing>
                <wp:inline distT="0" distB="0" distL="0" distR="0" wp14:anchorId="319381D7" wp14:editId="756362B4">
                  <wp:extent cx="295275" cy="18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A05A4D" w:rsidRPr="0005598B">
              <w:t>You</w:t>
            </w:r>
            <w:r w:rsidR="006A72D2" w:rsidRPr="0005598B">
              <w:t xml:space="preserve"> </w:t>
            </w:r>
            <w:r w:rsidR="00A05A4D" w:rsidRPr="0005598B">
              <w:t>can</w:t>
            </w:r>
            <w:r w:rsidR="006A72D2" w:rsidRPr="0005598B">
              <w:t xml:space="preserve"> </w:t>
            </w:r>
            <w:r w:rsidR="00A05A4D" w:rsidRPr="0005598B">
              <w:t>pay</w:t>
            </w:r>
            <w:r w:rsidR="006A72D2" w:rsidRPr="0005598B">
              <w:t xml:space="preserve"> </w:t>
            </w:r>
            <w:r w:rsidR="00A05A4D" w:rsidRPr="0005598B">
              <w:t>the</w:t>
            </w:r>
            <w:r w:rsidR="006A72D2" w:rsidRPr="0005598B">
              <w:t xml:space="preserve"> </w:t>
            </w:r>
            <w:r w:rsidR="00A05A4D" w:rsidRPr="0005598B">
              <w:t>full</w:t>
            </w:r>
            <w:r w:rsidR="006A72D2" w:rsidRPr="0005598B">
              <w:t xml:space="preserve"> </w:t>
            </w:r>
            <w:r w:rsidR="00A05A4D" w:rsidRPr="0005598B">
              <w:t>balance</w:t>
            </w:r>
            <w:r w:rsidR="006A72D2" w:rsidRPr="0005598B">
              <w:t xml:space="preserve"> </w:t>
            </w:r>
            <w:r w:rsidR="00A05A4D" w:rsidRPr="0005598B">
              <w:t>owed</w:t>
            </w:r>
            <w:r w:rsidR="006A72D2" w:rsidRPr="0005598B">
              <w:t xml:space="preserve"> </w:t>
            </w:r>
            <w:r w:rsidR="00A05A4D" w:rsidRPr="0005598B">
              <w:t>at</w:t>
            </w:r>
            <w:r w:rsidR="006A72D2" w:rsidRPr="0005598B">
              <w:t xml:space="preserve"> </w:t>
            </w:r>
            <w:r w:rsidR="00A05A4D" w:rsidRPr="0005598B">
              <w:t>this</w:t>
            </w:r>
            <w:r w:rsidR="006A72D2" w:rsidRPr="0005598B">
              <w:t xml:space="preserve"> </w:t>
            </w:r>
            <w:r w:rsidR="00A05A4D" w:rsidRPr="0005598B">
              <w:t>time,</w:t>
            </w:r>
            <w:r w:rsidR="006A72D2" w:rsidRPr="0005598B">
              <w:t xml:space="preserve"> </w:t>
            </w:r>
            <w:r w:rsidR="00A05A4D" w:rsidRPr="0005598B">
              <w:t>but</w:t>
            </w:r>
            <w:r w:rsidR="006A72D2" w:rsidRPr="0005598B">
              <w:t xml:space="preserve"> </w:t>
            </w:r>
            <w:r w:rsidR="00A05A4D" w:rsidRPr="0005598B">
              <w:t>it</w:t>
            </w:r>
            <w:r w:rsidR="006A72D2" w:rsidRPr="0005598B">
              <w:t xml:space="preserve"> </w:t>
            </w:r>
            <w:r w:rsidR="00A05A4D" w:rsidRPr="0005598B">
              <w:t>will</w:t>
            </w:r>
            <w:r w:rsidR="006A72D2" w:rsidRPr="0005598B">
              <w:t xml:space="preserve"> </w:t>
            </w:r>
            <w:r w:rsidR="00A05A4D" w:rsidRPr="0005598B">
              <w:rPr>
                <w:b/>
              </w:rPr>
              <w:t>NOT</w:t>
            </w:r>
            <w:r w:rsidR="006A72D2" w:rsidRPr="0005598B">
              <w:t xml:space="preserve"> </w:t>
            </w:r>
            <w:r w:rsidR="00A05A4D" w:rsidRPr="0005598B">
              <w:t>guarantee</w:t>
            </w:r>
            <w:r w:rsidR="006A72D2" w:rsidRPr="0005598B">
              <w:t xml:space="preserve"> </w:t>
            </w:r>
            <w:r w:rsidR="00A05A4D" w:rsidRPr="0005598B">
              <w:t>re-enrollment</w:t>
            </w:r>
            <w:r w:rsidR="006A72D2" w:rsidRPr="0005598B">
              <w:t xml:space="preserve"> </w:t>
            </w:r>
            <w:r w:rsidR="00A05A4D" w:rsidRPr="0005598B">
              <w:t>or</w:t>
            </w:r>
            <w:r w:rsidR="006A72D2" w:rsidRPr="0005598B">
              <w:t xml:space="preserve"> </w:t>
            </w:r>
            <w:r w:rsidR="00A05A4D" w:rsidRPr="0005598B">
              <w:t>reinstatement</w:t>
            </w:r>
            <w:r w:rsidR="006A72D2" w:rsidRPr="0005598B">
              <w:t xml:space="preserve"> </w:t>
            </w:r>
            <w:r w:rsidR="00A05A4D" w:rsidRPr="0005598B">
              <w:t>into</w:t>
            </w:r>
            <w:r w:rsidR="006A72D2" w:rsidRPr="0005598B">
              <w:t xml:space="preserve"> </w:t>
            </w:r>
            <w:r w:rsidR="00A05A4D" w:rsidRPr="0005598B">
              <w:t>the</w:t>
            </w:r>
            <w:r w:rsidR="006A72D2" w:rsidRPr="0005598B">
              <w:t xml:space="preserve"> </w:t>
            </w:r>
            <w:r w:rsidR="00A05A4D" w:rsidRPr="0005598B">
              <w:t>plan.</w:t>
            </w:r>
            <w:r w:rsidR="006A72D2" w:rsidRPr="0005598B">
              <w:rPr>
                <w:rFonts w:cs="TimesNewRoman"/>
              </w:rPr>
              <w:t xml:space="preserve"> </w:t>
            </w:r>
            <w:r w:rsidR="00A05A4D" w:rsidRPr="0005598B">
              <w:rPr>
                <w:rFonts w:cs="TimesNewRoman"/>
              </w:rPr>
              <w:t>As</w:t>
            </w:r>
            <w:r w:rsidR="006A72D2" w:rsidRPr="0005598B">
              <w:rPr>
                <w:rFonts w:cs="TimesNewRoman"/>
              </w:rPr>
              <w:t xml:space="preserve"> </w:t>
            </w:r>
            <w:r w:rsidR="00A05A4D" w:rsidRPr="0005598B">
              <w:rPr>
                <w:rFonts w:cs="TimesNewRoman"/>
              </w:rPr>
              <w:t>a</w:t>
            </w:r>
            <w:r w:rsidR="006A72D2" w:rsidRPr="0005598B">
              <w:rPr>
                <w:rFonts w:cs="TimesNewRoman"/>
              </w:rPr>
              <w:t xml:space="preserve"> </w:t>
            </w:r>
            <w:r w:rsidR="00A05A4D" w:rsidRPr="0005598B">
              <w:rPr>
                <w:rFonts w:cs="TimesNewRoman"/>
              </w:rPr>
              <w:t>reminder,</w:t>
            </w:r>
            <w:r w:rsidR="006A72D2" w:rsidRPr="0005598B">
              <w:rPr>
                <w:rFonts w:cs="TimesNewRoman"/>
              </w:rPr>
              <w:t xml:space="preserve"> </w:t>
            </w:r>
            <w:r w:rsidR="00A05A4D" w:rsidRPr="0005598B">
              <w:t>Medicare</w:t>
            </w:r>
            <w:r w:rsidR="006A72D2" w:rsidRPr="0005598B">
              <w:t xml:space="preserve"> </w:t>
            </w:r>
            <w:r w:rsidR="00A05A4D" w:rsidRPr="0005598B">
              <w:t>requires</w:t>
            </w:r>
            <w:r w:rsidR="006A72D2" w:rsidRPr="0005598B">
              <w:t xml:space="preserve"> </w:t>
            </w:r>
            <w:r w:rsidR="00A05A4D" w:rsidRPr="0005598B">
              <w:t>that</w:t>
            </w:r>
            <w:r w:rsidR="006A72D2" w:rsidRPr="0005598B">
              <w:t xml:space="preserve"> </w:t>
            </w:r>
            <w:r w:rsidR="00A05A4D" w:rsidRPr="0005598B">
              <w:rPr>
                <w:b/>
              </w:rPr>
              <w:t>any</w:t>
            </w:r>
            <w:r w:rsidR="006A72D2" w:rsidRPr="0005598B">
              <w:rPr>
                <w:b/>
              </w:rPr>
              <w:t xml:space="preserve"> </w:t>
            </w:r>
            <w:r w:rsidR="00A05A4D" w:rsidRPr="0005598B">
              <w:t>premium</w:t>
            </w:r>
            <w:r w:rsidR="006A72D2" w:rsidRPr="0005598B">
              <w:t xml:space="preserve"> </w:t>
            </w:r>
            <w:r w:rsidR="00A05A4D" w:rsidRPr="0005598B">
              <w:t>billing</w:t>
            </w:r>
            <w:r w:rsidR="006A72D2" w:rsidRPr="0005598B">
              <w:t xml:space="preserve"> </w:t>
            </w:r>
            <w:r w:rsidR="00A05A4D" w:rsidRPr="0005598B">
              <w:t>balances</w:t>
            </w:r>
            <w:r w:rsidR="006A72D2" w:rsidRPr="0005598B">
              <w:t xml:space="preserve"> </w:t>
            </w:r>
            <w:r w:rsidR="00A05A4D" w:rsidRPr="0005598B">
              <w:t>due</w:t>
            </w:r>
            <w:r w:rsidR="006A72D2" w:rsidRPr="0005598B">
              <w:t xml:space="preserve"> </w:t>
            </w:r>
            <w:r w:rsidR="00A05A4D" w:rsidRPr="0005598B">
              <w:t>to</w:t>
            </w:r>
            <w:r w:rsidR="006A72D2" w:rsidRPr="0005598B">
              <w:t xml:space="preserve"> </w:t>
            </w:r>
            <w:r w:rsidR="00A05A4D" w:rsidRPr="0005598B">
              <w:rPr>
                <w:b/>
              </w:rPr>
              <w:t>any</w:t>
            </w:r>
            <w:r w:rsidR="006A72D2" w:rsidRPr="0005598B">
              <w:rPr>
                <w:b/>
              </w:rPr>
              <w:t xml:space="preserve"> </w:t>
            </w:r>
            <w:r w:rsidR="00A05A4D" w:rsidRPr="0005598B">
              <w:t>MED</w:t>
            </w:r>
            <w:r w:rsidR="006A72D2" w:rsidRPr="0005598B">
              <w:t xml:space="preserve"> </w:t>
            </w:r>
            <w:r w:rsidR="00A05A4D" w:rsidRPr="0005598B">
              <w:t>D</w:t>
            </w:r>
            <w:r w:rsidR="006A72D2" w:rsidRPr="0005598B">
              <w:t xml:space="preserve"> </w:t>
            </w:r>
            <w:r w:rsidR="00A05A4D" w:rsidRPr="0005598B">
              <w:t>plan</w:t>
            </w:r>
            <w:r w:rsidR="006A72D2" w:rsidRPr="0005598B">
              <w:t xml:space="preserve"> </w:t>
            </w:r>
            <w:r w:rsidR="00A05A4D" w:rsidRPr="0005598B">
              <w:rPr>
                <w:b/>
              </w:rPr>
              <w:t>MUST</w:t>
            </w:r>
            <w:r w:rsidR="006A72D2" w:rsidRPr="0005598B">
              <w:t xml:space="preserve"> </w:t>
            </w:r>
            <w:r w:rsidR="00A05A4D" w:rsidRPr="0005598B">
              <w:t>be</w:t>
            </w:r>
            <w:r w:rsidR="006A72D2" w:rsidRPr="0005598B">
              <w:t xml:space="preserve"> </w:t>
            </w:r>
            <w:r w:rsidR="00A05A4D" w:rsidRPr="0005598B">
              <w:t>paid</w:t>
            </w:r>
            <w:r w:rsidR="006A72D2" w:rsidRPr="0005598B">
              <w:t xml:space="preserve"> </w:t>
            </w:r>
            <w:r w:rsidR="00A05A4D" w:rsidRPr="0005598B">
              <w:t>before</w:t>
            </w:r>
            <w:r w:rsidR="006A72D2" w:rsidRPr="0005598B">
              <w:t xml:space="preserve"> </w:t>
            </w:r>
            <w:r w:rsidR="00A05A4D" w:rsidRPr="0005598B">
              <w:t>a</w:t>
            </w:r>
            <w:r w:rsidR="006A72D2" w:rsidRPr="0005598B">
              <w:t xml:space="preserve"> </w:t>
            </w:r>
            <w:r w:rsidR="00A05A4D" w:rsidRPr="0005598B">
              <w:t>new</w:t>
            </w:r>
            <w:r w:rsidR="006A72D2" w:rsidRPr="0005598B">
              <w:t xml:space="preserve"> </w:t>
            </w:r>
            <w:r w:rsidR="00A05A4D" w:rsidRPr="0005598B">
              <w:t>enrollment</w:t>
            </w:r>
            <w:r w:rsidR="006A72D2" w:rsidRPr="0005598B">
              <w:t xml:space="preserve"> </w:t>
            </w:r>
            <w:r w:rsidR="00A05A4D" w:rsidRPr="0005598B">
              <w:t>will</w:t>
            </w:r>
            <w:r w:rsidR="006A72D2" w:rsidRPr="0005598B">
              <w:t xml:space="preserve"> </w:t>
            </w:r>
            <w:r w:rsidR="00A05A4D" w:rsidRPr="0005598B">
              <w:t>be</w:t>
            </w:r>
            <w:r w:rsidR="006A72D2" w:rsidRPr="0005598B">
              <w:t xml:space="preserve"> </w:t>
            </w:r>
            <w:r w:rsidR="00A05A4D" w:rsidRPr="0005598B">
              <w:t>approved.</w:t>
            </w:r>
            <w:r w:rsidR="006A72D2" w:rsidRPr="0005598B">
              <w:rPr>
                <w:rStyle w:val="tableentry"/>
                <w:rFonts w:ascii="Verdana" w:hAnsi="Verdana" w:cs="Times New Roman"/>
                <w:sz w:val="24"/>
                <w:szCs w:val="24"/>
              </w:rPr>
              <w:t xml:space="preserve"> </w:t>
            </w:r>
          </w:p>
          <w:p w14:paraId="08F4636D" w14:textId="77777777" w:rsidR="00A05A4D" w:rsidRPr="0005598B" w:rsidRDefault="00A05A4D" w:rsidP="00857315">
            <w:pPr>
              <w:spacing w:before="120" w:after="120"/>
              <w:rPr>
                <w:rStyle w:val="tableentry"/>
                <w:rFonts w:ascii="Verdana" w:hAnsi="Verdana" w:cs="Times New Roman"/>
                <w:sz w:val="24"/>
                <w:szCs w:val="24"/>
              </w:rPr>
            </w:pPr>
          </w:p>
          <w:p w14:paraId="22971189" w14:textId="77777777" w:rsidR="0031343C" w:rsidRPr="0005598B" w:rsidRDefault="00A05A4D" w:rsidP="00857315">
            <w:pPr>
              <w:spacing w:before="120" w:after="120"/>
              <w:rPr>
                <w:rFonts w:cs="TimesNewRoman"/>
              </w:rPr>
            </w:pPr>
            <w:r w:rsidRPr="0005598B">
              <w:rPr>
                <w:rFonts w:cs="TimesNewRoman"/>
              </w:rPr>
              <w:t>P</w:t>
            </w:r>
            <w:r w:rsidR="0031343C" w:rsidRPr="0005598B">
              <w:rPr>
                <w:rFonts w:cs="TimesNewRoman"/>
              </w:rPr>
              <w:t>roceed</w:t>
            </w:r>
            <w:r w:rsidR="006A72D2" w:rsidRPr="0005598B">
              <w:rPr>
                <w:rFonts w:cs="TimesNewRoman"/>
              </w:rPr>
              <w:t xml:space="preserve"> </w:t>
            </w:r>
            <w:r w:rsidR="0031343C" w:rsidRPr="0005598B">
              <w:rPr>
                <w:rFonts w:cs="TimesNewRoman"/>
              </w:rPr>
              <w:t>to</w:t>
            </w:r>
            <w:r w:rsidR="006A72D2" w:rsidRPr="0005598B">
              <w:rPr>
                <w:rFonts w:cs="TimesNewRoman"/>
                <w:b/>
              </w:rPr>
              <w:t xml:space="preserve"> </w:t>
            </w:r>
            <w:r w:rsidR="0031343C" w:rsidRPr="0005598B">
              <w:rPr>
                <w:rFonts w:cs="TimesNewRoman"/>
                <w:b/>
              </w:rPr>
              <w:t>Step</w:t>
            </w:r>
            <w:r w:rsidR="006A72D2" w:rsidRPr="0005598B">
              <w:rPr>
                <w:rFonts w:cs="TimesNewRoman"/>
                <w:b/>
              </w:rPr>
              <w:t xml:space="preserve"> </w:t>
            </w:r>
            <w:r w:rsidR="006E50E7" w:rsidRPr="0005598B">
              <w:rPr>
                <w:rFonts w:cs="TimesNewRoman"/>
                <w:b/>
              </w:rPr>
              <w:t>4</w:t>
            </w:r>
            <w:r w:rsidR="0031343C" w:rsidRPr="0005598B">
              <w:rPr>
                <w:rFonts w:cs="TimesNewRoman"/>
              </w:rPr>
              <w:t>.</w:t>
            </w:r>
          </w:p>
          <w:p w14:paraId="18886C72" w14:textId="77777777" w:rsidR="009728D5" w:rsidRPr="0005598B" w:rsidRDefault="009728D5" w:rsidP="00857315">
            <w:pPr>
              <w:autoSpaceDE w:val="0"/>
              <w:autoSpaceDN w:val="0"/>
              <w:adjustRightInd w:val="0"/>
              <w:spacing w:before="120" w:after="120"/>
              <w:rPr>
                <w:rFonts w:cs="TimesNewRoman"/>
              </w:rPr>
            </w:pPr>
          </w:p>
        </w:tc>
      </w:tr>
      <w:tr w:rsidR="005E6566" w:rsidRPr="0005598B" w14:paraId="2A54D0AB" w14:textId="77777777" w:rsidTr="007E15FC">
        <w:tc>
          <w:tcPr>
            <w:tcW w:w="1434" w:type="dxa"/>
          </w:tcPr>
          <w:p w14:paraId="6F4D1337" w14:textId="77777777" w:rsidR="005E6566" w:rsidRPr="0005598B" w:rsidRDefault="006E50E7" w:rsidP="00857315">
            <w:pPr>
              <w:spacing w:before="120" w:after="120"/>
              <w:jc w:val="center"/>
              <w:rPr>
                <w:b/>
              </w:rPr>
            </w:pPr>
            <w:r w:rsidRPr="0005598B">
              <w:rPr>
                <w:b/>
              </w:rPr>
              <w:t>4</w:t>
            </w:r>
          </w:p>
        </w:tc>
        <w:tc>
          <w:tcPr>
            <w:tcW w:w="21906" w:type="dxa"/>
            <w:gridSpan w:val="3"/>
            <w:tcBorders>
              <w:bottom w:val="single" w:sz="4" w:space="0" w:color="auto"/>
            </w:tcBorders>
          </w:tcPr>
          <w:p w14:paraId="7AE7082F" w14:textId="77777777" w:rsidR="002B163C" w:rsidRPr="0005598B" w:rsidRDefault="002B163C" w:rsidP="00857315">
            <w:pPr>
              <w:spacing w:before="120" w:after="120"/>
              <w:rPr>
                <w:rFonts w:cs="Arial"/>
                <w:bCs/>
              </w:rPr>
            </w:pPr>
            <w:r w:rsidRPr="0005598B">
              <w:rPr>
                <w:rFonts w:cs="Arial"/>
                <w:bCs/>
              </w:rPr>
              <w:t>Ask</w:t>
            </w:r>
            <w:r w:rsidR="006A72D2" w:rsidRPr="0005598B">
              <w:rPr>
                <w:rFonts w:cs="Arial"/>
                <w:bCs/>
              </w:rPr>
              <w:t xml:space="preserve"> </w:t>
            </w:r>
            <w:r w:rsidRPr="0005598B">
              <w:rPr>
                <w:rFonts w:cs="Arial"/>
                <w:bCs/>
              </w:rPr>
              <w:t>if</w:t>
            </w:r>
            <w:r w:rsidR="006A72D2" w:rsidRPr="0005598B">
              <w:rPr>
                <w:rFonts w:cs="Arial"/>
                <w:bCs/>
              </w:rPr>
              <w:t xml:space="preserve"> </w:t>
            </w:r>
            <w:r w:rsidRPr="0005598B">
              <w:rPr>
                <w:rFonts w:cs="Arial"/>
                <w:bCs/>
              </w:rPr>
              <w:t>there</w:t>
            </w:r>
            <w:r w:rsidR="006A72D2" w:rsidRPr="0005598B">
              <w:rPr>
                <w:rFonts w:cs="Arial"/>
                <w:bCs/>
              </w:rPr>
              <w:t xml:space="preserve"> </w:t>
            </w:r>
            <w:r w:rsidRPr="0005598B">
              <w:rPr>
                <w:rFonts w:cs="Arial"/>
                <w:bCs/>
              </w:rPr>
              <w:t>are</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questions.</w:t>
            </w:r>
            <w:r w:rsidR="006A72D2" w:rsidRPr="0005598B">
              <w:rPr>
                <w:rFonts w:cs="Arial"/>
                <w:bCs/>
              </w:rPr>
              <w:t xml:space="preserve"> </w:t>
            </w:r>
          </w:p>
          <w:p w14:paraId="0C31DFCC" w14:textId="001FED38" w:rsidR="005C6A9C" w:rsidRPr="0005598B" w:rsidRDefault="002B163C" w:rsidP="00857315">
            <w:pPr>
              <w:numPr>
                <w:ilvl w:val="0"/>
                <w:numId w:val="22"/>
              </w:numPr>
              <w:spacing w:before="120" w:after="120"/>
              <w:rPr>
                <w:bCs/>
                <w:color w:val="333333"/>
              </w:rPr>
            </w:pPr>
            <w:r w:rsidRPr="0005598B">
              <w:rPr>
                <w:rFonts w:cs="Arial"/>
                <w:bCs/>
              </w:rPr>
              <w:t>Address</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issues</w:t>
            </w:r>
            <w:r w:rsidR="006A72D2" w:rsidRPr="0005598B">
              <w:rPr>
                <w:rFonts w:cs="Arial"/>
                <w:bCs/>
              </w:rPr>
              <w:t xml:space="preserve"> </w:t>
            </w:r>
            <w:r w:rsidRPr="0005598B">
              <w:rPr>
                <w:rFonts w:cs="Arial"/>
                <w:bCs/>
              </w:rPr>
              <w:t>and</w:t>
            </w:r>
            <w:r w:rsidR="006A72D2" w:rsidRPr="0005598B">
              <w:rPr>
                <w:rFonts w:cs="Arial"/>
                <w:bCs/>
              </w:rPr>
              <w:t xml:space="preserve"> </w:t>
            </w:r>
            <w:r w:rsidRPr="0005598B">
              <w:t>document/close</w:t>
            </w:r>
            <w:r w:rsidR="006A72D2" w:rsidRPr="0005598B">
              <w:t xml:space="preserve"> </w:t>
            </w:r>
            <w:r w:rsidRPr="0005598B">
              <w:t>the</w:t>
            </w:r>
            <w:r w:rsidR="006A72D2" w:rsidRPr="0005598B">
              <w:t xml:space="preserve"> </w:t>
            </w:r>
            <w:r w:rsidRPr="0005598B">
              <w:t>call</w:t>
            </w:r>
            <w:r w:rsidR="006A72D2" w:rsidRPr="0005598B">
              <w:t xml:space="preserve"> </w:t>
            </w:r>
            <w:r w:rsidRPr="0005598B">
              <w:t>according</w:t>
            </w:r>
            <w:r w:rsidR="006A72D2" w:rsidRPr="0005598B">
              <w:t xml:space="preserve"> </w:t>
            </w:r>
            <w:r w:rsidRPr="0005598B">
              <w:t>to</w:t>
            </w:r>
            <w:r w:rsidR="006A72D2" w:rsidRPr="0005598B">
              <w:t xml:space="preserve"> </w:t>
            </w:r>
            <w:r w:rsidRPr="0005598B">
              <w:t>existing</w:t>
            </w:r>
            <w:r w:rsidR="006A72D2" w:rsidRPr="0005598B">
              <w:t xml:space="preserve"> </w:t>
            </w:r>
            <w:r w:rsidRPr="0005598B">
              <w:t>policies</w:t>
            </w:r>
            <w:r w:rsidR="006A72D2" w:rsidRPr="0005598B">
              <w:t xml:space="preserve"> </w:t>
            </w:r>
            <w:r w:rsidRPr="0005598B">
              <w:t>and</w:t>
            </w:r>
            <w:r w:rsidR="006A72D2" w:rsidRPr="0005598B">
              <w:t xml:space="preserve"> </w:t>
            </w:r>
            <w:r w:rsidRPr="0005598B">
              <w:t>procedures;</w:t>
            </w:r>
            <w:r w:rsidR="006A72D2" w:rsidRPr="0005598B">
              <w:t xml:space="preserve"> </w:t>
            </w:r>
            <w:r w:rsidRPr="0005598B">
              <w:t>refer</w:t>
            </w:r>
            <w:r w:rsidR="006A72D2" w:rsidRPr="0005598B">
              <w:t xml:space="preserve"> </w:t>
            </w:r>
            <w:r w:rsidRPr="0005598B">
              <w:t>to</w:t>
            </w:r>
            <w:r w:rsidR="006A72D2" w:rsidRPr="0005598B">
              <w:t xml:space="preserve"> </w:t>
            </w:r>
            <w:hyperlink r:id="rId35" w:anchor="!/view?docid=0296717e-6df6-4184-b337-13abcd4b070b" w:history="1">
              <w:r w:rsidR="00504E94" w:rsidRPr="0005598B">
                <w:rPr>
                  <w:rStyle w:val="Hyperlink"/>
                  <w:rFonts w:cs="TimesNewRoman"/>
                </w:rPr>
                <w:t>Compass - Close an Interaction or Research Case (050011)</w:t>
              </w:r>
            </w:hyperlink>
            <w:r w:rsidR="009925AA" w:rsidRPr="0005598B">
              <w:rPr>
                <w:rFonts w:cs="TimesNewRoman"/>
              </w:rPr>
              <w:t xml:space="preserve"> and </w:t>
            </w:r>
            <w:hyperlink r:id="rId36" w:anchor="!/view?docid=433711aa-8fa6-447c-872b-bd69cd6cd7c0" w:history="1">
              <w:r w:rsidR="009925AA" w:rsidRPr="0005598B">
                <w:rPr>
                  <w:rStyle w:val="Hyperlink"/>
                  <w:rFonts w:cs="TimesNewRoman"/>
                </w:rPr>
                <w:t>Compass MED D - Call Documentation Job Aid (061758)</w:t>
              </w:r>
            </w:hyperlink>
            <w:r w:rsidR="005C6A9C" w:rsidRPr="0005598B">
              <w:rPr>
                <w:bCs/>
                <w:color w:val="333333"/>
              </w:rPr>
              <w:t>.</w:t>
            </w:r>
          </w:p>
          <w:p w14:paraId="05806950" w14:textId="77777777" w:rsidR="005E6566" w:rsidRPr="0005598B" w:rsidRDefault="005E6566" w:rsidP="00857315">
            <w:pPr>
              <w:spacing w:before="120" w:after="120"/>
              <w:ind w:left="720"/>
            </w:pPr>
          </w:p>
        </w:tc>
      </w:tr>
    </w:tbl>
    <w:p w14:paraId="12D60937" w14:textId="77777777" w:rsidR="005E6566" w:rsidRPr="0005598B" w:rsidRDefault="005E6566" w:rsidP="00941BDE">
      <w:pPr>
        <w:ind w:left="360"/>
        <w:jc w:val="right"/>
      </w:pPr>
    </w:p>
    <w:p w14:paraId="382C3555" w14:textId="6283A610" w:rsidR="00CA4685" w:rsidRPr="0005598B" w:rsidRDefault="007246E1" w:rsidP="00EE75A3">
      <w:pPr>
        <w:spacing w:before="120" w:after="120"/>
        <w:ind w:left="36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EA50B5" w:rsidRPr="0005598B" w14:paraId="08EA7B61" w14:textId="77777777" w:rsidTr="00CA4685">
        <w:tc>
          <w:tcPr>
            <w:tcW w:w="5000" w:type="pct"/>
            <w:shd w:val="clear" w:color="auto" w:fill="C0C0C0"/>
          </w:tcPr>
          <w:p w14:paraId="1306DA1E" w14:textId="77777777" w:rsidR="00EA50B5" w:rsidRPr="0005598B" w:rsidRDefault="00EA50B5" w:rsidP="00857315">
            <w:pPr>
              <w:pStyle w:val="Heading2"/>
              <w:spacing w:before="120" w:after="120"/>
            </w:pPr>
            <w:bookmarkStart w:id="58" w:name="_•_Disputing_Dunning/Disenrollment"/>
            <w:bookmarkStart w:id="59" w:name="_Disputing_Dunning/Disenrollment"/>
            <w:bookmarkStart w:id="60" w:name="_Toc89780601"/>
            <w:bookmarkStart w:id="61" w:name="_Toc193703319"/>
            <w:bookmarkEnd w:id="58"/>
            <w:bookmarkEnd w:id="59"/>
            <w:r w:rsidRPr="0005598B">
              <w:t>Disputing</w:t>
            </w:r>
            <w:r w:rsidR="006A72D2" w:rsidRPr="0005598B">
              <w:t xml:space="preserve"> </w:t>
            </w:r>
            <w:r w:rsidRPr="0005598B">
              <w:t>Dunning/Disenrollment</w:t>
            </w:r>
            <w:bookmarkEnd w:id="60"/>
            <w:bookmarkEnd w:id="61"/>
          </w:p>
        </w:tc>
      </w:tr>
    </w:tbl>
    <w:p w14:paraId="6CB48966" w14:textId="0FC9346C" w:rsidR="2E4E1FDA" w:rsidRPr="0005598B" w:rsidRDefault="2E4E1FDA" w:rsidP="00857315">
      <w:pPr>
        <w:spacing w:before="120" w:after="120"/>
        <w:rPr>
          <w:rFonts w:eastAsia="Verdana" w:cs="Verdana"/>
        </w:rPr>
      </w:pPr>
      <w:r w:rsidRPr="0005598B">
        <w:rPr>
          <w:rFonts w:eastAsia="Verdana" w:cs="Verdana"/>
        </w:rPr>
        <w:t xml:space="preserve">Plan errors are errors made by the plan which cause the beneficiary to be disenrolled in error. Dunning/Disenrollment Tasks should ONLY be submitted if plan </w:t>
      </w:r>
      <w:proofErr w:type="gramStart"/>
      <w:r w:rsidRPr="0005598B">
        <w:rPr>
          <w:rFonts w:eastAsia="Verdana" w:cs="Verdana"/>
        </w:rPr>
        <w:t>error</w:t>
      </w:r>
      <w:proofErr w:type="gramEnd"/>
      <w:r w:rsidRPr="0005598B">
        <w:rPr>
          <w:rFonts w:eastAsia="Verdana" w:cs="Verdana"/>
        </w:rPr>
        <w:t xml:space="preserve"> occurred that caused the beneficiary to be disenrolled. Simply paying the premiums after disenrollment does NOT qualify for reinstatement. Additionally, if the beneficiary overlooked the notifications sent by the plan, failed to update their address, or did not submit the payment on time, it would not be considered plan error.</w:t>
      </w:r>
    </w:p>
    <w:p w14:paraId="19302ECF" w14:textId="793B8BC9" w:rsidR="2E4E1FDA" w:rsidRPr="0005598B" w:rsidRDefault="2E4E1FDA" w:rsidP="00857315">
      <w:pPr>
        <w:spacing w:before="120" w:after="120"/>
        <w:rPr>
          <w:rFonts w:eastAsia="Verdana" w:cs="Verdana"/>
        </w:rPr>
      </w:pPr>
      <w:r w:rsidRPr="0005598B">
        <w:rPr>
          <w:rFonts w:eastAsia="Verdana" w:cs="Verdana"/>
        </w:rPr>
        <w:t xml:space="preserve"> </w:t>
      </w:r>
    </w:p>
    <w:p w14:paraId="2B96029D" w14:textId="5A6D23A6" w:rsidR="2E4E1FDA" w:rsidRPr="0005598B" w:rsidRDefault="2E4E1FDA" w:rsidP="00857315">
      <w:pPr>
        <w:spacing w:before="120" w:after="120"/>
        <w:rPr>
          <w:rFonts w:eastAsia="Verdana" w:cs="Verdana"/>
          <w:b/>
          <w:bCs/>
        </w:rPr>
      </w:pPr>
      <w:r w:rsidRPr="0005598B">
        <w:rPr>
          <w:rFonts w:eastAsia="Verdana" w:cs="Verdana"/>
          <w:b/>
          <w:bCs/>
        </w:rPr>
        <w:t>CCR Process Note:</w:t>
      </w:r>
    </w:p>
    <w:p w14:paraId="11257078" w14:textId="15A0D18E" w:rsidR="2E4E1FDA" w:rsidRPr="0005598B" w:rsidRDefault="004D7B95" w:rsidP="00857315">
      <w:pPr>
        <w:spacing w:before="120" w:after="120"/>
        <w:rPr>
          <w:rFonts w:eastAsia="Verdana" w:cs="Verdana"/>
          <w:color w:val="7030A0"/>
        </w:rPr>
      </w:pPr>
      <w:r w:rsidRPr="0005598B">
        <w:rPr>
          <w:rFonts w:eastAsia="Verdana" w:cs="Verdana"/>
          <w:noProof/>
          <w:color w:val="7030A0"/>
        </w:rPr>
        <w:drawing>
          <wp:inline distT="0" distB="0" distL="0" distR="0" wp14:anchorId="23A88D64" wp14:editId="1444F0E6">
            <wp:extent cx="238095" cy="209524"/>
            <wp:effectExtent l="0" t="0" r="0" b="635"/>
            <wp:docPr id="787091681" name="Picture 78709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0913" name="Picture 126060091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5598B">
        <w:rPr>
          <w:rFonts w:eastAsia="Verdana" w:cs="Verdana"/>
          <w:color w:val="7030A0"/>
        </w:rPr>
        <w:t xml:space="preserve"> </w:t>
      </w:r>
      <w:r w:rsidR="2E4E1FDA" w:rsidRPr="0005598B">
        <w:rPr>
          <w:rFonts w:eastAsia="Verdana" w:cs="Verdana"/>
        </w:rPr>
        <w:t xml:space="preserve">You </w:t>
      </w:r>
      <w:r w:rsidR="2E4E1FDA" w:rsidRPr="0005598B">
        <w:rPr>
          <w:rFonts w:eastAsia="Verdana" w:cs="Verdana"/>
          <w:b/>
          <w:bCs/>
        </w:rPr>
        <w:t>MUST</w:t>
      </w:r>
      <w:r w:rsidR="2E4E1FDA" w:rsidRPr="0005598B">
        <w:rPr>
          <w:rFonts w:eastAsia="Verdana" w:cs="Verdana"/>
        </w:rPr>
        <w:t xml:space="preserve"> ensure that you have followed the Good Cause process and determined that the beneficiary doesn’t qualify for Good Cause, and you have fully researched the beneficiary’s account before following the plan error process (Disputing Dunning/Disenrollment).</w:t>
      </w:r>
    </w:p>
    <w:p w14:paraId="64242EE2" w14:textId="71B10203" w:rsidR="540BC6E1" w:rsidRPr="0005598B" w:rsidRDefault="540BC6E1" w:rsidP="00857315">
      <w:pPr>
        <w:spacing w:before="120" w:after="120"/>
      </w:pPr>
    </w:p>
    <w:p w14:paraId="0C4899AF" w14:textId="77777777" w:rsidR="00EA50B5" w:rsidRPr="0005598B" w:rsidRDefault="00EA50B5" w:rsidP="00857315">
      <w:pPr>
        <w:spacing w:before="120" w:after="120"/>
      </w:pPr>
      <w:r w:rsidRPr="0005598B">
        <w:t>When</w:t>
      </w:r>
      <w:r w:rsidR="006A72D2" w:rsidRPr="0005598B">
        <w:t xml:space="preserve"> </w:t>
      </w:r>
      <w:r w:rsidRPr="0005598B">
        <w:t>the</w:t>
      </w:r>
      <w:r w:rsidR="006A72D2" w:rsidRPr="0005598B">
        <w:t xml:space="preserve"> </w:t>
      </w:r>
      <w:r w:rsidRPr="0005598B">
        <w:t>beneficiary</w:t>
      </w:r>
      <w:r w:rsidR="006A72D2" w:rsidRPr="0005598B">
        <w:t xml:space="preserve"> </w:t>
      </w:r>
      <w:r w:rsidRPr="0005598B">
        <w:t>is</w:t>
      </w:r>
      <w:r w:rsidR="006A72D2" w:rsidRPr="0005598B">
        <w:t xml:space="preserve"> </w:t>
      </w:r>
      <w:r w:rsidRPr="0005598B">
        <w:t>disputing</w:t>
      </w:r>
      <w:r w:rsidR="006A72D2" w:rsidRPr="0005598B">
        <w:t xml:space="preserve"> </w:t>
      </w:r>
      <w:r w:rsidRPr="0005598B">
        <w:t>the</w:t>
      </w:r>
      <w:r w:rsidR="006A72D2" w:rsidRPr="0005598B">
        <w:t xml:space="preserve"> </w:t>
      </w:r>
      <w:r w:rsidRPr="0005598B">
        <w:t>Dunning/Disenrollment</w:t>
      </w:r>
      <w:r w:rsidR="006A72D2" w:rsidRPr="0005598B">
        <w:t xml:space="preserve"> </w:t>
      </w:r>
      <w:r w:rsidRPr="0005598B">
        <w:t>follow</w:t>
      </w:r>
      <w:r w:rsidR="006A72D2" w:rsidRPr="0005598B">
        <w:t xml:space="preserve"> </w:t>
      </w:r>
      <w:r w:rsidRPr="0005598B">
        <w:t>the</w:t>
      </w:r>
      <w:r w:rsidR="006A72D2" w:rsidRPr="0005598B">
        <w:t xml:space="preserve"> </w:t>
      </w:r>
      <w:r w:rsidRPr="0005598B">
        <w:t>steps</w:t>
      </w:r>
      <w:r w:rsidR="006A72D2" w:rsidRPr="0005598B">
        <w:t xml:space="preserve"> </w:t>
      </w:r>
      <w:r w:rsidRPr="0005598B">
        <w:t>outlined</w:t>
      </w:r>
      <w:r w:rsidR="006A72D2" w:rsidRPr="0005598B">
        <w:t xml:space="preserve"> </w:t>
      </w:r>
      <w:r w:rsidRPr="0005598B">
        <w:t>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1052"/>
        <w:gridCol w:w="10817"/>
      </w:tblGrid>
      <w:tr w:rsidR="00EA50B5" w:rsidRPr="0005598B" w14:paraId="255064EF" w14:textId="77777777" w:rsidTr="007E15FC">
        <w:tc>
          <w:tcPr>
            <w:tcW w:w="1434" w:type="dxa"/>
            <w:shd w:val="clear" w:color="auto" w:fill="E9E9E9"/>
          </w:tcPr>
          <w:p w14:paraId="583C9348" w14:textId="77777777" w:rsidR="00EA50B5" w:rsidRPr="0005598B" w:rsidRDefault="00EA50B5" w:rsidP="00857315">
            <w:pPr>
              <w:spacing w:before="120" w:after="120"/>
              <w:jc w:val="center"/>
              <w:rPr>
                <w:b/>
              </w:rPr>
            </w:pPr>
            <w:r w:rsidRPr="0005598B">
              <w:rPr>
                <w:b/>
              </w:rPr>
              <w:t>Step</w:t>
            </w:r>
          </w:p>
        </w:tc>
        <w:tc>
          <w:tcPr>
            <w:tcW w:w="21906" w:type="dxa"/>
            <w:gridSpan w:val="2"/>
            <w:shd w:val="clear" w:color="auto" w:fill="E9E9E9"/>
          </w:tcPr>
          <w:p w14:paraId="26EB20A7" w14:textId="77777777" w:rsidR="00EA50B5" w:rsidRPr="0005598B" w:rsidRDefault="00EA50B5" w:rsidP="00857315">
            <w:pPr>
              <w:spacing w:before="120" w:after="120"/>
              <w:jc w:val="center"/>
              <w:rPr>
                <w:b/>
              </w:rPr>
            </w:pPr>
            <w:r w:rsidRPr="0005598B">
              <w:rPr>
                <w:b/>
              </w:rPr>
              <w:t>Action</w:t>
            </w:r>
          </w:p>
        </w:tc>
      </w:tr>
      <w:tr w:rsidR="00EA50B5" w:rsidRPr="0005598B" w14:paraId="40D1CDEF" w14:textId="77777777" w:rsidTr="007E15FC">
        <w:tc>
          <w:tcPr>
            <w:tcW w:w="1434" w:type="dxa"/>
          </w:tcPr>
          <w:p w14:paraId="183CFC7E" w14:textId="77777777" w:rsidR="00EA50B5" w:rsidRPr="0005598B" w:rsidRDefault="00EA50B5" w:rsidP="00857315">
            <w:pPr>
              <w:spacing w:before="120" w:after="120"/>
              <w:jc w:val="center"/>
              <w:rPr>
                <w:b/>
              </w:rPr>
            </w:pPr>
            <w:r w:rsidRPr="0005598B">
              <w:rPr>
                <w:b/>
              </w:rPr>
              <w:t>1</w:t>
            </w:r>
          </w:p>
        </w:tc>
        <w:tc>
          <w:tcPr>
            <w:tcW w:w="21906" w:type="dxa"/>
            <w:gridSpan w:val="2"/>
          </w:tcPr>
          <w:p w14:paraId="0551B5FF" w14:textId="5BD51E40" w:rsidR="00941BDE" w:rsidRPr="0005598B" w:rsidRDefault="002E4095" w:rsidP="4A223393">
            <w:pPr>
              <w:spacing w:before="120" w:after="120"/>
              <w:textAlignment w:val="top"/>
              <w:rPr>
                <w:b/>
                <w:bCs/>
              </w:rPr>
            </w:pPr>
            <w:r w:rsidRPr="0005598B">
              <w:rPr>
                <w:noProof/>
              </w:rPr>
              <w:drawing>
                <wp:inline distT="0" distB="0" distL="0" distR="0" wp14:anchorId="271055E5" wp14:editId="536D198E">
                  <wp:extent cx="238095" cy="209524"/>
                  <wp:effectExtent l="0" t="0" r="0" b="635"/>
                  <wp:docPr id="16357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5598B">
              <w:rPr>
                <w:rFonts w:eastAsia="Verdana" w:cs="Verdana"/>
                <w:color w:val="7030A0"/>
              </w:rPr>
              <w:t xml:space="preserve"> </w:t>
            </w:r>
            <w:r w:rsidR="0CE81C80" w:rsidRPr="0005598B">
              <w:rPr>
                <w:rFonts w:eastAsia="Verdana" w:cs="Verdana"/>
              </w:rPr>
              <w:t xml:space="preserve">Verify the member was disenrolled due to non-payment of plan premiums by reviewing </w:t>
            </w:r>
            <w:r w:rsidR="6E570BF8" w:rsidRPr="0005598B">
              <w:rPr>
                <w:rFonts w:eastAsia="Verdana" w:cs="Verdana"/>
                <w:b/>
                <w:bCs/>
              </w:rPr>
              <w:t>the Disenrollment</w:t>
            </w:r>
            <w:r w:rsidR="0CE81C80" w:rsidRPr="0005598B">
              <w:rPr>
                <w:rFonts w:eastAsia="Verdana" w:cs="Verdana"/>
                <w:b/>
                <w:bCs/>
              </w:rPr>
              <w:t xml:space="preserve"> Reason </w:t>
            </w:r>
            <w:r w:rsidR="0CE81C80" w:rsidRPr="0005598B">
              <w:rPr>
                <w:rFonts w:eastAsia="Verdana" w:cs="Verdana"/>
              </w:rPr>
              <w:t xml:space="preserve">field on the </w:t>
            </w:r>
            <w:r w:rsidR="0CE81C80" w:rsidRPr="0005598B">
              <w:rPr>
                <w:rFonts w:eastAsia="Verdana" w:cs="Verdana"/>
                <w:b/>
                <w:bCs/>
              </w:rPr>
              <w:t>Eligibility &amp; Plan</w:t>
            </w:r>
            <w:r w:rsidR="0CE81C80" w:rsidRPr="0005598B">
              <w:rPr>
                <w:rFonts w:eastAsia="Verdana" w:cs="Verdana"/>
              </w:rPr>
              <w:t xml:space="preserve"> tab on the Medicare D Landing Page.</w:t>
            </w:r>
          </w:p>
          <w:p w14:paraId="4AAF4408" w14:textId="67BF1010" w:rsidR="00EA50B5" w:rsidRPr="0005598B" w:rsidRDefault="00EA50B5" w:rsidP="00857315">
            <w:pPr>
              <w:spacing w:before="120" w:after="120"/>
              <w:rPr>
                <w:b/>
                <w:bCs/>
              </w:rPr>
            </w:pPr>
          </w:p>
        </w:tc>
      </w:tr>
      <w:tr w:rsidR="004D7B95" w:rsidRPr="0005598B" w14:paraId="5B112B4A" w14:textId="7460A5A6" w:rsidTr="007E15FC">
        <w:trPr>
          <w:trHeight w:val="414"/>
        </w:trPr>
        <w:tc>
          <w:tcPr>
            <w:tcW w:w="1434" w:type="dxa"/>
            <w:vMerge w:val="restart"/>
          </w:tcPr>
          <w:p w14:paraId="5D5C8A50" w14:textId="60036E5A" w:rsidR="004D7B95" w:rsidRPr="0005598B" w:rsidRDefault="004D7B95" w:rsidP="00857315">
            <w:pPr>
              <w:spacing w:before="120" w:after="120"/>
              <w:jc w:val="center"/>
              <w:rPr>
                <w:b/>
                <w:bCs/>
              </w:rPr>
            </w:pPr>
            <w:r w:rsidRPr="0005598B">
              <w:rPr>
                <w:b/>
                <w:bCs/>
              </w:rPr>
              <w:t>2</w:t>
            </w:r>
          </w:p>
        </w:tc>
        <w:tc>
          <w:tcPr>
            <w:tcW w:w="21906" w:type="dxa"/>
            <w:gridSpan w:val="2"/>
          </w:tcPr>
          <w:p w14:paraId="3FE5128E" w14:textId="27D82A54" w:rsidR="00E73EC8" w:rsidRPr="0005598B" w:rsidRDefault="00E73EC8" w:rsidP="00857315">
            <w:pPr>
              <w:spacing w:before="120" w:after="120"/>
              <w:rPr>
                <w:rFonts w:eastAsia="Verdana" w:cs="Verdana"/>
              </w:rPr>
            </w:pPr>
            <w:r w:rsidRPr="0005598B">
              <w:rPr>
                <w:rFonts w:eastAsia="Verdana" w:cs="Verdana"/>
              </w:rPr>
              <w:t xml:space="preserve">Was the reason for non-payment caused by </w:t>
            </w:r>
            <w:bookmarkStart w:id="62" w:name="_Int_Euk5rhcJ"/>
            <w:r w:rsidRPr="0005598B">
              <w:rPr>
                <w:rFonts w:eastAsia="Verdana" w:cs="Verdana"/>
              </w:rPr>
              <w:t>plan</w:t>
            </w:r>
            <w:bookmarkEnd w:id="62"/>
            <w:r w:rsidRPr="0005598B">
              <w:rPr>
                <w:rFonts w:eastAsia="Verdana" w:cs="Verdana"/>
              </w:rPr>
              <w:t xml:space="preserve"> error?</w:t>
            </w:r>
          </w:p>
          <w:p w14:paraId="09D0DE86" w14:textId="77777777" w:rsidR="004D7B95" w:rsidRPr="0005598B" w:rsidRDefault="004D7B95" w:rsidP="00857315">
            <w:pPr>
              <w:spacing w:before="120" w:after="120"/>
              <w:rPr>
                <w:rFonts w:eastAsia="Verdana" w:cs="Verdana"/>
              </w:rPr>
            </w:pPr>
          </w:p>
          <w:p w14:paraId="2CF57F51" w14:textId="77777777" w:rsidR="004D7B95" w:rsidRPr="0005598B" w:rsidRDefault="004D7B95" w:rsidP="00857315">
            <w:pPr>
              <w:spacing w:before="120" w:after="120"/>
              <w:rPr>
                <w:rFonts w:eastAsia="Verdana" w:cs="Verdana"/>
              </w:rPr>
            </w:pPr>
            <w:r w:rsidRPr="0005598B">
              <w:rPr>
                <w:rFonts w:eastAsia="Verdana" w:cs="Verdana"/>
              </w:rPr>
              <w:t>CCR Note: Be sure to review the examples of valid and invalid reasons listed below.</w:t>
            </w:r>
          </w:p>
          <w:p w14:paraId="61220896" w14:textId="77777777" w:rsidR="004D7B95" w:rsidRPr="0005598B" w:rsidRDefault="004D7B95" w:rsidP="00857315">
            <w:pPr>
              <w:spacing w:before="120" w:after="120"/>
              <w:rPr>
                <w:rFonts w:eastAsia="Verdana" w:cs="Verdana"/>
                <w:sz w:val="22"/>
                <w:szCs w:val="22"/>
              </w:rPr>
            </w:pPr>
            <w:r w:rsidRPr="0005598B">
              <w:rPr>
                <w:rFonts w:eastAsia="Verdana" w:cs="Verdana"/>
                <w:sz w:val="22"/>
                <w:szCs w:val="22"/>
              </w:rPr>
              <w:t xml:space="preserve"> </w:t>
            </w:r>
          </w:p>
          <w:p w14:paraId="71B04B3D" w14:textId="77777777" w:rsidR="004D7B95" w:rsidRPr="0005598B" w:rsidRDefault="004D7B95" w:rsidP="00857315">
            <w:pPr>
              <w:spacing w:before="120" w:after="120"/>
              <w:rPr>
                <w:rFonts w:eastAsia="Verdana" w:cs="Verdana"/>
                <w:b/>
                <w:bCs/>
              </w:rPr>
            </w:pPr>
            <w:r w:rsidRPr="0005598B">
              <w:rPr>
                <w:rFonts w:eastAsia="Verdana" w:cs="Verdana"/>
                <w:b/>
                <w:bCs/>
              </w:rPr>
              <w:t>Valid Examples that may qualify for Plan Error reinstatement:</w:t>
            </w:r>
          </w:p>
          <w:p w14:paraId="134360D1" w14:textId="473B89AE" w:rsidR="004D7B95" w:rsidRPr="0005598B" w:rsidRDefault="004D7B95" w:rsidP="00857315">
            <w:pPr>
              <w:pStyle w:val="ListParagraph"/>
              <w:numPr>
                <w:ilvl w:val="0"/>
                <w:numId w:val="5"/>
              </w:numPr>
              <w:spacing w:before="120" w:after="120"/>
              <w:rPr>
                <w:rFonts w:eastAsia="Verdana" w:cs="Verdana"/>
              </w:rPr>
            </w:pPr>
            <w:r w:rsidRPr="0005598B">
              <w:rPr>
                <w:rFonts w:eastAsia="Verdana" w:cs="Verdana"/>
              </w:rPr>
              <w:t>The beneficiary requested mailing address change with the plan BEFORE disenrollment, but it was not updated</w:t>
            </w:r>
            <w:r w:rsidR="2B37CBB7" w:rsidRPr="0005598B">
              <w:rPr>
                <w:rFonts w:eastAsia="Verdana" w:cs="Verdana"/>
              </w:rPr>
              <w:t xml:space="preserve"> or was updated incorrectly (Ex. Wrong apartment number, missing information </w:t>
            </w:r>
            <w:proofErr w:type="spellStart"/>
            <w:r w:rsidR="2B37CBB7" w:rsidRPr="0005598B">
              <w:rPr>
                <w:rFonts w:eastAsia="Verdana" w:cs="Verdana"/>
              </w:rPr>
              <w:t>etc</w:t>
            </w:r>
            <w:proofErr w:type="spellEnd"/>
            <w:r w:rsidR="2B37CBB7" w:rsidRPr="0005598B">
              <w:rPr>
                <w:rFonts w:eastAsia="Verdana" w:cs="Verdana"/>
              </w:rPr>
              <w:t>)</w:t>
            </w:r>
            <w:r w:rsidRPr="0005598B">
              <w:rPr>
                <w:rFonts w:eastAsia="Verdana" w:cs="Verdana"/>
              </w:rPr>
              <w:t>.</w:t>
            </w:r>
          </w:p>
          <w:p w14:paraId="1AE5FCEE" w14:textId="77777777" w:rsidR="004D7B95" w:rsidRPr="0005598B" w:rsidRDefault="004D7B95" w:rsidP="00857315">
            <w:pPr>
              <w:pStyle w:val="ListParagraph"/>
              <w:numPr>
                <w:ilvl w:val="0"/>
                <w:numId w:val="5"/>
              </w:numPr>
              <w:spacing w:before="120" w:after="120"/>
              <w:rPr>
                <w:rFonts w:eastAsia="Verdana" w:cs="Verdana"/>
              </w:rPr>
            </w:pPr>
            <w:r w:rsidRPr="0005598B">
              <w:rPr>
                <w:rFonts w:eastAsia="Verdana" w:cs="Verdana"/>
              </w:rPr>
              <w:t xml:space="preserve">Beneficiary requested </w:t>
            </w:r>
            <w:bookmarkStart w:id="63" w:name="_Int_zgd67ugt"/>
            <w:r w:rsidRPr="0005598B">
              <w:rPr>
                <w:rFonts w:eastAsia="Verdana" w:cs="Verdana"/>
              </w:rPr>
              <w:t>autopay</w:t>
            </w:r>
            <w:bookmarkEnd w:id="63"/>
            <w:r w:rsidRPr="0005598B">
              <w:rPr>
                <w:rFonts w:eastAsia="Verdana" w:cs="Verdana"/>
              </w:rPr>
              <w:t xml:space="preserve"> setup or update BEFORE disenrollment but wasn’t set up properly or at all.</w:t>
            </w:r>
          </w:p>
          <w:p w14:paraId="0425097C" w14:textId="19F651EC" w:rsidR="004D7B95" w:rsidRPr="0005598B" w:rsidRDefault="004D7B95" w:rsidP="00857315">
            <w:pPr>
              <w:pStyle w:val="ListParagraph"/>
              <w:numPr>
                <w:ilvl w:val="0"/>
                <w:numId w:val="5"/>
              </w:numPr>
              <w:spacing w:before="120" w:after="120"/>
              <w:rPr>
                <w:rFonts w:eastAsia="Verdana" w:cs="Verdana"/>
              </w:rPr>
            </w:pPr>
            <w:r w:rsidRPr="0005598B">
              <w:rPr>
                <w:rFonts w:eastAsia="Verdana" w:cs="Verdana"/>
              </w:rPr>
              <w:t xml:space="preserve">The beneficiary contacted the plan prior to disenrollment </w:t>
            </w:r>
            <w:r w:rsidR="602A9659" w:rsidRPr="0005598B">
              <w:rPr>
                <w:rFonts w:eastAsia="Verdana" w:cs="Verdana"/>
              </w:rPr>
              <w:t xml:space="preserve">and </w:t>
            </w:r>
            <w:r w:rsidRPr="0005598B">
              <w:rPr>
                <w:rFonts w:eastAsia="Verdana" w:cs="Verdana"/>
              </w:rPr>
              <w:t>was advised incorrectly about premiums/dunning.</w:t>
            </w:r>
          </w:p>
          <w:p w14:paraId="1BE9976A" w14:textId="76330726" w:rsidR="004D7B95" w:rsidRPr="0005598B" w:rsidRDefault="004D7B95" w:rsidP="00857315">
            <w:pPr>
              <w:pStyle w:val="ListParagraph"/>
              <w:numPr>
                <w:ilvl w:val="0"/>
                <w:numId w:val="5"/>
              </w:numPr>
              <w:spacing w:before="120" w:after="120"/>
              <w:rPr>
                <w:rFonts w:eastAsia="Verdana" w:cs="Verdana"/>
              </w:rPr>
            </w:pPr>
            <w:r w:rsidRPr="0005598B">
              <w:rPr>
                <w:rFonts w:eastAsia="Verdana" w:cs="Verdana"/>
              </w:rPr>
              <w:t xml:space="preserve">The beneficiary contacted the plan to request a payment plan BEFORE disenrollment, but a payment plan </w:t>
            </w:r>
            <w:r w:rsidR="00E73EC8" w:rsidRPr="0005598B">
              <w:rPr>
                <w:rFonts w:eastAsia="Verdana" w:cs="Verdana"/>
              </w:rPr>
              <w:t xml:space="preserve">Support </w:t>
            </w:r>
            <w:r w:rsidRPr="0005598B">
              <w:rPr>
                <w:rFonts w:eastAsia="Verdana" w:cs="Verdana"/>
              </w:rPr>
              <w:t>task was not submitted</w:t>
            </w:r>
            <w:r w:rsidR="79E62ED7" w:rsidRPr="0005598B">
              <w:rPr>
                <w:rFonts w:eastAsia="Verdana" w:cs="Verdana"/>
              </w:rPr>
              <w:t xml:space="preserve"> or was submitted with incomplete payment plan details</w:t>
            </w:r>
            <w:r w:rsidRPr="0005598B">
              <w:rPr>
                <w:rFonts w:eastAsia="Verdana" w:cs="Verdana"/>
              </w:rPr>
              <w:t>.</w:t>
            </w:r>
          </w:p>
          <w:p w14:paraId="3C6D285F" w14:textId="77777777" w:rsidR="00825640" w:rsidRDefault="004D7B95" w:rsidP="00857315">
            <w:pPr>
              <w:pStyle w:val="ListParagraph"/>
              <w:numPr>
                <w:ilvl w:val="0"/>
                <w:numId w:val="5"/>
              </w:numPr>
              <w:spacing w:before="120" w:after="120"/>
              <w:rPr>
                <w:rFonts w:eastAsia="Verdana" w:cs="Verdana"/>
              </w:rPr>
            </w:pPr>
            <w:r w:rsidRPr="0005598B">
              <w:rPr>
                <w:rFonts w:eastAsia="Verdana" w:cs="Verdana"/>
              </w:rPr>
              <w:t xml:space="preserve">The beneficiary made </w:t>
            </w:r>
            <w:proofErr w:type="gramStart"/>
            <w:r w:rsidRPr="0005598B">
              <w:rPr>
                <w:rFonts w:eastAsia="Verdana" w:cs="Verdana"/>
              </w:rPr>
              <w:t>a payment</w:t>
            </w:r>
            <w:proofErr w:type="gramEnd"/>
            <w:r w:rsidRPr="0005598B">
              <w:rPr>
                <w:rFonts w:eastAsia="Verdana" w:cs="Verdana"/>
              </w:rPr>
              <w:t xml:space="preserve"> BEFORE disenrollment, but it was misapplied or not posted.</w:t>
            </w:r>
            <w:r w:rsidR="4F7E7016" w:rsidRPr="0005598B">
              <w:rPr>
                <w:rFonts w:eastAsia="Verdana" w:cs="Verdana"/>
              </w:rPr>
              <w:t xml:space="preserve"> </w:t>
            </w:r>
          </w:p>
          <w:p w14:paraId="6B628E47" w14:textId="194663BE" w:rsidR="004D7B95" w:rsidRPr="0005598B" w:rsidRDefault="4F7E7016" w:rsidP="00825640">
            <w:pPr>
              <w:pStyle w:val="ListParagraph"/>
              <w:numPr>
                <w:ilvl w:val="1"/>
                <w:numId w:val="5"/>
              </w:numPr>
              <w:spacing w:before="120" w:after="120"/>
              <w:rPr>
                <w:rFonts w:eastAsia="Verdana" w:cs="Verdana"/>
              </w:rPr>
            </w:pPr>
            <w:r w:rsidRPr="00825640">
              <w:rPr>
                <w:rFonts w:eastAsia="Verdana" w:cs="Verdana"/>
                <w:b/>
                <w:bCs/>
              </w:rPr>
              <w:t>Note:</w:t>
            </w:r>
            <w:r w:rsidRPr="0005598B">
              <w:rPr>
                <w:rFonts w:eastAsia="Verdana" w:cs="Verdana"/>
              </w:rPr>
              <w:t xml:space="preserve"> If the beneficiary made an error with the payment which caused the payment to be misapplied or not posted, this would not be considered Plan Error.</w:t>
            </w:r>
            <w:bookmarkStart w:id="64" w:name="_Int_hvtyUygc"/>
            <w:bookmarkEnd w:id="64"/>
          </w:p>
          <w:p w14:paraId="3EF932A7" w14:textId="77777777" w:rsidR="004D7B95" w:rsidRPr="0005598B" w:rsidRDefault="004D7B95" w:rsidP="00857315">
            <w:pPr>
              <w:spacing w:before="120" w:after="120"/>
            </w:pPr>
            <w:r w:rsidRPr="0005598B">
              <w:t xml:space="preserve"> </w:t>
            </w:r>
          </w:p>
          <w:p w14:paraId="79190A0E" w14:textId="77777777" w:rsidR="004D7B95" w:rsidRPr="0005598B" w:rsidRDefault="004D7B95" w:rsidP="00857315">
            <w:pPr>
              <w:spacing w:before="120" w:after="120"/>
              <w:rPr>
                <w:rFonts w:eastAsia="Verdana" w:cs="Verdana"/>
                <w:b/>
                <w:bCs/>
              </w:rPr>
            </w:pPr>
            <w:r w:rsidRPr="0005598B">
              <w:rPr>
                <w:rFonts w:eastAsia="Verdana" w:cs="Verdana"/>
                <w:b/>
                <w:bCs/>
              </w:rPr>
              <w:t>Invalid Examples that DO NOT qualify for Plan Error reinstatement:</w:t>
            </w:r>
          </w:p>
          <w:p w14:paraId="50A3AFAC" w14:textId="77777777" w:rsidR="004D7B95" w:rsidRPr="0005598B" w:rsidRDefault="004D7B95" w:rsidP="00857315">
            <w:pPr>
              <w:pStyle w:val="ListParagraph"/>
              <w:numPr>
                <w:ilvl w:val="0"/>
                <w:numId w:val="4"/>
              </w:numPr>
              <w:spacing w:before="120" w:after="120"/>
              <w:rPr>
                <w:rFonts w:eastAsia="Verdana" w:cs="Verdana"/>
              </w:rPr>
            </w:pPr>
            <w:r w:rsidRPr="0005598B">
              <w:rPr>
                <w:rFonts w:eastAsia="Verdana" w:cs="Verdana"/>
              </w:rPr>
              <w:t>The beneficiary paid the balance AFTER disenrollment and wants to be reinstated.</w:t>
            </w:r>
          </w:p>
          <w:p w14:paraId="32974B9A" w14:textId="728EB063" w:rsidR="004D7B95" w:rsidRPr="0005598B" w:rsidRDefault="004D7B95" w:rsidP="00857315">
            <w:pPr>
              <w:pStyle w:val="ListParagraph"/>
              <w:numPr>
                <w:ilvl w:val="0"/>
                <w:numId w:val="4"/>
              </w:numPr>
              <w:spacing w:before="120" w:after="120"/>
              <w:rPr>
                <w:rFonts w:eastAsia="Verdana" w:cs="Verdana"/>
              </w:rPr>
            </w:pPr>
            <w:r w:rsidRPr="0005598B">
              <w:rPr>
                <w:rFonts w:eastAsia="Verdana" w:cs="Verdana"/>
              </w:rPr>
              <w:t xml:space="preserve">The beneficiary did not receive invoices or Dunning letters due to </w:t>
            </w:r>
            <w:r w:rsidR="5EF2870E" w:rsidRPr="0005598B">
              <w:rPr>
                <w:rFonts w:eastAsia="Verdana" w:cs="Verdana"/>
              </w:rPr>
              <w:t xml:space="preserve">an </w:t>
            </w:r>
            <w:r w:rsidRPr="0005598B">
              <w:rPr>
                <w:rFonts w:eastAsia="Verdana" w:cs="Verdana"/>
              </w:rPr>
              <w:t>unreported address change.</w:t>
            </w:r>
          </w:p>
          <w:p w14:paraId="713C1EEC" w14:textId="77777777" w:rsidR="004D7B95" w:rsidRPr="0005598B" w:rsidRDefault="004D7B95" w:rsidP="00857315">
            <w:pPr>
              <w:pStyle w:val="ListParagraph"/>
              <w:numPr>
                <w:ilvl w:val="0"/>
                <w:numId w:val="4"/>
              </w:numPr>
              <w:spacing w:before="120" w:after="120"/>
              <w:rPr>
                <w:rFonts w:eastAsia="Verdana" w:cs="Verdana"/>
              </w:rPr>
            </w:pPr>
            <w:r w:rsidRPr="0005598B">
              <w:rPr>
                <w:rFonts w:eastAsia="Verdana" w:cs="Verdana"/>
              </w:rPr>
              <w:t xml:space="preserve">The </w:t>
            </w:r>
            <w:bookmarkStart w:id="65" w:name="_Int_d64Nh7Uf"/>
            <w:r w:rsidRPr="0005598B">
              <w:rPr>
                <w:rFonts w:eastAsia="Verdana" w:cs="Verdana"/>
              </w:rPr>
              <w:t>beneficiary</w:t>
            </w:r>
            <w:bookmarkEnd w:id="65"/>
            <w:r w:rsidRPr="0005598B">
              <w:rPr>
                <w:rFonts w:eastAsia="Verdana" w:cs="Verdana"/>
              </w:rPr>
              <w:t xml:space="preserve"> thought they were set up for AutoPay or didn’t know AutoPay stopped.</w:t>
            </w:r>
          </w:p>
          <w:p w14:paraId="2A7B249E" w14:textId="77777777" w:rsidR="004D7B95" w:rsidRPr="0005598B" w:rsidRDefault="004D7B95" w:rsidP="00857315">
            <w:pPr>
              <w:pStyle w:val="ListParagraph"/>
              <w:numPr>
                <w:ilvl w:val="0"/>
                <w:numId w:val="4"/>
              </w:numPr>
              <w:spacing w:before="120" w:after="120"/>
              <w:rPr>
                <w:rFonts w:eastAsia="Verdana" w:cs="Verdana"/>
              </w:rPr>
            </w:pPr>
            <w:r w:rsidRPr="0005598B">
              <w:rPr>
                <w:rFonts w:eastAsia="Verdana" w:cs="Verdana"/>
              </w:rPr>
              <w:t>The beneficiary lost LIS or had LIS with a premium due.</w:t>
            </w:r>
          </w:p>
          <w:p w14:paraId="513895FE" w14:textId="77777777" w:rsidR="004D7B95" w:rsidRPr="0005598B" w:rsidRDefault="004D7B95" w:rsidP="00857315">
            <w:pPr>
              <w:pStyle w:val="ListParagraph"/>
              <w:numPr>
                <w:ilvl w:val="0"/>
                <w:numId w:val="4"/>
              </w:numPr>
              <w:spacing w:before="120" w:after="120"/>
              <w:rPr>
                <w:rFonts w:eastAsia="Verdana" w:cs="Verdana"/>
              </w:rPr>
            </w:pPr>
            <w:r w:rsidRPr="0005598B">
              <w:rPr>
                <w:rFonts w:eastAsia="Verdana" w:cs="Verdana"/>
              </w:rPr>
              <w:t>Need for prescription medicines or other plan services.</w:t>
            </w:r>
          </w:p>
          <w:p w14:paraId="4224846C" w14:textId="016A87E4" w:rsidR="004D7B95" w:rsidRPr="0005598B" w:rsidRDefault="004D7B95" w:rsidP="00AD2D71">
            <w:pPr>
              <w:pStyle w:val="ListParagraph"/>
              <w:numPr>
                <w:ilvl w:val="0"/>
                <w:numId w:val="4"/>
              </w:numPr>
              <w:spacing w:before="120" w:after="120"/>
            </w:pPr>
            <w:proofErr w:type="gramStart"/>
            <w:r w:rsidRPr="0005598B">
              <w:rPr>
                <w:rFonts w:eastAsia="Verdana" w:cs="Verdana"/>
              </w:rPr>
              <w:t>Authorized</w:t>
            </w:r>
            <w:proofErr w:type="gramEnd"/>
            <w:r w:rsidRPr="0005598B">
              <w:rPr>
                <w:rFonts w:eastAsia="Verdana" w:cs="Verdana"/>
              </w:rPr>
              <w:t xml:space="preserve"> representative did not pay timely on </w:t>
            </w:r>
            <w:proofErr w:type="gramStart"/>
            <w:r w:rsidRPr="0005598B">
              <w:rPr>
                <w:rFonts w:eastAsia="Verdana" w:cs="Verdana"/>
              </w:rPr>
              <w:t>beneficiary’s</w:t>
            </w:r>
            <w:proofErr w:type="gramEnd"/>
            <w:r w:rsidRPr="0005598B">
              <w:rPr>
                <w:rFonts w:eastAsia="Verdana" w:cs="Verdana"/>
              </w:rPr>
              <w:t xml:space="preserve"> behalf.</w:t>
            </w:r>
            <w:r w:rsidRPr="0005598B">
              <w:t xml:space="preserve"> </w:t>
            </w:r>
          </w:p>
          <w:p w14:paraId="3ABFD4BB" w14:textId="77777777" w:rsidR="004D7B95" w:rsidRPr="0005598B" w:rsidRDefault="004D7B95" w:rsidP="00857315">
            <w:pPr>
              <w:spacing w:after="120"/>
            </w:pPr>
          </w:p>
        </w:tc>
      </w:tr>
      <w:tr w:rsidR="004D7B95" w:rsidRPr="0005598B" w14:paraId="41FEA147" w14:textId="77777777" w:rsidTr="007E15FC">
        <w:trPr>
          <w:trHeight w:val="412"/>
        </w:trPr>
        <w:tc>
          <w:tcPr>
            <w:tcW w:w="1434" w:type="dxa"/>
            <w:vMerge/>
          </w:tcPr>
          <w:p w14:paraId="597D1C28" w14:textId="77777777" w:rsidR="004D7B95" w:rsidRPr="0005598B" w:rsidRDefault="004D7B95" w:rsidP="540BC6E1">
            <w:pPr>
              <w:jc w:val="center"/>
              <w:rPr>
                <w:b/>
                <w:bCs/>
              </w:rPr>
            </w:pPr>
          </w:p>
        </w:tc>
        <w:tc>
          <w:tcPr>
            <w:tcW w:w="1530" w:type="dxa"/>
            <w:shd w:val="clear" w:color="auto" w:fill="E9E9E9"/>
          </w:tcPr>
          <w:p w14:paraId="478A8CB3" w14:textId="646D7016" w:rsidR="004D7B95" w:rsidRPr="0005598B" w:rsidRDefault="004D7B95" w:rsidP="00857315">
            <w:pPr>
              <w:spacing w:before="120" w:after="120"/>
              <w:jc w:val="center"/>
              <w:rPr>
                <w:rFonts w:eastAsia="Verdana" w:cs="Verdana"/>
                <w:b/>
                <w:bCs/>
              </w:rPr>
            </w:pPr>
            <w:r w:rsidRPr="0005598B">
              <w:rPr>
                <w:rFonts w:eastAsia="Verdana" w:cs="Verdana"/>
                <w:b/>
                <w:bCs/>
              </w:rPr>
              <w:t>If…</w:t>
            </w:r>
          </w:p>
        </w:tc>
        <w:tc>
          <w:tcPr>
            <w:tcW w:w="20376" w:type="dxa"/>
            <w:shd w:val="clear" w:color="auto" w:fill="E9E9E9"/>
          </w:tcPr>
          <w:p w14:paraId="2FAE04E5" w14:textId="7B8EC9A3" w:rsidR="004D7B95" w:rsidRPr="0005598B" w:rsidRDefault="004D7B95" w:rsidP="00857315">
            <w:pPr>
              <w:spacing w:before="120" w:after="120"/>
              <w:jc w:val="center"/>
              <w:rPr>
                <w:rFonts w:eastAsia="Verdana" w:cs="Verdana"/>
                <w:b/>
                <w:bCs/>
              </w:rPr>
            </w:pPr>
            <w:r w:rsidRPr="0005598B">
              <w:rPr>
                <w:rFonts w:eastAsia="Verdana" w:cs="Verdana"/>
                <w:b/>
                <w:bCs/>
              </w:rPr>
              <w:t>Then…</w:t>
            </w:r>
          </w:p>
        </w:tc>
      </w:tr>
      <w:tr w:rsidR="004D7B95" w:rsidRPr="0005598B" w14:paraId="62EDFCD6" w14:textId="77777777" w:rsidTr="007E15FC">
        <w:trPr>
          <w:trHeight w:val="412"/>
        </w:trPr>
        <w:tc>
          <w:tcPr>
            <w:tcW w:w="1434" w:type="dxa"/>
            <w:vMerge/>
          </w:tcPr>
          <w:p w14:paraId="607E03B2" w14:textId="77777777" w:rsidR="004D7B95" w:rsidRPr="0005598B" w:rsidRDefault="004D7B95" w:rsidP="004D7B95">
            <w:pPr>
              <w:jc w:val="center"/>
              <w:rPr>
                <w:b/>
                <w:bCs/>
              </w:rPr>
            </w:pPr>
          </w:p>
        </w:tc>
        <w:tc>
          <w:tcPr>
            <w:tcW w:w="1530" w:type="dxa"/>
          </w:tcPr>
          <w:p w14:paraId="64C1EEE4" w14:textId="551B9CE5" w:rsidR="004D7B95" w:rsidRPr="0005598B" w:rsidRDefault="004D7B95" w:rsidP="00857315">
            <w:pPr>
              <w:spacing w:before="120" w:after="120"/>
              <w:rPr>
                <w:rFonts w:eastAsia="Verdana" w:cs="Verdana"/>
                <w:color w:val="7030A0"/>
                <w:sz w:val="22"/>
                <w:szCs w:val="22"/>
              </w:rPr>
            </w:pPr>
            <w:r w:rsidRPr="0005598B">
              <w:rPr>
                <w:rFonts w:eastAsia="Verdana" w:cs="Verdana"/>
              </w:rPr>
              <w:t xml:space="preserve">Yes </w:t>
            </w:r>
          </w:p>
        </w:tc>
        <w:tc>
          <w:tcPr>
            <w:tcW w:w="20376" w:type="dxa"/>
          </w:tcPr>
          <w:p w14:paraId="1806D611" w14:textId="19B187F4" w:rsidR="004D7B95" w:rsidRPr="0005598B" w:rsidRDefault="004D7B95" w:rsidP="00857315">
            <w:pPr>
              <w:spacing w:before="120" w:after="120"/>
              <w:rPr>
                <w:rFonts w:eastAsia="Verdana" w:cs="Verdana"/>
              </w:rPr>
            </w:pPr>
            <w:r w:rsidRPr="0005598B">
              <w:rPr>
                <w:noProof/>
              </w:rPr>
              <w:drawing>
                <wp:inline distT="0" distB="0" distL="0" distR="0" wp14:anchorId="69E55051" wp14:editId="04548A4B">
                  <wp:extent cx="238158" cy="209579"/>
                  <wp:effectExtent l="0" t="0" r="9525" b="0"/>
                  <wp:docPr id="1906545423" name="Picture 190654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545423"/>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5598B">
              <w:rPr>
                <w:rFonts w:eastAsia="Verdana" w:cs="Verdana"/>
                <w:color w:val="7030A0"/>
              </w:rPr>
              <w:t xml:space="preserve"> </w:t>
            </w:r>
            <w:r w:rsidRPr="0005598B">
              <w:rPr>
                <w:rFonts w:eastAsia="Verdana" w:cs="Verdana"/>
              </w:rPr>
              <w:t xml:space="preserve">I am submitting a request to a representative that will </w:t>
            </w:r>
            <w:r w:rsidR="2B89C0C9" w:rsidRPr="0005598B">
              <w:rPr>
                <w:rFonts w:eastAsia="Verdana" w:cs="Verdana"/>
              </w:rPr>
              <w:t>review</w:t>
            </w:r>
            <w:r w:rsidRPr="0005598B">
              <w:rPr>
                <w:rFonts w:eastAsia="Verdana" w:cs="Verdana"/>
              </w:rPr>
              <w:t xml:space="preserve"> your disenrollment based on the information you have provided today. A </w:t>
            </w:r>
            <w:bookmarkStart w:id="66" w:name="_Int_GzI6B6Q2"/>
            <w:proofErr w:type="gramStart"/>
            <w:r w:rsidRPr="0005598B">
              <w:rPr>
                <w:rFonts w:eastAsia="Verdana" w:cs="Verdana"/>
              </w:rPr>
              <w:t>determination</w:t>
            </w:r>
            <w:bookmarkEnd w:id="66"/>
            <w:proofErr w:type="gramEnd"/>
            <w:r w:rsidRPr="0005598B">
              <w:rPr>
                <w:rFonts w:eastAsia="Verdana" w:cs="Verdana"/>
              </w:rPr>
              <w:t xml:space="preserve"> will be made </w:t>
            </w:r>
            <w:r w:rsidRPr="0005598B">
              <w:rPr>
                <w:rFonts w:eastAsia="Verdana" w:cs="Verdana"/>
                <w:b/>
                <w:bCs/>
              </w:rPr>
              <w:t>within 10 business days</w:t>
            </w:r>
            <w:r w:rsidRPr="0005598B">
              <w:rPr>
                <w:rFonts w:eastAsia="Verdana" w:cs="Verdana"/>
              </w:rPr>
              <w:t>.</w:t>
            </w:r>
            <w:r w:rsidR="003E01C2" w:rsidRPr="0005598B">
              <w:rPr>
                <w:rFonts w:eastAsia="Verdana" w:cs="Verdana"/>
              </w:rPr>
              <w:t xml:space="preserve"> </w:t>
            </w:r>
            <w:r w:rsidRPr="0005598B">
              <w:rPr>
                <w:rFonts w:eastAsia="Verdana" w:cs="Verdana"/>
              </w:rPr>
              <w:t xml:space="preserve">You will be notified by letter </w:t>
            </w:r>
            <w:r w:rsidR="004779C7" w:rsidRPr="0005598B">
              <w:rPr>
                <w:rFonts w:eastAsia="Verdana" w:cs="Verdana"/>
              </w:rPr>
              <w:t>if you</w:t>
            </w:r>
            <w:r w:rsidRPr="0005598B">
              <w:rPr>
                <w:rFonts w:eastAsia="Verdana" w:cs="Verdana"/>
              </w:rPr>
              <w:t xml:space="preserve"> are reinstated into the plan.</w:t>
            </w:r>
            <w:r w:rsidR="00E73EC8" w:rsidRPr="0005598B">
              <w:rPr>
                <w:rFonts w:eastAsia="Verdana" w:cs="Verdana"/>
              </w:rPr>
              <w:t xml:space="preserve"> </w:t>
            </w:r>
            <w:r w:rsidRPr="0005598B">
              <w:rPr>
                <w:rFonts w:eastAsia="Verdana" w:cs="Verdana"/>
              </w:rPr>
              <w:t xml:space="preserve">You may contact Customer Care </w:t>
            </w:r>
            <w:r w:rsidRPr="0005598B">
              <w:rPr>
                <w:rFonts w:eastAsia="Verdana" w:cs="Verdana"/>
                <w:b/>
                <w:bCs/>
              </w:rPr>
              <w:t>after 10 business days</w:t>
            </w:r>
            <w:r w:rsidRPr="0005598B">
              <w:rPr>
                <w:rFonts w:eastAsia="Verdana" w:cs="Verdana"/>
              </w:rPr>
              <w:t xml:space="preserve"> for information regarding the </w:t>
            </w:r>
            <w:bookmarkStart w:id="67" w:name="_Int_AUoewws8"/>
            <w:r w:rsidRPr="0005598B">
              <w:rPr>
                <w:rFonts w:eastAsia="Verdana" w:cs="Verdana"/>
              </w:rPr>
              <w:t>determination</w:t>
            </w:r>
            <w:bookmarkEnd w:id="67"/>
            <w:r w:rsidRPr="0005598B">
              <w:rPr>
                <w:rFonts w:eastAsia="Verdana" w:cs="Verdana"/>
              </w:rPr>
              <w:t>.</w:t>
            </w:r>
          </w:p>
          <w:p w14:paraId="594F110F" w14:textId="77777777" w:rsidR="004D7B95" w:rsidRPr="0005598B" w:rsidRDefault="004D7B95" w:rsidP="00857315">
            <w:pPr>
              <w:spacing w:before="120" w:after="120"/>
              <w:rPr>
                <w:rFonts w:eastAsia="Verdana" w:cs="Verdana"/>
              </w:rPr>
            </w:pPr>
          </w:p>
          <w:p w14:paraId="494E3FD8" w14:textId="77777777" w:rsidR="004D7B95" w:rsidRPr="0005598B" w:rsidRDefault="004D7B95" w:rsidP="00857315">
            <w:pPr>
              <w:spacing w:before="120" w:after="120"/>
              <w:rPr>
                <w:rFonts w:eastAsia="Verdana" w:cs="Verdana"/>
              </w:rPr>
            </w:pPr>
            <w:r w:rsidRPr="0005598B">
              <w:rPr>
                <w:rFonts w:eastAsia="Verdana" w:cs="Verdana"/>
              </w:rPr>
              <w:t xml:space="preserve">Submit the following Support Task: </w:t>
            </w:r>
          </w:p>
          <w:p w14:paraId="59F421AD" w14:textId="77777777" w:rsidR="004D7B95" w:rsidRPr="0005598B" w:rsidRDefault="004D7B95" w:rsidP="00857315">
            <w:pPr>
              <w:spacing w:before="120" w:after="120"/>
            </w:pPr>
          </w:p>
          <w:p w14:paraId="05BCCC62" w14:textId="4528C847" w:rsidR="004D7B95" w:rsidRPr="0005598B" w:rsidRDefault="004D7B95" w:rsidP="00857315">
            <w:pPr>
              <w:spacing w:before="120" w:after="120"/>
              <w:ind w:left="-824"/>
              <w:rPr>
                <w:rFonts w:eastAsia="Verdana" w:cs="Verdana"/>
              </w:rPr>
            </w:pPr>
            <w:r w:rsidRPr="0005598B">
              <w:rPr>
                <w:rFonts w:eastAsia="Verdana" w:cs="Verdana"/>
                <w:b/>
                <w:bCs/>
              </w:rPr>
              <w:t>Task Type:</w:t>
            </w:r>
            <w:r w:rsidR="0005598B">
              <w:rPr>
                <w:rFonts w:eastAsia="Verdana" w:cs="Verdana"/>
                <w:b/>
                <w:bCs/>
              </w:rPr>
              <w:t xml:space="preserve"> </w:t>
            </w:r>
            <w:r w:rsidRPr="0005598B">
              <w:rPr>
                <w:rFonts w:eastAsia="Verdana" w:cs="Verdana"/>
              </w:rPr>
              <w:t>Premium Billing Inquiry Medicare D</w:t>
            </w:r>
          </w:p>
          <w:p w14:paraId="36F9799C" w14:textId="119D75DE" w:rsidR="004D7B95" w:rsidRPr="0005598B" w:rsidRDefault="004D7B95" w:rsidP="00857315">
            <w:pPr>
              <w:spacing w:before="120" w:after="120"/>
              <w:ind w:left="-824"/>
              <w:rPr>
                <w:rFonts w:eastAsia="Verdana" w:cs="Verdana"/>
              </w:rPr>
            </w:pPr>
            <w:r w:rsidRPr="0005598B">
              <w:rPr>
                <w:rFonts w:eastAsia="Verdana" w:cs="Verdana"/>
                <w:b/>
                <w:bCs/>
              </w:rPr>
              <w:t>Reason For Dispute:</w:t>
            </w:r>
            <w:r w:rsidR="0005598B">
              <w:rPr>
                <w:rFonts w:eastAsia="Verdana" w:cs="Verdana"/>
              </w:rPr>
              <w:t xml:space="preserve"> </w:t>
            </w:r>
            <w:r w:rsidRPr="0005598B">
              <w:rPr>
                <w:rFonts w:eastAsia="Verdana" w:cs="Verdana"/>
              </w:rPr>
              <w:t>DUNNING/DISENROLLMENT</w:t>
            </w:r>
          </w:p>
          <w:p w14:paraId="1BBB1D61" w14:textId="30622696" w:rsidR="004D7B95" w:rsidRPr="0005598B" w:rsidRDefault="004D7B95" w:rsidP="00857315">
            <w:pPr>
              <w:spacing w:before="120" w:after="120"/>
              <w:ind w:left="-824"/>
              <w:rPr>
                <w:rFonts w:eastAsia="Verdana" w:cs="Verdana"/>
              </w:rPr>
            </w:pPr>
            <w:r w:rsidRPr="0005598B">
              <w:rPr>
                <w:rFonts w:eastAsia="Verdana" w:cs="Verdana"/>
                <w:b/>
                <w:bCs/>
              </w:rPr>
              <w:t>Task Notes:</w:t>
            </w:r>
            <w:r w:rsidR="0005598B">
              <w:rPr>
                <w:rFonts w:eastAsia="Verdana" w:cs="Verdana"/>
              </w:rPr>
              <w:t xml:space="preserve"> </w:t>
            </w:r>
            <w:r w:rsidRPr="0005598B">
              <w:rPr>
                <w:rFonts w:eastAsia="Verdana" w:cs="Verdana"/>
              </w:rPr>
              <w:t>Document the following:</w:t>
            </w:r>
          </w:p>
          <w:p w14:paraId="7CA92ADF" w14:textId="77777777" w:rsidR="003E01C2" w:rsidRPr="0005598B" w:rsidRDefault="003E01C2" w:rsidP="00857315">
            <w:pPr>
              <w:spacing w:before="120" w:after="120"/>
              <w:ind w:left="-824"/>
              <w:rPr>
                <w:rFonts w:eastAsia="Verdana" w:cs="Verdana"/>
                <w:color w:val="7030A0"/>
              </w:rPr>
            </w:pPr>
          </w:p>
          <w:p w14:paraId="7462E58E" w14:textId="77777777" w:rsidR="004D7B95" w:rsidRPr="0005598B" w:rsidRDefault="004D7B95" w:rsidP="00857315">
            <w:pPr>
              <w:pStyle w:val="ListParagraph"/>
              <w:numPr>
                <w:ilvl w:val="0"/>
                <w:numId w:val="25"/>
              </w:numPr>
              <w:spacing w:before="120" w:after="120"/>
              <w:rPr>
                <w:rFonts w:eastAsia="Verdana" w:cs="Verdana"/>
              </w:rPr>
            </w:pPr>
            <w:r w:rsidRPr="0005598B">
              <w:rPr>
                <w:rFonts w:eastAsia="Verdana" w:cs="Verdana"/>
                <w:b/>
                <w:bCs/>
              </w:rPr>
              <w:t>PER004</w:t>
            </w:r>
            <w:r w:rsidRPr="0005598B">
              <w:rPr>
                <w:rFonts w:eastAsia="Verdana" w:cs="Verdana"/>
              </w:rPr>
              <w:t>, Beneficiary is disputing their Dunning/Disenrollment.</w:t>
            </w:r>
          </w:p>
          <w:p w14:paraId="110D7831" w14:textId="77777777" w:rsidR="004D7B95" w:rsidRPr="0005598B" w:rsidRDefault="004D7B95" w:rsidP="00857315">
            <w:pPr>
              <w:pStyle w:val="ListParagraph"/>
              <w:numPr>
                <w:ilvl w:val="0"/>
                <w:numId w:val="25"/>
              </w:numPr>
              <w:spacing w:before="120" w:after="120"/>
              <w:rPr>
                <w:rFonts w:eastAsia="Verdana" w:cs="Verdana"/>
              </w:rPr>
            </w:pPr>
            <w:r w:rsidRPr="0005598B">
              <w:rPr>
                <w:rFonts w:eastAsia="Verdana" w:cs="Verdana"/>
              </w:rPr>
              <w:t>Detail exactly why the beneficiary believes they were disenrolled in error (list reason).</w:t>
            </w:r>
          </w:p>
          <w:p w14:paraId="4CC8B02A" w14:textId="77777777" w:rsidR="004D7B95" w:rsidRPr="0005598B" w:rsidRDefault="004D7B95" w:rsidP="00857315">
            <w:pPr>
              <w:pStyle w:val="ListParagraph"/>
              <w:numPr>
                <w:ilvl w:val="0"/>
                <w:numId w:val="25"/>
              </w:numPr>
              <w:spacing w:before="120" w:after="120"/>
              <w:rPr>
                <w:rFonts w:eastAsia="Verdana" w:cs="Verdana"/>
              </w:rPr>
            </w:pPr>
            <w:r w:rsidRPr="0005598B">
              <w:rPr>
                <w:rFonts w:eastAsia="Verdana" w:cs="Verdana"/>
              </w:rPr>
              <w:t>Beneficiary’s contact number.</w:t>
            </w:r>
          </w:p>
          <w:p w14:paraId="4A1B1638" w14:textId="77777777" w:rsidR="004D7B95" w:rsidRPr="0005598B" w:rsidRDefault="004D7B95" w:rsidP="00857315">
            <w:pPr>
              <w:spacing w:before="120" w:after="120"/>
            </w:pPr>
          </w:p>
          <w:p w14:paraId="0C304FD1" w14:textId="119EE728" w:rsidR="004D7B95" w:rsidRPr="0005598B" w:rsidRDefault="004D7B95" w:rsidP="00857315">
            <w:pPr>
              <w:spacing w:before="120" w:after="120"/>
              <w:rPr>
                <w:rFonts w:eastAsia="Verdana" w:cs="Verdana"/>
              </w:rPr>
            </w:pPr>
            <w:r w:rsidRPr="0005598B">
              <w:rPr>
                <w:rFonts w:eastAsia="Verdana" w:cs="Verdana"/>
              </w:rPr>
              <w:t xml:space="preserve"> </w:t>
            </w:r>
            <w:r w:rsidRPr="0005598B">
              <w:rPr>
                <w:rFonts w:eastAsia="Verdana" w:cs="Verdana"/>
                <w:noProof/>
              </w:rPr>
              <w:drawing>
                <wp:inline distT="0" distB="0" distL="0" distR="0" wp14:anchorId="1816A2DB" wp14:editId="7B2E4C74">
                  <wp:extent cx="238095" cy="209524"/>
                  <wp:effectExtent l="0" t="0" r="0" b="635"/>
                  <wp:docPr id="1260600913" name="Picture 126060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0913" name="Picture 126060091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5598B">
              <w:rPr>
                <w:rFonts w:eastAsia="Verdana" w:cs="Verdana"/>
              </w:rPr>
              <w:t xml:space="preserve"> Do NOT copy and paste the above template in the Support Task, as there is limited space for notes in the task. Instead, list the reasons for the </w:t>
            </w:r>
            <w:proofErr w:type="gramStart"/>
            <w:r w:rsidRPr="0005598B">
              <w:rPr>
                <w:rFonts w:eastAsia="Verdana" w:cs="Verdana"/>
              </w:rPr>
              <w:t>member’s</w:t>
            </w:r>
            <w:proofErr w:type="gramEnd"/>
            <w:r w:rsidRPr="0005598B">
              <w:rPr>
                <w:rFonts w:eastAsia="Verdana" w:cs="Verdana"/>
              </w:rPr>
              <w:t xml:space="preserve"> dispute, with as much detail as possible for review.</w:t>
            </w:r>
          </w:p>
          <w:p w14:paraId="3472C6DD" w14:textId="77777777" w:rsidR="004D7B95" w:rsidRPr="0005598B" w:rsidRDefault="004D7B95" w:rsidP="00857315">
            <w:pPr>
              <w:spacing w:before="120" w:after="120"/>
              <w:rPr>
                <w:rFonts w:eastAsia="Verdana" w:cs="Verdana"/>
              </w:rPr>
            </w:pPr>
          </w:p>
          <w:p w14:paraId="3243E022" w14:textId="00AD7DC4" w:rsidR="004D7B95" w:rsidRPr="0005598B" w:rsidRDefault="004D7B95" w:rsidP="00857315">
            <w:pPr>
              <w:spacing w:before="120" w:after="120"/>
              <w:rPr>
                <w:rFonts w:eastAsia="Verdana" w:cs="Verdana"/>
              </w:rPr>
            </w:pPr>
            <w:r w:rsidRPr="0005598B">
              <w:rPr>
                <w:rFonts w:eastAsia="Verdana" w:cs="Verdana"/>
                <w:b/>
                <w:bCs/>
              </w:rPr>
              <w:t>Example:</w:t>
            </w:r>
            <w:r w:rsidR="0005598B">
              <w:rPr>
                <w:rFonts w:eastAsia="Verdana" w:cs="Verdana"/>
                <w:b/>
                <w:bCs/>
              </w:rPr>
              <w:t xml:space="preserve"> </w:t>
            </w:r>
            <w:r w:rsidRPr="0005598B">
              <w:rPr>
                <w:rFonts w:eastAsia="Verdana" w:cs="Verdana"/>
              </w:rPr>
              <w:t>If the beneficiary claims to have made a payment, the Premium Billing Specialized Care Team should include details such as:</w:t>
            </w:r>
          </w:p>
          <w:p w14:paraId="70FA35A4" w14:textId="77777777" w:rsidR="004D7B95" w:rsidRPr="0005598B" w:rsidRDefault="004D7B95" w:rsidP="00857315">
            <w:pPr>
              <w:pStyle w:val="ListParagraph"/>
              <w:numPr>
                <w:ilvl w:val="0"/>
                <w:numId w:val="26"/>
              </w:numPr>
              <w:spacing w:before="120" w:after="120"/>
              <w:rPr>
                <w:rFonts w:eastAsia="Verdana" w:cs="Verdana"/>
              </w:rPr>
            </w:pPr>
            <w:r w:rsidRPr="0005598B">
              <w:rPr>
                <w:rFonts w:eastAsia="Verdana" w:cs="Verdana"/>
              </w:rPr>
              <w:t>Check number.</w:t>
            </w:r>
          </w:p>
          <w:p w14:paraId="49E8C4BF" w14:textId="77777777" w:rsidR="004D7B95" w:rsidRPr="0005598B" w:rsidRDefault="004D7B95" w:rsidP="00857315">
            <w:pPr>
              <w:pStyle w:val="ListParagraph"/>
              <w:numPr>
                <w:ilvl w:val="0"/>
                <w:numId w:val="26"/>
              </w:numPr>
              <w:spacing w:before="120" w:after="120"/>
              <w:rPr>
                <w:rFonts w:eastAsia="Verdana" w:cs="Verdana"/>
              </w:rPr>
            </w:pPr>
            <w:r w:rsidRPr="0005598B">
              <w:rPr>
                <w:rFonts w:eastAsia="Verdana" w:cs="Verdana"/>
              </w:rPr>
              <w:t>Amount of payment.</w:t>
            </w:r>
          </w:p>
          <w:p w14:paraId="01D0AA15" w14:textId="77777777" w:rsidR="004D7B95" w:rsidRPr="0005598B" w:rsidRDefault="004D7B95" w:rsidP="00857315">
            <w:pPr>
              <w:pStyle w:val="ListParagraph"/>
              <w:numPr>
                <w:ilvl w:val="0"/>
                <w:numId w:val="26"/>
              </w:numPr>
              <w:spacing w:before="120" w:after="120"/>
              <w:rPr>
                <w:rFonts w:eastAsia="Verdana" w:cs="Verdana"/>
              </w:rPr>
            </w:pPr>
            <w:proofErr w:type="gramStart"/>
            <w:r w:rsidRPr="0005598B">
              <w:rPr>
                <w:rFonts w:eastAsia="Verdana" w:cs="Verdana"/>
              </w:rPr>
              <w:t>Approximate</w:t>
            </w:r>
            <w:proofErr w:type="gramEnd"/>
            <w:r w:rsidRPr="0005598B">
              <w:rPr>
                <w:rFonts w:eastAsia="Verdana" w:cs="Verdana"/>
              </w:rPr>
              <w:t xml:space="preserve"> </w:t>
            </w:r>
            <w:proofErr w:type="gramStart"/>
            <w:r w:rsidRPr="0005598B">
              <w:rPr>
                <w:rFonts w:eastAsia="Verdana" w:cs="Verdana"/>
              </w:rPr>
              <w:t>date</w:t>
            </w:r>
            <w:proofErr w:type="gramEnd"/>
            <w:r w:rsidRPr="0005598B">
              <w:rPr>
                <w:rFonts w:eastAsia="Verdana" w:cs="Verdana"/>
              </w:rPr>
              <w:t xml:space="preserve"> the check was mailed.</w:t>
            </w:r>
          </w:p>
          <w:p w14:paraId="3D19A12D" w14:textId="77777777" w:rsidR="004D7B95" w:rsidRPr="0005598B" w:rsidRDefault="004D7B95" w:rsidP="00857315">
            <w:pPr>
              <w:pStyle w:val="ListParagraph"/>
              <w:numPr>
                <w:ilvl w:val="0"/>
                <w:numId w:val="26"/>
              </w:numPr>
              <w:spacing w:before="120" w:after="120"/>
              <w:rPr>
                <w:rFonts w:eastAsia="Verdana" w:cs="Verdana"/>
              </w:rPr>
            </w:pPr>
            <w:r w:rsidRPr="0005598B">
              <w:rPr>
                <w:rFonts w:eastAsia="Verdana" w:cs="Verdana"/>
              </w:rPr>
              <w:t>Whether the check has cleared the beneficiary’s bank account.</w:t>
            </w:r>
          </w:p>
          <w:p w14:paraId="1B490203" w14:textId="77777777" w:rsidR="004D7B95" w:rsidRPr="0005598B" w:rsidRDefault="004D7B95" w:rsidP="00857315">
            <w:pPr>
              <w:spacing w:before="120" w:after="120"/>
              <w:rPr>
                <w:rFonts w:eastAsia="Verdana" w:cs="Verdana"/>
              </w:rPr>
            </w:pPr>
          </w:p>
          <w:p w14:paraId="5ADEDC38" w14:textId="77777777" w:rsidR="004D7B95" w:rsidRPr="0005598B" w:rsidRDefault="004D7B95" w:rsidP="00857315">
            <w:pPr>
              <w:spacing w:before="120" w:after="120"/>
              <w:rPr>
                <w:rFonts w:eastAsia="Verdana" w:cs="Verdana"/>
              </w:rPr>
            </w:pPr>
            <w:r w:rsidRPr="0005598B">
              <w:rPr>
                <w:rFonts w:eastAsia="Verdana" w:cs="Verdana"/>
                <w:b/>
                <w:bCs/>
              </w:rPr>
              <w:t xml:space="preserve">Premium Billing Specialized Care Team Process Note: </w:t>
            </w:r>
            <w:r w:rsidRPr="0005598B">
              <w:rPr>
                <w:rFonts w:eastAsia="Verdana" w:cs="Verdana"/>
              </w:rPr>
              <w:t xml:space="preserve">A task which simply says “Please Research” or “member insists on reinstatement” is </w:t>
            </w:r>
            <w:r w:rsidRPr="0005598B">
              <w:rPr>
                <w:rFonts w:eastAsia="Verdana" w:cs="Verdana"/>
                <w:b/>
                <w:bCs/>
              </w:rPr>
              <w:t>UNACCEPTABLE</w:t>
            </w:r>
            <w:r w:rsidRPr="0005598B">
              <w:rPr>
                <w:rFonts w:eastAsia="Verdana" w:cs="Verdana"/>
              </w:rPr>
              <w:t>.</w:t>
            </w:r>
          </w:p>
          <w:p w14:paraId="32B333DA" w14:textId="77777777" w:rsidR="004D7B95" w:rsidRPr="0005598B" w:rsidRDefault="004D7B95" w:rsidP="00857315">
            <w:pPr>
              <w:spacing w:before="120" w:after="120"/>
              <w:rPr>
                <w:rFonts w:eastAsia="Verdana" w:cs="Verdana"/>
                <w:color w:val="7030A0"/>
              </w:rPr>
            </w:pPr>
          </w:p>
          <w:p w14:paraId="1FD8EE11" w14:textId="77777777" w:rsidR="004D7B95" w:rsidRPr="0005598B" w:rsidRDefault="004D7B95" w:rsidP="00857315">
            <w:pPr>
              <w:spacing w:before="120" w:after="120"/>
              <w:rPr>
                <w:rFonts w:eastAsia="Verdana" w:cs="Verdana"/>
                <w:b/>
                <w:bCs/>
                <w:color w:val="7030A0"/>
              </w:rPr>
            </w:pPr>
          </w:p>
          <w:p w14:paraId="6031BAAC" w14:textId="27E79C5B" w:rsidR="004D7B95" w:rsidRPr="0005598B" w:rsidRDefault="004D7B95" w:rsidP="00857315">
            <w:pPr>
              <w:spacing w:before="120" w:after="120"/>
              <w:rPr>
                <w:rFonts w:eastAsia="Verdana" w:cs="Verdana"/>
              </w:rPr>
            </w:pPr>
            <w:r w:rsidRPr="0005598B">
              <w:rPr>
                <w:rFonts w:eastAsia="Verdana" w:cs="Verdana"/>
                <w:color w:val="7030A0"/>
              </w:rPr>
              <w:t xml:space="preserve"> </w:t>
            </w:r>
            <w:r w:rsidRPr="0005598B">
              <w:rPr>
                <w:rFonts w:eastAsia="Verdana" w:cs="Verdana"/>
                <w:noProof/>
                <w:color w:val="7030A0"/>
              </w:rPr>
              <w:drawing>
                <wp:inline distT="0" distB="0" distL="0" distR="0" wp14:anchorId="473FB7FE" wp14:editId="72827572">
                  <wp:extent cx="238095" cy="209524"/>
                  <wp:effectExtent l="0" t="0" r="0" b="635"/>
                  <wp:docPr id="372099177" name="Picture 37209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0913" name="Picture 126060091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05598B">
              <w:rPr>
                <w:rFonts w:eastAsia="Verdana" w:cs="Verdana"/>
                <w:color w:val="7030A0"/>
              </w:rPr>
              <w:t xml:space="preserve"> </w:t>
            </w:r>
            <w:r w:rsidRPr="0005598B">
              <w:rPr>
                <w:rFonts w:eastAsia="Verdana" w:cs="Verdana"/>
              </w:rPr>
              <w:t xml:space="preserve">Do NOT advise the </w:t>
            </w:r>
            <w:proofErr w:type="gramStart"/>
            <w:r w:rsidRPr="0005598B">
              <w:rPr>
                <w:rFonts w:eastAsia="Verdana" w:cs="Verdana"/>
              </w:rPr>
              <w:t>member</w:t>
            </w:r>
            <w:proofErr w:type="gramEnd"/>
            <w:r w:rsidRPr="0005598B">
              <w:rPr>
                <w:rFonts w:eastAsia="Verdana" w:cs="Verdana"/>
              </w:rPr>
              <w:t xml:space="preserve"> that they will receive a callback to advise them of the determination of the plan error review. The contact number is included in the task </w:t>
            </w:r>
            <w:proofErr w:type="gramStart"/>
            <w:r w:rsidRPr="0005598B">
              <w:rPr>
                <w:rFonts w:eastAsia="Verdana" w:cs="Verdana"/>
              </w:rPr>
              <w:t>in case</w:t>
            </w:r>
            <w:proofErr w:type="gramEnd"/>
            <w:r w:rsidRPr="0005598B">
              <w:rPr>
                <w:rFonts w:eastAsia="Verdana" w:cs="Verdana"/>
              </w:rPr>
              <w:t xml:space="preserve"> more information is needed from the </w:t>
            </w:r>
            <w:proofErr w:type="gramStart"/>
            <w:r w:rsidRPr="0005598B">
              <w:rPr>
                <w:rFonts w:eastAsia="Verdana" w:cs="Verdana"/>
              </w:rPr>
              <w:t>member</w:t>
            </w:r>
            <w:proofErr w:type="gramEnd"/>
            <w:r w:rsidRPr="0005598B">
              <w:rPr>
                <w:rFonts w:eastAsia="Verdana" w:cs="Verdana"/>
              </w:rPr>
              <w:t>.</w:t>
            </w:r>
          </w:p>
          <w:p w14:paraId="6ED330AC" w14:textId="77777777" w:rsidR="004D7B95" w:rsidRPr="0005598B" w:rsidRDefault="004D7B95" w:rsidP="00857315">
            <w:pPr>
              <w:spacing w:before="120" w:after="120"/>
              <w:rPr>
                <w:rFonts w:eastAsia="Verdana" w:cs="Verdana"/>
                <w:b/>
                <w:bCs/>
                <w:color w:val="7030A0"/>
              </w:rPr>
            </w:pPr>
          </w:p>
          <w:p w14:paraId="5D60BAE0" w14:textId="5DC1896C" w:rsidR="004D7B95" w:rsidRPr="0005598B" w:rsidRDefault="004D7B95" w:rsidP="00857315">
            <w:pPr>
              <w:spacing w:before="120" w:after="120"/>
              <w:rPr>
                <w:rFonts w:eastAsia="Verdana" w:cs="Verdana"/>
                <w:color w:val="7030A0"/>
                <w:sz w:val="22"/>
                <w:szCs w:val="22"/>
              </w:rPr>
            </w:pPr>
          </w:p>
        </w:tc>
      </w:tr>
      <w:tr w:rsidR="004D7B95" w:rsidRPr="0005598B" w14:paraId="6A7D94A9" w14:textId="77777777" w:rsidTr="007E15FC">
        <w:trPr>
          <w:trHeight w:val="412"/>
        </w:trPr>
        <w:tc>
          <w:tcPr>
            <w:tcW w:w="1434" w:type="dxa"/>
            <w:vMerge/>
          </w:tcPr>
          <w:p w14:paraId="5F09994C" w14:textId="77777777" w:rsidR="004D7B95" w:rsidRPr="0005598B" w:rsidRDefault="004D7B95" w:rsidP="004D7B95">
            <w:pPr>
              <w:jc w:val="center"/>
              <w:rPr>
                <w:b/>
                <w:bCs/>
              </w:rPr>
            </w:pPr>
          </w:p>
        </w:tc>
        <w:tc>
          <w:tcPr>
            <w:tcW w:w="1530" w:type="dxa"/>
          </w:tcPr>
          <w:p w14:paraId="5FA4B170" w14:textId="77777777" w:rsidR="004D7B95" w:rsidRPr="0005598B" w:rsidRDefault="004D7B95" w:rsidP="00857315">
            <w:pPr>
              <w:spacing w:before="120" w:after="120"/>
              <w:rPr>
                <w:rFonts w:eastAsia="Verdana" w:cs="Verdana"/>
              </w:rPr>
            </w:pPr>
            <w:r w:rsidRPr="0005598B">
              <w:rPr>
                <w:rFonts w:eastAsia="Verdana" w:cs="Verdana"/>
              </w:rPr>
              <w:t>No</w:t>
            </w:r>
          </w:p>
          <w:p w14:paraId="4C37F106" w14:textId="77777777" w:rsidR="004D7B95" w:rsidRPr="0005598B" w:rsidRDefault="004D7B95" w:rsidP="00857315">
            <w:pPr>
              <w:spacing w:before="120" w:after="120"/>
              <w:rPr>
                <w:rFonts w:eastAsia="Verdana" w:cs="Verdana"/>
              </w:rPr>
            </w:pPr>
          </w:p>
          <w:p w14:paraId="19265D22" w14:textId="77777777" w:rsidR="004D7B95" w:rsidRPr="0005598B" w:rsidRDefault="004D7B95" w:rsidP="00857315">
            <w:pPr>
              <w:spacing w:before="120" w:after="120"/>
              <w:rPr>
                <w:rFonts w:eastAsia="Verdana" w:cs="Verdana"/>
              </w:rPr>
            </w:pPr>
          </w:p>
          <w:p w14:paraId="31A3D470" w14:textId="77777777" w:rsidR="004D7B95" w:rsidRPr="0005598B" w:rsidRDefault="004D7B95" w:rsidP="00857315">
            <w:pPr>
              <w:spacing w:before="120" w:after="120"/>
              <w:rPr>
                <w:rFonts w:eastAsia="Verdana" w:cs="Verdana"/>
                <w:sz w:val="22"/>
                <w:szCs w:val="22"/>
              </w:rPr>
            </w:pPr>
          </w:p>
        </w:tc>
        <w:tc>
          <w:tcPr>
            <w:tcW w:w="20376" w:type="dxa"/>
          </w:tcPr>
          <w:p w14:paraId="6FCF8EAE" w14:textId="77777777" w:rsidR="004D7B95" w:rsidRPr="0005598B" w:rsidRDefault="004D7B95" w:rsidP="00857315">
            <w:pPr>
              <w:spacing w:before="120" w:after="120"/>
              <w:rPr>
                <w:rFonts w:eastAsia="Verdana" w:cs="Verdana"/>
              </w:rPr>
            </w:pPr>
            <w:r w:rsidRPr="0005598B">
              <w:rPr>
                <w:rFonts w:eastAsia="Verdana" w:cs="Verdana"/>
              </w:rPr>
              <w:t xml:space="preserve">Do NOT submit a Dunning/Disenrollment Support task. </w:t>
            </w:r>
          </w:p>
          <w:p w14:paraId="08A1A54C" w14:textId="77777777" w:rsidR="004D7B95" w:rsidRPr="0005598B" w:rsidRDefault="004D7B95" w:rsidP="00857315">
            <w:pPr>
              <w:spacing w:before="120" w:after="120"/>
              <w:rPr>
                <w:rFonts w:eastAsia="Verdana" w:cs="Verdana"/>
                <w:color w:val="7030A0"/>
              </w:rPr>
            </w:pPr>
          </w:p>
          <w:p w14:paraId="3C4F004B" w14:textId="4C05EE23" w:rsidR="004D7B95" w:rsidRPr="0005598B" w:rsidRDefault="004D7B95" w:rsidP="00857315">
            <w:pPr>
              <w:spacing w:before="120" w:after="120"/>
              <w:rPr>
                <w:rFonts w:eastAsia="Verdana" w:cs="Verdana"/>
              </w:rPr>
            </w:pPr>
            <w:r w:rsidRPr="0005598B">
              <w:rPr>
                <w:noProof/>
              </w:rPr>
              <w:drawing>
                <wp:inline distT="0" distB="0" distL="0" distR="0" wp14:anchorId="1A8D863D" wp14:editId="71FBF055">
                  <wp:extent cx="238158" cy="209579"/>
                  <wp:effectExtent l="0" t="0" r="9525" b="0"/>
                  <wp:docPr id="2093595983" name="Picture 209359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595983"/>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5598B">
              <w:rPr>
                <w:rFonts w:eastAsia="Verdana" w:cs="Verdana"/>
                <w:color w:val="7030A0"/>
              </w:rPr>
              <w:t xml:space="preserve"> </w:t>
            </w:r>
            <w:r w:rsidRPr="0005598B">
              <w:rPr>
                <w:rFonts w:eastAsia="Verdana" w:cs="Verdana"/>
              </w:rPr>
              <w:t xml:space="preserve">Based on the reason(s) you provided, at this time it would appear you do not qualify for </w:t>
            </w:r>
            <w:proofErr w:type="gramStart"/>
            <w:r w:rsidRPr="0005598B">
              <w:rPr>
                <w:rFonts w:eastAsia="Verdana" w:cs="Verdana"/>
              </w:rPr>
              <w:t>a review for</w:t>
            </w:r>
            <w:proofErr w:type="gramEnd"/>
            <w:r w:rsidRPr="0005598B">
              <w:rPr>
                <w:rFonts w:eastAsia="Verdana" w:cs="Verdana"/>
              </w:rPr>
              <w:t xml:space="preserve"> reinstatement. You will remain disenrolled in the plan. You have 60 days from the disenrollment date to submit a valid reason for Good Cause reinstatement due to unforeseen or unexpected circumstances. You have the option to enroll in another Part D plan when you have a valid election period or during the next Annual Election Period (AEP) (October 15 to December 7). If you wish to re-enroll into the plan during an upcoming valid election period, you will be required to pay any past due plan premiums associated with your prior enrollment as a condition of enrollment.</w:t>
            </w:r>
          </w:p>
          <w:p w14:paraId="5FC3CEAD" w14:textId="6A6751A5" w:rsidR="5D49AB05" w:rsidRPr="0005598B" w:rsidRDefault="5D49AB05" w:rsidP="5D49AB05">
            <w:pPr>
              <w:spacing w:before="120" w:after="120"/>
              <w:rPr>
                <w:rFonts w:eastAsia="Verdana" w:cs="Verdana"/>
              </w:rPr>
            </w:pPr>
          </w:p>
          <w:p w14:paraId="3DCB131D" w14:textId="4AB95E7A" w:rsidR="004D7B95" w:rsidRPr="0005598B" w:rsidRDefault="53F13CAB" w:rsidP="00857315">
            <w:pPr>
              <w:spacing w:before="120" w:after="120"/>
              <w:rPr>
                <w:rFonts w:eastAsia="Verdana" w:cs="Verdana"/>
                <w:color w:val="7030A0"/>
              </w:rPr>
            </w:pPr>
            <w:r w:rsidRPr="00825640">
              <w:rPr>
                <w:rFonts w:eastAsia="Verdana" w:cs="Verdana"/>
                <w:b/>
                <w:bCs/>
              </w:rPr>
              <w:t>Note:</w:t>
            </w:r>
            <w:r w:rsidR="7E0D08A4" w:rsidRPr="0005598B">
              <w:rPr>
                <w:rFonts w:eastAsia="Verdana" w:cs="Verdana"/>
                <w:b/>
                <w:bCs/>
              </w:rPr>
              <w:t xml:space="preserve"> </w:t>
            </w:r>
            <w:r w:rsidRPr="0005598B">
              <w:rPr>
                <w:rFonts w:eastAsia="Verdana" w:cs="Verdana"/>
                <w:color w:val="000000" w:themeColor="text1"/>
              </w:rPr>
              <w:t xml:space="preserve">Inform members that the plan mailed three or more notifications for two months prior to disenrollment. Due to no action being taken on behalf of the </w:t>
            </w:r>
            <w:proofErr w:type="gramStart"/>
            <w:r w:rsidRPr="0005598B">
              <w:rPr>
                <w:rFonts w:eastAsia="Verdana" w:cs="Verdana"/>
                <w:color w:val="000000" w:themeColor="text1"/>
              </w:rPr>
              <w:t>member</w:t>
            </w:r>
            <w:proofErr w:type="gramEnd"/>
            <w:r w:rsidRPr="0005598B">
              <w:rPr>
                <w:rFonts w:eastAsia="Verdana" w:cs="Verdana"/>
                <w:color w:val="000000" w:themeColor="text1"/>
              </w:rPr>
              <w:t xml:space="preserve">, CMS now requires the member to provide a valid unforeseen circumstance that prevented </w:t>
            </w:r>
            <w:proofErr w:type="gramStart"/>
            <w:r w:rsidRPr="0005598B">
              <w:rPr>
                <w:rFonts w:eastAsia="Verdana" w:cs="Verdana"/>
                <w:color w:val="000000" w:themeColor="text1"/>
              </w:rPr>
              <w:t>a payment</w:t>
            </w:r>
            <w:proofErr w:type="gramEnd"/>
            <w:r w:rsidRPr="0005598B">
              <w:rPr>
                <w:rFonts w:eastAsia="Verdana" w:cs="Verdana"/>
                <w:color w:val="000000" w:themeColor="text1"/>
              </w:rPr>
              <w:t xml:space="preserve"> prior to the due date. To be considered for reinstatement</w:t>
            </w:r>
            <w:r w:rsidR="2DDDF4DB" w:rsidRPr="0005598B">
              <w:rPr>
                <w:rFonts w:eastAsia="Verdana" w:cs="Verdana"/>
                <w:color w:val="000000" w:themeColor="text1"/>
              </w:rPr>
              <w:t xml:space="preserve">, </w:t>
            </w:r>
            <w:r w:rsidRPr="0005598B">
              <w:rPr>
                <w:rFonts w:eastAsia="Verdana" w:cs="Verdana"/>
                <w:color w:val="000000" w:themeColor="text1"/>
              </w:rPr>
              <w:t>the member must attest to recent unforeseen circumstances within the last three months. If the member cannot provide any unforeseen circumstances</w:t>
            </w:r>
            <w:r w:rsidR="1440BEAC" w:rsidRPr="0005598B">
              <w:rPr>
                <w:rFonts w:eastAsia="Verdana" w:cs="Verdana"/>
                <w:color w:val="000000" w:themeColor="text1"/>
              </w:rPr>
              <w:t xml:space="preserve">, </w:t>
            </w:r>
            <w:r w:rsidRPr="0005598B">
              <w:rPr>
                <w:rFonts w:eastAsia="Verdana" w:cs="Verdana"/>
                <w:color w:val="000000" w:themeColor="text1"/>
              </w:rPr>
              <w:t>the plan will remain disenrolled.</w:t>
            </w:r>
          </w:p>
          <w:p w14:paraId="32A91F85" w14:textId="3D7814AA" w:rsidR="004D7B95" w:rsidRPr="0005598B" w:rsidRDefault="004D7B95" w:rsidP="00857315">
            <w:pPr>
              <w:spacing w:before="120" w:after="120"/>
              <w:rPr>
                <w:rFonts w:eastAsia="Verdana" w:cs="Verdana"/>
                <w:color w:val="000000" w:themeColor="text1"/>
              </w:rPr>
            </w:pPr>
            <w:r w:rsidRPr="0005598B">
              <w:rPr>
                <w:rFonts w:eastAsia="Verdana" w:cs="Verdana"/>
                <w:noProof/>
                <w:color w:val="7030A0"/>
              </w:rPr>
              <w:drawing>
                <wp:inline distT="0" distB="0" distL="0" distR="0" wp14:anchorId="6160261E" wp14:editId="40A337AC">
                  <wp:extent cx="238158" cy="209579"/>
                  <wp:effectExtent l="0" t="0" r="9525" b="0"/>
                  <wp:docPr id="739872888" name="Picture 73987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45423" name="Picture 1906545423"/>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5598B">
              <w:rPr>
                <w:rFonts w:eastAsia="Verdana" w:cs="Verdana"/>
                <w:color w:val="7030A0"/>
              </w:rPr>
              <w:t xml:space="preserve"> </w:t>
            </w:r>
            <w:r w:rsidRPr="0005598B">
              <w:rPr>
                <w:rFonts w:eastAsia="Verdana" w:cs="Verdana"/>
              </w:rPr>
              <w:t xml:space="preserve">I can also check to see if you qualify for a valid Special Election Period (SEP). Refer to </w:t>
            </w:r>
            <w:hyperlink r:id="rId37" w:anchor="!/view?docid=23d6bdd2-b914-4dd9-bf92-05f5d0f1088a" w:history="1">
              <w:r w:rsidR="003E01C2" w:rsidRPr="0005598B">
                <w:rPr>
                  <w:rStyle w:val="Hyperlink"/>
                  <w:rFonts w:eastAsia="Verdana" w:cs="Verdana"/>
                </w:rPr>
                <w:t>MED D - Election Periods for Enrollment and Disenrollment (AEP, IEP, SEP) (040036)</w:t>
              </w:r>
            </w:hyperlink>
            <w:r w:rsidRPr="0005598B">
              <w:rPr>
                <w:rFonts w:eastAsia="Verdana" w:cs="Verdana"/>
                <w:color w:val="000000" w:themeColor="text1"/>
              </w:rPr>
              <w:t>.</w:t>
            </w:r>
          </w:p>
          <w:p w14:paraId="0E4AE69C" w14:textId="5CF4AD29" w:rsidR="004D7B95" w:rsidRPr="0005598B" w:rsidRDefault="004D7B95" w:rsidP="00857315">
            <w:pPr>
              <w:spacing w:before="120" w:after="120"/>
              <w:rPr>
                <w:rFonts w:eastAsia="Verdana" w:cs="Verdana"/>
                <w:color w:val="7030A0"/>
                <w:sz w:val="22"/>
                <w:szCs w:val="22"/>
              </w:rPr>
            </w:pPr>
          </w:p>
        </w:tc>
      </w:tr>
      <w:tr w:rsidR="00EA50B5" w:rsidRPr="0005598B" w14:paraId="76E6D089" w14:textId="77777777" w:rsidTr="007E15FC">
        <w:tc>
          <w:tcPr>
            <w:tcW w:w="1434" w:type="dxa"/>
          </w:tcPr>
          <w:p w14:paraId="4BD61A4C" w14:textId="42BD93B3" w:rsidR="00EA50B5" w:rsidRPr="0005598B" w:rsidRDefault="7600E9D8" w:rsidP="00857315">
            <w:pPr>
              <w:spacing w:before="120" w:after="120"/>
              <w:jc w:val="center"/>
              <w:rPr>
                <w:b/>
                <w:bCs/>
              </w:rPr>
            </w:pPr>
            <w:r w:rsidRPr="0005598B">
              <w:rPr>
                <w:b/>
                <w:bCs/>
              </w:rPr>
              <w:t>3</w:t>
            </w:r>
          </w:p>
        </w:tc>
        <w:tc>
          <w:tcPr>
            <w:tcW w:w="21906" w:type="dxa"/>
            <w:gridSpan w:val="2"/>
            <w:tcBorders>
              <w:bottom w:val="single" w:sz="4" w:space="0" w:color="auto"/>
            </w:tcBorders>
          </w:tcPr>
          <w:p w14:paraId="6FBBB298" w14:textId="77777777" w:rsidR="00EA50B5" w:rsidRPr="0005598B" w:rsidRDefault="00EA50B5" w:rsidP="00857315">
            <w:pPr>
              <w:spacing w:before="120" w:after="120"/>
              <w:rPr>
                <w:rFonts w:cs="Arial"/>
                <w:bCs/>
              </w:rPr>
            </w:pPr>
            <w:r w:rsidRPr="0005598B">
              <w:rPr>
                <w:rFonts w:cs="Arial"/>
                <w:bCs/>
              </w:rPr>
              <w:t>Ask</w:t>
            </w:r>
            <w:r w:rsidR="006A72D2" w:rsidRPr="0005598B">
              <w:rPr>
                <w:rFonts w:cs="Arial"/>
                <w:bCs/>
              </w:rPr>
              <w:t xml:space="preserve"> </w:t>
            </w:r>
            <w:r w:rsidRPr="0005598B">
              <w:rPr>
                <w:rFonts w:cs="Arial"/>
                <w:bCs/>
              </w:rPr>
              <w:t>if</w:t>
            </w:r>
            <w:r w:rsidR="006A72D2" w:rsidRPr="0005598B">
              <w:rPr>
                <w:rFonts w:cs="Arial"/>
                <w:bCs/>
              </w:rPr>
              <w:t xml:space="preserve"> </w:t>
            </w:r>
            <w:r w:rsidRPr="0005598B">
              <w:rPr>
                <w:rFonts w:cs="Arial"/>
                <w:bCs/>
              </w:rPr>
              <w:t>there</w:t>
            </w:r>
            <w:r w:rsidR="006A72D2" w:rsidRPr="0005598B">
              <w:rPr>
                <w:rFonts w:cs="Arial"/>
                <w:bCs/>
              </w:rPr>
              <w:t xml:space="preserve"> </w:t>
            </w:r>
            <w:r w:rsidRPr="0005598B">
              <w:rPr>
                <w:rFonts w:cs="Arial"/>
                <w:bCs/>
              </w:rPr>
              <w:t>are</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questions.</w:t>
            </w:r>
            <w:r w:rsidR="006A72D2" w:rsidRPr="0005598B">
              <w:rPr>
                <w:rFonts w:cs="Arial"/>
                <w:bCs/>
              </w:rPr>
              <w:t xml:space="preserve"> </w:t>
            </w:r>
          </w:p>
          <w:p w14:paraId="0EBF5B05" w14:textId="677606B0" w:rsidR="00EF534F" w:rsidRPr="0005598B" w:rsidRDefault="00EA50B5" w:rsidP="00857315">
            <w:pPr>
              <w:numPr>
                <w:ilvl w:val="0"/>
                <w:numId w:val="22"/>
              </w:numPr>
              <w:spacing w:before="120" w:after="120"/>
              <w:rPr>
                <w:bCs/>
                <w:color w:val="333333"/>
              </w:rPr>
            </w:pPr>
            <w:r w:rsidRPr="0005598B">
              <w:rPr>
                <w:rFonts w:cs="Arial"/>
                <w:bCs/>
              </w:rPr>
              <w:t>Address</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issues</w:t>
            </w:r>
            <w:r w:rsidR="006A72D2" w:rsidRPr="0005598B">
              <w:rPr>
                <w:rFonts w:cs="Arial"/>
                <w:bCs/>
              </w:rPr>
              <w:t xml:space="preserve"> </w:t>
            </w:r>
            <w:r w:rsidRPr="0005598B">
              <w:rPr>
                <w:rFonts w:cs="Arial"/>
                <w:bCs/>
              </w:rPr>
              <w:t>and</w:t>
            </w:r>
            <w:r w:rsidR="006A72D2" w:rsidRPr="0005598B">
              <w:rPr>
                <w:rFonts w:cs="Arial"/>
                <w:bCs/>
              </w:rPr>
              <w:t xml:space="preserve"> </w:t>
            </w:r>
            <w:r w:rsidRPr="0005598B">
              <w:t>document/close</w:t>
            </w:r>
            <w:r w:rsidR="006A72D2" w:rsidRPr="0005598B">
              <w:t xml:space="preserve"> </w:t>
            </w:r>
            <w:r w:rsidRPr="0005598B">
              <w:t>the</w:t>
            </w:r>
            <w:r w:rsidR="006A72D2" w:rsidRPr="0005598B">
              <w:t xml:space="preserve"> </w:t>
            </w:r>
            <w:r w:rsidRPr="0005598B">
              <w:t>call</w:t>
            </w:r>
            <w:r w:rsidR="006A72D2" w:rsidRPr="0005598B">
              <w:t xml:space="preserve"> </w:t>
            </w:r>
            <w:r w:rsidRPr="0005598B">
              <w:t>according</w:t>
            </w:r>
            <w:r w:rsidR="006A72D2" w:rsidRPr="0005598B">
              <w:t xml:space="preserve"> </w:t>
            </w:r>
            <w:r w:rsidRPr="0005598B">
              <w:t>to</w:t>
            </w:r>
            <w:r w:rsidR="006A72D2" w:rsidRPr="0005598B">
              <w:t xml:space="preserve"> </w:t>
            </w:r>
            <w:r w:rsidRPr="0005598B">
              <w:t>existing</w:t>
            </w:r>
            <w:r w:rsidR="006A72D2" w:rsidRPr="0005598B">
              <w:t xml:space="preserve"> </w:t>
            </w:r>
            <w:r w:rsidRPr="0005598B">
              <w:t>policies</w:t>
            </w:r>
            <w:r w:rsidR="006A72D2" w:rsidRPr="0005598B">
              <w:t xml:space="preserve"> </w:t>
            </w:r>
            <w:r w:rsidRPr="0005598B">
              <w:t>and</w:t>
            </w:r>
            <w:r w:rsidR="006A72D2" w:rsidRPr="0005598B">
              <w:t xml:space="preserve"> </w:t>
            </w:r>
            <w:r w:rsidRPr="0005598B">
              <w:t>procedures;</w:t>
            </w:r>
            <w:r w:rsidR="006A72D2" w:rsidRPr="0005598B">
              <w:t xml:space="preserve"> </w:t>
            </w:r>
            <w:r w:rsidRPr="0005598B">
              <w:t>refer</w:t>
            </w:r>
            <w:r w:rsidR="006A72D2" w:rsidRPr="0005598B">
              <w:t xml:space="preserve"> </w:t>
            </w:r>
            <w:r w:rsidRPr="0005598B">
              <w:t>to</w:t>
            </w:r>
            <w:r w:rsidR="006A72D2" w:rsidRPr="0005598B">
              <w:t xml:space="preserve"> </w:t>
            </w:r>
            <w:hyperlink r:id="rId38" w:anchor="!/view?docid=0296717e-6df6-4184-b337-13abcd4b070b" w:history="1">
              <w:r w:rsidR="003E01C2" w:rsidRPr="0005598B">
                <w:rPr>
                  <w:rStyle w:val="Hyperlink"/>
                  <w:rFonts w:cs="TimesNewRoman"/>
                </w:rPr>
                <w:t>Compass - Close an Interaction or Research Case (050011)</w:t>
              </w:r>
            </w:hyperlink>
            <w:r w:rsidR="00814AF2" w:rsidRPr="0005598B">
              <w:rPr>
                <w:rFonts w:cs="TimesNewRoman"/>
              </w:rPr>
              <w:t xml:space="preserve"> and </w:t>
            </w:r>
            <w:hyperlink r:id="rId39" w:anchor="!/view?docid=433711aa-8fa6-447c-872b-bd69cd6cd7c0" w:history="1">
              <w:r w:rsidR="00814AF2" w:rsidRPr="0005598B">
                <w:rPr>
                  <w:rStyle w:val="Hyperlink"/>
                  <w:rFonts w:cs="TimesNewRoman"/>
                </w:rPr>
                <w:t>Compass MED D - Call Documentation Job Aid (061758)</w:t>
              </w:r>
            </w:hyperlink>
            <w:r w:rsidR="00EF534F" w:rsidRPr="0005598B">
              <w:rPr>
                <w:bCs/>
                <w:color w:val="333333"/>
              </w:rPr>
              <w:t>.</w:t>
            </w:r>
          </w:p>
          <w:p w14:paraId="62692615" w14:textId="77777777" w:rsidR="00EA50B5" w:rsidRPr="0005598B" w:rsidRDefault="00EA50B5" w:rsidP="00857315">
            <w:pPr>
              <w:spacing w:before="120" w:after="120"/>
              <w:ind w:left="720"/>
            </w:pPr>
          </w:p>
        </w:tc>
      </w:tr>
    </w:tbl>
    <w:p w14:paraId="0FDB20F7" w14:textId="77777777" w:rsidR="007074EA" w:rsidRPr="0005598B" w:rsidRDefault="007074EA" w:rsidP="00941BDE"/>
    <w:p w14:paraId="648C6DAF" w14:textId="1DF011E1" w:rsidR="00CA4685" w:rsidRPr="0005598B" w:rsidRDefault="007074EA" w:rsidP="00857315">
      <w:pPr>
        <w:spacing w:before="120" w:after="120"/>
        <w:ind w:left="36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6D5E01" w:rsidRPr="0005598B" w14:paraId="38763DB0" w14:textId="77777777" w:rsidTr="00CA4685">
        <w:tc>
          <w:tcPr>
            <w:tcW w:w="5000" w:type="pct"/>
            <w:shd w:val="clear" w:color="auto" w:fill="C0C0C0"/>
          </w:tcPr>
          <w:p w14:paraId="7A58B720" w14:textId="77777777" w:rsidR="006D5E01" w:rsidRPr="0005598B" w:rsidRDefault="00553EB0" w:rsidP="00857315">
            <w:pPr>
              <w:pStyle w:val="Heading2"/>
              <w:spacing w:before="120" w:after="120"/>
              <w:rPr>
                <w:i/>
                <w:iCs w:val="0"/>
              </w:rPr>
            </w:pPr>
            <w:bookmarkStart w:id="68" w:name="_All_Other_Non-100%"/>
            <w:bookmarkStart w:id="69" w:name="_Disputing_Process_-"/>
            <w:bookmarkStart w:id="70" w:name="_Disputing_Balances"/>
            <w:bookmarkStart w:id="71" w:name="_•_Disputing_Balances"/>
            <w:bookmarkStart w:id="72" w:name="_Toc89780602"/>
            <w:bookmarkStart w:id="73" w:name="_Toc193703320"/>
            <w:bookmarkEnd w:id="68"/>
            <w:bookmarkEnd w:id="69"/>
            <w:bookmarkEnd w:id="70"/>
            <w:bookmarkEnd w:id="71"/>
            <w:r w:rsidRPr="0005598B">
              <w:rPr>
                <w:rStyle w:val="Heading3Char"/>
                <w:rFonts w:ascii="Verdana" w:hAnsi="Verdana"/>
                <w:b/>
                <w:bCs/>
                <w:iCs w:val="0"/>
                <w:sz w:val="28"/>
                <w:szCs w:val="28"/>
              </w:rPr>
              <w:t>Disputing</w:t>
            </w:r>
            <w:r w:rsidR="006A72D2" w:rsidRPr="0005598B">
              <w:rPr>
                <w:rStyle w:val="Heading3Char"/>
                <w:rFonts w:ascii="Verdana" w:hAnsi="Verdana"/>
                <w:b/>
                <w:bCs/>
                <w:iCs w:val="0"/>
                <w:sz w:val="28"/>
                <w:szCs w:val="28"/>
              </w:rPr>
              <w:t xml:space="preserve"> </w:t>
            </w:r>
            <w:r w:rsidRPr="0005598B">
              <w:rPr>
                <w:rStyle w:val="Heading3Char"/>
                <w:rFonts w:ascii="Verdana" w:hAnsi="Verdana"/>
                <w:b/>
                <w:bCs/>
                <w:iCs w:val="0"/>
                <w:sz w:val="28"/>
                <w:szCs w:val="28"/>
              </w:rPr>
              <w:t>Balances</w:t>
            </w:r>
            <w:bookmarkEnd w:id="72"/>
            <w:bookmarkEnd w:id="73"/>
            <w:r w:rsidR="006A72D2" w:rsidRPr="0005598B">
              <w:rPr>
                <w:iCs w:val="0"/>
              </w:rPr>
              <w:t xml:space="preserve"> </w:t>
            </w:r>
          </w:p>
        </w:tc>
      </w:tr>
    </w:tbl>
    <w:p w14:paraId="2B29548B" w14:textId="77777777" w:rsidR="00CA4685" w:rsidRPr="0005598B" w:rsidRDefault="00CA4685" w:rsidP="00941BDE">
      <w:pPr>
        <w:rPr>
          <w:b/>
        </w:rPr>
      </w:pPr>
    </w:p>
    <w:p w14:paraId="6B9D1689" w14:textId="2C718931" w:rsidR="00DF485A" w:rsidRPr="0005598B" w:rsidRDefault="00EA3249" w:rsidP="00857315">
      <w:pPr>
        <w:spacing w:before="120" w:after="120"/>
      </w:pPr>
      <w:r w:rsidRPr="0005598B">
        <w:rPr>
          <w:b/>
        </w:rPr>
        <w:t>R</w:t>
      </w:r>
      <w:r w:rsidR="00DF15C9" w:rsidRPr="0005598B">
        <w:rPr>
          <w:b/>
        </w:rPr>
        <w:t>eminder</w:t>
      </w:r>
      <w:r w:rsidRPr="0005598B">
        <w:rPr>
          <w:b/>
        </w:rPr>
        <w:t>:</w:t>
      </w:r>
      <w:r w:rsidR="0005598B">
        <w:rPr>
          <w:b/>
        </w:rPr>
        <w:t xml:space="preserve"> </w:t>
      </w:r>
      <w:r w:rsidR="00F84C8F" w:rsidRPr="0005598B">
        <w:t>Premium</w:t>
      </w:r>
      <w:r w:rsidR="006A72D2" w:rsidRPr="0005598B">
        <w:t xml:space="preserve"> </w:t>
      </w:r>
      <w:r w:rsidR="00F84C8F" w:rsidRPr="0005598B">
        <w:t>Billing</w:t>
      </w:r>
      <w:r w:rsidR="006A72D2" w:rsidRPr="0005598B">
        <w:t xml:space="preserve"> </w:t>
      </w:r>
      <w:r w:rsidR="00F84C8F" w:rsidRPr="0005598B">
        <w:t>Refund</w:t>
      </w:r>
      <w:r w:rsidR="006A72D2" w:rsidRPr="0005598B">
        <w:t xml:space="preserve"> </w:t>
      </w:r>
      <w:r w:rsidR="00F84C8F" w:rsidRPr="0005598B">
        <w:t>Request</w:t>
      </w:r>
      <w:r w:rsidR="006A72D2" w:rsidRPr="0005598B">
        <w:t xml:space="preserve"> </w:t>
      </w:r>
      <w:r w:rsidR="00EF534F" w:rsidRPr="0005598B">
        <w:t xml:space="preserve">Support </w:t>
      </w:r>
      <w:r w:rsidR="00F84C8F" w:rsidRPr="0005598B">
        <w:t>Tasks</w:t>
      </w:r>
      <w:r w:rsidR="006A72D2" w:rsidRPr="0005598B">
        <w:t xml:space="preserve"> </w:t>
      </w:r>
      <w:r w:rsidR="00F84C8F" w:rsidRPr="0005598B">
        <w:t>should</w:t>
      </w:r>
      <w:r w:rsidR="006A72D2" w:rsidRPr="0005598B">
        <w:t xml:space="preserve"> </w:t>
      </w:r>
      <w:r w:rsidR="00F84C8F" w:rsidRPr="0005598B">
        <w:rPr>
          <w:b/>
        </w:rPr>
        <w:t>NOT</w:t>
      </w:r>
      <w:r w:rsidR="006A72D2" w:rsidRPr="0005598B">
        <w:t xml:space="preserve"> </w:t>
      </w:r>
      <w:r w:rsidR="00F84C8F" w:rsidRPr="0005598B">
        <w:t>be</w:t>
      </w:r>
      <w:r w:rsidR="006A72D2" w:rsidRPr="0005598B">
        <w:t xml:space="preserve"> </w:t>
      </w:r>
      <w:r w:rsidR="00F84C8F" w:rsidRPr="0005598B">
        <w:t>submitted</w:t>
      </w:r>
      <w:r w:rsidR="006A72D2" w:rsidRPr="0005598B">
        <w:t xml:space="preserve"> </w:t>
      </w:r>
      <w:r w:rsidR="00F84C8F" w:rsidRPr="0005598B">
        <w:t>if</w:t>
      </w:r>
      <w:r w:rsidR="006A72D2" w:rsidRPr="0005598B">
        <w:t xml:space="preserve"> </w:t>
      </w:r>
      <w:r w:rsidR="00F84C8F" w:rsidRPr="0005598B">
        <w:t>the</w:t>
      </w:r>
      <w:r w:rsidR="006A72D2" w:rsidRPr="0005598B">
        <w:t xml:space="preserve"> </w:t>
      </w:r>
      <w:r w:rsidR="00F84C8F" w:rsidRPr="0005598B">
        <w:t>beneficiary</w:t>
      </w:r>
      <w:r w:rsidR="006A72D2" w:rsidRPr="0005598B">
        <w:t xml:space="preserve"> </w:t>
      </w:r>
      <w:r w:rsidR="00F84C8F" w:rsidRPr="0005598B">
        <w:t>was</w:t>
      </w:r>
      <w:r w:rsidR="006A72D2" w:rsidRPr="0005598B">
        <w:t xml:space="preserve"> </w:t>
      </w:r>
      <w:r w:rsidR="00F84C8F" w:rsidRPr="0005598B">
        <w:t>disenrolled</w:t>
      </w:r>
      <w:r w:rsidR="006A72D2" w:rsidRPr="0005598B">
        <w:t xml:space="preserve"> </w:t>
      </w:r>
      <w:r w:rsidR="00F84C8F" w:rsidRPr="0005598B">
        <w:t>due</w:t>
      </w:r>
      <w:r w:rsidR="006A72D2" w:rsidRPr="0005598B">
        <w:t xml:space="preserve"> </w:t>
      </w:r>
      <w:r w:rsidR="00F84C8F" w:rsidRPr="0005598B">
        <w:t>to</w:t>
      </w:r>
      <w:r w:rsidR="006A72D2" w:rsidRPr="0005598B">
        <w:t xml:space="preserve"> </w:t>
      </w:r>
      <w:r w:rsidR="00F84C8F" w:rsidRPr="0005598B">
        <w:t>non-payment</w:t>
      </w:r>
      <w:r w:rsidR="006A72D2" w:rsidRPr="0005598B">
        <w:t xml:space="preserve"> </w:t>
      </w:r>
      <w:r w:rsidR="00F84C8F" w:rsidRPr="0005598B">
        <w:t>of</w:t>
      </w:r>
      <w:r w:rsidR="006A72D2" w:rsidRPr="0005598B">
        <w:t xml:space="preserve"> </w:t>
      </w:r>
      <w:r w:rsidR="00F84C8F" w:rsidRPr="0005598B">
        <w:t>premiums</w:t>
      </w:r>
      <w:r w:rsidR="006A72D2" w:rsidRPr="0005598B">
        <w:t xml:space="preserve"> </w:t>
      </w:r>
      <w:r w:rsidR="00F84C8F" w:rsidRPr="0005598B">
        <w:t>and</w:t>
      </w:r>
      <w:r w:rsidR="006A72D2" w:rsidRPr="0005598B">
        <w:t xml:space="preserve"> </w:t>
      </w:r>
      <w:r w:rsidR="00F84C8F" w:rsidRPr="0005598B">
        <w:t>is</w:t>
      </w:r>
      <w:r w:rsidR="006A72D2" w:rsidRPr="0005598B">
        <w:t xml:space="preserve"> </w:t>
      </w:r>
      <w:r w:rsidR="00F84C8F" w:rsidRPr="0005598B">
        <w:t>now</w:t>
      </w:r>
      <w:r w:rsidR="006A72D2" w:rsidRPr="0005598B">
        <w:t xml:space="preserve"> </w:t>
      </w:r>
      <w:r w:rsidR="00F84C8F" w:rsidRPr="0005598B">
        <w:t>requesting</w:t>
      </w:r>
      <w:r w:rsidR="006A72D2" w:rsidRPr="0005598B">
        <w:t xml:space="preserve"> </w:t>
      </w:r>
      <w:r w:rsidR="00F84C8F" w:rsidRPr="0005598B">
        <w:t>a</w:t>
      </w:r>
      <w:r w:rsidR="006A72D2" w:rsidRPr="0005598B">
        <w:t xml:space="preserve"> </w:t>
      </w:r>
      <w:r w:rsidR="00F84C8F" w:rsidRPr="0005598B">
        <w:t>refund</w:t>
      </w:r>
      <w:r w:rsidR="006A72D2" w:rsidRPr="0005598B">
        <w:t xml:space="preserve"> </w:t>
      </w:r>
      <w:r w:rsidRPr="0005598B">
        <w:t>(</w:t>
      </w:r>
      <w:r w:rsidR="00DF15C9" w:rsidRPr="0005598B">
        <w:rPr>
          <w:b/>
        </w:rPr>
        <w:t>Example:</w:t>
      </w:r>
      <w:r w:rsidR="0005598B">
        <w:t xml:space="preserve"> </w:t>
      </w:r>
      <w:r w:rsidR="007E6923" w:rsidRPr="0005598B">
        <w:t>P</w:t>
      </w:r>
      <w:r w:rsidRPr="0005598B">
        <w:t>ayment</w:t>
      </w:r>
      <w:r w:rsidR="006A72D2" w:rsidRPr="0005598B">
        <w:t xml:space="preserve"> </w:t>
      </w:r>
      <w:r w:rsidRPr="0005598B">
        <w:t>was</w:t>
      </w:r>
      <w:r w:rsidR="006A72D2" w:rsidRPr="0005598B">
        <w:t xml:space="preserve"> </w:t>
      </w:r>
      <w:r w:rsidR="007E6923" w:rsidRPr="0005598B">
        <w:t>sent</w:t>
      </w:r>
      <w:r w:rsidR="006A72D2" w:rsidRPr="0005598B">
        <w:t xml:space="preserve"> </w:t>
      </w:r>
      <w:r w:rsidR="004779C7" w:rsidRPr="0005598B">
        <w:t>in but</w:t>
      </w:r>
      <w:r w:rsidR="006A72D2" w:rsidRPr="0005598B">
        <w:t xml:space="preserve"> </w:t>
      </w:r>
      <w:r w:rsidRPr="0005598B">
        <w:t>not</w:t>
      </w:r>
      <w:r w:rsidR="006A72D2" w:rsidRPr="0005598B">
        <w:t xml:space="preserve"> </w:t>
      </w:r>
      <w:r w:rsidRPr="0005598B">
        <w:t>received</w:t>
      </w:r>
      <w:r w:rsidR="006A72D2" w:rsidRPr="0005598B">
        <w:t xml:space="preserve"> </w:t>
      </w:r>
      <w:r w:rsidRPr="0005598B">
        <w:t>and</w:t>
      </w:r>
      <w:r w:rsidR="006A72D2" w:rsidRPr="0005598B">
        <w:t xml:space="preserve"> </w:t>
      </w:r>
      <w:r w:rsidRPr="0005598B">
        <w:t>posted</w:t>
      </w:r>
      <w:r w:rsidR="006A72D2" w:rsidRPr="0005598B">
        <w:t xml:space="preserve"> </w:t>
      </w:r>
      <w:r w:rsidRPr="0005598B">
        <w:t>by</w:t>
      </w:r>
      <w:r w:rsidR="006A72D2" w:rsidRPr="0005598B">
        <w:t xml:space="preserve"> </w:t>
      </w:r>
      <w:r w:rsidRPr="0005598B">
        <w:t>the</w:t>
      </w:r>
      <w:r w:rsidR="006A72D2" w:rsidRPr="0005598B">
        <w:t xml:space="preserve"> </w:t>
      </w:r>
      <w:r w:rsidRPr="0005598B">
        <w:t>disenrollment</w:t>
      </w:r>
      <w:r w:rsidR="006A72D2" w:rsidRPr="0005598B">
        <w:t xml:space="preserve"> </w:t>
      </w:r>
      <w:r w:rsidRPr="0005598B">
        <w:t>date</w:t>
      </w:r>
      <w:r w:rsidR="006A72D2" w:rsidRPr="0005598B">
        <w:t xml:space="preserve"> </w:t>
      </w:r>
      <w:r w:rsidRPr="0005598B">
        <w:t>stated</w:t>
      </w:r>
      <w:r w:rsidR="006A72D2" w:rsidRPr="0005598B">
        <w:t xml:space="preserve"> </w:t>
      </w:r>
      <w:r w:rsidRPr="0005598B">
        <w:t>in</w:t>
      </w:r>
      <w:r w:rsidR="006A72D2" w:rsidRPr="0005598B">
        <w:t xml:space="preserve"> </w:t>
      </w:r>
      <w:r w:rsidRPr="0005598B">
        <w:t>the</w:t>
      </w:r>
      <w:r w:rsidR="006A72D2" w:rsidRPr="0005598B">
        <w:t xml:space="preserve"> </w:t>
      </w:r>
      <w:r w:rsidR="00C4545D" w:rsidRPr="0005598B">
        <w:t>Dunning</w:t>
      </w:r>
      <w:r w:rsidR="006A72D2" w:rsidRPr="0005598B">
        <w:t xml:space="preserve"> </w:t>
      </w:r>
      <w:r w:rsidR="00C4545D" w:rsidRPr="0005598B">
        <w:t>Letter</w:t>
      </w:r>
      <w:r w:rsidR="006A72D2" w:rsidRPr="0005598B">
        <w:t xml:space="preserve"> </w:t>
      </w:r>
      <w:r w:rsidR="00C4545D" w:rsidRPr="0005598B">
        <w:t>#2</w:t>
      </w:r>
      <w:r w:rsidRPr="0005598B">
        <w:t>)</w:t>
      </w:r>
      <w:r w:rsidR="00F84C8F" w:rsidRPr="0005598B">
        <w:t>.</w:t>
      </w:r>
      <w:r w:rsidR="006A72D2" w:rsidRPr="0005598B">
        <w:t xml:space="preserve"> </w:t>
      </w:r>
      <w:r w:rsidR="00F84C8F" w:rsidRPr="0005598B">
        <w:t>Instead,</w:t>
      </w:r>
      <w:r w:rsidR="006A72D2" w:rsidRPr="0005598B">
        <w:t xml:space="preserve"> </w:t>
      </w:r>
      <w:r w:rsidR="00F84C8F" w:rsidRPr="0005598B">
        <w:t>educate</w:t>
      </w:r>
      <w:r w:rsidR="006A72D2" w:rsidRPr="0005598B">
        <w:t xml:space="preserve"> </w:t>
      </w:r>
      <w:r w:rsidR="00F84C8F" w:rsidRPr="0005598B">
        <w:t>the</w:t>
      </w:r>
      <w:r w:rsidR="006A72D2" w:rsidRPr="0005598B">
        <w:t xml:space="preserve"> </w:t>
      </w:r>
      <w:r w:rsidR="00F84C8F" w:rsidRPr="0005598B">
        <w:t>beneficiary</w:t>
      </w:r>
      <w:r w:rsidR="006A72D2" w:rsidRPr="0005598B">
        <w:t xml:space="preserve"> </w:t>
      </w:r>
      <w:r w:rsidR="00F84C8F" w:rsidRPr="0005598B">
        <w:t>on</w:t>
      </w:r>
      <w:r w:rsidR="006A72D2" w:rsidRPr="0005598B">
        <w:t xml:space="preserve"> </w:t>
      </w:r>
      <w:r w:rsidR="00F84C8F" w:rsidRPr="0005598B">
        <w:t>the</w:t>
      </w:r>
      <w:r w:rsidR="006A72D2" w:rsidRPr="0005598B">
        <w:t xml:space="preserve"> </w:t>
      </w:r>
      <w:r w:rsidR="00F84C8F" w:rsidRPr="0005598B">
        <w:t>following:</w:t>
      </w:r>
    </w:p>
    <w:p w14:paraId="04766EE6" w14:textId="76560E97" w:rsidR="00DF485A" w:rsidRPr="0005598B" w:rsidRDefault="00EA3249" w:rsidP="00857315">
      <w:pPr>
        <w:numPr>
          <w:ilvl w:val="0"/>
          <w:numId w:val="9"/>
        </w:numPr>
        <w:spacing w:before="120" w:after="120"/>
      </w:pPr>
      <w:r w:rsidRPr="0005598B">
        <w:t>The</w:t>
      </w:r>
      <w:r w:rsidR="006A72D2" w:rsidRPr="0005598B">
        <w:t xml:space="preserve"> </w:t>
      </w:r>
      <w:r w:rsidRPr="0005598B">
        <w:t>beneficiary</w:t>
      </w:r>
      <w:r w:rsidR="006A72D2" w:rsidRPr="0005598B">
        <w:t xml:space="preserve"> </w:t>
      </w:r>
      <w:r w:rsidRPr="0005598B">
        <w:t>truly</w:t>
      </w:r>
      <w:r w:rsidR="006A72D2" w:rsidRPr="0005598B">
        <w:t xml:space="preserve"> </w:t>
      </w:r>
      <w:r w:rsidRPr="0005598B">
        <w:t>owed</w:t>
      </w:r>
      <w:r w:rsidR="006A72D2" w:rsidRPr="0005598B">
        <w:t xml:space="preserve"> </w:t>
      </w:r>
      <w:r w:rsidRPr="0005598B">
        <w:t>this</w:t>
      </w:r>
      <w:r w:rsidR="006A72D2" w:rsidRPr="0005598B">
        <w:t xml:space="preserve"> </w:t>
      </w:r>
      <w:r w:rsidRPr="0005598B">
        <w:t>money</w:t>
      </w:r>
      <w:r w:rsidR="00DF485A" w:rsidRPr="0005598B">
        <w:t>,</w:t>
      </w:r>
      <w:r w:rsidR="006A72D2" w:rsidRPr="0005598B">
        <w:t xml:space="preserve"> </w:t>
      </w:r>
      <w:r w:rsidRPr="0005598B">
        <w:t>and</w:t>
      </w:r>
      <w:r w:rsidR="006A72D2" w:rsidRPr="0005598B">
        <w:t xml:space="preserve"> </w:t>
      </w:r>
      <w:r w:rsidRPr="0005598B">
        <w:t>it</w:t>
      </w:r>
      <w:r w:rsidR="006A72D2" w:rsidRPr="0005598B">
        <w:t xml:space="preserve"> </w:t>
      </w:r>
      <w:r w:rsidRPr="0005598B">
        <w:t>will</w:t>
      </w:r>
      <w:r w:rsidR="006A72D2" w:rsidRPr="0005598B">
        <w:t xml:space="preserve"> </w:t>
      </w:r>
      <w:r w:rsidRPr="0005598B">
        <w:t>not</w:t>
      </w:r>
      <w:r w:rsidR="006A72D2" w:rsidRPr="0005598B">
        <w:t xml:space="preserve"> </w:t>
      </w:r>
      <w:r w:rsidRPr="0005598B">
        <w:t>be</w:t>
      </w:r>
      <w:r w:rsidR="006A72D2" w:rsidRPr="0005598B">
        <w:t xml:space="preserve"> </w:t>
      </w:r>
      <w:r w:rsidRPr="0005598B">
        <w:t>refunded</w:t>
      </w:r>
      <w:r w:rsidR="00D30EB4" w:rsidRPr="0005598B">
        <w:t xml:space="preserve"> unless there </w:t>
      </w:r>
      <w:proofErr w:type="gramStart"/>
      <w:r w:rsidR="00D30EB4" w:rsidRPr="0005598B">
        <w:t>was</w:t>
      </w:r>
      <w:proofErr w:type="gramEnd"/>
      <w:r w:rsidR="00D30EB4" w:rsidRPr="0005598B">
        <w:t xml:space="preserve"> </w:t>
      </w:r>
      <w:proofErr w:type="gramStart"/>
      <w:r w:rsidR="00D30EB4" w:rsidRPr="0005598B">
        <w:t>an overpayment</w:t>
      </w:r>
      <w:proofErr w:type="gramEnd"/>
      <w:r w:rsidRPr="0005598B">
        <w:t>.</w:t>
      </w:r>
    </w:p>
    <w:p w14:paraId="4E891B09" w14:textId="77777777" w:rsidR="00EA3249" w:rsidRPr="0005598B" w:rsidRDefault="00F84C8F" w:rsidP="00857315">
      <w:pPr>
        <w:numPr>
          <w:ilvl w:val="0"/>
          <w:numId w:val="9"/>
        </w:numPr>
        <w:spacing w:before="120" w:after="120"/>
      </w:pPr>
      <w:r w:rsidRPr="0005598B">
        <w:t>T</w:t>
      </w:r>
      <w:r w:rsidR="00EA3249" w:rsidRPr="0005598B">
        <w:t>he</w:t>
      </w:r>
      <w:r w:rsidR="006A72D2" w:rsidRPr="0005598B">
        <w:t xml:space="preserve"> </w:t>
      </w:r>
      <w:r w:rsidR="003529E9" w:rsidRPr="0005598B">
        <w:t>beneficiary</w:t>
      </w:r>
      <w:r w:rsidR="006A72D2" w:rsidRPr="0005598B">
        <w:t xml:space="preserve"> </w:t>
      </w:r>
      <w:r w:rsidR="00EA3249" w:rsidRPr="0005598B">
        <w:rPr>
          <w:b/>
        </w:rPr>
        <w:t>MUST</w:t>
      </w:r>
      <w:r w:rsidR="006A72D2" w:rsidRPr="0005598B">
        <w:rPr>
          <w:b/>
        </w:rPr>
        <w:t xml:space="preserve"> </w:t>
      </w:r>
      <w:r w:rsidR="00EA3249" w:rsidRPr="0005598B">
        <w:t>pay</w:t>
      </w:r>
      <w:r w:rsidR="006A72D2" w:rsidRPr="0005598B">
        <w:t xml:space="preserve"> </w:t>
      </w:r>
      <w:r w:rsidR="00EA3249" w:rsidRPr="0005598B">
        <w:rPr>
          <w:b/>
        </w:rPr>
        <w:t>any</w:t>
      </w:r>
      <w:r w:rsidR="006A72D2" w:rsidRPr="0005598B">
        <w:rPr>
          <w:b/>
        </w:rPr>
        <w:t xml:space="preserve"> </w:t>
      </w:r>
      <w:r w:rsidR="00EA3249" w:rsidRPr="0005598B">
        <w:t>premium</w:t>
      </w:r>
      <w:r w:rsidR="006A72D2" w:rsidRPr="0005598B">
        <w:t xml:space="preserve"> </w:t>
      </w:r>
      <w:r w:rsidR="00EA3249" w:rsidRPr="0005598B">
        <w:t>billing</w:t>
      </w:r>
      <w:r w:rsidR="006A72D2" w:rsidRPr="0005598B">
        <w:t xml:space="preserve"> </w:t>
      </w:r>
      <w:r w:rsidR="00EA3249" w:rsidRPr="0005598B">
        <w:t>balances</w:t>
      </w:r>
      <w:r w:rsidR="006A72D2" w:rsidRPr="0005598B">
        <w:t xml:space="preserve"> </w:t>
      </w:r>
      <w:r w:rsidRPr="0005598B">
        <w:t>previously</w:t>
      </w:r>
      <w:r w:rsidR="006A72D2" w:rsidRPr="0005598B">
        <w:t xml:space="preserve"> </w:t>
      </w:r>
      <w:r w:rsidRPr="0005598B">
        <w:t>owed</w:t>
      </w:r>
      <w:r w:rsidR="006A72D2" w:rsidRPr="0005598B">
        <w:t xml:space="preserve"> </w:t>
      </w:r>
      <w:r w:rsidR="00EA3249" w:rsidRPr="0005598B">
        <w:t>to</w:t>
      </w:r>
      <w:r w:rsidR="006A72D2" w:rsidRPr="0005598B">
        <w:t xml:space="preserve"> </w:t>
      </w:r>
      <w:r w:rsidR="00EA3249" w:rsidRPr="0005598B">
        <w:rPr>
          <w:b/>
        </w:rPr>
        <w:t>any</w:t>
      </w:r>
      <w:r w:rsidR="006A72D2" w:rsidRPr="0005598B">
        <w:rPr>
          <w:b/>
        </w:rPr>
        <w:t xml:space="preserve"> </w:t>
      </w:r>
      <w:r w:rsidR="00EA3249" w:rsidRPr="0005598B">
        <w:t>MED</w:t>
      </w:r>
      <w:r w:rsidR="006A72D2" w:rsidRPr="0005598B">
        <w:t xml:space="preserve"> </w:t>
      </w:r>
      <w:r w:rsidR="00EA3249" w:rsidRPr="0005598B">
        <w:t>D</w:t>
      </w:r>
      <w:r w:rsidR="006A72D2" w:rsidRPr="0005598B">
        <w:t xml:space="preserve"> </w:t>
      </w:r>
      <w:r w:rsidR="00EA3249" w:rsidRPr="0005598B">
        <w:t>plan</w:t>
      </w:r>
      <w:r w:rsidR="006A72D2" w:rsidRPr="0005598B">
        <w:t xml:space="preserve"> </w:t>
      </w:r>
      <w:r w:rsidR="00EA3249" w:rsidRPr="0005598B">
        <w:t>before</w:t>
      </w:r>
      <w:r w:rsidR="006A72D2" w:rsidRPr="0005598B">
        <w:t xml:space="preserve"> </w:t>
      </w:r>
      <w:r w:rsidR="00EA3249" w:rsidRPr="0005598B">
        <w:t>a</w:t>
      </w:r>
      <w:r w:rsidR="006A72D2" w:rsidRPr="0005598B">
        <w:t xml:space="preserve"> </w:t>
      </w:r>
      <w:r w:rsidR="00EA3249" w:rsidRPr="0005598B">
        <w:t>new</w:t>
      </w:r>
      <w:r w:rsidR="006A72D2" w:rsidRPr="0005598B">
        <w:t xml:space="preserve"> </w:t>
      </w:r>
      <w:r w:rsidR="00EA3249" w:rsidRPr="0005598B">
        <w:t>enrollment</w:t>
      </w:r>
      <w:r w:rsidR="006A72D2" w:rsidRPr="0005598B">
        <w:t xml:space="preserve"> </w:t>
      </w:r>
      <w:r w:rsidR="00EA3249" w:rsidRPr="0005598B">
        <w:t>will</w:t>
      </w:r>
      <w:r w:rsidR="006A72D2" w:rsidRPr="0005598B">
        <w:t xml:space="preserve"> </w:t>
      </w:r>
      <w:r w:rsidR="00EA3249" w:rsidRPr="0005598B">
        <w:t>be</w:t>
      </w:r>
      <w:r w:rsidR="006A72D2" w:rsidRPr="0005598B">
        <w:t xml:space="preserve"> </w:t>
      </w:r>
      <w:r w:rsidR="00EA3249" w:rsidRPr="0005598B">
        <w:t>approved.</w:t>
      </w:r>
    </w:p>
    <w:p w14:paraId="13D94CE8" w14:textId="77777777" w:rsidR="00C87BC5" w:rsidRPr="0005598B" w:rsidRDefault="00C87BC5" w:rsidP="00857315">
      <w:pPr>
        <w:spacing w:before="120" w:after="120"/>
      </w:pPr>
    </w:p>
    <w:p w14:paraId="1268109D" w14:textId="77777777" w:rsidR="009A2083" w:rsidRPr="0005598B" w:rsidRDefault="009A2083" w:rsidP="00857315">
      <w:pPr>
        <w:spacing w:before="120" w:after="120"/>
      </w:pPr>
      <w:r w:rsidRPr="0005598B">
        <w:t>When</w:t>
      </w:r>
      <w:r w:rsidR="006A72D2" w:rsidRPr="0005598B">
        <w:t xml:space="preserve"> </w:t>
      </w:r>
      <w:r w:rsidRPr="0005598B">
        <w:t>the</w:t>
      </w:r>
      <w:r w:rsidR="006A72D2" w:rsidRPr="0005598B">
        <w:t xml:space="preserve"> </w:t>
      </w:r>
      <w:r w:rsidRPr="0005598B">
        <w:t>beneficiary</w:t>
      </w:r>
      <w:r w:rsidR="006A72D2" w:rsidRPr="0005598B">
        <w:t xml:space="preserve"> </w:t>
      </w:r>
      <w:r w:rsidRPr="0005598B">
        <w:t>is</w:t>
      </w:r>
      <w:r w:rsidR="006A72D2" w:rsidRPr="0005598B">
        <w:t xml:space="preserve"> </w:t>
      </w:r>
      <w:r w:rsidRPr="0005598B">
        <w:t>disputing</w:t>
      </w:r>
      <w:r w:rsidR="006A72D2" w:rsidRPr="0005598B">
        <w:t xml:space="preserve"> </w:t>
      </w:r>
      <w:r w:rsidRPr="0005598B">
        <w:t>the</w:t>
      </w:r>
      <w:r w:rsidR="006A72D2" w:rsidRPr="0005598B">
        <w:t xml:space="preserve"> </w:t>
      </w:r>
      <w:r w:rsidRPr="0005598B">
        <w:t>Dunning</w:t>
      </w:r>
      <w:r w:rsidR="006A72D2" w:rsidRPr="0005598B">
        <w:t xml:space="preserve"> </w:t>
      </w:r>
      <w:r w:rsidRPr="0005598B">
        <w:t>balance</w:t>
      </w:r>
      <w:r w:rsidR="0020311D" w:rsidRPr="0005598B">
        <w:t>,</w:t>
      </w:r>
      <w:r w:rsidR="006A72D2" w:rsidRPr="0005598B">
        <w:t xml:space="preserve"> </w:t>
      </w:r>
      <w:r w:rsidRPr="0005598B">
        <w:t>follow</w:t>
      </w:r>
      <w:r w:rsidR="006A72D2" w:rsidRPr="0005598B">
        <w:t xml:space="preserve"> </w:t>
      </w:r>
      <w:r w:rsidRPr="0005598B">
        <w:t>the</w:t>
      </w:r>
      <w:r w:rsidR="006A72D2" w:rsidRPr="0005598B">
        <w:t xml:space="preserve"> </w:t>
      </w:r>
      <w:r w:rsidRPr="0005598B">
        <w:t>steps</w:t>
      </w:r>
      <w:r w:rsidR="006A72D2" w:rsidRPr="0005598B">
        <w:t xml:space="preserve"> </w:t>
      </w:r>
      <w:r w:rsidRPr="0005598B">
        <w:t>outlined</w:t>
      </w:r>
      <w:r w:rsidR="006A72D2" w:rsidRPr="0005598B">
        <w:t xml:space="preserve"> </w:t>
      </w:r>
      <w:r w:rsidRPr="0005598B">
        <w:t>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1852"/>
      </w:tblGrid>
      <w:tr w:rsidR="006D3314" w:rsidRPr="0005598B" w14:paraId="580605DF" w14:textId="77777777" w:rsidTr="007E15FC">
        <w:tc>
          <w:tcPr>
            <w:tcW w:w="1434" w:type="dxa"/>
            <w:shd w:val="clear" w:color="auto" w:fill="E9E9E9"/>
          </w:tcPr>
          <w:p w14:paraId="3D521095" w14:textId="77777777" w:rsidR="006D3314" w:rsidRPr="0005598B" w:rsidRDefault="006D3314" w:rsidP="00857315">
            <w:pPr>
              <w:spacing w:before="120" w:after="120"/>
              <w:jc w:val="center"/>
              <w:rPr>
                <w:b/>
              </w:rPr>
            </w:pPr>
            <w:r w:rsidRPr="0005598B">
              <w:rPr>
                <w:b/>
              </w:rPr>
              <w:t>Step</w:t>
            </w:r>
          </w:p>
        </w:tc>
        <w:tc>
          <w:tcPr>
            <w:tcW w:w="21906" w:type="dxa"/>
            <w:shd w:val="clear" w:color="auto" w:fill="E9E9E9"/>
          </w:tcPr>
          <w:p w14:paraId="1052EACA" w14:textId="77777777" w:rsidR="006D3314" w:rsidRPr="0005598B" w:rsidRDefault="006D3314" w:rsidP="00857315">
            <w:pPr>
              <w:spacing w:before="120" w:after="120"/>
              <w:jc w:val="center"/>
              <w:rPr>
                <w:b/>
              </w:rPr>
            </w:pPr>
            <w:r w:rsidRPr="0005598B">
              <w:rPr>
                <w:b/>
              </w:rPr>
              <w:t>Action</w:t>
            </w:r>
          </w:p>
        </w:tc>
      </w:tr>
      <w:tr w:rsidR="00815494" w:rsidRPr="0005598B" w14:paraId="50A66A77" w14:textId="77777777" w:rsidTr="007E15FC">
        <w:tc>
          <w:tcPr>
            <w:tcW w:w="1434" w:type="dxa"/>
          </w:tcPr>
          <w:p w14:paraId="7A1C2894" w14:textId="77777777" w:rsidR="00815494" w:rsidRPr="0005598B" w:rsidRDefault="007D1652" w:rsidP="00857315">
            <w:pPr>
              <w:spacing w:before="120" w:after="120"/>
              <w:jc w:val="center"/>
              <w:rPr>
                <w:b/>
              </w:rPr>
            </w:pPr>
            <w:r w:rsidRPr="0005598B">
              <w:rPr>
                <w:b/>
              </w:rPr>
              <w:t>1</w:t>
            </w:r>
          </w:p>
        </w:tc>
        <w:tc>
          <w:tcPr>
            <w:tcW w:w="21906" w:type="dxa"/>
          </w:tcPr>
          <w:p w14:paraId="254DBD8A" w14:textId="5A5D891D" w:rsidR="00737C9D" w:rsidRPr="0005598B" w:rsidRDefault="00612C11" w:rsidP="00857315">
            <w:pPr>
              <w:spacing w:before="120" w:after="120"/>
            </w:pPr>
            <w:r w:rsidRPr="0005598B">
              <w:rPr>
                <w:b/>
                <w:noProof/>
              </w:rPr>
              <w:drawing>
                <wp:inline distT="0" distB="0" distL="0" distR="0" wp14:anchorId="094D93C9" wp14:editId="29F4FDD3">
                  <wp:extent cx="295275"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05598B">
              <w:rPr>
                <w:b/>
              </w:rPr>
              <w:t xml:space="preserve"> </w:t>
            </w:r>
            <w:r w:rsidR="00C87BC5" w:rsidRPr="0005598B">
              <w:t>What</w:t>
            </w:r>
            <w:r w:rsidR="006A72D2" w:rsidRPr="0005598B">
              <w:t xml:space="preserve"> </w:t>
            </w:r>
            <w:r w:rsidR="00C87BC5" w:rsidRPr="0005598B">
              <w:t>reason</w:t>
            </w:r>
            <w:r w:rsidR="006A72D2" w:rsidRPr="0005598B">
              <w:t xml:space="preserve"> </w:t>
            </w:r>
            <w:r w:rsidR="00C87BC5" w:rsidRPr="0005598B">
              <w:t>are</w:t>
            </w:r>
            <w:r w:rsidR="006A72D2" w:rsidRPr="0005598B">
              <w:t xml:space="preserve"> </w:t>
            </w:r>
            <w:r w:rsidR="00C87BC5" w:rsidRPr="0005598B">
              <w:t>you</w:t>
            </w:r>
            <w:r w:rsidR="006A72D2" w:rsidRPr="0005598B">
              <w:t xml:space="preserve"> </w:t>
            </w:r>
            <w:r w:rsidR="00737C9D" w:rsidRPr="0005598B">
              <w:t>di</w:t>
            </w:r>
            <w:r w:rsidR="00C87BC5" w:rsidRPr="0005598B">
              <w:t>sputing</w:t>
            </w:r>
            <w:r w:rsidR="006A72D2" w:rsidRPr="0005598B">
              <w:t xml:space="preserve"> </w:t>
            </w:r>
            <w:r w:rsidR="00C87BC5" w:rsidRPr="0005598B">
              <w:t>the</w:t>
            </w:r>
            <w:r w:rsidR="006A72D2" w:rsidRPr="0005598B">
              <w:t xml:space="preserve"> </w:t>
            </w:r>
            <w:r w:rsidR="00C87BC5" w:rsidRPr="0005598B">
              <w:t>outstanding</w:t>
            </w:r>
            <w:r w:rsidR="006A72D2" w:rsidRPr="0005598B">
              <w:t xml:space="preserve"> </w:t>
            </w:r>
            <w:r w:rsidR="00C87BC5" w:rsidRPr="0005598B">
              <w:t>balance?</w:t>
            </w:r>
          </w:p>
          <w:p w14:paraId="326D0FB4" w14:textId="77777777" w:rsidR="00737C9D" w:rsidRPr="0005598B" w:rsidRDefault="00737C9D" w:rsidP="00857315">
            <w:pPr>
              <w:numPr>
                <w:ilvl w:val="0"/>
                <w:numId w:val="23"/>
              </w:numPr>
              <w:spacing w:before="120" w:after="120"/>
              <w:textAlignment w:val="top"/>
            </w:pPr>
            <w:r w:rsidRPr="0005598B">
              <w:t>If</w:t>
            </w:r>
            <w:r w:rsidR="006A72D2" w:rsidRPr="0005598B">
              <w:t xml:space="preserve"> </w:t>
            </w:r>
            <w:r w:rsidRPr="0005598B">
              <w:t>the</w:t>
            </w:r>
            <w:r w:rsidR="006A72D2" w:rsidRPr="0005598B">
              <w:t xml:space="preserve"> </w:t>
            </w:r>
            <w:r w:rsidRPr="0005598B">
              <w:t>beneficiary</w:t>
            </w:r>
            <w:r w:rsidR="006A72D2" w:rsidRPr="0005598B">
              <w:t xml:space="preserve"> </w:t>
            </w:r>
            <w:r w:rsidRPr="0005598B">
              <w:t>claims</w:t>
            </w:r>
            <w:r w:rsidR="006A72D2" w:rsidRPr="0005598B">
              <w:t xml:space="preserve"> </w:t>
            </w:r>
            <w:r w:rsidRPr="0005598B">
              <w:t>to</w:t>
            </w:r>
            <w:r w:rsidR="006A72D2" w:rsidRPr="0005598B">
              <w:t xml:space="preserve"> </w:t>
            </w:r>
            <w:r w:rsidRPr="0005598B">
              <w:t>have</w:t>
            </w:r>
            <w:r w:rsidR="006A72D2" w:rsidRPr="0005598B">
              <w:t xml:space="preserve"> </w:t>
            </w:r>
            <w:r w:rsidRPr="0005598B">
              <w:t>made</w:t>
            </w:r>
            <w:r w:rsidR="006A72D2" w:rsidRPr="0005598B">
              <w:t xml:space="preserve"> </w:t>
            </w:r>
            <w:r w:rsidRPr="0005598B">
              <w:t>a</w:t>
            </w:r>
            <w:r w:rsidR="006A72D2" w:rsidRPr="0005598B">
              <w:t xml:space="preserve"> </w:t>
            </w:r>
            <w:r w:rsidRPr="0005598B">
              <w:t>recent</w:t>
            </w:r>
            <w:r w:rsidR="006A72D2" w:rsidRPr="0005598B">
              <w:t xml:space="preserve"> </w:t>
            </w:r>
            <w:r w:rsidRPr="0005598B">
              <w:t>payment,</w:t>
            </w:r>
            <w:r w:rsidR="006A72D2" w:rsidRPr="0005598B">
              <w:t xml:space="preserve"> </w:t>
            </w:r>
            <w:r w:rsidRPr="0005598B">
              <w:t>also</w:t>
            </w:r>
            <w:r w:rsidR="006A72D2" w:rsidRPr="0005598B">
              <w:t xml:space="preserve"> </w:t>
            </w:r>
            <w:r w:rsidRPr="0005598B">
              <w:t>ask</w:t>
            </w:r>
            <w:r w:rsidR="006A72D2" w:rsidRPr="0005598B">
              <w:t xml:space="preserve"> </w:t>
            </w:r>
            <w:r w:rsidRPr="0005598B">
              <w:t>for:</w:t>
            </w:r>
          </w:p>
          <w:p w14:paraId="1D004B8D" w14:textId="77777777" w:rsidR="003367D2" w:rsidRPr="0005598B" w:rsidRDefault="00737C9D" w:rsidP="00857315">
            <w:pPr>
              <w:numPr>
                <w:ilvl w:val="2"/>
                <w:numId w:val="11"/>
              </w:numPr>
              <w:spacing w:before="120" w:after="120"/>
              <w:textAlignment w:val="top"/>
            </w:pPr>
            <w:r w:rsidRPr="0005598B">
              <w:t>Recent</w:t>
            </w:r>
            <w:r w:rsidR="006A72D2" w:rsidRPr="0005598B">
              <w:t xml:space="preserve"> </w:t>
            </w:r>
            <w:r w:rsidRPr="0005598B">
              <w:t>payment</w:t>
            </w:r>
            <w:r w:rsidR="006A72D2" w:rsidRPr="0005598B">
              <w:t xml:space="preserve"> </w:t>
            </w:r>
            <w:r w:rsidRPr="0005598B">
              <w:t>amount</w:t>
            </w:r>
          </w:p>
          <w:p w14:paraId="2F5F2DED" w14:textId="77777777" w:rsidR="00D94F62" w:rsidRPr="0005598B" w:rsidRDefault="00737C9D" w:rsidP="00857315">
            <w:pPr>
              <w:numPr>
                <w:ilvl w:val="2"/>
                <w:numId w:val="11"/>
              </w:numPr>
              <w:spacing w:before="120" w:after="120"/>
              <w:textAlignment w:val="top"/>
            </w:pPr>
            <w:r w:rsidRPr="0005598B">
              <w:t>Payment</w:t>
            </w:r>
            <w:r w:rsidR="006A72D2" w:rsidRPr="0005598B">
              <w:t xml:space="preserve"> </w:t>
            </w:r>
            <w:r w:rsidRPr="0005598B">
              <w:t>method</w:t>
            </w:r>
          </w:p>
          <w:p w14:paraId="71719E6F" w14:textId="40A0A1F1" w:rsidR="00737C9D" w:rsidRPr="0005598B" w:rsidRDefault="00737C9D" w:rsidP="00857315">
            <w:pPr>
              <w:numPr>
                <w:ilvl w:val="2"/>
                <w:numId w:val="11"/>
              </w:numPr>
              <w:spacing w:before="120" w:after="120"/>
              <w:textAlignment w:val="top"/>
            </w:pPr>
            <w:r w:rsidRPr="0005598B">
              <w:t>If</w:t>
            </w:r>
            <w:r w:rsidR="006A72D2" w:rsidRPr="0005598B">
              <w:t xml:space="preserve"> </w:t>
            </w:r>
            <w:r w:rsidRPr="0005598B">
              <w:t>applicable,</w:t>
            </w:r>
            <w:r w:rsidR="006A72D2" w:rsidRPr="0005598B">
              <w:t xml:space="preserve"> </w:t>
            </w:r>
            <w:r w:rsidRPr="0005598B">
              <w:t>check</w:t>
            </w:r>
            <w:r w:rsidR="006A72D2" w:rsidRPr="0005598B">
              <w:t xml:space="preserve"> </w:t>
            </w:r>
            <w:proofErr w:type="gramStart"/>
            <w:r w:rsidRPr="0005598B">
              <w:t>number</w:t>
            </w:r>
            <w:proofErr w:type="gramEnd"/>
            <w:r w:rsidRPr="0005598B">
              <w:t>,</w:t>
            </w:r>
            <w:r w:rsidR="006A72D2" w:rsidRPr="0005598B">
              <w:t xml:space="preserve"> </w:t>
            </w:r>
            <w:r w:rsidRPr="0005598B">
              <w:t>date</w:t>
            </w:r>
            <w:r w:rsidR="006A72D2" w:rsidRPr="0005598B">
              <w:t xml:space="preserve"> </w:t>
            </w:r>
            <w:r w:rsidRPr="0005598B">
              <w:t>mailed,</w:t>
            </w:r>
            <w:r w:rsidR="006A72D2" w:rsidRPr="0005598B">
              <w:t xml:space="preserve"> </w:t>
            </w:r>
            <w:r w:rsidRPr="0005598B">
              <w:t>and</w:t>
            </w:r>
            <w:r w:rsidR="006A72D2" w:rsidRPr="0005598B">
              <w:t xml:space="preserve"> </w:t>
            </w:r>
            <w:r w:rsidRPr="0005598B">
              <w:t>whether</w:t>
            </w:r>
            <w:r w:rsidR="006A72D2" w:rsidRPr="0005598B">
              <w:t xml:space="preserve"> </w:t>
            </w:r>
            <w:r w:rsidRPr="0005598B">
              <w:t>it</w:t>
            </w:r>
            <w:r w:rsidR="006A72D2" w:rsidRPr="0005598B">
              <w:t xml:space="preserve"> </w:t>
            </w:r>
            <w:r w:rsidRPr="0005598B">
              <w:t>has</w:t>
            </w:r>
            <w:r w:rsidR="006A72D2" w:rsidRPr="0005598B">
              <w:t xml:space="preserve"> </w:t>
            </w:r>
            <w:r w:rsidRPr="0005598B">
              <w:t>cleared</w:t>
            </w:r>
            <w:r w:rsidR="006A72D2" w:rsidRPr="0005598B">
              <w:t xml:space="preserve"> </w:t>
            </w:r>
            <w:proofErr w:type="gramStart"/>
            <w:r w:rsidRPr="0005598B">
              <w:t>beneficiary’s</w:t>
            </w:r>
            <w:proofErr w:type="gramEnd"/>
            <w:r w:rsidR="006A72D2" w:rsidRPr="0005598B">
              <w:t xml:space="preserve"> </w:t>
            </w:r>
            <w:r w:rsidRPr="0005598B">
              <w:t>bank</w:t>
            </w:r>
            <w:r w:rsidR="006A72D2" w:rsidRPr="0005598B">
              <w:t xml:space="preserve"> </w:t>
            </w:r>
            <w:r w:rsidRPr="0005598B">
              <w:t>account</w:t>
            </w:r>
          </w:p>
          <w:p w14:paraId="2ED7F126" w14:textId="77777777" w:rsidR="00983243" w:rsidRPr="0005598B" w:rsidRDefault="00983243" w:rsidP="00857315">
            <w:pPr>
              <w:spacing w:before="120" w:after="120"/>
              <w:ind w:left="1080"/>
              <w:textAlignment w:val="top"/>
              <w:rPr>
                <w:b/>
              </w:rPr>
            </w:pPr>
          </w:p>
          <w:p w14:paraId="2D4B1D24" w14:textId="37ADB064" w:rsidR="00815494" w:rsidRPr="0005598B" w:rsidRDefault="00F7579A" w:rsidP="00857315">
            <w:pPr>
              <w:spacing w:before="120" w:after="120"/>
              <w:textAlignment w:val="top"/>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b/>
              </w:rPr>
              <w:t xml:space="preserve"> </w:t>
            </w:r>
            <w:r w:rsidR="00D53BBB" w:rsidRPr="0005598B">
              <w:rPr>
                <w:b/>
              </w:rPr>
              <w:t>Process</w:t>
            </w:r>
            <w:r w:rsidR="006A72D2" w:rsidRPr="0005598B">
              <w:rPr>
                <w:b/>
              </w:rPr>
              <w:t xml:space="preserve"> </w:t>
            </w:r>
            <w:r w:rsidR="00D53BBB" w:rsidRPr="0005598B">
              <w:rPr>
                <w:b/>
              </w:rPr>
              <w:t>Note:</w:t>
            </w:r>
            <w:r w:rsidR="0005598B">
              <w:rPr>
                <w:b/>
              </w:rPr>
              <w:t xml:space="preserve"> </w:t>
            </w:r>
            <w:r w:rsidR="00667BB0" w:rsidRPr="0005598B">
              <w:t>The</w:t>
            </w:r>
            <w:r w:rsidR="006A72D2" w:rsidRPr="0005598B">
              <w:t xml:space="preserve"> </w:t>
            </w:r>
            <w:r w:rsidR="00667BB0" w:rsidRPr="0005598B">
              <w:t>Plan</w:t>
            </w:r>
            <w:r w:rsidR="006A72D2" w:rsidRPr="0005598B">
              <w:t xml:space="preserve"> </w:t>
            </w:r>
            <w:r w:rsidR="00667BB0" w:rsidRPr="0005598B">
              <w:rPr>
                <w:b/>
              </w:rPr>
              <w:t>must</w:t>
            </w:r>
            <w:r w:rsidR="006A72D2" w:rsidRPr="0005598B">
              <w:t xml:space="preserve"> </w:t>
            </w:r>
            <w:r w:rsidR="00727A39" w:rsidRPr="0005598B">
              <w:t>review</w:t>
            </w:r>
            <w:r w:rsidR="006A72D2" w:rsidRPr="0005598B">
              <w:t xml:space="preserve"> </w:t>
            </w:r>
            <w:r w:rsidR="00727A39" w:rsidRPr="0005598B">
              <w:t>the</w:t>
            </w:r>
            <w:r w:rsidR="006A72D2" w:rsidRPr="0005598B">
              <w:t xml:space="preserve"> </w:t>
            </w:r>
            <w:r w:rsidR="00727A39" w:rsidRPr="0005598B">
              <w:t>beneficiary</w:t>
            </w:r>
            <w:r w:rsidR="00667BB0" w:rsidRPr="0005598B">
              <w:t>’s</w:t>
            </w:r>
            <w:r w:rsidR="006A72D2" w:rsidRPr="0005598B">
              <w:t xml:space="preserve"> </w:t>
            </w:r>
            <w:r w:rsidR="00667BB0" w:rsidRPr="0005598B">
              <w:t>account</w:t>
            </w:r>
            <w:r w:rsidR="006A72D2" w:rsidRPr="0005598B">
              <w:t xml:space="preserve"> </w:t>
            </w:r>
            <w:r w:rsidR="00D53BBB" w:rsidRPr="0005598B">
              <w:t>when</w:t>
            </w:r>
            <w:r w:rsidR="006A72D2" w:rsidRPr="0005598B">
              <w:t xml:space="preserve"> </w:t>
            </w:r>
            <w:r w:rsidR="00D53BBB" w:rsidRPr="0005598B">
              <w:t>they</w:t>
            </w:r>
            <w:r w:rsidR="006A72D2" w:rsidRPr="0005598B">
              <w:t xml:space="preserve"> </w:t>
            </w:r>
            <w:r w:rsidR="00D53BBB" w:rsidRPr="0005598B">
              <w:t>dispute</w:t>
            </w:r>
            <w:r w:rsidR="006A72D2" w:rsidRPr="0005598B">
              <w:t xml:space="preserve"> </w:t>
            </w:r>
            <w:r w:rsidR="00D53BBB" w:rsidRPr="0005598B">
              <w:t>their</w:t>
            </w:r>
            <w:r w:rsidR="006A72D2" w:rsidRPr="0005598B">
              <w:t xml:space="preserve"> </w:t>
            </w:r>
            <w:r w:rsidR="00D53BBB" w:rsidRPr="0005598B">
              <w:t>balance.</w:t>
            </w:r>
            <w:r w:rsidR="006A72D2" w:rsidRPr="0005598B">
              <w:t xml:space="preserve"> </w:t>
            </w:r>
            <w:r w:rsidR="00D53BBB" w:rsidRPr="0005598B">
              <w:t>For</w:t>
            </w:r>
            <w:r w:rsidR="006A72D2" w:rsidRPr="0005598B">
              <w:t xml:space="preserve"> </w:t>
            </w:r>
            <w:r w:rsidR="00D53BBB" w:rsidRPr="0005598B">
              <w:t>this</w:t>
            </w:r>
            <w:r w:rsidR="006A72D2" w:rsidRPr="0005598B">
              <w:t xml:space="preserve"> </w:t>
            </w:r>
            <w:r w:rsidR="00D53BBB" w:rsidRPr="0005598B">
              <w:t>reason,</w:t>
            </w:r>
            <w:r w:rsidR="006A72D2" w:rsidRPr="0005598B">
              <w:rPr>
                <w:b/>
              </w:rPr>
              <w:t xml:space="preserve"> </w:t>
            </w:r>
            <w:r w:rsidR="00D53BBB" w:rsidRPr="0005598B">
              <w:rPr>
                <w:b/>
              </w:rPr>
              <w:t>Do</w:t>
            </w:r>
            <w:r w:rsidR="006A72D2" w:rsidRPr="0005598B">
              <w:rPr>
                <w:b/>
              </w:rPr>
              <w:t xml:space="preserve"> </w:t>
            </w:r>
            <w:r w:rsidR="00D53BBB" w:rsidRPr="0005598B">
              <w:rPr>
                <w:b/>
              </w:rPr>
              <w:t>NOT</w:t>
            </w:r>
            <w:r w:rsidR="006A72D2" w:rsidRPr="0005598B">
              <w:rPr>
                <w:b/>
              </w:rPr>
              <w:t xml:space="preserve"> </w:t>
            </w:r>
            <w:r w:rsidR="00D53BBB" w:rsidRPr="0005598B">
              <w:rPr>
                <w:b/>
              </w:rPr>
              <w:t>direct</w:t>
            </w:r>
            <w:r w:rsidR="006A72D2" w:rsidRPr="0005598B">
              <w:rPr>
                <w:b/>
              </w:rPr>
              <w:t xml:space="preserve"> </w:t>
            </w:r>
            <w:r w:rsidR="00D53BBB" w:rsidRPr="0005598B">
              <w:rPr>
                <w:b/>
              </w:rPr>
              <w:t>the</w:t>
            </w:r>
            <w:r w:rsidR="006A72D2" w:rsidRPr="0005598B">
              <w:rPr>
                <w:b/>
              </w:rPr>
              <w:t xml:space="preserve"> </w:t>
            </w:r>
            <w:r w:rsidR="00F4705E" w:rsidRPr="0005598B">
              <w:rPr>
                <w:b/>
              </w:rPr>
              <w:t>beneficiary</w:t>
            </w:r>
            <w:r w:rsidR="006A72D2" w:rsidRPr="0005598B">
              <w:rPr>
                <w:b/>
              </w:rPr>
              <w:t xml:space="preserve"> </w:t>
            </w:r>
            <w:r w:rsidR="00D53BBB" w:rsidRPr="0005598B">
              <w:rPr>
                <w:b/>
              </w:rPr>
              <w:t>to</w:t>
            </w:r>
            <w:r w:rsidR="006A72D2" w:rsidRPr="0005598B">
              <w:rPr>
                <w:b/>
              </w:rPr>
              <w:t xml:space="preserve"> </w:t>
            </w:r>
            <w:r w:rsidR="00D53BBB" w:rsidRPr="0005598B">
              <w:rPr>
                <w:b/>
              </w:rPr>
              <w:t>call</w:t>
            </w:r>
            <w:r w:rsidR="006A72D2" w:rsidRPr="0005598B">
              <w:rPr>
                <w:b/>
              </w:rPr>
              <w:t xml:space="preserve"> </w:t>
            </w:r>
            <w:r w:rsidR="00D53BBB" w:rsidRPr="0005598B">
              <w:rPr>
                <w:b/>
              </w:rPr>
              <w:t>Medicare,</w:t>
            </w:r>
            <w:r w:rsidR="006A72D2" w:rsidRPr="0005598B">
              <w:rPr>
                <w:b/>
              </w:rPr>
              <w:t xml:space="preserve"> </w:t>
            </w:r>
            <w:r w:rsidR="00D53BBB" w:rsidRPr="0005598B">
              <w:rPr>
                <w:b/>
              </w:rPr>
              <w:t>instead</w:t>
            </w:r>
            <w:r w:rsidR="006A72D2" w:rsidRPr="0005598B">
              <w:rPr>
                <w:b/>
              </w:rPr>
              <w:t xml:space="preserve"> </w:t>
            </w:r>
            <w:r w:rsidR="00653130" w:rsidRPr="0005598B">
              <w:t>s</w:t>
            </w:r>
            <w:r w:rsidR="00142A95" w:rsidRPr="0005598B">
              <w:t>ubmit</w:t>
            </w:r>
            <w:r w:rsidR="006A72D2" w:rsidRPr="0005598B">
              <w:t xml:space="preserve"> </w:t>
            </w:r>
            <w:r w:rsidR="00815494" w:rsidRPr="0005598B">
              <w:t>the</w:t>
            </w:r>
            <w:r w:rsidR="006A72D2" w:rsidRPr="0005598B">
              <w:t xml:space="preserve"> </w:t>
            </w:r>
            <w:r w:rsidR="00815494" w:rsidRPr="0005598B">
              <w:t>following</w:t>
            </w:r>
            <w:r w:rsidR="006A72D2" w:rsidRPr="0005598B">
              <w:t xml:space="preserve"> </w:t>
            </w:r>
            <w:r w:rsidR="00EF534F" w:rsidRPr="0005598B">
              <w:t>Support T</w:t>
            </w:r>
            <w:r w:rsidR="00815494" w:rsidRPr="0005598B">
              <w:t>ask:</w:t>
            </w:r>
          </w:p>
          <w:p w14:paraId="35A9BBDB" w14:textId="77777777" w:rsidR="00EF534F" w:rsidRPr="0005598B" w:rsidRDefault="00EF534F" w:rsidP="00857315">
            <w:pPr>
              <w:spacing w:before="120" w:after="120"/>
              <w:textAlignment w:val="top"/>
            </w:pPr>
          </w:p>
          <w:p w14:paraId="35C76AFD" w14:textId="5524153F" w:rsidR="00142A95" w:rsidRPr="0005598B" w:rsidRDefault="00142A95" w:rsidP="00857315">
            <w:pPr>
              <w:spacing w:before="120" w:after="120"/>
              <w:ind w:left="46"/>
              <w:textAlignment w:val="top"/>
            </w:pPr>
            <w:r w:rsidRPr="0005598B">
              <w:rPr>
                <w:b/>
              </w:rPr>
              <w:t>Task</w:t>
            </w:r>
            <w:r w:rsidR="006A72D2" w:rsidRPr="0005598B">
              <w:rPr>
                <w:b/>
              </w:rPr>
              <w:t xml:space="preserve"> </w:t>
            </w:r>
            <w:r w:rsidRPr="0005598B">
              <w:rPr>
                <w:b/>
              </w:rPr>
              <w:t>Type:</w:t>
            </w:r>
            <w:r w:rsidR="0005598B">
              <w:rPr>
                <w:b/>
              </w:rPr>
              <w:t xml:space="preserve"> </w:t>
            </w:r>
            <w:r w:rsidRPr="0005598B">
              <w:t>Premium</w:t>
            </w:r>
            <w:r w:rsidR="006A72D2" w:rsidRPr="0005598B">
              <w:t xml:space="preserve"> </w:t>
            </w:r>
            <w:r w:rsidRPr="0005598B">
              <w:t>Billing</w:t>
            </w:r>
            <w:r w:rsidR="006A72D2" w:rsidRPr="0005598B">
              <w:t xml:space="preserve"> </w:t>
            </w:r>
            <w:r w:rsidRPr="0005598B">
              <w:t>Inquiry</w:t>
            </w:r>
            <w:r w:rsidR="006A72D2" w:rsidRPr="0005598B">
              <w:t xml:space="preserve"> </w:t>
            </w:r>
            <w:r w:rsidRPr="0005598B">
              <w:t>Medicare</w:t>
            </w:r>
            <w:r w:rsidR="006A72D2" w:rsidRPr="0005598B">
              <w:t xml:space="preserve"> </w:t>
            </w:r>
            <w:r w:rsidRPr="0005598B">
              <w:t>D</w:t>
            </w:r>
          </w:p>
          <w:p w14:paraId="0F18A026" w14:textId="68389A12" w:rsidR="00DF15C9" w:rsidRPr="0005598B" w:rsidRDefault="00DF15C9" w:rsidP="00857315">
            <w:pPr>
              <w:spacing w:before="120" w:after="120"/>
              <w:ind w:left="46"/>
              <w:textAlignment w:val="top"/>
            </w:pPr>
            <w:r w:rsidRPr="0005598B">
              <w:rPr>
                <w:b/>
              </w:rPr>
              <w:t>Reason</w:t>
            </w:r>
            <w:r w:rsidR="006A72D2" w:rsidRPr="0005598B">
              <w:rPr>
                <w:b/>
              </w:rPr>
              <w:t xml:space="preserve"> </w:t>
            </w:r>
            <w:r w:rsidRPr="0005598B">
              <w:rPr>
                <w:b/>
              </w:rPr>
              <w:t>For</w:t>
            </w:r>
            <w:r w:rsidR="006A72D2" w:rsidRPr="0005598B">
              <w:rPr>
                <w:b/>
              </w:rPr>
              <w:t xml:space="preserve"> </w:t>
            </w:r>
            <w:r w:rsidRPr="0005598B">
              <w:rPr>
                <w:b/>
              </w:rPr>
              <w:t>Dispute:</w:t>
            </w:r>
            <w:r w:rsidR="0005598B">
              <w:t xml:space="preserve"> </w:t>
            </w:r>
            <w:r w:rsidRPr="0005598B">
              <w:rPr>
                <w:rFonts w:cs="Verdana"/>
              </w:rPr>
              <w:t>DUNNING/DISENROLLMENT</w:t>
            </w:r>
          </w:p>
          <w:p w14:paraId="3EC489A0" w14:textId="438C56D3" w:rsidR="00B75E08" w:rsidRPr="0005598B" w:rsidRDefault="00FE6049" w:rsidP="00857315">
            <w:pPr>
              <w:spacing w:before="120" w:after="120"/>
              <w:ind w:left="46"/>
              <w:textAlignment w:val="top"/>
            </w:pPr>
            <w:r w:rsidRPr="0005598B">
              <w:rPr>
                <w:b/>
              </w:rPr>
              <w:t>Task</w:t>
            </w:r>
            <w:r w:rsidR="006A72D2" w:rsidRPr="0005598B">
              <w:rPr>
                <w:b/>
              </w:rPr>
              <w:t xml:space="preserve"> </w:t>
            </w:r>
            <w:r w:rsidR="00142A95" w:rsidRPr="0005598B">
              <w:rPr>
                <w:b/>
              </w:rPr>
              <w:t>Notes:</w:t>
            </w:r>
            <w:r w:rsidR="0005598B">
              <w:rPr>
                <w:noProof/>
              </w:rPr>
              <w:t xml:space="preserve"> </w:t>
            </w:r>
            <w:r w:rsidRPr="0005598B">
              <w:t>Document</w:t>
            </w:r>
            <w:r w:rsidR="006A72D2" w:rsidRPr="0005598B">
              <w:t xml:space="preserve"> </w:t>
            </w:r>
            <w:r w:rsidRPr="0005598B">
              <w:t>the</w:t>
            </w:r>
            <w:r w:rsidR="006A72D2" w:rsidRPr="0005598B">
              <w:t xml:space="preserve"> </w:t>
            </w:r>
            <w:r w:rsidRPr="0005598B">
              <w:t>following:</w:t>
            </w:r>
          </w:p>
          <w:p w14:paraId="79BD6189" w14:textId="77777777" w:rsidR="003E01C2" w:rsidRPr="0005598B" w:rsidRDefault="003E01C2" w:rsidP="00857315">
            <w:pPr>
              <w:spacing w:before="120" w:after="120"/>
              <w:ind w:left="46"/>
              <w:textAlignment w:val="top"/>
            </w:pPr>
          </w:p>
          <w:p w14:paraId="14E0A555" w14:textId="77777777" w:rsidR="00815494" w:rsidRPr="0005598B" w:rsidRDefault="00FE6049" w:rsidP="00857315">
            <w:pPr>
              <w:numPr>
                <w:ilvl w:val="0"/>
                <w:numId w:val="12"/>
              </w:numPr>
              <w:spacing w:before="120" w:after="120"/>
              <w:textAlignment w:val="top"/>
              <w:rPr>
                <w:u w:val="single"/>
              </w:rPr>
            </w:pPr>
            <w:r w:rsidRPr="0005598B">
              <w:rPr>
                <w:b/>
              </w:rPr>
              <w:t>IBR007,</w:t>
            </w:r>
            <w:r w:rsidR="006A72D2" w:rsidRPr="0005598B">
              <w:t xml:space="preserve"> </w:t>
            </w:r>
            <w:r w:rsidR="00815494" w:rsidRPr="0005598B">
              <w:t>Beneficiary</w:t>
            </w:r>
            <w:r w:rsidR="006A72D2" w:rsidRPr="0005598B">
              <w:t xml:space="preserve"> </w:t>
            </w:r>
            <w:r w:rsidR="00201C82" w:rsidRPr="0005598B">
              <w:t>d</w:t>
            </w:r>
            <w:r w:rsidR="00815494" w:rsidRPr="0005598B">
              <w:t>isputes</w:t>
            </w:r>
            <w:r w:rsidR="006A72D2" w:rsidRPr="0005598B">
              <w:t xml:space="preserve"> </w:t>
            </w:r>
            <w:r w:rsidR="00815494" w:rsidRPr="0005598B">
              <w:t>having</w:t>
            </w:r>
            <w:r w:rsidR="006A72D2" w:rsidRPr="0005598B">
              <w:t xml:space="preserve"> </w:t>
            </w:r>
            <w:r w:rsidR="00815494" w:rsidRPr="0005598B">
              <w:t>to</w:t>
            </w:r>
            <w:r w:rsidR="006A72D2" w:rsidRPr="0005598B">
              <w:t xml:space="preserve"> </w:t>
            </w:r>
            <w:r w:rsidR="00815494" w:rsidRPr="0005598B">
              <w:t>pay</w:t>
            </w:r>
            <w:r w:rsidR="006A72D2" w:rsidRPr="0005598B">
              <w:t xml:space="preserve"> </w:t>
            </w:r>
            <w:r w:rsidR="00815494" w:rsidRPr="0005598B">
              <w:t>the</w:t>
            </w:r>
            <w:r w:rsidR="006A72D2" w:rsidRPr="0005598B">
              <w:t xml:space="preserve"> </w:t>
            </w:r>
            <w:r w:rsidR="00815494" w:rsidRPr="0005598B">
              <w:t>premium</w:t>
            </w:r>
            <w:r w:rsidR="006A72D2" w:rsidRPr="0005598B">
              <w:t xml:space="preserve"> </w:t>
            </w:r>
            <w:r w:rsidR="00815494" w:rsidRPr="0005598B">
              <w:t>for</w:t>
            </w:r>
            <w:r w:rsidR="006A72D2" w:rsidRPr="0005598B">
              <w:t xml:space="preserve"> </w:t>
            </w:r>
            <w:r w:rsidR="00815494" w:rsidRPr="0005598B">
              <w:t>outstanding</w:t>
            </w:r>
            <w:r w:rsidR="006A72D2" w:rsidRPr="0005598B">
              <w:t xml:space="preserve"> </w:t>
            </w:r>
            <w:r w:rsidR="00815494" w:rsidRPr="0005598B">
              <w:t>balance</w:t>
            </w:r>
            <w:r w:rsidR="006A72D2" w:rsidRPr="0005598B">
              <w:t xml:space="preserve"> </w:t>
            </w:r>
            <w:r w:rsidR="00815494" w:rsidRPr="0005598B">
              <w:t>due</w:t>
            </w:r>
            <w:r w:rsidR="006A72D2" w:rsidRPr="0005598B">
              <w:t xml:space="preserve"> </w:t>
            </w:r>
            <w:r w:rsidR="00815494" w:rsidRPr="0005598B">
              <w:t>to</w:t>
            </w:r>
            <w:r w:rsidR="006A72D2" w:rsidRPr="0005598B">
              <w:t xml:space="preserve"> </w:t>
            </w:r>
            <w:r w:rsidR="00815494" w:rsidRPr="0005598B">
              <w:t>(list</w:t>
            </w:r>
            <w:r w:rsidR="006A72D2" w:rsidRPr="0005598B">
              <w:t xml:space="preserve"> </w:t>
            </w:r>
            <w:r w:rsidR="00815494" w:rsidRPr="0005598B">
              <w:t>reason).</w:t>
            </w:r>
          </w:p>
          <w:p w14:paraId="09335811" w14:textId="77777777" w:rsidR="00014038" w:rsidRPr="0005598B" w:rsidRDefault="00E05AAE" w:rsidP="00857315">
            <w:pPr>
              <w:numPr>
                <w:ilvl w:val="0"/>
                <w:numId w:val="12"/>
              </w:numPr>
              <w:spacing w:before="120" w:after="120"/>
              <w:textAlignment w:val="top"/>
            </w:pPr>
            <w:r w:rsidRPr="0005598B">
              <w:t>D</w:t>
            </w:r>
            <w:r w:rsidR="00014038" w:rsidRPr="0005598B">
              <w:t>etail</w:t>
            </w:r>
            <w:r w:rsidR="006A72D2" w:rsidRPr="0005598B">
              <w:t xml:space="preserve"> </w:t>
            </w:r>
            <w:r w:rsidR="00014038" w:rsidRPr="0005598B">
              <w:t>exactly</w:t>
            </w:r>
            <w:r w:rsidR="006A72D2" w:rsidRPr="0005598B">
              <w:t xml:space="preserve"> </w:t>
            </w:r>
            <w:r w:rsidR="00014038" w:rsidRPr="0005598B">
              <w:t>what</w:t>
            </w:r>
            <w:r w:rsidR="006A72D2" w:rsidRPr="0005598B">
              <w:t xml:space="preserve"> </w:t>
            </w:r>
            <w:r w:rsidR="00014038" w:rsidRPr="0005598B">
              <w:t>the</w:t>
            </w:r>
            <w:r w:rsidR="006A72D2" w:rsidRPr="0005598B">
              <w:t xml:space="preserve"> </w:t>
            </w:r>
            <w:r w:rsidR="00014038" w:rsidRPr="0005598B">
              <w:t>beneficiary</w:t>
            </w:r>
            <w:r w:rsidR="006A72D2" w:rsidRPr="0005598B">
              <w:t xml:space="preserve"> </w:t>
            </w:r>
            <w:r w:rsidR="00014038" w:rsidRPr="0005598B">
              <w:t>is</w:t>
            </w:r>
            <w:r w:rsidR="006A72D2" w:rsidRPr="0005598B">
              <w:t xml:space="preserve"> </w:t>
            </w:r>
            <w:r w:rsidR="00014038" w:rsidRPr="0005598B">
              <w:t>disputing.</w:t>
            </w:r>
          </w:p>
          <w:p w14:paraId="11C641C5" w14:textId="77777777" w:rsidR="00FE6049" w:rsidRPr="0005598B" w:rsidRDefault="00FE6049" w:rsidP="00857315">
            <w:pPr>
              <w:numPr>
                <w:ilvl w:val="0"/>
                <w:numId w:val="12"/>
              </w:numPr>
              <w:spacing w:before="120" w:after="120"/>
              <w:textAlignment w:val="top"/>
            </w:pPr>
            <w:r w:rsidRPr="0005598B">
              <w:t>Beneficiary’s</w:t>
            </w:r>
            <w:r w:rsidR="006A72D2" w:rsidRPr="0005598B">
              <w:t xml:space="preserve"> </w:t>
            </w:r>
            <w:r w:rsidRPr="0005598B">
              <w:t>contact</w:t>
            </w:r>
            <w:r w:rsidR="006A72D2" w:rsidRPr="0005598B">
              <w:t xml:space="preserve"> </w:t>
            </w:r>
            <w:r w:rsidRPr="0005598B">
              <w:t>number.</w:t>
            </w:r>
          </w:p>
          <w:p w14:paraId="7DD5E1E1" w14:textId="77777777" w:rsidR="00E05AAE" w:rsidRPr="0005598B" w:rsidRDefault="00E05AAE" w:rsidP="00857315">
            <w:pPr>
              <w:spacing w:before="120" w:after="120"/>
              <w:textAlignment w:val="top"/>
              <w:rPr>
                <w:b/>
              </w:rPr>
            </w:pPr>
          </w:p>
          <w:p w14:paraId="1147613D" w14:textId="6085EB4F" w:rsidR="00EB384B" w:rsidRPr="0005598B" w:rsidRDefault="00EB384B" w:rsidP="00857315">
            <w:pPr>
              <w:pStyle w:val="NormalWeb"/>
              <w:spacing w:before="120" w:beforeAutospacing="0" w:after="120" w:afterAutospacing="0"/>
              <w:rPr>
                <w:rFonts w:cs="Calibri"/>
                <w:color w:val="000000"/>
              </w:rPr>
            </w:pPr>
            <w:r w:rsidRPr="0005598B">
              <w:rPr>
                <w:rFonts w:cs="Calibri"/>
                <w:b/>
                <w:bCs/>
                <w:color w:val="000000"/>
              </w:rPr>
              <w:t>Note:</w:t>
            </w:r>
            <w:r w:rsidR="0005598B">
              <w:rPr>
                <w:rFonts w:cs="Calibri"/>
                <w:b/>
                <w:bCs/>
                <w:color w:val="000000"/>
              </w:rPr>
              <w:t xml:space="preserve"> </w:t>
            </w:r>
            <w:r w:rsidRPr="0005598B">
              <w:rPr>
                <w:rFonts w:cs="Calibri"/>
                <w:color w:val="000000"/>
              </w:rPr>
              <w:t>Fields containing an asterisk (*) are required. </w:t>
            </w:r>
          </w:p>
          <w:p w14:paraId="7A6A153B" w14:textId="77777777" w:rsidR="00EB384B" w:rsidRPr="0005598B" w:rsidRDefault="00EB384B" w:rsidP="00857315">
            <w:pPr>
              <w:spacing w:before="120" w:after="120"/>
              <w:textAlignment w:val="top"/>
              <w:rPr>
                <w:b/>
              </w:rPr>
            </w:pPr>
          </w:p>
          <w:p w14:paraId="52BD81DA" w14:textId="1C9B5340" w:rsidR="00014038" w:rsidRPr="0005598B" w:rsidRDefault="00014038" w:rsidP="00857315">
            <w:pPr>
              <w:spacing w:before="120" w:after="120"/>
              <w:textAlignment w:val="top"/>
              <w:rPr>
                <w:b/>
              </w:rPr>
            </w:pPr>
            <w:r w:rsidRPr="0005598B">
              <w:rPr>
                <w:b/>
              </w:rPr>
              <w:t>E</w:t>
            </w:r>
            <w:r w:rsidR="00DF15C9" w:rsidRPr="0005598B">
              <w:rPr>
                <w:b/>
              </w:rPr>
              <w:t>xample</w:t>
            </w:r>
            <w:r w:rsidRPr="0005598B">
              <w:rPr>
                <w:b/>
              </w:rPr>
              <w:t>:</w:t>
            </w:r>
            <w:r w:rsidR="0005598B">
              <w:rPr>
                <w:b/>
              </w:rPr>
              <w:t xml:space="preserve"> </w:t>
            </w:r>
            <w:r w:rsidRPr="0005598B">
              <w:t>If</w:t>
            </w:r>
            <w:r w:rsidR="006A72D2" w:rsidRPr="0005598B">
              <w:t xml:space="preserve"> </w:t>
            </w:r>
            <w:r w:rsidRPr="0005598B">
              <w:t>the</w:t>
            </w:r>
            <w:r w:rsidR="006A72D2" w:rsidRPr="0005598B">
              <w:t xml:space="preserve"> </w:t>
            </w:r>
            <w:r w:rsidRPr="0005598B">
              <w:t>beneficiary</w:t>
            </w:r>
            <w:r w:rsidR="006A72D2" w:rsidRPr="0005598B">
              <w:t xml:space="preserve"> </w:t>
            </w:r>
            <w:r w:rsidRPr="0005598B">
              <w:t>claims</w:t>
            </w:r>
            <w:r w:rsidR="006A72D2" w:rsidRPr="0005598B">
              <w:t xml:space="preserve"> </w:t>
            </w:r>
            <w:r w:rsidRPr="0005598B">
              <w:t>to</w:t>
            </w:r>
            <w:r w:rsidR="006A72D2" w:rsidRPr="0005598B">
              <w:t xml:space="preserve"> </w:t>
            </w:r>
            <w:r w:rsidR="00E05AAE" w:rsidRPr="0005598B">
              <w:t>have</w:t>
            </w:r>
            <w:r w:rsidR="006A72D2" w:rsidRPr="0005598B">
              <w:t xml:space="preserve"> </w:t>
            </w:r>
            <w:r w:rsidRPr="0005598B">
              <w:t>made</w:t>
            </w:r>
            <w:r w:rsidR="006A72D2" w:rsidRPr="0005598B">
              <w:t xml:space="preserve"> </w:t>
            </w:r>
            <w:r w:rsidRPr="0005598B">
              <w:t>a</w:t>
            </w:r>
            <w:r w:rsidR="006A72D2" w:rsidRPr="0005598B">
              <w:t xml:space="preserve"> </w:t>
            </w:r>
            <w:r w:rsidRPr="0005598B">
              <w:t>payment,</w:t>
            </w:r>
            <w:r w:rsidR="006A72D2" w:rsidRPr="0005598B">
              <w:t xml:space="preserve"> </w:t>
            </w:r>
            <w:r w:rsidRPr="0005598B">
              <w:t>the</w:t>
            </w:r>
            <w:r w:rsidR="006A72D2" w:rsidRPr="0005598B">
              <w:t xml:space="preserve"> </w:t>
            </w:r>
            <w:r w:rsidR="00F7579A" w:rsidRPr="0005598B">
              <w:rPr>
                <w:rFonts w:cs="Verdana"/>
              </w:rPr>
              <w:t>Premium</w:t>
            </w:r>
            <w:r w:rsidR="006A72D2" w:rsidRPr="0005598B">
              <w:rPr>
                <w:rFonts w:cs="Verdana"/>
              </w:rPr>
              <w:t xml:space="preserve"> </w:t>
            </w:r>
            <w:r w:rsidR="00F7579A" w:rsidRPr="0005598B">
              <w:rPr>
                <w:rFonts w:cs="Verdana"/>
              </w:rPr>
              <w:t>Billing</w:t>
            </w:r>
            <w:r w:rsidR="006A72D2" w:rsidRPr="0005598B">
              <w:rPr>
                <w:rFonts w:cs="Verdana"/>
              </w:rPr>
              <w:t xml:space="preserve"> </w:t>
            </w:r>
            <w:r w:rsidR="00F7579A" w:rsidRPr="0005598B">
              <w:rPr>
                <w:rFonts w:cs="Verdana"/>
              </w:rPr>
              <w:t>Specialized</w:t>
            </w:r>
            <w:r w:rsidR="006A72D2" w:rsidRPr="0005598B">
              <w:rPr>
                <w:rFonts w:cs="Verdana"/>
              </w:rPr>
              <w:t xml:space="preserve"> </w:t>
            </w:r>
            <w:r w:rsidR="00F7579A" w:rsidRPr="0005598B">
              <w:rPr>
                <w:rFonts w:cs="Verdana"/>
              </w:rPr>
              <w:t>Care</w:t>
            </w:r>
            <w:r w:rsidR="006A72D2" w:rsidRPr="0005598B">
              <w:rPr>
                <w:rFonts w:cs="Verdana"/>
              </w:rPr>
              <w:t xml:space="preserve"> </w:t>
            </w:r>
            <w:r w:rsidR="00F7579A" w:rsidRPr="0005598B">
              <w:rPr>
                <w:rFonts w:cs="Verdana"/>
              </w:rPr>
              <w:t>Team</w:t>
            </w:r>
            <w:r w:rsidR="006A72D2" w:rsidRPr="0005598B">
              <w:t xml:space="preserve"> </w:t>
            </w:r>
            <w:r w:rsidRPr="0005598B">
              <w:t>should</w:t>
            </w:r>
            <w:r w:rsidR="006A72D2" w:rsidRPr="0005598B">
              <w:t xml:space="preserve"> </w:t>
            </w:r>
            <w:r w:rsidRPr="0005598B">
              <w:t>include</w:t>
            </w:r>
            <w:r w:rsidR="006A72D2" w:rsidRPr="0005598B">
              <w:t xml:space="preserve"> </w:t>
            </w:r>
            <w:r w:rsidRPr="0005598B">
              <w:t>details</w:t>
            </w:r>
            <w:r w:rsidR="006A72D2" w:rsidRPr="0005598B">
              <w:t xml:space="preserve"> </w:t>
            </w:r>
            <w:r w:rsidRPr="0005598B">
              <w:t>such</w:t>
            </w:r>
            <w:r w:rsidR="006A72D2" w:rsidRPr="0005598B">
              <w:t xml:space="preserve"> </w:t>
            </w:r>
            <w:r w:rsidRPr="0005598B">
              <w:t>as:</w:t>
            </w:r>
          </w:p>
          <w:p w14:paraId="4B2B6721" w14:textId="4A9D9270" w:rsidR="00014038" w:rsidRPr="0005598B" w:rsidRDefault="00014038" w:rsidP="00857315">
            <w:pPr>
              <w:numPr>
                <w:ilvl w:val="0"/>
                <w:numId w:val="13"/>
              </w:numPr>
              <w:spacing w:before="120" w:after="120"/>
              <w:textAlignment w:val="top"/>
            </w:pPr>
            <w:r w:rsidRPr="0005598B">
              <w:t>Check</w:t>
            </w:r>
            <w:r w:rsidR="006A72D2" w:rsidRPr="0005598B">
              <w:t xml:space="preserve"> </w:t>
            </w:r>
            <w:r w:rsidRPr="0005598B">
              <w:t>number</w:t>
            </w:r>
          </w:p>
          <w:p w14:paraId="5B203C25" w14:textId="1A07AF9A" w:rsidR="00142A95" w:rsidRPr="0005598B" w:rsidRDefault="00014038" w:rsidP="00857315">
            <w:pPr>
              <w:numPr>
                <w:ilvl w:val="0"/>
                <w:numId w:val="13"/>
              </w:numPr>
              <w:spacing w:before="120" w:after="120"/>
              <w:textAlignment w:val="top"/>
            </w:pPr>
            <w:r w:rsidRPr="0005598B">
              <w:t>Amount</w:t>
            </w:r>
            <w:r w:rsidR="006A72D2" w:rsidRPr="0005598B">
              <w:t xml:space="preserve"> </w:t>
            </w:r>
            <w:r w:rsidRPr="0005598B">
              <w:t>of</w:t>
            </w:r>
            <w:r w:rsidR="006A72D2" w:rsidRPr="0005598B">
              <w:t xml:space="preserve"> </w:t>
            </w:r>
            <w:r w:rsidRPr="0005598B">
              <w:t>payment</w:t>
            </w:r>
          </w:p>
          <w:p w14:paraId="7EB04B80" w14:textId="33E8636A" w:rsidR="00014038" w:rsidRPr="0005598B" w:rsidRDefault="00014038" w:rsidP="00857315">
            <w:pPr>
              <w:numPr>
                <w:ilvl w:val="0"/>
                <w:numId w:val="13"/>
              </w:numPr>
              <w:spacing w:before="120" w:after="120"/>
              <w:textAlignment w:val="top"/>
            </w:pPr>
            <w:r w:rsidRPr="0005598B">
              <w:t>Approximate</w:t>
            </w:r>
            <w:r w:rsidR="006A72D2" w:rsidRPr="0005598B">
              <w:t xml:space="preserve"> </w:t>
            </w:r>
            <w:r w:rsidRPr="0005598B">
              <w:t>date</w:t>
            </w:r>
            <w:r w:rsidR="006A72D2" w:rsidRPr="0005598B">
              <w:t xml:space="preserve"> </w:t>
            </w:r>
            <w:r w:rsidRPr="0005598B">
              <w:t>the</w:t>
            </w:r>
            <w:r w:rsidR="006A72D2" w:rsidRPr="0005598B">
              <w:t xml:space="preserve"> </w:t>
            </w:r>
            <w:r w:rsidRPr="0005598B">
              <w:t>check</w:t>
            </w:r>
            <w:r w:rsidR="006A72D2" w:rsidRPr="0005598B">
              <w:t xml:space="preserve"> </w:t>
            </w:r>
            <w:r w:rsidRPr="0005598B">
              <w:t>was</w:t>
            </w:r>
            <w:r w:rsidR="006A72D2" w:rsidRPr="0005598B">
              <w:t xml:space="preserve"> </w:t>
            </w:r>
            <w:r w:rsidRPr="0005598B">
              <w:t>mailed</w:t>
            </w:r>
          </w:p>
          <w:p w14:paraId="4C4D7B90" w14:textId="753AA362" w:rsidR="000C6FD8" w:rsidRPr="0005598B" w:rsidRDefault="000C6FD8" w:rsidP="00857315">
            <w:pPr>
              <w:numPr>
                <w:ilvl w:val="0"/>
                <w:numId w:val="13"/>
              </w:numPr>
              <w:spacing w:before="120" w:after="120"/>
              <w:textAlignment w:val="top"/>
            </w:pPr>
            <w:r w:rsidRPr="0005598B">
              <w:t>Whether</w:t>
            </w:r>
            <w:r w:rsidR="006A72D2" w:rsidRPr="0005598B">
              <w:t xml:space="preserve"> </w:t>
            </w:r>
            <w:r w:rsidRPr="0005598B">
              <w:t>the</w:t>
            </w:r>
            <w:r w:rsidR="006A72D2" w:rsidRPr="0005598B">
              <w:t xml:space="preserve"> </w:t>
            </w:r>
            <w:r w:rsidRPr="0005598B">
              <w:t>check</w:t>
            </w:r>
            <w:r w:rsidR="006A72D2" w:rsidRPr="0005598B">
              <w:t xml:space="preserve"> </w:t>
            </w:r>
            <w:r w:rsidRPr="0005598B">
              <w:t>has</w:t>
            </w:r>
            <w:r w:rsidR="006A72D2" w:rsidRPr="0005598B">
              <w:t xml:space="preserve"> </w:t>
            </w:r>
            <w:r w:rsidRPr="0005598B">
              <w:t>cleared</w:t>
            </w:r>
            <w:r w:rsidR="006A72D2" w:rsidRPr="0005598B">
              <w:t xml:space="preserve"> </w:t>
            </w:r>
            <w:r w:rsidRPr="0005598B">
              <w:t>the</w:t>
            </w:r>
            <w:r w:rsidR="006A72D2" w:rsidRPr="0005598B">
              <w:t xml:space="preserve"> </w:t>
            </w:r>
            <w:r w:rsidRPr="0005598B">
              <w:t>beneficiary’s</w:t>
            </w:r>
            <w:r w:rsidR="006A72D2" w:rsidRPr="0005598B">
              <w:t xml:space="preserve"> </w:t>
            </w:r>
            <w:r w:rsidRPr="0005598B">
              <w:t>bank</w:t>
            </w:r>
            <w:r w:rsidR="006A72D2" w:rsidRPr="0005598B">
              <w:t xml:space="preserve"> </w:t>
            </w:r>
            <w:r w:rsidRPr="0005598B">
              <w:t>account</w:t>
            </w:r>
          </w:p>
          <w:p w14:paraId="538A2C23" w14:textId="77777777" w:rsidR="00E05AAE" w:rsidRPr="0005598B" w:rsidRDefault="00E05AAE" w:rsidP="00857315">
            <w:pPr>
              <w:spacing w:before="120" w:after="120"/>
            </w:pPr>
          </w:p>
          <w:p w14:paraId="76CC18F9" w14:textId="54F0CAC5" w:rsidR="00941BDE" w:rsidRPr="0005598B" w:rsidRDefault="00612C11" w:rsidP="00857315">
            <w:pPr>
              <w:spacing w:before="120" w:after="120"/>
              <w:textAlignment w:val="top"/>
            </w:pPr>
            <w:r w:rsidRPr="0005598B">
              <w:rPr>
                <w:noProof/>
              </w:rPr>
              <w:drawing>
                <wp:inline distT="0" distB="0" distL="0" distR="0" wp14:anchorId="002B3813" wp14:editId="59AD7F01">
                  <wp:extent cx="247650" cy="200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05598B">
              <w:t xml:space="preserve"> </w:t>
            </w:r>
            <w:r w:rsidR="00941BDE" w:rsidRPr="0005598B">
              <w:t>Do</w:t>
            </w:r>
            <w:r w:rsidR="006A72D2" w:rsidRPr="0005598B">
              <w:t xml:space="preserve"> </w:t>
            </w:r>
            <w:r w:rsidR="00941BDE" w:rsidRPr="0005598B">
              <w:t>NOT</w:t>
            </w:r>
            <w:r w:rsidR="006A72D2" w:rsidRPr="0005598B">
              <w:t xml:space="preserve"> </w:t>
            </w:r>
            <w:r w:rsidR="00941BDE" w:rsidRPr="0005598B">
              <w:t>copy</w:t>
            </w:r>
            <w:r w:rsidR="006A72D2" w:rsidRPr="0005598B">
              <w:t xml:space="preserve"> </w:t>
            </w:r>
            <w:r w:rsidR="00941BDE" w:rsidRPr="0005598B">
              <w:t>and</w:t>
            </w:r>
            <w:r w:rsidR="006A72D2" w:rsidRPr="0005598B">
              <w:t xml:space="preserve"> </w:t>
            </w:r>
            <w:r w:rsidR="00941BDE" w:rsidRPr="0005598B">
              <w:t>paste</w:t>
            </w:r>
            <w:r w:rsidR="006A72D2" w:rsidRPr="0005598B">
              <w:t xml:space="preserve"> </w:t>
            </w:r>
            <w:r w:rsidR="00941BDE" w:rsidRPr="0005598B">
              <w:t>the</w:t>
            </w:r>
            <w:r w:rsidR="006A72D2" w:rsidRPr="0005598B">
              <w:t xml:space="preserve"> </w:t>
            </w:r>
            <w:r w:rsidR="00941BDE" w:rsidRPr="0005598B">
              <w:t>above</w:t>
            </w:r>
            <w:r w:rsidR="006A72D2" w:rsidRPr="0005598B">
              <w:t xml:space="preserve"> </w:t>
            </w:r>
            <w:r w:rsidR="00941BDE" w:rsidRPr="0005598B">
              <w:t>template</w:t>
            </w:r>
            <w:r w:rsidR="006A72D2" w:rsidRPr="0005598B">
              <w:t xml:space="preserve"> </w:t>
            </w:r>
            <w:r w:rsidR="00941BDE" w:rsidRPr="0005598B">
              <w:t>in</w:t>
            </w:r>
            <w:r w:rsidR="006A72D2" w:rsidRPr="0005598B">
              <w:t xml:space="preserve"> </w:t>
            </w:r>
            <w:r w:rsidR="00941BDE" w:rsidRPr="0005598B">
              <w:t>the</w:t>
            </w:r>
            <w:r w:rsidR="006A72D2" w:rsidRPr="0005598B">
              <w:t xml:space="preserve"> </w:t>
            </w:r>
            <w:r w:rsidR="00FA7294" w:rsidRPr="0005598B">
              <w:t xml:space="preserve">Support </w:t>
            </w:r>
            <w:r w:rsidR="00941BDE" w:rsidRPr="0005598B">
              <w:t>Task,</w:t>
            </w:r>
            <w:r w:rsidR="006A72D2" w:rsidRPr="0005598B">
              <w:t xml:space="preserve"> </w:t>
            </w:r>
            <w:r w:rsidR="00941BDE" w:rsidRPr="0005598B">
              <w:t>as</w:t>
            </w:r>
            <w:r w:rsidR="006A72D2" w:rsidRPr="0005598B">
              <w:t xml:space="preserve"> </w:t>
            </w:r>
            <w:r w:rsidR="00941BDE" w:rsidRPr="0005598B">
              <w:t>there</w:t>
            </w:r>
            <w:r w:rsidR="006A72D2" w:rsidRPr="0005598B">
              <w:t xml:space="preserve"> </w:t>
            </w:r>
            <w:r w:rsidR="00941BDE" w:rsidRPr="0005598B">
              <w:t>is</w:t>
            </w:r>
            <w:r w:rsidR="006A72D2" w:rsidRPr="0005598B">
              <w:t xml:space="preserve"> </w:t>
            </w:r>
            <w:r w:rsidR="00941BDE" w:rsidRPr="0005598B">
              <w:t>limited</w:t>
            </w:r>
            <w:r w:rsidR="006A72D2" w:rsidRPr="0005598B">
              <w:t xml:space="preserve"> </w:t>
            </w:r>
            <w:r w:rsidR="00941BDE" w:rsidRPr="0005598B">
              <w:t>space</w:t>
            </w:r>
            <w:r w:rsidR="006A72D2" w:rsidRPr="0005598B">
              <w:t xml:space="preserve"> </w:t>
            </w:r>
            <w:r w:rsidR="00941BDE" w:rsidRPr="0005598B">
              <w:t>for</w:t>
            </w:r>
            <w:r w:rsidR="006A72D2" w:rsidRPr="0005598B">
              <w:t xml:space="preserve"> </w:t>
            </w:r>
            <w:r w:rsidR="00941BDE" w:rsidRPr="0005598B">
              <w:t>notes</w:t>
            </w:r>
            <w:r w:rsidR="006A72D2" w:rsidRPr="0005598B">
              <w:t xml:space="preserve"> </w:t>
            </w:r>
            <w:r w:rsidR="00941BDE" w:rsidRPr="0005598B">
              <w:t>in</w:t>
            </w:r>
            <w:r w:rsidR="006A72D2" w:rsidRPr="0005598B">
              <w:t xml:space="preserve"> </w:t>
            </w:r>
            <w:r w:rsidR="00941BDE" w:rsidRPr="0005598B">
              <w:t>the</w:t>
            </w:r>
            <w:r w:rsidR="006A72D2" w:rsidRPr="0005598B">
              <w:t xml:space="preserve"> </w:t>
            </w:r>
            <w:r w:rsidR="00941BDE" w:rsidRPr="0005598B">
              <w:t>task.</w:t>
            </w:r>
            <w:r w:rsidR="006A72D2" w:rsidRPr="0005598B">
              <w:t xml:space="preserve"> </w:t>
            </w:r>
            <w:r w:rsidR="00941BDE" w:rsidRPr="0005598B">
              <w:t>Instead,</w:t>
            </w:r>
            <w:r w:rsidR="006A72D2" w:rsidRPr="0005598B">
              <w:t xml:space="preserve"> </w:t>
            </w:r>
            <w:r w:rsidR="00941BDE" w:rsidRPr="0005598B">
              <w:t>list</w:t>
            </w:r>
            <w:r w:rsidR="006A72D2" w:rsidRPr="0005598B">
              <w:t xml:space="preserve"> </w:t>
            </w:r>
            <w:r w:rsidR="00941BDE" w:rsidRPr="0005598B">
              <w:t>the</w:t>
            </w:r>
            <w:r w:rsidR="006A72D2" w:rsidRPr="0005598B">
              <w:t xml:space="preserve"> </w:t>
            </w:r>
            <w:r w:rsidR="00941BDE" w:rsidRPr="0005598B">
              <w:t>reasons</w:t>
            </w:r>
            <w:r w:rsidR="006A72D2" w:rsidRPr="0005598B">
              <w:t xml:space="preserve"> </w:t>
            </w:r>
            <w:r w:rsidR="00941BDE" w:rsidRPr="0005598B">
              <w:t>for</w:t>
            </w:r>
            <w:r w:rsidR="006A72D2" w:rsidRPr="0005598B">
              <w:t xml:space="preserve"> </w:t>
            </w:r>
            <w:r w:rsidR="00941BDE" w:rsidRPr="0005598B">
              <w:t>the</w:t>
            </w:r>
            <w:r w:rsidR="006A72D2" w:rsidRPr="0005598B">
              <w:t xml:space="preserve"> </w:t>
            </w:r>
            <w:proofErr w:type="gramStart"/>
            <w:r w:rsidR="00941BDE" w:rsidRPr="0005598B">
              <w:t>member’s</w:t>
            </w:r>
            <w:proofErr w:type="gramEnd"/>
            <w:r w:rsidR="006A72D2" w:rsidRPr="0005598B">
              <w:t xml:space="preserve"> </w:t>
            </w:r>
            <w:r w:rsidR="00941BDE" w:rsidRPr="0005598B">
              <w:t>dispute,</w:t>
            </w:r>
            <w:r w:rsidR="006A72D2" w:rsidRPr="0005598B">
              <w:t xml:space="preserve"> </w:t>
            </w:r>
            <w:r w:rsidR="00941BDE" w:rsidRPr="0005598B">
              <w:t>with</w:t>
            </w:r>
            <w:r w:rsidR="006A72D2" w:rsidRPr="0005598B">
              <w:t xml:space="preserve"> </w:t>
            </w:r>
            <w:r w:rsidR="00941BDE" w:rsidRPr="0005598B">
              <w:t>as</w:t>
            </w:r>
            <w:r w:rsidR="006A72D2" w:rsidRPr="0005598B">
              <w:t xml:space="preserve"> </w:t>
            </w:r>
            <w:r w:rsidR="00941BDE" w:rsidRPr="0005598B">
              <w:t>much</w:t>
            </w:r>
            <w:r w:rsidR="006A72D2" w:rsidRPr="0005598B">
              <w:t xml:space="preserve"> </w:t>
            </w:r>
            <w:r w:rsidR="00941BDE" w:rsidRPr="0005598B">
              <w:t>detail</w:t>
            </w:r>
            <w:r w:rsidR="006A72D2" w:rsidRPr="0005598B">
              <w:t xml:space="preserve"> </w:t>
            </w:r>
            <w:r w:rsidR="00941BDE" w:rsidRPr="0005598B">
              <w:t>as</w:t>
            </w:r>
            <w:r w:rsidR="006A72D2" w:rsidRPr="0005598B">
              <w:t xml:space="preserve"> </w:t>
            </w:r>
            <w:r w:rsidR="00941BDE" w:rsidRPr="0005598B">
              <w:t>possible</w:t>
            </w:r>
            <w:r w:rsidR="006A72D2" w:rsidRPr="0005598B">
              <w:t xml:space="preserve"> </w:t>
            </w:r>
            <w:r w:rsidR="00941BDE" w:rsidRPr="0005598B">
              <w:t>for</w:t>
            </w:r>
            <w:r w:rsidR="006A72D2" w:rsidRPr="0005598B">
              <w:t xml:space="preserve"> </w:t>
            </w:r>
            <w:r w:rsidR="00941BDE" w:rsidRPr="0005598B">
              <w:t>review.</w:t>
            </w:r>
          </w:p>
          <w:p w14:paraId="0EE6F5A2" w14:textId="77777777" w:rsidR="00941BDE" w:rsidRPr="0005598B" w:rsidRDefault="00941BDE" w:rsidP="00857315">
            <w:pPr>
              <w:spacing w:before="120" w:after="120"/>
              <w:textAlignment w:val="top"/>
              <w:rPr>
                <w:b/>
              </w:rPr>
            </w:pPr>
          </w:p>
          <w:p w14:paraId="4D69EDFD" w14:textId="712474EE" w:rsidR="00941BDE" w:rsidRPr="0005598B" w:rsidRDefault="00612C11" w:rsidP="00857315">
            <w:pPr>
              <w:spacing w:before="120" w:after="120"/>
            </w:pPr>
            <w:r w:rsidRPr="0005598B">
              <w:rPr>
                <w:noProof/>
              </w:rPr>
              <w:drawing>
                <wp:inline distT="0" distB="0" distL="0" distR="0" wp14:anchorId="1512F145" wp14:editId="0C10464A">
                  <wp:extent cx="247650" cy="200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05598B">
              <w:t xml:space="preserve"> </w:t>
            </w:r>
            <w:r w:rsidR="00941BDE" w:rsidRPr="0005598B">
              <w:t>Do</w:t>
            </w:r>
            <w:r w:rsidR="006A72D2" w:rsidRPr="0005598B">
              <w:t xml:space="preserve"> </w:t>
            </w:r>
            <w:r w:rsidR="00941BDE" w:rsidRPr="0005598B">
              <w:t>NOT</w:t>
            </w:r>
            <w:r w:rsidR="006A72D2" w:rsidRPr="0005598B">
              <w:t xml:space="preserve"> </w:t>
            </w:r>
            <w:r w:rsidR="00941BDE" w:rsidRPr="0005598B">
              <w:t>advise</w:t>
            </w:r>
            <w:r w:rsidR="006A72D2" w:rsidRPr="0005598B">
              <w:t xml:space="preserve"> </w:t>
            </w:r>
            <w:r w:rsidR="00941BDE" w:rsidRPr="0005598B">
              <w:t>the</w:t>
            </w:r>
            <w:r w:rsidR="006A72D2" w:rsidRPr="0005598B">
              <w:t xml:space="preserve"> </w:t>
            </w:r>
            <w:proofErr w:type="gramStart"/>
            <w:r w:rsidR="00941BDE" w:rsidRPr="0005598B">
              <w:t>member</w:t>
            </w:r>
            <w:proofErr w:type="gramEnd"/>
            <w:r w:rsidR="006A72D2" w:rsidRPr="0005598B">
              <w:t xml:space="preserve"> </w:t>
            </w:r>
            <w:r w:rsidR="00941BDE" w:rsidRPr="0005598B">
              <w:t>that</w:t>
            </w:r>
            <w:r w:rsidR="006A72D2" w:rsidRPr="0005598B">
              <w:t xml:space="preserve"> </w:t>
            </w:r>
            <w:r w:rsidR="00941BDE" w:rsidRPr="0005598B">
              <w:t>they</w:t>
            </w:r>
            <w:r w:rsidR="006A72D2" w:rsidRPr="0005598B">
              <w:t xml:space="preserve"> </w:t>
            </w:r>
            <w:r w:rsidR="00941BDE" w:rsidRPr="0005598B">
              <w:t>will</w:t>
            </w:r>
            <w:r w:rsidR="006A72D2" w:rsidRPr="0005598B">
              <w:t xml:space="preserve"> </w:t>
            </w:r>
            <w:r w:rsidR="00941BDE" w:rsidRPr="0005598B">
              <w:t>receive</w:t>
            </w:r>
            <w:r w:rsidR="006A72D2" w:rsidRPr="0005598B">
              <w:t xml:space="preserve"> </w:t>
            </w:r>
            <w:r w:rsidR="00941BDE" w:rsidRPr="0005598B">
              <w:t>a</w:t>
            </w:r>
            <w:r w:rsidR="006A72D2" w:rsidRPr="0005598B">
              <w:t xml:space="preserve"> </w:t>
            </w:r>
            <w:r w:rsidR="00941BDE" w:rsidRPr="0005598B">
              <w:t>callback</w:t>
            </w:r>
            <w:r w:rsidR="006A72D2" w:rsidRPr="0005598B">
              <w:t xml:space="preserve"> </w:t>
            </w:r>
            <w:r w:rsidR="00941BDE" w:rsidRPr="0005598B">
              <w:t>to</w:t>
            </w:r>
            <w:r w:rsidR="006A72D2" w:rsidRPr="0005598B">
              <w:t xml:space="preserve"> </w:t>
            </w:r>
            <w:r w:rsidR="00941BDE" w:rsidRPr="0005598B">
              <w:t>advise</w:t>
            </w:r>
            <w:r w:rsidR="006A72D2" w:rsidRPr="0005598B">
              <w:t xml:space="preserve"> </w:t>
            </w:r>
            <w:r w:rsidR="00941BDE" w:rsidRPr="0005598B">
              <w:t>them</w:t>
            </w:r>
            <w:r w:rsidR="006A72D2" w:rsidRPr="0005598B">
              <w:t xml:space="preserve"> </w:t>
            </w:r>
            <w:r w:rsidR="00941BDE" w:rsidRPr="0005598B">
              <w:t>of</w:t>
            </w:r>
            <w:r w:rsidR="006A72D2" w:rsidRPr="0005598B">
              <w:t xml:space="preserve"> </w:t>
            </w:r>
            <w:r w:rsidR="00941BDE" w:rsidRPr="0005598B">
              <w:t>the</w:t>
            </w:r>
            <w:r w:rsidR="006A72D2" w:rsidRPr="0005598B">
              <w:t xml:space="preserve"> </w:t>
            </w:r>
            <w:r w:rsidR="00941BDE" w:rsidRPr="0005598B">
              <w:t>determination</w:t>
            </w:r>
            <w:r w:rsidR="006A72D2" w:rsidRPr="0005598B">
              <w:t xml:space="preserve"> </w:t>
            </w:r>
            <w:r w:rsidR="00941BDE" w:rsidRPr="0005598B">
              <w:t>of</w:t>
            </w:r>
            <w:r w:rsidR="006A72D2" w:rsidRPr="0005598B">
              <w:t xml:space="preserve"> </w:t>
            </w:r>
            <w:r w:rsidR="00941BDE" w:rsidRPr="0005598B">
              <w:t>the</w:t>
            </w:r>
            <w:r w:rsidR="006A72D2" w:rsidRPr="0005598B">
              <w:t xml:space="preserve"> </w:t>
            </w:r>
            <w:r w:rsidR="00941BDE" w:rsidRPr="0005598B">
              <w:t>plan</w:t>
            </w:r>
            <w:r w:rsidR="006A72D2" w:rsidRPr="0005598B">
              <w:t xml:space="preserve"> </w:t>
            </w:r>
            <w:r w:rsidR="00941BDE" w:rsidRPr="0005598B">
              <w:t>error</w:t>
            </w:r>
            <w:r w:rsidR="006A72D2" w:rsidRPr="0005598B">
              <w:t xml:space="preserve"> </w:t>
            </w:r>
            <w:r w:rsidR="00941BDE" w:rsidRPr="0005598B">
              <w:t>review.</w:t>
            </w:r>
            <w:r w:rsidR="006A72D2" w:rsidRPr="0005598B">
              <w:t xml:space="preserve"> </w:t>
            </w:r>
            <w:r w:rsidR="00941BDE" w:rsidRPr="0005598B">
              <w:t>The</w:t>
            </w:r>
            <w:r w:rsidR="006A72D2" w:rsidRPr="0005598B">
              <w:t xml:space="preserve"> </w:t>
            </w:r>
            <w:r w:rsidR="00941BDE" w:rsidRPr="0005598B">
              <w:t>contact</w:t>
            </w:r>
            <w:r w:rsidR="006A72D2" w:rsidRPr="0005598B">
              <w:t xml:space="preserve"> </w:t>
            </w:r>
            <w:r w:rsidR="00941BDE" w:rsidRPr="0005598B">
              <w:t>number</w:t>
            </w:r>
            <w:r w:rsidR="006A72D2" w:rsidRPr="0005598B">
              <w:t xml:space="preserve"> </w:t>
            </w:r>
            <w:r w:rsidR="00941BDE" w:rsidRPr="0005598B">
              <w:t>is</w:t>
            </w:r>
            <w:r w:rsidR="006A72D2" w:rsidRPr="0005598B">
              <w:t xml:space="preserve"> </w:t>
            </w:r>
            <w:r w:rsidR="00941BDE" w:rsidRPr="0005598B">
              <w:t>included</w:t>
            </w:r>
            <w:r w:rsidR="006A72D2" w:rsidRPr="0005598B">
              <w:t xml:space="preserve"> </w:t>
            </w:r>
            <w:r w:rsidR="00941BDE" w:rsidRPr="0005598B">
              <w:t>in</w:t>
            </w:r>
            <w:r w:rsidR="006A72D2" w:rsidRPr="0005598B">
              <w:t xml:space="preserve"> </w:t>
            </w:r>
            <w:r w:rsidR="00941BDE" w:rsidRPr="0005598B">
              <w:t>the</w:t>
            </w:r>
            <w:r w:rsidR="006A72D2" w:rsidRPr="0005598B">
              <w:t xml:space="preserve"> </w:t>
            </w:r>
            <w:r w:rsidR="00941BDE" w:rsidRPr="0005598B">
              <w:t>task</w:t>
            </w:r>
            <w:r w:rsidR="006A72D2" w:rsidRPr="0005598B">
              <w:t xml:space="preserve"> </w:t>
            </w:r>
            <w:proofErr w:type="gramStart"/>
            <w:r w:rsidR="00941BDE" w:rsidRPr="0005598B">
              <w:t>in</w:t>
            </w:r>
            <w:r w:rsidR="006A72D2" w:rsidRPr="0005598B">
              <w:t xml:space="preserve"> </w:t>
            </w:r>
            <w:r w:rsidR="00941BDE" w:rsidRPr="0005598B">
              <w:t>case</w:t>
            </w:r>
            <w:proofErr w:type="gramEnd"/>
            <w:r w:rsidR="006A72D2" w:rsidRPr="0005598B">
              <w:t xml:space="preserve"> </w:t>
            </w:r>
            <w:r w:rsidR="00941BDE" w:rsidRPr="0005598B">
              <w:t>more</w:t>
            </w:r>
            <w:r w:rsidR="006A72D2" w:rsidRPr="0005598B">
              <w:t xml:space="preserve"> </w:t>
            </w:r>
            <w:r w:rsidR="00941BDE" w:rsidRPr="0005598B">
              <w:t>information</w:t>
            </w:r>
            <w:r w:rsidR="006A72D2" w:rsidRPr="0005598B">
              <w:t xml:space="preserve"> </w:t>
            </w:r>
            <w:r w:rsidR="00941BDE" w:rsidRPr="0005598B">
              <w:t>is</w:t>
            </w:r>
            <w:r w:rsidR="006A72D2" w:rsidRPr="0005598B">
              <w:t xml:space="preserve"> </w:t>
            </w:r>
            <w:r w:rsidR="00941BDE" w:rsidRPr="0005598B">
              <w:t>needed</w:t>
            </w:r>
            <w:r w:rsidR="006A72D2" w:rsidRPr="0005598B">
              <w:t xml:space="preserve"> </w:t>
            </w:r>
            <w:r w:rsidR="00941BDE" w:rsidRPr="0005598B">
              <w:t>from</w:t>
            </w:r>
            <w:r w:rsidR="006A72D2" w:rsidRPr="0005598B">
              <w:t xml:space="preserve"> </w:t>
            </w:r>
            <w:r w:rsidR="00941BDE" w:rsidRPr="0005598B">
              <w:t>the</w:t>
            </w:r>
            <w:r w:rsidR="006A72D2" w:rsidRPr="0005598B">
              <w:t xml:space="preserve"> </w:t>
            </w:r>
            <w:proofErr w:type="gramStart"/>
            <w:r w:rsidR="00941BDE" w:rsidRPr="0005598B">
              <w:t>member</w:t>
            </w:r>
            <w:proofErr w:type="gramEnd"/>
            <w:r w:rsidR="00941BDE" w:rsidRPr="0005598B">
              <w:t>.</w:t>
            </w:r>
            <w:r w:rsidR="006A72D2" w:rsidRPr="0005598B">
              <w:t xml:space="preserve"> </w:t>
            </w:r>
          </w:p>
          <w:p w14:paraId="73DBEE34" w14:textId="77777777" w:rsidR="00941BDE" w:rsidRPr="0005598B" w:rsidRDefault="00941BDE" w:rsidP="00857315">
            <w:pPr>
              <w:spacing w:before="120" w:after="120"/>
            </w:pPr>
          </w:p>
          <w:p w14:paraId="574E454A" w14:textId="00E2DB0B" w:rsidR="00B20432" w:rsidRPr="0005598B" w:rsidRDefault="00F7579A" w:rsidP="00857315">
            <w:pPr>
              <w:spacing w:before="120" w:after="120"/>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00F05E6A" w:rsidRPr="0005598B">
              <w:rPr>
                <w:rFonts w:cs="Verdana"/>
                <w:b/>
              </w:rPr>
              <w:t>Team</w:t>
            </w:r>
            <w:r w:rsidR="006A72D2" w:rsidRPr="0005598B">
              <w:rPr>
                <w:b/>
              </w:rPr>
              <w:t xml:space="preserve"> </w:t>
            </w:r>
            <w:r w:rsidR="00F05E6A" w:rsidRPr="0005598B">
              <w:rPr>
                <w:b/>
              </w:rPr>
              <w:t>Process</w:t>
            </w:r>
            <w:r w:rsidR="006A72D2" w:rsidRPr="0005598B">
              <w:rPr>
                <w:b/>
              </w:rPr>
              <w:t xml:space="preserve"> </w:t>
            </w:r>
            <w:r w:rsidR="00142A95" w:rsidRPr="0005598B">
              <w:rPr>
                <w:b/>
              </w:rPr>
              <w:t>Note</w:t>
            </w:r>
            <w:r w:rsidR="00E05AAE" w:rsidRPr="0005598B">
              <w:rPr>
                <w:b/>
              </w:rPr>
              <w:t>:</w:t>
            </w:r>
            <w:r w:rsidR="0005598B">
              <w:rPr>
                <w:b/>
              </w:rPr>
              <w:t xml:space="preserve"> </w:t>
            </w:r>
            <w:r w:rsidR="00EF534F" w:rsidRPr="0005598B">
              <w:t xml:space="preserve">Support </w:t>
            </w:r>
            <w:r w:rsidR="00546088" w:rsidRPr="0005598B">
              <w:t>Tasks</w:t>
            </w:r>
            <w:r w:rsidR="006A72D2" w:rsidRPr="0005598B">
              <w:t xml:space="preserve"> </w:t>
            </w:r>
            <w:r w:rsidR="00546088" w:rsidRPr="0005598B">
              <w:t>Notes</w:t>
            </w:r>
            <w:r w:rsidR="006A72D2" w:rsidRPr="0005598B">
              <w:t xml:space="preserve"> </w:t>
            </w:r>
            <w:r w:rsidR="00546088" w:rsidRPr="0005598B">
              <w:t>which</w:t>
            </w:r>
            <w:r w:rsidR="006A72D2" w:rsidRPr="0005598B">
              <w:t xml:space="preserve"> </w:t>
            </w:r>
            <w:r w:rsidR="00546088" w:rsidRPr="0005598B">
              <w:t>simply</w:t>
            </w:r>
            <w:r w:rsidR="006A72D2" w:rsidRPr="0005598B">
              <w:t xml:space="preserve"> </w:t>
            </w:r>
            <w:r w:rsidR="00546088" w:rsidRPr="0005598B">
              <w:t>say</w:t>
            </w:r>
            <w:r w:rsidR="006A72D2" w:rsidRPr="0005598B">
              <w:t xml:space="preserve"> </w:t>
            </w:r>
            <w:r w:rsidR="00546088" w:rsidRPr="0005598B">
              <w:t>“Please</w:t>
            </w:r>
            <w:r w:rsidR="006A72D2" w:rsidRPr="0005598B">
              <w:t xml:space="preserve"> </w:t>
            </w:r>
            <w:r w:rsidR="00546088" w:rsidRPr="0005598B">
              <w:t>Research”</w:t>
            </w:r>
            <w:r w:rsidR="006A72D2" w:rsidRPr="0005598B">
              <w:t xml:space="preserve"> </w:t>
            </w:r>
            <w:r w:rsidR="00941BDE" w:rsidRPr="0005598B">
              <w:t>or</w:t>
            </w:r>
            <w:r w:rsidR="006A72D2" w:rsidRPr="0005598B">
              <w:t xml:space="preserve"> </w:t>
            </w:r>
            <w:r w:rsidR="00941BDE" w:rsidRPr="0005598B">
              <w:t>“member</w:t>
            </w:r>
            <w:r w:rsidR="006A72D2" w:rsidRPr="0005598B">
              <w:t xml:space="preserve"> </w:t>
            </w:r>
            <w:r w:rsidR="00941BDE" w:rsidRPr="0005598B">
              <w:t>insists</w:t>
            </w:r>
            <w:r w:rsidR="006A72D2" w:rsidRPr="0005598B">
              <w:t xml:space="preserve"> </w:t>
            </w:r>
            <w:r w:rsidR="00941BDE" w:rsidRPr="0005598B">
              <w:t>on</w:t>
            </w:r>
            <w:r w:rsidR="006A72D2" w:rsidRPr="0005598B">
              <w:t xml:space="preserve"> </w:t>
            </w:r>
            <w:r w:rsidR="00941BDE" w:rsidRPr="0005598B">
              <w:t>reinstatement”</w:t>
            </w:r>
            <w:r w:rsidR="006A72D2" w:rsidRPr="0005598B">
              <w:t xml:space="preserve"> </w:t>
            </w:r>
            <w:r w:rsidR="00546088" w:rsidRPr="0005598B">
              <w:t>are</w:t>
            </w:r>
            <w:r w:rsidR="006A72D2" w:rsidRPr="0005598B">
              <w:t xml:space="preserve"> </w:t>
            </w:r>
            <w:r w:rsidR="00014038" w:rsidRPr="0005598B">
              <w:rPr>
                <w:b/>
              </w:rPr>
              <w:t>UNACCEPTABLE</w:t>
            </w:r>
            <w:r w:rsidR="00142A95" w:rsidRPr="0005598B">
              <w:t>.</w:t>
            </w:r>
            <w:r w:rsidR="006A72D2" w:rsidRPr="0005598B">
              <w:t xml:space="preserve"> </w:t>
            </w:r>
          </w:p>
          <w:p w14:paraId="70C50038" w14:textId="77777777" w:rsidR="00B12F0E" w:rsidRPr="0005598B" w:rsidRDefault="00B12F0E" w:rsidP="00857315">
            <w:pPr>
              <w:spacing w:before="120" w:after="120"/>
              <w:rPr>
                <w:b/>
              </w:rPr>
            </w:pPr>
          </w:p>
        </w:tc>
      </w:tr>
      <w:tr w:rsidR="00545709" w:rsidRPr="0005598B" w14:paraId="22A05E00" w14:textId="77777777" w:rsidTr="007E15FC">
        <w:tc>
          <w:tcPr>
            <w:tcW w:w="1434" w:type="dxa"/>
          </w:tcPr>
          <w:p w14:paraId="1B4F3678" w14:textId="77777777" w:rsidR="00545709" w:rsidRPr="0005598B" w:rsidRDefault="007246E1" w:rsidP="00857315">
            <w:pPr>
              <w:spacing w:before="120" w:after="120"/>
              <w:jc w:val="center"/>
              <w:rPr>
                <w:b/>
              </w:rPr>
            </w:pPr>
            <w:r w:rsidRPr="0005598B">
              <w:rPr>
                <w:b/>
              </w:rPr>
              <w:t>2</w:t>
            </w:r>
          </w:p>
        </w:tc>
        <w:tc>
          <w:tcPr>
            <w:tcW w:w="21906" w:type="dxa"/>
            <w:tcBorders>
              <w:bottom w:val="single" w:sz="4" w:space="0" w:color="auto"/>
            </w:tcBorders>
          </w:tcPr>
          <w:p w14:paraId="48E947E6" w14:textId="77777777" w:rsidR="002B163C" w:rsidRPr="0005598B" w:rsidRDefault="002B163C" w:rsidP="00857315">
            <w:pPr>
              <w:spacing w:before="120" w:after="120"/>
              <w:rPr>
                <w:rFonts w:cs="Arial"/>
                <w:bCs/>
              </w:rPr>
            </w:pPr>
            <w:r w:rsidRPr="0005598B">
              <w:rPr>
                <w:rFonts w:cs="Arial"/>
                <w:bCs/>
              </w:rPr>
              <w:t>Ask</w:t>
            </w:r>
            <w:r w:rsidR="006A72D2" w:rsidRPr="0005598B">
              <w:rPr>
                <w:rFonts w:cs="Arial"/>
                <w:bCs/>
              </w:rPr>
              <w:t xml:space="preserve"> </w:t>
            </w:r>
            <w:r w:rsidRPr="0005598B">
              <w:rPr>
                <w:rFonts w:cs="Arial"/>
                <w:bCs/>
              </w:rPr>
              <w:t>if</w:t>
            </w:r>
            <w:r w:rsidR="006A72D2" w:rsidRPr="0005598B">
              <w:rPr>
                <w:rFonts w:cs="Arial"/>
                <w:bCs/>
              </w:rPr>
              <w:t xml:space="preserve"> </w:t>
            </w:r>
            <w:r w:rsidRPr="0005598B">
              <w:rPr>
                <w:rFonts w:cs="Arial"/>
                <w:bCs/>
              </w:rPr>
              <w:t>there</w:t>
            </w:r>
            <w:r w:rsidR="006A72D2" w:rsidRPr="0005598B">
              <w:rPr>
                <w:rFonts w:cs="Arial"/>
                <w:bCs/>
              </w:rPr>
              <w:t xml:space="preserve"> </w:t>
            </w:r>
            <w:r w:rsidRPr="0005598B">
              <w:rPr>
                <w:rFonts w:cs="Arial"/>
                <w:bCs/>
              </w:rPr>
              <w:t>are</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questions.</w:t>
            </w:r>
            <w:r w:rsidR="006A72D2" w:rsidRPr="0005598B">
              <w:rPr>
                <w:rFonts w:cs="Arial"/>
                <w:bCs/>
              </w:rPr>
              <w:t xml:space="preserve"> </w:t>
            </w:r>
          </w:p>
          <w:p w14:paraId="745BCF8C" w14:textId="6FEE88E1" w:rsidR="00EF534F" w:rsidRPr="0005598B" w:rsidRDefault="002B163C" w:rsidP="00857315">
            <w:pPr>
              <w:numPr>
                <w:ilvl w:val="0"/>
                <w:numId w:val="22"/>
              </w:numPr>
              <w:spacing w:before="120" w:after="120"/>
              <w:rPr>
                <w:bCs/>
                <w:color w:val="333333"/>
              </w:rPr>
            </w:pPr>
            <w:r w:rsidRPr="0005598B">
              <w:rPr>
                <w:rFonts w:cs="Arial"/>
                <w:bCs/>
              </w:rPr>
              <w:t>Address</w:t>
            </w:r>
            <w:r w:rsidR="006A72D2" w:rsidRPr="0005598B">
              <w:rPr>
                <w:rFonts w:cs="Arial"/>
                <w:bCs/>
              </w:rPr>
              <w:t xml:space="preserve"> </w:t>
            </w:r>
            <w:r w:rsidRPr="0005598B">
              <w:rPr>
                <w:rFonts w:cs="Arial"/>
                <w:bCs/>
              </w:rPr>
              <w:t>any</w:t>
            </w:r>
            <w:r w:rsidR="006A72D2" w:rsidRPr="0005598B">
              <w:rPr>
                <w:rFonts w:cs="Arial"/>
                <w:bCs/>
              </w:rPr>
              <w:t xml:space="preserve"> </w:t>
            </w:r>
            <w:r w:rsidRPr="0005598B">
              <w:rPr>
                <w:rFonts w:cs="Arial"/>
                <w:bCs/>
              </w:rPr>
              <w:t>other</w:t>
            </w:r>
            <w:r w:rsidR="006A72D2" w:rsidRPr="0005598B">
              <w:rPr>
                <w:rFonts w:cs="Arial"/>
                <w:bCs/>
              </w:rPr>
              <w:t xml:space="preserve"> </w:t>
            </w:r>
            <w:r w:rsidRPr="0005598B">
              <w:rPr>
                <w:rFonts w:cs="Arial"/>
                <w:bCs/>
              </w:rPr>
              <w:t>issues</w:t>
            </w:r>
            <w:r w:rsidR="006A72D2" w:rsidRPr="0005598B">
              <w:rPr>
                <w:rFonts w:cs="Arial"/>
                <w:bCs/>
              </w:rPr>
              <w:t xml:space="preserve"> </w:t>
            </w:r>
            <w:r w:rsidRPr="0005598B">
              <w:rPr>
                <w:rFonts w:cs="Arial"/>
                <w:bCs/>
              </w:rPr>
              <w:t>and</w:t>
            </w:r>
            <w:r w:rsidR="006A72D2" w:rsidRPr="0005598B">
              <w:rPr>
                <w:rFonts w:cs="Arial"/>
                <w:bCs/>
              </w:rPr>
              <w:t xml:space="preserve"> </w:t>
            </w:r>
            <w:r w:rsidRPr="0005598B">
              <w:t>document/close</w:t>
            </w:r>
            <w:r w:rsidR="006A72D2" w:rsidRPr="0005598B">
              <w:t xml:space="preserve"> </w:t>
            </w:r>
            <w:r w:rsidRPr="0005598B">
              <w:t>the</w:t>
            </w:r>
            <w:r w:rsidR="006A72D2" w:rsidRPr="0005598B">
              <w:t xml:space="preserve"> </w:t>
            </w:r>
            <w:r w:rsidRPr="0005598B">
              <w:t>call</w:t>
            </w:r>
            <w:r w:rsidR="006A72D2" w:rsidRPr="0005598B">
              <w:t xml:space="preserve"> </w:t>
            </w:r>
            <w:r w:rsidRPr="0005598B">
              <w:t>according</w:t>
            </w:r>
            <w:r w:rsidR="006A72D2" w:rsidRPr="0005598B">
              <w:t xml:space="preserve"> </w:t>
            </w:r>
            <w:r w:rsidRPr="0005598B">
              <w:t>to</w:t>
            </w:r>
            <w:r w:rsidR="006A72D2" w:rsidRPr="0005598B">
              <w:t xml:space="preserve"> </w:t>
            </w:r>
            <w:r w:rsidRPr="0005598B">
              <w:t>existing</w:t>
            </w:r>
            <w:r w:rsidR="006A72D2" w:rsidRPr="0005598B">
              <w:t xml:space="preserve"> </w:t>
            </w:r>
            <w:r w:rsidRPr="0005598B">
              <w:t>policies</w:t>
            </w:r>
            <w:r w:rsidR="006A72D2" w:rsidRPr="0005598B">
              <w:t xml:space="preserve"> </w:t>
            </w:r>
            <w:r w:rsidRPr="0005598B">
              <w:t>and</w:t>
            </w:r>
            <w:r w:rsidR="006A72D2" w:rsidRPr="0005598B">
              <w:t xml:space="preserve"> </w:t>
            </w:r>
            <w:r w:rsidRPr="0005598B">
              <w:t>procedures;</w:t>
            </w:r>
            <w:r w:rsidR="006A72D2" w:rsidRPr="0005598B">
              <w:t xml:space="preserve"> </w:t>
            </w:r>
            <w:r w:rsidRPr="0005598B">
              <w:t>refer</w:t>
            </w:r>
            <w:r w:rsidR="006A72D2" w:rsidRPr="0005598B">
              <w:t xml:space="preserve"> </w:t>
            </w:r>
            <w:r w:rsidRPr="0005598B">
              <w:t>to</w:t>
            </w:r>
            <w:r w:rsidR="006A72D2" w:rsidRPr="0005598B">
              <w:t xml:space="preserve"> </w:t>
            </w:r>
            <w:hyperlink r:id="rId40" w:anchor="!/view?docid=0296717e-6df6-4184-b337-13abcd4b070b" w:history="1">
              <w:r w:rsidR="003E01C2" w:rsidRPr="0005598B">
                <w:rPr>
                  <w:rStyle w:val="Hyperlink"/>
                  <w:rFonts w:cs="TimesNewRoman"/>
                </w:rPr>
                <w:t>Compass - Close an Interaction or Research Case (050011)</w:t>
              </w:r>
            </w:hyperlink>
            <w:r w:rsidR="00814AF2" w:rsidRPr="0005598B">
              <w:rPr>
                <w:rFonts w:cs="TimesNewRoman"/>
              </w:rPr>
              <w:t xml:space="preserve"> and </w:t>
            </w:r>
            <w:hyperlink r:id="rId41" w:anchor="!/view?docid=433711aa-8fa6-447c-872b-bd69cd6cd7c0" w:history="1">
              <w:r w:rsidR="00814AF2" w:rsidRPr="0005598B">
                <w:rPr>
                  <w:rStyle w:val="Hyperlink"/>
                  <w:rFonts w:cs="TimesNewRoman"/>
                </w:rPr>
                <w:t>Compass MED D - Call Documentation Job Aid (061758)</w:t>
              </w:r>
            </w:hyperlink>
            <w:r w:rsidR="00EF534F" w:rsidRPr="0005598B">
              <w:rPr>
                <w:bCs/>
                <w:color w:val="333333"/>
              </w:rPr>
              <w:t>.</w:t>
            </w:r>
          </w:p>
          <w:p w14:paraId="16B46C03" w14:textId="77777777" w:rsidR="00545709" w:rsidRPr="0005598B" w:rsidRDefault="00545709" w:rsidP="00857315">
            <w:pPr>
              <w:spacing w:before="120" w:after="120"/>
              <w:ind w:left="720"/>
            </w:pPr>
          </w:p>
        </w:tc>
      </w:tr>
    </w:tbl>
    <w:p w14:paraId="7D42D9BC" w14:textId="77777777" w:rsidR="0024647C" w:rsidRPr="0005598B" w:rsidRDefault="0024647C" w:rsidP="00941BDE"/>
    <w:bookmarkStart w:id="74" w:name="_•_Grievances"/>
    <w:bookmarkEnd w:id="74"/>
    <w:p w14:paraId="08A7FE8B" w14:textId="48DF8AA7" w:rsidR="000F3E7B" w:rsidRPr="0005598B" w:rsidRDefault="00AD4443" w:rsidP="00857315">
      <w:pPr>
        <w:spacing w:before="120" w:after="120"/>
        <w:ind w:left="360"/>
        <w:jc w:val="right"/>
      </w:pPr>
      <w:r w:rsidRPr="0005598B">
        <w:fldChar w:fldCharType="begin"/>
      </w:r>
      <w:r w:rsidRPr="0005598B">
        <w:instrText>HYPERLINK  \l "_top"</w:instrText>
      </w:r>
      <w:r w:rsidRPr="0005598B">
        <w:fldChar w:fldCharType="separate"/>
      </w:r>
      <w:r w:rsidR="000446CF" w:rsidRPr="0005598B">
        <w:rPr>
          <w:rStyle w:val="Hyperlink"/>
        </w:rPr>
        <w:t>Top</w:t>
      </w:r>
      <w:r w:rsidR="006A72D2" w:rsidRPr="0005598B">
        <w:rPr>
          <w:rStyle w:val="Hyperlink"/>
        </w:rPr>
        <w:t xml:space="preserve"> </w:t>
      </w:r>
      <w:r w:rsidR="000446CF" w:rsidRPr="0005598B">
        <w:rPr>
          <w:rStyle w:val="Hyperlink"/>
        </w:rPr>
        <w:t>of</w:t>
      </w:r>
      <w:r w:rsidR="006A72D2" w:rsidRPr="0005598B">
        <w:rPr>
          <w:rStyle w:val="Hyperlink"/>
        </w:rPr>
        <w:t xml:space="preserve"> </w:t>
      </w:r>
      <w:r w:rsidR="000446CF" w:rsidRPr="0005598B">
        <w:rPr>
          <w:rStyle w:val="Hyperlink"/>
        </w:rPr>
        <w:t>the</w:t>
      </w:r>
      <w:r w:rsidR="006A72D2" w:rsidRPr="0005598B">
        <w:rPr>
          <w:rStyle w:val="Hyperlink"/>
        </w:rPr>
        <w:t xml:space="preserve"> </w:t>
      </w:r>
      <w:r w:rsidR="000446CF" w:rsidRPr="0005598B">
        <w:rPr>
          <w:rStyle w:val="Hyperlink"/>
        </w:rPr>
        <w:t>Document</w:t>
      </w:r>
      <w:r w:rsidRPr="0005598B">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3D10AF" w:rsidRPr="0005598B" w14:paraId="457D53A1" w14:textId="77777777" w:rsidTr="00B26249">
        <w:tc>
          <w:tcPr>
            <w:tcW w:w="5000" w:type="pct"/>
            <w:shd w:val="clear" w:color="auto" w:fill="C0C0C0"/>
          </w:tcPr>
          <w:p w14:paraId="2FDCD252" w14:textId="77777777" w:rsidR="003D10AF" w:rsidRPr="0005598B" w:rsidRDefault="003D10AF" w:rsidP="00857315">
            <w:pPr>
              <w:pStyle w:val="Heading2"/>
              <w:spacing w:before="120" w:after="120"/>
              <w:rPr>
                <w:i/>
                <w:iCs w:val="0"/>
              </w:rPr>
            </w:pPr>
            <w:bookmarkStart w:id="75" w:name="_Reinstatement/_Re-enrollment_Reques"/>
            <w:bookmarkStart w:id="76" w:name="_Reinstatement_/_Re-enrollment"/>
            <w:bookmarkStart w:id="77" w:name="_Reinstatement/Re-enrollment_Request"/>
            <w:bookmarkStart w:id="78" w:name="_Toc89780603"/>
            <w:bookmarkStart w:id="79" w:name="_Toc193703321"/>
            <w:bookmarkEnd w:id="75"/>
            <w:bookmarkEnd w:id="76"/>
            <w:bookmarkEnd w:id="77"/>
            <w:r w:rsidRPr="0005598B">
              <w:rPr>
                <w:iCs w:val="0"/>
              </w:rPr>
              <w:t>Reinstatement/Re-enrollment</w:t>
            </w:r>
            <w:r w:rsidR="006A72D2" w:rsidRPr="0005598B">
              <w:rPr>
                <w:iCs w:val="0"/>
              </w:rPr>
              <w:t xml:space="preserve"> </w:t>
            </w:r>
            <w:r w:rsidRPr="0005598B">
              <w:rPr>
                <w:iCs w:val="0"/>
              </w:rPr>
              <w:t>Requests</w:t>
            </w:r>
            <w:bookmarkEnd w:id="78"/>
            <w:bookmarkEnd w:id="79"/>
          </w:p>
        </w:tc>
      </w:tr>
    </w:tbl>
    <w:p w14:paraId="73FE1809" w14:textId="77777777" w:rsidR="00B26249" w:rsidRPr="0005598B" w:rsidRDefault="00B26249" w:rsidP="00871CD8"/>
    <w:p w14:paraId="75ECF539" w14:textId="77777777" w:rsidR="00140ECC" w:rsidRPr="0005598B" w:rsidRDefault="00B26249" w:rsidP="00857315">
      <w:pPr>
        <w:spacing w:before="120" w:after="120"/>
      </w:pPr>
      <w:r w:rsidRPr="0005598B">
        <w:t>Typically,</w:t>
      </w:r>
      <w:r w:rsidR="006A72D2" w:rsidRPr="0005598B">
        <w:t xml:space="preserve"> </w:t>
      </w:r>
      <w:r w:rsidR="00140ECC" w:rsidRPr="0005598B">
        <w:t>beneficiaries</w:t>
      </w:r>
      <w:r w:rsidR="006A72D2" w:rsidRPr="0005598B">
        <w:t xml:space="preserve"> </w:t>
      </w:r>
      <w:r w:rsidR="00140ECC" w:rsidRPr="0005598B">
        <w:t>may</w:t>
      </w:r>
      <w:r w:rsidR="006A72D2" w:rsidRPr="0005598B">
        <w:t xml:space="preserve"> </w:t>
      </w:r>
      <w:r w:rsidR="00140ECC" w:rsidRPr="0005598B">
        <w:t>enroll</w:t>
      </w:r>
      <w:r w:rsidR="006A72D2" w:rsidRPr="0005598B">
        <w:t xml:space="preserve"> </w:t>
      </w:r>
      <w:r w:rsidR="00140ECC" w:rsidRPr="0005598B">
        <w:t>in</w:t>
      </w:r>
      <w:r w:rsidR="006A72D2" w:rsidRPr="0005598B">
        <w:t xml:space="preserve"> </w:t>
      </w:r>
      <w:r w:rsidR="00140ECC" w:rsidRPr="0005598B">
        <w:t>a</w:t>
      </w:r>
      <w:r w:rsidR="006A72D2" w:rsidRPr="0005598B">
        <w:t xml:space="preserve"> </w:t>
      </w:r>
      <w:r w:rsidR="00140ECC" w:rsidRPr="0005598B">
        <w:t>Medicare</w:t>
      </w:r>
      <w:r w:rsidR="006A72D2" w:rsidRPr="0005598B">
        <w:t xml:space="preserve"> </w:t>
      </w:r>
      <w:r w:rsidR="00140ECC" w:rsidRPr="0005598B">
        <w:t>prescription</w:t>
      </w:r>
      <w:r w:rsidR="006A72D2" w:rsidRPr="0005598B">
        <w:t xml:space="preserve"> </w:t>
      </w:r>
      <w:r w:rsidR="00140ECC" w:rsidRPr="0005598B">
        <w:t>drug</w:t>
      </w:r>
      <w:r w:rsidR="006A72D2" w:rsidRPr="0005598B">
        <w:t xml:space="preserve"> </w:t>
      </w:r>
      <w:r w:rsidR="00140ECC" w:rsidRPr="0005598B">
        <w:t>plan</w:t>
      </w:r>
      <w:r w:rsidR="006A72D2" w:rsidRPr="0005598B">
        <w:t xml:space="preserve"> </w:t>
      </w:r>
      <w:r w:rsidR="00140ECC" w:rsidRPr="0005598B">
        <w:rPr>
          <w:b/>
        </w:rPr>
        <w:t>only</w:t>
      </w:r>
      <w:r w:rsidR="006A72D2" w:rsidRPr="0005598B">
        <w:rPr>
          <w:b/>
        </w:rPr>
        <w:t xml:space="preserve"> </w:t>
      </w:r>
      <w:r w:rsidR="00140ECC" w:rsidRPr="0005598B">
        <w:t>during</w:t>
      </w:r>
      <w:r w:rsidR="006A72D2" w:rsidRPr="0005598B">
        <w:t xml:space="preserve"> </w:t>
      </w:r>
      <w:r w:rsidR="00140ECC" w:rsidRPr="0005598B">
        <w:t>the</w:t>
      </w:r>
      <w:r w:rsidR="006A72D2" w:rsidRPr="0005598B">
        <w:t xml:space="preserve"> </w:t>
      </w:r>
      <w:r w:rsidR="00140ECC" w:rsidRPr="0005598B">
        <w:t>Annual</w:t>
      </w:r>
      <w:r w:rsidR="006A72D2" w:rsidRPr="0005598B">
        <w:t xml:space="preserve"> </w:t>
      </w:r>
      <w:r w:rsidR="00140ECC" w:rsidRPr="0005598B">
        <w:t>Enrollment</w:t>
      </w:r>
      <w:r w:rsidR="006A72D2" w:rsidRPr="0005598B">
        <w:t xml:space="preserve"> </w:t>
      </w:r>
      <w:r w:rsidR="00140ECC" w:rsidRPr="0005598B">
        <w:t>Period</w:t>
      </w:r>
      <w:r w:rsidR="006A72D2" w:rsidRPr="0005598B">
        <w:t xml:space="preserve"> </w:t>
      </w:r>
      <w:r w:rsidR="00140ECC" w:rsidRPr="0005598B">
        <w:t>from</w:t>
      </w:r>
      <w:r w:rsidR="006A72D2" w:rsidRPr="0005598B">
        <w:t xml:space="preserve"> </w:t>
      </w:r>
      <w:r w:rsidR="00140ECC" w:rsidRPr="0005598B">
        <w:rPr>
          <w:b/>
        </w:rPr>
        <w:t>October</w:t>
      </w:r>
      <w:r w:rsidR="006A72D2" w:rsidRPr="0005598B">
        <w:rPr>
          <w:b/>
        </w:rPr>
        <w:t xml:space="preserve"> </w:t>
      </w:r>
      <w:r w:rsidR="00140ECC" w:rsidRPr="0005598B">
        <w:rPr>
          <w:b/>
        </w:rPr>
        <w:t>15</w:t>
      </w:r>
      <w:r w:rsidR="006A72D2" w:rsidRPr="0005598B">
        <w:t xml:space="preserve"> </w:t>
      </w:r>
      <w:r w:rsidR="00140ECC" w:rsidRPr="0005598B">
        <w:t>through</w:t>
      </w:r>
      <w:r w:rsidR="006A72D2" w:rsidRPr="0005598B">
        <w:t xml:space="preserve"> </w:t>
      </w:r>
      <w:r w:rsidR="00140ECC" w:rsidRPr="0005598B">
        <w:rPr>
          <w:b/>
        </w:rPr>
        <w:t>December</w:t>
      </w:r>
      <w:r w:rsidR="006A72D2" w:rsidRPr="0005598B">
        <w:rPr>
          <w:b/>
        </w:rPr>
        <w:t xml:space="preserve"> </w:t>
      </w:r>
      <w:r w:rsidR="00140ECC" w:rsidRPr="0005598B">
        <w:rPr>
          <w:b/>
        </w:rPr>
        <w:t>7</w:t>
      </w:r>
      <w:r w:rsidR="006A72D2" w:rsidRPr="0005598B">
        <w:t xml:space="preserve"> </w:t>
      </w:r>
      <w:r w:rsidR="00140ECC" w:rsidRPr="0005598B">
        <w:t>of</w:t>
      </w:r>
      <w:r w:rsidR="006A72D2" w:rsidRPr="0005598B">
        <w:t xml:space="preserve"> </w:t>
      </w:r>
      <w:r w:rsidR="00140ECC" w:rsidRPr="0005598B">
        <w:t>each</w:t>
      </w:r>
      <w:r w:rsidR="006A72D2" w:rsidRPr="0005598B">
        <w:t xml:space="preserve"> </w:t>
      </w:r>
      <w:r w:rsidR="00140ECC" w:rsidRPr="0005598B">
        <w:t>year.</w:t>
      </w:r>
      <w:r w:rsidR="006A72D2" w:rsidRPr="0005598B">
        <w:t xml:space="preserve"> </w:t>
      </w:r>
      <w:r w:rsidR="00140ECC" w:rsidRPr="0005598B">
        <w:t>There</w:t>
      </w:r>
      <w:r w:rsidR="006A72D2" w:rsidRPr="0005598B">
        <w:t xml:space="preserve"> </w:t>
      </w:r>
      <w:r w:rsidR="00140ECC" w:rsidRPr="0005598B">
        <w:t>are</w:t>
      </w:r>
      <w:r w:rsidR="006A72D2" w:rsidRPr="0005598B">
        <w:t xml:space="preserve"> </w:t>
      </w:r>
      <w:r w:rsidR="00140ECC" w:rsidRPr="0005598B">
        <w:t>Special</w:t>
      </w:r>
      <w:r w:rsidR="006A72D2" w:rsidRPr="0005598B">
        <w:t xml:space="preserve"> </w:t>
      </w:r>
      <w:r w:rsidR="00140ECC" w:rsidRPr="0005598B">
        <w:t>Election</w:t>
      </w:r>
      <w:r w:rsidR="006A72D2" w:rsidRPr="0005598B">
        <w:t xml:space="preserve"> </w:t>
      </w:r>
      <w:r w:rsidR="00140ECC" w:rsidRPr="0005598B">
        <w:t>Periods</w:t>
      </w:r>
      <w:r w:rsidR="006A72D2" w:rsidRPr="0005598B">
        <w:t xml:space="preserve"> </w:t>
      </w:r>
      <w:r w:rsidR="00140ECC" w:rsidRPr="0005598B">
        <w:t>that</w:t>
      </w:r>
      <w:r w:rsidR="006A72D2" w:rsidRPr="0005598B">
        <w:t xml:space="preserve"> </w:t>
      </w:r>
      <w:r w:rsidR="00140ECC" w:rsidRPr="0005598B">
        <w:t>may</w:t>
      </w:r>
      <w:r w:rsidR="006A72D2" w:rsidRPr="0005598B">
        <w:t xml:space="preserve"> </w:t>
      </w:r>
      <w:r w:rsidR="00140ECC" w:rsidRPr="0005598B">
        <w:t>allow</w:t>
      </w:r>
      <w:r w:rsidR="006A72D2" w:rsidRPr="0005598B">
        <w:t xml:space="preserve"> </w:t>
      </w:r>
      <w:r w:rsidR="00140ECC" w:rsidRPr="0005598B">
        <w:t>the</w:t>
      </w:r>
      <w:r w:rsidR="006A72D2" w:rsidRPr="0005598B">
        <w:t xml:space="preserve"> </w:t>
      </w:r>
      <w:r w:rsidR="00140ECC" w:rsidRPr="0005598B">
        <w:t>beneficiary</w:t>
      </w:r>
      <w:r w:rsidR="006A72D2" w:rsidRPr="0005598B">
        <w:t xml:space="preserve"> </w:t>
      </w:r>
      <w:r w:rsidR="00140ECC" w:rsidRPr="0005598B">
        <w:t>to</w:t>
      </w:r>
      <w:r w:rsidR="006A72D2" w:rsidRPr="0005598B">
        <w:t xml:space="preserve"> </w:t>
      </w:r>
      <w:r w:rsidR="00140ECC" w:rsidRPr="0005598B">
        <w:t>enroll</w:t>
      </w:r>
      <w:r w:rsidR="006A72D2" w:rsidRPr="0005598B">
        <w:t xml:space="preserve"> </w:t>
      </w:r>
      <w:r w:rsidR="00140ECC" w:rsidRPr="0005598B">
        <w:t>in</w:t>
      </w:r>
      <w:r w:rsidR="006A72D2" w:rsidRPr="0005598B">
        <w:t xml:space="preserve"> </w:t>
      </w:r>
      <w:r w:rsidR="00140ECC" w:rsidRPr="0005598B">
        <w:t>a</w:t>
      </w:r>
      <w:r w:rsidR="006A72D2" w:rsidRPr="0005598B">
        <w:t xml:space="preserve"> </w:t>
      </w:r>
      <w:r w:rsidR="00140ECC" w:rsidRPr="0005598B">
        <w:t>Medicare</w:t>
      </w:r>
      <w:r w:rsidR="006A72D2" w:rsidRPr="0005598B">
        <w:t xml:space="preserve"> </w:t>
      </w:r>
      <w:r w:rsidR="00140ECC" w:rsidRPr="0005598B">
        <w:t>prescription</w:t>
      </w:r>
      <w:r w:rsidR="006A72D2" w:rsidRPr="0005598B">
        <w:t xml:space="preserve"> </w:t>
      </w:r>
      <w:r w:rsidR="00140ECC" w:rsidRPr="0005598B">
        <w:t>drug</w:t>
      </w:r>
      <w:r w:rsidR="006A72D2" w:rsidRPr="0005598B">
        <w:t xml:space="preserve"> </w:t>
      </w:r>
      <w:r w:rsidR="00140ECC" w:rsidRPr="0005598B">
        <w:t>plan</w:t>
      </w:r>
      <w:r w:rsidR="006A72D2" w:rsidRPr="0005598B">
        <w:t xml:space="preserve"> </w:t>
      </w:r>
      <w:r w:rsidR="00140ECC" w:rsidRPr="0005598B">
        <w:t>outside</w:t>
      </w:r>
      <w:r w:rsidR="006A72D2" w:rsidRPr="0005598B">
        <w:t xml:space="preserve"> </w:t>
      </w:r>
      <w:r w:rsidR="00140ECC" w:rsidRPr="0005598B">
        <w:t>of</w:t>
      </w:r>
      <w:r w:rsidR="006A72D2" w:rsidRPr="0005598B">
        <w:t xml:space="preserve"> </w:t>
      </w:r>
      <w:r w:rsidR="00140ECC" w:rsidRPr="0005598B">
        <w:t>this</w:t>
      </w:r>
      <w:r w:rsidR="006A72D2" w:rsidRPr="0005598B">
        <w:t xml:space="preserve"> </w:t>
      </w:r>
      <w:r w:rsidR="00140ECC" w:rsidRPr="0005598B">
        <w:t>period.</w:t>
      </w:r>
    </w:p>
    <w:p w14:paraId="1E887189" w14:textId="77777777" w:rsidR="00140ECC" w:rsidRPr="0005598B" w:rsidRDefault="00140ECC" w:rsidP="00857315">
      <w:pPr>
        <w:spacing w:before="120" w:after="120"/>
      </w:pPr>
    </w:p>
    <w:p w14:paraId="737868E9" w14:textId="77777777" w:rsidR="0009203F" w:rsidRPr="0005598B" w:rsidRDefault="002A101C" w:rsidP="00857315">
      <w:pPr>
        <w:spacing w:before="120" w:after="120"/>
      </w:pPr>
      <w:r w:rsidRPr="0005598B">
        <w:t>If</w:t>
      </w:r>
      <w:r w:rsidR="006A72D2" w:rsidRPr="0005598B">
        <w:t xml:space="preserve"> </w:t>
      </w:r>
      <w:r w:rsidRPr="0005598B">
        <w:t>a</w:t>
      </w:r>
      <w:r w:rsidR="006A72D2" w:rsidRPr="0005598B">
        <w:t xml:space="preserve"> </w:t>
      </w:r>
      <w:r w:rsidRPr="0005598B">
        <w:t>beneficiary</w:t>
      </w:r>
      <w:r w:rsidR="006A72D2" w:rsidRPr="0005598B">
        <w:t xml:space="preserve"> </w:t>
      </w:r>
      <w:r w:rsidRPr="0005598B">
        <w:t>is</w:t>
      </w:r>
      <w:r w:rsidR="006A72D2" w:rsidRPr="0005598B">
        <w:t xml:space="preserve"> </w:t>
      </w:r>
      <w:r w:rsidRPr="0005598B">
        <w:t>requesting</w:t>
      </w:r>
      <w:r w:rsidR="006A72D2" w:rsidRPr="0005598B">
        <w:t xml:space="preserve"> </w:t>
      </w:r>
      <w:r w:rsidRPr="0005598B">
        <w:t>to</w:t>
      </w:r>
      <w:r w:rsidR="006A72D2" w:rsidRPr="0005598B">
        <w:t xml:space="preserve"> </w:t>
      </w:r>
      <w:r w:rsidRPr="0005598B">
        <w:t>be</w:t>
      </w:r>
      <w:r w:rsidR="0009203F" w:rsidRPr="0005598B">
        <w:t>:</w:t>
      </w:r>
    </w:p>
    <w:p w14:paraId="6D5DB22C" w14:textId="7FA89D21" w:rsidR="0009203F" w:rsidRPr="0005598B" w:rsidRDefault="0009203F" w:rsidP="00857315">
      <w:pPr>
        <w:numPr>
          <w:ilvl w:val="0"/>
          <w:numId w:val="19"/>
        </w:numPr>
        <w:spacing w:before="120" w:after="120"/>
      </w:pPr>
      <w:r w:rsidRPr="0005598B">
        <w:rPr>
          <w:b/>
        </w:rPr>
        <w:t>R</w:t>
      </w:r>
      <w:r w:rsidR="002A101C" w:rsidRPr="0005598B">
        <w:rPr>
          <w:b/>
        </w:rPr>
        <w:t>einstated</w:t>
      </w:r>
      <w:r w:rsidR="00140ECC" w:rsidRPr="0005598B">
        <w:t>,</w:t>
      </w:r>
      <w:r w:rsidR="006A72D2" w:rsidRPr="0005598B">
        <w:t xml:space="preserve"> </w:t>
      </w:r>
      <w:r w:rsidR="00140ECC" w:rsidRPr="0005598B">
        <w:t>refer</w:t>
      </w:r>
      <w:r w:rsidR="006A72D2" w:rsidRPr="0005598B">
        <w:t xml:space="preserve"> </w:t>
      </w:r>
      <w:r w:rsidR="00140ECC" w:rsidRPr="0005598B">
        <w:t>to</w:t>
      </w:r>
      <w:r w:rsidR="006A72D2" w:rsidRPr="0005598B">
        <w:t xml:space="preserve"> </w:t>
      </w:r>
      <w:hyperlink r:id="rId42" w:anchor="!/view?docid=211427e2-88f8-4f0b-9109-eb5516af60b8" w:history="1">
        <w:r w:rsidR="00814AF2" w:rsidRPr="0005598B">
          <w:rPr>
            <w:rStyle w:val="Hyperlink"/>
            <w:rFonts w:cs="Helvetica"/>
            <w:shd w:val="clear" w:color="auto" w:fill="FFFFFF"/>
          </w:rPr>
          <w:t>Aetna Compass MED D SilverScript - Process for Good Cause Determinations For Non-payment of Plan Premiums (062864)</w:t>
        </w:r>
      </w:hyperlink>
    </w:p>
    <w:p w14:paraId="3E8921D1" w14:textId="77777777" w:rsidR="00140ECC" w:rsidRPr="0005598B" w:rsidRDefault="0009203F" w:rsidP="00857315">
      <w:pPr>
        <w:numPr>
          <w:ilvl w:val="0"/>
          <w:numId w:val="19"/>
        </w:numPr>
        <w:spacing w:before="120" w:after="120"/>
      </w:pPr>
      <w:r w:rsidRPr="0005598B">
        <w:rPr>
          <w:b/>
        </w:rPr>
        <w:t>R</w:t>
      </w:r>
      <w:r w:rsidR="00140ECC" w:rsidRPr="0005598B">
        <w:rPr>
          <w:b/>
        </w:rPr>
        <w:t>e-enrolled</w:t>
      </w:r>
      <w:r w:rsidR="006A72D2" w:rsidRPr="0005598B">
        <w:t xml:space="preserve"> </w:t>
      </w:r>
      <w:r w:rsidR="00140ECC" w:rsidRPr="0005598B">
        <w:t>in</w:t>
      </w:r>
      <w:r w:rsidR="006A72D2" w:rsidRPr="0005598B">
        <w:t xml:space="preserve"> </w:t>
      </w:r>
      <w:r w:rsidR="00140ECC" w:rsidRPr="0005598B">
        <w:t>the</w:t>
      </w:r>
      <w:r w:rsidR="006A72D2" w:rsidRPr="0005598B">
        <w:t xml:space="preserve"> </w:t>
      </w:r>
      <w:r w:rsidR="00140ECC" w:rsidRPr="0005598B">
        <w:t>plan,</w:t>
      </w:r>
      <w:r w:rsidR="006A72D2" w:rsidRPr="0005598B">
        <w:t xml:space="preserve"> </w:t>
      </w:r>
      <w:r w:rsidR="00140ECC" w:rsidRPr="0005598B">
        <w:t>refer</w:t>
      </w:r>
      <w:r w:rsidR="006A72D2" w:rsidRPr="0005598B">
        <w:t xml:space="preserve"> </w:t>
      </w:r>
      <w:r w:rsidR="00140ECC" w:rsidRPr="0005598B">
        <w:t>to</w:t>
      </w:r>
      <w:r w:rsidR="006A72D2" w:rsidRPr="0005598B">
        <w:t xml:space="preserve"> </w:t>
      </w:r>
      <w:r w:rsidR="00140ECC" w:rsidRPr="0005598B">
        <w:t>the</w:t>
      </w:r>
      <w:r w:rsidR="006A72D2" w:rsidRPr="0005598B">
        <w:t xml:space="preserve"> </w:t>
      </w:r>
      <w:r w:rsidR="00140ECC" w:rsidRPr="0005598B">
        <w:t>applicable</w:t>
      </w:r>
      <w:r w:rsidR="006A72D2" w:rsidRPr="0005598B">
        <w:t xml:space="preserve"> </w:t>
      </w:r>
      <w:r w:rsidR="00140ECC" w:rsidRPr="0005598B">
        <w:t>work</w:t>
      </w:r>
      <w:r w:rsidR="006A72D2" w:rsidRPr="0005598B">
        <w:t xml:space="preserve"> </w:t>
      </w:r>
      <w:r w:rsidR="00140ECC" w:rsidRPr="0005598B">
        <w:t>instruction:</w:t>
      </w:r>
    </w:p>
    <w:p w14:paraId="2DE3350E" w14:textId="7BF1EA95" w:rsidR="00140ECC" w:rsidRPr="0005598B" w:rsidRDefault="00BC60ED" w:rsidP="00857315">
      <w:pPr>
        <w:numPr>
          <w:ilvl w:val="0"/>
          <w:numId w:val="18"/>
        </w:numPr>
        <w:spacing w:before="120" w:after="120"/>
      </w:pPr>
      <w:hyperlink r:id="rId43" w:anchor="!/view?docid=23d6bdd2-b914-4dd9-bf92-05f5d0f1088a" w:history="1">
        <w:r w:rsidRPr="0005598B">
          <w:rPr>
            <w:rStyle w:val="Hyperlink"/>
            <w:kern w:val="36"/>
          </w:rPr>
          <w:t>MED D - Election Periods for Enrollment and Disenrollment (AEP, IEP, SEP) (040036)</w:t>
        </w:r>
      </w:hyperlink>
    </w:p>
    <w:p w14:paraId="007723AB" w14:textId="76A37669" w:rsidR="00140ECC" w:rsidRPr="0005598B" w:rsidRDefault="00BC60ED" w:rsidP="00857315">
      <w:pPr>
        <w:numPr>
          <w:ilvl w:val="0"/>
          <w:numId w:val="18"/>
        </w:numPr>
        <w:spacing w:before="120" w:after="120"/>
      </w:pPr>
      <w:hyperlink r:id="rId44" w:anchor="!/view?docid=39a75bb6-425d-4eb7-a436-036f5da9d31a" w:history="1">
        <w:r w:rsidRPr="0005598B">
          <w:rPr>
            <w:rStyle w:val="Hyperlink"/>
          </w:rPr>
          <w:t xml:space="preserve">Compass MED D - SilverScript and Blue </w:t>
        </w:r>
        <w:proofErr w:type="spellStart"/>
        <w:r w:rsidRPr="0005598B">
          <w:rPr>
            <w:rStyle w:val="Hyperlink"/>
          </w:rPr>
          <w:t>MedicareRx</w:t>
        </w:r>
        <w:proofErr w:type="spellEnd"/>
        <w:r w:rsidRPr="0005598B">
          <w:rPr>
            <w:rStyle w:val="Hyperlink"/>
          </w:rPr>
          <w:t xml:space="preserve"> (NEJE) - Enrollment Related Support Tasks (065233)</w:t>
        </w:r>
      </w:hyperlink>
    </w:p>
    <w:p w14:paraId="75A018D5" w14:textId="77777777" w:rsidR="0009203F" w:rsidRPr="0005598B" w:rsidRDefault="0009203F" w:rsidP="00857315">
      <w:pPr>
        <w:spacing w:before="120" w:after="120"/>
        <w:ind w:left="720"/>
        <w:rPr>
          <w:b/>
        </w:rPr>
      </w:pPr>
    </w:p>
    <w:p w14:paraId="19E588B0" w14:textId="223028F4" w:rsidR="00140ECC" w:rsidRPr="0005598B" w:rsidRDefault="0009203F" w:rsidP="00857315">
      <w:pPr>
        <w:spacing w:before="120" w:after="120"/>
        <w:rPr>
          <w:b/>
        </w:rPr>
      </w:pPr>
      <w:r w:rsidRPr="0005598B">
        <w:rPr>
          <w:b/>
        </w:rPr>
        <w:t>Note:</w:t>
      </w:r>
      <w:r w:rsidR="0005598B">
        <w:rPr>
          <w:b/>
        </w:rPr>
        <w:t xml:space="preserve"> </w:t>
      </w:r>
      <w:r w:rsidR="00140ECC" w:rsidRPr="0005598B">
        <w:t>CMS</w:t>
      </w:r>
      <w:r w:rsidR="006A72D2" w:rsidRPr="0005598B">
        <w:t xml:space="preserve"> </w:t>
      </w:r>
      <w:r w:rsidR="00140ECC" w:rsidRPr="0005598B">
        <w:t>guidance</w:t>
      </w:r>
      <w:r w:rsidR="006A72D2" w:rsidRPr="0005598B">
        <w:t xml:space="preserve"> </w:t>
      </w:r>
      <w:r w:rsidR="00140ECC" w:rsidRPr="0005598B">
        <w:t>indicates</w:t>
      </w:r>
      <w:r w:rsidR="006A72D2" w:rsidRPr="0005598B">
        <w:t xml:space="preserve"> </w:t>
      </w:r>
      <w:r w:rsidR="00140ECC" w:rsidRPr="0005598B">
        <w:t>that</w:t>
      </w:r>
      <w:r w:rsidR="006A72D2" w:rsidRPr="0005598B">
        <w:t xml:space="preserve"> </w:t>
      </w:r>
      <w:r w:rsidR="00140ECC" w:rsidRPr="0005598B">
        <w:t>the</w:t>
      </w:r>
      <w:r w:rsidR="006A72D2" w:rsidRPr="0005598B">
        <w:t xml:space="preserve"> </w:t>
      </w:r>
      <w:r w:rsidR="00140ECC" w:rsidRPr="0005598B">
        <w:t>beneficiary</w:t>
      </w:r>
      <w:r w:rsidR="006A72D2" w:rsidRPr="0005598B">
        <w:t xml:space="preserve"> </w:t>
      </w:r>
      <w:r w:rsidR="00140ECC" w:rsidRPr="0005598B">
        <w:rPr>
          <w:b/>
        </w:rPr>
        <w:t>MUST</w:t>
      </w:r>
      <w:r w:rsidR="006A72D2" w:rsidRPr="0005598B">
        <w:rPr>
          <w:b/>
        </w:rPr>
        <w:t xml:space="preserve"> </w:t>
      </w:r>
      <w:r w:rsidR="00140ECC" w:rsidRPr="0005598B">
        <w:t>pay</w:t>
      </w:r>
      <w:r w:rsidR="006A72D2" w:rsidRPr="0005598B">
        <w:t xml:space="preserve"> </w:t>
      </w:r>
      <w:r w:rsidR="00140ECC" w:rsidRPr="0005598B">
        <w:rPr>
          <w:b/>
        </w:rPr>
        <w:t>any</w:t>
      </w:r>
      <w:r w:rsidR="006A72D2" w:rsidRPr="0005598B">
        <w:rPr>
          <w:b/>
        </w:rPr>
        <w:t xml:space="preserve"> </w:t>
      </w:r>
      <w:r w:rsidR="00140ECC" w:rsidRPr="0005598B">
        <w:t>premium</w:t>
      </w:r>
      <w:r w:rsidR="006A72D2" w:rsidRPr="0005598B">
        <w:t xml:space="preserve"> </w:t>
      </w:r>
      <w:r w:rsidR="00140ECC" w:rsidRPr="0005598B">
        <w:t>billing</w:t>
      </w:r>
      <w:r w:rsidR="006A72D2" w:rsidRPr="0005598B">
        <w:t xml:space="preserve"> </w:t>
      </w:r>
      <w:r w:rsidR="00140ECC" w:rsidRPr="0005598B">
        <w:t>balances</w:t>
      </w:r>
      <w:r w:rsidR="006A72D2" w:rsidRPr="0005598B">
        <w:t xml:space="preserve"> </w:t>
      </w:r>
      <w:r w:rsidR="00140ECC" w:rsidRPr="0005598B">
        <w:t>to</w:t>
      </w:r>
      <w:r w:rsidR="006A72D2" w:rsidRPr="0005598B">
        <w:t xml:space="preserve"> </w:t>
      </w:r>
      <w:r w:rsidR="00140ECC" w:rsidRPr="0005598B">
        <w:rPr>
          <w:b/>
        </w:rPr>
        <w:t>any</w:t>
      </w:r>
      <w:r w:rsidR="006A72D2" w:rsidRPr="0005598B">
        <w:rPr>
          <w:b/>
        </w:rPr>
        <w:t xml:space="preserve"> </w:t>
      </w:r>
      <w:r w:rsidR="00140ECC" w:rsidRPr="0005598B">
        <w:t>MED</w:t>
      </w:r>
      <w:r w:rsidR="006A72D2" w:rsidRPr="0005598B">
        <w:t xml:space="preserve"> </w:t>
      </w:r>
      <w:r w:rsidR="00140ECC" w:rsidRPr="0005598B">
        <w:t>D</w:t>
      </w:r>
      <w:r w:rsidR="006A72D2" w:rsidRPr="0005598B">
        <w:t xml:space="preserve"> </w:t>
      </w:r>
      <w:r w:rsidR="00140ECC" w:rsidRPr="0005598B">
        <w:t>plan</w:t>
      </w:r>
      <w:r w:rsidR="006A72D2" w:rsidRPr="0005598B">
        <w:t xml:space="preserve"> </w:t>
      </w:r>
      <w:r w:rsidR="00140ECC" w:rsidRPr="0005598B">
        <w:t>before</w:t>
      </w:r>
      <w:r w:rsidR="006A72D2" w:rsidRPr="0005598B">
        <w:t xml:space="preserve"> </w:t>
      </w:r>
      <w:r w:rsidR="00140ECC" w:rsidRPr="0005598B">
        <w:t>a</w:t>
      </w:r>
      <w:r w:rsidR="006A72D2" w:rsidRPr="0005598B">
        <w:t xml:space="preserve"> </w:t>
      </w:r>
      <w:r w:rsidR="00140ECC" w:rsidRPr="0005598B">
        <w:t>new</w:t>
      </w:r>
      <w:r w:rsidR="006A72D2" w:rsidRPr="0005598B">
        <w:t xml:space="preserve"> </w:t>
      </w:r>
      <w:r w:rsidRPr="0005598B">
        <w:t>reinstatement/re-</w:t>
      </w:r>
      <w:r w:rsidR="00140ECC" w:rsidRPr="0005598B">
        <w:t>enrollment</w:t>
      </w:r>
      <w:r w:rsidR="006A72D2" w:rsidRPr="0005598B">
        <w:t xml:space="preserve"> </w:t>
      </w:r>
      <w:r w:rsidR="00140ECC" w:rsidRPr="0005598B">
        <w:t>will</w:t>
      </w:r>
      <w:r w:rsidR="006A72D2" w:rsidRPr="0005598B">
        <w:t xml:space="preserve"> </w:t>
      </w:r>
      <w:r w:rsidR="00140ECC" w:rsidRPr="0005598B">
        <w:t>be</w:t>
      </w:r>
      <w:r w:rsidR="006A72D2" w:rsidRPr="0005598B">
        <w:t xml:space="preserve"> </w:t>
      </w:r>
      <w:r w:rsidR="00140ECC" w:rsidRPr="0005598B">
        <w:t>approved.</w:t>
      </w:r>
    </w:p>
    <w:p w14:paraId="405A709F" w14:textId="77777777" w:rsidR="0091003F" w:rsidRPr="0005598B" w:rsidRDefault="0091003F" w:rsidP="00857315">
      <w:pPr>
        <w:spacing w:before="120" w:after="120"/>
        <w:ind w:left="360"/>
        <w:jc w:val="right"/>
      </w:pPr>
    </w:p>
    <w:p w14:paraId="15B976C5" w14:textId="6A18422F" w:rsidR="00B12F0E" w:rsidRPr="0005598B" w:rsidRDefault="0009203F" w:rsidP="00857315">
      <w:pPr>
        <w:spacing w:before="120" w:after="120"/>
        <w:ind w:left="36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BC6684" w:rsidRPr="0005598B" w14:paraId="459C0FE1" w14:textId="77777777" w:rsidTr="00CA4685">
        <w:tc>
          <w:tcPr>
            <w:tcW w:w="5000" w:type="pct"/>
            <w:shd w:val="clear" w:color="auto" w:fill="C0C0C0"/>
          </w:tcPr>
          <w:p w14:paraId="070E2B34" w14:textId="77777777" w:rsidR="00BC6684" w:rsidRPr="0005598B" w:rsidRDefault="00BC6684" w:rsidP="00857315">
            <w:pPr>
              <w:pStyle w:val="Heading2"/>
              <w:spacing w:before="120" w:after="120"/>
              <w:rPr>
                <w:i/>
                <w:iCs w:val="0"/>
              </w:rPr>
            </w:pPr>
            <w:bookmarkStart w:id="80" w:name="_Resolution_Time"/>
            <w:bookmarkStart w:id="81" w:name="_FAQs"/>
            <w:bookmarkStart w:id="82" w:name="_Toc89780604"/>
            <w:bookmarkStart w:id="83" w:name="_Toc193703322"/>
            <w:bookmarkEnd w:id="80"/>
            <w:bookmarkEnd w:id="81"/>
            <w:r w:rsidRPr="0005598B">
              <w:rPr>
                <w:iCs w:val="0"/>
              </w:rPr>
              <w:t>F</w:t>
            </w:r>
            <w:r w:rsidR="00100ED1" w:rsidRPr="0005598B">
              <w:rPr>
                <w:iCs w:val="0"/>
              </w:rPr>
              <w:t>requently</w:t>
            </w:r>
            <w:r w:rsidR="006A72D2" w:rsidRPr="0005598B">
              <w:rPr>
                <w:iCs w:val="0"/>
              </w:rPr>
              <w:t xml:space="preserve"> </w:t>
            </w:r>
            <w:r w:rsidRPr="0005598B">
              <w:rPr>
                <w:iCs w:val="0"/>
              </w:rPr>
              <w:t>A</w:t>
            </w:r>
            <w:r w:rsidR="00100ED1" w:rsidRPr="0005598B">
              <w:rPr>
                <w:iCs w:val="0"/>
              </w:rPr>
              <w:t>sked</w:t>
            </w:r>
            <w:r w:rsidR="006A72D2" w:rsidRPr="0005598B">
              <w:rPr>
                <w:iCs w:val="0"/>
              </w:rPr>
              <w:t xml:space="preserve"> </w:t>
            </w:r>
            <w:r w:rsidRPr="0005598B">
              <w:rPr>
                <w:iCs w:val="0"/>
              </w:rPr>
              <w:t>Q</w:t>
            </w:r>
            <w:r w:rsidR="00100ED1" w:rsidRPr="0005598B">
              <w:rPr>
                <w:iCs w:val="0"/>
              </w:rPr>
              <w:t>uestion</w:t>
            </w:r>
            <w:r w:rsidRPr="0005598B">
              <w:rPr>
                <w:iCs w:val="0"/>
              </w:rPr>
              <w:t>s</w:t>
            </w:r>
            <w:bookmarkEnd w:id="82"/>
            <w:bookmarkEnd w:id="83"/>
          </w:p>
        </w:tc>
      </w:tr>
    </w:tbl>
    <w:p w14:paraId="0F1A081A" w14:textId="77777777" w:rsidR="00CA4685" w:rsidRPr="0005598B" w:rsidRDefault="00CA4685" w:rsidP="00871CD8">
      <w:pPr>
        <w:rPr>
          <w:rFonts w:cs="Arial"/>
          <w:bCs/>
          <w:color w:val="333333"/>
        </w:rPr>
      </w:pPr>
    </w:p>
    <w:p w14:paraId="74B58D5B" w14:textId="77777777" w:rsidR="00777257" w:rsidRPr="0005598B" w:rsidRDefault="00887C04" w:rsidP="00857315">
      <w:pPr>
        <w:spacing w:before="120" w:after="120"/>
        <w:rPr>
          <w:rFonts w:cs="Arial"/>
          <w:bCs/>
          <w:color w:val="333333"/>
        </w:rPr>
      </w:pPr>
      <w:r w:rsidRPr="0005598B">
        <w:rPr>
          <w:rFonts w:cs="Arial"/>
          <w:bCs/>
          <w:color w:val="333333"/>
        </w:rPr>
        <w:t>The</w:t>
      </w:r>
      <w:r w:rsidR="006A72D2" w:rsidRPr="0005598B">
        <w:rPr>
          <w:rFonts w:cs="Arial"/>
          <w:bCs/>
          <w:color w:val="333333"/>
        </w:rPr>
        <w:t xml:space="preserve"> </w:t>
      </w:r>
      <w:r w:rsidRPr="0005598B">
        <w:rPr>
          <w:rFonts w:cs="Arial"/>
          <w:bCs/>
          <w:color w:val="333333"/>
        </w:rPr>
        <w:t>following</w:t>
      </w:r>
      <w:r w:rsidR="006A72D2" w:rsidRPr="0005598B">
        <w:rPr>
          <w:rFonts w:cs="Arial"/>
          <w:bCs/>
          <w:color w:val="333333"/>
        </w:rPr>
        <w:t xml:space="preserve"> </w:t>
      </w:r>
      <w:r w:rsidRPr="0005598B">
        <w:rPr>
          <w:rFonts w:cs="Arial"/>
          <w:bCs/>
          <w:color w:val="333333"/>
        </w:rPr>
        <w:t>table</w:t>
      </w:r>
      <w:r w:rsidR="006A72D2" w:rsidRPr="0005598B">
        <w:rPr>
          <w:rFonts w:cs="Arial"/>
          <w:bCs/>
          <w:color w:val="333333"/>
        </w:rPr>
        <w:t xml:space="preserve"> </w:t>
      </w:r>
      <w:r w:rsidRPr="0005598B">
        <w:rPr>
          <w:rFonts w:cs="Arial"/>
          <w:bCs/>
          <w:color w:val="333333"/>
        </w:rPr>
        <w:t>will</w:t>
      </w:r>
      <w:r w:rsidR="006A72D2" w:rsidRPr="0005598B">
        <w:rPr>
          <w:rFonts w:cs="Arial"/>
          <w:bCs/>
          <w:color w:val="333333"/>
        </w:rPr>
        <w:t xml:space="preserve"> </w:t>
      </w:r>
      <w:r w:rsidRPr="0005598B">
        <w:rPr>
          <w:rFonts w:cs="Arial"/>
          <w:bCs/>
          <w:color w:val="333333"/>
        </w:rPr>
        <w:t>assist</w:t>
      </w:r>
      <w:r w:rsidR="006A72D2" w:rsidRPr="0005598B">
        <w:rPr>
          <w:rFonts w:cs="Arial"/>
          <w:bCs/>
          <w:color w:val="333333"/>
        </w:rPr>
        <w:t xml:space="preserve"> </w:t>
      </w:r>
      <w:r w:rsidRPr="0005598B">
        <w:rPr>
          <w:rFonts w:cs="Arial"/>
          <w:bCs/>
          <w:color w:val="333333"/>
        </w:rPr>
        <w:t>the</w:t>
      </w:r>
      <w:r w:rsidR="006A72D2" w:rsidRPr="0005598B">
        <w:rPr>
          <w:rFonts w:cs="Arial"/>
          <w:bCs/>
          <w:color w:val="333333"/>
        </w:rPr>
        <w:t xml:space="preserve"> </w:t>
      </w:r>
      <w:r w:rsidR="00F7579A" w:rsidRPr="0005598B">
        <w:rPr>
          <w:rFonts w:cs="Verdana"/>
          <w:b/>
        </w:rPr>
        <w:t>Premium</w:t>
      </w:r>
      <w:r w:rsidR="006A72D2" w:rsidRPr="0005598B">
        <w:rPr>
          <w:rFonts w:cs="Verdana"/>
          <w:b/>
        </w:rPr>
        <w:t xml:space="preserve"> </w:t>
      </w:r>
      <w:r w:rsidR="00F7579A" w:rsidRPr="0005598B">
        <w:rPr>
          <w:rFonts w:cs="Verdana"/>
          <w:b/>
        </w:rPr>
        <w:t>Billing</w:t>
      </w:r>
      <w:r w:rsidR="006A72D2" w:rsidRPr="0005598B">
        <w:rPr>
          <w:rFonts w:cs="Verdana"/>
          <w:b/>
        </w:rPr>
        <w:t xml:space="preserve"> </w:t>
      </w:r>
      <w:r w:rsidR="00F7579A" w:rsidRPr="0005598B">
        <w:rPr>
          <w:rFonts w:cs="Verdana"/>
          <w:b/>
        </w:rPr>
        <w:t>Specialized</w:t>
      </w:r>
      <w:r w:rsidR="006A72D2" w:rsidRPr="0005598B">
        <w:rPr>
          <w:rFonts w:cs="Verdana"/>
          <w:b/>
        </w:rPr>
        <w:t xml:space="preserve"> </w:t>
      </w:r>
      <w:r w:rsidR="00F7579A" w:rsidRPr="0005598B">
        <w:rPr>
          <w:rFonts w:cs="Verdana"/>
          <w:b/>
        </w:rPr>
        <w:t>Care</w:t>
      </w:r>
      <w:r w:rsidR="006A72D2" w:rsidRPr="0005598B">
        <w:rPr>
          <w:rFonts w:cs="Verdana"/>
          <w:b/>
        </w:rPr>
        <w:t xml:space="preserve"> </w:t>
      </w:r>
      <w:r w:rsidR="00F7579A" w:rsidRPr="0005598B">
        <w:rPr>
          <w:rFonts w:cs="Verdana"/>
          <w:b/>
        </w:rPr>
        <w:t>Team</w:t>
      </w:r>
      <w:r w:rsidR="006A72D2" w:rsidRPr="0005598B">
        <w:rPr>
          <w:rFonts w:cs="Arial"/>
          <w:bCs/>
          <w:color w:val="333333"/>
        </w:rPr>
        <w:t xml:space="preserve"> </w:t>
      </w:r>
      <w:r w:rsidRPr="0005598B">
        <w:rPr>
          <w:rFonts w:cs="Arial"/>
          <w:bCs/>
          <w:color w:val="333333"/>
        </w:rPr>
        <w:t>in</w:t>
      </w:r>
      <w:r w:rsidR="006A72D2" w:rsidRPr="0005598B">
        <w:rPr>
          <w:rFonts w:cs="Arial"/>
          <w:bCs/>
          <w:color w:val="333333"/>
        </w:rPr>
        <w:t xml:space="preserve"> </w:t>
      </w:r>
      <w:r w:rsidRPr="0005598B">
        <w:rPr>
          <w:rFonts w:cs="Arial"/>
          <w:bCs/>
          <w:color w:val="333333"/>
        </w:rPr>
        <w:t>addressing</w:t>
      </w:r>
      <w:r w:rsidR="006A72D2" w:rsidRPr="0005598B">
        <w:rPr>
          <w:rFonts w:cs="Arial"/>
          <w:bCs/>
          <w:color w:val="333333"/>
        </w:rPr>
        <w:t xml:space="preserve"> </w:t>
      </w:r>
      <w:r w:rsidRPr="0005598B">
        <w:rPr>
          <w:rFonts w:cs="Arial"/>
          <w:bCs/>
          <w:color w:val="333333"/>
        </w:rPr>
        <w:t>Frequently</w:t>
      </w:r>
      <w:r w:rsidR="006A72D2" w:rsidRPr="0005598B">
        <w:rPr>
          <w:rFonts w:cs="Arial"/>
          <w:bCs/>
          <w:color w:val="333333"/>
        </w:rPr>
        <w:t xml:space="preserve"> </w:t>
      </w:r>
      <w:r w:rsidRPr="0005598B">
        <w:rPr>
          <w:rFonts w:cs="Arial"/>
          <w:bCs/>
          <w:color w:val="333333"/>
        </w:rPr>
        <w:t>Asked</w:t>
      </w:r>
      <w:r w:rsidR="006A72D2" w:rsidRPr="0005598B">
        <w:rPr>
          <w:rFonts w:cs="Arial"/>
          <w:bCs/>
          <w:color w:val="333333"/>
        </w:rPr>
        <w:t xml:space="preserve"> </w:t>
      </w:r>
      <w:r w:rsidRPr="0005598B">
        <w:rPr>
          <w:rFonts w:cs="Arial"/>
          <w:bCs/>
          <w:color w:val="333333"/>
        </w:rPr>
        <w:t>Questions</w:t>
      </w:r>
      <w:r w:rsidR="006A72D2" w:rsidRPr="0005598B">
        <w:rPr>
          <w:rFonts w:cs="Arial"/>
          <w:bCs/>
          <w:color w:val="333333"/>
        </w:rPr>
        <w:t xml:space="preserve"> </w:t>
      </w:r>
      <w:r w:rsidR="005C0D6F" w:rsidRPr="0005598B">
        <w:rPr>
          <w:rFonts w:cs="Arial"/>
          <w:bCs/>
          <w:color w:val="333333"/>
        </w:rPr>
        <w:t>regarding</w:t>
      </w:r>
      <w:r w:rsidR="006A72D2" w:rsidRPr="0005598B">
        <w:rPr>
          <w:rFonts w:cs="Arial"/>
          <w:bCs/>
          <w:color w:val="333333"/>
        </w:rPr>
        <w:t xml:space="preserve"> </w:t>
      </w:r>
      <w:r w:rsidRPr="0005598B">
        <w:rPr>
          <w:rFonts w:cs="Arial"/>
          <w:bCs/>
          <w:color w:val="333333"/>
        </w:rPr>
        <w:t>MED</w:t>
      </w:r>
      <w:r w:rsidR="006A72D2" w:rsidRPr="0005598B">
        <w:rPr>
          <w:rFonts w:cs="Arial"/>
          <w:bCs/>
          <w:color w:val="333333"/>
        </w:rPr>
        <w:t xml:space="preserve"> </w:t>
      </w:r>
      <w:r w:rsidRPr="0005598B">
        <w:rPr>
          <w:rFonts w:cs="Arial"/>
          <w:bCs/>
          <w:color w:val="333333"/>
        </w:rPr>
        <w:t>D</w:t>
      </w:r>
      <w:r w:rsidR="006A72D2" w:rsidRPr="0005598B">
        <w:rPr>
          <w:rFonts w:cs="Arial"/>
          <w:bCs/>
          <w:color w:val="333333"/>
        </w:rPr>
        <w:t xml:space="preserve"> </w:t>
      </w:r>
      <w:r w:rsidR="005C0D6F" w:rsidRPr="0005598B">
        <w:rPr>
          <w:rFonts w:cs="Arial"/>
          <w:bCs/>
          <w:color w:val="333333"/>
        </w:rPr>
        <w:t>SilverScript</w:t>
      </w:r>
      <w:r w:rsidR="006A72D2" w:rsidRPr="0005598B">
        <w:rPr>
          <w:rFonts w:cs="Arial"/>
          <w:bCs/>
          <w:color w:val="333333"/>
        </w:rPr>
        <w:t xml:space="preserve"> </w:t>
      </w:r>
      <w:r w:rsidR="00386CC7" w:rsidRPr="0005598B">
        <w:rPr>
          <w:rFonts w:cs="Arial"/>
          <w:bCs/>
          <w:color w:val="333333"/>
        </w:rPr>
        <w:t>-</w:t>
      </w:r>
      <w:r w:rsidR="006A72D2" w:rsidRPr="0005598B">
        <w:rPr>
          <w:rFonts w:cs="Arial"/>
          <w:bCs/>
          <w:color w:val="333333"/>
        </w:rPr>
        <w:t xml:space="preserve"> </w:t>
      </w:r>
      <w:r w:rsidRPr="0005598B">
        <w:rPr>
          <w:rFonts w:cs="Arial"/>
          <w:bCs/>
          <w:color w:val="333333"/>
        </w:rPr>
        <w:t>Premium</w:t>
      </w:r>
      <w:r w:rsidR="006A72D2" w:rsidRPr="0005598B">
        <w:rPr>
          <w:rFonts w:cs="Arial"/>
          <w:bCs/>
          <w:color w:val="333333"/>
        </w:rPr>
        <w:t xml:space="preserve"> </w:t>
      </w:r>
      <w:r w:rsidRPr="0005598B">
        <w:rPr>
          <w:rFonts w:cs="Arial"/>
          <w:bCs/>
          <w:color w:val="333333"/>
        </w:rPr>
        <w:t>Billing</w:t>
      </w:r>
      <w:r w:rsidR="006A72D2" w:rsidRPr="0005598B">
        <w:rPr>
          <w:rFonts w:cs="Arial"/>
          <w:bCs/>
          <w:color w:val="333333"/>
        </w:rPr>
        <w:t xml:space="preserve"> </w:t>
      </w:r>
      <w:r w:rsidRPr="0005598B">
        <w:rPr>
          <w:rFonts w:cs="Arial"/>
          <w:bCs/>
          <w:color w:val="333333"/>
        </w:rPr>
        <w:t>Dunning</w:t>
      </w:r>
      <w:r w:rsidR="006A72D2" w:rsidRPr="0005598B">
        <w:rPr>
          <w:rFonts w:cs="Arial"/>
          <w:bCs/>
          <w:color w:val="333333"/>
        </w:rPr>
        <w:t xml:space="preserve"> </w:t>
      </w:r>
      <w:r w:rsidRPr="0005598B">
        <w:rPr>
          <w:rFonts w:cs="Arial"/>
          <w:bCs/>
          <w:color w:val="333333"/>
        </w:rPr>
        <w:t>and</w:t>
      </w:r>
      <w:r w:rsidR="006A72D2" w:rsidRPr="0005598B">
        <w:rPr>
          <w:rFonts w:cs="Arial"/>
          <w:bCs/>
          <w:color w:val="333333"/>
        </w:rPr>
        <w:t xml:space="preserve"> </w:t>
      </w:r>
      <w:r w:rsidRPr="0005598B">
        <w:rPr>
          <w:rFonts w:cs="Arial"/>
          <w:bCs/>
          <w:color w:val="333333"/>
        </w:rPr>
        <w:t>Disputes</w:t>
      </w:r>
      <w:r w:rsidR="006A72D2" w:rsidRPr="0005598B">
        <w:rPr>
          <w:rFonts w:cs="Arial"/>
          <w:bCs/>
          <w:color w:val="333333"/>
        </w:rPr>
        <w:t xml:space="preserve"> </w:t>
      </w:r>
      <w:r w:rsidRPr="0005598B">
        <w:rPr>
          <w:rFonts w:cs="Arial"/>
          <w:bCs/>
          <w:color w:val="333333"/>
        </w:rPr>
        <w:t>inquiries</w:t>
      </w:r>
      <w:r w:rsidR="00100ED1" w:rsidRPr="0005598B">
        <w:rPr>
          <w:rFonts w:cs="Arial"/>
          <w:bCs/>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3849"/>
        <w:gridCol w:w="8306"/>
      </w:tblGrid>
      <w:tr w:rsidR="00825640" w:rsidRPr="0005598B" w14:paraId="6F300A7E" w14:textId="77777777" w:rsidTr="007E15FC">
        <w:tc>
          <w:tcPr>
            <w:tcW w:w="307" w:type="pct"/>
            <w:shd w:val="clear" w:color="auto" w:fill="E9E9E9"/>
          </w:tcPr>
          <w:p w14:paraId="73FCD9EF" w14:textId="77777777" w:rsidR="001D59DA" w:rsidRPr="0005598B" w:rsidRDefault="001D59DA" w:rsidP="00857315">
            <w:pPr>
              <w:spacing w:before="120" w:after="120"/>
              <w:jc w:val="center"/>
              <w:rPr>
                <w:b/>
              </w:rPr>
            </w:pPr>
            <w:r w:rsidRPr="0005598B">
              <w:rPr>
                <w:b/>
              </w:rPr>
              <w:t>#</w:t>
            </w:r>
          </w:p>
        </w:tc>
        <w:tc>
          <w:tcPr>
            <w:tcW w:w="1486" w:type="pct"/>
            <w:shd w:val="clear" w:color="auto" w:fill="E9E9E9"/>
          </w:tcPr>
          <w:p w14:paraId="4641AC05" w14:textId="77777777" w:rsidR="001D59DA" w:rsidRPr="0005598B" w:rsidRDefault="001D59DA" w:rsidP="00857315">
            <w:pPr>
              <w:spacing w:before="120" w:after="120"/>
              <w:jc w:val="center"/>
              <w:rPr>
                <w:b/>
              </w:rPr>
            </w:pPr>
            <w:r w:rsidRPr="0005598B">
              <w:rPr>
                <w:b/>
              </w:rPr>
              <w:t>Question</w:t>
            </w:r>
          </w:p>
        </w:tc>
        <w:tc>
          <w:tcPr>
            <w:tcW w:w="3207" w:type="pct"/>
            <w:shd w:val="clear" w:color="auto" w:fill="E9E9E9"/>
          </w:tcPr>
          <w:p w14:paraId="607121F1" w14:textId="77777777" w:rsidR="001D59DA" w:rsidRPr="0005598B" w:rsidRDefault="001D59DA" w:rsidP="00857315">
            <w:pPr>
              <w:spacing w:before="120" w:after="120"/>
              <w:jc w:val="center"/>
              <w:rPr>
                <w:b/>
              </w:rPr>
            </w:pPr>
            <w:r w:rsidRPr="0005598B">
              <w:rPr>
                <w:b/>
              </w:rPr>
              <w:t>Answer</w:t>
            </w:r>
          </w:p>
        </w:tc>
      </w:tr>
      <w:tr w:rsidR="001D59DA" w:rsidRPr="0005598B" w14:paraId="0C8ECC08" w14:textId="77777777" w:rsidTr="007E15FC">
        <w:trPr>
          <w:trHeight w:val="1268"/>
        </w:trPr>
        <w:tc>
          <w:tcPr>
            <w:tcW w:w="307" w:type="pct"/>
          </w:tcPr>
          <w:p w14:paraId="210F6BDA" w14:textId="576C2D15" w:rsidR="001D59DA" w:rsidRPr="0005598B" w:rsidRDefault="00CC0C73" w:rsidP="00857315">
            <w:pPr>
              <w:spacing w:before="120" w:after="120"/>
              <w:ind w:left="-116"/>
              <w:jc w:val="center"/>
              <w:rPr>
                <w:b/>
              </w:rPr>
            </w:pPr>
            <w:r w:rsidRPr="0005598B">
              <w:rPr>
                <w:b/>
              </w:rPr>
              <w:t>1</w:t>
            </w:r>
          </w:p>
        </w:tc>
        <w:tc>
          <w:tcPr>
            <w:tcW w:w="1486" w:type="pct"/>
            <w:shd w:val="clear" w:color="auto" w:fill="auto"/>
          </w:tcPr>
          <w:p w14:paraId="67A94935" w14:textId="77777777" w:rsidR="001D59DA" w:rsidRPr="0005598B" w:rsidRDefault="001D59DA" w:rsidP="00857315">
            <w:pPr>
              <w:spacing w:before="120" w:after="120"/>
              <w:rPr>
                <w:b/>
              </w:rPr>
            </w:pPr>
            <w:r w:rsidRPr="0005598B">
              <w:rPr>
                <w:b/>
              </w:rPr>
              <w:t>When</w:t>
            </w:r>
            <w:r w:rsidR="006A72D2" w:rsidRPr="0005598B">
              <w:rPr>
                <w:b/>
              </w:rPr>
              <w:t xml:space="preserve"> </w:t>
            </w:r>
            <w:r w:rsidRPr="0005598B">
              <w:rPr>
                <w:b/>
              </w:rPr>
              <w:t>do</w:t>
            </w:r>
            <w:r w:rsidR="006A72D2" w:rsidRPr="0005598B">
              <w:rPr>
                <w:b/>
              </w:rPr>
              <w:t xml:space="preserve"> </w:t>
            </w:r>
            <w:r w:rsidRPr="0005598B">
              <w:rPr>
                <w:b/>
              </w:rPr>
              <w:t>I</w:t>
            </w:r>
            <w:r w:rsidR="006A72D2" w:rsidRPr="0005598B">
              <w:rPr>
                <w:b/>
              </w:rPr>
              <w:t xml:space="preserve"> </w:t>
            </w:r>
            <w:r w:rsidRPr="0005598B">
              <w:rPr>
                <w:b/>
              </w:rPr>
              <w:t>have</w:t>
            </w:r>
            <w:r w:rsidR="006A72D2" w:rsidRPr="0005598B">
              <w:rPr>
                <w:b/>
              </w:rPr>
              <w:t xml:space="preserve"> </w:t>
            </w:r>
            <w:r w:rsidRPr="0005598B">
              <w:rPr>
                <w:b/>
              </w:rPr>
              <w:t>to</w:t>
            </w:r>
            <w:r w:rsidR="006A72D2" w:rsidRPr="0005598B">
              <w:rPr>
                <w:b/>
              </w:rPr>
              <w:t xml:space="preserve"> </w:t>
            </w:r>
            <w:proofErr w:type="gramStart"/>
            <w:r w:rsidRPr="0005598B">
              <w:rPr>
                <w:b/>
              </w:rPr>
              <w:t>pay</w:t>
            </w:r>
            <w:r w:rsidR="006A72D2" w:rsidRPr="0005598B">
              <w:rPr>
                <w:b/>
              </w:rPr>
              <w:t xml:space="preserve"> </w:t>
            </w:r>
            <w:r w:rsidRPr="0005598B">
              <w:rPr>
                <w:b/>
              </w:rPr>
              <w:t>by</w:t>
            </w:r>
            <w:proofErr w:type="gramEnd"/>
            <w:r w:rsidR="006A72D2" w:rsidRPr="0005598B">
              <w:rPr>
                <w:b/>
              </w:rPr>
              <w:t xml:space="preserve"> </w:t>
            </w:r>
            <w:r w:rsidRPr="0005598B">
              <w:rPr>
                <w:b/>
              </w:rPr>
              <w:t>so</w:t>
            </w:r>
            <w:r w:rsidR="006A72D2" w:rsidRPr="0005598B">
              <w:rPr>
                <w:b/>
              </w:rPr>
              <w:t xml:space="preserve"> </w:t>
            </w:r>
            <w:r w:rsidRPr="0005598B">
              <w:rPr>
                <w:b/>
              </w:rPr>
              <w:t>that</w:t>
            </w:r>
            <w:r w:rsidR="006A72D2" w:rsidRPr="0005598B">
              <w:rPr>
                <w:b/>
              </w:rPr>
              <w:t xml:space="preserve"> </w:t>
            </w:r>
            <w:r w:rsidRPr="0005598B">
              <w:rPr>
                <w:b/>
              </w:rPr>
              <w:t>I</w:t>
            </w:r>
            <w:r w:rsidR="006A72D2" w:rsidRPr="0005598B">
              <w:rPr>
                <w:b/>
              </w:rPr>
              <w:t xml:space="preserve"> </w:t>
            </w:r>
            <w:r w:rsidRPr="0005598B">
              <w:rPr>
                <w:b/>
              </w:rPr>
              <w:t>am</w:t>
            </w:r>
            <w:r w:rsidR="006A72D2" w:rsidRPr="0005598B">
              <w:rPr>
                <w:b/>
              </w:rPr>
              <w:t xml:space="preserve"> </w:t>
            </w:r>
            <w:r w:rsidRPr="0005598B">
              <w:rPr>
                <w:b/>
              </w:rPr>
              <w:t>not</w:t>
            </w:r>
            <w:r w:rsidR="006A72D2" w:rsidRPr="0005598B">
              <w:rPr>
                <w:b/>
              </w:rPr>
              <w:t xml:space="preserve"> </w:t>
            </w:r>
            <w:r w:rsidRPr="0005598B">
              <w:rPr>
                <w:b/>
              </w:rPr>
              <w:t>disenrolled?</w:t>
            </w:r>
          </w:p>
          <w:p w14:paraId="646A6D3D" w14:textId="77777777" w:rsidR="001D59DA" w:rsidRPr="0005598B" w:rsidRDefault="001D59DA" w:rsidP="00857315">
            <w:pPr>
              <w:spacing w:before="120" w:after="120"/>
              <w:rPr>
                <w:b/>
              </w:rPr>
            </w:pPr>
          </w:p>
          <w:p w14:paraId="7DEB6BB2" w14:textId="77777777" w:rsidR="001D59DA" w:rsidRPr="0005598B" w:rsidRDefault="001D59DA" w:rsidP="00857315">
            <w:pPr>
              <w:spacing w:before="120" w:after="120"/>
              <w:rPr>
                <w:b/>
              </w:rPr>
            </w:pPr>
            <w:r w:rsidRPr="0005598B">
              <w:rPr>
                <w:b/>
              </w:rPr>
              <w:t>What</w:t>
            </w:r>
            <w:r w:rsidR="006A72D2" w:rsidRPr="0005598B">
              <w:rPr>
                <w:b/>
              </w:rPr>
              <w:t xml:space="preserve"> </w:t>
            </w:r>
            <w:r w:rsidRPr="0005598B">
              <w:rPr>
                <w:b/>
              </w:rPr>
              <w:t>amount</w:t>
            </w:r>
            <w:r w:rsidR="006A72D2" w:rsidRPr="0005598B">
              <w:rPr>
                <w:b/>
              </w:rPr>
              <w:t xml:space="preserve"> </w:t>
            </w:r>
            <w:r w:rsidRPr="0005598B">
              <w:rPr>
                <w:b/>
              </w:rPr>
              <w:t>do</w:t>
            </w:r>
            <w:r w:rsidR="006A72D2" w:rsidRPr="0005598B">
              <w:rPr>
                <w:b/>
              </w:rPr>
              <w:t xml:space="preserve"> </w:t>
            </w:r>
            <w:r w:rsidRPr="0005598B">
              <w:rPr>
                <w:b/>
              </w:rPr>
              <w:t>I</w:t>
            </w:r>
            <w:r w:rsidR="006A72D2" w:rsidRPr="0005598B">
              <w:rPr>
                <w:b/>
              </w:rPr>
              <w:t xml:space="preserve"> </w:t>
            </w:r>
            <w:r w:rsidRPr="0005598B">
              <w:rPr>
                <w:b/>
              </w:rPr>
              <w:t>need</w:t>
            </w:r>
            <w:r w:rsidR="006A72D2" w:rsidRPr="0005598B">
              <w:rPr>
                <w:b/>
              </w:rPr>
              <w:t xml:space="preserve"> </w:t>
            </w:r>
            <w:r w:rsidRPr="0005598B">
              <w:rPr>
                <w:b/>
              </w:rPr>
              <w:t>to</w:t>
            </w:r>
            <w:r w:rsidR="006A72D2" w:rsidRPr="0005598B">
              <w:rPr>
                <w:b/>
              </w:rPr>
              <w:t xml:space="preserve"> </w:t>
            </w:r>
            <w:r w:rsidRPr="0005598B">
              <w:rPr>
                <w:b/>
              </w:rPr>
              <w:t>pay?</w:t>
            </w:r>
          </w:p>
          <w:p w14:paraId="61EDA815" w14:textId="77777777" w:rsidR="003423B5" w:rsidRPr="0005598B" w:rsidRDefault="003423B5" w:rsidP="00857315">
            <w:pPr>
              <w:spacing w:before="120" w:after="120"/>
              <w:rPr>
                <w:b/>
              </w:rPr>
            </w:pPr>
          </w:p>
        </w:tc>
        <w:tc>
          <w:tcPr>
            <w:tcW w:w="3207" w:type="pct"/>
            <w:shd w:val="clear" w:color="auto" w:fill="auto"/>
          </w:tcPr>
          <w:p w14:paraId="75560F2F" w14:textId="2D061D78" w:rsidR="001D59DA" w:rsidRPr="0005598B" w:rsidRDefault="00612C11" w:rsidP="00857315">
            <w:pPr>
              <w:autoSpaceDE w:val="0"/>
              <w:autoSpaceDN w:val="0"/>
              <w:adjustRightInd w:val="0"/>
              <w:spacing w:before="120" w:after="120"/>
              <w:rPr>
                <w:rFonts w:cs="Verdana"/>
                <w:color w:val="000000"/>
              </w:rPr>
            </w:pPr>
            <w:r w:rsidRPr="0005598B">
              <w:rPr>
                <w:b/>
                <w:noProof/>
              </w:rPr>
              <w:drawing>
                <wp:inline distT="0" distB="0" distL="0" distR="0" wp14:anchorId="12BE98AC" wp14:editId="4B5AE27E">
                  <wp:extent cx="295275" cy="18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1D59DA" w:rsidRPr="0005598B">
              <w:rPr>
                <w:rFonts w:cs="Verdana"/>
                <w:color w:val="000000"/>
              </w:rPr>
              <w:t>You</w:t>
            </w:r>
            <w:r w:rsidR="006A72D2" w:rsidRPr="0005598B">
              <w:rPr>
                <w:rFonts w:cs="Verdana"/>
                <w:color w:val="000000"/>
              </w:rPr>
              <w:t xml:space="preserve"> </w:t>
            </w:r>
            <w:r w:rsidR="00D30EB4" w:rsidRPr="0005598B">
              <w:rPr>
                <w:rFonts w:cs="Verdana"/>
                <w:color w:val="000000"/>
              </w:rPr>
              <w:t>must</w:t>
            </w:r>
            <w:r w:rsidR="006A72D2" w:rsidRPr="0005598B">
              <w:rPr>
                <w:rFonts w:cs="Verdana"/>
                <w:color w:val="000000"/>
              </w:rPr>
              <w:t xml:space="preserve"> </w:t>
            </w:r>
            <w:r w:rsidR="001D59DA" w:rsidRPr="0005598B">
              <w:rPr>
                <w:rFonts w:cs="Verdana"/>
                <w:color w:val="000000"/>
              </w:rPr>
              <w:t>pay</w:t>
            </w:r>
            <w:r w:rsidR="006A72D2" w:rsidRPr="0005598B">
              <w:rPr>
                <w:rFonts w:cs="Verdana"/>
                <w:color w:val="000000"/>
              </w:rPr>
              <w:t xml:space="preserve"> </w:t>
            </w:r>
            <w:r w:rsidR="00D30EB4" w:rsidRPr="0005598B">
              <w:rPr>
                <w:rFonts w:cs="Verdana"/>
                <w:color w:val="000000"/>
              </w:rPr>
              <w:t>&lt;XX.XX&gt;</w:t>
            </w:r>
            <w:r w:rsidR="0086667D" w:rsidRPr="0005598B">
              <w:rPr>
                <w:rFonts w:cs="Verdana"/>
                <w:color w:val="000000"/>
              </w:rPr>
              <w:t xml:space="preserve"> by &lt;MM/DD/YYY&gt;</w:t>
            </w:r>
            <w:r w:rsidR="006A72D2" w:rsidRPr="0005598B">
              <w:rPr>
                <w:rFonts w:cs="Verdana"/>
                <w:color w:val="000000"/>
              </w:rPr>
              <w:t xml:space="preserve"> </w:t>
            </w:r>
            <w:r w:rsidR="001D59DA" w:rsidRPr="0005598B">
              <w:rPr>
                <w:rFonts w:cs="Verdana"/>
                <w:color w:val="000000"/>
              </w:rPr>
              <w:t>to</w:t>
            </w:r>
            <w:r w:rsidR="006A72D2" w:rsidRPr="0005598B">
              <w:rPr>
                <w:rFonts w:cs="Verdana"/>
                <w:color w:val="000000"/>
              </w:rPr>
              <w:t xml:space="preserve"> </w:t>
            </w:r>
            <w:r w:rsidR="001D59DA" w:rsidRPr="0005598B">
              <w:rPr>
                <w:rFonts w:cs="Verdana"/>
                <w:color w:val="000000"/>
              </w:rPr>
              <w:t>avoid</w:t>
            </w:r>
            <w:r w:rsidR="006A72D2" w:rsidRPr="0005598B">
              <w:rPr>
                <w:rFonts w:cs="Verdana"/>
                <w:color w:val="000000"/>
              </w:rPr>
              <w:t xml:space="preserve"> </w:t>
            </w:r>
            <w:r w:rsidR="001D59DA" w:rsidRPr="0005598B">
              <w:rPr>
                <w:rFonts w:cs="Verdana"/>
                <w:color w:val="000000"/>
              </w:rPr>
              <w:t>disenrollment.</w:t>
            </w:r>
          </w:p>
          <w:p w14:paraId="01916AF3" w14:textId="77777777" w:rsidR="00272172" w:rsidRPr="0005598B" w:rsidRDefault="00272172" w:rsidP="00857315">
            <w:pPr>
              <w:autoSpaceDE w:val="0"/>
              <w:autoSpaceDN w:val="0"/>
              <w:adjustRightInd w:val="0"/>
              <w:spacing w:before="120" w:after="120"/>
              <w:rPr>
                <w:rFonts w:cs="Verdana"/>
                <w:color w:val="000000"/>
              </w:rPr>
            </w:pPr>
          </w:p>
          <w:p w14:paraId="11F7FAB1" w14:textId="77777777" w:rsidR="002E4A6E" w:rsidRPr="0005598B" w:rsidRDefault="002E4A6E" w:rsidP="00857315">
            <w:pPr>
              <w:autoSpaceDE w:val="0"/>
              <w:autoSpaceDN w:val="0"/>
              <w:adjustRightInd w:val="0"/>
              <w:spacing w:before="120" w:after="120"/>
              <w:rPr>
                <w:rFonts w:cs="Verdana"/>
                <w:color w:val="000000"/>
              </w:rPr>
            </w:pPr>
          </w:p>
          <w:p w14:paraId="42C09CE8" w14:textId="0B6D453B" w:rsidR="00272172" w:rsidRPr="0005598B" w:rsidRDefault="00272172" w:rsidP="00857315">
            <w:pPr>
              <w:autoSpaceDE w:val="0"/>
              <w:autoSpaceDN w:val="0"/>
              <w:adjustRightInd w:val="0"/>
              <w:spacing w:before="120" w:after="120"/>
              <w:rPr>
                <w:rFonts w:cs="Verdana"/>
                <w:color w:val="000000"/>
              </w:rPr>
            </w:pPr>
            <w:r w:rsidRPr="0005598B">
              <w:rPr>
                <w:rFonts w:cs="Verdana"/>
                <w:b/>
                <w:color w:val="000000"/>
              </w:rPr>
              <w:t>N</w:t>
            </w:r>
            <w:r w:rsidR="00F25D4E" w:rsidRPr="0005598B">
              <w:rPr>
                <w:rFonts w:cs="Verdana"/>
                <w:b/>
                <w:color w:val="000000"/>
              </w:rPr>
              <w:t>ote</w:t>
            </w:r>
            <w:r w:rsidRPr="0005598B">
              <w:rPr>
                <w:rFonts w:cs="Verdana"/>
                <w:b/>
                <w:color w:val="000000"/>
              </w:rPr>
              <w:t>:</w:t>
            </w:r>
            <w:r w:rsidR="0005598B">
              <w:rPr>
                <w:rFonts w:cs="Verdana"/>
                <w:color w:val="000000"/>
              </w:rPr>
              <w:t xml:space="preserve"> </w:t>
            </w:r>
            <w:r w:rsidRPr="0005598B">
              <w:rPr>
                <w:rFonts w:cs="Verdana"/>
                <w:color w:val="000000"/>
              </w:rPr>
              <w:t>Refer</w:t>
            </w:r>
            <w:r w:rsidR="006A72D2" w:rsidRPr="0005598B">
              <w:rPr>
                <w:rFonts w:cs="Verdana"/>
                <w:color w:val="000000"/>
              </w:rPr>
              <w:t xml:space="preserve"> </w:t>
            </w:r>
            <w:r w:rsidRPr="0005598B">
              <w:rPr>
                <w:rFonts w:cs="Verdana"/>
                <w:color w:val="000000"/>
              </w:rPr>
              <w:t>to</w:t>
            </w:r>
            <w:r w:rsidR="006A72D2" w:rsidRPr="0005598B">
              <w:rPr>
                <w:rFonts w:cs="Verdana"/>
                <w:color w:val="000000"/>
              </w:rPr>
              <w:t xml:space="preserve"> </w:t>
            </w:r>
            <w:proofErr w:type="spellStart"/>
            <w:r w:rsidR="007C7862" w:rsidRPr="0005598B">
              <w:rPr>
                <w:rFonts w:cs="Verdana"/>
                <w:b/>
                <w:color w:val="000000"/>
              </w:rPr>
              <w:t>ONEclick</w:t>
            </w:r>
            <w:proofErr w:type="spellEnd"/>
            <w:r w:rsidR="00F25D4E" w:rsidRPr="0005598B">
              <w:rPr>
                <w:rFonts w:cs="Verdana"/>
                <w:color w:val="000000"/>
              </w:rPr>
              <w:t>.</w:t>
            </w:r>
          </w:p>
          <w:p w14:paraId="725045B3" w14:textId="77777777" w:rsidR="00272172" w:rsidRPr="0005598B" w:rsidRDefault="00272172" w:rsidP="00857315">
            <w:pPr>
              <w:autoSpaceDE w:val="0"/>
              <w:autoSpaceDN w:val="0"/>
              <w:adjustRightInd w:val="0"/>
              <w:spacing w:before="120" w:after="120"/>
              <w:rPr>
                <w:rFonts w:cs="Verdana"/>
                <w:color w:val="000000"/>
              </w:rPr>
            </w:pPr>
          </w:p>
        </w:tc>
      </w:tr>
      <w:tr w:rsidR="001D59DA" w:rsidRPr="0005598B" w14:paraId="4A6A947A" w14:textId="77777777" w:rsidTr="007E15FC">
        <w:trPr>
          <w:trHeight w:val="70"/>
        </w:trPr>
        <w:tc>
          <w:tcPr>
            <w:tcW w:w="307" w:type="pct"/>
          </w:tcPr>
          <w:p w14:paraId="5D3606E0" w14:textId="575B6AB8" w:rsidR="001D59DA" w:rsidRPr="0005598B" w:rsidRDefault="00CC0C73" w:rsidP="00857315">
            <w:pPr>
              <w:spacing w:before="120" w:after="120"/>
              <w:ind w:left="-116"/>
              <w:jc w:val="center"/>
              <w:rPr>
                <w:b/>
              </w:rPr>
            </w:pPr>
            <w:r w:rsidRPr="0005598B">
              <w:rPr>
                <w:b/>
              </w:rPr>
              <w:t>2</w:t>
            </w:r>
          </w:p>
        </w:tc>
        <w:tc>
          <w:tcPr>
            <w:tcW w:w="1486" w:type="pct"/>
            <w:shd w:val="clear" w:color="auto" w:fill="auto"/>
          </w:tcPr>
          <w:p w14:paraId="7CB2B383" w14:textId="77777777" w:rsidR="001D59DA" w:rsidRPr="0005598B" w:rsidRDefault="001D59DA" w:rsidP="00857315">
            <w:pPr>
              <w:spacing w:before="120" w:after="120"/>
            </w:pPr>
            <w:r w:rsidRPr="0005598B">
              <w:rPr>
                <w:b/>
              </w:rPr>
              <w:t>Can</w:t>
            </w:r>
            <w:r w:rsidR="006A72D2" w:rsidRPr="0005598B">
              <w:rPr>
                <w:b/>
              </w:rPr>
              <w:t xml:space="preserve"> </w:t>
            </w:r>
            <w:r w:rsidRPr="0005598B">
              <w:rPr>
                <w:b/>
              </w:rPr>
              <w:t>you</w:t>
            </w:r>
            <w:r w:rsidR="006A72D2" w:rsidRPr="0005598B">
              <w:rPr>
                <w:b/>
              </w:rPr>
              <w:t xml:space="preserve"> </w:t>
            </w:r>
            <w:r w:rsidRPr="0005598B">
              <w:rPr>
                <w:b/>
              </w:rPr>
              <w:t>tell</w:t>
            </w:r>
            <w:r w:rsidR="006A72D2" w:rsidRPr="0005598B">
              <w:rPr>
                <w:b/>
              </w:rPr>
              <w:t xml:space="preserve"> </w:t>
            </w:r>
            <w:r w:rsidRPr="0005598B">
              <w:rPr>
                <w:b/>
              </w:rPr>
              <w:t>me</w:t>
            </w:r>
            <w:r w:rsidR="006A72D2" w:rsidRPr="0005598B">
              <w:rPr>
                <w:b/>
              </w:rPr>
              <w:t xml:space="preserve"> </w:t>
            </w:r>
            <w:r w:rsidRPr="0005598B">
              <w:rPr>
                <w:b/>
              </w:rPr>
              <w:t>what</w:t>
            </w:r>
            <w:r w:rsidR="006A72D2" w:rsidRPr="0005598B">
              <w:rPr>
                <w:b/>
              </w:rPr>
              <w:t xml:space="preserve"> </w:t>
            </w:r>
            <w:r w:rsidRPr="0005598B">
              <w:rPr>
                <w:b/>
              </w:rPr>
              <w:t>payment</w:t>
            </w:r>
            <w:r w:rsidR="006A72D2" w:rsidRPr="0005598B">
              <w:rPr>
                <w:b/>
              </w:rPr>
              <w:t xml:space="preserve"> </w:t>
            </w:r>
            <w:r w:rsidRPr="0005598B">
              <w:rPr>
                <w:b/>
              </w:rPr>
              <w:t>options</w:t>
            </w:r>
            <w:r w:rsidR="006A72D2" w:rsidRPr="0005598B">
              <w:rPr>
                <w:b/>
              </w:rPr>
              <w:t xml:space="preserve"> </w:t>
            </w:r>
            <w:r w:rsidRPr="0005598B">
              <w:rPr>
                <w:b/>
              </w:rPr>
              <w:t>are</w:t>
            </w:r>
            <w:r w:rsidR="006A72D2" w:rsidRPr="0005598B">
              <w:rPr>
                <w:b/>
              </w:rPr>
              <w:t xml:space="preserve"> </w:t>
            </w:r>
            <w:r w:rsidRPr="0005598B">
              <w:rPr>
                <w:b/>
              </w:rPr>
              <w:t>available?</w:t>
            </w:r>
          </w:p>
        </w:tc>
        <w:tc>
          <w:tcPr>
            <w:tcW w:w="3207" w:type="pct"/>
            <w:shd w:val="clear" w:color="auto" w:fill="auto"/>
          </w:tcPr>
          <w:p w14:paraId="6E9D9742" w14:textId="5EA556A4" w:rsidR="001D59DA" w:rsidRPr="0005598B" w:rsidRDefault="00612C11" w:rsidP="00857315">
            <w:pPr>
              <w:autoSpaceDE w:val="0"/>
              <w:autoSpaceDN w:val="0"/>
              <w:adjustRightInd w:val="0"/>
              <w:spacing w:before="120" w:after="120"/>
              <w:rPr>
                <w:rFonts w:cs="TimesNewRoman"/>
              </w:rPr>
            </w:pPr>
            <w:r w:rsidRPr="0005598B">
              <w:rPr>
                <w:b/>
                <w:noProof/>
              </w:rPr>
              <w:drawing>
                <wp:inline distT="0" distB="0" distL="0" distR="0" wp14:anchorId="34F3AD99" wp14:editId="005E1DDB">
                  <wp:extent cx="295275" cy="18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1D59DA" w:rsidRPr="0005598B">
              <w:rPr>
                <w:rFonts w:cs="TimesNewRoman"/>
              </w:rPr>
              <w:t>You</w:t>
            </w:r>
            <w:r w:rsidR="006A72D2" w:rsidRPr="0005598B">
              <w:rPr>
                <w:rFonts w:cs="TimesNewRoman"/>
              </w:rPr>
              <w:t xml:space="preserve"> </w:t>
            </w:r>
            <w:r w:rsidR="001D59DA" w:rsidRPr="0005598B">
              <w:rPr>
                <w:rFonts w:cs="TimesNewRoman"/>
              </w:rPr>
              <w:t>can</w:t>
            </w:r>
            <w:r w:rsidR="006A72D2" w:rsidRPr="0005598B">
              <w:rPr>
                <w:rFonts w:cs="TimesNewRoman"/>
              </w:rPr>
              <w:t xml:space="preserve"> </w:t>
            </w:r>
            <w:r w:rsidR="001D59DA" w:rsidRPr="0005598B">
              <w:rPr>
                <w:rFonts w:cs="TimesNewRoman"/>
              </w:rPr>
              <w:t>make</w:t>
            </w:r>
            <w:r w:rsidR="006A72D2" w:rsidRPr="0005598B">
              <w:rPr>
                <w:rFonts w:cs="TimesNewRoman"/>
              </w:rPr>
              <w:t xml:space="preserve"> </w:t>
            </w:r>
            <w:proofErr w:type="gramStart"/>
            <w:r w:rsidR="001D59DA" w:rsidRPr="0005598B">
              <w:rPr>
                <w:rFonts w:cs="TimesNewRoman"/>
              </w:rPr>
              <w:t>a</w:t>
            </w:r>
            <w:r w:rsidR="006A72D2" w:rsidRPr="0005598B">
              <w:rPr>
                <w:rFonts w:cs="TimesNewRoman"/>
              </w:rPr>
              <w:t xml:space="preserve"> </w:t>
            </w:r>
            <w:r w:rsidR="001D59DA" w:rsidRPr="0005598B">
              <w:rPr>
                <w:rFonts w:cs="TimesNewRoman"/>
              </w:rPr>
              <w:t>payment</w:t>
            </w:r>
            <w:proofErr w:type="gramEnd"/>
            <w:r w:rsidR="006A72D2" w:rsidRPr="0005598B">
              <w:rPr>
                <w:rFonts w:cs="TimesNewRoman"/>
              </w:rPr>
              <w:t xml:space="preserve"> </w:t>
            </w:r>
            <w:r w:rsidR="001D59DA" w:rsidRPr="0005598B">
              <w:rPr>
                <w:rFonts w:cs="TimesNewRoman"/>
              </w:rPr>
              <w:t>through</w:t>
            </w:r>
            <w:r w:rsidR="006A72D2" w:rsidRPr="0005598B">
              <w:rPr>
                <w:rFonts w:cs="TimesNewRoman"/>
              </w:rPr>
              <w:t xml:space="preserve"> </w:t>
            </w:r>
            <w:r w:rsidR="001D59DA" w:rsidRPr="0005598B">
              <w:rPr>
                <w:rFonts w:cs="TimesNewRoman"/>
              </w:rPr>
              <w:t>the</w:t>
            </w:r>
            <w:r w:rsidR="006A72D2" w:rsidRPr="0005598B">
              <w:rPr>
                <w:rFonts w:cs="TimesNewRoman"/>
              </w:rPr>
              <w:t xml:space="preserve"> </w:t>
            </w:r>
            <w:r w:rsidR="001D59DA" w:rsidRPr="0005598B">
              <w:rPr>
                <w:rFonts w:cs="TimesNewRoman"/>
              </w:rPr>
              <w:t>following</w:t>
            </w:r>
            <w:r w:rsidR="006A72D2" w:rsidRPr="0005598B">
              <w:rPr>
                <w:rFonts w:cs="TimesNewRoman"/>
              </w:rPr>
              <w:t xml:space="preserve"> </w:t>
            </w:r>
            <w:r w:rsidR="001D59DA" w:rsidRPr="0005598B">
              <w:rPr>
                <w:rFonts w:cs="TimesNewRoman"/>
              </w:rPr>
              <w:t>options:</w:t>
            </w:r>
          </w:p>
          <w:p w14:paraId="2EC0A3C2" w14:textId="77777777" w:rsidR="001D59DA" w:rsidRPr="0005598B" w:rsidRDefault="001D59DA" w:rsidP="00857315">
            <w:pPr>
              <w:numPr>
                <w:ilvl w:val="1"/>
                <w:numId w:val="14"/>
              </w:numPr>
              <w:autoSpaceDE w:val="0"/>
              <w:autoSpaceDN w:val="0"/>
              <w:adjustRightInd w:val="0"/>
              <w:spacing w:before="120" w:after="120"/>
              <w:rPr>
                <w:rFonts w:cs="TimesNewRoman"/>
              </w:rPr>
            </w:pPr>
            <w:r w:rsidRPr="0005598B">
              <w:rPr>
                <w:rFonts w:cs="TimesNewRoman"/>
              </w:rPr>
              <w:t>One-time</w:t>
            </w:r>
            <w:r w:rsidR="006A72D2" w:rsidRPr="0005598B">
              <w:rPr>
                <w:rFonts w:cs="TimesNewRoman"/>
              </w:rPr>
              <w:t xml:space="preserve"> </w:t>
            </w:r>
            <w:r w:rsidRPr="0005598B">
              <w:rPr>
                <w:rFonts w:cs="TimesNewRoman"/>
              </w:rPr>
              <w:t>payment</w:t>
            </w:r>
            <w:r w:rsidR="006A72D2" w:rsidRPr="0005598B">
              <w:rPr>
                <w:rFonts w:cs="TimesNewRoman"/>
              </w:rPr>
              <w:t xml:space="preserve"> </w:t>
            </w:r>
            <w:r w:rsidRPr="0005598B">
              <w:rPr>
                <w:rFonts w:cs="TimesNewRoman"/>
              </w:rPr>
              <w:t>via</w:t>
            </w:r>
            <w:r w:rsidR="006A72D2" w:rsidRPr="0005598B">
              <w:rPr>
                <w:rFonts w:cs="TimesNewRoman"/>
              </w:rPr>
              <w:t xml:space="preserve"> </w:t>
            </w:r>
            <w:r w:rsidR="00172B90" w:rsidRPr="0005598B">
              <w:rPr>
                <w:rFonts w:cs="TimesNewRoman"/>
              </w:rPr>
              <w:t>C</w:t>
            </w:r>
            <w:r w:rsidRPr="0005598B">
              <w:rPr>
                <w:rFonts w:cs="TimesNewRoman"/>
              </w:rPr>
              <w:t>redit</w:t>
            </w:r>
            <w:r w:rsidR="006A72D2" w:rsidRPr="0005598B">
              <w:rPr>
                <w:rFonts w:cs="TimesNewRoman"/>
              </w:rPr>
              <w:t xml:space="preserve"> </w:t>
            </w:r>
            <w:r w:rsidR="00172B90" w:rsidRPr="0005598B">
              <w:rPr>
                <w:rFonts w:cs="TimesNewRoman"/>
              </w:rPr>
              <w:t>C</w:t>
            </w:r>
            <w:r w:rsidRPr="0005598B">
              <w:rPr>
                <w:rFonts w:cs="TimesNewRoman"/>
              </w:rPr>
              <w:t>ard</w:t>
            </w:r>
            <w:r w:rsidR="00EB5DF7" w:rsidRPr="0005598B">
              <w:rPr>
                <w:rFonts w:cs="TimesNewRoman"/>
              </w:rPr>
              <w:t>/</w:t>
            </w:r>
            <w:r w:rsidR="00172B90" w:rsidRPr="0005598B">
              <w:rPr>
                <w:rFonts w:cs="TimesNewRoman"/>
              </w:rPr>
              <w:t>D</w:t>
            </w:r>
            <w:r w:rsidR="00EB5DF7" w:rsidRPr="0005598B">
              <w:rPr>
                <w:rFonts w:cs="TimesNewRoman"/>
              </w:rPr>
              <w:t>ebit</w:t>
            </w:r>
            <w:r w:rsidR="006A72D2" w:rsidRPr="0005598B">
              <w:rPr>
                <w:rFonts w:cs="TimesNewRoman"/>
              </w:rPr>
              <w:t xml:space="preserve"> </w:t>
            </w:r>
            <w:r w:rsidR="00172B90" w:rsidRPr="0005598B">
              <w:rPr>
                <w:rFonts w:cs="TimesNewRoman"/>
              </w:rPr>
              <w:t>C</w:t>
            </w:r>
            <w:r w:rsidR="00EB5DF7" w:rsidRPr="0005598B">
              <w:rPr>
                <w:rFonts w:cs="TimesNewRoman"/>
              </w:rPr>
              <w:t>ard/</w:t>
            </w:r>
            <w:r w:rsidR="00172B90" w:rsidRPr="0005598B">
              <w:rPr>
                <w:rFonts w:cs="TimesNewRoman"/>
              </w:rPr>
              <w:t>E</w:t>
            </w:r>
            <w:r w:rsidR="00EB5DF7" w:rsidRPr="0005598B">
              <w:rPr>
                <w:rFonts w:cs="TimesNewRoman"/>
              </w:rPr>
              <w:t>-check</w:t>
            </w:r>
          </w:p>
          <w:p w14:paraId="2F5708CB" w14:textId="77777777" w:rsidR="001D59DA" w:rsidRPr="0005598B" w:rsidRDefault="001D59DA" w:rsidP="00857315">
            <w:pPr>
              <w:numPr>
                <w:ilvl w:val="1"/>
                <w:numId w:val="14"/>
              </w:numPr>
              <w:autoSpaceDE w:val="0"/>
              <w:autoSpaceDN w:val="0"/>
              <w:adjustRightInd w:val="0"/>
              <w:spacing w:before="120" w:after="120"/>
              <w:rPr>
                <w:rFonts w:cs="TimesNewRoman"/>
              </w:rPr>
            </w:pPr>
            <w:r w:rsidRPr="0005598B">
              <w:rPr>
                <w:rFonts w:cs="TimesNewRoman"/>
              </w:rPr>
              <w:t>Mail</w:t>
            </w:r>
            <w:r w:rsidR="006A72D2" w:rsidRPr="0005598B">
              <w:rPr>
                <w:rFonts w:cs="TimesNewRoman"/>
              </w:rPr>
              <w:t xml:space="preserve"> </w:t>
            </w:r>
            <w:r w:rsidRPr="0005598B">
              <w:rPr>
                <w:rFonts w:cs="TimesNewRoman"/>
              </w:rPr>
              <w:t>in</w:t>
            </w:r>
            <w:r w:rsidR="006A72D2" w:rsidRPr="0005598B">
              <w:rPr>
                <w:rFonts w:cs="TimesNewRoman"/>
              </w:rPr>
              <w:t xml:space="preserve"> </w:t>
            </w:r>
            <w:r w:rsidRPr="0005598B">
              <w:rPr>
                <w:rFonts w:cs="TimesNewRoman"/>
              </w:rPr>
              <w:t>your</w:t>
            </w:r>
            <w:r w:rsidR="006A72D2" w:rsidRPr="0005598B">
              <w:rPr>
                <w:rFonts w:cs="TimesNewRoman"/>
              </w:rPr>
              <w:t xml:space="preserve"> </w:t>
            </w:r>
            <w:r w:rsidRPr="0005598B">
              <w:rPr>
                <w:rFonts w:cs="TimesNewRoman"/>
              </w:rPr>
              <w:t>payment</w:t>
            </w:r>
          </w:p>
          <w:p w14:paraId="38F919E1" w14:textId="77777777" w:rsidR="001D59DA" w:rsidRPr="0005598B" w:rsidRDefault="001D59DA" w:rsidP="00857315">
            <w:pPr>
              <w:numPr>
                <w:ilvl w:val="1"/>
                <w:numId w:val="14"/>
              </w:numPr>
              <w:autoSpaceDE w:val="0"/>
              <w:autoSpaceDN w:val="0"/>
              <w:adjustRightInd w:val="0"/>
              <w:spacing w:before="120" w:after="120"/>
              <w:rPr>
                <w:rFonts w:cs="TimesNewRoman"/>
              </w:rPr>
            </w:pPr>
            <w:r w:rsidRPr="0005598B">
              <w:rPr>
                <w:rFonts w:cs="TimesNewRoman"/>
              </w:rPr>
              <w:t>Online</w:t>
            </w:r>
            <w:r w:rsidR="006A72D2" w:rsidRPr="0005598B">
              <w:rPr>
                <w:rFonts w:cs="TimesNewRoman"/>
              </w:rPr>
              <w:t xml:space="preserve"> </w:t>
            </w:r>
            <w:r w:rsidRPr="0005598B">
              <w:rPr>
                <w:rFonts w:cs="TimesNewRoman"/>
              </w:rPr>
              <w:t>payment</w:t>
            </w:r>
            <w:r w:rsidR="006A72D2" w:rsidRPr="0005598B">
              <w:rPr>
                <w:rFonts w:cs="TimesNewRoman"/>
              </w:rPr>
              <w:t xml:space="preserve"> </w:t>
            </w:r>
          </w:p>
          <w:p w14:paraId="4762A72D" w14:textId="77777777" w:rsidR="001D59DA" w:rsidRPr="0005598B" w:rsidRDefault="007E6923" w:rsidP="00857315">
            <w:pPr>
              <w:numPr>
                <w:ilvl w:val="1"/>
                <w:numId w:val="14"/>
              </w:numPr>
              <w:autoSpaceDE w:val="0"/>
              <w:autoSpaceDN w:val="0"/>
              <w:adjustRightInd w:val="0"/>
              <w:spacing w:before="120" w:after="120"/>
              <w:rPr>
                <w:rFonts w:cs="TimesNewRoman"/>
              </w:rPr>
            </w:pPr>
            <w:r w:rsidRPr="0005598B">
              <w:rPr>
                <w:rFonts w:cs="TimesNewRoman"/>
              </w:rPr>
              <w:t>Standalone</w:t>
            </w:r>
            <w:r w:rsidR="006A72D2" w:rsidRPr="0005598B">
              <w:rPr>
                <w:rFonts w:cs="TimesNewRoman"/>
              </w:rPr>
              <w:t xml:space="preserve"> </w:t>
            </w:r>
            <w:r w:rsidR="001D59DA" w:rsidRPr="0005598B">
              <w:rPr>
                <w:rFonts w:cs="TimesNewRoman"/>
              </w:rPr>
              <w:t>CVS/pharmacy</w:t>
            </w:r>
            <w:r w:rsidR="006A72D2" w:rsidRPr="0005598B">
              <w:rPr>
                <w:rFonts w:cs="TimesNewRoman"/>
              </w:rPr>
              <w:t xml:space="preserve"> </w:t>
            </w:r>
          </w:p>
          <w:p w14:paraId="2EB44C67" w14:textId="77777777" w:rsidR="001D59DA" w:rsidRPr="0005598B" w:rsidRDefault="001D59DA" w:rsidP="00857315">
            <w:pPr>
              <w:autoSpaceDE w:val="0"/>
              <w:autoSpaceDN w:val="0"/>
              <w:adjustRightInd w:val="0"/>
              <w:spacing w:before="120" w:after="120"/>
              <w:rPr>
                <w:rFonts w:cs="Verdana,Bold"/>
                <w:bCs/>
                <w:color w:val="000000"/>
              </w:rPr>
            </w:pPr>
          </w:p>
          <w:p w14:paraId="55E3EA34" w14:textId="44CC34C9" w:rsidR="001D59DA" w:rsidRPr="0005598B" w:rsidRDefault="001D59DA" w:rsidP="00857315">
            <w:pPr>
              <w:autoSpaceDE w:val="0"/>
              <w:autoSpaceDN w:val="0"/>
              <w:adjustRightInd w:val="0"/>
              <w:spacing w:before="120" w:after="120"/>
              <w:rPr>
                <w:rFonts w:cs="Verdana,Bold"/>
                <w:bCs/>
                <w:color w:val="000000"/>
              </w:rPr>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rFonts w:cs="Verdana,Bold"/>
                <w:b/>
                <w:bCs/>
                <w:color w:val="000000"/>
              </w:rPr>
              <w:t xml:space="preserve"> </w:t>
            </w:r>
            <w:r w:rsidRPr="0005598B">
              <w:rPr>
                <w:rFonts w:cs="Verdana,Bold"/>
                <w:b/>
                <w:bCs/>
                <w:color w:val="000000"/>
              </w:rPr>
              <w:t>Process</w:t>
            </w:r>
            <w:r w:rsidR="006A72D2" w:rsidRPr="0005598B">
              <w:rPr>
                <w:rFonts w:cs="Verdana,Bold"/>
                <w:b/>
                <w:bCs/>
                <w:color w:val="000000"/>
              </w:rPr>
              <w:t xml:space="preserve"> </w:t>
            </w:r>
            <w:r w:rsidRPr="0005598B">
              <w:rPr>
                <w:rFonts w:cs="Verdana,Bold"/>
                <w:b/>
                <w:bCs/>
                <w:color w:val="000000"/>
              </w:rPr>
              <w:t>Note</w:t>
            </w:r>
            <w:r w:rsidRPr="0005598B">
              <w:rPr>
                <w:rFonts w:cs="Verdana,Bold"/>
                <w:bCs/>
                <w:color w:val="000000"/>
              </w:rPr>
              <w:t>:</w:t>
            </w:r>
            <w:r w:rsidR="0005598B">
              <w:rPr>
                <w:rFonts w:cs="Verdana,Bold"/>
                <w:bCs/>
                <w:color w:val="000000"/>
              </w:rPr>
              <w:t xml:space="preserve"> </w:t>
            </w:r>
            <w:r w:rsidRPr="0005598B">
              <w:rPr>
                <w:rFonts w:cs="Verdana,Bold"/>
                <w:bCs/>
                <w:color w:val="000000"/>
              </w:rPr>
              <w:t>Refer</w:t>
            </w:r>
            <w:r w:rsidR="006A72D2" w:rsidRPr="0005598B">
              <w:rPr>
                <w:rFonts w:cs="Verdana,Bold"/>
                <w:bCs/>
                <w:color w:val="000000"/>
              </w:rPr>
              <w:t xml:space="preserve"> </w:t>
            </w:r>
            <w:r w:rsidRPr="0005598B">
              <w:rPr>
                <w:rFonts w:cs="Verdana,Bold"/>
                <w:bCs/>
                <w:color w:val="000000"/>
              </w:rPr>
              <w:t>to</w:t>
            </w:r>
            <w:r w:rsidR="006A72D2" w:rsidRPr="0005598B">
              <w:rPr>
                <w:rFonts w:cs="Verdana,Bold"/>
                <w:bCs/>
                <w:color w:val="000000"/>
              </w:rPr>
              <w:t xml:space="preserve"> </w:t>
            </w:r>
            <w:r w:rsidRPr="0005598B">
              <w:rPr>
                <w:rFonts w:cs="Verdana,Bold"/>
                <w:bCs/>
                <w:color w:val="000000"/>
              </w:rPr>
              <w:t>the</w:t>
            </w:r>
            <w:r w:rsidR="006A72D2" w:rsidRPr="0005598B">
              <w:rPr>
                <w:rFonts w:cs="Verdana,Bold"/>
                <w:bCs/>
                <w:color w:val="000000"/>
              </w:rPr>
              <w:t xml:space="preserve"> </w:t>
            </w:r>
            <w:hyperlink w:anchor="_Payment_Options" w:history="1">
              <w:r w:rsidR="00B64FD1" w:rsidRPr="0005598B">
                <w:rPr>
                  <w:rStyle w:val="Hyperlink"/>
                  <w:rFonts w:cs="Verdana,Bold"/>
                  <w:bCs/>
                </w:rPr>
                <w:t>Payment</w:t>
              </w:r>
              <w:r w:rsidR="006A72D2" w:rsidRPr="0005598B">
                <w:rPr>
                  <w:rStyle w:val="Hyperlink"/>
                  <w:rFonts w:cs="Verdana,Bold"/>
                  <w:bCs/>
                </w:rPr>
                <w:t xml:space="preserve"> </w:t>
              </w:r>
              <w:r w:rsidR="00B64FD1" w:rsidRPr="0005598B">
                <w:rPr>
                  <w:rStyle w:val="Hyperlink"/>
                  <w:rFonts w:cs="Verdana,Bold"/>
                  <w:bCs/>
                </w:rPr>
                <w:t>Options</w:t>
              </w:r>
            </w:hyperlink>
            <w:r w:rsidR="006A72D2" w:rsidRPr="0005598B">
              <w:rPr>
                <w:rFonts w:cs="Verdana,Bold"/>
                <w:bCs/>
                <w:color w:val="000000"/>
              </w:rPr>
              <w:t xml:space="preserve"> </w:t>
            </w:r>
            <w:r w:rsidRPr="0005598B">
              <w:rPr>
                <w:rFonts w:cs="Verdana,Bold"/>
                <w:bCs/>
                <w:color w:val="000000"/>
              </w:rPr>
              <w:t>section</w:t>
            </w:r>
            <w:r w:rsidR="006A72D2" w:rsidRPr="0005598B">
              <w:rPr>
                <w:rFonts w:cs="Verdana,Bold"/>
                <w:bCs/>
                <w:color w:val="000000"/>
              </w:rPr>
              <w:t xml:space="preserve"> </w:t>
            </w:r>
            <w:r w:rsidRPr="0005598B">
              <w:rPr>
                <w:rFonts w:cs="Verdana,Bold"/>
                <w:bCs/>
                <w:color w:val="000000"/>
              </w:rPr>
              <w:t>of</w:t>
            </w:r>
            <w:r w:rsidR="006A72D2" w:rsidRPr="0005598B">
              <w:rPr>
                <w:rFonts w:cs="Verdana,Bold"/>
                <w:bCs/>
                <w:color w:val="000000"/>
              </w:rPr>
              <w:t xml:space="preserve"> </w:t>
            </w:r>
            <w:r w:rsidRPr="0005598B">
              <w:rPr>
                <w:rFonts w:cs="Verdana,Bold"/>
                <w:bCs/>
                <w:color w:val="000000"/>
              </w:rPr>
              <w:t>this</w:t>
            </w:r>
            <w:r w:rsidR="006A72D2" w:rsidRPr="0005598B">
              <w:rPr>
                <w:rFonts w:cs="Verdana,Bold"/>
                <w:bCs/>
                <w:color w:val="000000"/>
              </w:rPr>
              <w:t xml:space="preserve"> </w:t>
            </w:r>
            <w:r w:rsidRPr="0005598B">
              <w:rPr>
                <w:rFonts w:cs="Verdana,Bold"/>
                <w:bCs/>
                <w:color w:val="000000"/>
              </w:rPr>
              <w:t>document</w:t>
            </w:r>
            <w:r w:rsidR="006A72D2" w:rsidRPr="0005598B">
              <w:rPr>
                <w:rFonts w:cs="Verdana,Bold"/>
                <w:bCs/>
                <w:color w:val="000000"/>
              </w:rPr>
              <w:t xml:space="preserve"> </w:t>
            </w:r>
            <w:r w:rsidRPr="0005598B">
              <w:rPr>
                <w:rFonts w:cs="Verdana,Bold"/>
                <w:bCs/>
                <w:color w:val="000000"/>
              </w:rPr>
              <w:t>to</w:t>
            </w:r>
            <w:r w:rsidR="006A72D2" w:rsidRPr="0005598B">
              <w:rPr>
                <w:rFonts w:cs="Verdana,Bold"/>
                <w:bCs/>
                <w:color w:val="000000"/>
              </w:rPr>
              <w:t xml:space="preserve"> </w:t>
            </w:r>
            <w:r w:rsidRPr="0005598B">
              <w:rPr>
                <w:rFonts w:cs="Verdana,Bold"/>
                <w:bCs/>
                <w:color w:val="000000"/>
              </w:rPr>
              <w:t>take</w:t>
            </w:r>
            <w:r w:rsidR="006A72D2" w:rsidRPr="0005598B">
              <w:rPr>
                <w:rFonts w:cs="Verdana,Bold"/>
                <w:bCs/>
                <w:color w:val="000000"/>
              </w:rPr>
              <w:t xml:space="preserve"> </w:t>
            </w:r>
            <w:r w:rsidRPr="0005598B">
              <w:rPr>
                <w:rFonts w:cs="Verdana,Bold"/>
                <w:bCs/>
                <w:color w:val="000000"/>
              </w:rPr>
              <w:t>a</w:t>
            </w:r>
            <w:r w:rsidR="006A72D2" w:rsidRPr="0005598B">
              <w:rPr>
                <w:rFonts w:cs="Verdana,Bold"/>
                <w:bCs/>
                <w:color w:val="000000"/>
              </w:rPr>
              <w:t xml:space="preserve"> </w:t>
            </w:r>
            <w:r w:rsidRPr="0005598B">
              <w:rPr>
                <w:rFonts w:cs="Verdana,Bold"/>
                <w:bCs/>
                <w:color w:val="000000"/>
              </w:rPr>
              <w:t>payment.</w:t>
            </w:r>
          </w:p>
          <w:p w14:paraId="239C9E1D" w14:textId="77777777" w:rsidR="00152214" w:rsidRPr="0005598B" w:rsidRDefault="00152214" w:rsidP="00857315">
            <w:pPr>
              <w:autoSpaceDE w:val="0"/>
              <w:autoSpaceDN w:val="0"/>
              <w:adjustRightInd w:val="0"/>
              <w:spacing w:before="120" w:after="120"/>
              <w:rPr>
                <w:rFonts w:cs="Verdana,Bold"/>
                <w:bCs/>
                <w:color w:val="000000"/>
              </w:rPr>
            </w:pPr>
          </w:p>
        </w:tc>
      </w:tr>
      <w:tr w:rsidR="001D59DA" w:rsidRPr="0005598B" w14:paraId="2A81FC1D" w14:textId="77777777" w:rsidTr="007E15FC">
        <w:tc>
          <w:tcPr>
            <w:tcW w:w="307" w:type="pct"/>
          </w:tcPr>
          <w:p w14:paraId="75CEF345" w14:textId="1B3EA77F" w:rsidR="001D59DA" w:rsidRPr="0005598B" w:rsidRDefault="00CC0C73" w:rsidP="00857315">
            <w:pPr>
              <w:spacing w:before="120" w:after="120"/>
              <w:ind w:left="-116"/>
              <w:jc w:val="center"/>
              <w:rPr>
                <w:b/>
              </w:rPr>
            </w:pPr>
            <w:r w:rsidRPr="0005598B">
              <w:rPr>
                <w:b/>
              </w:rPr>
              <w:t>3</w:t>
            </w:r>
          </w:p>
        </w:tc>
        <w:tc>
          <w:tcPr>
            <w:tcW w:w="1486" w:type="pct"/>
            <w:shd w:val="clear" w:color="auto" w:fill="auto"/>
          </w:tcPr>
          <w:p w14:paraId="1F578DF0" w14:textId="77777777" w:rsidR="001D59DA" w:rsidRPr="0005598B" w:rsidRDefault="001D59DA" w:rsidP="00857315">
            <w:pPr>
              <w:spacing w:before="120" w:after="120"/>
              <w:rPr>
                <w:b/>
              </w:rPr>
            </w:pPr>
            <w:r w:rsidRPr="0005598B">
              <w:rPr>
                <w:b/>
              </w:rPr>
              <w:t>I</w:t>
            </w:r>
            <w:r w:rsidR="006A72D2" w:rsidRPr="0005598B">
              <w:rPr>
                <w:b/>
              </w:rPr>
              <w:t xml:space="preserve"> </w:t>
            </w:r>
            <w:r w:rsidRPr="0005598B">
              <w:rPr>
                <w:b/>
              </w:rPr>
              <w:t>can’t</w:t>
            </w:r>
            <w:r w:rsidR="006A72D2" w:rsidRPr="0005598B">
              <w:rPr>
                <w:b/>
              </w:rPr>
              <w:t xml:space="preserve"> </w:t>
            </w:r>
            <w:r w:rsidRPr="0005598B">
              <w:rPr>
                <w:b/>
              </w:rPr>
              <w:t>afford</w:t>
            </w:r>
            <w:r w:rsidR="006A72D2" w:rsidRPr="0005598B">
              <w:rPr>
                <w:b/>
              </w:rPr>
              <w:t xml:space="preserve"> </w:t>
            </w:r>
            <w:r w:rsidRPr="0005598B">
              <w:rPr>
                <w:b/>
              </w:rPr>
              <w:t>to</w:t>
            </w:r>
            <w:r w:rsidR="006A72D2" w:rsidRPr="0005598B">
              <w:rPr>
                <w:b/>
              </w:rPr>
              <w:t xml:space="preserve"> </w:t>
            </w:r>
            <w:r w:rsidRPr="0005598B">
              <w:rPr>
                <w:b/>
              </w:rPr>
              <w:t>pay</w:t>
            </w:r>
            <w:r w:rsidR="006A72D2" w:rsidRPr="0005598B">
              <w:rPr>
                <w:b/>
              </w:rPr>
              <w:t xml:space="preserve"> </w:t>
            </w:r>
            <w:r w:rsidRPr="0005598B">
              <w:rPr>
                <w:b/>
              </w:rPr>
              <w:t>my</w:t>
            </w:r>
            <w:r w:rsidR="006A72D2" w:rsidRPr="0005598B">
              <w:rPr>
                <w:b/>
              </w:rPr>
              <w:t xml:space="preserve"> </w:t>
            </w:r>
            <w:r w:rsidRPr="0005598B">
              <w:rPr>
                <w:b/>
              </w:rPr>
              <w:t>balance.</w:t>
            </w:r>
            <w:r w:rsidR="006A72D2" w:rsidRPr="0005598B">
              <w:rPr>
                <w:b/>
              </w:rPr>
              <w:t xml:space="preserve"> </w:t>
            </w:r>
            <w:r w:rsidRPr="0005598B">
              <w:rPr>
                <w:b/>
              </w:rPr>
              <w:t>I</w:t>
            </w:r>
            <w:r w:rsidR="006A72D2" w:rsidRPr="0005598B">
              <w:rPr>
                <w:b/>
              </w:rPr>
              <w:t xml:space="preserve"> </w:t>
            </w:r>
            <w:r w:rsidRPr="0005598B">
              <w:rPr>
                <w:b/>
              </w:rPr>
              <w:t>don’t</w:t>
            </w:r>
            <w:r w:rsidR="006A72D2" w:rsidRPr="0005598B">
              <w:rPr>
                <w:b/>
              </w:rPr>
              <w:t xml:space="preserve"> </w:t>
            </w:r>
            <w:r w:rsidRPr="0005598B">
              <w:rPr>
                <w:b/>
              </w:rPr>
              <w:t>want</w:t>
            </w:r>
            <w:r w:rsidR="006A72D2" w:rsidRPr="0005598B">
              <w:rPr>
                <w:b/>
              </w:rPr>
              <w:t xml:space="preserve"> </w:t>
            </w:r>
            <w:r w:rsidRPr="0005598B">
              <w:rPr>
                <w:b/>
              </w:rPr>
              <w:t>to</w:t>
            </w:r>
            <w:r w:rsidR="006A72D2" w:rsidRPr="0005598B">
              <w:rPr>
                <w:b/>
              </w:rPr>
              <w:t xml:space="preserve"> </w:t>
            </w:r>
            <w:r w:rsidRPr="0005598B">
              <w:rPr>
                <w:b/>
              </w:rPr>
              <w:t>be</w:t>
            </w:r>
            <w:r w:rsidR="006A72D2" w:rsidRPr="0005598B">
              <w:rPr>
                <w:b/>
              </w:rPr>
              <w:t xml:space="preserve"> </w:t>
            </w:r>
            <w:r w:rsidRPr="0005598B">
              <w:rPr>
                <w:b/>
              </w:rPr>
              <w:t>disenrolled.</w:t>
            </w:r>
            <w:r w:rsidR="006A72D2" w:rsidRPr="0005598B">
              <w:rPr>
                <w:b/>
              </w:rPr>
              <w:t xml:space="preserve"> </w:t>
            </w:r>
            <w:r w:rsidRPr="0005598B">
              <w:rPr>
                <w:b/>
              </w:rPr>
              <w:t>What</w:t>
            </w:r>
            <w:r w:rsidR="006A72D2" w:rsidRPr="0005598B">
              <w:rPr>
                <w:b/>
              </w:rPr>
              <w:t xml:space="preserve"> </w:t>
            </w:r>
            <w:r w:rsidRPr="0005598B">
              <w:rPr>
                <w:b/>
              </w:rPr>
              <w:t>can</w:t>
            </w:r>
            <w:r w:rsidR="006A72D2" w:rsidRPr="0005598B">
              <w:rPr>
                <w:b/>
              </w:rPr>
              <w:t xml:space="preserve"> </w:t>
            </w:r>
            <w:r w:rsidRPr="0005598B">
              <w:rPr>
                <w:b/>
              </w:rPr>
              <w:t>I</w:t>
            </w:r>
            <w:r w:rsidR="006A72D2" w:rsidRPr="0005598B">
              <w:rPr>
                <w:b/>
              </w:rPr>
              <w:t xml:space="preserve"> </w:t>
            </w:r>
            <w:r w:rsidRPr="0005598B">
              <w:rPr>
                <w:b/>
              </w:rPr>
              <w:t>do?</w:t>
            </w:r>
          </w:p>
          <w:p w14:paraId="7CECEB01" w14:textId="77777777" w:rsidR="001D59DA" w:rsidRPr="0005598B" w:rsidRDefault="001D59DA" w:rsidP="00857315">
            <w:pPr>
              <w:spacing w:before="120" w:after="120"/>
              <w:rPr>
                <w:b/>
              </w:rPr>
            </w:pPr>
          </w:p>
          <w:p w14:paraId="280075C2" w14:textId="77777777" w:rsidR="001D59DA" w:rsidRPr="0005598B" w:rsidRDefault="001D59DA" w:rsidP="00857315">
            <w:pPr>
              <w:spacing w:before="120" w:after="120"/>
              <w:rPr>
                <w:b/>
              </w:rPr>
            </w:pPr>
            <w:r w:rsidRPr="0005598B">
              <w:rPr>
                <w:b/>
              </w:rPr>
              <w:t>OR</w:t>
            </w:r>
          </w:p>
          <w:p w14:paraId="34B258A3" w14:textId="77777777" w:rsidR="001D59DA" w:rsidRPr="0005598B" w:rsidRDefault="001D59DA" w:rsidP="00857315">
            <w:pPr>
              <w:spacing w:before="120" w:after="120"/>
              <w:rPr>
                <w:b/>
              </w:rPr>
            </w:pPr>
          </w:p>
          <w:p w14:paraId="38FF31CB" w14:textId="77777777" w:rsidR="001D59DA" w:rsidRPr="0005598B" w:rsidRDefault="001D59DA" w:rsidP="00857315">
            <w:pPr>
              <w:spacing w:before="120" w:after="120"/>
              <w:rPr>
                <w:b/>
              </w:rPr>
            </w:pPr>
            <w:r w:rsidRPr="0005598B">
              <w:rPr>
                <w:b/>
              </w:rPr>
              <w:t>I</w:t>
            </w:r>
            <w:r w:rsidR="006A72D2" w:rsidRPr="0005598B">
              <w:rPr>
                <w:b/>
              </w:rPr>
              <w:t xml:space="preserve"> </w:t>
            </w:r>
            <w:r w:rsidRPr="0005598B">
              <w:rPr>
                <w:b/>
              </w:rPr>
              <w:t>received</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that</w:t>
            </w:r>
            <w:r w:rsidR="006A72D2" w:rsidRPr="0005598B">
              <w:rPr>
                <w:b/>
              </w:rPr>
              <w:t xml:space="preserve"> </w:t>
            </w:r>
            <w:r w:rsidRPr="0005598B">
              <w:rPr>
                <w:b/>
              </w:rPr>
              <w:t>I</w:t>
            </w:r>
            <w:r w:rsidR="006A72D2" w:rsidRPr="0005598B">
              <w:rPr>
                <w:b/>
              </w:rPr>
              <w:t xml:space="preserve"> </w:t>
            </w:r>
            <w:r w:rsidRPr="0005598B">
              <w:rPr>
                <w:b/>
              </w:rPr>
              <w:t>am</w:t>
            </w:r>
            <w:r w:rsidR="006A72D2" w:rsidRPr="0005598B">
              <w:rPr>
                <w:b/>
              </w:rPr>
              <w:t xml:space="preserve"> </w:t>
            </w:r>
            <w:r w:rsidRPr="0005598B">
              <w:rPr>
                <w:b/>
              </w:rPr>
              <w:t>past</w:t>
            </w:r>
            <w:r w:rsidR="006A72D2" w:rsidRPr="0005598B">
              <w:rPr>
                <w:b/>
              </w:rPr>
              <w:t xml:space="preserve"> </w:t>
            </w:r>
            <w:r w:rsidRPr="0005598B">
              <w:rPr>
                <w:b/>
              </w:rPr>
              <w:t>due</w:t>
            </w:r>
            <w:r w:rsidR="006A72D2" w:rsidRPr="0005598B">
              <w:rPr>
                <w:b/>
              </w:rPr>
              <w:t xml:space="preserve"> </w:t>
            </w:r>
            <w:r w:rsidRPr="0005598B">
              <w:rPr>
                <w:b/>
              </w:rPr>
              <w:t>with</w:t>
            </w:r>
            <w:r w:rsidR="006A72D2" w:rsidRPr="0005598B">
              <w:rPr>
                <w:b/>
              </w:rPr>
              <w:t xml:space="preserve"> </w:t>
            </w:r>
            <w:r w:rsidRPr="0005598B">
              <w:rPr>
                <w:b/>
              </w:rPr>
              <w:t>my</w:t>
            </w:r>
            <w:r w:rsidR="006A72D2" w:rsidRPr="0005598B">
              <w:rPr>
                <w:b/>
              </w:rPr>
              <w:t xml:space="preserve"> </w:t>
            </w:r>
            <w:r w:rsidRPr="0005598B">
              <w:rPr>
                <w:b/>
              </w:rPr>
              <w:t>MED</w:t>
            </w:r>
            <w:r w:rsidR="006A72D2" w:rsidRPr="0005598B">
              <w:rPr>
                <w:b/>
              </w:rPr>
              <w:t xml:space="preserve"> </w:t>
            </w:r>
            <w:r w:rsidRPr="0005598B">
              <w:rPr>
                <w:b/>
              </w:rPr>
              <w:t>D</w:t>
            </w:r>
            <w:r w:rsidR="006A72D2" w:rsidRPr="0005598B">
              <w:rPr>
                <w:b/>
              </w:rPr>
              <w:t xml:space="preserve"> </w:t>
            </w:r>
            <w:r w:rsidRPr="0005598B">
              <w:rPr>
                <w:b/>
              </w:rPr>
              <w:t>monthly</w:t>
            </w:r>
            <w:r w:rsidR="006A72D2" w:rsidRPr="0005598B">
              <w:rPr>
                <w:b/>
              </w:rPr>
              <w:t xml:space="preserve"> </w:t>
            </w:r>
            <w:r w:rsidRPr="0005598B">
              <w:rPr>
                <w:b/>
              </w:rPr>
              <w:t>premium.</w:t>
            </w:r>
            <w:r w:rsidR="006A72D2" w:rsidRPr="0005598B">
              <w:rPr>
                <w:b/>
              </w:rPr>
              <w:t xml:space="preserve"> </w:t>
            </w:r>
            <w:r w:rsidRPr="0005598B">
              <w:rPr>
                <w:b/>
              </w:rPr>
              <w:t>Can</w:t>
            </w:r>
            <w:r w:rsidR="006A72D2" w:rsidRPr="0005598B">
              <w:rPr>
                <w:b/>
              </w:rPr>
              <w:t xml:space="preserve"> </w:t>
            </w:r>
            <w:r w:rsidRPr="0005598B">
              <w:rPr>
                <w:b/>
              </w:rPr>
              <w:t>I</w:t>
            </w:r>
            <w:r w:rsidR="006A72D2" w:rsidRPr="0005598B">
              <w:rPr>
                <w:b/>
              </w:rPr>
              <w:t xml:space="preserve"> </w:t>
            </w:r>
            <w:r w:rsidRPr="0005598B">
              <w:rPr>
                <w:b/>
              </w:rPr>
              <w:t>set</w:t>
            </w:r>
            <w:r w:rsidR="006A72D2" w:rsidRPr="0005598B">
              <w:rPr>
                <w:b/>
              </w:rPr>
              <w:t xml:space="preserve"> </w:t>
            </w:r>
            <w:r w:rsidRPr="0005598B">
              <w:rPr>
                <w:b/>
              </w:rPr>
              <w:t>up</w:t>
            </w:r>
            <w:r w:rsidR="006A72D2" w:rsidRPr="0005598B">
              <w:rPr>
                <w:b/>
              </w:rPr>
              <w:t xml:space="preserve"> </w:t>
            </w:r>
            <w:r w:rsidRPr="0005598B">
              <w:rPr>
                <w:b/>
              </w:rPr>
              <w:t>a</w:t>
            </w:r>
            <w:r w:rsidR="006A72D2" w:rsidRPr="0005598B">
              <w:rPr>
                <w:b/>
              </w:rPr>
              <w:t xml:space="preserve"> </w:t>
            </w:r>
            <w:r w:rsidRPr="0005598B">
              <w:rPr>
                <w:b/>
              </w:rPr>
              <w:t>Payment</w:t>
            </w:r>
            <w:r w:rsidR="006A72D2" w:rsidRPr="0005598B">
              <w:rPr>
                <w:b/>
              </w:rPr>
              <w:t xml:space="preserve"> </w:t>
            </w:r>
            <w:r w:rsidRPr="0005598B">
              <w:rPr>
                <w:b/>
              </w:rPr>
              <w:t>Plan</w:t>
            </w:r>
            <w:r w:rsidR="006A72D2" w:rsidRPr="0005598B">
              <w:rPr>
                <w:b/>
              </w:rPr>
              <w:t xml:space="preserve"> </w:t>
            </w:r>
            <w:r w:rsidRPr="0005598B">
              <w:rPr>
                <w:b/>
              </w:rPr>
              <w:t>for</w:t>
            </w:r>
            <w:r w:rsidR="006A72D2" w:rsidRPr="0005598B">
              <w:rPr>
                <w:b/>
              </w:rPr>
              <w:t xml:space="preserve"> </w:t>
            </w:r>
            <w:r w:rsidRPr="0005598B">
              <w:rPr>
                <w:b/>
              </w:rPr>
              <w:t>this</w:t>
            </w:r>
            <w:r w:rsidR="006A72D2" w:rsidRPr="0005598B">
              <w:rPr>
                <w:b/>
              </w:rPr>
              <w:t xml:space="preserve"> </w:t>
            </w:r>
            <w:r w:rsidRPr="0005598B">
              <w:rPr>
                <w:b/>
              </w:rPr>
              <w:t>amount?</w:t>
            </w:r>
          </w:p>
        </w:tc>
        <w:tc>
          <w:tcPr>
            <w:tcW w:w="3207" w:type="pct"/>
            <w:shd w:val="clear" w:color="auto" w:fill="auto"/>
          </w:tcPr>
          <w:p w14:paraId="312604A6" w14:textId="6DB47132" w:rsidR="001D59DA" w:rsidRPr="0005598B" w:rsidRDefault="001D59DA" w:rsidP="00857315">
            <w:pPr>
              <w:spacing w:before="120" w:after="120"/>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b/>
              </w:rPr>
              <w:t xml:space="preserve"> </w:t>
            </w:r>
            <w:r w:rsidRPr="0005598B">
              <w:rPr>
                <w:b/>
              </w:rPr>
              <w:t>Process</w:t>
            </w:r>
            <w:r w:rsidR="006A72D2" w:rsidRPr="0005598B">
              <w:rPr>
                <w:b/>
              </w:rPr>
              <w:t xml:space="preserve"> </w:t>
            </w:r>
            <w:r w:rsidRPr="0005598B">
              <w:rPr>
                <w:b/>
              </w:rPr>
              <w:t>Note:</w:t>
            </w:r>
            <w:r w:rsidR="0005598B">
              <w:t xml:space="preserve"> </w:t>
            </w:r>
            <w:r w:rsidRPr="0005598B">
              <w:t>Payment</w:t>
            </w:r>
            <w:r w:rsidR="006A72D2" w:rsidRPr="0005598B">
              <w:t xml:space="preserve"> </w:t>
            </w:r>
            <w:r w:rsidRPr="0005598B">
              <w:t>Plans</w:t>
            </w:r>
            <w:r w:rsidR="006A72D2" w:rsidRPr="0005598B">
              <w:t xml:space="preserve"> </w:t>
            </w:r>
            <w:r w:rsidRPr="0005598B">
              <w:t>should</w:t>
            </w:r>
            <w:r w:rsidR="006A72D2" w:rsidRPr="0005598B">
              <w:t xml:space="preserve"> </w:t>
            </w:r>
            <w:r w:rsidRPr="0005598B">
              <w:rPr>
                <w:b/>
              </w:rPr>
              <w:t>only</w:t>
            </w:r>
            <w:r w:rsidR="006A72D2" w:rsidRPr="0005598B">
              <w:t xml:space="preserve"> </w:t>
            </w:r>
            <w:r w:rsidRPr="0005598B">
              <w:t>be</w:t>
            </w:r>
            <w:r w:rsidR="006A72D2" w:rsidRPr="0005598B">
              <w:t xml:space="preserve"> </w:t>
            </w:r>
            <w:r w:rsidRPr="0005598B">
              <w:t>established</w:t>
            </w:r>
            <w:r w:rsidR="006A72D2" w:rsidRPr="0005598B">
              <w:t xml:space="preserve"> </w:t>
            </w:r>
            <w:r w:rsidRPr="0005598B">
              <w:t>for</w:t>
            </w:r>
            <w:r w:rsidR="006A72D2" w:rsidRPr="0005598B">
              <w:t xml:space="preserve"> </w:t>
            </w:r>
            <w:r w:rsidRPr="0005598B">
              <w:t>beneficiaries</w:t>
            </w:r>
            <w:r w:rsidR="006A72D2" w:rsidRPr="0005598B">
              <w:t xml:space="preserve"> </w:t>
            </w:r>
            <w:r w:rsidRPr="0005598B">
              <w:t>who</w:t>
            </w:r>
            <w:r w:rsidR="006A72D2" w:rsidRPr="0005598B">
              <w:t xml:space="preserve"> </w:t>
            </w:r>
            <w:r w:rsidRPr="0005598B">
              <w:t>are</w:t>
            </w:r>
            <w:r w:rsidR="006A72D2" w:rsidRPr="0005598B">
              <w:t xml:space="preserve"> </w:t>
            </w:r>
            <w:r w:rsidRPr="0005598B">
              <w:t>past</w:t>
            </w:r>
            <w:r w:rsidR="006A72D2" w:rsidRPr="0005598B">
              <w:t xml:space="preserve"> </w:t>
            </w:r>
            <w:r w:rsidRPr="0005598B">
              <w:t>due</w:t>
            </w:r>
            <w:r w:rsidR="006A72D2" w:rsidRPr="0005598B">
              <w:t xml:space="preserve"> </w:t>
            </w:r>
            <w:r w:rsidRPr="0005598B">
              <w:t>with</w:t>
            </w:r>
            <w:r w:rsidR="006A72D2" w:rsidRPr="0005598B">
              <w:t xml:space="preserve"> </w:t>
            </w:r>
            <w:r w:rsidRPr="0005598B">
              <w:t>their</w:t>
            </w:r>
            <w:r w:rsidR="006A72D2" w:rsidRPr="0005598B">
              <w:t xml:space="preserve"> </w:t>
            </w:r>
            <w:r w:rsidRPr="0005598B">
              <w:t>MED</w:t>
            </w:r>
            <w:r w:rsidR="006A72D2" w:rsidRPr="0005598B">
              <w:t xml:space="preserve"> </w:t>
            </w:r>
            <w:r w:rsidRPr="0005598B">
              <w:t>D</w:t>
            </w:r>
            <w:r w:rsidR="006A72D2" w:rsidRPr="0005598B">
              <w:t xml:space="preserve"> </w:t>
            </w:r>
            <w:r w:rsidRPr="0005598B">
              <w:t>monthly</w:t>
            </w:r>
            <w:r w:rsidR="006A72D2" w:rsidRPr="0005598B">
              <w:t xml:space="preserve"> </w:t>
            </w:r>
            <w:r w:rsidRPr="0005598B">
              <w:t>premiums.</w:t>
            </w:r>
          </w:p>
          <w:p w14:paraId="1A8D2E39" w14:textId="77777777" w:rsidR="001D59DA" w:rsidRPr="0005598B" w:rsidRDefault="001D59DA" w:rsidP="00857315">
            <w:pPr>
              <w:spacing w:before="120" w:after="120"/>
            </w:pPr>
          </w:p>
          <w:p w14:paraId="3532F2FC" w14:textId="07F9A773" w:rsidR="001D59DA" w:rsidRPr="0005598B" w:rsidRDefault="00612C11" w:rsidP="00857315">
            <w:pPr>
              <w:spacing w:before="120" w:after="120"/>
            </w:pPr>
            <w:r w:rsidRPr="0005598B">
              <w:rPr>
                <w:b/>
                <w:noProof/>
              </w:rPr>
              <w:drawing>
                <wp:inline distT="0" distB="0" distL="0" distR="0" wp14:anchorId="03578B94" wp14:editId="3297870B">
                  <wp:extent cx="295275" cy="180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1D59DA" w:rsidRPr="0005598B">
              <w:t>You</w:t>
            </w:r>
            <w:r w:rsidR="006A72D2" w:rsidRPr="0005598B">
              <w:t xml:space="preserve"> </w:t>
            </w:r>
            <w:r w:rsidR="001D59DA" w:rsidRPr="0005598B">
              <w:t>have</w:t>
            </w:r>
            <w:r w:rsidR="006A72D2" w:rsidRPr="0005598B">
              <w:t xml:space="preserve"> </w:t>
            </w:r>
            <w:r w:rsidR="001D59DA" w:rsidRPr="0005598B">
              <w:t>the</w:t>
            </w:r>
            <w:r w:rsidR="006A72D2" w:rsidRPr="0005598B">
              <w:t xml:space="preserve"> </w:t>
            </w:r>
            <w:r w:rsidR="001D59DA" w:rsidRPr="0005598B">
              <w:t>option</w:t>
            </w:r>
            <w:r w:rsidR="006A72D2" w:rsidRPr="0005598B">
              <w:t xml:space="preserve"> </w:t>
            </w:r>
            <w:r w:rsidR="001D59DA" w:rsidRPr="0005598B">
              <w:t>to</w:t>
            </w:r>
            <w:r w:rsidR="006A72D2" w:rsidRPr="0005598B">
              <w:t xml:space="preserve"> </w:t>
            </w:r>
            <w:r w:rsidR="001D59DA" w:rsidRPr="0005598B">
              <w:t>set</w:t>
            </w:r>
            <w:r w:rsidR="006A72D2" w:rsidRPr="0005598B">
              <w:t xml:space="preserve"> </w:t>
            </w:r>
            <w:r w:rsidR="001D59DA" w:rsidRPr="0005598B">
              <w:t>up</w:t>
            </w:r>
            <w:r w:rsidR="006A72D2" w:rsidRPr="0005598B">
              <w:t xml:space="preserve"> </w:t>
            </w:r>
            <w:r w:rsidR="001D59DA" w:rsidRPr="0005598B">
              <w:t>a</w:t>
            </w:r>
            <w:r w:rsidR="006A72D2" w:rsidRPr="0005598B">
              <w:t xml:space="preserve"> </w:t>
            </w:r>
            <w:r w:rsidR="001D59DA" w:rsidRPr="0005598B">
              <w:t>payment</w:t>
            </w:r>
            <w:r w:rsidR="006A72D2" w:rsidRPr="0005598B">
              <w:t xml:space="preserve"> </w:t>
            </w:r>
            <w:r w:rsidR="001D59DA" w:rsidRPr="0005598B">
              <w:t>plan.</w:t>
            </w:r>
            <w:r w:rsidR="006A72D2" w:rsidRPr="0005598B">
              <w:t xml:space="preserve"> </w:t>
            </w:r>
            <w:r w:rsidR="001D59DA" w:rsidRPr="0005598B">
              <w:t>The</w:t>
            </w:r>
            <w:r w:rsidR="006A72D2" w:rsidRPr="0005598B">
              <w:t xml:space="preserve"> </w:t>
            </w:r>
            <w:r w:rsidR="001D59DA" w:rsidRPr="0005598B">
              <w:t>payment</w:t>
            </w:r>
            <w:r w:rsidR="006A72D2" w:rsidRPr="0005598B">
              <w:t xml:space="preserve"> </w:t>
            </w:r>
            <w:r w:rsidR="001D59DA" w:rsidRPr="0005598B">
              <w:t>plan</w:t>
            </w:r>
            <w:r w:rsidR="006A72D2" w:rsidRPr="0005598B">
              <w:t xml:space="preserve"> </w:t>
            </w:r>
            <w:r w:rsidR="001D59DA" w:rsidRPr="0005598B">
              <w:t>consists</w:t>
            </w:r>
            <w:r w:rsidR="006A72D2" w:rsidRPr="0005598B">
              <w:t xml:space="preserve"> </w:t>
            </w:r>
            <w:r w:rsidR="001D59DA" w:rsidRPr="0005598B">
              <w:t>of</w:t>
            </w:r>
            <w:r w:rsidR="006A72D2" w:rsidRPr="0005598B">
              <w:t xml:space="preserve"> </w:t>
            </w:r>
            <w:r w:rsidR="001D59DA" w:rsidRPr="0005598B">
              <w:t>paying</w:t>
            </w:r>
            <w:r w:rsidR="006A72D2" w:rsidRPr="0005598B">
              <w:t xml:space="preserve"> </w:t>
            </w:r>
            <w:r w:rsidR="001D59DA" w:rsidRPr="0005598B">
              <w:t>a</w:t>
            </w:r>
            <w:r w:rsidR="006A72D2" w:rsidRPr="0005598B">
              <w:t xml:space="preserve"> </w:t>
            </w:r>
            <w:r w:rsidR="001D59DA" w:rsidRPr="0005598B">
              <w:t>portion</w:t>
            </w:r>
            <w:r w:rsidR="006A72D2" w:rsidRPr="0005598B">
              <w:t xml:space="preserve"> </w:t>
            </w:r>
            <w:r w:rsidR="001D59DA" w:rsidRPr="0005598B">
              <w:t>of</w:t>
            </w:r>
            <w:r w:rsidR="006A72D2" w:rsidRPr="0005598B">
              <w:t xml:space="preserve"> </w:t>
            </w:r>
            <w:r w:rsidR="001D59DA" w:rsidRPr="0005598B">
              <w:t>your</w:t>
            </w:r>
            <w:r w:rsidR="006A72D2" w:rsidRPr="0005598B">
              <w:t xml:space="preserve"> </w:t>
            </w:r>
            <w:r w:rsidR="001D59DA" w:rsidRPr="0005598B">
              <w:t>past</w:t>
            </w:r>
            <w:r w:rsidR="006A72D2" w:rsidRPr="0005598B">
              <w:t xml:space="preserve"> </w:t>
            </w:r>
            <w:r w:rsidR="001D59DA" w:rsidRPr="0005598B">
              <w:t>due</w:t>
            </w:r>
            <w:r w:rsidR="006A72D2" w:rsidRPr="0005598B">
              <w:t xml:space="preserve"> </w:t>
            </w:r>
            <w:r w:rsidR="001D59DA" w:rsidRPr="0005598B">
              <w:t>balance</w:t>
            </w:r>
            <w:r w:rsidR="006A72D2" w:rsidRPr="0005598B">
              <w:t xml:space="preserve"> </w:t>
            </w:r>
            <w:r w:rsidR="001D59DA" w:rsidRPr="0005598B">
              <w:t>each</w:t>
            </w:r>
            <w:r w:rsidR="006A72D2" w:rsidRPr="0005598B">
              <w:t xml:space="preserve"> </w:t>
            </w:r>
            <w:r w:rsidR="001D59DA" w:rsidRPr="0005598B">
              <w:t>month</w:t>
            </w:r>
            <w:r w:rsidR="006A72D2" w:rsidRPr="0005598B">
              <w:t xml:space="preserve"> </w:t>
            </w:r>
            <w:r w:rsidR="001D59DA" w:rsidRPr="0005598B">
              <w:t>along</w:t>
            </w:r>
            <w:r w:rsidR="006A72D2" w:rsidRPr="0005598B">
              <w:t xml:space="preserve"> </w:t>
            </w:r>
            <w:r w:rsidR="001D59DA" w:rsidRPr="0005598B">
              <w:t>with</w:t>
            </w:r>
            <w:r w:rsidR="006A72D2" w:rsidRPr="0005598B">
              <w:t xml:space="preserve"> </w:t>
            </w:r>
            <w:r w:rsidR="001D59DA" w:rsidRPr="0005598B">
              <w:t>your</w:t>
            </w:r>
            <w:r w:rsidR="006A72D2" w:rsidRPr="0005598B">
              <w:t xml:space="preserve"> </w:t>
            </w:r>
            <w:r w:rsidR="001D59DA" w:rsidRPr="0005598B">
              <w:t>monthly</w:t>
            </w:r>
            <w:r w:rsidR="006A72D2" w:rsidRPr="0005598B">
              <w:t xml:space="preserve"> </w:t>
            </w:r>
            <w:r w:rsidR="001D59DA" w:rsidRPr="0005598B">
              <w:t>premium</w:t>
            </w:r>
            <w:r w:rsidR="006A72D2" w:rsidRPr="0005598B">
              <w:t xml:space="preserve"> </w:t>
            </w:r>
            <w:r w:rsidR="001D59DA" w:rsidRPr="0005598B">
              <w:t>and</w:t>
            </w:r>
            <w:r w:rsidR="006A72D2" w:rsidRPr="0005598B">
              <w:t xml:space="preserve"> </w:t>
            </w:r>
            <w:r w:rsidR="001D59DA" w:rsidRPr="0005598B">
              <w:t>any</w:t>
            </w:r>
            <w:r w:rsidR="006A72D2" w:rsidRPr="0005598B">
              <w:t xml:space="preserve"> </w:t>
            </w:r>
            <w:r w:rsidR="001D59DA" w:rsidRPr="0005598B">
              <w:t>Late</w:t>
            </w:r>
            <w:r w:rsidR="006A72D2" w:rsidRPr="0005598B">
              <w:t xml:space="preserve"> </w:t>
            </w:r>
            <w:r w:rsidR="001D59DA" w:rsidRPr="0005598B">
              <w:t>Enrollment</w:t>
            </w:r>
            <w:r w:rsidR="006A72D2" w:rsidRPr="0005598B">
              <w:t xml:space="preserve"> </w:t>
            </w:r>
            <w:r w:rsidR="001D59DA" w:rsidRPr="0005598B">
              <w:t>Penalty</w:t>
            </w:r>
            <w:r w:rsidR="006A72D2" w:rsidRPr="0005598B">
              <w:t xml:space="preserve"> </w:t>
            </w:r>
            <w:r w:rsidR="001D59DA" w:rsidRPr="0005598B">
              <w:t>you</w:t>
            </w:r>
            <w:r w:rsidR="006A72D2" w:rsidRPr="0005598B">
              <w:t xml:space="preserve"> </w:t>
            </w:r>
            <w:r w:rsidR="001D59DA" w:rsidRPr="0005598B">
              <w:t>may</w:t>
            </w:r>
            <w:r w:rsidR="006A72D2" w:rsidRPr="0005598B">
              <w:t xml:space="preserve"> </w:t>
            </w:r>
            <w:r w:rsidR="001D59DA" w:rsidRPr="0005598B">
              <w:t>owe.</w:t>
            </w:r>
            <w:r w:rsidR="006A72D2" w:rsidRPr="0005598B">
              <w:t xml:space="preserve"> </w:t>
            </w:r>
            <w:proofErr w:type="gramStart"/>
            <w:r w:rsidR="001D59DA" w:rsidRPr="0005598B">
              <w:t>In</w:t>
            </w:r>
            <w:r w:rsidR="006A72D2" w:rsidRPr="0005598B">
              <w:t xml:space="preserve"> </w:t>
            </w:r>
            <w:r w:rsidR="001D59DA" w:rsidRPr="0005598B">
              <w:t>order</w:t>
            </w:r>
            <w:r w:rsidR="006A72D2" w:rsidRPr="0005598B">
              <w:t xml:space="preserve"> </w:t>
            </w:r>
            <w:r w:rsidR="001D59DA" w:rsidRPr="0005598B">
              <w:t>to</w:t>
            </w:r>
            <w:proofErr w:type="gramEnd"/>
            <w:r w:rsidR="006A72D2" w:rsidRPr="0005598B">
              <w:t xml:space="preserve"> </w:t>
            </w:r>
            <w:r w:rsidR="001D59DA" w:rsidRPr="0005598B">
              <w:t>avoid</w:t>
            </w:r>
            <w:r w:rsidR="006A72D2" w:rsidRPr="0005598B">
              <w:t xml:space="preserve"> </w:t>
            </w:r>
            <w:r w:rsidR="001D59DA" w:rsidRPr="0005598B">
              <w:t>disenrollment,</w:t>
            </w:r>
            <w:r w:rsidR="006A72D2" w:rsidRPr="0005598B">
              <w:t xml:space="preserve"> </w:t>
            </w:r>
            <w:r w:rsidR="001D59DA" w:rsidRPr="0005598B">
              <w:t>you</w:t>
            </w:r>
            <w:r w:rsidR="006A72D2" w:rsidRPr="0005598B">
              <w:t xml:space="preserve"> </w:t>
            </w:r>
            <w:r w:rsidR="001D59DA" w:rsidRPr="0005598B">
              <w:t>must</w:t>
            </w:r>
            <w:r w:rsidR="006A72D2" w:rsidRPr="0005598B">
              <w:t xml:space="preserve"> </w:t>
            </w:r>
            <w:r w:rsidR="001D59DA" w:rsidRPr="0005598B">
              <w:t>pay</w:t>
            </w:r>
            <w:r w:rsidR="006A72D2" w:rsidRPr="0005598B">
              <w:t xml:space="preserve"> </w:t>
            </w:r>
            <w:r w:rsidR="001D59DA" w:rsidRPr="0005598B">
              <w:t>according</w:t>
            </w:r>
            <w:r w:rsidR="006A72D2" w:rsidRPr="0005598B">
              <w:t xml:space="preserve"> </w:t>
            </w:r>
            <w:r w:rsidR="001D59DA" w:rsidRPr="0005598B">
              <w:t>to</w:t>
            </w:r>
            <w:r w:rsidR="006A72D2" w:rsidRPr="0005598B">
              <w:t xml:space="preserve"> </w:t>
            </w:r>
            <w:r w:rsidR="001D59DA" w:rsidRPr="0005598B">
              <w:t>the</w:t>
            </w:r>
            <w:r w:rsidR="006A72D2" w:rsidRPr="0005598B">
              <w:t xml:space="preserve"> </w:t>
            </w:r>
            <w:r w:rsidR="001D59DA" w:rsidRPr="0005598B">
              <w:t>terms</w:t>
            </w:r>
            <w:r w:rsidR="006A72D2" w:rsidRPr="0005598B">
              <w:t xml:space="preserve"> </w:t>
            </w:r>
            <w:r w:rsidR="001D59DA" w:rsidRPr="0005598B">
              <w:t>of</w:t>
            </w:r>
            <w:r w:rsidR="006A72D2" w:rsidRPr="0005598B">
              <w:t xml:space="preserve"> </w:t>
            </w:r>
            <w:r w:rsidR="001D59DA" w:rsidRPr="0005598B">
              <w:t>your</w:t>
            </w:r>
            <w:r w:rsidR="006A72D2" w:rsidRPr="0005598B">
              <w:t xml:space="preserve"> </w:t>
            </w:r>
            <w:r w:rsidR="001D59DA" w:rsidRPr="0005598B">
              <w:t>payment</w:t>
            </w:r>
            <w:r w:rsidR="006A72D2" w:rsidRPr="0005598B">
              <w:t xml:space="preserve"> </w:t>
            </w:r>
            <w:r w:rsidR="001D59DA" w:rsidRPr="0005598B">
              <w:t>plan</w:t>
            </w:r>
            <w:r w:rsidR="006A72D2" w:rsidRPr="0005598B">
              <w:t xml:space="preserve"> </w:t>
            </w:r>
            <w:r w:rsidR="001D59DA" w:rsidRPr="0005598B">
              <w:t>agreement.</w:t>
            </w:r>
            <w:r w:rsidR="006A72D2" w:rsidRPr="0005598B">
              <w:t xml:space="preserve"> </w:t>
            </w:r>
            <w:r w:rsidR="001D59DA" w:rsidRPr="0005598B">
              <w:t>I’d</w:t>
            </w:r>
            <w:r w:rsidR="006A72D2" w:rsidRPr="0005598B">
              <w:t xml:space="preserve"> </w:t>
            </w:r>
            <w:r w:rsidR="001D59DA" w:rsidRPr="0005598B">
              <w:t>be</w:t>
            </w:r>
            <w:r w:rsidR="006A72D2" w:rsidRPr="0005598B">
              <w:t xml:space="preserve"> </w:t>
            </w:r>
            <w:r w:rsidR="001D59DA" w:rsidRPr="0005598B">
              <w:t>happy</w:t>
            </w:r>
            <w:r w:rsidR="006A72D2" w:rsidRPr="0005598B">
              <w:t xml:space="preserve"> </w:t>
            </w:r>
            <w:r w:rsidR="001D59DA" w:rsidRPr="0005598B">
              <w:t>to</w:t>
            </w:r>
            <w:r w:rsidR="006A72D2" w:rsidRPr="0005598B">
              <w:t xml:space="preserve"> </w:t>
            </w:r>
            <w:r w:rsidR="001D59DA" w:rsidRPr="0005598B">
              <w:t>set</w:t>
            </w:r>
            <w:r w:rsidR="006A72D2" w:rsidRPr="0005598B">
              <w:t xml:space="preserve"> </w:t>
            </w:r>
            <w:r w:rsidR="001D59DA" w:rsidRPr="0005598B">
              <w:t>up</w:t>
            </w:r>
            <w:r w:rsidR="006A72D2" w:rsidRPr="0005598B">
              <w:t xml:space="preserve"> </w:t>
            </w:r>
            <w:r w:rsidR="001D59DA" w:rsidRPr="0005598B">
              <w:t>a</w:t>
            </w:r>
            <w:r w:rsidR="006A72D2" w:rsidRPr="0005598B">
              <w:t xml:space="preserve"> </w:t>
            </w:r>
            <w:r w:rsidR="001D59DA" w:rsidRPr="0005598B">
              <w:t>payment</w:t>
            </w:r>
            <w:r w:rsidR="006A72D2" w:rsidRPr="0005598B">
              <w:t xml:space="preserve"> </w:t>
            </w:r>
            <w:r w:rsidR="001D59DA" w:rsidRPr="0005598B">
              <w:t>plan</w:t>
            </w:r>
            <w:r w:rsidR="006A72D2" w:rsidRPr="0005598B">
              <w:t xml:space="preserve"> </w:t>
            </w:r>
            <w:r w:rsidR="001D59DA" w:rsidRPr="0005598B">
              <w:t>for</w:t>
            </w:r>
            <w:r w:rsidR="006A72D2" w:rsidRPr="0005598B">
              <w:t xml:space="preserve"> </w:t>
            </w:r>
            <w:r w:rsidR="001D59DA" w:rsidRPr="0005598B">
              <w:t>you</w:t>
            </w:r>
            <w:r w:rsidR="006A72D2" w:rsidRPr="0005598B">
              <w:t xml:space="preserve"> </w:t>
            </w:r>
            <w:r w:rsidR="001D59DA" w:rsidRPr="0005598B">
              <w:t>now.</w:t>
            </w:r>
          </w:p>
          <w:p w14:paraId="7EA082D0" w14:textId="77777777" w:rsidR="001D59DA" w:rsidRPr="0005598B" w:rsidRDefault="001D59DA" w:rsidP="00857315">
            <w:pPr>
              <w:spacing w:before="120" w:after="120"/>
            </w:pPr>
          </w:p>
          <w:p w14:paraId="6EC75A86" w14:textId="218912DE" w:rsidR="001D59DA" w:rsidRPr="0005598B" w:rsidRDefault="001D59DA" w:rsidP="00857315">
            <w:pPr>
              <w:spacing w:before="120" w:after="120"/>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b/>
                <w:color w:val="000000"/>
              </w:rPr>
              <w:t xml:space="preserve"> </w:t>
            </w:r>
            <w:r w:rsidRPr="0005598B">
              <w:rPr>
                <w:b/>
                <w:color w:val="000000"/>
              </w:rPr>
              <w:t>Process</w:t>
            </w:r>
            <w:r w:rsidR="006A72D2" w:rsidRPr="0005598B">
              <w:rPr>
                <w:b/>
                <w:color w:val="000000"/>
              </w:rPr>
              <w:t xml:space="preserve"> </w:t>
            </w:r>
            <w:r w:rsidRPr="0005598B">
              <w:rPr>
                <w:b/>
                <w:color w:val="000000"/>
              </w:rPr>
              <w:t>Note:</w:t>
            </w:r>
            <w:r w:rsidR="0005598B">
              <w:rPr>
                <w:b/>
                <w:color w:val="000000"/>
              </w:rPr>
              <w:t xml:space="preserve"> </w:t>
            </w:r>
            <w:r w:rsidRPr="0005598B">
              <w:rPr>
                <w:color w:val="000000"/>
              </w:rPr>
              <w:t>Refer</w:t>
            </w:r>
            <w:r w:rsidR="006A72D2" w:rsidRPr="0005598B">
              <w:rPr>
                <w:color w:val="000000"/>
              </w:rPr>
              <w:t xml:space="preserve"> </w:t>
            </w:r>
            <w:r w:rsidRPr="0005598B">
              <w:rPr>
                <w:color w:val="000000"/>
              </w:rPr>
              <w:t>to</w:t>
            </w:r>
            <w:r w:rsidR="006A72D2" w:rsidRPr="0005598B">
              <w:rPr>
                <w:color w:val="000000"/>
              </w:rPr>
              <w:t xml:space="preserve"> </w:t>
            </w:r>
            <w:hyperlink r:id="rId45" w:anchor="!/view?docid=330475b6-6b30-4c68-a65d-9a61922b6077" w:history="1">
              <w:r w:rsidR="00AA03AA" w:rsidRPr="0005598B">
                <w:rPr>
                  <w:rStyle w:val="Hyperlink"/>
                  <w:bCs/>
                </w:rPr>
                <w:t>Aetna Compass MED D - SilverScript - Premium Billing Payment Plans (062794)</w:t>
              </w:r>
            </w:hyperlink>
            <w:r w:rsidRPr="0005598B">
              <w:t>.</w:t>
            </w:r>
          </w:p>
          <w:p w14:paraId="70E8B559" w14:textId="77777777" w:rsidR="00152214" w:rsidRPr="0005598B" w:rsidRDefault="00152214" w:rsidP="00857315">
            <w:pPr>
              <w:spacing w:before="120" w:after="120"/>
            </w:pPr>
          </w:p>
        </w:tc>
      </w:tr>
      <w:tr w:rsidR="001D59DA" w:rsidRPr="0005598B" w14:paraId="0D9F8A74" w14:textId="77777777" w:rsidTr="007E15FC">
        <w:tc>
          <w:tcPr>
            <w:tcW w:w="307" w:type="pct"/>
          </w:tcPr>
          <w:p w14:paraId="57B1A3D9" w14:textId="30A6FE77" w:rsidR="001D59DA" w:rsidRPr="0005598B" w:rsidRDefault="00CC0C73" w:rsidP="007E15FC">
            <w:pPr>
              <w:spacing w:before="120" w:after="120"/>
              <w:ind w:left="-120"/>
              <w:jc w:val="center"/>
              <w:rPr>
                <w:b/>
              </w:rPr>
            </w:pPr>
            <w:r w:rsidRPr="0005598B">
              <w:rPr>
                <w:b/>
              </w:rPr>
              <w:t>4</w:t>
            </w:r>
          </w:p>
        </w:tc>
        <w:tc>
          <w:tcPr>
            <w:tcW w:w="1486" w:type="pct"/>
            <w:shd w:val="clear" w:color="auto" w:fill="auto"/>
          </w:tcPr>
          <w:p w14:paraId="54E7A854" w14:textId="77777777" w:rsidR="001D59DA" w:rsidRPr="0005598B" w:rsidRDefault="001D59DA" w:rsidP="00857315">
            <w:pPr>
              <w:spacing w:before="120" w:after="120"/>
              <w:rPr>
                <w:b/>
              </w:rPr>
            </w:pPr>
            <w:r w:rsidRPr="0005598B">
              <w:rPr>
                <w:b/>
              </w:rPr>
              <w:t>I</w:t>
            </w:r>
            <w:r w:rsidR="006A72D2" w:rsidRPr="0005598B">
              <w:rPr>
                <w:b/>
              </w:rPr>
              <w:t xml:space="preserve"> </w:t>
            </w:r>
            <w:r w:rsidRPr="0005598B">
              <w:rPr>
                <w:b/>
              </w:rPr>
              <w:t>never</w:t>
            </w:r>
            <w:r w:rsidR="006A72D2" w:rsidRPr="0005598B">
              <w:rPr>
                <w:b/>
              </w:rPr>
              <w:t xml:space="preserve"> </w:t>
            </w:r>
            <w:r w:rsidRPr="0005598B">
              <w:rPr>
                <w:b/>
              </w:rPr>
              <w:t>use</w:t>
            </w:r>
            <w:r w:rsidR="006A72D2" w:rsidRPr="0005598B">
              <w:rPr>
                <w:b/>
              </w:rPr>
              <w:t xml:space="preserve"> </w:t>
            </w:r>
            <w:r w:rsidRPr="0005598B">
              <w:rPr>
                <w:b/>
              </w:rPr>
              <w:t>your</w:t>
            </w:r>
            <w:r w:rsidR="006A72D2" w:rsidRPr="0005598B">
              <w:rPr>
                <w:b/>
              </w:rPr>
              <w:t xml:space="preserve"> </w:t>
            </w:r>
            <w:r w:rsidRPr="0005598B">
              <w:rPr>
                <w:b/>
              </w:rPr>
              <w:t>plan</w:t>
            </w:r>
            <w:r w:rsidR="006A72D2" w:rsidRPr="0005598B">
              <w:rPr>
                <w:b/>
              </w:rPr>
              <w:t xml:space="preserve"> </w:t>
            </w:r>
            <w:r w:rsidRPr="0005598B">
              <w:rPr>
                <w:b/>
              </w:rPr>
              <w:t>so</w:t>
            </w:r>
            <w:r w:rsidR="006A72D2" w:rsidRPr="0005598B">
              <w:rPr>
                <w:b/>
              </w:rPr>
              <w:t xml:space="preserve"> </w:t>
            </w:r>
            <w:r w:rsidRPr="0005598B">
              <w:rPr>
                <w:b/>
              </w:rPr>
              <w:t>I’m</w:t>
            </w:r>
            <w:r w:rsidR="006A72D2" w:rsidRPr="0005598B">
              <w:rPr>
                <w:b/>
              </w:rPr>
              <w:t xml:space="preserve"> </w:t>
            </w:r>
            <w:r w:rsidRPr="0005598B">
              <w:rPr>
                <w:b/>
              </w:rPr>
              <w:t>not</w:t>
            </w:r>
            <w:r w:rsidR="006A72D2" w:rsidRPr="0005598B">
              <w:rPr>
                <w:b/>
              </w:rPr>
              <w:t xml:space="preserve"> </w:t>
            </w:r>
            <w:r w:rsidRPr="0005598B">
              <w:rPr>
                <w:b/>
              </w:rPr>
              <w:t>paying</w:t>
            </w:r>
            <w:r w:rsidR="006A72D2" w:rsidRPr="0005598B">
              <w:rPr>
                <w:b/>
              </w:rPr>
              <w:t xml:space="preserve"> </w:t>
            </w:r>
            <w:r w:rsidRPr="0005598B">
              <w:rPr>
                <w:b/>
              </w:rPr>
              <w:t>for</w:t>
            </w:r>
            <w:r w:rsidR="006A72D2" w:rsidRPr="0005598B">
              <w:rPr>
                <w:b/>
              </w:rPr>
              <w:t xml:space="preserve"> </w:t>
            </w:r>
            <w:r w:rsidRPr="0005598B">
              <w:rPr>
                <w:b/>
              </w:rPr>
              <w:t>it.</w:t>
            </w:r>
          </w:p>
        </w:tc>
        <w:tc>
          <w:tcPr>
            <w:tcW w:w="3207" w:type="pct"/>
            <w:shd w:val="clear" w:color="auto" w:fill="auto"/>
          </w:tcPr>
          <w:p w14:paraId="563178F4" w14:textId="6D5BFB42" w:rsidR="001D59DA" w:rsidRPr="0005598B" w:rsidRDefault="0086667D" w:rsidP="00857315">
            <w:pPr>
              <w:spacing w:before="120" w:after="120"/>
            </w:pPr>
            <w:r w:rsidRPr="0005598B">
              <w:rPr>
                <w:rFonts w:cs="Arial"/>
                <w:b/>
                <w:noProof/>
              </w:rPr>
              <w:drawing>
                <wp:inline distT="0" distB="0" distL="0" distR="0" wp14:anchorId="7CC300D1" wp14:editId="58697D79">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6A72D2" w:rsidRPr="0005598B">
              <w:rPr>
                <w:rFonts w:cs="Arial"/>
                <w:b/>
                <w:noProof/>
              </w:rPr>
              <w:t xml:space="preserve"> </w:t>
            </w:r>
            <w:r w:rsidR="001D59DA" w:rsidRPr="0005598B">
              <w:t>I</w:t>
            </w:r>
            <w:r w:rsidR="006A72D2" w:rsidRPr="0005598B">
              <w:t xml:space="preserve"> </w:t>
            </w:r>
            <w:r w:rsidR="001D59DA" w:rsidRPr="0005598B">
              <w:t>understand.</w:t>
            </w:r>
            <w:r w:rsidR="006A72D2" w:rsidRPr="0005598B">
              <w:t xml:space="preserve"> </w:t>
            </w:r>
            <w:r w:rsidR="001D59DA" w:rsidRPr="0005598B">
              <w:t>If</w:t>
            </w:r>
            <w:r w:rsidR="006A72D2" w:rsidRPr="0005598B">
              <w:t xml:space="preserve"> </w:t>
            </w:r>
            <w:r w:rsidR="001D59DA" w:rsidRPr="0005598B">
              <w:t>you</w:t>
            </w:r>
            <w:r w:rsidR="006A72D2" w:rsidRPr="0005598B">
              <w:t xml:space="preserve"> </w:t>
            </w:r>
            <w:r w:rsidR="001D59DA" w:rsidRPr="0005598B">
              <w:t>do</w:t>
            </w:r>
            <w:r w:rsidR="006A72D2" w:rsidRPr="0005598B">
              <w:t xml:space="preserve"> </w:t>
            </w:r>
            <w:r w:rsidR="001D59DA" w:rsidRPr="0005598B">
              <w:t>not</w:t>
            </w:r>
            <w:r w:rsidR="006A72D2" w:rsidRPr="0005598B">
              <w:t xml:space="preserve"> </w:t>
            </w:r>
            <w:r w:rsidR="001D59DA" w:rsidRPr="0005598B">
              <w:t>pay,</w:t>
            </w:r>
            <w:r w:rsidR="006A72D2" w:rsidRPr="0005598B">
              <w:t xml:space="preserve"> </w:t>
            </w:r>
            <w:r w:rsidR="001D59DA" w:rsidRPr="0005598B">
              <w:t>you</w:t>
            </w:r>
            <w:r w:rsidR="006A72D2" w:rsidRPr="0005598B">
              <w:t xml:space="preserve"> </w:t>
            </w:r>
            <w:r w:rsidR="001D59DA" w:rsidRPr="0005598B">
              <w:t>may</w:t>
            </w:r>
            <w:r w:rsidR="006A72D2" w:rsidRPr="0005598B">
              <w:t xml:space="preserve"> </w:t>
            </w:r>
            <w:r w:rsidR="001D59DA" w:rsidRPr="0005598B">
              <w:t>be</w:t>
            </w:r>
            <w:r w:rsidR="006A72D2" w:rsidRPr="0005598B">
              <w:t xml:space="preserve"> </w:t>
            </w:r>
            <w:r w:rsidR="001D59DA" w:rsidRPr="0005598B">
              <w:t>disenrolled</w:t>
            </w:r>
            <w:r w:rsidR="006A72D2" w:rsidRPr="0005598B">
              <w:t xml:space="preserve"> </w:t>
            </w:r>
            <w:r w:rsidR="001D59DA" w:rsidRPr="0005598B">
              <w:t>for</w:t>
            </w:r>
            <w:r w:rsidR="006A72D2" w:rsidRPr="0005598B">
              <w:t xml:space="preserve"> </w:t>
            </w:r>
            <w:r w:rsidR="001D59DA" w:rsidRPr="0005598B">
              <w:t>failure</w:t>
            </w:r>
            <w:r w:rsidR="006A72D2" w:rsidRPr="0005598B">
              <w:t xml:space="preserve"> </w:t>
            </w:r>
            <w:r w:rsidR="001D59DA" w:rsidRPr="0005598B">
              <w:t>to</w:t>
            </w:r>
            <w:r w:rsidR="006A72D2" w:rsidRPr="0005598B">
              <w:t xml:space="preserve"> </w:t>
            </w:r>
            <w:r w:rsidR="001D59DA" w:rsidRPr="0005598B">
              <w:t>pay</w:t>
            </w:r>
            <w:r w:rsidR="006A72D2" w:rsidRPr="0005598B">
              <w:t xml:space="preserve"> </w:t>
            </w:r>
            <w:r w:rsidR="001D59DA" w:rsidRPr="0005598B">
              <w:t>your</w:t>
            </w:r>
            <w:r w:rsidR="006A72D2" w:rsidRPr="0005598B">
              <w:t xml:space="preserve"> </w:t>
            </w:r>
            <w:r w:rsidR="001D59DA" w:rsidRPr="0005598B">
              <w:t>premiums</w:t>
            </w:r>
            <w:r w:rsidR="006A72D2" w:rsidRPr="0005598B">
              <w:t xml:space="preserve"> </w:t>
            </w:r>
            <w:r w:rsidR="001D59DA" w:rsidRPr="0005598B">
              <w:t>and</w:t>
            </w:r>
            <w:r w:rsidR="006A72D2" w:rsidRPr="0005598B">
              <w:t xml:space="preserve"> </w:t>
            </w:r>
            <w:r w:rsidR="001D59DA" w:rsidRPr="0005598B">
              <w:t>will</w:t>
            </w:r>
            <w:r w:rsidR="006A72D2" w:rsidRPr="0005598B">
              <w:t xml:space="preserve"> </w:t>
            </w:r>
            <w:r w:rsidR="001D59DA" w:rsidRPr="0005598B">
              <w:t>be</w:t>
            </w:r>
            <w:r w:rsidR="006A72D2" w:rsidRPr="0005598B">
              <w:t xml:space="preserve"> </w:t>
            </w:r>
            <w:r w:rsidR="001D59DA" w:rsidRPr="0005598B">
              <w:t>without</w:t>
            </w:r>
            <w:r w:rsidR="006A72D2" w:rsidRPr="0005598B">
              <w:t xml:space="preserve"> </w:t>
            </w:r>
            <w:r w:rsidR="001D59DA" w:rsidRPr="0005598B">
              <w:t>prescription</w:t>
            </w:r>
            <w:r w:rsidR="006A72D2" w:rsidRPr="0005598B">
              <w:t xml:space="preserve"> </w:t>
            </w:r>
            <w:r w:rsidR="001D59DA" w:rsidRPr="0005598B">
              <w:t>drug</w:t>
            </w:r>
            <w:r w:rsidR="006A72D2" w:rsidRPr="0005598B">
              <w:t xml:space="preserve"> </w:t>
            </w:r>
            <w:r w:rsidR="001D59DA" w:rsidRPr="0005598B">
              <w:t>coverage.</w:t>
            </w:r>
            <w:r w:rsidR="006A72D2" w:rsidRPr="0005598B">
              <w:t xml:space="preserve"> </w:t>
            </w:r>
            <w:r w:rsidR="001D59DA" w:rsidRPr="0005598B">
              <w:t>Please</w:t>
            </w:r>
            <w:r w:rsidR="006A72D2" w:rsidRPr="0005598B">
              <w:t xml:space="preserve"> </w:t>
            </w:r>
            <w:r w:rsidR="001D59DA" w:rsidRPr="0005598B">
              <w:t>note,</w:t>
            </w:r>
            <w:r w:rsidR="006A72D2" w:rsidRPr="0005598B">
              <w:t xml:space="preserve"> </w:t>
            </w:r>
            <w:r w:rsidR="001D59DA" w:rsidRPr="0005598B">
              <w:t>if</w:t>
            </w:r>
            <w:r w:rsidR="006A72D2" w:rsidRPr="0005598B">
              <w:t xml:space="preserve"> </w:t>
            </w:r>
            <w:r w:rsidR="001D59DA" w:rsidRPr="0005598B">
              <w:t>you</w:t>
            </w:r>
            <w:r w:rsidR="006A72D2" w:rsidRPr="0005598B">
              <w:t xml:space="preserve"> </w:t>
            </w:r>
            <w:r w:rsidR="001D59DA" w:rsidRPr="0005598B">
              <w:t>go</w:t>
            </w:r>
            <w:r w:rsidR="006A72D2" w:rsidRPr="0005598B">
              <w:t xml:space="preserve"> </w:t>
            </w:r>
            <w:r w:rsidR="001D59DA" w:rsidRPr="0005598B">
              <w:t>without</w:t>
            </w:r>
            <w:r w:rsidR="006A72D2" w:rsidRPr="0005598B">
              <w:t xml:space="preserve"> </w:t>
            </w:r>
            <w:r w:rsidR="001D59DA" w:rsidRPr="0005598B">
              <w:t>prescription</w:t>
            </w:r>
            <w:r w:rsidR="006A72D2" w:rsidRPr="0005598B">
              <w:t xml:space="preserve"> </w:t>
            </w:r>
            <w:r w:rsidR="001D59DA" w:rsidRPr="0005598B">
              <w:t>drug</w:t>
            </w:r>
            <w:r w:rsidR="006A72D2" w:rsidRPr="0005598B">
              <w:t xml:space="preserve"> </w:t>
            </w:r>
            <w:r w:rsidR="001D59DA" w:rsidRPr="0005598B">
              <w:t>coverage</w:t>
            </w:r>
            <w:r w:rsidR="006A72D2" w:rsidRPr="0005598B">
              <w:t xml:space="preserve"> </w:t>
            </w:r>
            <w:r w:rsidR="001D59DA" w:rsidRPr="0005598B">
              <w:t>for</w:t>
            </w:r>
            <w:r w:rsidR="006A72D2" w:rsidRPr="0005598B">
              <w:t xml:space="preserve"> </w:t>
            </w:r>
            <w:r w:rsidR="001D59DA" w:rsidRPr="0005598B">
              <w:t>more</w:t>
            </w:r>
            <w:r w:rsidR="006A72D2" w:rsidRPr="0005598B">
              <w:t xml:space="preserve"> </w:t>
            </w:r>
            <w:r w:rsidR="001D59DA" w:rsidRPr="0005598B">
              <w:t>than</w:t>
            </w:r>
            <w:r w:rsidR="006A72D2" w:rsidRPr="0005598B">
              <w:t xml:space="preserve"> </w:t>
            </w:r>
            <w:r w:rsidR="001D59DA" w:rsidRPr="0005598B">
              <w:t>63</w:t>
            </w:r>
            <w:r w:rsidR="006A72D2" w:rsidRPr="0005598B">
              <w:t xml:space="preserve"> </w:t>
            </w:r>
            <w:r w:rsidR="001D59DA" w:rsidRPr="0005598B">
              <w:t>days,</w:t>
            </w:r>
            <w:r w:rsidR="006A72D2" w:rsidRPr="0005598B">
              <w:t xml:space="preserve"> </w:t>
            </w:r>
            <w:r w:rsidR="001D59DA" w:rsidRPr="0005598B">
              <w:t>you</w:t>
            </w:r>
            <w:r w:rsidR="006A72D2" w:rsidRPr="0005598B">
              <w:t xml:space="preserve"> </w:t>
            </w:r>
            <w:r w:rsidR="001D59DA" w:rsidRPr="0005598B">
              <w:t>will</w:t>
            </w:r>
            <w:r w:rsidR="006A72D2" w:rsidRPr="0005598B">
              <w:t xml:space="preserve"> </w:t>
            </w:r>
            <w:r w:rsidR="001D59DA" w:rsidRPr="0005598B">
              <w:t>be</w:t>
            </w:r>
            <w:r w:rsidR="006A72D2" w:rsidRPr="0005598B">
              <w:t xml:space="preserve"> </w:t>
            </w:r>
            <w:r w:rsidR="001D59DA" w:rsidRPr="0005598B">
              <w:t>charged</w:t>
            </w:r>
            <w:r w:rsidR="006A72D2" w:rsidRPr="0005598B">
              <w:t xml:space="preserve"> </w:t>
            </w:r>
            <w:r w:rsidR="001D59DA" w:rsidRPr="0005598B">
              <w:t>a</w:t>
            </w:r>
            <w:r w:rsidR="006A72D2" w:rsidRPr="0005598B">
              <w:t xml:space="preserve"> </w:t>
            </w:r>
            <w:r w:rsidR="001D59DA" w:rsidRPr="0005598B">
              <w:t>Late</w:t>
            </w:r>
            <w:r w:rsidR="006A72D2" w:rsidRPr="0005598B">
              <w:t xml:space="preserve"> </w:t>
            </w:r>
            <w:r w:rsidR="001D59DA" w:rsidRPr="0005598B">
              <w:t>Enrollment</w:t>
            </w:r>
            <w:r w:rsidR="006A72D2" w:rsidRPr="0005598B">
              <w:t xml:space="preserve"> </w:t>
            </w:r>
            <w:r w:rsidR="001D59DA" w:rsidRPr="0005598B">
              <w:t>Penalty</w:t>
            </w:r>
            <w:r w:rsidR="006A72D2" w:rsidRPr="0005598B">
              <w:t xml:space="preserve"> </w:t>
            </w:r>
            <w:r w:rsidR="001D59DA" w:rsidRPr="0005598B">
              <w:t>(LEP)</w:t>
            </w:r>
            <w:r w:rsidR="006A72D2" w:rsidRPr="0005598B">
              <w:t xml:space="preserve"> </w:t>
            </w:r>
            <w:r w:rsidR="001D59DA" w:rsidRPr="0005598B">
              <w:t>when</w:t>
            </w:r>
            <w:r w:rsidR="006A72D2" w:rsidRPr="0005598B">
              <w:t xml:space="preserve"> </w:t>
            </w:r>
            <w:r w:rsidR="001D59DA" w:rsidRPr="0005598B">
              <w:t>you</w:t>
            </w:r>
            <w:r w:rsidR="006A72D2" w:rsidRPr="0005598B">
              <w:t xml:space="preserve"> </w:t>
            </w:r>
            <w:r w:rsidR="001D59DA" w:rsidRPr="0005598B">
              <w:t>re-enroll</w:t>
            </w:r>
            <w:r w:rsidR="006A72D2" w:rsidRPr="0005598B">
              <w:t xml:space="preserve"> </w:t>
            </w:r>
            <w:r w:rsidR="001D59DA" w:rsidRPr="0005598B">
              <w:t>in</w:t>
            </w:r>
            <w:r w:rsidR="006A72D2" w:rsidRPr="0005598B">
              <w:t xml:space="preserve"> </w:t>
            </w:r>
            <w:r w:rsidR="001D59DA" w:rsidRPr="0005598B">
              <w:t>any</w:t>
            </w:r>
            <w:r w:rsidR="006A72D2" w:rsidRPr="0005598B">
              <w:t xml:space="preserve"> </w:t>
            </w:r>
            <w:r w:rsidR="001D59DA" w:rsidRPr="0005598B">
              <w:t>Part</w:t>
            </w:r>
            <w:r w:rsidR="006A72D2" w:rsidRPr="0005598B">
              <w:t xml:space="preserve"> </w:t>
            </w:r>
            <w:r w:rsidR="001D59DA" w:rsidRPr="0005598B">
              <w:t>D</w:t>
            </w:r>
            <w:r w:rsidR="006A72D2" w:rsidRPr="0005598B">
              <w:t xml:space="preserve"> </w:t>
            </w:r>
            <w:r w:rsidR="001D59DA" w:rsidRPr="0005598B">
              <w:t>plan.</w:t>
            </w:r>
            <w:r w:rsidR="006A72D2" w:rsidRPr="0005598B">
              <w:t xml:space="preserve"> </w:t>
            </w:r>
          </w:p>
          <w:p w14:paraId="42FA0BB2" w14:textId="77777777" w:rsidR="001D59DA" w:rsidRPr="0005598B" w:rsidRDefault="001D59DA" w:rsidP="00857315">
            <w:pPr>
              <w:spacing w:before="120" w:after="120"/>
            </w:pPr>
          </w:p>
        </w:tc>
      </w:tr>
      <w:tr w:rsidR="00873206" w:rsidRPr="0005598B" w14:paraId="67974D03" w14:textId="77777777" w:rsidTr="007E15FC">
        <w:tc>
          <w:tcPr>
            <w:tcW w:w="307" w:type="pct"/>
          </w:tcPr>
          <w:p w14:paraId="3C8F2F00" w14:textId="6CB9A843" w:rsidR="00873206" w:rsidRPr="0005598B" w:rsidRDefault="00CC0C73" w:rsidP="007E15FC">
            <w:pPr>
              <w:spacing w:before="120" w:after="120"/>
              <w:ind w:left="-120"/>
              <w:jc w:val="center"/>
              <w:rPr>
                <w:b/>
              </w:rPr>
            </w:pPr>
            <w:r w:rsidRPr="0005598B">
              <w:rPr>
                <w:b/>
              </w:rPr>
              <w:t>5</w:t>
            </w:r>
          </w:p>
        </w:tc>
        <w:tc>
          <w:tcPr>
            <w:tcW w:w="1486" w:type="pct"/>
            <w:shd w:val="clear" w:color="auto" w:fill="auto"/>
          </w:tcPr>
          <w:p w14:paraId="5C0AE8F1" w14:textId="77777777" w:rsidR="00873206" w:rsidRPr="0005598B" w:rsidRDefault="00873206" w:rsidP="00857315">
            <w:pPr>
              <w:spacing w:before="120" w:after="120"/>
              <w:rPr>
                <w:b/>
              </w:rPr>
            </w:pPr>
            <w:r w:rsidRPr="0005598B">
              <w:rPr>
                <w:b/>
              </w:rPr>
              <w:t>I</w:t>
            </w:r>
            <w:r w:rsidR="006A72D2" w:rsidRPr="0005598B">
              <w:rPr>
                <w:b/>
              </w:rPr>
              <w:t xml:space="preserve"> </w:t>
            </w:r>
            <w:r w:rsidRPr="0005598B">
              <w:rPr>
                <w:b/>
              </w:rPr>
              <w:t>didn’t</w:t>
            </w:r>
            <w:r w:rsidR="006A72D2" w:rsidRPr="0005598B">
              <w:rPr>
                <w:b/>
              </w:rPr>
              <w:t xml:space="preserve"> </w:t>
            </w:r>
            <w:r w:rsidRPr="0005598B">
              <w:rPr>
                <w:b/>
              </w:rPr>
              <w:t>receive</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in</w:t>
            </w:r>
            <w:r w:rsidR="006A72D2" w:rsidRPr="0005598B">
              <w:rPr>
                <w:b/>
              </w:rPr>
              <w:t xml:space="preserve"> </w:t>
            </w:r>
            <w:r w:rsidRPr="0005598B">
              <w:rPr>
                <w:b/>
              </w:rPr>
              <w:t>the</w:t>
            </w:r>
            <w:r w:rsidR="006A72D2" w:rsidRPr="0005598B">
              <w:rPr>
                <w:b/>
              </w:rPr>
              <w:t xml:space="preserve"> </w:t>
            </w:r>
            <w:r w:rsidRPr="0005598B">
              <w:rPr>
                <w:b/>
              </w:rPr>
              <w:t>mail</w:t>
            </w:r>
            <w:r w:rsidR="006A72D2" w:rsidRPr="0005598B">
              <w:rPr>
                <w:b/>
              </w:rPr>
              <w:t xml:space="preserve"> </w:t>
            </w:r>
            <w:r w:rsidRPr="0005598B">
              <w:rPr>
                <w:b/>
              </w:rPr>
              <w:t>saying</w:t>
            </w:r>
            <w:r w:rsidR="006A72D2" w:rsidRPr="0005598B">
              <w:rPr>
                <w:b/>
              </w:rPr>
              <w:t xml:space="preserve"> </w:t>
            </w:r>
            <w:r w:rsidRPr="0005598B">
              <w:rPr>
                <w:b/>
              </w:rPr>
              <w:t>I</w:t>
            </w:r>
            <w:r w:rsidR="006A72D2" w:rsidRPr="0005598B">
              <w:rPr>
                <w:b/>
              </w:rPr>
              <w:t xml:space="preserve"> </w:t>
            </w:r>
            <w:r w:rsidRPr="0005598B">
              <w:rPr>
                <w:b/>
              </w:rPr>
              <w:t>was</w:t>
            </w:r>
            <w:r w:rsidR="006A72D2" w:rsidRPr="0005598B">
              <w:rPr>
                <w:b/>
              </w:rPr>
              <w:t xml:space="preserve"> </w:t>
            </w:r>
            <w:r w:rsidRPr="0005598B">
              <w:rPr>
                <w:b/>
              </w:rPr>
              <w:t>past</w:t>
            </w:r>
            <w:r w:rsidR="006A72D2" w:rsidRPr="0005598B">
              <w:rPr>
                <w:b/>
              </w:rPr>
              <w:t xml:space="preserve"> </w:t>
            </w:r>
            <w:r w:rsidRPr="0005598B">
              <w:rPr>
                <w:b/>
              </w:rPr>
              <w:t>due.</w:t>
            </w:r>
          </w:p>
        </w:tc>
        <w:tc>
          <w:tcPr>
            <w:tcW w:w="3207" w:type="pct"/>
            <w:shd w:val="clear" w:color="auto" w:fill="auto"/>
          </w:tcPr>
          <w:p w14:paraId="29974C81" w14:textId="467A4963" w:rsidR="00873206" w:rsidRPr="0005598B" w:rsidRDefault="00873206" w:rsidP="00857315">
            <w:pPr>
              <w:spacing w:before="120" w:after="120"/>
              <w:rPr>
                <w:color w:val="000000"/>
              </w:rPr>
            </w:pPr>
            <w:r w:rsidRPr="0005598B">
              <w:rPr>
                <w:b/>
                <w:bCs/>
              </w:rPr>
              <w:t>Premium</w:t>
            </w:r>
            <w:r w:rsidR="006A72D2" w:rsidRPr="0005598B">
              <w:rPr>
                <w:b/>
                <w:bCs/>
              </w:rPr>
              <w:t xml:space="preserve"> </w:t>
            </w:r>
            <w:r w:rsidRPr="0005598B">
              <w:rPr>
                <w:b/>
                <w:bCs/>
              </w:rPr>
              <w:t>Billing</w:t>
            </w:r>
            <w:r w:rsidR="006A72D2" w:rsidRPr="0005598B">
              <w:rPr>
                <w:b/>
                <w:bCs/>
              </w:rPr>
              <w:t xml:space="preserve"> </w:t>
            </w:r>
            <w:r w:rsidRPr="0005598B">
              <w:rPr>
                <w:b/>
                <w:bCs/>
              </w:rPr>
              <w:t>Specialized</w:t>
            </w:r>
            <w:r w:rsidR="006A72D2" w:rsidRPr="0005598B">
              <w:rPr>
                <w:b/>
                <w:bCs/>
              </w:rPr>
              <w:t xml:space="preserve"> </w:t>
            </w:r>
            <w:r w:rsidRPr="0005598B">
              <w:rPr>
                <w:b/>
                <w:bCs/>
              </w:rPr>
              <w:t>Care</w:t>
            </w:r>
            <w:r w:rsidR="006A72D2" w:rsidRPr="0005598B">
              <w:rPr>
                <w:b/>
                <w:bCs/>
              </w:rPr>
              <w:t xml:space="preserve"> </w:t>
            </w:r>
            <w:r w:rsidRPr="0005598B">
              <w:rPr>
                <w:b/>
                <w:bCs/>
              </w:rPr>
              <w:t>Team</w:t>
            </w:r>
            <w:r w:rsidR="006A72D2" w:rsidRPr="0005598B">
              <w:rPr>
                <w:b/>
                <w:bCs/>
                <w:color w:val="000000"/>
              </w:rPr>
              <w:t xml:space="preserve"> </w:t>
            </w:r>
            <w:r w:rsidRPr="0005598B">
              <w:rPr>
                <w:b/>
                <w:bCs/>
                <w:color w:val="000000"/>
              </w:rPr>
              <w:t>Process</w:t>
            </w:r>
            <w:r w:rsidR="006A72D2" w:rsidRPr="0005598B">
              <w:rPr>
                <w:b/>
                <w:bCs/>
                <w:color w:val="000000"/>
              </w:rPr>
              <w:t xml:space="preserve"> </w:t>
            </w:r>
            <w:r w:rsidRPr="0005598B">
              <w:rPr>
                <w:b/>
                <w:bCs/>
                <w:color w:val="000000"/>
              </w:rPr>
              <w:t>Note:</w:t>
            </w:r>
            <w:r w:rsidR="0005598B">
              <w:rPr>
                <w:b/>
                <w:bCs/>
                <w:color w:val="000000"/>
              </w:rPr>
              <w:t xml:space="preserve"> </w:t>
            </w:r>
            <w:r w:rsidRPr="0005598B">
              <w:rPr>
                <w:color w:val="000000"/>
              </w:rPr>
              <w:t>Locate</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Dunning</w:t>
            </w:r>
            <w:r w:rsidR="006A72D2" w:rsidRPr="0005598B">
              <w:rPr>
                <w:color w:val="000000"/>
              </w:rPr>
              <w:t xml:space="preserve"> </w:t>
            </w:r>
            <w:r w:rsidRPr="0005598B">
              <w:rPr>
                <w:color w:val="000000"/>
              </w:rPr>
              <w:t>letter(s)</w:t>
            </w:r>
            <w:r w:rsidR="006A72D2" w:rsidRPr="0005598B">
              <w:rPr>
                <w:color w:val="000000"/>
              </w:rPr>
              <w:t xml:space="preserve"> </w:t>
            </w:r>
            <w:r w:rsidRPr="0005598B">
              <w:rPr>
                <w:color w:val="000000"/>
              </w:rPr>
              <w:t>in</w:t>
            </w:r>
            <w:r w:rsidR="006A72D2" w:rsidRPr="0005598B">
              <w:rPr>
                <w:color w:val="000000"/>
              </w:rPr>
              <w:t xml:space="preserve"> </w:t>
            </w:r>
            <w:proofErr w:type="spellStart"/>
            <w:r w:rsidRPr="0005598B">
              <w:rPr>
                <w:b/>
                <w:bCs/>
                <w:color w:val="000000"/>
              </w:rPr>
              <w:t>ONEclick</w:t>
            </w:r>
            <w:proofErr w:type="spellEnd"/>
            <w:r w:rsidRPr="0005598B">
              <w:rPr>
                <w:color w:val="000000"/>
              </w:rPr>
              <w:t>.</w:t>
            </w:r>
          </w:p>
          <w:p w14:paraId="2C5EBA5F" w14:textId="77777777" w:rsidR="00873206" w:rsidRPr="0005598B" w:rsidRDefault="00873206" w:rsidP="00857315">
            <w:pPr>
              <w:spacing w:before="120" w:after="120"/>
              <w:rPr>
                <w:color w:val="000000"/>
              </w:rPr>
            </w:pPr>
          </w:p>
          <w:p w14:paraId="49208941" w14:textId="0F99A067" w:rsidR="00873206" w:rsidRPr="0005598B" w:rsidRDefault="00612C11" w:rsidP="00857315">
            <w:pPr>
              <w:spacing w:before="120" w:after="120"/>
              <w:rPr>
                <w:color w:val="000000"/>
              </w:rPr>
            </w:pPr>
            <w:r w:rsidRPr="0005598B">
              <w:rPr>
                <w:b/>
                <w:noProof/>
              </w:rPr>
              <w:drawing>
                <wp:inline distT="0" distB="0" distL="0" distR="0" wp14:anchorId="50924CE9" wp14:editId="1054CE23">
                  <wp:extent cx="295275"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873206" w:rsidRPr="0005598B">
              <w:rPr>
                <w:color w:val="000000"/>
              </w:rPr>
              <w:t>Our</w:t>
            </w:r>
            <w:r w:rsidR="006A72D2" w:rsidRPr="0005598B">
              <w:rPr>
                <w:color w:val="000000"/>
              </w:rPr>
              <w:t xml:space="preserve"> </w:t>
            </w:r>
            <w:r w:rsidR="00873206" w:rsidRPr="0005598B">
              <w:rPr>
                <w:color w:val="000000"/>
              </w:rPr>
              <w:t>records</w:t>
            </w:r>
            <w:r w:rsidR="006A72D2" w:rsidRPr="0005598B">
              <w:rPr>
                <w:color w:val="000000"/>
              </w:rPr>
              <w:t xml:space="preserve"> </w:t>
            </w:r>
            <w:r w:rsidR="00873206" w:rsidRPr="0005598B">
              <w:rPr>
                <w:color w:val="000000"/>
              </w:rPr>
              <w:t>show</w:t>
            </w:r>
            <w:r w:rsidR="006A72D2" w:rsidRPr="0005598B">
              <w:rPr>
                <w:color w:val="000000"/>
              </w:rPr>
              <w:t xml:space="preserve"> </w:t>
            </w:r>
            <w:r w:rsidR="00873206" w:rsidRPr="0005598B">
              <w:rPr>
                <w:color w:val="000000"/>
              </w:rPr>
              <w:t>the</w:t>
            </w:r>
            <w:r w:rsidR="006A72D2" w:rsidRPr="0005598B">
              <w:rPr>
                <w:color w:val="000000"/>
              </w:rPr>
              <w:t xml:space="preserve"> </w:t>
            </w:r>
            <w:r w:rsidR="00873206" w:rsidRPr="0005598B">
              <w:rPr>
                <w:color w:val="000000"/>
              </w:rPr>
              <w:t>letter</w:t>
            </w:r>
            <w:r w:rsidR="006A72D2" w:rsidRPr="0005598B">
              <w:rPr>
                <w:color w:val="000000"/>
              </w:rPr>
              <w:t xml:space="preserve"> </w:t>
            </w:r>
            <w:r w:rsidR="00873206" w:rsidRPr="0005598B">
              <w:rPr>
                <w:color w:val="000000"/>
              </w:rPr>
              <w:t>was</w:t>
            </w:r>
            <w:r w:rsidR="006A72D2" w:rsidRPr="0005598B">
              <w:rPr>
                <w:color w:val="000000"/>
              </w:rPr>
              <w:t xml:space="preserve"> </w:t>
            </w:r>
            <w:r w:rsidR="00873206" w:rsidRPr="0005598B">
              <w:rPr>
                <w:color w:val="000000"/>
              </w:rPr>
              <w:t>mailed</w:t>
            </w:r>
            <w:r w:rsidR="006A72D2" w:rsidRPr="0005598B">
              <w:rPr>
                <w:color w:val="000000"/>
              </w:rPr>
              <w:t xml:space="preserve"> </w:t>
            </w:r>
            <w:r w:rsidR="00873206" w:rsidRPr="0005598B">
              <w:rPr>
                <w:color w:val="000000"/>
              </w:rPr>
              <w:t>on</w:t>
            </w:r>
            <w:r w:rsidR="006A72D2" w:rsidRPr="0005598B">
              <w:rPr>
                <w:color w:val="000000"/>
              </w:rPr>
              <w:t xml:space="preserve"> </w:t>
            </w:r>
            <w:r w:rsidR="006259C2" w:rsidRPr="0005598B">
              <w:rPr>
                <w:color w:val="000000"/>
              </w:rPr>
              <w:t>&lt;MM</w:t>
            </w:r>
            <w:r w:rsidR="00873206" w:rsidRPr="0005598B">
              <w:rPr>
                <w:color w:val="000000"/>
              </w:rPr>
              <w:t>/</w:t>
            </w:r>
            <w:r w:rsidR="006259C2" w:rsidRPr="0005598B">
              <w:rPr>
                <w:color w:val="000000"/>
              </w:rPr>
              <w:t>DD</w:t>
            </w:r>
            <w:r w:rsidR="00873206" w:rsidRPr="0005598B">
              <w:rPr>
                <w:color w:val="000000"/>
              </w:rPr>
              <w:t>/</w:t>
            </w:r>
            <w:r w:rsidR="006259C2" w:rsidRPr="0005598B">
              <w:rPr>
                <w:color w:val="000000"/>
              </w:rPr>
              <w:t>YYYY&gt;</w:t>
            </w:r>
            <w:r w:rsidR="006A72D2" w:rsidRPr="0005598B">
              <w:rPr>
                <w:color w:val="000000"/>
              </w:rPr>
              <w:t xml:space="preserve"> </w:t>
            </w:r>
            <w:r w:rsidR="00873206" w:rsidRPr="0005598B">
              <w:rPr>
                <w:color w:val="000000"/>
              </w:rPr>
              <w:t>to</w:t>
            </w:r>
            <w:r w:rsidR="006A72D2" w:rsidRPr="0005598B">
              <w:rPr>
                <w:color w:val="000000"/>
              </w:rPr>
              <w:t xml:space="preserve"> </w:t>
            </w:r>
            <w:r w:rsidR="00873206" w:rsidRPr="0005598B">
              <w:rPr>
                <w:color w:val="000000"/>
              </w:rPr>
              <w:t>the</w:t>
            </w:r>
            <w:r w:rsidR="006A72D2" w:rsidRPr="0005598B">
              <w:rPr>
                <w:color w:val="000000"/>
              </w:rPr>
              <w:t xml:space="preserve"> </w:t>
            </w:r>
            <w:r w:rsidR="00873206" w:rsidRPr="0005598B">
              <w:rPr>
                <w:color w:val="000000"/>
              </w:rPr>
              <w:t>following</w:t>
            </w:r>
            <w:r w:rsidR="006A72D2" w:rsidRPr="0005598B">
              <w:rPr>
                <w:color w:val="000000"/>
              </w:rPr>
              <w:t xml:space="preserve"> </w:t>
            </w:r>
            <w:r w:rsidR="00873206" w:rsidRPr="0005598B">
              <w:rPr>
                <w:color w:val="000000"/>
              </w:rPr>
              <w:t>address,</w:t>
            </w:r>
            <w:r w:rsidR="006A72D2" w:rsidRPr="0005598B">
              <w:rPr>
                <w:color w:val="000000"/>
              </w:rPr>
              <w:t xml:space="preserve"> </w:t>
            </w:r>
            <w:r w:rsidR="00873206" w:rsidRPr="0005598B">
              <w:rPr>
                <w:color w:val="000000"/>
              </w:rPr>
              <w:t>&lt;insert</w:t>
            </w:r>
            <w:r w:rsidR="006A72D2" w:rsidRPr="0005598B">
              <w:rPr>
                <w:color w:val="000000"/>
              </w:rPr>
              <w:t xml:space="preserve"> </w:t>
            </w:r>
            <w:r w:rsidR="00873206" w:rsidRPr="0005598B">
              <w:rPr>
                <w:color w:val="000000"/>
              </w:rPr>
              <w:t>address</w:t>
            </w:r>
            <w:r w:rsidR="006A72D2" w:rsidRPr="0005598B">
              <w:rPr>
                <w:color w:val="000000"/>
              </w:rPr>
              <w:t xml:space="preserve"> </w:t>
            </w:r>
            <w:r w:rsidR="00873206" w:rsidRPr="0005598B">
              <w:rPr>
                <w:color w:val="000000"/>
              </w:rPr>
              <w:t>here&gt;.</w:t>
            </w:r>
            <w:r w:rsidR="006A72D2" w:rsidRPr="0005598B">
              <w:rPr>
                <w:color w:val="000000"/>
              </w:rPr>
              <w:t xml:space="preserve"> </w:t>
            </w:r>
          </w:p>
          <w:p w14:paraId="003E6C0B" w14:textId="77777777" w:rsidR="00873206" w:rsidRPr="0005598B" w:rsidRDefault="00873206" w:rsidP="00857315">
            <w:pPr>
              <w:numPr>
                <w:ilvl w:val="0"/>
                <w:numId w:val="21"/>
              </w:numPr>
              <w:spacing w:before="120" w:after="120"/>
              <w:rPr>
                <w:color w:val="000000"/>
              </w:rPr>
            </w:pPr>
            <w:r w:rsidRPr="0005598B">
              <w:rPr>
                <w:color w:val="000000"/>
              </w:rPr>
              <w:t>The</w:t>
            </w:r>
            <w:r w:rsidR="006A72D2" w:rsidRPr="0005598B">
              <w:rPr>
                <w:color w:val="000000"/>
              </w:rPr>
              <w:t xml:space="preserve"> </w:t>
            </w:r>
            <w:r w:rsidRPr="0005598B">
              <w:rPr>
                <w:color w:val="000000"/>
              </w:rPr>
              <w:t>letter</w:t>
            </w:r>
            <w:r w:rsidR="006A72D2" w:rsidRPr="0005598B">
              <w:rPr>
                <w:color w:val="000000"/>
              </w:rPr>
              <w:t xml:space="preserve"> </w:t>
            </w:r>
            <w:r w:rsidRPr="0005598B">
              <w:rPr>
                <w:color w:val="000000"/>
              </w:rPr>
              <w:t>is</w:t>
            </w:r>
            <w:r w:rsidR="006A72D2" w:rsidRPr="0005598B">
              <w:rPr>
                <w:color w:val="000000"/>
              </w:rPr>
              <w:t xml:space="preserve"> </w:t>
            </w:r>
            <w:r w:rsidRPr="0005598B">
              <w:rPr>
                <w:color w:val="000000"/>
              </w:rPr>
              <w:t>sent</w:t>
            </w:r>
            <w:r w:rsidR="006A72D2" w:rsidRPr="0005598B">
              <w:rPr>
                <w:color w:val="000000"/>
              </w:rPr>
              <w:t xml:space="preserve"> </w:t>
            </w:r>
            <w:r w:rsidRPr="0005598B">
              <w:rPr>
                <w:color w:val="000000"/>
              </w:rPr>
              <w:t>within</w:t>
            </w:r>
            <w:r w:rsidR="006A72D2" w:rsidRPr="0005598B">
              <w:rPr>
                <w:color w:val="000000"/>
              </w:rPr>
              <w:t xml:space="preserve"> </w:t>
            </w:r>
            <w:r w:rsidRPr="0005598B">
              <w:rPr>
                <w:color w:val="000000"/>
              </w:rPr>
              <w:t>a</w:t>
            </w:r>
            <w:r w:rsidR="006A72D2" w:rsidRPr="0005598B">
              <w:rPr>
                <w:color w:val="000000"/>
              </w:rPr>
              <w:t xml:space="preserve"> </w:t>
            </w:r>
            <w:r w:rsidRPr="0005598B">
              <w:rPr>
                <w:color w:val="000000"/>
              </w:rPr>
              <w:t>windowed</w:t>
            </w:r>
            <w:r w:rsidR="006A72D2" w:rsidRPr="0005598B">
              <w:rPr>
                <w:color w:val="000000"/>
              </w:rPr>
              <w:t xml:space="preserve"> </w:t>
            </w:r>
            <w:r w:rsidRPr="0005598B">
              <w:rPr>
                <w:color w:val="000000"/>
              </w:rPr>
              <w:t>envelope;</w:t>
            </w:r>
            <w:r w:rsidR="006A72D2" w:rsidRPr="0005598B">
              <w:rPr>
                <w:color w:val="000000"/>
              </w:rPr>
              <w:t xml:space="preserve"> </w:t>
            </w:r>
            <w:r w:rsidRPr="0005598B">
              <w:rPr>
                <w:color w:val="000000"/>
              </w:rPr>
              <w:t>your</w:t>
            </w:r>
            <w:r w:rsidR="006A72D2" w:rsidRPr="0005598B">
              <w:rPr>
                <w:color w:val="000000"/>
              </w:rPr>
              <w:t xml:space="preserve"> </w:t>
            </w:r>
            <w:r w:rsidRPr="0005598B">
              <w:rPr>
                <w:color w:val="000000"/>
              </w:rPr>
              <w:t>mailing</w:t>
            </w:r>
            <w:r w:rsidR="006A72D2" w:rsidRPr="0005598B">
              <w:rPr>
                <w:color w:val="000000"/>
              </w:rPr>
              <w:t xml:space="preserve"> </w:t>
            </w:r>
            <w:r w:rsidRPr="0005598B">
              <w:rPr>
                <w:color w:val="000000"/>
              </w:rPr>
              <w:t>address</w:t>
            </w:r>
            <w:r w:rsidR="006A72D2" w:rsidRPr="0005598B">
              <w:rPr>
                <w:color w:val="000000"/>
              </w:rPr>
              <w:t xml:space="preserve"> </w:t>
            </w:r>
            <w:r w:rsidRPr="0005598B">
              <w:rPr>
                <w:color w:val="000000"/>
              </w:rPr>
              <w:t>would</w:t>
            </w:r>
            <w:r w:rsidR="006A72D2" w:rsidRPr="0005598B">
              <w:rPr>
                <w:color w:val="000000"/>
              </w:rPr>
              <w:t xml:space="preserve"> </w:t>
            </w:r>
            <w:r w:rsidRPr="0005598B">
              <w:rPr>
                <w:color w:val="000000"/>
              </w:rPr>
              <w:t>be</w:t>
            </w:r>
            <w:r w:rsidR="006A72D2" w:rsidRPr="0005598B">
              <w:rPr>
                <w:color w:val="000000"/>
              </w:rPr>
              <w:t xml:space="preserve"> </w:t>
            </w:r>
            <w:r w:rsidRPr="0005598B">
              <w:rPr>
                <w:color w:val="000000"/>
              </w:rPr>
              <w:t>visible</w:t>
            </w:r>
            <w:r w:rsidR="006A72D2" w:rsidRPr="0005598B">
              <w:rPr>
                <w:color w:val="000000"/>
              </w:rPr>
              <w:t xml:space="preserve"> </w:t>
            </w:r>
            <w:r w:rsidRPr="0005598B">
              <w:rPr>
                <w:color w:val="000000"/>
              </w:rPr>
              <w:t>through</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plastic</w:t>
            </w:r>
            <w:r w:rsidR="006A72D2" w:rsidRPr="0005598B">
              <w:rPr>
                <w:color w:val="000000"/>
              </w:rPr>
              <w:t xml:space="preserve"> </w:t>
            </w:r>
            <w:r w:rsidRPr="0005598B">
              <w:rPr>
                <w:color w:val="000000"/>
              </w:rPr>
              <w:t>window</w:t>
            </w:r>
            <w:r w:rsidR="00E84444" w:rsidRPr="0005598B">
              <w:rPr>
                <w:color w:val="000000"/>
              </w:rPr>
              <w:t>.</w:t>
            </w:r>
          </w:p>
          <w:p w14:paraId="75C384E9" w14:textId="77777777" w:rsidR="00873206" w:rsidRPr="0005598B" w:rsidRDefault="00873206" w:rsidP="00857315">
            <w:pPr>
              <w:numPr>
                <w:ilvl w:val="0"/>
                <w:numId w:val="21"/>
              </w:numPr>
              <w:spacing w:before="120" w:after="120"/>
              <w:rPr>
                <w:color w:val="000000"/>
              </w:rPr>
            </w:pPr>
            <w:r w:rsidRPr="0005598B">
              <w:rPr>
                <w:color w:val="000000"/>
              </w:rPr>
              <w:t>The</w:t>
            </w:r>
            <w:r w:rsidR="006A72D2" w:rsidRPr="0005598B">
              <w:rPr>
                <w:color w:val="000000"/>
              </w:rPr>
              <w:t xml:space="preserve"> </w:t>
            </w:r>
            <w:r w:rsidRPr="0005598B">
              <w:rPr>
                <w:color w:val="000000"/>
              </w:rPr>
              <w:t>return</w:t>
            </w:r>
            <w:r w:rsidR="006A72D2" w:rsidRPr="0005598B">
              <w:rPr>
                <w:color w:val="000000"/>
              </w:rPr>
              <w:t xml:space="preserve"> </w:t>
            </w:r>
            <w:r w:rsidRPr="0005598B">
              <w:rPr>
                <w:color w:val="000000"/>
              </w:rPr>
              <w:t>address</w:t>
            </w:r>
            <w:r w:rsidR="006A72D2" w:rsidRPr="0005598B">
              <w:rPr>
                <w:color w:val="000000"/>
              </w:rPr>
              <w:t xml:space="preserve"> </w:t>
            </w:r>
            <w:r w:rsidRPr="0005598B">
              <w:rPr>
                <w:color w:val="000000"/>
              </w:rPr>
              <w:t>is</w:t>
            </w:r>
            <w:r w:rsidR="006A72D2" w:rsidRPr="0005598B">
              <w:rPr>
                <w:color w:val="000000"/>
              </w:rPr>
              <w:t xml:space="preserve"> </w:t>
            </w:r>
            <w:r w:rsidRPr="0005598B">
              <w:rPr>
                <w:color w:val="000000"/>
              </w:rPr>
              <w:t>from</w:t>
            </w:r>
            <w:r w:rsidR="006A72D2" w:rsidRPr="0005598B">
              <w:rPr>
                <w:color w:val="000000"/>
              </w:rPr>
              <w:t xml:space="preserve"> </w:t>
            </w:r>
            <w:r w:rsidR="00941BDE" w:rsidRPr="0005598B">
              <w:rPr>
                <w:b/>
                <w:bCs/>
                <w:color w:val="000000"/>
              </w:rPr>
              <w:t>Aetna</w:t>
            </w:r>
            <w:r w:rsidR="006A72D2" w:rsidRPr="0005598B">
              <w:rPr>
                <w:color w:val="000000"/>
              </w:rPr>
              <w:t xml:space="preserve"> </w:t>
            </w:r>
            <w:r w:rsidR="00E84444" w:rsidRPr="0005598B">
              <w:rPr>
                <w:color w:val="000000"/>
              </w:rPr>
              <w:t>with</w:t>
            </w:r>
            <w:r w:rsidR="006A72D2" w:rsidRPr="0005598B">
              <w:rPr>
                <w:color w:val="000000"/>
              </w:rPr>
              <w:t xml:space="preserve"> </w:t>
            </w:r>
            <w:r w:rsidR="00E84444" w:rsidRPr="0005598B">
              <w:rPr>
                <w:color w:val="000000"/>
              </w:rPr>
              <w:t>the</w:t>
            </w:r>
            <w:r w:rsidR="006A72D2" w:rsidRPr="0005598B">
              <w:rPr>
                <w:color w:val="000000"/>
              </w:rPr>
              <w:t xml:space="preserve"> </w:t>
            </w:r>
            <w:r w:rsidR="00E84444" w:rsidRPr="0005598B">
              <w:rPr>
                <w:color w:val="000000"/>
              </w:rPr>
              <w:t>logo</w:t>
            </w:r>
            <w:r w:rsidR="006A72D2" w:rsidRPr="0005598B">
              <w:rPr>
                <w:color w:val="000000"/>
              </w:rPr>
              <w:t xml:space="preserve"> </w:t>
            </w:r>
            <w:r w:rsidR="00E84444" w:rsidRPr="0005598B">
              <w:rPr>
                <w:color w:val="000000"/>
              </w:rPr>
              <w:t>in</w:t>
            </w:r>
            <w:r w:rsidR="006A72D2" w:rsidRPr="0005598B">
              <w:rPr>
                <w:color w:val="000000"/>
              </w:rPr>
              <w:t xml:space="preserve"> </w:t>
            </w:r>
            <w:r w:rsidR="00E84444" w:rsidRPr="0005598B">
              <w:rPr>
                <w:color w:val="000000"/>
              </w:rPr>
              <w:t>larger</w:t>
            </w:r>
            <w:r w:rsidR="006A72D2" w:rsidRPr="0005598B">
              <w:rPr>
                <w:color w:val="000000"/>
              </w:rPr>
              <w:t xml:space="preserve"> </w:t>
            </w:r>
            <w:r w:rsidR="00E84444" w:rsidRPr="0005598B">
              <w:rPr>
                <w:color w:val="000000"/>
              </w:rPr>
              <w:t>print.</w:t>
            </w:r>
          </w:p>
          <w:p w14:paraId="68CED136" w14:textId="2444FE36" w:rsidR="00873206" w:rsidRPr="0005598B" w:rsidRDefault="00873206" w:rsidP="00857315">
            <w:pPr>
              <w:numPr>
                <w:ilvl w:val="0"/>
                <w:numId w:val="21"/>
              </w:numPr>
              <w:spacing w:before="120" w:after="120"/>
              <w:rPr>
                <w:color w:val="000000"/>
              </w:rPr>
            </w:pPr>
            <w:r w:rsidRPr="0005598B">
              <w:rPr>
                <w:color w:val="000000"/>
              </w:rPr>
              <w:t>“</w:t>
            </w:r>
            <w:r w:rsidRPr="0005598B">
              <w:rPr>
                <w:b/>
                <w:bCs/>
                <w:color w:val="000000"/>
              </w:rPr>
              <w:t>ATTENTION:</w:t>
            </w:r>
            <w:r w:rsidR="0005598B">
              <w:rPr>
                <w:b/>
                <w:bCs/>
                <w:color w:val="000000"/>
              </w:rPr>
              <w:t xml:space="preserve"> </w:t>
            </w:r>
            <w:r w:rsidRPr="0005598B">
              <w:rPr>
                <w:b/>
                <w:bCs/>
                <w:color w:val="000000"/>
              </w:rPr>
              <w:t>Important</w:t>
            </w:r>
            <w:r w:rsidR="006A72D2" w:rsidRPr="0005598B">
              <w:rPr>
                <w:b/>
                <w:bCs/>
                <w:color w:val="000000"/>
              </w:rPr>
              <w:t xml:space="preserve"> </w:t>
            </w:r>
            <w:r w:rsidRPr="0005598B">
              <w:rPr>
                <w:b/>
                <w:bCs/>
                <w:color w:val="000000"/>
              </w:rPr>
              <w:t>Plan</w:t>
            </w:r>
            <w:r w:rsidR="006A72D2" w:rsidRPr="0005598B">
              <w:rPr>
                <w:b/>
                <w:bCs/>
                <w:color w:val="000000"/>
              </w:rPr>
              <w:t xml:space="preserve"> </w:t>
            </w:r>
            <w:r w:rsidRPr="0005598B">
              <w:rPr>
                <w:b/>
                <w:bCs/>
                <w:color w:val="000000"/>
              </w:rPr>
              <w:t>Information</w:t>
            </w:r>
            <w:r w:rsidRPr="0005598B">
              <w:rPr>
                <w:color w:val="000000"/>
              </w:rPr>
              <w:t>”</w:t>
            </w:r>
            <w:r w:rsidR="006A72D2" w:rsidRPr="0005598B">
              <w:rPr>
                <w:color w:val="000000"/>
              </w:rPr>
              <w:t xml:space="preserve"> </w:t>
            </w:r>
            <w:r w:rsidRPr="0005598B">
              <w:rPr>
                <w:color w:val="000000"/>
              </w:rPr>
              <w:t>is</w:t>
            </w:r>
            <w:r w:rsidR="006A72D2" w:rsidRPr="0005598B">
              <w:rPr>
                <w:color w:val="000000"/>
              </w:rPr>
              <w:t xml:space="preserve"> </w:t>
            </w:r>
            <w:r w:rsidRPr="0005598B">
              <w:rPr>
                <w:color w:val="000000"/>
              </w:rPr>
              <w:t>printed</w:t>
            </w:r>
            <w:r w:rsidR="006A72D2" w:rsidRPr="0005598B">
              <w:rPr>
                <w:color w:val="000000"/>
              </w:rPr>
              <w:t xml:space="preserve"> </w:t>
            </w:r>
            <w:r w:rsidRPr="0005598B">
              <w:rPr>
                <w:color w:val="000000"/>
              </w:rPr>
              <w:t>on</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front</w:t>
            </w:r>
            <w:r w:rsidR="006A72D2" w:rsidRPr="0005598B">
              <w:rPr>
                <w:color w:val="000000"/>
              </w:rPr>
              <w:t xml:space="preserve"> </w:t>
            </w:r>
            <w:r w:rsidRPr="0005598B">
              <w:rPr>
                <w:color w:val="000000"/>
              </w:rPr>
              <w:t>of</w:t>
            </w:r>
            <w:r w:rsidR="006A72D2" w:rsidRPr="0005598B">
              <w:rPr>
                <w:color w:val="000000"/>
              </w:rPr>
              <w:t xml:space="preserve"> </w:t>
            </w:r>
            <w:r w:rsidRPr="0005598B">
              <w:rPr>
                <w:color w:val="000000"/>
              </w:rPr>
              <w:t>the</w:t>
            </w:r>
            <w:r w:rsidR="006A72D2" w:rsidRPr="0005598B">
              <w:rPr>
                <w:color w:val="000000"/>
              </w:rPr>
              <w:t xml:space="preserve"> </w:t>
            </w:r>
            <w:r w:rsidRPr="0005598B">
              <w:rPr>
                <w:color w:val="000000"/>
              </w:rPr>
              <w:t>envelope</w:t>
            </w:r>
            <w:r w:rsidR="006A72D2" w:rsidRPr="0005598B">
              <w:rPr>
                <w:color w:val="000000"/>
              </w:rPr>
              <w:t xml:space="preserve"> </w:t>
            </w:r>
            <w:r w:rsidRPr="0005598B">
              <w:rPr>
                <w:color w:val="000000"/>
              </w:rPr>
              <w:t>in</w:t>
            </w:r>
            <w:r w:rsidR="006A72D2" w:rsidRPr="0005598B">
              <w:rPr>
                <w:color w:val="000000"/>
              </w:rPr>
              <w:t xml:space="preserve"> </w:t>
            </w:r>
            <w:r w:rsidRPr="0005598B">
              <w:rPr>
                <w:color w:val="000000"/>
              </w:rPr>
              <w:t>red</w:t>
            </w:r>
            <w:r w:rsidR="00E84444" w:rsidRPr="0005598B">
              <w:rPr>
                <w:color w:val="000000"/>
              </w:rPr>
              <w:t>.</w:t>
            </w:r>
          </w:p>
          <w:p w14:paraId="613CE280" w14:textId="77777777" w:rsidR="00873206" w:rsidRPr="0005598B" w:rsidRDefault="00873206" w:rsidP="00857315">
            <w:pPr>
              <w:spacing w:before="120" w:after="120"/>
              <w:rPr>
                <w:rFonts w:eastAsia="Calibri"/>
                <w:color w:val="000000"/>
              </w:rPr>
            </w:pPr>
          </w:p>
          <w:p w14:paraId="2400EDD6" w14:textId="73B3B46A" w:rsidR="00873206" w:rsidRPr="0005598B" w:rsidRDefault="00873206" w:rsidP="00857315">
            <w:pPr>
              <w:spacing w:before="120" w:after="120"/>
            </w:pPr>
            <w:r w:rsidRPr="0005598B">
              <w:rPr>
                <w:b/>
                <w:bCs/>
              </w:rPr>
              <w:t>Premium</w:t>
            </w:r>
            <w:r w:rsidR="006A72D2" w:rsidRPr="0005598B">
              <w:rPr>
                <w:b/>
                <w:bCs/>
              </w:rPr>
              <w:t xml:space="preserve"> </w:t>
            </w:r>
            <w:r w:rsidRPr="0005598B">
              <w:rPr>
                <w:b/>
                <w:bCs/>
              </w:rPr>
              <w:t>Billing</w:t>
            </w:r>
            <w:r w:rsidR="006A72D2" w:rsidRPr="0005598B">
              <w:rPr>
                <w:b/>
                <w:bCs/>
              </w:rPr>
              <w:t xml:space="preserve"> </w:t>
            </w:r>
            <w:r w:rsidRPr="0005598B">
              <w:rPr>
                <w:b/>
                <w:bCs/>
              </w:rPr>
              <w:t>Specialized</w:t>
            </w:r>
            <w:r w:rsidR="006A72D2" w:rsidRPr="0005598B">
              <w:rPr>
                <w:b/>
                <w:bCs/>
              </w:rPr>
              <w:t xml:space="preserve"> </w:t>
            </w:r>
            <w:r w:rsidRPr="0005598B">
              <w:rPr>
                <w:b/>
                <w:bCs/>
              </w:rPr>
              <w:t>Care</w:t>
            </w:r>
            <w:r w:rsidR="006A72D2" w:rsidRPr="0005598B">
              <w:rPr>
                <w:b/>
                <w:bCs/>
              </w:rPr>
              <w:t xml:space="preserve"> </w:t>
            </w:r>
            <w:r w:rsidRPr="0005598B">
              <w:rPr>
                <w:b/>
                <w:bCs/>
              </w:rPr>
              <w:t>Team</w:t>
            </w:r>
            <w:r w:rsidR="006A72D2" w:rsidRPr="0005598B">
              <w:rPr>
                <w:b/>
                <w:bCs/>
                <w:color w:val="000000"/>
              </w:rPr>
              <w:t xml:space="preserve"> </w:t>
            </w:r>
            <w:r w:rsidRPr="0005598B">
              <w:rPr>
                <w:b/>
                <w:bCs/>
                <w:color w:val="000000"/>
              </w:rPr>
              <w:t>Process</w:t>
            </w:r>
            <w:r w:rsidR="006A72D2" w:rsidRPr="0005598B">
              <w:rPr>
                <w:b/>
                <w:bCs/>
                <w:color w:val="000000"/>
              </w:rPr>
              <w:t xml:space="preserve"> </w:t>
            </w:r>
            <w:r w:rsidRPr="0005598B">
              <w:rPr>
                <w:b/>
                <w:bCs/>
                <w:color w:val="000000"/>
              </w:rPr>
              <w:t>Note:</w:t>
            </w:r>
            <w:r w:rsidR="0005598B">
              <w:rPr>
                <w:b/>
                <w:bCs/>
                <w:color w:val="000000"/>
              </w:rPr>
              <w:t xml:space="preserve"> </w:t>
            </w:r>
            <w:r w:rsidRPr="0005598B">
              <w:t>If</w:t>
            </w:r>
            <w:r w:rsidR="006A72D2" w:rsidRPr="0005598B">
              <w:t xml:space="preserve"> </w:t>
            </w:r>
            <w:r w:rsidRPr="0005598B">
              <w:t>the</w:t>
            </w:r>
            <w:r w:rsidR="006A72D2" w:rsidRPr="0005598B">
              <w:t xml:space="preserve"> </w:t>
            </w:r>
            <w:r w:rsidRPr="0005598B">
              <w:t>letter</w:t>
            </w:r>
            <w:r w:rsidR="006A72D2" w:rsidRPr="0005598B">
              <w:t xml:space="preserve"> </w:t>
            </w:r>
            <w:r w:rsidRPr="0005598B">
              <w:t>was</w:t>
            </w:r>
            <w:r w:rsidR="006A72D2" w:rsidRPr="0005598B">
              <w:t xml:space="preserve"> </w:t>
            </w:r>
            <w:r w:rsidRPr="0005598B">
              <w:t>sent</w:t>
            </w:r>
            <w:r w:rsidR="006A72D2" w:rsidRPr="0005598B">
              <w:t xml:space="preserve"> </w:t>
            </w:r>
            <w:r w:rsidRPr="0005598B">
              <w:t>to</w:t>
            </w:r>
            <w:r w:rsidR="006A72D2" w:rsidRPr="0005598B">
              <w:t xml:space="preserve"> </w:t>
            </w:r>
            <w:r w:rsidRPr="0005598B">
              <w:t>the</w:t>
            </w:r>
            <w:r w:rsidR="006A72D2" w:rsidRPr="0005598B">
              <w:t xml:space="preserve"> </w:t>
            </w:r>
            <w:r w:rsidRPr="0005598B">
              <w:t>incorrect</w:t>
            </w:r>
            <w:r w:rsidR="006A72D2" w:rsidRPr="0005598B">
              <w:t xml:space="preserve"> </w:t>
            </w:r>
            <w:r w:rsidRPr="0005598B">
              <w:t>address,</w:t>
            </w:r>
            <w:r w:rsidR="006A72D2" w:rsidRPr="0005598B">
              <w:t xml:space="preserve"> </w:t>
            </w:r>
            <w:r w:rsidRPr="0005598B">
              <w:t>then</w:t>
            </w:r>
            <w:r w:rsidR="006A72D2" w:rsidRPr="0005598B">
              <w:t xml:space="preserve"> </w:t>
            </w:r>
            <w:r w:rsidRPr="0005598B">
              <w:t>verify</w:t>
            </w:r>
            <w:r w:rsidR="006A72D2" w:rsidRPr="0005598B">
              <w:t xml:space="preserve"> </w:t>
            </w:r>
            <w:r w:rsidRPr="0005598B">
              <w:t>address</w:t>
            </w:r>
            <w:r w:rsidR="006A72D2" w:rsidRPr="0005598B">
              <w:t xml:space="preserve"> </w:t>
            </w:r>
            <w:r w:rsidRPr="0005598B">
              <w:t>on</w:t>
            </w:r>
            <w:r w:rsidR="006A72D2" w:rsidRPr="0005598B">
              <w:t xml:space="preserve"> </w:t>
            </w:r>
            <w:r w:rsidRPr="0005598B">
              <w:t>account</w:t>
            </w:r>
            <w:r w:rsidR="006A72D2" w:rsidRPr="0005598B">
              <w:t xml:space="preserve"> </w:t>
            </w:r>
            <w:r w:rsidRPr="0005598B">
              <w:t>and</w:t>
            </w:r>
            <w:r w:rsidR="006A72D2" w:rsidRPr="0005598B">
              <w:t xml:space="preserve"> </w:t>
            </w:r>
            <w:r w:rsidR="00FF24A1" w:rsidRPr="0005598B">
              <w:t>update</w:t>
            </w:r>
            <w:r w:rsidR="006A72D2" w:rsidRPr="0005598B">
              <w:t xml:space="preserve"> </w:t>
            </w:r>
            <w:r w:rsidR="00FF24A1" w:rsidRPr="0005598B">
              <w:t>if</w:t>
            </w:r>
            <w:r w:rsidR="006A72D2" w:rsidRPr="0005598B">
              <w:t xml:space="preserve"> </w:t>
            </w:r>
            <w:r w:rsidR="00FF24A1" w:rsidRPr="0005598B">
              <w:t>applicable.</w:t>
            </w:r>
            <w:r w:rsidR="006A72D2" w:rsidRPr="0005598B">
              <w:t xml:space="preserve"> </w:t>
            </w:r>
            <w:r w:rsidR="00FF24A1" w:rsidRPr="0005598B">
              <w:t>Refer</w:t>
            </w:r>
            <w:r w:rsidR="006A72D2" w:rsidRPr="0005598B">
              <w:t xml:space="preserve"> </w:t>
            </w:r>
            <w:r w:rsidR="00FF24A1" w:rsidRPr="0005598B">
              <w:t>to</w:t>
            </w:r>
            <w:r w:rsidR="00E32779" w:rsidRPr="0005598B">
              <w:t xml:space="preserve"> </w:t>
            </w:r>
            <w:hyperlink r:id="rId46" w:anchor="!/view?docid=a5cf7af0-8a89-45dc-a395-9961dceac183" w:history="1">
              <w:r w:rsidR="00AA03AA" w:rsidRPr="0005598B">
                <w:rPr>
                  <w:rStyle w:val="Hyperlink"/>
                </w:rPr>
                <w:t>Compass Med D - Address Changes and Out of Area (OOA) (061760)</w:t>
              </w:r>
            </w:hyperlink>
            <w:r w:rsidR="00E32779" w:rsidRPr="0005598B">
              <w:t>.</w:t>
            </w:r>
          </w:p>
          <w:p w14:paraId="52B0E6E9" w14:textId="77777777" w:rsidR="00E32779" w:rsidRPr="0005598B" w:rsidRDefault="00E32779" w:rsidP="00857315">
            <w:pPr>
              <w:spacing w:before="120" w:after="120"/>
            </w:pPr>
          </w:p>
        </w:tc>
      </w:tr>
      <w:tr w:rsidR="00873206" w:rsidRPr="0005598B" w14:paraId="1AE2B9FA" w14:textId="77777777" w:rsidTr="007E15FC">
        <w:tc>
          <w:tcPr>
            <w:tcW w:w="307" w:type="pct"/>
          </w:tcPr>
          <w:p w14:paraId="32725A29" w14:textId="3FF1098D" w:rsidR="00873206" w:rsidRPr="0005598B" w:rsidRDefault="00CC0C73" w:rsidP="007E15FC">
            <w:pPr>
              <w:spacing w:before="120" w:after="120"/>
              <w:ind w:left="-120"/>
              <w:jc w:val="center"/>
              <w:rPr>
                <w:b/>
              </w:rPr>
            </w:pPr>
            <w:r w:rsidRPr="0005598B">
              <w:rPr>
                <w:b/>
              </w:rPr>
              <w:t>6</w:t>
            </w:r>
          </w:p>
        </w:tc>
        <w:tc>
          <w:tcPr>
            <w:tcW w:w="1486" w:type="pct"/>
            <w:shd w:val="clear" w:color="auto" w:fill="auto"/>
          </w:tcPr>
          <w:p w14:paraId="67F9AA36" w14:textId="77777777" w:rsidR="00873206" w:rsidRPr="0005598B" w:rsidRDefault="00873206" w:rsidP="00857315">
            <w:pPr>
              <w:spacing w:before="120" w:after="120"/>
              <w:rPr>
                <w:b/>
              </w:rPr>
            </w:pPr>
            <w:r w:rsidRPr="0005598B">
              <w:rPr>
                <w:b/>
              </w:rPr>
              <w:t>I</w:t>
            </w:r>
            <w:r w:rsidR="006A72D2" w:rsidRPr="0005598B">
              <w:rPr>
                <w:b/>
              </w:rPr>
              <w:t xml:space="preserve"> </w:t>
            </w:r>
            <w:r w:rsidRPr="0005598B">
              <w:rPr>
                <w:b/>
              </w:rPr>
              <w:t>received</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in</w:t>
            </w:r>
            <w:r w:rsidR="006A72D2" w:rsidRPr="0005598B">
              <w:rPr>
                <w:b/>
              </w:rPr>
              <w:t xml:space="preserve"> </w:t>
            </w:r>
            <w:r w:rsidRPr="0005598B">
              <w:rPr>
                <w:b/>
              </w:rPr>
              <w:t>the</w:t>
            </w:r>
            <w:r w:rsidR="006A72D2" w:rsidRPr="0005598B">
              <w:rPr>
                <w:b/>
              </w:rPr>
              <w:t xml:space="preserve"> </w:t>
            </w:r>
            <w:r w:rsidRPr="0005598B">
              <w:rPr>
                <w:b/>
              </w:rPr>
              <w:t>mail,</w:t>
            </w:r>
            <w:r w:rsidR="006A72D2" w:rsidRPr="0005598B">
              <w:rPr>
                <w:b/>
              </w:rPr>
              <w:t xml:space="preserve"> </w:t>
            </w:r>
            <w:r w:rsidRPr="0005598B">
              <w:rPr>
                <w:b/>
              </w:rPr>
              <w:t>and</w:t>
            </w:r>
            <w:r w:rsidR="006A72D2" w:rsidRPr="0005598B">
              <w:rPr>
                <w:b/>
              </w:rPr>
              <w:t xml:space="preserve"> </w:t>
            </w:r>
            <w:r w:rsidRPr="0005598B">
              <w:rPr>
                <w:b/>
              </w:rPr>
              <w:t>I</w:t>
            </w:r>
            <w:r w:rsidR="006A72D2" w:rsidRPr="0005598B">
              <w:rPr>
                <w:b/>
              </w:rPr>
              <w:t xml:space="preserve"> </w:t>
            </w:r>
            <w:r w:rsidRPr="0005598B">
              <w:rPr>
                <w:b/>
              </w:rPr>
              <w:t>don’t</w:t>
            </w:r>
            <w:r w:rsidR="006A72D2" w:rsidRPr="0005598B">
              <w:rPr>
                <w:b/>
              </w:rPr>
              <w:t xml:space="preserve"> </w:t>
            </w:r>
            <w:r w:rsidRPr="0005598B">
              <w:rPr>
                <w:b/>
              </w:rPr>
              <w:t>understand</w:t>
            </w:r>
            <w:r w:rsidR="006A72D2" w:rsidRPr="0005598B">
              <w:rPr>
                <w:b/>
              </w:rPr>
              <w:t xml:space="preserve"> </w:t>
            </w:r>
            <w:r w:rsidRPr="0005598B">
              <w:rPr>
                <w:b/>
              </w:rPr>
              <w:t>why</w:t>
            </w:r>
            <w:r w:rsidR="006A72D2" w:rsidRPr="0005598B">
              <w:rPr>
                <w:b/>
              </w:rPr>
              <w:t xml:space="preserve"> </w:t>
            </w:r>
            <w:r w:rsidRPr="0005598B">
              <w:rPr>
                <w:b/>
              </w:rPr>
              <w:t>it</w:t>
            </w:r>
            <w:r w:rsidR="006A72D2" w:rsidRPr="0005598B">
              <w:rPr>
                <w:b/>
              </w:rPr>
              <w:t xml:space="preserve"> </w:t>
            </w:r>
            <w:r w:rsidRPr="0005598B">
              <w:rPr>
                <w:b/>
              </w:rPr>
              <w:t>says</w:t>
            </w:r>
            <w:r w:rsidR="006A72D2" w:rsidRPr="0005598B">
              <w:rPr>
                <w:b/>
              </w:rPr>
              <w:t xml:space="preserve"> </w:t>
            </w:r>
            <w:r w:rsidRPr="0005598B">
              <w:rPr>
                <w:b/>
              </w:rPr>
              <w:t>I</w:t>
            </w:r>
            <w:r w:rsidR="006A72D2" w:rsidRPr="0005598B">
              <w:rPr>
                <w:b/>
              </w:rPr>
              <w:t xml:space="preserve"> </w:t>
            </w:r>
            <w:r w:rsidRPr="0005598B">
              <w:rPr>
                <w:b/>
              </w:rPr>
              <w:t>am</w:t>
            </w:r>
            <w:r w:rsidR="006A72D2" w:rsidRPr="0005598B">
              <w:rPr>
                <w:b/>
              </w:rPr>
              <w:t xml:space="preserve"> </w:t>
            </w:r>
            <w:r w:rsidRPr="0005598B">
              <w:rPr>
                <w:b/>
              </w:rPr>
              <w:t>past</w:t>
            </w:r>
            <w:r w:rsidR="006A72D2" w:rsidRPr="0005598B">
              <w:rPr>
                <w:b/>
              </w:rPr>
              <w:t xml:space="preserve"> </w:t>
            </w:r>
            <w:r w:rsidRPr="0005598B">
              <w:rPr>
                <w:b/>
              </w:rPr>
              <w:t>due.</w:t>
            </w:r>
          </w:p>
        </w:tc>
        <w:tc>
          <w:tcPr>
            <w:tcW w:w="3207" w:type="pct"/>
            <w:shd w:val="clear" w:color="auto" w:fill="auto"/>
          </w:tcPr>
          <w:p w14:paraId="7003D938" w14:textId="13AB36AF" w:rsidR="00873206" w:rsidRPr="0005598B" w:rsidRDefault="00612C11" w:rsidP="00857315">
            <w:pPr>
              <w:spacing w:before="120" w:after="120"/>
              <w:rPr>
                <w:b/>
              </w:rPr>
            </w:pPr>
            <w:r w:rsidRPr="0005598B">
              <w:rPr>
                <w:b/>
                <w:noProof/>
              </w:rPr>
              <w:drawing>
                <wp:inline distT="0" distB="0" distL="0" distR="0" wp14:anchorId="179D5D90" wp14:editId="5999DDA5">
                  <wp:extent cx="295275"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873206" w:rsidRPr="0005598B">
              <w:t>You</w:t>
            </w:r>
            <w:r w:rsidR="006A72D2" w:rsidRPr="0005598B">
              <w:t xml:space="preserve"> </w:t>
            </w:r>
            <w:r w:rsidR="00873206" w:rsidRPr="0005598B">
              <w:t>received</w:t>
            </w:r>
            <w:r w:rsidR="006A72D2" w:rsidRPr="0005598B">
              <w:t xml:space="preserve"> </w:t>
            </w:r>
            <w:r w:rsidR="00873206" w:rsidRPr="0005598B">
              <w:t>a</w:t>
            </w:r>
            <w:r w:rsidR="006A72D2" w:rsidRPr="0005598B">
              <w:t xml:space="preserve"> </w:t>
            </w:r>
            <w:r w:rsidR="00873206" w:rsidRPr="0005598B">
              <w:t>letter</w:t>
            </w:r>
            <w:r w:rsidR="006A72D2" w:rsidRPr="0005598B">
              <w:t xml:space="preserve"> </w:t>
            </w:r>
            <w:r w:rsidR="00873206" w:rsidRPr="0005598B">
              <w:t>stating</w:t>
            </w:r>
            <w:r w:rsidR="006A72D2" w:rsidRPr="0005598B">
              <w:t xml:space="preserve"> </w:t>
            </w:r>
            <w:r w:rsidR="00873206" w:rsidRPr="0005598B">
              <w:t>you</w:t>
            </w:r>
            <w:r w:rsidR="006A72D2" w:rsidRPr="0005598B">
              <w:t xml:space="preserve"> </w:t>
            </w:r>
            <w:r w:rsidR="00873206" w:rsidRPr="0005598B">
              <w:t>may</w:t>
            </w:r>
            <w:r w:rsidR="006A72D2" w:rsidRPr="0005598B">
              <w:t xml:space="preserve"> </w:t>
            </w:r>
            <w:r w:rsidR="00873206" w:rsidRPr="0005598B">
              <w:t>be</w:t>
            </w:r>
            <w:r w:rsidR="006A72D2" w:rsidRPr="0005598B">
              <w:t xml:space="preserve"> </w:t>
            </w:r>
            <w:r w:rsidR="00873206" w:rsidRPr="0005598B">
              <w:t>disenrolled</w:t>
            </w:r>
            <w:r w:rsidR="006A72D2" w:rsidRPr="0005598B">
              <w:t xml:space="preserve"> </w:t>
            </w:r>
            <w:r w:rsidR="00873206" w:rsidRPr="0005598B">
              <w:t>for</w:t>
            </w:r>
            <w:r w:rsidR="006A72D2" w:rsidRPr="0005598B">
              <w:t xml:space="preserve"> </w:t>
            </w:r>
            <w:r w:rsidR="00873206" w:rsidRPr="0005598B">
              <w:t>failure</w:t>
            </w:r>
            <w:r w:rsidR="006A72D2" w:rsidRPr="0005598B">
              <w:t xml:space="preserve"> </w:t>
            </w:r>
            <w:r w:rsidR="00873206" w:rsidRPr="0005598B">
              <w:t>to</w:t>
            </w:r>
            <w:r w:rsidR="006A72D2" w:rsidRPr="0005598B">
              <w:t xml:space="preserve"> </w:t>
            </w:r>
            <w:r w:rsidR="00873206" w:rsidRPr="0005598B">
              <w:t>pay</w:t>
            </w:r>
            <w:r w:rsidR="006A72D2" w:rsidRPr="0005598B">
              <w:t xml:space="preserve"> </w:t>
            </w:r>
            <w:r w:rsidR="00873206" w:rsidRPr="0005598B">
              <w:t>premiums</w:t>
            </w:r>
            <w:r w:rsidR="006A72D2" w:rsidRPr="0005598B">
              <w:t xml:space="preserve"> </w:t>
            </w:r>
            <w:r w:rsidR="00873206" w:rsidRPr="0005598B">
              <w:t>because</w:t>
            </w:r>
            <w:r w:rsidR="006A72D2" w:rsidRPr="0005598B">
              <w:t xml:space="preserve"> </w:t>
            </w:r>
            <w:r w:rsidR="00873206" w:rsidRPr="0005598B">
              <w:t>we</w:t>
            </w:r>
            <w:r w:rsidR="006A72D2" w:rsidRPr="0005598B">
              <w:t xml:space="preserve"> </w:t>
            </w:r>
            <w:r w:rsidR="00873206" w:rsidRPr="0005598B">
              <w:t>did</w:t>
            </w:r>
            <w:r w:rsidR="006A72D2" w:rsidRPr="0005598B">
              <w:t xml:space="preserve"> </w:t>
            </w:r>
            <w:r w:rsidR="00873206" w:rsidRPr="0005598B">
              <w:t>not</w:t>
            </w:r>
            <w:r w:rsidR="006A72D2" w:rsidRPr="0005598B">
              <w:t xml:space="preserve"> </w:t>
            </w:r>
            <w:r w:rsidR="00873206" w:rsidRPr="0005598B">
              <w:t>receive</w:t>
            </w:r>
            <w:r w:rsidR="006A72D2" w:rsidRPr="0005598B">
              <w:t xml:space="preserve"> </w:t>
            </w:r>
            <w:r w:rsidR="00873206" w:rsidRPr="0005598B">
              <w:t>your</w:t>
            </w:r>
            <w:r w:rsidR="006A72D2" w:rsidRPr="0005598B">
              <w:t xml:space="preserve"> </w:t>
            </w:r>
            <w:r w:rsidR="00873206" w:rsidRPr="0005598B">
              <w:t>premium</w:t>
            </w:r>
            <w:r w:rsidR="006A72D2" w:rsidRPr="0005598B">
              <w:t xml:space="preserve"> </w:t>
            </w:r>
            <w:r w:rsidR="00873206" w:rsidRPr="0005598B">
              <w:t>payment</w:t>
            </w:r>
            <w:r w:rsidR="006A72D2" w:rsidRPr="0005598B">
              <w:t xml:space="preserve"> </w:t>
            </w:r>
            <w:r w:rsidR="00873206" w:rsidRPr="0005598B">
              <w:t>by</w:t>
            </w:r>
            <w:r w:rsidR="006A72D2" w:rsidRPr="0005598B">
              <w:t xml:space="preserve"> </w:t>
            </w:r>
            <w:r w:rsidR="00873206" w:rsidRPr="0005598B">
              <w:t>the</w:t>
            </w:r>
            <w:r w:rsidR="006A72D2" w:rsidRPr="0005598B">
              <w:t xml:space="preserve"> </w:t>
            </w:r>
            <w:r w:rsidR="00873206" w:rsidRPr="0005598B">
              <w:t>required</w:t>
            </w:r>
            <w:r w:rsidR="006A72D2" w:rsidRPr="0005598B">
              <w:t xml:space="preserve"> </w:t>
            </w:r>
            <w:r w:rsidR="00873206" w:rsidRPr="0005598B">
              <w:t>due</w:t>
            </w:r>
            <w:r w:rsidR="006A72D2" w:rsidRPr="0005598B">
              <w:t xml:space="preserve"> </w:t>
            </w:r>
            <w:r w:rsidR="00873206" w:rsidRPr="0005598B">
              <w:t>date.</w:t>
            </w:r>
            <w:r w:rsidR="006A72D2" w:rsidRPr="0005598B">
              <w:rPr>
                <w:b/>
              </w:rPr>
              <w:t xml:space="preserve"> </w:t>
            </w:r>
          </w:p>
          <w:p w14:paraId="5EB11FFE" w14:textId="77777777" w:rsidR="00873206" w:rsidRPr="0005598B" w:rsidRDefault="00873206" w:rsidP="00857315">
            <w:pPr>
              <w:spacing w:before="120" w:after="120"/>
            </w:pPr>
          </w:p>
          <w:p w14:paraId="4C254DC8" w14:textId="77777777" w:rsidR="00873206" w:rsidRPr="0005598B" w:rsidRDefault="00873206" w:rsidP="00857315">
            <w:pPr>
              <w:spacing w:before="120" w:after="120"/>
            </w:pPr>
            <w:r w:rsidRPr="0005598B">
              <w:t>Not</w:t>
            </w:r>
            <w:r w:rsidR="006A72D2" w:rsidRPr="0005598B">
              <w:t xml:space="preserve"> </w:t>
            </w:r>
            <w:r w:rsidRPr="0005598B">
              <w:t>paying</w:t>
            </w:r>
            <w:r w:rsidR="006A72D2" w:rsidRPr="0005598B">
              <w:t xml:space="preserve"> </w:t>
            </w:r>
            <w:r w:rsidRPr="0005598B">
              <w:t>your</w:t>
            </w:r>
            <w:r w:rsidR="006A72D2" w:rsidRPr="0005598B">
              <w:t xml:space="preserve"> </w:t>
            </w:r>
            <w:r w:rsidRPr="0005598B">
              <w:t>premium</w:t>
            </w:r>
            <w:r w:rsidR="006A72D2" w:rsidRPr="0005598B">
              <w:t xml:space="preserve"> </w:t>
            </w:r>
            <w:r w:rsidRPr="0005598B">
              <w:t>by</w:t>
            </w:r>
            <w:r w:rsidR="006A72D2" w:rsidRPr="0005598B">
              <w:t xml:space="preserve"> </w:t>
            </w:r>
            <w:r w:rsidRPr="0005598B">
              <w:t>the</w:t>
            </w:r>
            <w:r w:rsidR="006A72D2" w:rsidRPr="0005598B">
              <w:t xml:space="preserve"> </w:t>
            </w:r>
            <w:r w:rsidRPr="0005598B">
              <w:t>required</w:t>
            </w:r>
            <w:r w:rsidR="006A72D2" w:rsidRPr="0005598B">
              <w:t xml:space="preserve"> </w:t>
            </w:r>
            <w:r w:rsidRPr="0005598B">
              <w:t>due</w:t>
            </w:r>
            <w:r w:rsidR="006A72D2" w:rsidRPr="0005598B">
              <w:t xml:space="preserve"> </w:t>
            </w:r>
            <w:r w:rsidRPr="0005598B">
              <w:t>date</w:t>
            </w:r>
            <w:r w:rsidR="006A72D2" w:rsidRPr="0005598B">
              <w:t xml:space="preserve"> </w:t>
            </w:r>
            <w:r w:rsidRPr="0005598B">
              <w:t>puts</w:t>
            </w:r>
            <w:r w:rsidR="006A72D2" w:rsidRPr="0005598B">
              <w:t xml:space="preserve"> </w:t>
            </w:r>
            <w:r w:rsidRPr="0005598B">
              <w:t>you</w:t>
            </w:r>
            <w:r w:rsidR="006A72D2" w:rsidRPr="0005598B">
              <w:t xml:space="preserve"> </w:t>
            </w:r>
            <w:r w:rsidRPr="0005598B">
              <w:t>in</w:t>
            </w:r>
            <w:r w:rsidR="006A72D2" w:rsidRPr="0005598B">
              <w:t xml:space="preserve"> </w:t>
            </w:r>
            <w:r w:rsidRPr="0005598B">
              <w:t>jeopardy</w:t>
            </w:r>
            <w:r w:rsidR="006A72D2" w:rsidRPr="0005598B">
              <w:t xml:space="preserve"> </w:t>
            </w:r>
            <w:r w:rsidRPr="0005598B">
              <w:t>of</w:t>
            </w:r>
            <w:r w:rsidR="006A72D2" w:rsidRPr="0005598B">
              <w:t xml:space="preserve"> </w:t>
            </w:r>
            <w:r w:rsidRPr="0005598B">
              <w:t>possibly</w:t>
            </w:r>
            <w:r w:rsidR="006A72D2" w:rsidRPr="0005598B">
              <w:t xml:space="preserve"> </w:t>
            </w:r>
            <w:r w:rsidRPr="0005598B">
              <w:t>being</w:t>
            </w:r>
            <w:r w:rsidR="006A72D2" w:rsidRPr="0005598B">
              <w:t xml:space="preserve"> </w:t>
            </w:r>
            <w:r w:rsidRPr="0005598B">
              <w:t>disenrolled</w:t>
            </w:r>
            <w:r w:rsidR="006A72D2" w:rsidRPr="0005598B">
              <w:t xml:space="preserve"> </w:t>
            </w:r>
            <w:r w:rsidRPr="0005598B">
              <w:t>from</w:t>
            </w:r>
            <w:r w:rsidR="006A72D2" w:rsidRPr="0005598B">
              <w:t xml:space="preserve"> </w:t>
            </w:r>
            <w:r w:rsidRPr="0005598B">
              <w:t>the</w:t>
            </w:r>
            <w:r w:rsidR="006A72D2" w:rsidRPr="0005598B">
              <w:t xml:space="preserve"> </w:t>
            </w:r>
            <w:r w:rsidRPr="0005598B">
              <w:t>plan.</w:t>
            </w:r>
            <w:r w:rsidR="006A72D2" w:rsidRPr="0005598B">
              <w:t xml:space="preserve"> </w:t>
            </w:r>
            <w:r w:rsidRPr="0005598B">
              <w:t>To</w:t>
            </w:r>
            <w:r w:rsidR="006A72D2" w:rsidRPr="0005598B">
              <w:t xml:space="preserve"> </w:t>
            </w:r>
            <w:r w:rsidRPr="0005598B">
              <w:t>avoid</w:t>
            </w:r>
            <w:r w:rsidR="006A72D2" w:rsidRPr="0005598B">
              <w:t xml:space="preserve"> </w:t>
            </w:r>
            <w:r w:rsidRPr="0005598B">
              <w:t>disenrollment,</w:t>
            </w:r>
            <w:r w:rsidR="006A72D2" w:rsidRPr="0005598B">
              <w:t xml:space="preserve"> </w:t>
            </w:r>
            <w:r w:rsidRPr="0005598B">
              <w:t>you</w:t>
            </w:r>
            <w:r w:rsidR="006A72D2" w:rsidRPr="0005598B">
              <w:t xml:space="preserve"> </w:t>
            </w:r>
            <w:r w:rsidRPr="0005598B">
              <w:t>need</w:t>
            </w:r>
            <w:r w:rsidR="006A72D2" w:rsidRPr="0005598B">
              <w:t xml:space="preserve"> </w:t>
            </w:r>
            <w:r w:rsidRPr="0005598B">
              <w:t>to</w:t>
            </w:r>
            <w:r w:rsidR="006A72D2" w:rsidRPr="0005598B">
              <w:t xml:space="preserve"> </w:t>
            </w:r>
            <w:r w:rsidRPr="0005598B">
              <w:t>pay</w:t>
            </w:r>
            <w:r w:rsidR="006A72D2" w:rsidRPr="0005598B">
              <w:t xml:space="preserve"> </w:t>
            </w:r>
            <w:r w:rsidRPr="0005598B">
              <w:t>the</w:t>
            </w:r>
            <w:r w:rsidR="006A72D2" w:rsidRPr="0005598B">
              <w:t xml:space="preserve"> </w:t>
            </w:r>
            <w:r w:rsidRPr="0005598B">
              <w:t>amount</w:t>
            </w:r>
            <w:r w:rsidR="006A72D2" w:rsidRPr="0005598B">
              <w:t xml:space="preserve"> </w:t>
            </w:r>
            <w:r w:rsidRPr="0005598B">
              <w:t>listed</w:t>
            </w:r>
            <w:r w:rsidR="006A72D2" w:rsidRPr="0005598B">
              <w:t xml:space="preserve"> </w:t>
            </w:r>
            <w:r w:rsidRPr="0005598B">
              <w:t>in</w:t>
            </w:r>
            <w:r w:rsidR="006A72D2" w:rsidRPr="0005598B">
              <w:t xml:space="preserve"> </w:t>
            </w:r>
            <w:r w:rsidRPr="0005598B">
              <w:t>the</w:t>
            </w:r>
            <w:r w:rsidR="006A72D2" w:rsidRPr="0005598B">
              <w:t xml:space="preserve"> </w:t>
            </w:r>
            <w:r w:rsidRPr="0005598B">
              <w:t>letter</w:t>
            </w:r>
            <w:r w:rsidR="006A72D2" w:rsidRPr="0005598B">
              <w:t xml:space="preserve"> </w:t>
            </w:r>
            <w:r w:rsidRPr="0005598B">
              <w:t>by</w:t>
            </w:r>
            <w:r w:rsidR="006A72D2" w:rsidRPr="0005598B">
              <w:t xml:space="preserve"> </w:t>
            </w:r>
            <w:r w:rsidRPr="0005598B">
              <w:t>the</w:t>
            </w:r>
            <w:r w:rsidR="006A72D2" w:rsidRPr="0005598B">
              <w:t xml:space="preserve"> </w:t>
            </w:r>
            <w:r w:rsidRPr="0005598B">
              <w:t>end</w:t>
            </w:r>
            <w:r w:rsidR="006A72D2" w:rsidRPr="0005598B">
              <w:t xml:space="preserve"> </w:t>
            </w:r>
            <w:r w:rsidRPr="0005598B">
              <w:t>of</w:t>
            </w:r>
            <w:r w:rsidR="006A72D2" w:rsidRPr="0005598B">
              <w:t xml:space="preserve"> </w:t>
            </w:r>
            <w:r w:rsidRPr="0005598B">
              <w:t>the</w:t>
            </w:r>
            <w:r w:rsidR="006A72D2" w:rsidRPr="0005598B">
              <w:t xml:space="preserve"> </w:t>
            </w:r>
            <w:r w:rsidRPr="0005598B">
              <w:t>grace</w:t>
            </w:r>
            <w:r w:rsidR="006A72D2" w:rsidRPr="0005598B">
              <w:t xml:space="preserve"> </w:t>
            </w:r>
            <w:r w:rsidRPr="0005598B">
              <w:t>period</w:t>
            </w:r>
            <w:r w:rsidR="006A72D2" w:rsidRPr="0005598B">
              <w:t xml:space="preserve"> </w:t>
            </w:r>
            <w:r w:rsidRPr="0005598B">
              <w:t>also</w:t>
            </w:r>
            <w:r w:rsidR="006A72D2" w:rsidRPr="0005598B">
              <w:t xml:space="preserve"> </w:t>
            </w:r>
            <w:r w:rsidRPr="0005598B">
              <w:t>listed</w:t>
            </w:r>
            <w:r w:rsidR="006A72D2" w:rsidRPr="0005598B">
              <w:t xml:space="preserve"> </w:t>
            </w:r>
            <w:r w:rsidRPr="0005598B">
              <w:t>in</w:t>
            </w:r>
            <w:r w:rsidR="006A72D2" w:rsidRPr="0005598B">
              <w:t xml:space="preserve"> </w:t>
            </w:r>
            <w:r w:rsidRPr="0005598B">
              <w:t>the</w:t>
            </w:r>
            <w:r w:rsidR="006A72D2" w:rsidRPr="0005598B">
              <w:t xml:space="preserve"> </w:t>
            </w:r>
            <w:r w:rsidRPr="0005598B">
              <w:t>letter.</w:t>
            </w:r>
          </w:p>
          <w:p w14:paraId="4E25CAD2" w14:textId="77777777" w:rsidR="00873206" w:rsidRPr="0005598B" w:rsidRDefault="00873206" w:rsidP="00857315">
            <w:pPr>
              <w:spacing w:before="120" w:after="120"/>
            </w:pPr>
          </w:p>
        </w:tc>
      </w:tr>
      <w:tr w:rsidR="00873206" w:rsidRPr="0005598B" w14:paraId="1C211614" w14:textId="77777777" w:rsidTr="007E15FC">
        <w:tc>
          <w:tcPr>
            <w:tcW w:w="307" w:type="pct"/>
          </w:tcPr>
          <w:p w14:paraId="07055D94" w14:textId="754CD545" w:rsidR="00873206" w:rsidRPr="0005598B" w:rsidRDefault="00CC0C73" w:rsidP="007E15FC">
            <w:pPr>
              <w:spacing w:before="120" w:after="120"/>
              <w:ind w:left="-120"/>
              <w:jc w:val="center"/>
              <w:rPr>
                <w:b/>
              </w:rPr>
            </w:pPr>
            <w:r w:rsidRPr="0005598B">
              <w:rPr>
                <w:b/>
              </w:rPr>
              <w:t>7</w:t>
            </w:r>
          </w:p>
        </w:tc>
        <w:tc>
          <w:tcPr>
            <w:tcW w:w="1486" w:type="pct"/>
            <w:shd w:val="clear" w:color="auto" w:fill="auto"/>
          </w:tcPr>
          <w:p w14:paraId="73E39B41" w14:textId="77777777" w:rsidR="00873206" w:rsidRPr="0005598B" w:rsidRDefault="00873206" w:rsidP="00857315">
            <w:pPr>
              <w:spacing w:before="120" w:after="120"/>
              <w:rPr>
                <w:b/>
              </w:rPr>
            </w:pPr>
            <w:r w:rsidRPr="0005598B">
              <w:rPr>
                <w:b/>
              </w:rPr>
              <w:t>I</w:t>
            </w:r>
            <w:r w:rsidR="006A72D2" w:rsidRPr="0005598B">
              <w:rPr>
                <w:b/>
              </w:rPr>
              <w:t xml:space="preserve"> </w:t>
            </w:r>
            <w:r w:rsidRPr="0005598B">
              <w:rPr>
                <w:b/>
              </w:rPr>
              <w:t>received</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that</w:t>
            </w:r>
            <w:r w:rsidR="006A72D2" w:rsidRPr="0005598B">
              <w:rPr>
                <w:b/>
              </w:rPr>
              <w:t xml:space="preserve"> </w:t>
            </w:r>
            <w:r w:rsidRPr="0005598B">
              <w:rPr>
                <w:b/>
              </w:rPr>
              <w:t>says</w:t>
            </w:r>
            <w:r w:rsidR="006A72D2" w:rsidRPr="0005598B">
              <w:rPr>
                <w:b/>
              </w:rPr>
              <w:t xml:space="preserve"> </w:t>
            </w:r>
            <w:r w:rsidRPr="0005598B">
              <w:rPr>
                <w:b/>
              </w:rPr>
              <w:t>I</w:t>
            </w:r>
            <w:r w:rsidR="006A72D2" w:rsidRPr="0005598B">
              <w:rPr>
                <w:b/>
              </w:rPr>
              <w:t xml:space="preserve"> </w:t>
            </w:r>
            <w:r w:rsidRPr="0005598B">
              <w:rPr>
                <w:b/>
              </w:rPr>
              <w:t>owe</w:t>
            </w:r>
            <w:r w:rsidR="006A72D2" w:rsidRPr="0005598B">
              <w:rPr>
                <w:b/>
              </w:rPr>
              <w:t xml:space="preserve"> </w:t>
            </w:r>
            <w:r w:rsidRPr="0005598B">
              <w:rPr>
                <w:b/>
              </w:rPr>
              <w:t>a</w:t>
            </w:r>
            <w:r w:rsidR="006A72D2" w:rsidRPr="0005598B">
              <w:rPr>
                <w:b/>
              </w:rPr>
              <w:t xml:space="preserve"> </w:t>
            </w:r>
            <w:r w:rsidRPr="0005598B">
              <w:rPr>
                <w:b/>
              </w:rPr>
              <w:t>different</w:t>
            </w:r>
            <w:r w:rsidR="006A72D2" w:rsidRPr="0005598B">
              <w:rPr>
                <w:b/>
              </w:rPr>
              <w:t xml:space="preserve"> </w:t>
            </w:r>
            <w:r w:rsidRPr="0005598B">
              <w:rPr>
                <w:b/>
              </w:rPr>
              <w:t>amount</w:t>
            </w:r>
            <w:r w:rsidR="006A72D2" w:rsidRPr="0005598B">
              <w:rPr>
                <w:b/>
              </w:rPr>
              <w:t xml:space="preserve"> </w:t>
            </w:r>
            <w:r w:rsidRPr="0005598B">
              <w:rPr>
                <w:b/>
              </w:rPr>
              <w:t>than</w:t>
            </w:r>
            <w:r w:rsidR="006A72D2" w:rsidRPr="0005598B">
              <w:rPr>
                <w:b/>
              </w:rPr>
              <w:t xml:space="preserve"> </w:t>
            </w:r>
            <w:r w:rsidRPr="0005598B">
              <w:rPr>
                <w:b/>
              </w:rPr>
              <w:t>my</w:t>
            </w:r>
            <w:r w:rsidR="006A72D2" w:rsidRPr="0005598B">
              <w:rPr>
                <w:b/>
              </w:rPr>
              <w:t xml:space="preserve"> </w:t>
            </w:r>
            <w:r w:rsidRPr="0005598B">
              <w:rPr>
                <w:b/>
              </w:rPr>
              <w:t>last</w:t>
            </w:r>
            <w:r w:rsidR="006A72D2" w:rsidRPr="0005598B">
              <w:rPr>
                <w:b/>
              </w:rPr>
              <w:t xml:space="preserve"> </w:t>
            </w:r>
            <w:r w:rsidRPr="0005598B">
              <w:rPr>
                <w:b/>
              </w:rPr>
              <w:t>invoice.</w:t>
            </w:r>
            <w:r w:rsidR="006A72D2" w:rsidRPr="0005598B">
              <w:rPr>
                <w:b/>
              </w:rPr>
              <w:t xml:space="preserve"> </w:t>
            </w:r>
            <w:r w:rsidRPr="0005598B">
              <w:rPr>
                <w:b/>
              </w:rPr>
              <w:t>Which</w:t>
            </w:r>
            <w:r w:rsidR="006A72D2" w:rsidRPr="0005598B">
              <w:rPr>
                <w:b/>
              </w:rPr>
              <w:t xml:space="preserve"> </w:t>
            </w:r>
            <w:r w:rsidRPr="0005598B">
              <w:rPr>
                <w:b/>
              </w:rPr>
              <w:t>amount</w:t>
            </w:r>
            <w:r w:rsidR="006A72D2" w:rsidRPr="0005598B">
              <w:rPr>
                <w:b/>
              </w:rPr>
              <w:t xml:space="preserve"> </w:t>
            </w:r>
            <w:r w:rsidRPr="0005598B">
              <w:rPr>
                <w:b/>
              </w:rPr>
              <w:t>do</w:t>
            </w:r>
            <w:r w:rsidR="006A72D2" w:rsidRPr="0005598B">
              <w:rPr>
                <w:b/>
              </w:rPr>
              <w:t xml:space="preserve"> </w:t>
            </w:r>
            <w:r w:rsidRPr="0005598B">
              <w:rPr>
                <w:b/>
              </w:rPr>
              <w:t>I</w:t>
            </w:r>
            <w:r w:rsidR="006A72D2" w:rsidRPr="0005598B">
              <w:rPr>
                <w:b/>
              </w:rPr>
              <w:t xml:space="preserve"> </w:t>
            </w:r>
            <w:r w:rsidRPr="0005598B">
              <w:rPr>
                <w:b/>
              </w:rPr>
              <w:t>pay?</w:t>
            </w:r>
          </w:p>
          <w:p w14:paraId="7DC7F80F" w14:textId="77777777" w:rsidR="00296F7E" w:rsidRPr="0005598B" w:rsidRDefault="00296F7E" w:rsidP="00857315">
            <w:pPr>
              <w:spacing w:before="120" w:after="120"/>
              <w:rPr>
                <w:b/>
              </w:rPr>
            </w:pPr>
          </w:p>
        </w:tc>
        <w:tc>
          <w:tcPr>
            <w:tcW w:w="3207" w:type="pct"/>
            <w:shd w:val="clear" w:color="auto" w:fill="auto"/>
          </w:tcPr>
          <w:p w14:paraId="7B844391" w14:textId="2A5D91F2" w:rsidR="00873206" w:rsidRPr="0005598B" w:rsidRDefault="00612C11" w:rsidP="00857315">
            <w:pPr>
              <w:spacing w:before="120" w:after="120"/>
            </w:pPr>
            <w:r w:rsidRPr="0005598B">
              <w:rPr>
                <w:b/>
                <w:noProof/>
              </w:rPr>
              <w:drawing>
                <wp:inline distT="0" distB="0" distL="0" distR="0" wp14:anchorId="0B1B2BC4" wp14:editId="2EA9A901">
                  <wp:extent cx="295275"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873206" w:rsidRPr="0005598B">
              <w:t>Please</w:t>
            </w:r>
            <w:r w:rsidR="006A72D2" w:rsidRPr="0005598B">
              <w:t xml:space="preserve"> </w:t>
            </w:r>
            <w:r w:rsidR="00873206" w:rsidRPr="0005598B">
              <w:t>pay</w:t>
            </w:r>
            <w:r w:rsidR="006A72D2" w:rsidRPr="0005598B">
              <w:t xml:space="preserve"> </w:t>
            </w:r>
            <w:r w:rsidR="00B84ECA" w:rsidRPr="0005598B">
              <w:t>&lt;XX.XX&gt; by &lt;MM/DD/YYYY&gt;</w:t>
            </w:r>
            <w:r w:rsidR="002D1836" w:rsidRPr="0005598B">
              <w:t xml:space="preserve"> as listed in the Dunning 1 letter. </w:t>
            </w:r>
          </w:p>
        </w:tc>
      </w:tr>
      <w:tr w:rsidR="00873206" w:rsidRPr="0005598B" w14:paraId="5608386F" w14:textId="77777777" w:rsidTr="007E15FC">
        <w:tc>
          <w:tcPr>
            <w:tcW w:w="307" w:type="pct"/>
          </w:tcPr>
          <w:p w14:paraId="3C58AF3E" w14:textId="69779EEA" w:rsidR="00873206" w:rsidRPr="0005598B" w:rsidRDefault="00CC0C73" w:rsidP="007E15FC">
            <w:pPr>
              <w:spacing w:before="120" w:after="120"/>
              <w:ind w:left="-120"/>
              <w:jc w:val="center"/>
              <w:rPr>
                <w:b/>
              </w:rPr>
            </w:pPr>
            <w:r w:rsidRPr="0005598B">
              <w:rPr>
                <w:b/>
              </w:rPr>
              <w:t>8</w:t>
            </w:r>
          </w:p>
        </w:tc>
        <w:tc>
          <w:tcPr>
            <w:tcW w:w="1486" w:type="pct"/>
            <w:shd w:val="clear" w:color="auto" w:fill="auto"/>
          </w:tcPr>
          <w:p w14:paraId="3147BD48" w14:textId="77777777" w:rsidR="00873206" w:rsidRPr="0005598B" w:rsidRDefault="00873206" w:rsidP="00857315">
            <w:pPr>
              <w:spacing w:before="120" w:after="120"/>
              <w:rPr>
                <w:b/>
              </w:rPr>
            </w:pPr>
            <w:r w:rsidRPr="0005598B">
              <w:rPr>
                <w:b/>
              </w:rPr>
              <w:t>If</w:t>
            </w:r>
            <w:r w:rsidR="006A72D2" w:rsidRPr="0005598B">
              <w:rPr>
                <w:b/>
              </w:rPr>
              <w:t xml:space="preserve"> </w:t>
            </w:r>
            <w:r w:rsidRPr="0005598B">
              <w:rPr>
                <w:b/>
              </w:rPr>
              <w:t>I</w:t>
            </w:r>
            <w:r w:rsidR="006A72D2" w:rsidRPr="0005598B">
              <w:rPr>
                <w:b/>
              </w:rPr>
              <w:t xml:space="preserve"> </w:t>
            </w:r>
            <w:r w:rsidRPr="0005598B">
              <w:rPr>
                <w:b/>
              </w:rPr>
              <w:t>sign</w:t>
            </w:r>
            <w:r w:rsidR="006A72D2" w:rsidRPr="0005598B">
              <w:rPr>
                <w:b/>
              </w:rPr>
              <w:t xml:space="preserve"> </w:t>
            </w:r>
            <w:r w:rsidRPr="0005598B">
              <w:rPr>
                <w:b/>
              </w:rPr>
              <w:t>up</w:t>
            </w:r>
            <w:r w:rsidR="006A72D2" w:rsidRPr="0005598B">
              <w:rPr>
                <w:b/>
              </w:rPr>
              <w:t xml:space="preserve"> </w:t>
            </w:r>
            <w:r w:rsidRPr="0005598B">
              <w:rPr>
                <w:b/>
              </w:rPr>
              <w:t>for</w:t>
            </w:r>
            <w:r w:rsidR="006A72D2" w:rsidRPr="0005598B">
              <w:rPr>
                <w:b/>
              </w:rPr>
              <w:t xml:space="preserve"> </w:t>
            </w:r>
            <w:r w:rsidRPr="0005598B">
              <w:rPr>
                <w:b/>
              </w:rPr>
              <w:t>Social</w:t>
            </w:r>
            <w:r w:rsidR="006A72D2" w:rsidRPr="0005598B">
              <w:rPr>
                <w:b/>
              </w:rPr>
              <w:t xml:space="preserve"> </w:t>
            </w:r>
            <w:r w:rsidRPr="0005598B">
              <w:rPr>
                <w:b/>
              </w:rPr>
              <w:t>Security</w:t>
            </w:r>
            <w:r w:rsidR="006A72D2" w:rsidRPr="0005598B">
              <w:rPr>
                <w:b/>
              </w:rPr>
              <w:t xml:space="preserve"> </w:t>
            </w:r>
            <w:r w:rsidRPr="0005598B">
              <w:rPr>
                <w:b/>
              </w:rPr>
              <w:t>Withholding,</w:t>
            </w:r>
            <w:r w:rsidR="006A72D2" w:rsidRPr="0005598B">
              <w:rPr>
                <w:b/>
              </w:rPr>
              <w:t xml:space="preserve"> </w:t>
            </w:r>
            <w:r w:rsidRPr="0005598B">
              <w:rPr>
                <w:b/>
              </w:rPr>
              <w:t>will</w:t>
            </w:r>
            <w:r w:rsidR="006A72D2" w:rsidRPr="0005598B">
              <w:rPr>
                <w:b/>
              </w:rPr>
              <w:t xml:space="preserve"> </w:t>
            </w:r>
            <w:r w:rsidRPr="0005598B">
              <w:rPr>
                <w:b/>
              </w:rPr>
              <w:t>that</w:t>
            </w:r>
            <w:r w:rsidR="006A72D2" w:rsidRPr="0005598B">
              <w:rPr>
                <w:b/>
              </w:rPr>
              <w:t xml:space="preserve"> </w:t>
            </w:r>
            <w:r w:rsidRPr="0005598B">
              <w:rPr>
                <w:b/>
              </w:rPr>
              <w:t>cover</w:t>
            </w:r>
            <w:r w:rsidR="006A72D2" w:rsidRPr="0005598B">
              <w:rPr>
                <w:b/>
              </w:rPr>
              <w:t xml:space="preserve"> </w:t>
            </w:r>
            <w:r w:rsidRPr="0005598B">
              <w:rPr>
                <w:b/>
              </w:rPr>
              <w:t>my</w:t>
            </w:r>
            <w:r w:rsidR="006A72D2" w:rsidRPr="0005598B">
              <w:rPr>
                <w:b/>
              </w:rPr>
              <w:t xml:space="preserve"> </w:t>
            </w:r>
            <w:r w:rsidRPr="0005598B">
              <w:rPr>
                <w:b/>
              </w:rPr>
              <w:t>past</w:t>
            </w:r>
            <w:r w:rsidR="006A72D2" w:rsidRPr="0005598B">
              <w:rPr>
                <w:b/>
              </w:rPr>
              <w:t xml:space="preserve"> </w:t>
            </w:r>
            <w:r w:rsidRPr="0005598B">
              <w:rPr>
                <w:b/>
              </w:rPr>
              <w:t>due</w:t>
            </w:r>
            <w:r w:rsidR="006A72D2" w:rsidRPr="0005598B">
              <w:rPr>
                <w:b/>
              </w:rPr>
              <w:t xml:space="preserve"> </w:t>
            </w:r>
            <w:r w:rsidRPr="0005598B">
              <w:rPr>
                <w:b/>
              </w:rPr>
              <w:t>balance?</w:t>
            </w:r>
          </w:p>
          <w:p w14:paraId="2835523E" w14:textId="77777777" w:rsidR="00296F7E" w:rsidRPr="0005598B" w:rsidRDefault="00296F7E" w:rsidP="00857315">
            <w:pPr>
              <w:spacing w:before="120" w:after="120"/>
              <w:rPr>
                <w:b/>
              </w:rPr>
            </w:pPr>
          </w:p>
        </w:tc>
        <w:tc>
          <w:tcPr>
            <w:tcW w:w="3207" w:type="pct"/>
            <w:shd w:val="clear" w:color="auto" w:fill="auto"/>
          </w:tcPr>
          <w:p w14:paraId="20A0DB42" w14:textId="62B4B77F" w:rsidR="00873206" w:rsidRPr="0005598B" w:rsidRDefault="00612C11" w:rsidP="00857315">
            <w:pPr>
              <w:spacing w:before="120" w:after="120"/>
            </w:pPr>
            <w:r w:rsidRPr="0005598B">
              <w:rPr>
                <w:b/>
                <w:noProof/>
              </w:rPr>
              <w:drawing>
                <wp:inline distT="0" distB="0" distL="0" distR="0" wp14:anchorId="2C6AB880" wp14:editId="15845616">
                  <wp:extent cx="295275" cy="18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873206" w:rsidRPr="0005598B">
              <w:t>No.</w:t>
            </w:r>
            <w:r w:rsidR="006A72D2" w:rsidRPr="0005598B">
              <w:t xml:space="preserve"> </w:t>
            </w:r>
            <w:r w:rsidR="00873206" w:rsidRPr="0005598B">
              <w:t>Premiums</w:t>
            </w:r>
            <w:r w:rsidR="006A72D2" w:rsidRPr="0005598B">
              <w:t xml:space="preserve"> </w:t>
            </w:r>
            <w:r w:rsidR="00873206" w:rsidRPr="0005598B">
              <w:t>owed</w:t>
            </w:r>
            <w:r w:rsidR="006A72D2" w:rsidRPr="0005598B">
              <w:t xml:space="preserve"> </w:t>
            </w:r>
            <w:r w:rsidR="00873206" w:rsidRPr="0005598B">
              <w:t>prior</w:t>
            </w:r>
            <w:r w:rsidR="006A72D2" w:rsidRPr="0005598B">
              <w:t xml:space="preserve"> </w:t>
            </w:r>
            <w:r w:rsidR="00873206" w:rsidRPr="0005598B">
              <w:t>to</w:t>
            </w:r>
            <w:r w:rsidR="006A72D2" w:rsidRPr="0005598B">
              <w:t xml:space="preserve"> </w:t>
            </w:r>
            <w:r w:rsidR="00873206" w:rsidRPr="0005598B">
              <w:t>the</w:t>
            </w:r>
            <w:r w:rsidR="006A72D2" w:rsidRPr="0005598B">
              <w:t xml:space="preserve"> </w:t>
            </w:r>
            <w:r w:rsidR="00873206" w:rsidRPr="0005598B">
              <w:t>effective</w:t>
            </w:r>
            <w:r w:rsidR="006A72D2" w:rsidRPr="0005598B">
              <w:t xml:space="preserve"> </w:t>
            </w:r>
            <w:r w:rsidR="00873206" w:rsidRPr="0005598B">
              <w:t>date</w:t>
            </w:r>
            <w:r w:rsidR="006A72D2" w:rsidRPr="0005598B">
              <w:t xml:space="preserve"> </w:t>
            </w:r>
            <w:r w:rsidR="00873206" w:rsidRPr="0005598B">
              <w:t>for</w:t>
            </w:r>
            <w:r w:rsidR="006A72D2" w:rsidRPr="0005598B">
              <w:t xml:space="preserve"> </w:t>
            </w:r>
            <w:r w:rsidR="00873206" w:rsidRPr="0005598B">
              <w:t>Social</w:t>
            </w:r>
            <w:r w:rsidR="006A72D2" w:rsidRPr="0005598B">
              <w:t xml:space="preserve"> </w:t>
            </w:r>
            <w:r w:rsidR="00873206" w:rsidRPr="0005598B">
              <w:t>Security</w:t>
            </w:r>
            <w:r w:rsidR="006A72D2" w:rsidRPr="0005598B">
              <w:t xml:space="preserve"> </w:t>
            </w:r>
            <w:r w:rsidR="00873206" w:rsidRPr="0005598B">
              <w:t>Withholding</w:t>
            </w:r>
            <w:r w:rsidR="006A72D2" w:rsidRPr="0005598B">
              <w:t xml:space="preserve"> </w:t>
            </w:r>
            <w:r w:rsidR="00873206" w:rsidRPr="0005598B">
              <w:t>will</w:t>
            </w:r>
            <w:r w:rsidR="006A72D2" w:rsidRPr="0005598B">
              <w:t xml:space="preserve"> </w:t>
            </w:r>
            <w:r w:rsidR="00873206" w:rsidRPr="0005598B">
              <w:t>not</w:t>
            </w:r>
            <w:r w:rsidR="006A72D2" w:rsidRPr="0005598B">
              <w:t xml:space="preserve"> </w:t>
            </w:r>
            <w:r w:rsidR="00873206" w:rsidRPr="0005598B">
              <w:t>be</w:t>
            </w:r>
            <w:r w:rsidR="006A72D2" w:rsidRPr="0005598B">
              <w:t xml:space="preserve"> </w:t>
            </w:r>
            <w:r w:rsidR="00873206" w:rsidRPr="0005598B">
              <w:t>paid</w:t>
            </w:r>
            <w:r w:rsidR="006A72D2" w:rsidRPr="0005598B">
              <w:t xml:space="preserve"> </w:t>
            </w:r>
            <w:r w:rsidR="00873206" w:rsidRPr="0005598B">
              <w:t>through</w:t>
            </w:r>
            <w:r w:rsidR="006A72D2" w:rsidRPr="0005598B">
              <w:t xml:space="preserve"> </w:t>
            </w:r>
            <w:r w:rsidR="00873206" w:rsidRPr="0005598B">
              <w:t>deductions</w:t>
            </w:r>
            <w:r w:rsidR="006A72D2" w:rsidRPr="0005598B">
              <w:t xml:space="preserve"> </w:t>
            </w:r>
            <w:r w:rsidR="00873206" w:rsidRPr="0005598B">
              <w:t>from</w:t>
            </w:r>
            <w:r w:rsidR="006A72D2" w:rsidRPr="0005598B">
              <w:t xml:space="preserve"> </w:t>
            </w:r>
            <w:r w:rsidR="00873206" w:rsidRPr="0005598B">
              <w:t>your</w:t>
            </w:r>
            <w:r w:rsidR="006A72D2" w:rsidRPr="0005598B">
              <w:t xml:space="preserve"> </w:t>
            </w:r>
            <w:r w:rsidR="00873206" w:rsidRPr="0005598B">
              <w:t>Social</w:t>
            </w:r>
            <w:r w:rsidR="006A72D2" w:rsidRPr="0005598B">
              <w:t xml:space="preserve"> </w:t>
            </w:r>
            <w:r w:rsidR="00873206" w:rsidRPr="0005598B">
              <w:t>Security</w:t>
            </w:r>
            <w:r w:rsidR="006A72D2" w:rsidRPr="0005598B">
              <w:t xml:space="preserve"> </w:t>
            </w:r>
            <w:r w:rsidR="00873206" w:rsidRPr="0005598B">
              <w:t>benefit.</w:t>
            </w:r>
            <w:r w:rsidR="006A72D2" w:rsidRPr="0005598B">
              <w:t xml:space="preserve"> </w:t>
            </w:r>
            <w:r w:rsidR="00873206" w:rsidRPr="0005598B">
              <w:t>The</w:t>
            </w:r>
            <w:r w:rsidR="006A72D2" w:rsidRPr="0005598B">
              <w:t xml:space="preserve"> </w:t>
            </w:r>
            <w:r w:rsidR="00873206" w:rsidRPr="0005598B">
              <w:t>beneficiary</w:t>
            </w:r>
            <w:r w:rsidR="006A72D2" w:rsidRPr="0005598B">
              <w:t xml:space="preserve"> </w:t>
            </w:r>
            <w:r w:rsidR="00873206" w:rsidRPr="0005598B">
              <w:t>is</w:t>
            </w:r>
            <w:r w:rsidR="006A72D2" w:rsidRPr="0005598B">
              <w:t xml:space="preserve"> </w:t>
            </w:r>
            <w:r w:rsidR="00873206" w:rsidRPr="0005598B">
              <w:t>responsible</w:t>
            </w:r>
            <w:r w:rsidR="006A72D2" w:rsidRPr="0005598B">
              <w:t xml:space="preserve"> </w:t>
            </w:r>
            <w:r w:rsidR="00873206" w:rsidRPr="0005598B">
              <w:t>for</w:t>
            </w:r>
            <w:r w:rsidR="006A72D2" w:rsidRPr="0005598B">
              <w:t xml:space="preserve"> </w:t>
            </w:r>
            <w:r w:rsidR="00873206" w:rsidRPr="0005598B">
              <w:t>paying</w:t>
            </w:r>
            <w:r w:rsidR="006A72D2" w:rsidRPr="0005598B">
              <w:t xml:space="preserve"> </w:t>
            </w:r>
            <w:r w:rsidR="00873206" w:rsidRPr="0005598B">
              <w:t>any</w:t>
            </w:r>
            <w:r w:rsidR="006A72D2" w:rsidRPr="0005598B">
              <w:t xml:space="preserve"> </w:t>
            </w:r>
            <w:r w:rsidR="00873206" w:rsidRPr="0005598B">
              <w:t>premiums</w:t>
            </w:r>
            <w:r w:rsidR="006A72D2" w:rsidRPr="0005598B">
              <w:t xml:space="preserve"> </w:t>
            </w:r>
            <w:r w:rsidR="00873206" w:rsidRPr="0005598B">
              <w:t>due</w:t>
            </w:r>
            <w:r w:rsidR="006A72D2" w:rsidRPr="0005598B">
              <w:t xml:space="preserve"> </w:t>
            </w:r>
            <w:r w:rsidR="00873206" w:rsidRPr="0005598B">
              <w:t>prior</w:t>
            </w:r>
            <w:r w:rsidR="006A72D2" w:rsidRPr="0005598B">
              <w:t xml:space="preserve"> </w:t>
            </w:r>
            <w:r w:rsidR="00873206" w:rsidRPr="0005598B">
              <w:t>to</w:t>
            </w:r>
            <w:r w:rsidR="006A72D2" w:rsidRPr="0005598B">
              <w:t xml:space="preserve"> </w:t>
            </w:r>
            <w:r w:rsidR="00873206" w:rsidRPr="0005598B">
              <w:t>Social</w:t>
            </w:r>
            <w:r w:rsidR="006A72D2" w:rsidRPr="0005598B">
              <w:t xml:space="preserve"> </w:t>
            </w:r>
            <w:r w:rsidR="00873206" w:rsidRPr="0005598B">
              <w:t>Security</w:t>
            </w:r>
            <w:r w:rsidR="006A72D2" w:rsidRPr="0005598B">
              <w:t xml:space="preserve"> </w:t>
            </w:r>
            <w:r w:rsidR="00873206" w:rsidRPr="0005598B">
              <w:t>Withholding</w:t>
            </w:r>
            <w:r w:rsidR="006A72D2" w:rsidRPr="0005598B">
              <w:t xml:space="preserve"> </w:t>
            </w:r>
            <w:r w:rsidR="00873206" w:rsidRPr="0005598B">
              <w:t>taking</w:t>
            </w:r>
            <w:r w:rsidR="006A72D2" w:rsidRPr="0005598B">
              <w:t xml:space="preserve"> </w:t>
            </w:r>
            <w:r w:rsidR="00873206" w:rsidRPr="0005598B">
              <w:t>effect.</w:t>
            </w:r>
          </w:p>
        </w:tc>
      </w:tr>
      <w:tr w:rsidR="00873206" w:rsidRPr="0005598B" w14:paraId="7F952EA4" w14:textId="77777777" w:rsidTr="007E15FC">
        <w:tc>
          <w:tcPr>
            <w:tcW w:w="307" w:type="pct"/>
          </w:tcPr>
          <w:p w14:paraId="1469E2C7" w14:textId="77CAB698" w:rsidR="00873206" w:rsidRPr="0005598B" w:rsidRDefault="00CC0C73" w:rsidP="007E15FC">
            <w:pPr>
              <w:spacing w:before="120" w:after="120"/>
              <w:ind w:left="-120"/>
              <w:jc w:val="center"/>
              <w:rPr>
                <w:b/>
              </w:rPr>
            </w:pPr>
            <w:r w:rsidRPr="0005598B">
              <w:rPr>
                <w:b/>
              </w:rPr>
              <w:t>9</w:t>
            </w:r>
          </w:p>
        </w:tc>
        <w:tc>
          <w:tcPr>
            <w:tcW w:w="1486" w:type="pct"/>
            <w:shd w:val="clear" w:color="auto" w:fill="auto"/>
          </w:tcPr>
          <w:p w14:paraId="3D2DA7B6" w14:textId="77777777" w:rsidR="00873206" w:rsidRPr="0005598B" w:rsidRDefault="00873206" w:rsidP="00857315">
            <w:pPr>
              <w:spacing w:before="120" w:after="120"/>
              <w:rPr>
                <w:b/>
              </w:rPr>
            </w:pPr>
            <w:r w:rsidRPr="0005598B">
              <w:rPr>
                <w:b/>
              </w:rPr>
              <w:t>Can</w:t>
            </w:r>
            <w:r w:rsidR="006A72D2" w:rsidRPr="0005598B">
              <w:rPr>
                <w:b/>
              </w:rPr>
              <w:t xml:space="preserve"> </w:t>
            </w:r>
            <w:r w:rsidRPr="0005598B">
              <w:rPr>
                <w:b/>
              </w:rPr>
              <w:t>I</w:t>
            </w:r>
            <w:r w:rsidR="006A72D2" w:rsidRPr="0005598B">
              <w:rPr>
                <w:b/>
              </w:rPr>
              <w:t xml:space="preserve"> </w:t>
            </w:r>
            <w:r w:rsidRPr="0005598B">
              <w:rPr>
                <w:b/>
              </w:rPr>
              <w:t>re-enroll</w:t>
            </w:r>
            <w:r w:rsidR="006A72D2" w:rsidRPr="0005598B">
              <w:rPr>
                <w:b/>
              </w:rPr>
              <w:t xml:space="preserve"> </w:t>
            </w:r>
            <w:r w:rsidRPr="0005598B">
              <w:rPr>
                <w:b/>
              </w:rPr>
              <w:t>next</w:t>
            </w:r>
            <w:r w:rsidR="006A72D2" w:rsidRPr="0005598B">
              <w:rPr>
                <w:b/>
              </w:rPr>
              <w:t xml:space="preserve"> </w:t>
            </w:r>
            <w:r w:rsidRPr="0005598B">
              <w:rPr>
                <w:b/>
              </w:rPr>
              <w:t>year?</w:t>
            </w:r>
          </w:p>
          <w:p w14:paraId="1B87CC88" w14:textId="77777777" w:rsidR="00873206" w:rsidRPr="0005598B" w:rsidRDefault="00873206" w:rsidP="00857315">
            <w:pPr>
              <w:spacing w:before="120" w:after="120"/>
            </w:pPr>
          </w:p>
        </w:tc>
        <w:tc>
          <w:tcPr>
            <w:tcW w:w="3207" w:type="pct"/>
            <w:shd w:val="clear" w:color="auto" w:fill="auto"/>
          </w:tcPr>
          <w:p w14:paraId="43BE47F6" w14:textId="49F06106" w:rsidR="00873206" w:rsidRPr="0005598B" w:rsidRDefault="00612C11" w:rsidP="00857315">
            <w:pPr>
              <w:spacing w:before="120" w:after="120"/>
            </w:pPr>
            <w:r w:rsidRPr="0005598B">
              <w:rPr>
                <w:b/>
                <w:noProof/>
              </w:rPr>
              <w:drawing>
                <wp:inline distT="0" distB="0" distL="0" distR="0" wp14:anchorId="1534C61E" wp14:editId="26CDEFA1">
                  <wp:extent cx="295275" cy="18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873206" w:rsidRPr="0005598B">
              <w:t>Yes.</w:t>
            </w:r>
            <w:r w:rsidR="006A72D2" w:rsidRPr="0005598B">
              <w:t xml:space="preserve"> </w:t>
            </w:r>
            <w:r w:rsidR="00873206" w:rsidRPr="0005598B">
              <w:t>However,</w:t>
            </w:r>
            <w:r w:rsidR="006A72D2" w:rsidRPr="0005598B">
              <w:t xml:space="preserve"> </w:t>
            </w:r>
            <w:r w:rsidR="00873206" w:rsidRPr="0005598B">
              <w:t>you</w:t>
            </w:r>
            <w:r w:rsidR="006A72D2" w:rsidRPr="0005598B">
              <w:t xml:space="preserve"> </w:t>
            </w:r>
            <w:r w:rsidR="00873206" w:rsidRPr="0005598B">
              <w:t>must</w:t>
            </w:r>
            <w:r w:rsidR="006A72D2" w:rsidRPr="0005598B">
              <w:t xml:space="preserve"> </w:t>
            </w:r>
            <w:r w:rsidR="00873206" w:rsidRPr="0005598B">
              <w:t>pay</w:t>
            </w:r>
            <w:r w:rsidR="006A72D2" w:rsidRPr="0005598B">
              <w:t xml:space="preserve"> </w:t>
            </w:r>
            <w:r w:rsidR="00873206" w:rsidRPr="0005598B">
              <w:t>all</w:t>
            </w:r>
            <w:r w:rsidR="006A72D2" w:rsidRPr="0005598B">
              <w:t xml:space="preserve"> </w:t>
            </w:r>
            <w:r w:rsidR="00873206" w:rsidRPr="0005598B">
              <w:t>past</w:t>
            </w:r>
            <w:r w:rsidR="006A72D2" w:rsidRPr="0005598B">
              <w:t xml:space="preserve"> </w:t>
            </w:r>
            <w:r w:rsidR="00873206" w:rsidRPr="0005598B">
              <w:t>due</w:t>
            </w:r>
            <w:r w:rsidR="006A72D2" w:rsidRPr="0005598B">
              <w:t xml:space="preserve"> </w:t>
            </w:r>
            <w:r w:rsidR="00873206" w:rsidRPr="0005598B">
              <w:t>balances</w:t>
            </w:r>
            <w:r w:rsidR="006A72D2" w:rsidRPr="0005598B">
              <w:t xml:space="preserve"> </w:t>
            </w:r>
            <w:r w:rsidR="00873206" w:rsidRPr="0005598B">
              <w:t>before</w:t>
            </w:r>
            <w:r w:rsidR="006A72D2" w:rsidRPr="0005598B">
              <w:t xml:space="preserve"> </w:t>
            </w:r>
            <w:r w:rsidR="00873206" w:rsidRPr="0005598B">
              <w:t>enrollment</w:t>
            </w:r>
            <w:r w:rsidR="006A72D2" w:rsidRPr="0005598B">
              <w:t xml:space="preserve"> </w:t>
            </w:r>
            <w:proofErr w:type="gramStart"/>
            <w:r w:rsidR="00873206" w:rsidRPr="0005598B">
              <w:t>will</w:t>
            </w:r>
            <w:r w:rsidR="006A72D2" w:rsidRPr="0005598B">
              <w:t xml:space="preserve"> </w:t>
            </w:r>
            <w:r w:rsidR="00873206" w:rsidRPr="0005598B">
              <w:t>become</w:t>
            </w:r>
            <w:proofErr w:type="gramEnd"/>
            <w:r w:rsidR="006A72D2" w:rsidRPr="0005598B">
              <w:t xml:space="preserve"> </w:t>
            </w:r>
            <w:proofErr w:type="gramStart"/>
            <w:r w:rsidR="00873206" w:rsidRPr="0005598B">
              <w:t>effective</w:t>
            </w:r>
            <w:proofErr w:type="gramEnd"/>
            <w:r w:rsidR="006A72D2" w:rsidRPr="0005598B">
              <w:t xml:space="preserve"> </w:t>
            </w:r>
            <w:r w:rsidR="00873206" w:rsidRPr="0005598B">
              <w:t>and</w:t>
            </w:r>
            <w:r w:rsidR="006A72D2" w:rsidRPr="0005598B">
              <w:t xml:space="preserve"> </w:t>
            </w:r>
            <w:r w:rsidR="00873206" w:rsidRPr="0005598B">
              <w:t>you</w:t>
            </w:r>
            <w:r w:rsidR="006A72D2" w:rsidRPr="0005598B">
              <w:t xml:space="preserve"> </w:t>
            </w:r>
            <w:r w:rsidR="00873206" w:rsidRPr="0005598B">
              <w:t>may</w:t>
            </w:r>
            <w:r w:rsidR="006A72D2" w:rsidRPr="0005598B">
              <w:t xml:space="preserve"> </w:t>
            </w:r>
            <w:r w:rsidR="00873206" w:rsidRPr="0005598B">
              <w:t>have</w:t>
            </w:r>
            <w:r w:rsidR="006A72D2" w:rsidRPr="0005598B">
              <w:t xml:space="preserve"> </w:t>
            </w:r>
            <w:r w:rsidR="00873206" w:rsidRPr="0005598B">
              <w:t>to</w:t>
            </w:r>
            <w:r w:rsidR="006A72D2" w:rsidRPr="0005598B">
              <w:t xml:space="preserve"> </w:t>
            </w:r>
            <w:r w:rsidR="00873206" w:rsidRPr="0005598B">
              <w:t>pay</w:t>
            </w:r>
            <w:r w:rsidR="006A72D2" w:rsidRPr="0005598B">
              <w:t xml:space="preserve"> </w:t>
            </w:r>
            <w:r w:rsidR="00873206" w:rsidRPr="0005598B">
              <w:t>a</w:t>
            </w:r>
            <w:r w:rsidR="006A72D2" w:rsidRPr="0005598B">
              <w:t xml:space="preserve"> </w:t>
            </w:r>
            <w:r w:rsidR="00873206" w:rsidRPr="0005598B">
              <w:t>late</w:t>
            </w:r>
            <w:r w:rsidR="006A72D2" w:rsidRPr="0005598B">
              <w:t xml:space="preserve"> </w:t>
            </w:r>
            <w:r w:rsidR="00873206" w:rsidRPr="0005598B">
              <w:t>enrollment</w:t>
            </w:r>
            <w:r w:rsidR="006A72D2" w:rsidRPr="0005598B">
              <w:t xml:space="preserve"> </w:t>
            </w:r>
            <w:r w:rsidR="00873206" w:rsidRPr="0005598B">
              <w:t>penalty.</w:t>
            </w:r>
          </w:p>
          <w:p w14:paraId="75DB77F0" w14:textId="77777777" w:rsidR="00776CCB" w:rsidRPr="0005598B" w:rsidRDefault="00776CCB" w:rsidP="00857315">
            <w:pPr>
              <w:spacing w:before="120" w:after="120"/>
            </w:pPr>
          </w:p>
        </w:tc>
      </w:tr>
      <w:tr w:rsidR="00776CCB" w:rsidRPr="0005598B" w14:paraId="7D43C68F" w14:textId="77777777" w:rsidTr="007E15FC">
        <w:tc>
          <w:tcPr>
            <w:tcW w:w="307" w:type="pct"/>
          </w:tcPr>
          <w:p w14:paraId="192B3E8B" w14:textId="08D7313D" w:rsidR="00776CCB" w:rsidRPr="0005598B" w:rsidRDefault="00CC0C73" w:rsidP="007E15FC">
            <w:pPr>
              <w:spacing w:before="120" w:after="120"/>
              <w:ind w:left="-120"/>
              <w:jc w:val="center"/>
              <w:rPr>
                <w:b/>
                <w:bCs/>
                <w:iCs/>
              </w:rPr>
            </w:pPr>
            <w:r w:rsidRPr="0005598B">
              <w:rPr>
                <w:b/>
                <w:bCs/>
                <w:iCs/>
              </w:rPr>
              <w:t>10</w:t>
            </w:r>
          </w:p>
        </w:tc>
        <w:tc>
          <w:tcPr>
            <w:tcW w:w="1486" w:type="pct"/>
            <w:shd w:val="clear" w:color="auto" w:fill="auto"/>
          </w:tcPr>
          <w:p w14:paraId="2B0B22CE" w14:textId="77777777" w:rsidR="00776CCB" w:rsidRPr="0005598B" w:rsidRDefault="00776CCB" w:rsidP="00857315">
            <w:pPr>
              <w:spacing w:before="120" w:after="120"/>
              <w:rPr>
                <w:b/>
                <w:bCs/>
                <w:iCs/>
              </w:rPr>
            </w:pPr>
            <w:r w:rsidRPr="0005598B">
              <w:rPr>
                <w:b/>
                <w:bCs/>
                <w:iCs/>
              </w:rPr>
              <w:t>What</w:t>
            </w:r>
            <w:r w:rsidR="006A72D2" w:rsidRPr="0005598B">
              <w:rPr>
                <w:b/>
                <w:bCs/>
                <w:iCs/>
              </w:rPr>
              <w:t xml:space="preserve"> </w:t>
            </w:r>
            <w:r w:rsidRPr="0005598B">
              <w:rPr>
                <w:b/>
                <w:bCs/>
                <w:iCs/>
              </w:rPr>
              <w:t>if</w:t>
            </w:r>
            <w:r w:rsidR="006A72D2" w:rsidRPr="0005598B">
              <w:rPr>
                <w:b/>
                <w:bCs/>
                <w:iCs/>
              </w:rPr>
              <w:t xml:space="preserve"> </w:t>
            </w:r>
            <w:r w:rsidRPr="0005598B">
              <w:rPr>
                <w:b/>
                <w:bCs/>
                <w:iCs/>
              </w:rPr>
              <w:t>the</w:t>
            </w:r>
            <w:r w:rsidR="006A72D2" w:rsidRPr="0005598B">
              <w:rPr>
                <w:b/>
                <w:bCs/>
                <w:iCs/>
              </w:rPr>
              <w:t xml:space="preserve"> </w:t>
            </w:r>
            <w:r w:rsidRPr="0005598B">
              <w:rPr>
                <w:b/>
                <w:bCs/>
                <w:iCs/>
              </w:rPr>
              <w:t>beneficiary</w:t>
            </w:r>
            <w:r w:rsidR="006A72D2" w:rsidRPr="0005598B">
              <w:rPr>
                <w:b/>
                <w:bCs/>
                <w:iCs/>
              </w:rPr>
              <w:t xml:space="preserve"> </w:t>
            </w:r>
            <w:r w:rsidRPr="0005598B">
              <w:rPr>
                <w:b/>
                <w:bCs/>
                <w:iCs/>
              </w:rPr>
              <w:t>is</w:t>
            </w:r>
            <w:r w:rsidR="006A72D2" w:rsidRPr="0005598B">
              <w:rPr>
                <w:b/>
                <w:bCs/>
                <w:iCs/>
              </w:rPr>
              <w:t xml:space="preserve"> </w:t>
            </w:r>
            <w:r w:rsidRPr="0005598B">
              <w:rPr>
                <w:b/>
                <w:bCs/>
                <w:iCs/>
              </w:rPr>
              <w:t>disputing</w:t>
            </w:r>
            <w:r w:rsidR="006A72D2" w:rsidRPr="0005598B">
              <w:rPr>
                <w:b/>
                <w:bCs/>
                <w:iCs/>
              </w:rPr>
              <w:t xml:space="preserve"> </w:t>
            </w:r>
            <w:proofErr w:type="gramStart"/>
            <w:r w:rsidRPr="0005598B">
              <w:rPr>
                <w:b/>
                <w:bCs/>
                <w:iCs/>
              </w:rPr>
              <w:t>the</w:t>
            </w:r>
            <w:r w:rsidR="006A72D2" w:rsidRPr="0005598B">
              <w:rPr>
                <w:b/>
                <w:bCs/>
                <w:iCs/>
              </w:rPr>
              <w:t xml:space="preserve"> </w:t>
            </w:r>
            <w:r w:rsidRPr="0005598B">
              <w:rPr>
                <w:b/>
                <w:bCs/>
                <w:iCs/>
              </w:rPr>
              <w:t>disenrollment</w:t>
            </w:r>
            <w:proofErr w:type="gramEnd"/>
            <w:r w:rsidRPr="0005598B">
              <w:rPr>
                <w:b/>
                <w:bCs/>
                <w:iCs/>
              </w:rPr>
              <w:t>?</w:t>
            </w:r>
          </w:p>
          <w:p w14:paraId="6542F72D" w14:textId="77777777" w:rsidR="00B12F0E" w:rsidRPr="0005598B" w:rsidRDefault="00B12F0E" w:rsidP="00857315">
            <w:pPr>
              <w:spacing w:before="120" w:after="120"/>
              <w:rPr>
                <w:b/>
                <w:bCs/>
                <w:iCs/>
              </w:rPr>
            </w:pPr>
          </w:p>
        </w:tc>
        <w:tc>
          <w:tcPr>
            <w:tcW w:w="3207" w:type="pct"/>
            <w:shd w:val="clear" w:color="auto" w:fill="auto"/>
          </w:tcPr>
          <w:p w14:paraId="551157FB" w14:textId="434DE444" w:rsidR="00776CCB" w:rsidRPr="0005598B" w:rsidRDefault="00776CCB" w:rsidP="00857315">
            <w:pPr>
              <w:spacing w:before="120" w:after="120"/>
              <w:textAlignment w:val="top"/>
              <w:rPr>
                <w:u w:val="single"/>
              </w:rPr>
            </w:pPr>
            <w:r w:rsidRPr="0005598B">
              <w:t>Refer</w:t>
            </w:r>
            <w:r w:rsidR="006A72D2" w:rsidRPr="0005598B">
              <w:t xml:space="preserve"> </w:t>
            </w:r>
            <w:r w:rsidRPr="0005598B">
              <w:t>to</w:t>
            </w:r>
            <w:r w:rsidR="006A72D2" w:rsidRPr="0005598B">
              <w:t xml:space="preserve"> </w:t>
            </w:r>
            <w:hyperlink w:anchor="_Disputing_Dunning/Disenrollment" w:history="1">
              <w:r w:rsidRPr="0005598B">
                <w:rPr>
                  <w:rStyle w:val="Hyperlink"/>
                </w:rPr>
                <w:t>Disputing</w:t>
              </w:r>
              <w:r w:rsidR="006A72D2" w:rsidRPr="0005598B">
                <w:rPr>
                  <w:rStyle w:val="Hyperlink"/>
                </w:rPr>
                <w:t xml:space="preserve"> </w:t>
              </w:r>
              <w:r w:rsidRPr="0005598B">
                <w:rPr>
                  <w:rStyle w:val="Hyperlink"/>
                </w:rPr>
                <w:t>Dunning/Disenrollment</w:t>
              </w:r>
            </w:hyperlink>
            <w:r w:rsidRPr="0005598B">
              <w:rPr>
                <w:u w:val="single"/>
              </w:rPr>
              <w:t>.</w:t>
            </w:r>
          </w:p>
          <w:p w14:paraId="156921D6" w14:textId="77777777" w:rsidR="00776CCB" w:rsidRPr="0005598B" w:rsidRDefault="00776CCB" w:rsidP="00857315">
            <w:pPr>
              <w:spacing w:before="120" w:after="120"/>
              <w:textAlignment w:val="top"/>
            </w:pPr>
          </w:p>
        </w:tc>
      </w:tr>
      <w:tr w:rsidR="00776CCB" w:rsidRPr="0005598B" w14:paraId="38F30B6C" w14:textId="77777777" w:rsidTr="007E15FC">
        <w:tc>
          <w:tcPr>
            <w:tcW w:w="307" w:type="pct"/>
          </w:tcPr>
          <w:p w14:paraId="2C256884" w14:textId="052E8C74" w:rsidR="00776CCB" w:rsidRPr="0005598B" w:rsidRDefault="00CC0C73" w:rsidP="007E15FC">
            <w:pPr>
              <w:spacing w:before="120" w:after="120"/>
              <w:ind w:left="-120"/>
              <w:jc w:val="center"/>
              <w:rPr>
                <w:b/>
                <w:bCs/>
                <w:iCs/>
              </w:rPr>
            </w:pPr>
            <w:r w:rsidRPr="0005598B">
              <w:rPr>
                <w:b/>
                <w:bCs/>
                <w:iCs/>
              </w:rPr>
              <w:t>11</w:t>
            </w:r>
          </w:p>
        </w:tc>
        <w:tc>
          <w:tcPr>
            <w:tcW w:w="1486" w:type="pct"/>
            <w:shd w:val="clear" w:color="auto" w:fill="auto"/>
          </w:tcPr>
          <w:p w14:paraId="32276081" w14:textId="77777777" w:rsidR="00776CCB" w:rsidRPr="0005598B" w:rsidRDefault="00776CCB" w:rsidP="00857315">
            <w:pPr>
              <w:spacing w:before="120" w:after="120"/>
              <w:rPr>
                <w:b/>
                <w:bCs/>
                <w:iCs/>
              </w:rPr>
            </w:pPr>
            <w:r w:rsidRPr="0005598B">
              <w:rPr>
                <w:b/>
                <w:bCs/>
                <w:iCs/>
              </w:rPr>
              <w:t>What</w:t>
            </w:r>
            <w:r w:rsidR="006A72D2" w:rsidRPr="0005598B">
              <w:rPr>
                <w:b/>
                <w:bCs/>
                <w:iCs/>
              </w:rPr>
              <w:t xml:space="preserve"> </w:t>
            </w:r>
            <w:r w:rsidRPr="0005598B">
              <w:rPr>
                <w:b/>
                <w:bCs/>
                <w:iCs/>
              </w:rPr>
              <w:t>if</w:t>
            </w:r>
            <w:r w:rsidR="006A72D2" w:rsidRPr="0005598B">
              <w:rPr>
                <w:b/>
                <w:bCs/>
                <w:iCs/>
              </w:rPr>
              <w:t xml:space="preserve"> </w:t>
            </w:r>
            <w:r w:rsidRPr="0005598B">
              <w:rPr>
                <w:b/>
                <w:bCs/>
                <w:iCs/>
              </w:rPr>
              <w:t>the</w:t>
            </w:r>
            <w:r w:rsidR="006A72D2" w:rsidRPr="0005598B">
              <w:rPr>
                <w:b/>
                <w:bCs/>
                <w:iCs/>
              </w:rPr>
              <w:t xml:space="preserve"> </w:t>
            </w:r>
            <w:r w:rsidRPr="0005598B">
              <w:rPr>
                <w:b/>
                <w:bCs/>
                <w:iCs/>
              </w:rPr>
              <w:t>beneficiary</w:t>
            </w:r>
            <w:r w:rsidR="006A72D2" w:rsidRPr="0005598B">
              <w:rPr>
                <w:b/>
                <w:bCs/>
                <w:iCs/>
              </w:rPr>
              <w:t xml:space="preserve"> </w:t>
            </w:r>
            <w:r w:rsidRPr="0005598B">
              <w:rPr>
                <w:b/>
                <w:bCs/>
                <w:iCs/>
              </w:rPr>
              <w:t>is</w:t>
            </w:r>
            <w:r w:rsidR="006A72D2" w:rsidRPr="0005598B">
              <w:rPr>
                <w:b/>
                <w:bCs/>
                <w:iCs/>
              </w:rPr>
              <w:t xml:space="preserve"> </w:t>
            </w:r>
            <w:r w:rsidRPr="0005598B">
              <w:rPr>
                <w:b/>
                <w:bCs/>
                <w:iCs/>
              </w:rPr>
              <w:t>disputing</w:t>
            </w:r>
            <w:r w:rsidR="006A72D2" w:rsidRPr="0005598B">
              <w:rPr>
                <w:b/>
                <w:bCs/>
                <w:iCs/>
              </w:rPr>
              <w:t xml:space="preserve"> </w:t>
            </w:r>
            <w:r w:rsidRPr="0005598B">
              <w:rPr>
                <w:b/>
                <w:bCs/>
                <w:iCs/>
              </w:rPr>
              <w:t>the</w:t>
            </w:r>
            <w:r w:rsidR="006A72D2" w:rsidRPr="0005598B">
              <w:rPr>
                <w:b/>
                <w:bCs/>
                <w:iCs/>
              </w:rPr>
              <w:t xml:space="preserve"> </w:t>
            </w:r>
            <w:r w:rsidRPr="0005598B">
              <w:rPr>
                <w:b/>
                <w:bCs/>
                <w:iCs/>
              </w:rPr>
              <w:t>balance?</w:t>
            </w:r>
          </w:p>
          <w:p w14:paraId="2BADF275" w14:textId="77777777" w:rsidR="00776CCB" w:rsidRPr="0005598B" w:rsidRDefault="00776CCB" w:rsidP="00857315">
            <w:pPr>
              <w:spacing w:before="120" w:after="120"/>
            </w:pPr>
          </w:p>
        </w:tc>
        <w:tc>
          <w:tcPr>
            <w:tcW w:w="3207" w:type="pct"/>
            <w:shd w:val="clear" w:color="auto" w:fill="auto"/>
          </w:tcPr>
          <w:p w14:paraId="4B3B31D1" w14:textId="23A24ED5" w:rsidR="00776CCB" w:rsidRPr="0005598B" w:rsidRDefault="00776CCB" w:rsidP="00857315">
            <w:pPr>
              <w:spacing w:before="120" w:after="120"/>
              <w:textAlignment w:val="top"/>
              <w:rPr>
                <w:rFonts w:cs="Arial"/>
              </w:rPr>
            </w:pPr>
            <w:r w:rsidRPr="0005598B">
              <w:t>Refer</w:t>
            </w:r>
            <w:r w:rsidR="006A72D2" w:rsidRPr="0005598B">
              <w:t xml:space="preserve"> </w:t>
            </w:r>
            <w:r w:rsidRPr="0005598B">
              <w:t>to</w:t>
            </w:r>
            <w:r w:rsidR="006A72D2" w:rsidRPr="0005598B">
              <w:t xml:space="preserve"> </w:t>
            </w:r>
            <w:hyperlink w:anchor="_All_Other_Non-100%" w:history="1">
              <w:r w:rsidRPr="0005598B">
                <w:rPr>
                  <w:rStyle w:val="Hyperlink"/>
                </w:rPr>
                <w:t>Disputing</w:t>
              </w:r>
              <w:r w:rsidR="006A72D2" w:rsidRPr="0005598B">
                <w:rPr>
                  <w:rStyle w:val="Hyperlink"/>
                </w:rPr>
                <w:t xml:space="preserve"> </w:t>
              </w:r>
              <w:r w:rsidRPr="0005598B">
                <w:rPr>
                  <w:rStyle w:val="Hyperlink"/>
                </w:rPr>
                <w:t>Balances</w:t>
              </w:r>
            </w:hyperlink>
            <w:r w:rsidRPr="0005598B">
              <w:t>.</w:t>
            </w:r>
          </w:p>
        </w:tc>
      </w:tr>
      <w:tr w:rsidR="00776CCB" w:rsidRPr="0005598B" w14:paraId="4AAF79D8" w14:textId="77777777" w:rsidTr="007E15FC">
        <w:tc>
          <w:tcPr>
            <w:tcW w:w="307" w:type="pct"/>
          </w:tcPr>
          <w:p w14:paraId="5F0A08AC" w14:textId="6979F3D4" w:rsidR="00776CCB" w:rsidRPr="0005598B" w:rsidRDefault="00CC0C73" w:rsidP="007E15FC">
            <w:pPr>
              <w:spacing w:before="120" w:after="120"/>
              <w:ind w:left="-120"/>
              <w:jc w:val="center"/>
              <w:rPr>
                <w:b/>
              </w:rPr>
            </w:pPr>
            <w:r w:rsidRPr="0005598B">
              <w:rPr>
                <w:b/>
              </w:rPr>
              <w:t>12</w:t>
            </w:r>
          </w:p>
        </w:tc>
        <w:tc>
          <w:tcPr>
            <w:tcW w:w="1486" w:type="pct"/>
            <w:shd w:val="clear" w:color="auto" w:fill="auto"/>
          </w:tcPr>
          <w:p w14:paraId="1EFB918B" w14:textId="77777777" w:rsidR="00776CCB" w:rsidRPr="0005598B" w:rsidRDefault="00776CCB" w:rsidP="00857315">
            <w:pPr>
              <w:spacing w:before="120" w:after="120"/>
              <w:rPr>
                <w:b/>
              </w:rPr>
            </w:pPr>
            <w:r w:rsidRPr="0005598B">
              <w:rPr>
                <w:b/>
              </w:rPr>
              <w:t>I</w:t>
            </w:r>
            <w:r w:rsidR="006A72D2" w:rsidRPr="0005598B">
              <w:rPr>
                <w:b/>
              </w:rPr>
              <w:t xml:space="preserve"> </w:t>
            </w:r>
            <w:r w:rsidRPr="0005598B">
              <w:rPr>
                <w:b/>
              </w:rPr>
              <w:t>received</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stating</w:t>
            </w:r>
            <w:r w:rsidR="006A72D2" w:rsidRPr="0005598B">
              <w:rPr>
                <w:b/>
              </w:rPr>
              <w:t xml:space="preserve"> </w:t>
            </w:r>
            <w:r w:rsidRPr="0005598B">
              <w:rPr>
                <w:b/>
              </w:rPr>
              <w:t>I</w:t>
            </w:r>
            <w:r w:rsidR="006A72D2" w:rsidRPr="0005598B">
              <w:rPr>
                <w:b/>
              </w:rPr>
              <w:t xml:space="preserve"> </w:t>
            </w:r>
            <w:r w:rsidRPr="0005598B">
              <w:rPr>
                <w:b/>
              </w:rPr>
              <w:t>was</w:t>
            </w:r>
            <w:r w:rsidR="006A72D2" w:rsidRPr="0005598B">
              <w:rPr>
                <w:b/>
              </w:rPr>
              <w:t xml:space="preserve"> </w:t>
            </w:r>
            <w:r w:rsidRPr="0005598B">
              <w:rPr>
                <w:b/>
              </w:rPr>
              <w:t>disenrolled</w:t>
            </w:r>
            <w:r w:rsidR="006A72D2" w:rsidRPr="0005598B">
              <w:rPr>
                <w:b/>
              </w:rPr>
              <w:t xml:space="preserve"> </w:t>
            </w:r>
            <w:r w:rsidRPr="0005598B">
              <w:rPr>
                <w:b/>
              </w:rPr>
              <w:t>because</w:t>
            </w:r>
            <w:r w:rsidR="006A72D2" w:rsidRPr="0005598B">
              <w:rPr>
                <w:b/>
              </w:rPr>
              <w:t xml:space="preserve"> </w:t>
            </w:r>
            <w:r w:rsidRPr="0005598B">
              <w:rPr>
                <w:b/>
              </w:rPr>
              <w:t>I</w:t>
            </w:r>
            <w:r w:rsidR="006A72D2" w:rsidRPr="0005598B">
              <w:rPr>
                <w:b/>
              </w:rPr>
              <w:t xml:space="preserve"> </w:t>
            </w:r>
            <w:r w:rsidRPr="0005598B">
              <w:rPr>
                <w:b/>
              </w:rPr>
              <w:t>didn’t</w:t>
            </w:r>
            <w:r w:rsidR="006A72D2" w:rsidRPr="0005598B">
              <w:rPr>
                <w:b/>
              </w:rPr>
              <w:t xml:space="preserve"> </w:t>
            </w:r>
            <w:r w:rsidRPr="0005598B">
              <w:rPr>
                <w:b/>
              </w:rPr>
              <w:t>pay</w:t>
            </w:r>
            <w:r w:rsidR="006A72D2" w:rsidRPr="0005598B">
              <w:rPr>
                <w:b/>
              </w:rPr>
              <w:t xml:space="preserve"> </w:t>
            </w:r>
            <w:r w:rsidRPr="0005598B">
              <w:rPr>
                <w:b/>
              </w:rPr>
              <w:t>my</w:t>
            </w:r>
            <w:r w:rsidR="006A72D2" w:rsidRPr="0005598B">
              <w:rPr>
                <w:b/>
              </w:rPr>
              <w:t xml:space="preserve"> </w:t>
            </w:r>
            <w:r w:rsidRPr="0005598B">
              <w:rPr>
                <w:b/>
              </w:rPr>
              <w:t>premium.</w:t>
            </w:r>
            <w:r w:rsidR="006A72D2" w:rsidRPr="0005598B">
              <w:rPr>
                <w:b/>
              </w:rPr>
              <w:t xml:space="preserve"> </w:t>
            </w:r>
          </w:p>
          <w:p w14:paraId="340B39EB" w14:textId="77777777" w:rsidR="00776CCB" w:rsidRPr="0005598B" w:rsidRDefault="00776CCB" w:rsidP="00857315">
            <w:pPr>
              <w:spacing w:before="120" w:after="120"/>
              <w:rPr>
                <w:b/>
              </w:rPr>
            </w:pPr>
          </w:p>
          <w:p w14:paraId="5CFB5523" w14:textId="77777777" w:rsidR="00776CCB" w:rsidRPr="0005598B" w:rsidRDefault="00776CCB" w:rsidP="00857315">
            <w:pPr>
              <w:spacing w:before="120" w:after="120"/>
              <w:rPr>
                <w:b/>
              </w:rPr>
            </w:pPr>
            <w:r w:rsidRPr="0005598B">
              <w:rPr>
                <w:b/>
              </w:rPr>
              <w:t>But</w:t>
            </w:r>
            <w:r w:rsidR="006A72D2" w:rsidRPr="0005598B">
              <w:rPr>
                <w:b/>
              </w:rPr>
              <w:t xml:space="preserve"> </w:t>
            </w:r>
            <w:r w:rsidRPr="0005598B">
              <w:rPr>
                <w:b/>
              </w:rPr>
              <w:t>now</w:t>
            </w:r>
            <w:r w:rsidR="006A72D2" w:rsidRPr="0005598B">
              <w:rPr>
                <w:b/>
              </w:rPr>
              <w:t xml:space="preserve"> </w:t>
            </w:r>
            <w:r w:rsidRPr="0005598B">
              <w:rPr>
                <w:b/>
              </w:rPr>
              <w:t>I</w:t>
            </w:r>
            <w:r w:rsidR="006A72D2" w:rsidRPr="0005598B">
              <w:rPr>
                <w:b/>
              </w:rPr>
              <w:t xml:space="preserve"> </w:t>
            </w:r>
            <w:r w:rsidRPr="0005598B">
              <w:rPr>
                <w:b/>
              </w:rPr>
              <w:t>want</w:t>
            </w:r>
            <w:r w:rsidR="006A72D2" w:rsidRPr="0005598B">
              <w:rPr>
                <w:b/>
              </w:rPr>
              <w:t xml:space="preserve"> </w:t>
            </w:r>
            <w:r w:rsidRPr="0005598B">
              <w:rPr>
                <w:b/>
              </w:rPr>
              <w:t>to</w:t>
            </w:r>
            <w:r w:rsidR="006A72D2" w:rsidRPr="0005598B">
              <w:rPr>
                <w:b/>
              </w:rPr>
              <w:t xml:space="preserve"> </w:t>
            </w:r>
            <w:r w:rsidRPr="0005598B">
              <w:rPr>
                <w:b/>
              </w:rPr>
              <w:t>pay</w:t>
            </w:r>
            <w:r w:rsidR="006A72D2" w:rsidRPr="0005598B">
              <w:rPr>
                <w:b/>
              </w:rPr>
              <w:t xml:space="preserve"> </w:t>
            </w:r>
            <w:r w:rsidRPr="0005598B">
              <w:rPr>
                <w:b/>
              </w:rPr>
              <w:t>and</w:t>
            </w:r>
            <w:r w:rsidR="006A72D2" w:rsidRPr="0005598B">
              <w:rPr>
                <w:b/>
              </w:rPr>
              <w:t xml:space="preserve"> </w:t>
            </w:r>
            <w:r w:rsidRPr="0005598B">
              <w:rPr>
                <w:b/>
              </w:rPr>
              <w:t>re-enroll</w:t>
            </w:r>
            <w:r w:rsidR="006A72D2" w:rsidRPr="0005598B">
              <w:rPr>
                <w:b/>
              </w:rPr>
              <w:t xml:space="preserve"> </w:t>
            </w:r>
            <w:r w:rsidRPr="0005598B">
              <w:rPr>
                <w:b/>
              </w:rPr>
              <w:t>in</w:t>
            </w:r>
            <w:r w:rsidR="006A72D2" w:rsidRPr="0005598B">
              <w:rPr>
                <w:b/>
              </w:rPr>
              <w:t xml:space="preserve"> </w:t>
            </w:r>
            <w:r w:rsidRPr="0005598B">
              <w:rPr>
                <w:b/>
              </w:rPr>
              <w:t>the</w:t>
            </w:r>
            <w:r w:rsidR="006A72D2" w:rsidRPr="0005598B">
              <w:rPr>
                <w:b/>
              </w:rPr>
              <w:t xml:space="preserve"> </w:t>
            </w:r>
            <w:r w:rsidRPr="0005598B">
              <w:rPr>
                <w:b/>
              </w:rPr>
              <w:t>plan.</w:t>
            </w:r>
          </w:p>
          <w:p w14:paraId="2DB9BD98" w14:textId="77777777" w:rsidR="003423B5" w:rsidRPr="0005598B" w:rsidRDefault="003423B5" w:rsidP="00857315">
            <w:pPr>
              <w:spacing w:before="120" w:after="120"/>
              <w:rPr>
                <w:b/>
                <w:bCs/>
                <w:iCs/>
              </w:rPr>
            </w:pPr>
          </w:p>
        </w:tc>
        <w:tc>
          <w:tcPr>
            <w:tcW w:w="3207" w:type="pct"/>
            <w:shd w:val="clear" w:color="auto" w:fill="auto"/>
          </w:tcPr>
          <w:p w14:paraId="49AB4629" w14:textId="41D00F5F" w:rsidR="00776CCB" w:rsidRPr="0005598B" w:rsidRDefault="00776CCB" w:rsidP="00857315">
            <w:pPr>
              <w:spacing w:before="120" w:after="120"/>
            </w:pPr>
            <w:r w:rsidRPr="0005598B">
              <w:t>Refer</w:t>
            </w:r>
            <w:r w:rsidR="006A72D2" w:rsidRPr="0005598B">
              <w:t xml:space="preserve"> </w:t>
            </w:r>
            <w:r w:rsidRPr="0005598B">
              <w:t>to</w:t>
            </w:r>
            <w:r w:rsidR="006A72D2" w:rsidRPr="0005598B">
              <w:t xml:space="preserve"> </w:t>
            </w:r>
            <w:hyperlink w:anchor="_Reinstatement/_Re-enrollment_Reques" w:history="1">
              <w:r w:rsidRPr="0005598B">
                <w:rPr>
                  <w:rStyle w:val="Hyperlink"/>
                </w:rPr>
                <w:t>Reinstatement/Re-enrollment</w:t>
              </w:r>
              <w:r w:rsidR="006A72D2" w:rsidRPr="0005598B">
                <w:rPr>
                  <w:rStyle w:val="Hyperlink"/>
                </w:rPr>
                <w:t xml:space="preserve"> </w:t>
              </w:r>
              <w:r w:rsidRPr="0005598B">
                <w:rPr>
                  <w:rStyle w:val="Hyperlink"/>
                </w:rPr>
                <w:t>Requests</w:t>
              </w:r>
            </w:hyperlink>
            <w:r w:rsidRPr="0005598B">
              <w:t>.</w:t>
            </w:r>
          </w:p>
        </w:tc>
      </w:tr>
      <w:tr w:rsidR="00776CCB" w:rsidRPr="0005598B" w14:paraId="6699525E" w14:textId="77777777" w:rsidTr="007E15FC">
        <w:tc>
          <w:tcPr>
            <w:tcW w:w="307" w:type="pct"/>
          </w:tcPr>
          <w:p w14:paraId="48E24356" w14:textId="3A9BC3F1" w:rsidR="00776CCB" w:rsidRPr="0005598B" w:rsidRDefault="00CC0C73" w:rsidP="007E15FC">
            <w:pPr>
              <w:spacing w:before="120" w:after="120"/>
              <w:ind w:left="-120"/>
              <w:jc w:val="center"/>
              <w:rPr>
                <w:b/>
              </w:rPr>
            </w:pPr>
            <w:r w:rsidRPr="0005598B">
              <w:rPr>
                <w:b/>
              </w:rPr>
              <w:t>13</w:t>
            </w:r>
          </w:p>
        </w:tc>
        <w:tc>
          <w:tcPr>
            <w:tcW w:w="1486" w:type="pct"/>
            <w:shd w:val="clear" w:color="auto" w:fill="auto"/>
          </w:tcPr>
          <w:p w14:paraId="2B3E1B5A" w14:textId="77777777" w:rsidR="00776CCB" w:rsidRPr="0005598B" w:rsidRDefault="00776CCB" w:rsidP="00857315">
            <w:pPr>
              <w:spacing w:before="120" w:after="120"/>
              <w:rPr>
                <w:b/>
              </w:rPr>
            </w:pPr>
            <w:r w:rsidRPr="0005598B">
              <w:rPr>
                <w:b/>
              </w:rPr>
              <w:t>I</w:t>
            </w:r>
            <w:r w:rsidR="006A72D2" w:rsidRPr="0005598B">
              <w:rPr>
                <w:b/>
              </w:rPr>
              <w:t xml:space="preserve"> </w:t>
            </w:r>
            <w:r w:rsidRPr="0005598B">
              <w:rPr>
                <w:b/>
              </w:rPr>
              <w:t>received</w:t>
            </w:r>
            <w:r w:rsidR="006A72D2" w:rsidRPr="0005598B">
              <w:rPr>
                <w:b/>
              </w:rPr>
              <w:t xml:space="preserve"> </w:t>
            </w:r>
            <w:r w:rsidRPr="0005598B">
              <w:rPr>
                <w:b/>
              </w:rPr>
              <w:t>a</w:t>
            </w:r>
            <w:r w:rsidR="006A72D2" w:rsidRPr="0005598B">
              <w:rPr>
                <w:b/>
              </w:rPr>
              <w:t xml:space="preserve"> </w:t>
            </w:r>
            <w:r w:rsidRPr="0005598B">
              <w:rPr>
                <w:b/>
              </w:rPr>
              <w:t>letter</w:t>
            </w:r>
            <w:r w:rsidR="006A72D2" w:rsidRPr="0005598B">
              <w:rPr>
                <w:b/>
              </w:rPr>
              <w:t xml:space="preserve"> </w:t>
            </w:r>
            <w:r w:rsidRPr="0005598B">
              <w:rPr>
                <w:b/>
              </w:rPr>
              <w:t>regarding</w:t>
            </w:r>
            <w:r w:rsidR="006A72D2" w:rsidRPr="0005598B">
              <w:rPr>
                <w:b/>
              </w:rPr>
              <w:t xml:space="preserve"> </w:t>
            </w:r>
            <w:r w:rsidRPr="0005598B">
              <w:rPr>
                <w:b/>
              </w:rPr>
              <w:t>potential</w:t>
            </w:r>
            <w:r w:rsidR="006A72D2" w:rsidRPr="0005598B">
              <w:rPr>
                <w:b/>
              </w:rPr>
              <w:t xml:space="preserve"> </w:t>
            </w:r>
            <w:r w:rsidRPr="0005598B">
              <w:rPr>
                <w:b/>
              </w:rPr>
              <w:t>disenrollment</w:t>
            </w:r>
            <w:r w:rsidR="006A72D2" w:rsidRPr="0005598B">
              <w:rPr>
                <w:b/>
              </w:rPr>
              <w:t xml:space="preserve"> </w:t>
            </w:r>
            <w:r w:rsidRPr="0005598B">
              <w:rPr>
                <w:b/>
              </w:rPr>
              <w:t>for</w:t>
            </w:r>
            <w:r w:rsidR="006A72D2" w:rsidRPr="0005598B">
              <w:rPr>
                <w:b/>
              </w:rPr>
              <w:t xml:space="preserve"> </w:t>
            </w:r>
            <w:r w:rsidRPr="0005598B">
              <w:rPr>
                <w:b/>
              </w:rPr>
              <w:t>non-payment.</w:t>
            </w:r>
            <w:r w:rsidR="006A72D2" w:rsidRPr="0005598B">
              <w:rPr>
                <w:b/>
              </w:rPr>
              <w:t xml:space="preserve"> </w:t>
            </w:r>
            <w:r w:rsidRPr="0005598B">
              <w:rPr>
                <w:b/>
              </w:rPr>
              <w:t>I</w:t>
            </w:r>
            <w:r w:rsidR="006A72D2" w:rsidRPr="0005598B">
              <w:rPr>
                <w:b/>
              </w:rPr>
              <w:t xml:space="preserve"> </w:t>
            </w:r>
            <w:r w:rsidRPr="0005598B">
              <w:rPr>
                <w:b/>
              </w:rPr>
              <w:t>did</w:t>
            </w:r>
            <w:r w:rsidR="006A72D2" w:rsidRPr="0005598B">
              <w:rPr>
                <w:b/>
              </w:rPr>
              <w:t xml:space="preserve"> </w:t>
            </w:r>
            <w:r w:rsidRPr="0005598B">
              <w:rPr>
                <w:b/>
              </w:rPr>
              <w:t>not</w:t>
            </w:r>
            <w:r w:rsidR="006A72D2" w:rsidRPr="0005598B">
              <w:rPr>
                <w:b/>
              </w:rPr>
              <w:t xml:space="preserve"> </w:t>
            </w:r>
            <w:r w:rsidRPr="0005598B">
              <w:rPr>
                <w:b/>
              </w:rPr>
              <w:t>pay</w:t>
            </w:r>
            <w:r w:rsidR="006A72D2" w:rsidRPr="0005598B">
              <w:rPr>
                <w:b/>
              </w:rPr>
              <w:t xml:space="preserve"> </w:t>
            </w:r>
            <w:r w:rsidRPr="0005598B">
              <w:rPr>
                <w:b/>
              </w:rPr>
              <w:t>by</w:t>
            </w:r>
            <w:r w:rsidR="006A72D2" w:rsidRPr="0005598B">
              <w:rPr>
                <w:b/>
              </w:rPr>
              <w:t xml:space="preserve"> </w:t>
            </w:r>
            <w:r w:rsidRPr="0005598B">
              <w:rPr>
                <w:b/>
              </w:rPr>
              <w:t>the</w:t>
            </w:r>
            <w:r w:rsidR="006A72D2" w:rsidRPr="0005598B">
              <w:rPr>
                <w:b/>
              </w:rPr>
              <w:t xml:space="preserve"> </w:t>
            </w:r>
            <w:r w:rsidRPr="0005598B">
              <w:rPr>
                <w:b/>
              </w:rPr>
              <w:t>Due</w:t>
            </w:r>
            <w:r w:rsidR="006A72D2" w:rsidRPr="0005598B">
              <w:rPr>
                <w:b/>
              </w:rPr>
              <w:t xml:space="preserve"> </w:t>
            </w:r>
            <w:r w:rsidRPr="0005598B">
              <w:rPr>
                <w:b/>
              </w:rPr>
              <w:t>Date,</w:t>
            </w:r>
            <w:r w:rsidR="006A72D2" w:rsidRPr="0005598B">
              <w:rPr>
                <w:b/>
              </w:rPr>
              <w:t xml:space="preserve"> </w:t>
            </w:r>
            <w:r w:rsidRPr="0005598B">
              <w:rPr>
                <w:b/>
              </w:rPr>
              <w:t>but</w:t>
            </w:r>
            <w:r w:rsidR="006A72D2" w:rsidRPr="0005598B">
              <w:rPr>
                <w:b/>
              </w:rPr>
              <w:t xml:space="preserve"> </w:t>
            </w:r>
            <w:r w:rsidRPr="0005598B">
              <w:rPr>
                <w:b/>
              </w:rPr>
              <w:t>I</w:t>
            </w:r>
            <w:r w:rsidR="006A72D2" w:rsidRPr="0005598B">
              <w:rPr>
                <w:b/>
              </w:rPr>
              <w:t xml:space="preserve"> </w:t>
            </w:r>
            <w:r w:rsidRPr="0005598B">
              <w:rPr>
                <w:b/>
              </w:rPr>
              <w:t>was</w:t>
            </w:r>
            <w:r w:rsidR="006A72D2" w:rsidRPr="0005598B">
              <w:rPr>
                <w:b/>
              </w:rPr>
              <w:t xml:space="preserve"> </w:t>
            </w:r>
            <w:r w:rsidRPr="0005598B">
              <w:rPr>
                <w:b/>
              </w:rPr>
              <w:t>not</w:t>
            </w:r>
            <w:r w:rsidR="006A72D2" w:rsidRPr="0005598B">
              <w:rPr>
                <w:b/>
              </w:rPr>
              <w:t xml:space="preserve"> </w:t>
            </w:r>
            <w:r w:rsidRPr="0005598B">
              <w:rPr>
                <w:b/>
              </w:rPr>
              <w:t>disenrolled</w:t>
            </w:r>
            <w:r w:rsidR="006A72D2" w:rsidRPr="0005598B">
              <w:rPr>
                <w:b/>
              </w:rPr>
              <w:t xml:space="preserve"> </w:t>
            </w:r>
            <w:r w:rsidRPr="0005598B">
              <w:rPr>
                <w:b/>
              </w:rPr>
              <w:t>from</w:t>
            </w:r>
            <w:r w:rsidR="006A72D2" w:rsidRPr="0005598B">
              <w:rPr>
                <w:b/>
              </w:rPr>
              <w:t xml:space="preserve"> </w:t>
            </w:r>
            <w:r w:rsidRPr="0005598B">
              <w:rPr>
                <w:b/>
              </w:rPr>
              <w:t>the</w:t>
            </w:r>
            <w:r w:rsidR="006A72D2" w:rsidRPr="0005598B">
              <w:rPr>
                <w:b/>
              </w:rPr>
              <w:t xml:space="preserve"> </w:t>
            </w:r>
            <w:r w:rsidRPr="0005598B">
              <w:rPr>
                <w:b/>
              </w:rPr>
              <w:t>plan.</w:t>
            </w:r>
            <w:r w:rsidR="006A72D2" w:rsidRPr="0005598B">
              <w:rPr>
                <w:b/>
              </w:rPr>
              <w:t xml:space="preserve"> </w:t>
            </w:r>
            <w:r w:rsidRPr="0005598B">
              <w:rPr>
                <w:b/>
              </w:rPr>
              <w:t>I</w:t>
            </w:r>
            <w:r w:rsidR="006A72D2" w:rsidRPr="0005598B">
              <w:rPr>
                <w:b/>
              </w:rPr>
              <w:t xml:space="preserve"> </w:t>
            </w:r>
            <w:r w:rsidRPr="0005598B">
              <w:rPr>
                <w:b/>
              </w:rPr>
              <w:t>would</w:t>
            </w:r>
            <w:r w:rsidR="006A72D2" w:rsidRPr="0005598B">
              <w:rPr>
                <w:b/>
              </w:rPr>
              <w:t xml:space="preserve"> </w:t>
            </w:r>
            <w:r w:rsidRPr="0005598B">
              <w:rPr>
                <w:b/>
              </w:rPr>
              <w:t>like</w:t>
            </w:r>
            <w:r w:rsidR="006A72D2" w:rsidRPr="0005598B">
              <w:rPr>
                <w:b/>
              </w:rPr>
              <w:t xml:space="preserve"> </w:t>
            </w:r>
            <w:r w:rsidRPr="0005598B">
              <w:rPr>
                <w:b/>
              </w:rPr>
              <w:t>to</w:t>
            </w:r>
            <w:r w:rsidR="006A72D2" w:rsidRPr="0005598B">
              <w:rPr>
                <w:b/>
              </w:rPr>
              <w:t xml:space="preserve"> </w:t>
            </w:r>
            <w:r w:rsidRPr="0005598B">
              <w:rPr>
                <w:b/>
              </w:rPr>
              <w:t>be</w:t>
            </w:r>
            <w:r w:rsidR="006A72D2" w:rsidRPr="0005598B">
              <w:rPr>
                <w:b/>
              </w:rPr>
              <w:t xml:space="preserve"> </w:t>
            </w:r>
            <w:r w:rsidRPr="0005598B">
              <w:rPr>
                <w:b/>
              </w:rPr>
              <w:t>disenrolled.</w:t>
            </w:r>
          </w:p>
        </w:tc>
        <w:tc>
          <w:tcPr>
            <w:tcW w:w="3207" w:type="pct"/>
            <w:shd w:val="clear" w:color="auto" w:fill="auto"/>
          </w:tcPr>
          <w:p w14:paraId="08AC0EC3" w14:textId="25C6ED83" w:rsidR="00776CCB" w:rsidRPr="0005598B" w:rsidRDefault="00612C11" w:rsidP="00857315">
            <w:pPr>
              <w:spacing w:before="120" w:after="120"/>
            </w:pPr>
            <w:r w:rsidRPr="0005598B">
              <w:rPr>
                <w:b/>
                <w:noProof/>
              </w:rPr>
              <w:drawing>
                <wp:inline distT="0" distB="0" distL="0" distR="0" wp14:anchorId="24A1288B" wp14:editId="0BB1DA31">
                  <wp:extent cx="295275" cy="1809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776CCB" w:rsidRPr="0005598B">
              <w:t>There</w:t>
            </w:r>
            <w:r w:rsidR="006A72D2" w:rsidRPr="0005598B">
              <w:t xml:space="preserve"> </w:t>
            </w:r>
            <w:r w:rsidR="00776CCB" w:rsidRPr="0005598B">
              <w:t>are</w:t>
            </w:r>
            <w:r w:rsidR="006A72D2" w:rsidRPr="0005598B">
              <w:t xml:space="preserve"> </w:t>
            </w:r>
            <w:r w:rsidR="00776CCB" w:rsidRPr="0005598B">
              <w:t>certain</w:t>
            </w:r>
            <w:r w:rsidR="006A72D2" w:rsidRPr="0005598B">
              <w:t xml:space="preserve"> </w:t>
            </w:r>
            <w:r w:rsidR="00776CCB" w:rsidRPr="0005598B">
              <w:t>reasons</w:t>
            </w:r>
            <w:r w:rsidR="006A72D2" w:rsidRPr="0005598B">
              <w:t xml:space="preserve"> </w:t>
            </w:r>
            <w:r w:rsidR="00776CCB" w:rsidRPr="0005598B">
              <w:t>a</w:t>
            </w:r>
            <w:r w:rsidR="006A72D2" w:rsidRPr="0005598B">
              <w:t xml:space="preserve"> </w:t>
            </w:r>
            <w:r w:rsidR="00776CCB" w:rsidRPr="0005598B">
              <w:t>beneficiary</w:t>
            </w:r>
            <w:r w:rsidR="006A72D2" w:rsidRPr="0005598B">
              <w:t xml:space="preserve"> </w:t>
            </w:r>
            <w:r w:rsidR="00776CCB" w:rsidRPr="0005598B">
              <w:t>may</w:t>
            </w:r>
            <w:r w:rsidR="006A72D2" w:rsidRPr="0005598B">
              <w:t xml:space="preserve"> </w:t>
            </w:r>
            <w:r w:rsidR="00776CCB" w:rsidRPr="0005598B">
              <w:t>not</w:t>
            </w:r>
            <w:r w:rsidR="006A72D2" w:rsidRPr="0005598B">
              <w:t xml:space="preserve"> </w:t>
            </w:r>
            <w:r w:rsidR="00776CCB" w:rsidRPr="0005598B">
              <w:t>be</w:t>
            </w:r>
            <w:r w:rsidR="006A72D2" w:rsidRPr="0005598B">
              <w:t xml:space="preserve"> </w:t>
            </w:r>
            <w:r w:rsidR="00776CCB" w:rsidRPr="0005598B">
              <w:t>disenrolled</w:t>
            </w:r>
            <w:r w:rsidR="006A72D2" w:rsidRPr="0005598B">
              <w:t xml:space="preserve"> </w:t>
            </w:r>
            <w:r w:rsidR="00776CCB" w:rsidRPr="0005598B">
              <w:t>from</w:t>
            </w:r>
            <w:r w:rsidR="006A72D2" w:rsidRPr="0005598B">
              <w:t xml:space="preserve"> </w:t>
            </w:r>
            <w:r w:rsidR="00776CCB" w:rsidRPr="0005598B">
              <w:t>the</w:t>
            </w:r>
            <w:r w:rsidR="006A72D2" w:rsidRPr="0005598B">
              <w:t xml:space="preserve"> </w:t>
            </w:r>
            <w:r w:rsidR="00776CCB" w:rsidRPr="0005598B">
              <w:t>plan</w:t>
            </w:r>
            <w:r w:rsidR="006A72D2" w:rsidRPr="0005598B">
              <w:t xml:space="preserve"> </w:t>
            </w:r>
            <w:r w:rsidR="00776CCB" w:rsidRPr="0005598B">
              <w:t>after</w:t>
            </w:r>
            <w:r w:rsidR="006A72D2" w:rsidRPr="0005598B">
              <w:t xml:space="preserve"> </w:t>
            </w:r>
            <w:r w:rsidR="00776CCB" w:rsidRPr="0005598B">
              <w:t>receiving</w:t>
            </w:r>
            <w:r w:rsidR="006A72D2" w:rsidRPr="0005598B">
              <w:t xml:space="preserve"> </w:t>
            </w:r>
            <w:r w:rsidR="00776CCB" w:rsidRPr="0005598B">
              <w:t>possible</w:t>
            </w:r>
            <w:r w:rsidR="006A72D2" w:rsidRPr="0005598B">
              <w:t xml:space="preserve"> </w:t>
            </w:r>
            <w:r w:rsidR="00776CCB" w:rsidRPr="0005598B">
              <w:t>disenrollment</w:t>
            </w:r>
            <w:r w:rsidR="006A72D2" w:rsidRPr="0005598B">
              <w:t xml:space="preserve"> </w:t>
            </w:r>
            <w:r w:rsidR="00776CCB" w:rsidRPr="0005598B">
              <w:t>notification.</w:t>
            </w:r>
            <w:r w:rsidR="006A72D2" w:rsidRPr="0005598B">
              <w:t xml:space="preserve"> </w:t>
            </w:r>
            <w:r w:rsidR="00776CCB" w:rsidRPr="0005598B">
              <w:t>Please</w:t>
            </w:r>
            <w:r w:rsidR="006A72D2" w:rsidRPr="0005598B">
              <w:t xml:space="preserve"> </w:t>
            </w:r>
            <w:r w:rsidR="00776CCB" w:rsidRPr="0005598B">
              <w:t>allow</w:t>
            </w:r>
            <w:r w:rsidR="006A72D2" w:rsidRPr="0005598B">
              <w:t xml:space="preserve"> </w:t>
            </w:r>
            <w:r w:rsidR="00776CCB" w:rsidRPr="0005598B">
              <w:t>our</w:t>
            </w:r>
            <w:r w:rsidR="006A72D2" w:rsidRPr="0005598B">
              <w:t xml:space="preserve"> </w:t>
            </w:r>
            <w:r w:rsidR="00776CCB" w:rsidRPr="0005598B">
              <w:t>Premium</w:t>
            </w:r>
            <w:r w:rsidR="006A72D2" w:rsidRPr="0005598B">
              <w:t xml:space="preserve"> </w:t>
            </w:r>
            <w:r w:rsidR="00776CCB" w:rsidRPr="0005598B">
              <w:t>Billing</w:t>
            </w:r>
            <w:r w:rsidR="006A72D2" w:rsidRPr="0005598B">
              <w:t xml:space="preserve"> </w:t>
            </w:r>
            <w:r w:rsidR="00776CCB" w:rsidRPr="0005598B">
              <w:t>department</w:t>
            </w:r>
            <w:r w:rsidR="006A72D2" w:rsidRPr="0005598B">
              <w:t xml:space="preserve"> </w:t>
            </w:r>
            <w:r w:rsidR="00776CCB" w:rsidRPr="0005598B">
              <w:t>to</w:t>
            </w:r>
            <w:r w:rsidR="006A72D2" w:rsidRPr="0005598B">
              <w:t xml:space="preserve"> </w:t>
            </w:r>
            <w:r w:rsidR="00776CCB" w:rsidRPr="0005598B">
              <w:t>research</w:t>
            </w:r>
            <w:r w:rsidR="006A72D2" w:rsidRPr="0005598B">
              <w:t xml:space="preserve"> </w:t>
            </w:r>
            <w:r w:rsidR="00776CCB" w:rsidRPr="0005598B">
              <w:t>the</w:t>
            </w:r>
            <w:r w:rsidR="006A72D2" w:rsidRPr="0005598B">
              <w:t xml:space="preserve"> </w:t>
            </w:r>
            <w:r w:rsidR="00776CCB" w:rsidRPr="0005598B">
              <w:t>reason</w:t>
            </w:r>
            <w:r w:rsidR="006A72D2" w:rsidRPr="0005598B">
              <w:t xml:space="preserve"> </w:t>
            </w:r>
            <w:r w:rsidR="00776CCB" w:rsidRPr="0005598B">
              <w:t>why</w:t>
            </w:r>
            <w:r w:rsidR="006A72D2" w:rsidRPr="0005598B">
              <w:t xml:space="preserve"> </w:t>
            </w:r>
            <w:r w:rsidR="00776CCB" w:rsidRPr="0005598B">
              <w:t>you</w:t>
            </w:r>
            <w:r w:rsidR="006A72D2" w:rsidRPr="0005598B">
              <w:t xml:space="preserve"> </w:t>
            </w:r>
            <w:r w:rsidR="00776CCB" w:rsidRPr="0005598B">
              <w:t>were</w:t>
            </w:r>
            <w:r w:rsidR="006A72D2" w:rsidRPr="0005598B">
              <w:t xml:space="preserve"> </w:t>
            </w:r>
            <w:r w:rsidR="00776CCB" w:rsidRPr="0005598B">
              <w:t>not</w:t>
            </w:r>
            <w:r w:rsidR="006A72D2" w:rsidRPr="0005598B">
              <w:t xml:space="preserve"> </w:t>
            </w:r>
            <w:r w:rsidR="00776CCB" w:rsidRPr="0005598B">
              <w:t>disenrolled.</w:t>
            </w:r>
            <w:r w:rsidR="006A72D2" w:rsidRPr="0005598B">
              <w:t xml:space="preserve"> </w:t>
            </w:r>
            <w:r w:rsidR="00776CCB" w:rsidRPr="0005598B">
              <w:t>Once</w:t>
            </w:r>
            <w:r w:rsidR="006A72D2" w:rsidRPr="0005598B">
              <w:t xml:space="preserve"> </w:t>
            </w:r>
            <w:r w:rsidR="00776CCB" w:rsidRPr="0005598B">
              <w:t>the</w:t>
            </w:r>
            <w:r w:rsidR="006A72D2" w:rsidRPr="0005598B">
              <w:t xml:space="preserve"> </w:t>
            </w:r>
            <w:r w:rsidR="00776CCB" w:rsidRPr="0005598B">
              <w:t>research</w:t>
            </w:r>
            <w:r w:rsidR="006A72D2" w:rsidRPr="0005598B">
              <w:t xml:space="preserve"> </w:t>
            </w:r>
            <w:r w:rsidR="00776CCB" w:rsidRPr="0005598B">
              <w:t>has</w:t>
            </w:r>
            <w:r w:rsidR="006A72D2" w:rsidRPr="0005598B">
              <w:t xml:space="preserve"> </w:t>
            </w:r>
            <w:r w:rsidR="00776CCB" w:rsidRPr="0005598B">
              <w:t>been</w:t>
            </w:r>
            <w:r w:rsidR="006A72D2" w:rsidRPr="0005598B">
              <w:t xml:space="preserve"> </w:t>
            </w:r>
            <w:r w:rsidR="00776CCB" w:rsidRPr="0005598B">
              <w:t>completed,</w:t>
            </w:r>
            <w:r w:rsidR="006A72D2" w:rsidRPr="0005598B">
              <w:t xml:space="preserve"> </w:t>
            </w:r>
            <w:r w:rsidR="00776CCB" w:rsidRPr="0005598B">
              <w:t>we</w:t>
            </w:r>
            <w:r w:rsidR="006A72D2" w:rsidRPr="0005598B">
              <w:t xml:space="preserve"> </w:t>
            </w:r>
            <w:r w:rsidR="00776CCB" w:rsidRPr="0005598B">
              <w:t>will</w:t>
            </w:r>
            <w:r w:rsidR="006A72D2" w:rsidRPr="0005598B">
              <w:t xml:space="preserve"> </w:t>
            </w:r>
            <w:r w:rsidR="00776CCB" w:rsidRPr="0005598B">
              <w:t>contact</w:t>
            </w:r>
            <w:r w:rsidR="006A72D2" w:rsidRPr="0005598B">
              <w:t xml:space="preserve"> </w:t>
            </w:r>
            <w:r w:rsidR="00776CCB" w:rsidRPr="0005598B">
              <w:t>you</w:t>
            </w:r>
            <w:r w:rsidR="006A72D2" w:rsidRPr="0005598B">
              <w:t xml:space="preserve"> </w:t>
            </w:r>
            <w:r w:rsidR="00776CCB" w:rsidRPr="0005598B">
              <w:t>to</w:t>
            </w:r>
            <w:r w:rsidR="006A72D2" w:rsidRPr="0005598B">
              <w:t xml:space="preserve"> </w:t>
            </w:r>
            <w:r w:rsidR="00776CCB" w:rsidRPr="0005598B">
              <w:t>provide</w:t>
            </w:r>
            <w:r w:rsidR="006A72D2" w:rsidRPr="0005598B">
              <w:t xml:space="preserve"> </w:t>
            </w:r>
            <w:r w:rsidR="00776CCB" w:rsidRPr="0005598B">
              <w:t>you</w:t>
            </w:r>
            <w:r w:rsidR="006A72D2" w:rsidRPr="0005598B">
              <w:t xml:space="preserve"> </w:t>
            </w:r>
            <w:r w:rsidR="00776CCB" w:rsidRPr="0005598B">
              <w:t>with</w:t>
            </w:r>
            <w:r w:rsidR="006A72D2" w:rsidRPr="0005598B">
              <w:t xml:space="preserve"> </w:t>
            </w:r>
            <w:r w:rsidR="00776CCB" w:rsidRPr="0005598B">
              <w:t>additional</w:t>
            </w:r>
            <w:r w:rsidR="006A72D2" w:rsidRPr="0005598B">
              <w:t xml:space="preserve"> </w:t>
            </w:r>
            <w:r w:rsidR="00776CCB" w:rsidRPr="0005598B">
              <w:t>information.</w:t>
            </w:r>
            <w:r w:rsidR="006A72D2" w:rsidRPr="0005598B">
              <w:t xml:space="preserve"> </w:t>
            </w:r>
          </w:p>
          <w:p w14:paraId="4BBEF1C2" w14:textId="77777777" w:rsidR="00776CCB" w:rsidRPr="0005598B" w:rsidRDefault="00776CCB" w:rsidP="00857315">
            <w:pPr>
              <w:spacing w:before="120" w:after="120"/>
            </w:pPr>
          </w:p>
          <w:p w14:paraId="774D6BAD" w14:textId="0B6885BC" w:rsidR="00776CCB" w:rsidRPr="0005598B" w:rsidRDefault="00776CCB" w:rsidP="00857315">
            <w:pPr>
              <w:spacing w:before="120" w:after="120"/>
            </w:pPr>
            <w:r w:rsidRPr="0005598B">
              <w:rPr>
                <w:b/>
                <w:bCs/>
              </w:rPr>
              <w:t>Premium</w:t>
            </w:r>
            <w:r w:rsidR="006A72D2" w:rsidRPr="0005598B">
              <w:rPr>
                <w:b/>
                <w:bCs/>
              </w:rPr>
              <w:t xml:space="preserve"> </w:t>
            </w:r>
            <w:r w:rsidRPr="0005598B">
              <w:rPr>
                <w:b/>
                <w:bCs/>
              </w:rPr>
              <w:t>Billing</w:t>
            </w:r>
            <w:r w:rsidR="006A72D2" w:rsidRPr="0005598B">
              <w:rPr>
                <w:b/>
                <w:bCs/>
              </w:rPr>
              <w:t xml:space="preserve"> </w:t>
            </w:r>
            <w:r w:rsidRPr="0005598B">
              <w:rPr>
                <w:b/>
                <w:bCs/>
              </w:rPr>
              <w:t>Specialized</w:t>
            </w:r>
            <w:r w:rsidR="006A72D2" w:rsidRPr="0005598B">
              <w:rPr>
                <w:b/>
                <w:bCs/>
              </w:rPr>
              <w:t xml:space="preserve"> </w:t>
            </w:r>
            <w:r w:rsidRPr="0005598B">
              <w:rPr>
                <w:b/>
                <w:bCs/>
              </w:rPr>
              <w:t>Care</w:t>
            </w:r>
            <w:r w:rsidR="006A72D2" w:rsidRPr="0005598B">
              <w:rPr>
                <w:b/>
                <w:bCs/>
              </w:rPr>
              <w:t xml:space="preserve"> </w:t>
            </w:r>
            <w:r w:rsidRPr="0005598B">
              <w:rPr>
                <w:b/>
                <w:bCs/>
              </w:rPr>
              <w:t>Team</w:t>
            </w:r>
            <w:r w:rsidR="006A72D2" w:rsidRPr="0005598B">
              <w:rPr>
                <w:b/>
                <w:bCs/>
                <w:color w:val="000000"/>
              </w:rPr>
              <w:t xml:space="preserve"> </w:t>
            </w:r>
            <w:r w:rsidRPr="0005598B">
              <w:rPr>
                <w:b/>
                <w:bCs/>
                <w:color w:val="000000"/>
              </w:rPr>
              <w:t>Process</w:t>
            </w:r>
            <w:r w:rsidR="006A72D2" w:rsidRPr="0005598B">
              <w:rPr>
                <w:b/>
                <w:bCs/>
                <w:color w:val="000000"/>
              </w:rPr>
              <w:t xml:space="preserve"> </w:t>
            </w:r>
            <w:r w:rsidRPr="0005598B">
              <w:rPr>
                <w:b/>
                <w:bCs/>
                <w:color w:val="000000"/>
              </w:rPr>
              <w:t>Note:</w:t>
            </w:r>
            <w:r w:rsidR="0005598B">
              <w:rPr>
                <w:b/>
                <w:bCs/>
                <w:color w:val="000000"/>
              </w:rPr>
              <w:t xml:space="preserve"> </w:t>
            </w:r>
            <w:r w:rsidRPr="0005598B">
              <w:t>Contact</w:t>
            </w:r>
            <w:r w:rsidR="006A72D2" w:rsidRPr="0005598B">
              <w:t xml:space="preserve"> </w:t>
            </w:r>
            <w:r w:rsidRPr="0005598B">
              <w:t>your</w:t>
            </w:r>
            <w:r w:rsidR="006A72D2" w:rsidRPr="0005598B">
              <w:t xml:space="preserve"> </w:t>
            </w:r>
            <w:r w:rsidRPr="0005598B">
              <w:t>Supervisor/Mentor</w:t>
            </w:r>
            <w:r w:rsidR="006A72D2" w:rsidRPr="0005598B">
              <w:t xml:space="preserve"> </w:t>
            </w:r>
            <w:r w:rsidRPr="0005598B">
              <w:t>to</w:t>
            </w:r>
            <w:r w:rsidR="006A72D2" w:rsidRPr="0005598B">
              <w:t xml:space="preserve"> </w:t>
            </w:r>
            <w:r w:rsidRPr="0005598B">
              <w:t>submit</w:t>
            </w:r>
            <w:r w:rsidR="006A72D2" w:rsidRPr="0005598B">
              <w:t xml:space="preserve"> </w:t>
            </w:r>
            <w:r w:rsidRPr="0005598B">
              <w:t>an</w:t>
            </w:r>
            <w:r w:rsidR="006A72D2" w:rsidRPr="0005598B">
              <w:t xml:space="preserve"> </w:t>
            </w:r>
            <w:r w:rsidRPr="0005598B">
              <w:t>Escalation</w:t>
            </w:r>
            <w:r w:rsidR="006A72D2" w:rsidRPr="0005598B">
              <w:t xml:space="preserve"> </w:t>
            </w:r>
            <w:r w:rsidRPr="0005598B">
              <w:t>E-mail</w:t>
            </w:r>
            <w:r w:rsidR="006A72D2" w:rsidRPr="0005598B">
              <w:t xml:space="preserve"> </w:t>
            </w:r>
            <w:r w:rsidRPr="0005598B">
              <w:t>to</w:t>
            </w:r>
            <w:r w:rsidR="006A72D2" w:rsidRPr="0005598B">
              <w:t xml:space="preserve"> </w:t>
            </w:r>
            <w:r w:rsidRPr="0005598B">
              <w:t>Premium</w:t>
            </w:r>
            <w:r w:rsidR="006A72D2" w:rsidRPr="0005598B">
              <w:t xml:space="preserve"> </w:t>
            </w:r>
            <w:r w:rsidRPr="0005598B">
              <w:t>Billing</w:t>
            </w:r>
            <w:r w:rsidR="006A72D2" w:rsidRPr="0005598B">
              <w:t xml:space="preserve"> </w:t>
            </w:r>
            <w:r w:rsidRPr="0005598B">
              <w:t>at</w:t>
            </w:r>
            <w:r w:rsidR="006A72D2" w:rsidRPr="0005598B">
              <w:t xml:space="preserve"> </w:t>
            </w:r>
            <w:hyperlink r:id="rId47" w:history="1">
              <w:r w:rsidRPr="0005598B">
                <w:rPr>
                  <w:rStyle w:val="Hyperlink"/>
                </w:rPr>
                <w:t>PBSpecializedCare@CVSHealth.com</w:t>
              </w:r>
            </w:hyperlink>
            <w:r w:rsidRPr="0005598B">
              <w:t>.</w:t>
            </w:r>
            <w:r w:rsidR="006A72D2" w:rsidRPr="0005598B">
              <w:t xml:space="preserve"> </w:t>
            </w:r>
            <w:r w:rsidRPr="0005598B">
              <w:t>The</w:t>
            </w:r>
            <w:r w:rsidR="006A72D2" w:rsidRPr="0005598B">
              <w:t xml:space="preserve"> </w:t>
            </w:r>
            <w:r w:rsidRPr="0005598B">
              <w:t>email</w:t>
            </w:r>
            <w:r w:rsidR="006A72D2" w:rsidRPr="0005598B">
              <w:t xml:space="preserve"> </w:t>
            </w:r>
            <w:r w:rsidRPr="0005598B">
              <w:t>must</w:t>
            </w:r>
            <w:r w:rsidR="006A72D2" w:rsidRPr="0005598B">
              <w:t xml:space="preserve"> </w:t>
            </w:r>
            <w:r w:rsidRPr="0005598B">
              <w:t>include</w:t>
            </w:r>
            <w:r w:rsidR="006A72D2" w:rsidRPr="0005598B">
              <w:t xml:space="preserve"> </w:t>
            </w:r>
            <w:r w:rsidRPr="0005598B">
              <w:t>the</w:t>
            </w:r>
            <w:r w:rsidR="006A72D2" w:rsidRPr="0005598B">
              <w:t xml:space="preserve"> </w:t>
            </w:r>
            <w:r w:rsidRPr="0005598B">
              <w:t>beneficiary’s</w:t>
            </w:r>
            <w:r w:rsidR="006A72D2" w:rsidRPr="0005598B">
              <w:t xml:space="preserve"> </w:t>
            </w:r>
            <w:r w:rsidRPr="0005598B">
              <w:t>name,</w:t>
            </w:r>
            <w:r w:rsidR="006A72D2" w:rsidRPr="0005598B">
              <w:t xml:space="preserve"> </w:t>
            </w:r>
            <w:r w:rsidRPr="0005598B">
              <w:t>Member</w:t>
            </w:r>
            <w:r w:rsidR="006A72D2" w:rsidRPr="0005598B">
              <w:t xml:space="preserve"> </w:t>
            </w:r>
            <w:r w:rsidRPr="0005598B">
              <w:t>ID,</w:t>
            </w:r>
            <w:r w:rsidR="006A72D2" w:rsidRPr="0005598B">
              <w:t xml:space="preserve"> </w:t>
            </w:r>
            <w:r w:rsidRPr="0005598B">
              <w:t>and</w:t>
            </w:r>
            <w:r w:rsidR="006A72D2" w:rsidRPr="0005598B">
              <w:t xml:space="preserve"> </w:t>
            </w:r>
            <w:r w:rsidRPr="0005598B">
              <w:t>details</w:t>
            </w:r>
            <w:r w:rsidR="006A72D2" w:rsidRPr="0005598B">
              <w:t xml:space="preserve"> </w:t>
            </w:r>
            <w:r w:rsidRPr="0005598B">
              <w:t>of</w:t>
            </w:r>
            <w:r w:rsidR="006A72D2" w:rsidRPr="0005598B">
              <w:t xml:space="preserve"> </w:t>
            </w:r>
            <w:r w:rsidRPr="0005598B">
              <w:t>the</w:t>
            </w:r>
            <w:r w:rsidR="006A72D2" w:rsidRPr="0005598B">
              <w:t xml:space="preserve"> </w:t>
            </w:r>
            <w:r w:rsidRPr="0005598B">
              <w:t>issue.</w:t>
            </w:r>
          </w:p>
          <w:p w14:paraId="7028C1A2" w14:textId="77777777" w:rsidR="00776CCB" w:rsidRPr="0005598B" w:rsidRDefault="00776CCB" w:rsidP="00857315">
            <w:pPr>
              <w:spacing w:before="120" w:after="120"/>
            </w:pPr>
          </w:p>
        </w:tc>
      </w:tr>
      <w:tr w:rsidR="00941BDE" w:rsidRPr="0005598B" w14:paraId="28070ADC" w14:textId="77777777" w:rsidTr="007E15FC">
        <w:tc>
          <w:tcPr>
            <w:tcW w:w="307" w:type="pct"/>
          </w:tcPr>
          <w:p w14:paraId="22F9DD5B" w14:textId="3D4F7B44" w:rsidR="00941BDE" w:rsidRPr="0005598B" w:rsidRDefault="00CC0C73" w:rsidP="00857315">
            <w:pPr>
              <w:spacing w:before="120" w:after="120"/>
              <w:ind w:left="-120"/>
              <w:jc w:val="center"/>
              <w:rPr>
                <w:b/>
              </w:rPr>
            </w:pPr>
            <w:r w:rsidRPr="0005598B">
              <w:rPr>
                <w:b/>
              </w:rPr>
              <w:t>14</w:t>
            </w:r>
          </w:p>
        </w:tc>
        <w:tc>
          <w:tcPr>
            <w:tcW w:w="1486" w:type="pct"/>
            <w:shd w:val="clear" w:color="auto" w:fill="auto"/>
          </w:tcPr>
          <w:p w14:paraId="66ADB38A" w14:textId="77777777" w:rsidR="00941BDE" w:rsidRPr="0005598B" w:rsidRDefault="00941BDE" w:rsidP="00857315">
            <w:pPr>
              <w:spacing w:before="120" w:after="120"/>
              <w:rPr>
                <w:b/>
              </w:rPr>
            </w:pPr>
            <w:r w:rsidRPr="0005598B">
              <w:rPr>
                <w:b/>
              </w:rPr>
              <w:t>I</w:t>
            </w:r>
            <w:r w:rsidR="006A72D2" w:rsidRPr="0005598B">
              <w:rPr>
                <w:b/>
              </w:rPr>
              <w:t xml:space="preserve"> </w:t>
            </w:r>
            <w:r w:rsidRPr="0005598B">
              <w:rPr>
                <w:b/>
              </w:rPr>
              <w:t>do</w:t>
            </w:r>
            <w:r w:rsidR="006A72D2" w:rsidRPr="0005598B">
              <w:rPr>
                <w:b/>
              </w:rPr>
              <w:t xml:space="preserve"> </w:t>
            </w:r>
            <w:r w:rsidRPr="0005598B">
              <w:rPr>
                <w:b/>
              </w:rPr>
              <w:t>not</w:t>
            </w:r>
            <w:r w:rsidR="006A72D2" w:rsidRPr="0005598B">
              <w:rPr>
                <w:b/>
              </w:rPr>
              <w:t xml:space="preserve"> </w:t>
            </w:r>
            <w:r w:rsidRPr="0005598B">
              <w:rPr>
                <w:b/>
              </w:rPr>
              <w:t>get</w:t>
            </w:r>
            <w:r w:rsidR="006A72D2" w:rsidRPr="0005598B">
              <w:rPr>
                <w:b/>
              </w:rPr>
              <w:t xml:space="preserve"> </w:t>
            </w:r>
            <w:r w:rsidRPr="0005598B">
              <w:rPr>
                <w:b/>
              </w:rPr>
              <w:t>paid</w:t>
            </w:r>
            <w:r w:rsidR="006A72D2" w:rsidRPr="0005598B">
              <w:rPr>
                <w:b/>
              </w:rPr>
              <w:t xml:space="preserve"> </w:t>
            </w:r>
            <w:r w:rsidRPr="0005598B">
              <w:rPr>
                <w:b/>
              </w:rPr>
              <w:t>until</w:t>
            </w:r>
            <w:r w:rsidR="006A72D2" w:rsidRPr="0005598B">
              <w:rPr>
                <w:b/>
              </w:rPr>
              <w:t xml:space="preserve"> </w:t>
            </w:r>
            <w:r w:rsidRPr="0005598B">
              <w:rPr>
                <w:b/>
              </w:rPr>
              <w:t>after</w:t>
            </w:r>
            <w:r w:rsidR="006A72D2" w:rsidRPr="0005598B">
              <w:rPr>
                <w:b/>
              </w:rPr>
              <w:t xml:space="preserve"> </w:t>
            </w:r>
            <w:r w:rsidRPr="0005598B">
              <w:rPr>
                <w:b/>
              </w:rPr>
              <w:t>the</w:t>
            </w:r>
            <w:r w:rsidR="006A72D2" w:rsidRPr="0005598B">
              <w:rPr>
                <w:b/>
              </w:rPr>
              <w:t xml:space="preserve"> </w:t>
            </w:r>
            <w:r w:rsidRPr="0005598B">
              <w:rPr>
                <w:b/>
              </w:rPr>
              <w:t>end</w:t>
            </w:r>
            <w:r w:rsidR="006A72D2" w:rsidRPr="0005598B">
              <w:rPr>
                <w:b/>
              </w:rPr>
              <w:t xml:space="preserve"> </w:t>
            </w:r>
            <w:r w:rsidRPr="0005598B">
              <w:rPr>
                <w:b/>
              </w:rPr>
              <w:t>of</w:t>
            </w:r>
            <w:r w:rsidR="006A72D2" w:rsidRPr="0005598B">
              <w:rPr>
                <w:b/>
              </w:rPr>
              <w:t xml:space="preserve"> </w:t>
            </w:r>
            <w:r w:rsidRPr="0005598B">
              <w:rPr>
                <w:b/>
              </w:rPr>
              <w:t>the</w:t>
            </w:r>
            <w:r w:rsidR="006A72D2" w:rsidRPr="0005598B">
              <w:rPr>
                <w:b/>
              </w:rPr>
              <w:t xml:space="preserve"> </w:t>
            </w:r>
            <w:r w:rsidRPr="0005598B">
              <w:rPr>
                <w:b/>
              </w:rPr>
              <w:t>Dunning</w:t>
            </w:r>
            <w:r w:rsidR="006A72D2" w:rsidRPr="0005598B">
              <w:rPr>
                <w:b/>
              </w:rPr>
              <w:t xml:space="preserve"> </w:t>
            </w:r>
            <w:r w:rsidRPr="0005598B">
              <w:rPr>
                <w:b/>
              </w:rPr>
              <w:t>grace</w:t>
            </w:r>
            <w:r w:rsidR="006A72D2" w:rsidRPr="0005598B">
              <w:rPr>
                <w:b/>
              </w:rPr>
              <w:t xml:space="preserve"> </w:t>
            </w:r>
            <w:r w:rsidRPr="0005598B">
              <w:rPr>
                <w:b/>
              </w:rPr>
              <w:t>period.</w:t>
            </w:r>
            <w:r w:rsidR="006A72D2" w:rsidRPr="0005598B">
              <w:rPr>
                <w:b/>
              </w:rPr>
              <w:t xml:space="preserve"> </w:t>
            </w:r>
            <w:r w:rsidRPr="0005598B">
              <w:rPr>
                <w:b/>
              </w:rPr>
              <w:t>Can</w:t>
            </w:r>
            <w:r w:rsidR="006A72D2" w:rsidRPr="0005598B">
              <w:rPr>
                <w:b/>
              </w:rPr>
              <w:t xml:space="preserve"> </w:t>
            </w:r>
            <w:r w:rsidRPr="0005598B">
              <w:rPr>
                <w:b/>
              </w:rPr>
              <w:t>I</w:t>
            </w:r>
            <w:r w:rsidR="006A72D2" w:rsidRPr="0005598B">
              <w:rPr>
                <w:b/>
              </w:rPr>
              <w:t xml:space="preserve"> </w:t>
            </w:r>
            <w:r w:rsidRPr="0005598B">
              <w:rPr>
                <w:b/>
              </w:rPr>
              <w:t>wait</w:t>
            </w:r>
            <w:r w:rsidR="006A72D2" w:rsidRPr="0005598B">
              <w:rPr>
                <w:b/>
              </w:rPr>
              <w:t xml:space="preserve"> </w:t>
            </w:r>
            <w:r w:rsidRPr="0005598B">
              <w:rPr>
                <w:b/>
              </w:rPr>
              <w:t>to</w:t>
            </w:r>
            <w:r w:rsidR="006A72D2" w:rsidRPr="0005598B">
              <w:rPr>
                <w:b/>
              </w:rPr>
              <w:t xml:space="preserve"> </w:t>
            </w:r>
            <w:r w:rsidRPr="0005598B">
              <w:rPr>
                <w:b/>
              </w:rPr>
              <w:t>pay?</w:t>
            </w:r>
          </w:p>
        </w:tc>
        <w:tc>
          <w:tcPr>
            <w:tcW w:w="3207" w:type="pct"/>
            <w:shd w:val="clear" w:color="auto" w:fill="auto"/>
          </w:tcPr>
          <w:p w14:paraId="30CD99EA" w14:textId="5B927542" w:rsidR="00941BDE" w:rsidRPr="0005598B" w:rsidRDefault="00612C11" w:rsidP="00857315">
            <w:pPr>
              <w:spacing w:before="120" w:after="120"/>
            </w:pPr>
            <w:r w:rsidRPr="0005598B">
              <w:rPr>
                <w:b/>
                <w:noProof/>
              </w:rPr>
              <w:drawing>
                <wp:inline distT="0" distB="0" distL="0" distR="0" wp14:anchorId="559D2673" wp14:editId="3834EF41">
                  <wp:extent cx="295275" cy="180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006A72D2" w:rsidRPr="0005598B">
              <w:rPr>
                <w:b/>
              </w:rPr>
              <w:t xml:space="preserve"> </w:t>
            </w:r>
            <w:r w:rsidR="00941BDE" w:rsidRPr="0005598B">
              <w:rPr>
                <w:bCs/>
              </w:rPr>
              <w:t>No.</w:t>
            </w:r>
            <w:r w:rsidR="006A72D2" w:rsidRPr="0005598B">
              <w:rPr>
                <w:bCs/>
              </w:rPr>
              <w:t xml:space="preserve"> </w:t>
            </w:r>
            <w:r w:rsidR="002D1836" w:rsidRPr="0005598B">
              <w:rPr>
                <w:bCs/>
              </w:rPr>
              <w:t>You must pay &lt;XX.XX&gt; b</w:t>
            </w:r>
            <w:r w:rsidR="00975967" w:rsidRPr="0005598B">
              <w:rPr>
                <w:bCs/>
              </w:rPr>
              <w:t>y</w:t>
            </w:r>
            <w:r w:rsidR="002D1836" w:rsidRPr="0005598B">
              <w:rPr>
                <w:bCs/>
              </w:rPr>
              <w:t xml:space="preserve"> &lt;MM/DD/YYYY&gt;</w:t>
            </w:r>
            <w:r w:rsidR="00941BDE" w:rsidRPr="0005598B">
              <w:rPr>
                <w:bCs/>
              </w:rPr>
              <w:t>.</w:t>
            </w:r>
            <w:r w:rsidR="006A72D2" w:rsidRPr="0005598B">
              <w:rPr>
                <w:b/>
              </w:rPr>
              <w:t xml:space="preserve"> </w:t>
            </w:r>
            <w:r w:rsidR="00941BDE" w:rsidRPr="0005598B">
              <w:t>You</w:t>
            </w:r>
            <w:r w:rsidR="006A72D2" w:rsidRPr="0005598B">
              <w:t xml:space="preserve"> </w:t>
            </w:r>
            <w:r w:rsidR="00941BDE" w:rsidRPr="0005598B">
              <w:t>have</w:t>
            </w:r>
            <w:r w:rsidR="006A72D2" w:rsidRPr="0005598B">
              <w:t xml:space="preserve"> </w:t>
            </w:r>
            <w:r w:rsidR="00941BDE" w:rsidRPr="0005598B">
              <w:t>the</w:t>
            </w:r>
            <w:r w:rsidR="006A72D2" w:rsidRPr="0005598B">
              <w:t xml:space="preserve"> </w:t>
            </w:r>
            <w:r w:rsidR="00941BDE" w:rsidRPr="0005598B">
              <w:t>option</w:t>
            </w:r>
            <w:r w:rsidR="006A72D2" w:rsidRPr="0005598B">
              <w:t xml:space="preserve"> </w:t>
            </w:r>
            <w:r w:rsidR="00941BDE" w:rsidRPr="0005598B">
              <w:t>to</w:t>
            </w:r>
            <w:r w:rsidR="006A72D2" w:rsidRPr="0005598B">
              <w:t xml:space="preserve"> </w:t>
            </w:r>
            <w:r w:rsidR="00941BDE" w:rsidRPr="0005598B">
              <w:t>set</w:t>
            </w:r>
            <w:r w:rsidR="006A72D2" w:rsidRPr="0005598B">
              <w:t xml:space="preserve"> </w:t>
            </w:r>
            <w:r w:rsidR="00941BDE" w:rsidRPr="0005598B">
              <w:t>up</w:t>
            </w:r>
            <w:r w:rsidR="006A72D2" w:rsidRPr="0005598B">
              <w:t xml:space="preserve"> </w:t>
            </w:r>
            <w:r w:rsidR="00941BDE" w:rsidRPr="0005598B">
              <w:t>a</w:t>
            </w:r>
            <w:r w:rsidR="006A72D2" w:rsidRPr="0005598B">
              <w:t xml:space="preserve"> </w:t>
            </w:r>
            <w:r w:rsidR="00941BDE" w:rsidRPr="0005598B">
              <w:t>payment</w:t>
            </w:r>
            <w:r w:rsidR="006A72D2" w:rsidRPr="0005598B">
              <w:t xml:space="preserve"> </w:t>
            </w:r>
            <w:r w:rsidR="00941BDE" w:rsidRPr="0005598B">
              <w:t>plan.</w:t>
            </w:r>
            <w:r w:rsidR="006A72D2" w:rsidRPr="0005598B">
              <w:t xml:space="preserve"> </w:t>
            </w:r>
            <w:r w:rsidR="00941BDE" w:rsidRPr="0005598B">
              <w:t>The</w:t>
            </w:r>
            <w:r w:rsidR="006A72D2" w:rsidRPr="0005598B">
              <w:t xml:space="preserve"> </w:t>
            </w:r>
            <w:r w:rsidR="00941BDE" w:rsidRPr="0005598B">
              <w:t>payment</w:t>
            </w:r>
            <w:r w:rsidR="006A72D2" w:rsidRPr="0005598B">
              <w:t xml:space="preserve"> </w:t>
            </w:r>
            <w:r w:rsidR="00941BDE" w:rsidRPr="0005598B">
              <w:t>plan</w:t>
            </w:r>
            <w:r w:rsidR="006A72D2" w:rsidRPr="0005598B">
              <w:t xml:space="preserve"> </w:t>
            </w:r>
            <w:r w:rsidR="00941BDE" w:rsidRPr="0005598B">
              <w:t>consists</w:t>
            </w:r>
            <w:r w:rsidR="006A72D2" w:rsidRPr="0005598B">
              <w:t xml:space="preserve"> </w:t>
            </w:r>
            <w:r w:rsidR="00941BDE" w:rsidRPr="0005598B">
              <w:t>of</w:t>
            </w:r>
            <w:r w:rsidR="006A72D2" w:rsidRPr="0005598B">
              <w:t xml:space="preserve"> </w:t>
            </w:r>
            <w:r w:rsidR="00941BDE" w:rsidRPr="0005598B">
              <w:t>paying</w:t>
            </w:r>
            <w:r w:rsidR="006A72D2" w:rsidRPr="0005598B">
              <w:t xml:space="preserve"> </w:t>
            </w:r>
            <w:r w:rsidR="00941BDE" w:rsidRPr="0005598B">
              <w:t>a</w:t>
            </w:r>
            <w:r w:rsidR="006A72D2" w:rsidRPr="0005598B">
              <w:t xml:space="preserve"> </w:t>
            </w:r>
            <w:r w:rsidR="00941BDE" w:rsidRPr="0005598B">
              <w:t>portion</w:t>
            </w:r>
            <w:r w:rsidR="006A72D2" w:rsidRPr="0005598B">
              <w:t xml:space="preserve"> </w:t>
            </w:r>
            <w:r w:rsidR="00941BDE" w:rsidRPr="0005598B">
              <w:t>of</w:t>
            </w:r>
            <w:r w:rsidR="006A72D2" w:rsidRPr="0005598B">
              <w:t xml:space="preserve"> </w:t>
            </w:r>
            <w:r w:rsidR="00941BDE" w:rsidRPr="0005598B">
              <w:t>your</w:t>
            </w:r>
            <w:r w:rsidR="006A72D2" w:rsidRPr="0005598B">
              <w:t xml:space="preserve"> </w:t>
            </w:r>
            <w:r w:rsidR="00941BDE" w:rsidRPr="0005598B">
              <w:t>past</w:t>
            </w:r>
            <w:r w:rsidR="006A72D2" w:rsidRPr="0005598B">
              <w:t xml:space="preserve"> </w:t>
            </w:r>
            <w:r w:rsidR="00941BDE" w:rsidRPr="0005598B">
              <w:t>due</w:t>
            </w:r>
            <w:r w:rsidR="006A72D2" w:rsidRPr="0005598B">
              <w:t xml:space="preserve"> </w:t>
            </w:r>
            <w:r w:rsidR="00941BDE" w:rsidRPr="0005598B">
              <w:t>balance</w:t>
            </w:r>
            <w:r w:rsidR="006A72D2" w:rsidRPr="0005598B">
              <w:t xml:space="preserve"> </w:t>
            </w:r>
            <w:r w:rsidR="00941BDE" w:rsidRPr="0005598B">
              <w:t>each</w:t>
            </w:r>
            <w:r w:rsidR="006A72D2" w:rsidRPr="0005598B">
              <w:t xml:space="preserve"> </w:t>
            </w:r>
            <w:r w:rsidR="00941BDE" w:rsidRPr="0005598B">
              <w:t>month</w:t>
            </w:r>
            <w:r w:rsidR="006A72D2" w:rsidRPr="0005598B">
              <w:t xml:space="preserve"> </w:t>
            </w:r>
            <w:r w:rsidR="00941BDE" w:rsidRPr="0005598B">
              <w:t>along</w:t>
            </w:r>
            <w:r w:rsidR="006A72D2" w:rsidRPr="0005598B">
              <w:t xml:space="preserve"> </w:t>
            </w:r>
            <w:r w:rsidR="00941BDE" w:rsidRPr="0005598B">
              <w:t>with</w:t>
            </w:r>
            <w:r w:rsidR="006A72D2" w:rsidRPr="0005598B">
              <w:t xml:space="preserve"> </w:t>
            </w:r>
            <w:r w:rsidR="00941BDE" w:rsidRPr="0005598B">
              <w:t>your</w:t>
            </w:r>
            <w:r w:rsidR="006A72D2" w:rsidRPr="0005598B">
              <w:t xml:space="preserve"> </w:t>
            </w:r>
            <w:r w:rsidR="00941BDE" w:rsidRPr="0005598B">
              <w:t>monthly</w:t>
            </w:r>
            <w:r w:rsidR="006A72D2" w:rsidRPr="0005598B">
              <w:t xml:space="preserve"> </w:t>
            </w:r>
            <w:r w:rsidR="00941BDE" w:rsidRPr="0005598B">
              <w:t>premium</w:t>
            </w:r>
            <w:r w:rsidR="006A72D2" w:rsidRPr="0005598B">
              <w:t xml:space="preserve"> </w:t>
            </w:r>
            <w:r w:rsidR="00941BDE" w:rsidRPr="0005598B">
              <w:t>and</w:t>
            </w:r>
            <w:r w:rsidR="006A72D2" w:rsidRPr="0005598B">
              <w:t xml:space="preserve"> </w:t>
            </w:r>
            <w:r w:rsidR="00941BDE" w:rsidRPr="0005598B">
              <w:t>any</w:t>
            </w:r>
            <w:r w:rsidR="006A72D2" w:rsidRPr="0005598B">
              <w:t xml:space="preserve"> </w:t>
            </w:r>
            <w:r w:rsidR="00941BDE" w:rsidRPr="0005598B">
              <w:t>Late</w:t>
            </w:r>
            <w:r w:rsidR="006A72D2" w:rsidRPr="0005598B">
              <w:t xml:space="preserve"> </w:t>
            </w:r>
            <w:r w:rsidR="00941BDE" w:rsidRPr="0005598B">
              <w:t>Enrollment</w:t>
            </w:r>
            <w:r w:rsidR="006A72D2" w:rsidRPr="0005598B">
              <w:t xml:space="preserve"> </w:t>
            </w:r>
            <w:r w:rsidR="00941BDE" w:rsidRPr="0005598B">
              <w:t>Penalty</w:t>
            </w:r>
            <w:r w:rsidR="006A72D2" w:rsidRPr="0005598B">
              <w:t xml:space="preserve"> </w:t>
            </w:r>
            <w:r w:rsidR="00941BDE" w:rsidRPr="0005598B">
              <w:t>you</w:t>
            </w:r>
            <w:r w:rsidR="006A72D2" w:rsidRPr="0005598B">
              <w:t xml:space="preserve"> </w:t>
            </w:r>
            <w:r w:rsidR="00941BDE" w:rsidRPr="0005598B">
              <w:t>may</w:t>
            </w:r>
            <w:r w:rsidR="006A72D2" w:rsidRPr="0005598B">
              <w:t xml:space="preserve"> </w:t>
            </w:r>
            <w:r w:rsidR="00941BDE" w:rsidRPr="0005598B">
              <w:t>owe.</w:t>
            </w:r>
            <w:r w:rsidR="006A72D2" w:rsidRPr="0005598B">
              <w:t xml:space="preserve"> </w:t>
            </w:r>
            <w:r w:rsidR="00653907" w:rsidRPr="0005598B">
              <w:t>To</w:t>
            </w:r>
            <w:r w:rsidR="006A72D2" w:rsidRPr="0005598B">
              <w:t xml:space="preserve"> </w:t>
            </w:r>
            <w:r w:rsidR="00941BDE" w:rsidRPr="0005598B">
              <w:t>avoid</w:t>
            </w:r>
            <w:r w:rsidR="006A72D2" w:rsidRPr="0005598B">
              <w:t xml:space="preserve"> </w:t>
            </w:r>
            <w:r w:rsidR="00941BDE" w:rsidRPr="0005598B">
              <w:t>disenrollment,</w:t>
            </w:r>
            <w:r w:rsidR="006A72D2" w:rsidRPr="0005598B">
              <w:t xml:space="preserve"> </w:t>
            </w:r>
            <w:r w:rsidR="00941BDE" w:rsidRPr="0005598B">
              <w:t>you</w:t>
            </w:r>
            <w:r w:rsidR="006A72D2" w:rsidRPr="0005598B">
              <w:t xml:space="preserve"> </w:t>
            </w:r>
            <w:r w:rsidR="00941BDE" w:rsidRPr="0005598B">
              <w:t>must</w:t>
            </w:r>
            <w:r w:rsidR="006A72D2" w:rsidRPr="0005598B">
              <w:t xml:space="preserve"> </w:t>
            </w:r>
            <w:r w:rsidR="00941BDE" w:rsidRPr="0005598B">
              <w:t>pay</w:t>
            </w:r>
            <w:r w:rsidR="006A72D2" w:rsidRPr="0005598B">
              <w:t xml:space="preserve"> </w:t>
            </w:r>
            <w:r w:rsidR="00941BDE" w:rsidRPr="0005598B">
              <w:t>according</w:t>
            </w:r>
            <w:r w:rsidR="006A72D2" w:rsidRPr="0005598B">
              <w:t xml:space="preserve"> </w:t>
            </w:r>
            <w:r w:rsidR="00941BDE" w:rsidRPr="0005598B">
              <w:t>to</w:t>
            </w:r>
            <w:r w:rsidR="006A72D2" w:rsidRPr="0005598B">
              <w:t xml:space="preserve"> </w:t>
            </w:r>
            <w:r w:rsidR="00941BDE" w:rsidRPr="0005598B">
              <w:t>the</w:t>
            </w:r>
            <w:r w:rsidR="006A72D2" w:rsidRPr="0005598B">
              <w:t xml:space="preserve"> </w:t>
            </w:r>
            <w:r w:rsidR="00941BDE" w:rsidRPr="0005598B">
              <w:t>terms</w:t>
            </w:r>
            <w:r w:rsidR="006A72D2" w:rsidRPr="0005598B">
              <w:t xml:space="preserve"> </w:t>
            </w:r>
            <w:r w:rsidR="00941BDE" w:rsidRPr="0005598B">
              <w:t>of</w:t>
            </w:r>
            <w:r w:rsidR="006A72D2" w:rsidRPr="0005598B">
              <w:t xml:space="preserve"> </w:t>
            </w:r>
            <w:r w:rsidR="00941BDE" w:rsidRPr="0005598B">
              <w:t>your</w:t>
            </w:r>
            <w:r w:rsidR="006A72D2" w:rsidRPr="0005598B">
              <w:t xml:space="preserve"> </w:t>
            </w:r>
            <w:r w:rsidR="00941BDE" w:rsidRPr="0005598B">
              <w:t>payment</w:t>
            </w:r>
            <w:r w:rsidR="006A72D2" w:rsidRPr="0005598B">
              <w:t xml:space="preserve"> </w:t>
            </w:r>
            <w:r w:rsidR="00941BDE" w:rsidRPr="0005598B">
              <w:t>plan</w:t>
            </w:r>
            <w:r w:rsidR="006A72D2" w:rsidRPr="0005598B">
              <w:t xml:space="preserve"> </w:t>
            </w:r>
            <w:r w:rsidR="00941BDE" w:rsidRPr="0005598B">
              <w:t>agreement.</w:t>
            </w:r>
            <w:r w:rsidR="006A72D2" w:rsidRPr="0005598B">
              <w:t xml:space="preserve"> </w:t>
            </w:r>
            <w:r w:rsidR="00941BDE" w:rsidRPr="0005598B">
              <w:t>I’d</w:t>
            </w:r>
            <w:r w:rsidR="006A72D2" w:rsidRPr="0005598B">
              <w:t xml:space="preserve"> </w:t>
            </w:r>
            <w:r w:rsidR="00941BDE" w:rsidRPr="0005598B">
              <w:t>be</w:t>
            </w:r>
            <w:r w:rsidR="006A72D2" w:rsidRPr="0005598B">
              <w:t xml:space="preserve"> </w:t>
            </w:r>
            <w:r w:rsidR="00941BDE" w:rsidRPr="0005598B">
              <w:t>happy</w:t>
            </w:r>
            <w:r w:rsidR="006A72D2" w:rsidRPr="0005598B">
              <w:t xml:space="preserve"> </w:t>
            </w:r>
            <w:r w:rsidR="00941BDE" w:rsidRPr="0005598B">
              <w:t>to</w:t>
            </w:r>
            <w:r w:rsidR="006A72D2" w:rsidRPr="0005598B">
              <w:t xml:space="preserve"> </w:t>
            </w:r>
            <w:r w:rsidR="00941BDE" w:rsidRPr="0005598B">
              <w:t>set</w:t>
            </w:r>
            <w:r w:rsidR="006A72D2" w:rsidRPr="0005598B">
              <w:t xml:space="preserve"> </w:t>
            </w:r>
            <w:r w:rsidR="00941BDE" w:rsidRPr="0005598B">
              <w:t>up</w:t>
            </w:r>
            <w:r w:rsidR="006A72D2" w:rsidRPr="0005598B">
              <w:t xml:space="preserve"> </w:t>
            </w:r>
            <w:r w:rsidR="00941BDE" w:rsidRPr="0005598B">
              <w:t>a</w:t>
            </w:r>
            <w:r w:rsidR="006A72D2" w:rsidRPr="0005598B">
              <w:t xml:space="preserve"> </w:t>
            </w:r>
            <w:r w:rsidR="00941BDE" w:rsidRPr="0005598B">
              <w:t>payment</w:t>
            </w:r>
            <w:r w:rsidR="006A72D2" w:rsidRPr="0005598B">
              <w:t xml:space="preserve"> </w:t>
            </w:r>
            <w:r w:rsidR="00941BDE" w:rsidRPr="0005598B">
              <w:t>plan</w:t>
            </w:r>
            <w:r w:rsidR="006A72D2" w:rsidRPr="0005598B">
              <w:t xml:space="preserve"> </w:t>
            </w:r>
            <w:r w:rsidR="00941BDE" w:rsidRPr="0005598B">
              <w:t>for</w:t>
            </w:r>
            <w:r w:rsidR="006A72D2" w:rsidRPr="0005598B">
              <w:t xml:space="preserve"> </w:t>
            </w:r>
            <w:r w:rsidR="00941BDE" w:rsidRPr="0005598B">
              <w:t>you</w:t>
            </w:r>
            <w:r w:rsidR="006A72D2" w:rsidRPr="0005598B">
              <w:t xml:space="preserve"> </w:t>
            </w:r>
            <w:r w:rsidR="00941BDE" w:rsidRPr="0005598B">
              <w:t>now.</w:t>
            </w:r>
          </w:p>
          <w:p w14:paraId="5A96653F" w14:textId="77777777" w:rsidR="00941BDE" w:rsidRPr="0005598B" w:rsidRDefault="00941BDE" w:rsidP="00857315">
            <w:pPr>
              <w:spacing w:before="120" w:after="120"/>
            </w:pPr>
          </w:p>
          <w:p w14:paraId="56B7076A" w14:textId="675E6B12" w:rsidR="00941BDE" w:rsidRPr="0005598B" w:rsidRDefault="00941BDE" w:rsidP="00857315">
            <w:pPr>
              <w:spacing w:before="120" w:after="120"/>
            </w:pPr>
            <w:r w:rsidRPr="0005598B">
              <w:rPr>
                <w:rFonts w:cs="Verdana"/>
                <w:b/>
              </w:rPr>
              <w:t>Premium</w:t>
            </w:r>
            <w:r w:rsidR="006A72D2" w:rsidRPr="0005598B">
              <w:rPr>
                <w:rFonts w:cs="Verdana"/>
                <w:b/>
              </w:rPr>
              <w:t xml:space="preserve"> </w:t>
            </w:r>
            <w:r w:rsidRPr="0005598B">
              <w:rPr>
                <w:rFonts w:cs="Verdana"/>
                <w:b/>
              </w:rPr>
              <w:t>Billing</w:t>
            </w:r>
            <w:r w:rsidR="006A72D2" w:rsidRPr="0005598B">
              <w:rPr>
                <w:rFonts w:cs="Verdana"/>
                <w:b/>
              </w:rPr>
              <w:t xml:space="preserve"> </w:t>
            </w:r>
            <w:r w:rsidRPr="0005598B">
              <w:rPr>
                <w:rFonts w:cs="Verdana"/>
                <w:b/>
              </w:rPr>
              <w:t>Specialized</w:t>
            </w:r>
            <w:r w:rsidR="006A72D2" w:rsidRPr="0005598B">
              <w:rPr>
                <w:rFonts w:cs="Verdana"/>
                <w:b/>
              </w:rPr>
              <w:t xml:space="preserve"> </w:t>
            </w:r>
            <w:r w:rsidRPr="0005598B">
              <w:rPr>
                <w:rFonts w:cs="Verdana"/>
                <w:b/>
              </w:rPr>
              <w:t>Care</w:t>
            </w:r>
            <w:r w:rsidR="006A72D2" w:rsidRPr="0005598B">
              <w:rPr>
                <w:rFonts w:cs="Verdana"/>
                <w:b/>
              </w:rPr>
              <w:t xml:space="preserve"> </w:t>
            </w:r>
            <w:r w:rsidRPr="0005598B">
              <w:rPr>
                <w:rFonts w:cs="Verdana"/>
                <w:b/>
              </w:rPr>
              <w:t>Team</w:t>
            </w:r>
            <w:r w:rsidR="006A72D2" w:rsidRPr="0005598B">
              <w:rPr>
                <w:b/>
                <w:color w:val="000000"/>
              </w:rPr>
              <w:t xml:space="preserve"> </w:t>
            </w:r>
            <w:r w:rsidRPr="0005598B">
              <w:rPr>
                <w:b/>
                <w:color w:val="000000"/>
              </w:rPr>
              <w:t>Process</w:t>
            </w:r>
            <w:r w:rsidR="006A72D2" w:rsidRPr="0005598B">
              <w:rPr>
                <w:b/>
                <w:color w:val="000000"/>
              </w:rPr>
              <w:t xml:space="preserve"> </w:t>
            </w:r>
            <w:r w:rsidRPr="0005598B">
              <w:rPr>
                <w:b/>
                <w:color w:val="000000"/>
              </w:rPr>
              <w:t>Note:</w:t>
            </w:r>
            <w:r w:rsidR="0005598B">
              <w:rPr>
                <w:b/>
                <w:color w:val="000000"/>
              </w:rPr>
              <w:t xml:space="preserve"> </w:t>
            </w:r>
            <w:r w:rsidRPr="0005598B">
              <w:rPr>
                <w:color w:val="000000"/>
              </w:rPr>
              <w:t>Refer</w:t>
            </w:r>
            <w:r w:rsidR="006A72D2" w:rsidRPr="0005598B">
              <w:rPr>
                <w:color w:val="000000"/>
              </w:rPr>
              <w:t xml:space="preserve"> </w:t>
            </w:r>
            <w:r w:rsidRPr="0005598B">
              <w:rPr>
                <w:color w:val="000000"/>
              </w:rPr>
              <w:t>to</w:t>
            </w:r>
            <w:r w:rsidR="006A72D2" w:rsidRPr="0005598B">
              <w:rPr>
                <w:color w:val="000000"/>
              </w:rPr>
              <w:t xml:space="preserve"> </w:t>
            </w:r>
            <w:hyperlink r:id="rId48" w:anchor="!/view?docid=330475b6-6b30-4c68-a65d-9a61922b6077" w:history="1">
              <w:r w:rsidR="009F4A65" w:rsidRPr="0005598B">
                <w:rPr>
                  <w:rStyle w:val="Hyperlink"/>
                  <w:bCs/>
                </w:rPr>
                <w:t>Aetna Compass MED D - SilverScript - Premium Billing Payment Plans (062794)</w:t>
              </w:r>
            </w:hyperlink>
            <w:r w:rsidRPr="0005598B">
              <w:t>.</w:t>
            </w:r>
          </w:p>
          <w:p w14:paraId="46A44C11" w14:textId="77777777" w:rsidR="00941BDE" w:rsidRPr="0005598B" w:rsidRDefault="00941BDE" w:rsidP="00857315">
            <w:pPr>
              <w:spacing w:before="120" w:after="120"/>
              <w:rPr>
                <w:b/>
              </w:rPr>
            </w:pPr>
          </w:p>
        </w:tc>
      </w:tr>
    </w:tbl>
    <w:p w14:paraId="313855DE" w14:textId="40C76A8D" w:rsidR="000F3E7B" w:rsidRPr="0005598B" w:rsidRDefault="000F3E7B" w:rsidP="00871CD8"/>
    <w:p w14:paraId="5942E51D" w14:textId="28D19EED" w:rsidR="008225D6" w:rsidRPr="0005598B" w:rsidRDefault="000F3E7B" w:rsidP="00857315">
      <w:pPr>
        <w:spacing w:before="120" w:after="120"/>
        <w:ind w:left="36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A4685" w:rsidRPr="0005598B" w14:paraId="507FD581" w14:textId="77777777" w:rsidTr="003761DA">
        <w:tc>
          <w:tcPr>
            <w:tcW w:w="5000" w:type="pct"/>
            <w:shd w:val="clear" w:color="auto" w:fill="C0C0C0"/>
          </w:tcPr>
          <w:p w14:paraId="765C5D9A" w14:textId="77777777" w:rsidR="00CA4685" w:rsidRPr="0005598B" w:rsidRDefault="00991F6D" w:rsidP="00857315">
            <w:pPr>
              <w:pStyle w:val="Heading2"/>
              <w:spacing w:before="120" w:after="120"/>
              <w:rPr>
                <w:i/>
                <w:iCs w:val="0"/>
              </w:rPr>
            </w:pPr>
            <w:bookmarkStart w:id="84" w:name="_Toc89780605"/>
            <w:bookmarkStart w:id="85" w:name="_Toc193703323"/>
            <w:r w:rsidRPr="0005598B">
              <w:rPr>
                <w:iCs w:val="0"/>
              </w:rPr>
              <w:t>Additional</w:t>
            </w:r>
            <w:r w:rsidR="006A72D2" w:rsidRPr="0005598B">
              <w:rPr>
                <w:iCs w:val="0"/>
              </w:rPr>
              <w:t xml:space="preserve"> </w:t>
            </w:r>
            <w:r w:rsidRPr="0005598B">
              <w:rPr>
                <w:iCs w:val="0"/>
              </w:rPr>
              <w:t>Information</w:t>
            </w:r>
            <w:bookmarkEnd w:id="84"/>
            <w:bookmarkEnd w:id="85"/>
          </w:p>
        </w:tc>
      </w:tr>
    </w:tbl>
    <w:p w14:paraId="532E99BE" w14:textId="77777777" w:rsidR="008225D6" w:rsidRPr="0005598B" w:rsidRDefault="008225D6" w:rsidP="001042B5">
      <w:pPr>
        <w:rPr>
          <w:b/>
        </w:rPr>
      </w:pPr>
    </w:p>
    <w:p w14:paraId="3DCCECBC" w14:textId="736D859A" w:rsidR="008225D6" w:rsidRPr="0005598B" w:rsidRDefault="008225D6" w:rsidP="00857315">
      <w:pPr>
        <w:spacing w:before="120" w:after="120"/>
      </w:pPr>
      <w:r w:rsidRPr="0005598B">
        <w:rPr>
          <w:b/>
        </w:rPr>
        <w:t>Resolution</w:t>
      </w:r>
      <w:r w:rsidR="006A72D2" w:rsidRPr="0005598B">
        <w:rPr>
          <w:b/>
        </w:rPr>
        <w:t xml:space="preserve"> </w:t>
      </w:r>
      <w:r w:rsidRPr="0005598B">
        <w:rPr>
          <w:b/>
        </w:rPr>
        <w:t>Times:</w:t>
      </w:r>
      <w:r w:rsidR="0005598B">
        <w:rPr>
          <w:b/>
        </w:rPr>
        <w:t xml:space="preserve"> </w:t>
      </w:r>
      <w:r w:rsidRPr="0005598B">
        <w:t>Resolution</w:t>
      </w:r>
      <w:r w:rsidR="006A72D2" w:rsidRPr="0005598B">
        <w:t xml:space="preserve"> </w:t>
      </w:r>
      <w:r w:rsidRPr="0005598B">
        <w:t>times</w:t>
      </w:r>
      <w:r w:rsidR="006A72D2" w:rsidRPr="0005598B">
        <w:t xml:space="preserve"> </w:t>
      </w:r>
      <w:r w:rsidRPr="0005598B">
        <w:t>vary</w:t>
      </w:r>
      <w:r w:rsidR="006A72D2" w:rsidRPr="0005598B">
        <w:t xml:space="preserve"> </w:t>
      </w:r>
      <w:r w:rsidRPr="0005598B">
        <w:t>by</w:t>
      </w:r>
      <w:r w:rsidR="006A72D2" w:rsidRPr="0005598B">
        <w:t xml:space="preserve"> </w:t>
      </w:r>
      <w:r w:rsidRPr="0005598B">
        <w:t>the</w:t>
      </w:r>
      <w:r w:rsidR="006A72D2" w:rsidRPr="0005598B">
        <w:t xml:space="preserve"> </w:t>
      </w:r>
      <w:r w:rsidRPr="0005598B">
        <w:t>specific</w:t>
      </w:r>
      <w:r w:rsidR="006A72D2" w:rsidRPr="0005598B">
        <w:t xml:space="preserve"> </w:t>
      </w:r>
      <w:r w:rsidRPr="0005598B">
        <w:t>situation.</w:t>
      </w:r>
      <w:r w:rsidR="006A72D2" w:rsidRPr="0005598B">
        <w:t xml:space="preserve"> </w:t>
      </w:r>
      <w:r w:rsidRPr="0005598B">
        <w:t>Refer</w:t>
      </w:r>
      <w:r w:rsidR="006A72D2" w:rsidRPr="0005598B">
        <w:t xml:space="preserve"> </w:t>
      </w:r>
      <w:r w:rsidRPr="0005598B">
        <w:t>to</w:t>
      </w:r>
      <w:r w:rsidR="006A72D2" w:rsidRPr="0005598B">
        <w:t xml:space="preserve"> </w:t>
      </w:r>
      <w:r w:rsidRPr="0005598B">
        <w:t>the</w:t>
      </w:r>
      <w:r w:rsidR="006A72D2" w:rsidRPr="0005598B">
        <w:t xml:space="preserve"> </w:t>
      </w:r>
      <w:r w:rsidRPr="0005598B">
        <w:rPr>
          <w:b/>
        </w:rPr>
        <w:t>Resolutions</w:t>
      </w:r>
      <w:r w:rsidR="006A72D2" w:rsidRPr="0005598B">
        <w:rPr>
          <w:b/>
        </w:rPr>
        <w:t xml:space="preserve"> </w:t>
      </w:r>
      <w:r w:rsidRPr="0005598B">
        <w:rPr>
          <w:b/>
        </w:rPr>
        <w:t>Time</w:t>
      </w:r>
      <w:r w:rsidR="006A72D2" w:rsidRPr="0005598B">
        <w:t xml:space="preserve"> </w:t>
      </w:r>
      <w:r w:rsidRPr="0005598B">
        <w:t>section</w:t>
      </w:r>
      <w:r w:rsidR="006A72D2" w:rsidRPr="0005598B">
        <w:t xml:space="preserve"> </w:t>
      </w:r>
      <w:r w:rsidRPr="0005598B">
        <w:t>in</w:t>
      </w:r>
      <w:r w:rsidR="006A72D2" w:rsidRPr="0005598B">
        <w:t xml:space="preserve"> </w:t>
      </w:r>
      <w:hyperlink r:id="rId49" w:anchor="!/view?docid=b4765dd1-d9b7-4dbe-afd6-0e4f6b509082" w:history="1">
        <w:r w:rsidR="00B37C67" w:rsidRPr="0005598B">
          <w:rPr>
            <w:rStyle w:val="Hyperlink"/>
          </w:rPr>
          <w:t>Aetna Compass MED D - SilverScript - Premium Billing General Information, Processes, &amp; Document Index (062831)</w:t>
        </w:r>
      </w:hyperlink>
      <w:r w:rsidR="006A72D2" w:rsidRPr="0005598B">
        <w:t xml:space="preserve"> </w:t>
      </w:r>
      <w:r w:rsidRPr="0005598B">
        <w:t>and</w:t>
      </w:r>
      <w:r w:rsidR="006A72D2" w:rsidRPr="0005598B">
        <w:t xml:space="preserve"> </w:t>
      </w:r>
      <w:hyperlink r:id="rId50" w:anchor="!/view?docid=4ac2747d-17b4-4986-8c4e-3bdaca477cf1" w:history="1">
        <w:r w:rsidR="00FA2CA3" w:rsidRPr="0005598B">
          <w:rPr>
            <w:rStyle w:val="Hyperlink"/>
            <w:rFonts w:cs="Segoe UI"/>
          </w:rPr>
          <w:t>Compass - Support Task Types and Uses with Turnaround Time (TAT) (056365)</w:t>
        </w:r>
      </w:hyperlink>
      <w:r w:rsidR="00975967" w:rsidRPr="0005598B">
        <w:rPr>
          <w:rStyle w:val="Hyperlink"/>
          <w:rFonts w:cs="Segoe UI"/>
          <w:color w:val="auto"/>
          <w:u w:val="none"/>
        </w:rPr>
        <w:t>.</w:t>
      </w:r>
    </w:p>
    <w:p w14:paraId="79A2B28C" w14:textId="77777777" w:rsidR="008225D6" w:rsidRPr="0005598B" w:rsidRDefault="008225D6" w:rsidP="00857315">
      <w:pPr>
        <w:spacing w:before="120" w:after="120"/>
        <w:rPr>
          <w:b/>
        </w:rPr>
      </w:pPr>
    </w:p>
    <w:p w14:paraId="739BAF6D" w14:textId="4C4EAE97" w:rsidR="00EE2670" w:rsidRPr="0005598B" w:rsidRDefault="00EE2670" w:rsidP="00857315">
      <w:pPr>
        <w:spacing w:before="120" w:after="120"/>
        <w:ind w:left="360"/>
        <w:jc w:val="right"/>
      </w:pPr>
      <w:hyperlink w:anchor="_top" w:history="1">
        <w:r w:rsidRPr="0005598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EE2670" w:rsidRPr="0005598B" w14:paraId="11C7A180" w14:textId="77777777" w:rsidTr="00E73EC8">
        <w:tc>
          <w:tcPr>
            <w:tcW w:w="5000" w:type="pct"/>
            <w:shd w:val="clear" w:color="auto" w:fill="C0C0C0"/>
          </w:tcPr>
          <w:p w14:paraId="36A5CD74" w14:textId="52627F15" w:rsidR="00EE2670" w:rsidRPr="0005598B" w:rsidRDefault="00787DB4" w:rsidP="00857315">
            <w:pPr>
              <w:pStyle w:val="Heading2"/>
              <w:spacing w:before="120" w:after="120"/>
              <w:rPr>
                <w:i/>
                <w:iCs w:val="0"/>
                <w:lang w:val="en-US"/>
              </w:rPr>
            </w:pPr>
            <w:bookmarkStart w:id="86" w:name="_Toc193703324"/>
            <w:r w:rsidRPr="0005598B">
              <w:rPr>
                <w:iCs w:val="0"/>
                <w:lang w:val="en-US"/>
              </w:rPr>
              <w:t>Related Documents</w:t>
            </w:r>
            <w:bookmarkEnd w:id="86"/>
          </w:p>
        </w:tc>
      </w:tr>
    </w:tbl>
    <w:p w14:paraId="3EFF8EAC" w14:textId="77777777" w:rsidR="00EE2670" w:rsidRPr="0005598B" w:rsidRDefault="00EE2670" w:rsidP="001042B5"/>
    <w:p w14:paraId="6DD9C83E" w14:textId="41D2AB6B" w:rsidR="001042B5" w:rsidRPr="0005598B" w:rsidRDefault="009F4A65" w:rsidP="00857315">
      <w:pPr>
        <w:spacing w:before="120" w:after="120"/>
      </w:pPr>
      <w:hyperlink r:id="rId51" w:anchor="!/view?docid=b4765dd1-d9b7-4dbe-afd6-0e4f6b509082" w:history="1">
        <w:r w:rsidRPr="0005598B">
          <w:rPr>
            <w:rStyle w:val="Hyperlink"/>
          </w:rPr>
          <w:t>Aetna Compass MED D - SilverScript - Premium Billing General Information, Processes, &amp; Document Index (062831)</w:t>
        </w:r>
      </w:hyperlink>
    </w:p>
    <w:p w14:paraId="56E3F3EC" w14:textId="0A094C7C" w:rsidR="001042B5" w:rsidRPr="0005598B" w:rsidRDefault="001042B5" w:rsidP="00857315">
      <w:pPr>
        <w:spacing w:before="120" w:after="120"/>
      </w:pPr>
      <w:r w:rsidRPr="0005598B">
        <w:rPr>
          <w:b/>
          <w:bCs/>
        </w:rPr>
        <w:t>Grievance</w:t>
      </w:r>
      <w:r w:rsidR="006A72D2" w:rsidRPr="0005598B">
        <w:rPr>
          <w:b/>
          <w:bCs/>
        </w:rPr>
        <w:t xml:space="preserve"> </w:t>
      </w:r>
      <w:r w:rsidRPr="0005598B">
        <w:rPr>
          <w:b/>
          <w:bCs/>
        </w:rPr>
        <w:t>Standard</w:t>
      </w:r>
      <w:r w:rsidR="006A72D2" w:rsidRPr="0005598B">
        <w:rPr>
          <w:b/>
          <w:bCs/>
        </w:rPr>
        <w:t xml:space="preserve"> </w:t>
      </w:r>
      <w:r w:rsidRPr="0005598B">
        <w:rPr>
          <w:b/>
          <w:bCs/>
        </w:rPr>
        <w:t>Verbiage:</w:t>
      </w:r>
      <w:r w:rsidR="0005598B">
        <w:rPr>
          <w:b/>
          <w:bCs/>
        </w:rPr>
        <w:t xml:space="preserve"> </w:t>
      </w:r>
      <w:r w:rsidR="00DD62D2" w:rsidRPr="0005598B">
        <w:t>Refer to the “</w:t>
      </w:r>
      <w:r w:rsidRPr="0005598B">
        <w:t>Grievance</w:t>
      </w:r>
      <w:r w:rsidR="006A72D2" w:rsidRPr="0005598B">
        <w:t xml:space="preserve"> </w:t>
      </w:r>
      <w:r w:rsidRPr="0005598B">
        <w:t>Standard</w:t>
      </w:r>
      <w:r w:rsidR="006A72D2" w:rsidRPr="0005598B">
        <w:t xml:space="preserve"> </w:t>
      </w:r>
      <w:r w:rsidRPr="0005598B">
        <w:t>Verbiage</w:t>
      </w:r>
      <w:r w:rsidR="006A72D2" w:rsidRPr="0005598B">
        <w:t xml:space="preserve"> </w:t>
      </w:r>
      <w:r w:rsidRPr="0005598B">
        <w:t>(for</w:t>
      </w:r>
      <w:r w:rsidR="006A72D2" w:rsidRPr="0005598B">
        <w:t xml:space="preserve"> </w:t>
      </w:r>
      <w:r w:rsidRPr="0005598B">
        <w:t>use</w:t>
      </w:r>
      <w:r w:rsidR="006A72D2" w:rsidRPr="0005598B">
        <w:t xml:space="preserve"> </w:t>
      </w:r>
      <w:r w:rsidRPr="0005598B">
        <w:t>in</w:t>
      </w:r>
      <w:r w:rsidR="006A72D2" w:rsidRPr="0005598B">
        <w:t xml:space="preserve"> </w:t>
      </w:r>
      <w:r w:rsidRPr="0005598B">
        <w:t>Discussion</w:t>
      </w:r>
      <w:r w:rsidR="006A72D2" w:rsidRPr="0005598B">
        <w:t xml:space="preserve"> </w:t>
      </w:r>
      <w:r w:rsidRPr="0005598B">
        <w:t>with</w:t>
      </w:r>
      <w:r w:rsidR="006A72D2" w:rsidRPr="0005598B">
        <w:t xml:space="preserve"> </w:t>
      </w:r>
      <w:r w:rsidRPr="0005598B">
        <w:t>Beneficiary)</w:t>
      </w:r>
      <w:r w:rsidR="00DD62D2" w:rsidRPr="0005598B">
        <w:t>”</w:t>
      </w:r>
      <w:r w:rsidR="006A72D2" w:rsidRPr="0005598B">
        <w:t xml:space="preserve"> </w:t>
      </w:r>
      <w:r w:rsidRPr="0005598B">
        <w:t>section</w:t>
      </w:r>
      <w:r w:rsidR="006A72D2" w:rsidRPr="0005598B">
        <w:t xml:space="preserve"> </w:t>
      </w:r>
      <w:r w:rsidRPr="0005598B">
        <w:t>in</w:t>
      </w:r>
      <w:r w:rsidR="00DD62D2" w:rsidRPr="0005598B">
        <w:t xml:space="preserve"> </w:t>
      </w:r>
      <w:hyperlink r:id="rId52" w:anchor="!/view?docid=70034f51-77df-49a4-ae97-7d3d63b216b3" w:history="1">
        <w:r w:rsidR="007D750D" w:rsidRPr="0005598B">
          <w:rPr>
            <w:rStyle w:val="Hyperlink"/>
          </w:rPr>
          <w:t>Compass MED D - Grievances Index (062962)</w:t>
        </w:r>
      </w:hyperlink>
    </w:p>
    <w:p w14:paraId="02119941" w14:textId="0D90A708" w:rsidR="00A9479D" w:rsidRPr="0005598B" w:rsidRDefault="00A9479D" w:rsidP="00857315">
      <w:pPr>
        <w:pStyle w:val="ListParagraph"/>
        <w:spacing w:before="120" w:after="120"/>
        <w:ind w:left="0"/>
        <w:rPr>
          <w:rStyle w:val="Hyperlink"/>
        </w:rPr>
      </w:pPr>
      <w:r w:rsidRPr="0005598B">
        <w:rPr>
          <w:b/>
          <w:bCs/>
        </w:rPr>
        <w:t>Parent</w:t>
      </w:r>
      <w:r w:rsidR="006A72D2" w:rsidRPr="0005598B">
        <w:rPr>
          <w:b/>
          <w:bCs/>
        </w:rPr>
        <w:t xml:space="preserve"> </w:t>
      </w:r>
      <w:r w:rsidRPr="0005598B">
        <w:rPr>
          <w:b/>
          <w:bCs/>
        </w:rPr>
        <w:t>Document:</w:t>
      </w:r>
      <w:r w:rsidR="0005598B">
        <w:rPr>
          <w:b/>
          <w:bCs/>
        </w:rPr>
        <w:t xml:space="preserve"> </w:t>
      </w:r>
      <w:r w:rsidRPr="0005598B">
        <w:rPr>
          <w:bCs/>
        </w:rPr>
        <w:t>CALL-0048:</w:t>
      </w:r>
      <w:r w:rsidR="0005598B">
        <w:rPr>
          <w:bCs/>
        </w:rPr>
        <w:t xml:space="preserve"> </w:t>
      </w:r>
      <w:hyperlink r:id="rId53" w:tgtFrame="_blank" w:history="1">
        <w:r w:rsidRPr="0005598B">
          <w:rPr>
            <w:rStyle w:val="Hyperlink"/>
          </w:rPr>
          <w:t>Medicare</w:t>
        </w:r>
        <w:r w:rsidR="006A72D2" w:rsidRPr="0005598B">
          <w:rPr>
            <w:rStyle w:val="Hyperlink"/>
          </w:rPr>
          <w:t xml:space="preserve"> </w:t>
        </w:r>
        <w:r w:rsidRPr="0005598B">
          <w:rPr>
            <w:rStyle w:val="Hyperlink"/>
          </w:rPr>
          <w:t>Part</w:t>
        </w:r>
        <w:r w:rsidR="006A72D2" w:rsidRPr="0005598B">
          <w:rPr>
            <w:rStyle w:val="Hyperlink"/>
          </w:rPr>
          <w:t xml:space="preserve"> </w:t>
        </w:r>
        <w:r w:rsidRPr="0005598B">
          <w:rPr>
            <w:rStyle w:val="Hyperlink"/>
          </w:rPr>
          <w:t>D</w:t>
        </w:r>
        <w:r w:rsidR="006A72D2" w:rsidRPr="0005598B">
          <w:rPr>
            <w:rStyle w:val="Hyperlink"/>
          </w:rPr>
          <w:t xml:space="preserve"> </w:t>
        </w:r>
        <w:r w:rsidRPr="0005598B">
          <w:rPr>
            <w:rStyle w:val="Hyperlink"/>
          </w:rPr>
          <w:t>Customer</w:t>
        </w:r>
        <w:r w:rsidR="006A72D2" w:rsidRPr="0005598B">
          <w:rPr>
            <w:rStyle w:val="Hyperlink"/>
          </w:rPr>
          <w:t xml:space="preserve"> </w:t>
        </w:r>
        <w:r w:rsidRPr="0005598B">
          <w:rPr>
            <w:rStyle w:val="Hyperlink"/>
          </w:rPr>
          <w:t>Care</w:t>
        </w:r>
        <w:r w:rsidR="006A72D2" w:rsidRPr="0005598B">
          <w:rPr>
            <w:rStyle w:val="Hyperlink"/>
          </w:rPr>
          <w:t xml:space="preserve"> </w:t>
        </w:r>
        <w:r w:rsidRPr="0005598B">
          <w:rPr>
            <w:rStyle w:val="Hyperlink"/>
          </w:rPr>
          <w:t>Call</w:t>
        </w:r>
        <w:r w:rsidR="006A72D2" w:rsidRPr="0005598B">
          <w:rPr>
            <w:rStyle w:val="Hyperlink"/>
          </w:rPr>
          <w:t xml:space="preserve"> </w:t>
        </w:r>
        <w:r w:rsidRPr="0005598B">
          <w:rPr>
            <w:rStyle w:val="Hyperlink"/>
          </w:rPr>
          <w:t>Center</w:t>
        </w:r>
        <w:r w:rsidR="006A72D2" w:rsidRPr="0005598B">
          <w:rPr>
            <w:rStyle w:val="Hyperlink"/>
          </w:rPr>
          <w:t xml:space="preserve"> </w:t>
        </w:r>
        <w:r w:rsidRPr="0005598B">
          <w:rPr>
            <w:rStyle w:val="Hyperlink"/>
          </w:rPr>
          <w:t>Requirements-CVS</w:t>
        </w:r>
        <w:r w:rsidR="006A72D2" w:rsidRPr="0005598B">
          <w:rPr>
            <w:rStyle w:val="Hyperlink"/>
          </w:rPr>
          <w:t xml:space="preserve"> </w:t>
        </w:r>
        <w:r w:rsidRPr="0005598B">
          <w:rPr>
            <w:rStyle w:val="Hyperlink"/>
          </w:rPr>
          <w:t>Caremark</w:t>
        </w:r>
        <w:r w:rsidR="006A72D2" w:rsidRPr="0005598B">
          <w:rPr>
            <w:rStyle w:val="Hyperlink"/>
          </w:rPr>
          <w:t xml:space="preserve"> </w:t>
        </w:r>
        <w:r w:rsidRPr="0005598B">
          <w:rPr>
            <w:rStyle w:val="Hyperlink"/>
          </w:rPr>
          <w:t>Part</w:t>
        </w:r>
        <w:r w:rsidR="006A72D2" w:rsidRPr="0005598B">
          <w:rPr>
            <w:rStyle w:val="Hyperlink"/>
          </w:rPr>
          <w:t xml:space="preserve"> </w:t>
        </w:r>
        <w:r w:rsidRPr="0005598B">
          <w:rPr>
            <w:rStyle w:val="Hyperlink"/>
          </w:rPr>
          <w:t>D</w:t>
        </w:r>
        <w:r w:rsidR="006A72D2" w:rsidRPr="0005598B">
          <w:rPr>
            <w:rStyle w:val="Hyperlink"/>
          </w:rPr>
          <w:t xml:space="preserve"> </w:t>
        </w:r>
        <w:r w:rsidRPr="0005598B">
          <w:rPr>
            <w:rStyle w:val="Hyperlink"/>
          </w:rPr>
          <w:t>Services,</w:t>
        </w:r>
        <w:r w:rsidR="006A72D2" w:rsidRPr="0005598B">
          <w:rPr>
            <w:rStyle w:val="Hyperlink"/>
          </w:rPr>
          <w:t xml:space="preserve"> </w:t>
        </w:r>
        <w:r w:rsidRPr="0005598B">
          <w:rPr>
            <w:rStyle w:val="Hyperlink"/>
          </w:rPr>
          <w:t>L.L.C.</w:t>
        </w:r>
      </w:hyperlink>
    </w:p>
    <w:p w14:paraId="7830F108" w14:textId="0B3B41FE" w:rsidR="00A9479D" w:rsidRPr="0005598B" w:rsidRDefault="00A9479D" w:rsidP="00857315">
      <w:pPr>
        <w:spacing w:before="120" w:after="120"/>
      </w:pPr>
      <w:r w:rsidRPr="0005598B">
        <w:rPr>
          <w:b/>
          <w:bCs/>
          <w:color w:val="000000"/>
        </w:rPr>
        <w:t>Abbreviations/Definitions:</w:t>
      </w:r>
      <w:r w:rsidR="0005598B">
        <w:rPr>
          <w:b/>
          <w:bCs/>
          <w:color w:val="000000"/>
        </w:rPr>
        <w:t xml:space="preserve"> </w:t>
      </w:r>
      <w:hyperlink r:id="rId54" w:anchor="!/view?docid=c1f1028b-e42c-4b4f-a4cf-cc0b42c91606" w:history="1">
        <w:r w:rsidR="00AD4443" w:rsidRPr="0005598B">
          <w:rPr>
            <w:rStyle w:val="Hyperlink"/>
          </w:rPr>
          <w:t>Customer Care Abbreviations, Definitions, and Terms Index (017428)</w:t>
        </w:r>
      </w:hyperlink>
    </w:p>
    <w:p w14:paraId="089BB660" w14:textId="77777777" w:rsidR="002B163C" w:rsidRPr="0005598B" w:rsidRDefault="002B163C" w:rsidP="00857315">
      <w:pPr>
        <w:spacing w:before="120" w:after="120"/>
        <w:jc w:val="right"/>
        <w:rPr>
          <w:color w:val="0000FF"/>
          <w:u w:val="single"/>
        </w:rPr>
      </w:pPr>
    </w:p>
    <w:p w14:paraId="58B02BA8" w14:textId="1957770D" w:rsidR="001042B5" w:rsidRPr="0005598B" w:rsidRDefault="001042B5" w:rsidP="00857315">
      <w:pPr>
        <w:spacing w:before="120" w:after="120"/>
        <w:jc w:val="right"/>
      </w:pPr>
      <w:hyperlink w:anchor="_top" w:history="1">
        <w:r w:rsidRPr="0005598B">
          <w:rPr>
            <w:rStyle w:val="Hyperlink"/>
          </w:rPr>
          <w:t>Top</w:t>
        </w:r>
        <w:r w:rsidR="006A72D2" w:rsidRPr="0005598B">
          <w:rPr>
            <w:rStyle w:val="Hyperlink"/>
          </w:rPr>
          <w:t xml:space="preserve"> </w:t>
        </w:r>
        <w:r w:rsidRPr="0005598B">
          <w:rPr>
            <w:rStyle w:val="Hyperlink"/>
          </w:rPr>
          <w:t>of</w:t>
        </w:r>
        <w:r w:rsidR="006A72D2" w:rsidRPr="0005598B">
          <w:rPr>
            <w:rStyle w:val="Hyperlink"/>
          </w:rPr>
          <w:t xml:space="preserve"> </w:t>
        </w:r>
        <w:r w:rsidRPr="0005598B">
          <w:rPr>
            <w:rStyle w:val="Hyperlink"/>
          </w:rPr>
          <w:t>the</w:t>
        </w:r>
        <w:r w:rsidR="006A72D2" w:rsidRPr="0005598B">
          <w:rPr>
            <w:rStyle w:val="Hyperlink"/>
          </w:rPr>
          <w:t xml:space="preserve"> </w:t>
        </w:r>
        <w:r w:rsidRPr="0005598B">
          <w:rPr>
            <w:rStyle w:val="Hyperlink"/>
          </w:rPr>
          <w:t>Document</w:t>
        </w:r>
      </w:hyperlink>
    </w:p>
    <w:p w14:paraId="7987C15E" w14:textId="77777777" w:rsidR="00CD2498" w:rsidRPr="0005598B" w:rsidRDefault="00CD2498" w:rsidP="00871CD8">
      <w:pPr>
        <w:ind w:left="360"/>
        <w:jc w:val="right"/>
      </w:pPr>
      <w:bookmarkStart w:id="87" w:name="_Definitions"/>
      <w:bookmarkStart w:id="88" w:name="_Various_Work_Instructions"/>
      <w:bookmarkStart w:id="89" w:name="_Process"/>
      <w:bookmarkStart w:id="90" w:name="_Various_Work_Instructions1"/>
      <w:bookmarkStart w:id="91" w:name="_Various_Work_Instructions_1"/>
      <w:bookmarkStart w:id="92" w:name="_Available_Task_Types"/>
      <w:bookmarkStart w:id="93" w:name="_Various_Work_Instructions_2"/>
      <w:bookmarkStart w:id="94" w:name="_Various_Work_Instructions_3"/>
      <w:bookmarkStart w:id="95" w:name="_Log_Activity:"/>
      <w:bookmarkStart w:id="96" w:name="_Resolution_Time:"/>
      <w:bookmarkStart w:id="97" w:name="_Alternatives"/>
      <w:bookmarkStart w:id="98" w:name="_Exceptions"/>
      <w:bookmarkStart w:id="99" w:name="_Associated_Documents"/>
      <w:bookmarkStart w:id="100" w:name="_Parent_SOP_1"/>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68121E38" w14:textId="77777777" w:rsidR="00BB70AC" w:rsidRPr="0005598B" w:rsidRDefault="00BB70AC" w:rsidP="00871CD8">
      <w:pPr>
        <w:jc w:val="center"/>
        <w:rPr>
          <w:sz w:val="16"/>
          <w:szCs w:val="16"/>
        </w:rPr>
      </w:pPr>
      <w:r w:rsidRPr="0005598B">
        <w:rPr>
          <w:sz w:val="16"/>
          <w:szCs w:val="16"/>
        </w:rPr>
        <w:t>Not</w:t>
      </w:r>
      <w:r w:rsidR="006A72D2" w:rsidRPr="0005598B">
        <w:rPr>
          <w:sz w:val="16"/>
          <w:szCs w:val="16"/>
        </w:rPr>
        <w:t xml:space="preserve"> </w:t>
      </w:r>
      <w:r w:rsidRPr="0005598B">
        <w:rPr>
          <w:sz w:val="16"/>
          <w:szCs w:val="16"/>
        </w:rPr>
        <w:t>to</w:t>
      </w:r>
      <w:r w:rsidR="006A72D2" w:rsidRPr="0005598B">
        <w:rPr>
          <w:sz w:val="16"/>
          <w:szCs w:val="16"/>
        </w:rPr>
        <w:t xml:space="preserve"> </w:t>
      </w:r>
      <w:r w:rsidRPr="0005598B">
        <w:rPr>
          <w:sz w:val="16"/>
          <w:szCs w:val="16"/>
        </w:rPr>
        <w:t>Be</w:t>
      </w:r>
      <w:r w:rsidR="006A72D2" w:rsidRPr="0005598B">
        <w:rPr>
          <w:sz w:val="16"/>
          <w:szCs w:val="16"/>
        </w:rPr>
        <w:t xml:space="preserve"> </w:t>
      </w:r>
      <w:r w:rsidRPr="0005598B">
        <w:rPr>
          <w:sz w:val="16"/>
          <w:szCs w:val="16"/>
        </w:rPr>
        <w:t>Reproduced</w:t>
      </w:r>
      <w:r w:rsidR="006A72D2" w:rsidRPr="0005598B">
        <w:rPr>
          <w:sz w:val="16"/>
          <w:szCs w:val="16"/>
        </w:rPr>
        <w:t xml:space="preserve"> </w:t>
      </w:r>
      <w:r w:rsidRPr="0005598B">
        <w:rPr>
          <w:sz w:val="16"/>
          <w:szCs w:val="16"/>
        </w:rPr>
        <w:t>or</w:t>
      </w:r>
      <w:r w:rsidR="006A72D2" w:rsidRPr="0005598B">
        <w:rPr>
          <w:sz w:val="16"/>
          <w:szCs w:val="16"/>
        </w:rPr>
        <w:t xml:space="preserve"> </w:t>
      </w:r>
      <w:r w:rsidRPr="0005598B">
        <w:rPr>
          <w:sz w:val="16"/>
          <w:szCs w:val="16"/>
        </w:rPr>
        <w:t>Disclosed</w:t>
      </w:r>
      <w:r w:rsidR="006A72D2" w:rsidRPr="0005598B">
        <w:rPr>
          <w:sz w:val="16"/>
          <w:szCs w:val="16"/>
        </w:rPr>
        <w:t xml:space="preserve"> </w:t>
      </w:r>
      <w:r w:rsidRPr="0005598B">
        <w:rPr>
          <w:sz w:val="16"/>
          <w:szCs w:val="16"/>
        </w:rPr>
        <w:t>to</w:t>
      </w:r>
      <w:r w:rsidR="006A72D2" w:rsidRPr="0005598B">
        <w:rPr>
          <w:sz w:val="16"/>
          <w:szCs w:val="16"/>
        </w:rPr>
        <w:t xml:space="preserve"> </w:t>
      </w:r>
      <w:r w:rsidRPr="0005598B">
        <w:rPr>
          <w:sz w:val="16"/>
          <w:szCs w:val="16"/>
        </w:rPr>
        <w:t>Others</w:t>
      </w:r>
      <w:r w:rsidR="006A72D2" w:rsidRPr="0005598B">
        <w:rPr>
          <w:sz w:val="16"/>
          <w:szCs w:val="16"/>
        </w:rPr>
        <w:t xml:space="preserve"> </w:t>
      </w:r>
      <w:r w:rsidRPr="0005598B">
        <w:rPr>
          <w:sz w:val="16"/>
          <w:szCs w:val="16"/>
        </w:rPr>
        <w:t>without</w:t>
      </w:r>
      <w:r w:rsidR="006A72D2" w:rsidRPr="0005598B">
        <w:rPr>
          <w:sz w:val="16"/>
          <w:szCs w:val="16"/>
        </w:rPr>
        <w:t xml:space="preserve"> </w:t>
      </w:r>
      <w:r w:rsidRPr="0005598B">
        <w:rPr>
          <w:sz w:val="16"/>
          <w:szCs w:val="16"/>
        </w:rPr>
        <w:t>Prior</w:t>
      </w:r>
      <w:r w:rsidR="006A72D2" w:rsidRPr="0005598B">
        <w:rPr>
          <w:sz w:val="16"/>
          <w:szCs w:val="16"/>
        </w:rPr>
        <w:t xml:space="preserve"> </w:t>
      </w:r>
      <w:r w:rsidRPr="0005598B">
        <w:rPr>
          <w:sz w:val="16"/>
          <w:szCs w:val="16"/>
        </w:rPr>
        <w:t>Written</w:t>
      </w:r>
      <w:r w:rsidR="006A72D2" w:rsidRPr="0005598B">
        <w:rPr>
          <w:sz w:val="16"/>
          <w:szCs w:val="16"/>
        </w:rPr>
        <w:t xml:space="preserve"> </w:t>
      </w:r>
      <w:r w:rsidRPr="0005598B">
        <w:rPr>
          <w:sz w:val="16"/>
          <w:szCs w:val="16"/>
        </w:rPr>
        <w:t>Approval</w:t>
      </w:r>
    </w:p>
    <w:p w14:paraId="1A1E39EA" w14:textId="679D2C7B" w:rsidR="00FC1C44" w:rsidRPr="0005598B" w:rsidRDefault="00BB70AC" w:rsidP="00871CD8">
      <w:pPr>
        <w:jc w:val="center"/>
        <w:rPr>
          <w:color w:val="000000"/>
          <w:sz w:val="16"/>
          <w:szCs w:val="16"/>
        </w:rPr>
      </w:pPr>
      <w:r w:rsidRPr="0005598B">
        <w:rPr>
          <w:b/>
          <w:color w:val="000000"/>
          <w:sz w:val="16"/>
          <w:szCs w:val="16"/>
        </w:rPr>
        <w:t>ELECTRONIC</w:t>
      </w:r>
      <w:r w:rsidR="006A72D2" w:rsidRPr="0005598B">
        <w:rPr>
          <w:b/>
          <w:color w:val="000000"/>
          <w:sz w:val="16"/>
          <w:szCs w:val="16"/>
        </w:rPr>
        <w:t xml:space="preserve"> </w:t>
      </w:r>
      <w:r w:rsidRPr="0005598B">
        <w:rPr>
          <w:b/>
          <w:color w:val="000000"/>
          <w:sz w:val="16"/>
          <w:szCs w:val="16"/>
        </w:rPr>
        <w:t>DATA</w:t>
      </w:r>
      <w:r w:rsidR="006A72D2" w:rsidRPr="0005598B">
        <w:rPr>
          <w:b/>
          <w:color w:val="000000"/>
          <w:sz w:val="16"/>
          <w:szCs w:val="16"/>
        </w:rPr>
        <w:t xml:space="preserve"> </w:t>
      </w:r>
      <w:r w:rsidRPr="0005598B">
        <w:rPr>
          <w:b/>
          <w:color w:val="000000"/>
          <w:sz w:val="16"/>
          <w:szCs w:val="16"/>
        </w:rPr>
        <w:t>=</w:t>
      </w:r>
      <w:r w:rsidR="006A72D2" w:rsidRPr="0005598B">
        <w:rPr>
          <w:b/>
          <w:color w:val="000000"/>
          <w:sz w:val="16"/>
          <w:szCs w:val="16"/>
        </w:rPr>
        <w:t xml:space="preserve"> </w:t>
      </w:r>
      <w:r w:rsidRPr="0005598B">
        <w:rPr>
          <w:b/>
          <w:color w:val="000000"/>
          <w:sz w:val="16"/>
          <w:szCs w:val="16"/>
        </w:rPr>
        <w:t>OFFICIAL</w:t>
      </w:r>
      <w:r w:rsidR="006A72D2" w:rsidRPr="0005598B">
        <w:rPr>
          <w:b/>
          <w:color w:val="000000"/>
          <w:sz w:val="16"/>
          <w:szCs w:val="16"/>
        </w:rPr>
        <w:t xml:space="preserve"> </w:t>
      </w:r>
      <w:r w:rsidRPr="0005598B">
        <w:rPr>
          <w:b/>
          <w:color w:val="000000"/>
          <w:sz w:val="16"/>
          <w:szCs w:val="16"/>
        </w:rPr>
        <w:t>VERSION</w:t>
      </w:r>
      <w:r w:rsidR="006A72D2" w:rsidRPr="0005598B">
        <w:rPr>
          <w:b/>
          <w:color w:val="000000"/>
          <w:sz w:val="16"/>
          <w:szCs w:val="16"/>
        </w:rPr>
        <w:t xml:space="preserve"> </w:t>
      </w:r>
      <w:r w:rsidR="00C77FF6" w:rsidRPr="0005598B">
        <w:rPr>
          <w:b/>
          <w:color w:val="000000"/>
          <w:sz w:val="16"/>
          <w:szCs w:val="16"/>
        </w:rPr>
        <w:t>/</w:t>
      </w:r>
      <w:r w:rsidR="006A72D2" w:rsidRPr="0005598B">
        <w:rPr>
          <w:b/>
          <w:color w:val="000000"/>
          <w:sz w:val="16"/>
          <w:szCs w:val="16"/>
        </w:rPr>
        <w:t xml:space="preserve"> </w:t>
      </w:r>
      <w:r w:rsidRPr="0005598B">
        <w:rPr>
          <w:b/>
          <w:color w:val="000000"/>
          <w:sz w:val="16"/>
          <w:szCs w:val="16"/>
        </w:rPr>
        <w:t>PAPER</w:t>
      </w:r>
      <w:r w:rsidR="006A72D2" w:rsidRPr="0005598B">
        <w:rPr>
          <w:b/>
          <w:color w:val="000000"/>
          <w:sz w:val="16"/>
          <w:szCs w:val="16"/>
        </w:rPr>
        <w:t xml:space="preserve"> </w:t>
      </w:r>
      <w:r w:rsidRPr="0005598B">
        <w:rPr>
          <w:b/>
          <w:color w:val="000000"/>
          <w:sz w:val="16"/>
          <w:szCs w:val="16"/>
        </w:rPr>
        <w:t>COPY</w:t>
      </w:r>
      <w:r w:rsidR="006A72D2" w:rsidRPr="0005598B">
        <w:rPr>
          <w:b/>
          <w:color w:val="000000"/>
          <w:sz w:val="16"/>
          <w:szCs w:val="16"/>
        </w:rPr>
        <w:t xml:space="preserve"> </w:t>
      </w:r>
      <w:r w:rsidR="00C01E15" w:rsidRPr="0005598B">
        <w:rPr>
          <w:b/>
          <w:color w:val="000000"/>
          <w:sz w:val="16"/>
          <w:szCs w:val="16"/>
        </w:rPr>
        <w:t xml:space="preserve">= </w:t>
      </w:r>
      <w:r w:rsidRPr="0005598B">
        <w:rPr>
          <w:b/>
          <w:color w:val="000000"/>
          <w:sz w:val="16"/>
          <w:szCs w:val="16"/>
        </w:rPr>
        <w:t>INFORMATIONAL</w:t>
      </w:r>
      <w:r w:rsidR="006A72D2" w:rsidRPr="0005598B">
        <w:rPr>
          <w:b/>
          <w:color w:val="000000"/>
          <w:sz w:val="16"/>
          <w:szCs w:val="16"/>
        </w:rPr>
        <w:t xml:space="preserve"> </w:t>
      </w:r>
      <w:r w:rsidRPr="0005598B">
        <w:rPr>
          <w:b/>
          <w:color w:val="000000"/>
          <w:sz w:val="16"/>
          <w:szCs w:val="16"/>
        </w:rPr>
        <w:t>ONLY</w:t>
      </w:r>
    </w:p>
    <w:sectPr w:rsidR="00FC1C44" w:rsidRPr="0005598B"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6452B" w14:textId="77777777" w:rsidR="00934AB7" w:rsidRDefault="00934AB7">
      <w:r>
        <w:separator/>
      </w:r>
    </w:p>
  </w:endnote>
  <w:endnote w:type="continuationSeparator" w:id="0">
    <w:p w14:paraId="459D4EE2" w14:textId="77777777" w:rsidR="00934AB7" w:rsidRDefault="00934AB7">
      <w:r>
        <w:continuationSeparator/>
      </w:r>
    </w:p>
  </w:endnote>
  <w:endnote w:type="continuationNotice" w:id="1">
    <w:p w14:paraId="67F881E2" w14:textId="77777777" w:rsidR="00934AB7" w:rsidRDefault="00934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Bold">
    <w:altName w:val="Verdana"/>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04CD" w14:textId="77777777" w:rsidR="00934AB7" w:rsidRDefault="00934AB7">
      <w:r>
        <w:separator/>
      </w:r>
    </w:p>
  </w:footnote>
  <w:footnote w:type="continuationSeparator" w:id="0">
    <w:p w14:paraId="3D0E04F5" w14:textId="77777777" w:rsidR="00934AB7" w:rsidRDefault="00934AB7">
      <w:r>
        <w:continuationSeparator/>
      </w:r>
    </w:p>
  </w:footnote>
  <w:footnote w:type="continuationNotice" w:id="1">
    <w:p w14:paraId="190B6C1B" w14:textId="77777777" w:rsidR="00934AB7" w:rsidRDefault="00934AB7"/>
  </w:footnote>
</w:footnotes>
</file>

<file path=word/intelligence2.xml><?xml version="1.0" encoding="utf-8"?>
<int2:intelligence xmlns:int2="http://schemas.microsoft.com/office/intelligence/2020/intelligence" xmlns:oel="http://schemas.microsoft.com/office/2019/extlst">
  <int2:observations>
    <int2:bookmark int2:bookmarkName="_Int_Euk5rhcJ" int2:invalidationBookmarkName="" int2:hashCode="vtlxdbBuaOt/9X" int2:id="lbpKfYJg">
      <int2:state int2:value="Rejected" int2:type="gram"/>
    </int2:bookmark>
    <int2:bookmark int2:bookmarkName="_Int_zgd67ugt" int2:invalidationBookmarkName="" int2:hashCode="iPnCNqjDg/gRga" int2:id="aZSwyWXy">
      <int2:state int2:value="Rejected" int2:type="gram"/>
    </int2:bookmark>
    <int2:bookmark int2:bookmarkName="_Int_d64Nh7Uf" int2:invalidationBookmarkName="" int2:hashCode="raZxYWD/aucMet" int2:id="XthzWQIc">
      <int2:state int2:value="Rejected" int2:type="gram"/>
    </int2:bookmark>
    <int2:bookmark int2:bookmarkName="_Int_AUoewws8" int2:invalidationBookmarkName="" int2:hashCode="Or+Xvyw7l0EqF4" int2:id="WuRwl0m2">
      <int2:state int2:value="Rejected" int2:type="gram"/>
    </int2:bookmark>
    <int2:bookmark int2:bookmarkName="_Int_GzI6B6Q2" int2:invalidationBookmarkName="" int2:hashCode="Or+Xvyw7l0EqF4" int2:id="pCxm8sJe">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3B3C"/>
    <w:multiLevelType w:val="hybridMultilevel"/>
    <w:tmpl w:val="9B08EB0E"/>
    <w:lvl w:ilvl="0" w:tplc="9F3AE04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C66FD"/>
    <w:multiLevelType w:val="hybridMultilevel"/>
    <w:tmpl w:val="F2A40F4A"/>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1D50CD84">
      <w:start w:val="1"/>
      <w:numFmt w:val="bullet"/>
      <w:lvlText w:val="o"/>
      <w:lvlJc w:val="left"/>
      <w:pPr>
        <w:ind w:left="108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9376E6"/>
    <w:multiLevelType w:val="hybridMultilevel"/>
    <w:tmpl w:val="DA00E1F2"/>
    <w:lvl w:ilvl="0" w:tplc="C2826AA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944789"/>
    <w:multiLevelType w:val="hybridMultilevel"/>
    <w:tmpl w:val="3DECD50C"/>
    <w:lvl w:ilvl="0" w:tplc="A2C87C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3740E"/>
    <w:multiLevelType w:val="hybridMultilevel"/>
    <w:tmpl w:val="FDFE8742"/>
    <w:lvl w:ilvl="0" w:tplc="5CB4C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1418D"/>
    <w:multiLevelType w:val="hybridMultilevel"/>
    <w:tmpl w:val="E334EED8"/>
    <w:lvl w:ilvl="0" w:tplc="C3A8B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A6C19"/>
    <w:multiLevelType w:val="hybridMultilevel"/>
    <w:tmpl w:val="907A3DEA"/>
    <w:lvl w:ilvl="0" w:tplc="AF40B124">
      <w:start w:val="1"/>
      <w:numFmt w:val="bullet"/>
      <w:lvlText w:val="·"/>
      <w:lvlJc w:val="left"/>
      <w:pPr>
        <w:ind w:left="720" w:hanging="360"/>
      </w:pPr>
      <w:rPr>
        <w:rFonts w:ascii="Symbol" w:hAnsi="Symbol"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7" w15:restartNumberingAfterBreak="0">
    <w:nsid w:val="4DBF51A1"/>
    <w:multiLevelType w:val="hybridMultilevel"/>
    <w:tmpl w:val="BD7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8191E"/>
    <w:multiLevelType w:val="hybridMultilevel"/>
    <w:tmpl w:val="A26CAEEC"/>
    <w:lvl w:ilvl="0" w:tplc="9788CE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DA7022"/>
    <w:multiLevelType w:val="hybridMultilevel"/>
    <w:tmpl w:val="AD32C472"/>
    <w:lvl w:ilvl="0" w:tplc="CDE0AE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9D3C7"/>
    <w:multiLevelType w:val="hybridMultilevel"/>
    <w:tmpl w:val="263077CC"/>
    <w:lvl w:ilvl="0" w:tplc="4B8A4758">
      <w:start w:val="1"/>
      <w:numFmt w:val="bullet"/>
      <w:lvlText w:val="·"/>
      <w:lvlJc w:val="left"/>
      <w:pPr>
        <w:ind w:left="720" w:hanging="360"/>
      </w:pPr>
      <w:rPr>
        <w:rFonts w:ascii="Symbol" w:hAnsi="Symbol" w:hint="default"/>
      </w:rPr>
    </w:lvl>
    <w:lvl w:ilvl="1" w:tplc="80D620A4">
      <w:start w:val="1"/>
      <w:numFmt w:val="bullet"/>
      <w:lvlText w:val="o"/>
      <w:lvlJc w:val="left"/>
      <w:pPr>
        <w:ind w:left="1440" w:hanging="360"/>
      </w:pPr>
      <w:rPr>
        <w:rFonts w:ascii="Courier New" w:hAnsi="Courier New" w:hint="default"/>
      </w:rPr>
    </w:lvl>
    <w:lvl w:ilvl="2" w:tplc="838C00FA">
      <w:start w:val="1"/>
      <w:numFmt w:val="bullet"/>
      <w:lvlText w:val=""/>
      <w:lvlJc w:val="left"/>
      <w:pPr>
        <w:ind w:left="2160" w:hanging="360"/>
      </w:pPr>
      <w:rPr>
        <w:rFonts w:ascii="Wingdings" w:hAnsi="Wingdings" w:hint="default"/>
      </w:rPr>
    </w:lvl>
    <w:lvl w:ilvl="3" w:tplc="B18016F2">
      <w:start w:val="1"/>
      <w:numFmt w:val="bullet"/>
      <w:lvlText w:val=""/>
      <w:lvlJc w:val="left"/>
      <w:pPr>
        <w:ind w:left="2880" w:hanging="360"/>
      </w:pPr>
      <w:rPr>
        <w:rFonts w:ascii="Symbol" w:hAnsi="Symbol" w:hint="default"/>
      </w:rPr>
    </w:lvl>
    <w:lvl w:ilvl="4" w:tplc="83827B2C">
      <w:start w:val="1"/>
      <w:numFmt w:val="bullet"/>
      <w:lvlText w:val="o"/>
      <w:lvlJc w:val="left"/>
      <w:pPr>
        <w:ind w:left="3600" w:hanging="360"/>
      </w:pPr>
      <w:rPr>
        <w:rFonts w:ascii="Courier New" w:hAnsi="Courier New" w:hint="default"/>
      </w:rPr>
    </w:lvl>
    <w:lvl w:ilvl="5" w:tplc="E8DCE240">
      <w:start w:val="1"/>
      <w:numFmt w:val="bullet"/>
      <w:lvlText w:val=""/>
      <w:lvlJc w:val="left"/>
      <w:pPr>
        <w:ind w:left="4320" w:hanging="360"/>
      </w:pPr>
      <w:rPr>
        <w:rFonts w:ascii="Wingdings" w:hAnsi="Wingdings" w:hint="default"/>
      </w:rPr>
    </w:lvl>
    <w:lvl w:ilvl="6" w:tplc="69987FEC">
      <w:start w:val="1"/>
      <w:numFmt w:val="bullet"/>
      <w:lvlText w:val=""/>
      <w:lvlJc w:val="left"/>
      <w:pPr>
        <w:ind w:left="5040" w:hanging="360"/>
      </w:pPr>
      <w:rPr>
        <w:rFonts w:ascii="Symbol" w:hAnsi="Symbol" w:hint="default"/>
      </w:rPr>
    </w:lvl>
    <w:lvl w:ilvl="7" w:tplc="EBBC0FE0">
      <w:start w:val="1"/>
      <w:numFmt w:val="bullet"/>
      <w:lvlText w:val="o"/>
      <w:lvlJc w:val="left"/>
      <w:pPr>
        <w:ind w:left="5760" w:hanging="360"/>
      </w:pPr>
      <w:rPr>
        <w:rFonts w:ascii="Courier New" w:hAnsi="Courier New" w:hint="default"/>
      </w:rPr>
    </w:lvl>
    <w:lvl w:ilvl="8" w:tplc="61765102">
      <w:start w:val="1"/>
      <w:numFmt w:val="bullet"/>
      <w:lvlText w:val=""/>
      <w:lvlJc w:val="left"/>
      <w:pPr>
        <w:ind w:left="6480" w:hanging="360"/>
      </w:pPr>
      <w:rPr>
        <w:rFonts w:ascii="Wingdings" w:hAnsi="Wingdings" w:hint="default"/>
      </w:rPr>
    </w:lvl>
  </w:abstractNum>
  <w:abstractNum w:abstractNumId="11" w15:restartNumberingAfterBreak="0">
    <w:nsid w:val="597942E1"/>
    <w:multiLevelType w:val="hybridMultilevel"/>
    <w:tmpl w:val="0CF697F8"/>
    <w:lvl w:ilvl="0" w:tplc="1A1E4A20">
      <w:start w:val="1"/>
      <w:numFmt w:val="bullet"/>
      <w:lvlText w:val="·"/>
      <w:lvlJc w:val="left"/>
      <w:pPr>
        <w:ind w:left="720"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2" w15:restartNumberingAfterBreak="0">
    <w:nsid w:val="59A83B66"/>
    <w:multiLevelType w:val="hybridMultilevel"/>
    <w:tmpl w:val="3C202140"/>
    <w:lvl w:ilvl="0" w:tplc="A1BC3A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70669"/>
    <w:multiLevelType w:val="hybridMultilevel"/>
    <w:tmpl w:val="7224581C"/>
    <w:lvl w:ilvl="0" w:tplc="4F7495F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79FC0"/>
    <w:multiLevelType w:val="hybridMultilevel"/>
    <w:tmpl w:val="0FDE1424"/>
    <w:lvl w:ilvl="0" w:tplc="2820B90E">
      <w:start w:val="1"/>
      <w:numFmt w:val="bullet"/>
      <w:lvlText w:val="·"/>
      <w:lvlJc w:val="left"/>
      <w:pPr>
        <w:ind w:left="720" w:hanging="360"/>
      </w:pPr>
      <w:rPr>
        <w:rFonts w:ascii="Symbol" w:hAnsi="Symbol" w:hint="default"/>
      </w:rPr>
    </w:lvl>
    <w:lvl w:ilvl="1" w:tplc="618CC208">
      <w:start w:val="1"/>
      <w:numFmt w:val="bullet"/>
      <w:lvlText w:val="o"/>
      <w:lvlJc w:val="left"/>
      <w:pPr>
        <w:ind w:left="1440" w:hanging="360"/>
      </w:pPr>
      <w:rPr>
        <w:rFonts w:ascii="Courier New" w:hAnsi="Courier New" w:hint="default"/>
      </w:rPr>
    </w:lvl>
    <w:lvl w:ilvl="2" w:tplc="5E6E3058">
      <w:start w:val="1"/>
      <w:numFmt w:val="bullet"/>
      <w:lvlText w:val=""/>
      <w:lvlJc w:val="left"/>
      <w:pPr>
        <w:ind w:left="2160" w:hanging="360"/>
      </w:pPr>
      <w:rPr>
        <w:rFonts w:ascii="Wingdings" w:hAnsi="Wingdings" w:hint="default"/>
      </w:rPr>
    </w:lvl>
    <w:lvl w:ilvl="3" w:tplc="0DEA0884">
      <w:start w:val="1"/>
      <w:numFmt w:val="bullet"/>
      <w:lvlText w:val=""/>
      <w:lvlJc w:val="left"/>
      <w:pPr>
        <w:ind w:left="2880" w:hanging="360"/>
      </w:pPr>
      <w:rPr>
        <w:rFonts w:ascii="Symbol" w:hAnsi="Symbol" w:hint="default"/>
      </w:rPr>
    </w:lvl>
    <w:lvl w:ilvl="4" w:tplc="F058061A">
      <w:start w:val="1"/>
      <w:numFmt w:val="bullet"/>
      <w:lvlText w:val="o"/>
      <w:lvlJc w:val="left"/>
      <w:pPr>
        <w:ind w:left="3600" w:hanging="360"/>
      </w:pPr>
      <w:rPr>
        <w:rFonts w:ascii="Courier New" w:hAnsi="Courier New" w:hint="default"/>
      </w:rPr>
    </w:lvl>
    <w:lvl w:ilvl="5" w:tplc="895AE392">
      <w:start w:val="1"/>
      <w:numFmt w:val="bullet"/>
      <w:lvlText w:val=""/>
      <w:lvlJc w:val="left"/>
      <w:pPr>
        <w:ind w:left="4320" w:hanging="360"/>
      </w:pPr>
      <w:rPr>
        <w:rFonts w:ascii="Wingdings" w:hAnsi="Wingdings" w:hint="default"/>
      </w:rPr>
    </w:lvl>
    <w:lvl w:ilvl="6" w:tplc="000AC204">
      <w:start w:val="1"/>
      <w:numFmt w:val="bullet"/>
      <w:lvlText w:val=""/>
      <w:lvlJc w:val="left"/>
      <w:pPr>
        <w:ind w:left="5040" w:hanging="360"/>
      </w:pPr>
      <w:rPr>
        <w:rFonts w:ascii="Symbol" w:hAnsi="Symbol" w:hint="default"/>
      </w:rPr>
    </w:lvl>
    <w:lvl w:ilvl="7" w:tplc="9094ED70">
      <w:start w:val="1"/>
      <w:numFmt w:val="bullet"/>
      <w:lvlText w:val="o"/>
      <w:lvlJc w:val="left"/>
      <w:pPr>
        <w:ind w:left="5760" w:hanging="360"/>
      </w:pPr>
      <w:rPr>
        <w:rFonts w:ascii="Courier New" w:hAnsi="Courier New" w:hint="default"/>
      </w:rPr>
    </w:lvl>
    <w:lvl w:ilvl="8" w:tplc="62780146">
      <w:start w:val="1"/>
      <w:numFmt w:val="bullet"/>
      <w:lvlText w:val=""/>
      <w:lvlJc w:val="left"/>
      <w:pPr>
        <w:ind w:left="6480" w:hanging="360"/>
      </w:pPr>
      <w:rPr>
        <w:rFonts w:ascii="Wingdings" w:hAnsi="Wingdings" w:hint="default"/>
      </w:rPr>
    </w:lvl>
  </w:abstractNum>
  <w:abstractNum w:abstractNumId="15" w15:restartNumberingAfterBreak="0">
    <w:nsid w:val="62327074"/>
    <w:multiLevelType w:val="hybridMultilevel"/>
    <w:tmpl w:val="FFFFFFFF"/>
    <w:lvl w:ilvl="0" w:tplc="B768A420">
      <w:start w:val="1"/>
      <w:numFmt w:val="bullet"/>
      <w:lvlText w:val=""/>
      <w:lvlJc w:val="left"/>
      <w:pPr>
        <w:ind w:left="360" w:hanging="360"/>
      </w:pPr>
      <w:rPr>
        <w:rFonts w:ascii="Symbol" w:hAnsi="Symbol" w:hint="default"/>
      </w:rPr>
    </w:lvl>
    <w:lvl w:ilvl="1" w:tplc="EBCEE10C">
      <w:start w:val="1"/>
      <w:numFmt w:val="bullet"/>
      <w:lvlText w:val="o"/>
      <w:lvlJc w:val="left"/>
      <w:pPr>
        <w:ind w:left="1080" w:hanging="360"/>
      </w:pPr>
      <w:rPr>
        <w:rFonts w:ascii="Courier New" w:hAnsi="Courier New" w:hint="default"/>
      </w:rPr>
    </w:lvl>
    <w:lvl w:ilvl="2" w:tplc="20A823D2">
      <w:start w:val="1"/>
      <w:numFmt w:val="bullet"/>
      <w:lvlText w:val=""/>
      <w:lvlJc w:val="left"/>
      <w:pPr>
        <w:ind w:left="1800" w:hanging="360"/>
      </w:pPr>
      <w:rPr>
        <w:rFonts w:ascii="Wingdings" w:hAnsi="Wingdings" w:hint="default"/>
      </w:rPr>
    </w:lvl>
    <w:lvl w:ilvl="3" w:tplc="8D48A4BC">
      <w:start w:val="1"/>
      <w:numFmt w:val="bullet"/>
      <w:lvlText w:val=""/>
      <w:lvlJc w:val="left"/>
      <w:pPr>
        <w:ind w:left="2520" w:hanging="360"/>
      </w:pPr>
      <w:rPr>
        <w:rFonts w:ascii="Symbol" w:hAnsi="Symbol" w:hint="default"/>
      </w:rPr>
    </w:lvl>
    <w:lvl w:ilvl="4" w:tplc="4DB23290">
      <w:start w:val="1"/>
      <w:numFmt w:val="bullet"/>
      <w:lvlText w:val="o"/>
      <w:lvlJc w:val="left"/>
      <w:pPr>
        <w:ind w:left="3240" w:hanging="360"/>
      </w:pPr>
      <w:rPr>
        <w:rFonts w:ascii="Courier New" w:hAnsi="Courier New" w:hint="default"/>
      </w:rPr>
    </w:lvl>
    <w:lvl w:ilvl="5" w:tplc="422C05E4">
      <w:start w:val="1"/>
      <w:numFmt w:val="bullet"/>
      <w:lvlText w:val=""/>
      <w:lvlJc w:val="left"/>
      <w:pPr>
        <w:ind w:left="3960" w:hanging="360"/>
      </w:pPr>
      <w:rPr>
        <w:rFonts w:ascii="Wingdings" w:hAnsi="Wingdings" w:hint="default"/>
      </w:rPr>
    </w:lvl>
    <w:lvl w:ilvl="6" w:tplc="6CB48D60">
      <w:start w:val="1"/>
      <w:numFmt w:val="bullet"/>
      <w:lvlText w:val=""/>
      <w:lvlJc w:val="left"/>
      <w:pPr>
        <w:ind w:left="4680" w:hanging="360"/>
      </w:pPr>
      <w:rPr>
        <w:rFonts w:ascii="Symbol" w:hAnsi="Symbol" w:hint="default"/>
      </w:rPr>
    </w:lvl>
    <w:lvl w:ilvl="7" w:tplc="36B0843C">
      <w:start w:val="1"/>
      <w:numFmt w:val="bullet"/>
      <w:lvlText w:val="o"/>
      <w:lvlJc w:val="left"/>
      <w:pPr>
        <w:ind w:left="5400" w:hanging="360"/>
      </w:pPr>
      <w:rPr>
        <w:rFonts w:ascii="Courier New" w:hAnsi="Courier New" w:hint="default"/>
      </w:rPr>
    </w:lvl>
    <w:lvl w:ilvl="8" w:tplc="9B36DA3A">
      <w:start w:val="1"/>
      <w:numFmt w:val="bullet"/>
      <w:lvlText w:val=""/>
      <w:lvlJc w:val="left"/>
      <w:pPr>
        <w:ind w:left="6120" w:hanging="360"/>
      </w:pPr>
      <w:rPr>
        <w:rFonts w:ascii="Wingdings" w:hAnsi="Wingdings" w:hint="default"/>
      </w:rPr>
    </w:lvl>
  </w:abstractNum>
  <w:abstractNum w:abstractNumId="16" w15:restartNumberingAfterBreak="0">
    <w:nsid w:val="639356B6"/>
    <w:multiLevelType w:val="hybridMultilevel"/>
    <w:tmpl w:val="F94EB5DA"/>
    <w:lvl w:ilvl="0" w:tplc="8146D39E">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D80E2C"/>
    <w:multiLevelType w:val="hybridMultilevel"/>
    <w:tmpl w:val="63201A70"/>
    <w:lvl w:ilvl="0" w:tplc="2BB2ACC4">
      <w:start w:val="1"/>
      <w:numFmt w:val="bullet"/>
      <w:lvlText w:val=""/>
      <w:lvlJc w:val="left"/>
      <w:pPr>
        <w:ind w:left="360" w:hanging="360"/>
      </w:pPr>
      <w:rPr>
        <w:rFonts w:ascii="Symbol" w:hAnsi="Symbol" w:hint="default"/>
        <w:color w:val="auto"/>
      </w:rPr>
    </w:lvl>
    <w:lvl w:ilvl="1" w:tplc="BE36B722">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88D541"/>
    <w:multiLevelType w:val="hybridMultilevel"/>
    <w:tmpl w:val="1A00D2DE"/>
    <w:lvl w:ilvl="0" w:tplc="05945276">
      <w:start w:val="1"/>
      <w:numFmt w:val="bullet"/>
      <w:lvlText w:val="·"/>
      <w:lvlJc w:val="left"/>
      <w:pPr>
        <w:ind w:left="720" w:hanging="360"/>
      </w:pPr>
      <w:rPr>
        <w:rFonts w:ascii="Symbol" w:hAnsi="Symbol" w:hint="default"/>
      </w:rPr>
    </w:lvl>
    <w:lvl w:ilvl="1" w:tplc="E1CCE408">
      <w:start w:val="1"/>
      <w:numFmt w:val="bullet"/>
      <w:lvlText w:val="o"/>
      <w:lvlJc w:val="left"/>
      <w:pPr>
        <w:ind w:left="1440" w:hanging="360"/>
      </w:pPr>
      <w:rPr>
        <w:rFonts w:ascii="Courier New" w:hAnsi="Courier New" w:hint="default"/>
      </w:rPr>
    </w:lvl>
    <w:lvl w:ilvl="2" w:tplc="A5345AA2">
      <w:start w:val="1"/>
      <w:numFmt w:val="bullet"/>
      <w:lvlText w:val=""/>
      <w:lvlJc w:val="left"/>
      <w:pPr>
        <w:ind w:left="2160" w:hanging="360"/>
      </w:pPr>
      <w:rPr>
        <w:rFonts w:ascii="Wingdings" w:hAnsi="Wingdings" w:hint="default"/>
      </w:rPr>
    </w:lvl>
    <w:lvl w:ilvl="3" w:tplc="618E06E2">
      <w:start w:val="1"/>
      <w:numFmt w:val="bullet"/>
      <w:lvlText w:val=""/>
      <w:lvlJc w:val="left"/>
      <w:pPr>
        <w:ind w:left="2880" w:hanging="360"/>
      </w:pPr>
      <w:rPr>
        <w:rFonts w:ascii="Symbol" w:hAnsi="Symbol" w:hint="default"/>
      </w:rPr>
    </w:lvl>
    <w:lvl w:ilvl="4" w:tplc="7BE6A432">
      <w:start w:val="1"/>
      <w:numFmt w:val="bullet"/>
      <w:lvlText w:val="o"/>
      <w:lvlJc w:val="left"/>
      <w:pPr>
        <w:ind w:left="3600" w:hanging="360"/>
      </w:pPr>
      <w:rPr>
        <w:rFonts w:ascii="Courier New" w:hAnsi="Courier New" w:hint="default"/>
      </w:rPr>
    </w:lvl>
    <w:lvl w:ilvl="5" w:tplc="B3E614BC">
      <w:start w:val="1"/>
      <w:numFmt w:val="bullet"/>
      <w:lvlText w:val=""/>
      <w:lvlJc w:val="left"/>
      <w:pPr>
        <w:ind w:left="4320" w:hanging="360"/>
      </w:pPr>
      <w:rPr>
        <w:rFonts w:ascii="Wingdings" w:hAnsi="Wingdings" w:hint="default"/>
      </w:rPr>
    </w:lvl>
    <w:lvl w:ilvl="6" w:tplc="F61ADBB2">
      <w:start w:val="1"/>
      <w:numFmt w:val="bullet"/>
      <w:lvlText w:val=""/>
      <w:lvlJc w:val="left"/>
      <w:pPr>
        <w:ind w:left="5040" w:hanging="360"/>
      </w:pPr>
      <w:rPr>
        <w:rFonts w:ascii="Symbol" w:hAnsi="Symbol" w:hint="default"/>
      </w:rPr>
    </w:lvl>
    <w:lvl w:ilvl="7" w:tplc="CBF4F188">
      <w:start w:val="1"/>
      <w:numFmt w:val="bullet"/>
      <w:lvlText w:val="o"/>
      <w:lvlJc w:val="left"/>
      <w:pPr>
        <w:ind w:left="5760" w:hanging="360"/>
      </w:pPr>
      <w:rPr>
        <w:rFonts w:ascii="Courier New" w:hAnsi="Courier New" w:hint="default"/>
      </w:rPr>
    </w:lvl>
    <w:lvl w:ilvl="8" w:tplc="881C3524">
      <w:start w:val="1"/>
      <w:numFmt w:val="bullet"/>
      <w:lvlText w:val=""/>
      <w:lvlJc w:val="left"/>
      <w:pPr>
        <w:ind w:left="6480" w:hanging="360"/>
      </w:pPr>
      <w:rPr>
        <w:rFonts w:ascii="Wingdings" w:hAnsi="Wingdings" w:hint="default"/>
      </w:rPr>
    </w:lvl>
  </w:abstractNum>
  <w:abstractNum w:abstractNumId="19" w15:restartNumberingAfterBreak="0">
    <w:nsid w:val="710A4E4B"/>
    <w:multiLevelType w:val="hybridMultilevel"/>
    <w:tmpl w:val="F008EB7E"/>
    <w:lvl w:ilvl="0" w:tplc="4F7495F8">
      <w:start w:val="1"/>
      <w:numFmt w:val="bullet"/>
      <w:lvlText w:val=""/>
      <w:lvlJc w:val="left"/>
      <w:pPr>
        <w:ind w:left="360" w:hanging="360"/>
      </w:pPr>
      <w:rPr>
        <w:rFonts w:ascii="Symbol" w:hAnsi="Symbol" w:hint="default"/>
        <w:sz w:val="24"/>
        <w:szCs w:val="24"/>
      </w:rPr>
    </w:lvl>
    <w:lvl w:ilvl="1" w:tplc="16704F96">
      <w:start w:val="1"/>
      <w:numFmt w:val="decimal"/>
      <w:lvlText w:val="%2."/>
      <w:lvlJc w:val="left"/>
      <w:pPr>
        <w:ind w:left="1080" w:hanging="360"/>
      </w:pPr>
      <w:rPr>
        <w:rFonts w:hint="default"/>
        <w:b/>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1234D56"/>
    <w:multiLevelType w:val="hybridMultilevel"/>
    <w:tmpl w:val="B61856D8"/>
    <w:lvl w:ilvl="0" w:tplc="2A72D2D4">
      <w:start w:val="1"/>
      <w:numFmt w:val="bullet"/>
      <w:lvlText w:val="·"/>
      <w:lvlJc w:val="left"/>
      <w:pPr>
        <w:ind w:left="720" w:hanging="360"/>
      </w:pPr>
      <w:rPr>
        <w:rFonts w:ascii="Symbol" w:hAnsi="Symbol" w:hint="default"/>
      </w:rPr>
    </w:lvl>
    <w:lvl w:ilvl="1" w:tplc="B3101E5A">
      <w:start w:val="1"/>
      <w:numFmt w:val="bullet"/>
      <w:lvlText w:val="o"/>
      <w:lvlJc w:val="left"/>
      <w:pPr>
        <w:ind w:left="1440" w:hanging="360"/>
      </w:pPr>
      <w:rPr>
        <w:rFonts w:ascii="Courier New" w:hAnsi="Courier New" w:hint="default"/>
      </w:rPr>
    </w:lvl>
    <w:lvl w:ilvl="2" w:tplc="E7BA6918">
      <w:start w:val="1"/>
      <w:numFmt w:val="bullet"/>
      <w:lvlText w:val=""/>
      <w:lvlJc w:val="left"/>
      <w:pPr>
        <w:ind w:left="2160" w:hanging="360"/>
      </w:pPr>
      <w:rPr>
        <w:rFonts w:ascii="Wingdings" w:hAnsi="Wingdings" w:hint="default"/>
      </w:rPr>
    </w:lvl>
    <w:lvl w:ilvl="3" w:tplc="5FD84034">
      <w:start w:val="1"/>
      <w:numFmt w:val="bullet"/>
      <w:lvlText w:val=""/>
      <w:lvlJc w:val="left"/>
      <w:pPr>
        <w:ind w:left="2880" w:hanging="360"/>
      </w:pPr>
      <w:rPr>
        <w:rFonts w:ascii="Symbol" w:hAnsi="Symbol" w:hint="default"/>
      </w:rPr>
    </w:lvl>
    <w:lvl w:ilvl="4" w:tplc="831433E6">
      <w:start w:val="1"/>
      <w:numFmt w:val="bullet"/>
      <w:lvlText w:val="o"/>
      <w:lvlJc w:val="left"/>
      <w:pPr>
        <w:ind w:left="3600" w:hanging="360"/>
      </w:pPr>
      <w:rPr>
        <w:rFonts w:ascii="Courier New" w:hAnsi="Courier New" w:hint="default"/>
      </w:rPr>
    </w:lvl>
    <w:lvl w:ilvl="5" w:tplc="4EB28668">
      <w:start w:val="1"/>
      <w:numFmt w:val="bullet"/>
      <w:lvlText w:val=""/>
      <w:lvlJc w:val="left"/>
      <w:pPr>
        <w:ind w:left="4320" w:hanging="360"/>
      </w:pPr>
      <w:rPr>
        <w:rFonts w:ascii="Wingdings" w:hAnsi="Wingdings" w:hint="default"/>
      </w:rPr>
    </w:lvl>
    <w:lvl w:ilvl="6" w:tplc="D018C6EA">
      <w:start w:val="1"/>
      <w:numFmt w:val="bullet"/>
      <w:lvlText w:val=""/>
      <w:lvlJc w:val="left"/>
      <w:pPr>
        <w:ind w:left="5040" w:hanging="360"/>
      </w:pPr>
      <w:rPr>
        <w:rFonts w:ascii="Symbol" w:hAnsi="Symbol" w:hint="default"/>
      </w:rPr>
    </w:lvl>
    <w:lvl w:ilvl="7" w:tplc="B4ACA9F8">
      <w:start w:val="1"/>
      <w:numFmt w:val="bullet"/>
      <w:lvlText w:val="o"/>
      <w:lvlJc w:val="left"/>
      <w:pPr>
        <w:ind w:left="5760" w:hanging="360"/>
      </w:pPr>
      <w:rPr>
        <w:rFonts w:ascii="Courier New" w:hAnsi="Courier New" w:hint="default"/>
      </w:rPr>
    </w:lvl>
    <w:lvl w:ilvl="8" w:tplc="31669B26">
      <w:start w:val="1"/>
      <w:numFmt w:val="bullet"/>
      <w:lvlText w:val=""/>
      <w:lvlJc w:val="left"/>
      <w:pPr>
        <w:ind w:left="6480" w:hanging="360"/>
      </w:pPr>
      <w:rPr>
        <w:rFonts w:ascii="Wingdings" w:hAnsi="Wingdings" w:hint="default"/>
      </w:rPr>
    </w:lvl>
  </w:abstractNum>
  <w:abstractNum w:abstractNumId="21" w15:restartNumberingAfterBreak="0">
    <w:nsid w:val="73037821"/>
    <w:multiLevelType w:val="hybridMultilevel"/>
    <w:tmpl w:val="D66EEA12"/>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22" w15:restartNumberingAfterBreak="0">
    <w:nsid w:val="73223D40"/>
    <w:multiLevelType w:val="hybridMultilevel"/>
    <w:tmpl w:val="F11EA58A"/>
    <w:lvl w:ilvl="0" w:tplc="4A80987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62B55"/>
    <w:multiLevelType w:val="hybridMultilevel"/>
    <w:tmpl w:val="C2049C08"/>
    <w:lvl w:ilvl="0" w:tplc="654EF826">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E80178"/>
    <w:multiLevelType w:val="hybridMultilevel"/>
    <w:tmpl w:val="AFEA4FC8"/>
    <w:lvl w:ilvl="0" w:tplc="4F7495F8">
      <w:start w:val="1"/>
      <w:numFmt w:val="bullet"/>
      <w:lvlText w:val=""/>
      <w:lvlJc w:val="left"/>
      <w:pPr>
        <w:ind w:left="360" w:hanging="360"/>
      </w:pPr>
      <w:rPr>
        <w:rFonts w:ascii="Symbol" w:hAnsi="Symbol" w:hint="default"/>
        <w:sz w:val="24"/>
        <w:szCs w:val="24"/>
      </w:rPr>
    </w:lvl>
    <w:lvl w:ilvl="1" w:tplc="4D32F55E">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5171365">
    <w:abstractNumId w:val="15"/>
  </w:num>
  <w:num w:numId="2" w16cid:durableId="176699107">
    <w:abstractNumId w:val="10"/>
  </w:num>
  <w:num w:numId="3" w16cid:durableId="1579946436">
    <w:abstractNumId w:val="18"/>
  </w:num>
  <w:num w:numId="4" w16cid:durableId="1870684355">
    <w:abstractNumId w:val="20"/>
  </w:num>
  <w:num w:numId="5" w16cid:durableId="1340162875">
    <w:abstractNumId w:val="14"/>
  </w:num>
  <w:num w:numId="6" w16cid:durableId="1246232638">
    <w:abstractNumId w:val="0"/>
  </w:num>
  <w:num w:numId="7" w16cid:durableId="1292129684">
    <w:abstractNumId w:val="13"/>
  </w:num>
  <w:num w:numId="8" w16cid:durableId="1370060454">
    <w:abstractNumId w:val="24"/>
  </w:num>
  <w:num w:numId="9" w16cid:durableId="147552572">
    <w:abstractNumId w:val="22"/>
  </w:num>
  <w:num w:numId="10" w16cid:durableId="1137406950">
    <w:abstractNumId w:val="19"/>
  </w:num>
  <w:num w:numId="11" w16cid:durableId="319963612">
    <w:abstractNumId w:val="1"/>
  </w:num>
  <w:num w:numId="12" w16cid:durableId="1142233885">
    <w:abstractNumId w:val="23"/>
  </w:num>
  <w:num w:numId="13" w16cid:durableId="1493444517">
    <w:abstractNumId w:val="7"/>
  </w:num>
  <w:num w:numId="14" w16cid:durableId="356468662">
    <w:abstractNumId w:val="17"/>
  </w:num>
  <w:num w:numId="15" w16cid:durableId="1456023296">
    <w:abstractNumId w:val="16"/>
  </w:num>
  <w:num w:numId="16" w16cid:durableId="1830050212">
    <w:abstractNumId w:val="5"/>
  </w:num>
  <w:num w:numId="17" w16cid:durableId="590310412">
    <w:abstractNumId w:val="12"/>
  </w:num>
  <w:num w:numId="18" w16cid:durableId="676075398">
    <w:abstractNumId w:val="2"/>
  </w:num>
  <w:num w:numId="19" w16cid:durableId="488400411">
    <w:abstractNumId w:val="4"/>
  </w:num>
  <w:num w:numId="20" w16cid:durableId="1937591169">
    <w:abstractNumId w:val="3"/>
  </w:num>
  <w:num w:numId="21" w16cid:durableId="1612587996">
    <w:abstractNumId w:val="3"/>
  </w:num>
  <w:num w:numId="22" w16cid:durableId="911695546">
    <w:abstractNumId w:val="8"/>
  </w:num>
  <w:num w:numId="23" w16cid:durableId="604731389">
    <w:abstractNumId w:val="9"/>
  </w:num>
  <w:num w:numId="24" w16cid:durableId="2053073671">
    <w:abstractNumId w:val="21"/>
  </w:num>
  <w:num w:numId="25" w16cid:durableId="751974188">
    <w:abstractNumId w:val="11"/>
  </w:num>
  <w:num w:numId="26" w16cid:durableId="169033510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A18"/>
    <w:rsid w:val="00001E57"/>
    <w:rsid w:val="00007D71"/>
    <w:rsid w:val="0001098B"/>
    <w:rsid w:val="0001358B"/>
    <w:rsid w:val="00014038"/>
    <w:rsid w:val="00014AAF"/>
    <w:rsid w:val="00015A2E"/>
    <w:rsid w:val="00017A65"/>
    <w:rsid w:val="0002179D"/>
    <w:rsid w:val="00022224"/>
    <w:rsid w:val="00022CB6"/>
    <w:rsid w:val="00024C01"/>
    <w:rsid w:val="00026ECE"/>
    <w:rsid w:val="0002772D"/>
    <w:rsid w:val="000277B3"/>
    <w:rsid w:val="00027BA6"/>
    <w:rsid w:val="0003098F"/>
    <w:rsid w:val="00031119"/>
    <w:rsid w:val="000316A1"/>
    <w:rsid w:val="0003322A"/>
    <w:rsid w:val="00034F1B"/>
    <w:rsid w:val="000355E6"/>
    <w:rsid w:val="000377A2"/>
    <w:rsid w:val="000402B9"/>
    <w:rsid w:val="000411B3"/>
    <w:rsid w:val="000446CF"/>
    <w:rsid w:val="000449DB"/>
    <w:rsid w:val="00045508"/>
    <w:rsid w:val="00045862"/>
    <w:rsid w:val="0004599F"/>
    <w:rsid w:val="0004653D"/>
    <w:rsid w:val="00047830"/>
    <w:rsid w:val="00047A2A"/>
    <w:rsid w:val="00050881"/>
    <w:rsid w:val="00051746"/>
    <w:rsid w:val="00052603"/>
    <w:rsid w:val="00053BED"/>
    <w:rsid w:val="000556FA"/>
    <w:rsid w:val="0005583E"/>
    <w:rsid w:val="0005598B"/>
    <w:rsid w:val="00056889"/>
    <w:rsid w:val="000573FC"/>
    <w:rsid w:val="000652B0"/>
    <w:rsid w:val="00065A65"/>
    <w:rsid w:val="00065A6B"/>
    <w:rsid w:val="00066800"/>
    <w:rsid w:val="0007008B"/>
    <w:rsid w:val="000723F1"/>
    <w:rsid w:val="00075BAA"/>
    <w:rsid w:val="00075E9C"/>
    <w:rsid w:val="000825E5"/>
    <w:rsid w:val="00082A8C"/>
    <w:rsid w:val="0008460E"/>
    <w:rsid w:val="00086062"/>
    <w:rsid w:val="0008665F"/>
    <w:rsid w:val="00086CFB"/>
    <w:rsid w:val="0009116A"/>
    <w:rsid w:val="0009203F"/>
    <w:rsid w:val="00092569"/>
    <w:rsid w:val="00092A57"/>
    <w:rsid w:val="00092C01"/>
    <w:rsid w:val="00092D1F"/>
    <w:rsid w:val="0009568C"/>
    <w:rsid w:val="00095963"/>
    <w:rsid w:val="000A25EA"/>
    <w:rsid w:val="000A4F30"/>
    <w:rsid w:val="000A5767"/>
    <w:rsid w:val="000A6E9B"/>
    <w:rsid w:val="000B1313"/>
    <w:rsid w:val="000B29FA"/>
    <w:rsid w:val="000B3017"/>
    <w:rsid w:val="000B3C4C"/>
    <w:rsid w:val="000B4185"/>
    <w:rsid w:val="000C1620"/>
    <w:rsid w:val="000C44D7"/>
    <w:rsid w:val="000C6F73"/>
    <w:rsid w:val="000C6FD8"/>
    <w:rsid w:val="000D1810"/>
    <w:rsid w:val="000D3FD6"/>
    <w:rsid w:val="000D6714"/>
    <w:rsid w:val="000E09A0"/>
    <w:rsid w:val="000E2E4C"/>
    <w:rsid w:val="000E3772"/>
    <w:rsid w:val="000E4827"/>
    <w:rsid w:val="000E62F8"/>
    <w:rsid w:val="000E72B8"/>
    <w:rsid w:val="000E7ECA"/>
    <w:rsid w:val="000E7F8B"/>
    <w:rsid w:val="000F2B75"/>
    <w:rsid w:val="000F3E7B"/>
    <w:rsid w:val="00100ED1"/>
    <w:rsid w:val="001039A8"/>
    <w:rsid w:val="001042B5"/>
    <w:rsid w:val="00105466"/>
    <w:rsid w:val="00105F87"/>
    <w:rsid w:val="00107AF7"/>
    <w:rsid w:val="001148FA"/>
    <w:rsid w:val="0011505F"/>
    <w:rsid w:val="00120EF4"/>
    <w:rsid w:val="00122A1F"/>
    <w:rsid w:val="001236B2"/>
    <w:rsid w:val="00124C93"/>
    <w:rsid w:val="0012525A"/>
    <w:rsid w:val="0012566A"/>
    <w:rsid w:val="00125EA0"/>
    <w:rsid w:val="001262AF"/>
    <w:rsid w:val="0013001D"/>
    <w:rsid w:val="00132E2F"/>
    <w:rsid w:val="001338D7"/>
    <w:rsid w:val="00133BA8"/>
    <w:rsid w:val="00135805"/>
    <w:rsid w:val="00135AA0"/>
    <w:rsid w:val="00136DBF"/>
    <w:rsid w:val="00137C66"/>
    <w:rsid w:val="00140DAF"/>
    <w:rsid w:val="00140ECC"/>
    <w:rsid w:val="00142A95"/>
    <w:rsid w:val="001454C2"/>
    <w:rsid w:val="00145F92"/>
    <w:rsid w:val="0014608B"/>
    <w:rsid w:val="00147CFA"/>
    <w:rsid w:val="00151B76"/>
    <w:rsid w:val="00152214"/>
    <w:rsid w:val="001538B9"/>
    <w:rsid w:val="00154474"/>
    <w:rsid w:val="0015595C"/>
    <w:rsid w:val="0015603D"/>
    <w:rsid w:val="00156333"/>
    <w:rsid w:val="001564FF"/>
    <w:rsid w:val="00161BF3"/>
    <w:rsid w:val="0016273A"/>
    <w:rsid w:val="001644D2"/>
    <w:rsid w:val="00165731"/>
    <w:rsid w:val="001658B0"/>
    <w:rsid w:val="001670E7"/>
    <w:rsid w:val="001673D4"/>
    <w:rsid w:val="00171534"/>
    <w:rsid w:val="00172507"/>
    <w:rsid w:val="00172B90"/>
    <w:rsid w:val="00173DBD"/>
    <w:rsid w:val="00174AFA"/>
    <w:rsid w:val="00174C69"/>
    <w:rsid w:val="001757DB"/>
    <w:rsid w:val="00175C85"/>
    <w:rsid w:val="0018514C"/>
    <w:rsid w:val="00190DFE"/>
    <w:rsid w:val="00191249"/>
    <w:rsid w:val="0019301C"/>
    <w:rsid w:val="00193068"/>
    <w:rsid w:val="0019353A"/>
    <w:rsid w:val="00193B3C"/>
    <w:rsid w:val="0019485F"/>
    <w:rsid w:val="00197904"/>
    <w:rsid w:val="001A1C78"/>
    <w:rsid w:val="001A7594"/>
    <w:rsid w:val="001B1062"/>
    <w:rsid w:val="001B22F9"/>
    <w:rsid w:val="001B3AF1"/>
    <w:rsid w:val="001B4986"/>
    <w:rsid w:val="001B7105"/>
    <w:rsid w:val="001B7C6D"/>
    <w:rsid w:val="001D20AE"/>
    <w:rsid w:val="001D59DA"/>
    <w:rsid w:val="001E07E7"/>
    <w:rsid w:val="001E1E19"/>
    <w:rsid w:val="001E5ADD"/>
    <w:rsid w:val="001E7BCC"/>
    <w:rsid w:val="001F1B87"/>
    <w:rsid w:val="001F2398"/>
    <w:rsid w:val="001F319F"/>
    <w:rsid w:val="001F3633"/>
    <w:rsid w:val="001F5CCD"/>
    <w:rsid w:val="001F7AF7"/>
    <w:rsid w:val="00201275"/>
    <w:rsid w:val="002016B4"/>
    <w:rsid w:val="00201C82"/>
    <w:rsid w:val="0020233A"/>
    <w:rsid w:val="002027A1"/>
    <w:rsid w:val="00202F18"/>
    <w:rsid w:val="0020311D"/>
    <w:rsid w:val="00203EB9"/>
    <w:rsid w:val="00205A85"/>
    <w:rsid w:val="00206038"/>
    <w:rsid w:val="00207ECC"/>
    <w:rsid w:val="0021030E"/>
    <w:rsid w:val="00210912"/>
    <w:rsid w:val="002127A7"/>
    <w:rsid w:val="00212D4C"/>
    <w:rsid w:val="002139E9"/>
    <w:rsid w:val="00213C64"/>
    <w:rsid w:val="00215763"/>
    <w:rsid w:val="00216DB7"/>
    <w:rsid w:val="002202A5"/>
    <w:rsid w:val="00220744"/>
    <w:rsid w:val="002232CA"/>
    <w:rsid w:val="0022396C"/>
    <w:rsid w:val="002245CA"/>
    <w:rsid w:val="00225B39"/>
    <w:rsid w:val="00225F90"/>
    <w:rsid w:val="00230133"/>
    <w:rsid w:val="002303E4"/>
    <w:rsid w:val="0023111F"/>
    <w:rsid w:val="00231C28"/>
    <w:rsid w:val="002324DC"/>
    <w:rsid w:val="00232973"/>
    <w:rsid w:val="002366C9"/>
    <w:rsid w:val="00241B25"/>
    <w:rsid w:val="00243661"/>
    <w:rsid w:val="00243E7A"/>
    <w:rsid w:val="0024592C"/>
    <w:rsid w:val="0024647C"/>
    <w:rsid w:val="002466A6"/>
    <w:rsid w:val="0024730F"/>
    <w:rsid w:val="002507B7"/>
    <w:rsid w:val="002515DD"/>
    <w:rsid w:val="0025242F"/>
    <w:rsid w:val="00253DE6"/>
    <w:rsid w:val="002559F8"/>
    <w:rsid w:val="00255F34"/>
    <w:rsid w:val="002561EB"/>
    <w:rsid w:val="00256D72"/>
    <w:rsid w:val="00257417"/>
    <w:rsid w:val="002609A1"/>
    <w:rsid w:val="0026106E"/>
    <w:rsid w:val="0026288B"/>
    <w:rsid w:val="00263779"/>
    <w:rsid w:val="00263802"/>
    <w:rsid w:val="00263DCC"/>
    <w:rsid w:val="00266441"/>
    <w:rsid w:val="002700A9"/>
    <w:rsid w:val="00270F59"/>
    <w:rsid w:val="00271267"/>
    <w:rsid w:val="00272172"/>
    <w:rsid w:val="00273486"/>
    <w:rsid w:val="00276FE4"/>
    <w:rsid w:val="002771ED"/>
    <w:rsid w:val="002775E7"/>
    <w:rsid w:val="00281960"/>
    <w:rsid w:val="002825CC"/>
    <w:rsid w:val="00283A9A"/>
    <w:rsid w:val="002844D8"/>
    <w:rsid w:val="00285899"/>
    <w:rsid w:val="00286F55"/>
    <w:rsid w:val="00287873"/>
    <w:rsid w:val="002903A6"/>
    <w:rsid w:val="002907C8"/>
    <w:rsid w:val="00290F0C"/>
    <w:rsid w:val="0029288C"/>
    <w:rsid w:val="00292CD5"/>
    <w:rsid w:val="002966A3"/>
    <w:rsid w:val="00296F7E"/>
    <w:rsid w:val="002A04CB"/>
    <w:rsid w:val="002A101C"/>
    <w:rsid w:val="002A1651"/>
    <w:rsid w:val="002A3AD9"/>
    <w:rsid w:val="002A4103"/>
    <w:rsid w:val="002A4434"/>
    <w:rsid w:val="002A482E"/>
    <w:rsid w:val="002A56E6"/>
    <w:rsid w:val="002A5D86"/>
    <w:rsid w:val="002A6235"/>
    <w:rsid w:val="002A7702"/>
    <w:rsid w:val="002B163C"/>
    <w:rsid w:val="002B2BF2"/>
    <w:rsid w:val="002B2E97"/>
    <w:rsid w:val="002B395B"/>
    <w:rsid w:val="002B593E"/>
    <w:rsid w:val="002B6DE0"/>
    <w:rsid w:val="002C0185"/>
    <w:rsid w:val="002C0F82"/>
    <w:rsid w:val="002C14F1"/>
    <w:rsid w:val="002C255D"/>
    <w:rsid w:val="002C3C9C"/>
    <w:rsid w:val="002C476D"/>
    <w:rsid w:val="002D1836"/>
    <w:rsid w:val="002D1A07"/>
    <w:rsid w:val="002D1A17"/>
    <w:rsid w:val="002D374E"/>
    <w:rsid w:val="002D43A3"/>
    <w:rsid w:val="002D4903"/>
    <w:rsid w:val="002E2620"/>
    <w:rsid w:val="002E342E"/>
    <w:rsid w:val="002E4095"/>
    <w:rsid w:val="002E4A6E"/>
    <w:rsid w:val="002E7357"/>
    <w:rsid w:val="002F14AB"/>
    <w:rsid w:val="002F1FF9"/>
    <w:rsid w:val="002F3476"/>
    <w:rsid w:val="002F35A7"/>
    <w:rsid w:val="002F60A5"/>
    <w:rsid w:val="002F67D7"/>
    <w:rsid w:val="00301234"/>
    <w:rsid w:val="003012E6"/>
    <w:rsid w:val="0030247B"/>
    <w:rsid w:val="00303F88"/>
    <w:rsid w:val="003044C8"/>
    <w:rsid w:val="003059B8"/>
    <w:rsid w:val="00311848"/>
    <w:rsid w:val="0031190A"/>
    <w:rsid w:val="0031343C"/>
    <w:rsid w:val="00315331"/>
    <w:rsid w:val="00315CD3"/>
    <w:rsid w:val="00316537"/>
    <w:rsid w:val="003177B9"/>
    <w:rsid w:val="00317D5B"/>
    <w:rsid w:val="0032363B"/>
    <w:rsid w:val="00327750"/>
    <w:rsid w:val="00327C93"/>
    <w:rsid w:val="00332BAD"/>
    <w:rsid w:val="003340F6"/>
    <w:rsid w:val="003367D2"/>
    <w:rsid w:val="003417D8"/>
    <w:rsid w:val="00341AF7"/>
    <w:rsid w:val="003423B5"/>
    <w:rsid w:val="00343D77"/>
    <w:rsid w:val="00343E3E"/>
    <w:rsid w:val="00344F04"/>
    <w:rsid w:val="003459B5"/>
    <w:rsid w:val="0035018C"/>
    <w:rsid w:val="0035050F"/>
    <w:rsid w:val="00352933"/>
    <w:rsid w:val="003529E9"/>
    <w:rsid w:val="003550EF"/>
    <w:rsid w:val="00356C33"/>
    <w:rsid w:val="00365AAD"/>
    <w:rsid w:val="00366089"/>
    <w:rsid w:val="00366467"/>
    <w:rsid w:val="00367B9F"/>
    <w:rsid w:val="00370618"/>
    <w:rsid w:val="00371DA9"/>
    <w:rsid w:val="00373F6D"/>
    <w:rsid w:val="003761DA"/>
    <w:rsid w:val="00377878"/>
    <w:rsid w:val="00380B80"/>
    <w:rsid w:val="0038144C"/>
    <w:rsid w:val="00382526"/>
    <w:rsid w:val="0038314A"/>
    <w:rsid w:val="00385974"/>
    <w:rsid w:val="00385CC9"/>
    <w:rsid w:val="00386CC7"/>
    <w:rsid w:val="00386DE5"/>
    <w:rsid w:val="00391A44"/>
    <w:rsid w:val="0039643E"/>
    <w:rsid w:val="003A0945"/>
    <w:rsid w:val="003A1DA3"/>
    <w:rsid w:val="003A35B1"/>
    <w:rsid w:val="003A4406"/>
    <w:rsid w:val="003A6DCF"/>
    <w:rsid w:val="003A70DA"/>
    <w:rsid w:val="003A71ED"/>
    <w:rsid w:val="003B0F23"/>
    <w:rsid w:val="003B3A6B"/>
    <w:rsid w:val="003B5C19"/>
    <w:rsid w:val="003C1567"/>
    <w:rsid w:val="003C17E8"/>
    <w:rsid w:val="003C1B54"/>
    <w:rsid w:val="003C1CF1"/>
    <w:rsid w:val="003C2FA4"/>
    <w:rsid w:val="003C30CC"/>
    <w:rsid w:val="003C365B"/>
    <w:rsid w:val="003C48F4"/>
    <w:rsid w:val="003C5712"/>
    <w:rsid w:val="003C5FF9"/>
    <w:rsid w:val="003C6935"/>
    <w:rsid w:val="003C7845"/>
    <w:rsid w:val="003D10AF"/>
    <w:rsid w:val="003D2AF6"/>
    <w:rsid w:val="003D4689"/>
    <w:rsid w:val="003D4DE9"/>
    <w:rsid w:val="003D5D2E"/>
    <w:rsid w:val="003D6E0D"/>
    <w:rsid w:val="003D6F07"/>
    <w:rsid w:val="003D7A2E"/>
    <w:rsid w:val="003E01C2"/>
    <w:rsid w:val="003E303A"/>
    <w:rsid w:val="003E3D95"/>
    <w:rsid w:val="003E4AD5"/>
    <w:rsid w:val="003E500D"/>
    <w:rsid w:val="003E50AE"/>
    <w:rsid w:val="003E5192"/>
    <w:rsid w:val="003E6C4F"/>
    <w:rsid w:val="003E6CAE"/>
    <w:rsid w:val="003F17FE"/>
    <w:rsid w:val="003F249F"/>
    <w:rsid w:val="003F4337"/>
    <w:rsid w:val="003F50C4"/>
    <w:rsid w:val="003F6679"/>
    <w:rsid w:val="00401675"/>
    <w:rsid w:val="00406DB5"/>
    <w:rsid w:val="00406F8F"/>
    <w:rsid w:val="00411485"/>
    <w:rsid w:val="00411C27"/>
    <w:rsid w:val="00412278"/>
    <w:rsid w:val="004124BE"/>
    <w:rsid w:val="00413076"/>
    <w:rsid w:val="00413BF0"/>
    <w:rsid w:val="004164E0"/>
    <w:rsid w:val="004179B2"/>
    <w:rsid w:val="00417FE2"/>
    <w:rsid w:val="00421A15"/>
    <w:rsid w:val="00423621"/>
    <w:rsid w:val="004238B5"/>
    <w:rsid w:val="00423CB0"/>
    <w:rsid w:val="00424295"/>
    <w:rsid w:val="00427D4B"/>
    <w:rsid w:val="004325F6"/>
    <w:rsid w:val="004343FF"/>
    <w:rsid w:val="00436B79"/>
    <w:rsid w:val="0044126F"/>
    <w:rsid w:val="00442739"/>
    <w:rsid w:val="00442ECD"/>
    <w:rsid w:val="00443420"/>
    <w:rsid w:val="004447B1"/>
    <w:rsid w:val="00446991"/>
    <w:rsid w:val="00446B39"/>
    <w:rsid w:val="00446D9E"/>
    <w:rsid w:val="00446DC9"/>
    <w:rsid w:val="00447CC7"/>
    <w:rsid w:val="00450328"/>
    <w:rsid w:val="0045142F"/>
    <w:rsid w:val="004528D5"/>
    <w:rsid w:val="0045341D"/>
    <w:rsid w:val="00457EAE"/>
    <w:rsid w:val="004603EA"/>
    <w:rsid w:val="00460E03"/>
    <w:rsid w:val="0046159A"/>
    <w:rsid w:val="00462001"/>
    <w:rsid w:val="004644F0"/>
    <w:rsid w:val="00466892"/>
    <w:rsid w:val="00467048"/>
    <w:rsid w:val="00470020"/>
    <w:rsid w:val="00472013"/>
    <w:rsid w:val="00474212"/>
    <w:rsid w:val="00474F2C"/>
    <w:rsid w:val="004779C7"/>
    <w:rsid w:val="004829FD"/>
    <w:rsid w:val="00485A27"/>
    <w:rsid w:val="0049050F"/>
    <w:rsid w:val="00490956"/>
    <w:rsid w:val="00491C66"/>
    <w:rsid w:val="0049211A"/>
    <w:rsid w:val="00492ECA"/>
    <w:rsid w:val="004933E5"/>
    <w:rsid w:val="004956C4"/>
    <w:rsid w:val="004A1406"/>
    <w:rsid w:val="004A4A0C"/>
    <w:rsid w:val="004A590D"/>
    <w:rsid w:val="004A7D09"/>
    <w:rsid w:val="004B0A0C"/>
    <w:rsid w:val="004B114C"/>
    <w:rsid w:val="004B4511"/>
    <w:rsid w:val="004B60F1"/>
    <w:rsid w:val="004B675B"/>
    <w:rsid w:val="004B718D"/>
    <w:rsid w:val="004B76AB"/>
    <w:rsid w:val="004C0A55"/>
    <w:rsid w:val="004C121D"/>
    <w:rsid w:val="004C40DC"/>
    <w:rsid w:val="004C76D3"/>
    <w:rsid w:val="004C7FDB"/>
    <w:rsid w:val="004D15B2"/>
    <w:rsid w:val="004D1B7A"/>
    <w:rsid w:val="004D1DC2"/>
    <w:rsid w:val="004D7B95"/>
    <w:rsid w:val="004E26B7"/>
    <w:rsid w:val="004E3570"/>
    <w:rsid w:val="004E6862"/>
    <w:rsid w:val="004E7DEA"/>
    <w:rsid w:val="004F159F"/>
    <w:rsid w:val="004F2F28"/>
    <w:rsid w:val="004F503A"/>
    <w:rsid w:val="004F5CD0"/>
    <w:rsid w:val="004F6322"/>
    <w:rsid w:val="004F68A2"/>
    <w:rsid w:val="004F713E"/>
    <w:rsid w:val="004F71DE"/>
    <w:rsid w:val="004F72E2"/>
    <w:rsid w:val="004F7F4E"/>
    <w:rsid w:val="0050009D"/>
    <w:rsid w:val="00500512"/>
    <w:rsid w:val="005006A0"/>
    <w:rsid w:val="00504503"/>
    <w:rsid w:val="00504E94"/>
    <w:rsid w:val="005054C7"/>
    <w:rsid w:val="0050679A"/>
    <w:rsid w:val="00507165"/>
    <w:rsid w:val="00511B15"/>
    <w:rsid w:val="00514D95"/>
    <w:rsid w:val="00520722"/>
    <w:rsid w:val="00522598"/>
    <w:rsid w:val="00522CB7"/>
    <w:rsid w:val="00524CDD"/>
    <w:rsid w:val="0052746C"/>
    <w:rsid w:val="00532068"/>
    <w:rsid w:val="00532D31"/>
    <w:rsid w:val="005335FA"/>
    <w:rsid w:val="00533906"/>
    <w:rsid w:val="005352CF"/>
    <w:rsid w:val="00536077"/>
    <w:rsid w:val="005361BC"/>
    <w:rsid w:val="00536D05"/>
    <w:rsid w:val="005402B7"/>
    <w:rsid w:val="00540A82"/>
    <w:rsid w:val="005436FF"/>
    <w:rsid w:val="00545709"/>
    <w:rsid w:val="00546088"/>
    <w:rsid w:val="00546F6B"/>
    <w:rsid w:val="005504AE"/>
    <w:rsid w:val="00552E3E"/>
    <w:rsid w:val="00553EB0"/>
    <w:rsid w:val="00554DD4"/>
    <w:rsid w:val="005553E5"/>
    <w:rsid w:val="005564FD"/>
    <w:rsid w:val="00561219"/>
    <w:rsid w:val="005621E1"/>
    <w:rsid w:val="00564968"/>
    <w:rsid w:val="00564B7B"/>
    <w:rsid w:val="00566035"/>
    <w:rsid w:val="005667E1"/>
    <w:rsid w:val="00566C29"/>
    <w:rsid w:val="00566E6F"/>
    <w:rsid w:val="00567C7A"/>
    <w:rsid w:val="0057126F"/>
    <w:rsid w:val="00571F7D"/>
    <w:rsid w:val="005725BA"/>
    <w:rsid w:val="00574BCE"/>
    <w:rsid w:val="00575124"/>
    <w:rsid w:val="00575834"/>
    <w:rsid w:val="005758AD"/>
    <w:rsid w:val="0057738C"/>
    <w:rsid w:val="005810F1"/>
    <w:rsid w:val="00581B30"/>
    <w:rsid w:val="0058303E"/>
    <w:rsid w:val="00583C86"/>
    <w:rsid w:val="00584FB8"/>
    <w:rsid w:val="00586275"/>
    <w:rsid w:val="005879C6"/>
    <w:rsid w:val="00590C12"/>
    <w:rsid w:val="005910B5"/>
    <w:rsid w:val="00592EC4"/>
    <w:rsid w:val="00593333"/>
    <w:rsid w:val="00593626"/>
    <w:rsid w:val="005942A5"/>
    <w:rsid w:val="005962DA"/>
    <w:rsid w:val="005966B4"/>
    <w:rsid w:val="005970E2"/>
    <w:rsid w:val="005A01A3"/>
    <w:rsid w:val="005A096B"/>
    <w:rsid w:val="005A1B86"/>
    <w:rsid w:val="005B0543"/>
    <w:rsid w:val="005B5237"/>
    <w:rsid w:val="005B6CD6"/>
    <w:rsid w:val="005B77E3"/>
    <w:rsid w:val="005C0D6F"/>
    <w:rsid w:val="005C24E5"/>
    <w:rsid w:val="005C3957"/>
    <w:rsid w:val="005C4326"/>
    <w:rsid w:val="005C6561"/>
    <w:rsid w:val="005C6674"/>
    <w:rsid w:val="005C6A9C"/>
    <w:rsid w:val="005C7226"/>
    <w:rsid w:val="005C72EA"/>
    <w:rsid w:val="005D337A"/>
    <w:rsid w:val="005D40FA"/>
    <w:rsid w:val="005D47D3"/>
    <w:rsid w:val="005D7C2B"/>
    <w:rsid w:val="005E009E"/>
    <w:rsid w:val="005E0891"/>
    <w:rsid w:val="005E1BB7"/>
    <w:rsid w:val="005E1ED8"/>
    <w:rsid w:val="005E2ADF"/>
    <w:rsid w:val="005E40D1"/>
    <w:rsid w:val="005E6566"/>
    <w:rsid w:val="005F2B0D"/>
    <w:rsid w:val="005F682C"/>
    <w:rsid w:val="005F71A4"/>
    <w:rsid w:val="00601E26"/>
    <w:rsid w:val="00604C26"/>
    <w:rsid w:val="00605C35"/>
    <w:rsid w:val="00612637"/>
    <w:rsid w:val="00612C11"/>
    <w:rsid w:val="00612E4B"/>
    <w:rsid w:val="00613D83"/>
    <w:rsid w:val="006151DE"/>
    <w:rsid w:val="0061539E"/>
    <w:rsid w:val="0062124F"/>
    <w:rsid w:val="00622108"/>
    <w:rsid w:val="00622D77"/>
    <w:rsid w:val="00624084"/>
    <w:rsid w:val="006259C2"/>
    <w:rsid w:val="00625E55"/>
    <w:rsid w:val="0062731E"/>
    <w:rsid w:val="00631654"/>
    <w:rsid w:val="00631C9B"/>
    <w:rsid w:val="00632EEF"/>
    <w:rsid w:val="00633A33"/>
    <w:rsid w:val="00634251"/>
    <w:rsid w:val="00636B18"/>
    <w:rsid w:val="00637BC4"/>
    <w:rsid w:val="00637CA1"/>
    <w:rsid w:val="006407D9"/>
    <w:rsid w:val="00640F34"/>
    <w:rsid w:val="006415D9"/>
    <w:rsid w:val="00644362"/>
    <w:rsid w:val="00645A4A"/>
    <w:rsid w:val="00646EBC"/>
    <w:rsid w:val="006507AC"/>
    <w:rsid w:val="00650FB9"/>
    <w:rsid w:val="00652113"/>
    <w:rsid w:val="0065309C"/>
    <w:rsid w:val="00653130"/>
    <w:rsid w:val="00653907"/>
    <w:rsid w:val="00657DC1"/>
    <w:rsid w:val="006625B3"/>
    <w:rsid w:val="00666D35"/>
    <w:rsid w:val="00667899"/>
    <w:rsid w:val="00667BB0"/>
    <w:rsid w:val="006708DD"/>
    <w:rsid w:val="00670A4F"/>
    <w:rsid w:val="00673BF6"/>
    <w:rsid w:val="00674B6B"/>
    <w:rsid w:val="00674D16"/>
    <w:rsid w:val="006804B9"/>
    <w:rsid w:val="00684E07"/>
    <w:rsid w:val="006858EB"/>
    <w:rsid w:val="00690712"/>
    <w:rsid w:val="006950E0"/>
    <w:rsid w:val="0069551D"/>
    <w:rsid w:val="00696144"/>
    <w:rsid w:val="006962B6"/>
    <w:rsid w:val="00696794"/>
    <w:rsid w:val="00696B06"/>
    <w:rsid w:val="006A0481"/>
    <w:rsid w:val="006A19CC"/>
    <w:rsid w:val="006A2890"/>
    <w:rsid w:val="006A2C21"/>
    <w:rsid w:val="006A31BC"/>
    <w:rsid w:val="006A4088"/>
    <w:rsid w:val="006A440A"/>
    <w:rsid w:val="006A4764"/>
    <w:rsid w:val="006A4E53"/>
    <w:rsid w:val="006A58BB"/>
    <w:rsid w:val="006A6117"/>
    <w:rsid w:val="006A628B"/>
    <w:rsid w:val="006A72D2"/>
    <w:rsid w:val="006A7B31"/>
    <w:rsid w:val="006B05AB"/>
    <w:rsid w:val="006B0CBD"/>
    <w:rsid w:val="006B2948"/>
    <w:rsid w:val="006B379C"/>
    <w:rsid w:val="006C0300"/>
    <w:rsid w:val="006C0AB3"/>
    <w:rsid w:val="006C18F6"/>
    <w:rsid w:val="006C1E1B"/>
    <w:rsid w:val="006C1E25"/>
    <w:rsid w:val="006C73D7"/>
    <w:rsid w:val="006C760D"/>
    <w:rsid w:val="006D0068"/>
    <w:rsid w:val="006D0BCC"/>
    <w:rsid w:val="006D2021"/>
    <w:rsid w:val="006D3314"/>
    <w:rsid w:val="006D5E01"/>
    <w:rsid w:val="006E2941"/>
    <w:rsid w:val="006E33CF"/>
    <w:rsid w:val="006E4B0B"/>
    <w:rsid w:val="006E50E7"/>
    <w:rsid w:val="006E5D56"/>
    <w:rsid w:val="006E5E01"/>
    <w:rsid w:val="006E6016"/>
    <w:rsid w:val="006E71B3"/>
    <w:rsid w:val="006F00B4"/>
    <w:rsid w:val="006F1256"/>
    <w:rsid w:val="006F275D"/>
    <w:rsid w:val="006F581F"/>
    <w:rsid w:val="006F6C6D"/>
    <w:rsid w:val="0070037B"/>
    <w:rsid w:val="007013C0"/>
    <w:rsid w:val="00703945"/>
    <w:rsid w:val="00703B97"/>
    <w:rsid w:val="00704560"/>
    <w:rsid w:val="00704AF2"/>
    <w:rsid w:val="00704BC8"/>
    <w:rsid w:val="00705528"/>
    <w:rsid w:val="0070698E"/>
    <w:rsid w:val="007074EA"/>
    <w:rsid w:val="00712E62"/>
    <w:rsid w:val="00712EBF"/>
    <w:rsid w:val="00713725"/>
    <w:rsid w:val="00714160"/>
    <w:rsid w:val="007143F9"/>
    <w:rsid w:val="00717487"/>
    <w:rsid w:val="0072133A"/>
    <w:rsid w:val="00722D42"/>
    <w:rsid w:val="00722F4E"/>
    <w:rsid w:val="00723059"/>
    <w:rsid w:val="007246E1"/>
    <w:rsid w:val="007249B0"/>
    <w:rsid w:val="00727A39"/>
    <w:rsid w:val="00727F3B"/>
    <w:rsid w:val="00730DD9"/>
    <w:rsid w:val="00732133"/>
    <w:rsid w:val="0073294A"/>
    <w:rsid w:val="00733C35"/>
    <w:rsid w:val="007346EC"/>
    <w:rsid w:val="00734A4E"/>
    <w:rsid w:val="00734BF3"/>
    <w:rsid w:val="00737C9D"/>
    <w:rsid w:val="007423BA"/>
    <w:rsid w:val="00743DFB"/>
    <w:rsid w:val="0074405C"/>
    <w:rsid w:val="00745111"/>
    <w:rsid w:val="00745DD3"/>
    <w:rsid w:val="00746929"/>
    <w:rsid w:val="00750175"/>
    <w:rsid w:val="007517EA"/>
    <w:rsid w:val="0075236B"/>
    <w:rsid w:val="00752801"/>
    <w:rsid w:val="00754A8C"/>
    <w:rsid w:val="00754C68"/>
    <w:rsid w:val="00755E60"/>
    <w:rsid w:val="00756618"/>
    <w:rsid w:val="00757F72"/>
    <w:rsid w:val="00761182"/>
    <w:rsid w:val="007611B3"/>
    <w:rsid w:val="007630F3"/>
    <w:rsid w:val="00763CE8"/>
    <w:rsid w:val="00764244"/>
    <w:rsid w:val="007672EF"/>
    <w:rsid w:val="007678E3"/>
    <w:rsid w:val="00767D50"/>
    <w:rsid w:val="0077148B"/>
    <w:rsid w:val="0077587C"/>
    <w:rsid w:val="00776CCB"/>
    <w:rsid w:val="00776E2E"/>
    <w:rsid w:val="00777257"/>
    <w:rsid w:val="0078028D"/>
    <w:rsid w:val="00781EF3"/>
    <w:rsid w:val="00783144"/>
    <w:rsid w:val="00784E65"/>
    <w:rsid w:val="007869AD"/>
    <w:rsid w:val="00786BEB"/>
    <w:rsid w:val="0078730D"/>
    <w:rsid w:val="007873C2"/>
    <w:rsid w:val="00787554"/>
    <w:rsid w:val="00787DB4"/>
    <w:rsid w:val="00790133"/>
    <w:rsid w:val="00791464"/>
    <w:rsid w:val="00791CAB"/>
    <w:rsid w:val="00792E13"/>
    <w:rsid w:val="00794BB2"/>
    <w:rsid w:val="00796098"/>
    <w:rsid w:val="00797157"/>
    <w:rsid w:val="007A03F9"/>
    <w:rsid w:val="007A078F"/>
    <w:rsid w:val="007A09A6"/>
    <w:rsid w:val="007A09E1"/>
    <w:rsid w:val="007A792B"/>
    <w:rsid w:val="007A7D00"/>
    <w:rsid w:val="007B7BFA"/>
    <w:rsid w:val="007B7D78"/>
    <w:rsid w:val="007C1920"/>
    <w:rsid w:val="007C7862"/>
    <w:rsid w:val="007D1443"/>
    <w:rsid w:val="007D1652"/>
    <w:rsid w:val="007D51F1"/>
    <w:rsid w:val="007D750D"/>
    <w:rsid w:val="007D7B0A"/>
    <w:rsid w:val="007E15FC"/>
    <w:rsid w:val="007E1D81"/>
    <w:rsid w:val="007E253F"/>
    <w:rsid w:val="007E5CD9"/>
    <w:rsid w:val="007E5DA6"/>
    <w:rsid w:val="007E6923"/>
    <w:rsid w:val="007F2272"/>
    <w:rsid w:val="007F26F9"/>
    <w:rsid w:val="007F397B"/>
    <w:rsid w:val="007F39F1"/>
    <w:rsid w:val="007F69DA"/>
    <w:rsid w:val="008016F9"/>
    <w:rsid w:val="00802EF8"/>
    <w:rsid w:val="00806B9D"/>
    <w:rsid w:val="008102AD"/>
    <w:rsid w:val="00811A64"/>
    <w:rsid w:val="0081339F"/>
    <w:rsid w:val="00814AF2"/>
    <w:rsid w:val="008150B1"/>
    <w:rsid w:val="008153C0"/>
    <w:rsid w:val="00815494"/>
    <w:rsid w:val="008225D6"/>
    <w:rsid w:val="00822712"/>
    <w:rsid w:val="00822DEC"/>
    <w:rsid w:val="008243E6"/>
    <w:rsid w:val="00824A33"/>
    <w:rsid w:val="0082527C"/>
    <w:rsid w:val="00825640"/>
    <w:rsid w:val="008258B0"/>
    <w:rsid w:val="00827E5C"/>
    <w:rsid w:val="00830998"/>
    <w:rsid w:val="0083551B"/>
    <w:rsid w:val="008442F1"/>
    <w:rsid w:val="00845BCF"/>
    <w:rsid w:val="00851BC6"/>
    <w:rsid w:val="00851C06"/>
    <w:rsid w:val="00851EB9"/>
    <w:rsid w:val="00857315"/>
    <w:rsid w:val="00857899"/>
    <w:rsid w:val="0086054D"/>
    <w:rsid w:val="00861B17"/>
    <w:rsid w:val="008651B9"/>
    <w:rsid w:val="008653D1"/>
    <w:rsid w:val="00865BE5"/>
    <w:rsid w:val="0086667D"/>
    <w:rsid w:val="00871CD8"/>
    <w:rsid w:val="00873206"/>
    <w:rsid w:val="008739E5"/>
    <w:rsid w:val="00874B36"/>
    <w:rsid w:val="00875E3F"/>
    <w:rsid w:val="00876D72"/>
    <w:rsid w:val="00877414"/>
    <w:rsid w:val="0088241E"/>
    <w:rsid w:val="00882895"/>
    <w:rsid w:val="00883E5D"/>
    <w:rsid w:val="008841CA"/>
    <w:rsid w:val="0088494A"/>
    <w:rsid w:val="00884E70"/>
    <w:rsid w:val="0088791B"/>
    <w:rsid w:val="00887C04"/>
    <w:rsid w:val="00891535"/>
    <w:rsid w:val="00892B30"/>
    <w:rsid w:val="0089485D"/>
    <w:rsid w:val="0089634B"/>
    <w:rsid w:val="0089660C"/>
    <w:rsid w:val="008A2A27"/>
    <w:rsid w:val="008A42CC"/>
    <w:rsid w:val="008A42D8"/>
    <w:rsid w:val="008A47A8"/>
    <w:rsid w:val="008A6E0D"/>
    <w:rsid w:val="008A712D"/>
    <w:rsid w:val="008B0F5C"/>
    <w:rsid w:val="008B3D91"/>
    <w:rsid w:val="008B4276"/>
    <w:rsid w:val="008B5326"/>
    <w:rsid w:val="008B743C"/>
    <w:rsid w:val="008B764F"/>
    <w:rsid w:val="008C1DA1"/>
    <w:rsid w:val="008C2197"/>
    <w:rsid w:val="008C3493"/>
    <w:rsid w:val="008C3EE5"/>
    <w:rsid w:val="008C4429"/>
    <w:rsid w:val="008D11A6"/>
    <w:rsid w:val="008D2D64"/>
    <w:rsid w:val="008D3416"/>
    <w:rsid w:val="008D3B7E"/>
    <w:rsid w:val="008D3C37"/>
    <w:rsid w:val="008D46DE"/>
    <w:rsid w:val="008D5B13"/>
    <w:rsid w:val="008D6822"/>
    <w:rsid w:val="008D6BE6"/>
    <w:rsid w:val="008D7978"/>
    <w:rsid w:val="008E24B7"/>
    <w:rsid w:val="008E2E58"/>
    <w:rsid w:val="008E5D28"/>
    <w:rsid w:val="008E715F"/>
    <w:rsid w:val="008F0440"/>
    <w:rsid w:val="008F057F"/>
    <w:rsid w:val="008F148F"/>
    <w:rsid w:val="008F1EC9"/>
    <w:rsid w:val="008F269A"/>
    <w:rsid w:val="008F6D9D"/>
    <w:rsid w:val="008F7502"/>
    <w:rsid w:val="0090168C"/>
    <w:rsid w:val="00902E07"/>
    <w:rsid w:val="00907DE3"/>
    <w:rsid w:val="0091003F"/>
    <w:rsid w:val="00911EEE"/>
    <w:rsid w:val="00912D0A"/>
    <w:rsid w:val="00913360"/>
    <w:rsid w:val="00915621"/>
    <w:rsid w:val="009229B3"/>
    <w:rsid w:val="0093134C"/>
    <w:rsid w:val="00931E13"/>
    <w:rsid w:val="00933DE0"/>
    <w:rsid w:val="00934AB7"/>
    <w:rsid w:val="00935858"/>
    <w:rsid w:val="00936543"/>
    <w:rsid w:val="00937415"/>
    <w:rsid w:val="00941BDE"/>
    <w:rsid w:val="00944776"/>
    <w:rsid w:val="009448D1"/>
    <w:rsid w:val="00945B9D"/>
    <w:rsid w:val="00951390"/>
    <w:rsid w:val="00951732"/>
    <w:rsid w:val="009517C7"/>
    <w:rsid w:val="009527BB"/>
    <w:rsid w:val="00954526"/>
    <w:rsid w:val="00954F7A"/>
    <w:rsid w:val="00955349"/>
    <w:rsid w:val="00955F3E"/>
    <w:rsid w:val="00956FF2"/>
    <w:rsid w:val="00957214"/>
    <w:rsid w:val="009617F0"/>
    <w:rsid w:val="00961979"/>
    <w:rsid w:val="0096401B"/>
    <w:rsid w:val="0096528D"/>
    <w:rsid w:val="00966290"/>
    <w:rsid w:val="00967FD6"/>
    <w:rsid w:val="00970BA7"/>
    <w:rsid w:val="009728D5"/>
    <w:rsid w:val="00975967"/>
    <w:rsid w:val="00977ECC"/>
    <w:rsid w:val="00983243"/>
    <w:rsid w:val="00983811"/>
    <w:rsid w:val="009838C6"/>
    <w:rsid w:val="0098451B"/>
    <w:rsid w:val="00984E61"/>
    <w:rsid w:val="00986AA2"/>
    <w:rsid w:val="009877E9"/>
    <w:rsid w:val="00987A98"/>
    <w:rsid w:val="00987CC8"/>
    <w:rsid w:val="00990CBE"/>
    <w:rsid w:val="00991306"/>
    <w:rsid w:val="00991F6D"/>
    <w:rsid w:val="00992032"/>
    <w:rsid w:val="009925AA"/>
    <w:rsid w:val="00992A13"/>
    <w:rsid w:val="00993FAC"/>
    <w:rsid w:val="0099522A"/>
    <w:rsid w:val="00996C88"/>
    <w:rsid w:val="009A0470"/>
    <w:rsid w:val="009A0E96"/>
    <w:rsid w:val="009A2083"/>
    <w:rsid w:val="009A5886"/>
    <w:rsid w:val="009A76FA"/>
    <w:rsid w:val="009B4CE6"/>
    <w:rsid w:val="009C1073"/>
    <w:rsid w:val="009C1F93"/>
    <w:rsid w:val="009D2BBB"/>
    <w:rsid w:val="009D4C17"/>
    <w:rsid w:val="009D6EC6"/>
    <w:rsid w:val="009D790B"/>
    <w:rsid w:val="009D7E55"/>
    <w:rsid w:val="009E1C62"/>
    <w:rsid w:val="009E3827"/>
    <w:rsid w:val="009E6AD6"/>
    <w:rsid w:val="009E6EB2"/>
    <w:rsid w:val="009F1779"/>
    <w:rsid w:val="009F397C"/>
    <w:rsid w:val="009F3DC1"/>
    <w:rsid w:val="009F4327"/>
    <w:rsid w:val="009F4A65"/>
    <w:rsid w:val="009F53DE"/>
    <w:rsid w:val="009F715F"/>
    <w:rsid w:val="009F77A0"/>
    <w:rsid w:val="009F7F3D"/>
    <w:rsid w:val="00A00FEE"/>
    <w:rsid w:val="00A03278"/>
    <w:rsid w:val="00A03D4B"/>
    <w:rsid w:val="00A04C6C"/>
    <w:rsid w:val="00A05A4D"/>
    <w:rsid w:val="00A110C3"/>
    <w:rsid w:val="00A1285D"/>
    <w:rsid w:val="00A13210"/>
    <w:rsid w:val="00A13235"/>
    <w:rsid w:val="00A141FD"/>
    <w:rsid w:val="00A156B1"/>
    <w:rsid w:val="00A16EDC"/>
    <w:rsid w:val="00A22198"/>
    <w:rsid w:val="00A2348B"/>
    <w:rsid w:val="00A2498B"/>
    <w:rsid w:val="00A24A32"/>
    <w:rsid w:val="00A24F44"/>
    <w:rsid w:val="00A24F8A"/>
    <w:rsid w:val="00A2678D"/>
    <w:rsid w:val="00A2781F"/>
    <w:rsid w:val="00A300CD"/>
    <w:rsid w:val="00A31AD2"/>
    <w:rsid w:val="00A35BD6"/>
    <w:rsid w:val="00A35C0C"/>
    <w:rsid w:val="00A404A7"/>
    <w:rsid w:val="00A40E31"/>
    <w:rsid w:val="00A40F30"/>
    <w:rsid w:val="00A410BB"/>
    <w:rsid w:val="00A41314"/>
    <w:rsid w:val="00A41939"/>
    <w:rsid w:val="00A451A0"/>
    <w:rsid w:val="00A45581"/>
    <w:rsid w:val="00A4580E"/>
    <w:rsid w:val="00A50839"/>
    <w:rsid w:val="00A51982"/>
    <w:rsid w:val="00A528DC"/>
    <w:rsid w:val="00A535AB"/>
    <w:rsid w:val="00A55C1D"/>
    <w:rsid w:val="00A55E87"/>
    <w:rsid w:val="00A60DF4"/>
    <w:rsid w:val="00A63A95"/>
    <w:rsid w:val="00A66B3C"/>
    <w:rsid w:val="00A67093"/>
    <w:rsid w:val="00A7166B"/>
    <w:rsid w:val="00A75382"/>
    <w:rsid w:val="00A7591C"/>
    <w:rsid w:val="00A818D8"/>
    <w:rsid w:val="00A84F98"/>
    <w:rsid w:val="00A85045"/>
    <w:rsid w:val="00A85930"/>
    <w:rsid w:val="00A85AE0"/>
    <w:rsid w:val="00A85F31"/>
    <w:rsid w:val="00A86215"/>
    <w:rsid w:val="00A86591"/>
    <w:rsid w:val="00A87F53"/>
    <w:rsid w:val="00A900BD"/>
    <w:rsid w:val="00A9087A"/>
    <w:rsid w:val="00A932F6"/>
    <w:rsid w:val="00A9479D"/>
    <w:rsid w:val="00A95E67"/>
    <w:rsid w:val="00A96D20"/>
    <w:rsid w:val="00A97ABA"/>
    <w:rsid w:val="00A97B7D"/>
    <w:rsid w:val="00AA03AA"/>
    <w:rsid w:val="00AA06E0"/>
    <w:rsid w:val="00AA1002"/>
    <w:rsid w:val="00AA1D07"/>
    <w:rsid w:val="00AA4939"/>
    <w:rsid w:val="00AA4944"/>
    <w:rsid w:val="00AA6AC7"/>
    <w:rsid w:val="00AB0804"/>
    <w:rsid w:val="00AB17B0"/>
    <w:rsid w:val="00AB198E"/>
    <w:rsid w:val="00AB2A4D"/>
    <w:rsid w:val="00AB2B79"/>
    <w:rsid w:val="00AB3359"/>
    <w:rsid w:val="00AB33E1"/>
    <w:rsid w:val="00AB4BB3"/>
    <w:rsid w:val="00AB5C8C"/>
    <w:rsid w:val="00AC0CB6"/>
    <w:rsid w:val="00AC14FF"/>
    <w:rsid w:val="00AC2A58"/>
    <w:rsid w:val="00AC6C60"/>
    <w:rsid w:val="00AD1646"/>
    <w:rsid w:val="00AD1FE2"/>
    <w:rsid w:val="00AD268F"/>
    <w:rsid w:val="00AD4443"/>
    <w:rsid w:val="00AD44BA"/>
    <w:rsid w:val="00AD52D7"/>
    <w:rsid w:val="00AD619C"/>
    <w:rsid w:val="00AD7B3D"/>
    <w:rsid w:val="00AD7D67"/>
    <w:rsid w:val="00AE0334"/>
    <w:rsid w:val="00AE3003"/>
    <w:rsid w:val="00AE39D6"/>
    <w:rsid w:val="00AE5741"/>
    <w:rsid w:val="00AE6702"/>
    <w:rsid w:val="00AE6CB9"/>
    <w:rsid w:val="00AF1423"/>
    <w:rsid w:val="00AF1575"/>
    <w:rsid w:val="00AF4E03"/>
    <w:rsid w:val="00AF59F3"/>
    <w:rsid w:val="00AF632A"/>
    <w:rsid w:val="00B00B1E"/>
    <w:rsid w:val="00B0261E"/>
    <w:rsid w:val="00B053FC"/>
    <w:rsid w:val="00B06630"/>
    <w:rsid w:val="00B06E03"/>
    <w:rsid w:val="00B07632"/>
    <w:rsid w:val="00B115E6"/>
    <w:rsid w:val="00B12F0E"/>
    <w:rsid w:val="00B13FCF"/>
    <w:rsid w:val="00B1417F"/>
    <w:rsid w:val="00B14D92"/>
    <w:rsid w:val="00B14E94"/>
    <w:rsid w:val="00B16D67"/>
    <w:rsid w:val="00B17BB7"/>
    <w:rsid w:val="00B20432"/>
    <w:rsid w:val="00B2127E"/>
    <w:rsid w:val="00B223D5"/>
    <w:rsid w:val="00B2340E"/>
    <w:rsid w:val="00B23EB9"/>
    <w:rsid w:val="00B2584C"/>
    <w:rsid w:val="00B25CEA"/>
    <w:rsid w:val="00B26045"/>
    <w:rsid w:val="00B260B8"/>
    <w:rsid w:val="00B26249"/>
    <w:rsid w:val="00B30478"/>
    <w:rsid w:val="00B315DA"/>
    <w:rsid w:val="00B34CC2"/>
    <w:rsid w:val="00B35B3E"/>
    <w:rsid w:val="00B35B5F"/>
    <w:rsid w:val="00B35C08"/>
    <w:rsid w:val="00B37C67"/>
    <w:rsid w:val="00B37D62"/>
    <w:rsid w:val="00B40DAA"/>
    <w:rsid w:val="00B40FA6"/>
    <w:rsid w:val="00B4137E"/>
    <w:rsid w:val="00B42F33"/>
    <w:rsid w:val="00B42FC8"/>
    <w:rsid w:val="00B43AF1"/>
    <w:rsid w:val="00B44A8F"/>
    <w:rsid w:val="00B44BFE"/>
    <w:rsid w:val="00B4691F"/>
    <w:rsid w:val="00B46A3D"/>
    <w:rsid w:val="00B46A95"/>
    <w:rsid w:val="00B46B15"/>
    <w:rsid w:val="00B47493"/>
    <w:rsid w:val="00B47B39"/>
    <w:rsid w:val="00B52699"/>
    <w:rsid w:val="00B541EF"/>
    <w:rsid w:val="00B548B1"/>
    <w:rsid w:val="00B54C9B"/>
    <w:rsid w:val="00B54CC9"/>
    <w:rsid w:val="00B60798"/>
    <w:rsid w:val="00B63550"/>
    <w:rsid w:val="00B64FD1"/>
    <w:rsid w:val="00B72552"/>
    <w:rsid w:val="00B748E0"/>
    <w:rsid w:val="00B74E76"/>
    <w:rsid w:val="00B75851"/>
    <w:rsid w:val="00B758BB"/>
    <w:rsid w:val="00B75E08"/>
    <w:rsid w:val="00B804D3"/>
    <w:rsid w:val="00B82604"/>
    <w:rsid w:val="00B82727"/>
    <w:rsid w:val="00B840E6"/>
    <w:rsid w:val="00B84ECA"/>
    <w:rsid w:val="00B853EE"/>
    <w:rsid w:val="00B901A6"/>
    <w:rsid w:val="00B943C4"/>
    <w:rsid w:val="00B94AA2"/>
    <w:rsid w:val="00B9523B"/>
    <w:rsid w:val="00B957A3"/>
    <w:rsid w:val="00B95A77"/>
    <w:rsid w:val="00BA2992"/>
    <w:rsid w:val="00BA3D9D"/>
    <w:rsid w:val="00BA4B99"/>
    <w:rsid w:val="00BA59A0"/>
    <w:rsid w:val="00BA7335"/>
    <w:rsid w:val="00BB024C"/>
    <w:rsid w:val="00BB0AE8"/>
    <w:rsid w:val="00BB371A"/>
    <w:rsid w:val="00BB70AC"/>
    <w:rsid w:val="00BB7D3B"/>
    <w:rsid w:val="00BC029D"/>
    <w:rsid w:val="00BC588E"/>
    <w:rsid w:val="00BC5F20"/>
    <w:rsid w:val="00BC60ED"/>
    <w:rsid w:val="00BC6684"/>
    <w:rsid w:val="00BC6783"/>
    <w:rsid w:val="00BC6C97"/>
    <w:rsid w:val="00BD17BF"/>
    <w:rsid w:val="00BD6519"/>
    <w:rsid w:val="00BE1ADA"/>
    <w:rsid w:val="00BE2B0E"/>
    <w:rsid w:val="00BE4CBE"/>
    <w:rsid w:val="00BE508A"/>
    <w:rsid w:val="00BE7568"/>
    <w:rsid w:val="00BF074D"/>
    <w:rsid w:val="00BF2159"/>
    <w:rsid w:val="00BF4F44"/>
    <w:rsid w:val="00BF6E0F"/>
    <w:rsid w:val="00BF6FE4"/>
    <w:rsid w:val="00BF74E9"/>
    <w:rsid w:val="00C019FB"/>
    <w:rsid w:val="00C01E15"/>
    <w:rsid w:val="00C063AF"/>
    <w:rsid w:val="00C07CA6"/>
    <w:rsid w:val="00C15CCC"/>
    <w:rsid w:val="00C21732"/>
    <w:rsid w:val="00C23995"/>
    <w:rsid w:val="00C27421"/>
    <w:rsid w:val="00C275BB"/>
    <w:rsid w:val="00C3094D"/>
    <w:rsid w:val="00C32D0F"/>
    <w:rsid w:val="00C34067"/>
    <w:rsid w:val="00C36546"/>
    <w:rsid w:val="00C401B4"/>
    <w:rsid w:val="00C41117"/>
    <w:rsid w:val="00C4121B"/>
    <w:rsid w:val="00C41949"/>
    <w:rsid w:val="00C42604"/>
    <w:rsid w:val="00C44C70"/>
    <w:rsid w:val="00C4545D"/>
    <w:rsid w:val="00C47064"/>
    <w:rsid w:val="00C477F8"/>
    <w:rsid w:val="00C51877"/>
    <w:rsid w:val="00C53749"/>
    <w:rsid w:val="00C53C13"/>
    <w:rsid w:val="00C55175"/>
    <w:rsid w:val="00C55D71"/>
    <w:rsid w:val="00C563D6"/>
    <w:rsid w:val="00C566B3"/>
    <w:rsid w:val="00C617E0"/>
    <w:rsid w:val="00C61C9F"/>
    <w:rsid w:val="00C6445C"/>
    <w:rsid w:val="00C646A0"/>
    <w:rsid w:val="00C64FA6"/>
    <w:rsid w:val="00C67284"/>
    <w:rsid w:val="00C67B32"/>
    <w:rsid w:val="00C67DA2"/>
    <w:rsid w:val="00C7107C"/>
    <w:rsid w:val="00C76BD0"/>
    <w:rsid w:val="00C77FF6"/>
    <w:rsid w:val="00C80ED1"/>
    <w:rsid w:val="00C817A7"/>
    <w:rsid w:val="00C82C20"/>
    <w:rsid w:val="00C83EFD"/>
    <w:rsid w:val="00C84D58"/>
    <w:rsid w:val="00C85817"/>
    <w:rsid w:val="00C867EB"/>
    <w:rsid w:val="00C87BA0"/>
    <w:rsid w:val="00C87BC5"/>
    <w:rsid w:val="00C92815"/>
    <w:rsid w:val="00C92E91"/>
    <w:rsid w:val="00C93669"/>
    <w:rsid w:val="00C94024"/>
    <w:rsid w:val="00C94FDB"/>
    <w:rsid w:val="00C97AE4"/>
    <w:rsid w:val="00C97E41"/>
    <w:rsid w:val="00CA1DA9"/>
    <w:rsid w:val="00CA417E"/>
    <w:rsid w:val="00CA4685"/>
    <w:rsid w:val="00CA5ACE"/>
    <w:rsid w:val="00CA72F9"/>
    <w:rsid w:val="00CB0C1D"/>
    <w:rsid w:val="00CB3446"/>
    <w:rsid w:val="00CB4431"/>
    <w:rsid w:val="00CB7223"/>
    <w:rsid w:val="00CC0C73"/>
    <w:rsid w:val="00CC114B"/>
    <w:rsid w:val="00CC3239"/>
    <w:rsid w:val="00CC34E2"/>
    <w:rsid w:val="00CC499D"/>
    <w:rsid w:val="00CC6824"/>
    <w:rsid w:val="00CC721B"/>
    <w:rsid w:val="00CC7CFB"/>
    <w:rsid w:val="00CD1B94"/>
    <w:rsid w:val="00CD2498"/>
    <w:rsid w:val="00CD278D"/>
    <w:rsid w:val="00CD3A1E"/>
    <w:rsid w:val="00CD5E99"/>
    <w:rsid w:val="00CE084A"/>
    <w:rsid w:val="00CE3EF8"/>
    <w:rsid w:val="00CE4B97"/>
    <w:rsid w:val="00CE5E42"/>
    <w:rsid w:val="00CE79D2"/>
    <w:rsid w:val="00CF1447"/>
    <w:rsid w:val="00CF20F2"/>
    <w:rsid w:val="00CF5B8C"/>
    <w:rsid w:val="00CF6DEF"/>
    <w:rsid w:val="00CF7E86"/>
    <w:rsid w:val="00D00472"/>
    <w:rsid w:val="00D00529"/>
    <w:rsid w:val="00D00A38"/>
    <w:rsid w:val="00D02C43"/>
    <w:rsid w:val="00D07945"/>
    <w:rsid w:val="00D07A20"/>
    <w:rsid w:val="00D11CB6"/>
    <w:rsid w:val="00D1235B"/>
    <w:rsid w:val="00D135F0"/>
    <w:rsid w:val="00D14DB7"/>
    <w:rsid w:val="00D1682E"/>
    <w:rsid w:val="00D174E4"/>
    <w:rsid w:val="00D21D75"/>
    <w:rsid w:val="00D221CB"/>
    <w:rsid w:val="00D226FE"/>
    <w:rsid w:val="00D23669"/>
    <w:rsid w:val="00D239F6"/>
    <w:rsid w:val="00D23DF6"/>
    <w:rsid w:val="00D25F3B"/>
    <w:rsid w:val="00D30EB4"/>
    <w:rsid w:val="00D3364A"/>
    <w:rsid w:val="00D343B0"/>
    <w:rsid w:val="00D36733"/>
    <w:rsid w:val="00D40F4E"/>
    <w:rsid w:val="00D426A8"/>
    <w:rsid w:val="00D427FE"/>
    <w:rsid w:val="00D439D5"/>
    <w:rsid w:val="00D43C18"/>
    <w:rsid w:val="00D4531C"/>
    <w:rsid w:val="00D4692A"/>
    <w:rsid w:val="00D471B5"/>
    <w:rsid w:val="00D502DD"/>
    <w:rsid w:val="00D51035"/>
    <w:rsid w:val="00D53BBB"/>
    <w:rsid w:val="00D571DB"/>
    <w:rsid w:val="00D6114D"/>
    <w:rsid w:val="00D64909"/>
    <w:rsid w:val="00D65212"/>
    <w:rsid w:val="00D67E67"/>
    <w:rsid w:val="00D706EF"/>
    <w:rsid w:val="00D73D5B"/>
    <w:rsid w:val="00D740B1"/>
    <w:rsid w:val="00D74633"/>
    <w:rsid w:val="00D74E8B"/>
    <w:rsid w:val="00D75290"/>
    <w:rsid w:val="00D75CB8"/>
    <w:rsid w:val="00D777DB"/>
    <w:rsid w:val="00D821FC"/>
    <w:rsid w:val="00D823DB"/>
    <w:rsid w:val="00D849F8"/>
    <w:rsid w:val="00D85254"/>
    <w:rsid w:val="00D86948"/>
    <w:rsid w:val="00D87BB5"/>
    <w:rsid w:val="00D9023A"/>
    <w:rsid w:val="00D912D5"/>
    <w:rsid w:val="00D91C74"/>
    <w:rsid w:val="00D92645"/>
    <w:rsid w:val="00D94605"/>
    <w:rsid w:val="00D94F62"/>
    <w:rsid w:val="00D967CB"/>
    <w:rsid w:val="00D96ACF"/>
    <w:rsid w:val="00D97605"/>
    <w:rsid w:val="00DA1A68"/>
    <w:rsid w:val="00DA1DAE"/>
    <w:rsid w:val="00DA226D"/>
    <w:rsid w:val="00DA2AAD"/>
    <w:rsid w:val="00DA3B1B"/>
    <w:rsid w:val="00DA4BD5"/>
    <w:rsid w:val="00DA65C1"/>
    <w:rsid w:val="00DB124B"/>
    <w:rsid w:val="00DB2D15"/>
    <w:rsid w:val="00DB4F39"/>
    <w:rsid w:val="00DC31F6"/>
    <w:rsid w:val="00DC3398"/>
    <w:rsid w:val="00DC7180"/>
    <w:rsid w:val="00DD1029"/>
    <w:rsid w:val="00DD252F"/>
    <w:rsid w:val="00DD32EA"/>
    <w:rsid w:val="00DD62D2"/>
    <w:rsid w:val="00DD7934"/>
    <w:rsid w:val="00DE0121"/>
    <w:rsid w:val="00DF15C9"/>
    <w:rsid w:val="00DF38D5"/>
    <w:rsid w:val="00DF485A"/>
    <w:rsid w:val="00DF5E1C"/>
    <w:rsid w:val="00E017F2"/>
    <w:rsid w:val="00E02EDF"/>
    <w:rsid w:val="00E03619"/>
    <w:rsid w:val="00E047F6"/>
    <w:rsid w:val="00E05AAE"/>
    <w:rsid w:val="00E05FD5"/>
    <w:rsid w:val="00E06143"/>
    <w:rsid w:val="00E073DE"/>
    <w:rsid w:val="00E12354"/>
    <w:rsid w:val="00E13E42"/>
    <w:rsid w:val="00E14AC6"/>
    <w:rsid w:val="00E14CD8"/>
    <w:rsid w:val="00E1554E"/>
    <w:rsid w:val="00E15C83"/>
    <w:rsid w:val="00E15D3B"/>
    <w:rsid w:val="00E160D1"/>
    <w:rsid w:val="00E161F3"/>
    <w:rsid w:val="00E163EC"/>
    <w:rsid w:val="00E16BDC"/>
    <w:rsid w:val="00E2079B"/>
    <w:rsid w:val="00E20CA3"/>
    <w:rsid w:val="00E23D8D"/>
    <w:rsid w:val="00E24302"/>
    <w:rsid w:val="00E24A93"/>
    <w:rsid w:val="00E27474"/>
    <w:rsid w:val="00E276B8"/>
    <w:rsid w:val="00E27B08"/>
    <w:rsid w:val="00E30DF7"/>
    <w:rsid w:val="00E31A1D"/>
    <w:rsid w:val="00E31CC3"/>
    <w:rsid w:val="00E32779"/>
    <w:rsid w:val="00E35849"/>
    <w:rsid w:val="00E37CF9"/>
    <w:rsid w:val="00E4008B"/>
    <w:rsid w:val="00E4046B"/>
    <w:rsid w:val="00E407B2"/>
    <w:rsid w:val="00E41A18"/>
    <w:rsid w:val="00E428ED"/>
    <w:rsid w:val="00E4292C"/>
    <w:rsid w:val="00E42A95"/>
    <w:rsid w:val="00E43C76"/>
    <w:rsid w:val="00E45301"/>
    <w:rsid w:val="00E4628A"/>
    <w:rsid w:val="00E47E6B"/>
    <w:rsid w:val="00E51A1F"/>
    <w:rsid w:val="00E54FF9"/>
    <w:rsid w:val="00E55168"/>
    <w:rsid w:val="00E561E8"/>
    <w:rsid w:val="00E564F6"/>
    <w:rsid w:val="00E6139A"/>
    <w:rsid w:val="00E6313A"/>
    <w:rsid w:val="00E63E63"/>
    <w:rsid w:val="00E66D16"/>
    <w:rsid w:val="00E700A3"/>
    <w:rsid w:val="00E71367"/>
    <w:rsid w:val="00E72450"/>
    <w:rsid w:val="00E73EC8"/>
    <w:rsid w:val="00E744A2"/>
    <w:rsid w:val="00E75110"/>
    <w:rsid w:val="00E75FB1"/>
    <w:rsid w:val="00E765D3"/>
    <w:rsid w:val="00E779FE"/>
    <w:rsid w:val="00E77CC3"/>
    <w:rsid w:val="00E80725"/>
    <w:rsid w:val="00E81033"/>
    <w:rsid w:val="00E81802"/>
    <w:rsid w:val="00E83707"/>
    <w:rsid w:val="00E84444"/>
    <w:rsid w:val="00E852C7"/>
    <w:rsid w:val="00E85977"/>
    <w:rsid w:val="00E86FCE"/>
    <w:rsid w:val="00E95C48"/>
    <w:rsid w:val="00EA01C8"/>
    <w:rsid w:val="00EA3249"/>
    <w:rsid w:val="00EA50B5"/>
    <w:rsid w:val="00EA54BE"/>
    <w:rsid w:val="00EA7523"/>
    <w:rsid w:val="00EB0070"/>
    <w:rsid w:val="00EB2173"/>
    <w:rsid w:val="00EB2391"/>
    <w:rsid w:val="00EB2ABA"/>
    <w:rsid w:val="00EB2C9F"/>
    <w:rsid w:val="00EB384B"/>
    <w:rsid w:val="00EB474A"/>
    <w:rsid w:val="00EB52F0"/>
    <w:rsid w:val="00EB57EB"/>
    <w:rsid w:val="00EB5DF7"/>
    <w:rsid w:val="00EC03C6"/>
    <w:rsid w:val="00EC126C"/>
    <w:rsid w:val="00EC1349"/>
    <w:rsid w:val="00EC2709"/>
    <w:rsid w:val="00EC467A"/>
    <w:rsid w:val="00EC46D1"/>
    <w:rsid w:val="00EC4C2F"/>
    <w:rsid w:val="00EC521E"/>
    <w:rsid w:val="00EC7E6D"/>
    <w:rsid w:val="00ED0E01"/>
    <w:rsid w:val="00ED20F6"/>
    <w:rsid w:val="00ED4B90"/>
    <w:rsid w:val="00ED6553"/>
    <w:rsid w:val="00ED7FDC"/>
    <w:rsid w:val="00EE1919"/>
    <w:rsid w:val="00EE1B23"/>
    <w:rsid w:val="00EE2670"/>
    <w:rsid w:val="00EE3B3B"/>
    <w:rsid w:val="00EE5200"/>
    <w:rsid w:val="00EE6C64"/>
    <w:rsid w:val="00EE6E76"/>
    <w:rsid w:val="00EE75A3"/>
    <w:rsid w:val="00EF097C"/>
    <w:rsid w:val="00EF1E2D"/>
    <w:rsid w:val="00EF349A"/>
    <w:rsid w:val="00EF534F"/>
    <w:rsid w:val="00EF5891"/>
    <w:rsid w:val="00F02C5D"/>
    <w:rsid w:val="00F04961"/>
    <w:rsid w:val="00F05E6A"/>
    <w:rsid w:val="00F06838"/>
    <w:rsid w:val="00F06EF6"/>
    <w:rsid w:val="00F10E3E"/>
    <w:rsid w:val="00F12704"/>
    <w:rsid w:val="00F135FE"/>
    <w:rsid w:val="00F137ED"/>
    <w:rsid w:val="00F13947"/>
    <w:rsid w:val="00F14936"/>
    <w:rsid w:val="00F14AB6"/>
    <w:rsid w:val="00F160B6"/>
    <w:rsid w:val="00F16939"/>
    <w:rsid w:val="00F2166A"/>
    <w:rsid w:val="00F232C3"/>
    <w:rsid w:val="00F2385C"/>
    <w:rsid w:val="00F24B24"/>
    <w:rsid w:val="00F25D4E"/>
    <w:rsid w:val="00F300A6"/>
    <w:rsid w:val="00F3026E"/>
    <w:rsid w:val="00F30BB5"/>
    <w:rsid w:val="00F31F36"/>
    <w:rsid w:val="00F3267E"/>
    <w:rsid w:val="00F34BA9"/>
    <w:rsid w:val="00F34F6A"/>
    <w:rsid w:val="00F35093"/>
    <w:rsid w:val="00F35F72"/>
    <w:rsid w:val="00F36EBB"/>
    <w:rsid w:val="00F40C2A"/>
    <w:rsid w:val="00F42BE3"/>
    <w:rsid w:val="00F4705E"/>
    <w:rsid w:val="00F470BA"/>
    <w:rsid w:val="00F477B9"/>
    <w:rsid w:val="00F478AF"/>
    <w:rsid w:val="00F50731"/>
    <w:rsid w:val="00F51150"/>
    <w:rsid w:val="00F530C5"/>
    <w:rsid w:val="00F5538F"/>
    <w:rsid w:val="00F57490"/>
    <w:rsid w:val="00F57E0B"/>
    <w:rsid w:val="00F62A97"/>
    <w:rsid w:val="00F63446"/>
    <w:rsid w:val="00F636F8"/>
    <w:rsid w:val="00F65DC4"/>
    <w:rsid w:val="00F677E6"/>
    <w:rsid w:val="00F67BD0"/>
    <w:rsid w:val="00F67CA0"/>
    <w:rsid w:val="00F7165B"/>
    <w:rsid w:val="00F74A98"/>
    <w:rsid w:val="00F7579A"/>
    <w:rsid w:val="00F819C0"/>
    <w:rsid w:val="00F823C4"/>
    <w:rsid w:val="00F846C3"/>
    <w:rsid w:val="00F84C8F"/>
    <w:rsid w:val="00F859B7"/>
    <w:rsid w:val="00F85F65"/>
    <w:rsid w:val="00F86453"/>
    <w:rsid w:val="00F86918"/>
    <w:rsid w:val="00F9332D"/>
    <w:rsid w:val="00F94C06"/>
    <w:rsid w:val="00F959A6"/>
    <w:rsid w:val="00FA0677"/>
    <w:rsid w:val="00FA207C"/>
    <w:rsid w:val="00FA256B"/>
    <w:rsid w:val="00FA296A"/>
    <w:rsid w:val="00FA2CA3"/>
    <w:rsid w:val="00FA5142"/>
    <w:rsid w:val="00FA51AD"/>
    <w:rsid w:val="00FA56B0"/>
    <w:rsid w:val="00FA573E"/>
    <w:rsid w:val="00FA65D4"/>
    <w:rsid w:val="00FA6F67"/>
    <w:rsid w:val="00FA704C"/>
    <w:rsid w:val="00FA7188"/>
    <w:rsid w:val="00FA7294"/>
    <w:rsid w:val="00FB1118"/>
    <w:rsid w:val="00FB2126"/>
    <w:rsid w:val="00FB44E6"/>
    <w:rsid w:val="00FB63A4"/>
    <w:rsid w:val="00FC083F"/>
    <w:rsid w:val="00FC0D23"/>
    <w:rsid w:val="00FC1820"/>
    <w:rsid w:val="00FC1BC8"/>
    <w:rsid w:val="00FC1C44"/>
    <w:rsid w:val="00FC49D1"/>
    <w:rsid w:val="00FC53C4"/>
    <w:rsid w:val="00FC6C3A"/>
    <w:rsid w:val="00FC7084"/>
    <w:rsid w:val="00FD0463"/>
    <w:rsid w:val="00FD2B6E"/>
    <w:rsid w:val="00FD2E5B"/>
    <w:rsid w:val="00FD3942"/>
    <w:rsid w:val="00FE206E"/>
    <w:rsid w:val="00FE282F"/>
    <w:rsid w:val="00FE2BA0"/>
    <w:rsid w:val="00FE4112"/>
    <w:rsid w:val="00FE42BB"/>
    <w:rsid w:val="00FE6049"/>
    <w:rsid w:val="00FE6B8E"/>
    <w:rsid w:val="00FF0128"/>
    <w:rsid w:val="00FF048E"/>
    <w:rsid w:val="00FF0BAD"/>
    <w:rsid w:val="00FF24A1"/>
    <w:rsid w:val="00FF3930"/>
    <w:rsid w:val="00FF6BE5"/>
    <w:rsid w:val="00FF77E0"/>
    <w:rsid w:val="03E661A0"/>
    <w:rsid w:val="04051C57"/>
    <w:rsid w:val="06091048"/>
    <w:rsid w:val="0CE81C80"/>
    <w:rsid w:val="0E0BAA54"/>
    <w:rsid w:val="0E8B59DE"/>
    <w:rsid w:val="12E0EF3E"/>
    <w:rsid w:val="13821964"/>
    <w:rsid w:val="13A99B4B"/>
    <w:rsid w:val="1440BEAC"/>
    <w:rsid w:val="160BBBBE"/>
    <w:rsid w:val="1804F0E0"/>
    <w:rsid w:val="18BAA813"/>
    <w:rsid w:val="18CD6FA8"/>
    <w:rsid w:val="1BFFF312"/>
    <w:rsid w:val="1C49A612"/>
    <w:rsid w:val="1F126B70"/>
    <w:rsid w:val="20C57E22"/>
    <w:rsid w:val="22D192BE"/>
    <w:rsid w:val="25E5A7B5"/>
    <w:rsid w:val="27EAF4D1"/>
    <w:rsid w:val="2858AE4E"/>
    <w:rsid w:val="286755C6"/>
    <w:rsid w:val="29A562EF"/>
    <w:rsid w:val="29C4357A"/>
    <w:rsid w:val="2A25F3C8"/>
    <w:rsid w:val="2AFB2E7D"/>
    <w:rsid w:val="2B37CBB7"/>
    <w:rsid w:val="2B89C0C9"/>
    <w:rsid w:val="2CFA480F"/>
    <w:rsid w:val="2DDDF4DB"/>
    <w:rsid w:val="2E4E1FDA"/>
    <w:rsid w:val="2FEA6873"/>
    <w:rsid w:val="303859F4"/>
    <w:rsid w:val="35265A1C"/>
    <w:rsid w:val="3AA88DBB"/>
    <w:rsid w:val="3AB3C3DC"/>
    <w:rsid w:val="3C206BD3"/>
    <w:rsid w:val="3C579364"/>
    <w:rsid w:val="3E58D5FB"/>
    <w:rsid w:val="3F5A429F"/>
    <w:rsid w:val="471879F2"/>
    <w:rsid w:val="4910B44B"/>
    <w:rsid w:val="4A223393"/>
    <w:rsid w:val="4B2C7C31"/>
    <w:rsid w:val="4F7E7016"/>
    <w:rsid w:val="4FE8426E"/>
    <w:rsid w:val="534B739F"/>
    <w:rsid w:val="53F13CAB"/>
    <w:rsid w:val="540BC6E1"/>
    <w:rsid w:val="54AFB05C"/>
    <w:rsid w:val="55E9F19F"/>
    <w:rsid w:val="56423DE1"/>
    <w:rsid w:val="5782E7C1"/>
    <w:rsid w:val="57D18472"/>
    <w:rsid w:val="59216DA2"/>
    <w:rsid w:val="5D49AB05"/>
    <w:rsid w:val="5D6EFF63"/>
    <w:rsid w:val="5D9913F6"/>
    <w:rsid w:val="5EF2870E"/>
    <w:rsid w:val="5F1A51DF"/>
    <w:rsid w:val="602A9659"/>
    <w:rsid w:val="6061C8AA"/>
    <w:rsid w:val="634EC7AF"/>
    <w:rsid w:val="65664EDC"/>
    <w:rsid w:val="6738585B"/>
    <w:rsid w:val="67A1224C"/>
    <w:rsid w:val="6912A9FF"/>
    <w:rsid w:val="6D839C0B"/>
    <w:rsid w:val="6D8D3531"/>
    <w:rsid w:val="6DCE1756"/>
    <w:rsid w:val="6E570BF8"/>
    <w:rsid w:val="7600E9D8"/>
    <w:rsid w:val="766D5835"/>
    <w:rsid w:val="76B6B9C3"/>
    <w:rsid w:val="79E62ED7"/>
    <w:rsid w:val="7B0786A7"/>
    <w:rsid w:val="7B26686C"/>
    <w:rsid w:val="7BF6B7C1"/>
    <w:rsid w:val="7C41CE4E"/>
    <w:rsid w:val="7CADB011"/>
    <w:rsid w:val="7DA21493"/>
    <w:rsid w:val="7E0D08A4"/>
    <w:rsid w:val="7E9131DA"/>
    <w:rsid w:val="7F7BFB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6136"/>
  <w15:chartTrackingRefBased/>
  <w15:docId w15:val="{CA315DD0-6E1B-4656-80C2-93CCDA85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670"/>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B7D3B"/>
    <w:pPr>
      <w:keepNext/>
      <w:spacing w:before="240" w:after="60"/>
      <w:outlineLvl w:val="1"/>
    </w:pPr>
    <w:rPr>
      <w:b/>
      <w:bCs/>
      <w:iCs/>
      <w:sz w:val="28"/>
      <w:szCs w:val="28"/>
      <w:lang w:val="x-none" w:eastAsia="x-none"/>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alloonText">
    <w:name w:val="Balloon Text"/>
    <w:basedOn w:val="Normal"/>
    <w:semiHidden/>
    <w:rsid w:val="00AF59F3"/>
    <w:rPr>
      <w:rFonts w:ascii="Tahoma" w:hAnsi="Tahoma" w:cs="Tahoma"/>
      <w:sz w:val="16"/>
      <w:szCs w:val="16"/>
    </w:rPr>
  </w:style>
  <w:style w:type="paragraph" w:styleId="NormalWeb">
    <w:name w:val="Normal (Web)"/>
    <w:basedOn w:val="Normal"/>
    <w:uiPriority w:val="99"/>
    <w:rsid w:val="007D1443"/>
    <w:pPr>
      <w:spacing w:before="100" w:beforeAutospacing="1" w:after="100" w:afterAutospacing="1"/>
    </w:pPr>
  </w:style>
  <w:style w:type="paragraph" w:customStyle="1" w:styleId="ContinuedOnNextPa">
    <w:name w:val="Continued On Next Pa"/>
    <w:basedOn w:val="Normal"/>
    <w:next w:val="Normal"/>
    <w:rsid w:val="00E42A95"/>
    <w:pPr>
      <w:pBdr>
        <w:top w:val="single" w:sz="6" w:space="1" w:color="auto"/>
        <w:between w:val="single" w:sz="6" w:space="1" w:color="auto"/>
      </w:pBdr>
      <w:spacing w:before="240"/>
      <w:ind w:left="1728"/>
      <w:jc w:val="right"/>
    </w:pPr>
    <w:rPr>
      <w:i/>
      <w:color w:val="000000"/>
      <w:sz w:val="20"/>
      <w:szCs w:val="20"/>
    </w:rPr>
  </w:style>
  <w:style w:type="character" w:customStyle="1" w:styleId="tableentry">
    <w:name w:val="tableentry"/>
    <w:rsid w:val="00723059"/>
    <w:rPr>
      <w:rFonts w:ascii="Arial" w:hAnsi="Arial" w:cs="Arial" w:hint="default"/>
      <w:sz w:val="18"/>
      <w:szCs w:val="18"/>
    </w:rPr>
  </w:style>
  <w:style w:type="character" w:styleId="CommentReference">
    <w:name w:val="annotation reference"/>
    <w:uiPriority w:val="99"/>
    <w:rsid w:val="00D706EF"/>
    <w:rPr>
      <w:sz w:val="16"/>
      <w:szCs w:val="16"/>
    </w:rPr>
  </w:style>
  <w:style w:type="paragraph" w:styleId="CommentText">
    <w:name w:val="annotation text"/>
    <w:basedOn w:val="Normal"/>
    <w:link w:val="CommentTextChar"/>
    <w:uiPriority w:val="99"/>
    <w:rsid w:val="00D706EF"/>
    <w:rPr>
      <w:sz w:val="20"/>
      <w:szCs w:val="20"/>
    </w:rPr>
  </w:style>
  <w:style w:type="character" w:customStyle="1" w:styleId="CommentTextChar">
    <w:name w:val="Comment Text Char"/>
    <w:basedOn w:val="DefaultParagraphFont"/>
    <w:link w:val="CommentText"/>
    <w:uiPriority w:val="99"/>
    <w:rsid w:val="00D706EF"/>
  </w:style>
  <w:style w:type="paragraph" w:styleId="CommentSubject">
    <w:name w:val="annotation subject"/>
    <w:basedOn w:val="CommentText"/>
    <w:next w:val="CommentText"/>
    <w:link w:val="CommentSubjectChar"/>
    <w:rsid w:val="00D706EF"/>
    <w:rPr>
      <w:b/>
      <w:bCs/>
      <w:lang w:val="x-none" w:eastAsia="x-none"/>
    </w:rPr>
  </w:style>
  <w:style w:type="character" w:customStyle="1" w:styleId="CommentSubjectChar">
    <w:name w:val="Comment Subject Char"/>
    <w:link w:val="CommentSubject"/>
    <w:rsid w:val="00D706EF"/>
    <w:rPr>
      <w:b/>
      <w:bCs/>
    </w:rPr>
  </w:style>
  <w:style w:type="table" w:styleId="TableClassic3">
    <w:name w:val="Table Classic 3"/>
    <w:basedOn w:val="TableNormal"/>
    <w:rsid w:val="00CF6D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D43C18"/>
    <w:rPr>
      <w:sz w:val="24"/>
      <w:szCs w:val="24"/>
    </w:rPr>
  </w:style>
  <w:style w:type="paragraph" w:styleId="ListParagraph">
    <w:name w:val="List Paragraph"/>
    <w:basedOn w:val="Normal"/>
    <w:uiPriority w:val="34"/>
    <w:qFormat/>
    <w:rsid w:val="00CB7223"/>
    <w:pPr>
      <w:ind w:left="720"/>
    </w:pPr>
  </w:style>
  <w:style w:type="table" w:styleId="MediumGrid3-Accent1">
    <w:name w:val="Medium Grid 3 Accent 1"/>
    <w:basedOn w:val="TableNormal"/>
    <w:uiPriority w:val="69"/>
    <w:rsid w:val="00DD102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1">
    <w:name w:val="toc 1"/>
    <w:basedOn w:val="Normal"/>
    <w:next w:val="Normal"/>
    <w:autoRedefine/>
    <w:uiPriority w:val="39"/>
    <w:rsid w:val="008442F1"/>
    <w:pPr>
      <w:tabs>
        <w:tab w:val="right" w:leader="dot" w:pos="12950"/>
      </w:tabs>
    </w:pPr>
  </w:style>
  <w:style w:type="paragraph" w:styleId="TOC2">
    <w:name w:val="toc 2"/>
    <w:basedOn w:val="Normal"/>
    <w:next w:val="Normal"/>
    <w:autoRedefine/>
    <w:uiPriority w:val="39"/>
    <w:rsid w:val="00BB7D3B"/>
    <w:pPr>
      <w:tabs>
        <w:tab w:val="right" w:leader="dot" w:pos="12950"/>
      </w:tabs>
    </w:pPr>
    <w:rPr>
      <w:rFonts w:cs="Arial"/>
      <w:bCs/>
      <w:noProof/>
    </w:rPr>
  </w:style>
  <w:style w:type="paragraph" w:customStyle="1" w:styleId="TableText">
    <w:name w:val="Table Text"/>
    <w:basedOn w:val="Normal"/>
    <w:rsid w:val="00B30478"/>
    <w:rPr>
      <w:rFonts w:eastAsia="Calibri"/>
      <w:color w:val="000000"/>
    </w:rPr>
  </w:style>
  <w:style w:type="paragraph" w:styleId="DocumentMap">
    <w:name w:val="Document Map"/>
    <w:basedOn w:val="Normal"/>
    <w:link w:val="DocumentMapChar"/>
    <w:rsid w:val="006C760D"/>
    <w:rPr>
      <w:rFonts w:ascii="Tahoma" w:hAnsi="Tahoma"/>
      <w:sz w:val="16"/>
      <w:szCs w:val="16"/>
      <w:lang w:val="x-none" w:eastAsia="x-none"/>
    </w:rPr>
  </w:style>
  <w:style w:type="character" w:customStyle="1" w:styleId="DocumentMapChar">
    <w:name w:val="Document Map Char"/>
    <w:link w:val="DocumentMap"/>
    <w:rsid w:val="006C760D"/>
    <w:rPr>
      <w:rFonts w:ascii="Tahoma" w:hAnsi="Tahoma" w:cs="Tahoma"/>
      <w:sz w:val="16"/>
      <w:szCs w:val="16"/>
    </w:rPr>
  </w:style>
  <w:style w:type="character" w:customStyle="1" w:styleId="Heading2Char">
    <w:name w:val="Heading 2 Char"/>
    <w:link w:val="Heading2"/>
    <w:rsid w:val="00BB7D3B"/>
    <w:rPr>
      <w:rFonts w:ascii="Verdana" w:hAnsi="Verdana"/>
      <w:b/>
      <w:bCs/>
      <w:iCs/>
      <w:sz w:val="28"/>
      <w:szCs w:val="28"/>
      <w:lang w:val="x-none" w:eastAsia="x-none"/>
    </w:rPr>
  </w:style>
  <w:style w:type="paragraph" w:styleId="PlainText">
    <w:name w:val="Plain Text"/>
    <w:basedOn w:val="Normal"/>
    <w:link w:val="PlainTextChar"/>
    <w:uiPriority w:val="99"/>
    <w:unhideWhenUsed/>
    <w:rsid w:val="00632EEF"/>
    <w:rPr>
      <w:rFonts w:ascii="Calibri" w:eastAsia="Calibri" w:hAnsi="Calibri"/>
      <w:sz w:val="22"/>
      <w:szCs w:val="22"/>
    </w:rPr>
  </w:style>
  <w:style w:type="character" w:customStyle="1" w:styleId="PlainTextChar">
    <w:name w:val="Plain Text Char"/>
    <w:link w:val="PlainText"/>
    <w:uiPriority w:val="99"/>
    <w:rsid w:val="00632EEF"/>
    <w:rPr>
      <w:rFonts w:ascii="Calibri" w:eastAsia="Calibri" w:hAnsi="Calibri"/>
      <w:sz w:val="22"/>
      <w:szCs w:val="22"/>
    </w:rPr>
  </w:style>
  <w:style w:type="character" w:customStyle="1" w:styleId="FooterChar">
    <w:name w:val="Footer Char"/>
    <w:link w:val="Footer"/>
    <w:uiPriority w:val="99"/>
    <w:rsid w:val="00FE6049"/>
    <w:rPr>
      <w:sz w:val="24"/>
      <w:szCs w:val="24"/>
    </w:rPr>
  </w:style>
  <w:style w:type="character" w:customStyle="1" w:styleId="content-id">
    <w:name w:val="content-id"/>
    <w:rsid w:val="00C97E41"/>
  </w:style>
  <w:style w:type="character" w:styleId="UnresolvedMention">
    <w:name w:val="Unresolved Mention"/>
    <w:uiPriority w:val="99"/>
    <w:unhideWhenUsed/>
    <w:rsid w:val="00B26249"/>
    <w:rPr>
      <w:color w:val="605E5C"/>
      <w:shd w:val="clear" w:color="auto" w:fill="E1DFDD"/>
    </w:rPr>
  </w:style>
  <w:style w:type="character" w:styleId="Mention">
    <w:name w:val="Mention"/>
    <w:uiPriority w:val="99"/>
    <w:unhideWhenUsed/>
    <w:rsid w:val="002A04CB"/>
    <w:rPr>
      <w:color w:val="2B579A"/>
      <w:shd w:val="clear" w:color="auto" w:fill="E1DFDD"/>
    </w:rPr>
  </w:style>
  <w:style w:type="paragraph" w:styleId="TOC3">
    <w:name w:val="toc 3"/>
    <w:basedOn w:val="Normal"/>
    <w:next w:val="Normal"/>
    <w:autoRedefine/>
    <w:uiPriority w:val="39"/>
    <w:rsid w:val="00745111"/>
    <w:pPr>
      <w:tabs>
        <w:tab w:val="right" w:leader="dot" w:pos="12950"/>
      </w:tabs>
      <w:ind w:left="480"/>
    </w:pPr>
  </w:style>
  <w:style w:type="character" w:customStyle="1" w:styleId="cf01">
    <w:name w:val="cf01"/>
    <w:rsid w:val="00E8370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714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10320482">
      <w:bodyDiv w:val="1"/>
      <w:marLeft w:val="0"/>
      <w:marRight w:val="0"/>
      <w:marTop w:val="0"/>
      <w:marBottom w:val="0"/>
      <w:divBdr>
        <w:top w:val="none" w:sz="0" w:space="0" w:color="auto"/>
        <w:left w:val="none" w:sz="0" w:space="0" w:color="auto"/>
        <w:bottom w:val="none" w:sz="0" w:space="0" w:color="auto"/>
        <w:right w:val="none" w:sz="0" w:space="0" w:color="auto"/>
      </w:divBdr>
    </w:div>
    <w:div w:id="142626227">
      <w:bodyDiv w:val="1"/>
      <w:marLeft w:val="0"/>
      <w:marRight w:val="0"/>
      <w:marTop w:val="0"/>
      <w:marBottom w:val="0"/>
      <w:divBdr>
        <w:top w:val="none" w:sz="0" w:space="0" w:color="auto"/>
        <w:left w:val="none" w:sz="0" w:space="0" w:color="auto"/>
        <w:bottom w:val="none" w:sz="0" w:space="0" w:color="auto"/>
        <w:right w:val="none" w:sz="0" w:space="0" w:color="auto"/>
      </w:divBdr>
    </w:div>
    <w:div w:id="233206166">
      <w:bodyDiv w:val="1"/>
      <w:marLeft w:val="0"/>
      <w:marRight w:val="0"/>
      <w:marTop w:val="0"/>
      <w:marBottom w:val="0"/>
      <w:divBdr>
        <w:top w:val="none" w:sz="0" w:space="0" w:color="auto"/>
        <w:left w:val="none" w:sz="0" w:space="0" w:color="auto"/>
        <w:bottom w:val="none" w:sz="0" w:space="0" w:color="auto"/>
        <w:right w:val="none" w:sz="0" w:space="0" w:color="auto"/>
      </w:divBdr>
    </w:div>
    <w:div w:id="320545112">
      <w:bodyDiv w:val="1"/>
      <w:marLeft w:val="0"/>
      <w:marRight w:val="0"/>
      <w:marTop w:val="0"/>
      <w:marBottom w:val="0"/>
      <w:divBdr>
        <w:top w:val="none" w:sz="0" w:space="0" w:color="auto"/>
        <w:left w:val="none" w:sz="0" w:space="0" w:color="auto"/>
        <w:bottom w:val="none" w:sz="0" w:space="0" w:color="auto"/>
        <w:right w:val="none" w:sz="0" w:space="0" w:color="auto"/>
      </w:divBdr>
    </w:div>
    <w:div w:id="452865987">
      <w:bodyDiv w:val="1"/>
      <w:marLeft w:val="0"/>
      <w:marRight w:val="0"/>
      <w:marTop w:val="0"/>
      <w:marBottom w:val="0"/>
      <w:divBdr>
        <w:top w:val="none" w:sz="0" w:space="0" w:color="auto"/>
        <w:left w:val="none" w:sz="0" w:space="0" w:color="auto"/>
        <w:bottom w:val="none" w:sz="0" w:space="0" w:color="auto"/>
        <w:right w:val="none" w:sz="0" w:space="0" w:color="auto"/>
      </w:divBdr>
    </w:div>
    <w:div w:id="471824390">
      <w:bodyDiv w:val="1"/>
      <w:marLeft w:val="0"/>
      <w:marRight w:val="0"/>
      <w:marTop w:val="0"/>
      <w:marBottom w:val="0"/>
      <w:divBdr>
        <w:top w:val="none" w:sz="0" w:space="0" w:color="auto"/>
        <w:left w:val="none" w:sz="0" w:space="0" w:color="auto"/>
        <w:bottom w:val="none" w:sz="0" w:space="0" w:color="auto"/>
        <w:right w:val="none" w:sz="0" w:space="0" w:color="auto"/>
      </w:divBdr>
    </w:div>
    <w:div w:id="615596700">
      <w:bodyDiv w:val="1"/>
      <w:marLeft w:val="0"/>
      <w:marRight w:val="0"/>
      <w:marTop w:val="0"/>
      <w:marBottom w:val="0"/>
      <w:divBdr>
        <w:top w:val="none" w:sz="0" w:space="0" w:color="auto"/>
        <w:left w:val="none" w:sz="0" w:space="0" w:color="auto"/>
        <w:bottom w:val="none" w:sz="0" w:space="0" w:color="auto"/>
        <w:right w:val="none" w:sz="0" w:space="0" w:color="auto"/>
      </w:divBdr>
    </w:div>
    <w:div w:id="677150556">
      <w:bodyDiv w:val="1"/>
      <w:marLeft w:val="0"/>
      <w:marRight w:val="0"/>
      <w:marTop w:val="0"/>
      <w:marBottom w:val="0"/>
      <w:divBdr>
        <w:top w:val="none" w:sz="0" w:space="0" w:color="auto"/>
        <w:left w:val="none" w:sz="0" w:space="0" w:color="auto"/>
        <w:bottom w:val="none" w:sz="0" w:space="0" w:color="auto"/>
        <w:right w:val="none" w:sz="0" w:space="0" w:color="auto"/>
      </w:divBdr>
    </w:div>
    <w:div w:id="70506164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58908451">
      <w:bodyDiv w:val="1"/>
      <w:marLeft w:val="0"/>
      <w:marRight w:val="0"/>
      <w:marTop w:val="0"/>
      <w:marBottom w:val="0"/>
      <w:divBdr>
        <w:top w:val="none" w:sz="0" w:space="0" w:color="auto"/>
        <w:left w:val="none" w:sz="0" w:space="0" w:color="auto"/>
        <w:bottom w:val="none" w:sz="0" w:space="0" w:color="auto"/>
        <w:right w:val="none" w:sz="0" w:space="0" w:color="auto"/>
      </w:divBdr>
    </w:div>
    <w:div w:id="763064862">
      <w:bodyDiv w:val="1"/>
      <w:marLeft w:val="0"/>
      <w:marRight w:val="0"/>
      <w:marTop w:val="0"/>
      <w:marBottom w:val="0"/>
      <w:divBdr>
        <w:top w:val="none" w:sz="0" w:space="0" w:color="auto"/>
        <w:left w:val="none" w:sz="0" w:space="0" w:color="auto"/>
        <w:bottom w:val="none" w:sz="0" w:space="0" w:color="auto"/>
        <w:right w:val="none" w:sz="0" w:space="0" w:color="auto"/>
      </w:divBdr>
    </w:div>
    <w:div w:id="774641720">
      <w:bodyDiv w:val="1"/>
      <w:marLeft w:val="0"/>
      <w:marRight w:val="0"/>
      <w:marTop w:val="0"/>
      <w:marBottom w:val="0"/>
      <w:divBdr>
        <w:top w:val="none" w:sz="0" w:space="0" w:color="auto"/>
        <w:left w:val="none" w:sz="0" w:space="0" w:color="auto"/>
        <w:bottom w:val="none" w:sz="0" w:space="0" w:color="auto"/>
        <w:right w:val="none" w:sz="0" w:space="0" w:color="auto"/>
      </w:divBdr>
    </w:div>
    <w:div w:id="792165175">
      <w:bodyDiv w:val="1"/>
      <w:marLeft w:val="0"/>
      <w:marRight w:val="0"/>
      <w:marTop w:val="0"/>
      <w:marBottom w:val="0"/>
      <w:divBdr>
        <w:top w:val="none" w:sz="0" w:space="0" w:color="auto"/>
        <w:left w:val="none" w:sz="0" w:space="0" w:color="auto"/>
        <w:bottom w:val="none" w:sz="0" w:space="0" w:color="auto"/>
        <w:right w:val="none" w:sz="0" w:space="0" w:color="auto"/>
      </w:divBdr>
    </w:div>
    <w:div w:id="792674032">
      <w:bodyDiv w:val="1"/>
      <w:marLeft w:val="0"/>
      <w:marRight w:val="0"/>
      <w:marTop w:val="0"/>
      <w:marBottom w:val="0"/>
      <w:divBdr>
        <w:top w:val="none" w:sz="0" w:space="0" w:color="auto"/>
        <w:left w:val="none" w:sz="0" w:space="0" w:color="auto"/>
        <w:bottom w:val="none" w:sz="0" w:space="0" w:color="auto"/>
        <w:right w:val="none" w:sz="0" w:space="0" w:color="auto"/>
      </w:divBdr>
      <w:divsChild>
        <w:div w:id="171654566">
          <w:marLeft w:val="0"/>
          <w:marRight w:val="0"/>
          <w:marTop w:val="0"/>
          <w:marBottom w:val="0"/>
          <w:divBdr>
            <w:top w:val="none" w:sz="0" w:space="0" w:color="auto"/>
            <w:left w:val="none" w:sz="0" w:space="0" w:color="auto"/>
            <w:bottom w:val="none" w:sz="0" w:space="0" w:color="auto"/>
            <w:right w:val="none" w:sz="0" w:space="0" w:color="auto"/>
          </w:divBdr>
          <w:divsChild>
            <w:div w:id="108428362">
              <w:marLeft w:val="0"/>
              <w:marRight w:val="0"/>
              <w:marTop w:val="0"/>
              <w:marBottom w:val="0"/>
              <w:divBdr>
                <w:top w:val="none" w:sz="0" w:space="0" w:color="auto"/>
                <w:left w:val="none" w:sz="0" w:space="0" w:color="auto"/>
                <w:bottom w:val="none" w:sz="0" w:space="0" w:color="auto"/>
                <w:right w:val="none" w:sz="0" w:space="0" w:color="auto"/>
              </w:divBdr>
            </w:div>
            <w:div w:id="621108381">
              <w:marLeft w:val="0"/>
              <w:marRight w:val="0"/>
              <w:marTop w:val="0"/>
              <w:marBottom w:val="0"/>
              <w:divBdr>
                <w:top w:val="none" w:sz="0" w:space="0" w:color="auto"/>
                <w:left w:val="none" w:sz="0" w:space="0" w:color="auto"/>
                <w:bottom w:val="none" w:sz="0" w:space="0" w:color="auto"/>
                <w:right w:val="none" w:sz="0" w:space="0" w:color="auto"/>
              </w:divBdr>
            </w:div>
            <w:div w:id="783692845">
              <w:marLeft w:val="0"/>
              <w:marRight w:val="0"/>
              <w:marTop w:val="0"/>
              <w:marBottom w:val="0"/>
              <w:divBdr>
                <w:top w:val="none" w:sz="0" w:space="0" w:color="auto"/>
                <w:left w:val="none" w:sz="0" w:space="0" w:color="auto"/>
                <w:bottom w:val="none" w:sz="0" w:space="0" w:color="auto"/>
                <w:right w:val="none" w:sz="0" w:space="0" w:color="auto"/>
              </w:divBdr>
            </w:div>
            <w:div w:id="1099834237">
              <w:marLeft w:val="0"/>
              <w:marRight w:val="0"/>
              <w:marTop w:val="0"/>
              <w:marBottom w:val="0"/>
              <w:divBdr>
                <w:top w:val="none" w:sz="0" w:space="0" w:color="auto"/>
                <w:left w:val="none" w:sz="0" w:space="0" w:color="auto"/>
                <w:bottom w:val="none" w:sz="0" w:space="0" w:color="auto"/>
                <w:right w:val="none" w:sz="0" w:space="0" w:color="auto"/>
              </w:divBdr>
            </w:div>
            <w:div w:id="1272396812">
              <w:marLeft w:val="0"/>
              <w:marRight w:val="0"/>
              <w:marTop w:val="0"/>
              <w:marBottom w:val="0"/>
              <w:divBdr>
                <w:top w:val="none" w:sz="0" w:space="0" w:color="auto"/>
                <w:left w:val="none" w:sz="0" w:space="0" w:color="auto"/>
                <w:bottom w:val="none" w:sz="0" w:space="0" w:color="auto"/>
                <w:right w:val="none" w:sz="0" w:space="0" w:color="auto"/>
              </w:divBdr>
            </w:div>
            <w:div w:id="14792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3121">
      <w:bodyDiv w:val="1"/>
      <w:marLeft w:val="0"/>
      <w:marRight w:val="0"/>
      <w:marTop w:val="0"/>
      <w:marBottom w:val="0"/>
      <w:divBdr>
        <w:top w:val="none" w:sz="0" w:space="0" w:color="auto"/>
        <w:left w:val="none" w:sz="0" w:space="0" w:color="auto"/>
        <w:bottom w:val="none" w:sz="0" w:space="0" w:color="auto"/>
        <w:right w:val="none" w:sz="0" w:space="0" w:color="auto"/>
      </w:divBdr>
    </w:div>
    <w:div w:id="995304959">
      <w:bodyDiv w:val="1"/>
      <w:marLeft w:val="0"/>
      <w:marRight w:val="0"/>
      <w:marTop w:val="0"/>
      <w:marBottom w:val="0"/>
      <w:divBdr>
        <w:top w:val="none" w:sz="0" w:space="0" w:color="auto"/>
        <w:left w:val="none" w:sz="0" w:space="0" w:color="auto"/>
        <w:bottom w:val="none" w:sz="0" w:space="0" w:color="auto"/>
        <w:right w:val="none" w:sz="0" w:space="0" w:color="auto"/>
      </w:divBdr>
    </w:div>
    <w:div w:id="999847498">
      <w:bodyDiv w:val="1"/>
      <w:marLeft w:val="0"/>
      <w:marRight w:val="0"/>
      <w:marTop w:val="0"/>
      <w:marBottom w:val="0"/>
      <w:divBdr>
        <w:top w:val="none" w:sz="0" w:space="0" w:color="auto"/>
        <w:left w:val="none" w:sz="0" w:space="0" w:color="auto"/>
        <w:bottom w:val="none" w:sz="0" w:space="0" w:color="auto"/>
        <w:right w:val="none" w:sz="0" w:space="0" w:color="auto"/>
      </w:divBdr>
      <w:divsChild>
        <w:div w:id="1405450367">
          <w:marLeft w:val="0"/>
          <w:marRight w:val="0"/>
          <w:marTop w:val="0"/>
          <w:marBottom w:val="0"/>
          <w:divBdr>
            <w:top w:val="none" w:sz="0" w:space="0" w:color="auto"/>
            <w:left w:val="none" w:sz="0" w:space="0" w:color="auto"/>
            <w:bottom w:val="none" w:sz="0" w:space="0" w:color="auto"/>
            <w:right w:val="none" w:sz="0" w:space="0" w:color="auto"/>
          </w:divBdr>
          <w:divsChild>
            <w:div w:id="14242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021">
      <w:bodyDiv w:val="1"/>
      <w:marLeft w:val="0"/>
      <w:marRight w:val="0"/>
      <w:marTop w:val="0"/>
      <w:marBottom w:val="0"/>
      <w:divBdr>
        <w:top w:val="none" w:sz="0" w:space="0" w:color="auto"/>
        <w:left w:val="none" w:sz="0" w:space="0" w:color="auto"/>
        <w:bottom w:val="none" w:sz="0" w:space="0" w:color="auto"/>
        <w:right w:val="none" w:sz="0" w:space="0" w:color="auto"/>
      </w:divBdr>
    </w:div>
    <w:div w:id="1058281128">
      <w:bodyDiv w:val="1"/>
      <w:marLeft w:val="0"/>
      <w:marRight w:val="0"/>
      <w:marTop w:val="0"/>
      <w:marBottom w:val="0"/>
      <w:divBdr>
        <w:top w:val="none" w:sz="0" w:space="0" w:color="auto"/>
        <w:left w:val="none" w:sz="0" w:space="0" w:color="auto"/>
        <w:bottom w:val="none" w:sz="0" w:space="0" w:color="auto"/>
        <w:right w:val="none" w:sz="0" w:space="0" w:color="auto"/>
      </w:divBdr>
    </w:div>
    <w:div w:id="1149595188">
      <w:bodyDiv w:val="1"/>
      <w:marLeft w:val="0"/>
      <w:marRight w:val="0"/>
      <w:marTop w:val="0"/>
      <w:marBottom w:val="0"/>
      <w:divBdr>
        <w:top w:val="none" w:sz="0" w:space="0" w:color="auto"/>
        <w:left w:val="none" w:sz="0" w:space="0" w:color="auto"/>
        <w:bottom w:val="none" w:sz="0" w:space="0" w:color="auto"/>
        <w:right w:val="none" w:sz="0" w:space="0" w:color="auto"/>
      </w:divBdr>
    </w:div>
    <w:div w:id="1172572083">
      <w:bodyDiv w:val="1"/>
      <w:marLeft w:val="0"/>
      <w:marRight w:val="0"/>
      <w:marTop w:val="0"/>
      <w:marBottom w:val="0"/>
      <w:divBdr>
        <w:top w:val="none" w:sz="0" w:space="0" w:color="auto"/>
        <w:left w:val="none" w:sz="0" w:space="0" w:color="auto"/>
        <w:bottom w:val="none" w:sz="0" w:space="0" w:color="auto"/>
        <w:right w:val="none" w:sz="0" w:space="0" w:color="auto"/>
      </w:divBdr>
    </w:div>
    <w:div w:id="1271010951">
      <w:bodyDiv w:val="1"/>
      <w:marLeft w:val="0"/>
      <w:marRight w:val="0"/>
      <w:marTop w:val="0"/>
      <w:marBottom w:val="0"/>
      <w:divBdr>
        <w:top w:val="none" w:sz="0" w:space="0" w:color="auto"/>
        <w:left w:val="none" w:sz="0" w:space="0" w:color="auto"/>
        <w:bottom w:val="none" w:sz="0" w:space="0" w:color="auto"/>
        <w:right w:val="none" w:sz="0" w:space="0" w:color="auto"/>
      </w:divBdr>
    </w:div>
    <w:div w:id="1394428601">
      <w:bodyDiv w:val="1"/>
      <w:marLeft w:val="0"/>
      <w:marRight w:val="0"/>
      <w:marTop w:val="0"/>
      <w:marBottom w:val="0"/>
      <w:divBdr>
        <w:top w:val="none" w:sz="0" w:space="0" w:color="auto"/>
        <w:left w:val="none" w:sz="0" w:space="0" w:color="auto"/>
        <w:bottom w:val="none" w:sz="0" w:space="0" w:color="auto"/>
        <w:right w:val="none" w:sz="0" w:space="0" w:color="auto"/>
      </w:divBdr>
    </w:div>
    <w:div w:id="1460027647">
      <w:bodyDiv w:val="1"/>
      <w:marLeft w:val="0"/>
      <w:marRight w:val="0"/>
      <w:marTop w:val="0"/>
      <w:marBottom w:val="0"/>
      <w:divBdr>
        <w:top w:val="none" w:sz="0" w:space="0" w:color="auto"/>
        <w:left w:val="none" w:sz="0" w:space="0" w:color="auto"/>
        <w:bottom w:val="none" w:sz="0" w:space="0" w:color="auto"/>
        <w:right w:val="none" w:sz="0" w:space="0" w:color="auto"/>
      </w:divBdr>
    </w:div>
    <w:div w:id="150739941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97053171">
      <w:bodyDiv w:val="1"/>
      <w:marLeft w:val="0"/>
      <w:marRight w:val="0"/>
      <w:marTop w:val="0"/>
      <w:marBottom w:val="0"/>
      <w:divBdr>
        <w:top w:val="none" w:sz="0" w:space="0" w:color="auto"/>
        <w:left w:val="none" w:sz="0" w:space="0" w:color="auto"/>
        <w:bottom w:val="none" w:sz="0" w:space="0" w:color="auto"/>
        <w:right w:val="none" w:sz="0" w:space="0" w:color="auto"/>
      </w:divBdr>
      <w:divsChild>
        <w:div w:id="1734810018">
          <w:marLeft w:val="0"/>
          <w:marRight w:val="0"/>
          <w:marTop w:val="0"/>
          <w:marBottom w:val="0"/>
          <w:divBdr>
            <w:top w:val="none" w:sz="0" w:space="0" w:color="auto"/>
            <w:left w:val="none" w:sz="0" w:space="0" w:color="auto"/>
            <w:bottom w:val="none" w:sz="0" w:space="0" w:color="auto"/>
            <w:right w:val="none" w:sz="0" w:space="0" w:color="auto"/>
          </w:divBdr>
          <w:divsChild>
            <w:div w:id="21178495">
              <w:marLeft w:val="0"/>
              <w:marRight w:val="0"/>
              <w:marTop w:val="0"/>
              <w:marBottom w:val="0"/>
              <w:divBdr>
                <w:top w:val="none" w:sz="0" w:space="0" w:color="auto"/>
                <w:left w:val="none" w:sz="0" w:space="0" w:color="auto"/>
                <w:bottom w:val="none" w:sz="0" w:space="0" w:color="auto"/>
                <w:right w:val="none" w:sz="0" w:space="0" w:color="auto"/>
              </w:divBdr>
            </w:div>
            <w:div w:id="201601807">
              <w:marLeft w:val="0"/>
              <w:marRight w:val="0"/>
              <w:marTop w:val="0"/>
              <w:marBottom w:val="0"/>
              <w:divBdr>
                <w:top w:val="none" w:sz="0" w:space="0" w:color="auto"/>
                <w:left w:val="none" w:sz="0" w:space="0" w:color="auto"/>
                <w:bottom w:val="none" w:sz="0" w:space="0" w:color="auto"/>
                <w:right w:val="none" w:sz="0" w:space="0" w:color="auto"/>
              </w:divBdr>
            </w:div>
            <w:div w:id="346713496">
              <w:marLeft w:val="0"/>
              <w:marRight w:val="0"/>
              <w:marTop w:val="0"/>
              <w:marBottom w:val="0"/>
              <w:divBdr>
                <w:top w:val="none" w:sz="0" w:space="0" w:color="auto"/>
                <w:left w:val="none" w:sz="0" w:space="0" w:color="auto"/>
                <w:bottom w:val="none" w:sz="0" w:space="0" w:color="auto"/>
                <w:right w:val="none" w:sz="0" w:space="0" w:color="auto"/>
              </w:divBdr>
            </w:div>
            <w:div w:id="1263298540">
              <w:marLeft w:val="0"/>
              <w:marRight w:val="0"/>
              <w:marTop w:val="0"/>
              <w:marBottom w:val="0"/>
              <w:divBdr>
                <w:top w:val="none" w:sz="0" w:space="0" w:color="auto"/>
                <w:left w:val="none" w:sz="0" w:space="0" w:color="auto"/>
                <w:bottom w:val="none" w:sz="0" w:space="0" w:color="auto"/>
                <w:right w:val="none" w:sz="0" w:space="0" w:color="auto"/>
              </w:divBdr>
            </w:div>
            <w:div w:id="1397241719">
              <w:marLeft w:val="0"/>
              <w:marRight w:val="0"/>
              <w:marTop w:val="0"/>
              <w:marBottom w:val="0"/>
              <w:divBdr>
                <w:top w:val="none" w:sz="0" w:space="0" w:color="auto"/>
                <w:left w:val="none" w:sz="0" w:space="0" w:color="auto"/>
                <w:bottom w:val="none" w:sz="0" w:space="0" w:color="auto"/>
                <w:right w:val="none" w:sz="0" w:space="0" w:color="auto"/>
              </w:divBdr>
            </w:div>
            <w:div w:id="1437021913">
              <w:marLeft w:val="0"/>
              <w:marRight w:val="0"/>
              <w:marTop w:val="0"/>
              <w:marBottom w:val="0"/>
              <w:divBdr>
                <w:top w:val="none" w:sz="0" w:space="0" w:color="auto"/>
                <w:left w:val="none" w:sz="0" w:space="0" w:color="auto"/>
                <w:bottom w:val="none" w:sz="0" w:space="0" w:color="auto"/>
                <w:right w:val="none" w:sz="0" w:space="0" w:color="auto"/>
              </w:divBdr>
            </w:div>
            <w:div w:id="14474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4199">
      <w:bodyDiv w:val="1"/>
      <w:marLeft w:val="0"/>
      <w:marRight w:val="0"/>
      <w:marTop w:val="0"/>
      <w:marBottom w:val="0"/>
      <w:divBdr>
        <w:top w:val="none" w:sz="0" w:space="0" w:color="auto"/>
        <w:left w:val="none" w:sz="0" w:space="0" w:color="auto"/>
        <w:bottom w:val="none" w:sz="0" w:space="0" w:color="auto"/>
        <w:right w:val="none" w:sz="0" w:space="0" w:color="auto"/>
      </w:divBdr>
    </w:div>
    <w:div w:id="1630667940">
      <w:bodyDiv w:val="1"/>
      <w:marLeft w:val="0"/>
      <w:marRight w:val="0"/>
      <w:marTop w:val="0"/>
      <w:marBottom w:val="0"/>
      <w:divBdr>
        <w:top w:val="none" w:sz="0" w:space="0" w:color="auto"/>
        <w:left w:val="none" w:sz="0" w:space="0" w:color="auto"/>
        <w:bottom w:val="none" w:sz="0" w:space="0" w:color="auto"/>
        <w:right w:val="none" w:sz="0" w:space="0" w:color="auto"/>
      </w:divBdr>
    </w:div>
    <w:div w:id="1644849396">
      <w:bodyDiv w:val="1"/>
      <w:marLeft w:val="0"/>
      <w:marRight w:val="0"/>
      <w:marTop w:val="0"/>
      <w:marBottom w:val="0"/>
      <w:divBdr>
        <w:top w:val="none" w:sz="0" w:space="0" w:color="auto"/>
        <w:left w:val="none" w:sz="0" w:space="0" w:color="auto"/>
        <w:bottom w:val="none" w:sz="0" w:space="0" w:color="auto"/>
        <w:right w:val="none" w:sz="0" w:space="0" w:color="auto"/>
      </w:divBdr>
    </w:div>
    <w:div w:id="1769041131">
      <w:bodyDiv w:val="1"/>
      <w:marLeft w:val="0"/>
      <w:marRight w:val="0"/>
      <w:marTop w:val="0"/>
      <w:marBottom w:val="0"/>
      <w:divBdr>
        <w:top w:val="none" w:sz="0" w:space="0" w:color="auto"/>
        <w:left w:val="none" w:sz="0" w:space="0" w:color="auto"/>
        <w:bottom w:val="none" w:sz="0" w:space="0" w:color="auto"/>
        <w:right w:val="none" w:sz="0" w:space="0" w:color="auto"/>
      </w:divBdr>
    </w:div>
    <w:div w:id="1781563135">
      <w:bodyDiv w:val="1"/>
      <w:marLeft w:val="0"/>
      <w:marRight w:val="0"/>
      <w:marTop w:val="0"/>
      <w:marBottom w:val="0"/>
      <w:divBdr>
        <w:top w:val="none" w:sz="0" w:space="0" w:color="auto"/>
        <w:left w:val="none" w:sz="0" w:space="0" w:color="auto"/>
        <w:bottom w:val="none" w:sz="0" w:space="0" w:color="auto"/>
        <w:right w:val="none" w:sz="0" w:space="0" w:color="auto"/>
      </w:divBdr>
    </w:div>
    <w:div w:id="1870414683">
      <w:bodyDiv w:val="1"/>
      <w:marLeft w:val="0"/>
      <w:marRight w:val="0"/>
      <w:marTop w:val="0"/>
      <w:marBottom w:val="0"/>
      <w:divBdr>
        <w:top w:val="none" w:sz="0" w:space="0" w:color="auto"/>
        <w:left w:val="none" w:sz="0" w:space="0" w:color="auto"/>
        <w:bottom w:val="none" w:sz="0" w:space="0" w:color="auto"/>
        <w:right w:val="none" w:sz="0" w:space="0" w:color="auto"/>
      </w:divBdr>
    </w:div>
    <w:div w:id="1962375723">
      <w:bodyDiv w:val="1"/>
      <w:marLeft w:val="0"/>
      <w:marRight w:val="0"/>
      <w:marTop w:val="0"/>
      <w:marBottom w:val="0"/>
      <w:divBdr>
        <w:top w:val="none" w:sz="0" w:space="0" w:color="auto"/>
        <w:left w:val="none" w:sz="0" w:space="0" w:color="auto"/>
        <w:bottom w:val="none" w:sz="0" w:space="0" w:color="auto"/>
        <w:right w:val="none" w:sz="0" w:space="0" w:color="auto"/>
      </w:divBdr>
    </w:div>
    <w:div w:id="1983851730">
      <w:bodyDiv w:val="1"/>
      <w:marLeft w:val="0"/>
      <w:marRight w:val="0"/>
      <w:marTop w:val="0"/>
      <w:marBottom w:val="0"/>
      <w:divBdr>
        <w:top w:val="none" w:sz="0" w:space="0" w:color="auto"/>
        <w:left w:val="none" w:sz="0" w:space="0" w:color="auto"/>
        <w:bottom w:val="none" w:sz="0" w:space="0" w:color="auto"/>
        <w:right w:val="none" w:sz="0" w:space="0" w:color="auto"/>
      </w:divBdr>
    </w:div>
    <w:div w:id="2061126630">
      <w:bodyDiv w:val="1"/>
      <w:marLeft w:val="0"/>
      <w:marRight w:val="0"/>
      <w:marTop w:val="0"/>
      <w:marBottom w:val="0"/>
      <w:divBdr>
        <w:top w:val="none" w:sz="0" w:space="0" w:color="auto"/>
        <w:left w:val="none" w:sz="0" w:space="0" w:color="auto"/>
        <w:bottom w:val="none" w:sz="0" w:space="0" w:color="auto"/>
        <w:right w:val="none" w:sz="0" w:space="0" w:color="auto"/>
      </w:divBdr>
    </w:div>
    <w:div w:id="2079589276">
      <w:bodyDiv w:val="1"/>
      <w:marLeft w:val="0"/>
      <w:marRight w:val="0"/>
      <w:marTop w:val="0"/>
      <w:marBottom w:val="0"/>
      <w:divBdr>
        <w:top w:val="none" w:sz="0" w:space="0" w:color="auto"/>
        <w:left w:val="none" w:sz="0" w:space="0" w:color="auto"/>
        <w:bottom w:val="none" w:sz="0" w:space="0" w:color="auto"/>
        <w:right w:val="none" w:sz="0" w:space="0" w:color="auto"/>
      </w:divBdr>
    </w:div>
    <w:div w:id="209093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7.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mailto:PBSpecializedCare@CVSHealth.com" TargetMode="External"/><Relationship Id="rId50" Type="http://schemas.openxmlformats.org/officeDocument/2006/relationships/hyperlink" Target="https://thesource.cvshealth.com/nuxeo/thesource/"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policy.corp.cvscaremark.com/pnp/faces/DocRenderer?documentId=CALL-0048" TargetMode="Externa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image" Target="media/image8.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US398100 FEB24</Notes>
  </documentManagement>
</p:properties>
</file>

<file path=customXml/itemProps1.xml><?xml version="1.0" encoding="utf-8"?>
<ds:datastoreItem xmlns:ds="http://schemas.openxmlformats.org/officeDocument/2006/customXml" ds:itemID="{D4E31852-D6AA-470E-BC69-9879778B4E7B}">
  <ds:schemaRefs>
    <ds:schemaRef ds:uri="http://schemas.microsoft.com/sharepoint/v3/contenttype/forms"/>
  </ds:schemaRefs>
</ds:datastoreItem>
</file>

<file path=customXml/itemProps2.xml><?xml version="1.0" encoding="utf-8"?>
<ds:datastoreItem xmlns:ds="http://schemas.openxmlformats.org/officeDocument/2006/customXml" ds:itemID="{751614EE-0DE6-47D0-8285-5AE1CA5D5633}">
  <ds:schemaRefs>
    <ds:schemaRef ds:uri="http://schemas.microsoft.com/office/2006/metadata/longProperties"/>
  </ds:schemaRefs>
</ds:datastoreItem>
</file>

<file path=customXml/itemProps3.xml><?xml version="1.0" encoding="utf-8"?>
<ds:datastoreItem xmlns:ds="http://schemas.openxmlformats.org/officeDocument/2006/customXml" ds:itemID="{584B80DF-C24D-4150-9F8F-657C5A6C0C35}">
  <ds:schemaRefs>
    <ds:schemaRef ds:uri="http://schemas.openxmlformats.org/officeDocument/2006/bibliography"/>
  </ds:schemaRefs>
</ds:datastoreItem>
</file>

<file path=customXml/itemProps4.xml><?xml version="1.0" encoding="utf-8"?>
<ds:datastoreItem xmlns:ds="http://schemas.openxmlformats.org/officeDocument/2006/customXml" ds:itemID="{70F55C66-35EA-43D8-9446-0BCF67275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DEFA69-E13C-470E-B922-90C0E5D99F5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31</TotalTime>
  <Pages>1</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Jordan, Austin G</cp:lastModifiedBy>
  <cp:revision>3</cp:revision>
  <cp:lastPrinted>2018-01-23T20:17:00Z</cp:lastPrinted>
  <dcterms:created xsi:type="dcterms:W3CDTF">2025-07-23T16:52:00Z</dcterms:created>
  <dcterms:modified xsi:type="dcterms:W3CDTF">2025-07-23T21:15:00Z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2021-12-07T19:31:26Z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b5e7d50d-c542-4a55-b4e0-2d5948334133</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