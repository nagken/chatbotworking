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DEB75" w14:textId="28642B31" w:rsidR="00255C6B" w:rsidRPr="00052EB3" w:rsidRDefault="001C1105" w:rsidP="00B476AF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auto"/>
          <w:sz w:val="36"/>
          <w:szCs w:val="36"/>
        </w:rPr>
        <w:t xml:space="preserve">Compass - </w:t>
      </w:r>
      <w:r w:rsidR="003D4D91">
        <w:rPr>
          <w:rFonts w:ascii="Verdana" w:hAnsi="Verdana"/>
          <w:color w:val="auto"/>
          <w:sz w:val="36"/>
          <w:szCs w:val="36"/>
        </w:rPr>
        <w:t xml:space="preserve">Pharmacy </w:t>
      </w:r>
      <w:r w:rsidR="00461D64" w:rsidRPr="00052EB3">
        <w:rPr>
          <w:rFonts w:ascii="Verdana" w:hAnsi="Verdana"/>
          <w:color w:val="auto"/>
          <w:sz w:val="36"/>
          <w:szCs w:val="36"/>
        </w:rPr>
        <w:t>Details</w:t>
      </w:r>
    </w:p>
    <w:bookmarkEnd w:id="1"/>
    <w:p w14:paraId="7AE9E58C" w14:textId="7349898F" w:rsidR="006467AB" w:rsidRDefault="00B13B3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52EB3">
        <w:rPr>
          <w:rFonts w:ascii="Verdana" w:hAnsi="Verdana"/>
        </w:rPr>
        <w:fldChar w:fldCharType="begin"/>
      </w:r>
      <w:r w:rsidRPr="00052EB3">
        <w:rPr>
          <w:rFonts w:ascii="Verdana" w:hAnsi="Verdana"/>
        </w:rPr>
        <w:instrText xml:space="preserve"> TOC \o "2-3" \n \h \z \u </w:instrText>
      </w:r>
      <w:r w:rsidRPr="00052EB3">
        <w:rPr>
          <w:rFonts w:ascii="Verdana" w:hAnsi="Verdana"/>
        </w:rPr>
        <w:fldChar w:fldCharType="separate"/>
      </w:r>
      <w:hyperlink w:anchor="_Toc194497640" w:history="1">
        <w:r w:rsidR="006467AB" w:rsidRPr="006256E0">
          <w:rPr>
            <w:rStyle w:val="Hyperlink"/>
            <w:rFonts w:ascii="Verdana" w:hAnsi="Verdana"/>
            <w:noProof/>
          </w:rPr>
          <w:t>Pharmacy Details Screen</w:t>
        </w:r>
      </w:hyperlink>
    </w:p>
    <w:p w14:paraId="7A181B46" w14:textId="19850870" w:rsidR="006467AB" w:rsidRDefault="006467A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497641" w:history="1">
        <w:r w:rsidRPr="006256E0">
          <w:rPr>
            <w:rStyle w:val="Hyperlink"/>
            <w:rFonts w:ascii="Verdana" w:hAnsi="Verdana"/>
            <w:noProof/>
          </w:rPr>
          <w:t>Related Documents</w:t>
        </w:r>
      </w:hyperlink>
    </w:p>
    <w:p w14:paraId="546ECA64" w14:textId="09DB5088" w:rsidR="008B69C1" w:rsidRPr="00052EB3" w:rsidRDefault="00B13B31">
      <w:pPr>
        <w:pStyle w:val="TOC2"/>
        <w:rPr>
          <w:rFonts w:ascii="Verdana" w:hAnsi="Verdana"/>
        </w:rPr>
      </w:pPr>
      <w:r w:rsidRPr="00052EB3">
        <w:rPr>
          <w:rFonts w:ascii="Verdana" w:hAnsi="Verdana"/>
        </w:rPr>
        <w:fldChar w:fldCharType="end"/>
      </w:r>
    </w:p>
    <w:p w14:paraId="7B284533" w14:textId="77777777" w:rsidR="00921444" w:rsidRPr="00052EB3" w:rsidRDefault="00921444" w:rsidP="00921444">
      <w:pPr>
        <w:rPr>
          <w:rFonts w:ascii="Verdana" w:hAnsi="Verdana"/>
        </w:rPr>
      </w:pPr>
    </w:p>
    <w:p w14:paraId="44AFDDFC" w14:textId="1507F64C" w:rsidR="00BD39E1" w:rsidRDefault="00921444" w:rsidP="000A4D7F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2" w:name="_Overview"/>
      <w:bookmarkEnd w:id="2"/>
      <w:r w:rsidRPr="00052EB3">
        <w:rPr>
          <w:rFonts w:ascii="Verdana" w:hAnsi="Verdana"/>
          <w:b/>
          <w:bCs/>
        </w:rPr>
        <w:t xml:space="preserve">Description:  </w:t>
      </w:r>
      <w:bookmarkStart w:id="3" w:name="OLE_LINK2"/>
      <w:bookmarkStart w:id="4" w:name="OLE_LINK3"/>
      <w:r w:rsidR="000B24FF">
        <w:rPr>
          <w:rFonts w:ascii="Verdana" w:hAnsi="Verdana"/>
        </w:rPr>
        <w:t>I</w:t>
      </w:r>
      <w:r w:rsidR="00461D64" w:rsidRPr="00052EB3">
        <w:rPr>
          <w:rFonts w:ascii="Verdana" w:hAnsi="Verdana"/>
        </w:rPr>
        <w:t xml:space="preserve">nformation found on the </w:t>
      </w:r>
      <w:r w:rsidR="003D4D91" w:rsidRPr="00052EB3">
        <w:rPr>
          <w:rFonts w:ascii="Verdana" w:hAnsi="Verdana"/>
        </w:rPr>
        <w:t xml:space="preserve">Pharmacy </w:t>
      </w:r>
      <w:r w:rsidR="00896112" w:rsidRPr="00052EB3">
        <w:rPr>
          <w:rFonts w:ascii="Verdana" w:hAnsi="Verdana"/>
        </w:rPr>
        <w:t xml:space="preserve">Details screen </w:t>
      </w:r>
      <w:r w:rsidR="00FC619A" w:rsidRPr="00052EB3">
        <w:rPr>
          <w:rFonts w:ascii="Verdana" w:hAnsi="Verdana"/>
        </w:rPr>
        <w:t>in</w:t>
      </w:r>
      <w:r w:rsidR="00DE5678" w:rsidRPr="00052EB3">
        <w:rPr>
          <w:rFonts w:ascii="Verdana" w:hAnsi="Verdana"/>
        </w:rPr>
        <w:t xml:space="preserve"> </w:t>
      </w:r>
      <w:r w:rsidRPr="00052EB3">
        <w:rPr>
          <w:rFonts w:ascii="Verdana" w:hAnsi="Verdana"/>
        </w:rPr>
        <w:t>Compass</w:t>
      </w:r>
      <w:r w:rsidR="00DE5678" w:rsidRPr="00052EB3">
        <w:rPr>
          <w:rFonts w:ascii="Verdana" w:hAnsi="Verdana"/>
        </w:rPr>
        <w:t>.</w:t>
      </w:r>
      <w:bookmarkStart w:id="5" w:name="_Rationale"/>
      <w:bookmarkStart w:id="6" w:name="_Definitions"/>
      <w:bookmarkStart w:id="7" w:name="_Definitions/Abbreviations"/>
      <w:bookmarkStart w:id="8" w:name="_Process_for_Handling"/>
      <w:bookmarkEnd w:id="5"/>
      <w:bookmarkEnd w:id="6"/>
      <w:bookmarkEnd w:id="7"/>
      <w:bookmarkEnd w:id="8"/>
    </w:p>
    <w:p w14:paraId="72947C63" w14:textId="77777777" w:rsidR="0058518F" w:rsidRPr="00052EB3" w:rsidRDefault="0058518F" w:rsidP="000A4D7F">
      <w:pPr>
        <w:pStyle w:val="BodyTextIndent2"/>
        <w:spacing w:after="0" w:line="240" w:lineRule="auto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628F7" w:rsidRPr="005D7976" w14:paraId="7A428406" w14:textId="77777777" w:rsidTr="00882010">
        <w:tc>
          <w:tcPr>
            <w:tcW w:w="5000" w:type="pct"/>
            <w:shd w:val="clear" w:color="auto" w:fill="C0C0C0"/>
          </w:tcPr>
          <w:p w14:paraId="734D5F00" w14:textId="5272AEC7" w:rsidR="00E628F7" w:rsidRPr="005D7976" w:rsidRDefault="003D4D91" w:rsidP="000B24F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9" w:name="_Toc194497640"/>
            <w:bookmarkEnd w:id="3"/>
            <w:bookmarkEnd w:id="4"/>
            <w:r>
              <w:rPr>
                <w:rFonts w:ascii="Verdana" w:hAnsi="Verdana"/>
                <w:i w:val="0"/>
                <w:iCs w:val="0"/>
              </w:rPr>
              <w:t>Pharmacy</w:t>
            </w:r>
            <w:r w:rsidR="00461D64">
              <w:rPr>
                <w:rFonts w:ascii="Verdana" w:hAnsi="Verdana"/>
                <w:i w:val="0"/>
                <w:iCs w:val="0"/>
              </w:rPr>
              <w:t xml:space="preserve"> Details Screen</w:t>
            </w:r>
            <w:bookmarkEnd w:id="9"/>
          </w:p>
        </w:tc>
      </w:tr>
    </w:tbl>
    <w:p w14:paraId="0CB0BACE" w14:textId="77777777" w:rsidR="00CF18CC" w:rsidRDefault="00CF18CC" w:rsidP="00A55BBB">
      <w:pPr>
        <w:rPr>
          <w:rFonts w:ascii="Verdana" w:hAnsi="Verdana"/>
        </w:rPr>
      </w:pPr>
    </w:p>
    <w:p w14:paraId="6310A3BF" w14:textId="08147DBF" w:rsidR="00896112" w:rsidRDefault="00896112" w:rsidP="00CF18CC">
      <w:pPr>
        <w:jc w:val="center"/>
        <w:rPr>
          <w:rFonts w:ascii="Verdana" w:hAnsi="Verdana"/>
        </w:rPr>
      </w:pPr>
    </w:p>
    <w:p w14:paraId="25C9F877" w14:textId="091A04FE" w:rsidR="00CF18CC" w:rsidRDefault="00CF18CC" w:rsidP="00CF18CC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463E31FB" wp14:editId="67D887A1">
            <wp:extent cx="9144000" cy="3467100"/>
            <wp:effectExtent l="19050" t="19050" r="19050" b="190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F7DFA" w14:textId="77777777" w:rsidR="00CE1F63" w:rsidRDefault="00CE1F63" w:rsidP="00461D64">
      <w:pPr>
        <w:jc w:val="center"/>
        <w:rPr>
          <w:rFonts w:ascii="Verdana" w:hAnsi="Verdana"/>
        </w:rPr>
      </w:pPr>
    </w:p>
    <w:p w14:paraId="34F7606A" w14:textId="0A25E4EE" w:rsidR="00461D64" w:rsidRPr="005D7976" w:rsidRDefault="00CE1F63" w:rsidP="000B24F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below table provides a list of </w:t>
      </w:r>
      <w:r w:rsidR="00D86A9E">
        <w:rPr>
          <w:rFonts w:ascii="Verdana" w:hAnsi="Verdana"/>
        </w:rPr>
        <w:t xml:space="preserve">fields and their descriptions </w:t>
      </w:r>
      <w:r w:rsidR="00EE3E69">
        <w:rPr>
          <w:rFonts w:ascii="Verdana" w:hAnsi="Verdana"/>
        </w:rPr>
        <w:t>most used</w:t>
      </w:r>
      <w:r>
        <w:rPr>
          <w:rFonts w:ascii="Verdana" w:hAnsi="Verdana"/>
        </w:rPr>
        <w:t xml:space="preserve"> by PHD agents: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0"/>
        <w:gridCol w:w="9000"/>
      </w:tblGrid>
      <w:tr w:rsidR="009A4A87" w:rsidRPr="005D7976" w14:paraId="0A0E81CC" w14:textId="77777777" w:rsidTr="00163565">
        <w:tc>
          <w:tcPr>
            <w:tcW w:w="1525" w:type="pct"/>
            <w:shd w:val="clear" w:color="auto" w:fill="D9D9D9" w:themeFill="background1" w:themeFillShade="D9"/>
          </w:tcPr>
          <w:p w14:paraId="24D22FE1" w14:textId="323DB4E5" w:rsidR="006C788D" w:rsidRDefault="00461D64" w:rsidP="000B24F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Field</w:t>
            </w:r>
          </w:p>
        </w:tc>
        <w:tc>
          <w:tcPr>
            <w:tcW w:w="3475" w:type="pct"/>
            <w:shd w:val="clear" w:color="auto" w:fill="D9D9D9" w:themeFill="background1" w:themeFillShade="D9"/>
          </w:tcPr>
          <w:p w14:paraId="2E839C43" w14:textId="3AC1A6FA" w:rsidR="006C788D" w:rsidRDefault="00461D64" w:rsidP="000B24FF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Description</w:t>
            </w:r>
          </w:p>
        </w:tc>
      </w:tr>
      <w:tr w:rsidR="009A4A87" w:rsidRPr="005D7976" w14:paraId="0C0CBEF8" w14:textId="77777777" w:rsidTr="00163565">
        <w:tc>
          <w:tcPr>
            <w:tcW w:w="1525" w:type="pct"/>
            <w:shd w:val="clear" w:color="auto" w:fill="auto"/>
          </w:tcPr>
          <w:p w14:paraId="602F3EE1" w14:textId="097EA5A5" w:rsidR="006542B7" w:rsidRPr="005D7976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Name</w:t>
            </w:r>
          </w:p>
        </w:tc>
        <w:tc>
          <w:tcPr>
            <w:tcW w:w="3475" w:type="pct"/>
            <w:shd w:val="clear" w:color="auto" w:fill="auto"/>
          </w:tcPr>
          <w:p w14:paraId="0F8C14F5" w14:textId="36ADC2F3" w:rsidR="00271A97" w:rsidRPr="00896112" w:rsidRDefault="00896112" w:rsidP="000B24FF">
            <w:pPr>
              <w:spacing w:before="120" w:after="120"/>
              <w:rPr>
                <w:rFonts w:ascii="Verdana" w:hAnsi="Verdana"/>
                <w:bCs/>
              </w:rPr>
            </w:pPr>
            <w:r w:rsidRPr="00896112">
              <w:rPr>
                <w:rFonts w:ascii="Verdana" w:hAnsi="Verdana"/>
                <w:bCs/>
              </w:rPr>
              <w:t>Name of the pharmacy</w:t>
            </w:r>
          </w:p>
        </w:tc>
      </w:tr>
      <w:tr w:rsidR="00FC619A" w:rsidRPr="005D7976" w14:paraId="46C0135B" w14:textId="77777777" w:rsidTr="00163565">
        <w:tc>
          <w:tcPr>
            <w:tcW w:w="1525" w:type="pct"/>
            <w:shd w:val="clear" w:color="auto" w:fill="auto"/>
          </w:tcPr>
          <w:p w14:paraId="2D10D179" w14:textId="21AB2408" w:rsidR="00FC619A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Address</w:t>
            </w:r>
          </w:p>
        </w:tc>
        <w:tc>
          <w:tcPr>
            <w:tcW w:w="3475" w:type="pct"/>
            <w:shd w:val="clear" w:color="auto" w:fill="auto"/>
          </w:tcPr>
          <w:p w14:paraId="7940D1DD" w14:textId="7311C010" w:rsidR="00FC619A" w:rsidRPr="00271A97" w:rsidRDefault="00896112" w:rsidP="000B24FF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Street address of the pharmacy</w:t>
            </w:r>
          </w:p>
        </w:tc>
      </w:tr>
      <w:tr w:rsidR="00FC619A" w:rsidRPr="005D7976" w14:paraId="237DD4E8" w14:textId="77777777" w:rsidTr="00163565">
        <w:tc>
          <w:tcPr>
            <w:tcW w:w="1525" w:type="pct"/>
            <w:shd w:val="clear" w:color="auto" w:fill="auto"/>
          </w:tcPr>
          <w:p w14:paraId="6F3B0254" w14:textId="5F839AAD" w:rsidR="00FC619A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Phone</w:t>
            </w:r>
            <w:r w:rsidR="006F7413">
              <w:rPr>
                <w:rFonts w:ascii="Verdana" w:hAnsi="Verdana"/>
                <w:b/>
              </w:rPr>
              <w:t xml:space="preserve"> Number</w:t>
            </w:r>
          </w:p>
        </w:tc>
        <w:tc>
          <w:tcPr>
            <w:tcW w:w="3475" w:type="pct"/>
            <w:shd w:val="clear" w:color="auto" w:fill="auto"/>
          </w:tcPr>
          <w:p w14:paraId="45D5507E" w14:textId="6EAA5506" w:rsidR="00FC619A" w:rsidRPr="00271A97" w:rsidRDefault="00896112" w:rsidP="000B24FF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Phone number for the pharmacy</w:t>
            </w:r>
          </w:p>
        </w:tc>
      </w:tr>
      <w:tr w:rsidR="00FC619A" w:rsidRPr="005D7976" w14:paraId="1612B6D0" w14:textId="77777777" w:rsidTr="00163565">
        <w:tc>
          <w:tcPr>
            <w:tcW w:w="1525" w:type="pct"/>
            <w:shd w:val="clear" w:color="auto" w:fill="auto"/>
          </w:tcPr>
          <w:p w14:paraId="2D5D87AC" w14:textId="4C0DA795" w:rsidR="00FC619A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Fax</w:t>
            </w:r>
            <w:r w:rsidR="006F7413">
              <w:rPr>
                <w:rFonts w:ascii="Verdana" w:hAnsi="Verdana"/>
                <w:b/>
              </w:rPr>
              <w:t xml:space="preserve"> Number</w:t>
            </w:r>
          </w:p>
        </w:tc>
        <w:tc>
          <w:tcPr>
            <w:tcW w:w="3475" w:type="pct"/>
            <w:shd w:val="clear" w:color="auto" w:fill="auto"/>
          </w:tcPr>
          <w:p w14:paraId="782A9E95" w14:textId="15435321" w:rsidR="00FC619A" w:rsidRPr="00271A97" w:rsidRDefault="00896112" w:rsidP="000B24FF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Fax number for the pharmacy</w:t>
            </w:r>
          </w:p>
        </w:tc>
      </w:tr>
      <w:tr w:rsidR="009A4A87" w:rsidRPr="005D7976" w14:paraId="0F6F7E84" w14:textId="77777777" w:rsidTr="00163565">
        <w:tc>
          <w:tcPr>
            <w:tcW w:w="1525" w:type="pct"/>
          </w:tcPr>
          <w:p w14:paraId="7DF043C6" w14:textId="253D2633" w:rsidR="000A3A1D" w:rsidRPr="00A55BBB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NPI</w:t>
            </w:r>
          </w:p>
        </w:tc>
        <w:tc>
          <w:tcPr>
            <w:tcW w:w="3475" w:type="pct"/>
          </w:tcPr>
          <w:p w14:paraId="056504A2" w14:textId="0EE512C6" w:rsidR="000A3A1D" w:rsidRPr="000A3A1D" w:rsidRDefault="00163565" w:rsidP="000B24F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6524BA4" wp14:editId="7B42E056">
                  <wp:extent cx="304762" cy="304762"/>
                  <wp:effectExtent l="0" t="0" r="635" b="635"/>
                  <wp:docPr id="726584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84438" name="Picture 7265844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1F11">
              <w:rPr>
                <w:rFonts w:ascii="Verdana" w:hAnsi="Verdana"/>
              </w:rPr>
              <w:t xml:space="preserve">Identifies the </w:t>
            </w:r>
            <w:r w:rsidR="00BE467E">
              <w:rPr>
                <w:rFonts w:ascii="Verdana" w:hAnsi="Verdana"/>
              </w:rPr>
              <w:t>National Provider</w:t>
            </w:r>
            <w:r w:rsidR="00B52837">
              <w:rPr>
                <w:rFonts w:ascii="Verdana" w:hAnsi="Verdana"/>
              </w:rPr>
              <w:t xml:space="preserve"> Identifier for the pharmacy</w:t>
            </w:r>
          </w:p>
        </w:tc>
      </w:tr>
      <w:tr w:rsidR="009E42F1" w:rsidRPr="005D7976" w14:paraId="1F16746A" w14:textId="77777777" w:rsidTr="00163565">
        <w:tc>
          <w:tcPr>
            <w:tcW w:w="1525" w:type="pct"/>
          </w:tcPr>
          <w:p w14:paraId="11900FC7" w14:textId="3F225A02" w:rsidR="009E42F1" w:rsidRDefault="00163565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3E3E48E" wp14:editId="78C3EFA7">
                  <wp:extent cx="304762" cy="304762"/>
                  <wp:effectExtent l="0" t="0" r="635" b="635"/>
                  <wp:docPr id="838544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84438" name="Picture 7265844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42F1">
              <w:rPr>
                <w:rFonts w:ascii="Verdana" w:hAnsi="Verdana"/>
                <w:b/>
              </w:rPr>
              <w:t>Pharmacy NCPD</w:t>
            </w:r>
            <w:r w:rsidR="003C0225">
              <w:rPr>
                <w:rFonts w:ascii="Verdana" w:hAnsi="Verdana"/>
                <w:b/>
              </w:rPr>
              <w:t>P</w:t>
            </w:r>
          </w:p>
        </w:tc>
        <w:tc>
          <w:tcPr>
            <w:tcW w:w="3475" w:type="pct"/>
          </w:tcPr>
          <w:p w14:paraId="5EB9F5C5" w14:textId="2E05A8F3" w:rsidR="009E42F1" w:rsidRDefault="003C0225" w:rsidP="000B24F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Identifies the </w:t>
            </w:r>
            <w:r w:rsidR="00D745CB" w:rsidRPr="00D745CB">
              <w:rPr>
                <w:rFonts w:ascii="Verdana" w:hAnsi="Verdana"/>
              </w:rPr>
              <w:t>National Council for Prescription Drug Programs</w:t>
            </w:r>
            <w:r w:rsidR="00D745CB">
              <w:rPr>
                <w:rFonts w:ascii="Verdana" w:hAnsi="Verdana"/>
              </w:rPr>
              <w:t xml:space="preserve"> number</w:t>
            </w:r>
          </w:p>
        </w:tc>
      </w:tr>
      <w:tr w:rsidR="00606048" w:rsidRPr="005D7976" w14:paraId="18E522BD" w14:textId="77777777" w:rsidTr="00163565">
        <w:tc>
          <w:tcPr>
            <w:tcW w:w="1525" w:type="pct"/>
          </w:tcPr>
          <w:p w14:paraId="6EF1867F" w14:textId="2805ECEB" w:rsidR="00606048" w:rsidRDefault="00163565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65ECBDE" wp14:editId="7DBFA49D">
                  <wp:extent cx="304762" cy="304762"/>
                  <wp:effectExtent l="0" t="0" r="635" b="635"/>
                  <wp:docPr id="1902044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84438" name="Picture 7265844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6048">
              <w:rPr>
                <w:rFonts w:ascii="Verdana" w:hAnsi="Verdana"/>
                <w:b/>
              </w:rPr>
              <w:t>Pharmacy Store Number</w:t>
            </w:r>
          </w:p>
        </w:tc>
        <w:tc>
          <w:tcPr>
            <w:tcW w:w="3475" w:type="pct"/>
          </w:tcPr>
          <w:p w14:paraId="42C19E5D" w14:textId="36A6CF7A" w:rsidR="00606048" w:rsidRDefault="00376707" w:rsidP="000B24F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Identifies the Store number associated with the pharmacy in their chain</w:t>
            </w:r>
          </w:p>
        </w:tc>
      </w:tr>
      <w:tr w:rsidR="009A4A87" w:rsidRPr="005D7976" w14:paraId="2FD17919" w14:textId="77777777" w:rsidTr="00163565">
        <w:tc>
          <w:tcPr>
            <w:tcW w:w="1525" w:type="pct"/>
          </w:tcPr>
          <w:p w14:paraId="3864AA7F" w14:textId="4C0AB070" w:rsidR="00896112" w:rsidRPr="00A55BBB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Network Name</w:t>
            </w:r>
          </w:p>
        </w:tc>
        <w:tc>
          <w:tcPr>
            <w:tcW w:w="3475" w:type="pct"/>
          </w:tcPr>
          <w:p w14:paraId="03A01850" w14:textId="4CEBA1BD" w:rsidR="00B9444B" w:rsidRDefault="000A4D7F" w:rsidP="000B24F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Identifies the n</w:t>
            </w:r>
            <w:r w:rsidR="00896112" w:rsidRPr="00896112">
              <w:rPr>
                <w:rFonts w:ascii="Verdana" w:hAnsi="Verdana"/>
                <w:bCs/>
              </w:rPr>
              <w:t>ame of</w:t>
            </w:r>
            <w:r w:rsidR="00896112">
              <w:rPr>
                <w:rFonts w:ascii="Verdana" w:hAnsi="Verdana"/>
                <w:b/>
              </w:rPr>
              <w:t xml:space="preserve"> </w:t>
            </w:r>
            <w:r w:rsidR="00896112" w:rsidRPr="00896112">
              <w:rPr>
                <w:rFonts w:ascii="Verdana" w:hAnsi="Verdana"/>
                <w:bCs/>
              </w:rPr>
              <w:t>the network to which the pharmacy belongs</w:t>
            </w:r>
          </w:p>
        </w:tc>
      </w:tr>
      <w:tr w:rsidR="00896112" w:rsidRPr="005D7976" w14:paraId="5D5EE932" w14:textId="77777777" w:rsidTr="00163565">
        <w:tc>
          <w:tcPr>
            <w:tcW w:w="1525" w:type="pct"/>
          </w:tcPr>
          <w:p w14:paraId="2BD45FC6" w14:textId="365DC5AD" w:rsidR="00896112" w:rsidRPr="00A55BBB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Class</w:t>
            </w:r>
          </w:p>
        </w:tc>
        <w:tc>
          <w:tcPr>
            <w:tcW w:w="3475" w:type="pct"/>
          </w:tcPr>
          <w:p w14:paraId="0D6B0301" w14:textId="4C317833" w:rsidR="00896112" w:rsidRPr="000A4D7F" w:rsidRDefault="00896112" w:rsidP="000B24FF">
            <w:pPr>
              <w:spacing w:before="120" w:after="120"/>
              <w:rPr>
                <w:rFonts w:ascii="Verdana" w:hAnsi="Verdana"/>
                <w:bCs/>
              </w:rPr>
            </w:pPr>
            <w:r w:rsidRPr="000A4D7F">
              <w:rPr>
                <w:rFonts w:ascii="Verdana" w:hAnsi="Verdana"/>
                <w:bCs/>
              </w:rPr>
              <w:t xml:space="preserve">Identifies the </w:t>
            </w:r>
            <w:r w:rsidR="000A4D7F" w:rsidRPr="000A4D7F">
              <w:rPr>
                <w:rFonts w:ascii="Verdana" w:hAnsi="Verdana"/>
                <w:bCs/>
              </w:rPr>
              <w:t>class</w:t>
            </w:r>
            <w:r w:rsidRPr="000A4D7F">
              <w:rPr>
                <w:rFonts w:ascii="Verdana" w:hAnsi="Verdana"/>
                <w:bCs/>
              </w:rPr>
              <w:t xml:space="preserve"> of pharmacy; Chain, Affiliate, Independent</w:t>
            </w:r>
            <w:r w:rsidR="000A4D7F" w:rsidRPr="000A4D7F">
              <w:rPr>
                <w:rFonts w:ascii="Verdana" w:hAnsi="Verdana"/>
                <w:bCs/>
              </w:rPr>
              <w:t xml:space="preserve"> </w:t>
            </w:r>
          </w:p>
        </w:tc>
      </w:tr>
      <w:tr w:rsidR="00896112" w:rsidRPr="005D7976" w14:paraId="19FCF31F" w14:textId="77777777" w:rsidTr="00163565">
        <w:tc>
          <w:tcPr>
            <w:tcW w:w="1525" w:type="pct"/>
          </w:tcPr>
          <w:p w14:paraId="1D2506F9" w14:textId="364E4959" w:rsidR="00896112" w:rsidRPr="00A55BBB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Chain Name</w:t>
            </w:r>
          </w:p>
        </w:tc>
        <w:tc>
          <w:tcPr>
            <w:tcW w:w="3475" w:type="pct"/>
          </w:tcPr>
          <w:p w14:paraId="30892FD6" w14:textId="5E514B5E" w:rsidR="00896112" w:rsidRPr="000A4D7F" w:rsidRDefault="000A4D7F" w:rsidP="000B24FF">
            <w:pPr>
              <w:spacing w:before="120" w:after="120"/>
              <w:rPr>
                <w:rFonts w:ascii="Verdana" w:hAnsi="Verdana"/>
                <w:bCs/>
              </w:rPr>
            </w:pPr>
            <w:r w:rsidRPr="000A4D7F">
              <w:rPr>
                <w:rFonts w:ascii="Verdana" w:hAnsi="Verdana"/>
                <w:bCs/>
              </w:rPr>
              <w:t xml:space="preserve">Identifies the name of the pharmacy chain; </w:t>
            </w:r>
            <w:r>
              <w:rPr>
                <w:rFonts w:ascii="Verdana" w:hAnsi="Verdana"/>
                <w:bCs/>
              </w:rPr>
              <w:t>CVS, Publix</w:t>
            </w:r>
          </w:p>
        </w:tc>
      </w:tr>
      <w:tr w:rsidR="00896112" w:rsidRPr="005D7976" w14:paraId="7472C5F1" w14:textId="77777777" w:rsidTr="00163565">
        <w:tc>
          <w:tcPr>
            <w:tcW w:w="1525" w:type="pct"/>
          </w:tcPr>
          <w:p w14:paraId="630067FF" w14:textId="5ECAAED0" w:rsidR="00896112" w:rsidRDefault="00896112" w:rsidP="000B24FF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Pharmacy Type</w:t>
            </w:r>
          </w:p>
        </w:tc>
        <w:tc>
          <w:tcPr>
            <w:tcW w:w="3475" w:type="pct"/>
          </w:tcPr>
          <w:p w14:paraId="21A28FC9" w14:textId="7D727783" w:rsidR="00896112" w:rsidRPr="000A4D7F" w:rsidRDefault="000A4D7F" w:rsidP="000B24FF">
            <w:pPr>
              <w:spacing w:before="120" w:after="120"/>
              <w:rPr>
                <w:rFonts w:ascii="Verdana" w:hAnsi="Verdana"/>
                <w:bCs/>
              </w:rPr>
            </w:pPr>
            <w:r w:rsidRPr="000A4D7F">
              <w:rPr>
                <w:rFonts w:ascii="Verdana" w:hAnsi="Verdana"/>
                <w:bCs/>
              </w:rPr>
              <w:t xml:space="preserve">Identifies the type of pharmacy; Retail, Mail </w:t>
            </w:r>
          </w:p>
        </w:tc>
      </w:tr>
    </w:tbl>
    <w:p w14:paraId="29A6E7D1" w14:textId="77777777" w:rsidR="00956197" w:rsidRPr="005D7976" w:rsidRDefault="00956197" w:rsidP="005A64DA">
      <w:pPr>
        <w:jc w:val="right"/>
        <w:rPr>
          <w:rFonts w:ascii="Verdana" w:hAnsi="Verdana"/>
        </w:rPr>
      </w:pPr>
    </w:p>
    <w:bookmarkStart w:id="10" w:name="_Log_Activity"/>
    <w:bookmarkEnd w:id="10"/>
    <w:p w14:paraId="17DE34CF" w14:textId="0AAF8A4C" w:rsidR="00176400" w:rsidRPr="005D7976" w:rsidRDefault="008B69C1" w:rsidP="005A64DA">
      <w:pPr>
        <w:jc w:val="right"/>
        <w:rPr>
          <w:rFonts w:ascii="Verdana" w:hAnsi="Verdana"/>
        </w:rPr>
      </w:pPr>
      <w:r w:rsidRPr="005D7976">
        <w:rPr>
          <w:rFonts w:ascii="Verdana" w:hAnsi="Verdana"/>
        </w:rPr>
        <w:fldChar w:fldCharType="begin"/>
      </w:r>
      <w:r w:rsidR="00797A3C">
        <w:rPr>
          <w:rFonts w:ascii="Verdana" w:hAnsi="Verdana"/>
        </w:rPr>
        <w:instrText>HYPERLINK  \l "_top"</w:instrText>
      </w:r>
      <w:r w:rsidRPr="005D7976">
        <w:rPr>
          <w:rFonts w:ascii="Verdana" w:hAnsi="Verdana"/>
        </w:rPr>
      </w:r>
      <w:r w:rsidRPr="005D7976">
        <w:rPr>
          <w:rFonts w:ascii="Verdana" w:hAnsi="Verdana"/>
        </w:rPr>
        <w:fldChar w:fldCharType="separate"/>
      </w:r>
      <w:r w:rsidRPr="005D7976">
        <w:rPr>
          <w:rStyle w:val="Hyperlink"/>
          <w:rFonts w:ascii="Verdana" w:hAnsi="Verdana"/>
        </w:rPr>
        <w:t>Top of the Document</w:t>
      </w:r>
      <w:r w:rsidRPr="005D7976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0E589D55" w14:textId="77777777" w:rsidTr="003644C6">
        <w:tc>
          <w:tcPr>
            <w:tcW w:w="5000" w:type="pct"/>
            <w:shd w:val="clear" w:color="auto" w:fill="C0C0C0"/>
          </w:tcPr>
          <w:p w14:paraId="429CA451" w14:textId="77777777" w:rsidR="002C282A" w:rsidRPr="005D7976" w:rsidRDefault="002C282A" w:rsidP="00A5611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194497641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1"/>
          </w:p>
        </w:tc>
      </w:tr>
    </w:tbl>
    <w:p w14:paraId="5BAD92CC" w14:textId="701E62C5" w:rsidR="0034343D" w:rsidRPr="00A5611F" w:rsidRDefault="00E82F09" w:rsidP="00A5611F">
      <w:pPr>
        <w:spacing w:before="120" w:after="120"/>
        <w:rPr>
          <w:rFonts w:ascii="Verdana" w:hAnsi="Verdana"/>
          <w:sz w:val="22"/>
          <w:szCs w:val="22"/>
        </w:rPr>
      </w:pPr>
      <w:r w:rsidRPr="00A5611F">
        <w:rPr>
          <w:rFonts w:ascii="Verdana" w:hAnsi="Verdana"/>
          <w:b/>
        </w:rPr>
        <w:t xml:space="preserve">Parent </w:t>
      </w:r>
      <w:r w:rsidR="00921444" w:rsidRPr="00A5611F">
        <w:rPr>
          <w:rFonts w:ascii="Verdana" w:hAnsi="Verdana"/>
          <w:b/>
        </w:rPr>
        <w:t>Document</w:t>
      </w:r>
      <w:r w:rsidRPr="00A5611F">
        <w:rPr>
          <w:rFonts w:ascii="Verdana" w:hAnsi="Verdana"/>
          <w:b/>
        </w:rPr>
        <w:t>:</w:t>
      </w:r>
      <w:r w:rsidR="00F1289B" w:rsidRPr="00A5611F">
        <w:rPr>
          <w:rFonts w:ascii="Verdana" w:hAnsi="Verdana"/>
          <w:b/>
        </w:rPr>
        <w:t xml:space="preserve">  </w:t>
      </w:r>
      <w:bookmarkStart w:id="12" w:name="OLE_LINK57"/>
      <w:bookmarkStart w:id="13" w:name="OLE_LINK59"/>
      <w:r w:rsidR="0034343D" w:rsidRPr="00A5611F">
        <w:rPr>
          <w:rFonts w:ascii="Verdana" w:hAnsi="Verdana"/>
        </w:rPr>
        <w:fldChar w:fldCharType="begin"/>
      </w:r>
      <w:r w:rsidR="001755A2" w:rsidRPr="00A5611F">
        <w:rPr>
          <w:rFonts w:ascii="Verdana" w:hAnsi="Verdana"/>
        </w:rPr>
        <w:instrText>HYPERLINK "https://policy.corp.cvscaremark.com/pnp/faces/DocRenderer?documentId=CALL-0049"</w:instrText>
      </w:r>
      <w:r w:rsidR="0034343D" w:rsidRPr="00A5611F">
        <w:rPr>
          <w:rFonts w:ascii="Verdana" w:hAnsi="Verdana"/>
        </w:rPr>
      </w:r>
      <w:r w:rsidR="0034343D" w:rsidRPr="00A5611F">
        <w:rPr>
          <w:rFonts w:ascii="Verdana" w:hAnsi="Verdana"/>
        </w:rPr>
        <w:fldChar w:fldCharType="separate"/>
      </w:r>
      <w:bookmarkEnd w:id="12"/>
      <w:r w:rsidR="001755A2" w:rsidRPr="00A5611F">
        <w:rPr>
          <w:rStyle w:val="Hyperlink"/>
          <w:rFonts w:ascii="Verdana" w:hAnsi="Verdana"/>
        </w:rPr>
        <w:t>CALL-0049 Customer Care Internal and External Call Handling</w:t>
      </w:r>
      <w:r w:rsidR="0034343D" w:rsidRPr="00A5611F">
        <w:rPr>
          <w:rFonts w:ascii="Verdana" w:hAnsi="Verdana"/>
        </w:rPr>
        <w:fldChar w:fldCharType="end"/>
      </w:r>
      <w:bookmarkEnd w:id="13"/>
    </w:p>
    <w:p w14:paraId="78987A8D" w14:textId="6773F0C1" w:rsidR="002C282A" w:rsidRDefault="002C282A" w:rsidP="00E82F09">
      <w:pPr>
        <w:rPr>
          <w:rFonts w:ascii="Verdana" w:hAnsi="Verdana"/>
          <w:b/>
        </w:rPr>
      </w:pPr>
    </w:p>
    <w:p w14:paraId="23E3FA08" w14:textId="77777777" w:rsidR="00882010" w:rsidRPr="003E097E" w:rsidRDefault="00882010" w:rsidP="00095E6C">
      <w:pPr>
        <w:rPr>
          <w:rFonts w:ascii="Verdana" w:hAnsi="Verdana"/>
        </w:rPr>
      </w:pPr>
    </w:p>
    <w:p w14:paraId="0179F9C2" w14:textId="493AB8B1" w:rsidR="002C282A" w:rsidRPr="005D7976" w:rsidRDefault="002C282A" w:rsidP="002C282A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 of the Document</w:t>
        </w:r>
      </w:hyperlink>
      <w:r w:rsidR="00E82F09" w:rsidRPr="005D7976">
        <w:rPr>
          <w:rFonts w:ascii="Verdana" w:hAnsi="Verdana"/>
        </w:rPr>
        <w:t xml:space="preserve"> </w:t>
      </w:r>
    </w:p>
    <w:p w14:paraId="424F3E6A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751A33A8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093CBB5B" w14:textId="77777777" w:rsidR="00710E68" w:rsidRPr="005D7976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9EC4754" w14:textId="115C5AF4" w:rsidR="005A64DA" w:rsidRPr="005D7976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5D7976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6299C" w14:textId="77777777" w:rsidR="00AE2293" w:rsidRDefault="00AE2293">
      <w:r>
        <w:separator/>
      </w:r>
    </w:p>
  </w:endnote>
  <w:endnote w:type="continuationSeparator" w:id="0">
    <w:p w14:paraId="4794CAF4" w14:textId="77777777" w:rsidR="00AE2293" w:rsidRDefault="00AE2293">
      <w:r>
        <w:continuationSeparator/>
      </w:r>
    </w:p>
  </w:endnote>
  <w:endnote w:type="continuationNotice" w:id="1">
    <w:p w14:paraId="15C610B8" w14:textId="77777777" w:rsidR="00AE2293" w:rsidRDefault="00AE22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6A88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A7C81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2A07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927">
      <w:rPr>
        <w:rStyle w:val="PageNumber"/>
        <w:noProof/>
      </w:rPr>
      <w:t>9</w:t>
    </w:r>
    <w:r>
      <w:rPr>
        <w:rStyle w:val="PageNumber"/>
      </w:rPr>
      <w:fldChar w:fldCharType="end"/>
    </w:r>
  </w:p>
  <w:p w14:paraId="2C73933C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A166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3DB19" w14:textId="77777777" w:rsidR="00AE2293" w:rsidRDefault="00AE2293">
      <w:r>
        <w:separator/>
      </w:r>
    </w:p>
  </w:footnote>
  <w:footnote w:type="continuationSeparator" w:id="0">
    <w:p w14:paraId="6724190E" w14:textId="77777777" w:rsidR="00AE2293" w:rsidRDefault="00AE2293">
      <w:r>
        <w:continuationSeparator/>
      </w:r>
    </w:p>
  </w:footnote>
  <w:footnote w:type="continuationNotice" w:id="1">
    <w:p w14:paraId="72E92327" w14:textId="77777777" w:rsidR="00AE2293" w:rsidRDefault="00AE22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51C4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EB019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41038823" o:spid="_x0000_i1025" type="#_x0000_t75" style="width:19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3192EDC8" wp14:editId="3192EDC9">
            <wp:extent cx="241300" cy="209550"/>
            <wp:effectExtent l="0" t="0" r="0" b="0"/>
            <wp:docPr id="1041038823" name="Picture 104103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F85AB6"/>
    <w:multiLevelType w:val="hybridMultilevel"/>
    <w:tmpl w:val="7F9AA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67BA5"/>
    <w:multiLevelType w:val="hybridMultilevel"/>
    <w:tmpl w:val="20049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868EE"/>
    <w:multiLevelType w:val="hybridMultilevel"/>
    <w:tmpl w:val="6E60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80AC6"/>
    <w:multiLevelType w:val="hybridMultilevel"/>
    <w:tmpl w:val="0AB6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21C52"/>
    <w:multiLevelType w:val="hybridMultilevel"/>
    <w:tmpl w:val="75AC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C1F85"/>
    <w:multiLevelType w:val="hybridMultilevel"/>
    <w:tmpl w:val="2B56EA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E07183"/>
    <w:multiLevelType w:val="hybridMultilevel"/>
    <w:tmpl w:val="E382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43D36"/>
    <w:multiLevelType w:val="hybridMultilevel"/>
    <w:tmpl w:val="1740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477AB"/>
    <w:multiLevelType w:val="hybridMultilevel"/>
    <w:tmpl w:val="C06A5AC2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1B94100"/>
    <w:multiLevelType w:val="hybridMultilevel"/>
    <w:tmpl w:val="AD8A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141B2"/>
    <w:multiLevelType w:val="hybridMultilevel"/>
    <w:tmpl w:val="1EB2E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7815EE"/>
    <w:multiLevelType w:val="hybridMultilevel"/>
    <w:tmpl w:val="135A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81F38"/>
    <w:multiLevelType w:val="hybridMultilevel"/>
    <w:tmpl w:val="D090C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04297F"/>
    <w:multiLevelType w:val="hybridMultilevel"/>
    <w:tmpl w:val="90929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2A2990"/>
    <w:multiLevelType w:val="hybridMultilevel"/>
    <w:tmpl w:val="5ABC3E32"/>
    <w:lvl w:ilvl="0" w:tplc="10CCE45C">
      <w:start w:val="1"/>
      <w:numFmt w:val="decimal"/>
      <w:lvlText w:val="%1"/>
      <w:lvlJc w:val="center"/>
      <w:pPr>
        <w:ind w:left="117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06F32"/>
    <w:multiLevelType w:val="hybridMultilevel"/>
    <w:tmpl w:val="30882314"/>
    <w:lvl w:ilvl="0" w:tplc="9C28317E">
      <w:start w:val="3"/>
      <w:numFmt w:val="bullet"/>
      <w:lvlText w:val="-"/>
      <w:lvlJc w:val="left"/>
      <w:pPr>
        <w:ind w:left="4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8" w15:restartNumberingAfterBreak="0">
    <w:nsid w:val="59AC5A7B"/>
    <w:multiLevelType w:val="hybridMultilevel"/>
    <w:tmpl w:val="BA584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C15743"/>
    <w:multiLevelType w:val="hybridMultilevel"/>
    <w:tmpl w:val="FC48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F53671"/>
    <w:multiLevelType w:val="hybridMultilevel"/>
    <w:tmpl w:val="C05C0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091B47"/>
    <w:multiLevelType w:val="hybridMultilevel"/>
    <w:tmpl w:val="61100A0A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6CED7FF0"/>
    <w:multiLevelType w:val="hybridMultilevel"/>
    <w:tmpl w:val="FA845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BE783F"/>
    <w:multiLevelType w:val="hybridMultilevel"/>
    <w:tmpl w:val="C0727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0D37C3"/>
    <w:multiLevelType w:val="hybridMultilevel"/>
    <w:tmpl w:val="0284F8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6772261">
    <w:abstractNumId w:val="4"/>
  </w:num>
  <w:num w:numId="2" w16cid:durableId="1807116719">
    <w:abstractNumId w:val="9"/>
  </w:num>
  <w:num w:numId="3" w16cid:durableId="1423524068">
    <w:abstractNumId w:val="22"/>
  </w:num>
  <w:num w:numId="4" w16cid:durableId="1259870644">
    <w:abstractNumId w:val="16"/>
  </w:num>
  <w:num w:numId="5" w16cid:durableId="265964609">
    <w:abstractNumId w:val="19"/>
  </w:num>
  <w:num w:numId="6" w16cid:durableId="1973051726">
    <w:abstractNumId w:val="11"/>
  </w:num>
  <w:num w:numId="7" w16cid:durableId="280501823">
    <w:abstractNumId w:val="13"/>
  </w:num>
  <w:num w:numId="8" w16cid:durableId="2013483727">
    <w:abstractNumId w:val="17"/>
  </w:num>
  <w:num w:numId="9" w16cid:durableId="1553618805">
    <w:abstractNumId w:val="25"/>
  </w:num>
  <w:num w:numId="10" w16cid:durableId="29502790">
    <w:abstractNumId w:val="6"/>
  </w:num>
  <w:num w:numId="11" w16cid:durableId="1955823441">
    <w:abstractNumId w:val="7"/>
  </w:num>
  <w:num w:numId="12" w16cid:durableId="1881554336">
    <w:abstractNumId w:val="10"/>
  </w:num>
  <w:num w:numId="13" w16cid:durableId="323778942">
    <w:abstractNumId w:val="12"/>
  </w:num>
  <w:num w:numId="14" w16cid:durableId="551039490">
    <w:abstractNumId w:val="21"/>
  </w:num>
  <w:num w:numId="15" w16cid:durableId="985011022">
    <w:abstractNumId w:val="20"/>
  </w:num>
  <w:num w:numId="16" w16cid:durableId="1796439570">
    <w:abstractNumId w:val="24"/>
  </w:num>
  <w:num w:numId="17" w16cid:durableId="1190290920">
    <w:abstractNumId w:val="0"/>
  </w:num>
  <w:num w:numId="18" w16cid:durableId="1547062654">
    <w:abstractNumId w:val="3"/>
  </w:num>
  <w:num w:numId="19" w16cid:durableId="370762324">
    <w:abstractNumId w:val="14"/>
  </w:num>
  <w:num w:numId="20" w16cid:durableId="1528331909">
    <w:abstractNumId w:val="2"/>
  </w:num>
  <w:num w:numId="21" w16cid:durableId="1259362481">
    <w:abstractNumId w:val="23"/>
  </w:num>
  <w:num w:numId="22" w16cid:durableId="1920093041">
    <w:abstractNumId w:val="18"/>
  </w:num>
  <w:num w:numId="23" w16cid:durableId="526337173">
    <w:abstractNumId w:val="15"/>
  </w:num>
  <w:num w:numId="24" w16cid:durableId="1457527822">
    <w:abstractNumId w:val="8"/>
  </w:num>
  <w:num w:numId="25" w16cid:durableId="2130273209">
    <w:abstractNumId w:val="5"/>
  </w:num>
  <w:num w:numId="26" w16cid:durableId="136513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3AB0"/>
    <w:rsid w:val="00005D50"/>
    <w:rsid w:val="00015A2E"/>
    <w:rsid w:val="00031A3A"/>
    <w:rsid w:val="00031F11"/>
    <w:rsid w:val="00035BED"/>
    <w:rsid w:val="00040A1E"/>
    <w:rsid w:val="00041734"/>
    <w:rsid w:val="0004188D"/>
    <w:rsid w:val="000430EA"/>
    <w:rsid w:val="00044013"/>
    <w:rsid w:val="00046150"/>
    <w:rsid w:val="00052E96"/>
    <w:rsid w:val="00052EB3"/>
    <w:rsid w:val="00056590"/>
    <w:rsid w:val="0006022C"/>
    <w:rsid w:val="00061AD2"/>
    <w:rsid w:val="00066DAF"/>
    <w:rsid w:val="000820B7"/>
    <w:rsid w:val="0008665F"/>
    <w:rsid w:val="00095AB5"/>
    <w:rsid w:val="00095E6C"/>
    <w:rsid w:val="000A0521"/>
    <w:rsid w:val="000A1E80"/>
    <w:rsid w:val="000A3A1D"/>
    <w:rsid w:val="000A4D7F"/>
    <w:rsid w:val="000A64E0"/>
    <w:rsid w:val="000A6B88"/>
    <w:rsid w:val="000B24FF"/>
    <w:rsid w:val="000B3C4C"/>
    <w:rsid w:val="000B656F"/>
    <w:rsid w:val="000B72DF"/>
    <w:rsid w:val="000B7473"/>
    <w:rsid w:val="000C2071"/>
    <w:rsid w:val="000C2885"/>
    <w:rsid w:val="000C7A44"/>
    <w:rsid w:val="000D1870"/>
    <w:rsid w:val="000D4DA6"/>
    <w:rsid w:val="000D549F"/>
    <w:rsid w:val="000D6714"/>
    <w:rsid w:val="000E1C8C"/>
    <w:rsid w:val="000E5231"/>
    <w:rsid w:val="000F0D1B"/>
    <w:rsid w:val="000F4459"/>
    <w:rsid w:val="00104603"/>
    <w:rsid w:val="00115944"/>
    <w:rsid w:val="001205F5"/>
    <w:rsid w:val="001212D7"/>
    <w:rsid w:val="0012373E"/>
    <w:rsid w:val="00123B25"/>
    <w:rsid w:val="00134ECC"/>
    <w:rsid w:val="00135F6B"/>
    <w:rsid w:val="001360A5"/>
    <w:rsid w:val="0014131D"/>
    <w:rsid w:val="001416F4"/>
    <w:rsid w:val="00143A50"/>
    <w:rsid w:val="00155D7A"/>
    <w:rsid w:val="001560C4"/>
    <w:rsid w:val="0016273A"/>
    <w:rsid w:val="00163436"/>
    <w:rsid w:val="00163565"/>
    <w:rsid w:val="00167171"/>
    <w:rsid w:val="00172400"/>
    <w:rsid w:val="00174A58"/>
    <w:rsid w:val="001755A2"/>
    <w:rsid w:val="00176400"/>
    <w:rsid w:val="00180245"/>
    <w:rsid w:val="0018316A"/>
    <w:rsid w:val="0018455C"/>
    <w:rsid w:val="00186AE2"/>
    <w:rsid w:val="0019426E"/>
    <w:rsid w:val="001A374F"/>
    <w:rsid w:val="001A76FC"/>
    <w:rsid w:val="001B18FA"/>
    <w:rsid w:val="001B3879"/>
    <w:rsid w:val="001B6D3E"/>
    <w:rsid w:val="001C1105"/>
    <w:rsid w:val="001C34E8"/>
    <w:rsid w:val="001C59DE"/>
    <w:rsid w:val="001E3E4D"/>
    <w:rsid w:val="001F1218"/>
    <w:rsid w:val="001F5EEA"/>
    <w:rsid w:val="001F692F"/>
    <w:rsid w:val="00200043"/>
    <w:rsid w:val="002016B4"/>
    <w:rsid w:val="00203234"/>
    <w:rsid w:val="002055CF"/>
    <w:rsid w:val="00211939"/>
    <w:rsid w:val="00212419"/>
    <w:rsid w:val="00217A62"/>
    <w:rsid w:val="002274E2"/>
    <w:rsid w:val="00234F71"/>
    <w:rsid w:val="00235CE5"/>
    <w:rsid w:val="00237525"/>
    <w:rsid w:val="002432A8"/>
    <w:rsid w:val="00243EBB"/>
    <w:rsid w:val="00245B90"/>
    <w:rsid w:val="00245D49"/>
    <w:rsid w:val="00255C6B"/>
    <w:rsid w:val="00263703"/>
    <w:rsid w:val="00265D86"/>
    <w:rsid w:val="00266F79"/>
    <w:rsid w:val="00271A97"/>
    <w:rsid w:val="0028215B"/>
    <w:rsid w:val="00283326"/>
    <w:rsid w:val="0028648E"/>
    <w:rsid w:val="00291CE8"/>
    <w:rsid w:val="002937D8"/>
    <w:rsid w:val="00293EA0"/>
    <w:rsid w:val="00296127"/>
    <w:rsid w:val="00296765"/>
    <w:rsid w:val="002B593E"/>
    <w:rsid w:val="002B7E37"/>
    <w:rsid w:val="002C25AD"/>
    <w:rsid w:val="002C282A"/>
    <w:rsid w:val="002D606B"/>
    <w:rsid w:val="002E1D1C"/>
    <w:rsid w:val="002E4EE6"/>
    <w:rsid w:val="002E58AD"/>
    <w:rsid w:val="002F1F92"/>
    <w:rsid w:val="002F4B57"/>
    <w:rsid w:val="002F4E6B"/>
    <w:rsid w:val="002F5BDF"/>
    <w:rsid w:val="00312690"/>
    <w:rsid w:val="00312B03"/>
    <w:rsid w:val="003142BD"/>
    <w:rsid w:val="003242E6"/>
    <w:rsid w:val="0033143E"/>
    <w:rsid w:val="00341FC9"/>
    <w:rsid w:val="0034343D"/>
    <w:rsid w:val="003503D1"/>
    <w:rsid w:val="003637B3"/>
    <w:rsid w:val="003644C6"/>
    <w:rsid w:val="00364A25"/>
    <w:rsid w:val="0036549E"/>
    <w:rsid w:val="00367E37"/>
    <w:rsid w:val="00370F60"/>
    <w:rsid w:val="003725A1"/>
    <w:rsid w:val="003737B6"/>
    <w:rsid w:val="00376707"/>
    <w:rsid w:val="0038684B"/>
    <w:rsid w:val="003868A2"/>
    <w:rsid w:val="0039269F"/>
    <w:rsid w:val="00392A5B"/>
    <w:rsid w:val="00393DEE"/>
    <w:rsid w:val="003A6D70"/>
    <w:rsid w:val="003A7F0F"/>
    <w:rsid w:val="003B1F86"/>
    <w:rsid w:val="003B4AE6"/>
    <w:rsid w:val="003C0225"/>
    <w:rsid w:val="003C4627"/>
    <w:rsid w:val="003C6A3B"/>
    <w:rsid w:val="003D42D6"/>
    <w:rsid w:val="003D4D91"/>
    <w:rsid w:val="003E6C1A"/>
    <w:rsid w:val="00401E96"/>
    <w:rsid w:val="0040428F"/>
    <w:rsid w:val="0040640A"/>
    <w:rsid w:val="00406DB5"/>
    <w:rsid w:val="00411386"/>
    <w:rsid w:val="004169DF"/>
    <w:rsid w:val="00420300"/>
    <w:rsid w:val="0042336D"/>
    <w:rsid w:val="00426750"/>
    <w:rsid w:val="00430E7B"/>
    <w:rsid w:val="004341A0"/>
    <w:rsid w:val="004412E4"/>
    <w:rsid w:val="00443167"/>
    <w:rsid w:val="00443F8C"/>
    <w:rsid w:val="004449F5"/>
    <w:rsid w:val="0044576D"/>
    <w:rsid w:val="00446FCB"/>
    <w:rsid w:val="004553C9"/>
    <w:rsid w:val="00456C29"/>
    <w:rsid w:val="00457EAE"/>
    <w:rsid w:val="00461D64"/>
    <w:rsid w:val="0046239E"/>
    <w:rsid w:val="00465984"/>
    <w:rsid w:val="004768BE"/>
    <w:rsid w:val="00477F73"/>
    <w:rsid w:val="0048355A"/>
    <w:rsid w:val="00483895"/>
    <w:rsid w:val="0048393B"/>
    <w:rsid w:val="00485B1A"/>
    <w:rsid w:val="00496287"/>
    <w:rsid w:val="00496EC6"/>
    <w:rsid w:val="004B1FEA"/>
    <w:rsid w:val="004B719C"/>
    <w:rsid w:val="004C0A00"/>
    <w:rsid w:val="004D206F"/>
    <w:rsid w:val="004D3C53"/>
    <w:rsid w:val="004D528D"/>
    <w:rsid w:val="004E4188"/>
    <w:rsid w:val="00512486"/>
    <w:rsid w:val="00521752"/>
    <w:rsid w:val="0052465B"/>
    <w:rsid w:val="00524CDD"/>
    <w:rsid w:val="00533010"/>
    <w:rsid w:val="00537D04"/>
    <w:rsid w:val="00541804"/>
    <w:rsid w:val="005452E4"/>
    <w:rsid w:val="00550AE0"/>
    <w:rsid w:val="00551651"/>
    <w:rsid w:val="0055311D"/>
    <w:rsid w:val="00582E85"/>
    <w:rsid w:val="0058518F"/>
    <w:rsid w:val="0058667E"/>
    <w:rsid w:val="005910B5"/>
    <w:rsid w:val="005A6118"/>
    <w:rsid w:val="005A64DA"/>
    <w:rsid w:val="005A73F2"/>
    <w:rsid w:val="005A743D"/>
    <w:rsid w:val="005B4E1E"/>
    <w:rsid w:val="005C1D83"/>
    <w:rsid w:val="005C77BB"/>
    <w:rsid w:val="005D7976"/>
    <w:rsid w:val="005E650E"/>
    <w:rsid w:val="005F4503"/>
    <w:rsid w:val="005F51D4"/>
    <w:rsid w:val="006022A6"/>
    <w:rsid w:val="00606048"/>
    <w:rsid w:val="00621857"/>
    <w:rsid w:val="00622D77"/>
    <w:rsid w:val="00623B86"/>
    <w:rsid w:val="00624FFC"/>
    <w:rsid w:val="00625170"/>
    <w:rsid w:val="00627F34"/>
    <w:rsid w:val="00635032"/>
    <w:rsid w:val="00636B18"/>
    <w:rsid w:val="00637CA1"/>
    <w:rsid w:val="0064267B"/>
    <w:rsid w:val="0064531F"/>
    <w:rsid w:val="006467AB"/>
    <w:rsid w:val="006542B7"/>
    <w:rsid w:val="00656270"/>
    <w:rsid w:val="00662A84"/>
    <w:rsid w:val="00666848"/>
    <w:rsid w:val="006678D0"/>
    <w:rsid w:val="00674A16"/>
    <w:rsid w:val="00674F49"/>
    <w:rsid w:val="00674FF6"/>
    <w:rsid w:val="00683AF3"/>
    <w:rsid w:val="00691E10"/>
    <w:rsid w:val="006A0481"/>
    <w:rsid w:val="006B73A0"/>
    <w:rsid w:val="006B771E"/>
    <w:rsid w:val="006C56F1"/>
    <w:rsid w:val="006C653F"/>
    <w:rsid w:val="006C701A"/>
    <w:rsid w:val="006C788D"/>
    <w:rsid w:val="006D0A7B"/>
    <w:rsid w:val="006D4E5C"/>
    <w:rsid w:val="006E4267"/>
    <w:rsid w:val="006F19CC"/>
    <w:rsid w:val="006F289A"/>
    <w:rsid w:val="006F565C"/>
    <w:rsid w:val="006F7413"/>
    <w:rsid w:val="006F7DFC"/>
    <w:rsid w:val="006F7EDB"/>
    <w:rsid w:val="0070052F"/>
    <w:rsid w:val="00701BC8"/>
    <w:rsid w:val="00704AF2"/>
    <w:rsid w:val="00704C72"/>
    <w:rsid w:val="007065E4"/>
    <w:rsid w:val="00710E68"/>
    <w:rsid w:val="00714BA0"/>
    <w:rsid w:val="00720CC2"/>
    <w:rsid w:val="00722040"/>
    <w:rsid w:val="007269B6"/>
    <w:rsid w:val="00726E7A"/>
    <w:rsid w:val="0073294A"/>
    <w:rsid w:val="00732E52"/>
    <w:rsid w:val="00737B8F"/>
    <w:rsid w:val="00745690"/>
    <w:rsid w:val="00752801"/>
    <w:rsid w:val="007561AB"/>
    <w:rsid w:val="00756F13"/>
    <w:rsid w:val="00765D11"/>
    <w:rsid w:val="00766541"/>
    <w:rsid w:val="00772176"/>
    <w:rsid w:val="00774043"/>
    <w:rsid w:val="007747B8"/>
    <w:rsid w:val="00785118"/>
    <w:rsid w:val="00786BEB"/>
    <w:rsid w:val="00791CF9"/>
    <w:rsid w:val="00797A3C"/>
    <w:rsid w:val="007C067F"/>
    <w:rsid w:val="007C3545"/>
    <w:rsid w:val="007C4F00"/>
    <w:rsid w:val="007C77DD"/>
    <w:rsid w:val="007E0ACB"/>
    <w:rsid w:val="007E3EA6"/>
    <w:rsid w:val="007E47BE"/>
    <w:rsid w:val="007E6772"/>
    <w:rsid w:val="007F0685"/>
    <w:rsid w:val="007F0D8D"/>
    <w:rsid w:val="007F4CDE"/>
    <w:rsid w:val="00803B28"/>
    <w:rsid w:val="008042E1"/>
    <w:rsid w:val="00804D63"/>
    <w:rsid w:val="00806B9D"/>
    <w:rsid w:val="00812777"/>
    <w:rsid w:val="00817610"/>
    <w:rsid w:val="00822DEE"/>
    <w:rsid w:val="0082531F"/>
    <w:rsid w:val="008307C9"/>
    <w:rsid w:val="00832EC5"/>
    <w:rsid w:val="0084129E"/>
    <w:rsid w:val="00843390"/>
    <w:rsid w:val="00843BBA"/>
    <w:rsid w:val="00846373"/>
    <w:rsid w:val="008473ED"/>
    <w:rsid w:val="008568AE"/>
    <w:rsid w:val="00857F28"/>
    <w:rsid w:val="00860590"/>
    <w:rsid w:val="008614E8"/>
    <w:rsid w:val="00867EDF"/>
    <w:rsid w:val="008704A6"/>
    <w:rsid w:val="00874FC9"/>
    <w:rsid w:val="00875F0D"/>
    <w:rsid w:val="00877414"/>
    <w:rsid w:val="00882010"/>
    <w:rsid w:val="0088586E"/>
    <w:rsid w:val="00890A73"/>
    <w:rsid w:val="00891A91"/>
    <w:rsid w:val="00896112"/>
    <w:rsid w:val="008A03B7"/>
    <w:rsid w:val="008A3B29"/>
    <w:rsid w:val="008B4FD6"/>
    <w:rsid w:val="008B67F6"/>
    <w:rsid w:val="008B69C1"/>
    <w:rsid w:val="008C2197"/>
    <w:rsid w:val="008C3493"/>
    <w:rsid w:val="008C389F"/>
    <w:rsid w:val="008C3F00"/>
    <w:rsid w:val="008C436D"/>
    <w:rsid w:val="008C4938"/>
    <w:rsid w:val="008D11A6"/>
    <w:rsid w:val="008D1F7B"/>
    <w:rsid w:val="008D2D64"/>
    <w:rsid w:val="008D3E40"/>
    <w:rsid w:val="008D5DC1"/>
    <w:rsid w:val="008D7DBD"/>
    <w:rsid w:val="008E28ED"/>
    <w:rsid w:val="008F0A23"/>
    <w:rsid w:val="008F2DD5"/>
    <w:rsid w:val="009022F7"/>
    <w:rsid w:val="00902E07"/>
    <w:rsid w:val="00915690"/>
    <w:rsid w:val="00916E39"/>
    <w:rsid w:val="009177FD"/>
    <w:rsid w:val="00920FCC"/>
    <w:rsid w:val="00921444"/>
    <w:rsid w:val="0092287F"/>
    <w:rsid w:val="00930893"/>
    <w:rsid w:val="00934F98"/>
    <w:rsid w:val="00942F73"/>
    <w:rsid w:val="00947783"/>
    <w:rsid w:val="00954FE8"/>
    <w:rsid w:val="00956197"/>
    <w:rsid w:val="009627FB"/>
    <w:rsid w:val="0096344A"/>
    <w:rsid w:val="00965563"/>
    <w:rsid w:val="00966E7D"/>
    <w:rsid w:val="009726E0"/>
    <w:rsid w:val="00975003"/>
    <w:rsid w:val="00982E97"/>
    <w:rsid w:val="00987BA6"/>
    <w:rsid w:val="00990822"/>
    <w:rsid w:val="00992E77"/>
    <w:rsid w:val="0099415F"/>
    <w:rsid w:val="009953A7"/>
    <w:rsid w:val="009A0AE4"/>
    <w:rsid w:val="009A1C57"/>
    <w:rsid w:val="009A4A87"/>
    <w:rsid w:val="009B0B73"/>
    <w:rsid w:val="009B7F7A"/>
    <w:rsid w:val="009C4A31"/>
    <w:rsid w:val="009C75AC"/>
    <w:rsid w:val="009D1BE2"/>
    <w:rsid w:val="009D2B01"/>
    <w:rsid w:val="009D59DE"/>
    <w:rsid w:val="009E12C4"/>
    <w:rsid w:val="009E42F1"/>
    <w:rsid w:val="009F64F1"/>
    <w:rsid w:val="009F6FD2"/>
    <w:rsid w:val="009F78D3"/>
    <w:rsid w:val="00A058EE"/>
    <w:rsid w:val="00A12821"/>
    <w:rsid w:val="00A27D84"/>
    <w:rsid w:val="00A45B32"/>
    <w:rsid w:val="00A4732A"/>
    <w:rsid w:val="00A55BBB"/>
    <w:rsid w:val="00A55D03"/>
    <w:rsid w:val="00A5611F"/>
    <w:rsid w:val="00A57944"/>
    <w:rsid w:val="00A60D2E"/>
    <w:rsid w:val="00A61AD4"/>
    <w:rsid w:val="00A62CC6"/>
    <w:rsid w:val="00A63D08"/>
    <w:rsid w:val="00A64DBD"/>
    <w:rsid w:val="00A7166B"/>
    <w:rsid w:val="00A7406D"/>
    <w:rsid w:val="00A8278C"/>
    <w:rsid w:val="00A83654"/>
    <w:rsid w:val="00A83BA0"/>
    <w:rsid w:val="00A84462"/>
    <w:rsid w:val="00A84F18"/>
    <w:rsid w:val="00A85045"/>
    <w:rsid w:val="00A95738"/>
    <w:rsid w:val="00A97B7D"/>
    <w:rsid w:val="00AA100A"/>
    <w:rsid w:val="00AA4825"/>
    <w:rsid w:val="00AB33E1"/>
    <w:rsid w:val="00AC01B0"/>
    <w:rsid w:val="00AC0A22"/>
    <w:rsid w:val="00AD1646"/>
    <w:rsid w:val="00AD53C2"/>
    <w:rsid w:val="00AD54B8"/>
    <w:rsid w:val="00AE2293"/>
    <w:rsid w:val="00AE2B0A"/>
    <w:rsid w:val="00AF038B"/>
    <w:rsid w:val="00B13B31"/>
    <w:rsid w:val="00B17E50"/>
    <w:rsid w:val="00B21201"/>
    <w:rsid w:val="00B26045"/>
    <w:rsid w:val="00B44C55"/>
    <w:rsid w:val="00B46A95"/>
    <w:rsid w:val="00B476AF"/>
    <w:rsid w:val="00B47C55"/>
    <w:rsid w:val="00B52837"/>
    <w:rsid w:val="00B53BE1"/>
    <w:rsid w:val="00B544C2"/>
    <w:rsid w:val="00B5566F"/>
    <w:rsid w:val="00B56D11"/>
    <w:rsid w:val="00B643D8"/>
    <w:rsid w:val="00B64BE7"/>
    <w:rsid w:val="00B652F2"/>
    <w:rsid w:val="00B66F00"/>
    <w:rsid w:val="00B675C0"/>
    <w:rsid w:val="00B70CC4"/>
    <w:rsid w:val="00B81380"/>
    <w:rsid w:val="00B87A74"/>
    <w:rsid w:val="00B9444B"/>
    <w:rsid w:val="00B96371"/>
    <w:rsid w:val="00BB02DE"/>
    <w:rsid w:val="00BB371A"/>
    <w:rsid w:val="00BB4D25"/>
    <w:rsid w:val="00BD2889"/>
    <w:rsid w:val="00BD39E1"/>
    <w:rsid w:val="00BD4DA5"/>
    <w:rsid w:val="00BD6825"/>
    <w:rsid w:val="00BD6BAD"/>
    <w:rsid w:val="00BD7B25"/>
    <w:rsid w:val="00BE1A07"/>
    <w:rsid w:val="00BE1AFF"/>
    <w:rsid w:val="00BE467E"/>
    <w:rsid w:val="00BE4E40"/>
    <w:rsid w:val="00BE5B85"/>
    <w:rsid w:val="00BF0735"/>
    <w:rsid w:val="00BF2D99"/>
    <w:rsid w:val="00BF6B5A"/>
    <w:rsid w:val="00BF74E9"/>
    <w:rsid w:val="00BF7F21"/>
    <w:rsid w:val="00C0030C"/>
    <w:rsid w:val="00C0421B"/>
    <w:rsid w:val="00C11E6D"/>
    <w:rsid w:val="00C2005E"/>
    <w:rsid w:val="00C23143"/>
    <w:rsid w:val="00C247CB"/>
    <w:rsid w:val="00C25830"/>
    <w:rsid w:val="00C30F98"/>
    <w:rsid w:val="00C32845"/>
    <w:rsid w:val="00C360BD"/>
    <w:rsid w:val="00C45C5D"/>
    <w:rsid w:val="00C476E1"/>
    <w:rsid w:val="00C5058B"/>
    <w:rsid w:val="00C52E77"/>
    <w:rsid w:val="00C566B3"/>
    <w:rsid w:val="00C60927"/>
    <w:rsid w:val="00C65249"/>
    <w:rsid w:val="00C67B32"/>
    <w:rsid w:val="00C729E0"/>
    <w:rsid w:val="00C73397"/>
    <w:rsid w:val="00C75C83"/>
    <w:rsid w:val="00C80E39"/>
    <w:rsid w:val="00C87D54"/>
    <w:rsid w:val="00C90B3D"/>
    <w:rsid w:val="00C970B2"/>
    <w:rsid w:val="00CA2F8B"/>
    <w:rsid w:val="00CA3ADD"/>
    <w:rsid w:val="00CA4875"/>
    <w:rsid w:val="00CB0C1D"/>
    <w:rsid w:val="00CB3428"/>
    <w:rsid w:val="00CC5AA2"/>
    <w:rsid w:val="00CC721A"/>
    <w:rsid w:val="00CD0963"/>
    <w:rsid w:val="00CD14AF"/>
    <w:rsid w:val="00CD53B9"/>
    <w:rsid w:val="00CE1F63"/>
    <w:rsid w:val="00CE3D42"/>
    <w:rsid w:val="00CE4682"/>
    <w:rsid w:val="00CE53E6"/>
    <w:rsid w:val="00CF18CC"/>
    <w:rsid w:val="00CF5CC0"/>
    <w:rsid w:val="00CF6131"/>
    <w:rsid w:val="00CF6AA0"/>
    <w:rsid w:val="00D06EAA"/>
    <w:rsid w:val="00D11635"/>
    <w:rsid w:val="00D1182B"/>
    <w:rsid w:val="00D16C42"/>
    <w:rsid w:val="00D23E76"/>
    <w:rsid w:val="00D26024"/>
    <w:rsid w:val="00D266A7"/>
    <w:rsid w:val="00D36733"/>
    <w:rsid w:val="00D42571"/>
    <w:rsid w:val="00D44CFF"/>
    <w:rsid w:val="00D471B5"/>
    <w:rsid w:val="00D571DB"/>
    <w:rsid w:val="00D663A5"/>
    <w:rsid w:val="00D6774D"/>
    <w:rsid w:val="00D70BA2"/>
    <w:rsid w:val="00D745CB"/>
    <w:rsid w:val="00D75191"/>
    <w:rsid w:val="00D80929"/>
    <w:rsid w:val="00D85254"/>
    <w:rsid w:val="00D86A9E"/>
    <w:rsid w:val="00D97457"/>
    <w:rsid w:val="00DA070D"/>
    <w:rsid w:val="00DA3CF5"/>
    <w:rsid w:val="00DB4653"/>
    <w:rsid w:val="00DB74B8"/>
    <w:rsid w:val="00DC2A47"/>
    <w:rsid w:val="00DC4FFC"/>
    <w:rsid w:val="00DD64C5"/>
    <w:rsid w:val="00DE34CE"/>
    <w:rsid w:val="00DE5678"/>
    <w:rsid w:val="00DF0B36"/>
    <w:rsid w:val="00DF432C"/>
    <w:rsid w:val="00DF6BE4"/>
    <w:rsid w:val="00E06E64"/>
    <w:rsid w:val="00E157BC"/>
    <w:rsid w:val="00E176A7"/>
    <w:rsid w:val="00E35010"/>
    <w:rsid w:val="00E427EA"/>
    <w:rsid w:val="00E50E4A"/>
    <w:rsid w:val="00E628F7"/>
    <w:rsid w:val="00E668CF"/>
    <w:rsid w:val="00E753A8"/>
    <w:rsid w:val="00E817CB"/>
    <w:rsid w:val="00E82F09"/>
    <w:rsid w:val="00E91F5F"/>
    <w:rsid w:val="00E97C91"/>
    <w:rsid w:val="00EA285A"/>
    <w:rsid w:val="00EA6F59"/>
    <w:rsid w:val="00EB0890"/>
    <w:rsid w:val="00EB12DD"/>
    <w:rsid w:val="00EB153E"/>
    <w:rsid w:val="00EB16FC"/>
    <w:rsid w:val="00EB57EB"/>
    <w:rsid w:val="00EC0B69"/>
    <w:rsid w:val="00ED0B51"/>
    <w:rsid w:val="00ED3103"/>
    <w:rsid w:val="00ED3DCA"/>
    <w:rsid w:val="00ED50CF"/>
    <w:rsid w:val="00EE3E69"/>
    <w:rsid w:val="00F01527"/>
    <w:rsid w:val="00F04B03"/>
    <w:rsid w:val="00F051AE"/>
    <w:rsid w:val="00F1152F"/>
    <w:rsid w:val="00F1289B"/>
    <w:rsid w:val="00F174DD"/>
    <w:rsid w:val="00F207B3"/>
    <w:rsid w:val="00F25CB3"/>
    <w:rsid w:val="00F31631"/>
    <w:rsid w:val="00F37EEC"/>
    <w:rsid w:val="00F37FF6"/>
    <w:rsid w:val="00F53037"/>
    <w:rsid w:val="00F5486B"/>
    <w:rsid w:val="00F62DEC"/>
    <w:rsid w:val="00F63041"/>
    <w:rsid w:val="00F6411F"/>
    <w:rsid w:val="00F658E0"/>
    <w:rsid w:val="00F6676C"/>
    <w:rsid w:val="00F66D7D"/>
    <w:rsid w:val="00F859B7"/>
    <w:rsid w:val="00F86423"/>
    <w:rsid w:val="00F9163A"/>
    <w:rsid w:val="00F94851"/>
    <w:rsid w:val="00F96DC4"/>
    <w:rsid w:val="00FA00D4"/>
    <w:rsid w:val="00FA4E76"/>
    <w:rsid w:val="00FB1DAF"/>
    <w:rsid w:val="00FC1C44"/>
    <w:rsid w:val="00FC619A"/>
    <w:rsid w:val="00FD64C6"/>
    <w:rsid w:val="00FE2D4A"/>
    <w:rsid w:val="00FE323E"/>
    <w:rsid w:val="00FF036A"/>
    <w:rsid w:val="00FF0B95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E3977"/>
  <w15:chartTrackingRefBased/>
  <w15:docId w15:val="{8FBACA5C-D674-4213-A742-FF334963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EB16FC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FB1DAF"/>
    <w:pPr>
      <w:ind w:left="720"/>
      <w:contextualSpacing/>
    </w:pPr>
  </w:style>
  <w:style w:type="character" w:styleId="CommentReference">
    <w:name w:val="annotation reference"/>
    <w:basedOn w:val="DefaultParagraphFont"/>
    <w:rsid w:val="002E1D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1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1D1C"/>
  </w:style>
  <w:style w:type="paragraph" w:styleId="CommentSubject">
    <w:name w:val="annotation subject"/>
    <w:basedOn w:val="CommentText"/>
    <w:next w:val="CommentText"/>
    <w:link w:val="CommentSubjectChar"/>
    <w:rsid w:val="002E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1D1C"/>
    <w:rPr>
      <w:b/>
      <w:bCs/>
    </w:rPr>
  </w:style>
  <w:style w:type="paragraph" w:styleId="BalloonText">
    <w:name w:val="Balloon Text"/>
    <w:basedOn w:val="Normal"/>
    <w:link w:val="BalloonTextChar"/>
    <w:rsid w:val="002E1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1D1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86AE2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444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rsid w:val="00B212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85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085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Date xmlns="65624d1d-cfd8-476a-9af4-03c08f6d829e" xsi:nil="true"/>
    <CurrentlyPublished xmlns="65624d1d-cfd8-476a-9af4-03c08f6d829e">true</CurrentlyPublished>
    <CompassComposer xmlns="65624d1d-cfd8-476a-9af4-03c08f6d829e">
      <UserInfo>
        <DisplayName/>
        <AccountId xsi:nil="true"/>
        <AccountType/>
      </UserInfo>
    </CompassComposer>
    <LOB xmlns="65624d1d-cfd8-476a-9af4-03c08f6d829e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17" ma:contentTypeDescription="Create a new document." ma:contentTypeScope="" ma:versionID="a5a0d0bc75482bdf86eb65bddafdff18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dccc6c43523f0219e6f497e37611a53a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CurrentlyPublished" minOccurs="0"/>
                <xsd:element ref="ns2:DownloadDate" minOccurs="0"/>
                <xsd:element ref="ns2:CompassCompo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CurrentlyPublished" ma:index="22" nillable="true" ma:displayName="Currently Published Version" ma:default="1" ma:format="Dropdown" ma:internalName="CurrentlyPublished">
      <xsd:simpleType>
        <xsd:restriction base="dms:Boolean"/>
      </xsd:simpleType>
    </xsd:element>
    <xsd:element name="DownloadDate" ma:index="23" nillable="true" ma:displayName="Native File Download Date" ma:format="DateOnly" ma:internalName="DownloadDate">
      <xsd:simpleType>
        <xsd:restriction base="dms:DateTime"/>
      </xsd:simpleType>
    </xsd:element>
    <xsd:element name="CompassComposer" ma:index="24" nillable="true" ma:displayName="Compass Composer" ma:format="Dropdown" ma:list="UserInfo" ma:SharePointGroup="0" ma:internalName="CompassCompos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6E8398-7DA0-43CF-8AD6-A0CB120EF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2B42B-4D5E-4F5A-9B2F-4D806F6AEAE5}">
  <ds:schemaRefs>
    <ds:schemaRef ds:uri="65624d1d-cfd8-476a-9af4-03c08f6d829e"/>
    <ds:schemaRef ds:uri="http://purl.org/dc/elements/1.1/"/>
    <ds:schemaRef ds:uri="http://schemas.microsoft.com/office/2006/metadata/properties"/>
    <ds:schemaRef ds:uri="http://schemas.microsoft.com/office/2006/documentManagement/types"/>
    <ds:schemaRef ds:uri="a7c4a04d-57ed-4144-aac1-e9fd4ebb6938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8220ECF-F4E5-4C30-98D3-7F858C57B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04D5A8-3EBB-4483-AE4B-6A645C80F6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198</TotalTime>
  <Pages>1</Pages>
  <Words>192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1561</CharactersWithSpaces>
  <SharedDoc>false</SharedDoc>
  <HLinks>
    <vt:vector size="30" baseType="variant"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_Toc116027253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_Toc116027252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58</cp:revision>
  <cp:lastPrinted>2007-01-03T20:56:00Z</cp:lastPrinted>
  <dcterms:created xsi:type="dcterms:W3CDTF">2022-09-12T19:59:00Z</dcterms:created>
  <dcterms:modified xsi:type="dcterms:W3CDTF">2025-04-02T19:47:00Z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2021-09-10T14:02:55Z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39637bcf-4c88-4e58-bab1-5c5ac6d8e133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GrammarlyDocumentId">
    <vt:lpwstr>bb7879cdb8e2805b144bb51d24bc42559d065c3d0cfc5e1687673bc3d9c0a5d0</vt:lpwstr>
  </property>
</Properties>
</file>