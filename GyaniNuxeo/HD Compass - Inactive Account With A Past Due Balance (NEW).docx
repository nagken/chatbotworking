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5D1" w14:textId="406F05C2" w:rsidR="004A09DE" w:rsidRPr="00812777" w:rsidRDefault="00D55988" w:rsidP="004E3099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C17F70">
        <w:rPr>
          <w:rFonts w:ascii="Verdana" w:hAnsi="Verdana"/>
          <w:color w:val="000000"/>
          <w:sz w:val="36"/>
          <w:szCs w:val="36"/>
        </w:rPr>
        <w:t xml:space="preserve">Inactive </w:t>
      </w:r>
      <w:r w:rsidR="007C32A5">
        <w:rPr>
          <w:rFonts w:ascii="Verdana" w:hAnsi="Verdana"/>
          <w:color w:val="000000"/>
          <w:sz w:val="36"/>
          <w:szCs w:val="36"/>
        </w:rPr>
        <w:t>A</w:t>
      </w:r>
      <w:r w:rsidR="00C17F70">
        <w:rPr>
          <w:rFonts w:ascii="Verdana" w:hAnsi="Verdana"/>
          <w:color w:val="000000"/>
          <w:sz w:val="36"/>
          <w:szCs w:val="36"/>
        </w:rPr>
        <w:t xml:space="preserve">ccount </w:t>
      </w:r>
      <w:r w:rsidR="007C32A5">
        <w:rPr>
          <w:rFonts w:ascii="Verdana" w:hAnsi="Verdana"/>
          <w:color w:val="000000"/>
          <w:sz w:val="36"/>
          <w:szCs w:val="36"/>
        </w:rPr>
        <w:t>W</w:t>
      </w:r>
      <w:r w:rsidR="00C17F70">
        <w:rPr>
          <w:rFonts w:ascii="Verdana" w:hAnsi="Verdana"/>
          <w:color w:val="000000"/>
          <w:sz w:val="36"/>
          <w:szCs w:val="36"/>
        </w:rPr>
        <w:t xml:space="preserve">ith </w:t>
      </w:r>
      <w:r w:rsidR="007C32A5">
        <w:rPr>
          <w:rFonts w:ascii="Verdana" w:hAnsi="Verdana"/>
          <w:color w:val="000000"/>
          <w:sz w:val="36"/>
          <w:szCs w:val="36"/>
        </w:rPr>
        <w:t>A</w:t>
      </w:r>
      <w:r w:rsidR="00C17F70">
        <w:rPr>
          <w:rFonts w:ascii="Verdana" w:hAnsi="Verdana"/>
          <w:color w:val="000000"/>
          <w:sz w:val="36"/>
          <w:szCs w:val="36"/>
        </w:rPr>
        <w:t xml:space="preserve"> </w:t>
      </w:r>
      <w:r w:rsidR="007C32A5">
        <w:rPr>
          <w:rFonts w:ascii="Verdana" w:hAnsi="Verdana"/>
          <w:color w:val="000000"/>
          <w:sz w:val="36"/>
          <w:szCs w:val="36"/>
        </w:rPr>
        <w:t>P</w:t>
      </w:r>
      <w:r w:rsidR="00C17F70">
        <w:rPr>
          <w:rFonts w:ascii="Verdana" w:hAnsi="Verdana"/>
          <w:color w:val="000000"/>
          <w:sz w:val="36"/>
          <w:szCs w:val="36"/>
        </w:rPr>
        <w:t xml:space="preserve">ast </w:t>
      </w:r>
      <w:r w:rsidR="007C32A5">
        <w:rPr>
          <w:rFonts w:ascii="Verdana" w:hAnsi="Verdana"/>
          <w:color w:val="000000"/>
          <w:sz w:val="36"/>
          <w:szCs w:val="36"/>
        </w:rPr>
        <w:t>D</w:t>
      </w:r>
      <w:r w:rsidR="00C17F70">
        <w:rPr>
          <w:rFonts w:ascii="Verdana" w:hAnsi="Verdana"/>
          <w:color w:val="000000"/>
          <w:sz w:val="36"/>
          <w:szCs w:val="36"/>
        </w:rPr>
        <w:t xml:space="preserve">ue </w:t>
      </w:r>
      <w:r w:rsidR="007C32A5">
        <w:rPr>
          <w:rFonts w:ascii="Verdana" w:hAnsi="Verdana"/>
          <w:color w:val="000000"/>
          <w:sz w:val="36"/>
          <w:szCs w:val="36"/>
        </w:rPr>
        <w:t>B</w:t>
      </w:r>
      <w:r w:rsidR="00C17F70">
        <w:rPr>
          <w:rFonts w:ascii="Verdana" w:hAnsi="Verdana"/>
          <w:color w:val="000000"/>
          <w:sz w:val="36"/>
          <w:szCs w:val="36"/>
        </w:rPr>
        <w:t>alance</w:t>
      </w:r>
    </w:p>
    <w:bookmarkStart w:id="1" w:name="_Overview"/>
    <w:bookmarkEnd w:id="1"/>
    <w:p w14:paraId="251BE6FB" w14:textId="4870468A" w:rsidR="004E3099" w:rsidRDefault="00D55988" w:rsidP="004E3099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"2-2" \n \p " " \h \z \u </w:instrText>
      </w:r>
      <w:r>
        <w:rPr>
          <w:rFonts w:ascii="Verdana" w:hAnsi="Verdana"/>
        </w:rPr>
        <w:fldChar w:fldCharType="separate"/>
      </w:r>
      <w:hyperlink w:anchor="_Toc179358722" w:history="1">
        <w:r w:rsidR="004E3099" w:rsidRPr="00A70D62">
          <w:rPr>
            <w:rStyle w:val="Hyperlink"/>
            <w:rFonts w:ascii="Verdana" w:hAnsi="Verdana"/>
            <w:noProof/>
          </w:rPr>
          <w:t>Process</w:t>
        </w:r>
      </w:hyperlink>
    </w:p>
    <w:p w14:paraId="3A78E3FB" w14:textId="70642A6D" w:rsidR="004E3099" w:rsidRDefault="004E3099" w:rsidP="004E3099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358723" w:history="1">
        <w:r w:rsidRPr="00A70D62">
          <w:rPr>
            <w:rStyle w:val="Hyperlink"/>
            <w:rFonts w:ascii="Verdana" w:hAnsi="Verdana"/>
            <w:noProof/>
          </w:rPr>
          <w:t>Related Documents</w:t>
        </w:r>
      </w:hyperlink>
    </w:p>
    <w:p w14:paraId="6F5AA54F" w14:textId="4ACEE1E2" w:rsidR="004A4A5A" w:rsidRDefault="00D55988" w:rsidP="004E3099">
      <w:pPr>
        <w:tabs>
          <w:tab w:val="left" w:pos="3075"/>
        </w:tabs>
        <w:autoSpaceDE w:val="0"/>
        <w:autoSpaceDN w:val="0"/>
        <w:adjustRightInd w:val="0"/>
        <w:spacing w:before="120" w:after="120"/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7E77EADD" w14:textId="483A9F11" w:rsidR="009E298B" w:rsidRDefault="000F4BCE" w:rsidP="004E3099">
      <w:pPr>
        <w:spacing w:before="120" w:after="120"/>
        <w:rPr>
          <w:rFonts w:ascii="Verdana" w:hAnsi="Verdana"/>
        </w:rPr>
      </w:pPr>
      <w:bookmarkStart w:id="2" w:name="_PAR_Process_after_a_FRX_/_FRC_confl"/>
      <w:bookmarkStart w:id="3" w:name="_Search_by_Order#"/>
      <w:bookmarkStart w:id="4" w:name="_Various_Work_Instructions"/>
      <w:bookmarkStart w:id="5" w:name="_Next_Day_and"/>
      <w:bookmarkStart w:id="6" w:name="_Scanning_the_Targets"/>
      <w:bookmarkStart w:id="7" w:name="_LAN_Log_In"/>
      <w:bookmarkStart w:id="8" w:name="_AMOS_Log_In"/>
      <w:bookmarkStart w:id="9" w:name="_Check_Look_Up"/>
      <w:bookmarkStart w:id="10" w:name="_Claim_rejects_for_Inactive_NDC"/>
      <w:bookmarkStart w:id="11" w:name="_Process_for_Handling"/>
      <w:bookmarkStart w:id="12" w:name="_Claim_rejects_for"/>
      <w:bookmarkStart w:id="13" w:name="_Plan_Benefit_Override_for_Inactive_"/>
      <w:bookmarkStart w:id="14" w:name="_Plan_Benefit_Override"/>
      <w:bookmarkStart w:id="15" w:name="_Log_Activity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143B3CB">
        <w:rPr>
          <w:rFonts w:ascii="Verdana" w:hAnsi="Verdana"/>
          <w:b/>
          <w:bCs/>
        </w:rPr>
        <w:t>Description:</w:t>
      </w:r>
      <w:r w:rsidR="00C17F70" w:rsidRPr="0143B3CB">
        <w:rPr>
          <w:rFonts w:ascii="Verdana" w:hAnsi="Verdana"/>
          <w:b/>
          <w:bCs/>
        </w:rPr>
        <w:t xml:space="preserve"> </w:t>
      </w:r>
      <w:r w:rsidR="0093236E">
        <w:rPr>
          <w:rFonts w:ascii="Verdana" w:hAnsi="Verdana"/>
          <w:b/>
          <w:bCs/>
        </w:rPr>
        <w:t xml:space="preserve"> </w:t>
      </w:r>
      <w:r w:rsidR="00C17F70" w:rsidRPr="0143B3CB">
        <w:rPr>
          <w:rFonts w:ascii="Verdana" w:hAnsi="Verdana"/>
        </w:rPr>
        <w:t xml:space="preserve">How to handle an inactive account that has a past due balance. </w:t>
      </w:r>
    </w:p>
    <w:p w14:paraId="55FBB4D4" w14:textId="77777777" w:rsidR="00F55979" w:rsidRDefault="00F55979" w:rsidP="00F55979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55979" w:rsidRPr="00BF74E9" w14:paraId="3ED0E0E9" w14:textId="77777777" w:rsidTr="001F4B19">
        <w:tc>
          <w:tcPr>
            <w:tcW w:w="5000" w:type="pct"/>
            <w:shd w:val="clear" w:color="auto" w:fill="C0C0C0"/>
          </w:tcPr>
          <w:p w14:paraId="34551344" w14:textId="65A8E99A" w:rsidR="00F55979" w:rsidRPr="00C947EE" w:rsidRDefault="00F55979" w:rsidP="0093236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Toc175574136"/>
            <w:bookmarkStart w:id="17" w:name="_Toc179358722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16"/>
            <w:bookmarkEnd w:id="17"/>
          </w:p>
        </w:tc>
      </w:tr>
    </w:tbl>
    <w:p w14:paraId="07044251" w14:textId="74CA30AA" w:rsidR="009E298B" w:rsidRDefault="009E298B" w:rsidP="0093236E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Complete the following steps: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4"/>
        <w:gridCol w:w="12036"/>
      </w:tblGrid>
      <w:tr w:rsidR="009E298B" w14:paraId="7A9B80BD" w14:textId="77777777" w:rsidTr="0093236E">
        <w:tc>
          <w:tcPr>
            <w:tcW w:w="353" w:type="pct"/>
            <w:shd w:val="clear" w:color="auto" w:fill="D9D9D9" w:themeFill="background1" w:themeFillShade="D9"/>
          </w:tcPr>
          <w:p w14:paraId="7EE665CA" w14:textId="6F8F49AF" w:rsidR="009E298B" w:rsidRPr="009E298B" w:rsidRDefault="009E298B" w:rsidP="0093236E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9E298B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647" w:type="pct"/>
            <w:shd w:val="clear" w:color="auto" w:fill="D9D9D9" w:themeFill="background1" w:themeFillShade="D9"/>
          </w:tcPr>
          <w:p w14:paraId="67DBE98C" w14:textId="3E165850" w:rsidR="009E298B" w:rsidRPr="009E298B" w:rsidRDefault="009E298B" w:rsidP="0093236E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9E298B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9E298B" w14:paraId="1AD8E729" w14:textId="77777777" w:rsidTr="0093236E">
        <w:tc>
          <w:tcPr>
            <w:tcW w:w="353" w:type="pct"/>
          </w:tcPr>
          <w:p w14:paraId="3AA6CD8B" w14:textId="7A46DAE3" w:rsidR="009E298B" w:rsidRPr="009E298B" w:rsidRDefault="009E298B" w:rsidP="0093236E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9E298B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647" w:type="pct"/>
          </w:tcPr>
          <w:p w14:paraId="66A84D56" w14:textId="022ACC60" w:rsidR="009E298B" w:rsidRDefault="009E298B" w:rsidP="0093236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Search for the member’s account</w:t>
            </w:r>
            <w:r w:rsidR="0093236E">
              <w:rPr>
                <w:rFonts w:ascii="Verdana" w:hAnsi="Verdana"/>
              </w:rPr>
              <w:t>.</w:t>
            </w:r>
          </w:p>
          <w:p w14:paraId="61ABD793" w14:textId="77777777" w:rsidR="009E298B" w:rsidRDefault="009E298B" w:rsidP="0093236E">
            <w:pPr>
              <w:spacing w:before="120" w:after="120"/>
              <w:rPr>
                <w:rFonts w:ascii="Verdana" w:hAnsi="Verdana"/>
              </w:rPr>
            </w:pPr>
          </w:p>
          <w:p w14:paraId="1879FB7F" w14:textId="77777777" w:rsidR="009E298B" w:rsidRDefault="009E298B" w:rsidP="0093236E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BBE76C8" wp14:editId="3B8CBD8B">
                  <wp:extent cx="6864768" cy="2698234"/>
                  <wp:effectExtent l="19050" t="19050" r="12700" b="260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4061" cy="270974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B212E" w14:textId="77777777" w:rsidR="0093236E" w:rsidRDefault="0093236E" w:rsidP="0093236E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2C282324" w14:textId="40F847F7" w:rsidR="009E298B" w:rsidRDefault="009E298B" w:rsidP="0093236E">
            <w:pPr>
              <w:spacing w:before="120" w:after="120"/>
              <w:rPr>
                <w:rFonts w:ascii="Verdana" w:hAnsi="Verdana"/>
              </w:rPr>
            </w:pPr>
            <w:r w:rsidRPr="009E298B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</w:t>
            </w:r>
            <w:r w:rsidR="0093236E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You may need to select inactive to find the member’s account.</w:t>
            </w:r>
          </w:p>
        </w:tc>
      </w:tr>
      <w:tr w:rsidR="009E298B" w14:paraId="0780E940" w14:textId="77777777" w:rsidTr="0093236E">
        <w:tc>
          <w:tcPr>
            <w:tcW w:w="353" w:type="pct"/>
          </w:tcPr>
          <w:p w14:paraId="0E28C386" w14:textId="0B4830E7" w:rsidR="009E298B" w:rsidRPr="009E298B" w:rsidRDefault="009E298B" w:rsidP="0093236E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9E298B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4647" w:type="pct"/>
          </w:tcPr>
          <w:p w14:paraId="466B914D" w14:textId="109CFD1F" w:rsidR="009E298B" w:rsidRDefault="009E298B" w:rsidP="0093236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the Claims Landing Page Quick Actions panel, click the </w:t>
            </w:r>
            <w:r w:rsidRPr="009E298B">
              <w:rPr>
                <w:rFonts w:ascii="Verdana" w:hAnsi="Verdana"/>
                <w:b/>
                <w:bCs/>
              </w:rPr>
              <w:t>Current Balance</w:t>
            </w:r>
            <w:r>
              <w:rPr>
                <w:rFonts w:ascii="Verdana" w:hAnsi="Verdana"/>
              </w:rPr>
              <w:t xml:space="preserve"> hyperlink.</w:t>
            </w:r>
          </w:p>
          <w:p w14:paraId="396957A2" w14:textId="77777777" w:rsidR="009E298B" w:rsidRDefault="009E298B" w:rsidP="0093236E">
            <w:pPr>
              <w:spacing w:before="120" w:after="120"/>
              <w:rPr>
                <w:rFonts w:ascii="Verdana" w:hAnsi="Verdana"/>
              </w:rPr>
            </w:pPr>
          </w:p>
          <w:p w14:paraId="27B21502" w14:textId="77777777" w:rsidR="009E298B" w:rsidRDefault="009E298B" w:rsidP="0093236E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D3B3F1F" wp14:editId="54F15C1B">
                  <wp:extent cx="6724650" cy="12477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DCC5FD" w14:textId="77777777" w:rsidR="009E298B" w:rsidRDefault="009E298B" w:rsidP="0093236E">
            <w:pPr>
              <w:spacing w:before="120" w:after="120"/>
              <w:rPr>
                <w:rFonts w:ascii="Verdana" w:hAnsi="Verdana"/>
              </w:rPr>
            </w:pPr>
          </w:p>
          <w:p w14:paraId="31A47A11" w14:textId="77777777" w:rsidR="009E298B" w:rsidRDefault="009E298B" w:rsidP="0093236E">
            <w:pPr>
              <w:spacing w:before="120" w:after="120"/>
              <w:rPr>
                <w:rFonts w:ascii="Verdana" w:hAnsi="Verdana"/>
              </w:rPr>
            </w:pPr>
          </w:p>
          <w:p w14:paraId="0DEB9B19" w14:textId="39553743" w:rsidR="009E298B" w:rsidRDefault="0093236E" w:rsidP="0093236E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Result:  </w:t>
            </w:r>
            <w:r w:rsidR="009E298B">
              <w:rPr>
                <w:rFonts w:ascii="Verdana" w:hAnsi="Verdana"/>
                <w:color w:val="000000"/>
              </w:rPr>
              <w:t>Compass displays the member’s transactions:</w:t>
            </w:r>
          </w:p>
          <w:p w14:paraId="034922ED" w14:textId="77777777" w:rsidR="0093236E" w:rsidRPr="0093236E" w:rsidRDefault="009E298B" w:rsidP="0093236E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color w:val="000000"/>
              </w:rPr>
            </w:pPr>
            <w:r w:rsidRPr="0093236E">
              <w:rPr>
                <w:rFonts w:ascii="Verdana" w:hAnsi="Verdana"/>
                <w:color w:val="000000"/>
              </w:rPr>
              <w:t>Date of transaction</w:t>
            </w:r>
          </w:p>
          <w:p w14:paraId="438B9ED9" w14:textId="77777777" w:rsidR="0093236E" w:rsidRPr="0093236E" w:rsidRDefault="009E298B" w:rsidP="0093236E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color w:val="000000"/>
              </w:rPr>
            </w:pPr>
            <w:r w:rsidRPr="0093236E">
              <w:rPr>
                <w:rFonts w:ascii="Verdana" w:hAnsi="Verdana"/>
                <w:color w:val="000000"/>
              </w:rPr>
              <w:t>Transaction type</w:t>
            </w:r>
          </w:p>
          <w:p w14:paraId="125D489B" w14:textId="77777777" w:rsidR="0093236E" w:rsidRPr="0093236E" w:rsidRDefault="009E298B" w:rsidP="0093236E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color w:val="000000"/>
              </w:rPr>
            </w:pPr>
            <w:r w:rsidRPr="0093236E">
              <w:rPr>
                <w:rFonts w:ascii="Verdana" w:hAnsi="Verdana"/>
                <w:color w:val="000000"/>
              </w:rPr>
              <w:t>Status (Pending/Complete)</w:t>
            </w:r>
          </w:p>
          <w:p w14:paraId="7227B130" w14:textId="77777777" w:rsidR="0093236E" w:rsidRPr="0093236E" w:rsidRDefault="009E298B" w:rsidP="0093236E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color w:val="000000"/>
              </w:rPr>
            </w:pPr>
            <w:r w:rsidRPr="0093236E">
              <w:rPr>
                <w:rFonts w:ascii="Verdana" w:hAnsi="Verdana"/>
                <w:color w:val="000000"/>
              </w:rPr>
              <w:t>Order # (hyperlink to Order Details)</w:t>
            </w:r>
          </w:p>
          <w:p w14:paraId="7C1E0C54" w14:textId="77777777" w:rsidR="0093236E" w:rsidRPr="0093236E" w:rsidRDefault="009E298B" w:rsidP="0093236E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color w:val="000000"/>
              </w:rPr>
            </w:pPr>
            <w:r w:rsidRPr="0093236E">
              <w:rPr>
                <w:rFonts w:ascii="Verdana" w:hAnsi="Verdana"/>
                <w:color w:val="000000"/>
              </w:rPr>
              <w:t>Payment Confirmation #</w:t>
            </w:r>
          </w:p>
          <w:p w14:paraId="14A9C324" w14:textId="77777777" w:rsidR="0093236E" w:rsidRPr="0093236E" w:rsidRDefault="009E298B" w:rsidP="0093236E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color w:val="000000"/>
              </w:rPr>
            </w:pPr>
            <w:r w:rsidRPr="0093236E">
              <w:rPr>
                <w:rFonts w:ascii="Verdana" w:hAnsi="Verdana"/>
                <w:color w:val="000000"/>
              </w:rPr>
              <w:t>Comments</w:t>
            </w:r>
          </w:p>
          <w:p w14:paraId="1DAC3530" w14:textId="77777777" w:rsidR="0093236E" w:rsidRPr="0093236E" w:rsidRDefault="009E298B" w:rsidP="0093236E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color w:val="000000"/>
              </w:rPr>
            </w:pPr>
            <w:r w:rsidRPr="0093236E">
              <w:rPr>
                <w:rFonts w:ascii="Verdana" w:hAnsi="Verdana"/>
                <w:color w:val="000000"/>
              </w:rPr>
              <w:t>Amount</w:t>
            </w:r>
          </w:p>
          <w:p w14:paraId="4CE1A4ED" w14:textId="5F6F23A0" w:rsidR="009E298B" w:rsidRPr="0093236E" w:rsidRDefault="009E298B" w:rsidP="0093236E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color w:val="000000"/>
              </w:rPr>
            </w:pPr>
            <w:r w:rsidRPr="0093236E">
              <w:rPr>
                <w:rFonts w:ascii="Verdana" w:hAnsi="Verdana"/>
                <w:color w:val="000000"/>
              </w:rPr>
              <w:t>Balance</w:t>
            </w:r>
          </w:p>
        </w:tc>
      </w:tr>
      <w:tr w:rsidR="009E298B" w14:paraId="62F11DD7" w14:textId="77777777" w:rsidTr="0093236E">
        <w:tc>
          <w:tcPr>
            <w:tcW w:w="353" w:type="pct"/>
          </w:tcPr>
          <w:p w14:paraId="7780E4DC" w14:textId="6B88B9E6" w:rsidR="009E298B" w:rsidRPr="009E298B" w:rsidRDefault="009E298B" w:rsidP="0093236E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9E298B"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4647" w:type="pct"/>
          </w:tcPr>
          <w:p w14:paraId="461E3AA5" w14:textId="027DEE29" w:rsidR="009E298B" w:rsidRDefault="009E298B" w:rsidP="0093236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 to determine if the balance is within 30 days past due</w:t>
            </w:r>
            <w:r w:rsidR="00FE53B8">
              <w:rPr>
                <w:rFonts w:ascii="Verdana" w:hAnsi="Verdana"/>
              </w:rPr>
              <w:t>.</w:t>
            </w:r>
          </w:p>
          <w:p w14:paraId="10BCA329" w14:textId="60DB0AAA" w:rsidR="009E298B" w:rsidRPr="009E298B" w:rsidRDefault="009E298B" w:rsidP="0093236E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9E298B">
              <w:rPr>
                <w:rFonts w:ascii="Verdana" w:hAnsi="Verdana"/>
              </w:rPr>
              <w:t xml:space="preserve">If yes, refer to </w:t>
            </w:r>
            <w:hyperlink r:id="rId13" w:anchor="!/view?docid=9a66303e-62a1-4cb5-817c-ad14e91b0bc2" w:history="1">
              <w:r w:rsidRPr="00EA7A92">
                <w:rPr>
                  <w:rStyle w:val="Hyperlink"/>
                  <w:rFonts w:ascii="Verdana" w:hAnsi="Verdana"/>
                </w:rPr>
                <w:t>Compass - Mail Order Payment History Screen (053</w:t>
              </w:r>
              <w:r w:rsidR="00EA7A92" w:rsidRPr="00EA7A92">
                <w:rPr>
                  <w:rStyle w:val="Hyperlink"/>
                  <w:rFonts w:ascii="Verdana" w:hAnsi="Verdana"/>
                </w:rPr>
                <w:t>927</w:t>
              </w:r>
              <w:r w:rsidRPr="00EA7A92">
                <w:rPr>
                  <w:rStyle w:val="Hyperlink"/>
                  <w:rFonts w:ascii="Verdana" w:hAnsi="Verdana"/>
                </w:rPr>
                <w:t>)</w:t>
              </w:r>
            </w:hyperlink>
            <w:r w:rsidRPr="009E298B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9E298B">
              <w:rPr>
                <w:rFonts w:ascii="Verdana" w:hAnsi="Verdana"/>
                <w:color w:val="000000"/>
              </w:rPr>
              <w:t>to make a</w:t>
            </w:r>
            <w:r w:rsidR="00EA7A92">
              <w:rPr>
                <w:rFonts w:ascii="Verdana" w:hAnsi="Verdana"/>
                <w:color w:val="000000"/>
              </w:rPr>
              <w:t xml:space="preserve"> </w:t>
            </w:r>
            <w:r w:rsidRPr="009E298B">
              <w:rPr>
                <w:rFonts w:ascii="Verdana" w:hAnsi="Verdana"/>
                <w:color w:val="000000"/>
              </w:rPr>
              <w:t>payment.</w:t>
            </w:r>
          </w:p>
          <w:p w14:paraId="26D8B6FF" w14:textId="20D45477" w:rsidR="009E298B" w:rsidRPr="00FE53B8" w:rsidRDefault="009E298B" w:rsidP="0093236E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9E298B">
              <w:rPr>
                <w:rFonts w:ascii="Verdana" w:hAnsi="Verdana"/>
                <w:color w:val="000000"/>
              </w:rPr>
              <w:t xml:space="preserve">If no, advise caller that they would need to follow up with the client as we would have billed them for the past due balance. </w:t>
            </w:r>
          </w:p>
        </w:tc>
      </w:tr>
    </w:tbl>
    <w:p w14:paraId="2198F5CB" w14:textId="0A309CA4" w:rsidR="00FB6B97" w:rsidRDefault="00FB6B97" w:rsidP="003B3E16">
      <w:pPr>
        <w:spacing w:before="120" w:after="120"/>
        <w:rPr>
          <w:rFonts w:ascii="Verdana" w:hAnsi="Verdana"/>
        </w:rPr>
      </w:pPr>
    </w:p>
    <w:p w14:paraId="2B47033F" w14:textId="5E07DF80" w:rsidR="003B3E16" w:rsidRDefault="003B3E16" w:rsidP="003B3E1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3B3E1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F040E" w:rsidRPr="00BF74E9" w14:paraId="7AE56A45" w14:textId="77777777" w:rsidTr="00981BD0">
        <w:tc>
          <w:tcPr>
            <w:tcW w:w="5000" w:type="pct"/>
            <w:shd w:val="clear" w:color="auto" w:fill="C0C0C0"/>
          </w:tcPr>
          <w:p w14:paraId="041A2AB7" w14:textId="10FF2218" w:rsidR="00FF040E" w:rsidRPr="00C947EE" w:rsidRDefault="00FF040E" w:rsidP="0093236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8" w:name="_Toc152583317"/>
            <w:bookmarkStart w:id="19" w:name="_Toc175574137"/>
            <w:bookmarkStart w:id="20" w:name="_Toc17935872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8"/>
            <w:bookmarkEnd w:id="19"/>
            <w:bookmarkEnd w:id="20"/>
          </w:p>
        </w:tc>
      </w:tr>
    </w:tbl>
    <w:p w14:paraId="5C93412D" w14:textId="27B239E2" w:rsidR="00CE5FC5" w:rsidRPr="00F62FE6" w:rsidRDefault="00F62FE6" w:rsidP="003B3E16">
      <w:pPr>
        <w:spacing w:before="120" w:after="120"/>
        <w:rPr>
          <w:rStyle w:val="Hyperlink"/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"https://thesource.cvshealth.com/nuxeo/thesource/" \l "!/view?docid=c1f1028b-e42c-4b4f-a4cf-cc0b42c91606"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7A2E8A" w:rsidRPr="00F62FE6">
        <w:rPr>
          <w:rStyle w:val="Hyperlink"/>
          <w:rFonts w:ascii="Verdana" w:hAnsi="Verdana"/>
        </w:rPr>
        <w:t>Customer Care Abbreviations, Definitions and Terms Index (017428)</w:t>
      </w:r>
    </w:p>
    <w:p w14:paraId="183833C4" w14:textId="1600CE11" w:rsidR="00CE5FC5" w:rsidRDefault="00F62FE6" w:rsidP="003B3E16">
      <w:pPr>
        <w:spacing w:before="120" w:after="120"/>
        <w:rPr>
          <w:rFonts w:ascii="Verdana" w:hAnsi="Verdana"/>
          <w:color w:val="0000FF"/>
          <w:u w:val="single"/>
        </w:rPr>
      </w:pPr>
      <w:r>
        <w:rPr>
          <w:rFonts w:ascii="Verdana" w:hAnsi="Verdana"/>
        </w:rPr>
        <w:fldChar w:fldCharType="end"/>
      </w:r>
      <w:r w:rsidR="00CE5FC5" w:rsidRPr="00002AF0">
        <w:rPr>
          <w:rFonts w:ascii="Verdana" w:hAnsi="Verdana"/>
          <w:b/>
        </w:rPr>
        <w:t>Parent Document:</w:t>
      </w:r>
      <w:r w:rsidR="00CE5FC5">
        <w:rPr>
          <w:rFonts w:ascii="Verdana" w:hAnsi="Verdana"/>
        </w:rPr>
        <w:t xml:space="preserve">  </w:t>
      </w:r>
      <w:hyperlink r:id="rId14" w:tgtFrame="_blank" w:history="1">
        <w:r w:rsidR="00CE5FC5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44158D4B" w14:textId="77777777" w:rsidR="003B3E16" w:rsidRDefault="003B3E16" w:rsidP="003B3E16">
      <w:pPr>
        <w:spacing w:before="120" w:after="120"/>
        <w:rPr>
          <w:rFonts w:ascii="Verdana" w:hAnsi="Verdana"/>
          <w:color w:val="0000FF"/>
          <w:u w:val="single"/>
        </w:rPr>
      </w:pPr>
    </w:p>
    <w:p w14:paraId="129E3501" w14:textId="5386C12A" w:rsidR="009C49FD" w:rsidRDefault="009C49FD" w:rsidP="009C49FD">
      <w:pPr>
        <w:spacing w:before="120" w:after="120"/>
        <w:jc w:val="right"/>
        <w:rPr>
          <w:rFonts w:ascii="Verdana" w:hAnsi="Verdana"/>
          <w:color w:val="0000FF"/>
          <w:u w:val="single"/>
        </w:rPr>
      </w:pPr>
      <w:hyperlink w:anchor="_top" w:history="1">
        <w:r w:rsidRPr="009C49FD">
          <w:rPr>
            <w:rStyle w:val="Hyperlink"/>
            <w:rFonts w:ascii="Verdana" w:hAnsi="Verdana"/>
          </w:rPr>
          <w:t>Top of the Document</w:t>
        </w:r>
      </w:hyperlink>
    </w:p>
    <w:p w14:paraId="1955D59D" w14:textId="77777777" w:rsidR="003B3E16" w:rsidRDefault="003B3E16" w:rsidP="003B3E16">
      <w:pPr>
        <w:spacing w:before="120" w:after="120"/>
        <w:rPr>
          <w:rFonts w:ascii="Verdana" w:hAnsi="Verdana"/>
          <w:color w:val="0000FF"/>
          <w:u w:val="single"/>
        </w:rPr>
      </w:pPr>
    </w:p>
    <w:p w14:paraId="48D0E3A3" w14:textId="77777777" w:rsidR="004A09DE" w:rsidRPr="00C247CB" w:rsidRDefault="004A09DE" w:rsidP="003B3E16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325F5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325F5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325F5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0B9D1B0" w14:textId="7C12A9A1" w:rsidR="004A09DE" w:rsidRPr="00C247CB" w:rsidRDefault="004A09DE" w:rsidP="003B3E16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C844C4">
        <w:rPr>
          <w:rFonts w:ascii="Verdana" w:hAnsi="Verdana"/>
          <w:b/>
          <w:color w:val="000000"/>
          <w:sz w:val="16"/>
          <w:szCs w:val="16"/>
        </w:rPr>
        <w:t>/</w:t>
      </w:r>
      <w:r w:rsidR="00C844C4" w:rsidRPr="00C247C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PAPER COPY – INFORMATIONAL ONLY</w:t>
      </w:r>
    </w:p>
    <w:p w14:paraId="43AE0EE0" w14:textId="77777777" w:rsidR="004A09DE" w:rsidRPr="00C247CB" w:rsidRDefault="004A09DE" w:rsidP="00C247CB">
      <w:pPr>
        <w:jc w:val="center"/>
        <w:rPr>
          <w:rFonts w:ascii="Verdana" w:hAnsi="Verdana"/>
          <w:sz w:val="16"/>
          <w:szCs w:val="16"/>
        </w:rPr>
      </w:pPr>
    </w:p>
    <w:sectPr w:rsidR="004A09DE" w:rsidRPr="00C247CB" w:rsidSect="00432A17"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91CCF" w14:textId="77777777" w:rsidR="005F3D35" w:rsidRDefault="005F3D35">
      <w:r>
        <w:separator/>
      </w:r>
    </w:p>
  </w:endnote>
  <w:endnote w:type="continuationSeparator" w:id="0">
    <w:p w14:paraId="2A8F43E4" w14:textId="77777777" w:rsidR="005F3D35" w:rsidRDefault="005F3D35">
      <w:r>
        <w:continuationSeparator/>
      </w:r>
    </w:p>
  </w:endnote>
  <w:endnote w:type="continuationNotice" w:id="1">
    <w:p w14:paraId="1FE85643" w14:textId="77777777" w:rsidR="005F3D35" w:rsidRDefault="005F3D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CE318" w14:textId="77777777" w:rsidR="00660F4D" w:rsidRDefault="00660F4D" w:rsidP="009C5B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20EEA7" w14:textId="77777777" w:rsidR="00660F4D" w:rsidRDefault="00660F4D" w:rsidP="00C95D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BD12E" w14:textId="77777777" w:rsidR="00660F4D" w:rsidRPr="00C95D04" w:rsidRDefault="00660F4D" w:rsidP="00C95D04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065FB" w14:textId="77777777" w:rsidR="00660F4D" w:rsidRPr="00CD2229" w:rsidRDefault="00660F4D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556C7" w14:textId="77777777" w:rsidR="005F3D35" w:rsidRDefault="005F3D35">
      <w:r>
        <w:separator/>
      </w:r>
    </w:p>
  </w:footnote>
  <w:footnote w:type="continuationSeparator" w:id="0">
    <w:p w14:paraId="1C44A16C" w14:textId="77777777" w:rsidR="005F3D35" w:rsidRDefault="005F3D35">
      <w:r>
        <w:continuationSeparator/>
      </w:r>
    </w:p>
  </w:footnote>
  <w:footnote w:type="continuationNotice" w:id="1">
    <w:p w14:paraId="3AFA0EE4" w14:textId="77777777" w:rsidR="005F3D35" w:rsidRDefault="005F3D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4F807" w14:textId="77777777" w:rsidR="00660F4D" w:rsidRDefault="00660F4D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098A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5B8C"/>
    <w:multiLevelType w:val="multilevel"/>
    <w:tmpl w:val="9034B00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8E12CA2"/>
    <w:multiLevelType w:val="hybridMultilevel"/>
    <w:tmpl w:val="68B09D7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AD1822DC">
      <w:start w:val="1"/>
      <w:numFmt w:val="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C0444"/>
    <w:multiLevelType w:val="hybridMultilevel"/>
    <w:tmpl w:val="9034B004"/>
    <w:lvl w:ilvl="0" w:tplc="CDF6F9A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2B41C45"/>
    <w:multiLevelType w:val="hybridMultilevel"/>
    <w:tmpl w:val="6738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D5ED4"/>
    <w:multiLevelType w:val="hybridMultilevel"/>
    <w:tmpl w:val="6584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956FC"/>
    <w:multiLevelType w:val="hybridMultilevel"/>
    <w:tmpl w:val="88105A42"/>
    <w:lvl w:ilvl="0" w:tplc="0E9A95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4CEE0103"/>
    <w:multiLevelType w:val="hybridMultilevel"/>
    <w:tmpl w:val="DF0444DE"/>
    <w:lvl w:ilvl="0" w:tplc="CDF6F9A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EC947B0"/>
    <w:multiLevelType w:val="multilevel"/>
    <w:tmpl w:val="DF0444D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3D062F0"/>
    <w:multiLevelType w:val="hybridMultilevel"/>
    <w:tmpl w:val="9C74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3" w15:restartNumberingAfterBreak="0">
    <w:nsid w:val="661337F8"/>
    <w:multiLevelType w:val="hybridMultilevel"/>
    <w:tmpl w:val="CBC8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47380"/>
    <w:multiLevelType w:val="hybridMultilevel"/>
    <w:tmpl w:val="7988C9EC"/>
    <w:lvl w:ilvl="0" w:tplc="F1F022D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53D6F32"/>
    <w:multiLevelType w:val="multilevel"/>
    <w:tmpl w:val="4248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9B4CD3"/>
    <w:multiLevelType w:val="hybridMultilevel"/>
    <w:tmpl w:val="DBE4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284948">
    <w:abstractNumId w:val="3"/>
  </w:num>
  <w:num w:numId="2" w16cid:durableId="374476077">
    <w:abstractNumId w:val="6"/>
  </w:num>
  <w:num w:numId="3" w16cid:durableId="74057022">
    <w:abstractNumId w:val="12"/>
  </w:num>
  <w:num w:numId="4" w16cid:durableId="1717701411">
    <w:abstractNumId w:val="2"/>
  </w:num>
  <w:num w:numId="5" w16cid:durableId="872960361">
    <w:abstractNumId w:val="9"/>
  </w:num>
  <w:num w:numId="6" w16cid:durableId="1883592442">
    <w:abstractNumId w:val="10"/>
  </w:num>
  <w:num w:numId="7" w16cid:durableId="1243904514">
    <w:abstractNumId w:val="14"/>
  </w:num>
  <w:num w:numId="8" w16cid:durableId="641733185">
    <w:abstractNumId w:val="4"/>
  </w:num>
  <w:num w:numId="9" w16cid:durableId="611936665">
    <w:abstractNumId w:val="1"/>
  </w:num>
  <w:num w:numId="10" w16cid:durableId="985544815">
    <w:abstractNumId w:val="8"/>
  </w:num>
  <w:num w:numId="11" w16cid:durableId="955671127">
    <w:abstractNumId w:val="0"/>
  </w:num>
  <w:num w:numId="12" w16cid:durableId="136266528">
    <w:abstractNumId w:val="15"/>
  </w:num>
  <w:num w:numId="13" w16cid:durableId="428429142">
    <w:abstractNumId w:val="11"/>
  </w:num>
  <w:num w:numId="14" w16cid:durableId="378555824">
    <w:abstractNumId w:val="5"/>
  </w:num>
  <w:num w:numId="15" w16cid:durableId="1289238652">
    <w:abstractNumId w:val="7"/>
  </w:num>
  <w:num w:numId="16" w16cid:durableId="1756631376">
    <w:abstractNumId w:val="13"/>
  </w:num>
  <w:num w:numId="17" w16cid:durableId="9489277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484"/>
    <w:rsid w:val="00015198"/>
    <w:rsid w:val="00015A2E"/>
    <w:rsid w:val="00025508"/>
    <w:rsid w:val="00027CF6"/>
    <w:rsid w:val="00033D2F"/>
    <w:rsid w:val="00035BED"/>
    <w:rsid w:val="00061AD2"/>
    <w:rsid w:val="00063AC1"/>
    <w:rsid w:val="000679A5"/>
    <w:rsid w:val="0008665F"/>
    <w:rsid w:val="00094376"/>
    <w:rsid w:val="00095AB5"/>
    <w:rsid w:val="000A4011"/>
    <w:rsid w:val="000A5F6E"/>
    <w:rsid w:val="000A63DB"/>
    <w:rsid w:val="000A6B88"/>
    <w:rsid w:val="000A6FEC"/>
    <w:rsid w:val="000B006E"/>
    <w:rsid w:val="000B3C4C"/>
    <w:rsid w:val="000B656F"/>
    <w:rsid w:val="000B72DF"/>
    <w:rsid w:val="000C1BB5"/>
    <w:rsid w:val="000C38EB"/>
    <w:rsid w:val="000C551E"/>
    <w:rsid w:val="000D1870"/>
    <w:rsid w:val="000D6714"/>
    <w:rsid w:val="000D736C"/>
    <w:rsid w:val="000E14A9"/>
    <w:rsid w:val="000E5907"/>
    <w:rsid w:val="000F0D1B"/>
    <w:rsid w:val="000F1A29"/>
    <w:rsid w:val="000F1EF5"/>
    <w:rsid w:val="000F4BCE"/>
    <w:rsid w:val="000F6580"/>
    <w:rsid w:val="00115944"/>
    <w:rsid w:val="001215B6"/>
    <w:rsid w:val="0012373E"/>
    <w:rsid w:val="00135442"/>
    <w:rsid w:val="001360A5"/>
    <w:rsid w:val="00136181"/>
    <w:rsid w:val="00144DAE"/>
    <w:rsid w:val="00144EF7"/>
    <w:rsid w:val="001462A2"/>
    <w:rsid w:val="001560C4"/>
    <w:rsid w:val="00161BB9"/>
    <w:rsid w:val="0016273A"/>
    <w:rsid w:val="00164BF2"/>
    <w:rsid w:val="00176400"/>
    <w:rsid w:val="001903F5"/>
    <w:rsid w:val="00196A3E"/>
    <w:rsid w:val="001B3879"/>
    <w:rsid w:val="001C6E8A"/>
    <w:rsid w:val="001D3598"/>
    <w:rsid w:val="001D59BA"/>
    <w:rsid w:val="001E178D"/>
    <w:rsid w:val="001F1218"/>
    <w:rsid w:val="001F1F43"/>
    <w:rsid w:val="001F4B19"/>
    <w:rsid w:val="002016B4"/>
    <w:rsid w:val="002055CF"/>
    <w:rsid w:val="00212A8A"/>
    <w:rsid w:val="00237DB5"/>
    <w:rsid w:val="00243EBB"/>
    <w:rsid w:val="00253301"/>
    <w:rsid w:val="00255C6B"/>
    <w:rsid w:val="00264DD5"/>
    <w:rsid w:val="00265D86"/>
    <w:rsid w:val="00271FC0"/>
    <w:rsid w:val="0028215B"/>
    <w:rsid w:val="00290110"/>
    <w:rsid w:val="00290BF7"/>
    <w:rsid w:val="00291CE8"/>
    <w:rsid w:val="00296127"/>
    <w:rsid w:val="00296765"/>
    <w:rsid w:val="002A0761"/>
    <w:rsid w:val="002B593E"/>
    <w:rsid w:val="002B5E2C"/>
    <w:rsid w:val="002C7417"/>
    <w:rsid w:val="002D6FB2"/>
    <w:rsid w:val="002F1F92"/>
    <w:rsid w:val="002F7E01"/>
    <w:rsid w:val="0031456F"/>
    <w:rsid w:val="00325F50"/>
    <w:rsid w:val="0033143E"/>
    <w:rsid w:val="00337312"/>
    <w:rsid w:val="00345F80"/>
    <w:rsid w:val="003725A1"/>
    <w:rsid w:val="0038282A"/>
    <w:rsid w:val="00385DBC"/>
    <w:rsid w:val="003868A2"/>
    <w:rsid w:val="00392A5B"/>
    <w:rsid w:val="003A6D70"/>
    <w:rsid w:val="003B1F86"/>
    <w:rsid w:val="003B3E16"/>
    <w:rsid w:val="003B6F5F"/>
    <w:rsid w:val="003C4627"/>
    <w:rsid w:val="003C533D"/>
    <w:rsid w:val="003C6222"/>
    <w:rsid w:val="003D1FF6"/>
    <w:rsid w:val="003E6C1A"/>
    <w:rsid w:val="003F6B00"/>
    <w:rsid w:val="00401D86"/>
    <w:rsid w:val="0040640A"/>
    <w:rsid w:val="00406DB5"/>
    <w:rsid w:val="0041338A"/>
    <w:rsid w:val="00417A16"/>
    <w:rsid w:val="00420E3E"/>
    <w:rsid w:val="0042305D"/>
    <w:rsid w:val="0042336D"/>
    <w:rsid w:val="004258FF"/>
    <w:rsid w:val="0042592C"/>
    <w:rsid w:val="00432A17"/>
    <w:rsid w:val="00443F8C"/>
    <w:rsid w:val="004556B3"/>
    <w:rsid w:val="00457EAE"/>
    <w:rsid w:val="004714D6"/>
    <w:rsid w:val="004768BE"/>
    <w:rsid w:val="00477F73"/>
    <w:rsid w:val="00480E2E"/>
    <w:rsid w:val="0048355A"/>
    <w:rsid w:val="004A09DE"/>
    <w:rsid w:val="004A3FAF"/>
    <w:rsid w:val="004A4A5A"/>
    <w:rsid w:val="004B2686"/>
    <w:rsid w:val="004D3C53"/>
    <w:rsid w:val="004E3099"/>
    <w:rsid w:val="004E53F7"/>
    <w:rsid w:val="004F0CAC"/>
    <w:rsid w:val="00503F56"/>
    <w:rsid w:val="00504B8D"/>
    <w:rsid w:val="00507598"/>
    <w:rsid w:val="00512486"/>
    <w:rsid w:val="0051327D"/>
    <w:rsid w:val="0052465B"/>
    <w:rsid w:val="00524CDD"/>
    <w:rsid w:val="00536BFB"/>
    <w:rsid w:val="00540158"/>
    <w:rsid w:val="00550F41"/>
    <w:rsid w:val="005513C5"/>
    <w:rsid w:val="0055512D"/>
    <w:rsid w:val="005620CE"/>
    <w:rsid w:val="00567E8F"/>
    <w:rsid w:val="00582317"/>
    <w:rsid w:val="00582E85"/>
    <w:rsid w:val="005855F0"/>
    <w:rsid w:val="005910B5"/>
    <w:rsid w:val="005A6118"/>
    <w:rsid w:val="005A64DA"/>
    <w:rsid w:val="005B120A"/>
    <w:rsid w:val="005B6D49"/>
    <w:rsid w:val="005C1D83"/>
    <w:rsid w:val="005C62B1"/>
    <w:rsid w:val="005E3632"/>
    <w:rsid w:val="005E650E"/>
    <w:rsid w:val="005F3D35"/>
    <w:rsid w:val="00610829"/>
    <w:rsid w:val="00622D77"/>
    <w:rsid w:val="00627F34"/>
    <w:rsid w:val="00636B18"/>
    <w:rsid w:val="00636CBE"/>
    <w:rsid w:val="00637CA1"/>
    <w:rsid w:val="00640736"/>
    <w:rsid w:val="00652A3E"/>
    <w:rsid w:val="00652DA0"/>
    <w:rsid w:val="00660002"/>
    <w:rsid w:val="00660F4D"/>
    <w:rsid w:val="00665DB5"/>
    <w:rsid w:val="00672395"/>
    <w:rsid w:val="00674A16"/>
    <w:rsid w:val="0068219B"/>
    <w:rsid w:val="00691E10"/>
    <w:rsid w:val="006944D7"/>
    <w:rsid w:val="006A0481"/>
    <w:rsid w:val="006A33FF"/>
    <w:rsid w:val="006B3A32"/>
    <w:rsid w:val="006B5BAA"/>
    <w:rsid w:val="006C653F"/>
    <w:rsid w:val="006F460B"/>
    <w:rsid w:val="006F7DFC"/>
    <w:rsid w:val="00704AF2"/>
    <w:rsid w:val="00706B22"/>
    <w:rsid w:val="00710E68"/>
    <w:rsid w:val="00714BA0"/>
    <w:rsid w:val="007269B6"/>
    <w:rsid w:val="00726E7A"/>
    <w:rsid w:val="0073294A"/>
    <w:rsid w:val="00732E52"/>
    <w:rsid w:val="00737312"/>
    <w:rsid w:val="00745DE8"/>
    <w:rsid w:val="00750981"/>
    <w:rsid w:val="00752801"/>
    <w:rsid w:val="00767180"/>
    <w:rsid w:val="00770006"/>
    <w:rsid w:val="00771078"/>
    <w:rsid w:val="00785118"/>
    <w:rsid w:val="00786BEB"/>
    <w:rsid w:val="007A2E8A"/>
    <w:rsid w:val="007A7640"/>
    <w:rsid w:val="007B5537"/>
    <w:rsid w:val="007C32A5"/>
    <w:rsid w:val="007C77DD"/>
    <w:rsid w:val="007E0AC0"/>
    <w:rsid w:val="007E3EA6"/>
    <w:rsid w:val="007F55A2"/>
    <w:rsid w:val="008042E1"/>
    <w:rsid w:val="00804D63"/>
    <w:rsid w:val="00806B9D"/>
    <w:rsid w:val="00812777"/>
    <w:rsid w:val="00825450"/>
    <w:rsid w:val="0084129E"/>
    <w:rsid w:val="00843390"/>
    <w:rsid w:val="00846373"/>
    <w:rsid w:val="00855CAA"/>
    <w:rsid w:val="008568AE"/>
    <w:rsid w:val="00857FA7"/>
    <w:rsid w:val="008603C1"/>
    <w:rsid w:val="00860590"/>
    <w:rsid w:val="008614E8"/>
    <w:rsid w:val="008656DC"/>
    <w:rsid w:val="00867EDF"/>
    <w:rsid w:val="00872FB6"/>
    <w:rsid w:val="00875F0D"/>
    <w:rsid w:val="0087699D"/>
    <w:rsid w:val="00877414"/>
    <w:rsid w:val="008972CD"/>
    <w:rsid w:val="008A03B7"/>
    <w:rsid w:val="008A3B29"/>
    <w:rsid w:val="008B20B8"/>
    <w:rsid w:val="008C2197"/>
    <w:rsid w:val="008C3493"/>
    <w:rsid w:val="008C5B1E"/>
    <w:rsid w:val="008D112E"/>
    <w:rsid w:val="008D11A6"/>
    <w:rsid w:val="008D1F7B"/>
    <w:rsid w:val="008D2D64"/>
    <w:rsid w:val="008E43F3"/>
    <w:rsid w:val="00902E07"/>
    <w:rsid w:val="00906AFC"/>
    <w:rsid w:val="00915690"/>
    <w:rsid w:val="0093236E"/>
    <w:rsid w:val="00946D46"/>
    <w:rsid w:val="00947783"/>
    <w:rsid w:val="00954FE8"/>
    <w:rsid w:val="0097258C"/>
    <w:rsid w:val="009726E0"/>
    <w:rsid w:val="00975003"/>
    <w:rsid w:val="00981BD0"/>
    <w:rsid w:val="00985C14"/>
    <w:rsid w:val="00990822"/>
    <w:rsid w:val="009A52E8"/>
    <w:rsid w:val="009C49FD"/>
    <w:rsid w:val="009C4A31"/>
    <w:rsid w:val="009C5B65"/>
    <w:rsid w:val="009D0A41"/>
    <w:rsid w:val="009D1C6C"/>
    <w:rsid w:val="009E298B"/>
    <w:rsid w:val="009E68A7"/>
    <w:rsid w:val="009F49A3"/>
    <w:rsid w:val="009F6FD2"/>
    <w:rsid w:val="009F78D3"/>
    <w:rsid w:val="00A27356"/>
    <w:rsid w:val="00A409B8"/>
    <w:rsid w:val="00A449FA"/>
    <w:rsid w:val="00A4732A"/>
    <w:rsid w:val="00A7166B"/>
    <w:rsid w:val="00A83BA0"/>
    <w:rsid w:val="00A84F18"/>
    <w:rsid w:val="00A85045"/>
    <w:rsid w:val="00A86B86"/>
    <w:rsid w:val="00A937AA"/>
    <w:rsid w:val="00A95738"/>
    <w:rsid w:val="00A97B7D"/>
    <w:rsid w:val="00AA4825"/>
    <w:rsid w:val="00AB33E1"/>
    <w:rsid w:val="00AC011E"/>
    <w:rsid w:val="00AC0DA6"/>
    <w:rsid w:val="00AC0ED3"/>
    <w:rsid w:val="00AC0F63"/>
    <w:rsid w:val="00AD1646"/>
    <w:rsid w:val="00AE466F"/>
    <w:rsid w:val="00AF038B"/>
    <w:rsid w:val="00B26045"/>
    <w:rsid w:val="00B40C14"/>
    <w:rsid w:val="00B40FF3"/>
    <w:rsid w:val="00B414B0"/>
    <w:rsid w:val="00B44C55"/>
    <w:rsid w:val="00B46A95"/>
    <w:rsid w:val="00B47EBA"/>
    <w:rsid w:val="00B5323C"/>
    <w:rsid w:val="00B544C2"/>
    <w:rsid w:val="00B5566F"/>
    <w:rsid w:val="00B66E30"/>
    <w:rsid w:val="00B70CC4"/>
    <w:rsid w:val="00B71E78"/>
    <w:rsid w:val="00B82295"/>
    <w:rsid w:val="00B922C3"/>
    <w:rsid w:val="00BA43E8"/>
    <w:rsid w:val="00BB02DE"/>
    <w:rsid w:val="00BB371A"/>
    <w:rsid w:val="00BC0E53"/>
    <w:rsid w:val="00BD7B25"/>
    <w:rsid w:val="00BE1AFF"/>
    <w:rsid w:val="00BE32D8"/>
    <w:rsid w:val="00BF5263"/>
    <w:rsid w:val="00BF6905"/>
    <w:rsid w:val="00BF74E9"/>
    <w:rsid w:val="00C008BC"/>
    <w:rsid w:val="00C01D7B"/>
    <w:rsid w:val="00C02CAC"/>
    <w:rsid w:val="00C03D0C"/>
    <w:rsid w:val="00C046E8"/>
    <w:rsid w:val="00C07E88"/>
    <w:rsid w:val="00C17F70"/>
    <w:rsid w:val="00C247CB"/>
    <w:rsid w:val="00C30C37"/>
    <w:rsid w:val="00C31573"/>
    <w:rsid w:val="00C360BD"/>
    <w:rsid w:val="00C476E1"/>
    <w:rsid w:val="00C52E77"/>
    <w:rsid w:val="00C54D89"/>
    <w:rsid w:val="00C566B3"/>
    <w:rsid w:val="00C65249"/>
    <w:rsid w:val="00C66923"/>
    <w:rsid w:val="00C67B32"/>
    <w:rsid w:val="00C729E0"/>
    <w:rsid w:val="00C75C83"/>
    <w:rsid w:val="00C844C4"/>
    <w:rsid w:val="00C852BE"/>
    <w:rsid w:val="00C93DDB"/>
    <w:rsid w:val="00C947EE"/>
    <w:rsid w:val="00C95D04"/>
    <w:rsid w:val="00CB0C1D"/>
    <w:rsid w:val="00CC5AA2"/>
    <w:rsid w:val="00CC721A"/>
    <w:rsid w:val="00CD0963"/>
    <w:rsid w:val="00CD2229"/>
    <w:rsid w:val="00CD5463"/>
    <w:rsid w:val="00CE3D42"/>
    <w:rsid w:val="00CE53E6"/>
    <w:rsid w:val="00CE5FC5"/>
    <w:rsid w:val="00CF6131"/>
    <w:rsid w:val="00D05FBD"/>
    <w:rsid w:val="00D06EAA"/>
    <w:rsid w:val="00D11E12"/>
    <w:rsid w:val="00D2170F"/>
    <w:rsid w:val="00D36733"/>
    <w:rsid w:val="00D400CA"/>
    <w:rsid w:val="00D45EDA"/>
    <w:rsid w:val="00D471B5"/>
    <w:rsid w:val="00D55988"/>
    <w:rsid w:val="00D571DB"/>
    <w:rsid w:val="00D6774D"/>
    <w:rsid w:val="00D75191"/>
    <w:rsid w:val="00D80929"/>
    <w:rsid w:val="00D85254"/>
    <w:rsid w:val="00D86967"/>
    <w:rsid w:val="00DB2116"/>
    <w:rsid w:val="00DC4FFC"/>
    <w:rsid w:val="00DD0AA2"/>
    <w:rsid w:val="00DE2572"/>
    <w:rsid w:val="00DF6BE4"/>
    <w:rsid w:val="00DF7294"/>
    <w:rsid w:val="00E02BB7"/>
    <w:rsid w:val="00E074C7"/>
    <w:rsid w:val="00E104D1"/>
    <w:rsid w:val="00E149DB"/>
    <w:rsid w:val="00E157BC"/>
    <w:rsid w:val="00E24DDF"/>
    <w:rsid w:val="00E34834"/>
    <w:rsid w:val="00E50E4A"/>
    <w:rsid w:val="00E53B63"/>
    <w:rsid w:val="00E63421"/>
    <w:rsid w:val="00E718E7"/>
    <w:rsid w:val="00E855F6"/>
    <w:rsid w:val="00E91F5F"/>
    <w:rsid w:val="00EA7A92"/>
    <w:rsid w:val="00EB12DD"/>
    <w:rsid w:val="00EB153E"/>
    <w:rsid w:val="00EB57EB"/>
    <w:rsid w:val="00EC1A3B"/>
    <w:rsid w:val="00ED50CF"/>
    <w:rsid w:val="00EE1579"/>
    <w:rsid w:val="00F1152F"/>
    <w:rsid w:val="00F207B3"/>
    <w:rsid w:val="00F40EF5"/>
    <w:rsid w:val="00F5486B"/>
    <w:rsid w:val="00F55979"/>
    <w:rsid w:val="00F62FE6"/>
    <w:rsid w:val="00F658E0"/>
    <w:rsid w:val="00F71F52"/>
    <w:rsid w:val="00F859B7"/>
    <w:rsid w:val="00FA302A"/>
    <w:rsid w:val="00FB6B97"/>
    <w:rsid w:val="00FC1C44"/>
    <w:rsid w:val="00FD1ED4"/>
    <w:rsid w:val="00FE50CF"/>
    <w:rsid w:val="00FE53B8"/>
    <w:rsid w:val="00FE5449"/>
    <w:rsid w:val="00FE6410"/>
    <w:rsid w:val="00FF040E"/>
    <w:rsid w:val="00FF375E"/>
    <w:rsid w:val="0143B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E592D6"/>
  <w15:chartTrackingRefBased/>
  <w15:docId w15:val="{FC9B9C00-9C75-4EEE-A0D6-BF6288FC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2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5979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ing2Char">
    <w:name w:val="Heading 2 Char"/>
    <w:link w:val="Heading2"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locked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semiHidden/>
    <w:locked/>
    <w:rPr>
      <w:rFonts w:ascii="Calibri" w:hAnsi="Calibri" w:cs="Times New Roman"/>
      <w:b/>
      <w:bCs/>
      <w:sz w:val="28"/>
      <w:szCs w:val="28"/>
    </w:rPr>
  </w:style>
  <w:style w:type="character" w:styleId="Hyperlink">
    <w:name w:val="Hyperlink"/>
    <w:uiPriority w:val="99"/>
    <w:rsid w:val="00524CDD"/>
    <w:rPr>
      <w:rFonts w:cs="Times New Roman"/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637CA1"/>
    <w:rPr>
      <w:rFonts w:cs="Times New Roman"/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rFonts w:cs="Times New Roman"/>
      <w:b/>
      <w:bCs/>
    </w:rPr>
  </w:style>
  <w:style w:type="paragraph" w:styleId="Header">
    <w:name w:val="header"/>
    <w:basedOn w:val="Normal"/>
    <w:link w:val="HeaderChar"/>
    <w:rsid w:val="00FC1C4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FC1C4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rsid w:val="00BD7B25"/>
    <w:rPr>
      <w:rFonts w:ascii="Arial" w:hAnsi="Arial" w:cs="Arial"/>
      <w:color w:val="FF0000"/>
      <w:sz w:val="20"/>
      <w:szCs w:val="20"/>
    </w:rPr>
  </w:style>
  <w:style w:type="character" w:customStyle="1" w:styleId="BodyTextChar">
    <w:name w:val="Body Text Char"/>
    <w:link w:val="BodyText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8614E8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locked/>
    <w:rPr>
      <w:rFonts w:cs="Times New Roman"/>
      <w:sz w:val="24"/>
      <w:szCs w:val="24"/>
    </w:r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locked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link w:val="DocumentMap"/>
    <w:semiHidden/>
    <w:locked/>
    <w:rPr>
      <w:rFonts w:cs="Times New Roman"/>
      <w:sz w:val="2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link w:val="SignatureChar"/>
    <w:rsid w:val="000F0D1B"/>
    <w:pPr>
      <w:ind w:left="4320"/>
    </w:pPr>
    <w:rPr>
      <w:sz w:val="20"/>
      <w:szCs w:val="20"/>
    </w:rPr>
  </w:style>
  <w:style w:type="character" w:customStyle="1" w:styleId="SignatureChar">
    <w:name w:val="Signature Char"/>
    <w:link w:val="Signature"/>
    <w:semiHidden/>
    <w:locked/>
    <w:rPr>
      <w:rFonts w:cs="Times New Roman"/>
      <w:sz w:val="24"/>
      <w:szCs w:val="24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link w:val="TitleChar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character" w:customStyle="1" w:styleId="TitleChar">
    <w:name w:val="Title Char"/>
    <w:link w:val="Title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paragraph" w:styleId="BalloonText">
    <w:name w:val="Balloon Text"/>
    <w:basedOn w:val="Normal"/>
    <w:link w:val="BalloonTextChar"/>
    <w:semiHidden/>
    <w:rsid w:val="00540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Pr>
      <w:rFonts w:cs="Times New Roman"/>
      <w:sz w:val="2"/>
    </w:rPr>
  </w:style>
  <w:style w:type="character" w:styleId="PageNumber">
    <w:name w:val="page number"/>
    <w:basedOn w:val="DefaultParagraphFont"/>
    <w:rsid w:val="00C95D04"/>
  </w:style>
  <w:style w:type="paragraph" w:styleId="TOC2">
    <w:name w:val="toc 2"/>
    <w:basedOn w:val="Normal"/>
    <w:next w:val="Normal"/>
    <w:autoRedefine/>
    <w:uiPriority w:val="39"/>
    <w:rsid w:val="00135442"/>
    <w:pPr>
      <w:tabs>
        <w:tab w:val="right" w:leader="dot" w:pos="12950"/>
      </w:tabs>
    </w:pPr>
  </w:style>
  <w:style w:type="character" w:styleId="CommentReference">
    <w:name w:val="annotation reference"/>
    <w:rsid w:val="000A6FEC"/>
    <w:rPr>
      <w:sz w:val="16"/>
      <w:szCs w:val="16"/>
    </w:rPr>
  </w:style>
  <w:style w:type="paragraph" w:styleId="CommentText">
    <w:name w:val="annotation text"/>
    <w:basedOn w:val="Normal"/>
    <w:link w:val="CommentTextChar"/>
    <w:rsid w:val="000A6F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A6FEC"/>
  </w:style>
  <w:style w:type="paragraph" w:styleId="CommentSubject">
    <w:name w:val="annotation subject"/>
    <w:basedOn w:val="CommentText"/>
    <w:next w:val="CommentText"/>
    <w:link w:val="CommentSubjectChar"/>
    <w:rsid w:val="000A6FEC"/>
    <w:rPr>
      <w:b/>
      <w:bCs/>
    </w:rPr>
  </w:style>
  <w:style w:type="character" w:customStyle="1" w:styleId="CommentSubjectChar">
    <w:name w:val="Comment Subject Char"/>
    <w:link w:val="CommentSubject"/>
    <w:rsid w:val="000A6FEC"/>
    <w:rPr>
      <w:b/>
      <w:bCs/>
    </w:rPr>
  </w:style>
  <w:style w:type="paragraph" w:styleId="ListBullet">
    <w:name w:val="List Bullet"/>
    <w:basedOn w:val="Normal"/>
    <w:rsid w:val="000A6FEC"/>
    <w:pPr>
      <w:numPr>
        <w:numId w:val="11"/>
      </w:numPr>
      <w:contextualSpacing/>
    </w:pPr>
  </w:style>
  <w:style w:type="paragraph" w:styleId="Revision">
    <w:name w:val="Revision"/>
    <w:hidden/>
    <w:uiPriority w:val="99"/>
    <w:semiHidden/>
    <w:rsid w:val="00A27356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62FE6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8656DC"/>
  </w:style>
  <w:style w:type="character" w:customStyle="1" w:styleId="content-id">
    <w:name w:val="content-id"/>
    <w:basedOn w:val="DefaultParagraphFont"/>
    <w:rsid w:val="007C32A5"/>
  </w:style>
  <w:style w:type="paragraph" w:customStyle="1" w:styleId="style-scope">
    <w:name w:val="style-scope"/>
    <w:basedOn w:val="Normal"/>
    <w:rsid w:val="007C32A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E298B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sid w:val="00D05FB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472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793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9318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40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licy.corp.cvscaremark.com/pnp/faces/DocRenderer?documentId=CALL-004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8473AE-F2F1-4A44-82AA-A3DD5A34A2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506F3E-F599-4041-8E1E-C40B8A3427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0B3BF5-B615-487E-A671-E86F40A236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C559AF-37D5-4C85-90D7-C261E40B6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260</Words>
  <Characters>1482</Characters>
  <Application>Microsoft Office Word</Application>
  <DocSecurity>0</DocSecurity>
  <Lines>12</Lines>
  <Paragraphs>3</Paragraphs>
  <ScaleCrop>false</ScaleCrop>
  <Company>Caremark RX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SolerZayas, Nadya G</cp:lastModifiedBy>
  <cp:revision>5</cp:revision>
  <cp:lastPrinted>2008-12-10T17:50:00Z</cp:lastPrinted>
  <dcterms:created xsi:type="dcterms:W3CDTF">2024-10-09T13:31:00Z</dcterms:created>
  <dcterms:modified xsi:type="dcterms:W3CDTF">2024-10-09T13:34:00Z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184</vt:lpwstr>
  </property>
  <property fmtid="{D5CDD505-2E9C-101B-9397-08002B2CF9AE}" pid="3" name="ContentType">
    <vt:lpwstr>$Resources:CType_PWS_Document(1)</vt:lpwstr>
  </property>
  <property fmtid="{D5CDD505-2E9C-101B-9397-08002B2CF9AE}" pid="4" name="display_urn:schemas-microsoft-com:office:office#Owner">
    <vt:lpwstr>Dumitres, Barb</vt:lpwstr>
  </property>
  <property fmtid="{D5CDD505-2E9C-101B-9397-08002B2CF9AE}" pid="5" name="Status">
    <vt:lpwstr>Ready For Review</vt:lpwstr>
  </property>
  <property fmtid="{D5CDD505-2E9C-101B-9397-08002B2CF9AE}" pid="6" name="MSIP_Label_67599526-06ca-49cc-9fa9-5307800a949a_Enabled">
    <vt:lpwstr>true</vt:lpwstr>
  </property>
  <property fmtid="{D5CDD505-2E9C-101B-9397-08002B2CF9AE}" pid="7" name="MSIP_Label_67599526-06ca-49cc-9fa9-5307800a949a_SetDate">
    <vt:lpwstr>2022-04-04T13:44:49Z</vt:lpwstr>
  </property>
  <property fmtid="{D5CDD505-2E9C-101B-9397-08002B2CF9AE}" pid="8" name="MSIP_Label_67599526-06ca-49cc-9fa9-5307800a949a_Method">
    <vt:lpwstr>Standard</vt:lpwstr>
  </property>
  <property fmtid="{D5CDD505-2E9C-101B-9397-08002B2CF9AE}" pid="9" name="MSIP_Label_67599526-06ca-49cc-9fa9-5307800a949a_Name">
    <vt:lpwstr>67599526-06ca-49cc-9fa9-5307800a949a</vt:lpwstr>
  </property>
  <property fmtid="{D5CDD505-2E9C-101B-9397-08002B2CF9AE}" pid="10" name="MSIP_Label_67599526-06ca-49cc-9fa9-5307800a949a_SiteId">
    <vt:lpwstr>fabb61b8-3afe-4e75-b934-a47f782b8cd7</vt:lpwstr>
  </property>
  <property fmtid="{D5CDD505-2E9C-101B-9397-08002B2CF9AE}" pid="11" name="MSIP_Label_67599526-06ca-49cc-9fa9-5307800a949a_ActionId">
    <vt:lpwstr>77d4269c-bc48-4fa2-985e-b1f0558e3d89</vt:lpwstr>
  </property>
  <property fmtid="{D5CDD505-2E9C-101B-9397-08002B2CF9AE}" pid="12" name="MSIP_Label_67599526-06ca-49cc-9fa9-5307800a949a_ContentBits">
    <vt:lpwstr>0</vt:lpwstr>
  </property>
  <property fmtid="{D5CDD505-2E9C-101B-9397-08002B2CF9AE}" pid="13" name="ContentTypeId">
    <vt:lpwstr>0x010100C54942C34D83FF4FA91571050E536A93</vt:lpwstr>
  </property>
  <property fmtid="{D5CDD505-2E9C-101B-9397-08002B2CF9AE}" pid="14" name="MediaServiceImageTags">
    <vt:lpwstr/>
  </property>
</Properties>
</file>