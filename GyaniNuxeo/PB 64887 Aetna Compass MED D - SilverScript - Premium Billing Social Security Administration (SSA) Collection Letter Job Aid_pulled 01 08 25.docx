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1C287" w14:textId="27940EC6" w:rsidR="006C678B" w:rsidRPr="00090305" w:rsidRDefault="007434E4" w:rsidP="00F15B7F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436124863"/>
      <w:bookmarkStart w:id="2" w:name="_Toc436124926"/>
      <w:bookmarkStart w:id="3" w:name="_Toc447876346"/>
      <w:bookmarkStart w:id="4" w:name="_Toc474900485"/>
      <w:bookmarkStart w:id="5" w:name="_Toc474902912"/>
      <w:bookmarkStart w:id="6" w:name="_Toc482080590"/>
      <w:bookmarkStart w:id="7" w:name="_Toc488135177"/>
      <w:bookmarkStart w:id="8" w:name="_Toc496187409"/>
      <w:bookmarkStart w:id="9" w:name="_Toc504044290"/>
      <w:bookmarkStart w:id="10" w:name="_Toc504044337"/>
      <w:bookmarkStart w:id="11" w:name="_Toc504045216"/>
      <w:bookmarkStart w:id="12" w:name="_Toc504045379"/>
      <w:bookmarkStart w:id="13" w:name="_Toc504045525"/>
      <w:bookmarkStart w:id="14" w:name="_Toc504385581"/>
      <w:bookmarkStart w:id="15" w:name="_Toc17274006"/>
      <w:bookmarkStart w:id="16" w:name="_Toc75774151"/>
      <w:bookmarkStart w:id="17" w:name="_Toc157418746"/>
      <w:bookmarkStart w:id="18" w:name="OLE_LINK1"/>
      <w:bookmarkStart w:id="19" w:name="_Toc187657677"/>
      <w:bookmarkEnd w:id="0"/>
      <w:r>
        <w:rPr>
          <w:rFonts w:ascii="Verdana" w:hAnsi="Verdana"/>
          <w:color w:val="000000"/>
          <w:sz w:val="36"/>
          <w:szCs w:val="36"/>
        </w:rPr>
        <w:t>Aetna</w:t>
      </w:r>
      <w:r w:rsidR="00BE34F4">
        <w:rPr>
          <w:rFonts w:ascii="Verdana" w:hAnsi="Verdana"/>
          <w:color w:val="000000"/>
          <w:sz w:val="36"/>
          <w:szCs w:val="36"/>
        </w:rPr>
        <w:t xml:space="preserve"> Compass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0F2667" w:rsidRPr="00090305">
        <w:rPr>
          <w:rFonts w:ascii="Verdana" w:hAnsi="Verdana"/>
          <w:color w:val="000000"/>
          <w:sz w:val="36"/>
          <w:szCs w:val="36"/>
        </w:rPr>
        <w:t>MED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0F2667" w:rsidRPr="00090305">
        <w:rPr>
          <w:rFonts w:ascii="Verdana" w:hAnsi="Verdana"/>
          <w:color w:val="000000"/>
          <w:sz w:val="36"/>
          <w:szCs w:val="36"/>
        </w:rPr>
        <w:t>D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3D0600">
        <w:rPr>
          <w:rFonts w:ascii="Verdana" w:hAnsi="Verdana"/>
          <w:color w:val="000000"/>
          <w:sz w:val="36"/>
          <w:szCs w:val="36"/>
        </w:rPr>
        <w:t>-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991C7B">
        <w:rPr>
          <w:rFonts w:ascii="Verdana" w:hAnsi="Verdana"/>
          <w:color w:val="000000"/>
          <w:sz w:val="36"/>
          <w:szCs w:val="36"/>
        </w:rPr>
        <w:t>SilverScript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396EF9">
        <w:rPr>
          <w:rFonts w:ascii="Verdana" w:hAnsi="Verdana"/>
          <w:color w:val="000000"/>
          <w:sz w:val="36"/>
          <w:szCs w:val="36"/>
        </w:rPr>
        <w:t xml:space="preserve">- </w:t>
      </w:r>
      <w:r w:rsidR="000F2667" w:rsidRPr="00090305">
        <w:rPr>
          <w:rFonts w:ascii="Verdana" w:hAnsi="Verdana"/>
          <w:color w:val="000000"/>
          <w:sz w:val="36"/>
          <w:szCs w:val="36"/>
        </w:rPr>
        <w:t>Premium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0F2667" w:rsidRPr="00090305">
        <w:rPr>
          <w:rFonts w:ascii="Verdana" w:hAnsi="Verdana"/>
          <w:color w:val="000000"/>
          <w:sz w:val="36"/>
          <w:szCs w:val="36"/>
        </w:rPr>
        <w:t>Billing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rFonts w:ascii="Verdana" w:hAnsi="Verdana"/>
          <w:color w:val="000000"/>
          <w:sz w:val="36"/>
          <w:szCs w:val="36"/>
        </w:rPr>
        <w:t xml:space="preserve"> </w:t>
      </w:r>
      <w:r w:rsidR="005A35B7">
        <w:rPr>
          <w:rFonts w:ascii="Verdana" w:hAnsi="Verdana"/>
          <w:color w:val="000000"/>
          <w:sz w:val="36"/>
          <w:szCs w:val="36"/>
        </w:rPr>
        <w:t>Social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5A35B7">
        <w:rPr>
          <w:rFonts w:ascii="Verdana" w:hAnsi="Verdana"/>
          <w:color w:val="000000"/>
          <w:sz w:val="36"/>
          <w:szCs w:val="36"/>
        </w:rPr>
        <w:t>Security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AF7B7F">
        <w:rPr>
          <w:rFonts w:ascii="Verdana" w:hAnsi="Verdana"/>
          <w:color w:val="000000"/>
          <w:sz w:val="36"/>
          <w:szCs w:val="36"/>
        </w:rPr>
        <w:t>Administration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991C7B">
        <w:rPr>
          <w:rFonts w:ascii="Verdana" w:hAnsi="Verdana"/>
          <w:color w:val="000000"/>
          <w:sz w:val="36"/>
          <w:szCs w:val="36"/>
        </w:rPr>
        <w:t>(</w:t>
      </w:r>
      <w:proofErr w:type="spellStart"/>
      <w:r w:rsidR="00991C7B">
        <w:rPr>
          <w:rFonts w:ascii="Verdana" w:hAnsi="Verdana"/>
          <w:color w:val="000000"/>
          <w:sz w:val="36"/>
          <w:szCs w:val="36"/>
        </w:rPr>
        <w:t>SSA</w:t>
      </w:r>
      <w:proofErr w:type="spellEnd"/>
      <w:r w:rsidR="00991C7B">
        <w:rPr>
          <w:rFonts w:ascii="Verdana" w:hAnsi="Verdana"/>
          <w:color w:val="000000"/>
          <w:sz w:val="36"/>
          <w:szCs w:val="36"/>
        </w:rPr>
        <w:t>)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181D94">
        <w:rPr>
          <w:rFonts w:ascii="Verdana" w:hAnsi="Verdana"/>
          <w:color w:val="000000"/>
          <w:sz w:val="36"/>
          <w:szCs w:val="36"/>
        </w:rPr>
        <w:t>Collection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181D94">
        <w:rPr>
          <w:rFonts w:ascii="Verdana" w:hAnsi="Verdana"/>
          <w:color w:val="000000"/>
          <w:sz w:val="36"/>
          <w:szCs w:val="36"/>
        </w:rPr>
        <w:t>Letter</w:t>
      </w:r>
      <w:bookmarkEnd w:id="9"/>
      <w:bookmarkEnd w:id="10"/>
      <w:bookmarkEnd w:id="11"/>
      <w:bookmarkEnd w:id="12"/>
      <w:bookmarkEnd w:id="13"/>
      <w:bookmarkEnd w:id="14"/>
      <w:r>
        <w:rPr>
          <w:rFonts w:ascii="Verdana" w:hAnsi="Verdana"/>
          <w:color w:val="000000"/>
          <w:sz w:val="36"/>
          <w:szCs w:val="36"/>
        </w:rPr>
        <w:t xml:space="preserve"> </w:t>
      </w:r>
      <w:r w:rsidR="00F361E2">
        <w:rPr>
          <w:rFonts w:ascii="Verdana" w:hAnsi="Verdana"/>
          <w:color w:val="000000"/>
          <w:sz w:val="36"/>
          <w:szCs w:val="36"/>
        </w:rPr>
        <w:t>Job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F361E2">
        <w:rPr>
          <w:rFonts w:ascii="Verdana" w:hAnsi="Verdana"/>
          <w:color w:val="000000"/>
          <w:sz w:val="36"/>
          <w:szCs w:val="36"/>
        </w:rPr>
        <w:t>Aid</w:t>
      </w:r>
      <w:bookmarkEnd w:id="15"/>
      <w:bookmarkEnd w:id="16"/>
      <w:bookmarkEnd w:id="17"/>
      <w:bookmarkEnd w:id="19"/>
    </w:p>
    <w:bookmarkEnd w:id="18"/>
    <w:p w14:paraId="0D29918D" w14:textId="5F83EEB8" w:rsidR="005B1ACE" w:rsidRDefault="00877BCB" w:rsidP="00033864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090305">
        <w:fldChar w:fldCharType="begin"/>
      </w:r>
      <w:r w:rsidR="00C827E7" w:rsidRPr="00090305">
        <w:instrText xml:space="preserve"> TOC \o "1-2" \n \h \z \u </w:instrText>
      </w:r>
      <w:r w:rsidRPr="00090305">
        <w:fldChar w:fldCharType="separate"/>
      </w:r>
      <w:hyperlink w:anchor="_Toc187657678" w:history="1">
        <w:r w:rsidR="005B1ACE" w:rsidRPr="00D75A39">
          <w:rPr>
            <w:rStyle w:val="Hyperlink"/>
            <w:noProof/>
          </w:rPr>
          <w:t>SSA Collection Letter Details (for Premium Billing Specialized Care Team)</w:t>
        </w:r>
      </w:hyperlink>
    </w:p>
    <w:p w14:paraId="0EC17BA2" w14:textId="1E9C184C" w:rsidR="005B1ACE" w:rsidRDefault="005B1ACE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187657679" w:history="1">
        <w:r w:rsidRPr="00D75A39">
          <w:rPr>
            <w:rStyle w:val="Hyperlink"/>
            <w:noProof/>
          </w:rPr>
          <w:t>SSA Collection Letter Frequently Asked Questions (for Premium Billing Specialized Care Team)</w:t>
        </w:r>
      </w:hyperlink>
    </w:p>
    <w:p w14:paraId="0BB6F9D9" w14:textId="2FB0AC2D" w:rsidR="001E72EA" w:rsidRPr="00090305" w:rsidRDefault="00877BCB" w:rsidP="00F76350">
      <w:pPr>
        <w:pStyle w:val="TOC2"/>
      </w:pPr>
      <w:r w:rsidRPr="00090305">
        <w:fldChar w:fldCharType="end"/>
      </w:r>
    </w:p>
    <w:p w14:paraId="059BB4A8" w14:textId="77777777" w:rsidR="0021625E" w:rsidRDefault="0021625E" w:rsidP="00F15B7F">
      <w:pPr>
        <w:spacing w:line="299" w:lineRule="atLeast"/>
        <w:textAlignment w:val="top"/>
      </w:pPr>
      <w:bookmarkStart w:id="20" w:name="_Overview_1"/>
      <w:bookmarkEnd w:id="20"/>
    </w:p>
    <w:p w14:paraId="416E34B3" w14:textId="034ABDAD" w:rsidR="00866BA0" w:rsidRPr="002C3935" w:rsidRDefault="0021625E" w:rsidP="00F15B7F">
      <w:pPr>
        <w:spacing w:line="299" w:lineRule="atLeast"/>
        <w:textAlignment w:val="top"/>
      </w:pPr>
      <w:r w:rsidRPr="0021625E">
        <w:rPr>
          <w:b/>
          <w:bCs/>
        </w:rPr>
        <w:t>Description:</w:t>
      </w:r>
      <w:r w:rsidR="007434E4">
        <w:t xml:space="preserve">  </w:t>
      </w:r>
      <w:r w:rsidR="00C25EF3">
        <w:t>P</w:t>
      </w:r>
      <w:r w:rsidR="00804317">
        <w:t>rovides</w:t>
      </w:r>
      <w:r w:rsidR="007434E4">
        <w:t xml:space="preserve"> </w:t>
      </w:r>
      <w:r w:rsidR="00866BA0" w:rsidRPr="002C3935">
        <w:t>details</w:t>
      </w:r>
      <w:r w:rsidR="007434E4">
        <w:t xml:space="preserve"> </w:t>
      </w:r>
      <w:r w:rsidR="00866BA0" w:rsidRPr="002C3935">
        <w:t>necessary</w:t>
      </w:r>
      <w:r w:rsidR="007434E4">
        <w:t xml:space="preserve"> </w:t>
      </w:r>
      <w:r w:rsidR="00866BA0" w:rsidRPr="002C3935">
        <w:t>to</w:t>
      </w:r>
      <w:r w:rsidR="007434E4">
        <w:t xml:space="preserve"> </w:t>
      </w:r>
      <w:r w:rsidR="00866BA0" w:rsidRPr="002C3935">
        <w:t>assist</w:t>
      </w:r>
      <w:r w:rsidR="007434E4">
        <w:t xml:space="preserve"> </w:t>
      </w:r>
      <w:r w:rsidR="00866BA0" w:rsidRPr="002C3935">
        <w:t>the</w:t>
      </w:r>
      <w:r w:rsidR="007434E4">
        <w:t xml:space="preserve"> </w:t>
      </w:r>
      <w:r w:rsidR="00866BA0" w:rsidRPr="002C3935">
        <w:t>MED</w:t>
      </w:r>
      <w:r w:rsidR="007434E4">
        <w:t xml:space="preserve"> </w:t>
      </w:r>
      <w:r w:rsidR="00866BA0" w:rsidRPr="002C3935">
        <w:t>D</w:t>
      </w:r>
      <w:r w:rsidR="007434E4">
        <w:t xml:space="preserve"> </w:t>
      </w:r>
      <w:r w:rsidR="00866BA0" w:rsidRPr="002C3935">
        <w:t>benefici</w:t>
      </w:r>
      <w:r w:rsidR="00181D94">
        <w:t>ary</w:t>
      </w:r>
      <w:r w:rsidR="007434E4">
        <w:t xml:space="preserve"> </w:t>
      </w:r>
      <w:r w:rsidR="00181D94">
        <w:t>with</w:t>
      </w:r>
      <w:r w:rsidR="007434E4">
        <w:t xml:space="preserve"> </w:t>
      </w:r>
      <w:r w:rsidR="00181D94">
        <w:t>questions</w:t>
      </w:r>
      <w:r w:rsidR="007434E4">
        <w:t xml:space="preserve"> </w:t>
      </w:r>
      <w:r w:rsidR="00804317">
        <w:t>related</w:t>
      </w:r>
      <w:r w:rsidR="007434E4">
        <w:t xml:space="preserve"> </w:t>
      </w:r>
      <w:r w:rsidR="00804317">
        <w:t>to</w:t>
      </w:r>
      <w:r w:rsidR="007434E4">
        <w:t xml:space="preserve"> </w:t>
      </w:r>
      <w:r w:rsidR="00804317">
        <w:t>the</w:t>
      </w:r>
      <w:r w:rsidR="007434E4">
        <w:t xml:space="preserve"> </w:t>
      </w:r>
      <w:r w:rsidR="00804317">
        <w:t>recent</w:t>
      </w:r>
      <w:r w:rsidR="007434E4">
        <w:t xml:space="preserve"> </w:t>
      </w:r>
      <w:r w:rsidR="00804317">
        <w:t>receipt</w:t>
      </w:r>
      <w:r w:rsidR="007434E4">
        <w:t xml:space="preserve"> </w:t>
      </w:r>
      <w:r w:rsidR="00804317">
        <w:t>of</w:t>
      </w:r>
      <w:r w:rsidR="007434E4">
        <w:t xml:space="preserve"> </w:t>
      </w:r>
      <w:r w:rsidR="00804317">
        <w:t>a</w:t>
      </w:r>
      <w:r w:rsidR="007434E4">
        <w:t xml:space="preserve"> </w:t>
      </w:r>
      <w:r w:rsidR="00991C7B">
        <w:t>Social</w:t>
      </w:r>
      <w:r w:rsidR="007434E4">
        <w:t xml:space="preserve"> </w:t>
      </w:r>
      <w:r w:rsidR="00991C7B">
        <w:t>Security</w:t>
      </w:r>
      <w:r w:rsidR="007434E4">
        <w:t xml:space="preserve"> </w:t>
      </w:r>
      <w:r w:rsidR="00991C7B">
        <w:t>Administration</w:t>
      </w:r>
      <w:r w:rsidR="007434E4">
        <w:t xml:space="preserve"> </w:t>
      </w:r>
      <w:r w:rsidR="00991C7B">
        <w:t>(</w:t>
      </w:r>
      <w:proofErr w:type="spellStart"/>
      <w:r w:rsidR="00804317">
        <w:t>SSA</w:t>
      </w:r>
      <w:proofErr w:type="spellEnd"/>
      <w:r w:rsidR="00991C7B">
        <w:t>)</w:t>
      </w:r>
      <w:r w:rsidR="007434E4">
        <w:t xml:space="preserve"> </w:t>
      </w:r>
      <w:r w:rsidR="00804317">
        <w:t>Collection</w:t>
      </w:r>
      <w:r w:rsidR="007434E4">
        <w:t xml:space="preserve"> </w:t>
      </w:r>
      <w:r w:rsidR="00804317">
        <w:t>Letter</w:t>
      </w:r>
      <w:r w:rsidR="007434E4">
        <w:t xml:space="preserve"> </w:t>
      </w:r>
      <w:r w:rsidR="00D42D38">
        <w:t>sent</w:t>
      </w:r>
      <w:r w:rsidR="007434E4">
        <w:t xml:space="preserve"> </w:t>
      </w:r>
      <w:r w:rsidR="00D42D38">
        <w:t>by</w:t>
      </w:r>
      <w:r w:rsidR="007434E4">
        <w:t xml:space="preserve"> </w:t>
      </w:r>
      <w:r w:rsidR="00D42D38">
        <w:t>the</w:t>
      </w:r>
      <w:r w:rsidR="007434E4">
        <w:t xml:space="preserve"> </w:t>
      </w:r>
      <w:r w:rsidR="00D42D38">
        <w:t>Plan</w:t>
      </w:r>
      <w:r w:rsidR="00866BA0" w:rsidRPr="002C3935">
        <w:t>.</w:t>
      </w:r>
      <w:r w:rsidR="007434E4">
        <w:t xml:space="preserve"> </w:t>
      </w:r>
    </w:p>
    <w:p w14:paraId="3BE87C30" w14:textId="77777777" w:rsidR="0040570A" w:rsidRPr="002C3935" w:rsidRDefault="0040570A" w:rsidP="00F15B7F">
      <w:pPr>
        <w:spacing w:line="299" w:lineRule="atLeast"/>
        <w:textAlignment w:val="top"/>
      </w:pPr>
    </w:p>
    <w:p w14:paraId="60F10A03" w14:textId="559C2F25" w:rsidR="00836F21" w:rsidRPr="00912716" w:rsidRDefault="008258A6" w:rsidP="00912716">
      <w:r>
        <w:rPr>
          <w:noProof/>
        </w:rPr>
        <w:drawing>
          <wp:inline distT="0" distB="0" distL="0" distR="0" wp14:anchorId="7BE09AAB" wp14:editId="35213287">
            <wp:extent cx="238125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34E4">
        <w:t xml:space="preserve">  </w:t>
      </w:r>
      <w:r w:rsidR="00181D94" w:rsidRPr="00691892">
        <w:t>These</w:t>
      </w:r>
      <w:r w:rsidR="007434E4">
        <w:t xml:space="preserve"> </w:t>
      </w:r>
      <w:r w:rsidR="00181D94" w:rsidRPr="00691892">
        <w:t>beneficiaries</w:t>
      </w:r>
      <w:r w:rsidR="007434E4">
        <w:t xml:space="preserve"> </w:t>
      </w:r>
      <w:r w:rsidR="00181D94" w:rsidRPr="00691892">
        <w:rPr>
          <w:b/>
        </w:rPr>
        <w:t>must</w:t>
      </w:r>
      <w:r w:rsidR="007434E4">
        <w:rPr>
          <w:b/>
        </w:rPr>
        <w:t xml:space="preserve"> </w:t>
      </w:r>
      <w:r w:rsidR="00181D94" w:rsidRPr="00691892">
        <w:rPr>
          <w:b/>
        </w:rPr>
        <w:t>be</w:t>
      </w:r>
      <w:r w:rsidR="007434E4">
        <w:rPr>
          <w:b/>
        </w:rPr>
        <w:t xml:space="preserve"> </w:t>
      </w:r>
      <w:r w:rsidR="00836F21">
        <w:rPr>
          <w:b/>
        </w:rPr>
        <w:t>WARM</w:t>
      </w:r>
      <w:r w:rsidR="007434E4">
        <w:rPr>
          <w:b/>
        </w:rPr>
        <w:t xml:space="preserve"> </w:t>
      </w:r>
      <w:r w:rsidR="00181D94" w:rsidRPr="00691892">
        <w:rPr>
          <w:b/>
        </w:rPr>
        <w:t>transferred</w:t>
      </w:r>
      <w:r w:rsidR="007434E4">
        <w:rPr>
          <w:b/>
        </w:rPr>
        <w:t xml:space="preserve"> </w:t>
      </w:r>
      <w:r w:rsidR="00181D94" w:rsidRPr="00691892">
        <w:rPr>
          <w:b/>
        </w:rPr>
        <w:t>to</w:t>
      </w:r>
      <w:r w:rsidR="007434E4">
        <w:rPr>
          <w:b/>
        </w:rPr>
        <w:t xml:space="preserve"> </w:t>
      </w:r>
      <w:r w:rsidR="00181D94" w:rsidRPr="00691892">
        <w:rPr>
          <w:b/>
        </w:rPr>
        <w:t>the</w:t>
      </w:r>
      <w:r w:rsidR="007434E4">
        <w:rPr>
          <w:b/>
        </w:rPr>
        <w:t xml:space="preserve"> </w:t>
      </w:r>
      <w:r w:rsidR="00181D94" w:rsidRPr="00691892">
        <w:rPr>
          <w:b/>
        </w:rPr>
        <w:t>Pr</w:t>
      </w:r>
      <w:r w:rsidR="00691892">
        <w:rPr>
          <w:b/>
        </w:rPr>
        <w:t>emium</w:t>
      </w:r>
      <w:r w:rsidR="007434E4">
        <w:rPr>
          <w:b/>
        </w:rPr>
        <w:t xml:space="preserve"> </w:t>
      </w:r>
      <w:r w:rsidR="00691892">
        <w:rPr>
          <w:b/>
        </w:rPr>
        <w:t>Billing</w:t>
      </w:r>
      <w:r w:rsidR="007434E4">
        <w:rPr>
          <w:b/>
        </w:rPr>
        <w:t xml:space="preserve"> </w:t>
      </w:r>
      <w:r w:rsidR="00691892">
        <w:rPr>
          <w:b/>
        </w:rPr>
        <w:t>Specialized</w:t>
      </w:r>
      <w:r w:rsidR="007434E4">
        <w:rPr>
          <w:b/>
        </w:rPr>
        <w:t xml:space="preserve"> </w:t>
      </w:r>
      <w:r w:rsidR="00691892">
        <w:rPr>
          <w:b/>
        </w:rPr>
        <w:t>Care</w:t>
      </w:r>
      <w:r w:rsidR="007434E4">
        <w:rPr>
          <w:b/>
        </w:rPr>
        <w:t xml:space="preserve"> </w:t>
      </w:r>
      <w:r w:rsidR="00691892">
        <w:rPr>
          <w:b/>
        </w:rPr>
        <w:t>T</w:t>
      </w:r>
      <w:r w:rsidR="00181D94" w:rsidRPr="00691892">
        <w:rPr>
          <w:b/>
        </w:rPr>
        <w:t>eam</w:t>
      </w:r>
      <w:r w:rsidR="007434E4">
        <w:rPr>
          <w:b/>
        </w:rPr>
        <w:t xml:space="preserve"> </w:t>
      </w:r>
      <w:r w:rsidR="00836F21">
        <w:rPr>
          <w:rFonts w:cs="Verdana"/>
        </w:rPr>
        <w:t>at</w:t>
      </w:r>
      <w:r w:rsidR="007434E4">
        <w:rPr>
          <w:rFonts w:cs="Verdana"/>
        </w:rPr>
        <w:t xml:space="preserve"> </w:t>
      </w:r>
      <w:r w:rsidR="00836F21">
        <w:rPr>
          <w:rFonts w:cs="Verdana"/>
          <w:b/>
        </w:rPr>
        <w:t>1-(866)-824-4055</w:t>
      </w:r>
      <w:r w:rsidR="00181D94" w:rsidRPr="00691892">
        <w:t>.</w:t>
      </w:r>
      <w:r w:rsidR="007434E4">
        <w:t xml:space="preserve"> </w:t>
      </w:r>
      <w:r w:rsidR="00836F21">
        <w:rPr>
          <w:color w:val="000000"/>
        </w:rPr>
        <w:t>If</w:t>
      </w:r>
      <w:r w:rsidR="007434E4">
        <w:rPr>
          <w:color w:val="000000"/>
        </w:rPr>
        <w:t xml:space="preserve"> </w:t>
      </w:r>
      <w:r w:rsidR="00836F21">
        <w:rPr>
          <w:color w:val="000000"/>
        </w:rPr>
        <w:t>encountering</w:t>
      </w:r>
      <w:r w:rsidR="007434E4">
        <w:rPr>
          <w:color w:val="000000"/>
        </w:rPr>
        <w:t xml:space="preserve"> </w:t>
      </w:r>
      <w:r w:rsidR="00836F21">
        <w:rPr>
          <w:color w:val="000000"/>
        </w:rPr>
        <w:t>any</w:t>
      </w:r>
      <w:r w:rsidR="007434E4">
        <w:rPr>
          <w:color w:val="000000"/>
        </w:rPr>
        <w:t xml:space="preserve"> </w:t>
      </w:r>
      <w:r w:rsidR="00836F21">
        <w:rPr>
          <w:color w:val="000000"/>
        </w:rPr>
        <w:t>issues</w:t>
      </w:r>
      <w:r w:rsidR="007434E4">
        <w:rPr>
          <w:color w:val="000000"/>
        </w:rPr>
        <w:t xml:space="preserve"> </w:t>
      </w:r>
      <w:r w:rsidR="00836F21">
        <w:rPr>
          <w:color w:val="000000"/>
        </w:rPr>
        <w:t>with</w:t>
      </w:r>
      <w:r w:rsidR="007434E4">
        <w:rPr>
          <w:color w:val="000000"/>
        </w:rPr>
        <w:t xml:space="preserve"> </w:t>
      </w:r>
      <w:r w:rsidR="00836F21">
        <w:rPr>
          <w:color w:val="000000"/>
        </w:rPr>
        <w:t>connecting</w:t>
      </w:r>
      <w:r w:rsidR="007434E4">
        <w:rPr>
          <w:color w:val="000000"/>
        </w:rPr>
        <w:t xml:space="preserve"> </w:t>
      </w:r>
      <w:r w:rsidR="00836F21">
        <w:rPr>
          <w:color w:val="000000"/>
        </w:rPr>
        <w:t>to</w:t>
      </w:r>
      <w:r w:rsidR="007434E4">
        <w:rPr>
          <w:color w:val="000000"/>
        </w:rPr>
        <w:t xml:space="preserve"> </w:t>
      </w:r>
      <w:r w:rsidR="00836F21">
        <w:rPr>
          <w:color w:val="000000"/>
        </w:rPr>
        <w:t>the</w:t>
      </w:r>
      <w:r w:rsidR="007434E4">
        <w:rPr>
          <w:color w:val="000000"/>
        </w:rPr>
        <w:t xml:space="preserve"> </w:t>
      </w:r>
      <w:r w:rsidR="00836F21">
        <w:rPr>
          <w:color w:val="000000"/>
        </w:rPr>
        <w:t>1-866-824-4055</w:t>
      </w:r>
      <w:r w:rsidR="007434E4">
        <w:rPr>
          <w:color w:val="000000"/>
        </w:rPr>
        <w:t xml:space="preserve"> </w:t>
      </w:r>
      <w:r w:rsidR="00836F21">
        <w:rPr>
          <w:color w:val="000000"/>
        </w:rPr>
        <w:t>phone</w:t>
      </w:r>
      <w:r w:rsidR="007434E4">
        <w:rPr>
          <w:color w:val="000000"/>
        </w:rPr>
        <w:t xml:space="preserve"> </w:t>
      </w:r>
      <w:r w:rsidR="00836F21">
        <w:rPr>
          <w:color w:val="000000"/>
        </w:rPr>
        <w:t>number</w:t>
      </w:r>
      <w:r w:rsidR="007434E4">
        <w:rPr>
          <w:color w:val="000000"/>
        </w:rPr>
        <w:t xml:space="preserve"> </w:t>
      </w:r>
      <w:r w:rsidR="00836F21">
        <w:rPr>
          <w:color w:val="000000"/>
        </w:rPr>
        <w:t>for</w:t>
      </w:r>
      <w:r w:rsidR="007434E4">
        <w:rPr>
          <w:color w:val="000000"/>
        </w:rPr>
        <w:t xml:space="preserve"> </w:t>
      </w:r>
      <w:r w:rsidR="00836F21">
        <w:rPr>
          <w:color w:val="000000"/>
        </w:rPr>
        <w:t>appropriate</w:t>
      </w:r>
      <w:r w:rsidR="007434E4">
        <w:rPr>
          <w:color w:val="000000"/>
        </w:rPr>
        <w:t xml:space="preserve"> </w:t>
      </w:r>
      <w:r w:rsidR="00836F21">
        <w:rPr>
          <w:color w:val="000000"/>
        </w:rPr>
        <w:t>transfer</w:t>
      </w:r>
      <w:r w:rsidR="007434E4">
        <w:rPr>
          <w:color w:val="000000"/>
        </w:rPr>
        <w:t xml:space="preserve"> </w:t>
      </w:r>
      <w:r w:rsidR="00836F21">
        <w:rPr>
          <w:color w:val="000000"/>
        </w:rPr>
        <w:t>calls,</w:t>
      </w:r>
      <w:r w:rsidR="007434E4">
        <w:rPr>
          <w:color w:val="000000"/>
        </w:rPr>
        <w:t xml:space="preserve"> </w:t>
      </w:r>
      <w:r w:rsidR="00836F21">
        <w:rPr>
          <w:color w:val="000000"/>
        </w:rPr>
        <w:t>consult</w:t>
      </w:r>
      <w:r w:rsidR="007434E4">
        <w:rPr>
          <w:color w:val="000000"/>
        </w:rPr>
        <w:t xml:space="preserve"> </w:t>
      </w:r>
      <w:r w:rsidR="00836F21">
        <w:rPr>
          <w:color w:val="000000"/>
        </w:rPr>
        <w:t>with</w:t>
      </w:r>
      <w:r w:rsidR="007434E4">
        <w:rPr>
          <w:color w:val="000000"/>
        </w:rPr>
        <w:t xml:space="preserve"> </w:t>
      </w:r>
      <w:r w:rsidR="00836F21">
        <w:rPr>
          <w:color w:val="000000"/>
        </w:rPr>
        <w:t>your</w:t>
      </w:r>
      <w:r w:rsidR="007434E4">
        <w:rPr>
          <w:color w:val="000000"/>
        </w:rPr>
        <w:t xml:space="preserve"> </w:t>
      </w:r>
      <w:r w:rsidR="00836F21">
        <w:rPr>
          <w:color w:val="000000"/>
        </w:rPr>
        <w:t>Supervisor</w:t>
      </w:r>
      <w:r w:rsidR="007434E4">
        <w:rPr>
          <w:color w:val="000000"/>
        </w:rPr>
        <w:t xml:space="preserve"> </w:t>
      </w:r>
      <w:r w:rsidR="00836F21">
        <w:rPr>
          <w:color w:val="000000"/>
        </w:rPr>
        <w:t>for</w:t>
      </w:r>
      <w:r w:rsidR="007434E4">
        <w:rPr>
          <w:color w:val="000000"/>
        </w:rPr>
        <w:t xml:space="preserve"> </w:t>
      </w:r>
      <w:r w:rsidR="00836F21">
        <w:rPr>
          <w:color w:val="000000"/>
        </w:rPr>
        <w:t>further</w:t>
      </w:r>
      <w:r w:rsidR="007434E4">
        <w:rPr>
          <w:color w:val="000000"/>
        </w:rPr>
        <w:t xml:space="preserve"> </w:t>
      </w:r>
      <w:r w:rsidR="00836F21">
        <w:rPr>
          <w:color w:val="000000"/>
        </w:rPr>
        <w:t>assistance;</w:t>
      </w:r>
      <w:r w:rsidR="007434E4">
        <w:rPr>
          <w:color w:val="000000"/>
        </w:rPr>
        <w:t xml:space="preserve"> </w:t>
      </w:r>
      <w:r w:rsidR="00836F21">
        <w:rPr>
          <w:color w:val="000000"/>
        </w:rPr>
        <w:t>you</w:t>
      </w:r>
      <w:r w:rsidR="007434E4">
        <w:rPr>
          <w:color w:val="000000"/>
        </w:rPr>
        <w:t xml:space="preserve"> </w:t>
      </w:r>
      <w:r w:rsidR="00836F21">
        <w:rPr>
          <w:color w:val="000000"/>
        </w:rPr>
        <w:t>may</w:t>
      </w:r>
      <w:r w:rsidR="007434E4">
        <w:rPr>
          <w:color w:val="000000"/>
        </w:rPr>
        <w:t xml:space="preserve"> </w:t>
      </w:r>
      <w:r w:rsidR="00836F21">
        <w:rPr>
          <w:color w:val="000000"/>
        </w:rPr>
        <w:t>be</w:t>
      </w:r>
      <w:r w:rsidR="007434E4">
        <w:rPr>
          <w:color w:val="000000"/>
        </w:rPr>
        <w:t xml:space="preserve"> </w:t>
      </w:r>
      <w:r w:rsidR="00836F21">
        <w:rPr>
          <w:color w:val="000000"/>
        </w:rPr>
        <w:t>instructed</w:t>
      </w:r>
      <w:r w:rsidR="007434E4">
        <w:rPr>
          <w:color w:val="000000"/>
        </w:rPr>
        <w:t xml:space="preserve"> </w:t>
      </w:r>
      <w:r w:rsidR="00836F21">
        <w:rPr>
          <w:color w:val="000000"/>
        </w:rPr>
        <w:t>to</w:t>
      </w:r>
      <w:r w:rsidR="007434E4">
        <w:rPr>
          <w:color w:val="000000"/>
        </w:rPr>
        <w:t xml:space="preserve"> </w:t>
      </w:r>
      <w:r w:rsidR="00836F21">
        <w:rPr>
          <w:color w:val="000000"/>
        </w:rPr>
        <w:t>contact</w:t>
      </w:r>
      <w:r w:rsidR="007434E4">
        <w:rPr>
          <w:color w:val="000000"/>
        </w:rPr>
        <w:t xml:space="preserve"> </w:t>
      </w:r>
      <w:r w:rsidR="00836F21">
        <w:rPr>
          <w:color w:val="000000"/>
        </w:rPr>
        <w:t>IT</w:t>
      </w:r>
      <w:r w:rsidR="007434E4">
        <w:rPr>
          <w:color w:val="000000"/>
        </w:rPr>
        <w:t xml:space="preserve"> </w:t>
      </w:r>
      <w:r w:rsidR="00836F21">
        <w:rPr>
          <w:color w:val="000000"/>
        </w:rPr>
        <w:t>to</w:t>
      </w:r>
      <w:r w:rsidR="007434E4">
        <w:rPr>
          <w:color w:val="000000"/>
        </w:rPr>
        <w:t xml:space="preserve"> </w:t>
      </w:r>
      <w:r w:rsidR="00836F21">
        <w:rPr>
          <w:color w:val="000000"/>
        </w:rPr>
        <w:t>report</w:t>
      </w:r>
      <w:r w:rsidR="007434E4">
        <w:rPr>
          <w:color w:val="000000"/>
        </w:rPr>
        <w:t xml:space="preserve"> </w:t>
      </w:r>
      <w:r w:rsidR="00836F21">
        <w:rPr>
          <w:color w:val="000000"/>
        </w:rPr>
        <w:t>any</w:t>
      </w:r>
      <w:r w:rsidR="007434E4">
        <w:rPr>
          <w:color w:val="000000"/>
        </w:rPr>
        <w:t xml:space="preserve"> </w:t>
      </w:r>
      <w:r w:rsidR="00836F21">
        <w:rPr>
          <w:color w:val="000000"/>
        </w:rPr>
        <w:t>technical</w:t>
      </w:r>
      <w:r w:rsidR="007434E4">
        <w:rPr>
          <w:color w:val="000000"/>
        </w:rPr>
        <w:t xml:space="preserve"> </w:t>
      </w:r>
      <w:r w:rsidR="00836F21">
        <w:rPr>
          <w:color w:val="000000"/>
        </w:rPr>
        <w:t>difficulties.</w:t>
      </w:r>
    </w:p>
    <w:p w14:paraId="1A1A075C" w14:textId="77777777" w:rsidR="0021625E" w:rsidRDefault="0021625E" w:rsidP="003B3FBE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131DB7" w:rsidRPr="00090305" w14:paraId="50D3B419" w14:textId="77777777" w:rsidTr="008D5084">
        <w:trPr>
          <w:trHeight w:val="377"/>
        </w:trPr>
        <w:tc>
          <w:tcPr>
            <w:tcW w:w="5000" w:type="pct"/>
            <w:shd w:val="clear" w:color="auto" w:fill="BFBFBF" w:themeFill="background1" w:themeFillShade="BF"/>
          </w:tcPr>
          <w:p w14:paraId="739907F8" w14:textId="77777777" w:rsidR="00131DB7" w:rsidRPr="007434E4" w:rsidRDefault="00131DB7" w:rsidP="008D508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1" w:name="_Toc187657678"/>
            <w:proofErr w:type="spellStart"/>
            <w:r w:rsidRPr="007434E4">
              <w:rPr>
                <w:rFonts w:ascii="Verdana" w:hAnsi="Verdana"/>
                <w:i w:val="0"/>
                <w:iCs w:val="0"/>
              </w:rPr>
              <w:t>SSA</w:t>
            </w:r>
            <w:proofErr w:type="spellEnd"/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Pr="007434E4">
              <w:rPr>
                <w:rFonts w:ascii="Verdana" w:hAnsi="Verdana"/>
                <w:i w:val="0"/>
                <w:iCs w:val="0"/>
              </w:rPr>
              <w:t>Collection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Pr="007434E4">
              <w:rPr>
                <w:rFonts w:ascii="Verdana" w:hAnsi="Verdana"/>
                <w:i w:val="0"/>
                <w:iCs w:val="0"/>
              </w:rPr>
              <w:t>Letter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Pr="007434E4">
              <w:rPr>
                <w:rFonts w:ascii="Verdana" w:hAnsi="Verdana"/>
                <w:i w:val="0"/>
                <w:iCs w:val="0"/>
              </w:rPr>
              <w:t>Details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Pr="007434E4">
              <w:rPr>
                <w:rFonts w:ascii="Verdana" w:hAnsi="Verdana"/>
                <w:i w:val="0"/>
                <w:iCs w:val="0"/>
              </w:rPr>
              <w:t>(for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Pr="007434E4">
              <w:rPr>
                <w:rFonts w:ascii="Verdana" w:hAnsi="Verdana"/>
                <w:i w:val="0"/>
                <w:iCs w:val="0"/>
              </w:rPr>
              <w:t>Premium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Pr="007434E4">
              <w:rPr>
                <w:rFonts w:ascii="Verdana" w:hAnsi="Verdana"/>
                <w:i w:val="0"/>
                <w:iCs w:val="0"/>
              </w:rPr>
              <w:t>Billing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Pr="007434E4">
              <w:rPr>
                <w:rFonts w:ascii="Verdana" w:hAnsi="Verdana"/>
                <w:i w:val="0"/>
                <w:iCs w:val="0"/>
              </w:rPr>
              <w:t>Specialized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Pr="007434E4">
              <w:rPr>
                <w:rFonts w:ascii="Verdana" w:hAnsi="Verdana"/>
                <w:i w:val="0"/>
                <w:iCs w:val="0"/>
              </w:rPr>
              <w:t>Care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Pr="007434E4">
              <w:rPr>
                <w:rFonts w:ascii="Verdana" w:hAnsi="Verdana"/>
                <w:i w:val="0"/>
                <w:iCs w:val="0"/>
              </w:rPr>
              <w:t>Team)</w:t>
            </w:r>
            <w:bookmarkEnd w:id="21"/>
          </w:p>
        </w:tc>
      </w:tr>
    </w:tbl>
    <w:p w14:paraId="7437432A" w14:textId="77777777" w:rsidR="00804317" w:rsidRPr="007434E4" w:rsidRDefault="00804317" w:rsidP="008D5084">
      <w:pPr>
        <w:spacing w:before="120" w:after="120" w:line="240" w:lineRule="atLeast"/>
        <w:textAlignment w:val="top"/>
        <w:rPr>
          <w:color w:val="333333"/>
        </w:rPr>
      </w:pPr>
      <w:r w:rsidRPr="007434E4">
        <w:rPr>
          <w:color w:val="333333"/>
        </w:rPr>
        <w:t>The</w:t>
      </w:r>
      <w:r w:rsidR="007434E4" w:rsidRPr="007434E4">
        <w:rPr>
          <w:color w:val="333333"/>
        </w:rPr>
        <w:t xml:space="preserve"> </w:t>
      </w:r>
      <w:proofErr w:type="spellStart"/>
      <w:r w:rsidRPr="007434E4">
        <w:t>SSA</w:t>
      </w:r>
      <w:proofErr w:type="spellEnd"/>
      <w:r w:rsidR="007434E4" w:rsidRPr="007434E4">
        <w:t xml:space="preserve"> </w:t>
      </w:r>
      <w:r w:rsidRPr="007434E4">
        <w:t>Collection</w:t>
      </w:r>
      <w:r w:rsidR="007434E4" w:rsidRPr="007434E4">
        <w:t xml:space="preserve"> </w:t>
      </w:r>
      <w:r w:rsidR="00A66D5F" w:rsidRPr="007434E4">
        <w:rPr>
          <w:color w:val="333333"/>
        </w:rPr>
        <w:t>Letter</w:t>
      </w:r>
      <w:r w:rsidR="007434E4" w:rsidRPr="007434E4">
        <w:rPr>
          <w:color w:val="333333"/>
        </w:rPr>
        <w:t xml:space="preserve"> </w:t>
      </w:r>
      <w:r w:rsidR="001800A4" w:rsidRPr="007434E4">
        <w:rPr>
          <w:color w:val="333333"/>
        </w:rPr>
        <w:t>s</w:t>
      </w:r>
      <w:r w:rsidRPr="007434E4">
        <w:rPr>
          <w:color w:val="333333"/>
        </w:rPr>
        <w:t>tates</w:t>
      </w:r>
      <w:r w:rsidR="007434E4" w:rsidRPr="007434E4">
        <w:rPr>
          <w:color w:val="333333"/>
        </w:rPr>
        <w:t xml:space="preserve"> </w:t>
      </w:r>
      <w:r w:rsidR="00A66D5F" w:rsidRPr="007434E4">
        <w:rPr>
          <w:color w:val="333333"/>
        </w:rPr>
        <w:t>the</w:t>
      </w:r>
      <w:r w:rsidR="007434E4" w:rsidRPr="007434E4">
        <w:rPr>
          <w:color w:val="333333"/>
        </w:rPr>
        <w:t xml:space="preserve"> </w:t>
      </w:r>
      <w:r w:rsidR="001800A4" w:rsidRPr="007434E4">
        <w:rPr>
          <w:b/>
          <w:color w:val="333333"/>
        </w:rPr>
        <w:t>SilverScript</w:t>
      </w:r>
      <w:r w:rsidR="007434E4" w:rsidRPr="007434E4">
        <w:rPr>
          <w:b/>
          <w:color w:val="333333"/>
        </w:rPr>
        <w:t xml:space="preserve"> </w:t>
      </w:r>
      <w:r w:rsidR="001800A4" w:rsidRPr="007434E4">
        <w:rPr>
          <w:color w:val="333333"/>
        </w:rPr>
        <w:t>beneficiary</w:t>
      </w:r>
      <w:r w:rsidR="007434E4" w:rsidRPr="007434E4">
        <w:rPr>
          <w:color w:val="333333"/>
        </w:rPr>
        <w:t xml:space="preserve"> </w:t>
      </w:r>
      <w:r w:rsidR="00A66D5F" w:rsidRPr="007434E4">
        <w:rPr>
          <w:color w:val="333333"/>
        </w:rPr>
        <w:t>owes</w:t>
      </w:r>
      <w:r w:rsidR="007434E4" w:rsidRPr="007434E4">
        <w:rPr>
          <w:color w:val="333333"/>
        </w:rPr>
        <w:t xml:space="preserve"> </w:t>
      </w:r>
      <w:r w:rsidR="00A66D5F" w:rsidRPr="007434E4">
        <w:rPr>
          <w:color w:val="333333"/>
        </w:rPr>
        <w:t>a</w:t>
      </w:r>
      <w:r w:rsidR="007434E4" w:rsidRPr="007434E4">
        <w:rPr>
          <w:color w:val="333333"/>
        </w:rPr>
        <w:t xml:space="preserve"> </w:t>
      </w:r>
      <w:r w:rsidR="00A66D5F" w:rsidRPr="007434E4">
        <w:rPr>
          <w:color w:val="333333"/>
        </w:rPr>
        <w:t>past</w:t>
      </w:r>
      <w:r w:rsidR="007434E4" w:rsidRPr="007434E4">
        <w:rPr>
          <w:color w:val="333333"/>
        </w:rPr>
        <w:t xml:space="preserve"> </w:t>
      </w:r>
      <w:r w:rsidR="00A66D5F" w:rsidRPr="007434E4">
        <w:rPr>
          <w:color w:val="333333"/>
        </w:rPr>
        <w:t>due</w:t>
      </w:r>
      <w:r w:rsidR="007434E4" w:rsidRPr="007434E4">
        <w:rPr>
          <w:color w:val="333333"/>
        </w:rPr>
        <w:t xml:space="preserve"> </w:t>
      </w:r>
      <w:r w:rsidR="00A66D5F" w:rsidRPr="007434E4">
        <w:rPr>
          <w:color w:val="333333"/>
        </w:rPr>
        <w:t>balance</w:t>
      </w:r>
      <w:r w:rsidR="007434E4" w:rsidRPr="007434E4">
        <w:rPr>
          <w:color w:val="333333"/>
        </w:rPr>
        <w:t xml:space="preserve"> </w:t>
      </w:r>
      <w:r w:rsidR="00A66D5F" w:rsidRPr="007434E4">
        <w:rPr>
          <w:color w:val="333333"/>
        </w:rPr>
        <w:t>from</w:t>
      </w:r>
      <w:r w:rsidR="007434E4" w:rsidRPr="007434E4">
        <w:rPr>
          <w:color w:val="333333"/>
        </w:rPr>
        <w:t xml:space="preserve"> </w:t>
      </w:r>
      <w:r w:rsidR="00A66D5F" w:rsidRPr="007434E4">
        <w:rPr>
          <w:color w:val="333333"/>
        </w:rPr>
        <w:t>when</w:t>
      </w:r>
      <w:r w:rsidR="007434E4" w:rsidRPr="007434E4">
        <w:rPr>
          <w:color w:val="333333"/>
        </w:rPr>
        <w:t xml:space="preserve"> </w:t>
      </w:r>
      <w:r w:rsidR="00A66D5F" w:rsidRPr="007434E4">
        <w:rPr>
          <w:color w:val="333333"/>
        </w:rPr>
        <w:t>their</w:t>
      </w:r>
      <w:r w:rsidR="007434E4" w:rsidRPr="007434E4">
        <w:rPr>
          <w:color w:val="333333"/>
        </w:rPr>
        <w:t xml:space="preserve"> </w:t>
      </w:r>
      <w:r w:rsidR="00A66D5F" w:rsidRPr="007434E4">
        <w:rPr>
          <w:color w:val="333333"/>
        </w:rPr>
        <w:t>premium</w:t>
      </w:r>
      <w:r w:rsidR="007434E4" w:rsidRPr="007434E4">
        <w:rPr>
          <w:color w:val="333333"/>
        </w:rPr>
        <w:t xml:space="preserve"> </w:t>
      </w:r>
      <w:r w:rsidR="00A66D5F" w:rsidRPr="007434E4">
        <w:rPr>
          <w:color w:val="333333"/>
        </w:rPr>
        <w:t>was</w:t>
      </w:r>
      <w:r w:rsidR="007434E4" w:rsidRPr="007434E4">
        <w:rPr>
          <w:b/>
          <w:color w:val="333333"/>
        </w:rPr>
        <w:t xml:space="preserve"> </w:t>
      </w:r>
      <w:r w:rsidR="00A66D5F" w:rsidRPr="007434E4">
        <w:rPr>
          <w:b/>
          <w:color w:val="333333"/>
        </w:rPr>
        <w:t>not</w:t>
      </w:r>
      <w:r w:rsidR="007434E4" w:rsidRPr="007434E4">
        <w:rPr>
          <w:color w:val="333333"/>
        </w:rPr>
        <w:t xml:space="preserve"> </w:t>
      </w:r>
      <w:r w:rsidR="00A66D5F" w:rsidRPr="007434E4">
        <w:rPr>
          <w:color w:val="333333"/>
        </w:rPr>
        <w:t>withheld</w:t>
      </w:r>
      <w:r w:rsidR="007434E4" w:rsidRPr="007434E4">
        <w:rPr>
          <w:color w:val="333333"/>
        </w:rPr>
        <w:t xml:space="preserve"> </w:t>
      </w:r>
      <w:r w:rsidR="00A66D5F" w:rsidRPr="007434E4">
        <w:rPr>
          <w:color w:val="333333"/>
        </w:rPr>
        <w:t>from</w:t>
      </w:r>
      <w:r w:rsidR="007434E4" w:rsidRPr="007434E4">
        <w:rPr>
          <w:color w:val="333333"/>
        </w:rPr>
        <w:t xml:space="preserve"> </w:t>
      </w:r>
      <w:r w:rsidR="00A66D5F" w:rsidRPr="007434E4">
        <w:rPr>
          <w:color w:val="333333"/>
        </w:rPr>
        <w:t>their</w:t>
      </w:r>
      <w:r w:rsidR="007434E4" w:rsidRPr="007434E4">
        <w:rPr>
          <w:color w:val="333333"/>
        </w:rPr>
        <w:t xml:space="preserve"> </w:t>
      </w:r>
      <w:r w:rsidR="00A66D5F" w:rsidRPr="007434E4">
        <w:rPr>
          <w:color w:val="333333"/>
        </w:rPr>
        <w:t>Social</w:t>
      </w:r>
      <w:r w:rsidR="007434E4" w:rsidRPr="007434E4">
        <w:rPr>
          <w:color w:val="333333"/>
        </w:rPr>
        <w:t xml:space="preserve"> </w:t>
      </w:r>
      <w:r w:rsidR="00A66D5F" w:rsidRPr="007434E4">
        <w:rPr>
          <w:color w:val="333333"/>
        </w:rPr>
        <w:t>Security</w:t>
      </w:r>
      <w:r w:rsidR="007434E4" w:rsidRPr="007434E4">
        <w:rPr>
          <w:color w:val="333333"/>
        </w:rPr>
        <w:t xml:space="preserve"> </w:t>
      </w:r>
      <w:r w:rsidR="00A66D5F" w:rsidRPr="007434E4">
        <w:rPr>
          <w:color w:val="333333"/>
        </w:rPr>
        <w:t>Administration</w:t>
      </w:r>
      <w:r w:rsidR="007434E4" w:rsidRPr="007434E4">
        <w:rPr>
          <w:color w:val="333333"/>
        </w:rPr>
        <w:t xml:space="preserve"> </w:t>
      </w:r>
      <w:r w:rsidR="00D42D38" w:rsidRPr="007434E4">
        <w:rPr>
          <w:color w:val="333333"/>
        </w:rPr>
        <w:t>Benefit</w:t>
      </w:r>
      <w:r w:rsidR="007434E4" w:rsidRPr="007434E4">
        <w:rPr>
          <w:color w:val="333333"/>
        </w:rPr>
        <w:t xml:space="preserve"> </w:t>
      </w:r>
      <w:r w:rsidR="00A66D5F" w:rsidRPr="007434E4">
        <w:rPr>
          <w:color w:val="333333"/>
        </w:rPr>
        <w:t>or</w:t>
      </w:r>
      <w:r w:rsidR="007434E4" w:rsidRPr="007434E4">
        <w:rPr>
          <w:color w:val="333333"/>
        </w:rPr>
        <w:t xml:space="preserve"> </w:t>
      </w:r>
      <w:r w:rsidR="00A66D5F" w:rsidRPr="007434E4">
        <w:rPr>
          <w:color w:val="333333"/>
        </w:rPr>
        <w:t>their</w:t>
      </w:r>
      <w:r w:rsidR="007434E4" w:rsidRPr="007434E4">
        <w:rPr>
          <w:color w:val="333333"/>
        </w:rPr>
        <w:t xml:space="preserve"> </w:t>
      </w:r>
      <w:r w:rsidR="00A66D5F" w:rsidRPr="007434E4">
        <w:rPr>
          <w:color w:val="333333"/>
        </w:rPr>
        <w:t>Railroad</w:t>
      </w:r>
      <w:r w:rsidR="007434E4" w:rsidRPr="007434E4">
        <w:rPr>
          <w:color w:val="333333"/>
        </w:rPr>
        <w:t xml:space="preserve"> </w:t>
      </w:r>
      <w:r w:rsidR="00A66D5F" w:rsidRPr="007434E4">
        <w:rPr>
          <w:color w:val="333333"/>
        </w:rPr>
        <w:t>Retirement</w:t>
      </w:r>
      <w:r w:rsidR="007434E4" w:rsidRPr="007434E4">
        <w:rPr>
          <w:color w:val="333333"/>
        </w:rPr>
        <w:t xml:space="preserve"> </w:t>
      </w:r>
      <w:r w:rsidR="00A66D5F" w:rsidRPr="007434E4">
        <w:rPr>
          <w:color w:val="333333"/>
        </w:rPr>
        <w:t>Board</w:t>
      </w:r>
      <w:r w:rsidR="007434E4" w:rsidRPr="007434E4">
        <w:rPr>
          <w:color w:val="333333"/>
        </w:rPr>
        <w:t xml:space="preserve"> </w:t>
      </w:r>
      <w:r w:rsidR="00A66D5F" w:rsidRPr="007434E4">
        <w:rPr>
          <w:color w:val="333333"/>
        </w:rPr>
        <w:t>benefit</w:t>
      </w:r>
      <w:r w:rsidR="00131DB7" w:rsidRPr="007434E4">
        <w:rPr>
          <w:color w:val="333333"/>
        </w:rPr>
        <w:t>.</w:t>
      </w:r>
    </w:p>
    <w:p w14:paraId="07188CBC" w14:textId="77777777" w:rsidR="00131DB7" w:rsidRPr="007434E4" w:rsidRDefault="00131DB7" w:rsidP="00131DB7">
      <w:pPr>
        <w:spacing w:line="240" w:lineRule="atLeast"/>
        <w:textAlignment w:val="top"/>
        <w:rPr>
          <w:color w:val="333333"/>
        </w:rPr>
      </w:pPr>
    </w:p>
    <w:p w14:paraId="53DBC01E" w14:textId="00D82891" w:rsidR="00960895" w:rsidRPr="007434E4" w:rsidRDefault="001800A4" w:rsidP="007434E4">
      <w:pPr>
        <w:numPr>
          <w:ilvl w:val="0"/>
          <w:numId w:val="5"/>
        </w:numPr>
        <w:spacing w:line="240" w:lineRule="atLeast"/>
        <w:textAlignment w:val="top"/>
        <w:rPr>
          <w:color w:val="333333"/>
        </w:rPr>
      </w:pPr>
      <w:r w:rsidRPr="007434E4">
        <w:rPr>
          <w:color w:val="333333"/>
        </w:rPr>
        <w:t>This</w:t>
      </w:r>
      <w:r w:rsidR="007434E4" w:rsidRPr="007434E4">
        <w:t xml:space="preserve"> </w:t>
      </w:r>
      <w:r w:rsidRPr="007434E4">
        <w:rPr>
          <w:color w:val="333333"/>
        </w:rPr>
        <w:t>l</w:t>
      </w:r>
      <w:r w:rsidR="00131DB7" w:rsidRPr="007434E4">
        <w:rPr>
          <w:color w:val="333333"/>
        </w:rPr>
        <w:t>etter</w:t>
      </w:r>
      <w:r w:rsidR="007434E4" w:rsidRPr="007434E4">
        <w:rPr>
          <w:color w:val="333333"/>
        </w:rPr>
        <w:t xml:space="preserve"> </w:t>
      </w:r>
      <w:r w:rsidR="00131DB7" w:rsidRPr="007434E4">
        <w:rPr>
          <w:color w:val="333333"/>
        </w:rPr>
        <w:t>can</w:t>
      </w:r>
      <w:r w:rsidR="007434E4" w:rsidRPr="007434E4">
        <w:rPr>
          <w:color w:val="333333"/>
        </w:rPr>
        <w:t xml:space="preserve"> </w:t>
      </w:r>
      <w:r w:rsidR="00A66D5F" w:rsidRPr="007434E4">
        <w:rPr>
          <w:color w:val="333333"/>
        </w:rPr>
        <w:t>be</w:t>
      </w:r>
      <w:r w:rsidR="007434E4" w:rsidRPr="007434E4">
        <w:rPr>
          <w:color w:val="333333"/>
        </w:rPr>
        <w:t xml:space="preserve"> </w:t>
      </w:r>
      <w:r w:rsidR="00A66D5F" w:rsidRPr="007434E4">
        <w:rPr>
          <w:color w:val="333333"/>
        </w:rPr>
        <w:t>viewed</w:t>
      </w:r>
      <w:r w:rsidR="007434E4" w:rsidRPr="007434E4">
        <w:rPr>
          <w:color w:val="333333"/>
        </w:rPr>
        <w:t xml:space="preserve"> </w:t>
      </w:r>
      <w:r w:rsidR="00A66D5F" w:rsidRPr="007434E4">
        <w:rPr>
          <w:color w:val="333333"/>
        </w:rPr>
        <w:t>in</w:t>
      </w:r>
      <w:r w:rsidR="007434E4" w:rsidRPr="007434E4">
        <w:rPr>
          <w:color w:val="333333"/>
        </w:rPr>
        <w:t xml:space="preserve"> </w:t>
      </w:r>
      <w:r w:rsidR="00A66D5F" w:rsidRPr="007434E4">
        <w:rPr>
          <w:b/>
          <w:color w:val="333333"/>
        </w:rPr>
        <w:t>OneClick</w:t>
      </w:r>
      <w:r w:rsidR="007434E4" w:rsidRPr="007434E4">
        <w:rPr>
          <w:color w:val="333333"/>
        </w:rPr>
        <w:t xml:space="preserve"> </w:t>
      </w:r>
      <w:r w:rsidR="00804317" w:rsidRPr="007434E4">
        <w:rPr>
          <w:color w:val="333333"/>
        </w:rPr>
        <w:t>with</w:t>
      </w:r>
      <w:r w:rsidR="007434E4" w:rsidRPr="007434E4">
        <w:rPr>
          <w:color w:val="333333"/>
        </w:rPr>
        <w:t xml:space="preserve"> </w:t>
      </w:r>
      <w:r w:rsidR="00804317" w:rsidRPr="007434E4">
        <w:rPr>
          <w:color w:val="333333"/>
        </w:rPr>
        <w:t>their</w:t>
      </w:r>
      <w:r w:rsidR="007434E4" w:rsidRPr="007434E4">
        <w:rPr>
          <w:color w:val="333333"/>
        </w:rPr>
        <w:t xml:space="preserve"> </w:t>
      </w:r>
      <w:r w:rsidR="00804317" w:rsidRPr="007434E4">
        <w:rPr>
          <w:color w:val="333333"/>
        </w:rPr>
        <w:t>previous</w:t>
      </w:r>
      <w:r w:rsidR="007434E4" w:rsidRPr="007434E4">
        <w:rPr>
          <w:color w:val="333333"/>
        </w:rPr>
        <w:t xml:space="preserve"> </w:t>
      </w:r>
      <w:r w:rsidR="00804317" w:rsidRPr="007434E4">
        <w:rPr>
          <w:color w:val="333333"/>
        </w:rPr>
        <w:t>invoice</w:t>
      </w:r>
      <w:r w:rsidR="00937B3E" w:rsidRPr="007434E4">
        <w:rPr>
          <w:color w:val="333333"/>
        </w:rPr>
        <w:t>.</w:t>
      </w:r>
      <w:r w:rsidR="007434E4" w:rsidRPr="007434E4">
        <w:rPr>
          <w:color w:val="333333"/>
        </w:rPr>
        <w:t xml:space="preserve"> </w:t>
      </w:r>
      <w:r w:rsidR="00937B3E" w:rsidRPr="007434E4">
        <w:rPr>
          <w:color w:val="333333"/>
        </w:rPr>
        <w:t>Refer</w:t>
      </w:r>
      <w:r w:rsidR="007434E4" w:rsidRPr="007434E4">
        <w:rPr>
          <w:color w:val="333333"/>
        </w:rPr>
        <w:t xml:space="preserve"> </w:t>
      </w:r>
      <w:r w:rsidR="00937B3E" w:rsidRPr="007434E4">
        <w:rPr>
          <w:color w:val="333333"/>
        </w:rPr>
        <w:t>to</w:t>
      </w:r>
      <w:r w:rsidR="007434E4" w:rsidRPr="007434E4">
        <w:rPr>
          <w:color w:val="333333"/>
        </w:rPr>
        <w:t xml:space="preserve"> </w:t>
      </w:r>
      <w:r w:rsidR="00937B3E" w:rsidRPr="007434E4">
        <w:rPr>
          <w:color w:val="333333"/>
        </w:rPr>
        <w:t>the</w:t>
      </w:r>
      <w:r w:rsidR="007434E4" w:rsidRPr="007434E4">
        <w:rPr>
          <w:color w:val="333333"/>
        </w:rPr>
        <w:t xml:space="preserve"> </w:t>
      </w:r>
      <w:hyperlink r:id="rId12" w:anchor="!/view?docid=6bce8cc8-2318-4271-85a3-07198190a18c" w:history="1">
        <w:r w:rsidR="00705AFB" w:rsidRPr="0072486A">
          <w:rPr>
            <w:rStyle w:val="Hyperlink"/>
          </w:rPr>
          <w:t>Compass MED D - Viewing Correspondence and Requesting Reprints</w:t>
        </w:r>
      </w:hyperlink>
      <w:r w:rsidR="0095704D">
        <w:rPr>
          <w:rStyle w:val="Hyperlink"/>
        </w:rPr>
        <w:t xml:space="preserve"> (061763)</w:t>
      </w:r>
      <w:r w:rsidR="007434E4" w:rsidRPr="007434E4">
        <w:rPr>
          <w:color w:val="333333"/>
        </w:rPr>
        <w:t xml:space="preserve"> </w:t>
      </w:r>
      <w:r w:rsidR="00937B3E" w:rsidRPr="007434E4">
        <w:rPr>
          <w:color w:val="333333"/>
        </w:rPr>
        <w:t>work</w:t>
      </w:r>
      <w:r w:rsidR="007434E4" w:rsidRPr="007434E4">
        <w:rPr>
          <w:color w:val="333333"/>
        </w:rPr>
        <w:t xml:space="preserve"> </w:t>
      </w:r>
      <w:r w:rsidR="00937B3E" w:rsidRPr="007434E4">
        <w:rPr>
          <w:color w:val="333333"/>
        </w:rPr>
        <w:t>instruction</w:t>
      </w:r>
      <w:r w:rsidR="00131DB7" w:rsidRPr="007434E4">
        <w:rPr>
          <w:color w:val="333333"/>
        </w:rPr>
        <w:t>.</w:t>
      </w:r>
    </w:p>
    <w:p w14:paraId="3066251A" w14:textId="78B72544" w:rsidR="00960895" w:rsidRPr="007434E4" w:rsidRDefault="00960895" w:rsidP="007434E4">
      <w:pPr>
        <w:numPr>
          <w:ilvl w:val="1"/>
          <w:numId w:val="5"/>
        </w:numPr>
        <w:spacing w:line="240" w:lineRule="atLeast"/>
        <w:textAlignment w:val="top"/>
        <w:rPr>
          <w:color w:val="333333"/>
        </w:rPr>
      </w:pPr>
      <w:r w:rsidRPr="007434E4">
        <w:rPr>
          <w:color w:val="333333"/>
        </w:rPr>
        <w:t>Sample</w:t>
      </w:r>
      <w:r w:rsidR="007434E4" w:rsidRPr="007434E4">
        <w:rPr>
          <w:color w:val="333333"/>
        </w:rPr>
        <w:t xml:space="preserve"> </w:t>
      </w:r>
      <w:r w:rsidRPr="007434E4">
        <w:rPr>
          <w:color w:val="333333"/>
        </w:rPr>
        <w:t>Letter:</w:t>
      </w:r>
      <w:r w:rsidR="007434E4" w:rsidRPr="007434E4">
        <w:rPr>
          <w:color w:val="333333"/>
        </w:rPr>
        <w:t xml:space="preserve">  </w:t>
      </w:r>
      <w:bookmarkStart w:id="22" w:name="OLE_LINK4"/>
      <w:r w:rsidRPr="007434E4">
        <w:rPr>
          <w:color w:val="333333"/>
        </w:rPr>
        <w:fldChar w:fldCharType="begin"/>
      </w:r>
      <w:r w:rsidR="00075E02">
        <w:rPr>
          <w:color w:val="333333"/>
        </w:rPr>
        <w:instrText>HYPERLINK "https://thesource.cvshealth.com/nuxeo/thesource/" \l "!/view?docid=f4fe877c-eb4d-4631-bab4-8e6e56fae21c"</w:instrText>
      </w:r>
      <w:r w:rsidRPr="007434E4">
        <w:rPr>
          <w:color w:val="333333"/>
        </w:rPr>
      </w:r>
      <w:r w:rsidRPr="007434E4">
        <w:rPr>
          <w:color w:val="333333"/>
        </w:rPr>
        <w:fldChar w:fldCharType="separate"/>
      </w:r>
      <w:r w:rsidR="00075E02">
        <w:rPr>
          <w:rStyle w:val="Hyperlink"/>
        </w:rPr>
        <w:t xml:space="preserve">MED D - Premium Billing </w:t>
      </w:r>
      <w:proofErr w:type="spellStart"/>
      <w:r w:rsidR="00075E02">
        <w:rPr>
          <w:rStyle w:val="Hyperlink"/>
        </w:rPr>
        <w:t>SSA</w:t>
      </w:r>
      <w:proofErr w:type="spellEnd"/>
      <w:r w:rsidR="00075E02">
        <w:rPr>
          <w:rStyle w:val="Hyperlink"/>
        </w:rPr>
        <w:t xml:space="preserve"> Collection Letter Sample (010212)</w:t>
      </w:r>
      <w:r w:rsidRPr="007434E4">
        <w:rPr>
          <w:color w:val="333333"/>
        </w:rPr>
        <w:fldChar w:fldCharType="end"/>
      </w:r>
      <w:bookmarkEnd w:id="22"/>
    </w:p>
    <w:p w14:paraId="59AA26FE" w14:textId="77777777" w:rsidR="00804317" w:rsidRPr="007434E4" w:rsidRDefault="00804317" w:rsidP="00131DB7">
      <w:pPr>
        <w:spacing w:line="240" w:lineRule="atLeast"/>
        <w:ind w:left="1080"/>
        <w:textAlignment w:val="top"/>
        <w:rPr>
          <w:color w:val="333333"/>
        </w:rPr>
      </w:pPr>
    </w:p>
    <w:p w14:paraId="6FA6C23A" w14:textId="4A71BEAC" w:rsidR="00653055" w:rsidRPr="007434E4" w:rsidRDefault="00804317" w:rsidP="007434E4">
      <w:pPr>
        <w:numPr>
          <w:ilvl w:val="0"/>
          <w:numId w:val="5"/>
        </w:numPr>
        <w:spacing w:line="240" w:lineRule="atLeast"/>
        <w:textAlignment w:val="top"/>
        <w:rPr>
          <w:color w:val="333333"/>
        </w:rPr>
      </w:pPr>
      <w:r>
        <w:t>Research</w:t>
      </w:r>
      <w:r w:rsidR="007434E4">
        <w:t xml:space="preserve"> </w:t>
      </w:r>
      <w:r>
        <w:t>the</w:t>
      </w:r>
      <w:r w:rsidR="007434E4">
        <w:t xml:space="preserve"> </w:t>
      </w:r>
      <w:r>
        <w:t>account</w:t>
      </w:r>
      <w:r w:rsidR="007434E4">
        <w:t xml:space="preserve"> </w:t>
      </w:r>
      <w:r>
        <w:t>under</w:t>
      </w:r>
      <w:r w:rsidR="007434E4">
        <w:t xml:space="preserve"> </w:t>
      </w:r>
      <w:r>
        <w:t>the</w:t>
      </w:r>
      <w:r w:rsidR="007434E4">
        <w:t xml:space="preserve"> </w:t>
      </w:r>
      <w:r w:rsidRPr="789BB00C">
        <w:rPr>
          <w:b/>
          <w:bCs/>
        </w:rPr>
        <w:t>M</w:t>
      </w:r>
      <w:r w:rsidR="00800BA1" w:rsidRPr="789BB00C">
        <w:rPr>
          <w:b/>
          <w:bCs/>
        </w:rPr>
        <w:t>edicare</w:t>
      </w:r>
      <w:r w:rsidR="007434E4" w:rsidRPr="789BB00C">
        <w:rPr>
          <w:b/>
          <w:bCs/>
        </w:rPr>
        <w:t xml:space="preserve"> </w:t>
      </w:r>
      <w:r w:rsidRPr="789BB00C">
        <w:rPr>
          <w:b/>
          <w:bCs/>
        </w:rPr>
        <w:t>D</w:t>
      </w:r>
      <w:r w:rsidR="007434E4">
        <w:t xml:space="preserve"> </w:t>
      </w:r>
      <w:r w:rsidR="00D16EE5" w:rsidRPr="789BB00C">
        <w:rPr>
          <w:b/>
          <w:bCs/>
        </w:rPr>
        <w:t xml:space="preserve">Landing Page </w:t>
      </w:r>
      <w:r w:rsidRPr="789BB00C">
        <w:rPr>
          <w:b/>
          <w:bCs/>
        </w:rPr>
        <w:t>in</w:t>
      </w:r>
      <w:r w:rsidR="007434E4" w:rsidRPr="789BB00C">
        <w:rPr>
          <w:b/>
          <w:bCs/>
        </w:rPr>
        <w:t xml:space="preserve"> </w:t>
      </w:r>
      <w:r w:rsidR="00D16EE5" w:rsidRPr="789BB00C">
        <w:rPr>
          <w:b/>
          <w:bCs/>
        </w:rPr>
        <w:t>Compass</w:t>
      </w:r>
      <w:r w:rsidR="00D16EE5">
        <w:t xml:space="preserve"> </w:t>
      </w:r>
      <w:r>
        <w:t>to</w:t>
      </w:r>
      <w:r w:rsidR="007434E4" w:rsidRPr="789BB00C">
        <w:rPr>
          <w:color w:val="333333"/>
        </w:rPr>
        <w:t xml:space="preserve"> </w:t>
      </w:r>
      <w:r w:rsidRPr="789BB00C">
        <w:rPr>
          <w:color w:val="333333"/>
        </w:rPr>
        <w:t>verify</w:t>
      </w:r>
      <w:r w:rsidR="007434E4" w:rsidRPr="789BB00C">
        <w:rPr>
          <w:color w:val="333333"/>
        </w:rPr>
        <w:t xml:space="preserve"> </w:t>
      </w:r>
      <w:r w:rsidR="00A66D5F" w:rsidRPr="789BB00C">
        <w:rPr>
          <w:color w:val="333333"/>
        </w:rPr>
        <w:t>the</w:t>
      </w:r>
      <w:r w:rsidR="007434E4" w:rsidRPr="789BB00C">
        <w:rPr>
          <w:color w:val="333333"/>
        </w:rPr>
        <w:t xml:space="preserve"> </w:t>
      </w:r>
      <w:r w:rsidRPr="789BB00C">
        <w:rPr>
          <w:color w:val="333333"/>
        </w:rPr>
        <w:t>beneficiary’s</w:t>
      </w:r>
      <w:r w:rsidR="007434E4" w:rsidRPr="789BB00C">
        <w:rPr>
          <w:color w:val="333333"/>
        </w:rPr>
        <w:t xml:space="preserve"> </w:t>
      </w:r>
      <w:r w:rsidR="00A66D5F" w:rsidRPr="789BB00C">
        <w:rPr>
          <w:color w:val="333333"/>
        </w:rPr>
        <w:t>most</w:t>
      </w:r>
      <w:r w:rsidR="007434E4" w:rsidRPr="789BB00C">
        <w:rPr>
          <w:color w:val="333333"/>
        </w:rPr>
        <w:t xml:space="preserve"> </w:t>
      </w:r>
      <w:r w:rsidR="00A66D5F" w:rsidRPr="789BB00C">
        <w:rPr>
          <w:color w:val="333333"/>
        </w:rPr>
        <w:t>current</w:t>
      </w:r>
      <w:r w:rsidR="007434E4" w:rsidRPr="789BB00C">
        <w:rPr>
          <w:color w:val="333333"/>
        </w:rPr>
        <w:t xml:space="preserve"> </w:t>
      </w:r>
      <w:r w:rsidR="00A66D5F" w:rsidRPr="789BB00C">
        <w:rPr>
          <w:b/>
          <w:bCs/>
          <w:color w:val="333333"/>
        </w:rPr>
        <w:t>Premium</w:t>
      </w:r>
      <w:r w:rsidR="007434E4" w:rsidRPr="789BB00C">
        <w:rPr>
          <w:b/>
          <w:bCs/>
          <w:color w:val="333333"/>
        </w:rPr>
        <w:t xml:space="preserve"> </w:t>
      </w:r>
      <w:r w:rsidRPr="789BB00C">
        <w:rPr>
          <w:b/>
          <w:bCs/>
          <w:color w:val="333333"/>
        </w:rPr>
        <w:t>W</w:t>
      </w:r>
      <w:r w:rsidR="00A66D5F" w:rsidRPr="789BB00C">
        <w:rPr>
          <w:b/>
          <w:bCs/>
          <w:color w:val="333333"/>
        </w:rPr>
        <w:t>ithhold</w:t>
      </w:r>
      <w:r w:rsidR="007434E4" w:rsidRPr="789BB00C">
        <w:rPr>
          <w:b/>
          <w:bCs/>
          <w:color w:val="333333"/>
        </w:rPr>
        <w:t xml:space="preserve"> </w:t>
      </w:r>
      <w:r w:rsidRPr="789BB00C">
        <w:rPr>
          <w:b/>
          <w:bCs/>
          <w:color w:val="333333"/>
        </w:rPr>
        <w:t>O</w:t>
      </w:r>
      <w:r w:rsidR="00A66D5F" w:rsidRPr="789BB00C">
        <w:rPr>
          <w:b/>
          <w:bCs/>
          <w:color w:val="333333"/>
        </w:rPr>
        <w:t>ption</w:t>
      </w:r>
      <w:r w:rsidR="007434E4" w:rsidRPr="789BB00C">
        <w:rPr>
          <w:color w:val="333333"/>
        </w:rPr>
        <w:t xml:space="preserve"> </w:t>
      </w:r>
      <w:r w:rsidRPr="789BB00C">
        <w:rPr>
          <w:color w:val="333333"/>
        </w:rPr>
        <w:t>is</w:t>
      </w:r>
      <w:r w:rsidR="007434E4" w:rsidRPr="789BB00C">
        <w:rPr>
          <w:color w:val="333333"/>
        </w:rPr>
        <w:t xml:space="preserve"> </w:t>
      </w:r>
      <w:proofErr w:type="spellStart"/>
      <w:r w:rsidRPr="789BB00C">
        <w:rPr>
          <w:color w:val="333333"/>
        </w:rPr>
        <w:t>SSA</w:t>
      </w:r>
      <w:proofErr w:type="spellEnd"/>
      <w:r w:rsidR="007434E4" w:rsidRPr="789BB00C">
        <w:rPr>
          <w:color w:val="333333"/>
        </w:rPr>
        <w:t xml:space="preserve"> </w:t>
      </w:r>
      <w:r w:rsidRPr="789BB00C">
        <w:rPr>
          <w:color w:val="333333"/>
        </w:rPr>
        <w:t>or</w:t>
      </w:r>
      <w:r w:rsidR="007434E4" w:rsidRPr="789BB00C">
        <w:rPr>
          <w:color w:val="333333"/>
        </w:rPr>
        <w:t xml:space="preserve"> </w:t>
      </w:r>
      <w:proofErr w:type="spellStart"/>
      <w:r w:rsidRPr="789BB00C">
        <w:rPr>
          <w:color w:val="333333"/>
        </w:rPr>
        <w:t>RRB</w:t>
      </w:r>
      <w:proofErr w:type="spellEnd"/>
      <w:r w:rsidR="00ED6869" w:rsidRPr="789BB00C">
        <w:rPr>
          <w:color w:val="333333"/>
        </w:rPr>
        <w:t>.</w:t>
      </w:r>
      <w:r w:rsidR="007434E4" w:rsidRPr="789BB00C">
        <w:rPr>
          <w:color w:val="333333"/>
        </w:rPr>
        <w:t xml:space="preserve"> </w:t>
      </w:r>
      <w:r w:rsidR="00ED6869">
        <w:t>R</w:t>
      </w:r>
      <w:r>
        <w:t>efer</w:t>
      </w:r>
      <w:r w:rsidR="007434E4">
        <w:t xml:space="preserve"> </w:t>
      </w:r>
      <w:r>
        <w:t>to</w:t>
      </w:r>
      <w:bookmarkStart w:id="23" w:name="_Toc369775666"/>
      <w:bookmarkStart w:id="24" w:name="_Toc386761608"/>
      <w:bookmarkStart w:id="25" w:name="_Toc386761751"/>
      <w:bookmarkStart w:id="26" w:name="_Toc387177268"/>
      <w:bookmarkStart w:id="27" w:name="_Toc406756245"/>
      <w:bookmarkStart w:id="28" w:name="_Toc406757126"/>
      <w:bookmarkStart w:id="29" w:name="_Toc406757305"/>
      <w:bookmarkStart w:id="30" w:name="_Toc435511670"/>
      <w:bookmarkStart w:id="31" w:name="_Toc437968006"/>
      <w:bookmarkStart w:id="32" w:name="_Toc442435777"/>
      <w:bookmarkStart w:id="33" w:name="_Toc444107021"/>
      <w:bookmarkStart w:id="34" w:name="_Toc444114296"/>
      <w:bookmarkStart w:id="35" w:name="_Toc447084771"/>
      <w:bookmarkStart w:id="36" w:name="_Toc447086857"/>
      <w:bookmarkStart w:id="37" w:name="_Toc447087808"/>
      <w:bookmarkStart w:id="38" w:name="_Toc447270590"/>
      <w:bookmarkStart w:id="39" w:name="_Toc461177686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 w:rsidR="00F4067E">
        <w:t xml:space="preserve"> </w:t>
      </w:r>
      <w:hyperlink r:id="rId13" w:anchor="!/view?docid=5cb44731-3a9c-419d-bc0e-502b1b8a5aeb" w:history="1">
        <w:r w:rsidR="00F4067E" w:rsidRPr="00F4067E">
          <w:rPr>
            <w:rStyle w:val="Hyperlink"/>
          </w:rPr>
          <w:t xml:space="preserve">Aetna Compass MED D - SilverScript - </w:t>
        </w:r>
        <w:proofErr w:type="spellStart"/>
        <w:r w:rsidR="00F4067E" w:rsidRPr="00F4067E">
          <w:rPr>
            <w:rStyle w:val="Hyperlink"/>
          </w:rPr>
          <w:t>SSA</w:t>
        </w:r>
        <w:proofErr w:type="spellEnd"/>
        <w:r w:rsidR="00F4067E" w:rsidRPr="00F4067E">
          <w:rPr>
            <w:rStyle w:val="Hyperlink"/>
          </w:rPr>
          <w:t>/</w:t>
        </w:r>
        <w:proofErr w:type="spellStart"/>
        <w:r w:rsidR="00F4067E" w:rsidRPr="00F4067E">
          <w:rPr>
            <w:rStyle w:val="Hyperlink"/>
          </w:rPr>
          <w:t>RRB</w:t>
        </w:r>
        <w:proofErr w:type="spellEnd"/>
        <w:r w:rsidR="00F4067E" w:rsidRPr="00F4067E">
          <w:rPr>
            <w:rStyle w:val="Hyperlink"/>
          </w:rPr>
          <w:t xml:space="preserve"> Premium Withholding (063011)</w:t>
        </w:r>
      </w:hyperlink>
      <w:r>
        <w:t>.</w:t>
      </w:r>
    </w:p>
    <w:p w14:paraId="6B7610BF" w14:textId="77777777" w:rsidR="00653055" w:rsidRPr="007434E4" w:rsidRDefault="00653055" w:rsidP="007434E4">
      <w:pPr>
        <w:spacing w:line="240" w:lineRule="atLeast"/>
        <w:ind w:left="360"/>
        <w:textAlignment w:val="top"/>
        <w:rPr>
          <w:color w:val="333333"/>
        </w:rPr>
      </w:pPr>
    </w:p>
    <w:p w14:paraId="2B6D5BF6" w14:textId="3DAAE5DC" w:rsidR="00960895" w:rsidRPr="007434E4" w:rsidRDefault="00653055" w:rsidP="007434E4">
      <w:pPr>
        <w:numPr>
          <w:ilvl w:val="0"/>
          <w:numId w:val="5"/>
        </w:numPr>
        <w:spacing w:line="240" w:lineRule="atLeast"/>
        <w:textAlignment w:val="top"/>
        <w:rPr>
          <w:color w:val="333333"/>
        </w:rPr>
      </w:pPr>
      <w:r w:rsidRPr="007434E4">
        <w:t>Research</w:t>
      </w:r>
      <w:r w:rsidR="007434E4" w:rsidRPr="007434E4">
        <w:t xml:space="preserve"> </w:t>
      </w:r>
      <w:r w:rsidRPr="007434E4">
        <w:t>the</w:t>
      </w:r>
      <w:r w:rsidR="007434E4" w:rsidRPr="007434E4">
        <w:t xml:space="preserve"> </w:t>
      </w:r>
      <w:r w:rsidRPr="007434E4">
        <w:t>account</w:t>
      </w:r>
      <w:r w:rsidR="007434E4" w:rsidRPr="007434E4">
        <w:t xml:space="preserve"> </w:t>
      </w:r>
      <w:r w:rsidRPr="007434E4">
        <w:t>under</w:t>
      </w:r>
      <w:r w:rsidR="007434E4" w:rsidRPr="007434E4">
        <w:t xml:space="preserve"> </w:t>
      </w:r>
      <w:r w:rsidRPr="007434E4">
        <w:t>the</w:t>
      </w:r>
      <w:r w:rsidR="007434E4" w:rsidRPr="007434E4">
        <w:t xml:space="preserve"> </w:t>
      </w:r>
      <w:r w:rsidRPr="007434E4">
        <w:rPr>
          <w:b/>
        </w:rPr>
        <w:t>M</w:t>
      </w:r>
      <w:r w:rsidR="00800BA1">
        <w:rPr>
          <w:b/>
        </w:rPr>
        <w:t>edicare</w:t>
      </w:r>
      <w:r w:rsidR="007434E4" w:rsidRPr="007434E4">
        <w:rPr>
          <w:b/>
        </w:rPr>
        <w:t xml:space="preserve"> </w:t>
      </w:r>
      <w:r w:rsidRPr="007434E4">
        <w:rPr>
          <w:b/>
        </w:rPr>
        <w:t>D</w:t>
      </w:r>
      <w:r w:rsidR="007434E4" w:rsidRPr="007434E4">
        <w:t xml:space="preserve"> </w:t>
      </w:r>
      <w:r w:rsidR="00F84668" w:rsidRPr="00D165ED">
        <w:rPr>
          <w:b/>
          <w:bCs/>
        </w:rPr>
        <w:t xml:space="preserve">Landing Page </w:t>
      </w:r>
      <w:r w:rsidRPr="00D165ED">
        <w:rPr>
          <w:b/>
          <w:bCs/>
        </w:rPr>
        <w:t>in</w:t>
      </w:r>
      <w:r w:rsidR="007434E4" w:rsidRPr="00D165ED">
        <w:rPr>
          <w:b/>
          <w:bCs/>
        </w:rPr>
        <w:t xml:space="preserve"> </w:t>
      </w:r>
      <w:r w:rsidR="00F84668" w:rsidRPr="00D165ED">
        <w:rPr>
          <w:b/>
          <w:bCs/>
        </w:rPr>
        <w:t>Compass</w:t>
      </w:r>
      <w:r w:rsidR="00F84668">
        <w:t xml:space="preserve"> </w:t>
      </w:r>
      <w:r w:rsidRPr="007434E4">
        <w:t>to</w:t>
      </w:r>
      <w:r w:rsidR="007434E4" w:rsidRPr="007434E4">
        <w:t xml:space="preserve"> </w:t>
      </w:r>
      <w:r w:rsidRPr="007434E4">
        <w:t>verify</w:t>
      </w:r>
      <w:r w:rsidR="007434E4" w:rsidRPr="007434E4">
        <w:t xml:space="preserve"> </w:t>
      </w:r>
      <w:r w:rsidRPr="007434E4">
        <w:t>which</w:t>
      </w:r>
      <w:r w:rsidR="007434E4" w:rsidRPr="007434E4">
        <w:t xml:space="preserve"> </w:t>
      </w:r>
      <w:r w:rsidRPr="007434E4">
        <w:t>premium</w:t>
      </w:r>
      <w:r w:rsidR="007434E4" w:rsidRPr="007434E4">
        <w:t xml:space="preserve"> </w:t>
      </w:r>
      <w:r w:rsidRPr="007434E4">
        <w:t>months</w:t>
      </w:r>
      <w:r w:rsidR="007434E4" w:rsidRPr="007434E4">
        <w:t xml:space="preserve"> </w:t>
      </w:r>
      <w:r w:rsidRPr="007434E4">
        <w:t>the</w:t>
      </w:r>
      <w:r w:rsidR="007434E4" w:rsidRPr="007434E4">
        <w:t xml:space="preserve"> </w:t>
      </w:r>
      <w:r w:rsidRPr="007434E4">
        <w:t>beneficiary’s</w:t>
      </w:r>
      <w:r w:rsidR="007434E4" w:rsidRPr="007434E4">
        <w:t xml:space="preserve"> </w:t>
      </w:r>
      <w:r w:rsidRPr="007434E4">
        <w:rPr>
          <w:b/>
        </w:rPr>
        <w:t>Premium</w:t>
      </w:r>
      <w:r w:rsidR="007434E4" w:rsidRPr="007434E4">
        <w:rPr>
          <w:b/>
        </w:rPr>
        <w:t xml:space="preserve"> </w:t>
      </w:r>
      <w:r w:rsidRPr="007434E4">
        <w:rPr>
          <w:b/>
        </w:rPr>
        <w:t>Withhold</w:t>
      </w:r>
      <w:r w:rsidR="007434E4" w:rsidRPr="007434E4">
        <w:rPr>
          <w:b/>
        </w:rPr>
        <w:t xml:space="preserve"> </w:t>
      </w:r>
      <w:r w:rsidRPr="007434E4">
        <w:rPr>
          <w:b/>
        </w:rPr>
        <w:t>Option</w:t>
      </w:r>
      <w:r w:rsidR="007434E4" w:rsidRPr="007434E4">
        <w:rPr>
          <w:b/>
        </w:rPr>
        <w:t xml:space="preserve"> </w:t>
      </w:r>
      <w:r w:rsidRPr="007434E4">
        <w:t>was</w:t>
      </w:r>
      <w:r w:rsidR="007434E4" w:rsidRPr="007434E4">
        <w:t xml:space="preserve"> </w:t>
      </w:r>
      <w:r w:rsidRPr="007434E4">
        <w:rPr>
          <w:b/>
          <w:bCs/>
        </w:rPr>
        <w:t>INV</w:t>
      </w:r>
      <w:r w:rsidRPr="007434E4">
        <w:t>.</w:t>
      </w:r>
    </w:p>
    <w:p w14:paraId="1D6DA77D" w14:textId="77777777" w:rsidR="00912716" w:rsidRPr="007434E4" w:rsidRDefault="00912716" w:rsidP="003B3FBE">
      <w:pPr>
        <w:jc w:val="right"/>
      </w:pPr>
    </w:p>
    <w:p w14:paraId="1176FB42" w14:textId="77777777" w:rsidR="005C3325" w:rsidRDefault="005C3325" w:rsidP="003B3FBE">
      <w:pPr>
        <w:jc w:val="right"/>
      </w:pPr>
    </w:p>
    <w:p w14:paraId="4A1FB651" w14:textId="0DC2D53F" w:rsidR="0021625E" w:rsidRPr="007434E4" w:rsidRDefault="005B1ACE" w:rsidP="003B3FBE">
      <w:pPr>
        <w:jc w:val="right"/>
      </w:pPr>
      <w:hyperlink w:anchor="_top" w:history="1">
        <w:r w:rsidR="00931463" w:rsidRPr="005B1ACE">
          <w:rPr>
            <w:rStyle w:val="Hyperlink"/>
          </w:rPr>
          <w:t>Top</w:t>
        </w:r>
        <w:r w:rsidR="007434E4" w:rsidRPr="005B1ACE">
          <w:rPr>
            <w:rStyle w:val="Hyperlink"/>
          </w:rPr>
          <w:t xml:space="preserve"> </w:t>
        </w:r>
        <w:r w:rsidR="00931463" w:rsidRPr="005B1ACE">
          <w:rPr>
            <w:rStyle w:val="Hyperlink"/>
          </w:rPr>
          <w:t>of</w:t>
        </w:r>
        <w:r w:rsidR="007434E4" w:rsidRPr="005B1ACE">
          <w:rPr>
            <w:rStyle w:val="Hyperlink"/>
          </w:rPr>
          <w:t xml:space="preserve"> </w:t>
        </w:r>
        <w:r w:rsidR="00931463" w:rsidRPr="005B1ACE">
          <w:rPr>
            <w:rStyle w:val="Hyperlink"/>
          </w:rPr>
          <w:t>the</w:t>
        </w:r>
        <w:r w:rsidR="007434E4" w:rsidRPr="005B1ACE">
          <w:rPr>
            <w:rStyle w:val="Hyperlink"/>
          </w:rPr>
          <w:t xml:space="preserve"> </w:t>
        </w:r>
        <w:r w:rsidR="00931463" w:rsidRPr="005B1ACE">
          <w:rPr>
            <w:rStyle w:val="Hyperlink"/>
          </w:rPr>
          <w:t>Document</w:t>
        </w:r>
        <w:bookmarkStart w:id="40" w:name="_ACA_Breast_Cancer"/>
        <w:bookmarkEnd w:id="40"/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AD7AB4" w:rsidRPr="00090305" w14:paraId="0D3985AF" w14:textId="77777777" w:rsidTr="008D5084">
        <w:tc>
          <w:tcPr>
            <w:tcW w:w="5000" w:type="pct"/>
            <w:shd w:val="clear" w:color="auto" w:fill="BFBFBF" w:themeFill="background1" w:themeFillShade="BF"/>
          </w:tcPr>
          <w:p w14:paraId="3DA20F80" w14:textId="77777777" w:rsidR="00AD7AB4" w:rsidRPr="007434E4" w:rsidRDefault="005F372E" w:rsidP="008D508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1" w:name="_Overview"/>
            <w:bookmarkStart w:id="42" w:name="_FAQ"/>
            <w:bookmarkStart w:id="43" w:name="_Toc187657679"/>
            <w:bookmarkEnd w:id="41"/>
            <w:bookmarkEnd w:id="42"/>
            <w:proofErr w:type="spellStart"/>
            <w:r w:rsidRPr="007434E4">
              <w:rPr>
                <w:rFonts w:ascii="Verdana" w:hAnsi="Verdana"/>
                <w:i w:val="0"/>
                <w:iCs w:val="0"/>
              </w:rPr>
              <w:t>SSA</w:t>
            </w:r>
            <w:proofErr w:type="spellEnd"/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Pr="007434E4">
              <w:rPr>
                <w:rFonts w:ascii="Verdana" w:hAnsi="Verdana"/>
                <w:i w:val="0"/>
                <w:iCs w:val="0"/>
              </w:rPr>
              <w:t>Collection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Pr="007434E4">
              <w:rPr>
                <w:rFonts w:ascii="Verdana" w:hAnsi="Verdana"/>
                <w:i w:val="0"/>
                <w:iCs w:val="0"/>
              </w:rPr>
              <w:t>Letter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="00A81A57" w:rsidRPr="007434E4">
              <w:rPr>
                <w:rFonts w:ascii="Verdana" w:hAnsi="Verdana"/>
                <w:i w:val="0"/>
                <w:iCs w:val="0"/>
              </w:rPr>
              <w:t>F</w:t>
            </w:r>
            <w:r w:rsidR="00C827E7" w:rsidRPr="007434E4">
              <w:rPr>
                <w:rFonts w:ascii="Verdana" w:hAnsi="Verdana"/>
                <w:i w:val="0"/>
                <w:iCs w:val="0"/>
              </w:rPr>
              <w:t>requently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="00C827E7" w:rsidRPr="007434E4">
              <w:rPr>
                <w:rFonts w:ascii="Verdana" w:hAnsi="Verdana"/>
                <w:i w:val="0"/>
                <w:iCs w:val="0"/>
              </w:rPr>
              <w:t>Asked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="00C827E7" w:rsidRPr="007434E4">
              <w:rPr>
                <w:rFonts w:ascii="Verdana" w:hAnsi="Verdana"/>
                <w:i w:val="0"/>
                <w:iCs w:val="0"/>
              </w:rPr>
              <w:t>Questions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="00131DB7" w:rsidRPr="007434E4">
              <w:rPr>
                <w:rFonts w:ascii="Verdana" w:hAnsi="Verdana"/>
                <w:i w:val="0"/>
                <w:iCs w:val="0"/>
              </w:rPr>
              <w:t>(for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="00131DB7" w:rsidRPr="007434E4">
              <w:rPr>
                <w:rFonts w:ascii="Verdana" w:hAnsi="Verdana"/>
                <w:i w:val="0"/>
                <w:iCs w:val="0"/>
              </w:rPr>
              <w:t>Premium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="00131DB7" w:rsidRPr="007434E4">
              <w:rPr>
                <w:rFonts w:ascii="Verdana" w:hAnsi="Verdana"/>
                <w:i w:val="0"/>
                <w:iCs w:val="0"/>
              </w:rPr>
              <w:t>Billing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="00131DB7" w:rsidRPr="007434E4">
              <w:rPr>
                <w:rFonts w:ascii="Verdana" w:hAnsi="Verdana"/>
                <w:i w:val="0"/>
                <w:iCs w:val="0"/>
              </w:rPr>
              <w:t>Specialized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="00131DB7" w:rsidRPr="007434E4">
              <w:rPr>
                <w:rFonts w:ascii="Verdana" w:hAnsi="Verdana"/>
                <w:i w:val="0"/>
                <w:iCs w:val="0"/>
              </w:rPr>
              <w:t>Care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="00131DB7" w:rsidRPr="007434E4">
              <w:rPr>
                <w:rFonts w:ascii="Verdana" w:hAnsi="Verdana"/>
                <w:i w:val="0"/>
                <w:iCs w:val="0"/>
              </w:rPr>
              <w:t>Team)</w:t>
            </w:r>
            <w:bookmarkEnd w:id="43"/>
          </w:p>
        </w:tc>
      </w:tr>
    </w:tbl>
    <w:p w14:paraId="72CA386D" w14:textId="77777777" w:rsidR="0021625E" w:rsidRDefault="0021625E" w:rsidP="00F15B7F"/>
    <w:p w14:paraId="52E3B418" w14:textId="77777777" w:rsidR="0059667D" w:rsidRDefault="0059667D" w:rsidP="008D5084">
      <w:pPr>
        <w:spacing w:before="120" w:after="120"/>
      </w:pPr>
      <w:r w:rsidRPr="00090305">
        <w:t>Refer</w:t>
      </w:r>
      <w:r w:rsidR="007434E4">
        <w:t xml:space="preserve"> </w:t>
      </w:r>
      <w:r w:rsidRPr="00090305">
        <w:t>to</w:t>
      </w:r>
      <w:r w:rsidR="007434E4">
        <w:t xml:space="preserve"> </w:t>
      </w:r>
      <w:r w:rsidRPr="00090305">
        <w:t>the</w:t>
      </w:r>
      <w:r w:rsidR="007434E4">
        <w:t xml:space="preserve"> </w:t>
      </w:r>
      <w:r w:rsidRPr="00090305">
        <w:t>below</w:t>
      </w:r>
      <w:r w:rsidR="007434E4">
        <w:t xml:space="preserve"> </w:t>
      </w:r>
      <w:r w:rsidR="00912716">
        <w:t>Frequently</w:t>
      </w:r>
      <w:r w:rsidR="007434E4">
        <w:t xml:space="preserve"> </w:t>
      </w:r>
      <w:r w:rsidR="00912716">
        <w:t>Asked</w:t>
      </w:r>
      <w:r w:rsidR="007434E4">
        <w:t xml:space="preserve"> </w:t>
      </w:r>
      <w:r w:rsidR="00912716">
        <w:t>Questions</w:t>
      </w:r>
      <w:r w:rsidRPr="0009030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4716"/>
        <w:gridCol w:w="6622"/>
      </w:tblGrid>
      <w:tr w:rsidR="009D166F" w:rsidRPr="007434E4" w14:paraId="6F55A942" w14:textId="77777777" w:rsidTr="000303E4">
        <w:trPr>
          <w:trHeight w:val="350"/>
        </w:trPr>
        <w:tc>
          <w:tcPr>
            <w:tcW w:w="1612" w:type="dxa"/>
            <w:shd w:val="clear" w:color="auto" w:fill="D9D9D9" w:themeFill="background1" w:themeFillShade="D9"/>
          </w:tcPr>
          <w:p w14:paraId="768776EE" w14:textId="54E84C5E" w:rsidR="009D166F" w:rsidRPr="007434E4" w:rsidRDefault="009D166F" w:rsidP="008D5084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14:paraId="5DF8FA84" w14:textId="1FE02F68" w:rsidR="009D166F" w:rsidRPr="007434E4" w:rsidRDefault="009D166F" w:rsidP="008D5084">
            <w:pPr>
              <w:spacing w:before="120" w:after="120"/>
              <w:jc w:val="center"/>
              <w:rPr>
                <w:b/>
              </w:rPr>
            </w:pPr>
            <w:r w:rsidRPr="007434E4">
              <w:rPr>
                <w:b/>
              </w:rPr>
              <w:t>Question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3AF8387" w14:textId="77777777" w:rsidR="009D166F" w:rsidRPr="007434E4" w:rsidRDefault="009D166F" w:rsidP="008D5084">
            <w:pPr>
              <w:spacing w:before="120" w:after="120"/>
              <w:jc w:val="center"/>
              <w:rPr>
                <w:b/>
              </w:rPr>
            </w:pPr>
            <w:r w:rsidRPr="007434E4">
              <w:rPr>
                <w:b/>
              </w:rPr>
              <w:t>Answers</w:t>
            </w:r>
          </w:p>
        </w:tc>
      </w:tr>
      <w:tr w:rsidR="009D166F" w:rsidRPr="007434E4" w14:paraId="2CD337B6" w14:textId="77777777" w:rsidTr="000303E4">
        <w:tc>
          <w:tcPr>
            <w:tcW w:w="1612" w:type="dxa"/>
          </w:tcPr>
          <w:p w14:paraId="45A1CFDB" w14:textId="2A7173D2" w:rsidR="009D166F" w:rsidRPr="007434E4" w:rsidRDefault="009D166F" w:rsidP="008D5084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4716" w:type="dxa"/>
          </w:tcPr>
          <w:p w14:paraId="444B334D" w14:textId="241FC956" w:rsidR="009D166F" w:rsidRPr="007434E4" w:rsidRDefault="009D166F" w:rsidP="008D5084">
            <w:pPr>
              <w:spacing w:before="120" w:after="120"/>
              <w:rPr>
                <w:rFonts w:cs="Arial"/>
                <w:b/>
              </w:rPr>
            </w:pPr>
            <w:r w:rsidRPr="007434E4">
              <w:rPr>
                <w:rFonts w:cs="Arial"/>
                <w:b/>
              </w:rPr>
              <w:t xml:space="preserve">Why did I receive this letter if I am set up for </w:t>
            </w:r>
            <w:proofErr w:type="spellStart"/>
            <w:r w:rsidRPr="007434E4">
              <w:rPr>
                <w:rFonts w:cs="Arial"/>
                <w:b/>
              </w:rPr>
              <w:t>SSA</w:t>
            </w:r>
            <w:proofErr w:type="spellEnd"/>
            <w:r w:rsidRPr="007434E4">
              <w:rPr>
                <w:rFonts w:cs="Arial"/>
                <w:b/>
              </w:rPr>
              <w:t>?</w:t>
            </w:r>
          </w:p>
          <w:p w14:paraId="13FBE139" w14:textId="77777777" w:rsidR="009D166F" w:rsidRPr="007434E4" w:rsidRDefault="009D166F" w:rsidP="008D5084">
            <w:pPr>
              <w:spacing w:before="120" w:after="120"/>
              <w:rPr>
                <w:rFonts w:cs="Arial"/>
                <w:b/>
              </w:rPr>
            </w:pPr>
          </w:p>
        </w:tc>
        <w:tc>
          <w:tcPr>
            <w:tcW w:w="0" w:type="auto"/>
          </w:tcPr>
          <w:p w14:paraId="20F6882F" w14:textId="47574727" w:rsidR="009D166F" w:rsidRPr="007434E4" w:rsidRDefault="00557DDA" w:rsidP="008D5084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73E047BC" wp14:editId="4E231027">
                  <wp:extent cx="238158" cy="209579"/>
                  <wp:effectExtent l="0" t="0" r="9525" b="0"/>
                  <wp:docPr id="17631967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196714" name="Picture 176319671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 w:rsidR="009D166F" w:rsidRPr="007434E4">
              <w:rPr>
                <w:rFonts w:cs="Arial"/>
              </w:rPr>
              <w:t xml:space="preserve">You have a balance due for months in which your plan premium was not withheld from your </w:t>
            </w:r>
            <w:proofErr w:type="spellStart"/>
            <w:r w:rsidR="009D166F" w:rsidRPr="007434E4">
              <w:rPr>
                <w:rFonts w:cs="Arial"/>
              </w:rPr>
              <w:t>SSA</w:t>
            </w:r>
            <w:proofErr w:type="spellEnd"/>
            <w:r w:rsidR="009D166F" w:rsidRPr="007434E4">
              <w:rPr>
                <w:rFonts w:cs="Arial"/>
              </w:rPr>
              <w:t xml:space="preserve"> or </w:t>
            </w:r>
            <w:proofErr w:type="spellStart"/>
            <w:r w:rsidR="009D166F" w:rsidRPr="007434E4">
              <w:rPr>
                <w:rFonts w:cs="Arial"/>
              </w:rPr>
              <w:t>RRB</w:t>
            </w:r>
            <w:proofErr w:type="spellEnd"/>
            <w:r w:rsidR="009D166F" w:rsidRPr="007434E4">
              <w:rPr>
                <w:rFonts w:cs="Arial"/>
              </w:rPr>
              <w:t xml:space="preserve"> benefit. </w:t>
            </w:r>
          </w:p>
        </w:tc>
      </w:tr>
      <w:tr w:rsidR="009D166F" w:rsidRPr="007434E4" w14:paraId="6B3A2A4F" w14:textId="77777777" w:rsidTr="000303E4">
        <w:tc>
          <w:tcPr>
            <w:tcW w:w="1612" w:type="dxa"/>
          </w:tcPr>
          <w:p w14:paraId="7F9ACCC5" w14:textId="44811298" w:rsidR="009D166F" w:rsidRPr="007434E4" w:rsidRDefault="009D166F" w:rsidP="008D5084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4716" w:type="dxa"/>
          </w:tcPr>
          <w:p w14:paraId="3E0D0348" w14:textId="7A517F1A" w:rsidR="009D166F" w:rsidRPr="007434E4" w:rsidRDefault="009D166F" w:rsidP="008D5084">
            <w:pPr>
              <w:spacing w:before="120" w:after="120"/>
            </w:pPr>
            <w:r w:rsidRPr="007434E4">
              <w:rPr>
                <w:rFonts w:cs="Arial"/>
                <w:b/>
              </w:rPr>
              <w:t>How much do I owe?</w:t>
            </w:r>
          </w:p>
        </w:tc>
        <w:tc>
          <w:tcPr>
            <w:tcW w:w="0" w:type="auto"/>
          </w:tcPr>
          <w:p w14:paraId="01E5E2CB" w14:textId="60EA9081" w:rsidR="009D166F" w:rsidRPr="007434E4" w:rsidRDefault="000303E4" w:rsidP="008D5084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26E7ABFC" wp14:editId="20BDAE87">
                  <wp:extent cx="238158" cy="209579"/>
                  <wp:effectExtent l="0" t="0" r="9525" b="0"/>
                  <wp:docPr id="1909019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196714" name="Picture 176319671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 w:rsidR="009D166F" w:rsidRPr="007434E4">
              <w:rPr>
                <w:rFonts w:cs="Arial"/>
              </w:rPr>
              <w:t xml:space="preserve">According to your current invoice, the amount owed is </w:t>
            </w:r>
            <w:r>
              <w:rPr>
                <w:rFonts w:cs="Arial"/>
              </w:rPr>
              <w:t>&lt;</w:t>
            </w:r>
            <w:r w:rsidR="009D166F" w:rsidRPr="007434E4">
              <w:rPr>
                <w:rFonts w:cs="Arial"/>
              </w:rPr>
              <w:t>$</w:t>
            </w:r>
            <w:proofErr w:type="spellStart"/>
            <w:r w:rsidR="009D166F" w:rsidRPr="007434E4">
              <w:rPr>
                <w:rFonts w:cs="Arial"/>
              </w:rPr>
              <w:t>xx</w:t>
            </w:r>
            <w:r>
              <w:rPr>
                <w:rFonts w:cs="Arial"/>
              </w:rPr>
              <w:t>.xx</w:t>
            </w:r>
            <w:proofErr w:type="spellEnd"/>
            <w:r>
              <w:rPr>
                <w:rFonts w:cs="Arial"/>
              </w:rPr>
              <w:t>&gt;</w:t>
            </w:r>
            <w:r w:rsidR="009D166F" w:rsidRPr="007434E4">
              <w:rPr>
                <w:rFonts w:cs="Arial"/>
              </w:rPr>
              <w:t>.</w:t>
            </w:r>
          </w:p>
        </w:tc>
      </w:tr>
      <w:tr w:rsidR="009D166F" w:rsidRPr="007434E4" w14:paraId="4AEC873C" w14:textId="77777777" w:rsidTr="000303E4">
        <w:tc>
          <w:tcPr>
            <w:tcW w:w="1612" w:type="dxa"/>
          </w:tcPr>
          <w:p w14:paraId="07A9280F" w14:textId="0F6C330C" w:rsidR="009D166F" w:rsidRPr="007434E4" w:rsidRDefault="009D166F" w:rsidP="008D5084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</w:p>
        </w:tc>
        <w:tc>
          <w:tcPr>
            <w:tcW w:w="4716" w:type="dxa"/>
          </w:tcPr>
          <w:p w14:paraId="31760B1E" w14:textId="21B67C3B" w:rsidR="009D166F" w:rsidRPr="007434E4" w:rsidRDefault="009D166F" w:rsidP="008D5084">
            <w:pPr>
              <w:spacing w:before="120" w:after="120"/>
              <w:rPr>
                <w:rFonts w:cs="Arial"/>
                <w:b/>
              </w:rPr>
            </w:pPr>
            <w:r w:rsidRPr="007434E4">
              <w:rPr>
                <w:rFonts w:cs="Arial"/>
                <w:b/>
              </w:rPr>
              <w:t>When is the amount due?</w:t>
            </w:r>
          </w:p>
        </w:tc>
        <w:tc>
          <w:tcPr>
            <w:tcW w:w="0" w:type="auto"/>
          </w:tcPr>
          <w:p w14:paraId="342001A9" w14:textId="236EF9BB" w:rsidR="009D166F" w:rsidRPr="007434E4" w:rsidRDefault="000303E4" w:rsidP="008D5084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4D88651D" wp14:editId="049BEB52">
                  <wp:extent cx="238158" cy="209579"/>
                  <wp:effectExtent l="0" t="0" r="9525" b="0"/>
                  <wp:docPr id="19037134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196714" name="Picture 176319671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 w:rsidR="009D166F" w:rsidRPr="007434E4">
              <w:rPr>
                <w:rFonts w:cs="Arial"/>
              </w:rPr>
              <w:t>According to your current invoice, the amount is due on &lt;date&gt;.</w:t>
            </w:r>
          </w:p>
        </w:tc>
      </w:tr>
      <w:tr w:rsidR="009D166F" w:rsidRPr="007434E4" w14:paraId="737086CA" w14:textId="77777777" w:rsidTr="000303E4">
        <w:tc>
          <w:tcPr>
            <w:tcW w:w="1612" w:type="dxa"/>
          </w:tcPr>
          <w:p w14:paraId="5BD7F566" w14:textId="3BD896DA" w:rsidR="009D166F" w:rsidRPr="007434E4" w:rsidRDefault="009D166F" w:rsidP="008D5084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4716" w:type="dxa"/>
          </w:tcPr>
          <w:p w14:paraId="6F0CF6A4" w14:textId="736F4C01" w:rsidR="009D166F" w:rsidRPr="007434E4" w:rsidRDefault="009D166F" w:rsidP="008D5084">
            <w:pPr>
              <w:spacing w:before="120" w:after="120"/>
              <w:rPr>
                <w:rFonts w:cs="Arial"/>
                <w:b/>
              </w:rPr>
            </w:pPr>
            <w:r w:rsidRPr="007434E4">
              <w:rPr>
                <w:rFonts w:cs="Arial"/>
                <w:b/>
              </w:rPr>
              <w:t>Which months do I owe a premium for?</w:t>
            </w:r>
          </w:p>
        </w:tc>
        <w:tc>
          <w:tcPr>
            <w:tcW w:w="0" w:type="auto"/>
          </w:tcPr>
          <w:p w14:paraId="5F5ED65B" w14:textId="70D488AC" w:rsidR="009D166F" w:rsidRPr="007434E4" w:rsidRDefault="000303E4" w:rsidP="008D5084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248C33A2" wp14:editId="31A59F26">
                  <wp:extent cx="238158" cy="209579"/>
                  <wp:effectExtent l="0" t="0" r="9525" b="0"/>
                  <wp:docPr id="7989984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196714" name="Picture 176319671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 w:rsidR="009D166F" w:rsidRPr="007434E4">
              <w:rPr>
                <w:rFonts w:cs="Arial"/>
              </w:rPr>
              <w:t>According to your current invoice, you owe a premium for &lt;month&gt;.</w:t>
            </w:r>
          </w:p>
          <w:p w14:paraId="545246BC" w14:textId="77777777" w:rsidR="009D166F" w:rsidRPr="007434E4" w:rsidRDefault="009D166F" w:rsidP="008D5084">
            <w:pPr>
              <w:spacing w:before="120" w:after="120"/>
              <w:rPr>
                <w:rFonts w:cs="Arial"/>
              </w:rPr>
            </w:pPr>
          </w:p>
        </w:tc>
      </w:tr>
      <w:tr w:rsidR="009D166F" w:rsidRPr="007434E4" w14:paraId="334CA60C" w14:textId="77777777" w:rsidTr="000303E4">
        <w:tc>
          <w:tcPr>
            <w:tcW w:w="1612" w:type="dxa"/>
          </w:tcPr>
          <w:p w14:paraId="441465BF" w14:textId="57C51814" w:rsidR="009D166F" w:rsidRPr="007434E4" w:rsidRDefault="009D166F" w:rsidP="008D5084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</w:p>
        </w:tc>
        <w:tc>
          <w:tcPr>
            <w:tcW w:w="4716" w:type="dxa"/>
          </w:tcPr>
          <w:p w14:paraId="3EEFF42F" w14:textId="1BD82A11" w:rsidR="009D166F" w:rsidRPr="007434E4" w:rsidRDefault="009D166F" w:rsidP="008D5084">
            <w:pPr>
              <w:spacing w:before="120" w:after="120"/>
              <w:rPr>
                <w:rFonts w:cs="Arial"/>
                <w:b/>
              </w:rPr>
            </w:pPr>
            <w:r w:rsidRPr="007434E4">
              <w:rPr>
                <w:rFonts w:cs="Arial"/>
                <w:b/>
              </w:rPr>
              <w:t>What if I don’t think that I owe the premium amount on the invoice?</w:t>
            </w:r>
          </w:p>
          <w:p w14:paraId="16779235" w14:textId="77777777" w:rsidR="009D166F" w:rsidRPr="007434E4" w:rsidRDefault="009D166F" w:rsidP="008D5084">
            <w:pPr>
              <w:spacing w:before="120" w:after="120"/>
              <w:rPr>
                <w:rFonts w:cs="Arial"/>
                <w:b/>
              </w:rPr>
            </w:pPr>
          </w:p>
        </w:tc>
        <w:tc>
          <w:tcPr>
            <w:tcW w:w="0" w:type="auto"/>
          </w:tcPr>
          <w:p w14:paraId="0430BAA6" w14:textId="07159DE7" w:rsidR="009D166F" w:rsidRPr="007434E4" w:rsidRDefault="000303E4" w:rsidP="008D5084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63575F69" wp14:editId="29F43DB3">
                  <wp:extent cx="238158" cy="209579"/>
                  <wp:effectExtent l="0" t="0" r="9525" b="0"/>
                  <wp:docPr id="12496300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196714" name="Picture 176319671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 w:rsidR="009D166F" w:rsidRPr="007434E4">
              <w:t>Please allow me to submit a request to have your account researched.</w:t>
            </w:r>
            <w:r w:rsidR="009D166F" w:rsidRPr="007434E4">
              <w:rPr>
                <w:b/>
                <w:bCs/>
              </w:rPr>
              <w:t xml:space="preserve"> </w:t>
            </w:r>
            <w:r w:rsidR="009D166F" w:rsidRPr="007434E4">
              <w:t>A plan representative will contact you once research is complete.</w:t>
            </w:r>
          </w:p>
          <w:p w14:paraId="5C75190B" w14:textId="77777777" w:rsidR="009D166F" w:rsidRPr="007434E4" w:rsidRDefault="009D166F" w:rsidP="008D5084">
            <w:pPr>
              <w:spacing w:before="120" w:after="120"/>
              <w:rPr>
                <w:rFonts w:cs="Arial"/>
              </w:rPr>
            </w:pPr>
          </w:p>
          <w:p w14:paraId="134E9151" w14:textId="3AF3CEEA" w:rsidR="009D166F" w:rsidRPr="007434E4" w:rsidRDefault="009D166F" w:rsidP="008D5084">
            <w:pPr>
              <w:spacing w:before="120" w:after="120"/>
            </w:pPr>
            <w:r w:rsidRPr="007434E4">
              <w:rPr>
                <w:b/>
                <w:bCs/>
              </w:rPr>
              <w:t>Premium Billing Specialized Team Process Note</w:t>
            </w:r>
            <w:r w:rsidRPr="007434E4">
              <w:rPr>
                <w:rFonts w:cs="Arial"/>
                <w:b/>
              </w:rPr>
              <w:t>:</w:t>
            </w:r>
            <w:r w:rsidRPr="007434E4">
              <w:rPr>
                <w:rFonts w:cs="Arial"/>
              </w:rPr>
              <w:t xml:space="preserve">  </w:t>
            </w:r>
            <w:r w:rsidRPr="007434E4">
              <w:t xml:space="preserve">Submit the following </w:t>
            </w:r>
            <w:r>
              <w:t>Support</w:t>
            </w:r>
            <w:r w:rsidRPr="007434E4">
              <w:t xml:space="preserve"> </w:t>
            </w:r>
            <w:r>
              <w:t>T</w:t>
            </w:r>
            <w:r w:rsidRPr="007434E4">
              <w:t>ask:</w:t>
            </w:r>
          </w:p>
          <w:p w14:paraId="48298D7E" w14:textId="77777777" w:rsidR="009D166F" w:rsidRPr="007434E4" w:rsidRDefault="009D166F" w:rsidP="008D5084">
            <w:pPr>
              <w:spacing w:before="120" w:after="120"/>
            </w:pPr>
          </w:p>
          <w:p w14:paraId="7D25F608" w14:textId="3655C2B9" w:rsidR="009D166F" w:rsidRPr="007434E4" w:rsidRDefault="009D166F" w:rsidP="008D5084">
            <w:pPr>
              <w:spacing w:before="120" w:after="120"/>
              <w:ind w:left="720"/>
            </w:pPr>
            <w:r w:rsidRPr="007434E4">
              <w:rPr>
                <w:b/>
                <w:bCs/>
              </w:rPr>
              <w:t xml:space="preserve">Task Category:  </w:t>
            </w:r>
            <w:r w:rsidRPr="00D165ED">
              <w:t>MED D</w:t>
            </w:r>
          </w:p>
          <w:p w14:paraId="345C9A40" w14:textId="77777777" w:rsidR="009D166F" w:rsidRPr="007434E4" w:rsidRDefault="009D166F" w:rsidP="008D5084">
            <w:pPr>
              <w:spacing w:before="120" w:after="120"/>
              <w:ind w:left="720"/>
            </w:pPr>
            <w:r w:rsidRPr="007434E4">
              <w:rPr>
                <w:b/>
                <w:bCs/>
              </w:rPr>
              <w:t xml:space="preserve">Task Type:  </w:t>
            </w:r>
            <w:r w:rsidRPr="007434E4">
              <w:t>Premium Billing Inquiry Medicare D</w:t>
            </w:r>
          </w:p>
          <w:p w14:paraId="5F966124" w14:textId="79EED138" w:rsidR="009D166F" w:rsidRPr="007434E4" w:rsidRDefault="009D166F" w:rsidP="008D5084">
            <w:pPr>
              <w:spacing w:before="120" w:after="120"/>
              <w:ind w:left="720"/>
            </w:pPr>
            <w:r>
              <w:rPr>
                <w:b/>
                <w:bCs/>
              </w:rPr>
              <w:t>Complete all required and applicable fields</w:t>
            </w:r>
          </w:p>
          <w:p w14:paraId="181293C7" w14:textId="5C6D82A7" w:rsidR="009D166F" w:rsidRDefault="009D166F" w:rsidP="008D5084">
            <w:pPr>
              <w:spacing w:before="120" w:after="120"/>
              <w:ind w:left="720"/>
            </w:pPr>
            <w:r w:rsidRPr="007434E4">
              <w:rPr>
                <w:b/>
                <w:bCs/>
              </w:rPr>
              <w:t xml:space="preserve">Amount Disputed: </w:t>
            </w:r>
            <w:r w:rsidR="008D5084">
              <w:rPr>
                <w:b/>
                <w:bCs/>
              </w:rPr>
              <w:t xml:space="preserve"> </w:t>
            </w:r>
            <w:r w:rsidR="00557DDA">
              <w:t>&lt;</w:t>
            </w:r>
            <w:r w:rsidRPr="007434E4">
              <w:t>Enter amount</w:t>
            </w:r>
            <w:r w:rsidR="00557DDA">
              <w:t>&gt;</w:t>
            </w:r>
          </w:p>
          <w:p w14:paraId="0BC41475" w14:textId="05FEF368" w:rsidR="009D166F" w:rsidRPr="007434E4" w:rsidRDefault="009D166F" w:rsidP="008D5084">
            <w:pPr>
              <w:spacing w:before="120" w:after="120"/>
              <w:ind w:left="720"/>
            </w:pPr>
            <w:r w:rsidRPr="007434E4">
              <w:rPr>
                <w:b/>
                <w:bCs/>
              </w:rPr>
              <w:t xml:space="preserve">Reason For Dispute: </w:t>
            </w:r>
            <w:r w:rsidRPr="007434E4">
              <w:t xml:space="preserve"> </w:t>
            </w:r>
            <w:proofErr w:type="spellStart"/>
            <w:r w:rsidRPr="007434E4">
              <w:t>SSA</w:t>
            </w:r>
            <w:proofErr w:type="spellEnd"/>
            <w:r w:rsidRPr="007434E4">
              <w:t xml:space="preserve"> </w:t>
            </w:r>
            <w:r>
              <w:t>RESEARCH</w:t>
            </w:r>
          </w:p>
          <w:p w14:paraId="1BBBFDC8" w14:textId="77777777" w:rsidR="009D166F" w:rsidRPr="007434E4" w:rsidRDefault="009D166F" w:rsidP="008D5084">
            <w:pPr>
              <w:spacing w:before="120" w:after="120"/>
              <w:ind w:left="720"/>
            </w:pPr>
            <w:r w:rsidRPr="007434E4">
              <w:rPr>
                <w:b/>
                <w:bCs/>
              </w:rPr>
              <w:t xml:space="preserve">Task Notes:  </w:t>
            </w:r>
            <w:r w:rsidRPr="007434E4">
              <w:t xml:space="preserve">Document the following: </w:t>
            </w:r>
          </w:p>
          <w:p w14:paraId="160395E2" w14:textId="77777777" w:rsidR="009D166F" w:rsidRPr="007434E4" w:rsidRDefault="009D166F" w:rsidP="008D5084">
            <w:pPr>
              <w:numPr>
                <w:ilvl w:val="0"/>
                <w:numId w:val="4"/>
              </w:numPr>
              <w:spacing w:before="120" w:after="120"/>
            </w:pPr>
            <w:proofErr w:type="spellStart"/>
            <w:r w:rsidRPr="007434E4">
              <w:rPr>
                <w:b/>
                <w:bCs/>
              </w:rPr>
              <w:t>SSR015</w:t>
            </w:r>
            <w:proofErr w:type="spellEnd"/>
            <w:r w:rsidRPr="007434E4">
              <w:rPr>
                <w:b/>
                <w:bCs/>
              </w:rPr>
              <w:t xml:space="preserve">, </w:t>
            </w:r>
            <w:proofErr w:type="spellStart"/>
            <w:r w:rsidRPr="007434E4">
              <w:rPr>
                <w:b/>
                <w:bCs/>
              </w:rPr>
              <w:t>SSA</w:t>
            </w:r>
            <w:proofErr w:type="spellEnd"/>
            <w:r w:rsidRPr="007434E4">
              <w:rPr>
                <w:b/>
                <w:bCs/>
              </w:rPr>
              <w:t xml:space="preserve"> RESEARCH:  </w:t>
            </w:r>
            <w:r w:rsidRPr="007434E4">
              <w:t>Please research amount disputed.</w:t>
            </w:r>
          </w:p>
          <w:p w14:paraId="2299C9BB" w14:textId="77777777" w:rsidR="009D166F" w:rsidRPr="007434E4" w:rsidRDefault="009D166F" w:rsidP="008D5084">
            <w:pPr>
              <w:numPr>
                <w:ilvl w:val="0"/>
                <w:numId w:val="3"/>
              </w:numPr>
              <w:spacing w:before="120" w:after="120"/>
            </w:pPr>
            <w:r w:rsidRPr="007434E4">
              <w:t>Beneficiary’s contact number.</w:t>
            </w:r>
          </w:p>
          <w:p w14:paraId="00DCE17B" w14:textId="77777777" w:rsidR="009D166F" w:rsidRDefault="009D166F" w:rsidP="008D5084">
            <w:pPr>
              <w:spacing w:before="120" w:after="120"/>
            </w:pPr>
          </w:p>
          <w:p w14:paraId="31CA2726" w14:textId="4D92019D" w:rsidR="009D166F" w:rsidRPr="007434E4" w:rsidRDefault="009D166F" w:rsidP="008D5084">
            <w:pPr>
              <w:spacing w:before="120" w:after="120"/>
            </w:pPr>
            <w:bookmarkStart w:id="44" w:name="OLE_LINK2"/>
            <w:r w:rsidRPr="000D6C55">
              <w:rPr>
                <w:b/>
                <w:bCs/>
              </w:rPr>
              <w:t>Note:</w:t>
            </w:r>
            <w:r>
              <w:rPr>
                <w:b/>
                <w:bCs/>
              </w:rPr>
              <w:t xml:space="preserve"> </w:t>
            </w:r>
            <w:r>
              <w:t xml:space="preserve"> When submitting the above task for </w:t>
            </w:r>
            <w:proofErr w:type="spellStart"/>
            <w:r>
              <w:t>SSA</w:t>
            </w:r>
            <w:proofErr w:type="spellEnd"/>
            <w:r>
              <w:t xml:space="preserve"> RESEARCH, your Task Notes MUST include “</w:t>
            </w:r>
            <w:proofErr w:type="spellStart"/>
            <w:r>
              <w:t>SSA</w:t>
            </w:r>
            <w:proofErr w:type="spellEnd"/>
            <w:r>
              <w:t xml:space="preserve"> RESEARCH” and “</w:t>
            </w:r>
            <w:proofErr w:type="spellStart"/>
            <w:r>
              <w:t>SSR015</w:t>
            </w:r>
            <w:proofErr w:type="spellEnd"/>
            <w:r>
              <w:t xml:space="preserve">.” </w:t>
            </w:r>
            <w:bookmarkEnd w:id="44"/>
          </w:p>
        </w:tc>
      </w:tr>
      <w:tr w:rsidR="009D166F" w:rsidRPr="007434E4" w14:paraId="42677636" w14:textId="77777777" w:rsidTr="000303E4">
        <w:tc>
          <w:tcPr>
            <w:tcW w:w="1612" w:type="dxa"/>
          </w:tcPr>
          <w:p w14:paraId="2B16442D" w14:textId="4EC88C5C" w:rsidR="009D166F" w:rsidRPr="007434E4" w:rsidRDefault="009D166F" w:rsidP="008D5084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</w:t>
            </w:r>
          </w:p>
        </w:tc>
        <w:tc>
          <w:tcPr>
            <w:tcW w:w="4716" w:type="dxa"/>
          </w:tcPr>
          <w:p w14:paraId="1E8AF643" w14:textId="7554D3E6" w:rsidR="009D166F" w:rsidRPr="007434E4" w:rsidRDefault="009D166F" w:rsidP="008D5084">
            <w:pPr>
              <w:spacing w:before="120" w:after="120"/>
              <w:rPr>
                <w:rFonts w:cs="Arial"/>
                <w:b/>
              </w:rPr>
            </w:pPr>
            <w:r w:rsidRPr="007434E4">
              <w:rPr>
                <w:rFonts w:cs="Arial"/>
                <w:b/>
              </w:rPr>
              <w:t>Why am I now receiving an invoice for a prior month’s balance?</w:t>
            </w:r>
          </w:p>
        </w:tc>
        <w:tc>
          <w:tcPr>
            <w:tcW w:w="0" w:type="auto"/>
          </w:tcPr>
          <w:p w14:paraId="70D54FE8" w14:textId="7A944087" w:rsidR="009D166F" w:rsidRPr="007434E4" w:rsidRDefault="000303E4" w:rsidP="008D5084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2D6D16EA" wp14:editId="4D14CB2D">
                  <wp:extent cx="238158" cy="209579"/>
                  <wp:effectExtent l="0" t="0" r="9525" b="0"/>
                  <wp:docPr id="12830132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196714" name="Picture 176319671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 w:rsidR="009D166F" w:rsidRPr="007434E4">
              <w:rPr>
                <w:rFonts w:cs="Arial"/>
              </w:rPr>
              <w:t xml:space="preserve">During a recent review of your account, it was identified that you have a balance due prior to </w:t>
            </w:r>
            <w:proofErr w:type="spellStart"/>
            <w:r w:rsidR="009D166F" w:rsidRPr="007434E4">
              <w:rPr>
                <w:rFonts w:cs="Arial"/>
              </w:rPr>
              <w:t>SSA</w:t>
            </w:r>
            <w:proofErr w:type="spellEnd"/>
            <w:r w:rsidR="009D166F" w:rsidRPr="007434E4">
              <w:rPr>
                <w:rFonts w:cs="Arial"/>
              </w:rPr>
              <w:t>/</w:t>
            </w:r>
            <w:proofErr w:type="spellStart"/>
            <w:r w:rsidR="009D166F" w:rsidRPr="007434E4">
              <w:rPr>
                <w:rFonts w:cs="Arial"/>
              </w:rPr>
              <w:t>RRB</w:t>
            </w:r>
            <w:proofErr w:type="spellEnd"/>
            <w:r w:rsidR="009D166F" w:rsidRPr="007434E4">
              <w:rPr>
                <w:rFonts w:cs="Arial"/>
              </w:rPr>
              <w:t xml:space="preserve"> deductions being taken from your Social Security check.</w:t>
            </w:r>
          </w:p>
        </w:tc>
      </w:tr>
      <w:tr w:rsidR="009D166F" w:rsidRPr="007434E4" w14:paraId="00DA368C" w14:textId="77777777" w:rsidTr="000303E4">
        <w:tc>
          <w:tcPr>
            <w:tcW w:w="1612" w:type="dxa"/>
          </w:tcPr>
          <w:p w14:paraId="417B25D4" w14:textId="56CF9AF7" w:rsidR="009D166F" w:rsidRPr="007434E4" w:rsidRDefault="009D166F" w:rsidP="008D5084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</w:t>
            </w:r>
          </w:p>
        </w:tc>
        <w:tc>
          <w:tcPr>
            <w:tcW w:w="4716" w:type="dxa"/>
          </w:tcPr>
          <w:p w14:paraId="162EC412" w14:textId="247C782D" w:rsidR="009D166F" w:rsidRPr="007434E4" w:rsidRDefault="009D166F" w:rsidP="008D5084">
            <w:pPr>
              <w:spacing w:before="120" w:after="120"/>
              <w:rPr>
                <w:rFonts w:cs="Arial"/>
                <w:b/>
              </w:rPr>
            </w:pPr>
            <w:r w:rsidRPr="007434E4">
              <w:rPr>
                <w:rFonts w:cs="Arial"/>
                <w:b/>
              </w:rPr>
              <w:t>Could I make the Payment now?</w:t>
            </w:r>
          </w:p>
        </w:tc>
        <w:tc>
          <w:tcPr>
            <w:tcW w:w="0" w:type="auto"/>
          </w:tcPr>
          <w:p w14:paraId="1B24A0D6" w14:textId="54E2CE4E" w:rsidR="009D166F" w:rsidRPr="007434E4" w:rsidRDefault="000303E4" w:rsidP="008D5084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1C11736F" wp14:editId="64862EC8">
                  <wp:extent cx="238158" cy="209579"/>
                  <wp:effectExtent l="0" t="0" r="9525" b="0"/>
                  <wp:docPr id="15470158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196714" name="Picture 176319671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 xml:space="preserve"> </w:t>
            </w:r>
            <w:r w:rsidR="009D166F" w:rsidRPr="007434E4">
              <w:rPr>
                <w:rFonts w:cs="Arial"/>
              </w:rPr>
              <w:t xml:space="preserve">Yes, I can process a one-time payment for you. </w:t>
            </w:r>
          </w:p>
          <w:p w14:paraId="673AF15B" w14:textId="77777777" w:rsidR="009D166F" w:rsidRPr="007434E4" w:rsidRDefault="009D166F" w:rsidP="008D5084">
            <w:pPr>
              <w:spacing w:before="120" w:after="120"/>
              <w:rPr>
                <w:rFonts w:cs="Arial"/>
              </w:rPr>
            </w:pPr>
          </w:p>
          <w:p w14:paraId="43A3E021" w14:textId="765300E0" w:rsidR="009D166F" w:rsidRPr="007434E4" w:rsidRDefault="009D166F" w:rsidP="008D5084">
            <w:pPr>
              <w:spacing w:before="120" w:after="120"/>
              <w:rPr>
                <w:rFonts w:cs="Arial"/>
                <w:color w:val="1F497D"/>
              </w:rPr>
            </w:pPr>
            <w:r w:rsidRPr="007434E4">
              <w:rPr>
                <w:b/>
                <w:bCs/>
              </w:rPr>
              <w:t>Premium Billing Specialized Team Process Note</w:t>
            </w:r>
            <w:r w:rsidRPr="007434E4">
              <w:rPr>
                <w:rFonts w:cs="Arial"/>
                <w:b/>
              </w:rPr>
              <w:t xml:space="preserve">:  </w:t>
            </w:r>
            <w:r w:rsidRPr="007434E4">
              <w:rPr>
                <w:rFonts w:cs="Arial"/>
              </w:rPr>
              <w:t xml:space="preserve">Advise beneficiary of the payment options. Refer to </w:t>
            </w:r>
            <w:hyperlink r:id="rId15" w:anchor="!/view?docid=b4765dd1-d9b7-4dbe-afd6-0e4f6b509082" w:history="1">
              <w:r w:rsidRPr="0019176F">
                <w:rPr>
                  <w:rStyle w:val="Hyperlink"/>
                  <w:rFonts w:cs="Arial"/>
                </w:rPr>
                <w:t>Aetna Compass MED D - SilverScript - Premium Billing General Information, Processes, &amp; Document Index</w:t>
              </w:r>
            </w:hyperlink>
            <w:r>
              <w:rPr>
                <w:rStyle w:val="Hyperlink"/>
                <w:rFonts w:cs="Arial"/>
              </w:rPr>
              <w:t xml:space="preserve"> (062831)</w:t>
            </w:r>
            <w:r w:rsidRPr="007434E4">
              <w:rPr>
                <w:rFonts w:cs="Arial"/>
                <w:color w:val="000000"/>
              </w:rPr>
              <w:t>.</w:t>
            </w:r>
          </w:p>
        </w:tc>
      </w:tr>
    </w:tbl>
    <w:p w14:paraId="4E6B4331" w14:textId="77777777" w:rsidR="0021625E" w:rsidRDefault="0021625E" w:rsidP="00F15B7F">
      <w:pPr>
        <w:jc w:val="right"/>
      </w:pPr>
    </w:p>
    <w:p w14:paraId="21DB6645" w14:textId="77777777" w:rsidR="005C3325" w:rsidRDefault="005C3325" w:rsidP="00F15B7F">
      <w:pPr>
        <w:jc w:val="right"/>
      </w:pPr>
    </w:p>
    <w:p w14:paraId="03FDA0B2" w14:textId="2DF1F50A" w:rsidR="004A17E3" w:rsidRDefault="005C3325" w:rsidP="00F15B7F">
      <w:pPr>
        <w:jc w:val="right"/>
      </w:pPr>
      <w:hyperlink w:anchor="_top" w:history="1">
        <w:r w:rsidR="00704A4E" w:rsidRPr="005C3325">
          <w:rPr>
            <w:rStyle w:val="Hyperlink"/>
          </w:rPr>
          <w:t>Top</w:t>
        </w:r>
        <w:r w:rsidR="007434E4" w:rsidRPr="005C3325">
          <w:rPr>
            <w:rStyle w:val="Hyperlink"/>
          </w:rPr>
          <w:t xml:space="preserve"> </w:t>
        </w:r>
        <w:r w:rsidR="00704A4E" w:rsidRPr="005C3325">
          <w:rPr>
            <w:rStyle w:val="Hyperlink"/>
          </w:rPr>
          <w:t>of</w:t>
        </w:r>
        <w:r w:rsidR="007434E4" w:rsidRPr="005C3325">
          <w:rPr>
            <w:rStyle w:val="Hyperlink"/>
          </w:rPr>
          <w:t xml:space="preserve"> </w:t>
        </w:r>
        <w:r w:rsidR="00704A4E" w:rsidRPr="005C3325">
          <w:rPr>
            <w:rStyle w:val="Hyperlink"/>
          </w:rPr>
          <w:t>the</w:t>
        </w:r>
        <w:r w:rsidR="007434E4" w:rsidRPr="005C3325">
          <w:rPr>
            <w:rStyle w:val="Hyperlink"/>
          </w:rPr>
          <w:t xml:space="preserve"> </w:t>
        </w:r>
        <w:r w:rsidR="00704A4E" w:rsidRPr="005C3325">
          <w:rPr>
            <w:rStyle w:val="Hyperlink"/>
          </w:rPr>
          <w:t>Document</w:t>
        </w:r>
      </w:hyperlink>
    </w:p>
    <w:p w14:paraId="340A8F34" w14:textId="77777777" w:rsidR="00710E68" w:rsidRPr="00090305" w:rsidRDefault="00710E68" w:rsidP="00F15B7F">
      <w:pPr>
        <w:jc w:val="center"/>
        <w:rPr>
          <w:sz w:val="16"/>
          <w:szCs w:val="16"/>
        </w:rPr>
      </w:pPr>
      <w:bookmarkStart w:id="45" w:name="_Letter"/>
      <w:bookmarkEnd w:id="45"/>
      <w:r w:rsidRPr="00090305">
        <w:rPr>
          <w:sz w:val="16"/>
          <w:szCs w:val="16"/>
        </w:rPr>
        <w:t>Not</w:t>
      </w:r>
      <w:r w:rsidR="007434E4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To</w:t>
      </w:r>
      <w:r w:rsidR="007434E4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Be</w:t>
      </w:r>
      <w:r w:rsidR="007434E4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Reproduced</w:t>
      </w:r>
      <w:r w:rsidR="007434E4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Or</w:t>
      </w:r>
      <w:r w:rsidR="007434E4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Disclosed</w:t>
      </w:r>
      <w:r w:rsidR="007434E4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to</w:t>
      </w:r>
      <w:r w:rsidR="007434E4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Others</w:t>
      </w:r>
      <w:r w:rsidR="007434E4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Without</w:t>
      </w:r>
      <w:r w:rsidR="007434E4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Prior</w:t>
      </w:r>
      <w:r w:rsidR="007434E4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Written</w:t>
      </w:r>
      <w:r w:rsidR="007434E4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Approval</w:t>
      </w:r>
    </w:p>
    <w:p w14:paraId="14247CC2" w14:textId="155B07F9" w:rsidR="005A64DA" w:rsidRPr="0058134F" w:rsidRDefault="00710E68" w:rsidP="00F15B7F">
      <w:pPr>
        <w:jc w:val="center"/>
        <w:rPr>
          <w:sz w:val="16"/>
          <w:szCs w:val="16"/>
        </w:rPr>
      </w:pPr>
      <w:r w:rsidRPr="00090305">
        <w:rPr>
          <w:b/>
          <w:color w:val="000000"/>
          <w:sz w:val="16"/>
          <w:szCs w:val="16"/>
        </w:rPr>
        <w:t>ELECTRONIC</w:t>
      </w:r>
      <w:r w:rsidR="007434E4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DATA</w:t>
      </w:r>
      <w:r w:rsidR="007434E4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=</w:t>
      </w:r>
      <w:r w:rsidR="007434E4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OFFICIAL</w:t>
      </w:r>
      <w:r w:rsidR="007434E4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VERSION</w:t>
      </w:r>
      <w:r w:rsidR="007434E4">
        <w:rPr>
          <w:b/>
          <w:color w:val="000000"/>
          <w:sz w:val="16"/>
          <w:szCs w:val="16"/>
        </w:rPr>
        <w:t xml:space="preserve"> </w:t>
      </w:r>
      <w:r w:rsidR="0087171A">
        <w:rPr>
          <w:b/>
          <w:color w:val="000000"/>
          <w:sz w:val="16"/>
          <w:szCs w:val="16"/>
        </w:rPr>
        <w:t>/</w:t>
      </w:r>
      <w:r w:rsidR="007434E4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PAPER</w:t>
      </w:r>
      <w:r w:rsidR="007434E4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COPY</w:t>
      </w:r>
      <w:r w:rsidR="007434E4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–</w:t>
      </w:r>
      <w:r w:rsidR="007434E4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INFORMATIONAL</w:t>
      </w:r>
      <w:r w:rsidR="007434E4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ONLY</w:t>
      </w:r>
    </w:p>
    <w:sectPr w:rsidR="005A64DA" w:rsidRPr="0058134F" w:rsidSect="00EB1F94">
      <w:footerReference w:type="default" r:id="rId16"/>
      <w:headerReference w:type="first" r:id="rId17"/>
      <w:footerReference w:type="first" r:id="rId1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7152A" w14:textId="77777777" w:rsidR="00EA37C8" w:rsidRDefault="00EA37C8">
      <w:r>
        <w:separator/>
      </w:r>
    </w:p>
  </w:endnote>
  <w:endnote w:type="continuationSeparator" w:id="0">
    <w:p w14:paraId="5CDBC93E" w14:textId="77777777" w:rsidR="00EA37C8" w:rsidRDefault="00EA37C8">
      <w:r>
        <w:continuationSeparator/>
      </w:r>
    </w:p>
  </w:endnote>
  <w:endnote w:type="continuationNotice" w:id="1">
    <w:p w14:paraId="636A2D4B" w14:textId="77777777" w:rsidR="00EA37C8" w:rsidRDefault="00EA37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0D6DC" w14:textId="77777777" w:rsidR="009D04E0" w:rsidRPr="00C32D18" w:rsidRDefault="009D04E0" w:rsidP="00C32D18">
    <w:pPr>
      <w:pStyle w:val="Footer"/>
      <w:jc w:val="right"/>
      <w:rPr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03FDD" w14:textId="77777777" w:rsidR="009D04E0" w:rsidRPr="00CD2229" w:rsidRDefault="009D04E0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1BE965" w14:textId="77777777" w:rsidR="00EA37C8" w:rsidRDefault="00EA37C8">
      <w:r>
        <w:separator/>
      </w:r>
    </w:p>
  </w:footnote>
  <w:footnote w:type="continuationSeparator" w:id="0">
    <w:p w14:paraId="19E29B47" w14:textId="77777777" w:rsidR="00EA37C8" w:rsidRDefault="00EA37C8">
      <w:r>
        <w:continuationSeparator/>
      </w:r>
    </w:p>
  </w:footnote>
  <w:footnote w:type="continuationNotice" w:id="1">
    <w:p w14:paraId="2D12FF89" w14:textId="77777777" w:rsidR="00EA37C8" w:rsidRDefault="00EA37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B94DA" w14:textId="77777777" w:rsidR="009D04E0" w:rsidRDefault="007434E4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8.75pt;height:17.25pt" o:bullet="t">
        <v:imagedata r:id="rId1" o:title="Icon - Important"/>
      </v:shape>
    </w:pict>
  </w:numPicBullet>
  <w:abstractNum w:abstractNumId="0" w15:restartNumberingAfterBreak="0">
    <w:nsid w:val="0B2E15C1"/>
    <w:multiLevelType w:val="hybridMultilevel"/>
    <w:tmpl w:val="68481DD6"/>
    <w:lvl w:ilvl="0" w:tplc="0409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BAC5601"/>
    <w:multiLevelType w:val="hybridMultilevel"/>
    <w:tmpl w:val="2022F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1560D"/>
    <w:multiLevelType w:val="hybridMultilevel"/>
    <w:tmpl w:val="A8CC0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513BA"/>
    <w:multiLevelType w:val="hybridMultilevel"/>
    <w:tmpl w:val="F1665C46"/>
    <w:lvl w:ilvl="0" w:tplc="0409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num w:numId="1" w16cid:durableId="1976834987">
    <w:abstractNumId w:val="1"/>
  </w:num>
  <w:num w:numId="2" w16cid:durableId="699598192">
    <w:abstractNumId w:val="2"/>
  </w:num>
  <w:num w:numId="3" w16cid:durableId="1424646229">
    <w:abstractNumId w:val="0"/>
  </w:num>
  <w:num w:numId="4" w16cid:durableId="1689673789">
    <w:abstractNumId w:val="4"/>
  </w:num>
  <w:num w:numId="5" w16cid:durableId="140183281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7FA6"/>
    <w:rsid w:val="00015A2E"/>
    <w:rsid w:val="000162E3"/>
    <w:rsid w:val="000171FC"/>
    <w:rsid w:val="00020A37"/>
    <w:rsid w:val="000303E4"/>
    <w:rsid w:val="00033583"/>
    <w:rsid w:val="00033864"/>
    <w:rsid w:val="00035BED"/>
    <w:rsid w:val="00037FEC"/>
    <w:rsid w:val="00041794"/>
    <w:rsid w:val="0004181B"/>
    <w:rsid w:val="00047048"/>
    <w:rsid w:val="0005569C"/>
    <w:rsid w:val="00061AD2"/>
    <w:rsid w:val="0006313D"/>
    <w:rsid w:val="000706D4"/>
    <w:rsid w:val="000742AC"/>
    <w:rsid w:val="00075E02"/>
    <w:rsid w:val="00077558"/>
    <w:rsid w:val="00085043"/>
    <w:rsid w:val="000863D4"/>
    <w:rsid w:val="0008665F"/>
    <w:rsid w:val="00090305"/>
    <w:rsid w:val="00095AB5"/>
    <w:rsid w:val="000A3E62"/>
    <w:rsid w:val="000A6B88"/>
    <w:rsid w:val="000B3C4C"/>
    <w:rsid w:val="000B4A3D"/>
    <w:rsid w:val="000B656F"/>
    <w:rsid w:val="000B72DF"/>
    <w:rsid w:val="000C3EDF"/>
    <w:rsid w:val="000C7EB9"/>
    <w:rsid w:val="000D1870"/>
    <w:rsid w:val="000D2E81"/>
    <w:rsid w:val="000D4BA2"/>
    <w:rsid w:val="000D6714"/>
    <w:rsid w:val="000D6C55"/>
    <w:rsid w:val="000E0415"/>
    <w:rsid w:val="000F0D1B"/>
    <w:rsid w:val="000F2667"/>
    <w:rsid w:val="000F54AF"/>
    <w:rsid w:val="000F7587"/>
    <w:rsid w:val="00102FF4"/>
    <w:rsid w:val="00103B82"/>
    <w:rsid w:val="00104CDE"/>
    <w:rsid w:val="00106AC1"/>
    <w:rsid w:val="001135E5"/>
    <w:rsid w:val="00115944"/>
    <w:rsid w:val="00121B9F"/>
    <w:rsid w:val="0012373E"/>
    <w:rsid w:val="00131DB7"/>
    <w:rsid w:val="001360A5"/>
    <w:rsid w:val="001537BE"/>
    <w:rsid w:val="0016273A"/>
    <w:rsid w:val="0017340E"/>
    <w:rsid w:val="001800A4"/>
    <w:rsid w:val="00181B1A"/>
    <w:rsid w:val="00181D94"/>
    <w:rsid w:val="00184035"/>
    <w:rsid w:val="001840D7"/>
    <w:rsid w:val="00184DC9"/>
    <w:rsid w:val="0019130B"/>
    <w:rsid w:val="0019176F"/>
    <w:rsid w:val="001A5256"/>
    <w:rsid w:val="001A6DB8"/>
    <w:rsid w:val="001B3879"/>
    <w:rsid w:val="001C2439"/>
    <w:rsid w:val="001C2D10"/>
    <w:rsid w:val="001D1801"/>
    <w:rsid w:val="001D31C8"/>
    <w:rsid w:val="001E1C6D"/>
    <w:rsid w:val="001E2A02"/>
    <w:rsid w:val="001E6856"/>
    <w:rsid w:val="001E72EA"/>
    <w:rsid w:val="001E7746"/>
    <w:rsid w:val="001F0774"/>
    <w:rsid w:val="001F1218"/>
    <w:rsid w:val="001F5255"/>
    <w:rsid w:val="001F5947"/>
    <w:rsid w:val="002016B4"/>
    <w:rsid w:val="002055CF"/>
    <w:rsid w:val="0021625E"/>
    <w:rsid w:val="00232C66"/>
    <w:rsid w:val="00232CD7"/>
    <w:rsid w:val="00243EBB"/>
    <w:rsid w:val="00247266"/>
    <w:rsid w:val="00251F88"/>
    <w:rsid w:val="002545B8"/>
    <w:rsid w:val="00254BD9"/>
    <w:rsid w:val="00255C6B"/>
    <w:rsid w:val="00265D86"/>
    <w:rsid w:val="002750DC"/>
    <w:rsid w:val="00281A78"/>
    <w:rsid w:val="00281E83"/>
    <w:rsid w:val="00286845"/>
    <w:rsid w:val="00291470"/>
    <w:rsid w:val="00291CE8"/>
    <w:rsid w:val="00296127"/>
    <w:rsid w:val="00296765"/>
    <w:rsid w:val="002A4FF1"/>
    <w:rsid w:val="002A673F"/>
    <w:rsid w:val="002B593E"/>
    <w:rsid w:val="002C005B"/>
    <w:rsid w:val="002C3935"/>
    <w:rsid w:val="002C42DE"/>
    <w:rsid w:val="002C7CA4"/>
    <w:rsid w:val="002D0E97"/>
    <w:rsid w:val="002E1C45"/>
    <w:rsid w:val="002E6E58"/>
    <w:rsid w:val="002F1F92"/>
    <w:rsid w:val="002F4505"/>
    <w:rsid w:val="002F6F9E"/>
    <w:rsid w:val="0030364E"/>
    <w:rsid w:val="00305162"/>
    <w:rsid w:val="00311462"/>
    <w:rsid w:val="003205BE"/>
    <w:rsid w:val="0032244E"/>
    <w:rsid w:val="003238FF"/>
    <w:rsid w:val="0033143E"/>
    <w:rsid w:val="00333530"/>
    <w:rsid w:val="0034318F"/>
    <w:rsid w:val="00343845"/>
    <w:rsid w:val="0034552B"/>
    <w:rsid w:val="003456B7"/>
    <w:rsid w:val="003510E6"/>
    <w:rsid w:val="0036481B"/>
    <w:rsid w:val="00366AB5"/>
    <w:rsid w:val="003725A1"/>
    <w:rsid w:val="00372662"/>
    <w:rsid w:val="00383673"/>
    <w:rsid w:val="003868A2"/>
    <w:rsid w:val="00392A5B"/>
    <w:rsid w:val="003946F2"/>
    <w:rsid w:val="00396093"/>
    <w:rsid w:val="00396EF9"/>
    <w:rsid w:val="003977AD"/>
    <w:rsid w:val="003A0900"/>
    <w:rsid w:val="003A439A"/>
    <w:rsid w:val="003A6D70"/>
    <w:rsid w:val="003A77F9"/>
    <w:rsid w:val="003B095E"/>
    <w:rsid w:val="003B19E0"/>
    <w:rsid w:val="003B1F86"/>
    <w:rsid w:val="003B294B"/>
    <w:rsid w:val="003B3FBE"/>
    <w:rsid w:val="003B7A12"/>
    <w:rsid w:val="003C28EC"/>
    <w:rsid w:val="003C4627"/>
    <w:rsid w:val="003D0600"/>
    <w:rsid w:val="003D0C18"/>
    <w:rsid w:val="003D1148"/>
    <w:rsid w:val="003E2F17"/>
    <w:rsid w:val="003E6C1A"/>
    <w:rsid w:val="003F43F0"/>
    <w:rsid w:val="003F778E"/>
    <w:rsid w:val="003F7E77"/>
    <w:rsid w:val="0040570A"/>
    <w:rsid w:val="0040640A"/>
    <w:rsid w:val="00406DB5"/>
    <w:rsid w:val="00407923"/>
    <w:rsid w:val="00407BC9"/>
    <w:rsid w:val="00410AB6"/>
    <w:rsid w:val="0042336D"/>
    <w:rsid w:val="00434BEA"/>
    <w:rsid w:val="004428E8"/>
    <w:rsid w:val="00457EAE"/>
    <w:rsid w:val="00473F8E"/>
    <w:rsid w:val="004768BE"/>
    <w:rsid w:val="00477F73"/>
    <w:rsid w:val="0048355A"/>
    <w:rsid w:val="00484781"/>
    <w:rsid w:val="00486108"/>
    <w:rsid w:val="00492C91"/>
    <w:rsid w:val="00495EBA"/>
    <w:rsid w:val="00496C11"/>
    <w:rsid w:val="004A17E3"/>
    <w:rsid w:val="004A4449"/>
    <w:rsid w:val="004A74D7"/>
    <w:rsid w:val="004A7972"/>
    <w:rsid w:val="004B009D"/>
    <w:rsid w:val="004B7D2A"/>
    <w:rsid w:val="004C2719"/>
    <w:rsid w:val="004D0AF2"/>
    <w:rsid w:val="004D3C53"/>
    <w:rsid w:val="004D5CAC"/>
    <w:rsid w:val="004E0035"/>
    <w:rsid w:val="004E0FCE"/>
    <w:rsid w:val="004E7BC6"/>
    <w:rsid w:val="004F7F34"/>
    <w:rsid w:val="00505588"/>
    <w:rsid w:val="00512486"/>
    <w:rsid w:val="00513A7E"/>
    <w:rsid w:val="005229FD"/>
    <w:rsid w:val="0052465B"/>
    <w:rsid w:val="00524CDD"/>
    <w:rsid w:val="0054066B"/>
    <w:rsid w:val="00547C68"/>
    <w:rsid w:val="00550ECC"/>
    <w:rsid w:val="00551629"/>
    <w:rsid w:val="00554659"/>
    <w:rsid w:val="00557C22"/>
    <w:rsid w:val="00557DDA"/>
    <w:rsid w:val="00562962"/>
    <w:rsid w:val="00563F76"/>
    <w:rsid w:val="00564947"/>
    <w:rsid w:val="00565A58"/>
    <w:rsid w:val="00567BF4"/>
    <w:rsid w:val="00571985"/>
    <w:rsid w:val="0057356F"/>
    <w:rsid w:val="00574A0C"/>
    <w:rsid w:val="0057711B"/>
    <w:rsid w:val="00577909"/>
    <w:rsid w:val="00577B91"/>
    <w:rsid w:val="00580ECE"/>
    <w:rsid w:val="0058134F"/>
    <w:rsid w:val="00582BFE"/>
    <w:rsid w:val="00582E85"/>
    <w:rsid w:val="00587EE4"/>
    <w:rsid w:val="005910B5"/>
    <w:rsid w:val="00593A73"/>
    <w:rsid w:val="0059667D"/>
    <w:rsid w:val="005A29BB"/>
    <w:rsid w:val="005A35B7"/>
    <w:rsid w:val="005A6118"/>
    <w:rsid w:val="005A64DA"/>
    <w:rsid w:val="005B1722"/>
    <w:rsid w:val="005B1ACE"/>
    <w:rsid w:val="005B446E"/>
    <w:rsid w:val="005C1D83"/>
    <w:rsid w:val="005C3325"/>
    <w:rsid w:val="005E650E"/>
    <w:rsid w:val="005F1FEA"/>
    <w:rsid w:val="005F2D1B"/>
    <w:rsid w:val="005F372E"/>
    <w:rsid w:val="00615C0E"/>
    <w:rsid w:val="006160D2"/>
    <w:rsid w:val="006165BB"/>
    <w:rsid w:val="006200DA"/>
    <w:rsid w:val="0062203F"/>
    <w:rsid w:val="00622D77"/>
    <w:rsid w:val="00627F34"/>
    <w:rsid w:val="00635F80"/>
    <w:rsid w:val="00636B18"/>
    <w:rsid w:val="00637CA1"/>
    <w:rsid w:val="00640B0C"/>
    <w:rsid w:val="00647CDD"/>
    <w:rsid w:val="00653055"/>
    <w:rsid w:val="006561E8"/>
    <w:rsid w:val="00656762"/>
    <w:rsid w:val="0066072D"/>
    <w:rsid w:val="006619AA"/>
    <w:rsid w:val="006620FE"/>
    <w:rsid w:val="00662334"/>
    <w:rsid w:val="0066309A"/>
    <w:rsid w:val="0066617F"/>
    <w:rsid w:val="006679C0"/>
    <w:rsid w:val="0067388C"/>
    <w:rsid w:val="00674262"/>
    <w:rsid w:val="00674A16"/>
    <w:rsid w:val="00687C33"/>
    <w:rsid w:val="00691892"/>
    <w:rsid w:val="00691CA2"/>
    <w:rsid w:val="00691E10"/>
    <w:rsid w:val="00691EC0"/>
    <w:rsid w:val="0069262A"/>
    <w:rsid w:val="00695F13"/>
    <w:rsid w:val="006A0481"/>
    <w:rsid w:val="006B1718"/>
    <w:rsid w:val="006C2714"/>
    <w:rsid w:val="006C653F"/>
    <w:rsid w:val="006C678B"/>
    <w:rsid w:val="006D3E93"/>
    <w:rsid w:val="006E2728"/>
    <w:rsid w:val="006E51A2"/>
    <w:rsid w:val="006F3403"/>
    <w:rsid w:val="006F7699"/>
    <w:rsid w:val="006F7964"/>
    <w:rsid w:val="006F7DFC"/>
    <w:rsid w:val="0070076D"/>
    <w:rsid w:val="00702351"/>
    <w:rsid w:val="00704A4E"/>
    <w:rsid w:val="00704AF2"/>
    <w:rsid w:val="00705AFB"/>
    <w:rsid w:val="0070776C"/>
    <w:rsid w:val="00710E68"/>
    <w:rsid w:val="00713A97"/>
    <w:rsid w:val="00714A73"/>
    <w:rsid w:val="00714BA0"/>
    <w:rsid w:val="00714FCD"/>
    <w:rsid w:val="007160CB"/>
    <w:rsid w:val="00722949"/>
    <w:rsid w:val="0072486A"/>
    <w:rsid w:val="00725B82"/>
    <w:rsid w:val="007269B6"/>
    <w:rsid w:val="00726E7A"/>
    <w:rsid w:val="0073294A"/>
    <w:rsid w:val="00732E52"/>
    <w:rsid w:val="00733E80"/>
    <w:rsid w:val="00736607"/>
    <w:rsid w:val="00736FA5"/>
    <w:rsid w:val="007434E4"/>
    <w:rsid w:val="007476F1"/>
    <w:rsid w:val="00752801"/>
    <w:rsid w:val="007551A9"/>
    <w:rsid w:val="00756224"/>
    <w:rsid w:val="00767057"/>
    <w:rsid w:val="00775CE0"/>
    <w:rsid w:val="00780A82"/>
    <w:rsid w:val="00781C0F"/>
    <w:rsid w:val="00785118"/>
    <w:rsid w:val="00785C47"/>
    <w:rsid w:val="00786BEB"/>
    <w:rsid w:val="00786D71"/>
    <w:rsid w:val="00787AAA"/>
    <w:rsid w:val="00790A43"/>
    <w:rsid w:val="00790C02"/>
    <w:rsid w:val="0079536C"/>
    <w:rsid w:val="007A0118"/>
    <w:rsid w:val="007A0915"/>
    <w:rsid w:val="007A403E"/>
    <w:rsid w:val="007A6E02"/>
    <w:rsid w:val="007A75EA"/>
    <w:rsid w:val="007B710F"/>
    <w:rsid w:val="007C0A91"/>
    <w:rsid w:val="007C2536"/>
    <w:rsid w:val="007C3695"/>
    <w:rsid w:val="007C77DD"/>
    <w:rsid w:val="007E3EA6"/>
    <w:rsid w:val="007E64E5"/>
    <w:rsid w:val="007F04AB"/>
    <w:rsid w:val="007F593C"/>
    <w:rsid w:val="00800BA1"/>
    <w:rsid w:val="00803AE3"/>
    <w:rsid w:val="008042E1"/>
    <w:rsid w:val="00804317"/>
    <w:rsid w:val="00804D63"/>
    <w:rsid w:val="00805669"/>
    <w:rsid w:val="00805A9A"/>
    <w:rsid w:val="00806B9D"/>
    <w:rsid w:val="0080754F"/>
    <w:rsid w:val="00812777"/>
    <w:rsid w:val="0081665F"/>
    <w:rsid w:val="008230FA"/>
    <w:rsid w:val="008233E0"/>
    <w:rsid w:val="00823D54"/>
    <w:rsid w:val="008258A6"/>
    <w:rsid w:val="00826330"/>
    <w:rsid w:val="008308F7"/>
    <w:rsid w:val="008364A0"/>
    <w:rsid w:val="00836F21"/>
    <w:rsid w:val="0084129E"/>
    <w:rsid w:val="00843390"/>
    <w:rsid w:val="00844AB2"/>
    <w:rsid w:val="00846373"/>
    <w:rsid w:val="00846ECB"/>
    <w:rsid w:val="00851210"/>
    <w:rsid w:val="008568AE"/>
    <w:rsid w:val="00857199"/>
    <w:rsid w:val="00857581"/>
    <w:rsid w:val="00860590"/>
    <w:rsid w:val="00861316"/>
    <w:rsid w:val="00861491"/>
    <w:rsid w:val="008614E8"/>
    <w:rsid w:val="00864F8C"/>
    <w:rsid w:val="00866BA0"/>
    <w:rsid w:val="00867EDF"/>
    <w:rsid w:val="00870D5D"/>
    <w:rsid w:val="008714AA"/>
    <w:rsid w:val="0087171A"/>
    <w:rsid w:val="008734D7"/>
    <w:rsid w:val="00875F0D"/>
    <w:rsid w:val="008771B1"/>
    <w:rsid w:val="00877414"/>
    <w:rsid w:val="008777B3"/>
    <w:rsid w:val="00877BCB"/>
    <w:rsid w:val="008825E7"/>
    <w:rsid w:val="00885E56"/>
    <w:rsid w:val="0089071E"/>
    <w:rsid w:val="00895D8E"/>
    <w:rsid w:val="008A03B7"/>
    <w:rsid w:val="008A0881"/>
    <w:rsid w:val="008A335B"/>
    <w:rsid w:val="008A54A5"/>
    <w:rsid w:val="008B01B9"/>
    <w:rsid w:val="008B061E"/>
    <w:rsid w:val="008B301B"/>
    <w:rsid w:val="008B365D"/>
    <w:rsid w:val="008B7BA0"/>
    <w:rsid w:val="008C1DA9"/>
    <w:rsid w:val="008C2197"/>
    <w:rsid w:val="008C3493"/>
    <w:rsid w:val="008D11A6"/>
    <w:rsid w:val="008D1F7B"/>
    <w:rsid w:val="008D2D64"/>
    <w:rsid w:val="008D5084"/>
    <w:rsid w:val="008D729D"/>
    <w:rsid w:val="008E21BE"/>
    <w:rsid w:val="00902E07"/>
    <w:rsid w:val="00902ED5"/>
    <w:rsid w:val="00904548"/>
    <w:rsid w:val="00904880"/>
    <w:rsid w:val="009049B5"/>
    <w:rsid w:val="00912716"/>
    <w:rsid w:val="00913B1B"/>
    <w:rsid w:val="00916CB9"/>
    <w:rsid w:val="00920C5D"/>
    <w:rsid w:val="00924C85"/>
    <w:rsid w:val="00927861"/>
    <w:rsid w:val="009300AE"/>
    <w:rsid w:val="00931463"/>
    <w:rsid w:val="00932A3D"/>
    <w:rsid w:val="00934B4B"/>
    <w:rsid w:val="0093625C"/>
    <w:rsid w:val="00937B3E"/>
    <w:rsid w:val="0094148C"/>
    <w:rsid w:val="00942635"/>
    <w:rsid w:val="00944175"/>
    <w:rsid w:val="00947783"/>
    <w:rsid w:val="00951304"/>
    <w:rsid w:val="00953E1A"/>
    <w:rsid w:val="00953FD1"/>
    <w:rsid w:val="00954FE8"/>
    <w:rsid w:val="0095704D"/>
    <w:rsid w:val="00960895"/>
    <w:rsid w:val="00966C23"/>
    <w:rsid w:val="009671ED"/>
    <w:rsid w:val="00967866"/>
    <w:rsid w:val="009726E0"/>
    <w:rsid w:val="00990822"/>
    <w:rsid w:val="00991C7B"/>
    <w:rsid w:val="00996E65"/>
    <w:rsid w:val="009971FC"/>
    <w:rsid w:val="009A058A"/>
    <w:rsid w:val="009C3087"/>
    <w:rsid w:val="009C381A"/>
    <w:rsid w:val="009C4A31"/>
    <w:rsid w:val="009C4BA5"/>
    <w:rsid w:val="009C4EE3"/>
    <w:rsid w:val="009C5D89"/>
    <w:rsid w:val="009D04E0"/>
    <w:rsid w:val="009D0942"/>
    <w:rsid w:val="009D166F"/>
    <w:rsid w:val="009D29E2"/>
    <w:rsid w:val="009E00C2"/>
    <w:rsid w:val="009E4D3D"/>
    <w:rsid w:val="009F0692"/>
    <w:rsid w:val="009F6FD2"/>
    <w:rsid w:val="009F78D3"/>
    <w:rsid w:val="00A02B43"/>
    <w:rsid w:val="00A055A4"/>
    <w:rsid w:val="00A25484"/>
    <w:rsid w:val="00A317D1"/>
    <w:rsid w:val="00A31F37"/>
    <w:rsid w:val="00A323CE"/>
    <w:rsid w:val="00A416E1"/>
    <w:rsid w:val="00A4732A"/>
    <w:rsid w:val="00A53B6E"/>
    <w:rsid w:val="00A550FC"/>
    <w:rsid w:val="00A55F20"/>
    <w:rsid w:val="00A57D26"/>
    <w:rsid w:val="00A615CE"/>
    <w:rsid w:val="00A65F8A"/>
    <w:rsid w:val="00A66D5F"/>
    <w:rsid w:val="00A67770"/>
    <w:rsid w:val="00A7166B"/>
    <w:rsid w:val="00A71B4C"/>
    <w:rsid w:val="00A72DEB"/>
    <w:rsid w:val="00A816B8"/>
    <w:rsid w:val="00A81A57"/>
    <w:rsid w:val="00A83BA0"/>
    <w:rsid w:val="00A84F18"/>
    <w:rsid w:val="00A85045"/>
    <w:rsid w:val="00A95738"/>
    <w:rsid w:val="00A97B7D"/>
    <w:rsid w:val="00AA2252"/>
    <w:rsid w:val="00AA4825"/>
    <w:rsid w:val="00AB2CBD"/>
    <w:rsid w:val="00AB3270"/>
    <w:rsid w:val="00AB33E1"/>
    <w:rsid w:val="00AB6420"/>
    <w:rsid w:val="00AC02C7"/>
    <w:rsid w:val="00AC1C3B"/>
    <w:rsid w:val="00AC4214"/>
    <w:rsid w:val="00AC632B"/>
    <w:rsid w:val="00AC6E70"/>
    <w:rsid w:val="00AD0B1F"/>
    <w:rsid w:val="00AD1646"/>
    <w:rsid w:val="00AD2228"/>
    <w:rsid w:val="00AD222A"/>
    <w:rsid w:val="00AD22F7"/>
    <w:rsid w:val="00AD7AB4"/>
    <w:rsid w:val="00AF038B"/>
    <w:rsid w:val="00AF38D2"/>
    <w:rsid w:val="00AF5D2F"/>
    <w:rsid w:val="00AF64AE"/>
    <w:rsid w:val="00AF78FA"/>
    <w:rsid w:val="00AF7B7F"/>
    <w:rsid w:val="00B03DB3"/>
    <w:rsid w:val="00B04BD6"/>
    <w:rsid w:val="00B078F6"/>
    <w:rsid w:val="00B21B16"/>
    <w:rsid w:val="00B24ABA"/>
    <w:rsid w:val="00B26045"/>
    <w:rsid w:val="00B37426"/>
    <w:rsid w:val="00B44C55"/>
    <w:rsid w:val="00B46A95"/>
    <w:rsid w:val="00B4784F"/>
    <w:rsid w:val="00B5114C"/>
    <w:rsid w:val="00B5123C"/>
    <w:rsid w:val="00B544C2"/>
    <w:rsid w:val="00B5566F"/>
    <w:rsid w:val="00B630A6"/>
    <w:rsid w:val="00B67B43"/>
    <w:rsid w:val="00B70CC4"/>
    <w:rsid w:val="00B749F4"/>
    <w:rsid w:val="00B75F71"/>
    <w:rsid w:val="00B76064"/>
    <w:rsid w:val="00B8652C"/>
    <w:rsid w:val="00B91017"/>
    <w:rsid w:val="00B92199"/>
    <w:rsid w:val="00B96350"/>
    <w:rsid w:val="00BA0913"/>
    <w:rsid w:val="00BA0987"/>
    <w:rsid w:val="00BA0FE6"/>
    <w:rsid w:val="00BA22B4"/>
    <w:rsid w:val="00BA23E5"/>
    <w:rsid w:val="00BB02DE"/>
    <w:rsid w:val="00BB371A"/>
    <w:rsid w:val="00BB3E97"/>
    <w:rsid w:val="00BB70BC"/>
    <w:rsid w:val="00BC15D2"/>
    <w:rsid w:val="00BC7F54"/>
    <w:rsid w:val="00BD5E06"/>
    <w:rsid w:val="00BD7B25"/>
    <w:rsid w:val="00BE1AFF"/>
    <w:rsid w:val="00BE34F4"/>
    <w:rsid w:val="00BE5425"/>
    <w:rsid w:val="00BF72FD"/>
    <w:rsid w:val="00BF74E9"/>
    <w:rsid w:val="00C008CC"/>
    <w:rsid w:val="00C00D84"/>
    <w:rsid w:val="00C01A68"/>
    <w:rsid w:val="00C027CE"/>
    <w:rsid w:val="00C07515"/>
    <w:rsid w:val="00C16AC2"/>
    <w:rsid w:val="00C2114D"/>
    <w:rsid w:val="00C247CB"/>
    <w:rsid w:val="00C25EF3"/>
    <w:rsid w:val="00C300A8"/>
    <w:rsid w:val="00C32D18"/>
    <w:rsid w:val="00C338F7"/>
    <w:rsid w:val="00C360BD"/>
    <w:rsid w:val="00C428C8"/>
    <w:rsid w:val="00C443A5"/>
    <w:rsid w:val="00C46E84"/>
    <w:rsid w:val="00C47178"/>
    <w:rsid w:val="00C476E1"/>
    <w:rsid w:val="00C52E77"/>
    <w:rsid w:val="00C566B3"/>
    <w:rsid w:val="00C56B84"/>
    <w:rsid w:val="00C62668"/>
    <w:rsid w:val="00C62BD4"/>
    <w:rsid w:val="00C65249"/>
    <w:rsid w:val="00C6602D"/>
    <w:rsid w:val="00C67B32"/>
    <w:rsid w:val="00C70727"/>
    <w:rsid w:val="00C72007"/>
    <w:rsid w:val="00C7233E"/>
    <w:rsid w:val="00C726EB"/>
    <w:rsid w:val="00C754B5"/>
    <w:rsid w:val="00C75C83"/>
    <w:rsid w:val="00C808DF"/>
    <w:rsid w:val="00C80F5D"/>
    <w:rsid w:val="00C827E7"/>
    <w:rsid w:val="00C837BA"/>
    <w:rsid w:val="00C84AF7"/>
    <w:rsid w:val="00C90AF5"/>
    <w:rsid w:val="00C92F85"/>
    <w:rsid w:val="00C95346"/>
    <w:rsid w:val="00CA1218"/>
    <w:rsid w:val="00CA3756"/>
    <w:rsid w:val="00CA3B23"/>
    <w:rsid w:val="00CA62F6"/>
    <w:rsid w:val="00CB0C1D"/>
    <w:rsid w:val="00CC54DA"/>
    <w:rsid w:val="00CC5AA2"/>
    <w:rsid w:val="00CC721A"/>
    <w:rsid w:val="00CD0963"/>
    <w:rsid w:val="00CD5C71"/>
    <w:rsid w:val="00CD5E81"/>
    <w:rsid w:val="00CD628D"/>
    <w:rsid w:val="00CE1479"/>
    <w:rsid w:val="00CE3D42"/>
    <w:rsid w:val="00CE53E6"/>
    <w:rsid w:val="00CE53F7"/>
    <w:rsid w:val="00CE65FD"/>
    <w:rsid w:val="00CE66B6"/>
    <w:rsid w:val="00CE7621"/>
    <w:rsid w:val="00CF3A16"/>
    <w:rsid w:val="00CF539A"/>
    <w:rsid w:val="00CF6131"/>
    <w:rsid w:val="00D03CD1"/>
    <w:rsid w:val="00D0464C"/>
    <w:rsid w:val="00D06EAA"/>
    <w:rsid w:val="00D07859"/>
    <w:rsid w:val="00D07BC8"/>
    <w:rsid w:val="00D10FC4"/>
    <w:rsid w:val="00D1360F"/>
    <w:rsid w:val="00D165ED"/>
    <w:rsid w:val="00D16EE5"/>
    <w:rsid w:val="00D173DC"/>
    <w:rsid w:val="00D24009"/>
    <w:rsid w:val="00D36733"/>
    <w:rsid w:val="00D41209"/>
    <w:rsid w:val="00D42D38"/>
    <w:rsid w:val="00D471B5"/>
    <w:rsid w:val="00D471C4"/>
    <w:rsid w:val="00D478D2"/>
    <w:rsid w:val="00D571DB"/>
    <w:rsid w:val="00D6774D"/>
    <w:rsid w:val="00D7009A"/>
    <w:rsid w:val="00D719A7"/>
    <w:rsid w:val="00D71B3B"/>
    <w:rsid w:val="00D75191"/>
    <w:rsid w:val="00D76195"/>
    <w:rsid w:val="00D80929"/>
    <w:rsid w:val="00D81136"/>
    <w:rsid w:val="00D81EF4"/>
    <w:rsid w:val="00D83A05"/>
    <w:rsid w:val="00D85254"/>
    <w:rsid w:val="00D924AB"/>
    <w:rsid w:val="00D92903"/>
    <w:rsid w:val="00D92FCF"/>
    <w:rsid w:val="00D942C3"/>
    <w:rsid w:val="00DA3C81"/>
    <w:rsid w:val="00DB6663"/>
    <w:rsid w:val="00DB79D9"/>
    <w:rsid w:val="00DC1D2F"/>
    <w:rsid w:val="00DC4FFC"/>
    <w:rsid w:val="00DE127E"/>
    <w:rsid w:val="00DE2D8B"/>
    <w:rsid w:val="00DE6256"/>
    <w:rsid w:val="00DE63E4"/>
    <w:rsid w:val="00DE7938"/>
    <w:rsid w:val="00DE79F7"/>
    <w:rsid w:val="00DF62B2"/>
    <w:rsid w:val="00DF6BE4"/>
    <w:rsid w:val="00E157BC"/>
    <w:rsid w:val="00E20744"/>
    <w:rsid w:val="00E353BF"/>
    <w:rsid w:val="00E35993"/>
    <w:rsid w:val="00E414EC"/>
    <w:rsid w:val="00E50E4A"/>
    <w:rsid w:val="00E55827"/>
    <w:rsid w:val="00E56C3F"/>
    <w:rsid w:val="00E56E11"/>
    <w:rsid w:val="00E650D0"/>
    <w:rsid w:val="00E76334"/>
    <w:rsid w:val="00E80229"/>
    <w:rsid w:val="00E80DF4"/>
    <w:rsid w:val="00E81A75"/>
    <w:rsid w:val="00E91F5F"/>
    <w:rsid w:val="00E9358E"/>
    <w:rsid w:val="00E93D02"/>
    <w:rsid w:val="00EA37C8"/>
    <w:rsid w:val="00EA6523"/>
    <w:rsid w:val="00EB0508"/>
    <w:rsid w:val="00EB12DD"/>
    <w:rsid w:val="00EB153E"/>
    <w:rsid w:val="00EB1F94"/>
    <w:rsid w:val="00EB2C42"/>
    <w:rsid w:val="00EB45F5"/>
    <w:rsid w:val="00EB57EB"/>
    <w:rsid w:val="00EC14CE"/>
    <w:rsid w:val="00EC489B"/>
    <w:rsid w:val="00ED2211"/>
    <w:rsid w:val="00ED50CF"/>
    <w:rsid w:val="00ED6869"/>
    <w:rsid w:val="00EE5945"/>
    <w:rsid w:val="00EF0ADD"/>
    <w:rsid w:val="00F015E4"/>
    <w:rsid w:val="00F016B4"/>
    <w:rsid w:val="00F05B3F"/>
    <w:rsid w:val="00F1152F"/>
    <w:rsid w:val="00F14868"/>
    <w:rsid w:val="00F15B7F"/>
    <w:rsid w:val="00F207B3"/>
    <w:rsid w:val="00F24023"/>
    <w:rsid w:val="00F2756F"/>
    <w:rsid w:val="00F361E2"/>
    <w:rsid w:val="00F36F59"/>
    <w:rsid w:val="00F4067E"/>
    <w:rsid w:val="00F42FC4"/>
    <w:rsid w:val="00F5486B"/>
    <w:rsid w:val="00F626F7"/>
    <w:rsid w:val="00F62BC4"/>
    <w:rsid w:val="00F658E0"/>
    <w:rsid w:val="00F6686D"/>
    <w:rsid w:val="00F70C30"/>
    <w:rsid w:val="00F73EAD"/>
    <w:rsid w:val="00F76350"/>
    <w:rsid w:val="00F81783"/>
    <w:rsid w:val="00F84668"/>
    <w:rsid w:val="00F859B7"/>
    <w:rsid w:val="00F85CD5"/>
    <w:rsid w:val="00F877B4"/>
    <w:rsid w:val="00F91587"/>
    <w:rsid w:val="00FA19A8"/>
    <w:rsid w:val="00FA5C09"/>
    <w:rsid w:val="00FB0924"/>
    <w:rsid w:val="00FB2D67"/>
    <w:rsid w:val="00FB3DBC"/>
    <w:rsid w:val="00FC1C44"/>
    <w:rsid w:val="00FC5995"/>
    <w:rsid w:val="00FD627E"/>
    <w:rsid w:val="00FE0149"/>
    <w:rsid w:val="00FF636B"/>
    <w:rsid w:val="00FF6BD2"/>
    <w:rsid w:val="179ACD86"/>
    <w:rsid w:val="24EEA9FB"/>
    <w:rsid w:val="789BB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64AA28"/>
  <w15:chartTrackingRefBased/>
  <w15:docId w15:val="{2EDD14CD-45AB-46B5-82F7-D16E0BD1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74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link w:val="BlockTextChar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A81A57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F76350"/>
    <w:pPr>
      <w:tabs>
        <w:tab w:val="right" w:leader="dot" w:pos="12950"/>
      </w:tabs>
    </w:pPr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033864"/>
    <w:pPr>
      <w:tabs>
        <w:tab w:val="right" w:leader="dot" w:pos="12950"/>
      </w:tabs>
      <w:spacing w:before="120" w:after="120"/>
    </w:pPr>
  </w:style>
  <w:style w:type="paragraph" w:styleId="BalloonText">
    <w:name w:val="Balloon Text"/>
    <w:basedOn w:val="Normal"/>
    <w:link w:val="BalloonTextChar"/>
    <w:rsid w:val="00C827E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827E7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B92199"/>
    <w:rPr>
      <w:sz w:val="16"/>
      <w:szCs w:val="16"/>
    </w:rPr>
  </w:style>
  <w:style w:type="paragraph" w:styleId="CommentText">
    <w:name w:val="annotation text"/>
    <w:basedOn w:val="Normal"/>
    <w:link w:val="CommentTextChar"/>
    <w:rsid w:val="00B92199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B92199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B92199"/>
    <w:rPr>
      <w:b/>
      <w:bCs/>
    </w:rPr>
  </w:style>
  <w:style w:type="character" w:customStyle="1" w:styleId="CommentSubjectChar">
    <w:name w:val="Comment Subject Char"/>
    <w:link w:val="CommentSubject"/>
    <w:rsid w:val="00B92199"/>
    <w:rPr>
      <w:rFonts w:ascii="Verdana" w:hAnsi="Verdana"/>
      <w:b/>
      <w:bCs/>
    </w:rPr>
  </w:style>
  <w:style w:type="character" w:customStyle="1" w:styleId="BlockTextChar">
    <w:name w:val="Block Text Char"/>
    <w:link w:val="BlockText"/>
    <w:locked/>
    <w:rsid w:val="00550ECC"/>
    <w:rPr>
      <w:rFonts w:ascii="PCS Corporate" w:hAnsi="PCS Corporate"/>
      <w:sz w:val="22"/>
    </w:rPr>
  </w:style>
  <w:style w:type="paragraph" w:styleId="Revision">
    <w:name w:val="Revision"/>
    <w:hidden/>
    <w:uiPriority w:val="99"/>
    <w:semiHidden/>
    <w:rsid w:val="00291470"/>
    <w:rPr>
      <w:rFonts w:ascii="Verdana" w:hAnsi="Verdana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937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F9FEBE-E72C-49FC-8C66-8E008CCA30D6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2.xml><?xml version="1.0" encoding="utf-8"?>
<ds:datastoreItem xmlns:ds="http://schemas.openxmlformats.org/officeDocument/2006/customXml" ds:itemID="{3A57D7F0-A10A-4C1E-A768-1167D5E526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7CC947-A8B7-4E0F-9C62-CD874F1319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9</TotalTime>
  <Pages>1</Pages>
  <Words>660</Words>
  <Characters>3767</Characters>
  <Application>Microsoft Office Word</Application>
  <DocSecurity>2</DocSecurity>
  <Lines>31</Lines>
  <Paragraphs>8</Paragraphs>
  <ScaleCrop>false</ScaleCrop>
  <Company>Caremark</Company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15</cp:revision>
  <cp:lastPrinted>2007-01-03T23:56:00Z</cp:lastPrinted>
  <dcterms:created xsi:type="dcterms:W3CDTF">2025-01-08T21:41:00Z</dcterms:created>
  <dcterms:modified xsi:type="dcterms:W3CDTF">2025-01-13T16:48:00Z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0x010100BFF65EA64E6B344EA2F2A4020CC41A24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2021-12-07T17:41:34Z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3fb12c84-d514-4aab-90f5-9516986ce7eb</vt:lpwstr>
  </property>
  <property fmtid="{D5CDD505-2E9C-101B-9397-08002B2CF9AE}" pid="9" name="MSIP_Label_67599526-06ca-49cc-9fa9-5307800a949a_ContentBits">
    <vt:lpwstr>0</vt:lpwstr>
  </property>
  <property fmtid="{D5CDD505-2E9C-101B-9397-08002B2CF9AE}" pid="10" name="MediaServiceImageTags">
    <vt:lpwstr/>
  </property>
</Properties>
</file>