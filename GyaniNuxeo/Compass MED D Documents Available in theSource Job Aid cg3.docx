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AE5AA" w14:textId="22E670C0" w:rsidR="00DF081B" w:rsidRDefault="00DF081B" w:rsidP="00DF081B">
      <w:pPr>
        <w:pStyle w:val="Heading1"/>
      </w:pPr>
      <w:bookmarkStart w:id="0" w:name="_top"/>
      <w:bookmarkStart w:id="1" w:name="OLE_LINK26"/>
      <w:bookmarkStart w:id="2" w:name="OLE_LINK1"/>
      <w:bookmarkEnd w:id="0"/>
      <w:r>
        <w:t xml:space="preserve">Compass </w:t>
      </w:r>
      <w:r w:rsidR="00E375E3">
        <w:t>MED D</w:t>
      </w:r>
      <w:r>
        <w:t xml:space="preserve"> </w:t>
      </w:r>
      <w:r w:rsidR="00A43D08">
        <w:t xml:space="preserve">- </w:t>
      </w:r>
      <w:r>
        <w:t>Documents Available in theSource</w:t>
      </w:r>
    </w:p>
    <w:p w14:paraId="1515EDEF" w14:textId="77777777" w:rsidR="00292587" w:rsidRPr="00292587" w:rsidRDefault="00292587" w:rsidP="00292587">
      <w:pPr>
        <w:pStyle w:val="Heading4"/>
      </w:pPr>
    </w:p>
    <w:p w14:paraId="5B0E6C11" w14:textId="77777777" w:rsidR="00CB1691" w:rsidRDefault="00CB1691" w:rsidP="00CB1691">
      <w:pPr>
        <w:pStyle w:val="TOC1"/>
      </w:pPr>
    </w:p>
    <w:p w14:paraId="6B4D3413" w14:textId="7D33B346" w:rsidR="003B3A1E" w:rsidRDefault="00CB1691">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\n \p " " \h \z \u \t "Heading 2,1,Heading 3,2" </w:instrText>
      </w:r>
      <w:r>
        <w:fldChar w:fldCharType="separate"/>
      </w:r>
      <w:hyperlink w:anchor="_Toc165307180" w:history="1">
        <w:r w:rsidR="003B3A1E" w:rsidRPr="00381D00">
          <w:rPr>
            <w:rStyle w:val="Hyperlink"/>
            <w:noProof/>
          </w:rPr>
          <w:t>General Information</w:t>
        </w:r>
      </w:hyperlink>
    </w:p>
    <w:p w14:paraId="0BD3AEA6" w14:textId="73537F88" w:rsidR="003B3A1E" w:rsidRDefault="00000000">
      <w:pPr>
        <w:pStyle w:val="TOC1"/>
        <w:rPr>
          <w:rFonts w:asciiTheme="minorHAnsi" w:eastAsiaTheme="minorEastAsia" w:hAnsiTheme="minorHAnsi" w:cstheme="minorBidi"/>
          <w:noProof/>
          <w:kern w:val="2"/>
          <w:sz w:val="22"/>
          <w:szCs w:val="22"/>
          <w14:ligatures w14:val="standardContextual"/>
        </w:rPr>
      </w:pPr>
      <w:hyperlink w:anchor="_Toc165307181" w:history="1">
        <w:r w:rsidR="003B3A1E" w:rsidRPr="00381D00">
          <w:rPr>
            <w:rStyle w:val="Hyperlink"/>
            <w:noProof/>
          </w:rPr>
          <w:t>Frequently Asked Questions</w:t>
        </w:r>
      </w:hyperlink>
    </w:p>
    <w:p w14:paraId="3C29A710" w14:textId="52DFBF97" w:rsidR="00DF081B" w:rsidRDefault="00CB1691" w:rsidP="00DF081B">
      <w:pPr>
        <w:rPr>
          <w:rFonts w:ascii="Calibri Light" w:hAnsi="Calibri Light" w:cs="Calibri Light"/>
        </w:rPr>
      </w:pPr>
      <w:r>
        <w:rPr>
          <w:rFonts w:ascii="Calibri Light" w:hAnsi="Calibri Light" w:cs="Calibri Light"/>
        </w:rPr>
        <w:fldChar w:fldCharType="end"/>
      </w:r>
    </w:p>
    <w:p w14:paraId="3FDF6BE3" w14:textId="77777777" w:rsidR="00292587" w:rsidRDefault="00292587" w:rsidP="00DF081B">
      <w:pPr>
        <w:rPr>
          <w:rFonts w:ascii="Calibri Light" w:hAnsi="Calibri Light" w:cs="Calibri Light"/>
        </w:rPr>
      </w:pPr>
    </w:p>
    <w:p w14:paraId="2E66F564" w14:textId="77777777" w:rsidR="00CB1691" w:rsidRDefault="00CB1691" w:rsidP="00DF081B">
      <w:pPr>
        <w:rPr>
          <w:b/>
          <w:bCs/>
          <w:color w:val="000000"/>
        </w:rPr>
      </w:pPr>
      <w:bookmarkStart w:id="3" w:name="OLE_LINK2"/>
    </w:p>
    <w:p w14:paraId="6551E850" w14:textId="268744CB" w:rsidR="00B7254A" w:rsidRDefault="00B7254A" w:rsidP="00DF081B">
      <w:pPr>
        <w:rPr>
          <w:color w:val="000000"/>
        </w:rPr>
      </w:pPr>
      <w:r>
        <w:rPr>
          <w:b/>
          <w:bCs/>
          <w:color w:val="000000"/>
        </w:rPr>
        <w:t xml:space="preserve">Description:  </w:t>
      </w:r>
      <w:r>
        <w:rPr>
          <w:color w:val="000000"/>
        </w:rPr>
        <w:t>This job aid provides</w:t>
      </w:r>
      <w:r w:rsidR="007D78D6">
        <w:rPr>
          <w:color w:val="000000"/>
        </w:rPr>
        <w:t xml:space="preserve"> general information and answers to frequently asked questions regarding Compass MED D documents becoming available in theSource.</w:t>
      </w:r>
    </w:p>
    <w:p w14:paraId="5D82EABF" w14:textId="77777777" w:rsidR="00292587" w:rsidRDefault="00292587" w:rsidP="00DF081B">
      <w:pPr>
        <w:rPr>
          <w:color w:val="000000"/>
        </w:rPr>
      </w:pPr>
    </w:p>
    <w:p w14:paraId="392C4CEC" w14:textId="77777777" w:rsidR="00CB1691" w:rsidRDefault="00CB1691" w:rsidP="00DF081B">
      <w:pPr>
        <w:rPr>
          <w:color w:val="000000"/>
        </w:rPr>
      </w:pPr>
    </w:p>
    <w:tbl>
      <w:tblPr>
        <w:tblW w:w="5000" w:type="pct"/>
        <w:tblCellMar>
          <w:left w:w="0" w:type="dxa"/>
          <w:right w:w="0" w:type="dxa"/>
        </w:tblCellMar>
        <w:tblLook w:val="04A0" w:firstRow="1" w:lastRow="0" w:firstColumn="1" w:lastColumn="0" w:noHBand="0" w:noVBand="1"/>
      </w:tblPr>
      <w:tblGrid>
        <w:gridCol w:w="12944"/>
      </w:tblGrid>
      <w:tr w:rsidR="00CB1691" w14:paraId="107F356E" w14:textId="77777777" w:rsidTr="00CB1691">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14:paraId="29A74141" w14:textId="13677F76" w:rsidR="00CB1691" w:rsidRPr="000A2714" w:rsidRDefault="00CB1691" w:rsidP="00B145B3">
            <w:pPr>
              <w:pStyle w:val="Heading2"/>
              <w:spacing w:before="120" w:after="120" w:line="294" w:lineRule="atLeast"/>
              <w:ind w:right="312"/>
              <w:rPr>
                <w:i/>
              </w:rPr>
            </w:pPr>
            <w:bookmarkStart w:id="4" w:name="_Toc165307180"/>
            <w:r>
              <w:rPr>
                <w:iCs w:val="0"/>
              </w:rPr>
              <w:t>General Information</w:t>
            </w:r>
            <w:bookmarkEnd w:id="4"/>
          </w:p>
        </w:tc>
      </w:tr>
    </w:tbl>
    <w:p w14:paraId="13361C59" w14:textId="23DBEDC2" w:rsidR="00DF081B" w:rsidRDefault="00CE04F2" w:rsidP="00DF081B">
      <w:pPr>
        <w:rPr>
          <w:color w:val="000000"/>
        </w:rPr>
      </w:pPr>
      <w:r>
        <w:rPr>
          <w:color w:val="000000"/>
        </w:rPr>
        <w:t>Documentation created for the Compass system is now searchable for MED D CCRs in theSource.</w:t>
      </w:r>
      <w:r w:rsidR="00DF081B">
        <w:t xml:space="preserve"> </w:t>
      </w:r>
      <w:bookmarkEnd w:id="3"/>
      <w:r w:rsidRPr="00CE04F2">
        <w:rPr>
          <w:color w:val="000000"/>
        </w:rPr>
        <w:t>This means that</w:t>
      </w:r>
      <w:r w:rsidR="00DF081B" w:rsidRPr="00CE04F2">
        <w:rPr>
          <w:color w:val="000000"/>
        </w:rPr>
        <w:t xml:space="preserve"> your </w:t>
      </w:r>
      <w:r w:rsidR="00DF081B">
        <w:rPr>
          <w:color w:val="000000"/>
        </w:rPr>
        <w:t xml:space="preserve">Search Results will </w:t>
      </w:r>
      <w:r>
        <w:rPr>
          <w:color w:val="000000"/>
        </w:rPr>
        <w:t xml:space="preserve">now </w:t>
      </w:r>
      <w:r w:rsidR="00DF081B">
        <w:rPr>
          <w:color w:val="000000"/>
        </w:rPr>
        <w:t xml:space="preserve">include </w:t>
      </w:r>
      <w:r w:rsidR="005B5FE5">
        <w:rPr>
          <w:color w:val="000000"/>
        </w:rPr>
        <w:t xml:space="preserve">many </w:t>
      </w:r>
      <w:r w:rsidR="00DF081B">
        <w:rPr>
          <w:color w:val="000000"/>
        </w:rPr>
        <w:t xml:space="preserve">document titles that start with “Compass”. </w:t>
      </w:r>
    </w:p>
    <w:p w14:paraId="1DEA4B9D" w14:textId="77777777" w:rsidR="00DF081B" w:rsidRDefault="00DF081B" w:rsidP="00DF081B">
      <w:pPr>
        <w:rPr>
          <w:b/>
          <w:bCs/>
          <w:color w:val="000000"/>
        </w:rPr>
      </w:pPr>
    </w:p>
    <w:p w14:paraId="4063923D" w14:textId="4DC2FCE6" w:rsidR="00DF081B" w:rsidRDefault="00DF081B" w:rsidP="00DF081B">
      <w:pPr>
        <w:ind w:left="360"/>
        <w:rPr>
          <w:color w:val="000000"/>
        </w:rPr>
      </w:pPr>
      <w:r>
        <w:rPr>
          <w:b/>
          <w:bCs/>
          <w:color w:val="000000"/>
        </w:rPr>
        <w:t xml:space="preserve">Example:  </w:t>
      </w:r>
      <w:r>
        <w:rPr>
          <w:color w:val="000000"/>
        </w:rPr>
        <w:t>Searching for “New Rx Request” will return</w:t>
      </w:r>
      <w:r w:rsidR="005739BD">
        <w:rPr>
          <w:color w:val="000000"/>
        </w:rPr>
        <w:t xml:space="preserve"> </w:t>
      </w:r>
      <w:r>
        <w:rPr>
          <w:color w:val="000000"/>
        </w:rPr>
        <w:t>both of the following documents:</w:t>
      </w:r>
    </w:p>
    <w:p w14:paraId="3E371081" w14:textId="77777777" w:rsidR="00C276A9" w:rsidRDefault="00C276A9" w:rsidP="00DF081B">
      <w:pPr>
        <w:ind w:left="360"/>
        <w:rPr>
          <w:color w:val="000000"/>
        </w:rPr>
      </w:pPr>
    </w:p>
    <w:p w14:paraId="46EDFD96" w14:textId="77777777" w:rsidR="00DF081B" w:rsidRDefault="00DF081B" w:rsidP="00DF081B">
      <w:pPr>
        <w:pStyle w:val="ListParagraph"/>
        <w:numPr>
          <w:ilvl w:val="0"/>
          <w:numId w:val="44"/>
        </w:numPr>
        <w:ind w:left="1080"/>
        <w:rPr>
          <w:color w:val="000000"/>
        </w:rPr>
      </w:pPr>
      <w:r>
        <w:rPr>
          <w:color w:val="000000"/>
        </w:rPr>
        <w:t>Obtaining a New Prescription (Rx) for the Member</w:t>
      </w:r>
    </w:p>
    <w:p w14:paraId="33262BA6" w14:textId="77777777" w:rsidR="00DF081B" w:rsidRDefault="00DF081B" w:rsidP="00DF081B">
      <w:pPr>
        <w:pStyle w:val="ListParagraph"/>
        <w:numPr>
          <w:ilvl w:val="0"/>
          <w:numId w:val="44"/>
        </w:numPr>
        <w:ind w:left="1080"/>
        <w:rPr>
          <w:color w:val="000000"/>
        </w:rPr>
      </w:pPr>
      <w:r>
        <w:rPr>
          <w:color w:val="000000"/>
        </w:rPr>
        <w:t xml:space="preserve">Compass - Obtaining a New Prescription (Rx) for the Member (New Rx Request) </w:t>
      </w:r>
    </w:p>
    <w:p w14:paraId="00DAEB93" w14:textId="77777777" w:rsidR="00C276A9" w:rsidRDefault="00C276A9" w:rsidP="00DF081B">
      <w:pPr>
        <w:ind w:left="360"/>
        <w:rPr>
          <w:color w:val="000000"/>
        </w:rPr>
      </w:pPr>
    </w:p>
    <w:p w14:paraId="13B362D6" w14:textId="0AD6A80B" w:rsidR="006372E9" w:rsidRPr="0090566D" w:rsidRDefault="0089257E" w:rsidP="00DF081B">
      <w:pPr>
        <w:rPr>
          <w:color w:val="000000"/>
        </w:rPr>
      </w:pPr>
      <w:r>
        <w:rPr>
          <w:color w:val="000000"/>
        </w:rPr>
        <w:t xml:space="preserve">If you are using Compass, refer to the Compass version of the document. </w:t>
      </w:r>
      <w:r w:rsidR="00DF081B">
        <w:rPr>
          <w:color w:val="000000"/>
        </w:rPr>
        <w:t xml:space="preserve">If you are still using PeopleSafe, do </w:t>
      </w:r>
      <w:r>
        <w:rPr>
          <w:color w:val="000000"/>
        </w:rPr>
        <w:t xml:space="preserve">NOT </w:t>
      </w:r>
      <w:r w:rsidR="00DF081B">
        <w:rPr>
          <w:color w:val="000000"/>
        </w:rPr>
        <w:t>refer to the Compass version of the document.</w:t>
      </w:r>
      <w:r w:rsidR="0090566D">
        <w:rPr>
          <w:color w:val="000000"/>
        </w:rPr>
        <w:t xml:space="preserve"> See the </w:t>
      </w:r>
      <w:r w:rsidR="0090566D" w:rsidRPr="0067659B">
        <w:rPr>
          <w:b/>
          <w:bCs/>
          <w:color w:val="000000"/>
        </w:rPr>
        <w:t>Frequently Asked Questions</w:t>
      </w:r>
      <w:r w:rsidR="0090566D">
        <w:rPr>
          <w:color w:val="000000"/>
        </w:rPr>
        <w:t xml:space="preserve"> below for </w:t>
      </w:r>
      <w:r w:rsidR="00B62A1B">
        <w:rPr>
          <w:color w:val="000000"/>
        </w:rPr>
        <w:t>tips for searching in theSource.</w:t>
      </w:r>
    </w:p>
    <w:p w14:paraId="3611AAAB" w14:textId="77777777" w:rsidR="008C661E" w:rsidRDefault="008C661E" w:rsidP="00DF081B">
      <w:pPr>
        <w:rPr>
          <w:b/>
          <w:bCs/>
          <w:color w:val="000000"/>
        </w:rPr>
      </w:pPr>
    </w:p>
    <w:p w14:paraId="57A45829" w14:textId="3711B131" w:rsidR="00CB1691" w:rsidRPr="00CB1691" w:rsidRDefault="00000000" w:rsidP="00CB1691">
      <w:pPr>
        <w:jc w:val="right"/>
        <w:rPr>
          <w:color w:val="000000"/>
        </w:rPr>
      </w:pPr>
      <w:hyperlink w:anchor="_top" w:history="1">
        <w:r w:rsidR="00CB1691" w:rsidRPr="00CB1691">
          <w:rPr>
            <w:rStyle w:val="Hyperlink"/>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CB1691" w14:paraId="0C77DE32" w14:textId="77777777" w:rsidTr="00B145B3">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14:paraId="5A1FAE8B" w14:textId="6C02C781" w:rsidR="00CB1691" w:rsidRPr="000A2714" w:rsidRDefault="00CB1691" w:rsidP="00B145B3">
            <w:pPr>
              <w:pStyle w:val="Heading2"/>
              <w:spacing w:before="120" w:after="120" w:line="294" w:lineRule="atLeast"/>
              <w:ind w:right="312"/>
              <w:rPr>
                <w:i/>
              </w:rPr>
            </w:pPr>
            <w:bookmarkStart w:id="5" w:name="_Toc165307181"/>
            <w:r>
              <w:rPr>
                <w:iCs w:val="0"/>
              </w:rPr>
              <w:t>Frequently Asked Questions</w:t>
            </w:r>
            <w:bookmarkEnd w:id="5"/>
          </w:p>
        </w:tc>
      </w:tr>
    </w:tbl>
    <w:p w14:paraId="273E2617" w14:textId="77777777" w:rsidR="0067659B" w:rsidRDefault="0067659B" w:rsidP="0067659B"/>
    <w:p w14:paraId="2048C642" w14:textId="7477A87E" w:rsidR="00292587" w:rsidRPr="0067659B" w:rsidRDefault="00292587" w:rsidP="0067659B">
      <w:r>
        <w:t>Refer to the following:</w:t>
      </w:r>
    </w:p>
    <w:tbl>
      <w:tblPr>
        <w:tblStyle w:val="TableGrid"/>
        <w:tblW w:w="5000" w:type="pct"/>
        <w:tblLook w:val="04A0" w:firstRow="1" w:lastRow="0" w:firstColumn="1" w:lastColumn="0" w:noHBand="0" w:noVBand="1"/>
      </w:tblPr>
      <w:tblGrid>
        <w:gridCol w:w="1614"/>
        <w:gridCol w:w="11336"/>
      </w:tblGrid>
      <w:tr w:rsidR="006B0CC6" w14:paraId="4BFA2F73" w14:textId="77777777" w:rsidTr="00780764">
        <w:tc>
          <w:tcPr>
            <w:tcW w:w="1341" w:type="pct"/>
            <w:shd w:val="clear" w:color="auto" w:fill="F2F2F2" w:themeFill="background1" w:themeFillShade="F2"/>
          </w:tcPr>
          <w:bookmarkEnd w:id="1"/>
          <w:bookmarkEnd w:id="2"/>
          <w:p w14:paraId="546BA15D" w14:textId="41D8E969" w:rsidR="006B0CC6" w:rsidRPr="008531D5" w:rsidRDefault="008531D5" w:rsidP="008531D5">
            <w:pPr>
              <w:autoSpaceDE w:val="0"/>
              <w:autoSpaceDN w:val="0"/>
              <w:adjustRightInd w:val="0"/>
              <w:jc w:val="center"/>
              <w:rPr>
                <w:b/>
                <w:bCs/>
                <w:color w:val="000000"/>
              </w:rPr>
            </w:pPr>
            <w:r w:rsidRPr="008531D5">
              <w:rPr>
                <w:b/>
                <w:bCs/>
                <w:color w:val="000000"/>
              </w:rPr>
              <w:t>Question</w:t>
            </w:r>
          </w:p>
        </w:tc>
        <w:tc>
          <w:tcPr>
            <w:tcW w:w="3659" w:type="pct"/>
            <w:shd w:val="clear" w:color="auto" w:fill="F2F2F2" w:themeFill="background1" w:themeFillShade="F2"/>
          </w:tcPr>
          <w:p w14:paraId="401A4C9E" w14:textId="6B3014B1" w:rsidR="006B0CC6" w:rsidRPr="008531D5" w:rsidRDefault="008531D5" w:rsidP="008531D5">
            <w:pPr>
              <w:autoSpaceDE w:val="0"/>
              <w:autoSpaceDN w:val="0"/>
              <w:adjustRightInd w:val="0"/>
              <w:jc w:val="center"/>
              <w:rPr>
                <w:b/>
                <w:bCs/>
                <w:color w:val="000000"/>
              </w:rPr>
            </w:pPr>
            <w:r w:rsidRPr="008531D5">
              <w:rPr>
                <w:b/>
                <w:bCs/>
                <w:color w:val="000000"/>
              </w:rPr>
              <w:t>Answer</w:t>
            </w:r>
          </w:p>
        </w:tc>
      </w:tr>
      <w:tr w:rsidR="006B0CC6" w14:paraId="3E75A4D8" w14:textId="77777777" w:rsidTr="00780764">
        <w:tc>
          <w:tcPr>
            <w:tcW w:w="1341" w:type="pct"/>
          </w:tcPr>
          <w:p w14:paraId="57FB37C0" w14:textId="527F3E9C" w:rsidR="006B0CC6" w:rsidRPr="008531D5" w:rsidRDefault="008531D5" w:rsidP="0080277B">
            <w:pPr>
              <w:autoSpaceDE w:val="0"/>
              <w:autoSpaceDN w:val="0"/>
              <w:adjustRightInd w:val="0"/>
              <w:rPr>
                <w:b/>
                <w:bCs/>
                <w:color w:val="000000"/>
              </w:rPr>
            </w:pPr>
            <w:r w:rsidRPr="008531D5">
              <w:rPr>
                <w:b/>
                <w:bCs/>
                <w:color w:val="000000"/>
              </w:rPr>
              <w:t>What is Compass?</w:t>
            </w:r>
          </w:p>
        </w:tc>
        <w:tc>
          <w:tcPr>
            <w:tcW w:w="3659" w:type="pct"/>
          </w:tcPr>
          <w:p w14:paraId="59DAD36C" w14:textId="77777777" w:rsidR="006B0CC6" w:rsidRDefault="008531D5" w:rsidP="0080277B">
            <w:pPr>
              <w:autoSpaceDE w:val="0"/>
              <w:autoSpaceDN w:val="0"/>
              <w:adjustRightInd w:val="0"/>
              <w:rPr>
                <w:color w:val="000000"/>
              </w:rPr>
            </w:pPr>
            <w:r>
              <w:rPr>
                <w:color w:val="000000"/>
              </w:rPr>
              <w:t>Compass is a new Customer Relationship Manager (CRM) tool in development that will eventually replace PeopleSafe.</w:t>
            </w:r>
          </w:p>
          <w:p w14:paraId="5B96ACF2" w14:textId="4139655A" w:rsidR="008531D5" w:rsidRDefault="008531D5" w:rsidP="0080277B">
            <w:pPr>
              <w:autoSpaceDE w:val="0"/>
              <w:autoSpaceDN w:val="0"/>
              <w:adjustRightInd w:val="0"/>
              <w:rPr>
                <w:color w:val="000000"/>
              </w:rPr>
            </w:pPr>
          </w:p>
        </w:tc>
      </w:tr>
      <w:tr w:rsidR="006B0CC6" w14:paraId="1CC96262" w14:textId="77777777" w:rsidTr="00780764">
        <w:tc>
          <w:tcPr>
            <w:tcW w:w="1341" w:type="pct"/>
          </w:tcPr>
          <w:p w14:paraId="4241BFA5" w14:textId="6866A6AC" w:rsidR="006B0CC6" w:rsidRDefault="008531D5" w:rsidP="0080277B">
            <w:pPr>
              <w:autoSpaceDE w:val="0"/>
              <w:autoSpaceDN w:val="0"/>
              <w:adjustRightInd w:val="0"/>
              <w:rPr>
                <w:color w:val="000000"/>
              </w:rPr>
            </w:pPr>
            <w:r>
              <w:rPr>
                <w:b/>
                <w:bCs/>
                <w:color w:val="000000"/>
              </w:rPr>
              <w:t>Why is this happening now?</w:t>
            </w:r>
          </w:p>
        </w:tc>
        <w:tc>
          <w:tcPr>
            <w:tcW w:w="3659" w:type="pct"/>
          </w:tcPr>
          <w:p w14:paraId="749FFFEE" w14:textId="422A7A34" w:rsidR="006B0CC6" w:rsidRDefault="008531D5" w:rsidP="0080277B">
            <w:pPr>
              <w:autoSpaceDE w:val="0"/>
              <w:autoSpaceDN w:val="0"/>
              <w:adjustRightInd w:val="0"/>
              <w:rPr>
                <w:color w:val="000000"/>
              </w:rPr>
            </w:pPr>
            <w:r>
              <w:rPr>
                <w:color w:val="000000"/>
              </w:rPr>
              <w:t xml:space="preserve">Compass training </w:t>
            </w:r>
            <w:r w:rsidR="00D25A8D">
              <w:rPr>
                <w:color w:val="000000"/>
              </w:rPr>
              <w:t xml:space="preserve">began </w:t>
            </w:r>
            <w:r>
              <w:rPr>
                <w:color w:val="000000"/>
              </w:rPr>
              <w:t>for our MED D CCRs on March 11. This means that some of our CCRs will be using PeopleSafe and some will be using Compass. We need all CCRs to have equal access to the documentation they need.</w:t>
            </w:r>
          </w:p>
          <w:p w14:paraId="6F61FA39" w14:textId="33720FF1" w:rsidR="008531D5" w:rsidRDefault="008531D5" w:rsidP="0080277B">
            <w:pPr>
              <w:autoSpaceDE w:val="0"/>
              <w:autoSpaceDN w:val="0"/>
              <w:adjustRightInd w:val="0"/>
              <w:rPr>
                <w:color w:val="000000"/>
              </w:rPr>
            </w:pPr>
          </w:p>
        </w:tc>
      </w:tr>
      <w:tr w:rsidR="006B0CC6" w14:paraId="277FF31B" w14:textId="77777777" w:rsidTr="00780764">
        <w:tc>
          <w:tcPr>
            <w:tcW w:w="1341" w:type="pct"/>
          </w:tcPr>
          <w:p w14:paraId="6CD3851D" w14:textId="77777777" w:rsidR="008531D5" w:rsidRDefault="008531D5" w:rsidP="008531D5">
            <w:pPr>
              <w:rPr>
                <w:b/>
                <w:bCs/>
                <w:color w:val="000000"/>
              </w:rPr>
            </w:pPr>
            <w:r>
              <w:rPr>
                <w:b/>
                <w:bCs/>
                <w:color w:val="000000"/>
              </w:rPr>
              <w:t>Where can I learn more about Compass?</w:t>
            </w:r>
          </w:p>
          <w:p w14:paraId="74CFFEDF" w14:textId="77777777" w:rsidR="006B0CC6" w:rsidRDefault="006B0CC6" w:rsidP="0080277B">
            <w:pPr>
              <w:autoSpaceDE w:val="0"/>
              <w:autoSpaceDN w:val="0"/>
              <w:adjustRightInd w:val="0"/>
              <w:rPr>
                <w:color w:val="000000"/>
              </w:rPr>
            </w:pPr>
          </w:p>
        </w:tc>
        <w:tc>
          <w:tcPr>
            <w:tcW w:w="3659" w:type="pct"/>
          </w:tcPr>
          <w:p w14:paraId="7FB24609" w14:textId="77777777" w:rsidR="00780764" w:rsidRDefault="008531D5" w:rsidP="00780764">
            <w:pPr>
              <w:pStyle w:val="ListParagraph"/>
              <w:numPr>
                <w:ilvl w:val="0"/>
                <w:numId w:val="45"/>
              </w:numPr>
              <w:rPr>
                <w:color w:val="000000"/>
              </w:rPr>
            </w:pPr>
            <w:r w:rsidRPr="00780764">
              <w:rPr>
                <w:color w:val="000000"/>
              </w:rPr>
              <w:t xml:space="preserve">Please refer to the </w:t>
            </w:r>
            <w:hyperlink r:id="rId11" w:anchor="!/view?docid=9ae80493-a9fc-4372-b53b-d90c596b63ea" w:history="1">
              <w:r w:rsidRPr="00561DE4">
                <w:rPr>
                  <w:rStyle w:val="Hyperlink"/>
                </w:rPr>
                <w:t>Compass Communications Index</w:t>
              </w:r>
            </w:hyperlink>
            <w:r w:rsidRPr="00780764">
              <w:rPr>
                <w:color w:val="000000"/>
              </w:rPr>
              <w:t xml:space="preserve"> for more information.</w:t>
            </w:r>
            <w:r w:rsidR="00780764" w:rsidRPr="00780764">
              <w:rPr>
                <w:color w:val="000000"/>
              </w:rPr>
              <w:t xml:space="preserve"> </w:t>
            </w:r>
          </w:p>
          <w:p w14:paraId="726C2319" w14:textId="77777777" w:rsidR="00780764" w:rsidRPr="00780764" w:rsidRDefault="00780764" w:rsidP="00780764">
            <w:pPr>
              <w:pStyle w:val="ListParagraph"/>
              <w:ind w:left="360"/>
              <w:rPr>
                <w:color w:val="000000"/>
              </w:rPr>
            </w:pPr>
          </w:p>
          <w:p w14:paraId="1B1AB6B6" w14:textId="49912A8D" w:rsidR="008531D5" w:rsidRPr="00780764" w:rsidRDefault="00780764" w:rsidP="00780764">
            <w:pPr>
              <w:pStyle w:val="ListParagraph"/>
              <w:numPr>
                <w:ilvl w:val="0"/>
                <w:numId w:val="45"/>
              </w:numPr>
              <w:rPr>
                <w:color w:val="000000"/>
              </w:rPr>
            </w:pPr>
            <w:r w:rsidRPr="00780764">
              <w:rPr>
                <w:color w:val="000000"/>
              </w:rPr>
              <w:t xml:space="preserve">The Compass versions of our most commonly used MED D work instructions </w:t>
            </w:r>
            <w:r>
              <w:rPr>
                <w:color w:val="000000"/>
              </w:rPr>
              <w:t xml:space="preserve">have been added to the following index:  </w:t>
            </w:r>
            <w:hyperlink r:id="rId12" w:anchor="!/view?docid=45cc9b47-1035-4597-b0ca-52d3109f8c8d" w:history="1">
              <w:r w:rsidRPr="00780764">
                <w:rPr>
                  <w:rStyle w:val="Hyperlink"/>
                </w:rPr>
                <w:t>MED D - Commonly Used Work Instructions Index</w:t>
              </w:r>
            </w:hyperlink>
          </w:p>
          <w:p w14:paraId="6A71B6D5" w14:textId="77777777" w:rsidR="006B0CC6" w:rsidRDefault="006B0CC6" w:rsidP="0080277B">
            <w:pPr>
              <w:autoSpaceDE w:val="0"/>
              <w:autoSpaceDN w:val="0"/>
              <w:adjustRightInd w:val="0"/>
              <w:rPr>
                <w:color w:val="000000"/>
              </w:rPr>
            </w:pPr>
          </w:p>
        </w:tc>
      </w:tr>
      <w:tr w:rsidR="006B0CC6" w14:paraId="278AD6C2" w14:textId="77777777" w:rsidTr="00780764">
        <w:tc>
          <w:tcPr>
            <w:tcW w:w="1341" w:type="pct"/>
          </w:tcPr>
          <w:p w14:paraId="15ACBFBF" w14:textId="586C0A18" w:rsidR="0090566D" w:rsidRDefault="00526B78" w:rsidP="0090566D">
            <w:pPr>
              <w:rPr>
                <w:b/>
                <w:bCs/>
                <w:color w:val="000000"/>
              </w:rPr>
            </w:pPr>
            <w:r>
              <w:rPr>
                <w:b/>
                <w:bCs/>
                <w:color w:val="000000"/>
              </w:rPr>
              <w:t>How can I filter</w:t>
            </w:r>
            <w:r w:rsidR="00C04F09">
              <w:rPr>
                <w:b/>
                <w:bCs/>
                <w:color w:val="000000"/>
              </w:rPr>
              <w:t xml:space="preserve"> my Search Results to show only</w:t>
            </w:r>
            <w:r w:rsidR="0090566D">
              <w:rPr>
                <w:b/>
                <w:bCs/>
                <w:color w:val="000000"/>
              </w:rPr>
              <w:t xml:space="preserve"> Compass</w:t>
            </w:r>
            <w:r w:rsidR="00C04F09">
              <w:rPr>
                <w:b/>
                <w:bCs/>
                <w:color w:val="000000"/>
              </w:rPr>
              <w:t xml:space="preserve"> or PeopleSafe</w:t>
            </w:r>
            <w:r w:rsidR="0090566D">
              <w:rPr>
                <w:b/>
                <w:bCs/>
                <w:color w:val="000000"/>
              </w:rPr>
              <w:t xml:space="preserve"> documents?</w:t>
            </w:r>
          </w:p>
          <w:p w14:paraId="729E1199" w14:textId="77777777" w:rsidR="006B0CC6" w:rsidRDefault="006B0CC6" w:rsidP="0080277B">
            <w:pPr>
              <w:autoSpaceDE w:val="0"/>
              <w:autoSpaceDN w:val="0"/>
              <w:adjustRightInd w:val="0"/>
              <w:rPr>
                <w:color w:val="000000"/>
              </w:rPr>
            </w:pPr>
          </w:p>
        </w:tc>
        <w:tc>
          <w:tcPr>
            <w:tcW w:w="3659" w:type="pct"/>
          </w:tcPr>
          <w:p w14:paraId="7F5C9790" w14:textId="77777777" w:rsidR="0090566D" w:rsidRDefault="0090566D" w:rsidP="0090566D">
            <w:pPr>
              <w:rPr>
                <w:color w:val="000000"/>
              </w:rPr>
            </w:pPr>
            <w:r>
              <w:rPr>
                <w:color w:val="000000"/>
              </w:rPr>
              <w:t xml:space="preserve">You can use the existing </w:t>
            </w:r>
            <w:r>
              <w:rPr>
                <w:b/>
                <w:bCs/>
                <w:color w:val="000000"/>
              </w:rPr>
              <w:t xml:space="preserve">System </w:t>
            </w:r>
            <w:r>
              <w:rPr>
                <w:color w:val="000000"/>
              </w:rPr>
              <w:t xml:space="preserve">search filter to narrow down your Search Results. </w:t>
            </w:r>
          </w:p>
          <w:p w14:paraId="1AF8C22C" w14:textId="77777777" w:rsidR="0090566D" w:rsidRDefault="0090566D" w:rsidP="0090566D">
            <w:pPr>
              <w:rPr>
                <w:color w:val="000000"/>
              </w:rPr>
            </w:pPr>
          </w:p>
          <w:p w14:paraId="06A10E9C" w14:textId="13CDB7FD" w:rsidR="0090566D" w:rsidRDefault="0090566D" w:rsidP="0090566D">
            <w:pPr>
              <w:rPr>
                <w:color w:val="000000"/>
              </w:rPr>
            </w:pPr>
            <w:r>
              <w:rPr>
                <w:color w:val="000000"/>
              </w:rPr>
              <w:t xml:space="preserve">From the Search Results page, expand the </w:t>
            </w:r>
            <w:r>
              <w:rPr>
                <w:b/>
                <w:bCs/>
                <w:color w:val="000000"/>
              </w:rPr>
              <w:t xml:space="preserve">System </w:t>
            </w:r>
            <w:r>
              <w:rPr>
                <w:color w:val="000000"/>
              </w:rPr>
              <w:t xml:space="preserve">section in the right sidebar. Then click the </w:t>
            </w:r>
            <w:r>
              <w:rPr>
                <w:b/>
                <w:bCs/>
                <w:color w:val="000000"/>
              </w:rPr>
              <w:t xml:space="preserve">Compass </w:t>
            </w:r>
            <w:r w:rsidR="00C04F09" w:rsidRPr="00C04F09">
              <w:rPr>
                <w:color w:val="000000"/>
              </w:rPr>
              <w:t xml:space="preserve">or </w:t>
            </w:r>
            <w:r w:rsidR="00C04F09">
              <w:rPr>
                <w:b/>
                <w:bCs/>
                <w:color w:val="000000"/>
              </w:rPr>
              <w:t xml:space="preserve">PeopleSafe </w:t>
            </w:r>
            <w:r>
              <w:rPr>
                <w:color w:val="000000"/>
              </w:rPr>
              <w:t>checkbox</w:t>
            </w:r>
            <w:r w:rsidR="00C04F09">
              <w:rPr>
                <w:color w:val="000000"/>
              </w:rPr>
              <w:t>, depending on which documents you want to view</w:t>
            </w:r>
            <w:r>
              <w:rPr>
                <w:color w:val="000000"/>
              </w:rPr>
              <w:t>:</w:t>
            </w:r>
          </w:p>
          <w:p w14:paraId="6BBA2460" w14:textId="77777777" w:rsidR="0090566D" w:rsidRDefault="0090566D" w:rsidP="0090566D">
            <w:pPr>
              <w:rPr>
                <w:color w:val="000000"/>
              </w:rPr>
            </w:pPr>
          </w:p>
          <w:p w14:paraId="5F126F6F" w14:textId="77777777" w:rsidR="0090566D" w:rsidRDefault="0090566D" w:rsidP="0090566D">
            <w:pPr>
              <w:jc w:val="center"/>
              <w:rPr>
                <w:color w:val="000000"/>
              </w:rPr>
            </w:pPr>
            <w:r>
              <w:rPr>
                <w:noProof/>
              </w:rPr>
              <w:drawing>
                <wp:inline distT="0" distB="0" distL="0" distR="0" wp14:anchorId="6149D934" wp14:editId="79063949">
                  <wp:extent cx="8229600" cy="3168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3168525"/>
                          </a:xfrm>
                          <a:prstGeom prst="rect">
                            <a:avLst/>
                          </a:prstGeom>
                        </pic:spPr>
                      </pic:pic>
                    </a:graphicData>
                  </a:graphic>
                </wp:inline>
              </w:drawing>
            </w:r>
          </w:p>
          <w:p w14:paraId="4F0311C7" w14:textId="77777777" w:rsidR="00292587" w:rsidRPr="00D5754E" w:rsidRDefault="00292587" w:rsidP="0090566D">
            <w:pPr>
              <w:jc w:val="center"/>
              <w:rPr>
                <w:color w:val="000000"/>
              </w:rPr>
            </w:pPr>
          </w:p>
          <w:p w14:paraId="3515FCAA" w14:textId="77777777" w:rsidR="006B0CC6" w:rsidRDefault="006B0CC6" w:rsidP="0080277B">
            <w:pPr>
              <w:autoSpaceDE w:val="0"/>
              <w:autoSpaceDN w:val="0"/>
              <w:adjustRightInd w:val="0"/>
              <w:rPr>
                <w:color w:val="000000"/>
              </w:rPr>
            </w:pPr>
          </w:p>
        </w:tc>
      </w:tr>
      <w:tr w:rsidR="006B0CC6" w14:paraId="0C8129AA" w14:textId="77777777" w:rsidTr="00780764">
        <w:tc>
          <w:tcPr>
            <w:tcW w:w="1341" w:type="pct"/>
          </w:tcPr>
          <w:p w14:paraId="0934971C" w14:textId="77777777" w:rsidR="0090566D" w:rsidRPr="006372E9" w:rsidRDefault="0090566D" w:rsidP="0090566D">
            <w:pPr>
              <w:rPr>
                <w:b/>
                <w:bCs/>
                <w:color w:val="000000"/>
              </w:rPr>
            </w:pPr>
            <w:r>
              <w:rPr>
                <w:b/>
                <w:bCs/>
                <w:color w:val="000000"/>
              </w:rPr>
              <w:t>What if I don’t want to see ANY Compass documents in my Search Results?</w:t>
            </w:r>
          </w:p>
          <w:p w14:paraId="145D9184" w14:textId="77777777" w:rsidR="006B0CC6" w:rsidRDefault="006B0CC6" w:rsidP="0080277B">
            <w:pPr>
              <w:autoSpaceDE w:val="0"/>
              <w:autoSpaceDN w:val="0"/>
              <w:adjustRightInd w:val="0"/>
              <w:rPr>
                <w:color w:val="000000"/>
              </w:rPr>
            </w:pPr>
          </w:p>
        </w:tc>
        <w:tc>
          <w:tcPr>
            <w:tcW w:w="3659" w:type="pct"/>
          </w:tcPr>
          <w:p w14:paraId="3C1AFED9" w14:textId="007780D0" w:rsidR="00C04F09" w:rsidRDefault="00133577" w:rsidP="0080277B">
            <w:pPr>
              <w:autoSpaceDE w:val="0"/>
              <w:autoSpaceDN w:val="0"/>
              <w:adjustRightInd w:val="0"/>
            </w:pPr>
            <w:r>
              <w:t>O</w:t>
            </w:r>
            <w:r w:rsidR="0090566D">
              <w:t xml:space="preserve">nly if you absolutely do not want to see any Compass documents, </w:t>
            </w:r>
            <w:r w:rsidR="00526B78">
              <w:t>you can exclude all documents that contain the word “Compass”.</w:t>
            </w:r>
          </w:p>
          <w:p w14:paraId="319AC694" w14:textId="77777777" w:rsidR="00CE5905" w:rsidRDefault="00CE5905" w:rsidP="0080277B">
            <w:pPr>
              <w:autoSpaceDE w:val="0"/>
              <w:autoSpaceDN w:val="0"/>
              <w:adjustRightInd w:val="0"/>
            </w:pPr>
          </w:p>
          <w:p w14:paraId="546825CF" w14:textId="2CE4F96F" w:rsidR="006B0CC6" w:rsidRDefault="00A43D08" w:rsidP="0080277B">
            <w:pPr>
              <w:autoSpaceDE w:val="0"/>
              <w:autoSpaceDN w:val="0"/>
              <w:adjustRightInd w:val="0"/>
            </w:pPr>
            <w:r>
              <w:pict w14:anchorId="236BF6D5">
                <v:shape id="_x0000_i1026" type="#_x0000_t75" style="width:18.7pt;height:16.85pt;visibility:visible;mso-wrap-style:square">
                  <v:imagedata r:id="rId14" o:title=""/>
                </v:shape>
              </w:pict>
            </w:r>
            <w:r w:rsidR="0090566D">
              <w:t xml:space="preserve"> </w:t>
            </w:r>
            <w:r w:rsidR="00CE5905" w:rsidRPr="00CE5905">
              <w:rPr>
                <w:b/>
                <w:bCs/>
              </w:rPr>
              <w:t xml:space="preserve">The following Search method </w:t>
            </w:r>
            <w:r w:rsidR="0090566D" w:rsidRPr="00CE5905">
              <w:rPr>
                <w:b/>
                <w:bCs/>
              </w:rPr>
              <w:t>is NOT intended for frequent use.</w:t>
            </w:r>
          </w:p>
          <w:p w14:paraId="7082325E" w14:textId="77777777" w:rsidR="00DF43A0" w:rsidRDefault="00DF43A0" w:rsidP="0080277B">
            <w:pPr>
              <w:autoSpaceDE w:val="0"/>
              <w:autoSpaceDN w:val="0"/>
              <w:adjustRightInd w:val="0"/>
            </w:pPr>
          </w:p>
          <w:p w14:paraId="21AE666C" w14:textId="7FB7A360" w:rsidR="00CE5905" w:rsidRDefault="00DF43A0" w:rsidP="0080277B">
            <w:pPr>
              <w:autoSpaceDE w:val="0"/>
              <w:autoSpaceDN w:val="0"/>
              <w:adjustRightInd w:val="0"/>
            </w:pPr>
            <w:r>
              <w:t>I</w:t>
            </w:r>
            <w:r w:rsidR="00CE5905">
              <w:t xml:space="preserve">nclude “-Compass” in the search bar before pressing </w:t>
            </w:r>
            <w:r w:rsidR="00CE5905" w:rsidRPr="0013668C">
              <w:rPr>
                <w:b/>
                <w:bCs/>
              </w:rPr>
              <w:t>Enter</w:t>
            </w:r>
            <w:r w:rsidRPr="00DF43A0">
              <w:t>:</w:t>
            </w:r>
          </w:p>
          <w:p w14:paraId="39BAA734" w14:textId="77777777" w:rsidR="00DF43A0" w:rsidRDefault="00DF43A0" w:rsidP="0080277B">
            <w:pPr>
              <w:autoSpaceDE w:val="0"/>
              <w:autoSpaceDN w:val="0"/>
              <w:adjustRightInd w:val="0"/>
            </w:pPr>
          </w:p>
          <w:p w14:paraId="58817541" w14:textId="77777777" w:rsidR="00DF43A0" w:rsidRDefault="00DF43A0" w:rsidP="00CB1691">
            <w:pPr>
              <w:autoSpaceDE w:val="0"/>
              <w:autoSpaceDN w:val="0"/>
              <w:adjustRightInd w:val="0"/>
              <w:jc w:val="center"/>
              <w:rPr>
                <w:color w:val="000000"/>
              </w:rPr>
            </w:pPr>
            <w:r>
              <w:rPr>
                <w:noProof/>
              </w:rPr>
              <w:drawing>
                <wp:inline distT="0" distB="0" distL="0" distR="0" wp14:anchorId="10B6FB2F" wp14:editId="22C09AFE">
                  <wp:extent cx="8229600" cy="360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600" cy="3600985"/>
                          </a:xfrm>
                          <a:prstGeom prst="rect">
                            <a:avLst/>
                          </a:prstGeom>
                        </pic:spPr>
                      </pic:pic>
                    </a:graphicData>
                  </a:graphic>
                </wp:inline>
              </w:drawing>
            </w:r>
          </w:p>
          <w:p w14:paraId="4C7CCE99" w14:textId="77777777" w:rsidR="00292587" w:rsidRDefault="00292587" w:rsidP="00CB1691">
            <w:pPr>
              <w:autoSpaceDE w:val="0"/>
              <w:autoSpaceDN w:val="0"/>
              <w:adjustRightInd w:val="0"/>
              <w:jc w:val="center"/>
              <w:rPr>
                <w:color w:val="000000"/>
              </w:rPr>
            </w:pPr>
          </w:p>
          <w:p w14:paraId="64A441E7" w14:textId="20239926" w:rsidR="00CB1691" w:rsidRDefault="00CB1691" w:rsidP="00CB1691">
            <w:pPr>
              <w:autoSpaceDE w:val="0"/>
              <w:autoSpaceDN w:val="0"/>
              <w:adjustRightInd w:val="0"/>
              <w:jc w:val="center"/>
              <w:rPr>
                <w:color w:val="000000"/>
              </w:rPr>
            </w:pPr>
          </w:p>
        </w:tc>
      </w:tr>
    </w:tbl>
    <w:p w14:paraId="62631A25" w14:textId="77777777" w:rsidR="0080277B" w:rsidRPr="0080277B" w:rsidRDefault="0080277B" w:rsidP="0080277B">
      <w:pPr>
        <w:autoSpaceDE w:val="0"/>
        <w:autoSpaceDN w:val="0"/>
        <w:adjustRightInd w:val="0"/>
        <w:rPr>
          <w:color w:val="000000"/>
        </w:rPr>
      </w:pPr>
    </w:p>
    <w:p w14:paraId="36F89A52" w14:textId="3E111444" w:rsidR="00CE76D1" w:rsidRPr="00243267" w:rsidRDefault="00000000" w:rsidP="0080277B">
      <w:pPr>
        <w:jc w:val="right"/>
        <w:rPr>
          <w:rFonts w:cstheme="majorHAnsi"/>
        </w:rPr>
      </w:pPr>
      <w:hyperlink w:anchor="_top" w:history="1">
        <w:r w:rsidR="0080277B" w:rsidRPr="0080277B">
          <w:rPr>
            <w:rFonts w:cs="Calibri Light"/>
            <w:color w:val="0000FF"/>
            <w:u w:val="single"/>
          </w:rPr>
          <w:t>Top of the Document</w:t>
        </w:r>
      </w:hyperlink>
    </w:p>
    <w:p w14:paraId="72681869" w14:textId="62ACFD91" w:rsidR="00710E68" w:rsidRPr="005A5545" w:rsidRDefault="00710E68" w:rsidP="009A4B50">
      <w:pPr>
        <w:jc w:val="center"/>
        <w:rPr>
          <w:rFonts w:cstheme="majorHAnsi"/>
          <w:sz w:val="18"/>
          <w:szCs w:val="18"/>
        </w:rPr>
      </w:pPr>
      <w:r w:rsidRPr="005A5545">
        <w:rPr>
          <w:rFonts w:cstheme="majorHAnsi"/>
          <w:sz w:val="18"/>
          <w:szCs w:val="18"/>
        </w:rPr>
        <w:t xml:space="preserve">Not </w:t>
      </w:r>
      <w:r w:rsidR="009F64F1" w:rsidRPr="005A5545">
        <w:rPr>
          <w:rFonts w:cstheme="majorHAnsi"/>
          <w:sz w:val="18"/>
          <w:szCs w:val="18"/>
        </w:rPr>
        <w:t xml:space="preserve">to </w:t>
      </w:r>
      <w:r w:rsidRPr="005A5545">
        <w:rPr>
          <w:rFonts w:cstheme="majorHAnsi"/>
          <w:sz w:val="18"/>
          <w:szCs w:val="18"/>
        </w:rPr>
        <w:t xml:space="preserve">Be Reproduced </w:t>
      </w:r>
      <w:r w:rsidR="009F64F1" w:rsidRPr="005A5545">
        <w:rPr>
          <w:rFonts w:cstheme="majorHAnsi"/>
          <w:sz w:val="18"/>
          <w:szCs w:val="18"/>
        </w:rPr>
        <w:t xml:space="preserve">or </w:t>
      </w:r>
      <w:r w:rsidRPr="005A5545">
        <w:rPr>
          <w:rFonts w:cstheme="majorHAnsi"/>
          <w:sz w:val="18"/>
          <w:szCs w:val="18"/>
        </w:rPr>
        <w:t xml:space="preserve">Disclosed to Others </w:t>
      </w:r>
      <w:r w:rsidR="009F64F1" w:rsidRPr="005A5545">
        <w:rPr>
          <w:rFonts w:cstheme="majorHAnsi"/>
          <w:sz w:val="18"/>
          <w:szCs w:val="18"/>
        </w:rPr>
        <w:t xml:space="preserve">without </w:t>
      </w:r>
      <w:r w:rsidRPr="005A5545">
        <w:rPr>
          <w:rFonts w:cstheme="majorHAnsi"/>
          <w:sz w:val="18"/>
          <w:szCs w:val="18"/>
        </w:rPr>
        <w:t>Prior Written Approval</w:t>
      </w:r>
    </w:p>
    <w:p w14:paraId="1E7D62F7" w14:textId="788030C6" w:rsidR="00710E68" w:rsidRPr="005A5545" w:rsidRDefault="00710E68" w:rsidP="009A4B50">
      <w:pPr>
        <w:jc w:val="center"/>
        <w:rPr>
          <w:rFonts w:cstheme="majorHAnsi"/>
          <w:b/>
          <w:sz w:val="18"/>
          <w:szCs w:val="18"/>
        </w:rPr>
      </w:pPr>
      <w:r w:rsidRPr="005A5545">
        <w:rPr>
          <w:rFonts w:cstheme="majorHAnsi"/>
          <w:b/>
          <w:sz w:val="18"/>
          <w:szCs w:val="18"/>
        </w:rPr>
        <w:t xml:space="preserve">ELECTRONIC DATA = OFFICIAL VERSION </w:t>
      </w:r>
      <w:r w:rsidR="00B13B31" w:rsidRPr="005A5545">
        <w:rPr>
          <w:rFonts w:cstheme="majorHAnsi"/>
          <w:b/>
          <w:sz w:val="18"/>
          <w:szCs w:val="18"/>
        </w:rPr>
        <w:t>/</w:t>
      </w:r>
      <w:r w:rsidRPr="005A5545">
        <w:rPr>
          <w:rFonts w:cstheme="majorHAnsi"/>
          <w:b/>
          <w:sz w:val="18"/>
          <w:szCs w:val="18"/>
        </w:rPr>
        <w:t xml:space="preserve"> PAPER COPY </w:t>
      </w:r>
      <w:r w:rsidR="00B13B31" w:rsidRPr="005A5545">
        <w:rPr>
          <w:rFonts w:cstheme="majorHAnsi"/>
          <w:b/>
          <w:sz w:val="18"/>
          <w:szCs w:val="18"/>
        </w:rPr>
        <w:t>=</w:t>
      </w:r>
      <w:r w:rsidRPr="005A5545">
        <w:rPr>
          <w:rFonts w:cstheme="majorHAnsi"/>
          <w:b/>
          <w:sz w:val="18"/>
          <w:szCs w:val="18"/>
        </w:rPr>
        <w:t xml:space="preserve"> INFORMATIONAL ONLY</w:t>
      </w:r>
    </w:p>
    <w:p w14:paraId="4B4A6A15" w14:textId="0E52E3C2" w:rsidR="005A64DA" w:rsidRPr="00B07B1B" w:rsidRDefault="005A64DA" w:rsidP="009A4B50">
      <w:pPr>
        <w:jc w:val="center"/>
        <w:rPr>
          <w:rFonts w:cstheme="majorHAnsi"/>
        </w:rPr>
      </w:pPr>
    </w:p>
    <w:sectPr w:rsidR="005A64DA" w:rsidRPr="00B07B1B" w:rsidSect="00F1152F">
      <w:footerReference w:type="even" r:id="rId16"/>
      <w:footerReference w:type="default" r:id="rId17"/>
      <w:headerReference w:type="first" r:id="rId18"/>
      <w:footerReference w:type="first" r:id="rId1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B4AD3" w14:textId="77777777" w:rsidR="002A4518" w:rsidRDefault="002A4518">
      <w:r>
        <w:separator/>
      </w:r>
    </w:p>
  </w:endnote>
  <w:endnote w:type="continuationSeparator" w:id="0">
    <w:p w14:paraId="7CD639EF" w14:textId="77777777" w:rsidR="002A4518" w:rsidRDefault="002A4518">
      <w:r>
        <w:continuationSeparator/>
      </w:r>
    </w:p>
  </w:endnote>
  <w:endnote w:type="continuationNotice" w:id="1">
    <w:p w14:paraId="6ACD5241" w14:textId="77777777" w:rsidR="002A4518" w:rsidRDefault="002A45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CAA80" w14:textId="77777777" w:rsidR="004C4610" w:rsidRDefault="004C4610"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B5DC79" w14:textId="77777777" w:rsidR="004C4610" w:rsidRDefault="004C4610"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E9F99" w14:textId="77777777" w:rsidR="004C4610" w:rsidRDefault="004C4610"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7EED6242" w14:textId="77777777" w:rsidR="004C4610" w:rsidRPr="00245D49" w:rsidRDefault="004C4610"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08ABD" w14:textId="77777777" w:rsidR="004C4610" w:rsidRPr="00CD2229" w:rsidRDefault="004C4610">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AE1DD" w14:textId="77777777" w:rsidR="002A4518" w:rsidRDefault="002A4518">
      <w:r>
        <w:separator/>
      </w:r>
    </w:p>
  </w:footnote>
  <w:footnote w:type="continuationSeparator" w:id="0">
    <w:p w14:paraId="7CA346B4" w14:textId="77777777" w:rsidR="002A4518" w:rsidRDefault="002A4518">
      <w:r>
        <w:continuationSeparator/>
      </w:r>
    </w:p>
  </w:footnote>
  <w:footnote w:type="continuationNotice" w:id="1">
    <w:p w14:paraId="08CCA08D" w14:textId="77777777" w:rsidR="002A4518" w:rsidRDefault="002A45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426C" w14:textId="77777777" w:rsidR="004C4610" w:rsidRDefault="004C4610">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7pt;height:16.85pt;visibility:visible;mso-wrap-style:square" o:bullet="t">
        <v:imagedata r:id="rId1" o:title=""/>
      </v:shape>
    </w:pict>
  </w:numPicBullet>
  <w:abstractNum w:abstractNumId="0" w15:restartNumberingAfterBreak="0">
    <w:nsid w:val="0FE618AF"/>
    <w:multiLevelType w:val="hybridMultilevel"/>
    <w:tmpl w:val="61B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02CEC"/>
    <w:multiLevelType w:val="hybridMultilevel"/>
    <w:tmpl w:val="FBE64C4E"/>
    <w:lvl w:ilvl="0" w:tplc="D0F60EB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BA6076"/>
    <w:multiLevelType w:val="hybridMultilevel"/>
    <w:tmpl w:val="26084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596658"/>
    <w:multiLevelType w:val="hybridMultilevel"/>
    <w:tmpl w:val="3B187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1B20DF"/>
    <w:multiLevelType w:val="hybridMultilevel"/>
    <w:tmpl w:val="8B629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353CF6"/>
    <w:multiLevelType w:val="hybridMultilevel"/>
    <w:tmpl w:val="D9CC2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E06E3A"/>
    <w:multiLevelType w:val="hybridMultilevel"/>
    <w:tmpl w:val="51D85136"/>
    <w:lvl w:ilvl="0" w:tplc="1EAAC17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29F1476D"/>
    <w:multiLevelType w:val="hybridMultilevel"/>
    <w:tmpl w:val="D904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718AF"/>
    <w:multiLevelType w:val="hybridMultilevel"/>
    <w:tmpl w:val="621E8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9E2C45"/>
    <w:multiLevelType w:val="hybridMultilevel"/>
    <w:tmpl w:val="FE48B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EC49DC"/>
    <w:multiLevelType w:val="hybridMultilevel"/>
    <w:tmpl w:val="EB885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561128"/>
    <w:multiLevelType w:val="hybridMultilevel"/>
    <w:tmpl w:val="BD9A4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EB5CA9"/>
    <w:multiLevelType w:val="hybridMultilevel"/>
    <w:tmpl w:val="24E4B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643D06"/>
    <w:multiLevelType w:val="hybridMultilevel"/>
    <w:tmpl w:val="7AC0B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543B61"/>
    <w:multiLevelType w:val="hybridMultilevel"/>
    <w:tmpl w:val="E0B293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DCC7162"/>
    <w:multiLevelType w:val="hybridMultilevel"/>
    <w:tmpl w:val="218EC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617068"/>
    <w:multiLevelType w:val="hybridMultilevel"/>
    <w:tmpl w:val="50005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A44D3C"/>
    <w:multiLevelType w:val="hybridMultilevel"/>
    <w:tmpl w:val="80F6F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BF4E93"/>
    <w:multiLevelType w:val="hybridMultilevel"/>
    <w:tmpl w:val="82BE2EB0"/>
    <w:lvl w:ilvl="0" w:tplc="8A10FD9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71716A"/>
    <w:multiLevelType w:val="hybridMultilevel"/>
    <w:tmpl w:val="D8E8EB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58533271"/>
    <w:multiLevelType w:val="hybridMultilevel"/>
    <w:tmpl w:val="8C12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BD7798"/>
    <w:multiLevelType w:val="hybridMultilevel"/>
    <w:tmpl w:val="CEA65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247DFE"/>
    <w:multiLevelType w:val="hybridMultilevel"/>
    <w:tmpl w:val="7032B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84041A"/>
    <w:multiLevelType w:val="hybridMultilevel"/>
    <w:tmpl w:val="EE64F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5B552F"/>
    <w:multiLevelType w:val="hybridMultilevel"/>
    <w:tmpl w:val="7D42E06C"/>
    <w:lvl w:ilvl="0" w:tplc="4FC6B62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9732955"/>
    <w:multiLevelType w:val="hybridMultilevel"/>
    <w:tmpl w:val="7B6AF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8571EB"/>
    <w:multiLevelType w:val="hybridMultilevel"/>
    <w:tmpl w:val="1E980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AD53CAF"/>
    <w:multiLevelType w:val="hybridMultilevel"/>
    <w:tmpl w:val="7F3EE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2D4DBC"/>
    <w:multiLevelType w:val="hybridMultilevel"/>
    <w:tmpl w:val="9556B308"/>
    <w:lvl w:ilvl="0" w:tplc="B784B89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540C89"/>
    <w:multiLevelType w:val="hybridMultilevel"/>
    <w:tmpl w:val="A3B25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14403F"/>
    <w:multiLevelType w:val="hybridMultilevel"/>
    <w:tmpl w:val="F99C8DCC"/>
    <w:lvl w:ilvl="0" w:tplc="6A04791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72310CD4"/>
    <w:multiLevelType w:val="hybridMultilevel"/>
    <w:tmpl w:val="AF32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C2237"/>
    <w:multiLevelType w:val="hybridMultilevel"/>
    <w:tmpl w:val="B5C26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86C1773"/>
    <w:multiLevelType w:val="hybridMultilevel"/>
    <w:tmpl w:val="A100FA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78D25FCF"/>
    <w:multiLevelType w:val="hybridMultilevel"/>
    <w:tmpl w:val="8C40ECE8"/>
    <w:lvl w:ilvl="0" w:tplc="1D22E0A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D55DCB"/>
    <w:multiLevelType w:val="hybridMultilevel"/>
    <w:tmpl w:val="64884A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7C855841"/>
    <w:multiLevelType w:val="hybridMultilevel"/>
    <w:tmpl w:val="15DA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157328">
    <w:abstractNumId w:val="20"/>
  </w:num>
  <w:num w:numId="2" w16cid:durableId="1959868824">
    <w:abstractNumId w:val="22"/>
  </w:num>
  <w:num w:numId="3" w16cid:durableId="1630933256">
    <w:abstractNumId w:val="25"/>
  </w:num>
  <w:num w:numId="4" w16cid:durableId="71705000">
    <w:abstractNumId w:val="29"/>
  </w:num>
  <w:num w:numId="5" w16cid:durableId="1429159153">
    <w:abstractNumId w:val="11"/>
  </w:num>
  <w:num w:numId="6" w16cid:durableId="567377667">
    <w:abstractNumId w:val="19"/>
  </w:num>
  <w:num w:numId="7" w16cid:durableId="1158032142">
    <w:abstractNumId w:val="10"/>
  </w:num>
  <w:num w:numId="8" w16cid:durableId="922494149">
    <w:abstractNumId w:val="8"/>
  </w:num>
  <w:num w:numId="9" w16cid:durableId="869606010">
    <w:abstractNumId w:val="21"/>
  </w:num>
  <w:num w:numId="10" w16cid:durableId="2039114432">
    <w:abstractNumId w:val="6"/>
  </w:num>
  <w:num w:numId="11" w16cid:durableId="609437340">
    <w:abstractNumId w:val="35"/>
  </w:num>
  <w:num w:numId="12" w16cid:durableId="2066223381">
    <w:abstractNumId w:val="14"/>
  </w:num>
  <w:num w:numId="13" w16cid:durableId="2078281219">
    <w:abstractNumId w:val="4"/>
  </w:num>
  <w:num w:numId="14" w16cid:durableId="1810242723">
    <w:abstractNumId w:val="17"/>
  </w:num>
  <w:num w:numId="15" w16cid:durableId="2022202564">
    <w:abstractNumId w:val="5"/>
  </w:num>
  <w:num w:numId="16" w16cid:durableId="1770545207">
    <w:abstractNumId w:val="33"/>
  </w:num>
  <w:num w:numId="17" w16cid:durableId="1608737634">
    <w:abstractNumId w:val="12"/>
  </w:num>
  <w:num w:numId="18" w16cid:durableId="1106660024">
    <w:abstractNumId w:val="9"/>
  </w:num>
  <w:num w:numId="19" w16cid:durableId="2074884781">
    <w:abstractNumId w:val="34"/>
  </w:num>
  <w:num w:numId="20" w16cid:durableId="1826507883">
    <w:abstractNumId w:val="28"/>
  </w:num>
  <w:num w:numId="21" w16cid:durableId="1964968138">
    <w:abstractNumId w:val="28"/>
  </w:num>
  <w:num w:numId="22" w16cid:durableId="1269582261">
    <w:abstractNumId w:val="30"/>
  </w:num>
  <w:num w:numId="23" w16cid:durableId="1690184695">
    <w:abstractNumId w:val="28"/>
  </w:num>
  <w:num w:numId="24" w16cid:durableId="1581908644">
    <w:abstractNumId w:val="31"/>
  </w:num>
  <w:num w:numId="25" w16cid:durableId="225723267">
    <w:abstractNumId w:val="7"/>
  </w:num>
  <w:num w:numId="26" w16cid:durableId="508643879">
    <w:abstractNumId w:val="32"/>
  </w:num>
  <w:num w:numId="27" w16cid:durableId="769621564">
    <w:abstractNumId w:val="1"/>
  </w:num>
  <w:num w:numId="28" w16cid:durableId="2034114660">
    <w:abstractNumId w:val="23"/>
  </w:num>
  <w:num w:numId="29" w16cid:durableId="120075435">
    <w:abstractNumId w:val="13"/>
  </w:num>
  <w:num w:numId="30" w16cid:durableId="1800417190">
    <w:abstractNumId w:val="2"/>
  </w:num>
  <w:num w:numId="31" w16cid:durableId="1201018538">
    <w:abstractNumId w:val="0"/>
  </w:num>
  <w:num w:numId="32" w16cid:durableId="561986933">
    <w:abstractNumId w:val="24"/>
  </w:num>
  <w:num w:numId="33" w16cid:durableId="334311753">
    <w:abstractNumId w:val="35"/>
  </w:num>
  <w:num w:numId="34" w16cid:durableId="16976626">
    <w:abstractNumId w:val="3"/>
  </w:num>
  <w:num w:numId="35" w16cid:durableId="1723483900">
    <w:abstractNumId w:val="27"/>
  </w:num>
  <w:num w:numId="36" w16cid:durableId="1939410208">
    <w:abstractNumId w:val="16"/>
  </w:num>
  <w:num w:numId="37" w16cid:durableId="1019505683">
    <w:abstractNumId w:val="30"/>
  </w:num>
  <w:num w:numId="38" w16cid:durableId="24183091">
    <w:abstractNumId w:val="30"/>
  </w:num>
  <w:num w:numId="39" w16cid:durableId="290987473">
    <w:abstractNumId w:val="30"/>
  </w:num>
  <w:num w:numId="40" w16cid:durableId="977146038">
    <w:abstractNumId w:val="18"/>
  </w:num>
  <w:num w:numId="41" w16cid:durableId="1646160565">
    <w:abstractNumId w:val="36"/>
  </w:num>
  <w:num w:numId="42" w16cid:durableId="1760250713">
    <w:abstractNumId w:val="22"/>
  </w:num>
  <w:num w:numId="43" w16cid:durableId="293412483">
    <w:abstractNumId w:val="22"/>
  </w:num>
  <w:num w:numId="44" w16cid:durableId="738599865">
    <w:abstractNumId w:val="26"/>
  </w:num>
  <w:num w:numId="45" w16cid:durableId="1616450615">
    <w:abstractNumId w:val="1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0338"/>
    <w:rsid w:val="00000F36"/>
    <w:rsid w:val="00001360"/>
    <w:rsid w:val="00002295"/>
    <w:rsid w:val="000022E1"/>
    <w:rsid w:val="00002782"/>
    <w:rsid w:val="00002842"/>
    <w:rsid w:val="00002ABE"/>
    <w:rsid w:val="00004977"/>
    <w:rsid w:val="00005499"/>
    <w:rsid w:val="0000557E"/>
    <w:rsid w:val="00006706"/>
    <w:rsid w:val="0000754A"/>
    <w:rsid w:val="00007D8E"/>
    <w:rsid w:val="0001009A"/>
    <w:rsid w:val="00010129"/>
    <w:rsid w:val="00010BFD"/>
    <w:rsid w:val="000135D9"/>
    <w:rsid w:val="000138A6"/>
    <w:rsid w:val="000139F1"/>
    <w:rsid w:val="00013CB7"/>
    <w:rsid w:val="00014028"/>
    <w:rsid w:val="00014B47"/>
    <w:rsid w:val="00014BCA"/>
    <w:rsid w:val="000153E5"/>
    <w:rsid w:val="0001591A"/>
    <w:rsid w:val="00015936"/>
    <w:rsid w:val="00015A2E"/>
    <w:rsid w:val="00016053"/>
    <w:rsid w:val="00016096"/>
    <w:rsid w:val="00017485"/>
    <w:rsid w:val="000178A3"/>
    <w:rsid w:val="000178CE"/>
    <w:rsid w:val="000220D7"/>
    <w:rsid w:val="0002253C"/>
    <w:rsid w:val="00022B0E"/>
    <w:rsid w:val="000238E7"/>
    <w:rsid w:val="00023FA3"/>
    <w:rsid w:val="00023FC5"/>
    <w:rsid w:val="00024825"/>
    <w:rsid w:val="00024DB5"/>
    <w:rsid w:val="0002511D"/>
    <w:rsid w:val="00025C90"/>
    <w:rsid w:val="00026420"/>
    <w:rsid w:val="00026C13"/>
    <w:rsid w:val="00026EAB"/>
    <w:rsid w:val="000271B2"/>
    <w:rsid w:val="00027263"/>
    <w:rsid w:val="00027F9F"/>
    <w:rsid w:val="000301CF"/>
    <w:rsid w:val="00030682"/>
    <w:rsid w:val="000307D0"/>
    <w:rsid w:val="00030B41"/>
    <w:rsid w:val="00031137"/>
    <w:rsid w:val="000314BA"/>
    <w:rsid w:val="000318BF"/>
    <w:rsid w:val="000330FD"/>
    <w:rsid w:val="00033199"/>
    <w:rsid w:val="000332C6"/>
    <w:rsid w:val="00034200"/>
    <w:rsid w:val="00034DA3"/>
    <w:rsid w:val="00034DC1"/>
    <w:rsid w:val="00035A0D"/>
    <w:rsid w:val="00035BED"/>
    <w:rsid w:val="00035F1C"/>
    <w:rsid w:val="00036388"/>
    <w:rsid w:val="0003750B"/>
    <w:rsid w:val="000401A1"/>
    <w:rsid w:val="00041165"/>
    <w:rsid w:val="000414BB"/>
    <w:rsid w:val="00041AB7"/>
    <w:rsid w:val="00041E9E"/>
    <w:rsid w:val="00042398"/>
    <w:rsid w:val="000430EB"/>
    <w:rsid w:val="00044013"/>
    <w:rsid w:val="00044723"/>
    <w:rsid w:val="00044AD0"/>
    <w:rsid w:val="00044B50"/>
    <w:rsid w:val="00045411"/>
    <w:rsid w:val="00045C90"/>
    <w:rsid w:val="000463D3"/>
    <w:rsid w:val="0004741C"/>
    <w:rsid w:val="00047866"/>
    <w:rsid w:val="00050058"/>
    <w:rsid w:val="000507D2"/>
    <w:rsid w:val="00051203"/>
    <w:rsid w:val="00051641"/>
    <w:rsid w:val="00052064"/>
    <w:rsid w:val="00052855"/>
    <w:rsid w:val="00052DB6"/>
    <w:rsid w:val="00052F22"/>
    <w:rsid w:val="00055650"/>
    <w:rsid w:val="000563CE"/>
    <w:rsid w:val="0005672C"/>
    <w:rsid w:val="00057408"/>
    <w:rsid w:val="000576F2"/>
    <w:rsid w:val="0006024B"/>
    <w:rsid w:val="0006057E"/>
    <w:rsid w:val="00060DE3"/>
    <w:rsid w:val="0006145C"/>
    <w:rsid w:val="000616E8"/>
    <w:rsid w:val="00061AD2"/>
    <w:rsid w:val="00064416"/>
    <w:rsid w:val="00064C41"/>
    <w:rsid w:val="0006566C"/>
    <w:rsid w:val="00065A15"/>
    <w:rsid w:val="00066F4A"/>
    <w:rsid w:val="00067335"/>
    <w:rsid w:val="00067715"/>
    <w:rsid w:val="0007077D"/>
    <w:rsid w:val="00070B4D"/>
    <w:rsid w:val="00070B7D"/>
    <w:rsid w:val="000710B5"/>
    <w:rsid w:val="0007204B"/>
    <w:rsid w:val="00072725"/>
    <w:rsid w:val="00072784"/>
    <w:rsid w:val="000728A8"/>
    <w:rsid w:val="0007318D"/>
    <w:rsid w:val="000737F3"/>
    <w:rsid w:val="00073B9F"/>
    <w:rsid w:val="00073F49"/>
    <w:rsid w:val="00074163"/>
    <w:rsid w:val="00074877"/>
    <w:rsid w:val="00074971"/>
    <w:rsid w:val="00074F84"/>
    <w:rsid w:val="00075960"/>
    <w:rsid w:val="000763A8"/>
    <w:rsid w:val="000764E2"/>
    <w:rsid w:val="00076592"/>
    <w:rsid w:val="0007700D"/>
    <w:rsid w:val="00077583"/>
    <w:rsid w:val="00077912"/>
    <w:rsid w:val="00077E53"/>
    <w:rsid w:val="00077F25"/>
    <w:rsid w:val="00080928"/>
    <w:rsid w:val="000809A3"/>
    <w:rsid w:val="00080ED7"/>
    <w:rsid w:val="00081362"/>
    <w:rsid w:val="00081820"/>
    <w:rsid w:val="00081BC3"/>
    <w:rsid w:val="000820B7"/>
    <w:rsid w:val="0008243A"/>
    <w:rsid w:val="0008270A"/>
    <w:rsid w:val="00083956"/>
    <w:rsid w:val="0008582B"/>
    <w:rsid w:val="000861B2"/>
    <w:rsid w:val="00086288"/>
    <w:rsid w:val="0008665F"/>
    <w:rsid w:val="0008706B"/>
    <w:rsid w:val="000873BD"/>
    <w:rsid w:val="00087582"/>
    <w:rsid w:val="0008798F"/>
    <w:rsid w:val="0009037C"/>
    <w:rsid w:val="00090ACF"/>
    <w:rsid w:val="00091099"/>
    <w:rsid w:val="00092667"/>
    <w:rsid w:val="00093CBA"/>
    <w:rsid w:val="00094832"/>
    <w:rsid w:val="00095AB5"/>
    <w:rsid w:val="00095C98"/>
    <w:rsid w:val="00096142"/>
    <w:rsid w:val="000962AF"/>
    <w:rsid w:val="00097718"/>
    <w:rsid w:val="00097FC4"/>
    <w:rsid w:val="000A0521"/>
    <w:rsid w:val="000A0779"/>
    <w:rsid w:val="000A1469"/>
    <w:rsid w:val="000A1539"/>
    <w:rsid w:val="000A17DB"/>
    <w:rsid w:val="000A2756"/>
    <w:rsid w:val="000A2876"/>
    <w:rsid w:val="000A3B61"/>
    <w:rsid w:val="000A47C8"/>
    <w:rsid w:val="000A5179"/>
    <w:rsid w:val="000A5776"/>
    <w:rsid w:val="000A577A"/>
    <w:rsid w:val="000A5951"/>
    <w:rsid w:val="000A685F"/>
    <w:rsid w:val="000A6B88"/>
    <w:rsid w:val="000A6DAE"/>
    <w:rsid w:val="000A6E6C"/>
    <w:rsid w:val="000A7FEE"/>
    <w:rsid w:val="000B14E0"/>
    <w:rsid w:val="000B1528"/>
    <w:rsid w:val="000B186A"/>
    <w:rsid w:val="000B1BD7"/>
    <w:rsid w:val="000B22B5"/>
    <w:rsid w:val="000B25D5"/>
    <w:rsid w:val="000B2A62"/>
    <w:rsid w:val="000B3A05"/>
    <w:rsid w:val="000B3C4C"/>
    <w:rsid w:val="000B3C66"/>
    <w:rsid w:val="000B4346"/>
    <w:rsid w:val="000B5101"/>
    <w:rsid w:val="000B534C"/>
    <w:rsid w:val="000B561E"/>
    <w:rsid w:val="000B563A"/>
    <w:rsid w:val="000B656F"/>
    <w:rsid w:val="000B69EF"/>
    <w:rsid w:val="000B6DF3"/>
    <w:rsid w:val="000B71A7"/>
    <w:rsid w:val="000B72DF"/>
    <w:rsid w:val="000C027D"/>
    <w:rsid w:val="000C0C1F"/>
    <w:rsid w:val="000C12D4"/>
    <w:rsid w:val="000C171E"/>
    <w:rsid w:val="000C1CAF"/>
    <w:rsid w:val="000C2E11"/>
    <w:rsid w:val="000C2F47"/>
    <w:rsid w:val="000C304B"/>
    <w:rsid w:val="000C4385"/>
    <w:rsid w:val="000C4AA4"/>
    <w:rsid w:val="000C56CA"/>
    <w:rsid w:val="000C60EE"/>
    <w:rsid w:val="000C6AE7"/>
    <w:rsid w:val="000C70C1"/>
    <w:rsid w:val="000C7211"/>
    <w:rsid w:val="000C7405"/>
    <w:rsid w:val="000C7710"/>
    <w:rsid w:val="000C7B08"/>
    <w:rsid w:val="000D033D"/>
    <w:rsid w:val="000D0E4F"/>
    <w:rsid w:val="000D1870"/>
    <w:rsid w:val="000D272E"/>
    <w:rsid w:val="000D2BED"/>
    <w:rsid w:val="000D39B1"/>
    <w:rsid w:val="000D3F73"/>
    <w:rsid w:val="000D4482"/>
    <w:rsid w:val="000D4770"/>
    <w:rsid w:val="000D4D46"/>
    <w:rsid w:val="000D56D1"/>
    <w:rsid w:val="000D5843"/>
    <w:rsid w:val="000D58C7"/>
    <w:rsid w:val="000D6714"/>
    <w:rsid w:val="000D6B4A"/>
    <w:rsid w:val="000D6F65"/>
    <w:rsid w:val="000D7494"/>
    <w:rsid w:val="000D75C7"/>
    <w:rsid w:val="000E0658"/>
    <w:rsid w:val="000E0BE6"/>
    <w:rsid w:val="000E0D70"/>
    <w:rsid w:val="000E201E"/>
    <w:rsid w:val="000E22AD"/>
    <w:rsid w:val="000E2533"/>
    <w:rsid w:val="000E2E77"/>
    <w:rsid w:val="000E3161"/>
    <w:rsid w:val="000E4165"/>
    <w:rsid w:val="000E4412"/>
    <w:rsid w:val="000E5718"/>
    <w:rsid w:val="000E6803"/>
    <w:rsid w:val="000E724F"/>
    <w:rsid w:val="000E763A"/>
    <w:rsid w:val="000E7D00"/>
    <w:rsid w:val="000F01AA"/>
    <w:rsid w:val="000F0819"/>
    <w:rsid w:val="000F0D1B"/>
    <w:rsid w:val="000F13DE"/>
    <w:rsid w:val="000F3774"/>
    <w:rsid w:val="000F3980"/>
    <w:rsid w:val="000F3B94"/>
    <w:rsid w:val="000F3BBD"/>
    <w:rsid w:val="000F41C4"/>
    <w:rsid w:val="000F4451"/>
    <w:rsid w:val="000F4459"/>
    <w:rsid w:val="000F4807"/>
    <w:rsid w:val="000F4820"/>
    <w:rsid w:val="000F4A67"/>
    <w:rsid w:val="000F50A0"/>
    <w:rsid w:val="000F5D1B"/>
    <w:rsid w:val="000F657D"/>
    <w:rsid w:val="000F72CB"/>
    <w:rsid w:val="000F7323"/>
    <w:rsid w:val="00100667"/>
    <w:rsid w:val="00100BC5"/>
    <w:rsid w:val="00100D6A"/>
    <w:rsid w:val="00101065"/>
    <w:rsid w:val="00101E48"/>
    <w:rsid w:val="0010215C"/>
    <w:rsid w:val="001028FA"/>
    <w:rsid w:val="0010441F"/>
    <w:rsid w:val="001050B7"/>
    <w:rsid w:val="00106811"/>
    <w:rsid w:val="001069C1"/>
    <w:rsid w:val="00106E08"/>
    <w:rsid w:val="0010738F"/>
    <w:rsid w:val="00107510"/>
    <w:rsid w:val="00107AA9"/>
    <w:rsid w:val="00107EBB"/>
    <w:rsid w:val="00110005"/>
    <w:rsid w:val="00110238"/>
    <w:rsid w:val="00110B6A"/>
    <w:rsid w:val="00110BE9"/>
    <w:rsid w:val="00110CA2"/>
    <w:rsid w:val="00110DAB"/>
    <w:rsid w:val="00111C22"/>
    <w:rsid w:val="00111CBB"/>
    <w:rsid w:val="001123DB"/>
    <w:rsid w:val="00112CEE"/>
    <w:rsid w:val="00112F6A"/>
    <w:rsid w:val="00113A45"/>
    <w:rsid w:val="001149B9"/>
    <w:rsid w:val="00114B4C"/>
    <w:rsid w:val="00114CD8"/>
    <w:rsid w:val="00115046"/>
    <w:rsid w:val="001150AB"/>
    <w:rsid w:val="001153DE"/>
    <w:rsid w:val="0011551D"/>
    <w:rsid w:val="00115750"/>
    <w:rsid w:val="00115944"/>
    <w:rsid w:val="00115A61"/>
    <w:rsid w:val="00115F67"/>
    <w:rsid w:val="00116803"/>
    <w:rsid w:val="00116E80"/>
    <w:rsid w:val="00120413"/>
    <w:rsid w:val="0012069B"/>
    <w:rsid w:val="00120DA9"/>
    <w:rsid w:val="001212D7"/>
    <w:rsid w:val="00121870"/>
    <w:rsid w:val="00121BDB"/>
    <w:rsid w:val="00121F6D"/>
    <w:rsid w:val="001229FB"/>
    <w:rsid w:val="00122C2F"/>
    <w:rsid w:val="00123584"/>
    <w:rsid w:val="0012373E"/>
    <w:rsid w:val="00123B9D"/>
    <w:rsid w:val="00123D49"/>
    <w:rsid w:val="00125FA7"/>
    <w:rsid w:val="00126197"/>
    <w:rsid w:val="0012787C"/>
    <w:rsid w:val="0013002D"/>
    <w:rsid w:val="0013012B"/>
    <w:rsid w:val="00131888"/>
    <w:rsid w:val="0013255B"/>
    <w:rsid w:val="00133244"/>
    <w:rsid w:val="0013344F"/>
    <w:rsid w:val="00133577"/>
    <w:rsid w:val="001345CE"/>
    <w:rsid w:val="00134890"/>
    <w:rsid w:val="00134E74"/>
    <w:rsid w:val="00135181"/>
    <w:rsid w:val="001360A5"/>
    <w:rsid w:val="0013668C"/>
    <w:rsid w:val="00136696"/>
    <w:rsid w:val="001373D2"/>
    <w:rsid w:val="00137938"/>
    <w:rsid w:val="001379A6"/>
    <w:rsid w:val="00140504"/>
    <w:rsid w:val="0014059E"/>
    <w:rsid w:val="001409EB"/>
    <w:rsid w:val="00140D08"/>
    <w:rsid w:val="0014131D"/>
    <w:rsid w:val="0014163A"/>
    <w:rsid w:val="0014168F"/>
    <w:rsid w:val="00142081"/>
    <w:rsid w:val="00142406"/>
    <w:rsid w:val="0014276B"/>
    <w:rsid w:val="001429CD"/>
    <w:rsid w:val="0014321D"/>
    <w:rsid w:val="00143223"/>
    <w:rsid w:val="0014357B"/>
    <w:rsid w:val="001439E3"/>
    <w:rsid w:val="00144B53"/>
    <w:rsid w:val="00145F68"/>
    <w:rsid w:val="001461BD"/>
    <w:rsid w:val="001461F4"/>
    <w:rsid w:val="00146A13"/>
    <w:rsid w:val="00146C2C"/>
    <w:rsid w:val="00146F27"/>
    <w:rsid w:val="001503D8"/>
    <w:rsid w:val="0015072E"/>
    <w:rsid w:val="00150781"/>
    <w:rsid w:val="00151DBD"/>
    <w:rsid w:val="00152759"/>
    <w:rsid w:val="001527F6"/>
    <w:rsid w:val="0015351F"/>
    <w:rsid w:val="0015391D"/>
    <w:rsid w:val="00153E22"/>
    <w:rsid w:val="00155142"/>
    <w:rsid w:val="00155D3C"/>
    <w:rsid w:val="001560C4"/>
    <w:rsid w:val="00156324"/>
    <w:rsid w:val="00156A4A"/>
    <w:rsid w:val="0015739B"/>
    <w:rsid w:val="0015789B"/>
    <w:rsid w:val="0015F475"/>
    <w:rsid w:val="00160690"/>
    <w:rsid w:val="00161016"/>
    <w:rsid w:val="0016121B"/>
    <w:rsid w:val="0016175F"/>
    <w:rsid w:val="001621B0"/>
    <w:rsid w:val="00162488"/>
    <w:rsid w:val="0016271D"/>
    <w:rsid w:val="0016273A"/>
    <w:rsid w:val="001627BC"/>
    <w:rsid w:val="00162DF8"/>
    <w:rsid w:val="00162F65"/>
    <w:rsid w:val="00163260"/>
    <w:rsid w:val="001632A1"/>
    <w:rsid w:val="001632B4"/>
    <w:rsid w:val="0016511B"/>
    <w:rsid w:val="0016597F"/>
    <w:rsid w:val="00165D09"/>
    <w:rsid w:val="00166498"/>
    <w:rsid w:val="00167195"/>
    <w:rsid w:val="001672F5"/>
    <w:rsid w:val="001676C8"/>
    <w:rsid w:val="00167952"/>
    <w:rsid w:val="00167B76"/>
    <w:rsid w:val="00167CA7"/>
    <w:rsid w:val="00170595"/>
    <w:rsid w:val="001727D6"/>
    <w:rsid w:val="00172EF6"/>
    <w:rsid w:val="00173AFC"/>
    <w:rsid w:val="00174355"/>
    <w:rsid w:val="00174A14"/>
    <w:rsid w:val="00175145"/>
    <w:rsid w:val="00175B09"/>
    <w:rsid w:val="00175BE8"/>
    <w:rsid w:val="00176400"/>
    <w:rsid w:val="001778EF"/>
    <w:rsid w:val="00177932"/>
    <w:rsid w:val="0018037A"/>
    <w:rsid w:val="0018050F"/>
    <w:rsid w:val="00180C1F"/>
    <w:rsid w:val="00180DCE"/>
    <w:rsid w:val="00180E09"/>
    <w:rsid w:val="00180FAA"/>
    <w:rsid w:val="001811F4"/>
    <w:rsid w:val="00181669"/>
    <w:rsid w:val="00181837"/>
    <w:rsid w:val="0018291E"/>
    <w:rsid w:val="00182A47"/>
    <w:rsid w:val="00182B14"/>
    <w:rsid w:val="00182E63"/>
    <w:rsid w:val="00182EF0"/>
    <w:rsid w:val="00183697"/>
    <w:rsid w:val="00184699"/>
    <w:rsid w:val="00185214"/>
    <w:rsid w:val="00185469"/>
    <w:rsid w:val="001854CB"/>
    <w:rsid w:val="0018594B"/>
    <w:rsid w:val="00185D38"/>
    <w:rsid w:val="0018689E"/>
    <w:rsid w:val="001871BF"/>
    <w:rsid w:val="0019029B"/>
    <w:rsid w:val="00190CE4"/>
    <w:rsid w:val="00191A1D"/>
    <w:rsid w:val="00191B90"/>
    <w:rsid w:val="00192669"/>
    <w:rsid w:val="0019286A"/>
    <w:rsid w:val="001937C1"/>
    <w:rsid w:val="0019439F"/>
    <w:rsid w:val="001948B2"/>
    <w:rsid w:val="00194C7B"/>
    <w:rsid w:val="0019572C"/>
    <w:rsid w:val="001957D9"/>
    <w:rsid w:val="00195D59"/>
    <w:rsid w:val="00195FEA"/>
    <w:rsid w:val="001962EF"/>
    <w:rsid w:val="001963E6"/>
    <w:rsid w:val="00196D49"/>
    <w:rsid w:val="00197B03"/>
    <w:rsid w:val="001A00A0"/>
    <w:rsid w:val="001A0CEA"/>
    <w:rsid w:val="001A13FE"/>
    <w:rsid w:val="001A2DAF"/>
    <w:rsid w:val="001A3D76"/>
    <w:rsid w:val="001A44E9"/>
    <w:rsid w:val="001A5132"/>
    <w:rsid w:val="001A534D"/>
    <w:rsid w:val="001A6683"/>
    <w:rsid w:val="001A69AA"/>
    <w:rsid w:val="001A6B78"/>
    <w:rsid w:val="001A70D0"/>
    <w:rsid w:val="001A7938"/>
    <w:rsid w:val="001A7E66"/>
    <w:rsid w:val="001B0F04"/>
    <w:rsid w:val="001B1779"/>
    <w:rsid w:val="001B1D5E"/>
    <w:rsid w:val="001B25B3"/>
    <w:rsid w:val="001B316E"/>
    <w:rsid w:val="001B31CC"/>
    <w:rsid w:val="001B337D"/>
    <w:rsid w:val="001B3879"/>
    <w:rsid w:val="001B3BAE"/>
    <w:rsid w:val="001B58E9"/>
    <w:rsid w:val="001B5E2D"/>
    <w:rsid w:val="001B6643"/>
    <w:rsid w:val="001B78FE"/>
    <w:rsid w:val="001B799E"/>
    <w:rsid w:val="001B7F82"/>
    <w:rsid w:val="001C00BF"/>
    <w:rsid w:val="001C0902"/>
    <w:rsid w:val="001C130B"/>
    <w:rsid w:val="001C1509"/>
    <w:rsid w:val="001C16F0"/>
    <w:rsid w:val="001C1AC3"/>
    <w:rsid w:val="001C210F"/>
    <w:rsid w:val="001C2B1A"/>
    <w:rsid w:val="001C3C0A"/>
    <w:rsid w:val="001C45A8"/>
    <w:rsid w:val="001C46D9"/>
    <w:rsid w:val="001C476F"/>
    <w:rsid w:val="001C479E"/>
    <w:rsid w:val="001C58C3"/>
    <w:rsid w:val="001C5996"/>
    <w:rsid w:val="001C6C19"/>
    <w:rsid w:val="001C6E05"/>
    <w:rsid w:val="001C6EC4"/>
    <w:rsid w:val="001C70CF"/>
    <w:rsid w:val="001C7C09"/>
    <w:rsid w:val="001D00B7"/>
    <w:rsid w:val="001D09EA"/>
    <w:rsid w:val="001D0A4B"/>
    <w:rsid w:val="001D1813"/>
    <w:rsid w:val="001D1A61"/>
    <w:rsid w:val="001D2405"/>
    <w:rsid w:val="001D3179"/>
    <w:rsid w:val="001D3E60"/>
    <w:rsid w:val="001D5D64"/>
    <w:rsid w:val="001D5E04"/>
    <w:rsid w:val="001D62FB"/>
    <w:rsid w:val="001D63E9"/>
    <w:rsid w:val="001D764E"/>
    <w:rsid w:val="001D7817"/>
    <w:rsid w:val="001D7B4A"/>
    <w:rsid w:val="001D7FCE"/>
    <w:rsid w:val="001E0A8F"/>
    <w:rsid w:val="001E1498"/>
    <w:rsid w:val="001E2462"/>
    <w:rsid w:val="001E341A"/>
    <w:rsid w:val="001E4E29"/>
    <w:rsid w:val="001E5128"/>
    <w:rsid w:val="001E5359"/>
    <w:rsid w:val="001E765E"/>
    <w:rsid w:val="001E7815"/>
    <w:rsid w:val="001F007D"/>
    <w:rsid w:val="001F1107"/>
    <w:rsid w:val="001F1218"/>
    <w:rsid w:val="001F130B"/>
    <w:rsid w:val="001F147B"/>
    <w:rsid w:val="001F1F65"/>
    <w:rsid w:val="001F2A61"/>
    <w:rsid w:val="001F2ABB"/>
    <w:rsid w:val="001F2E47"/>
    <w:rsid w:val="001F2FB3"/>
    <w:rsid w:val="001F338B"/>
    <w:rsid w:val="001F3EA2"/>
    <w:rsid w:val="001F5548"/>
    <w:rsid w:val="001F58AE"/>
    <w:rsid w:val="001F7C15"/>
    <w:rsid w:val="0020021B"/>
    <w:rsid w:val="002016B4"/>
    <w:rsid w:val="002037F4"/>
    <w:rsid w:val="002039C3"/>
    <w:rsid w:val="00203F34"/>
    <w:rsid w:val="002042D3"/>
    <w:rsid w:val="002055CF"/>
    <w:rsid w:val="00205BA9"/>
    <w:rsid w:val="00205F79"/>
    <w:rsid w:val="00205F9E"/>
    <w:rsid w:val="002060CF"/>
    <w:rsid w:val="00206132"/>
    <w:rsid w:val="002067ED"/>
    <w:rsid w:val="00207109"/>
    <w:rsid w:val="00207511"/>
    <w:rsid w:val="00207904"/>
    <w:rsid w:val="002100B6"/>
    <w:rsid w:val="002100C5"/>
    <w:rsid w:val="002100FB"/>
    <w:rsid w:val="0021068B"/>
    <w:rsid w:val="00211412"/>
    <w:rsid w:val="00211AB0"/>
    <w:rsid w:val="00211D1A"/>
    <w:rsid w:val="00211FE6"/>
    <w:rsid w:val="00212261"/>
    <w:rsid w:val="002123F7"/>
    <w:rsid w:val="002130EA"/>
    <w:rsid w:val="0021357A"/>
    <w:rsid w:val="002136B8"/>
    <w:rsid w:val="002137F3"/>
    <w:rsid w:val="0021446A"/>
    <w:rsid w:val="00215A4D"/>
    <w:rsid w:val="002168CC"/>
    <w:rsid w:val="0021691D"/>
    <w:rsid w:val="00217B39"/>
    <w:rsid w:val="00217C41"/>
    <w:rsid w:val="002200E8"/>
    <w:rsid w:val="0022028A"/>
    <w:rsid w:val="002209B1"/>
    <w:rsid w:val="00221229"/>
    <w:rsid w:val="002229F4"/>
    <w:rsid w:val="0022331C"/>
    <w:rsid w:val="002236F1"/>
    <w:rsid w:val="00223DA1"/>
    <w:rsid w:val="00224B1B"/>
    <w:rsid w:val="00226920"/>
    <w:rsid w:val="002271DB"/>
    <w:rsid w:val="00227D4F"/>
    <w:rsid w:val="00230B9D"/>
    <w:rsid w:val="00230C11"/>
    <w:rsid w:val="00231645"/>
    <w:rsid w:val="002336AE"/>
    <w:rsid w:val="00234240"/>
    <w:rsid w:val="00234EF0"/>
    <w:rsid w:val="002351FF"/>
    <w:rsid w:val="002356B8"/>
    <w:rsid w:val="00235CE5"/>
    <w:rsid w:val="00236198"/>
    <w:rsid w:val="002368B2"/>
    <w:rsid w:val="00237D01"/>
    <w:rsid w:val="00237F68"/>
    <w:rsid w:val="00240376"/>
    <w:rsid w:val="00240FBC"/>
    <w:rsid w:val="00241B45"/>
    <w:rsid w:val="00241F7E"/>
    <w:rsid w:val="002427A7"/>
    <w:rsid w:val="00243267"/>
    <w:rsid w:val="00243D37"/>
    <w:rsid w:val="00243EBB"/>
    <w:rsid w:val="00244B2F"/>
    <w:rsid w:val="00245253"/>
    <w:rsid w:val="002458BE"/>
    <w:rsid w:val="00245B90"/>
    <w:rsid w:val="00245CDE"/>
    <w:rsid w:val="00245D49"/>
    <w:rsid w:val="00246DA9"/>
    <w:rsid w:val="00246EFD"/>
    <w:rsid w:val="0024705B"/>
    <w:rsid w:val="0024730C"/>
    <w:rsid w:val="00247661"/>
    <w:rsid w:val="00247BBE"/>
    <w:rsid w:val="00250A54"/>
    <w:rsid w:val="00250FE1"/>
    <w:rsid w:val="002517AA"/>
    <w:rsid w:val="00251E85"/>
    <w:rsid w:val="002523E3"/>
    <w:rsid w:val="002524E9"/>
    <w:rsid w:val="00252722"/>
    <w:rsid w:val="0025345B"/>
    <w:rsid w:val="002534C8"/>
    <w:rsid w:val="00253717"/>
    <w:rsid w:val="0025395C"/>
    <w:rsid w:val="00254280"/>
    <w:rsid w:val="0025464A"/>
    <w:rsid w:val="00255552"/>
    <w:rsid w:val="00255C6B"/>
    <w:rsid w:val="00256D64"/>
    <w:rsid w:val="00257C93"/>
    <w:rsid w:val="00257D51"/>
    <w:rsid w:val="00260C1D"/>
    <w:rsid w:val="00261C3D"/>
    <w:rsid w:val="002622AB"/>
    <w:rsid w:val="00262361"/>
    <w:rsid w:val="0026250D"/>
    <w:rsid w:val="00262C31"/>
    <w:rsid w:val="002638D8"/>
    <w:rsid w:val="002638F8"/>
    <w:rsid w:val="002648FF"/>
    <w:rsid w:val="0026514A"/>
    <w:rsid w:val="002652DB"/>
    <w:rsid w:val="00265D86"/>
    <w:rsid w:val="00266846"/>
    <w:rsid w:val="00266C76"/>
    <w:rsid w:val="00267547"/>
    <w:rsid w:val="00270209"/>
    <w:rsid w:val="00270525"/>
    <w:rsid w:val="002706C5"/>
    <w:rsid w:val="00271953"/>
    <w:rsid w:val="00271A2D"/>
    <w:rsid w:val="00271AEE"/>
    <w:rsid w:val="00271BEB"/>
    <w:rsid w:val="00271D02"/>
    <w:rsid w:val="00272240"/>
    <w:rsid w:val="00272D7B"/>
    <w:rsid w:val="00275C2A"/>
    <w:rsid w:val="0027620D"/>
    <w:rsid w:val="00277DEF"/>
    <w:rsid w:val="00280416"/>
    <w:rsid w:val="00280932"/>
    <w:rsid w:val="00280B47"/>
    <w:rsid w:val="00281682"/>
    <w:rsid w:val="0028215B"/>
    <w:rsid w:val="002827FC"/>
    <w:rsid w:val="002829CE"/>
    <w:rsid w:val="00282A29"/>
    <w:rsid w:val="00282DF7"/>
    <w:rsid w:val="00282E12"/>
    <w:rsid w:val="00284582"/>
    <w:rsid w:val="00285353"/>
    <w:rsid w:val="0028576D"/>
    <w:rsid w:val="0028602A"/>
    <w:rsid w:val="0028648E"/>
    <w:rsid w:val="002877A9"/>
    <w:rsid w:val="00287F49"/>
    <w:rsid w:val="00287FA3"/>
    <w:rsid w:val="00290156"/>
    <w:rsid w:val="00290432"/>
    <w:rsid w:val="00290BCF"/>
    <w:rsid w:val="002910B6"/>
    <w:rsid w:val="0029165C"/>
    <w:rsid w:val="00291CE8"/>
    <w:rsid w:val="00291FE4"/>
    <w:rsid w:val="00292587"/>
    <w:rsid w:val="00293946"/>
    <w:rsid w:val="00293D4B"/>
    <w:rsid w:val="0029421B"/>
    <w:rsid w:val="0029518B"/>
    <w:rsid w:val="002957E9"/>
    <w:rsid w:val="00295DF7"/>
    <w:rsid w:val="00296127"/>
    <w:rsid w:val="00296392"/>
    <w:rsid w:val="00296765"/>
    <w:rsid w:val="002968A0"/>
    <w:rsid w:val="00296E08"/>
    <w:rsid w:val="002975B9"/>
    <w:rsid w:val="00297964"/>
    <w:rsid w:val="002A12F9"/>
    <w:rsid w:val="002A191A"/>
    <w:rsid w:val="002A2605"/>
    <w:rsid w:val="002A2E14"/>
    <w:rsid w:val="002A3030"/>
    <w:rsid w:val="002A3261"/>
    <w:rsid w:val="002A34B4"/>
    <w:rsid w:val="002A3591"/>
    <w:rsid w:val="002A3922"/>
    <w:rsid w:val="002A4518"/>
    <w:rsid w:val="002A4637"/>
    <w:rsid w:val="002A5154"/>
    <w:rsid w:val="002A57CC"/>
    <w:rsid w:val="002A654B"/>
    <w:rsid w:val="002A683E"/>
    <w:rsid w:val="002A71C7"/>
    <w:rsid w:val="002B018A"/>
    <w:rsid w:val="002B02BB"/>
    <w:rsid w:val="002B0D5D"/>
    <w:rsid w:val="002B12A5"/>
    <w:rsid w:val="002B2EAA"/>
    <w:rsid w:val="002B30A3"/>
    <w:rsid w:val="002B34E0"/>
    <w:rsid w:val="002B36AF"/>
    <w:rsid w:val="002B48BD"/>
    <w:rsid w:val="002B593E"/>
    <w:rsid w:val="002B5D5E"/>
    <w:rsid w:val="002B6DE2"/>
    <w:rsid w:val="002B72DA"/>
    <w:rsid w:val="002C12B5"/>
    <w:rsid w:val="002C1373"/>
    <w:rsid w:val="002C1597"/>
    <w:rsid w:val="002C1B20"/>
    <w:rsid w:val="002C1C69"/>
    <w:rsid w:val="002C282A"/>
    <w:rsid w:val="002C30B7"/>
    <w:rsid w:val="002C35B9"/>
    <w:rsid w:val="002C3619"/>
    <w:rsid w:val="002C36FA"/>
    <w:rsid w:val="002C4394"/>
    <w:rsid w:val="002C4613"/>
    <w:rsid w:val="002C49CA"/>
    <w:rsid w:val="002C4B17"/>
    <w:rsid w:val="002C4CEA"/>
    <w:rsid w:val="002C562B"/>
    <w:rsid w:val="002C5F8F"/>
    <w:rsid w:val="002C646F"/>
    <w:rsid w:val="002C72A5"/>
    <w:rsid w:val="002C79EB"/>
    <w:rsid w:val="002D08E9"/>
    <w:rsid w:val="002D2EDE"/>
    <w:rsid w:val="002D324C"/>
    <w:rsid w:val="002D334A"/>
    <w:rsid w:val="002D4695"/>
    <w:rsid w:val="002D585E"/>
    <w:rsid w:val="002D58E4"/>
    <w:rsid w:val="002D7BE2"/>
    <w:rsid w:val="002E03C3"/>
    <w:rsid w:val="002E205D"/>
    <w:rsid w:val="002E23E6"/>
    <w:rsid w:val="002E2810"/>
    <w:rsid w:val="002E315B"/>
    <w:rsid w:val="002E3530"/>
    <w:rsid w:val="002E3858"/>
    <w:rsid w:val="002E3DD1"/>
    <w:rsid w:val="002E58AD"/>
    <w:rsid w:val="002E6C6A"/>
    <w:rsid w:val="002E781B"/>
    <w:rsid w:val="002E7C14"/>
    <w:rsid w:val="002F0433"/>
    <w:rsid w:val="002F18A2"/>
    <w:rsid w:val="002F1F92"/>
    <w:rsid w:val="002F3307"/>
    <w:rsid w:val="002F341D"/>
    <w:rsid w:val="002F34F7"/>
    <w:rsid w:val="002F3BA6"/>
    <w:rsid w:val="002F3EF6"/>
    <w:rsid w:val="002F4738"/>
    <w:rsid w:val="002F60C2"/>
    <w:rsid w:val="002F6548"/>
    <w:rsid w:val="002F69B8"/>
    <w:rsid w:val="002F6CA7"/>
    <w:rsid w:val="002F72A1"/>
    <w:rsid w:val="002F78AC"/>
    <w:rsid w:val="002F7DDA"/>
    <w:rsid w:val="003018D9"/>
    <w:rsid w:val="00301CDC"/>
    <w:rsid w:val="003021D9"/>
    <w:rsid w:val="00302B45"/>
    <w:rsid w:val="00302FC1"/>
    <w:rsid w:val="0030324F"/>
    <w:rsid w:val="00303D80"/>
    <w:rsid w:val="00305FBF"/>
    <w:rsid w:val="00306FC6"/>
    <w:rsid w:val="00311442"/>
    <w:rsid w:val="00312690"/>
    <w:rsid w:val="00313238"/>
    <w:rsid w:val="00313A5B"/>
    <w:rsid w:val="00314AD9"/>
    <w:rsid w:val="00314C13"/>
    <w:rsid w:val="00316B38"/>
    <w:rsid w:val="00317066"/>
    <w:rsid w:val="00317B36"/>
    <w:rsid w:val="00317C54"/>
    <w:rsid w:val="003204C9"/>
    <w:rsid w:val="00320BD7"/>
    <w:rsid w:val="003216DE"/>
    <w:rsid w:val="00321BC6"/>
    <w:rsid w:val="0032255A"/>
    <w:rsid w:val="00323A5B"/>
    <w:rsid w:val="00323B4D"/>
    <w:rsid w:val="003244BB"/>
    <w:rsid w:val="00324521"/>
    <w:rsid w:val="00324598"/>
    <w:rsid w:val="00324944"/>
    <w:rsid w:val="00324AD8"/>
    <w:rsid w:val="00324DD5"/>
    <w:rsid w:val="00325026"/>
    <w:rsid w:val="0032654A"/>
    <w:rsid w:val="00326747"/>
    <w:rsid w:val="003269F7"/>
    <w:rsid w:val="0033143E"/>
    <w:rsid w:val="003314E1"/>
    <w:rsid w:val="00331F3A"/>
    <w:rsid w:val="003328A9"/>
    <w:rsid w:val="003328AB"/>
    <w:rsid w:val="00332D07"/>
    <w:rsid w:val="00332EEE"/>
    <w:rsid w:val="00333B66"/>
    <w:rsid w:val="00334B4A"/>
    <w:rsid w:val="00335799"/>
    <w:rsid w:val="00335D03"/>
    <w:rsid w:val="00335EBE"/>
    <w:rsid w:val="00336665"/>
    <w:rsid w:val="00336791"/>
    <w:rsid w:val="00337457"/>
    <w:rsid w:val="00337593"/>
    <w:rsid w:val="003408BC"/>
    <w:rsid w:val="00340B65"/>
    <w:rsid w:val="00340F9C"/>
    <w:rsid w:val="003410BF"/>
    <w:rsid w:val="003414E5"/>
    <w:rsid w:val="00341828"/>
    <w:rsid w:val="00341850"/>
    <w:rsid w:val="00341C0D"/>
    <w:rsid w:val="00341F8D"/>
    <w:rsid w:val="003425A9"/>
    <w:rsid w:val="00342969"/>
    <w:rsid w:val="00342D61"/>
    <w:rsid w:val="0034333C"/>
    <w:rsid w:val="00343372"/>
    <w:rsid w:val="003433E8"/>
    <w:rsid w:val="0034398A"/>
    <w:rsid w:val="00343B4B"/>
    <w:rsid w:val="003479BE"/>
    <w:rsid w:val="0035036B"/>
    <w:rsid w:val="0035036F"/>
    <w:rsid w:val="00350BED"/>
    <w:rsid w:val="00350C3B"/>
    <w:rsid w:val="00351024"/>
    <w:rsid w:val="00351089"/>
    <w:rsid w:val="003514F3"/>
    <w:rsid w:val="00351CA2"/>
    <w:rsid w:val="003530D8"/>
    <w:rsid w:val="00353D4C"/>
    <w:rsid w:val="00354E4A"/>
    <w:rsid w:val="00355107"/>
    <w:rsid w:val="003563E2"/>
    <w:rsid w:val="00357BA4"/>
    <w:rsid w:val="003601A8"/>
    <w:rsid w:val="003606A3"/>
    <w:rsid w:val="0036159E"/>
    <w:rsid w:val="00361B4D"/>
    <w:rsid w:val="00364A25"/>
    <w:rsid w:val="00364A54"/>
    <w:rsid w:val="00365534"/>
    <w:rsid w:val="00365DFA"/>
    <w:rsid w:val="0036647B"/>
    <w:rsid w:val="00366480"/>
    <w:rsid w:val="003678D6"/>
    <w:rsid w:val="00367A34"/>
    <w:rsid w:val="00367EC5"/>
    <w:rsid w:val="003708F0"/>
    <w:rsid w:val="00371C31"/>
    <w:rsid w:val="00371F91"/>
    <w:rsid w:val="00372368"/>
    <w:rsid w:val="003725A1"/>
    <w:rsid w:val="00373067"/>
    <w:rsid w:val="00373458"/>
    <w:rsid w:val="0037377D"/>
    <w:rsid w:val="003738F0"/>
    <w:rsid w:val="00373CCA"/>
    <w:rsid w:val="00373DF0"/>
    <w:rsid w:val="00374090"/>
    <w:rsid w:val="00375308"/>
    <w:rsid w:val="003755CB"/>
    <w:rsid w:val="003760BC"/>
    <w:rsid w:val="003766D6"/>
    <w:rsid w:val="00377802"/>
    <w:rsid w:val="00380667"/>
    <w:rsid w:val="00380726"/>
    <w:rsid w:val="00380DF0"/>
    <w:rsid w:val="003817D6"/>
    <w:rsid w:val="00381E09"/>
    <w:rsid w:val="0038229D"/>
    <w:rsid w:val="003822D1"/>
    <w:rsid w:val="0038297E"/>
    <w:rsid w:val="00382B69"/>
    <w:rsid w:val="0038316C"/>
    <w:rsid w:val="0038390E"/>
    <w:rsid w:val="00383D8E"/>
    <w:rsid w:val="00383EF3"/>
    <w:rsid w:val="0038424F"/>
    <w:rsid w:val="00384A8E"/>
    <w:rsid w:val="003855C1"/>
    <w:rsid w:val="003856DE"/>
    <w:rsid w:val="003857F9"/>
    <w:rsid w:val="003863A5"/>
    <w:rsid w:val="003868A2"/>
    <w:rsid w:val="00387412"/>
    <w:rsid w:val="0038799B"/>
    <w:rsid w:val="00387B3D"/>
    <w:rsid w:val="00387F56"/>
    <w:rsid w:val="00391153"/>
    <w:rsid w:val="0039123F"/>
    <w:rsid w:val="0039129C"/>
    <w:rsid w:val="0039196C"/>
    <w:rsid w:val="003919FB"/>
    <w:rsid w:val="00392550"/>
    <w:rsid w:val="00392A5B"/>
    <w:rsid w:val="00393255"/>
    <w:rsid w:val="00393796"/>
    <w:rsid w:val="0039389D"/>
    <w:rsid w:val="00393C50"/>
    <w:rsid w:val="0039416C"/>
    <w:rsid w:val="00394A4A"/>
    <w:rsid w:val="0039500A"/>
    <w:rsid w:val="00395D31"/>
    <w:rsid w:val="00396601"/>
    <w:rsid w:val="003A06EE"/>
    <w:rsid w:val="003A0831"/>
    <w:rsid w:val="003A0B6A"/>
    <w:rsid w:val="003A0D84"/>
    <w:rsid w:val="003A185C"/>
    <w:rsid w:val="003A18FC"/>
    <w:rsid w:val="003A1927"/>
    <w:rsid w:val="003A2268"/>
    <w:rsid w:val="003A337B"/>
    <w:rsid w:val="003A38B0"/>
    <w:rsid w:val="003A3B9B"/>
    <w:rsid w:val="003A43BF"/>
    <w:rsid w:val="003A5726"/>
    <w:rsid w:val="003A5D12"/>
    <w:rsid w:val="003A6C31"/>
    <w:rsid w:val="003A6D70"/>
    <w:rsid w:val="003A700C"/>
    <w:rsid w:val="003A7405"/>
    <w:rsid w:val="003B012C"/>
    <w:rsid w:val="003B02F9"/>
    <w:rsid w:val="003B0488"/>
    <w:rsid w:val="003B0BD9"/>
    <w:rsid w:val="003B0FB3"/>
    <w:rsid w:val="003B1B39"/>
    <w:rsid w:val="003B1F69"/>
    <w:rsid w:val="003B1F86"/>
    <w:rsid w:val="003B211C"/>
    <w:rsid w:val="003B2B3F"/>
    <w:rsid w:val="003B2E43"/>
    <w:rsid w:val="003B34F6"/>
    <w:rsid w:val="003B3909"/>
    <w:rsid w:val="003B3A1E"/>
    <w:rsid w:val="003B3BF4"/>
    <w:rsid w:val="003B3E39"/>
    <w:rsid w:val="003B44CD"/>
    <w:rsid w:val="003B5649"/>
    <w:rsid w:val="003B593F"/>
    <w:rsid w:val="003B5B0D"/>
    <w:rsid w:val="003B5B13"/>
    <w:rsid w:val="003B5F56"/>
    <w:rsid w:val="003B6D15"/>
    <w:rsid w:val="003B7B30"/>
    <w:rsid w:val="003C0113"/>
    <w:rsid w:val="003C038F"/>
    <w:rsid w:val="003C0578"/>
    <w:rsid w:val="003C0C62"/>
    <w:rsid w:val="003C173F"/>
    <w:rsid w:val="003C1BA8"/>
    <w:rsid w:val="003C210C"/>
    <w:rsid w:val="003C2907"/>
    <w:rsid w:val="003C3323"/>
    <w:rsid w:val="003C3F52"/>
    <w:rsid w:val="003C3F54"/>
    <w:rsid w:val="003C4627"/>
    <w:rsid w:val="003C4772"/>
    <w:rsid w:val="003C4C32"/>
    <w:rsid w:val="003C74BC"/>
    <w:rsid w:val="003D0999"/>
    <w:rsid w:val="003D175E"/>
    <w:rsid w:val="003D1CE7"/>
    <w:rsid w:val="003D2F00"/>
    <w:rsid w:val="003D32C3"/>
    <w:rsid w:val="003D472F"/>
    <w:rsid w:val="003D50D8"/>
    <w:rsid w:val="003D5469"/>
    <w:rsid w:val="003D549E"/>
    <w:rsid w:val="003D5AFD"/>
    <w:rsid w:val="003D5D0E"/>
    <w:rsid w:val="003D64B0"/>
    <w:rsid w:val="003D6FCB"/>
    <w:rsid w:val="003D7995"/>
    <w:rsid w:val="003E1A9E"/>
    <w:rsid w:val="003E1BEB"/>
    <w:rsid w:val="003E2021"/>
    <w:rsid w:val="003E20A1"/>
    <w:rsid w:val="003E2F67"/>
    <w:rsid w:val="003E387C"/>
    <w:rsid w:val="003E3B9C"/>
    <w:rsid w:val="003E42F3"/>
    <w:rsid w:val="003E4696"/>
    <w:rsid w:val="003E6586"/>
    <w:rsid w:val="003E6BB2"/>
    <w:rsid w:val="003E6C1A"/>
    <w:rsid w:val="003E7168"/>
    <w:rsid w:val="003E7B8D"/>
    <w:rsid w:val="003E7BB8"/>
    <w:rsid w:val="003F1160"/>
    <w:rsid w:val="003F1173"/>
    <w:rsid w:val="003F26A2"/>
    <w:rsid w:val="003F2EF0"/>
    <w:rsid w:val="003F3164"/>
    <w:rsid w:val="003F47D6"/>
    <w:rsid w:val="003F492E"/>
    <w:rsid w:val="003F4AA8"/>
    <w:rsid w:val="003F4CCE"/>
    <w:rsid w:val="003F5456"/>
    <w:rsid w:val="003F56A5"/>
    <w:rsid w:val="003F5FA5"/>
    <w:rsid w:val="003F6729"/>
    <w:rsid w:val="003F6D28"/>
    <w:rsid w:val="003F75C0"/>
    <w:rsid w:val="003F7AAA"/>
    <w:rsid w:val="0040001C"/>
    <w:rsid w:val="004002B7"/>
    <w:rsid w:val="00400C12"/>
    <w:rsid w:val="0040205D"/>
    <w:rsid w:val="004020FA"/>
    <w:rsid w:val="00402917"/>
    <w:rsid w:val="00402ACC"/>
    <w:rsid w:val="00403327"/>
    <w:rsid w:val="0040349E"/>
    <w:rsid w:val="00403834"/>
    <w:rsid w:val="00403A27"/>
    <w:rsid w:val="00403A30"/>
    <w:rsid w:val="00403A7F"/>
    <w:rsid w:val="00403B4A"/>
    <w:rsid w:val="004041C5"/>
    <w:rsid w:val="00404304"/>
    <w:rsid w:val="00404354"/>
    <w:rsid w:val="00404713"/>
    <w:rsid w:val="00404A59"/>
    <w:rsid w:val="00405358"/>
    <w:rsid w:val="00405841"/>
    <w:rsid w:val="00405C66"/>
    <w:rsid w:val="00405D9A"/>
    <w:rsid w:val="00405F5E"/>
    <w:rsid w:val="0040603B"/>
    <w:rsid w:val="00406277"/>
    <w:rsid w:val="0040640A"/>
    <w:rsid w:val="004065CD"/>
    <w:rsid w:val="00406C79"/>
    <w:rsid w:val="00406DB5"/>
    <w:rsid w:val="00407029"/>
    <w:rsid w:val="00410A46"/>
    <w:rsid w:val="00410F05"/>
    <w:rsid w:val="00411B18"/>
    <w:rsid w:val="004124C9"/>
    <w:rsid w:val="004136DB"/>
    <w:rsid w:val="0041463E"/>
    <w:rsid w:val="0041485B"/>
    <w:rsid w:val="00416A6C"/>
    <w:rsid w:val="00417913"/>
    <w:rsid w:val="00417FE8"/>
    <w:rsid w:val="004201D9"/>
    <w:rsid w:val="0042171C"/>
    <w:rsid w:val="00421784"/>
    <w:rsid w:val="00422BCD"/>
    <w:rsid w:val="0042336D"/>
    <w:rsid w:val="00424368"/>
    <w:rsid w:val="00424699"/>
    <w:rsid w:val="004254F9"/>
    <w:rsid w:val="004257BB"/>
    <w:rsid w:val="00425C2C"/>
    <w:rsid w:val="00427273"/>
    <w:rsid w:val="00430A2E"/>
    <w:rsid w:val="00430E7B"/>
    <w:rsid w:val="00431DB4"/>
    <w:rsid w:val="00431FAF"/>
    <w:rsid w:val="00432F2E"/>
    <w:rsid w:val="004332F1"/>
    <w:rsid w:val="004334D3"/>
    <w:rsid w:val="00433691"/>
    <w:rsid w:val="00433955"/>
    <w:rsid w:val="00434B0F"/>
    <w:rsid w:val="00434DA7"/>
    <w:rsid w:val="00434F09"/>
    <w:rsid w:val="004358AF"/>
    <w:rsid w:val="00435D59"/>
    <w:rsid w:val="00435DC7"/>
    <w:rsid w:val="0043671C"/>
    <w:rsid w:val="00437E02"/>
    <w:rsid w:val="0044085C"/>
    <w:rsid w:val="00441E5B"/>
    <w:rsid w:val="00442024"/>
    <w:rsid w:val="00442D2A"/>
    <w:rsid w:val="004433C6"/>
    <w:rsid w:val="00443F8C"/>
    <w:rsid w:val="00444102"/>
    <w:rsid w:val="004467BD"/>
    <w:rsid w:val="00446904"/>
    <w:rsid w:val="00446A9A"/>
    <w:rsid w:val="004479D6"/>
    <w:rsid w:val="00447A8A"/>
    <w:rsid w:val="00447D44"/>
    <w:rsid w:val="00447ECF"/>
    <w:rsid w:val="00450E7A"/>
    <w:rsid w:val="004514B0"/>
    <w:rsid w:val="00451E1B"/>
    <w:rsid w:val="00451FD6"/>
    <w:rsid w:val="00452999"/>
    <w:rsid w:val="00452BD2"/>
    <w:rsid w:val="00453071"/>
    <w:rsid w:val="0045324D"/>
    <w:rsid w:val="00453FD8"/>
    <w:rsid w:val="004544BD"/>
    <w:rsid w:val="00454823"/>
    <w:rsid w:val="00457EAE"/>
    <w:rsid w:val="00460C13"/>
    <w:rsid w:val="004615F5"/>
    <w:rsid w:val="00461D4B"/>
    <w:rsid w:val="0046239E"/>
    <w:rsid w:val="004627E9"/>
    <w:rsid w:val="0046288F"/>
    <w:rsid w:val="00463DDD"/>
    <w:rsid w:val="00464B46"/>
    <w:rsid w:val="0046517E"/>
    <w:rsid w:val="00465254"/>
    <w:rsid w:val="00465546"/>
    <w:rsid w:val="0046648B"/>
    <w:rsid w:val="004665A4"/>
    <w:rsid w:val="0046686C"/>
    <w:rsid w:val="00467D9A"/>
    <w:rsid w:val="00470565"/>
    <w:rsid w:val="00470A0E"/>
    <w:rsid w:val="00470FDB"/>
    <w:rsid w:val="004713B6"/>
    <w:rsid w:val="00471427"/>
    <w:rsid w:val="00471D53"/>
    <w:rsid w:val="00471F61"/>
    <w:rsid w:val="00472A42"/>
    <w:rsid w:val="004735E1"/>
    <w:rsid w:val="0047490D"/>
    <w:rsid w:val="00474A2D"/>
    <w:rsid w:val="00476481"/>
    <w:rsid w:val="004768BE"/>
    <w:rsid w:val="00476E80"/>
    <w:rsid w:val="0047784C"/>
    <w:rsid w:val="00477F73"/>
    <w:rsid w:val="00477FDF"/>
    <w:rsid w:val="0048068C"/>
    <w:rsid w:val="00480D2F"/>
    <w:rsid w:val="0048152A"/>
    <w:rsid w:val="00481F2A"/>
    <w:rsid w:val="0048355A"/>
    <w:rsid w:val="0048387A"/>
    <w:rsid w:val="00483A6A"/>
    <w:rsid w:val="00484CF4"/>
    <w:rsid w:val="00484D55"/>
    <w:rsid w:val="00484FBA"/>
    <w:rsid w:val="004852CF"/>
    <w:rsid w:val="0048553F"/>
    <w:rsid w:val="00485D54"/>
    <w:rsid w:val="004861CA"/>
    <w:rsid w:val="004863D8"/>
    <w:rsid w:val="00490B50"/>
    <w:rsid w:val="00491A66"/>
    <w:rsid w:val="00492F36"/>
    <w:rsid w:val="00493905"/>
    <w:rsid w:val="00493D26"/>
    <w:rsid w:val="00493E23"/>
    <w:rsid w:val="00495672"/>
    <w:rsid w:val="004957E3"/>
    <w:rsid w:val="00495852"/>
    <w:rsid w:val="00495B0C"/>
    <w:rsid w:val="00495E43"/>
    <w:rsid w:val="004960D1"/>
    <w:rsid w:val="00496CD9"/>
    <w:rsid w:val="00497260"/>
    <w:rsid w:val="00497935"/>
    <w:rsid w:val="00497A80"/>
    <w:rsid w:val="004A020D"/>
    <w:rsid w:val="004A03DA"/>
    <w:rsid w:val="004A17F8"/>
    <w:rsid w:val="004A366D"/>
    <w:rsid w:val="004A39AC"/>
    <w:rsid w:val="004A4060"/>
    <w:rsid w:val="004A40FF"/>
    <w:rsid w:val="004A4ADF"/>
    <w:rsid w:val="004A561A"/>
    <w:rsid w:val="004A5A1B"/>
    <w:rsid w:val="004A65ED"/>
    <w:rsid w:val="004A6A59"/>
    <w:rsid w:val="004B0452"/>
    <w:rsid w:val="004B23E7"/>
    <w:rsid w:val="004B30B9"/>
    <w:rsid w:val="004B320A"/>
    <w:rsid w:val="004B3767"/>
    <w:rsid w:val="004B3AD0"/>
    <w:rsid w:val="004B5038"/>
    <w:rsid w:val="004B54B2"/>
    <w:rsid w:val="004B5D17"/>
    <w:rsid w:val="004B5E44"/>
    <w:rsid w:val="004B63D0"/>
    <w:rsid w:val="004B64BA"/>
    <w:rsid w:val="004B702C"/>
    <w:rsid w:val="004B719C"/>
    <w:rsid w:val="004C0332"/>
    <w:rsid w:val="004C2355"/>
    <w:rsid w:val="004C36C4"/>
    <w:rsid w:val="004C373A"/>
    <w:rsid w:val="004C4315"/>
    <w:rsid w:val="004C43EE"/>
    <w:rsid w:val="004C4416"/>
    <w:rsid w:val="004C4610"/>
    <w:rsid w:val="004C4885"/>
    <w:rsid w:val="004C51A9"/>
    <w:rsid w:val="004C565C"/>
    <w:rsid w:val="004C634C"/>
    <w:rsid w:val="004C6355"/>
    <w:rsid w:val="004C79B9"/>
    <w:rsid w:val="004C7E67"/>
    <w:rsid w:val="004D1617"/>
    <w:rsid w:val="004D1E82"/>
    <w:rsid w:val="004D213E"/>
    <w:rsid w:val="004D3C53"/>
    <w:rsid w:val="004D446D"/>
    <w:rsid w:val="004D47A5"/>
    <w:rsid w:val="004D47B2"/>
    <w:rsid w:val="004D48EF"/>
    <w:rsid w:val="004D4A4E"/>
    <w:rsid w:val="004D575A"/>
    <w:rsid w:val="004D5BED"/>
    <w:rsid w:val="004D6298"/>
    <w:rsid w:val="004D7757"/>
    <w:rsid w:val="004E0F79"/>
    <w:rsid w:val="004E0FE3"/>
    <w:rsid w:val="004E1BE9"/>
    <w:rsid w:val="004E42E4"/>
    <w:rsid w:val="004E4947"/>
    <w:rsid w:val="004E4D30"/>
    <w:rsid w:val="004E51C7"/>
    <w:rsid w:val="004E5D57"/>
    <w:rsid w:val="004E751A"/>
    <w:rsid w:val="004E75C6"/>
    <w:rsid w:val="004E7FE6"/>
    <w:rsid w:val="004F0581"/>
    <w:rsid w:val="004F15FB"/>
    <w:rsid w:val="004F31C1"/>
    <w:rsid w:val="004F4276"/>
    <w:rsid w:val="004F4D3D"/>
    <w:rsid w:val="004F4E7E"/>
    <w:rsid w:val="004F6528"/>
    <w:rsid w:val="004F7128"/>
    <w:rsid w:val="004F7F72"/>
    <w:rsid w:val="0050017E"/>
    <w:rsid w:val="005001DF"/>
    <w:rsid w:val="00501623"/>
    <w:rsid w:val="00501A13"/>
    <w:rsid w:val="00502A05"/>
    <w:rsid w:val="00502BF9"/>
    <w:rsid w:val="00502C8E"/>
    <w:rsid w:val="00503774"/>
    <w:rsid w:val="00504ED4"/>
    <w:rsid w:val="0050517A"/>
    <w:rsid w:val="005053DF"/>
    <w:rsid w:val="00505AE3"/>
    <w:rsid w:val="00506155"/>
    <w:rsid w:val="00507490"/>
    <w:rsid w:val="00507AE7"/>
    <w:rsid w:val="00507D6B"/>
    <w:rsid w:val="00510167"/>
    <w:rsid w:val="005111CA"/>
    <w:rsid w:val="005115A1"/>
    <w:rsid w:val="005121CF"/>
    <w:rsid w:val="00512486"/>
    <w:rsid w:val="00512503"/>
    <w:rsid w:val="00512667"/>
    <w:rsid w:val="0051321A"/>
    <w:rsid w:val="00513C06"/>
    <w:rsid w:val="00513DBC"/>
    <w:rsid w:val="00514354"/>
    <w:rsid w:val="0051731B"/>
    <w:rsid w:val="00517B96"/>
    <w:rsid w:val="00517D7C"/>
    <w:rsid w:val="00520CEF"/>
    <w:rsid w:val="00520D75"/>
    <w:rsid w:val="00521030"/>
    <w:rsid w:val="00521EAA"/>
    <w:rsid w:val="00522625"/>
    <w:rsid w:val="00523484"/>
    <w:rsid w:val="00523A8E"/>
    <w:rsid w:val="0052465B"/>
    <w:rsid w:val="0052480B"/>
    <w:rsid w:val="00524CDD"/>
    <w:rsid w:val="005252D4"/>
    <w:rsid w:val="00526004"/>
    <w:rsid w:val="005261F7"/>
    <w:rsid w:val="005262D9"/>
    <w:rsid w:val="00526993"/>
    <w:rsid w:val="00526B78"/>
    <w:rsid w:val="00527499"/>
    <w:rsid w:val="0053054D"/>
    <w:rsid w:val="0053296F"/>
    <w:rsid w:val="00532C80"/>
    <w:rsid w:val="005331FB"/>
    <w:rsid w:val="00533986"/>
    <w:rsid w:val="0053424F"/>
    <w:rsid w:val="00535436"/>
    <w:rsid w:val="0053731A"/>
    <w:rsid w:val="0053740B"/>
    <w:rsid w:val="0053761F"/>
    <w:rsid w:val="0053786A"/>
    <w:rsid w:val="00541ADA"/>
    <w:rsid w:val="00542650"/>
    <w:rsid w:val="005431C6"/>
    <w:rsid w:val="005431E8"/>
    <w:rsid w:val="00543743"/>
    <w:rsid w:val="00543893"/>
    <w:rsid w:val="00544041"/>
    <w:rsid w:val="00544164"/>
    <w:rsid w:val="00544E5A"/>
    <w:rsid w:val="00544F21"/>
    <w:rsid w:val="00545945"/>
    <w:rsid w:val="005462E4"/>
    <w:rsid w:val="00546723"/>
    <w:rsid w:val="00546798"/>
    <w:rsid w:val="00546B51"/>
    <w:rsid w:val="00546DBD"/>
    <w:rsid w:val="005472FA"/>
    <w:rsid w:val="0055132A"/>
    <w:rsid w:val="00551520"/>
    <w:rsid w:val="00551BF3"/>
    <w:rsid w:val="00551C68"/>
    <w:rsid w:val="0055235D"/>
    <w:rsid w:val="00552634"/>
    <w:rsid w:val="005529ED"/>
    <w:rsid w:val="00552B61"/>
    <w:rsid w:val="00552D1E"/>
    <w:rsid w:val="00553790"/>
    <w:rsid w:val="00554831"/>
    <w:rsid w:val="00554ED8"/>
    <w:rsid w:val="00555448"/>
    <w:rsid w:val="00556449"/>
    <w:rsid w:val="005573BB"/>
    <w:rsid w:val="00557969"/>
    <w:rsid w:val="00557EF2"/>
    <w:rsid w:val="005605F2"/>
    <w:rsid w:val="00560821"/>
    <w:rsid w:val="00560877"/>
    <w:rsid w:val="005609ED"/>
    <w:rsid w:val="00560E5C"/>
    <w:rsid w:val="00560F94"/>
    <w:rsid w:val="005619FA"/>
    <w:rsid w:val="00561DE4"/>
    <w:rsid w:val="00561F4B"/>
    <w:rsid w:val="00563B36"/>
    <w:rsid w:val="00563B5A"/>
    <w:rsid w:val="005648D0"/>
    <w:rsid w:val="00564F60"/>
    <w:rsid w:val="00566193"/>
    <w:rsid w:val="0056783C"/>
    <w:rsid w:val="0057032D"/>
    <w:rsid w:val="005703CA"/>
    <w:rsid w:val="00571073"/>
    <w:rsid w:val="00571228"/>
    <w:rsid w:val="00571C42"/>
    <w:rsid w:val="00572B25"/>
    <w:rsid w:val="00573748"/>
    <w:rsid w:val="005739BD"/>
    <w:rsid w:val="005742F6"/>
    <w:rsid w:val="00574315"/>
    <w:rsid w:val="0057437E"/>
    <w:rsid w:val="00574654"/>
    <w:rsid w:val="00574A73"/>
    <w:rsid w:val="00575138"/>
    <w:rsid w:val="005757F3"/>
    <w:rsid w:val="005762CC"/>
    <w:rsid w:val="005764E4"/>
    <w:rsid w:val="00576758"/>
    <w:rsid w:val="00576B3E"/>
    <w:rsid w:val="00580782"/>
    <w:rsid w:val="0058248A"/>
    <w:rsid w:val="00582673"/>
    <w:rsid w:val="00582692"/>
    <w:rsid w:val="00582E85"/>
    <w:rsid w:val="00583661"/>
    <w:rsid w:val="00583ED1"/>
    <w:rsid w:val="00585120"/>
    <w:rsid w:val="00585535"/>
    <w:rsid w:val="00586AA0"/>
    <w:rsid w:val="00586C32"/>
    <w:rsid w:val="00587102"/>
    <w:rsid w:val="00590961"/>
    <w:rsid w:val="00590AF4"/>
    <w:rsid w:val="005910B5"/>
    <w:rsid w:val="00591277"/>
    <w:rsid w:val="005920E4"/>
    <w:rsid w:val="0059222F"/>
    <w:rsid w:val="005929D7"/>
    <w:rsid w:val="005929F9"/>
    <w:rsid w:val="00592C19"/>
    <w:rsid w:val="00593490"/>
    <w:rsid w:val="005935EA"/>
    <w:rsid w:val="00595EE6"/>
    <w:rsid w:val="00596A2F"/>
    <w:rsid w:val="00596D34"/>
    <w:rsid w:val="00597220"/>
    <w:rsid w:val="00597B29"/>
    <w:rsid w:val="00597BDF"/>
    <w:rsid w:val="00597CE2"/>
    <w:rsid w:val="005A192F"/>
    <w:rsid w:val="005A1C10"/>
    <w:rsid w:val="005A1D6E"/>
    <w:rsid w:val="005A3AB8"/>
    <w:rsid w:val="005A48D3"/>
    <w:rsid w:val="005A49CE"/>
    <w:rsid w:val="005A4A79"/>
    <w:rsid w:val="005A4EA8"/>
    <w:rsid w:val="005A5545"/>
    <w:rsid w:val="005A5F2A"/>
    <w:rsid w:val="005A6118"/>
    <w:rsid w:val="005A64DA"/>
    <w:rsid w:val="005A6B60"/>
    <w:rsid w:val="005A6BE7"/>
    <w:rsid w:val="005A6E2D"/>
    <w:rsid w:val="005A74BE"/>
    <w:rsid w:val="005A7572"/>
    <w:rsid w:val="005A7801"/>
    <w:rsid w:val="005B04FB"/>
    <w:rsid w:val="005B06D3"/>
    <w:rsid w:val="005B11C9"/>
    <w:rsid w:val="005B1BCA"/>
    <w:rsid w:val="005B213A"/>
    <w:rsid w:val="005B2182"/>
    <w:rsid w:val="005B4649"/>
    <w:rsid w:val="005B489B"/>
    <w:rsid w:val="005B48DF"/>
    <w:rsid w:val="005B4C32"/>
    <w:rsid w:val="005B4E1E"/>
    <w:rsid w:val="005B4E63"/>
    <w:rsid w:val="005B5C3B"/>
    <w:rsid w:val="005B5FE5"/>
    <w:rsid w:val="005B64A8"/>
    <w:rsid w:val="005B6585"/>
    <w:rsid w:val="005B6FE6"/>
    <w:rsid w:val="005B7695"/>
    <w:rsid w:val="005C00C5"/>
    <w:rsid w:val="005C010A"/>
    <w:rsid w:val="005C01BE"/>
    <w:rsid w:val="005C02EB"/>
    <w:rsid w:val="005C0A82"/>
    <w:rsid w:val="005C1D83"/>
    <w:rsid w:val="005C2B75"/>
    <w:rsid w:val="005C380B"/>
    <w:rsid w:val="005C416B"/>
    <w:rsid w:val="005C41F4"/>
    <w:rsid w:val="005C5C08"/>
    <w:rsid w:val="005C5C70"/>
    <w:rsid w:val="005C62D5"/>
    <w:rsid w:val="005C6629"/>
    <w:rsid w:val="005C6843"/>
    <w:rsid w:val="005C7449"/>
    <w:rsid w:val="005D1EFA"/>
    <w:rsid w:val="005D28BA"/>
    <w:rsid w:val="005D324F"/>
    <w:rsid w:val="005D3A19"/>
    <w:rsid w:val="005D3D61"/>
    <w:rsid w:val="005D4365"/>
    <w:rsid w:val="005D5CC1"/>
    <w:rsid w:val="005D5E37"/>
    <w:rsid w:val="005D7976"/>
    <w:rsid w:val="005D7EA3"/>
    <w:rsid w:val="005E0369"/>
    <w:rsid w:val="005E0A0E"/>
    <w:rsid w:val="005E0DA6"/>
    <w:rsid w:val="005E1382"/>
    <w:rsid w:val="005E13D0"/>
    <w:rsid w:val="005E2160"/>
    <w:rsid w:val="005E249B"/>
    <w:rsid w:val="005E2C63"/>
    <w:rsid w:val="005E4A27"/>
    <w:rsid w:val="005E650E"/>
    <w:rsid w:val="005E7DAA"/>
    <w:rsid w:val="005E7EEE"/>
    <w:rsid w:val="005F0420"/>
    <w:rsid w:val="005F0954"/>
    <w:rsid w:val="005F111D"/>
    <w:rsid w:val="005F159F"/>
    <w:rsid w:val="005F1EAA"/>
    <w:rsid w:val="005F355A"/>
    <w:rsid w:val="005F3D11"/>
    <w:rsid w:val="005F4749"/>
    <w:rsid w:val="005F4B30"/>
    <w:rsid w:val="005F4DCC"/>
    <w:rsid w:val="005F5DF3"/>
    <w:rsid w:val="005F5EED"/>
    <w:rsid w:val="005F60EC"/>
    <w:rsid w:val="005F68E9"/>
    <w:rsid w:val="005F6CAE"/>
    <w:rsid w:val="005F6E5D"/>
    <w:rsid w:val="005F7495"/>
    <w:rsid w:val="005F7E26"/>
    <w:rsid w:val="006001BA"/>
    <w:rsid w:val="00601144"/>
    <w:rsid w:val="0060149D"/>
    <w:rsid w:val="00601F48"/>
    <w:rsid w:val="00602834"/>
    <w:rsid w:val="006028B3"/>
    <w:rsid w:val="00602C7C"/>
    <w:rsid w:val="006038AB"/>
    <w:rsid w:val="00604176"/>
    <w:rsid w:val="00604889"/>
    <w:rsid w:val="00605A67"/>
    <w:rsid w:val="00606357"/>
    <w:rsid w:val="00606378"/>
    <w:rsid w:val="006076F9"/>
    <w:rsid w:val="00610EDE"/>
    <w:rsid w:val="00611066"/>
    <w:rsid w:val="0061218E"/>
    <w:rsid w:val="00612331"/>
    <w:rsid w:val="0061258A"/>
    <w:rsid w:val="0061301E"/>
    <w:rsid w:val="0061480F"/>
    <w:rsid w:val="00614853"/>
    <w:rsid w:val="00614969"/>
    <w:rsid w:val="0061510C"/>
    <w:rsid w:val="00615C3F"/>
    <w:rsid w:val="006161DC"/>
    <w:rsid w:val="006162CA"/>
    <w:rsid w:val="0061743A"/>
    <w:rsid w:val="00617B38"/>
    <w:rsid w:val="00617BE2"/>
    <w:rsid w:val="006211B6"/>
    <w:rsid w:val="006221C0"/>
    <w:rsid w:val="00622879"/>
    <w:rsid w:val="00622B54"/>
    <w:rsid w:val="00622D77"/>
    <w:rsid w:val="006231C7"/>
    <w:rsid w:val="006232C6"/>
    <w:rsid w:val="00624655"/>
    <w:rsid w:val="00625170"/>
    <w:rsid w:val="006254D8"/>
    <w:rsid w:val="0062610C"/>
    <w:rsid w:val="0062617F"/>
    <w:rsid w:val="006264B4"/>
    <w:rsid w:val="00626547"/>
    <w:rsid w:val="00626825"/>
    <w:rsid w:val="006269FD"/>
    <w:rsid w:val="00626A27"/>
    <w:rsid w:val="00627F34"/>
    <w:rsid w:val="00630D49"/>
    <w:rsid w:val="006316AC"/>
    <w:rsid w:val="006321B4"/>
    <w:rsid w:val="006327CE"/>
    <w:rsid w:val="00632EE1"/>
    <w:rsid w:val="0063314F"/>
    <w:rsid w:val="00633AC3"/>
    <w:rsid w:val="00633B8A"/>
    <w:rsid w:val="00634645"/>
    <w:rsid w:val="00634CBC"/>
    <w:rsid w:val="006358FC"/>
    <w:rsid w:val="006359DD"/>
    <w:rsid w:val="00636B18"/>
    <w:rsid w:val="006372E9"/>
    <w:rsid w:val="00637CA1"/>
    <w:rsid w:val="00640ED7"/>
    <w:rsid w:val="00641178"/>
    <w:rsid w:val="00641313"/>
    <w:rsid w:val="006413BD"/>
    <w:rsid w:val="00641DEF"/>
    <w:rsid w:val="00641EE9"/>
    <w:rsid w:val="0064267B"/>
    <w:rsid w:val="006431DC"/>
    <w:rsid w:val="00646913"/>
    <w:rsid w:val="00646AF7"/>
    <w:rsid w:val="0064725C"/>
    <w:rsid w:val="00647FF8"/>
    <w:rsid w:val="00651AC1"/>
    <w:rsid w:val="00652607"/>
    <w:rsid w:val="00653B3C"/>
    <w:rsid w:val="00653DA1"/>
    <w:rsid w:val="00653EEC"/>
    <w:rsid w:val="006542BD"/>
    <w:rsid w:val="0065729F"/>
    <w:rsid w:val="00657753"/>
    <w:rsid w:val="006600E9"/>
    <w:rsid w:val="006606BC"/>
    <w:rsid w:val="006606E0"/>
    <w:rsid w:val="00660AAC"/>
    <w:rsid w:val="00660E9C"/>
    <w:rsid w:val="006610D7"/>
    <w:rsid w:val="0066186F"/>
    <w:rsid w:val="0066342D"/>
    <w:rsid w:val="00663A7C"/>
    <w:rsid w:val="006648BF"/>
    <w:rsid w:val="00665273"/>
    <w:rsid w:val="00666279"/>
    <w:rsid w:val="006667D7"/>
    <w:rsid w:val="00666848"/>
    <w:rsid w:val="00666AE1"/>
    <w:rsid w:val="00666B42"/>
    <w:rsid w:val="006678D0"/>
    <w:rsid w:val="00667A0F"/>
    <w:rsid w:val="00667EBB"/>
    <w:rsid w:val="00670058"/>
    <w:rsid w:val="00670FEB"/>
    <w:rsid w:val="006713B9"/>
    <w:rsid w:val="00671815"/>
    <w:rsid w:val="00671CCC"/>
    <w:rsid w:val="006722D9"/>
    <w:rsid w:val="00672F4A"/>
    <w:rsid w:val="00674A16"/>
    <w:rsid w:val="00675C16"/>
    <w:rsid w:val="0067619A"/>
    <w:rsid w:val="0067659B"/>
    <w:rsid w:val="0067691B"/>
    <w:rsid w:val="00676FE4"/>
    <w:rsid w:val="006777B5"/>
    <w:rsid w:val="00677ADB"/>
    <w:rsid w:val="00680101"/>
    <w:rsid w:val="00680478"/>
    <w:rsid w:val="006808FA"/>
    <w:rsid w:val="00681002"/>
    <w:rsid w:val="00683DC8"/>
    <w:rsid w:val="00683F6D"/>
    <w:rsid w:val="00684F1B"/>
    <w:rsid w:val="00684FBA"/>
    <w:rsid w:val="00685409"/>
    <w:rsid w:val="0068568F"/>
    <w:rsid w:val="006862C8"/>
    <w:rsid w:val="00686CA5"/>
    <w:rsid w:val="00687658"/>
    <w:rsid w:val="006902E7"/>
    <w:rsid w:val="00690814"/>
    <w:rsid w:val="00690BF7"/>
    <w:rsid w:val="00690D3D"/>
    <w:rsid w:val="00690F89"/>
    <w:rsid w:val="00691755"/>
    <w:rsid w:val="00691E10"/>
    <w:rsid w:val="00691E24"/>
    <w:rsid w:val="00692038"/>
    <w:rsid w:val="00692721"/>
    <w:rsid w:val="00692B14"/>
    <w:rsid w:val="00692F73"/>
    <w:rsid w:val="006939C7"/>
    <w:rsid w:val="006945E6"/>
    <w:rsid w:val="006958DD"/>
    <w:rsid w:val="00696001"/>
    <w:rsid w:val="00696A0B"/>
    <w:rsid w:val="00696C8D"/>
    <w:rsid w:val="00697058"/>
    <w:rsid w:val="0069717D"/>
    <w:rsid w:val="00697B50"/>
    <w:rsid w:val="00697C0E"/>
    <w:rsid w:val="00697E36"/>
    <w:rsid w:val="006A03D2"/>
    <w:rsid w:val="006A0481"/>
    <w:rsid w:val="006A07D3"/>
    <w:rsid w:val="006A0990"/>
    <w:rsid w:val="006A1277"/>
    <w:rsid w:val="006A27EC"/>
    <w:rsid w:val="006A2E05"/>
    <w:rsid w:val="006A3A37"/>
    <w:rsid w:val="006A4F11"/>
    <w:rsid w:val="006A6393"/>
    <w:rsid w:val="006A7160"/>
    <w:rsid w:val="006A758A"/>
    <w:rsid w:val="006B04C4"/>
    <w:rsid w:val="006B08F4"/>
    <w:rsid w:val="006B0A9A"/>
    <w:rsid w:val="006B0CC6"/>
    <w:rsid w:val="006B0CF8"/>
    <w:rsid w:val="006B14D8"/>
    <w:rsid w:val="006B182A"/>
    <w:rsid w:val="006B1949"/>
    <w:rsid w:val="006B2012"/>
    <w:rsid w:val="006B27BA"/>
    <w:rsid w:val="006B2EBD"/>
    <w:rsid w:val="006B318C"/>
    <w:rsid w:val="006B39C3"/>
    <w:rsid w:val="006B6C78"/>
    <w:rsid w:val="006B7144"/>
    <w:rsid w:val="006B7DC3"/>
    <w:rsid w:val="006B7F76"/>
    <w:rsid w:val="006C057B"/>
    <w:rsid w:val="006C09B0"/>
    <w:rsid w:val="006C111A"/>
    <w:rsid w:val="006C1526"/>
    <w:rsid w:val="006C3CC7"/>
    <w:rsid w:val="006C3DDF"/>
    <w:rsid w:val="006C3E42"/>
    <w:rsid w:val="006C47B7"/>
    <w:rsid w:val="006C4E95"/>
    <w:rsid w:val="006C5918"/>
    <w:rsid w:val="006C5BF5"/>
    <w:rsid w:val="006C61DD"/>
    <w:rsid w:val="006C6349"/>
    <w:rsid w:val="006C653F"/>
    <w:rsid w:val="006C658E"/>
    <w:rsid w:val="006C701A"/>
    <w:rsid w:val="006C733C"/>
    <w:rsid w:val="006C752F"/>
    <w:rsid w:val="006D00B6"/>
    <w:rsid w:val="006D0A7B"/>
    <w:rsid w:val="006D10F1"/>
    <w:rsid w:val="006D1F83"/>
    <w:rsid w:val="006D213B"/>
    <w:rsid w:val="006D247D"/>
    <w:rsid w:val="006D33AD"/>
    <w:rsid w:val="006D34C9"/>
    <w:rsid w:val="006D3FAB"/>
    <w:rsid w:val="006D436E"/>
    <w:rsid w:val="006D4549"/>
    <w:rsid w:val="006D4E57"/>
    <w:rsid w:val="006D5171"/>
    <w:rsid w:val="006D580F"/>
    <w:rsid w:val="006D6660"/>
    <w:rsid w:val="006D6926"/>
    <w:rsid w:val="006D79D6"/>
    <w:rsid w:val="006E0877"/>
    <w:rsid w:val="006E0BE2"/>
    <w:rsid w:val="006E0C97"/>
    <w:rsid w:val="006E0FF6"/>
    <w:rsid w:val="006E1368"/>
    <w:rsid w:val="006E17C6"/>
    <w:rsid w:val="006E1D5C"/>
    <w:rsid w:val="006E2436"/>
    <w:rsid w:val="006E278A"/>
    <w:rsid w:val="006E2FB9"/>
    <w:rsid w:val="006E308E"/>
    <w:rsid w:val="006E36E0"/>
    <w:rsid w:val="006E38A8"/>
    <w:rsid w:val="006E3FFE"/>
    <w:rsid w:val="006E420F"/>
    <w:rsid w:val="006E486E"/>
    <w:rsid w:val="006E5272"/>
    <w:rsid w:val="006E5744"/>
    <w:rsid w:val="006E5852"/>
    <w:rsid w:val="006E58D7"/>
    <w:rsid w:val="006E58E1"/>
    <w:rsid w:val="006E5B5D"/>
    <w:rsid w:val="006E670F"/>
    <w:rsid w:val="006E6945"/>
    <w:rsid w:val="006E6DD7"/>
    <w:rsid w:val="006E7B4C"/>
    <w:rsid w:val="006F1731"/>
    <w:rsid w:val="006F1C73"/>
    <w:rsid w:val="006F2408"/>
    <w:rsid w:val="006F2AA7"/>
    <w:rsid w:val="006F2F86"/>
    <w:rsid w:val="006F3220"/>
    <w:rsid w:val="006F32A6"/>
    <w:rsid w:val="006F359B"/>
    <w:rsid w:val="006F3C0D"/>
    <w:rsid w:val="006F455E"/>
    <w:rsid w:val="006F4E73"/>
    <w:rsid w:val="006F565C"/>
    <w:rsid w:val="006F5F52"/>
    <w:rsid w:val="006F6185"/>
    <w:rsid w:val="006F6F90"/>
    <w:rsid w:val="006F7DFC"/>
    <w:rsid w:val="007001DD"/>
    <w:rsid w:val="00700D48"/>
    <w:rsid w:val="00700ECD"/>
    <w:rsid w:val="00701A50"/>
    <w:rsid w:val="00702DFB"/>
    <w:rsid w:val="00703370"/>
    <w:rsid w:val="0070363A"/>
    <w:rsid w:val="00703C3E"/>
    <w:rsid w:val="00704492"/>
    <w:rsid w:val="007049EB"/>
    <w:rsid w:val="00704AF2"/>
    <w:rsid w:val="00704D07"/>
    <w:rsid w:val="00706252"/>
    <w:rsid w:val="00706B7A"/>
    <w:rsid w:val="00706FE7"/>
    <w:rsid w:val="00707C24"/>
    <w:rsid w:val="00710E68"/>
    <w:rsid w:val="0071139D"/>
    <w:rsid w:val="007118B1"/>
    <w:rsid w:val="00711A72"/>
    <w:rsid w:val="00711B12"/>
    <w:rsid w:val="00711B3C"/>
    <w:rsid w:val="00712712"/>
    <w:rsid w:val="00714BA0"/>
    <w:rsid w:val="00714E69"/>
    <w:rsid w:val="007161F0"/>
    <w:rsid w:val="00720623"/>
    <w:rsid w:val="00720B7F"/>
    <w:rsid w:val="00720C21"/>
    <w:rsid w:val="00720CC2"/>
    <w:rsid w:val="00720E00"/>
    <w:rsid w:val="00721435"/>
    <w:rsid w:val="00721839"/>
    <w:rsid w:val="00721B81"/>
    <w:rsid w:val="00722CAA"/>
    <w:rsid w:val="00723EA0"/>
    <w:rsid w:val="00724221"/>
    <w:rsid w:val="007269B6"/>
    <w:rsid w:val="00726E7A"/>
    <w:rsid w:val="007270E4"/>
    <w:rsid w:val="00727B95"/>
    <w:rsid w:val="00730DEB"/>
    <w:rsid w:val="0073131E"/>
    <w:rsid w:val="007322E7"/>
    <w:rsid w:val="0073289A"/>
    <w:rsid w:val="0073294A"/>
    <w:rsid w:val="00732E52"/>
    <w:rsid w:val="00733A86"/>
    <w:rsid w:val="00734090"/>
    <w:rsid w:val="00734818"/>
    <w:rsid w:val="0073681E"/>
    <w:rsid w:val="00736BA4"/>
    <w:rsid w:val="00736D6E"/>
    <w:rsid w:val="0073716A"/>
    <w:rsid w:val="007377C3"/>
    <w:rsid w:val="00737FE0"/>
    <w:rsid w:val="007403DD"/>
    <w:rsid w:val="00740472"/>
    <w:rsid w:val="0074195E"/>
    <w:rsid w:val="00741B0B"/>
    <w:rsid w:val="007421BB"/>
    <w:rsid w:val="00742BB0"/>
    <w:rsid w:val="00742D65"/>
    <w:rsid w:val="00743419"/>
    <w:rsid w:val="007441C9"/>
    <w:rsid w:val="00744490"/>
    <w:rsid w:val="00744AAA"/>
    <w:rsid w:val="00745690"/>
    <w:rsid w:val="0075153A"/>
    <w:rsid w:val="00752352"/>
    <w:rsid w:val="00752801"/>
    <w:rsid w:val="007528ED"/>
    <w:rsid w:val="00752F3B"/>
    <w:rsid w:val="007539B0"/>
    <w:rsid w:val="007540E9"/>
    <w:rsid w:val="00754816"/>
    <w:rsid w:val="007553C9"/>
    <w:rsid w:val="0075729A"/>
    <w:rsid w:val="00757358"/>
    <w:rsid w:val="00757679"/>
    <w:rsid w:val="00757831"/>
    <w:rsid w:val="00760890"/>
    <w:rsid w:val="00760EF7"/>
    <w:rsid w:val="0076123E"/>
    <w:rsid w:val="007613F7"/>
    <w:rsid w:val="0076153F"/>
    <w:rsid w:val="00761561"/>
    <w:rsid w:val="00761B22"/>
    <w:rsid w:val="00763E71"/>
    <w:rsid w:val="00764408"/>
    <w:rsid w:val="00764537"/>
    <w:rsid w:val="0076459B"/>
    <w:rsid w:val="00764946"/>
    <w:rsid w:val="00764E9C"/>
    <w:rsid w:val="00764F0D"/>
    <w:rsid w:val="0076523D"/>
    <w:rsid w:val="00765BB5"/>
    <w:rsid w:val="00765D11"/>
    <w:rsid w:val="00766238"/>
    <w:rsid w:val="007664AE"/>
    <w:rsid w:val="00766643"/>
    <w:rsid w:val="00766E16"/>
    <w:rsid w:val="00767155"/>
    <w:rsid w:val="007673D3"/>
    <w:rsid w:val="00767897"/>
    <w:rsid w:val="00771203"/>
    <w:rsid w:val="00771A47"/>
    <w:rsid w:val="00771E27"/>
    <w:rsid w:val="0077201E"/>
    <w:rsid w:val="00772147"/>
    <w:rsid w:val="0077222E"/>
    <w:rsid w:val="00772A33"/>
    <w:rsid w:val="00772F66"/>
    <w:rsid w:val="0077330C"/>
    <w:rsid w:val="00773BC9"/>
    <w:rsid w:val="007747A3"/>
    <w:rsid w:val="007747B8"/>
    <w:rsid w:val="0077501E"/>
    <w:rsid w:val="007752DE"/>
    <w:rsid w:val="007753AD"/>
    <w:rsid w:val="00776758"/>
    <w:rsid w:val="0078055A"/>
    <w:rsid w:val="00780764"/>
    <w:rsid w:val="00783161"/>
    <w:rsid w:val="00785118"/>
    <w:rsid w:val="00785183"/>
    <w:rsid w:val="0078561C"/>
    <w:rsid w:val="00785F15"/>
    <w:rsid w:val="00786BEB"/>
    <w:rsid w:val="00786C32"/>
    <w:rsid w:val="00787ABE"/>
    <w:rsid w:val="00787F3B"/>
    <w:rsid w:val="00787F66"/>
    <w:rsid w:val="00790C2C"/>
    <w:rsid w:val="00791093"/>
    <w:rsid w:val="0079115A"/>
    <w:rsid w:val="0079138A"/>
    <w:rsid w:val="00791E59"/>
    <w:rsid w:val="0079248C"/>
    <w:rsid w:val="007928C8"/>
    <w:rsid w:val="00792E40"/>
    <w:rsid w:val="00794678"/>
    <w:rsid w:val="0079500F"/>
    <w:rsid w:val="00795057"/>
    <w:rsid w:val="0079507A"/>
    <w:rsid w:val="007958DE"/>
    <w:rsid w:val="00795F03"/>
    <w:rsid w:val="00797CBE"/>
    <w:rsid w:val="007A01E5"/>
    <w:rsid w:val="007A147E"/>
    <w:rsid w:val="007A1832"/>
    <w:rsid w:val="007A1FA2"/>
    <w:rsid w:val="007A2C61"/>
    <w:rsid w:val="007A2E58"/>
    <w:rsid w:val="007A55E5"/>
    <w:rsid w:val="007A668C"/>
    <w:rsid w:val="007A6941"/>
    <w:rsid w:val="007A7831"/>
    <w:rsid w:val="007B0AE0"/>
    <w:rsid w:val="007B1049"/>
    <w:rsid w:val="007B1364"/>
    <w:rsid w:val="007B1F0F"/>
    <w:rsid w:val="007B23D5"/>
    <w:rsid w:val="007B3091"/>
    <w:rsid w:val="007B32D5"/>
    <w:rsid w:val="007B46B2"/>
    <w:rsid w:val="007B5320"/>
    <w:rsid w:val="007B549D"/>
    <w:rsid w:val="007B54E4"/>
    <w:rsid w:val="007B5C94"/>
    <w:rsid w:val="007B7DCC"/>
    <w:rsid w:val="007C0555"/>
    <w:rsid w:val="007C106C"/>
    <w:rsid w:val="007C1A44"/>
    <w:rsid w:val="007C1A5B"/>
    <w:rsid w:val="007C24D2"/>
    <w:rsid w:val="007C27CE"/>
    <w:rsid w:val="007C4320"/>
    <w:rsid w:val="007C465F"/>
    <w:rsid w:val="007C48B4"/>
    <w:rsid w:val="007C5546"/>
    <w:rsid w:val="007C591A"/>
    <w:rsid w:val="007C5974"/>
    <w:rsid w:val="007C5A38"/>
    <w:rsid w:val="007C5B1E"/>
    <w:rsid w:val="007C61CC"/>
    <w:rsid w:val="007C6782"/>
    <w:rsid w:val="007C691A"/>
    <w:rsid w:val="007C705B"/>
    <w:rsid w:val="007C7666"/>
    <w:rsid w:val="007C77DD"/>
    <w:rsid w:val="007D03EC"/>
    <w:rsid w:val="007D3396"/>
    <w:rsid w:val="007D4864"/>
    <w:rsid w:val="007D5123"/>
    <w:rsid w:val="007D58D7"/>
    <w:rsid w:val="007D5D73"/>
    <w:rsid w:val="007D7055"/>
    <w:rsid w:val="007D750D"/>
    <w:rsid w:val="007D78C8"/>
    <w:rsid w:val="007D78D6"/>
    <w:rsid w:val="007D7D72"/>
    <w:rsid w:val="007E00CA"/>
    <w:rsid w:val="007E078B"/>
    <w:rsid w:val="007E0F6D"/>
    <w:rsid w:val="007E1438"/>
    <w:rsid w:val="007E3161"/>
    <w:rsid w:val="007E3EA6"/>
    <w:rsid w:val="007E4219"/>
    <w:rsid w:val="007E4A3C"/>
    <w:rsid w:val="007E5211"/>
    <w:rsid w:val="007E52DF"/>
    <w:rsid w:val="007E545C"/>
    <w:rsid w:val="007E5ABC"/>
    <w:rsid w:val="007E5C18"/>
    <w:rsid w:val="007E66EB"/>
    <w:rsid w:val="007E6EDD"/>
    <w:rsid w:val="007F0259"/>
    <w:rsid w:val="007F0467"/>
    <w:rsid w:val="007F05CD"/>
    <w:rsid w:val="007F09A5"/>
    <w:rsid w:val="007F10B9"/>
    <w:rsid w:val="007F1365"/>
    <w:rsid w:val="007F136F"/>
    <w:rsid w:val="007F1A3D"/>
    <w:rsid w:val="007F44C5"/>
    <w:rsid w:val="007F4CBF"/>
    <w:rsid w:val="007F6629"/>
    <w:rsid w:val="007F77D7"/>
    <w:rsid w:val="007F7FFE"/>
    <w:rsid w:val="008008A4"/>
    <w:rsid w:val="00800EA8"/>
    <w:rsid w:val="0080107D"/>
    <w:rsid w:val="00801BC9"/>
    <w:rsid w:val="0080277B"/>
    <w:rsid w:val="00802951"/>
    <w:rsid w:val="00802DAC"/>
    <w:rsid w:val="008042E1"/>
    <w:rsid w:val="00804D63"/>
    <w:rsid w:val="00805DC2"/>
    <w:rsid w:val="00805F87"/>
    <w:rsid w:val="008064DA"/>
    <w:rsid w:val="00806B9D"/>
    <w:rsid w:val="00806C81"/>
    <w:rsid w:val="00807165"/>
    <w:rsid w:val="008077DC"/>
    <w:rsid w:val="00807B25"/>
    <w:rsid w:val="008100F8"/>
    <w:rsid w:val="00811CE1"/>
    <w:rsid w:val="00812777"/>
    <w:rsid w:val="00812A7F"/>
    <w:rsid w:val="0081339A"/>
    <w:rsid w:val="00813552"/>
    <w:rsid w:val="00813907"/>
    <w:rsid w:val="00813C7C"/>
    <w:rsid w:val="00813F74"/>
    <w:rsid w:val="00814514"/>
    <w:rsid w:val="008148D0"/>
    <w:rsid w:val="00814E0E"/>
    <w:rsid w:val="0081651B"/>
    <w:rsid w:val="00816914"/>
    <w:rsid w:val="00816C5A"/>
    <w:rsid w:val="008173F6"/>
    <w:rsid w:val="008208B9"/>
    <w:rsid w:val="00820E11"/>
    <w:rsid w:val="00821899"/>
    <w:rsid w:val="008224E6"/>
    <w:rsid w:val="00822527"/>
    <w:rsid w:val="00824E38"/>
    <w:rsid w:val="0082538D"/>
    <w:rsid w:val="0082585A"/>
    <w:rsid w:val="008261A2"/>
    <w:rsid w:val="008265AA"/>
    <w:rsid w:val="0082775F"/>
    <w:rsid w:val="008278D3"/>
    <w:rsid w:val="00827B18"/>
    <w:rsid w:val="00830DB0"/>
    <w:rsid w:val="00830EC8"/>
    <w:rsid w:val="008313D5"/>
    <w:rsid w:val="0083158D"/>
    <w:rsid w:val="00831BAA"/>
    <w:rsid w:val="0083298C"/>
    <w:rsid w:val="00832D18"/>
    <w:rsid w:val="00832EFD"/>
    <w:rsid w:val="00833270"/>
    <w:rsid w:val="00833769"/>
    <w:rsid w:val="00833A25"/>
    <w:rsid w:val="00833F83"/>
    <w:rsid w:val="0083419D"/>
    <w:rsid w:val="0083451F"/>
    <w:rsid w:val="00834860"/>
    <w:rsid w:val="008349F6"/>
    <w:rsid w:val="008349F9"/>
    <w:rsid w:val="00834F39"/>
    <w:rsid w:val="00834FC9"/>
    <w:rsid w:val="00835AAE"/>
    <w:rsid w:val="00840275"/>
    <w:rsid w:val="008402C7"/>
    <w:rsid w:val="00840607"/>
    <w:rsid w:val="008407ED"/>
    <w:rsid w:val="0084129E"/>
    <w:rsid w:val="00841470"/>
    <w:rsid w:val="008414C5"/>
    <w:rsid w:val="008418AC"/>
    <w:rsid w:val="008423E8"/>
    <w:rsid w:val="00843390"/>
    <w:rsid w:val="0084344D"/>
    <w:rsid w:val="008434E5"/>
    <w:rsid w:val="00843C20"/>
    <w:rsid w:val="00843D1A"/>
    <w:rsid w:val="00844B8C"/>
    <w:rsid w:val="008455E2"/>
    <w:rsid w:val="0084578F"/>
    <w:rsid w:val="008459B6"/>
    <w:rsid w:val="00845A65"/>
    <w:rsid w:val="0084632B"/>
    <w:rsid w:val="00846373"/>
    <w:rsid w:val="00846A4D"/>
    <w:rsid w:val="00847FCB"/>
    <w:rsid w:val="0085266F"/>
    <w:rsid w:val="00852808"/>
    <w:rsid w:val="008528E8"/>
    <w:rsid w:val="00852AB9"/>
    <w:rsid w:val="008531D5"/>
    <w:rsid w:val="008536D7"/>
    <w:rsid w:val="008537B7"/>
    <w:rsid w:val="00853FCD"/>
    <w:rsid w:val="00854248"/>
    <w:rsid w:val="00854CAB"/>
    <w:rsid w:val="00855223"/>
    <w:rsid w:val="0085552A"/>
    <w:rsid w:val="00855DE4"/>
    <w:rsid w:val="00856656"/>
    <w:rsid w:val="008568AE"/>
    <w:rsid w:val="00856C5A"/>
    <w:rsid w:val="008570BB"/>
    <w:rsid w:val="00857A85"/>
    <w:rsid w:val="00860590"/>
    <w:rsid w:val="00861305"/>
    <w:rsid w:val="008614E8"/>
    <w:rsid w:val="00861D4C"/>
    <w:rsid w:val="0086272E"/>
    <w:rsid w:val="00862A27"/>
    <w:rsid w:val="00862FB3"/>
    <w:rsid w:val="00864474"/>
    <w:rsid w:val="00864DCA"/>
    <w:rsid w:val="00864E1B"/>
    <w:rsid w:val="00865718"/>
    <w:rsid w:val="00865C06"/>
    <w:rsid w:val="00866A23"/>
    <w:rsid w:val="00866BBB"/>
    <w:rsid w:val="00867EDF"/>
    <w:rsid w:val="00870CE3"/>
    <w:rsid w:val="00871159"/>
    <w:rsid w:val="008725D2"/>
    <w:rsid w:val="00873262"/>
    <w:rsid w:val="0087384A"/>
    <w:rsid w:val="00873E3C"/>
    <w:rsid w:val="008740F7"/>
    <w:rsid w:val="00874533"/>
    <w:rsid w:val="008747C9"/>
    <w:rsid w:val="00875F0D"/>
    <w:rsid w:val="0087725D"/>
    <w:rsid w:val="00877278"/>
    <w:rsid w:val="008772C3"/>
    <w:rsid w:val="00877414"/>
    <w:rsid w:val="008777FE"/>
    <w:rsid w:val="00877CAA"/>
    <w:rsid w:val="00881A61"/>
    <w:rsid w:val="008822AC"/>
    <w:rsid w:val="00883ABF"/>
    <w:rsid w:val="0088407C"/>
    <w:rsid w:val="00884B23"/>
    <w:rsid w:val="00884FAB"/>
    <w:rsid w:val="008862A3"/>
    <w:rsid w:val="0088646C"/>
    <w:rsid w:val="00886715"/>
    <w:rsid w:val="0088677B"/>
    <w:rsid w:val="00887580"/>
    <w:rsid w:val="00887590"/>
    <w:rsid w:val="00890749"/>
    <w:rsid w:val="0089149A"/>
    <w:rsid w:val="008917E1"/>
    <w:rsid w:val="00891E0F"/>
    <w:rsid w:val="0089257E"/>
    <w:rsid w:val="008940C9"/>
    <w:rsid w:val="00894848"/>
    <w:rsid w:val="00894E16"/>
    <w:rsid w:val="0089545F"/>
    <w:rsid w:val="00895976"/>
    <w:rsid w:val="00896A27"/>
    <w:rsid w:val="00896D54"/>
    <w:rsid w:val="00897904"/>
    <w:rsid w:val="008A03B7"/>
    <w:rsid w:val="008A16BC"/>
    <w:rsid w:val="008A27F7"/>
    <w:rsid w:val="008A29BB"/>
    <w:rsid w:val="008A317D"/>
    <w:rsid w:val="008A3AED"/>
    <w:rsid w:val="008A3B29"/>
    <w:rsid w:val="008A3BE7"/>
    <w:rsid w:val="008A3D30"/>
    <w:rsid w:val="008A3F5B"/>
    <w:rsid w:val="008A5040"/>
    <w:rsid w:val="008A52CD"/>
    <w:rsid w:val="008A59E4"/>
    <w:rsid w:val="008A5B5D"/>
    <w:rsid w:val="008A5D13"/>
    <w:rsid w:val="008A61E4"/>
    <w:rsid w:val="008A64EE"/>
    <w:rsid w:val="008A6EC3"/>
    <w:rsid w:val="008A6FB2"/>
    <w:rsid w:val="008A797A"/>
    <w:rsid w:val="008B0000"/>
    <w:rsid w:val="008B0A40"/>
    <w:rsid w:val="008B1317"/>
    <w:rsid w:val="008B1705"/>
    <w:rsid w:val="008B17CE"/>
    <w:rsid w:val="008B1C5D"/>
    <w:rsid w:val="008B22A6"/>
    <w:rsid w:val="008B22D8"/>
    <w:rsid w:val="008B3316"/>
    <w:rsid w:val="008B4011"/>
    <w:rsid w:val="008B484E"/>
    <w:rsid w:val="008B49BD"/>
    <w:rsid w:val="008B56FF"/>
    <w:rsid w:val="008B5C40"/>
    <w:rsid w:val="008B652C"/>
    <w:rsid w:val="008B69C1"/>
    <w:rsid w:val="008B6E9C"/>
    <w:rsid w:val="008B7137"/>
    <w:rsid w:val="008C0360"/>
    <w:rsid w:val="008C0AB6"/>
    <w:rsid w:val="008C1060"/>
    <w:rsid w:val="008C140A"/>
    <w:rsid w:val="008C2154"/>
    <w:rsid w:val="008C2197"/>
    <w:rsid w:val="008C33B1"/>
    <w:rsid w:val="008C3493"/>
    <w:rsid w:val="008C3A77"/>
    <w:rsid w:val="008C3BB9"/>
    <w:rsid w:val="008C4BC0"/>
    <w:rsid w:val="008C4E33"/>
    <w:rsid w:val="008C51FF"/>
    <w:rsid w:val="008C56AC"/>
    <w:rsid w:val="008C5AF4"/>
    <w:rsid w:val="008C661E"/>
    <w:rsid w:val="008C66FF"/>
    <w:rsid w:val="008C6D97"/>
    <w:rsid w:val="008C765C"/>
    <w:rsid w:val="008D0092"/>
    <w:rsid w:val="008D0C45"/>
    <w:rsid w:val="008D1065"/>
    <w:rsid w:val="008D11A6"/>
    <w:rsid w:val="008D1297"/>
    <w:rsid w:val="008D1F7B"/>
    <w:rsid w:val="008D1FCE"/>
    <w:rsid w:val="008D2076"/>
    <w:rsid w:val="008D2615"/>
    <w:rsid w:val="008D2712"/>
    <w:rsid w:val="008D2A44"/>
    <w:rsid w:val="008D2A51"/>
    <w:rsid w:val="008D2C85"/>
    <w:rsid w:val="008D2D64"/>
    <w:rsid w:val="008D5438"/>
    <w:rsid w:val="008D5C03"/>
    <w:rsid w:val="008D6AF4"/>
    <w:rsid w:val="008D6E33"/>
    <w:rsid w:val="008D7F0E"/>
    <w:rsid w:val="008E00F5"/>
    <w:rsid w:val="008E0731"/>
    <w:rsid w:val="008E0908"/>
    <w:rsid w:val="008E1E57"/>
    <w:rsid w:val="008E1F2D"/>
    <w:rsid w:val="008E2459"/>
    <w:rsid w:val="008E2EE4"/>
    <w:rsid w:val="008E367E"/>
    <w:rsid w:val="008E3AAE"/>
    <w:rsid w:val="008E51E5"/>
    <w:rsid w:val="008E6C1F"/>
    <w:rsid w:val="008E76ED"/>
    <w:rsid w:val="008E784F"/>
    <w:rsid w:val="008F1205"/>
    <w:rsid w:val="008F14E3"/>
    <w:rsid w:val="008F1C31"/>
    <w:rsid w:val="008F1F09"/>
    <w:rsid w:val="008F2041"/>
    <w:rsid w:val="008F2058"/>
    <w:rsid w:val="008F2308"/>
    <w:rsid w:val="008F25FA"/>
    <w:rsid w:val="008F26E9"/>
    <w:rsid w:val="008F3345"/>
    <w:rsid w:val="008F35BC"/>
    <w:rsid w:val="008F37EA"/>
    <w:rsid w:val="008F3AD7"/>
    <w:rsid w:val="008F44E0"/>
    <w:rsid w:val="008F46B3"/>
    <w:rsid w:val="008F4F4E"/>
    <w:rsid w:val="008F5152"/>
    <w:rsid w:val="008F6372"/>
    <w:rsid w:val="008F6630"/>
    <w:rsid w:val="00901A31"/>
    <w:rsid w:val="009023CE"/>
    <w:rsid w:val="0090271A"/>
    <w:rsid w:val="00902D44"/>
    <w:rsid w:val="00902D6E"/>
    <w:rsid w:val="00902E07"/>
    <w:rsid w:val="00903FB8"/>
    <w:rsid w:val="00904435"/>
    <w:rsid w:val="0090453C"/>
    <w:rsid w:val="00904FE0"/>
    <w:rsid w:val="0090566D"/>
    <w:rsid w:val="00905C2A"/>
    <w:rsid w:val="009066E2"/>
    <w:rsid w:val="009069DE"/>
    <w:rsid w:val="00906A5A"/>
    <w:rsid w:val="00906FE6"/>
    <w:rsid w:val="00907096"/>
    <w:rsid w:val="00907145"/>
    <w:rsid w:val="00907AE5"/>
    <w:rsid w:val="00907ED8"/>
    <w:rsid w:val="009100C0"/>
    <w:rsid w:val="0091062F"/>
    <w:rsid w:val="00910D6B"/>
    <w:rsid w:val="0091100B"/>
    <w:rsid w:val="0091168C"/>
    <w:rsid w:val="0091191A"/>
    <w:rsid w:val="009119B9"/>
    <w:rsid w:val="0091374E"/>
    <w:rsid w:val="00914489"/>
    <w:rsid w:val="009146AE"/>
    <w:rsid w:val="009149D2"/>
    <w:rsid w:val="00914C17"/>
    <w:rsid w:val="00915064"/>
    <w:rsid w:val="00915690"/>
    <w:rsid w:val="00915D7C"/>
    <w:rsid w:val="00915F47"/>
    <w:rsid w:val="00916007"/>
    <w:rsid w:val="00916087"/>
    <w:rsid w:val="009164E0"/>
    <w:rsid w:val="00917BE5"/>
    <w:rsid w:val="00917BF3"/>
    <w:rsid w:val="00917D46"/>
    <w:rsid w:val="00920776"/>
    <w:rsid w:val="00920E4A"/>
    <w:rsid w:val="00921A63"/>
    <w:rsid w:val="00921FDA"/>
    <w:rsid w:val="00922726"/>
    <w:rsid w:val="00923405"/>
    <w:rsid w:val="009235F7"/>
    <w:rsid w:val="00925F9F"/>
    <w:rsid w:val="009263AB"/>
    <w:rsid w:val="009263E4"/>
    <w:rsid w:val="009270EC"/>
    <w:rsid w:val="00927B7F"/>
    <w:rsid w:val="0093025D"/>
    <w:rsid w:val="0093126D"/>
    <w:rsid w:val="0093180A"/>
    <w:rsid w:val="00931F53"/>
    <w:rsid w:val="00932704"/>
    <w:rsid w:val="00932812"/>
    <w:rsid w:val="00932971"/>
    <w:rsid w:val="00933837"/>
    <w:rsid w:val="00933ABA"/>
    <w:rsid w:val="009341A5"/>
    <w:rsid w:val="00936490"/>
    <w:rsid w:val="009365DE"/>
    <w:rsid w:val="009377A2"/>
    <w:rsid w:val="00937988"/>
    <w:rsid w:val="0094032B"/>
    <w:rsid w:val="009412B8"/>
    <w:rsid w:val="0094137C"/>
    <w:rsid w:val="00941606"/>
    <w:rsid w:val="00941F77"/>
    <w:rsid w:val="0094242D"/>
    <w:rsid w:val="009425F7"/>
    <w:rsid w:val="0094286B"/>
    <w:rsid w:val="00942A69"/>
    <w:rsid w:val="00943E17"/>
    <w:rsid w:val="009442B4"/>
    <w:rsid w:val="00944508"/>
    <w:rsid w:val="00944BB0"/>
    <w:rsid w:val="00945BE3"/>
    <w:rsid w:val="00946154"/>
    <w:rsid w:val="009464D8"/>
    <w:rsid w:val="0094765A"/>
    <w:rsid w:val="00947783"/>
    <w:rsid w:val="009503D6"/>
    <w:rsid w:val="009503F0"/>
    <w:rsid w:val="00951312"/>
    <w:rsid w:val="009519AD"/>
    <w:rsid w:val="00951CEE"/>
    <w:rsid w:val="00952528"/>
    <w:rsid w:val="009537AB"/>
    <w:rsid w:val="00954E05"/>
    <w:rsid w:val="00954FE8"/>
    <w:rsid w:val="00955932"/>
    <w:rsid w:val="00955B24"/>
    <w:rsid w:val="00956111"/>
    <w:rsid w:val="0095636C"/>
    <w:rsid w:val="00956A2E"/>
    <w:rsid w:val="0095711A"/>
    <w:rsid w:val="00957187"/>
    <w:rsid w:val="009575FB"/>
    <w:rsid w:val="00961199"/>
    <w:rsid w:val="00961B79"/>
    <w:rsid w:val="00961D49"/>
    <w:rsid w:val="0096261F"/>
    <w:rsid w:val="00962638"/>
    <w:rsid w:val="00962CFC"/>
    <w:rsid w:val="0096312A"/>
    <w:rsid w:val="0096425C"/>
    <w:rsid w:val="009651B9"/>
    <w:rsid w:val="00965C96"/>
    <w:rsid w:val="009673DA"/>
    <w:rsid w:val="0096789D"/>
    <w:rsid w:val="0097004E"/>
    <w:rsid w:val="009703EF"/>
    <w:rsid w:val="009704C5"/>
    <w:rsid w:val="009705F6"/>
    <w:rsid w:val="00970DB2"/>
    <w:rsid w:val="00971048"/>
    <w:rsid w:val="009713C1"/>
    <w:rsid w:val="009726E0"/>
    <w:rsid w:val="00972981"/>
    <w:rsid w:val="00972B3F"/>
    <w:rsid w:val="009736D8"/>
    <w:rsid w:val="00973ACF"/>
    <w:rsid w:val="00973B29"/>
    <w:rsid w:val="00973BC0"/>
    <w:rsid w:val="00975003"/>
    <w:rsid w:val="00975154"/>
    <w:rsid w:val="00975281"/>
    <w:rsid w:val="0097555F"/>
    <w:rsid w:val="00975ABE"/>
    <w:rsid w:val="00975E3D"/>
    <w:rsid w:val="00976260"/>
    <w:rsid w:val="009765EE"/>
    <w:rsid w:val="00976EBC"/>
    <w:rsid w:val="009771F0"/>
    <w:rsid w:val="00977925"/>
    <w:rsid w:val="00977EEC"/>
    <w:rsid w:val="0098088E"/>
    <w:rsid w:val="0098276C"/>
    <w:rsid w:val="0098341A"/>
    <w:rsid w:val="0098367D"/>
    <w:rsid w:val="00983F86"/>
    <w:rsid w:val="0098539D"/>
    <w:rsid w:val="00985B09"/>
    <w:rsid w:val="00985E05"/>
    <w:rsid w:val="00986AAA"/>
    <w:rsid w:val="00986C70"/>
    <w:rsid w:val="009876CA"/>
    <w:rsid w:val="0098772C"/>
    <w:rsid w:val="00987B73"/>
    <w:rsid w:val="00990822"/>
    <w:rsid w:val="00990ACC"/>
    <w:rsid w:val="00990B64"/>
    <w:rsid w:val="009928AD"/>
    <w:rsid w:val="00992A87"/>
    <w:rsid w:val="00992C83"/>
    <w:rsid w:val="00992D59"/>
    <w:rsid w:val="00992E77"/>
    <w:rsid w:val="0099324F"/>
    <w:rsid w:val="00993DB1"/>
    <w:rsid w:val="0099415F"/>
    <w:rsid w:val="0099417C"/>
    <w:rsid w:val="00994483"/>
    <w:rsid w:val="009947FF"/>
    <w:rsid w:val="00995292"/>
    <w:rsid w:val="00995EF1"/>
    <w:rsid w:val="00995F67"/>
    <w:rsid w:val="00997076"/>
    <w:rsid w:val="00997838"/>
    <w:rsid w:val="009A0436"/>
    <w:rsid w:val="009A0CF3"/>
    <w:rsid w:val="009A1014"/>
    <w:rsid w:val="009A1B3B"/>
    <w:rsid w:val="009A22FA"/>
    <w:rsid w:val="009A2800"/>
    <w:rsid w:val="009A2AFD"/>
    <w:rsid w:val="009A327A"/>
    <w:rsid w:val="009A34A5"/>
    <w:rsid w:val="009A3A18"/>
    <w:rsid w:val="009A4B50"/>
    <w:rsid w:val="009A4FF3"/>
    <w:rsid w:val="009A50A9"/>
    <w:rsid w:val="009A56C9"/>
    <w:rsid w:val="009A639D"/>
    <w:rsid w:val="009A65BA"/>
    <w:rsid w:val="009A6AA8"/>
    <w:rsid w:val="009A6B8F"/>
    <w:rsid w:val="009A75EA"/>
    <w:rsid w:val="009A7883"/>
    <w:rsid w:val="009B0439"/>
    <w:rsid w:val="009B0748"/>
    <w:rsid w:val="009B0A93"/>
    <w:rsid w:val="009B10DB"/>
    <w:rsid w:val="009B11E7"/>
    <w:rsid w:val="009B1374"/>
    <w:rsid w:val="009B16BD"/>
    <w:rsid w:val="009B271C"/>
    <w:rsid w:val="009B3073"/>
    <w:rsid w:val="009B3645"/>
    <w:rsid w:val="009B38C7"/>
    <w:rsid w:val="009B43BC"/>
    <w:rsid w:val="009B444F"/>
    <w:rsid w:val="009B4950"/>
    <w:rsid w:val="009B6353"/>
    <w:rsid w:val="009B6679"/>
    <w:rsid w:val="009B6A90"/>
    <w:rsid w:val="009B7CE3"/>
    <w:rsid w:val="009C09E5"/>
    <w:rsid w:val="009C0D4C"/>
    <w:rsid w:val="009C14CB"/>
    <w:rsid w:val="009C15D5"/>
    <w:rsid w:val="009C15F5"/>
    <w:rsid w:val="009C1614"/>
    <w:rsid w:val="009C1703"/>
    <w:rsid w:val="009C1718"/>
    <w:rsid w:val="009C196B"/>
    <w:rsid w:val="009C2543"/>
    <w:rsid w:val="009C2E41"/>
    <w:rsid w:val="009C32EC"/>
    <w:rsid w:val="009C3D5D"/>
    <w:rsid w:val="009C4289"/>
    <w:rsid w:val="009C4A31"/>
    <w:rsid w:val="009C55A9"/>
    <w:rsid w:val="009C73B7"/>
    <w:rsid w:val="009C749A"/>
    <w:rsid w:val="009D0A84"/>
    <w:rsid w:val="009D1123"/>
    <w:rsid w:val="009D1A12"/>
    <w:rsid w:val="009D3134"/>
    <w:rsid w:val="009D441C"/>
    <w:rsid w:val="009D45C6"/>
    <w:rsid w:val="009D53BC"/>
    <w:rsid w:val="009D55C9"/>
    <w:rsid w:val="009D596E"/>
    <w:rsid w:val="009D63F5"/>
    <w:rsid w:val="009D6B8D"/>
    <w:rsid w:val="009D71A8"/>
    <w:rsid w:val="009D7E0F"/>
    <w:rsid w:val="009E0695"/>
    <w:rsid w:val="009E0D8C"/>
    <w:rsid w:val="009E1697"/>
    <w:rsid w:val="009E3276"/>
    <w:rsid w:val="009E3799"/>
    <w:rsid w:val="009E4C0C"/>
    <w:rsid w:val="009E5C37"/>
    <w:rsid w:val="009E6315"/>
    <w:rsid w:val="009E63B0"/>
    <w:rsid w:val="009E68A3"/>
    <w:rsid w:val="009E6A08"/>
    <w:rsid w:val="009E7CB5"/>
    <w:rsid w:val="009F01FC"/>
    <w:rsid w:val="009F0E4B"/>
    <w:rsid w:val="009F1564"/>
    <w:rsid w:val="009F1AA1"/>
    <w:rsid w:val="009F1AEF"/>
    <w:rsid w:val="009F2DB9"/>
    <w:rsid w:val="009F3022"/>
    <w:rsid w:val="009F42D8"/>
    <w:rsid w:val="009F4CC8"/>
    <w:rsid w:val="009F4CCD"/>
    <w:rsid w:val="009F5097"/>
    <w:rsid w:val="009F52E5"/>
    <w:rsid w:val="009F5DCA"/>
    <w:rsid w:val="009F645F"/>
    <w:rsid w:val="009F64B0"/>
    <w:rsid w:val="009F64F1"/>
    <w:rsid w:val="009F6788"/>
    <w:rsid w:val="009F6E8C"/>
    <w:rsid w:val="009F6F34"/>
    <w:rsid w:val="009F6FD2"/>
    <w:rsid w:val="009F708B"/>
    <w:rsid w:val="009F7716"/>
    <w:rsid w:val="009F78D3"/>
    <w:rsid w:val="009F797D"/>
    <w:rsid w:val="009F7C71"/>
    <w:rsid w:val="00A00081"/>
    <w:rsid w:val="00A003D6"/>
    <w:rsid w:val="00A006E4"/>
    <w:rsid w:val="00A00802"/>
    <w:rsid w:val="00A008C9"/>
    <w:rsid w:val="00A016D7"/>
    <w:rsid w:val="00A021E0"/>
    <w:rsid w:val="00A026F8"/>
    <w:rsid w:val="00A027EA"/>
    <w:rsid w:val="00A0325A"/>
    <w:rsid w:val="00A03274"/>
    <w:rsid w:val="00A03803"/>
    <w:rsid w:val="00A03F28"/>
    <w:rsid w:val="00A04AC3"/>
    <w:rsid w:val="00A04B4F"/>
    <w:rsid w:val="00A061BF"/>
    <w:rsid w:val="00A06B5C"/>
    <w:rsid w:val="00A07CF8"/>
    <w:rsid w:val="00A10FAD"/>
    <w:rsid w:val="00A12570"/>
    <w:rsid w:val="00A12B92"/>
    <w:rsid w:val="00A1354E"/>
    <w:rsid w:val="00A148B3"/>
    <w:rsid w:val="00A161C1"/>
    <w:rsid w:val="00A1683A"/>
    <w:rsid w:val="00A20615"/>
    <w:rsid w:val="00A20BE4"/>
    <w:rsid w:val="00A214BC"/>
    <w:rsid w:val="00A215AF"/>
    <w:rsid w:val="00A21D12"/>
    <w:rsid w:val="00A2369B"/>
    <w:rsid w:val="00A24859"/>
    <w:rsid w:val="00A25212"/>
    <w:rsid w:val="00A2550C"/>
    <w:rsid w:val="00A26D1E"/>
    <w:rsid w:val="00A27171"/>
    <w:rsid w:val="00A27E67"/>
    <w:rsid w:val="00A34069"/>
    <w:rsid w:val="00A34314"/>
    <w:rsid w:val="00A3436E"/>
    <w:rsid w:val="00A343FB"/>
    <w:rsid w:val="00A346FA"/>
    <w:rsid w:val="00A34731"/>
    <w:rsid w:val="00A34E6A"/>
    <w:rsid w:val="00A365C7"/>
    <w:rsid w:val="00A36ED7"/>
    <w:rsid w:val="00A37C34"/>
    <w:rsid w:val="00A37E12"/>
    <w:rsid w:val="00A37F1E"/>
    <w:rsid w:val="00A4040D"/>
    <w:rsid w:val="00A40DEF"/>
    <w:rsid w:val="00A40F43"/>
    <w:rsid w:val="00A41133"/>
    <w:rsid w:val="00A4199F"/>
    <w:rsid w:val="00A41FB7"/>
    <w:rsid w:val="00A42171"/>
    <w:rsid w:val="00A422A8"/>
    <w:rsid w:val="00A42935"/>
    <w:rsid w:val="00A429F9"/>
    <w:rsid w:val="00A42CD6"/>
    <w:rsid w:val="00A4316F"/>
    <w:rsid w:val="00A433AB"/>
    <w:rsid w:val="00A43AEC"/>
    <w:rsid w:val="00A43B25"/>
    <w:rsid w:val="00A43D08"/>
    <w:rsid w:val="00A44188"/>
    <w:rsid w:val="00A44DE3"/>
    <w:rsid w:val="00A46DE6"/>
    <w:rsid w:val="00A4732A"/>
    <w:rsid w:val="00A47587"/>
    <w:rsid w:val="00A50334"/>
    <w:rsid w:val="00A50BCF"/>
    <w:rsid w:val="00A51684"/>
    <w:rsid w:val="00A528FE"/>
    <w:rsid w:val="00A53055"/>
    <w:rsid w:val="00A5396B"/>
    <w:rsid w:val="00A53B32"/>
    <w:rsid w:val="00A54483"/>
    <w:rsid w:val="00A54624"/>
    <w:rsid w:val="00A5467E"/>
    <w:rsid w:val="00A54754"/>
    <w:rsid w:val="00A54906"/>
    <w:rsid w:val="00A55020"/>
    <w:rsid w:val="00A55653"/>
    <w:rsid w:val="00A55DBA"/>
    <w:rsid w:val="00A55E5B"/>
    <w:rsid w:val="00A56094"/>
    <w:rsid w:val="00A560DD"/>
    <w:rsid w:val="00A56D6C"/>
    <w:rsid w:val="00A5798B"/>
    <w:rsid w:val="00A57A52"/>
    <w:rsid w:val="00A6066F"/>
    <w:rsid w:val="00A60B17"/>
    <w:rsid w:val="00A60C19"/>
    <w:rsid w:val="00A6217B"/>
    <w:rsid w:val="00A62CC6"/>
    <w:rsid w:val="00A62D9F"/>
    <w:rsid w:val="00A62E9C"/>
    <w:rsid w:val="00A63615"/>
    <w:rsid w:val="00A6368B"/>
    <w:rsid w:val="00A63983"/>
    <w:rsid w:val="00A642DC"/>
    <w:rsid w:val="00A647F1"/>
    <w:rsid w:val="00A64FCE"/>
    <w:rsid w:val="00A65510"/>
    <w:rsid w:val="00A6675E"/>
    <w:rsid w:val="00A66EDC"/>
    <w:rsid w:val="00A66EE8"/>
    <w:rsid w:val="00A67674"/>
    <w:rsid w:val="00A67860"/>
    <w:rsid w:val="00A67F7F"/>
    <w:rsid w:val="00A7033A"/>
    <w:rsid w:val="00A70855"/>
    <w:rsid w:val="00A7166B"/>
    <w:rsid w:val="00A72819"/>
    <w:rsid w:val="00A73060"/>
    <w:rsid w:val="00A73B63"/>
    <w:rsid w:val="00A74F09"/>
    <w:rsid w:val="00A75000"/>
    <w:rsid w:val="00A75188"/>
    <w:rsid w:val="00A7560B"/>
    <w:rsid w:val="00A76393"/>
    <w:rsid w:val="00A76E06"/>
    <w:rsid w:val="00A77A2B"/>
    <w:rsid w:val="00A80525"/>
    <w:rsid w:val="00A805BC"/>
    <w:rsid w:val="00A80748"/>
    <w:rsid w:val="00A8097B"/>
    <w:rsid w:val="00A814DF"/>
    <w:rsid w:val="00A81519"/>
    <w:rsid w:val="00A8204B"/>
    <w:rsid w:val="00A82B78"/>
    <w:rsid w:val="00A82DE7"/>
    <w:rsid w:val="00A83BA0"/>
    <w:rsid w:val="00A83EB3"/>
    <w:rsid w:val="00A8448F"/>
    <w:rsid w:val="00A84F18"/>
    <w:rsid w:val="00A85045"/>
    <w:rsid w:val="00A8528F"/>
    <w:rsid w:val="00A858D8"/>
    <w:rsid w:val="00A85AC4"/>
    <w:rsid w:val="00A85B8E"/>
    <w:rsid w:val="00A85F7B"/>
    <w:rsid w:val="00A86786"/>
    <w:rsid w:val="00A90D6F"/>
    <w:rsid w:val="00A912AE"/>
    <w:rsid w:val="00A919D2"/>
    <w:rsid w:val="00A9420E"/>
    <w:rsid w:val="00A94782"/>
    <w:rsid w:val="00A94AA4"/>
    <w:rsid w:val="00A95420"/>
    <w:rsid w:val="00A95738"/>
    <w:rsid w:val="00A96184"/>
    <w:rsid w:val="00A964AC"/>
    <w:rsid w:val="00A965DC"/>
    <w:rsid w:val="00A96767"/>
    <w:rsid w:val="00A97472"/>
    <w:rsid w:val="00A97B7D"/>
    <w:rsid w:val="00AA306C"/>
    <w:rsid w:val="00AA30B4"/>
    <w:rsid w:val="00AA37C2"/>
    <w:rsid w:val="00AA3896"/>
    <w:rsid w:val="00AA3E5F"/>
    <w:rsid w:val="00AA3E83"/>
    <w:rsid w:val="00AA454D"/>
    <w:rsid w:val="00AA4575"/>
    <w:rsid w:val="00AA4825"/>
    <w:rsid w:val="00AA5324"/>
    <w:rsid w:val="00AA5888"/>
    <w:rsid w:val="00AA5BA9"/>
    <w:rsid w:val="00AA7662"/>
    <w:rsid w:val="00AA78E7"/>
    <w:rsid w:val="00AB0558"/>
    <w:rsid w:val="00AB0777"/>
    <w:rsid w:val="00AB0B02"/>
    <w:rsid w:val="00AB1143"/>
    <w:rsid w:val="00AB1B65"/>
    <w:rsid w:val="00AB1CB8"/>
    <w:rsid w:val="00AB245B"/>
    <w:rsid w:val="00AB27C5"/>
    <w:rsid w:val="00AB29CF"/>
    <w:rsid w:val="00AB33E1"/>
    <w:rsid w:val="00AB343F"/>
    <w:rsid w:val="00AB3683"/>
    <w:rsid w:val="00AB43C0"/>
    <w:rsid w:val="00AB43D2"/>
    <w:rsid w:val="00AB44A9"/>
    <w:rsid w:val="00AB5544"/>
    <w:rsid w:val="00AB590B"/>
    <w:rsid w:val="00AB659D"/>
    <w:rsid w:val="00AB76F3"/>
    <w:rsid w:val="00AB7A9B"/>
    <w:rsid w:val="00AC021D"/>
    <w:rsid w:val="00AC1039"/>
    <w:rsid w:val="00AC1522"/>
    <w:rsid w:val="00AC168A"/>
    <w:rsid w:val="00AC2656"/>
    <w:rsid w:val="00AC2B44"/>
    <w:rsid w:val="00AC3503"/>
    <w:rsid w:val="00AC3C18"/>
    <w:rsid w:val="00AC50F2"/>
    <w:rsid w:val="00AC5644"/>
    <w:rsid w:val="00AC5729"/>
    <w:rsid w:val="00AC579B"/>
    <w:rsid w:val="00AC6EFD"/>
    <w:rsid w:val="00AC740D"/>
    <w:rsid w:val="00AC786B"/>
    <w:rsid w:val="00AC7933"/>
    <w:rsid w:val="00AC7A67"/>
    <w:rsid w:val="00AD02C9"/>
    <w:rsid w:val="00AD0499"/>
    <w:rsid w:val="00AD07DA"/>
    <w:rsid w:val="00AD0A0D"/>
    <w:rsid w:val="00AD1646"/>
    <w:rsid w:val="00AD204B"/>
    <w:rsid w:val="00AD22D9"/>
    <w:rsid w:val="00AD2D2D"/>
    <w:rsid w:val="00AD313B"/>
    <w:rsid w:val="00AD39AA"/>
    <w:rsid w:val="00AD3ABF"/>
    <w:rsid w:val="00AD4CB1"/>
    <w:rsid w:val="00AD513B"/>
    <w:rsid w:val="00AD53DF"/>
    <w:rsid w:val="00AD54ED"/>
    <w:rsid w:val="00AD6CC1"/>
    <w:rsid w:val="00AD7800"/>
    <w:rsid w:val="00AD7BEE"/>
    <w:rsid w:val="00AE15A9"/>
    <w:rsid w:val="00AE29B3"/>
    <w:rsid w:val="00AE2CC4"/>
    <w:rsid w:val="00AE3BAD"/>
    <w:rsid w:val="00AE3DFB"/>
    <w:rsid w:val="00AE3F21"/>
    <w:rsid w:val="00AE40DB"/>
    <w:rsid w:val="00AE4581"/>
    <w:rsid w:val="00AE554A"/>
    <w:rsid w:val="00AE636A"/>
    <w:rsid w:val="00AE687A"/>
    <w:rsid w:val="00AE688A"/>
    <w:rsid w:val="00AE6973"/>
    <w:rsid w:val="00AE6A07"/>
    <w:rsid w:val="00AE77D7"/>
    <w:rsid w:val="00AE7C8D"/>
    <w:rsid w:val="00AF025B"/>
    <w:rsid w:val="00AF038B"/>
    <w:rsid w:val="00AF0C4B"/>
    <w:rsid w:val="00AF4490"/>
    <w:rsid w:val="00AF492F"/>
    <w:rsid w:val="00AF4A73"/>
    <w:rsid w:val="00AF4CA3"/>
    <w:rsid w:val="00AF6475"/>
    <w:rsid w:val="00B00654"/>
    <w:rsid w:val="00B013AB"/>
    <w:rsid w:val="00B025FC"/>
    <w:rsid w:val="00B026CF"/>
    <w:rsid w:val="00B03505"/>
    <w:rsid w:val="00B0430F"/>
    <w:rsid w:val="00B048D0"/>
    <w:rsid w:val="00B0515F"/>
    <w:rsid w:val="00B05BC2"/>
    <w:rsid w:val="00B061AB"/>
    <w:rsid w:val="00B06373"/>
    <w:rsid w:val="00B06D9D"/>
    <w:rsid w:val="00B07064"/>
    <w:rsid w:val="00B07B1B"/>
    <w:rsid w:val="00B106CB"/>
    <w:rsid w:val="00B107BE"/>
    <w:rsid w:val="00B11CA1"/>
    <w:rsid w:val="00B126E3"/>
    <w:rsid w:val="00B135E0"/>
    <w:rsid w:val="00B1360C"/>
    <w:rsid w:val="00B13AAA"/>
    <w:rsid w:val="00B13B31"/>
    <w:rsid w:val="00B141E9"/>
    <w:rsid w:val="00B145ED"/>
    <w:rsid w:val="00B150E1"/>
    <w:rsid w:val="00B15437"/>
    <w:rsid w:val="00B15517"/>
    <w:rsid w:val="00B1617A"/>
    <w:rsid w:val="00B163F0"/>
    <w:rsid w:val="00B200A9"/>
    <w:rsid w:val="00B2018A"/>
    <w:rsid w:val="00B20270"/>
    <w:rsid w:val="00B2081C"/>
    <w:rsid w:val="00B20CA3"/>
    <w:rsid w:val="00B20DE7"/>
    <w:rsid w:val="00B21BEB"/>
    <w:rsid w:val="00B22A0B"/>
    <w:rsid w:val="00B238E7"/>
    <w:rsid w:val="00B2398F"/>
    <w:rsid w:val="00B239E4"/>
    <w:rsid w:val="00B23A6F"/>
    <w:rsid w:val="00B23DD6"/>
    <w:rsid w:val="00B24653"/>
    <w:rsid w:val="00B26045"/>
    <w:rsid w:val="00B268FE"/>
    <w:rsid w:val="00B26CED"/>
    <w:rsid w:val="00B27A81"/>
    <w:rsid w:val="00B27B82"/>
    <w:rsid w:val="00B27C75"/>
    <w:rsid w:val="00B31438"/>
    <w:rsid w:val="00B31EB2"/>
    <w:rsid w:val="00B32BE4"/>
    <w:rsid w:val="00B33B39"/>
    <w:rsid w:val="00B34173"/>
    <w:rsid w:val="00B34799"/>
    <w:rsid w:val="00B34F9E"/>
    <w:rsid w:val="00B3517F"/>
    <w:rsid w:val="00B359A2"/>
    <w:rsid w:val="00B35AE1"/>
    <w:rsid w:val="00B368B1"/>
    <w:rsid w:val="00B379A8"/>
    <w:rsid w:val="00B379E7"/>
    <w:rsid w:val="00B37FAD"/>
    <w:rsid w:val="00B402B9"/>
    <w:rsid w:val="00B40669"/>
    <w:rsid w:val="00B40CD7"/>
    <w:rsid w:val="00B4125A"/>
    <w:rsid w:val="00B412C3"/>
    <w:rsid w:val="00B41CC0"/>
    <w:rsid w:val="00B42E18"/>
    <w:rsid w:val="00B43783"/>
    <w:rsid w:val="00B43CE5"/>
    <w:rsid w:val="00B447CE"/>
    <w:rsid w:val="00B44C55"/>
    <w:rsid w:val="00B453BD"/>
    <w:rsid w:val="00B45743"/>
    <w:rsid w:val="00B466DA"/>
    <w:rsid w:val="00B466E6"/>
    <w:rsid w:val="00B46A95"/>
    <w:rsid w:val="00B47DDD"/>
    <w:rsid w:val="00B50970"/>
    <w:rsid w:val="00B50BB6"/>
    <w:rsid w:val="00B511E4"/>
    <w:rsid w:val="00B51728"/>
    <w:rsid w:val="00B53A4D"/>
    <w:rsid w:val="00B53DCC"/>
    <w:rsid w:val="00B53F1E"/>
    <w:rsid w:val="00B544C2"/>
    <w:rsid w:val="00B54F38"/>
    <w:rsid w:val="00B5566F"/>
    <w:rsid w:val="00B55E1E"/>
    <w:rsid w:val="00B55E8D"/>
    <w:rsid w:val="00B55EE0"/>
    <w:rsid w:val="00B55F33"/>
    <w:rsid w:val="00B56BCC"/>
    <w:rsid w:val="00B56FB8"/>
    <w:rsid w:val="00B6172E"/>
    <w:rsid w:val="00B61B05"/>
    <w:rsid w:val="00B62A1B"/>
    <w:rsid w:val="00B62A83"/>
    <w:rsid w:val="00B63438"/>
    <w:rsid w:val="00B64321"/>
    <w:rsid w:val="00B645F4"/>
    <w:rsid w:val="00B649E2"/>
    <w:rsid w:val="00B64BE7"/>
    <w:rsid w:val="00B6513D"/>
    <w:rsid w:val="00B701D3"/>
    <w:rsid w:val="00B70CC4"/>
    <w:rsid w:val="00B711BF"/>
    <w:rsid w:val="00B713A8"/>
    <w:rsid w:val="00B7156C"/>
    <w:rsid w:val="00B722FB"/>
    <w:rsid w:val="00B7254A"/>
    <w:rsid w:val="00B728EF"/>
    <w:rsid w:val="00B735A9"/>
    <w:rsid w:val="00B737B9"/>
    <w:rsid w:val="00B73B3E"/>
    <w:rsid w:val="00B73D89"/>
    <w:rsid w:val="00B74EE7"/>
    <w:rsid w:val="00B7570D"/>
    <w:rsid w:val="00B759DC"/>
    <w:rsid w:val="00B75F1E"/>
    <w:rsid w:val="00B76A1F"/>
    <w:rsid w:val="00B76FA9"/>
    <w:rsid w:val="00B770EE"/>
    <w:rsid w:val="00B77348"/>
    <w:rsid w:val="00B77D86"/>
    <w:rsid w:val="00B807AC"/>
    <w:rsid w:val="00B8190A"/>
    <w:rsid w:val="00B81DEA"/>
    <w:rsid w:val="00B829FC"/>
    <w:rsid w:val="00B83232"/>
    <w:rsid w:val="00B859AF"/>
    <w:rsid w:val="00B86742"/>
    <w:rsid w:val="00B86BE2"/>
    <w:rsid w:val="00B86DA0"/>
    <w:rsid w:val="00B86EF4"/>
    <w:rsid w:val="00B86EFB"/>
    <w:rsid w:val="00B902F8"/>
    <w:rsid w:val="00B91259"/>
    <w:rsid w:val="00B91E39"/>
    <w:rsid w:val="00B9260F"/>
    <w:rsid w:val="00B92C87"/>
    <w:rsid w:val="00B92E20"/>
    <w:rsid w:val="00B92E49"/>
    <w:rsid w:val="00B93408"/>
    <w:rsid w:val="00B9473A"/>
    <w:rsid w:val="00B94A93"/>
    <w:rsid w:val="00B950CB"/>
    <w:rsid w:val="00B962A9"/>
    <w:rsid w:val="00B96416"/>
    <w:rsid w:val="00B964C0"/>
    <w:rsid w:val="00B96CDF"/>
    <w:rsid w:val="00B9728C"/>
    <w:rsid w:val="00B976CE"/>
    <w:rsid w:val="00B97E27"/>
    <w:rsid w:val="00BA05A3"/>
    <w:rsid w:val="00BA0982"/>
    <w:rsid w:val="00BA3B7E"/>
    <w:rsid w:val="00BA443D"/>
    <w:rsid w:val="00BA4870"/>
    <w:rsid w:val="00BA554A"/>
    <w:rsid w:val="00BA61F6"/>
    <w:rsid w:val="00BA659A"/>
    <w:rsid w:val="00BA7F8B"/>
    <w:rsid w:val="00BB019A"/>
    <w:rsid w:val="00BB02DE"/>
    <w:rsid w:val="00BB0E11"/>
    <w:rsid w:val="00BB1082"/>
    <w:rsid w:val="00BB1177"/>
    <w:rsid w:val="00BB119B"/>
    <w:rsid w:val="00BB16FB"/>
    <w:rsid w:val="00BB1857"/>
    <w:rsid w:val="00BB2A5C"/>
    <w:rsid w:val="00BB33F5"/>
    <w:rsid w:val="00BB356A"/>
    <w:rsid w:val="00BB371A"/>
    <w:rsid w:val="00BB3C82"/>
    <w:rsid w:val="00BB3DB0"/>
    <w:rsid w:val="00BB3DF6"/>
    <w:rsid w:val="00BB4AF7"/>
    <w:rsid w:val="00BB4ECE"/>
    <w:rsid w:val="00BB5786"/>
    <w:rsid w:val="00BB7811"/>
    <w:rsid w:val="00BC16AA"/>
    <w:rsid w:val="00BC182F"/>
    <w:rsid w:val="00BC1A47"/>
    <w:rsid w:val="00BC1F3D"/>
    <w:rsid w:val="00BC2A11"/>
    <w:rsid w:val="00BC3520"/>
    <w:rsid w:val="00BC3710"/>
    <w:rsid w:val="00BC3C0B"/>
    <w:rsid w:val="00BC409C"/>
    <w:rsid w:val="00BC4EF1"/>
    <w:rsid w:val="00BC516D"/>
    <w:rsid w:val="00BC5430"/>
    <w:rsid w:val="00BC5661"/>
    <w:rsid w:val="00BC695F"/>
    <w:rsid w:val="00BC6974"/>
    <w:rsid w:val="00BC71AA"/>
    <w:rsid w:val="00BD0F71"/>
    <w:rsid w:val="00BD1C88"/>
    <w:rsid w:val="00BD1CBF"/>
    <w:rsid w:val="00BD1E24"/>
    <w:rsid w:val="00BD2404"/>
    <w:rsid w:val="00BD24FD"/>
    <w:rsid w:val="00BD25C3"/>
    <w:rsid w:val="00BD2BA3"/>
    <w:rsid w:val="00BD2DB9"/>
    <w:rsid w:val="00BD2E03"/>
    <w:rsid w:val="00BD4249"/>
    <w:rsid w:val="00BD4A5F"/>
    <w:rsid w:val="00BD4CFC"/>
    <w:rsid w:val="00BD6169"/>
    <w:rsid w:val="00BD64CB"/>
    <w:rsid w:val="00BD6895"/>
    <w:rsid w:val="00BD6BD8"/>
    <w:rsid w:val="00BD77D1"/>
    <w:rsid w:val="00BD7A38"/>
    <w:rsid w:val="00BD7B25"/>
    <w:rsid w:val="00BE01C4"/>
    <w:rsid w:val="00BE0349"/>
    <w:rsid w:val="00BE0F70"/>
    <w:rsid w:val="00BE1AFF"/>
    <w:rsid w:val="00BE2139"/>
    <w:rsid w:val="00BE281C"/>
    <w:rsid w:val="00BE4278"/>
    <w:rsid w:val="00BE43C8"/>
    <w:rsid w:val="00BE4BE3"/>
    <w:rsid w:val="00BE7213"/>
    <w:rsid w:val="00BE72F3"/>
    <w:rsid w:val="00BE767F"/>
    <w:rsid w:val="00BF00F8"/>
    <w:rsid w:val="00BF028A"/>
    <w:rsid w:val="00BF1187"/>
    <w:rsid w:val="00BF15B9"/>
    <w:rsid w:val="00BF1797"/>
    <w:rsid w:val="00BF203B"/>
    <w:rsid w:val="00BF235A"/>
    <w:rsid w:val="00BF2DBD"/>
    <w:rsid w:val="00BF2E68"/>
    <w:rsid w:val="00BF4B14"/>
    <w:rsid w:val="00BF4E97"/>
    <w:rsid w:val="00BF57EB"/>
    <w:rsid w:val="00BF5BF4"/>
    <w:rsid w:val="00BF6B5A"/>
    <w:rsid w:val="00BF6BC0"/>
    <w:rsid w:val="00BF74E9"/>
    <w:rsid w:val="00C0030C"/>
    <w:rsid w:val="00C00919"/>
    <w:rsid w:val="00C01278"/>
    <w:rsid w:val="00C01580"/>
    <w:rsid w:val="00C018C6"/>
    <w:rsid w:val="00C02441"/>
    <w:rsid w:val="00C02571"/>
    <w:rsid w:val="00C02655"/>
    <w:rsid w:val="00C02ADA"/>
    <w:rsid w:val="00C02C90"/>
    <w:rsid w:val="00C03D0E"/>
    <w:rsid w:val="00C047C9"/>
    <w:rsid w:val="00C04B36"/>
    <w:rsid w:val="00C04C27"/>
    <w:rsid w:val="00C04C2A"/>
    <w:rsid w:val="00C04F09"/>
    <w:rsid w:val="00C05236"/>
    <w:rsid w:val="00C05A48"/>
    <w:rsid w:val="00C05C39"/>
    <w:rsid w:val="00C05FE0"/>
    <w:rsid w:val="00C0600A"/>
    <w:rsid w:val="00C06C8C"/>
    <w:rsid w:val="00C077BA"/>
    <w:rsid w:val="00C10405"/>
    <w:rsid w:val="00C104A7"/>
    <w:rsid w:val="00C1063A"/>
    <w:rsid w:val="00C10822"/>
    <w:rsid w:val="00C10FEA"/>
    <w:rsid w:val="00C11A02"/>
    <w:rsid w:val="00C124A8"/>
    <w:rsid w:val="00C1276D"/>
    <w:rsid w:val="00C131A3"/>
    <w:rsid w:val="00C131D8"/>
    <w:rsid w:val="00C14EDB"/>
    <w:rsid w:val="00C16B1B"/>
    <w:rsid w:val="00C16DFB"/>
    <w:rsid w:val="00C17235"/>
    <w:rsid w:val="00C17AFA"/>
    <w:rsid w:val="00C20FA8"/>
    <w:rsid w:val="00C215B7"/>
    <w:rsid w:val="00C21B47"/>
    <w:rsid w:val="00C22197"/>
    <w:rsid w:val="00C2247E"/>
    <w:rsid w:val="00C22E61"/>
    <w:rsid w:val="00C23ECB"/>
    <w:rsid w:val="00C24493"/>
    <w:rsid w:val="00C247CB"/>
    <w:rsid w:val="00C2489B"/>
    <w:rsid w:val="00C25131"/>
    <w:rsid w:val="00C25830"/>
    <w:rsid w:val="00C25B44"/>
    <w:rsid w:val="00C25C36"/>
    <w:rsid w:val="00C26226"/>
    <w:rsid w:val="00C262DE"/>
    <w:rsid w:val="00C267B3"/>
    <w:rsid w:val="00C26B39"/>
    <w:rsid w:val="00C27303"/>
    <w:rsid w:val="00C276A9"/>
    <w:rsid w:val="00C30248"/>
    <w:rsid w:val="00C3059A"/>
    <w:rsid w:val="00C30D95"/>
    <w:rsid w:val="00C30F98"/>
    <w:rsid w:val="00C317A8"/>
    <w:rsid w:val="00C31A8C"/>
    <w:rsid w:val="00C31BC1"/>
    <w:rsid w:val="00C3220F"/>
    <w:rsid w:val="00C32526"/>
    <w:rsid w:val="00C32A6F"/>
    <w:rsid w:val="00C32E4B"/>
    <w:rsid w:val="00C33B9A"/>
    <w:rsid w:val="00C34F2A"/>
    <w:rsid w:val="00C34F73"/>
    <w:rsid w:val="00C35259"/>
    <w:rsid w:val="00C35A79"/>
    <w:rsid w:val="00C360BD"/>
    <w:rsid w:val="00C364D2"/>
    <w:rsid w:val="00C373BB"/>
    <w:rsid w:val="00C40393"/>
    <w:rsid w:val="00C40B88"/>
    <w:rsid w:val="00C40FFB"/>
    <w:rsid w:val="00C41577"/>
    <w:rsid w:val="00C43864"/>
    <w:rsid w:val="00C43F0A"/>
    <w:rsid w:val="00C4463B"/>
    <w:rsid w:val="00C44E3C"/>
    <w:rsid w:val="00C44EDC"/>
    <w:rsid w:val="00C451D0"/>
    <w:rsid w:val="00C45E07"/>
    <w:rsid w:val="00C46166"/>
    <w:rsid w:val="00C4656D"/>
    <w:rsid w:val="00C473D5"/>
    <w:rsid w:val="00C476E1"/>
    <w:rsid w:val="00C50164"/>
    <w:rsid w:val="00C50408"/>
    <w:rsid w:val="00C5058B"/>
    <w:rsid w:val="00C51503"/>
    <w:rsid w:val="00C521E9"/>
    <w:rsid w:val="00C52512"/>
    <w:rsid w:val="00C52AFF"/>
    <w:rsid w:val="00C52DC5"/>
    <w:rsid w:val="00C52E77"/>
    <w:rsid w:val="00C5354E"/>
    <w:rsid w:val="00C53B81"/>
    <w:rsid w:val="00C5429B"/>
    <w:rsid w:val="00C54D20"/>
    <w:rsid w:val="00C5586D"/>
    <w:rsid w:val="00C56050"/>
    <w:rsid w:val="00C566B3"/>
    <w:rsid w:val="00C56E49"/>
    <w:rsid w:val="00C573C0"/>
    <w:rsid w:val="00C6049B"/>
    <w:rsid w:val="00C60758"/>
    <w:rsid w:val="00C62051"/>
    <w:rsid w:val="00C62C18"/>
    <w:rsid w:val="00C6327D"/>
    <w:rsid w:val="00C635A9"/>
    <w:rsid w:val="00C63F34"/>
    <w:rsid w:val="00C65249"/>
    <w:rsid w:val="00C6537D"/>
    <w:rsid w:val="00C65593"/>
    <w:rsid w:val="00C660F1"/>
    <w:rsid w:val="00C6619B"/>
    <w:rsid w:val="00C66207"/>
    <w:rsid w:val="00C66FCE"/>
    <w:rsid w:val="00C6722D"/>
    <w:rsid w:val="00C67B32"/>
    <w:rsid w:val="00C70042"/>
    <w:rsid w:val="00C71A5A"/>
    <w:rsid w:val="00C71B10"/>
    <w:rsid w:val="00C72865"/>
    <w:rsid w:val="00C729E0"/>
    <w:rsid w:val="00C72CBC"/>
    <w:rsid w:val="00C72CC9"/>
    <w:rsid w:val="00C731FC"/>
    <w:rsid w:val="00C73365"/>
    <w:rsid w:val="00C73655"/>
    <w:rsid w:val="00C73B2E"/>
    <w:rsid w:val="00C74DF1"/>
    <w:rsid w:val="00C75661"/>
    <w:rsid w:val="00C75C83"/>
    <w:rsid w:val="00C774EF"/>
    <w:rsid w:val="00C77CFB"/>
    <w:rsid w:val="00C812B6"/>
    <w:rsid w:val="00C812BA"/>
    <w:rsid w:val="00C815B2"/>
    <w:rsid w:val="00C82007"/>
    <w:rsid w:val="00C829B9"/>
    <w:rsid w:val="00C82EC2"/>
    <w:rsid w:val="00C83E90"/>
    <w:rsid w:val="00C84117"/>
    <w:rsid w:val="00C84C06"/>
    <w:rsid w:val="00C86866"/>
    <w:rsid w:val="00C86B4B"/>
    <w:rsid w:val="00C875D6"/>
    <w:rsid w:val="00C87678"/>
    <w:rsid w:val="00C876C7"/>
    <w:rsid w:val="00C907A4"/>
    <w:rsid w:val="00C907D3"/>
    <w:rsid w:val="00C9158E"/>
    <w:rsid w:val="00C91B3B"/>
    <w:rsid w:val="00C926D3"/>
    <w:rsid w:val="00C929A9"/>
    <w:rsid w:val="00C92D08"/>
    <w:rsid w:val="00C93306"/>
    <w:rsid w:val="00C94BBA"/>
    <w:rsid w:val="00C94E39"/>
    <w:rsid w:val="00C952ED"/>
    <w:rsid w:val="00C95808"/>
    <w:rsid w:val="00C95CFE"/>
    <w:rsid w:val="00C9652D"/>
    <w:rsid w:val="00C970B1"/>
    <w:rsid w:val="00C97F02"/>
    <w:rsid w:val="00CA005A"/>
    <w:rsid w:val="00CA081E"/>
    <w:rsid w:val="00CA1C1C"/>
    <w:rsid w:val="00CA255C"/>
    <w:rsid w:val="00CA25D6"/>
    <w:rsid w:val="00CA2EE8"/>
    <w:rsid w:val="00CA3C1A"/>
    <w:rsid w:val="00CA45D5"/>
    <w:rsid w:val="00CA4892"/>
    <w:rsid w:val="00CA489B"/>
    <w:rsid w:val="00CA4D64"/>
    <w:rsid w:val="00CA5130"/>
    <w:rsid w:val="00CA51FD"/>
    <w:rsid w:val="00CA5260"/>
    <w:rsid w:val="00CA5E3C"/>
    <w:rsid w:val="00CA6889"/>
    <w:rsid w:val="00CA6E34"/>
    <w:rsid w:val="00CA777C"/>
    <w:rsid w:val="00CA781F"/>
    <w:rsid w:val="00CA7931"/>
    <w:rsid w:val="00CB02F3"/>
    <w:rsid w:val="00CB09A3"/>
    <w:rsid w:val="00CB0B5F"/>
    <w:rsid w:val="00CB0C1D"/>
    <w:rsid w:val="00CB1691"/>
    <w:rsid w:val="00CB1777"/>
    <w:rsid w:val="00CB18F0"/>
    <w:rsid w:val="00CB2AB9"/>
    <w:rsid w:val="00CB3FC9"/>
    <w:rsid w:val="00CB4BC3"/>
    <w:rsid w:val="00CB4CFF"/>
    <w:rsid w:val="00CB5B98"/>
    <w:rsid w:val="00CB63BE"/>
    <w:rsid w:val="00CB6FCD"/>
    <w:rsid w:val="00CB798C"/>
    <w:rsid w:val="00CB7990"/>
    <w:rsid w:val="00CC01FA"/>
    <w:rsid w:val="00CC01FF"/>
    <w:rsid w:val="00CC0AF8"/>
    <w:rsid w:val="00CC0C5F"/>
    <w:rsid w:val="00CC1391"/>
    <w:rsid w:val="00CC1E7F"/>
    <w:rsid w:val="00CC1F33"/>
    <w:rsid w:val="00CC2028"/>
    <w:rsid w:val="00CC2164"/>
    <w:rsid w:val="00CC2F5F"/>
    <w:rsid w:val="00CC348F"/>
    <w:rsid w:val="00CC35D9"/>
    <w:rsid w:val="00CC3FB7"/>
    <w:rsid w:val="00CC4CD0"/>
    <w:rsid w:val="00CC5324"/>
    <w:rsid w:val="00CC5AA2"/>
    <w:rsid w:val="00CC5D1D"/>
    <w:rsid w:val="00CC5D48"/>
    <w:rsid w:val="00CC5D64"/>
    <w:rsid w:val="00CC5FE4"/>
    <w:rsid w:val="00CC640E"/>
    <w:rsid w:val="00CC6E3C"/>
    <w:rsid w:val="00CC721A"/>
    <w:rsid w:val="00CD0963"/>
    <w:rsid w:val="00CD0FF6"/>
    <w:rsid w:val="00CD112A"/>
    <w:rsid w:val="00CD139B"/>
    <w:rsid w:val="00CD1933"/>
    <w:rsid w:val="00CD19BA"/>
    <w:rsid w:val="00CD2E49"/>
    <w:rsid w:val="00CD36A0"/>
    <w:rsid w:val="00CD3755"/>
    <w:rsid w:val="00CD3BAE"/>
    <w:rsid w:val="00CD415F"/>
    <w:rsid w:val="00CD41B0"/>
    <w:rsid w:val="00CD4B67"/>
    <w:rsid w:val="00CD5C18"/>
    <w:rsid w:val="00CD6351"/>
    <w:rsid w:val="00CD63EE"/>
    <w:rsid w:val="00CD6428"/>
    <w:rsid w:val="00CD6747"/>
    <w:rsid w:val="00CD7428"/>
    <w:rsid w:val="00CD7CF4"/>
    <w:rsid w:val="00CE04F2"/>
    <w:rsid w:val="00CE0C5F"/>
    <w:rsid w:val="00CE16C9"/>
    <w:rsid w:val="00CE1987"/>
    <w:rsid w:val="00CE1B67"/>
    <w:rsid w:val="00CE1EBE"/>
    <w:rsid w:val="00CE28C8"/>
    <w:rsid w:val="00CE29EE"/>
    <w:rsid w:val="00CE2C01"/>
    <w:rsid w:val="00CE2DEA"/>
    <w:rsid w:val="00CE2F71"/>
    <w:rsid w:val="00CE3460"/>
    <w:rsid w:val="00CE360E"/>
    <w:rsid w:val="00CE39EC"/>
    <w:rsid w:val="00CE3C7B"/>
    <w:rsid w:val="00CE3D42"/>
    <w:rsid w:val="00CE4C4B"/>
    <w:rsid w:val="00CE53E6"/>
    <w:rsid w:val="00CE5905"/>
    <w:rsid w:val="00CE76D1"/>
    <w:rsid w:val="00CE7D65"/>
    <w:rsid w:val="00CE7FD3"/>
    <w:rsid w:val="00CF01F8"/>
    <w:rsid w:val="00CF0527"/>
    <w:rsid w:val="00CF09D5"/>
    <w:rsid w:val="00CF14CE"/>
    <w:rsid w:val="00CF17B8"/>
    <w:rsid w:val="00CF1854"/>
    <w:rsid w:val="00CF1B7E"/>
    <w:rsid w:val="00CF1FF0"/>
    <w:rsid w:val="00CF20A4"/>
    <w:rsid w:val="00CF2539"/>
    <w:rsid w:val="00CF378A"/>
    <w:rsid w:val="00CF44DF"/>
    <w:rsid w:val="00CF4A31"/>
    <w:rsid w:val="00CF5348"/>
    <w:rsid w:val="00CF566B"/>
    <w:rsid w:val="00CF5A7F"/>
    <w:rsid w:val="00CF5CC0"/>
    <w:rsid w:val="00CF5D89"/>
    <w:rsid w:val="00CF6131"/>
    <w:rsid w:val="00CF6AB9"/>
    <w:rsid w:val="00CF6EB1"/>
    <w:rsid w:val="00CF75A7"/>
    <w:rsid w:val="00CF762D"/>
    <w:rsid w:val="00CF7FA2"/>
    <w:rsid w:val="00D00643"/>
    <w:rsid w:val="00D00A65"/>
    <w:rsid w:val="00D01221"/>
    <w:rsid w:val="00D016BF"/>
    <w:rsid w:val="00D0174A"/>
    <w:rsid w:val="00D023D7"/>
    <w:rsid w:val="00D025B3"/>
    <w:rsid w:val="00D027D9"/>
    <w:rsid w:val="00D03B25"/>
    <w:rsid w:val="00D04551"/>
    <w:rsid w:val="00D0460A"/>
    <w:rsid w:val="00D05514"/>
    <w:rsid w:val="00D0588B"/>
    <w:rsid w:val="00D05B1B"/>
    <w:rsid w:val="00D06EAA"/>
    <w:rsid w:val="00D07372"/>
    <w:rsid w:val="00D10265"/>
    <w:rsid w:val="00D102D3"/>
    <w:rsid w:val="00D112EE"/>
    <w:rsid w:val="00D12205"/>
    <w:rsid w:val="00D13F5C"/>
    <w:rsid w:val="00D14CF3"/>
    <w:rsid w:val="00D14D33"/>
    <w:rsid w:val="00D15735"/>
    <w:rsid w:val="00D171F0"/>
    <w:rsid w:val="00D1786E"/>
    <w:rsid w:val="00D2004A"/>
    <w:rsid w:val="00D21FF6"/>
    <w:rsid w:val="00D23139"/>
    <w:rsid w:val="00D23176"/>
    <w:rsid w:val="00D23845"/>
    <w:rsid w:val="00D23AA0"/>
    <w:rsid w:val="00D24E3B"/>
    <w:rsid w:val="00D251AB"/>
    <w:rsid w:val="00D25A8D"/>
    <w:rsid w:val="00D25E6C"/>
    <w:rsid w:val="00D25FC7"/>
    <w:rsid w:val="00D2600C"/>
    <w:rsid w:val="00D26188"/>
    <w:rsid w:val="00D2691C"/>
    <w:rsid w:val="00D2703B"/>
    <w:rsid w:val="00D31AD7"/>
    <w:rsid w:val="00D31FA6"/>
    <w:rsid w:val="00D32FA9"/>
    <w:rsid w:val="00D33259"/>
    <w:rsid w:val="00D33BC7"/>
    <w:rsid w:val="00D36733"/>
    <w:rsid w:val="00D37A4E"/>
    <w:rsid w:val="00D37E54"/>
    <w:rsid w:val="00D40459"/>
    <w:rsid w:val="00D4068E"/>
    <w:rsid w:val="00D4075C"/>
    <w:rsid w:val="00D40BC9"/>
    <w:rsid w:val="00D40D3A"/>
    <w:rsid w:val="00D41CFC"/>
    <w:rsid w:val="00D42300"/>
    <w:rsid w:val="00D4232A"/>
    <w:rsid w:val="00D439F1"/>
    <w:rsid w:val="00D441E9"/>
    <w:rsid w:val="00D46BE1"/>
    <w:rsid w:val="00D471B5"/>
    <w:rsid w:val="00D4728E"/>
    <w:rsid w:val="00D47E23"/>
    <w:rsid w:val="00D50305"/>
    <w:rsid w:val="00D50D92"/>
    <w:rsid w:val="00D5106C"/>
    <w:rsid w:val="00D5107B"/>
    <w:rsid w:val="00D515AC"/>
    <w:rsid w:val="00D5235C"/>
    <w:rsid w:val="00D53CC9"/>
    <w:rsid w:val="00D541A7"/>
    <w:rsid w:val="00D54B1F"/>
    <w:rsid w:val="00D5684D"/>
    <w:rsid w:val="00D56A16"/>
    <w:rsid w:val="00D56F86"/>
    <w:rsid w:val="00D571DB"/>
    <w:rsid w:val="00D5754E"/>
    <w:rsid w:val="00D57F57"/>
    <w:rsid w:val="00D6056A"/>
    <w:rsid w:val="00D608EC"/>
    <w:rsid w:val="00D609D5"/>
    <w:rsid w:val="00D61088"/>
    <w:rsid w:val="00D6125D"/>
    <w:rsid w:val="00D62D20"/>
    <w:rsid w:val="00D6478D"/>
    <w:rsid w:val="00D66660"/>
    <w:rsid w:val="00D67178"/>
    <w:rsid w:val="00D6774D"/>
    <w:rsid w:val="00D67A6A"/>
    <w:rsid w:val="00D67CEB"/>
    <w:rsid w:val="00D67EFF"/>
    <w:rsid w:val="00D7036B"/>
    <w:rsid w:val="00D70871"/>
    <w:rsid w:val="00D70D30"/>
    <w:rsid w:val="00D71CE0"/>
    <w:rsid w:val="00D72217"/>
    <w:rsid w:val="00D72CFD"/>
    <w:rsid w:val="00D73378"/>
    <w:rsid w:val="00D7364D"/>
    <w:rsid w:val="00D73B60"/>
    <w:rsid w:val="00D74092"/>
    <w:rsid w:val="00D74418"/>
    <w:rsid w:val="00D75191"/>
    <w:rsid w:val="00D752EE"/>
    <w:rsid w:val="00D76AFF"/>
    <w:rsid w:val="00D77394"/>
    <w:rsid w:val="00D77806"/>
    <w:rsid w:val="00D80929"/>
    <w:rsid w:val="00D80990"/>
    <w:rsid w:val="00D809B0"/>
    <w:rsid w:val="00D80F97"/>
    <w:rsid w:val="00D81507"/>
    <w:rsid w:val="00D82A1C"/>
    <w:rsid w:val="00D83346"/>
    <w:rsid w:val="00D83ED9"/>
    <w:rsid w:val="00D83F7F"/>
    <w:rsid w:val="00D85254"/>
    <w:rsid w:val="00D85ACB"/>
    <w:rsid w:val="00D9138D"/>
    <w:rsid w:val="00D918D9"/>
    <w:rsid w:val="00D91BC6"/>
    <w:rsid w:val="00D920A5"/>
    <w:rsid w:val="00D9227C"/>
    <w:rsid w:val="00D92833"/>
    <w:rsid w:val="00D938A8"/>
    <w:rsid w:val="00D94672"/>
    <w:rsid w:val="00D94D35"/>
    <w:rsid w:val="00D958D6"/>
    <w:rsid w:val="00D95E2E"/>
    <w:rsid w:val="00D95E3E"/>
    <w:rsid w:val="00D963BD"/>
    <w:rsid w:val="00D96A9B"/>
    <w:rsid w:val="00D96AB8"/>
    <w:rsid w:val="00D9756E"/>
    <w:rsid w:val="00DA054C"/>
    <w:rsid w:val="00DA1170"/>
    <w:rsid w:val="00DA21F5"/>
    <w:rsid w:val="00DA26A6"/>
    <w:rsid w:val="00DA331B"/>
    <w:rsid w:val="00DA3B82"/>
    <w:rsid w:val="00DA3DAD"/>
    <w:rsid w:val="00DA3FA3"/>
    <w:rsid w:val="00DA43AC"/>
    <w:rsid w:val="00DA4499"/>
    <w:rsid w:val="00DA48E0"/>
    <w:rsid w:val="00DA4AC1"/>
    <w:rsid w:val="00DA4E23"/>
    <w:rsid w:val="00DA5EAD"/>
    <w:rsid w:val="00DA5F86"/>
    <w:rsid w:val="00DA69AB"/>
    <w:rsid w:val="00DA76A4"/>
    <w:rsid w:val="00DA7824"/>
    <w:rsid w:val="00DB1174"/>
    <w:rsid w:val="00DB1723"/>
    <w:rsid w:val="00DB1D3E"/>
    <w:rsid w:val="00DB25AF"/>
    <w:rsid w:val="00DB2F7E"/>
    <w:rsid w:val="00DB365E"/>
    <w:rsid w:val="00DB52F2"/>
    <w:rsid w:val="00DB582F"/>
    <w:rsid w:val="00DB6080"/>
    <w:rsid w:val="00DB71E8"/>
    <w:rsid w:val="00DB7401"/>
    <w:rsid w:val="00DC2F60"/>
    <w:rsid w:val="00DC3469"/>
    <w:rsid w:val="00DC3491"/>
    <w:rsid w:val="00DC363C"/>
    <w:rsid w:val="00DC38BF"/>
    <w:rsid w:val="00DC4130"/>
    <w:rsid w:val="00DC4577"/>
    <w:rsid w:val="00DC48FE"/>
    <w:rsid w:val="00DC4FFC"/>
    <w:rsid w:val="00DC54E3"/>
    <w:rsid w:val="00DC5F9E"/>
    <w:rsid w:val="00DC6839"/>
    <w:rsid w:val="00DC6B3B"/>
    <w:rsid w:val="00DC6EC2"/>
    <w:rsid w:val="00DC709E"/>
    <w:rsid w:val="00DC722C"/>
    <w:rsid w:val="00DC7583"/>
    <w:rsid w:val="00DC7807"/>
    <w:rsid w:val="00DC78D6"/>
    <w:rsid w:val="00DD0544"/>
    <w:rsid w:val="00DD1F3B"/>
    <w:rsid w:val="00DD23D0"/>
    <w:rsid w:val="00DD2515"/>
    <w:rsid w:val="00DD276C"/>
    <w:rsid w:val="00DD3EBF"/>
    <w:rsid w:val="00DD430E"/>
    <w:rsid w:val="00DD501C"/>
    <w:rsid w:val="00DD560E"/>
    <w:rsid w:val="00DD5A76"/>
    <w:rsid w:val="00DD654A"/>
    <w:rsid w:val="00DD7527"/>
    <w:rsid w:val="00DE00EA"/>
    <w:rsid w:val="00DE040D"/>
    <w:rsid w:val="00DE05AD"/>
    <w:rsid w:val="00DE094C"/>
    <w:rsid w:val="00DE1331"/>
    <w:rsid w:val="00DE170F"/>
    <w:rsid w:val="00DE323C"/>
    <w:rsid w:val="00DE3295"/>
    <w:rsid w:val="00DE33C3"/>
    <w:rsid w:val="00DE3911"/>
    <w:rsid w:val="00DE4DE4"/>
    <w:rsid w:val="00DE4DFE"/>
    <w:rsid w:val="00DE5945"/>
    <w:rsid w:val="00DE5B42"/>
    <w:rsid w:val="00DE629B"/>
    <w:rsid w:val="00DE63E4"/>
    <w:rsid w:val="00DE6E49"/>
    <w:rsid w:val="00DE6E59"/>
    <w:rsid w:val="00DE76BF"/>
    <w:rsid w:val="00DE7AE7"/>
    <w:rsid w:val="00DF081B"/>
    <w:rsid w:val="00DF09DF"/>
    <w:rsid w:val="00DF0FDE"/>
    <w:rsid w:val="00DF11F6"/>
    <w:rsid w:val="00DF1F07"/>
    <w:rsid w:val="00DF233E"/>
    <w:rsid w:val="00DF2896"/>
    <w:rsid w:val="00DF295A"/>
    <w:rsid w:val="00DF2E11"/>
    <w:rsid w:val="00DF2EAE"/>
    <w:rsid w:val="00DF38F1"/>
    <w:rsid w:val="00DF40B1"/>
    <w:rsid w:val="00DF43A0"/>
    <w:rsid w:val="00DF564F"/>
    <w:rsid w:val="00DF649E"/>
    <w:rsid w:val="00DF6792"/>
    <w:rsid w:val="00DF6BE4"/>
    <w:rsid w:val="00DF729B"/>
    <w:rsid w:val="00DF7748"/>
    <w:rsid w:val="00DF77C1"/>
    <w:rsid w:val="00E01147"/>
    <w:rsid w:val="00E01E47"/>
    <w:rsid w:val="00E0263A"/>
    <w:rsid w:val="00E02942"/>
    <w:rsid w:val="00E02EB1"/>
    <w:rsid w:val="00E03F28"/>
    <w:rsid w:val="00E04DD9"/>
    <w:rsid w:val="00E04ECE"/>
    <w:rsid w:val="00E05356"/>
    <w:rsid w:val="00E05396"/>
    <w:rsid w:val="00E05491"/>
    <w:rsid w:val="00E05BB3"/>
    <w:rsid w:val="00E06105"/>
    <w:rsid w:val="00E06273"/>
    <w:rsid w:val="00E0672C"/>
    <w:rsid w:val="00E06C75"/>
    <w:rsid w:val="00E07726"/>
    <w:rsid w:val="00E10132"/>
    <w:rsid w:val="00E10963"/>
    <w:rsid w:val="00E10983"/>
    <w:rsid w:val="00E1109A"/>
    <w:rsid w:val="00E115B4"/>
    <w:rsid w:val="00E119C1"/>
    <w:rsid w:val="00E11CFD"/>
    <w:rsid w:val="00E12557"/>
    <w:rsid w:val="00E12681"/>
    <w:rsid w:val="00E1336C"/>
    <w:rsid w:val="00E13A46"/>
    <w:rsid w:val="00E143B6"/>
    <w:rsid w:val="00E14517"/>
    <w:rsid w:val="00E14B5B"/>
    <w:rsid w:val="00E1579E"/>
    <w:rsid w:val="00E157BC"/>
    <w:rsid w:val="00E1614A"/>
    <w:rsid w:val="00E2024D"/>
    <w:rsid w:val="00E20A27"/>
    <w:rsid w:val="00E20E57"/>
    <w:rsid w:val="00E213C6"/>
    <w:rsid w:val="00E2239B"/>
    <w:rsid w:val="00E227AA"/>
    <w:rsid w:val="00E22D40"/>
    <w:rsid w:val="00E23FA3"/>
    <w:rsid w:val="00E2412E"/>
    <w:rsid w:val="00E24315"/>
    <w:rsid w:val="00E246E1"/>
    <w:rsid w:val="00E24C10"/>
    <w:rsid w:val="00E2530D"/>
    <w:rsid w:val="00E256EA"/>
    <w:rsid w:val="00E25A98"/>
    <w:rsid w:val="00E25B27"/>
    <w:rsid w:val="00E25BCA"/>
    <w:rsid w:val="00E25D62"/>
    <w:rsid w:val="00E2619F"/>
    <w:rsid w:val="00E263D6"/>
    <w:rsid w:val="00E26EEC"/>
    <w:rsid w:val="00E27E3E"/>
    <w:rsid w:val="00E307B4"/>
    <w:rsid w:val="00E307BD"/>
    <w:rsid w:val="00E30E09"/>
    <w:rsid w:val="00E310C7"/>
    <w:rsid w:val="00E315AC"/>
    <w:rsid w:val="00E3179E"/>
    <w:rsid w:val="00E31A94"/>
    <w:rsid w:val="00E31D65"/>
    <w:rsid w:val="00E33818"/>
    <w:rsid w:val="00E33A5E"/>
    <w:rsid w:val="00E33C6C"/>
    <w:rsid w:val="00E36A87"/>
    <w:rsid w:val="00E36AC0"/>
    <w:rsid w:val="00E36D73"/>
    <w:rsid w:val="00E375E3"/>
    <w:rsid w:val="00E3777B"/>
    <w:rsid w:val="00E37E5B"/>
    <w:rsid w:val="00E4087C"/>
    <w:rsid w:val="00E416BD"/>
    <w:rsid w:val="00E418D8"/>
    <w:rsid w:val="00E427EA"/>
    <w:rsid w:val="00E4392E"/>
    <w:rsid w:val="00E44438"/>
    <w:rsid w:val="00E44608"/>
    <w:rsid w:val="00E44B22"/>
    <w:rsid w:val="00E44F0F"/>
    <w:rsid w:val="00E450E8"/>
    <w:rsid w:val="00E46742"/>
    <w:rsid w:val="00E468B9"/>
    <w:rsid w:val="00E46DAD"/>
    <w:rsid w:val="00E47340"/>
    <w:rsid w:val="00E47385"/>
    <w:rsid w:val="00E474C9"/>
    <w:rsid w:val="00E47AE3"/>
    <w:rsid w:val="00E47B35"/>
    <w:rsid w:val="00E47EFB"/>
    <w:rsid w:val="00E500A6"/>
    <w:rsid w:val="00E50E4A"/>
    <w:rsid w:val="00E51D80"/>
    <w:rsid w:val="00E52246"/>
    <w:rsid w:val="00E52C30"/>
    <w:rsid w:val="00E52DEC"/>
    <w:rsid w:val="00E5340B"/>
    <w:rsid w:val="00E53442"/>
    <w:rsid w:val="00E537B3"/>
    <w:rsid w:val="00E54275"/>
    <w:rsid w:val="00E561B8"/>
    <w:rsid w:val="00E56431"/>
    <w:rsid w:val="00E5645F"/>
    <w:rsid w:val="00E571F4"/>
    <w:rsid w:val="00E57F4A"/>
    <w:rsid w:val="00E60DAA"/>
    <w:rsid w:val="00E61852"/>
    <w:rsid w:val="00E623EE"/>
    <w:rsid w:val="00E63432"/>
    <w:rsid w:val="00E64D9B"/>
    <w:rsid w:val="00E6577D"/>
    <w:rsid w:val="00E66403"/>
    <w:rsid w:val="00E664F4"/>
    <w:rsid w:val="00E67AA5"/>
    <w:rsid w:val="00E70BF4"/>
    <w:rsid w:val="00E70C11"/>
    <w:rsid w:val="00E71146"/>
    <w:rsid w:val="00E711BC"/>
    <w:rsid w:val="00E711EB"/>
    <w:rsid w:val="00E7248C"/>
    <w:rsid w:val="00E7249B"/>
    <w:rsid w:val="00E7285E"/>
    <w:rsid w:val="00E72F97"/>
    <w:rsid w:val="00E7326E"/>
    <w:rsid w:val="00E74005"/>
    <w:rsid w:val="00E74296"/>
    <w:rsid w:val="00E74EAF"/>
    <w:rsid w:val="00E7524A"/>
    <w:rsid w:val="00E75670"/>
    <w:rsid w:val="00E76075"/>
    <w:rsid w:val="00E76348"/>
    <w:rsid w:val="00E76BB6"/>
    <w:rsid w:val="00E775BE"/>
    <w:rsid w:val="00E77A30"/>
    <w:rsid w:val="00E77E09"/>
    <w:rsid w:val="00E80229"/>
    <w:rsid w:val="00E80938"/>
    <w:rsid w:val="00E81700"/>
    <w:rsid w:val="00E81F1A"/>
    <w:rsid w:val="00E824F1"/>
    <w:rsid w:val="00E82B0E"/>
    <w:rsid w:val="00E82F09"/>
    <w:rsid w:val="00E82FB9"/>
    <w:rsid w:val="00E8315E"/>
    <w:rsid w:val="00E8385B"/>
    <w:rsid w:val="00E85493"/>
    <w:rsid w:val="00E862D5"/>
    <w:rsid w:val="00E87891"/>
    <w:rsid w:val="00E91327"/>
    <w:rsid w:val="00E91F5F"/>
    <w:rsid w:val="00E92406"/>
    <w:rsid w:val="00E951E5"/>
    <w:rsid w:val="00E953C9"/>
    <w:rsid w:val="00E96943"/>
    <w:rsid w:val="00E969BE"/>
    <w:rsid w:val="00E96C42"/>
    <w:rsid w:val="00E972A5"/>
    <w:rsid w:val="00E9735D"/>
    <w:rsid w:val="00E97563"/>
    <w:rsid w:val="00EA011C"/>
    <w:rsid w:val="00EA03D9"/>
    <w:rsid w:val="00EA0978"/>
    <w:rsid w:val="00EA09E7"/>
    <w:rsid w:val="00EA1641"/>
    <w:rsid w:val="00EA32CA"/>
    <w:rsid w:val="00EA40BA"/>
    <w:rsid w:val="00EA4AFA"/>
    <w:rsid w:val="00EA4F69"/>
    <w:rsid w:val="00EA5161"/>
    <w:rsid w:val="00EA5FB6"/>
    <w:rsid w:val="00EA6588"/>
    <w:rsid w:val="00EA6A10"/>
    <w:rsid w:val="00EA6F59"/>
    <w:rsid w:val="00EA71C2"/>
    <w:rsid w:val="00EB05EF"/>
    <w:rsid w:val="00EB0C9E"/>
    <w:rsid w:val="00EB0D5F"/>
    <w:rsid w:val="00EB123D"/>
    <w:rsid w:val="00EB12DD"/>
    <w:rsid w:val="00EB139F"/>
    <w:rsid w:val="00EB140A"/>
    <w:rsid w:val="00EB153E"/>
    <w:rsid w:val="00EB2344"/>
    <w:rsid w:val="00EB2A4D"/>
    <w:rsid w:val="00EB2ADE"/>
    <w:rsid w:val="00EB2FB0"/>
    <w:rsid w:val="00EB347A"/>
    <w:rsid w:val="00EB36E7"/>
    <w:rsid w:val="00EB371E"/>
    <w:rsid w:val="00EB3C38"/>
    <w:rsid w:val="00EB4D37"/>
    <w:rsid w:val="00EB4D98"/>
    <w:rsid w:val="00EB5537"/>
    <w:rsid w:val="00EB57EB"/>
    <w:rsid w:val="00EB5CF3"/>
    <w:rsid w:val="00EB6DEA"/>
    <w:rsid w:val="00EB6FAB"/>
    <w:rsid w:val="00EC12E3"/>
    <w:rsid w:val="00EC16A6"/>
    <w:rsid w:val="00EC1A47"/>
    <w:rsid w:val="00EC1AA3"/>
    <w:rsid w:val="00EC1E53"/>
    <w:rsid w:val="00EC1F0D"/>
    <w:rsid w:val="00EC255D"/>
    <w:rsid w:val="00EC2862"/>
    <w:rsid w:val="00EC3536"/>
    <w:rsid w:val="00EC3605"/>
    <w:rsid w:val="00EC3840"/>
    <w:rsid w:val="00EC3A52"/>
    <w:rsid w:val="00EC4144"/>
    <w:rsid w:val="00EC4738"/>
    <w:rsid w:val="00EC4F0E"/>
    <w:rsid w:val="00EC57BC"/>
    <w:rsid w:val="00EC5F29"/>
    <w:rsid w:val="00EC627F"/>
    <w:rsid w:val="00EC64F9"/>
    <w:rsid w:val="00EC770F"/>
    <w:rsid w:val="00EC7AF9"/>
    <w:rsid w:val="00EC7B4F"/>
    <w:rsid w:val="00EC7C2D"/>
    <w:rsid w:val="00ED0388"/>
    <w:rsid w:val="00ED1303"/>
    <w:rsid w:val="00ED1BF8"/>
    <w:rsid w:val="00ED1D61"/>
    <w:rsid w:val="00ED201C"/>
    <w:rsid w:val="00ED21F2"/>
    <w:rsid w:val="00ED26AB"/>
    <w:rsid w:val="00ED27FA"/>
    <w:rsid w:val="00ED2904"/>
    <w:rsid w:val="00ED2F26"/>
    <w:rsid w:val="00ED3551"/>
    <w:rsid w:val="00ED3885"/>
    <w:rsid w:val="00ED4870"/>
    <w:rsid w:val="00ED5007"/>
    <w:rsid w:val="00ED5072"/>
    <w:rsid w:val="00ED50CF"/>
    <w:rsid w:val="00ED50E3"/>
    <w:rsid w:val="00ED51FF"/>
    <w:rsid w:val="00ED5B87"/>
    <w:rsid w:val="00ED60C4"/>
    <w:rsid w:val="00ED688D"/>
    <w:rsid w:val="00ED69B5"/>
    <w:rsid w:val="00ED766C"/>
    <w:rsid w:val="00EE1715"/>
    <w:rsid w:val="00EE295B"/>
    <w:rsid w:val="00EE2C02"/>
    <w:rsid w:val="00EE3055"/>
    <w:rsid w:val="00EE3B3E"/>
    <w:rsid w:val="00EE4D0C"/>
    <w:rsid w:val="00EE5227"/>
    <w:rsid w:val="00EE58DC"/>
    <w:rsid w:val="00EE5996"/>
    <w:rsid w:val="00EE5ABB"/>
    <w:rsid w:val="00EE5B40"/>
    <w:rsid w:val="00EE7224"/>
    <w:rsid w:val="00EF01F4"/>
    <w:rsid w:val="00EF0E0A"/>
    <w:rsid w:val="00EF132B"/>
    <w:rsid w:val="00EF2030"/>
    <w:rsid w:val="00EF32C4"/>
    <w:rsid w:val="00EF33F7"/>
    <w:rsid w:val="00EF448C"/>
    <w:rsid w:val="00EF4597"/>
    <w:rsid w:val="00EF4E06"/>
    <w:rsid w:val="00EF625E"/>
    <w:rsid w:val="00EF64AD"/>
    <w:rsid w:val="00EF70AE"/>
    <w:rsid w:val="00EF731B"/>
    <w:rsid w:val="00EF7D5A"/>
    <w:rsid w:val="00F0051F"/>
    <w:rsid w:val="00F007D8"/>
    <w:rsid w:val="00F00C85"/>
    <w:rsid w:val="00F022B2"/>
    <w:rsid w:val="00F03560"/>
    <w:rsid w:val="00F03878"/>
    <w:rsid w:val="00F03C97"/>
    <w:rsid w:val="00F03D27"/>
    <w:rsid w:val="00F04DAF"/>
    <w:rsid w:val="00F04E68"/>
    <w:rsid w:val="00F05664"/>
    <w:rsid w:val="00F0603A"/>
    <w:rsid w:val="00F06805"/>
    <w:rsid w:val="00F06AB4"/>
    <w:rsid w:val="00F07B70"/>
    <w:rsid w:val="00F103D0"/>
    <w:rsid w:val="00F10A45"/>
    <w:rsid w:val="00F10E81"/>
    <w:rsid w:val="00F111E1"/>
    <w:rsid w:val="00F11401"/>
    <w:rsid w:val="00F1152F"/>
    <w:rsid w:val="00F1180B"/>
    <w:rsid w:val="00F11C0C"/>
    <w:rsid w:val="00F121CB"/>
    <w:rsid w:val="00F12BEA"/>
    <w:rsid w:val="00F12F8C"/>
    <w:rsid w:val="00F13377"/>
    <w:rsid w:val="00F143CB"/>
    <w:rsid w:val="00F14672"/>
    <w:rsid w:val="00F14FAA"/>
    <w:rsid w:val="00F159CF"/>
    <w:rsid w:val="00F162C5"/>
    <w:rsid w:val="00F16A4C"/>
    <w:rsid w:val="00F207B3"/>
    <w:rsid w:val="00F20891"/>
    <w:rsid w:val="00F209E7"/>
    <w:rsid w:val="00F20C57"/>
    <w:rsid w:val="00F2159E"/>
    <w:rsid w:val="00F21C6C"/>
    <w:rsid w:val="00F21F07"/>
    <w:rsid w:val="00F23E0E"/>
    <w:rsid w:val="00F24988"/>
    <w:rsid w:val="00F249CF"/>
    <w:rsid w:val="00F25A7B"/>
    <w:rsid w:val="00F25E33"/>
    <w:rsid w:val="00F26093"/>
    <w:rsid w:val="00F26C46"/>
    <w:rsid w:val="00F26FE0"/>
    <w:rsid w:val="00F277B6"/>
    <w:rsid w:val="00F27F0A"/>
    <w:rsid w:val="00F30808"/>
    <w:rsid w:val="00F3081A"/>
    <w:rsid w:val="00F30B14"/>
    <w:rsid w:val="00F316DC"/>
    <w:rsid w:val="00F31C93"/>
    <w:rsid w:val="00F3295C"/>
    <w:rsid w:val="00F33AAE"/>
    <w:rsid w:val="00F35201"/>
    <w:rsid w:val="00F35492"/>
    <w:rsid w:val="00F35CA4"/>
    <w:rsid w:val="00F365F6"/>
    <w:rsid w:val="00F36E3A"/>
    <w:rsid w:val="00F379DB"/>
    <w:rsid w:val="00F379EA"/>
    <w:rsid w:val="00F40173"/>
    <w:rsid w:val="00F40586"/>
    <w:rsid w:val="00F40860"/>
    <w:rsid w:val="00F4098B"/>
    <w:rsid w:val="00F40F4B"/>
    <w:rsid w:val="00F42886"/>
    <w:rsid w:val="00F42F24"/>
    <w:rsid w:val="00F431BF"/>
    <w:rsid w:val="00F441F7"/>
    <w:rsid w:val="00F44BC5"/>
    <w:rsid w:val="00F45313"/>
    <w:rsid w:val="00F458D1"/>
    <w:rsid w:val="00F45CED"/>
    <w:rsid w:val="00F46410"/>
    <w:rsid w:val="00F502C5"/>
    <w:rsid w:val="00F504CE"/>
    <w:rsid w:val="00F5052F"/>
    <w:rsid w:val="00F51B43"/>
    <w:rsid w:val="00F51BF1"/>
    <w:rsid w:val="00F52886"/>
    <w:rsid w:val="00F53C20"/>
    <w:rsid w:val="00F54499"/>
    <w:rsid w:val="00F5486B"/>
    <w:rsid w:val="00F54EEC"/>
    <w:rsid w:val="00F56871"/>
    <w:rsid w:val="00F56B9E"/>
    <w:rsid w:val="00F5754B"/>
    <w:rsid w:val="00F6035F"/>
    <w:rsid w:val="00F61D8B"/>
    <w:rsid w:val="00F62270"/>
    <w:rsid w:val="00F63180"/>
    <w:rsid w:val="00F64315"/>
    <w:rsid w:val="00F64632"/>
    <w:rsid w:val="00F6489C"/>
    <w:rsid w:val="00F64FF3"/>
    <w:rsid w:val="00F658E0"/>
    <w:rsid w:val="00F66196"/>
    <w:rsid w:val="00F66776"/>
    <w:rsid w:val="00F669DC"/>
    <w:rsid w:val="00F66BEE"/>
    <w:rsid w:val="00F67E08"/>
    <w:rsid w:val="00F67E7C"/>
    <w:rsid w:val="00F70D0C"/>
    <w:rsid w:val="00F71047"/>
    <w:rsid w:val="00F71B16"/>
    <w:rsid w:val="00F71F33"/>
    <w:rsid w:val="00F724B3"/>
    <w:rsid w:val="00F7299A"/>
    <w:rsid w:val="00F72AD0"/>
    <w:rsid w:val="00F73787"/>
    <w:rsid w:val="00F7483D"/>
    <w:rsid w:val="00F75C25"/>
    <w:rsid w:val="00F75E2B"/>
    <w:rsid w:val="00F76019"/>
    <w:rsid w:val="00F77259"/>
    <w:rsid w:val="00F805E3"/>
    <w:rsid w:val="00F83C01"/>
    <w:rsid w:val="00F848C7"/>
    <w:rsid w:val="00F84CF8"/>
    <w:rsid w:val="00F85231"/>
    <w:rsid w:val="00F853FB"/>
    <w:rsid w:val="00F858A2"/>
    <w:rsid w:val="00F859B7"/>
    <w:rsid w:val="00F87508"/>
    <w:rsid w:val="00F87F18"/>
    <w:rsid w:val="00F90531"/>
    <w:rsid w:val="00F9096D"/>
    <w:rsid w:val="00F9182C"/>
    <w:rsid w:val="00F918CE"/>
    <w:rsid w:val="00F9276A"/>
    <w:rsid w:val="00F92E3B"/>
    <w:rsid w:val="00F92F23"/>
    <w:rsid w:val="00F9301F"/>
    <w:rsid w:val="00F93366"/>
    <w:rsid w:val="00F93FDC"/>
    <w:rsid w:val="00F9430E"/>
    <w:rsid w:val="00F95F3F"/>
    <w:rsid w:val="00F9674F"/>
    <w:rsid w:val="00F975A5"/>
    <w:rsid w:val="00F97B69"/>
    <w:rsid w:val="00F97D75"/>
    <w:rsid w:val="00FA13DB"/>
    <w:rsid w:val="00FA16C2"/>
    <w:rsid w:val="00FA1960"/>
    <w:rsid w:val="00FA21B1"/>
    <w:rsid w:val="00FA2917"/>
    <w:rsid w:val="00FA3421"/>
    <w:rsid w:val="00FA37FF"/>
    <w:rsid w:val="00FA3FB8"/>
    <w:rsid w:val="00FA54A9"/>
    <w:rsid w:val="00FA5935"/>
    <w:rsid w:val="00FA5952"/>
    <w:rsid w:val="00FA61C5"/>
    <w:rsid w:val="00FA6FD7"/>
    <w:rsid w:val="00FA7EE4"/>
    <w:rsid w:val="00FB005E"/>
    <w:rsid w:val="00FB1DAF"/>
    <w:rsid w:val="00FB2E95"/>
    <w:rsid w:val="00FB32B8"/>
    <w:rsid w:val="00FB44D0"/>
    <w:rsid w:val="00FB5170"/>
    <w:rsid w:val="00FB5364"/>
    <w:rsid w:val="00FB53CB"/>
    <w:rsid w:val="00FB5650"/>
    <w:rsid w:val="00FB576D"/>
    <w:rsid w:val="00FB654B"/>
    <w:rsid w:val="00FB678E"/>
    <w:rsid w:val="00FB69D0"/>
    <w:rsid w:val="00FB6ADC"/>
    <w:rsid w:val="00FB6DDA"/>
    <w:rsid w:val="00FB6E65"/>
    <w:rsid w:val="00FB7520"/>
    <w:rsid w:val="00FB7BEB"/>
    <w:rsid w:val="00FC055C"/>
    <w:rsid w:val="00FC0CDE"/>
    <w:rsid w:val="00FC1443"/>
    <w:rsid w:val="00FC1C44"/>
    <w:rsid w:val="00FC1E9E"/>
    <w:rsid w:val="00FC26C2"/>
    <w:rsid w:val="00FC2811"/>
    <w:rsid w:val="00FC32E3"/>
    <w:rsid w:val="00FC3356"/>
    <w:rsid w:val="00FC3DB7"/>
    <w:rsid w:val="00FC4461"/>
    <w:rsid w:val="00FC5005"/>
    <w:rsid w:val="00FC57DB"/>
    <w:rsid w:val="00FC5A0C"/>
    <w:rsid w:val="00FC66CC"/>
    <w:rsid w:val="00FC6A86"/>
    <w:rsid w:val="00FC6D2F"/>
    <w:rsid w:val="00FC71C1"/>
    <w:rsid w:val="00FC7610"/>
    <w:rsid w:val="00FD023E"/>
    <w:rsid w:val="00FD0357"/>
    <w:rsid w:val="00FD0AF5"/>
    <w:rsid w:val="00FD237B"/>
    <w:rsid w:val="00FD24D3"/>
    <w:rsid w:val="00FD26B9"/>
    <w:rsid w:val="00FD275C"/>
    <w:rsid w:val="00FD2F1B"/>
    <w:rsid w:val="00FD344A"/>
    <w:rsid w:val="00FD3CD8"/>
    <w:rsid w:val="00FD40B4"/>
    <w:rsid w:val="00FD41C8"/>
    <w:rsid w:val="00FD4FDE"/>
    <w:rsid w:val="00FD58C9"/>
    <w:rsid w:val="00FD66FD"/>
    <w:rsid w:val="00FD69C1"/>
    <w:rsid w:val="00FD6AF3"/>
    <w:rsid w:val="00FD7E8A"/>
    <w:rsid w:val="00FE039A"/>
    <w:rsid w:val="00FE0982"/>
    <w:rsid w:val="00FE1415"/>
    <w:rsid w:val="00FE1BC7"/>
    <w:rsid w:val="00FE35D8"/>
    <w:rsid w:val="00FE40FA"/>
    <w:rsid w:val="00FE5007"/>
    <w:rsid w:val="00FE62F8"/>
    <w:rsid w:val="00FE7719"/>
    <w:rsid w:val="00FE7C0E"/>
    <w:rsid w:val="00FE7DAE"/>
    <w:rsid w:val="00FF0389"/>
    <w:rsid w:val="00FF06E9"/>
    <w:rsid w:val="00FF0B95"/>
    <w:rsid w:val="00FF10E0"/>
    <w:rsid w:val="00FF38ED"/>
    <w:rsid w:val="00FF3995"/>
    <w:rsid w:val="00FF412B"/>
    <w:rsid w:val="00FF414B"/>
    <w:rsid w:val="00FF4225"/>
    <w:rsid w:val="00FF4863"/>
    <w:rsid w:val="00FF494C"/>
    <w:rsid w:val="00FF5CFA"/>
    <w:rsid w:val="00FF7B8D"/>
    <w:rsid w:val="00FF7D0D"/>
    <w:rsid w:val="00FF7FEF"/>
    <w:rsid w:val="0166A7C4"/>
    <w:rsid w:val="0173A869"/>
    <w:rsid w:val="0195B9A2"/>
    <w:rsid w:val="01D4AA4F"/>
    <w:rsid w:val="01ED0B94"/>
    <w:rsid w:val="0290EF92"/>
    <w:rsid w:val="0303D161"/>
    <w:rsid w:val="03151EE0"/>
    <w:rsid w:val="0375510F"/>
    <w:rsid w:val="041833D6"/>
    <w:rsid w:val="04CD0CA5"/>
    <w:rsid w:val="051942D1"/>
    <w:rsid w:val="058BBE8D"/>
    <w:rsid w:val="05BC1F73"/>
    <w:rsid w:val="06B83B7A"/>
    <w:rsid w:val="08256710"/>
    <w:rsid w:val="083F9EE3"/>
    <w:rsid w:val="08748597"/>
    <w:rsid w:val="08C0B192"/>
    <w:rsid w:val="08F4BE1C"/>
    <w:rsid w:val="098A3E38"/>
    <w:rsid w:val="09D7AC6A"/>
    <w:rsid w:val="0A1FE1DA"/>
    <w:rsid w:val="0A3F6A30"/>
    <w:rsid w:val="0A45A86F"/>
    <w:rsid w:val="0B3136EF"/>
    <w:rsid w:val="0B565D14"/>
    <w:rsid w:val="0BB033B3"/>
    <w:rsid w:val="0C69279B"/>
    <w:rsid w:val="0C894CB4"/>
    <w:rsid w:val="0D7AC17C"/>
    <w:rsid w:val="0DE646BC"/>
    <w:rsid w:val="0DF8CD2D"/>
    <w:rsid w:val="0E9BED1A"/>
    <w:rsid w:val="0EA56627"/>
    <w:rsid w:val="0EAC319D"/>
    <w:rsid w:val="0EE74644"/>
    <w:rsid w:val="0FC15BD7"/>
    <w:rsid w:val="104E537C"/>
    <w:rsid w:val="10FC0FE3"/>
    <w:rsid w:val="11971CCD"/>
    <w:rsid w:val="12085808"/>
    <w:rsid w:val="130FCF7D"/>
    <w:rsid w:val="13401133"/>
    <w:rsid w:val="1351272C"/>
    <w:rsid w:val="13BE751A"/>
    <w:rsid w:val="1402C244"/>
    <w:rsid w:val="140536F4"/>
    <w:rsid w:val="14DD1FF9"/>
    <w:rsid w:val="151DFE20"/>
    <w:rsid w:val="1561BE18"/>
    <w:rsid w:val="15BA9A00"/>
    <w:rsid w:val="15D3EF41"/>
    <w:rsid w:val="169C1AF5"/>
    <w:rsid w:val="16B02C5E"/>
    <w:rsid w:val="16ED4292"/>
    <w:rsid w:val="16EFD406"/>
    <w:rsid w:val="175B7E2C"/>
    <w:rsid w:val="17902D95"/>
    <w:rsid w:val="18B8873C"/>
    <w:rsid w:val="18C20EDD"/>
    <w:rsid w:val="18D1B801"/>
    <w:rsid w:val="18FD2651"/>
    <w:rsid w:val="19027F19"/>
    <w:rsid w:val="19E06AD8"/>
    <w:rsid w:val="1A6B23D3"/>
    <w:rsid w:val="1A92105F"/>
    <w:rsid w:val="1AA95E91"/>
    <w:rsid w:val="1B3331FC"/>
    <w:rsid w:val="1B49F726"/>
    <w:rsid w:val="1B60759B"/>
    <w:rsid w:val="1CB6B030"/>
    <w:rsid w:val="1CD25391"/>
    <w:rsid w:val="1CF331C8"/>
    <w:rsid w:val="1CF5240E"/>
    <w:rsid w:val="1D20253E"/>
    <w:rsid w:val="1D8005BE"/>
    <w:rsid w:val="1D99643A"/>
    <w:rsid w:val="1E01B6ED"/>
    <w:rsid w:val="1E751808"/>
    <w:rsid w:val="1EE3A4A4"/>
    <w:rsid w:val="1EECA704"/>
    <w:rsid w:val="1EF6FCDF"/>
    <w:rsid w:val="1F820358"/>
    <w:rsid w:val="20C4BAFE"/>
    <w:rsid w:val="21476C46"/>
    <w:rsid w:val="223D5BEF"/>
    <w:rsid w:val="231FA4D2"/>
    <w:rsid w:val="2334694A"/>
    <w:rsid w:val="237F90B2"/>
    <w:rsid w:val="23B647EE"/>
    <w:rsid w:val="25665293"/>
    <w:rsid w:val="26423401"/>
    <w:rsid w:val="26BF0F1F"/>
    <w:rsid w:val="271784A6"/>
    <w:rsid w:val="276C6526"/>
    <w:rsid w:val="28470C69"/>
    <w:rsid w:val="285D2BB5"/>
    <w:rsid w:val="2893720B"/>
    <w:rsid w:val="289B8998"/>
    <w:rsid w:val="2907F1FF"/>
    <w:rsid w:val="292E3026"/>
    <w:rsid w:val="2A26B845"/>
    <w:rsid w:val="2A3B3209"/>
    <w:rsid w:val="2A9300DC"/>
    <w:rsid w:val="2AD111A1"/>
    <w:rsid w:val="2AF7FBE8"/>
    <w:rsid w:val="2B6654BE"/>
    <w:rsid w:val="2BB7D229"/>
    <w:rsid w:val="2BC5F9AD"/>
    <w:rsid w:val="2C11E3CC"/>
    <w:rsid w:val="2C177F70"/>
    <w:rsid w:val="2D1A645B"/>
    <w:rsid w:val="2D1BB486"/>
    <w:rsid w:val="2DA5AECC"/>
    <w:rsid w:val="2E011C1E"/>
    <w:rsid w:val="2E56CD7A"/>
    <w:rsid w:val="2E718852"/>
    <w:rsid w:val="2E7BD8A1"/>
    <w:rsid w:val="2E7FC81E"/>
    <w:rsid w:val="2E92C93B"/>
    <w:rsid w:val="2E9A62EA"/>
    <w:rsid w:val="2EA0168E"/>
    <w:rsid w:val="2EA7D225"/>
    <w:rsid w:val="2EAE7335"/>
    <w:rsid w:val="30A2E482"/>
    <w:rsid w:val="30BAD501"/>
    <w:rsid w:val="30E2B348"/>
    <w:rsid w:val="310BF8E8"/>
    <w:rsid w:val="3152BD09"/>
    <w:rsid w:val="326C94EC"/>
    <w:rsid w:val="32AEE444"/>
    <w:rsid w:val="32CFF230"/>
    <w:rsid w:val="3357DC72"/>
    <w:rsid w:val="33A7D0B7"/>
    <w:rsid w:val="343A3CC7"/>
    <w:rsid w:val="3484A295"/>
    <w:rsid w:val="34B4F5FD"/>
    <w:rsid w:val="34F4031C"/>
    <w:rsid w:val="36D41B71"/>
    <w:rsid w:val="36E7C37F"/>
    <w:rsid w:val="381150D5"/>
    <w:rsid w:val="381BA5CD"/>
    <w:rsid w:val="387F125A"/>
    <w:rsid w:val="38DF1289"/>
    <w:rsid w:val="39E58CE7"/>
    <w:rsid w:val="3A8816DE"/>
    <w:rsid w:val="3B2CAB7D"/>
    <w:rsid w:val="3B7AD230"/>
    <w:rsid w:val="3C3EA9C8"/>
    <w:rsid w:val="3C6A7542"/>
    <w:rsid w:val="3D611205"/>
    <w:rsid w:val="3DC7E739"/>
    <w:rsid w:val="3E16FC8A"/>
    <w:rsid w:val="3E1E1285"/>
    <w:rsid w:val="3E9D8637"/>
    <w:rsid w:val="3EAEF31D"/>
    <w:rsid w:val="3ECC8B33"/>
    <w:rsid w:val="3F217885"/>
    <w:rsid w:val="3FB70C84"/>
    <w:rsid w:val="4029EAC6"/>
    <w:rsid w:val="40B00D16"/>
    <w:rsid w:val="42E1AAD4"/>
    <w:rsid w:val="44043279"/>
    <w:rsid w:val="44378C46"/>
    <w:rsid w:val="443EDFE5"/>
    <w:rsid w:val="447CD7B2"/>
    <w:rsid w:val="4482250E"/>
    <w:rsid w:val="4491E679"/>
    <w:rsid w:val="45C7344E"/>
    <w:rsid w:val="474CCD51"/>
    <w:rsid w:val="489BB509"/>
    <w:rsid w:val="49DC02C2"/>
    <w:rsid w:val="4A140799"/>
    <w:rsid w:val="4B118297"/>
    <w:rsid w:val="4C07FF54"/>
    <w:rsid w:val="4CBE6FD3"/>
    <w:rsid w:val="4CC1073E"/>
    <w:rsid w:val="4CC3CA07"/>
    <w:rsid w:val="4CED3015"/>
    <w:rsid w:val="4D214C04"/>
    <w:rsid w:val="4DC43367"/>
    <w:rsid w:val="4DF1349A"/>
    <w:rsid w:val="4E321460"/>
    <w:rsid w:val="4F8FDB22"/>
    <w:rsid w:val="4FCA5568"/>
    <w:rsid w:val="5002C70E"/>
    <w:rsid w:val="50033272"/>
    <w:rsid w:val="505C35E2"/>
    <w:rsid w:val="50837B8F"/>
    <w:rsid w:val="50F82D19"/>
    <w:rsid w:val="511C1D69"/>
    <w:rsid w:val="5134E97D"/>
    <w:rsid w:val="531CBE5B"/>
    <w:rsid w:val="53201940"/>
    <w:rsid w:val="54AC5B6E"/>
    <w:rsid w:val="55A75CF2"/>
    <w:rsid w:val="5648D35C"/>
    <w:rsid w:val="5706B591"/>
    <w:rsid w:val="5708BEC8"/>
    <w:rsid w:val="579C3E49"/>
    <w:rsid w:val="57CE6FB1"/>
    <w:rsid w:val="58018A6F"/>
    <w:rsid w:val="5834BC34"/>
    <w:rsid w:val="58922DAA"/>
    <w:rsid w:val="5A0124B7"/>
    <w:rsid w:val="5A2C4E01"/>
    <w:rsid w:val="5B49D2BD"/>
    <w:rsid w:val="5B99453A"/>
    <w:rsid w:val="5C800D23"/>
    <w:rsid w:val="5D1235DC"/>
    <w:rsid w:val="5D582432"/>
    <w:rsid w:val="5D759916"/>
    <w:rsid w:val="5DF5BA38"/>
    <w:rsid w:val="5E1E0A54"/>
    <w:rsid w:val="5E22B079"/>
    <w:rsid w:val="5E4E74BB"/>
    <w:rsid w:val="5EE51A69"/>
    <w:rsid w:val="5FA01485"/>
    <w:rsid w:val="6063A0BC"/>
    <w:rsid w:val="60DAFFD1"/>
    <w:rsid w:val="613562C0"/>
    <w:rsid w:val="617116A3"/>
    <w:rsid w:val="61B9E88B"/>
    <w:rsid w:val="625CB8C5"/>
    <w:rsid w:val="625FF58E"/>
    <w:rsid w:val="6323B2C1"/>
    <w:rsid w:val="635A922C"/>
    <w:rsid w:val="63661031"/>
    <w:rsid w:val="640D1C9A"/>
    <w:rsid w:val="64511DDF"/>
    <w:rsid w:val="64753862"/>
    <w:rsid w:val="64D48502"/>
    <w:rsid w:val="65FB5195"/>
    <w:rsid w:val="6616B89A"/>
    <w:rsid w:val="662ACD15"/>
    <w:rsid w:val="6676384C"/>
    <w:rsid w:val="668C77AB"/>
    <w:rsid w:val="66DA46B7"/>
    <w:rsid w:val="672A4C96"/>
    <w:rsid w:val="673C316F"/>
    <w:rsid w:val="6758EC76"/>
    <w:rsid w:val="6774A61E"/>
    <w:rsid w:val="67BA868E"/>
    <w:rsid w:val="68616F7D"/>
    <w:rsid w:val="694F96D5"/>
    <w:rsid w:val="699A6373"/>
    <w:rsid w:val="69B0C555"/>
    <w:rsid w:val="6A1A70DC"/>
    <w:rsid w:val="6A3C53B0"/>
    <w:rsid w:val="6A86E754"/>
    <w:rsid w:val="6AF537CB"/>
    <w:rsid w:val="6B7350D4"/>
    <w:rsid w:val="6BA71AD3"/>
    <w:rsid w:val="6BCE26DE"/>
    <w:rsid w:val="6DD24A7F"/>
    <w:rsid w:val="6F781360"/>
    <w:rsid w:val="6F8991DB"/>
    <w:rsid w:val="704A639D"/>
    <w:rsid w:val="712280EC"/>
    <w:rsid w:val="719BE45C"/>
    <w:rsid w:val="71A64893"/>
    <w:rsid w:val="71B12360"/>
    <w:rsid w:val="72882062"/>
    <w:rsid w:val="72B0D816"/>
    <w:rsid w:val="7412F465"/>
    <w:rsid w:val="744E6CCC"/>
    <w:rsid w:val="748FBC05"/>
    <w:rsid w:val="74BFD6F8"/>
    <w:rsid w:val="74D6CBE0"/>
    <w:rsid w:val="7539D3BE"/>
    <w:rsid w:val="75C04056"/>
    <w:rsid w:val="7620B93D"/>
    <w:rsid w:val="764B637C"/>
    <w:rsid w:val="7740AA82"/>
    <w:rsid w:val="779ABC8B"/>
    <w:rsid w:val="783DB450"/>
    <w:rsid w:val="7851A4AB"/>
    <w:rsid w:val="7863ACA2"/>
    <w:rsid w:val="786A08F9"/>
    <w:rsid w:val="798A842C"/>
    <w:rsid w:val="7A135011"/>
    <w:rsid w:val="7C124801"/>
    <w:rsid w:val="7C13064D"/>
    <w:rsid w:val="7C5D24B7"/>
    <w:rsid w:val="7D3026A6"/>
    <w:rsid w:val="7EBD5287"/>
    <w:rsid w:val="7F69BA7F"/>
    <w:rsid w:val="7FBB3A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1AFBD2"/>
  <w15:chartTrackingRefBased/>
  <w15:docId w15:val="{80A2DED5-1819-4750-8E85-B08D70E0B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66D"/>
    <w:rPr>
      <w:rFonts w:ascii="Verdana" w:hAnsi="Verdana"/>
      <w:sz w:val="24"/>
      <w:szCs w:val="24"/>
    </w:rPr>
  </w:style>
  <w:style w:type="paragraph" w:styleId="Heading1">
    <w:name w:val="heading 1"/>
    <w:basedOn w:val="Normal"/>
    <w:next w:val="Heading4"/>
    <w:link w:val="Heading1Char"/>
    <w:qFormat/>
    <w:rsid w:val="00B07B1B"/>
    <w:pPr>
      <w:spacing w:after="240"/>
      <w:outlineLvl w:val="0"/>
    </w:pPr>
    <w:rPr>
      <w:rFonts w:cs="Arial"/>
      <w:b/>
      <w:sz w:val="36"/>
      <w:szCs w:val="20"/>
    </w:rPr>
  </w:style>
  <w:style w:type="paragraph" w:styleId="Heading2">
    <w:name w:val="heading 2"/>
    <w:basedOn w:val="Normal"/>
    <w:next w:val="Normal"/>
    <w:link w:val="Heading2Char"/>
    <w:qFormat/>
    <w:rsid w:val="00B07B1B"/>
    <w:pPr>
      <w:keepNext/>
      <w:spacing w:before="240" w:after="60"/>
      <w:outlineLvl w:val="1"/>
    </w:pPr>
    <w:rPr>
      <w:rFonts w:cs="Arial"/>
      <w:b/>
      <w:bCs/>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B07B1B"/>
    <w:rPr>
      <w:rFonts w:ascii="Verdana" w:hAnsi="Verdana" w:cs="Arial"/>
      <w:b/>
      <w:sz w:val="36"/>
    </w:rPr>
  </w:style>
  <w:style w:type="character" w:styleId="FollowedHyperlink">
    <w:name w:val="FollowedHyperlink"/>
    <w:rsid w:val="00637CA1"/>
    <w:rPr>
      <w:color w:val="800080"/>
      <w:u w:val="single"/>
    </w:rPr>
  </w:style>
  <w:style w:type="table" w:styleId="TableGrid">
    <w:name w:val="Table Grid"/>
    <w:basedOn w:val="TableNormal"/>
    <w:uiPriority w:val="39"/>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67659B"/>
    <w:pPr>
      <w:tabs>
        <w:tab w:val="right" w:leader="dot" w:pos="12950"/>
      </w:tabs>
    </w:pPr>
  </w:style>
  <w:style w:type="paragraph" w:styleId="TOC1">
    <w:name w:val="toc 1"/>
    <w:basedOn w:val="Normal"/>
    <w:next w:val="Normal"/>
    <w:autoRedefine/>
    <w:uiPriority w:val="39"/>
    <w:rsid w:val="00CB1691"/>
    <w:pPr>
      <w:tabs>
        <w:tab w:val="right" w:leader="dot" w:pos="12950"/>
      </w:tabs>
    </w:pPr>
  </w:style>
  <w:style w:type="paragraph" w:styleId="ListParagraph">
    <w:name w:val="List Paragraph"/>
    <w:basedOn w:val="Normal"/>
    <w:uiPriority w:val="34"/>
    <w:qFormat/>
    <w:rsid w:val="00FB1DAF"/>
    <w:pPr>
      <w:ind w:left="720"/>
      <w:contextualSpacing/>
    </w:pPr>
  </w:style>
  <w:style w:type="paragraph" w:styleId="BalloonText">
    <w:name w:val="Balloon Text"/>
    <w:basedOn w:val="Normal"/>
    <w:link w:val="BalloonTextChar"/>
    <w:rsid w:val="00B47DDD"/>
    <w:rPr>
      <w:rFonts w:ascii="Segoe UI" w:hAnsi="Segoe UI" w:cs="Segoe UI"/>
      <w:sz w:val="18"/>
      <w:szCs w:val="18"/>
    </w:rPr>
  </w:style>
  <w:style w:type="character" w:customStyle="1" w:styleId="BalloonTextChar">
    <w:name w:val="Balloon Text Char"/>
    <w:basedOn w:val="DefaultParagraphFont"/>
    <w:link w:val="BalloonText"/>
    <w:rsid w:val="00B47DDD"/>
    <w:rPr>
      <w:rFonts w:ascii="Segoe UI" w:hAnsi="Segoe UI" w:cs="Segoe UI"/>
      <w:sz w:val="18"/>
      <w:szCs w:val="18"/>
    </w:rPr>
  </w:style>
  <w:style w:type="character" w:styleId="CommentReference">
    <w:name w:val="annotation reference"/>
    <w:basedOn w:val="DefaultParagraphFont"/>
    <w:rsid w:val="0015739B"/>
    <w:rPr>
      <w:sz w:val="16"/>
      <w:szCs w:val="16"/>
    </w:rPr>
  </w:style>
  <w:style w:type="paragraph" w:styleId="CommentText">
    <w:name w:val="annotation text"/>
    <w:basedOn w:val="Normal"/>
    <w:link w:val="CommentTextChar"/>
    <w:rsid w:val="0015739B"/>
    <w:rPr>
      <w:sz w:val="20"/>
      <w:szCs w:val="20"/>
    </w:rPr>
  </w:style>
  <w:style w:type="character" w:customStyle="1" w:styleId="CommentTextChar">
    <w:name w:val="Comment Text Char"/>
    <w:basedOn w:val="DefaultParagraphFont"/>
    <w:link w:val="CommentText"/>
    <w:rsid w:val="0015739B"/>
  </w:style>
  <w:style w:type="paragraph" w:styleId="CommentSubject">
    <w:name w:val="annotation subject"/>
    <w:basedOn w:val="CommentText"/>
    <w:next w:val="CommentText"/>
    <w:link w:val="CommentSubjectChar"/>
    <w:semiHidden/>
    <w:unhideWhenUsed/>
    <w:rsid w:val="0015739B"/>
    <w:rPr>
      <w:b/>
      <w:bCs/>
    </w:rPr>
  </w:style>
  <w:style w:type="character" w:customStyle="1" w:styleId="CommentSubjectChar">
    <w:name w:val="Comment Subject Char"/>
    <w:basedOn w:val="CommentTextChar"/>
    <w:link w:val="CommentSubject"/>
    <w:semiHidden/>
    <w:rsid w:val="0015739B"/>
    <w:rPr>
      <w:b/>
      <w:bCs/>
    </w:rPr>
  </w:style>
  <w:style w:type="character" w:customStyle="1" w:styleId="widgetlabel">
    <w:name w:val="widgetlabel"/>
    <w:basedOn w:val="DefaultParagraphFont"/>
    <w:rsid w:val="0015739B"/>
  </w:style>
  <w:style w:type="paragraph" w:styleId="Revision">
    <w:name w:val="Revision"/>
    <w:hidden/>
    <w:uiPriority w:val="99"/>
    <w:semiHidden/>
    <w:rsid w:val="0015739B"/>
    <w:rPr>
      <w:sz w:val="24"/>
      <w:szCs w:val="24"/>
    </w:rPr>
  </w:style>
  <w:style w:type="character" w:styleId="UnresolvedMention">
    <w:name w:val="Unresolved Mention"/>
    <w:basedOn w:val="DefaultParagraphFont"/>
    <w:uiPriority w:val="99"/>
    <w:unhideWhenUsed/>
    <w:rsid w:val="00CA489B"/>
    <w:rPr>
      <w:color w:val="605E5C"/>
      <w:shd w:val="clear" w:color="auto" w:fill="E1DFDD"/>
    </w:rPr>
  </w:style>
  <w:style w:type="character" w:customStyle="1" w:styleId="BodyTextIndent2Char">
    <w:name w:val="Body Text Indent 2 Char"/>
    <w:basedOn w:val="DefaultParagraphFont"/>
    <w:link w:val="BodyTextIndent2"/>
    <w:rsid w:val="001F2ABB"/>
    <w:rPr>
      <w:sz w:val="24"/>
      <w:szCs w:val="24"/>
    </w:rPr>
  </w:style>
  <w:style w:type="character" w:customStyle="1" w:styleId="Heading2Char">
    <w:name w:val="Heading 2 Char"/>
    <w:basedOn w:val="DefaultParagraphFont"/>
    <w:link w:val="Heading2"/>
    <w:rsid w:val="00B07B1B"/>
    <w:rPr>
      <w:rFonts w:ascii="Verdana" w:hAnsi="Verdana" w:cs="Arial"/>
      <w:b/>
      <w:bCs/>
      <w:iCs/>
      <w:sz w:val="28"/>
      <w:szCs w:val="28"/>
    </w:rPr>
  </w:style>
  <w:style w:type="character" w:customStyle="1" w:styleId="normaltextrun">
    <w:name w:val="normaltextrun"/>
    <w:basedOn w:val="DefaultParagraphFont"/>
    <w:rsid w:val="001C210F"/>
  </w:style>
  <w:style w:type="character" w:customStyle="1" w:styleId="content-id">
    <w:name w:val="content-id"/>
    <w:basedOn w:val="DefaultParagraphFont"/>
    <w:rsid w:val="0019439F"/>
  </w:style>
  <w:style w:type="paragraph" w:customStyle="1" w:styleId="style-scope">
    <w:name w:val="style-scope"/>
    <w:basedOn w:val="Normal"/>
    <w:rsid w:val="0019439F"/>
    <w:pPr>
      <w:spacing w:before="100" w:beforeAutospacing="1" w:after="100" w:afterAutospacing="1"/>
    </w:pPr>
    <w:rPr>
      <w:rFonts w:ascii="Times New Roman" w:hAnsi="Times New Roman"/>
    </w:rPr>
  </w:style>
  <w:style w:type="character" w:styleId="Mention">
    <w:name w:val="Mention"/>
    <w:basedOn w:val="DefaultParagraphFont"/>
    <w:uiPriority w:val="99"/>
    <w:unhideWhenUsed/>
    <w:rsid w:val="006E420F"/>
    <w:rPr>
      <w:color w:val="2B579A"/>
      <w:shd w:val="clear" w:color="auto" w:fill="E1DFDD"/>
    </w:rPr>
  </w:style>
  <w:style w:type="character" w:customStyle="1" w:styleId="ui-provider">
    <w:name w:val="ui-provider"/>
    <w:basedOn w:val="DefaultParagraphFont"/>
    <w:rsid w:val="00A20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8669">
      <w:bodyDiv w:val="1"/>
      <w:marLeft w:val="0"/>
      <w:marRight w:val="0"/>
      <w:marTop w:val="0"/>
      <w:marBottom w:val="0"/>
      <w:divBdr>
        <w:top w:val="none" w:sz="0" w:space="0" w:color="auto"/>
        <w:left w:val="none" w:sz="0" w:space="0" w:color="auto"/>
        <w:bottom w:val="none" w:sz="0" w:space="0" w:color="auto"/>
        <w:right w:val="none" w:sz="0" w:space="0" w:color="auto"/>
      </w:divBdr>
    </w:div>
    <w:div w:id="28530977">
      <w:bodyDiv w:val="1"/>
      <w:marLeft w:val="0"/>
      <w:marRight w:val="0"/>
      <w:marTop w:val="0"/>
      <w:marBottom w:val="0"/>
      <w:divBdr>
        <w:top w:val="none" w:sz="0" w:space="0" w:color="auto"/>
        <w:left w:val="none" w:sz="0" w:space="0" w:color="auto"/>
        <w:bottom w:val="none" w:sz="0" w:space="0" w:color="auto"/>
        <w:right w:val="none" w:sz="0" w:space="0" w:color="auto"/>
      </w:divBdr>
    </w:div>
    <w:div w:id="33041428">
      <w:bodyDiv w:val="1"/>
      <w:marLeft w:val="0"/>
      <w:marRight w:val="0"/>
      <w:marTop w:val="0"/>
      <w:marBottom w:val="0"/>
      <w:divBdr>
        <w:top w:val="none" w:sz="0" w:space="0" w:color="auto"/>
        <w:left w:val="none" w:sz="0" w:space="0" w:color="auto"/>
        <w:bottom w:val="none" w:sz="0" w:space="0" w:color="auto"/>
        <w:right w:val="none" w:sz="0" w:space="0" w:color="auto"/>
      </w:divBdr>
    </w:div>
    <w:div w:id="40516047">
      <w:bodyDiv w:val="1"/>
      <w:marLeft w:val="0"/>
      <w:marRight w:val="0"/>
      <w:marTop w:val="0"/>
      <w:marBottom w:val="0"/>
      <w:divBdr>
        <w:top w:val="none" w:sz="0" w:space="0" w:color="auto"/>
        <w:left w:val="none" w:sz="0" w:space="0" w:color="auto"/>
        <w:bottom w:val="none" w:sz="0" w:space="0" w:color="auto"/>
        <w:right w:val="none" w:sz="0" w:space="0" w:color="auto"/>
      </w:divBdr>
    </w:div>
    <w:div w:id="44450347">
      <w:bodyDiv w:val="1"/>
      <w:marLeft w:val="0"/>
      <w:marRight w:val="0"/>
      <w:marTop w:val="0"/>
      <w:marBottom w:val="0"/>
      <w:divBdr>
        <w:top w:val="none" w:sz="0" w:space="0" w:color="auto"/>
        <w:left w:val="none" w:sz="0" w:space="0" w:color="auto"/>
        <w:bottom w:val="none" w:sz="0" w:space="0" w:color="auto"/>
        <w:right w:val="none" w:sz="0" w:space="0" w:color="auto"/>
      </w:divBdr>
    </w:div>
    <w:div w:id="45571507">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62264312">
      <w:bodyDiv w:val="1"/>
      <w:marLeft w:val="0"/>
      <w:marRight w:val="0"/>
      <w:marTop w:val="0"/>
      <w:marBottom w:val="0"/>
      <w:divBdr>
        <w:top w:val="none" w:sz="0" w:space="0" w:color="auto"/>
        <w:left w:val="none" w:sz="0" w:space="0" w:color="auto"/>
        <w:bottom w:val="none" w:sz="0" w:space="0" w:color="auto"/>
        <w:right w:val="none" w:sz="0" w:space="0" w:color="auto"/>
      </w:divBdr>
    </w:div>
    <w:div w:id="62605779">
      <w:bodyDiv w:val="1"/>
      <w:marLeft w:val="0"/>
      <w:marRight w:val="0"/>
      <w:marTop w:val="0"/>
      <w:marBottom w:val="0"/>
      <w:divBdr>
        <w:top w:val="none" w:sz="0" w:space="0" w:color="auto"/>
        <w:left w:val="none" w:sz="0" w:space="0" w:color="auto"/>
        <w:bottom w:val="none" w:sz="0" w:space="0" w:color="auto"/>
        <w:right w:val="none" w:sz="0" w:space="0" w:color="auto"/>
      </w:divBdr>
    </w:div>
    <w:div w:id="62874343">
      <w:bodyDiv w:val="1"/>
      <w:marLeft w:val="0"/>
      <w:marRight w:val="0"/>
      <w:marTop w:val="0"/>
      <w:marBottom w:val="0"/>
      <w:divBdr>
        <w:top w:val="none" w:sz="0" w:space="0" w:color="auto"/>
        <w:left w:val="none" w:sz="0" w:space="0" w:color="auto"/>
        <w:bottom w:val="none" w:sz="0" w:space="0" w:color="auto"/>
        <w:right w:val="none" w:sz="0" w:space="0" w:color="auto"/>
      </w:divBdr>
    </w:div>
    <w:div w:id="65617870">
      <w:bodyDiv w:val="1"/>
      <w:marLeft w:val="0"/>
      <w:marRight w:val="0"/>
      <w:marTop w:val="0"/>
      <w:marBottom w:val="0"/>
      <w:divBdr>
        <w:top w:val="none" w:sz="0" w:space="0" w:color="auto"/>
        <w:left w:val="none" w:sz="0" w:space="0" w:color="auto"/>
        <w:bottom w:val="none" w:sz="0" w:space="0" w:color="auto"/>
        <w:right w:val="none" w:sz="0" w:space="0" w:color="auto"/>
      </w:divBdr>
    </w:div>
    <w:div w:id="65999039">
      <w:bodyDiv w:val="1"/>
      <w:marLeft w:val="0"/>
      <w:marRight w:val="0"/>
      <w:marTop w:val="0"/>
      <w:marBottom w:val="0"/>
      <w:divBdr>
        <w:top w:val="none" w:sz="0" w:space="0" w:color="auto"/>
        <w:left w:val="none" w:sz="0" w:space="0" w:color="auto"/>
        <w:bottom w:val="none" w:sz="0" w:space="0" w:color="auto"/>
        <w:right w:val="none" w:sz="0" w:space="0" w:color="auto"/>
      </w:divBdr>
      <w:divsChild>
        <w:div w:id="711929582">
          <w:marLeft w:val="0"/>
          <w:marRight w:val="0"/>
          <w:marTop w:val="0"/>
          <w:marBottom w:val="0"/>
          <w:divBdr>
            <w:top w:val="none" w:sz="0" w:space="0" w:color="auto"/>
            <w:left w:val="none" w:sz="0" w:space="0" w:color="auto"/>
            <w:bottom w:val="none" w:sz="0" w:space="0" w:color="auto"/>
            <w:right w:val="none" w:sz="0" w:space="0" w:color="auto"/>
          </w:divBdr>
        </w:div>
        <w:div w:id="1627616072">
          <w:marLeft w:val="0"/>
          <w:marRight w:val="0"/>
          <w:marTop w:val="0"/>
          <w:marBottom w:val="0"/>
          <w:divBdr>
            <w:top w:val="none" w:sz="0" w:space="0" w:color="auto"/>
            <w:left w:val="none" w:sz="0" w:space="0" w:color="auto"/>
            <w:bottom w:val="none" w:sz="0" w:space="0" w:color="auto"/>
            <w:right w:val="none" w:sz="0" w:space="0" w:color="auto"/>
          </w:divBdr>
        </w:div>
        <w:div w:id="2120684105">
          <w:marLeft w:val="0"/>
          <w:marRight w:val="0"/>
          <w:marTop w:val="0"/>
          <w:marBottom w:val="0"/>
          <w:divBdr>
            <w:top w:val="none" w:sz="0" w:space="0" w:color="auto"/>
            <w:left w:val="none" w:sz="0" w:space="0" w:color="auto"/>
            <w:bottom w:val="none" w:sz="0" w:space="0" w:color="auto"/>
            <w:right w:val="none" w:sz="0" w:space="0" w:color="auto"/>
          </w:divBdr>
        </w:div>
      </w:divsChild>
    </w:div>
    <w:div w:id="75323567">
      <w:bodyDiv w:val="1"/>
      <w:marLeft w:val="0"/>
      <w:marRight w:val="0"/>
      <w:marTop w:val="0"/>
      <w:marBottom w:val="0"/>
      <w:divBdr>
        <w:top w:val="none" w:sz="0" w:space="0" w:color="auto"/>
        <w:left w:val="none" w:sz="0" w:space="0" w:color="auto"/>
        <w:bottom w:val="none" w:sz="0" w:space="0" w:color="auto"/>
        <w:right w:val="none" w:sz="0" w:space="0" w:color="auto"/>
      </w:divBdr>
    </w:div>
    <w:div w:id="79838304">
      <w:bodyDiv w:val="1"/>
      <w:marLeft w:val="0"/>
      <w:marRight w:val="0"/>
      <w:marTop w:val="0"/>
      <w:marBottom w:val="0"/>
      <w:divBdr>
        <w:top w:val="none" w:sz="0" w:space="0" w:color="auto"/>
        <w:left w:val="none" w:sz="0" w:space="0" w:color="auto"/>
        <w:bottom w:val="none" w:sz="0" w:space="0" w:color="auto"/>
        <w:right w:val="none" w:sz="0" w:space="0" w:color="auto"/>
      </w:divBdr>
    </w:div>
    <w:div w:id="80569241">
      <w:bodyDiv w:val="1"/>
      <w:marLeft w:val="0"/>
      <w:marRight w:val="0"/>
      <w:marTop w:val="0"/>
      <w:marBottom w:val="0"/>
      <w:divBdr>
        <w:top w:val="none" w:sz="0" w:space="0" w:color="auto"/>
        <w:left w:val="none" w:sz="0" w:space="0" w:color="auto"/>
        <w:bottom w:val="none" w:sz="0" w:space="0" w:color="auto"/>
        <w:right w:val="none" w:sz="0" w:space="0" w:color="auto"/>
      </w:divBdr>
    </w:div>
    <w:div w:id="97259295">
      <w:bodyDiv w:val="1"/>
      <w:marLeft w:val="0"/>
      <w:marRight w:val="0"/>
      <w:marTop w:val="0"/>
      <w:marBottom w:val="0"/>
      <w:divBdr>
        <w:top w:val="none" w:sz="0" w:space="0" w:color="auto"/>
        <w:left w:val="none" w:sz="0" w:space="0" w:color="auto"/>
        <w:bottom w:val="none" w:sz="0" w:space="0" w:color="auto"/>
        <w:right w:val="none" w:sz="0" w:space="0" w:color="auto"/>
      </w:divBdr>
      <w:divsChild>
        <w:div w:id="370039991">
          <w:marLeft w:val="0"/>
          <w:marRight w:val="0"/>
          <w:marTop w:val="0"/>
          <w:marBottom w:val="0"/>
          <w:divBdr>
            <w:top w:val="none" w:sz="0" w:space="0" w:color="auto"/>
            <w:left w:val="none" w:sz="0" w:space="0" w:color="auto"/>
            <w:bottom w:val="none" w:sz="0" w:space="0" w:color="auto"/>
            <w:right w:val="none" w:sz="0" w:space="0" w:color="auto"/>
          </w:divBdr>
          <w:divsChild>
            <w:div w:id="313875123">
              <w:marLeft w:val="239"/>
              <w:marRight w:val="0"/>
              <w:marTop w:val="0"/>
              <w:marBottom w:val="0"/>
              <w:divBdr>
                <w:top w:val="none" w:sz="0" w:space="0" w:color="auto"/>
                <w:left w:val="none" w:sz="0" w:space="0" w:color="auto"/>
                <w:bottom w:val="none" w:sz="0" w:space="0" w:color="auto"/>
                <w:right w:val="none" w:sz="0" w:space="0" w:color="auto"/>
              </w:divBdr>
            </w:div>
          </w:divsChild>
        </w:div>
        <w:div w:id="710348735">
          <w:marLeft w:val="0"/>
          <w:marRight w:val="0"/>
          <w:marTop w:val="0"/>
          <w:marBottom w:val="0"/>
          <w:divBdr>
            <w:top w:val="none" w:sz="0" w:space="0" w:color="auto"/>
            <w:left w:val="none" w:sz="0" w:space="0" w:color="auto"/>
            <w:bottom w:val="none" w:sz="0" w:space="0" w:color="auto"/>
            <w:right w:val="none" w:sz="0" w:space="0" w:color="auto"/>
          </w:divBdr>
          <w:divsChild>
            <w:div w:id="464591895">
              <w:marLeft w:val="0"/>
              <w:marRight w:val="0"/>
              <w:marTop w:val="0"/>
              <w:marBottom w:val="0"/>
              <w:divBdr>
                <w:top w:val="none" w:sz="0" w:space="0" w:color="auto"/>
                <w:left w:val="none" w:sz="0" w:space="0" w:color="auto"/>
                <w:bottom w:val="none" w:sz="0" w:space="0" w:color="auto"/>
                <w:right w:val="none" w:sz="0" w:space="0" w:color="auto"/>
              </w:divBdr>
              <w:divsChild>
                <w:div w:id="469978188">
                  <w:marLeft w:val="23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0908">
      <w:bodyDiv w:val="1"/>
      <w:marLeft w:val="0"/>
      <w:marRight w:val="0"/>
      <w:marTop w:val="0"/>
      <w:marBottom w:val="0"/>
      <w:divBdr>
        <w:top w:val="none" w:sz="0" w:space="0" w:color="auto"/>
        <w:left w:val="none" w:sz="0" w:space="0" w:color="auto"/>
        <w:bottom w:val="none" w:sz="0" w:space="0" w:color="auto"/>
        <w:right w:val="none" w:sz="0" w:space="0" w:color="auto"/>
      </w:divBdr>
    </w:div>
    <w:div w:id="105082050">
      <w:bodyDiv w:val="1"/>
      <w:marLeft w:val="0"/>
      <w:marRight w:val="0"/>
      <w:marTop w:val="0"/>
      <w:marBottom w:val="0"/>
      <w:divBdr>
        <w:top w:val="none" w:sz="0" w:space="0" w:color="auto"/>
        <w:left w:val="none" w:sz="0" w:space="0" w:color="auto"/>
        <w:bottom w:val="none" w:sz="0" w:space="0" w:color="auto"/>
        <w:right w:val="none" w:sz="0" w:space="0" w:color="auto"/>
      </w:divBdr>
    </w:div>
    <w:div w:id="118912387">
      <w:bodyDiv w:val="1"/>
      <w:marLeft w:val="0"/>
      <w:marRight w:val="0"/>
      <w:marTop w:val="0"/>
      <w:marBottom w:val="0"/>
      <w:divBdr>
        <w:top w:val="none" w:sz="0" w:space="0" w:color="auto"/>
        <w:left w:val="none" w:sz="0" w:space="0" w:color="auto"/>
        <w:bottom w:val="none" w:sz="0" w:space="0" w:color="auto"/>
        <w:right w:val="none" w:sz="0" w:space="0" w:color="auto"/>
      </w:divBdr>
    </w:div>
    <w:div w:id="128671340">
      <w:bodyDiv w:val="1"/>
      <w:marLeft w:val="0"/>
      <w:marRight w:val="0"/>
      <w:marTop w:val="0"/>
      <w:marBottom w:val="0"/>
      <w:divBdr>
        <w:top w:val="none" w:sz="0" w:space="0" w:color="auto"/>
        <w:left w:val="none" w:sz="0" w:space="0" w:color="auto"/>
        <w:bottom w:val="none" w:sz="0" w:space="0" w:color="auto"/>
        <w:right w:val="none" w:sz="0" w:space="0" w:color="auto"/>
      </w:divBdr>
    </w:div>
    <w:div w:id="132910313">
      <w:bodyDiv w:val="1"/>
      <w:marLeft w:val="0"/>
      <w:marRight w:val="0"/>
      <w:marTop w:val="0"/>
      <w:marBottom w:val="0"/>
      <w:divBdr>
        <w:top w:val="none" w:sz="0" w:space="0" w:color="auto"/>
        <w:left w:val="none" w:sz="0" w:space="0" w:color="auto"/>
        <w:bottom w:val="none" w:sz="0" w:space="0" w:color="auto"/>
        <w:right w:val="none" w:sz="0" w:space="0" w:color="auto"/>
      </w:divBdr>
    </w:div>
    <w:div w:id="137579501">
      <w:bodyDiv w:val="1"/>
      <w:marLeft w:val="0"/>
      <w:marRight w:val="0"/>
      <w:marTop w:val="0"/>
      <w:marBottom w:val="0"/>
      <w:divBdr>
        <w:top w:val="none" w:sz="0" w:space="0" w:color="auto"/>
        <w:left w:val="none" w:sz="0" w:space="0" w:color="auto"/>
        <w:bottom w:val="none" w:sz="0" w:space="0" w:color="auto"/>
        <w:right w:val="none" w:sz="0" w:space="0" w:color="auto"/>
      </w:divBdr>
      <w:divsChild>
        <w:div w:id="841892928">
          <w:marLeft w:val="0"/>
          <w:marRight w:val="0"/>
          <w:marTop w:val="0"/>
          <w:marBottom w:val="0"/>
          <w:divBdr>
            <w:top w:val="none" w:sz="0" w:space="0" w:color="auto"/>
            <w:left w:val="none" w:sz="0" w:space="0" w:color="auto"/>
            <w:bottom w:val="none" w:sz="0" w:space="0" w:color="auto"/>
            <w:right w:val="none" w:sz="0" w:space="0" w:color="auto"/>
          </w:divBdr>
          <w:divsChild>
            <w:div w:id="1467089264">
              <w:marLeft w:val="0"/>
              <w:marRight w:val="0"/>
              <w:marTop w:val="0"/>
              <w:marBottom w:val="0"/>
              <w:divBdr>
                <w:top w:val="none" w:sz="0" w:space="0" w:color="auto"/>
                <w:left w:val="none" w:sz="0" w:space="0" w:color="auto"/>
                <w:bottom w:val="none" w:sz="0" w:space="0" w:color="auto"/>
                <w:right w:val="none" w:sz="0" w:space="0" w:color="auto"/>
              </w:divBdr>
              <w:divsChild>
                <w:div w:id="1342859464">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1111780583">
          <w:marLeft w:val="0"/>
          <w:marRight w:val="0"/>
          <w:marTop w:val="0"/>
          <w:marBottom w:val="0"/>
          <w:divBdr>
            <w:top w:val="none" w:sz="0" w:space="0" w:color="auto"/>
            <w:left w:val="none" w:sz="0" w:space="0" w:color="auto"/>
            <w:bottom w:val="none" w:sz="0" w:space="0" w:color="auto"/>
            <w:right w:val="none" w:sz="0" w:space="0" w:color="auto"/>
          </w:divBdr>
          <w:divsChild>
            <w:div w:id="1929074309">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161893277">
      <w:bodyDiv w:val="1"/>
      <w:marLeft w:val="0"/>
      <w:marRight w:val="0"/>
      <w:marTop w:val="0"/>
      <w:marBottom w:val="0"/>
      <w:divBdr>
        <w:top w:val="none" w:sz="0" w:space="0" w:color="auto"/>
        <w:left w:val="none" w:sz="0" w:space="0" w:color="auto"/>
        <w:bottom w:val="none" w:sz="0" w:space="0" w:color="auto"/>
        <w:right w:val="none" w:sz="0" w:space="0" w:color="auto"/>
      </w:divBdr>
      <w:divsChild>
        <w:div w:id="158423153">
          <w:marLeft w:val="0"/>
          <w:marRight w:val="0"/>
          <w:marTop w:val="0"/>
          <w:marBottom w:val="0"/>
          <w:divBdr>
            <w:top w:val="none" w:sz="0" w:space="0" w:color="auto"/>
            <w:left w:val="none" w:sz="0" w:space="0" w:color="auto"/>
            <w:bottom w:val="none" w:sz="0" w:space="0" w:color="auto"/>
            <w:right w:val="none" w:sz="0" w:space="0" w:color="auto"/>
          </w:divBdr>
        </w:div>
        <w:div w:id="524489048">
          <w:marLeft w:val="0"/>
          <w:marRight w:val="0"/>
          <w:marTop w:val="0"/>
          <w:marBottom w:val="0"/>
          <w:divBdr>
            <w:top w:val="none" w:sz="0" w:space="0" w:color="auto"/>
            <w:left w:val="none" w:sz="0" w:space="0" w:color="auto"/>
            <w:bottom w:val="none" w:sz="0" w:space="0" w:color="auto"/>
            <w:right w:val="none" w:sz="0" w:space="0" w:color="auto"/>
          </w:divBdr>
        </w:div>
        <w:div w:id="2064132296">
          <w:marLeft w:val="0"/>
          <w:marRight w:val="0"/>
          <w:marTop w:val="0"/>
          <w:marBottom w:val="0"/>
          <w:divBdr>
            <w:top w:val="none" w:sz="0" w:space="0" w:color="auto"/>
            <w:left w:val="none" w:sz="0" w:space="0" w:color="auto"/>
            <w:bottom w:val="none" w:sz="0" w:space="0" w:color="auto"/>
            <w:right w:val="none" w:sz="0" w:space="0" w:color="auto"/>
          </w:divBdr>
        </w:div>
      </w:divsChild>
    </w:div>
    <w:div w:id="165872637">
      <w:bodyDiv w:val="1"/>
      <w:marLeft w:val="0"/>
      <w:marRight w:val="0"/>
      <w:marTop w:val="0"/>
      <w:marBottom w:val="0"/>
      <w:divBdr>
        <w:top w:val="none" w:sz="0" w:space="0" w:color="auto"/>
        <w:left w:val="none" w:sz="0" w:space="0" w:color="auto"/>
        <w:bottom w:val="none" w:sz="0" w:space="0" w:color="auto"/>
        <w:right w:val="none" w:sz="0" w:space="0" w:color="auto"/>
      </w:divBdr>
    </w:div>
    <w:div w:id="166676728">
      <w:bodyDiv w:val="1"/>
      <w:marLeft w:val="0"/>
      <w:marRight w:val="0"/>
      <w:marTop w:val="0"/>
      <w:marBottom w:val="0"/>
      <w:divBdr>
        <w:top w:val="none" w:sz="0" w:space="0" w:color="auto"/>
        <w:left w:val="none" w:sz="0" w:space="0" w:color="auto"/>
        <w:bottom w:val="none" w:sz="0" w:space="0" w:color="auto"/>
        <w:right w:val="none" w:sz="0" w:space="0" w:color="auto"/>
      </w:divBdr>
    </w:div>
    <w:div w:id="168570807">
      <w:bodyDiv w:val="1"/>
      <w:marLeft w:val="0"/>
      <w:marRight w:val="0"/>
      <w:marTop w:val="0"/>
      <w:marBottom w:val="0"/>
      <w:divBdr>
        <w:top w:val="none" w:sz="0" w:space="0" w:color="auto"/>
        <w:left w:val="none" w:sz="0" w:space="0" w:color="auto"/>
        <w:bottom w:val="none" w:sz="0" w:space="0" w:color="auto"/>
        <w:right w:val="none" w:sz="0" w:space="0" w:color="auto"/>
      </w:divBdr>
    </w:div>
    <w:div w:id="172308068">
      <w:bodyDiv w:val="1"/>
      <w:marLeft w:val="0"/>
      <w:marRight w:val="0"/>
      <w:marTop w:val="0"/>
      <w:marBottom w:val="0"/>
      <w:divBdr>
        <w:top w:val="none" w:sz="0" w:space="0" w:color="auto"/>
        <w:left w:val="none" w:sz="0" w:space="0" w:color="auto"/>
        <w:bottom w:val="none" w:sz="0" w:space="0" w:color="auto"/>
        <w:right w:val="none" w:sz="0" w:space="0" w:color="auto"/>
      </w:divBdr>
    </w:div>
    <w:div w:id="175508273">
      <w:bodyDiv w:val="1"/>
      <w:marLeft w:val="0"/>
      <w:marRight w:val="0"/>
      <w:marTop w:val="0"/>
      <w:marBottom w:val="0"/>
      <w:divBdr>
        <w:top w:val="none" w:sz="0" w:space="0" w:color="auto"/>
        <w:left w:val="none" w:sz="0" w:space="0" w:color="auto"/>
        <w:bottom w:val="none" w:sz="0" w:space="0" w:color="auto"/>
        <w:right w:val="none" w:sz="0" w:space="0" w:color="auto"/>
      </w:divBdr>
    </w:div>
    <w:div w:id="178087287">
      <w:bodyDiv w:val="1"/>
      <w:marLeft w:val="0"/>
      <w:marRight w:val="0"/>
      <w:marTop w:val="0"/>
      <w:marBottom w:val="0"/>
      <w:divBdr>
        <w:top w:val="none" w:sz="0" w:space="0" w:color="auto"/>
        <w:left w:val="none" w:sz="0" w:space="0" w:color="auto"/>
        <w:bottom w:val="none" w:sz="0" w:space="0" w:color="auto"/>
        <w:right w:val="none" w:sz="0" w:space="0" w:color="auto"/>
      </w:divBdr>
      <w:divsChild>
        <w:div w:id="735249081">
          <w:marLeft w:val="0"/>
          <w:marRight w:val="0"/>
          <w:marTop w:val="0"/>
          <w:marBottom w:val="0"/>
          <w:divBdr>
            <w:top w:val="none" w:sz="0" w:space="0" w:color="auto"/>
            <w:left w:val="none" w:sz="0" w:space="0" w:color="auto"/>
            <w:bottom w:val="none" w:sz="0" w:space="0" w:color="auto"/>
            <w:right w:val="none" w:sz="0" w:space="0" w:color="auto"/>
          </w:divBdr>
          <w:divsChild>
            <w:div w:id="2074041919">
              <w:marLeft w:val="274"/>
              <w:marRight w:val="0"/>
              <w:marTop w:val="0"/>
              <w:marBottom w:val="0"/>
              <w:divBdr>
                <w:top w:val="none" w:sz="0" w:space="0" w:color="auto"/>
                <w:left w:val="none" w:sz="0" w:space="0" w:color="auto"/>
                <w:bottom w:val="none" w:sz="0" w:space="0" w:color="auto"/>
                <w:right w:val="none" w:sz="0" w:space="0" w:color="auto"/>
              </w:divBdr>
            </w:div>
          </w:divsChild>
        </w:div>
        <w:div w:id="1717465519">
          <w:marLeft w:val="0"/>
          <w:marRight w:val="0"/>
          <w:marTop w:val="0"/>
          <w:marBottom w:val="0"/>
          <w:divBdr>
            <w:top w:val="none" w:sz="0" w:space="0" w:color="auto"/>
            <w:left w:val="none" w:sz="0" w:space="0" w:color="auto"/>
            <w:bottom w:val="none" w:sz="0" w:space="0" w:color="auto"/>
            <w:right w:val="none" w:sz="0" w:space="0" w:color="auto"/>
          </w:divBdr>
          <w:divsChild>
            <w:div w:id="1615286067">
              <w:marLeft w:val="0"/>
              <w:marRight w:val="0"/>
              <w:marTop w:val="0"/>
              <w:marBottom w:val="0"/>
              <w:divBdr>
                <w:top w:val="none" w:sz="0" w:space="0" w:color="auto"/>
                <w:left w:val="none" w:sz="0" w:space="0" w:color="auto"/>
                <w:bottom w:val="none" w:sz="0" w:space="0" w:color="auto"/>
                <w:right w:val="none" w:sz="0" w:space="0" w:color="auto"/>
              </w:divBdr>
              <w:divsChild>
                <w:div w:id="608586920">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3587">
      <w:bodyDiv w:val="1"/>
      <w:marLeft w:val="0"/>
      <w:marRight w:val="0"/>
      <w:marTop w:val="0"/>
      <w:marBottom w:val="0"/>
      <w:divBdr>
        <w:top w:val="none" w:sz="0" w:space="0" w:color="auto"/>
        <w:left w:val="none" w:sz="0" w:space="0" w:color="auto"/>
        <w:bottom w:val="none" w:sz="0" w:space="0" w:color="auto"/>
        <w:right w:val="none" w:sz="0" w:space="0" w:color="auto"/>
      </w:divBdr>
      <w:divsChild>
        <w:div w:id="1258563510">
          <w:marLeft w:val="0"/>
          <w:marRight w:val="0"/>
          <w:marTop w:val="0"/>
          <w:marBottom w:val="0"/>
          <w:divBdr>
            <w:top w:val="none" w:sz="0" w:space="0" w:color="auto"/>
            <w:left w:val="none" w:sz="0" w:space="0" w:color="auto"/>
            <w:bottom w:val="none" w:sz="0" w:space="0" w:color="auto"/>
            <w:right w:val="none" w:sz="0" w:space="0" w:color="auto"/>
          </w:divBdr>
          <w:divsChild>
            <w:div w:id="221867024">
              <w:marLeft w:val="0"/>
              <w:marRight w:val="0"/>
              <w:marTop w:val="0"/>
              <w:marBottom w:val="0"/>
              <w:divBdr>
                <w:top w:val="none" w:sz="0" w:space="0" w:color="auto"/>
                <w:left w:val="none" w:sz="0" w:space="0" w:color="auto"/>
                <w:bottom w:val="none" w:sz="0" w:space="0" w:color="auto"/>
                <w:right w:val="none" w:sz="0" w:space="0" w:color="auto"/>
              </w:divBdr>
              <w:divsChild>
                <w:div w:id="1901208682">
                  <w:marLeft w:val="253"/>
                  <w:marRight w:val="0"/>
                  <w:marTop w:val="0"/>
                  <w:marBottom w:val="0"/>
                  <w:divBdr>
                    <w:top w:val="none" w:sz="0" w:space="0" w:color="auto"/>
                    <w:left w:val="none" w:sz="0" w:space="0" w:color="auto"/>
                    <w:bottom w:val="none" w:sz="0" w:space="0" w:color="auto"/>
                    <w:right w:val="none" w:sz="0" w:space="0" w:color="auto"/>
                  </w:divBdr>
                </w:div>
              </w:divsChild>
            </w:div>
          </w:divsChild>
        </w:div>
        <w:div w:id="1916471704">
          <w:marLeft w:val="0"/>
          <w:marRight w:val="0"/>
          <w:marTop w:val="0"/>
          <w:marBottom w:val="0"/>
          <w:divBdr>
            <w:top w:val="none" w:sz="0" w:space="0" w:color="auto"/>
            <w:left w:val="none" w:sz="0" w:space="0" w:color="auto"/>
            <w:bottom w:val="none" w:sz="0" w:space="0" w:color="auto"/>
            <w:right w:val="none" w:sz="0" w:space="0" w:color="auto"/>
          </w:divBdr>
          <w:divsChild>
            <w:div w:id="354237494">
              <w:marLeft w:val="253"/>
              <w:marRight w:val="0"/>
              <w:marTop w:val="0"/>
              <w:marBottom w:val="0"/>
              <w:divBdr>
                <w:top w:val="none" w:sz="0" w:space="0" w:color="auto"/>
                <w:left w:val="none" w:sz="0" w:space="0" w:color="auto"/>
                <w:bottom w:val="none" w:sz="0" w:space="0" w:color="auto"/>
                <w:right w:val="none" w:sz="0" w:space="0" w:color="auto"/>
              </w:divBdr>
            </w:div>
          </w:divsChild>
        </w:div>
      </w:divsChild>
    </w:div>
    <w:div w:id="198443688">
      <w:bodyDiv w:val="1"/>
      <w:marLeft w:val="0"/>
      <w:marRight w:val="0"/>
      <w:marTop w:val="0"/>
      <w:marBottom w:val="0"/>
      <w:divBdr>
        <w:top w:val="none" w:sz="0" w:space="0" w:color="auto"/>
        <w:left w:val="none" w:sz="0" w:space="0" w:color="auto"/>
        <w:bottom w:val="none" w:sz="0" w:space="0" w:color="auto"/>
        <w:right w:val="none" w:sz="0" w:space="0" w:color="auto"/>
      </w:divBdr>
    </w:div>
    <w:div w:id="203635119">
      <w:bodyDiv w:val="1"/>
      <w:marLeft w:val="0"/>
      <w:marRight w:val="0"/>
      <w:marTop w:val="0"/>
      <w:marBottom w:val="0"/>
      <w:divBdr>
        <w:top w:val="none" w:sz="0" w:space="0" w:color="auto"/>
        <w:left w:val="none" w:sz="0" w:space="0" w:color="auto"/>
        <w:bottom w:val="none" w:sz="0" w:space="0" w:color="auto"/>
        <w:right w:val="none" w:sz="0" w:space="0" w:color="auto"/>
      </w:divBdr>
    </w:div>
    <w:div w:id="220210830">
      <w:bodyDiv w:val="1"/>
      <w:marLeft w:val="0"/>
      <w:marRight w:val="0"/>
      <w:marTop w:val="0"/>
      <w:marBottom w:val="0"/>
      <w:divBdr>
        <w:top w:val="none" w:sz="0" w:space="0" w:color="auto"/>
        <w:left w:val="none" w:sz="0" w:space="0" w:color="auto"/>
        <w:bottom w:val="none" w:sz="0" w:space="0" w:color="auto"/>
        <w:right w:val="none" w:sz="0" w:space="0" w:color="auto"/>
      </w:divBdr>
    </w:div>
    <w:div w:id="237978762">
      <w:bodyDiv w:val="1"/>
      <w:marLeft w:val="0"/>
      <w:marRight w:val="0"/>
      <w:marTop w:val="0"/>
      <w:marBottom w:val="0"/>
      <w:divBdr>
        <w:top w:val="none" w:sz="0" w:space="0" w:color="auto"/>
        <w:left w:val="none" w:sz="0" w:space="0" w:color="auto"/>
        <w:bottom w:val="none" w:sz="0" w:space="0" w:color="auto"/>
        <w:right w:val="none" w:sz="0" w:space="0" w:color="auto"/>
      </w:divBdr>
      <w:divsChild>
        <w:div w:id="506754693">
          <w:marLeft w:val="0"/>
          <w:marRight w:val="0"/>
          <w:marTop w:val="0"/>
          <w:marBottom w:val="0"/>
          <w:divBdr>
            <w:top w:val="none" w:sz="0" w:space="0" w:color="auto"/>
            <w:left w:val="none" w:sz="0" w:space="0" w:color="auto"/>
            <w:bottom w:val="none" w:sz="0" w:space="0" w:color="auto"/>
            <w:right w:val="none" w:sz="0" w:space="0" w:color="auto"/>
          </w:divBdr>
          <w:divsChild>
            <w:div w:id="1747918344">
              <w:marLeft w:val="0"/>
              <w:marRight w:val="0"/>
              <w:marTop w:val="0"/>
              <w:marBottom w:val="0"/>
              <w:divBdr>
                <w:top w:val="none" w:sz="0" w:space="0" w:color="auto"/>
                <w:left w:val="none" w:sz="0" w:space="0" w:color="auto"/>
                <w:bottom w:val="none" w:sz="0" w:space="0" w:color="auto"/>
                <w:right w:val="none" w:sz="0" w:space="0" w:color="auto"/>
              </w:divBdr>
              <w:divsChild>
                <w:div w:id="185672758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327513735">
          <w:marLeft w:val="0"/>
          <w:marRight w:val="0"/>
          <w:marTop w:val="0"/>
          <w:marBottom w:val="0"/>
          <w:divBdr>
            <w:top w:val="none" w:sz="0" w:space="0" w:color="auto"/>
            <w:left w:val="none" w:sz="0" w:space="0" w:color="auto"/>
            <w:bottom w:val="none" w:sz="0" w:space="0" w:color="auto"/>
            <w:right w:val="none" w:sz="0" w:space="0" w:color="auto"/>
          </w:divBdr>
          <w:divsChild>
            <w:div w:id="1743942823">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39877824">
      <w:bodyDiv w:val="1"/>
      <w:marLeft w:val="0"/>
      <w:marRight w:val="0"/>
      <w:marTop w:val="0"/>
      <w:marBottom w:val="0"/>
      <w:divBdr>
        <w:top w:val="none" w:sz="0" w:space="0" w:color="auto"/>
        <w:left w:val="none" w:sz="0" w:space="0" w:color="auto"/>
        <w:bottom w:val="none" w:sz="0" w:space="0" w:color="auto"/>
        <w:right w:val="none" w:sz="0" w:space="0" w:color="auto"/>
      </w:divBdr>
    </w:div>
    <w:div w:id="245071751">
      <w:bodyDiv w:val="1"/>
      <w:marLeft w:val="0"/>
      <w:marRight w:val="0"/>
      <w:marTop w:val="0"/>
      <w:marBottom w:val="0"/>
      <w:divBdr>
        <w:top w:val="none" w:sz="0" w:space="0" w:color="auto"/>
        <w:left w:val="none" w:sz="0" w:space="0" w:color="auto"/>
        <w:bottom w:val="none" w:sz="0" w:space="0" w:color="auto"/>
        <w:right w:val="none" w:sz="0" w:space="0" w:color="auto"/>
      </w:divBdr>
    </w:div>
    <w:div w:id="249310909">
      <w:bodyDiv w:val="1"/>
      <w:marLeft w:val="0"/>
      <w:marRight w:val="0"/>
      <w:marTop w:val="0"/>
      <w:marBottom w:val="0"/>
      <w:divBdr>
        <w:top w:val="none" w:sz="0" w:space="0" w:color="auto"/>
        <w:left w:val="none" w:sz="0" w:space="0" w:color="auto"/>
        <w:bottom w:val="none" w:sz="0" w:space="0" w:color="auto"/>
        <w:right w:val="none" w:sz="0" w:space="0" w:color="auto"/>
      </w:divBdr>
      <w:divsChild>
        <w:div w:id="205147260">
          <w:marLeft w:val="0"/>
          <w:marRight w:val="0"/>
          <w:marTop w:val="0"/>
          <w:marBottom w:val="0"/>
          <w:divBdr>
            <w:top w:val="none" w:sz="0" w:space="0" w:color="auto"/>
            <w:left w:val="none" w:sz="0" w:space="0" w:color="auto"/>
            <w:bottom w:val="none" w:sz="0" w:space="0" w:color="auto"/>
            <w:right w:val="none" w:sz="0" w:space="0" w:color="auto"/>
          </w:divBdr>
          <w:divsChild>
            <w:div w:id="1476995142">
              <w:marLeft w:val="0"/>
              <w:marRight w:val="0"/>
              <w:marTop w:val="0"/>
              <w:marBottom w:val="0"/>
              <w:divBdr>
                <w:top w:val="none" w:sz="0" w:space="0" w:color="auto"/>
                <w:left w:val="none" w:sz="0" w:space="0" w:color="auto"/>
                <w:bottom w:val="none" w:sz="0" w:space="0" w:color="auto"/>
                <w:right w:val="none" w:sz="0" w:space="0" w:color="auto"/>
              </w:divBdr>
              <w:divsChild>
                <w:div w:id="379549937">
                  <w:marLeft w:val="253"/>
                  <w:marRight w:val="0"/>
                  <w:marTop w:val="0"/>
                  <w:marBottom w:val="0"/>
                  <w:divBdr>
                    <w:top w:val="none" w:sz="0" w:space="0" w:color="auto"/>
                    <w:left w:val="none" w:sz="0" w:space="0" w:color="auto"/>
                    <w:bottom w:val="none" w:sz="0" w:space="0" w:color="auto"/>
                    <w:right w:val="none" w:sz="0" w:space="0" w:color="auto"/>
                  </w:divBdr>
                </w:div>
              </w:divsChild>
            </w:div>
          </w:divsChild>
        </w:div>
        <w:div w:id="1280453749">
          <w:marLeft w:val="0"/>
          <w:marRight w:val="0"/>
          <w:marTop w:val="0"/>
          <w:marBottom w:val="0"/>
          <w:divBdr>
            <w:top w:val="none" w:sz="0" w:space="0" w:color="auto"/>
            <w:left w:val="none" w:sz="0" w:space="0" w:color="auto"/>
            <w:bottom w:val="none" w:sz="0" w:space="0" w:color="auto"/>
            <w:right w:val="none" w:sz="0" w:space="0" w:color="auto"/>
          </w:divBdr>
          <w:divsChild>
            <w:div w:id="1204293451">
              <w:marLeft w:val="253"/>
              <w:marRight w:val="0"/>
              <w:marTop w:val="0"/>
              <w:marBottom w:val="0"/>
              <w:divBdr>
                <w:top w:val="none" w:sz="0" w:space="0" w:color="auto"/>
                <w:left w:val="none" w:sz="0" w:space="0" w:color="auto"/>
                <w:bottom w:val="none" w:sz="0" w:space="0" w:color="auto"/>
                <w:right w:val="none" w:sz="0" w:space="0" w:color="auto"/>
              </w:divBdr>
            </w:div>
          </w:divsChild>
        </w:div>
      </w:divsChild>
    </w:div>
    <w:div w:id="270014976">
      <w:bodyDiv w:val="1"/>
      <w:marLeft w:val="0"/>
      <w:marRight w:val="0"/>
      <w:marTop w:val="0"/>
      <w:marBottom w:val="0"/>
      <w:divBdr>
        <w:top w:val="none" w:sz="0" w:space="0" w:color="auto"/>
        <w:left w:val="none" w:sz="0" w:space="0" w:color="auto"/>
        <w:bottom w:val="none" w:sz="0" w:space="0" w:color="auto"/>
        <w:right w:val="none" w:sz="0" w:space="0" w:color="auto"/>
      </w:divBdr>
      <w:divsChild>
        <w:div w:id="346911632">
          <w:marLeft w:val="0"/>
          <w:marRight w:val="0"/>
          <w:marTop w:val="0"/>
          <w:marBottom w:val="0"/>
          <w:divBdr>
            <w:top w:val="none" w:sz="0" w:space="0" w:color="auto"/>
            <w:left w:val="none" w:sz="0" w:space="0" w:color="auto"/>
            <w:bottom w:val="none" w:sz="0" w:space="0" w:color="auto"/>
            <w:right w:val="none" w:sz="0" w:space="0" w:color="auto"/>
          </w:divBdr>
          <w:divsChild>
            <w:div w:id="45616526">
              <w:marLeft w:val="0"/>
              <w:marRight w:val="0"/>
              <w:marTop w:val="0"/>
              <w:marBottom w:val="0"/>
              <w:divBdr>
                <w:top w:val="none" w:sz="0" w:space="0" w:color="auto"/>
                <w:left w:val="none" w:sz="0" w:space="0" w:color="auto"/>
                <w:bottom w:val="none" w:sz="0" w:space="0" w:color="auto"/>
                <w:right w:val="none" w:sz="0" w:space="0" w:color="auto"/>
              </w:divBdr>
            </w:div>
            <w:div w:id="156194034">
              <w:marLeft w:val="0"/>
              <w:marRight w:val="0"/>
              <w:marTop w:val="0"/>
              <w:marBottom w:val="0"/>
              <w:divBdr>
                <w:top w:val="none" w:sz="0" w:space="0" w:color="auto"/>
                <w:left w:val="none" w:sz="0" w:space="0" w:color="auto"/>
                <w:bottom w:val="none" w:sz="0" w:space="0" w:color="auto"/>
                <w:right w:val="none" w:sz="0" w:space="0" w:color="auto"/>
              </w:divBdr>
            </w:div>
            <w:div w:id="174811592">
              <w:marLeft w:val="0"/>
              <w:marRight w:val="0"/>
              <w:marTop w:val="0"/>
              <w:marBottom w:val="0"/>
              <w:divBdr>
                <w:top w:val="none" w:sz="0" w:space="0" w:color="auto"/>
                <w:left w:val="none" w:sz="0" w:space="0" w:color="auto"/>
                <w:bottom w:val="none" w:sz="0" w:space="0" w:color="auto"/>
                <w:right w:val="none" w:sz="0" w:space="0" w:color="auto"/>
              </w:divBdr>
            </w:div>
            <w:div w:id="282273278">
              <w:marLeft w:val="0"/>
              <w:marRight w:val="0"/>
              <w:marTop w:val="0"/>
              <w:marBottom w:val="0"/>
              <w:divBdr>
                <w:top w:val="none" w:sz="0" w:space="0" w:color="auto"/>
                <w:left w:val="none" w:sz="0" w:space="0" w:color="auto"/>
                <w:bottom w:val="none" w:sz="0" w:space="0" w:color="auto"/>
                <w:right w:val="none" w:sz="0" w:space="0" w:color="auto"/>
              </w:divBdr>
            </w:div>
            <w:div w:id="346441788">
              <w:marLeft w:val="0"/>
              <w:marRight w:val="0"/>
              <w:marTop w:val="0"/>
              <w:marBottom w:val="0"/>
              <w:divBdr>
                <w:top w:val="none" w:sz="0" w:space="0" w:color="auto"/>
                <w:left w:val="none" w:sz="0" w:space="0" w:color="auto"/>
                <w:bottom w:val="none" w:sz="0" w:space="0" w:color="auto"/>
                <w:right w:val="none" w:sz="0" w:space="0" w:color="auto"/>
              </w:divBdr>
            </w:div>
            <w:div w:id="997148170">
              <w:marLeft w:val="0"/>
              <w:marRight w:val="0"/>
              <w:marTop w:val="0"/>
              <w:marBottom w:val="0"/>
              <w:divBdr>
                <w:top w:val="none" w:sz="0" w:space="0" w:color="auto"/>
                <w:left w:val="none" w:sz="0" w:space="0" w:color="auto"/>
                <w:bottom w:val="none" w:sz="0" w:space="0" w:color="auto"/>
                <w:right w:val="none" w:sz="0" w:space="0" w:color="auto"/>
              </w:divBdr>
            </w:div>
            <w:div w:id="1095395461">
              <w:marLeft w:val="0"/>
              <w:marRight w:val="0"/>
              <w:marTop w:val="0"/>
              <w:marBottom w:val="0"/>
              <w:divBdr>
                <w:top w:val="none" w:sz="0" w:space="0" w:color="auto"/>
                <w:left w:val="none" w:sz="0" w:space="0" w:color="auto"/>
                <w:bottom w:val="none" w:sz="0" w:space="0" w:color="auto"/>
                <w:right w:val="none" w:sz="0" w:space="0" w:color="auto"/>
              </w:divBdr>
            </w:div>
            <w:div w:id="1174303685">
              <w:marLeft w:val="0"/>
              <w:marRight w:val="0"/>
              <w:marTop w:val="0"/>
              <w:marBottom w:val="0"/>
              <w:divBdr>
                <w:top w:val="none" w:sz="0" w:space="0" w:color="auto"/>
                <w:left w:val="none" w:sz="0" w:space="0" w:color="auto"/>
                <w:bottom w:val="none" w:sz="0" w:space="0" w:color="auto"/>
                <w:right w:val="none" w:sz="0" w:space="0" w:color="auto"/>
              </w:divBdr>
            </w:div>
            <w:div w:id="1268081404">
              <w:marLeft w:val="0"/>
              <w:marRight w:val="0"/>
              <w:marTop w:val="0"/>
              <w:marBottom w:val="0"/>
              <w:divBdr>
                <w:top w:val="none" w:sz="0" w:space="0" w:color="auto"/>
                <w:left w:val="none" w:sz="0" w:space="0" w:color="auto"/>
                <w:bottom w:val="none" w:sz="0" w:space="0" w:color="auto"/>
                <w:right w:val="none" w:sz="0" w:space="0" w:color="auto"/>
              </w:divBdr>
            </w:div>
            <w:div w:id="1373771980">
              <w:marLeft w:val="0"/>
              <w:marRight w:val="0"/>
              <w:marTop w:val="0"/>
              <w:marBottom w:val="0"/>
              <w:divBdr>
                <w:top w:val="none" w:sz="0" w:space="0" w:color="auto"/>
                <w:left w:val="none" w:sz="0" w:space="0" w:color="auto"/>
                <w:bottom w:val="none" w:sz="0" w:space="0" w:color="auto"/>
                <w:right w:val="none" w:sz="0" w:space="0" w:color="auto"/>
              </w:divBdr>
            </w:div>
            <w:div w:id="1519545910">
              <w:marLeft w:val="0"/>
              <w:marRight w:val="0"/>
              <w:marTop w:val="0"/>
              <w:marBottom w:val="0"/>
              <w:divBdr>
                <w:top w:val="none" w:sz="0" w:space="0" w:color="auto"/>
                <w:left w:val="none" w:sz="0" w:space="0" w:color="auto"/>
                <w:bottom w:val="none" w:sz="0" w:space="0" w:color="auto"/>
                <w:right w:val="none" w:sz="0" w:space="0" w:color="auto"/>
              </w:divBdr>
            </w:div>
            <w:div w:id="1779450044">
              <w:marLeft w:val="0"/>
              <w:marRight w:val="0"/>
              <w:marTop w:val="0"/>
              <w:marBottom w:val="0"/>
              <w:divBdr>
                <w:top w:val="none" w:sz="0" w:space="0" w:color="auto"/>
                <w:left w:val="none" w:sz="0" w:space="0" w:color="auto"/>
                <w:bottom w:val="none" w:sz="0" w:space="0" w:color="auto"/>
                <w:right w:val="none" w:sz="0" w:space="0" w:color="auto"/>
              </w:divBdr>
            </w:div>
            <w:div w:id="2059937741">
              <w:marLeft w:val="0"/>
              <w:marRight w:val="0"/>
              <w:marTop w:val="0"/>
              <w:marBottom w:val="0"/>
              <w:divBdr>
                <w:top w:val="none" w:sz="0" w:space="0" w:color="auto"/>
                <w:left w:val="none" w:sz="0" w:space="0" w:color="auto"/>
                <w:bottom w:val="none" w:sz="0" w:space="0" w:color="auto"/>
                <w:right w:val="none" w:sz="0" w:space="0" w:color="auto"/>
              </w:divBdr>
            </w:div>
            <w:div w:id="20893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30687">
      <w:bodyDiv w:val="1"/>
      <w:marLeft w:val="0"/>
      <w:marRight w:val="0"/>
      <w:marTop w:val="0"/>
      <w:marBottom w:val="0"/>
      <w:divBdr>
        <w:top w:val="none" w:sz="0" w:space="0" w:color="auto"/>
        <w:left w:val="none" w:sz="0" w:space="0" w:color="auto"/>
        <w:bottom w:val="none" w:sz="0" w:space="0" w:color="auto"/>
        <w:right w:val="none" w:sz="0" w:space="0" w:color="auto"/>
      </w:divBdr>
    </w:div>
    <w:div w:id="273481743">
      <w:bodyDiv w:val="1"/>
      <w:marLeft w:val="0"/>
      <w:marRight w:val="0"/>
      <w:marTop w:val="0"/>
      <w:marBottom w:val="0"/>
      <w:divBdr>
        <w:top w:val="none" w:sz="0" w:space="0" w:color="auto"/>
        <w:left w:val="none" w:sz="0" w:space="0" w:color="auto"/>
        <w:bottom w:val="none" w:sz="0" w:space="0" w:color="auto"/>
        <w:right w:val="none" w:sz="0" w:space="0" w:color="auto"/>
      </w:divBdr>
      <w:divsChild>
        <w:div w:id="591857401">
          <w:marLeft w:val="0"/>
          <w:marRight w:val="0"/>
          <w:marTop w:val="0"/>
          <w:marBottom w:val="0"/>
          <w:divBdr>
            <w:top w:val="none" w:sz="0" w:space="0" w:color="auto"/>
            <w:left w:val="none" w:sz="0" w:space="0" w:color="auto"/>
            <w:bottom w:val="none" w:sz="0" w:space="0" w:color="auto"/>
            <w:right w:val="none" w:sz="0" w:space="0" w:color="auto"/>
          </w:divBdr>
          <w:divsChild>
            <w:div w:id="147985841">
              <w:marLeft w:val="253"/>
              <w:marRight w:val="0"/>
              <w:marTop w:val="0"/>
              <w:marBottom w:val="0"/>
              <w:divBdr>
                <w:top w:val="none" w:sz="0" w:space="0" w:color="auto"/>
                <w:left w:val="none" w:sz="0" w:space="0" w:color="auto"/>
                <w:bottom w:val="none" w:sz="0" w:space="0" w:color="auto"/>
                <w:right w:val="none" w:sz="0" w:space="0" w:color="auto"/>
              </w:divBdr>
            </w:div>
          </w:divsChild>
        </w:div>
        <w:div w:id="1496070315">
          <w:marLeft w:val="0"/>
          <w:marRight w:val="0"/>
          <w:marTop w:val="0"/>
          <w:marBottom w:val="0"/>
          <w:divBdr>
            <w:top w:val="none" w:sz="0" w:space="0" w:color="auto"/>
            <w:left w:val="none" w:sz="0" w:space="0" w:color="auto"/>
            <w:bottom w:val="none" w:sz="0" w:space="0" w:color="auto"/>
            <w:right w:val="none" w:sz="0" w:space="0" w:color="auto"/>
          </w:divBdr>
          <w:divsChild>
            <w:div w:id="1646473779">
              <w:marLeft w:val="0"/>
              <w:marRight w:val="0"/>
              <w:marTop w:val="0"/>
              <w:marBottom w:val="0"/>
              <w:divBdr>
                <w:top w:val="none" w:sz="0" w:space="0" w:color="auto"/>
                <w:left w:val="none" w:sz="0" w:space="0" w:color="auto"/>
                <w:bottom w:val="none" w:sz="0" w:space="0" w:color="auto"/>
                <w:right w:val="none" w:sz="0" w:space="0" w:color="auto"/>
              </w:divBdr>
              <w:divsChild>
                <w:div w:id="1346984422">
                  <w:marLeft w:val="2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5096">
      <w:bodyDiv w:val="1"/>
      <w:marLeft w:val="0"/>
      <w:marRight w:val="0"/>
      <w:marTop w:val="0"/>
      <w:marBottom w:val="0"/>
      <w:divBdr>
        <w:top w:val="none" w:sz="0" w:space="0" w:color="auto"/>
        <w:left w:val="none" w:sz="0" w:space="0" w:color="auto"/>
        <w:bottom w:val="none" w:sz="0" w:space="0" w:color="auto"/>
        <w:right w:val="none" w:sz="0" w:space="0" w:color="auto"/>
      </w:divBdr>
    </w:div>
    <w:div w:id="278728084">
      <w:bodyDiv w:val="1"/>
      <w:marLeft w:val="0"/>
      <w:marRight w:val="0"/>
      <w:marTop w:val="0"/>
      <w:marBottom w:val="0"/>
      <w:divBdr>
        <w:top w:val="none" w:sz="0" w:space="0" w:color="auto"/>
        <w:left w:val="none" w:sz="0" w:space="0" w:color="auto"/>
        <w:bottom w:val="none" w:sz="0" w:space="0" w:color="auto"/>
        <w:right w:val="none" w:sz="0" w:space="0" w:color="auto"/>
      </w:divBdr>
    </w:div>
    <w:div w:id="282807340">
      <w:bodyDiv w:val="1"/>
      <w:marLeft w:val="0"/>
      <w:marRight w:val="0"/>
      <w:marTop w:val="0"/>
      <w:marBottom w:val="0"/>
      <w:divBdr>
        <w:top w:val="none" w:sz="0" w:space="0" w:color="auto"/>
        <w:left w:val="none" w:sz="0" w:space="0" w:color="auto"/>
        <w:bottom w:val="none" w:sz="0" w:space="0" w:color="auto"/>
        <w:right w:val="none" w:sz="0" w:space="0" w:color="auto"/>
      </w:divBdr>
    </w:div>
    <w:div w:id="285477077">
      <w:bodyDiv w:val="1"/>
      <w:marLeft w:val="0"/>
      <w:marRight w:val="0"/>
      <w:marTop w:val="0"/>
      <w:marBottom w:val="0"/>
      <w:divBdr>
        <w:top w:val="none" w:sz="0" w:space="0" w:color="auto"/>
        <w:left w:val="none" w:sz="0" w:space="0" w:color="auto"/>
        <w:bottom w:val="none" w:sz="0" w:space="0" w:color="auto"/>
        <w:right w:val="none" w:sz="0" w:space="0" w:color="auto"/>
      </w:divBdr>
    </w:div>
    <w:div w:id="299655202">
      <w:bodyDiv w:val="1"/>
      <w:marLeft w:val="0"/>
      <w:marRight w:val="0"/>
      <w:marTop w:val="0"/>
      <w:marBottom w:val="0"/>
      <w:divBdr>
        <w:top w:val="none" w:sz="0" w:space="0" w:color="auto"/>
        <w:left w:val="none" w:sz="0" w:space="0" w:color="auto"/>
        <w:bottom w:val="none" w:sz="0" w:space="0" w:color="auto"/>
        <w:right w:val="none" w:sz="0" w:space="0" w:color="auto"/>
      </w:divBdr>
    </w:div>
    <w:div w:id="314602505">
      <w:bodyDiv w:val="1"/>
      <w:marLeft w:val="0"/>
      <w:marRight w:val="0"/>
      <w:marTop w:val="0"/>
      <w:marBottom w:val="0"/>
      <w:divBdr>
        <w:top w:val="none" w:sz="0" w:space="0" w:color="auto"/>
        <w:left w:val="none" w:sz="0" w:space="0" w:color="auto"/>
        <w:bottom w:val="none" w:sz="0" w:space="0" w:color="auto"/>
        <w:right w:val="none" w:sz="0" w:space="0" w:color="auto"/>
      </w:divBdr>
    </w:div>
    <w:div w:id="314997544">
      <w:bodyDiv w:val="1"/>
      <w:marLeft w:val="0"/>
      <w:marRight w:val="0"/>
      <w:marTop w:val="0"/>
      <w:marBottom w:val="0"/>
      <w:divBdr>
        <w:top w:val="none" w:sz="0" w:space="0" w:color="auto"/>
        <w:left w:val="none" w:sz="0" w:space="0" w:color="auto"/>
        <w:bottom w:val="none" w:sz="0" w:space="0" w:color="auto"/>
        <w:right w:val="none" w:sz="0" w:space="0" w:color="auto"/>
      </w:divBdr>
    </w:div>
    <w:div w:id="330110132">
      <w:bodyDiv w:val="1"/>
      <w:marLeft w:val="0"/>
      <w:marRight w:val="0"/>
      <w:marTop w:val="0"/>
      <w:marBottom w:val="0"/>
      <w:divBdr>
        <w:top w:val="none" w:sz="0" w:space="0" w:color="auto"/>
        <w:left w:val="none" w:sz="0" w:space="0" w:color="auto"/>
        <w:bottom w:val="none" w:sz="0" w:space="0" w:color="auto"/>
        <w:right w:val="none" w:sz="0" w:space="0" w:color="auto"/>
      </w:divBdr>
    </w:div>
    <w:div w:id="337853345">
      <w:bodyDiv w:val="1"/>
      <w:marLeft w:val="0"/>
      <w:marRight w:val="0"/>
      <w:marTop w:val="0"/>
      <w:marBottom w:val="0"/>
      <w:divBdr>
        <w:top w:val="none" w:sz="0" w:space="0" w:color="auto"/>
        <w:left w:val="none" w:sz="0" w:space="0" w:color="auto"/>
        <w:bottom w:val="none" w:sz="0" w:space="0" w:color="auto"/>
        <w:right w:val="none" w:sz="0" w:space="0" w:color="auto"/>
      </w:divBdr>
    </w:div>
    <w:div w:id="340931203">
      <w:bodyDiv w:val="1"/>
      <w:marLeft w:val="0"/>
      <w:marRight w:val="0"/>
      <w:marTop w:val="0"/>
      <w:marBottom w:val="0"/>
      <w:divBdr>
        <w:top w:val="none" w:sz="0" w:space="0" w:color="auto"/>
        <w:left w:val="none" w:sz="0" w:space="0" w:color="auto"/>
        <w:bottom w:val="none" w:sz="0" w:space="0" w:color="auto"/>
        <w:right w:val="none" w:sz="0" w:space="0" w:color="auto"/>
      </w:divBdr>
    </w:div>
    <w:div w:id="344673273">
      <w:bodyDiv w:val="1"/>
      <w:marLeft w:val="0"/>
      <w:marRight w:val="0"/>
      <w:marTop w:val="0"/>
      <w:marBottom w:val="0"/>
      <w:divBdr>
        <w:top w:val="none" w:sz="0" w:space="0" w:color="auto"/>
        <w:left w:val="none" w:sz="0" w:space="0" w:color="auto"/>
        <w:bottom w:val="none" w:sz="0" w:space="0" w:color="auto"/>
        <w:right w:val="none" w:sz="0" w:space="0" w:color="auto"/>
      </w:divBdr>
    </w:div>
    <w:div w:id="361129005">
      <w:bodyDiv w:val="1"/>
      <w:marLeft w:val="0"/>
      <w:marRight w:val="0"/>
      <w:marTop w:val="0"/>
      <w:marBottom w:val="0"/>
      <w:divBdr>
        <w:top w:val="none" w:sz="0" w:space="0" w:color="auto"/>
        <w:left w:val="none" w:sz="0" w:space="0" w:color="auto"/>
        <w:bottom w:val="none" w:sz="0" w:space="0" w:color="auto"/>
        <w:right w:val="none" w:sz="0" w:space="0" w:color="auto"/>
      </w:divBdr>
      <w:divsChild>
        <w:div w:id="1030839073">
          <w:marLeft w:val="0"/>
          <w:marRight w:val="0"/>
          <w:marTop w:val="0"/>
          <w:marBottom w:val="0"/>
          <w:divBdr>
            <w:top w:val="none" w:sz="0" w:space="0" w:color="auto"/>
            <w:left w:val="none" w:sz="0" w:space="0" w:color="auto"/>
            <w:bottom w:val="none" w:sz="0" w:space="0" w:color="auto"/>
            <w:right w:val="none" w:sz="0" w:space="0" w:color="auto"/>
          </w:divBdr>
          <w:divsChild>
            <w:div w:id="2118913990">
              <w:marLeft w:val="330"/>
              <w:marRight w:val="0"/>
              <w:marTop w:val="0"/>
              <w:marBottom w:val="0"/>
              <w:divBdr>
                <w:top w:val="none" w:sz="0" w:space="0" w:color="auto"/>
                <w:left w:val="none" w:sz="0" w:space="0" w:color="auto"/>
                <w:bottom w:val="none" w:sz="0" w:space="0" w:color="auto"/>
                <w:right w:val="none" w:sz="0" w:space="0" w:color="auto"/>
              </w:divBdr>
            </w:div>
          </w:divsChild>
        </w:div>
        <w:div w:id="1669794873">
          <w:marLeft w:val="0"/>
          <w:marRight w:val="0"/>
          <w:marTop w:val="0"/>
          <w:marBottom w:val="0"/>
          <w:divBdr>
            <w:top w:val="none" w:sz="0" w:space="0" w:color="auto"/>
            <w:left w:val="none" w:sz="0" w:space="0" w:color="auto"/>
            <w:bottom w:val="none" w:sz="0" w:space="0" w:color="auto"/>
            <w:right w:val="none" w:sz="0" w:space="0" w:color="auto"/>
          </w:divBdr>
          <w:divsChild>
            <w:div w:id="1519929118">
              <w:marLeft w:val="0"/>
              <w:marRight w:val="0"/>
              <w:marTop w:val="0"/>
              <w:marBottom w:val="0"/>
              <w:divBdr>
                <w:top w:val="none" w:sz="0" w:space="0" w:color="auto"/>
                <w:left w:val="none" w:sz="0" w:space="0" w:color="auto"/>
                <w:bottom w:val="none" w:sz="0" w:space="0" w:color="auto"/>
                <w:right w:val="none" w:sz="0" w:space="0" w:color="auto"/>
              </w:divBdr>
              <w:divsChild>
                <w:div w:id="129984702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53508">
      <w:bodyDiv w:val="1"/>
      <w:marLeft w:val="0"/>
      <w:marRight w:val="0"/>
      <w:marTop w:val="0"/>
      <w:marBottom w:val="0"/>
      <w:divBdr>
        <w:top w:val="none" w:sz="0" w:space="0" w:color="auto"/>
        <w:left w:val="none" w:sz="0" w:space="0" w:color="auto"/>
        <w:bottom w:val="none" w:sz="0" w:space="0" w:color="auto"/>
        <w:right w:val="none" w:sz="0" w:space="0" w:color="auto"/>
      </w:divBdr>
    </w:div>
    <w:div w:id="374157678">
      <w:bodyDiv w:val="1"/>
      <w:marLeft w:val="0"/>
      <w:marRight w:val="0"/>
      <w:marTop w:val="0"/>
      <w:marBottom w:val="0"/>
      <w:divBdr>
        <w:top w:val="none" w:sz="0" w:space="0" w:color="auto"/>
        <w:left w:val="none" w:sz="0" w:space="0" w:color="auto"/>
        <w:bottom w:val="none" w:sz="0" w:space="0" w:color="auto"/>
        <w:right w:val="none" w:sz="0" w:space="0" w:color="auto"/>
      </w:divBdr>
    </w:div>
    <w:div w:id="375394606">
      <w:bodyDiv w:val="1"/>
      <w:marLeft w:val="0"/>
      <w:marRight w:val="0"/>
      <w:marTop w:val="0"/>
      <w:marBottom w:val="0"/>
      <w:divBdr>
        <w:top w:val="none" w:sz="0" w:space="0" w:color="auto"/>
        <w:left w:val="none" w:sz="0" w:space="0" w:color="auto"/>
        <w:bottom w:val="none" w:sz="0" w:space="0" w:color="auto"/>
        <w:right w:val="none" w:sz="0" w:space="0" w:color="auto"/>
      </w:divBdr>
    </w:div>
    <w:div w:id="377097585">
      <w:bodyDiv w:val="1"/>
      <w:marLeft w:val="0"/>
      <w:marRight w:val="0"/>
      <w:marTop w:val="0"/>
      <w:marBottom w:val="0"/>
      <w:divBdr>
        <w:top w:val="none" w:sz="0" w:space="0" w:color="auto"/>
        <w:left w:val="none" w:sz="0" w:space="0" w:color="auto"/>
        <w:bottom w:val="none" w:sz="0" w:space="0" w:color="auto"/>
        <w:right w:val="none" w:sz="0" w:space="0" w:color="auto"/>
      </w:divBdr>
    </w:div>
    <w:div w:id="381639949">
      <w:bodyDiv w:val="1"/>
      <w:marLeft w:val="0"/>
      <w:marRight w:val="0"/>
      <w:marTop w:val="0"/>
      <w:marBottom w:val="0"/>
      <w:divBdr>
        <w:top w:val="none" w:sz="0" w:space="0" w:color="auto"/>
        <w:left w:val="none" w:sz="0" w:space="0" w:color="auto"/>
        <w:bottom w:val="none" w:sz="0" w:space="0" w:color="auto"/>
        <w:right w:val="none" w:sz="0" w:space="0" w:color="auto"/>
      </w:divBdr>
    </w:div>
    <w:div w:id="387461374">
      <w:bodyDiv w:val="1"/>
      <w:marLeft w:val="0"/>
      <w:marRight w:val="0"/>
      <w:marTop w:val="0"/>
      <w:marBottom w:val="0"/>
      <w:divBdr>
        <w:top w:val="none" w:sz="0" w:space="0" w:color="auto"/>
        <w:left w:val="none" w:sz="0" w:space="0" w:color="auto"/>
        <w:bottom w:val="none" w:sz="0" w:space="0" w:color="auto"/>
        <w:right w:val="none" w:sz="0" w:space="0" w:color="auto"/>
      </w:divBdr>
    </w:div>
    <w:div w:id="389772873">
      <w:bodyDiv w:val="1"/>
      <w:marLeft w:val="0"/>
      <w:marRight w:val="0"/>
      <w:marTop w:val="0"/>
      <w:marBottom w:val="0"/>
      <w:divBdr>
        <w:top w:val="none" w:sz="0" w:space="0" w:color="auto"/>
        <w:left w:val="none" w:sz="0" w:space="0" w:color="auto"/>
        <w:bottom w:val="none" w:sz="0" w:space="0" w:color="auto"/>
        <w:right w:val="none" w:sz="0" w:space="0" w:color="auto"/>
      </w:divBdr>
    </w:div>
    <w:div w:id="392779935">
      <w:bodyDiv w:val="1"/>
      <w:marLeft w:val="0"/>
      <w:marRight w:val="0"/>
      <w:marTop w:val="0"/>
      <w:marBottom w:val="0"/>
      <w:divBdr>
        <w:top w:val="none" w:sz="0" w:space="0" w:color="auto"/>
        <w:left w:val="none" w:sz="0" w:space="0" w:color="auto"/>
        <w:bottom w:val="none" w:sz="0" w:space="0" w:color="auto"/>
        <w:right w:val="none" w:sz="0" w:space="0" w:color="auto"/>
      </w:divBdr>
    </w:div>
    <w:div w:id="393313363">
      <w:bodyDiv w:val="1"/>
      <w:marLeft w:val="0"/>
      <w:marRight w:val="0"/>
      <w:marTop w:val="0"/>
      <w:marBottom w:val="0"/>
      <w:divBdr>
        <w:top w:val="none" w:sz="0" w:space="0" w:color="auto"/>
        <w:left w:val="none" w:sz="0" w:space="0" w:color="auto"/>
        <w:bottom w:val="none" w:sz="0" w:space="0" w:color="auto"/>
        <w:right w:val="none" w:sz="0" w:space="0" w:color="auto"/>
      </w:divBdr>
      <w:divsChild>
        <w:div w:id="1643267438">
          <w:marLeft w:val="0"/>
          <w:marRight w:val="0"/>
          <w:marTop w:val="0"/>
          <w:marBottom w:val="0"/>
          <w:divBdr>
            <w:top w:val="none" w:sz="0" w:space="0" w:color="auto"/>
            <w:left w:val="none" w:sz="0" w:space="0" w:color="auto"/>
            <w:bottom w:val="none" w:sz="0" w:space="0" w:color="auto"/>
            <w:right w:val="none" w:sz="0" w:space="0" w:color="auto"/>
          </w:divBdr>
        </w:div>
      </w:divsChild>
    </w:div>
    <w:div w:id="394014667">
      <w:bodyDiv w:val="1"/>
      <w:marLeft w:val="0"/>
      <w:marRight w:val="0"/>
      <w:marTop w:val="0"/>
      <w:marBottom w:val="0"/>
      <w:divBdr>
        <w:top w:val="none" w:sz="0" w:space="0" w:color="auto"/>
        <w:left w:val="none" w:sz="0" w:space="0" w:color="auto"/>
        <w:bottom w:val="none" w:sz="0" w:space="0" w:color="auto"/>
        <w:right w:val="none" w:sz="0" w:space="0" w:color="auto"/>
      </w:divBdr>
    </w:div>
    <w:div w:id="398674537">
      <w:bodyDiv w:val="1"/>
      <w:marLeft w:val="0"/>
      <w:marRight w:val="0"/>
      <w:marTop w:val="0"/>
      <w:marBottom w:val="0"/>
      <w:divBdr>
        <w:top w:val="none" w:sz="0" w:space="0" w:color="auto"/>
        <w:left w:val="none" w:sz="0" w:space="0" w:color="auto"/>
        <w:bottom w:val="none" w:sz="0" w:space="0" w:color="auto"/>
        <w:right w:val="none" w:sz="0" w:space="0" w:color="auto"/>
      </w:divBdr>
    </w:div>
    <w:div w:id="409544401">
      <w:bodyDiv w:val="1"/>
      <w:marLeft w:val="0"/>
      <w:marRight w:val="0"/>
      <w:marTop w:val="0"/>
      <w:marBottom w:val="0"/>
      <w:divBdr>
        <w:top w:val="none" w:sz="0" w:space="0" w:color="auto"/>
        <w:left w:val="none" w:sz="0" w:space="0" w:color="auto"/>
        <w:bottom w:val="none" w:sz="0" w:space="0" w:color="auto"/>
        <w:right w:val="none" w:sz="0" w:space="0" w:color="auto"/>
      </w:divBdr>
    </w:div>
    <w:div w:id="413212747">
      <w:bodyDiv w:val="1"/>
      <w:marLeft w:val="0"/>
      <w:marRight w:val="0"/>
      <w:marTop w:val="0"/>
      <w:marBottom w:val="0"/>
      <w:divBdr>
        <w:top w:val="none" w:sz="0" w:space="0" w:color="auto"/>
        <w:left w:val="none" w:sz="0" w:space="0" w:color="auto"/>
        <w:bottom w:val="none" w:sz="0" w:space="0" w:color="auto"/>
        <w:right w:val="none" w:sz="0" w:space="0" w:color="auto"/>
      </w:divBdr>
    </w:div>
    <w:div w:id="415058254">
      <w:bodyDiv w:val="1"/>
      <w:marLeft w:val="0"/>
      <w:marRight w:val="0"/>
      <w:marTop w:val="0"/>
      <w:marBottom w:val="0"/>
      <w:divBdr>
        <w:top w:val="none" w:sz="0" w:space="0" w:color="auto"/>
        <w:left w:val="none" w:sz="0" w:space="0" w:color="auto"/>
        <w:bottom w:val="none" w:sz="0" w:space="0" w:color="auto"/>
        <w:right w:val="none" w:sz="0" w:space="0" w:color="auto"/>
      </w:divBdr>
    </w:div>
    <w:div w:id="415983543">
      <w:bodyDiv w:val="1"/>
      <w:marLeft w:val="0"/>
      <w:marRight w:val="0"/>
      <w:marTop w:val="0"/>
      <w:marBottom w:val="0"/>
      <w:divBdr>
        <w:top w:val="none" w:sz="0" w:space="0" w:color="auto"/>
        <w:left w:val="none" w:sz="0" w:space="0" w:color="auto"/>
        <w:bottom w:val="none" w:sz="0" w:space="0" w:color="auto"/>
        <w:right w:val="none" w:sz="0" w:space="0" w:color="auto"/>
      </w:divBdr>
    </w:div>
    <w:div w:id="426392329">
      <w:bodyDiv w:val="1"/>
      <w:marLeft w:val="0"/>
      <w:marRight w:val="0"/>
      <w:marTop w:val="0"/>
      <w:marBottom w:val="0"/>
      <w:divBdr>
        <w:top w:val="none" w:sz="0" w:space="0" w:color="auto"/>
        <w:left w:val="none" w:sz="0" w:space="0" w:color="auto"/>
        <w:bottom w:val="none" w:sz="0" w:space="0" w:color="auto"/>
        <w:right w:val="none" w:sz="0" w:space="0" w:color="auto"/>
      </w:divBdr>
    </w:div>
    <w:div w:id="426924636">
      <w:bodyDiv w:val="1"/>
      <w:marLeft w:val="0"/>
      <w:marRight w:val="0"/>
      <w:marTop w:val="0"/>
      <w:marBottom w:val="0"/>
      <w:divBdr>
        <w:top w:val="none" w:sz="0" w:space="0" w:color="auto"/>
        <w:left w:val="none" w:sz="0" w:space="0" w:color="auto"/>
        <w:bottom w:val="none" w:sz="0" w:space="0" w:color="auto"/>
        <w:right w:val="none" w:sz="0" w:space="0" w:color="auto"/>
      </w:divBdr>
    </w:div>
    <w:div w:id="434906211">
      <w:bodyDiv w:val="1"/>
      <w:marLeft w:val="0"/>
      <w:marRight w:val="0"/>
      <w:marTop w:val="0"/>
      <w:marBottom w:val="0"/>
      <w:divBdr>
        <w:top w:val="none" w:sz="0" w:space="0" w:color="auto"/>
        <w:left w:val="none" w:sz="0" w:space="0" w:color="auto"/>
        <w:bottom w:val="none" w:sz="0" w:space="0" w:color="auto"/>
        <w:right w:val="none" w:sz="0" w:space="0" w:color="auto"/>
      </w:divBdr>
    </w:div>
    <w:div w:id="435562902">
      <w:bodyDiv w:val="1"/>
      <w:marLeft w:val="0"/>
      <w:marRight w:val="0"/>
      <w:marTop w:val="0"/>
      <w:marBottom w:val="0"/>
      <w:divBdr>
        <w:top w:val="none" w:sz="0" w:space="0" w:color="auto"/>
        <w:left w:val="none" w:sz="0" w:space="0" w:color="auto"/>
        <w:bottom w:val="none" w:sz="0" w:space="0" w:color="auto"/>
        <w:right w:val="none" w:sz="0" w:space="0" w:color="auto"/>
      </w:divBdr>
    </w:div>
    <w:div w:id="439841243">
      <w:bodyDiv w:val="1"/>
      <w:marLeft w:val="0"/>
      <w:marRight w:val="0"/>
      <w:marTop w:val="0"/>
      <w:marBottom w:val="0"/>
      <w:divBdr>
        <w:top w:val="none" w:sz="0" w:space="0" w:color="auto"/>
        <w:left w:val="none" w:sz="0" w:space="0" w:color="auto"/>
        <w:bottom w:val="none" w:sz="0" w:space="0" w:color="auto"/>
        <w:right w:val="none" w:sz="0" w:space="0" w:color="auto"/>
      </w:divBdr>
    </w:div>
    <w:div w:id="442725572">
      <w:bodyDiv w:val="1"/>
      <w:marLeft w:val="0"/>
      <w:marRight w:val="0"/>
      <w:marTop w:val="0"/>
      <w:marBottom w:val="0"/>
      <w:divBdr>
        <w:top w:val="none" w:sz="0" w:space="0" w:color="auto"/>
        <w:left w:val="none" w:sz="0" w:space="0" w:color="auto"/>
        <w:bottom w:val="none" w:sz="0" w:space="0" w:color="auto"/>
        <w:right w:val="none" w:sz="0" w:space="0" w:color="auto"/>
      </w:divBdr>
    </w:div>
    <w:div w:id="442921711">
      <w:bodyDiv w:val="1"/>
      <w:marLeft w:val="0"/>
      <w:marRight w:val="0"/>
      <w:marTop w:val="0"/>
      <w:marBottom w:val="0"/>
      <w:divBdr>
        <w:top w:val="none" w:sz="0" w:space="0" w:color="auto"/>
        <w:left w:val="none" w:sz="0" w:space="0" w:color="auto"/>
        <w:bottom w:val="none" w:sz="0" w:space="0" w:color="auto"/>
        <w:right w:val="none" w:sz="0" w:space="0" w:color="auto"/>
      </w:divBdr>
    </w:div>
    <w:div w:id="458572103">
      <w:bodyDiv w:val="1"/>
      <w:marLeft w:val="0"/>
      <w:marRight w:val="0"/>
      <w:marTop w:val="0"/>
      <w:marBottom w:val="0"/>
      <w:divBdr>
        <w:top w:val="none" w:sz="0" w:space="0" w:color="auto"/>
        <w:left w:val="none" w:sz="0" w:space="0" w:color="auto"/>
        <w:bottom w:val="none" w:sz="0" w:space="0" w:color="auto"/>
        <w:right w:val="none" w:sz="0" w:space="0" w:color="auto"/>
      </w:divBdr>
      <w:divsChild>
        <w:div w:id="52967642">
          <w:marLeft w:val="0"/>
          <w:marRight w:val="0"/>
          <w:marTop w:val="0"/>
          <w:marBottom w:val="0"/>
          <w:divBdr>
            <w:top w:val="none" w:sz="0" w:space="0" w:color="auto"/>
            <w:left w:val="none" w:sz="0" w:space="0" w:color="auto"/>
            <w:bottom w:val="none" w:sz="0" w:space="0" w:color="auto"/>
            <w:right w:val="none" w:sz="0" w:space="0" w:color="auto"/>
          </w:divBdr>
          <w:divsChild>
            <w:div w:id="2103837609">
              <w:marLeft w:val="412"/>
              <w:marRight w:val="0"/>
              <w:marTop w:val="0"/>
              <w:marBottom w:val="0"/>
              <w:divBdr>
                <w:top w:val="none" w:sz="0" w:space="0" w:color="auto"/>
                <w:left w:val="none" w:sz="0" w:space="0" w:color="auto"/>
                <w:bottom w:val="none" w:sz="0" w:space="0" w:color="auto"/>
                <w:right w:val="none" w:sz="0" w:space="0" w:color="auto"/>
              </w:divBdr>
            </w:div>
          </w:divsChild>
        </w:div>
        <w:div w:id="2093579252">
          <w:marLeft w:val="0"/>
          <w:marRight w:val="0"/>
          <w:marTop w:val="0"/>
          <w:marBottom w:val="0"/>
          <w:divBdr>
            <w:top w:val="none" w:sz="0" w:space="0" w:color="auto"/>
            <w:left w:val="none" w:sz="0" w:space="0" w:color="auto"/>
            <w:bottom w:val="none" w:sz="0" w:space="0" w:color="auto"/>
            <w:right w:val="none" w:sz="0" w:space="0" w:color="auto"/>
          </w:divBdr>
          <w:divsChild>
            <w:div w:id="1171066534">
              <w:marLeft w:val="0"/>
              <w:marRight w:val="0"/>
              <w:marTop w:val="0"/>
              <w:marBottom w:val="0"/>
              <w:divBdr>
                <w:top w:val="none" w:sz="0" w:space="0" w:color="auto"/>
                <w:left w:val="none" w:sz="0" w:space="0" w:color="auto"/>
                <w:bottom w:val="none" w:sz="0" w:space="0" w:color="auto"/>
                <w:right w:val="none" w:sz="0" w:space="0" w:color="auto"/>
              </w:divBdr>
              <w:divsChild>
                <w:div w:id="19822235">
                  <w:marLeft w:val="41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64097">
      <w:bodyDiv w:val="1"/>
      <w:marLeft w:val="0"/>
      <w:marRight w:val="0"/>
      <w:marTop w:val="0"/>
      <w:marBottom w:val="0"/>
      <w:divBdr>
        <w:top w:val="none" w:sz="0" w:space="0" w:color="auto"/>
        <w:left w:val="none" w:sz="0" w:space="0" w:color="auto"/>
        <w:bottom w:val="none" w:sz="0" w:space="0" w:color="auto"/>
        <w:right w:val="none" w:sz="0" w:space="0" w:color="auto"/>
      </w:divBdr>
    </w:div>
    <w:div w:id="479344950">
      <w:bodyDiv w:val="1"/>
      <w:marLeft w:val="0"/>
      <w:marRight w:val="0"/>
      <w:marTop w:val="0"/>
      <w:marBottom w:val="0"/>
      <w:divBdr>
        <w:top w:val="none" w:sz="0" w:space="0" w:color="auto"/>
        <w:left w:val="none" w:sz="0" w:space="0" w:color="auto"/>
        <w:bottom w:val="none" w:sz="0" w:space="0" w:color="auto"/>
        <w:right w:val="none" w:sz="0" w:space="0" w:color="auto"/>
      </w:divBdr>
    </w:div>
    <w:div w:id="483357165">
      <w:bodyDiv w:val="1"/>
      <w:marLeft w:val="0"/>
      <w:marRight w:val="0"/>
      <w:marTop w:val="0"/>
      <w:marBottom w:val="0"/>
      <w:divBdr>
        <w:top w:val="none" w:sz="0" w:space="0" w:color="auto"/>
        <w:left w:val="none" w:sz="0" w:space="0" w:color="auto"/>
        <w:bottom w:val="none" w:sz="0" w:space="0" w:color="auto"/>
        <w:right w:val="none" w:sz="0" w:space="0" w:color="auto"/>
      </w:divBdr>
      <w:divsChild>
        <w:div w:id="259332938">
          <w:marLeft w:val="0"/>
          <w:marRight w:val="0"/>
          <w:marTop w:val="0"/>
          <w:marBottom w:val="0"/>
          <w:divBdr>
            <w:top w:val="none" w:sz="0" w:space="0" w:color="auto"/>
            <w:left w:val="none" w:sz="0" w:space="0" w:color="auto"/>
            <w:bottom w:val="none" w:sz="0" w:space="0" w:color="auto"/>
            <w:right w:val="none" w:sz="0" w:space="0" w:color="auto"/>
          </w:divBdr>
          <w:divsChild>
            <w:div w:id="569847114">
              <w:marLeft w:val="0"/>
              <w:marRight w:val="0"/>
              <w:marTop w:val="0"/>
              <w:marBottom w:val="0"/>
              <w:divBdr>
                <w:top w:val="none" w:sz="0" w:space="0" w:color="auto"/>
                <w:left w:val="none" w:sz="0" w:space="0" w:color="auto"/>
                <w:bottom w:val="none" w:sz="0" w:space="0" w:color="auto"/>
                <w:right w:val="none" w:sz="0" w:space="0" w:color="auto"/>
              </w:divBdr>
              <w:divsChild>
                <w:div w:id="1265454913">
                  <w:marLeft w:val="253"/>
                  <w:marRight w:val="0"/>
                  <w:marTop w:val="0"/>
                  <w:marBottom w:val="0"/>
                  <w:divBdr>
                    <w:top w:val="none" w:sz="0" w:space="0" w:color="auto"/>
                    <w:left w:val="none" w:sz="0" w:space="0" w:color="auto"/>
                    <w:bottom w:val="none" w:sz="0" w:space="0" w:color="auto"/>
                    <w:right w:val="none" w:sz="0" w:space="0" w:color="auto"/>
                  </w:divBdr>
                </w:div>
              </w:divsChild>
            </w:div>
          </w:divsChild>
        </w:div>
        <w:div w:id="1082677749">
          <w:marLeft w:val="0"/>
          <w:marRight w:val="0"/>
          <w:marTop w:val="0"/>
          <w:marBottom w:val="0"/>
          <w:divBdr>
            <w:top w:val="none" w:sz="0" w:space="0" w:color="auto"/>
            <w:left w:val="none" w:sz="0" w:space="0" w:color="auto"/>
            <w:bottom w:val="none" w:sz="0" w:space="0" w:color="auto"/>
            <w:right w:val="none" w:sz="0" w:space="0" w:color="auto"/>
          </w:divBdr>
          <w:divsChild>
            <w:div w:id="1807427508">
              <w:marLeft w:val="253"/>
              <w:marRight w:val="0"/>
              <w:marTop w:val="0"/>
              <w:marBottom w:val="0"/>
              <w:divBdr>
                <w:top w:val="none" w:sz="0" w:space="0" w:color="auto"/>
                <w:left w:val="none" w:sz="0" w:space="0" w:color="auto"/>
                <w:bottom w:val="none" w:sz="0" w:space="0" w:color="auto"/>
                <w:right w:val="none" w:sz="0" w:space="0" w:color="auto"/>
              </w:divBdr>
            </w:div>
          </w:divsChild>
        </w:div>
      </w:divsChild>
    </w:div>
    <w:div w:id="492724140">
      <w:bodyDiv w:val="1"/>
      <w:marLeft w:val="0"/>
      <w:marRight w:val="0"/>
      <w:marTop w:val="0"/>
      <w:marBottom w:val="0"/>
      <w:divBdr>
        <w:top w:val="none" w:sz="0" w:space="0" w:color="auto"/>
        <w:left w:val="none" w:sz="0" w:space="0" w:color="auto"/>
        <w:bottom w:val="none" w:sz="0" w:space="0" w:color="auto"/>
        <w:right w:val="none" w:sz="0" w:space="0" w:color="auto"/>
      </w:divBdr>
      <w:divsChild>
        <w:div w:id="107550182">
          <w:marLeft w:val="0"/>
          <w:marRight w:val="0"/>
          <w:marTop w:val="0"/>
          <w:marBottom w:val="0"/>
          <w:divBdr>
            <w:top w:val="none" w:sz="0" w:space="0" w:color="auto"/>
            <w:left w:val="none" w:sz="0" w:space="0" w:color="auto"/>
            <w:bottom w:val="none" w:sz="0" w:space="0" w:color="auto"/>
            <w:right w:val="none" w:sz="0" w:space="0" w:color="auto"/>
          </w:divBdr>
          <w:divsChild>
            <w:div w:id="1540774628">
              <w:marLeft w:val="0"/>
              <w:marRight w:val="0"/>
              <w:marTop w:val="0"/>
              <w:marBottom w:val="0"/>
              <w:divBdr>
                <w:top w:val="none" w:sz="0" w:space="0" w:color="auto"/>
                <w:left w:val="none" w:sz="0" w:space="0" w:color="auto"/>
                <w:bottom w:val="none" w:sz="0" w:space="0" w:color="auto"/>
                <w:right w:val="none" w:sz="0" w:space="0" w:color="auto"/>
              </w:divBdr>
              <w:divsChild>
                <w:div w:id="822433487">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585697048">
          <w:marLeft w:val="0"/>
          <w:marRight w:val="0"/>
          <w:marTop w:val="0"/>
          <w:marBottom w:val="0"/>
          <w:divBdr>
            <w:top w:val="none" w:sz="0" w:space="0" w:color="auto"/>
            <w:left w:val="none" w:sz="0" w:space="0" w:color="auto"/>
            <w:bottom w:val="none" w:sz="0" w:space="0" w:color="auto"/>
            <w:right w:val="none" w:sz="0" w:space="0" w:color="auto"/>
          </w:divBdr>
          <w:divsChild>
            <w:div w:id="48532463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494801823">
      <w:bodyDiv w:val="1"/>
      <w:marLeft w:val="0"/>
      <w:marRight w:val="0"/>
      <w:marTop w:val="0"/>
      <w:marBottom w:val="0"/>
      <w:divBdr>
        <w:top w:val="none" w:sz="0" w:space="0" w:color="auto"/>
        <w:left w:val="none" w:sz="0" w:space="0" w:color="auto"/>
        <w:bottom w:val="none" w:sz="0" w:space="0" w:color="auto"/>
        <w:right w:val="none" w:sz="0" w:space="0" w:color="auto"/>
      </w:divBdr>
      <w:divsChild>
        <w:div w:id="594363848">
          <w:marLeft w:val="0"/>
          <w:marRight w:val="0"/>
          <w:marTop w:val="0"/>
          <w:marBottom w:val="0"/>
          <w:divBdr>
            <w:top w:val="none" w:sz="0" w:space="0" w:color="auto"/>
            <w:left w:val="none" w:sz="0" w:space="0" w:color="auto"/>
            <w:bottom w:val="none" w:sz="0" w:space="0" w:color="auto"/>
            <w:right w:val="none" w:sz="0" w:space="0" w:color="auto"/>
          </w:divBdr>
          <w:divsChild>
            <w:div w:id="204831610">
              <w:marLeft w:val="252"/>
              <w:marRight w:val="0"/>
              <w:marTop w:val="0"/>
              <w:marBottom w:val="0"/>
              <w:divBdr>
                <w:top w:val="none" w:sz="0" w:space="0" w:color="auto"/>
                <w:left w:val="none" w:sz="0" w:space="0" w:color="auto"/>
                <w:bottom w:val="none" w:sz="0" w:space="0" w:color="auto"/>
                <w:right w:val="none" w:sz="0" w:space="0" w:color="auto"/>
              </w:divBdr>
            </w:div>
          </w:divsChild>
        </w:div>
        <w:div w:id="1824002867">
          <w:marLeft w:val="0"/>
          <w:marRight w:val="0"/>
          <w:marTop w:val="0"/>
          <w:marBottom w:val="0"/>
          <w:divBdr>
            <w:top w:val="none" w:sz="0" w:space="0" w:color="auto"/>
            <w:left w:val="none" w:sz="0" w:space="0" w:color="auto"/>
            <w:bottom w:val="none" w:sz="0" w:space="0" w:color="auto"/>
            <w:right w:val="none" w:sz="0" w:space="0" w:color="auto"/>
          </w:divBdr>
          <w:divsChild>
            <w:div w:id="1058357872">
              <w:marLeft w:val="0"/>
              <w:marRight w:val="0"/>
              <w:marTop w:val="0"/>
              <w:marBottom w:val="0"/>
              <w:divBdr>
                <w:top w:val="none" w:sz="0" w:space="0" w:color="auto"/>
                <w:left w:val="none" w:sz="0" w:space="0" w:color="auto"/>
                <w:bottom w:val="none" w:sz="0" w:space="0" w:color="auto"/>
                <w:right w:val="none" w:sz="0" w:space="0" w:color="auto"/>
              </w:divBdr>
              <w:divsChild>
                <w:div w:id="1441342822">
                  <w:marLeft w:val="2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3250">
      <w:bodyDiv w:val="1"/>
      <w:marLeft w:val="0"/>
      <w:marRight w:val="0"/>
      <w:marTop w:val="0"/>
      <w:marBottom w:val="0"/>
      <w:divBdr>
        <w:top w:val="none" w:sz="0" w:space="0" w:color="auto"/>
        <w:left w:val="none" w:sz="0" w:space="0" w:color="auto"/>
        <w:bottom w:val="none" w:sz="0" w:space="0" w:color="auto"/>
        <w:right w:val="none" w:sz="0" w:space="0" w:color="auto"/>
      </w:divBdr>
    </w:div>
    <w:div w:id="509757425">
      <w:bodyDiv w:val="1"/>
      <w:marLeft w:val="0"/>
      <w:marRight w:val="0"/>
      <w:marTop w:val="0"/>
      <w:marBottom w:val="0"/>
      <w:divBdr>
        <w:top w:val="none" w:sz="0" w:space="0" w:color="auto"/>
        <w:left w:val="none" w:sz="0" w:space="0" w:color="auto"/>
        <w:bottom w:val="none" w:sz="0" w:space="0" w:color="auto"/>
        <w:right w:val="none" w:sz="0" w:space="0" w:color="auto"/>
      </w:divBdr>
    </w:div>
    <w:div w:id="509954868">
      <w:bodyDiv w:val="1"/>
      <w:marLeft w:val="0"/>
      <w:marRight w:val="0"/>
      <w:marTop w:val="0"/>
      <w:marBottom w:val="0"/>
      <w:divBdr>
        <w:top w:val="none" w:sz="0" w:space="0" w:color="auto"/>
        <w:left w:val="none" w:sz="0" w:space="0" w:color="auto"/>
        <w:bottom w:val="none" w:sz="0" w:space="0" w:color="auto"/>
        <w:right w:val="none" w:sz="0" w:space="0" w:color="auto"/>
      </w:divBdr>
    </w:div>
    <w:div w:id="520440349">
      <w:bodyDiv w:val="1"/>
      <w:marLeft w:val="0"/>
      <w:marRight w:val="0"/>
      <w:marTop w:val="0"/>
      <w:marBottom w:val="0"/>
      <w:divBdr>
        <w:top w:val="none" w:sz="0" w:space="0" w:color="auto"/>
        <w:left w:val="none" w:sz="0" w:space="0" w:color="auto"/>
        <w:bottom w:val="none" w:sz="0" w:space="0" w:color="auto"/>
        <w:right w:val="none" w:sz="0" w:space="0" w:color="auto"/>
      </w:divBdr>
    </w:div>
    <w:div w:id="537276376">
      <w:bodyDiv w:val="1"/>
      <w:marLeft w:val="0"/>
      <w:marRight w:val="0"/>
      <w:marTop w:val="0"/>
      <w:marBottom w:val="0"/>
      <w:divBdr>
        <w:top w:val="none" w:sz="0" w:space="0" w:color="auto"/>
        <w:left w:val="none" w:sz="0" w:space="0" w:color="auto"/>
        <w:bottom w:val="none" w:sz="0" w:space="0" w:color="auto"/>
        <w:right w:val="none" w:sz="0" w:space="0" w:color="auto"/>
      </w:divBdr>
    </w:div>
    <w:div w:id="541016216">
      <w:bodyDiv w:val="1"/>
      <w:marLeft w:val="0"/>
      <w:marRight w:val="0"/>
      <w:marTop w:val="0"/>
      <w:marBottom w:val="0"/>
      <w:divBdr>
        <w:top w:val="none" w:sz="0" w:space="0" w:color="auto"/>
        <w:left w:val="none" w:sz="0" w:space="0" w:color="auto"/>
        <w:bottom w:val="none" w:sz="0" w:space="0" w:color="auto"/>
        <w:right w:val="none" w:sz="0" w:space="0" w:color="auto"/>
      </w:divBdr>
    </w:div>
    <w:div w:id="546064816">
      <w:bodyDiv w:val="1"/>
      <w:marLeft w:val="0"/>
      <w:marRight w:val="0"/>
      <w:marTop w:val="0"/>
      <w:marBottom w:val="0"/>
      <w:divBdr>
        <w:top w:val="none" w:sz="0" w:space="0" w:color="auto"/>
        <w:left w:val="none" w:sz="0" w:space="0" w:color="auto"/>
        <w:bottom w:val="none" w:sz="0" w:space="0" w:color="auto"/>
        <w:right w:val="none" w:sz="0" w:space="0" w:color="auto"/>
      </w:divBdr>
    </w:div>
    <w:div w:id="548691867">
      <w:bodyDiv w:val="1"/>
      <w:marLeft w:val="0"/>
      <w:marRight w:val="0"/>
      <w:marTop w:val="0"/>
      <w:marBottom w:val="0"/>
      <w:divBdr>
        <w:top w:val="none" w:sz="0" w:space="0" w:color="auto"/>
        <w:left w:val="none" w:sz="0" w:space="0" w:color="auto"/>
        <w:bottom w:val="none" w:sz="0" w:space="0" w:color="auto"/>
        <w:right w:val="none" w:sz="0" w:space="0" w:color="auto"/>
      </w:divBdr>
    </w:div>
    <w:div w:id="558907246">
      <w:bodyDiv w:val="1"/>
      <w:marLeft w:val="0"/>
      <w:marRight w:val="0"/>
      <w:marTop w:val="0"/>
      <w:marBottom w:val="0"/>
      <w:divBdr>
        <w:top w:val="none" w:sz="0" w:space="0" w:color="auto"/>
        <w:left w:val="none" w:sz="0" w:space="0" w:color="auto"/>
        <w:bottom w:val="none" w:sz="0" w:space="0" w:color="auto"/>
        <w:right w:val="none" w:sz="0" w:space="0" w:color="auto"/>
      </w:divBdr>
    </w:div>
    <w:div w:id="563178051">
      <w:bodyDiv w:val="1"/>
      <w:marLeft w:val="0"/>
      <w:marRight w:val="0"/>
      <w:marTop w:val="0"/>
      <w:marBottom w:val="0"/>
      <w:divBdr>
        <w:top w:val="none" w:sz="0" w:space="0" w:color="auto"/>
        <w:left w:val="none" w:sz="0" w:space="0" w:color="auto"/>
        <w:bottom w:val="none" w:sz="0" w:space="0" w:color="auto"/>
        <w:right w:val="none" w:sz="0" w:space="0" w:color="auto"/>
      </w:divBdr>
    </w:div>
    <w:div w:id="585260796">
      <w:bodyDiv w:val="1"/>
      <w:marLeft w:val="0"/>
      <w:marRight w:val="0"/>
      <w:marTop w:val="0"/>
      <w:marBottom w:val="0"/>
      <w:divBdr>
        <w:top w:val="none" w:sz="0" w:space="0" w:color="auto"/>
        <w:left w:val="none" w:sz="0" w:space="0" w:color="auto"/>
        <w:bottom w:val="none" w:sz="0" w:space="0" w:color="auto"/>
        <w:right w:val="none" w:sz="0" w:space="0" w:color="auto"/>
      </w:divBdr>
    </w:div>
    <w:div w:id="588581745">
      <w:bodyDiv w:val="1"/>
      <w:marLeft w:val="0"/>
      <w:marRight w:val="0"/>
      <w:marTop w:val="0"/>
      <w:marBottom w:val="0"/>
      <w:divBdr>
        <w:top w:val="none" w:sz="0" w:space="0" w:color="auto"/>
        <w:left w:val="none" w:sz="0" w:space="0" w:color="auto"/>
        <w:bottom w:val="none" w:sz="0" w:space="0" w:color="auto"/>
        <w:right w:val="none" w:sz="0" w:space="0" w:color="auto"/>
      </w:divBdr>
    </w:div>
    <w:div w:id="601959572">
      <w:bodyDiv w:val="1"/>
      <w:marLeft w:val="0"/>
      <w:marRight w:val="0"/>
      <w:marTop w:val="0"/>
      <w:marBottom w:val="0"/>
      <w:divBdr>
        <w:top w:val="none" w:sz="0" w:space="0" w:color="auto"/>
        <w:left w:val="none" w:sz="0" w:space="0" w:color="auto"/>
        <w:bottom w:val="none" w:sz="0" w:space="0" w:color="auto"/>
        <w:right w:val="none" w:sz="0" w:space="0" w:color="auto"/>
      </w:divBdr>
    </w:div>
    <w:div w:id="616643731">
      <w:bodyDiv w:val="1"/>
      <w:marLeft w:val="0"/>
      <w:marRight w:val="0"/>
      <w:marTop w:val="0"/>
      <w:marBottom w:val="0"/>
      <w:divBdr>
        <w:top w:val="none" w:sz="0" w:space="0" w:color="auto"/>
        <w:left w:val="none" w:sz="0" w:space="0" w:color="auto"/>
        <w:bottom w:val="none" w:sz="0" w:space="0" w:color="auto"/>
        <w:right w:val="none" w:sz="0" w:space="0" w:color="auto"/>
      </w:divBdr>
    </w:div>
    <w:div w:id="633560514">
      <w:bodyDiv w:val="1"/>
      <w:marLeft w:val="0"/>
      <w:marRight w:val="0"/>
      <w:marTop w:val="0"/>
      <w:marBottom w:val="0"/>
      <w:divBdr>
        <w:top w:val="none" w:sz="0" w:space="0" w:color="auto"/>
        <w:left w:val="none" w:sz="0" w:space="0" w:color="auto"/>
        <w:bottom w:val="none" w:sz="0" w:space="0" w:color="auto"/>
        <w:right w:val="none" w:sz="0" w:space="0" w:color="auto"/>
      </w:divBdr>
    </w:div>
    <w:div w:id="633759189">
      <w:bodyDiv w:val="1"/>
      <w:marLeft w:val="0"/>
      <w:marRight w:val="0"/>
      <w:marTop w:val="0"/>
      <w:marBottom w:val="0"/>
      <w:divBdr>
        <w:top w:val="none" w:sz="0" w:space="0" w:color="auto"/>
        <w:left w:val="none" w:sz="0" w:space="0" w:color="auto"/>
        <w:bottom w:val="none" w:sz="0" w:space="0" w:color="auto"/>
        <w:right w:val="none" w:sz="0" w:space="0" w:color="auto"/>
      </w:divBdr>
    </w:div>
    <w:div w:id="635794698">
      <w:bodyDiv w:val="1"/>
      <w:marLeft w:val="0"/>
      <w:marRight w:val="0"/>
      <w:marTop w:val="0"/>
      <w:marBottom w:val="0"/>
      <w:divBdr>
        <w:top w:val="none" w:sz="0" w:space="0" w:color="auto"/>
        <w:left w:val="none" w:sz="0" w:space="0" w:color="auto"/>
        <w:bottom w:val="none" w:sz="0" w:space="0" w:color="auto"/>
        <w:right w:val="none" w:sz="0" w:space="0" w:color="auto"/>
      </w:divBdr>
      <w:divsChild>
        <w:div w:id="309796147">
          <w:marLeft w:val="0"/>
          <w:marRight w:val="0"/>
          <w:marTop w:val="0"/>
          <w:marBottom w:val="0"/>
          <w:divBdr>
            <w:top w:val="none" w:sz="0" w:space="0" w:color="auto"/>
            <w:left w:val="none" w:sz="0" w:space="0" w:color="auto"/>
            <w:bottom w:val="none" w:sz="0" w:space="0" w:color="auto"/>
            <w:right w:val="none" w:sz="0" w:space="0" w:color="auto"/>
          </w:divBdr>
          <w:divsChild>
            <w:div w:id="1786580843">
              <w:marLeft w:val="0"/>
              <w:marRight w:val="0"/>
              <w:marTop w:val="0"/>
              <w:marBottom w:val="0"/>
              <w:divBdr>
                <w:top w:val="none" w:sz="0" w:space="0" w:color="auto"/>
                <w:left w:val="none" w:sz="0" w:space="0" w:color="auto"/>
                <w:bottom w:val="none" w:sz="0" w:space="0" w:color="auto"/>
                <w:right w:val="none" w:sz="0" w:space="0" w:color="auto"/>
              </w:divBdr>
              <w:divsChild>
                <w:div w:id="1956792024">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1703550298">
          <w:marLeft w:val="0"/>
          <w:marRight w:val="0"/>
          <w:marTop w:val="0"/>
          <w:marBottom w:val="0"/>
          <w:divBdr>
            <w:top w:val="none" w:sz="0" w:space="0" w:color="auto"/>
            <w:left w:val="none" w:sz="0" w:space="0" w:color="auto"/>
            <w:bottom w:val="none" w:sz="0" w:space="0" w:color="auto"/>
            <w:right w:val="none" w:sz="0" w:space="0" w:color="auto"/>
          </w:divBdr>
          <w:divsChild>
            <w:div w:id="993997116">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641467757">
      <w:bodyDiv w:val="1"/>
      <w:marLeft w:val="0"/>
      <w:marRight w:val="0"/>
      <w:marTop w:val="0"/>
      <w:marBottom w:val="0"/>
      <w:divBdr>
        <w:top w:val="none" w:sz="0" w:space="0" w:color="auto"/>
        <w:left w:val="none" w:sz="0" w:space="0" w:color="auto"/>
        <w:bottom w:val="none" w:sz="0" w:space="0" w:color="auto"/>
        <w:right w:val="none" w:sz="0" w:space="0" w:color="auto"/>
      </w:divBdr>
      <w:divsChild>
        <w:div w:id="105127192">
          <w:marLeft w:val="0"/>
          <w:marRight w:val="0"/>
          <w:marTop w:val="0"/>
          <w:marBottom w:val="0"/>
          <w:divBdr>
            <w:top w:val="none" w:sz="0" w:space="0" w:color="auto"/>
            <w:left w:val="none" w:sz="0" w:space="0" w:color="auto"/>
            <w:bottom w:val="none" w:sz="0" w:space="0" w:color="auto"/>
            <w:right w:val="none" w:sz="0" w:space="0" w:color="auto"/>
          </w:divBdr>
          <w:divsChild>
            <w:div w:id="136150575">
              <w:marLeft w:val="274"/>
              <w:marRight w:val="0"/>
              <w:marTop w:val="0"/>
              <w:marBottom w:val="0"/>
              <w:divBdr>
                <w:top w:val="none" w:sz="0" w:space="0" w:color="auto"/>
                <w:left w:val="none" w:sz="0" w:space="0" w:color="auto"/>
                <w:bottom w:val="none" w:sz="0" w:space="0" w:color="auto"/>
                <w:right w:val="none" w:sz="0" w:space="0" w:color="auto"/>
              </w:divBdr>
            </w:div>
          </w:divsChild>
        </w:div>
        <w:div w:id="1083914151">
          <w:marLeft w:val="0"/>
          <w:marRight w:val="0"/>
          <w:marTop w:val="0"/>
          <w:marBottom w:val="0"/>
          <w:divBdr>
            <w:top w:val="none" w:sz="0" w:space="0" w:color="auto"/>
            <w:left w:val="none" w:sz="0" w:space="0" w:color="auto"/>
            <w:bottom w:val="none" w:sz="0" w:space="0" w:color="auto"/>
            <w:right w:val="none" w:sz="0" w:space="0" w:color="auto"/>
          </w:divBdr>
          <w:divsChild>
            <w:div w:id="1198084513">
              <w:marLeft w:val="0"/>
              <w:marRight w:val="0"/>
              <w:marTop w:val="0"/>
              <w:marBottom w:val="0"/>
              <w:divBdr>
                <w:top w:val="none" w:sz="0" w:space="0" w:color="auto"/>
                <w:left w:val="none" w:sz="0" w:space="0" w:color="auto"/>
                <w:bottom w:val="none" w:sz="0" w:space="0" w:color="auto"/>
                <w:right w:val="none" w:sz="0" w:space="0" w:color="auto"/>
              </w:divBdr>
              <w:divsChild>
                <w:div w:id="1627085148">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25621">
      <w:bodyDiv w:val="1"/>
      <w:marLeft w:val="0"/>
      <w:marRight w:val="0"/>
      <w:marTop w:val="0"/>
      <w:marBottom w:val="0"/>
      <w:divBdr>
        <w:top w:val="none" w:sz="0" w:space="0" w:color="auto"/>
        <w:left w:val="none" w:sz="0" w:space="0" w:color="auto"/>
        <w:bottom w:val="none" w:sz="0" w:space="0" w:color="auto"/>
        <w:right w:val="none" w:sz="0" w:space="0" w:color="auto"/>
      </w:divBdr>
    </w:div>
    <w:div w:id="650714616">
      <w:bodyDiv w:val="1"/>
      <w:marLeft w:val="0"/>
      <w:marRight w:val="0"/>
      <w:marTop w:val="0"/>
      <w:marBottom w:val="0"/>
      <w:divBdr>
        <w:top w:val="none" w:sz="0" w:space="0" w:color="auto"/>
        <w:left w:val="none" w:sz="0" w:space="0" w:color="auto"/>
        <w:bottom w:val="none" w:sz="0" w:space="0" w:color="auto"/>
        <w:right w:val="none" w:sz="0" w:space="0" w:color="auto"/>
      </w:divBdr>
    </w:div>
    <w:div w:id="651057565">
      <w:bodyDiv w:val="1"/>
      <w:marLeft w:val="0"/>
      <w:marRight w:val="0"/>
      <w:marTop w:val="0"/>
      <w:marBottom w:val="0"/>
      <w:divBdr>
        <w:top w:val="none" w:sz="0" w:space="0" w:color="auto"/>
        <w:left w:val="none" w:sz="0" w:space="0" w:color="auto"/>
        <w:bottom w:val="none" w:sz="0" w:space="0" w:color="auto"/>
        <w:right w:val="none" w:sz="0" w:space="0" w:color="auto"/>
      </w:divBdr>
    </w:div>
    <w:div w:id="669261918">
      <w:bodyDiv w:val="1"/>
      <w:marLeft w:val="0"/>
      <w:marRight w:val="0"/>
      <w:marTop w:val="0"/>
      <w:marBottom w:val="0"/>
      <w:divBdr>
        <w:top w:val="none" w:sz="0" w:space="0" w:color="auto"/>
        <w:left w:val="none" w:sz="0" w:space="0" w:color="auto"/>
        <w:bottom w:val="none" w:sz="0" w:space="0" w:color="auto"/>
        <w:right w:val="none" w:sz="0" w:space="0" w:color="auto"/>
      </w:divBdr>
      <w:divsChild>
        <w:div w:id="45757808">
          <w:marLeft w:val="0"/>
          <w:marRight w:val="0"/>
          <w:marTop w:val="0"/>
          <w:marBottom w:val="0"/>
          <w:divBdr>
            <w:top w:val="none" w:sz="0" w:space="0" w:color="auto"/>
            <w:left w:val="none" w:sz="0" w:space="0" w:color="auto"/>
            <w:bottom w:val="none" w:sz="0" w:space="0" w:color="auto"/>
            <w:right w:val="none" w:sz="0" w:space="0" w:color="auto"/>
          </w:divBdr>
          <w:divsChild>
            <w:div w:id="485245419">
              <w:marLeft w:val="253"/>
              <w:marRight w:val="0"/>
              <w:marTop w:val="0"/>
              <w:marBottom w:val="0"/>
              <w:divBdr>
                <w:top w:val="none" w:sz="0" w:space="0" w:color="auto"/>
                <w:left w:val="none" w:sz="0" w:space="0" w:color="auto"/>
                <w:bottom w:val="none" w:sz="0" w:space="0" w:color="auto"/>
                <w:right w:val="none" w:sz="0" w:space="0" w:color="auto"/>
              </w:divBdr>
            </w:div>
          </w:divsChild>
        </w:div>
        <w:div w:id="413281017">
          <w:marLeft w:val="0"/>
          <w:marRight w:val="0"/>
          <w:marTop w:val="0"/>
          <w:marBottom w:val="0"/>
          <w:divBdr>
            <w:top w:val="none" w:sz="0" w:space="0" w:color="auto"/>
            <w:left w:val="none" w:sz="0" w:space="0" w:color="auto"/>
            <w:bottom w:val="none" w:sz="0" w:space="0" w:color="auto"/>
            <w:right w:val="none" w:sz="0" w:space="0" w:color="auto"/>
          </w:divBdr>
          <w:divsChild>
            <w:div w:id="721252494">
              <w:marLeft w:val="0"/>
              <w:marRight w:val="0"/>
              <w:marTop w:val="0"/>
              <w:marBottom w:val="0"/>
              <w:divBdr>
                <w:top w:val="none" w:sz="0" w:space="0" w:color="auto"/>
                <w:left w:val="none" w:sz="0" w:space="0" w:color="auto"/>
                <w:bottom w:val="none" w:sz="0" w:space="0" w:color="auto"/>
                <w:right w:val="none" w:sz="0" w:space="0" w:color="auto"/>
              </w:divBdr>
              <w:divsChild>
                <w:div w:id="159542044">
                  <w:marLeft w:val="2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49653">
      <w:bodyDiv w:val="1"/>
      <w:marLeft w:val="0"/>
      <w:marRight w:val="0"/>
      <w:marTop w:val="0"/>
      <w:marBottom w:val="0"/>
      <w:divBdr>
        <w:top w:val="none" w:sz="0" w:space="0" w:color="auto"/>
        <w:left w:val="none" w:sz="0" w:space="0" w:color="auto"/>
        <w:bottom w:val="none" w:sz="0" w:space="0" w:color="auto"/>
        <w:right w:val="none" w:sz="0" w:space="0" w:color="auto"/>
      </w:divBdr>
    </w:div>
    <w:div w:id="686367092">
      <w:bodyDiv w:val="1"/>
      <w:marLeft w:val="0"/>
      <w:marRight w:val="0"/>
      <w:marTop w:val="0"/>
      <w:marBottom w:val="0"/>
      <w:divBdr>
        <w:top w:val="none" w:sz="0" w:space="0" w:color="auto"/>
        <w:left w:val="none" w:sz="0" w:space="0" w:color="auto"/>
        <w:bottom w:val="none" w:sz="0" w:space="0" w:color="auto"/>
        <w:right w:val="none" w:sz="0" w:space="0" w:color="auto"/>
      </w:divBdr>
    </w:div>
    <w:div w:id="687562913">
      <w:bodyDiv w:val="1"/>
      <w:marLeft w:val="0"/>
      <w:marRight w:val="0"/>
      <w:marTop w:val="0"/>
      <w:marBottom w:val="0"/>
      <w:divBdr>
        <w:top w:val="none" w:sz="0" w:space="0" w:color="auto"/>
        <w:left w:val="none" w:sz="0" w:space="0" w:color="auto"/>
        <w:bottom w:val="none" w:sz="0" w:space="0" w:color="auto"/>
        <w:right w:val="none" w:sz="0" w:space="0" w:color="auto"/>
      </w:divBdr>
    </w:div>
    <w:div w:id="688525404">
      <w:bodyDiv w:val="1"/>
      <w:marLeft w:val="0"/>
      <w:marRight w:val="0"/>
      <w:marTop w:val="0"/>
      <w:marBottom w:val="0"/>
      <w:divBdr>
        <w:top w:val="none" w:sz="0" w:space="0" w:color="auto"/>
        <w:left w:val="none" w:sz="0" w:space="0" w:color="auto"/>
        <w:bottom w:val="none" w:sz="0" w:space="0" w:color="auto"/>
        <w:right w:val="none" w:sz="0" w:space="0" w:color="auto"/>
      </w:divBdr>
    </w:div>
    <w:div w:id="698242669">
      <w:bodyDiv w:val="1"/>
      <w:marLeft w:val="0"/>
      <w:marRight w:val="0"/>
      <w:marTop w:val="0"/>
      <w:marBottom w:val="0"/>
      <w:divBdr>
        <w:top w:val="none" w:sz="0" w:space="0" w:color="auto"/>
        <w:left w:val="none" w:sz="0" w:space="0" w:color="auto"/>
        <w:bottom w:val="none" w:sz="0" w:space="0" w:color="auto"/>
        <w:right w:val="none" w:sz="0" w:space="0" w:color="auto"/>
      </w:divBdr>
    </w:div>
    <w:div w:id="704402972">
      <w:bodyDiv w:val="1"/>
      <w:marLeft w:val="0"/>
      <w:marRight w:val="0"/>
      <w:marTop w:val="0"/>
      <w:marBottom w:val="0"/>
      <w:divBdr>
        <w:top w:val="none" w:sz="0" w:space="0" w:color="auto"/>
        <w:left w:val="none" w:sz="0" w:space="0" w:color="auto"/>
        <w:bottom w:val="none" w:sz="0" w:space="0" w:color="auto"/>
        <w:right w:val="none" w:sz="0" w:space="0" w:color="auto"/>
      </w:divBdr>
    </w:div>
    <w:div w:id="712995666">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21514783">
      <w:bodyDiv w:val="1"/>
      <w:marLeft w:val="0"/>
      <w:marRight w:val="0"/>
      <w:marTop w:val="0"/>
      <w:marBottom w:val="0"/>
      <w:divBdr>
        <w:top w:val="none" w:sz="0" w:space="0" w:color="auto"/>
        <w:left w:val="none" w:sz="0" w:space="0" w:color="auto"/>
        <w:bottom w:val="none" w:sz="0" w:space="0" w:color="auto"/>
        <w:right w:val="none" w:sz="0" w:space="0" w:color="auto"/>
      </w:divBdr>
    </w:div>
    <w:div w:id="725030141">
      <w:bodyDiv w:val="1"/>
      <w:marLeft w:val="0"/>
      <w:marRight w:val="0"/>
      <w:marTop w:val="0"/>
      <w:marBottom w:val="0"/>
      <w:divBdr>
        <w:top w:val="none" w:sz="0" w:space="0" w:color="auto"/>
        <w:left w:val="none" w:sz="0" w:space="0" w:color="auto"/>
        <w:bottom w:val="none" w:sz="0" w:space="0" w:color="auto"/>
        <w:right w:val="none" w:sz="0" w:space="0" w:color="auto"/>
      </w:divBdr>
    </w:div>
    <w:div w:id="727385692">
      <w:bodyDiv w:val="1"/>
      <w:marLeft w:val="0"/>
      <w:marRight w:val="0"/>
      <w:marTop w:val="0"/>
      <w:marBottom w:val="0"/>
      <w:divBdr>
        <w:top w:val="none" w:sz="0" w:space="0" w:color="auto"/>
        <w:left w:val="none" w:sz="0" w:space="0" w:color="auto"/>
        <w:bottom w:val="none" w:sz="0" w:space="0" w:color="auto"/>
        <w:right w:val="none" w:sz="0" w:space="0" w:color="auto"/>
      </w:divBdr>
    </w:div>
    <w:div w:id="731463160">
      <w:bodyDiv w:val="1"/>
      <w:marLeft w:val="0"/>
      <w:marRight w:val="0"/>
      <w:marTop w:val="0"/>
      <w:marBottom w:val="0"/>
      <w:divBdr>
        <w:top w:val="none" w:sz="0" w:space="0" w:color="auto"/>
        <w:left w:val="none" w:sz="0" w:space="0" w:color="auto"/>
        <w:bottom w:val="none" w:sz="0" w:space="0" w:color="auto"/>
        <w:right w:val="none" w:sz="0" w:space="0" w:color="auto"/>
      </w:divBdr>
    </w:div>
    <w:div w:id="733508701">
      <w:bodyDiv w:val="1"/>
      <w:marLeft w:val="0"/>
      <w:marRight w:val="0"/>
      <w:marTop w:val="0"/>
      <w:marBottom w:val="0"/>
      <w:divBdr>
        <w:top w:val="none" w:sz="0" w:space="0" w:color="auto"/>
        <w:left w:val="none" w:sz="0" w:space="0" w:color="auto"/>
        <w:bottom w:val="none" w:sz="0" w:space="0" w:color="auto"/>
        <w:right w:val="none" w:sz="0" w:space="0" w:color="auto"/>
      </w:divBdr>
      <w:divsChild>
        <w:div w:id="1142767565">
          <w:marLeft w:val="0"/>
          <w:marRight w:val="0"/>
          <w:marTop w:val="0"/>
          <w:marBottom w:val="0"/>
          <w:divBdr>
            <w:top w:val="none" w:sz="0" w:space="0" w:color="auto"/>
            <w:left w:val="none" w:sz="0" w:space="0" w:color="auto"/>
            <w:bottom w:val="none" w:sz="0" w:space="0" w:color="auto"/>
            <w:right w:val="none" w:sz="0" w:space="0" w:color="auto"/>
          </w:divBdr>
          <w:divsChild>
            <w:div w:id="210775472">
              <w:marLeft w:val="275"/>
              <w:marRight w:val="0"/>
              <w:marTop w:val="0"/>
              <w:marBottom w:val="0"/>
              <w:divBdr>
                <w:top w:val="none" w:sz="0" w:space="0" w:color="auto"/>
                <w:left w:val="none" w:sz="0" w:space="0" w:color="auto"/>
                <w:bottom w:val="none" w:sz="0" w:space="0" w:color="auto"/>
                <w:right w:val="none" w:sz="0" w:space="0" w:color="auto"/>
              </w:divBdr>
            </w:div>
          </w:divsChild>
        </w:div>
        <w:div w:id="2146583837">
          <w:marLeft w:val="0"/>
          <w:marRight w:val="0"/>
          <w:marTop w:val="0"/>
          <w:marBottom w:val="0"/>
          <w:divBdr>
            <w:top w:val="none" w:sz="0" w:space="0" w:color="auto"/>
            <w:left w:val="none" w:sz="0" w:space="0" w:color="auto"/>
            <w:bottom w:val="none" w:sz="0" w:space="0" w:color="auto"/>
            <w:right w:val="none" w:sz="0" w:space="0" w:color="auto"/>
          </w:divBdr>
          <w:divsChild>
            <w:div w:id="434979491">
              <w:marLeft w:val="0"/>
              <w:marRight w:val="0"/>
              <w:marTop w:val="0"/>
              <w:marBottom w:val="0"/>
              <w:divBdr>
                <w:top w:val="none" w:sz="0" w:space="0" w:color="auto"/>
                <w:left w:val="none" w:sz="0" w:space="0" w:color="auto"/>
                <w:bottom w:val="none" w:sz="0" w:space="0" w:color="auto"/>
                <w:right w:val="none" w:sz="0" w:space="0" w:color="auto"/>
              </w:divBdr>
              <w:divsChild>
                <w:div w:id="612634052">
                  <w:marLeft w:val="2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92931">
      <w:bodyDiv w:val="1"/>
      <w:marLeft w:val="0"/>
      <w:marRight w:val="0"/>
      <w:marTop w:val="0"/>
      <w:marBottom w:val="0"/>
      <w:divBdr>
        <w:top w:val="none" w:sz="0" w:space="0" w:color="auto"/>
        <w:left w:val="none" w:sz="0" w:space="0" w:color="auto"/>
        <w:bottom w:val="none" w:sz="0" w:space="0" w:color="auto"/>
        <w:right w:val="none" w:sz="0" w:space="0" w:color="auto"/>
      </w:divBdr>
    </w:div>
    <w:div w:id="753623098">
      <w:bodyDiv w:val="1"/>
      <w:marLeft w:val="0"/>
      <w:marRight w:val="0"/>
      <w:marTop w:val="0"/>
      <w:marBottom w:val="0"/>
      <w:divBdr>
        <w:top w:val="none" w:sz="0" w:space="0" w:color="auto"/>
        <w:left w:val="none" w:sz="0" w:space="0" w:color="auto"/>
        <w:bottom w:val="none" w:sz="0" w:space="0" w:color="auto"/>
        <w:right w:val="none" w:sz="0" w:space="0" w:color="auto"/>
      </w:divBdr>
    </w:div>
    <w:div w:id="773281331">
      <w:bodyDiv w:val="1"/>
      <w:marLeft w:val="0"/>
      <w:marRight w:val="0"/>
      <w:marTop w:val="0"/>
      <w:marBottom w:val="0"/>
      <w:divBdr>
        <w:top w:val="none" w:sz="0" w:space="0" w:color="auto"/>
        <w:left w:val="none" w:sz="0" w:space="0" w:color="auto"/>
        <w:bottom w:val="none" w:sz="0" w:space="0" w:color="auto"/>
        <w:right w:val="none" w:sz="0" w:space="0" w:color="auto"/>
      </w:divBdr>
    </w:div>
    <w:div w:id="780492981">
      <w:bodyDiv w:val="1"/>
      <w:marLeft w:val="0"/>
      <w:marRight w:val="0"/>
      <w:marTop w:val="0"/>
      <w:marBottom w:val="0"/>
      <w:divBdr>
        <w:top w:val="none" w:sz="0" w:space="0" w:color="auto"/>
        <w:left w:val="none" w:sz="0" w:space="0" w:color="auto"/>
        <w:bottom w:val="none" w:sz="0" w:space="0" w:color="auto"/>
        <w:right w:val="none" w:sz="0" w:space="0" w:color="auto"/>
      </w:divBdr>
    </w:div>
    <w:div w:id="784347360">
      <w:bodyDiv w:val="1"/>
      <w:marLeft w:val="0"/>
      <w:marRight w:val="0"/>
      <w:marTop w:val="0"/>
      <w:marBottom w:val="0"/>
      <w:divBdr>
        <w:top w:val="none" w:sz="0" w:space="0" w:color="auto"/>
        <w:left w:val="none" w:sz="0" w:space="0" w:color="auto"/>
        <w:bottom w:val="none" w:sz="0" w:space="0" w:color="auto"/>
        <w:right w:val="none" w:sz="0" w:space="0" w:color="auto"/>
      </w:divBdr>
    </w:div>
    <w:div w:id="786965979">
      <w:bodyDiv w:val="1"/>
      <w:marLeft w:val="0"/>
      <w:marRight w:val="0"/>
      <w:marTop w:val="0"/>
      <w:marBottom w:val="0"/>
      <w:divBdr>
        <w:top w:val="none" w:sz="0" w:space="0" w:color="auto"/>
        <w:left w:val="none" w:sz="0" w:space="0" w:color="auto"/>
        <w:bottom w:val="none" w:sz="0" w:space="0" w:color="auto"/>
        <w:right w:val="none" w:sz="0" w:space="0" w:color="auto"/>
      </w:divBdr>
    </w:div>
    <w:div w:id="805469868">
      <w:bodyDiv w:val="1"/>
      <w:marLeft w:val="0"/>
      <w:marRight w:val="0"/>
      <w:marTop w:val="0"/>
      <w:marBottom w:val="0"/>
      <w:divBdr>
        <w:top w:val="none" w:sz="0" w:space="0" w:color="auto"/>
        <w:left w:val="none" w:sz="0" w:space="0" w:color="auto"/>
        <w:bottom w:val="none" w:sz="0" w:space="0" w:color="auto"/>
        <w:right w:val="none" w:sz="0" w:space="0" w:color="auto"/>
      </w:divBdr>
    </w:div>
    <w:div w:id="810947128">
      <w:bodyDiv w:val="1"/>
      <w:marLeft w:val="0"/>
      <w:marRight w:val="0"/>
      <w:marTop w:val="0"/>
      <w:marBottom w:val="0"/>
      <w:divBdr>
        <w:top w:val="none" w:sz="0" w:space="0" w:color="auto"/>
        <w:left w:val="none" w:sz="0" w:space="0" w:color="auto"/>
        <w:bottom w:val="none" w:sz="0" w:space="0" w:color="auto"/>
        <w:right w:val="none" w:sz="0" w:space="0" w:color="auto"/>
      </w:divBdr>
    </w:div>
    <w:div w:id="817917516">
      <w:bodyDiv w:val="1"/>
      <w:marLeft w:val="0"/>
      <w:marRight w:val="0"/>
      <w:marTop w:val="0"/>
      <w:marBottom w:val="0"/>
      <w:divBdr>
        <w:top w:val="none" w:sz="0" w:space="0" w:color="auto"/>
        <w:left w:val="none" w:sz="0" w:space="0" w:color="auto"/>
        <w:bottom w:val="none" w:sz="0" w:space="0" w:color="auto"/>
        <w:right w:val="none" w:sz="0" w:space="0" w:color="auto"/>
      </w:divBdr>
    </w:div>
    <w:div w:id="819228108">
      <w:bodyDiv w:val="1"/>
      <w:marLeft w:val="0"/>
      <w:marRight w:val="0"/>
      <w:marTop w:val="0"/>
      <w:marBottom w:val="0"/>
      <w:divBdr>
        <w:top w:val="none" w:sz="0" w:space="0" w:color="auto"/>
        <w:left w:val="none" w:sz="0" w:space="0" w:color="auto"/>
        <w:bottom w:val="none" w:sz="0" w:space="0" w:color="auto"/>
        <w:right w:val="none" w:sz="0" w:space="0" w:color="auto"/>
      </w:divBdr>
    </w:div>
    <w:div w:id="820970322">
      <w:bodyDiv w:val="1"/>
      <w:marLeft w:val="0"/>
      <w:marRight w:val="0"/>
      <w:marTop w:val="0"/>
      <w:marBottom w:val="0"/>
      <w:divBdr>
        <w:top w:val="none" w:sz="0" w:space="0" w:color="auto"/>
        <w:left w:val="none" w:sz="0" w:space="0" w:color="auto"/>
        <w:bottom w:val="none" w:sz="0" w:space="0" w:color="auto"/>
        <w:right w:val="none" w:sz="0" w:space="0" w:color="auto"/>
      </w:divBdr>
      <w:divsChild>
        <w:div w:id="651254095">
          <w:marLeft w:val="0"/>
          <w:marRight w:val="0"/>
          <w:marTop w:val="0"/>
          <w:marBottom w:val="0"/>
          <w:divBdr>
            <w:top w:val="none" w:sz="0" w:space="0" w:color="auto"/>
            <w:left w:val="none" w:sz="0" w:space="0" w:color="auto"/>
            <w:bottom w:val="none" w:sz="0" w:space="0" w:color="auto"/>
            <w:right w:val="none" w:sz="0" w:space="0" w:color="auto"/>
          </w:divBdr>
          <w:divsChild>
            <w:div w:id="529149025">
              <w:marLeft w:val="0"/>
              <w:marRight w:val="0"/>
              <w:marTop w:val="0"/>
              <w:marBottom w:val="0"/>
              <w:divBdr>
                <w:top w:val="none" w:sz="0" w:space="0" w:color="auto"/>
                <w:left w:val="none" w:sz="0" w:space="0" w:color="auto"/>
                <w:bottom w:val="none" w:sz="0" w:space="0" w:color="auto"/>
                <w:right w:val="none" w:sz="0" w:space="0" w:color="auto"/>
              </w:divBdr>
              <w:divsChild>
                <w:div w:id="793600821">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884411160">
          <w:marLeft w:val="0"/>
          <w:marRight w:val="0"/>
          <w:marTop w:val="0"/>
          <w:marBottom w:val="0"/>
          <w:divBdr>
            <w:top w:val="none" w:sz="0" w:space="0" w:color="auto"/>
            <w:left w:val="none" w:sz="0" w:space="0" w:color="auto"/>
            <w:bottom w:val="none" w:sz="0" w:space="0" w:color="auto"/>
            <w:right w:val="none" w:sz="0" w:space="0" w:color="auto"/>
          </w:divBdr>
          <w:divsChild>
            <w:div w:id="1418600622">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825782796">
      <w:bodyDiv w:val="1"/>
      <w:marLeft w:val="0"/>
      <w:marRight w:val="0"/>
      <w:marTop w:val="0"/>
      <w:marBottom w:val="0"/>
      <w:divBdr>
        <w:top w:val="none" w:sz="0" w:space="0" w:color="auto"/>
        <w:left w:val="none" w:sz="0" w:space="0" w:color="auto"/>
        <w:bottom w:val="none" w:sz="0" w:space="0" w:color="auto"/>
        <w:right w:val="none" w:sz="0" w:space="0" w:color="auto"/>
      </w:divBdr>
      <w:divsChild>
        <w:div w:id="159581929">
          <w:marLeft w:val="0"/>
          <w:marRight w:val="0"/>
          <w:marTop w:val="0"/>
          <w:marBottom w:val="0"/>
          <w:divBdr>
            <w:top w:val="none" w:sz="0" w:space="0" w:color="auto"/>
            <w:left w:val="none" w:sz="0" w:space="0" w:color="auto"/>
            <w:bottom w:val="none" w:sz="0" w:space="0" w:color="auto"/>
            <w:right w:val="none" w:sz="0" w:space="0" w:color="auto"/>
          </w:divBdr>
          <w:divsChild>
            <w:div w:id="2003385278">
              <w:marLeft w:val="232"/>
              <w:marRight w:val="0"/>
              <w:marTop w:val="0"/>
              <w:marBottom w:val="0"/>
              <w:divBdr>
                <w:top w:val="none" w:sz="0" w:space="0" w:color="auto"/>
                <w:left w:val="none" w:sz="0" w:space="0" w:color="auto"/>
                <w:bottom w:val="none" w:sz="0" w:space="0" w:color="auto"/>
                <w:right w:val="none" w:sz="0" w:space="0" w:color="auto"/>
              </w:divBdr>
            </w:div>
          </w:divsChild>
        </w:div>
        <w:div w:id="1740665016">
          <w:marLeft w:val="0"/>
          <w:marRight w:val="0"/>
          <w:marTop w:val="0"/>
          <w:marBottom w:val="0"/>
          <w:divBdr>
            <w:top w:val="none" w:sz="0" w:space="0" w:color="auto"/>
            <w:left w:val="none" w:sz="0" w:space="0" w:color="auto"/>
            <w:bottom w:val="none" w:sz="0" w:space="0" w:color="auto"/>
            <w:right w:val="none" w:sz="0" w:space="0" w:color="auto"/>
          </w:divBdr>
          <w:divsChild>
            <w:div w:id="908685146">
              <w:marLeft w:val="0"/>
              <w:marRight w:val="0"/>
              <w:marTop w:val="0"/>
              <w:marBottom w:val="0"/>
              <w:divBdr>
                <w:top w:val="none" w:sz="0" w:space="0" w:color="auto"/>
                <w:left w:val="none" w:sz="0" w:space="0" w:color="auto"/>
                <w:bottom w:val="none" w:sz="0" w:space="0" w:color="auto"/>
                <w:right w:val="none" w:sz="0" w:space="0" w:color="auto"/>
              </w:divBdr>
              <w:divsChild>
                <w:div w:id="700672963">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7369">
      <w:bodyDiv w:val="1"/>
      <w:marLeft w:val="0"/>
      <w:marRight w:val="0"/>
      <w:marTop w:val="0"/>
      <w:marBottom w:val="0"/>
      <w:divBdr>
        <w:top w:val="none" w:sz="0" w:space="0" w:color="auto"/>
        <w:left w:val="none" w:sz="0" w:space="0" w:color="auto"/>
        <w:bottom w:val="none" w:sz="0" w:space="0" w:color="auto"/>
        <w:right w:val="none" w:sz="0" w:space="0" w:color="auto"/>
      </w:divBdr>
    </w:div>
    <w:div w:id="856776037">
      <w:bodyDiv w:val="1"/>
      <w:marLeft w:val="0"/>
      <w:marRight w:val="0"/>
      <w:marTop w:val="0"/>
      <w:marBottom w:val="0"/>
      <w:divBdr>
        <w:top w:val="none" w:sz="0" w:space="0" w:color="auto"/>
        <w:left w:val="none" w:sz="0" w:space="0" w:color="auto"/>
        <w:bottom w:val="none" w:sz="0" w:space="0" w:color="auto"/>
        <w:right w:val="none" w:sz="0" w:space="0" w:color="auto"/>
      </w:divBdr>
    </w:div>
    <w:div w:id="868222003">
      <w:bodyDiv w:val="1"/>
      <w:marLeft w:val="0"/>
      <w:marRight w:val="0"/>
      <w:marTop w:val="0"/>
      <w:marBottom w:val="0"/>
      <w:divBdr>
        <w:top w:val="none" w:sz="0" w:space="0" w:color="auto"/>
        <w:left w:val="none" w:sz="0" w:space="0" w:color="auto"/>
        <w:bottom w:val="none" w:sz="0" w:space="0" w:color="auto"/>
        <w:right w:val="none" w:sz="0" w:space="0" w:color="auto"/>
      </w:divBdr>
    </w:div>
    <w:div w:id="874735234">
      <w:bodyDiv w:val="1"/>
      <w:marLeft w:val="0"/>
      <w:marRight w:val="0"/>
      <w:marTop w:val="0"/>
      <w:marBottom w:val="0"/>
      <w:divBdr>
        <w:top w:val="none" w:sz="0" w:space="0" w:color="auto"/>
        <w:left w:val="none" w:sz="0" w:space="0" w:color="auto"/>
        <w:bottom w:val="none" w:sz="0" w:space="0" w:color="auto"/>
        <w:right w:val="none" w:sz="0" w:space="0" w:color="auto"/>
      </w:divBdr>
    </w:div>
    <w:div w:id="880752898">
      <w:bodyDiv w:val="1"/>
      <w:marLeft w:val="0"/>
      <w:marRight w:val="0"/>
      <w:marTop w:val="0"/>
      <w:marBottom w:val="0"/>
      <w:divBdr>
        <w:top w:val="none" w:sz="0" w:space="0" w:color="auto"/>
        <w:left w:val="none" w:sz="0" w:space="0" w:color="auto"/>
        <w:bottom w:val="none" w:sz="0" w:space="0" w:color="auto"/>
        <w:right w:val="none" w:sz="0" w:space="0" w:color="auto"/>
      </w:divBdr>
    </w:div>
    <w:div w:id="893273814">
      <w:bodyDiv w:val="1"/>
      <w:marLeft w:val="0"/>
      <w:marRight w:val="0"/>
      <w:marTop w:val="0"/>
      <w:marBottom w:val="0"/>
      <w:divBdr>
        <w:top w:val="none" w:sz="0" w:space="0" w:color="auto"/>
        <w:left w:val="none" w:sz="0" w:space="0" w:color="auto"/>
        <w:bottom w:val="none" w:sz="0" w:space="0" w:color="auto"/>
        <w:right w:val="none" w:sz="0" w:space="0" w:color="auto"/>
      </w:divBdr>
    </w:div>
    <w:div w:id="906692476">
      <w:bodyDiv w:val="1"/>
      <w:marLeft w:val="0"/>
      <w:marRight w:val="0"/>
      <w:marTop w:val="0"/>
      <w:marBottom w:val="0"/>
      <w:divBdr>
        <w:top w:val="none" w:sz="0" w:space="0" w:color="auto"/>
        <w:left w:val="none" w:sz="0" w:space="0" w:color="auto"/>
        <w:bottom w:val="none" w:sz="0" w:space="0" w:color="auto"/>
        <w:right w:val="none" w:sz="0" w:space="0" w:color="auto"/>
      </w:divBdr>
    </w:div>
    <w:div w:id="911426669">
      <w:bodyDiv w:val="1"/>
      <w:marLeft w:val="0"/>
      <w:marRight w:val="0"/>
      <w:marTop w:val="0"/>
      <w:marBottom w:val="0"/>
      <w:divBdr>
        <w:top w:val="none" w:sz="0" w:space="0" w:color="auto"/>
        <w:left w:val="none" w:sz="0" w:space="0" w:color="auto"/>
        <w:bottom w:val="none" w:sz="0" w:space="0" w:color="auto"/>
        <w:right w:val="none" w:sz="0" w:space="0" w:color="auto"/>
      </w:divBdr>
    </w:div>
    <w:div w:id="918641528">
      <w:bodyDiv w:val="1"/>
      <w:marLeft w:val="0"/>
      <w:marRight w:val="0"/>
      <w:marTop w:val="0"/>
      <w:marBottom w:val="0"/>
      <w:divBdr>
        <w:top w:val="none" w:sz="0" w:space="0" w:color="auto"/>
        <w:left w:val="none" w:sz="0" w:space="0" w:color="auto"/>
        <w:bottom w:val="none" w:sz="0" w:space="0" w:color="auto"/>
        <w:right w:val="none" w:sz="0" w:space="0" w:color="auto"/>
      </w:divBdr>
    </w:div>
    <w:div w:id="919755404">
      <w:bodyDiv w:val="1"/>
      <w:marLeft w:val="0"/>
      <w:marRight w:val="0"/>
      <w:marTop w:val="0"/>
      <w:marBottom w:val="0"/>
      <w:divBdr>
        <w:top w:val="none" w:sz="0" w:space="0" w:color="auto"/>
        <w:left w:val="none" w:sz="0" w:space="0" w:color="auto"/>
        <w:bottom w:val="none" w:sz="0" w:space="0" w:color="auto"/>
        <w:right w:val="none" w:sz="0" w:space="0" w:color="auto"/>
      </w:divBdr>
    </w:div>
    <w:div w:id="931818085">
      <w:bodyDiv w:val="1"/>
      <w:marLeft w:val="0"/>
      <w:marRight w:val="0"/>
      <w:marTop w:val="0"/>
      <w:marBottom w:val="0"/>
      <w:divBdr>
        <w:top w:val="none" w:sz="0" w:space="0" w:color="auto"/>
        <w:left w:val="none" w:sz="0" w:space="0" w:color="auto"/>
        <w:bottom w:val="none" w:sz="0" w:space="0" w:color="auto"/>
        <w:right w:val="none" w:sz="0" w:space="0" w:color="auto"/>
      </w:divBdr>
    </w:div>
    <w:div w:id="952976813">
      <w:bodyDiv w:val="1"/>
      <w:marLeft w:val="0"/>
      <w:marRight w:val="0"/>
      <w:marTop w:val="0"/>
      <w:marBottom w:val="0"/>
      <w:divBdr>
        <w:top w:val="none" w:sz="0" w:space="0" w:color="auto"/>
        <w:left w:val="none" w:sz="0" w:space="0" w:color="auto"/>
        <w:bottom w:val="none" w:sz="0" w:space="0" w:color="auto"/>
        <w:right w:val="none" w:sz="0" w:space="0" w:color="auto"/>
      </w:divBdr>
    </w:div>
    <w:div w:id="953054922">
      <w:bodyDiv w:val="1"/>
      <w:marLeft w:val="0"/>
      <w:marRight w:val="0"/>
      <w:marTop w:val="0"/>
      <w:marBottom w:val="0"/>
      <w:divBdr>
        <w:top w:val="none" w:sz="0" w:space="0" w:color="auto"/>
        <w:left w:val="none" w:sz="0" w:space="0" w:color="auto"/>
        <w:bottom w:val="none" w:sz="0" w:space="0" w:color="auto"/>
        <w:right w:val="none" w:sz="0" w:space="0" w:color="auto"/>
      </w:divBdr>
    </w:div>
    <w:div w:id="967786036">
      <w:bodyDiv w:val="1"/>
      <w:marLeft w:val="0"/>
      <w:marRight w:val="0"/>
      <w:marTop w:val="0"/>
      <w:marBottom w:val="0"/>
      <w:divBdr>
        <w:top w:val="none" w:sz="0" w:space="0" w:color="auto"/>
        <w:left w:val="none" w:sz="0" w:space="0" w:color="auto"/>
        <w:bottom w:val="none" w:sz="0" w:space="0" w:color="auto"/>
        <w:right w:val="none" w:sz="0" w:space="0" w:color="auto"/>
      </w:divBdr>
    </w:div>
    <w:div w:id="979073730">
      <w:bodyDiv w:val="1"/>
      <w:marLeft w:val="0"/>
      <w:marRight w:val="0"/>
      <w:marTop w:val="0"/>
      <w:marBottom w:val="0"/>
      <w:divBdr>
        <w:top w:val="none" w:sz="0" w:space="0" w:color="auto"/>
        <w:left w:val="none" w:sz="0" w:space="0" w:color="auto"/>
        <w:bottom w:val="none" w:sz="0" w:space="0" w:color="auto"/>
        <w:right w:val="none" w:sz="0" w:space="0" w:color="auto"/>
      </w:divBdr>
      <w:divsChild>
        <w:div w:id="304236949">
          <w:marLeft w:val="0"/>
          <w:marRight w:val="0"/>
          <w:marTop w:val="0"/>
          <w:marBottom w:val="0"/>
          <w:divBdr>
            <w:top w:val="none" w:sz="0" w:space="0" w:color="auto"/>
            <w:left w:val="none" w:sz="0" w:space="0" w:color="auto"/>
            <w:bottom w:val="none" w:sz="0" w:space="0" w:color="auto"/>
            <w:right w:val="none" w:sz="0" w:space="0" w:color="auto"/>
          </w:divBdr>
          <w:divsChild>
            <w:div w:id="975376415">
              <w:marLeft w:val="0"/>
              <w:marRight w:val="0"/>
              <w:marTop w:val="0"/>
              <w:marBottom w:val="0"/>
              <w:divBdr>
                <w:top w:val="none" w:sz="0" w:space="0" w:color="auto"/>
                <w:left w:val="none" w:sz="0" w:space="0" w:color="auto"/>
                <w:bottom w:val="none" w:sz="0" w:space="0" w:color="auto"/>
                <w:right w:val="none" w:sz="0" w:space="0" w:color="auto"/>
              </w:divBdr>
              <w:divsChild>
                <w:div w:id="1649093183">
                  <w:marLeft w:val="253"/>
                  <w:marRight w:val="0"/>
                  <w:marTop w:val="0"/>
                  <w:marBottom w:val="0"/>
                  <w:divBdr>
                    <w:top w:val="none" w:sz="0" w:space="0" w:color="auto"/>
                    <w:left w:val="none" w:sz="0" w:space="0" w:color="auto"/>
                    <w:bottom w:val="none" w:sz="0" w:space="0" w:color="auto"/>
                    <w:right w:val="none" w:sz="0" w:space="0" w:color="auto"/>
                  </w:divBdr>
                </w:div>
              </w:divsChild>
            </w:div>
          </w:divsChild>
        </w:div>
        <w:div w:id="1396123455">
          <w:marLeft w:val="0"/>
          <w:marRight w:val="0"/>
          <w:marTop w:val="0"/>
          <w:marBottom w:val="0"/>
          <w:divBdr>
            <w:top w:val="none" w:sz="0" w:space="0" w:color="auto"/>
            <w:left w:val="none" w:sz="0" w:space="0" w:color="auto"/>
            <w:bottom w:val="none" w:sz="0" w:space="0" w:color="auto"/>
            <w:right w:val="none" w:sz="0" w:space="0" w:color="auto"/>
          </w:divBdr>
          <w:divsChild>
            <w:div w:id="124125473">
              <w:marLeft w:val="253"/>
              <w:marRight w:val="0"/>
              <w:marTop w:val="0"/>
              <w:marBottom w:val="0"/>
              <w:divBdr>
                <w:top w:val="none" w:sz="0" w:space="0" w:color="auto"/>
                <w:left w:val="none" w:sz="0" w:space="0" w:color="auto"/>
                <w:bottom w:val="none" w:sz="0" w:space="0" w:color="auto"/>
                <w:right w:val="none" w:sz="0" w:space="0" w:color="auto"/>
              </w:divBdr>
            </w:div>
          </w:divsChild>
        </w:div>
      </w:divsChild>
    </w:div>
    <w:div w:id="987977503">
      <w:bodyDiv w:val="1"/>
      <w:marLeft w:val="0"/>
      <w:marRight w:val="0"/>
      <w:marTop w:val="0"/>
      <w:marBottom w:val="0"/>
      <w:divBdr>
        <w:top w:val="none" w:sz="0" w:space="0" w:color="auto"/>
        <w:left w:val="none" w:sz="0" w:space="0" w:color="auto"/>
        <w:bottom w:val="none" w:sz="0" w:space="0" w:color="auto"/>
        <w:right w:val="none" w:sz="0" w:space="0" w:color="auto"/>
      </w:divBdr>
      <w:divsChild>
        <w:div w:id="325090733">
          <w:marLeft w:val="0"/>
          <w:marRight w:val="0"/>
          <w:marTop w:val="0"/>
          <w:marBottom w:val="0"/>
          <w:divBdr>
            <w:top w:val="none" w:sz="0" w:space="0" w:color="auto"/>
            <w:left w:val="none" w:sz="0" w:space="0" w:color="auto"/>
            <w:bottom w:val="none" w:sz="0" w:space="0" w:color="auto"/>
            <w:right w:val="none" w:sz="0" w:space="0" w:color="auto"/>
          </w:divBdr>
          <w:divsChild>
            <w:div w:id="88670789">
              <w:marLeft w:val="0"/>
              <w:marRight w:val="0"/>
              <w:marTop w:val="0"/>
              <w:marBottom w:val="0"/>
              <w:divBdr>
                <w:top w:val="none" w:sz="0" w:space="0" w:color="auto"/>
                <w:left w:val="none" w:sz="0" w:space="0" w:color="auto"/>
                <w:bottom w:val="none" w:sz="0" w:space="0" w:color="auto"/>
                <w:right w:val="none" w:sz="0" w:space="0" w:color="auto"/>
              </w:divBdr>
              <w:divsChild>
                <w:div w:id="847870484">
                  <w:marLeft w:val="253"/>
                  <w:marRight w:val="0"/>
                  <w:marTop w:val="0"/>
                  <w:marBottom w:val="0"/>
                  <w:divBdr>
                    <w:top w:val="none" w:sz="0" w:space="0" w:color="auto"/>
                    <w:left w:val="none" w:sz="0" w:space="0" w:color="auto"/>
                    <w:bottom w:val="none" w:sz="0" w:space="0" w:color="auto"/>
                    <w:right w:val="none" w:sz="0" w:space="0" w:color="auto"/>
                  </w:divBdr>
                </w:div>
              </w:divsChild>
            </w:div>
          </w:divsChild>
        </w:div>
        <w:div w:id="1327512735">
          <w:marLeft w:val="0"/>
          <w:marRight w:val="0"/>
          <w:marTop w:val="0"/>
          <w:marBottom w:val="0"/>
          <w:divBdr>
            <w:top w:val="none" w:sz="0" w:space="0" w:color="auto"/>
            <w:left w:val="none" w:sz="0" w:space="0" w:color="auto"/>
            <w:bottom w:val="none" w:sz="0" w:space="0" w:color="auto"/>
            <w:right w:val="none" w:sz="0" w:space="0" w:color="auto"/>
          </w:divBdr>
          <w:divsChild>
            <w:div w:id="1944720894">
              <w:marLeft w:val="253"/>
              <w:marRight w:val="0"/>
              <w:marTop w:val="0"/>
              <w:marBottom w:val="0"/>
              <w:divBdr>
                <w:top w:val="none" w:sz="0" w:space="0" w:color="auto"/>
                <w:left w:val="none" w:sz="0" w:space="0" w:color="auto"/>
                <w:bottom w:val="none" w:sz="0" w:space="0" w:color="auto"/>
                <w:right w:val="none" w:sz="0" w:space="0" w:color="auto"/>
              </w:divBdr>
            </w:div>
          </w:divsChild>
        </w:div>
      </w:divsChild>
    </w:div>
    <w:div w:id="995182822">
      <w:bodyDiv w:val="1"/>
      <w:marLeft w:val="0"/>
      <w:marRight w:val="0"/>
      <w:marTop w:val="0"/>
      <w:marBottom w:val="0"/>
      <w:divBdr>
        <w:top w:val="none" w:sz="0" w:space="0" w:color="auto"/>
        <w:left w:val="none" w:sz="0" w:space="0" w:color="auto"/>
        <w:bottom w:val="none" w:sz="0" w:space="0" w:color="auto"/>
        <w:right w:val="none" w:sz="0" w:space="0" w:color="auto"/>
      </w:divBdr>
    </w:div>
    <w:div w:id="1012730271">
      <w:bodyDiv w:val="1"/>
      <w:marLeft w:val="0"/>
      <w:marRight w:val="0"/>
      <w:marTop w:val="0"/>
      <w:marBottom w:val="0"/>
      <w:divBdr>
        <w:top w:val="none" w:sz="0" w:space="0" w:color="auto"/>
        <w:left w:val="none" w:sz="0" w:space="0" w:color="auto"/>
        <w:bottom w:val="none" w:sz="0" w:space="0" w:color="auto"/>
        <w:right w:val="none" w:sz="0" w:space="0" w:color="auto"/>
      </w:divBdr>
    </w:div>
    <w:div w:id="1018040659">
      <w:bodyDiv w:val="1"/>
      <w:marLeft w:val="0"/>
      <w:marRight w:val="0"/>
      <w:marTop w:val="0"/>
      <w:marBottom w:val="0"/>
      <w:divBdr>
        <w:top w:val="none" w:sz="0" w:space="0" w:color="auto"/>
        <w:left w:val="none" w:sz="0" w:space="0" w:color="auto"/>
        <w:bottom w:val="none" w:sz="0" w:space="0" w:color="auto"/>
        <w:right w:val="none" w:sz="0" w:space="0" w:color="auto"/>
      </w:divBdr>
    </w:div>
    <w:div w:id="1023246251">
      <w:bodyDiv w:val="1"/>
      <w:marLeft w:val="0"/>
      <w:marRight w:val="0"/>
      <w:marTop w:val="0"/>
      <w:marBottom w:val="0"/>
      <w:divBdr>
        <w:top w:val="none" w:sz="0" w:space="0" w:color="auto"/>
        <w:left w:val="none" w:sz="0" w:space="0" w:color="auto"/>
        <w:bottom w:val="none" w:sz="0" w:space="0" w:color="auto"/>
        <w:right w:val="none" w:sz="0" w:space="0" w:color="auto"/>
      </w:divBdr>
    </w:div>
    <w:div w:id="1031341218">
      <w:bodyDiv w:val="1"/>
      <w:marLeft w:val="0"/>
      <w:marRight w:val="0"/>
      <w:marTop w:val="0"/>
      <w:marBottom w:val="0"/>
      <w:divBdr>
        <w:top w:val="none" w:sz="0" w:space="0" w:color="auto"/>
        <w:left w:val="none" w:sz="0" w:space="0" w:color="auto"/>
        <w:bottom w:val="none" w:sz="0" w:space="0" w:color="auto"/>
        <w:right w:val="none" w:sz="0" w:space="0" w:color="auto"/>
      </w:divBdr>
    </w:div>
    <w:div w:id="1037124463">
      <w:bodyDiv w:val="1"/>
      <w:marLeft w:val="0"/>
      <w:marRight w:val="0"/>
      <w:marTop w:val="0"/>
      <w:marBottom w:val="0"/>
      <w:divBdr>
        <w:top w:val="none" w:sz="0" w:space="0" w:color="auto"/>
        <w:left w:val="none" w:sz="0" w:space="0" w:color="auto"/>
        <w:bottom w:val="none" w:sz="0" w:space="0" w:color="auto"/>
        <w:right w:val="none" w:sz="0" w:space="0" w:color="auto"/>
      </w:divBdr>
    </w:div>
    <w:div w:id="1047217095">
      <w:bodyDiv w:val="1"/>
      <w:marLeft w:val="0"/>
      <w:marRight w:val="0"/>
      <w:marTop w:val="0"/>
      <w:marBottom w:val="0"/>
      <w:divBdr>
        <w:top w:val="none" w:sz="0" w:space="0" w:color="auto"/>
        <w:left w:val="none" w:sz="0" w:space="0" w:color="auto"/>
        <w:bottom w:val="none" w:sz="0" w:space="0" w:color="auto"/>
        <w:right w:val="none" w:sz="0" w:space="0" w:color="auto"/>
      </w:divBdr>
    </w:div>
    <w:div w:id="1077173596">
      <w:bodyDiv w:val="1"/>
      <w:marLeft w:val="0"/>
      <w:marRight w:val="0"/>
      <w:marTop w:val="0"/>
      <w:marBottom w:val="0"/>
      <w:divBdr>
        <w:top w:val="none" w:sz="0" w:space="0" w:color="auto"/>
        <w:left w:val="none" w:sz="0" w:space="0" w:color="auto"/>
        <w:bottom w:val="none" w:sz="0" w:space="0" w:color="auto"/>
        <w:right w:val="none" w:sz="0" w:space="0" w:color="auto"/>
      </w:divBdr>
    </w:div>
    <w:div w:id="1082534049">
      <w:bodyDiv w:val="1"/>
      <w:marLeft w:val="0"/>
      <w:marRight w:val="0"/>
      <w:marTop w:val="0"/>
      <w:marBottom w:val="0"/>
      <w:divBdr>
        <w:top w:val="none" w:sz="0" w:space="0" w:color="auto"/>
        <w:left w:val="none" w:sz="0" w:space="0" w:color="auto"/>
        <w:bottom w:val="none" w:sz="0" w:space="0" w:color="auto"/>
        <w:right w:val="none" w:sz="0" w:space="0" w:color="auto"/>
      </w:divBdr>
    </w:div>
    <w:div w:id="1083530995">
      <w:bodyDiv w:val="1"/>
      <w:marLeft w:val="0"/>
      <w:marRight w:val="0"/>
      <w:marTop w:val="0"/>
      <w:marBottom w:val="0"/>
      <w:divBdr>
        <w:top w:val="none" w:sz="0" w:space="0" w:color="auto"/>
        <w:left w:val="none" w:sz="0" w:space="0" w:color="auto"/>
        <w:bottom w:val="none" w:sz="0" w:space="0" w:color="auto"/>
        <w:right w:val="none" w:sz="0" w:space="0" w:color="auto"/>
      </w:divBdr>
    </w:div>
    <w:div w:id="1084834921">
      <w:bodyDiv w:val="1"/>
      <w:marLeft w:val="0"/>
      <w:marRight w:val="0"/>
      <w:marTop w:val="0"/>
      <w:marBottom w:val="0"/>
      <w:divBdr>
        <w:top w:val="none" w:sz="0" w:space="0" w:color="auto"/>
        <w:left w:val="none" w:sz="0" w:space="0" w:color="auto"/>
        <w:bottom w:val="none" w:sz="0" w:space="0" w:color="auto"/>
        <w:right w:val="none" w:sz="0" w:space="0" w:color="auto"/>
      </w:divBdr>
    </w:div>
    <w:div w:id="1093284351">
      <w:bodyDiv w:val="1"/>
      <w:marLeft w:val="0"/>
      <w:marRight w:val="0"/>
      <w:marTop w:val="0"/>
      <w:marBottom w:val="0"/>
      <w:divBdr>
        <w:top w:val="none" w:sz="0" w:space="0" w:color="auto"/>
        <w:left w:val="none" w:sz="0" w:space="0" w:color="auto"/>
        <w:bottom w:val="none" w:sz="0" w:space="0" w:color="auto"/>
        <w:right w:val="none" w:sz="0" w:space="0" w:color="auto"/>
      </w:divBdr>
    </w:div>
    <w:div w:id="1099645453">
      <w:bodyDiv w:val="1"/>
      <w:marLeft w:val="0"/>
      <w:marRight w:val="0"/>
      <w:marTop w:val="0"/>
      <w:marBottom w:val="0"/>
      <w:divBdr>
        <w:top w:val="none" w:sz="0" w:space="0" w:color="auto"/>
        <w:left w:val="none" w:sz="0" w:space="0" w:color="auto"/>
        <w:bottom w:val="none" w:sz="0" w:space="0" w:color="auto"/>
        <w:right w:val="none" w:sz="0" w:space="0" w:color="auto"/>
      </w:divBdr>
    </w:div>
    <w:div w:id="1101490137">
      <w:bodyDiv w:val="1"/>
      <w:marLeft w:val="0"/>
      <w:marRight w:val="0"/>
      <w:marTop w:val="0"/>
      <w:marBottom w:val="0"/>
      <w:divBdr>
        <w:top w:val="none" w:sz="0" w:space="0" w:color="auto"/>
        <w:left w:val="none" w:sz="0" w:space="0" w:color="auto"/>
        <w:bottom w:val="none" w:sz="0" w:space="0" w:color="auto"/>
        <w:right w:val="none" w:sz="0" w:space="0" w:color="auto"/>
      </w:divBdr>
    </w:div>
    <w:div w:id="1106071783">
      <w:bodyDiv w:val="1"/>
      <w:marLeft w:val="0"/>
      <w:marRight w:val="0"/>
      <w:marTop w:val="0"/>
      <w:marBottom w:val="0"/>
      <w:divBdr>
        <w:top w:val="none" w:sz="0" w:space="0" w:color="auto"/>
        <w:left w:val="none" w:sz="0" w:space="0" w:color="auto"/>
        <w:bottom w:val="none" w:sz="0" w:space="0" w:color="auto"/>
        <w:right w:val="none" w:sz="0" w:space="0" w:color="auto"/>
      </w:divBdr>
    </w:div>
    <w:div w:id="1112557369">
      <w:bodyDiv w:val="1"/>
      <w:marLeft w:val="0"/>
      <w:marRight w:val="0"/>
      <w:marTop w:val="0"/>
      <w:marBottom w:val="0"/>
      <w:divBdr>
        <w:top w:val="none" w:sz="0" w:space="0" w:color="auto"/>
        <w:left w:val="none" w:sz="0" w:space="0" w:color="auto"/>
        <w:bottom w:val="none" w:sz="0" w:space="0" w:color="auto"/>
        <w:right w:val="none" w:sz="0" w:space="0" w:color="auto"/>
      </w:divBdr>
      <w:divsChild>
        <w:div w:id="1407730629">
          <w:marLeft w:val="0"/>
          <w:marRight w:val="0"/>
          <w:marTop w:val="0"/>
          <w:marBottom w:val="0"/>
          <w:divBdr>
            <w:top w:val="none" w:sz="0" w:space="0" w:color="auto"/>
            <w:left w:val="none" w:sz="0" w:space="0" w:color="auto"/>
            <w:bottom w:val="none" w:sz="0" w:space="0" w:color="auto"/>
            <w:right w:val="none" w:sz="0" w:space="0" w:color="auto"/>
          </w:divBdr>
          <w:divsChild>
            <w:div w:id="1199395257">
              <w:marLeft w:val="0"/>
              <w:marRight w:val="0"/>
              <w:marTop w:val="0"/>
              <w:marBottom w:val="0"/>
              <w:divBdr>
                <w:top w:val="none" w:sz="0" w:space="0" w:color="auto"/>
                <w:left w:val="none" w:sz="0" w:space="0" w:color="auto"/>
                <w:bottom w:val="none" w:sz="0" w:space="0" w:color="auto"/>
                <w:right w:val="none" w:sz="0" w:space="0" w:color="auto"/>
              </w:divBdr>
              <w:divsChild>
                <w:div w:id="575013787">
                  <w:marLeft w:val="253"/>
                  <w:marRight w:val="0"/>
                  <w:marTop w:val="0"/>
                  <w:marBottom w:val="0"/>
                  <w:divBdr>
                    <w:top w:val="none" w:sz="0" w:space="0" w:color="auto"/>
                    <w:left w:val="none" w:sz="0" w:space="0" w:color="auto"/>
                    <w:bottom w:val="none" w:sz="0" w:space="0" w:color="auto"/>
                    <w:right w:val="none" w:sz="0" w:space="0" w:color="auto"/>
                  </w:divBdr>
                </w:div>
              </w:divsChild>
            </w:div>
          </w:divsChild>
        </w:div>
        <w:div w:id="1727990229">
          <w:marLeft w:val="0"/>
          <w:marRight w:val="0"/>
          <w:marTop w:val="0"/>
          <w:marBottom w:val="0"/>
          <w:divBdr>
            <w:top w:val="none" w:sz="0" w:space="0" w:color="auto"/>
            <w:left w:val="none" w:sz="0" w:space="0" w:color="auto"/>
            <w:bottom w:val="none" w:sz="0" w:space="0" w:color="auto"/>
            <w:right w:val="none" w:sz="0" w:space="0" w:color="auto"/>
          </w:divBdr>
          <w:divsChild>
            <w:div w:id="2053187469">
              <w:marLeft w:val="253"/>
              <w:marRight w:val="0"/>
              <w:marTop w:val="0"/>
              <w:marBottom w:val="0"/>
              <w:divBdr>
                <w:top w:val="none" w:sz="0" w:space="0" w:color="auto"/>
                <w:left w:val="none" w:sz="0" w:space="0" w:color="auto"/>
                <w:bottom w:val="none" w:sz="0" w:space="0" w:color="auto"/>
                <w:right w:val="none" w:sz="0" w:space="0" w:color="auto"/>
              </w:divBdr>
            </w:div>
          </w:divsChild>
        </w:div>
      </w:divsChild>
    </w:div>
    <w:div w:id="1113790169">
      <w:bodyDiv w:val="1"/>
      <w:marLeft w:val="0"/>
      <w:marRight w:val="0"/>
      <w:marTop w:val="0"/>
      <w:marBottom w:val="0"/>
      <w:divBdr>
        <w:top w:val="none" w:sz="0" w:space="0" w:color="auto"/>
        <w:left w:val="none" w:sz="0" w:space="0" w:color="auto"/>
        <w:bottom w:val="none" w:sz="0" w:space="0" w:color="auto"/>
        <w:right w:val="none" w:sz="0" w:space="0" w:color="auto"/>
      </w:divBdr>
    </w:div>
    <w:div w:id="1124498868">
      <w:bodyDiv w:val="1"/>
      <w:marLeft w:val="0"/>
      <w:marRight w:val="0"/>
      <w:marTop w:val="0"/>
      <w:marBottom w:val="0"/>
      <w:divBdr>
        <w:top w:val="none" w:sz="0" w:space="0" w:color="auto"/>
        <w:left w:val="none" w:sz="0" w:space="0" w:color="auto"/>
        <w:bottom w:val="none" w:sz="0" w:space="0" w:color="auto"/>
        <w:right w:val="none" w:sz="0" w:space="0" w:color="auto"/>
      </w:divBdr>
    </w:div>
    <w:div w:id="1134057639">
      <w:bodyDiv w:val="1"/>
      <w:marLeft w:val="0"/>
      <w:marRight w:val="0"/>
      <w:marTop w:val="0"/>
      <w:marBottom w:val="0"/>
      <w:divBdr>
        <w:top w:val="none" w:sz="0" w:space="0" w:color="auto"/>
        <w:left w:val="none" w:sz="0" w:space="0" w:color="auto"/>
        <w:bottom w:val="none" w:sz="0" w:space="0" w:color="auto"/>
        <w:right w:val="none" w:sz="0" w:space="0" w:color="auto"/>
      </w:divBdr>
    </w:div>
    <w:div w:id="1135215315">
      <w:bodyDiv w:val="1"/>
      <w:marLeft w:val="0"/>
      <w:marRight w:val="0"/>
      <w:marTop w:val="0"/>
      <w:marBottom w:val="0"/>
      <w:divBdr>
        <w:top w:val="none" w:sz="0" w:space="0" w:color="auto"/>
        <w:left w:val="none" w:sz="0" w:space="0" w:color="auto"/>
        <w:bottom w:val="none" w:sz="0" w:space="0" w:color="auto"/>
        <w:right w:val="none" w:sz="0" w:space="0" w:color="auto"/>
      </w:divBdr>
    </w:div>
    <w:div w:id="1136869769">
      <w:bodyDiv w:val="1"/>
      <w:marLeft w:val="0"/>
      <w:marRight w:val="0"/>
      <w:marTop w:val="0"/>
      <w:marBottom w:val="0"/>
      <w:divBdr>
        <w:top w:val="none" w:sz="0" w:space="0" w:color="auto"/>
        <w:left w:val="none" w:sz="0" w:space="0" w:color="auto"/>
        <w:bottom w:val="none" w:sz="0" w:space="0" w:color="auto"/>
        <w:right w:val="none" w:sz="0" w:space="0" w:color="auto"/>
      </w:divBdr>
    </w:div>
    <w:div w:id="1140726098">
      <w:bodyDiv w:val="1"/>
      <w:marLeft w:val="0"/>
      <w:marRight w:val="0"/>
      <w:marTop w:val="0"/>
      <w:marBottom w:val="0"/>
      <w:divBdr>
        <w:top w:val="none" w:sz="0" w:space="0" w:color="auto"/>
        <w:left w:val="none" w:sz="0" w:space="0" w:color="auto"/>
        <w:bottom w:val="none" w:sz="0" w:space="0" w:color="auto"/>
        <w:right w:val="none" w:sz="0" w:space="0" w:color="auto"/>
      </w:divBdr>
    </w:div>
    <w:div w:id="1145201365">
      <w:bodyDiv w:val="1"/>
      <w:marLeft w:val="0"/>
      <w:marRight w:val="0"/>
      <w:marTop w:val="0"/>
      <w:marBottom w:val="0"/>
      <w:divBdr>
        <w:top w:val="none" w:sz="0" w:space="0" w:color="auto"/>
        <w:left w:val="none" w:sz="0" w:space="0" w:color="auto"/>
        <w:bottom w:val="none" w:sz="0" w:space="0" w:color="auto"/>
        <w:right w:val="none" w:sz="0" w:space="0" w:color="auto"/>
      </w:divBdr>
    </w:div>
    <w:div w:id="1151408957">
      <w:bodyDiv w:val="1"/>
      <w:marLeft w:val="0"/>
      <w:marRight w:val="0"/>
      <w:marTop w:val="0"/>
      <w:marBottom w:val="0"/>
      <w:divBdr>
        <w:top w:val="none" w:sz="0" w:space="0" w:color="auto"/>
        <w:left w:val="none" w:sz="0" w:space="0" w:color="auto"/>
        <w:bottom w:val="none" w:sz="0" w:space="0" w:color="auto"/>
        <w:right w:val="none" w:sz="0" w:space="0" w:color="auto"/>
      </w:divBdr>
    </w:div>
    <w:div w:id="1161971400">
      <w:bodyDiv w:val="1"/>
      <w:marLeft w:val="0"/>
      <w:marRight w:val="0"/>
      <w:marTop w:val="0"/>
      <w:marBottom w:val="0"/>
      <w:divBdr>
        <w:top w:val="none" w:sz="0" w:space="0" w:color="auto"/>
        <w:left w:val="none" w:sz="0" w:space="0" w:color="auto"/>
        <w:bottom w:val="none" w:sz="0" w:space="0" w:color="auto"/>
        <w:right w:val="none" w:sz="0" w:space="0" w:color="auto"/>
      </w:divBdr>
    </w:div>
    <w:div w:id="1164081299">
      <w:bodyDiv w:val="1"/>
      <w:marLeft w:val="0"/>
      <w:marRight w:val="0"/>
      <w:marTop w:val="0"/>
      <w:marBottom w:val="0"/>
      <w:divBdr>
        <w:top w:val="none" w:sz="0" w:space="0" w:color="auto"/>
        <w:left w:val="none" w:sz="0" w:space="0" w:color="auto"/>
        <w:bottom w:val="none" w:sz="0" w:space="0" w:color="auto"/>
        <w:right w:val="none" w:sz="0" w:space="0" w:color="auto"/>
      </w:divBdr>
    </w:div>
    <w:div w:id="1168136494">
      <w:bodyDiv w:val="1"/>
      <w:marLeft w:val="0"/>
      <w:marRight w:val="0"/>
      <w:marTop w:val="0"/>
      <w:marBottom w:val="0"/>
      <w:divBdr>
        <w:top w:val="none" w:sz="0" w:space="0" w:color="auto"/>
        <w:left w:val="none" w:sz="0" w:space="0" w:color="auto"/>
        <w:bottom w:val="none" w:sz="0" w:space="0" w:color="auto"/>
        <w:right w:val="none" w:sz="0" w:space="0" w:color="auto"/>
      </w:divBdr>
    </w:div>
    <w:div w:id="1175069946">
      <w:bodyDiv w:val="1"/>
      <w:marLeft w:val="0"/>
      <w:marRight w:val="0"/>
      <w:marTop w:val="0"/>
      <w:marBottom w:val="0"/>
      <w:divBdr>
        <w:top w:val="none" w:sz="0" w:space="0" w:color="auto"/>
        <w:left w:val="none" w:sz="0" w:space="0" w:color="auto"/>
        <w:bottom w:val="none" w:sz="0" w:space="0" w:color="auto"/>
        <w:right w:val="none" w:sz="0" w:space="0" w:color="auto"/>
      </w:divBdr>
    </w:div>
    <w:div w:id="1184858068">
      <w:bodyDiv w:val="1"/>
      <w:marLeft w:val="0"/>
      <w:marRight w:val="0"/>
      <w:marTop w:val="0"/>
      <w:marBottom w:val="0"/>
      <w:divBdr>
        <w:top w:val="none" w:sz="0" w:space="0" w:color="auto"/>
        <w:left w:val="none" w:sz="0" w:space="0" w:color="auto"/>
        <w:bottom w:val="none" w:sz="0" w:space="0" w:color="auto"/>
        <w:right w:val="none" w:sz="0" w:space="0" w:color="auto"/>
      </w:divBdr>
      <w:divsChild>
        <w:div w:id="1544097366">
          <w:marLeft w:val="0"/>
          <w:marRight w:val="0"/>
          <w:marTop w:val="0"/>
          <w:marBottom w:val="0"/>
          <w:divBdr>
            <w:top w:val="none" w:sz="0" w:space="0" w:color="auto"/>
            <w:left w:val="none" w:sz="0" w:space="0" w:color="auto"/>
            <w:bottom w:val="none" w:sz="0" w:space="0" w:color="auto"/>
            <w:right w:val="none" w:sz="0" w:space="0" w:color="auto"/>
          </w:divBdr>
          <w:divsChild>
            <w:div w:id="1414008635">
              <w:marLeft w:val="0"/>
              <w:marRight w:val="0"/>
              <w:marTop w:val="0"/>
              <w:marBottom w:val="0"/>
              <w:divBdr>
                <w:top w:val="none" w:sz="0" w:space="0" w:color="auto"/>
                <w:left w:val="none" w:sz="0" w:space="0" w:color="auto"/>
                <w:bottom w:val="none" w:sz="0" w:space="0" w:color="auto"/>
                <w:right w:val="none" w:sz="0" w:space="0" w:color="auto"/>
              </w:divBdr>
              <w:divsChild>
                <w:div w:id="740710592">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 w:id="1967194661">
          <w:marLeft w:val="0"/>
          <w:marRight w:val="0"/>
          <w:marTop w:val="0"/>
          <w:marBottom w:val="0"/>
          <w:divBdr>
            <w:top w:val="none" w:sz="0" w:space="0" w:color="auto"/>
            <w:left w:val="none" w:sz="0" w:space="0" w:color="auto"/>
            <w:bottom w:val="none" w:sz="0" w:space="0" w:color="auto"/>
            <w:right w:val="none" w:sz="0" w:space="0" w:color="auto"/>
          </w:divBdr>
          <w:divsChild>
            <w:div w:id="2069762179">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 w:id="1190336505">
      <w:bodyDiv w:val="1"/>
      <w:marLeft w:val="0"/>
      <w:marRight w:val="0"/>
      <w:marTop w:val="0"/>
      <w:marBottom w:val="0"/>
      <w:divBdr>
        <w:top w:val="none" w:sz="0" w:space="0" w:color="auto"/>
        <w:left w:val="none" w:sz="0" w:space="0" w:color="auto"/>
        <w:bottom w:val="none" w:sz="0" w:space="0" w:color="auto"/>
        <w:right w:val="none" w:sz="0" w:space="0" w:color="auto"/>
      </w:divBdr>
      <w:divsChild>
        <w:div w:id="30998563">
          <w:marLeft w:val="0"/>
          <w:marRight w:val="0"/>
          <w:marTop w:val="0"/>
          <w:marBottom w:val="0"/>
          <w:divBdr>
            <w:top w:val="none" w:sz="0" w:space="0" w:color="auto"/>
            <w:left w:val="none" w:sz="0" w:space="0" w:color="auto"/>
            <w:bottom w:val="none" w:sz="0" w:space="0" w:color="auto"/>
            <w:right w:val="none" w:sz="0" w:space="0" w:color="auto"/>
          </w:divBdr>
        </w:div>
      </w:divsChild>
    </w:div>
    <w:div w:id="1192569097">
      <w:bodyDiv w:val="1"/>
      <w:marLeft w:val="0"/>
      <w:marRight w:val="0"/>
      <w:marTop w:val="0"/>
      <w:marBottom w:val="0"/>
      <w:divBdr>
        <w:top w:val="none" w:sz="0" w:space="0" w:color="auto"/>
        <w:left w:val="none" w:sz="0" w:space="0" w:color="auto"/>
        <w:bottom w:val="none" w:sz="0" w:space="0" w:color="auto"/>
        <w:right w:val="none" w:sz="0" w:space="0" w:color="auto"/>
      </w:divBdr>
    </w:div>
    <w:div w:id="1199048722">
      <w:bodyDiv w:val="1"/>
      <w:marLeft w:val="0"/>
      <w:marRight w:val="0"/>
      <w:marTop w:val="0"/>
      <w:marBottom w:val="0"/>
      <w:divBdr>
        <w:top w:val="none" w:sz="0" w:space="0" w:color="auto"/>
        <w:left w:val="none" w:sz="0" w:space="0" w:color="auto"/>
        <w:bottom w:val="none" w:sz="0" w:space="0" w:color="auto"/>
        <w:right w:val="none" w:sz="0" w:space="0" w:color="auto"/>
      </w:divBdr>
    </w:div>
    <w:div w:id="1199467728">
      <w:bodyDiv w:val="1"/>
      <w:marLeft w:val="0"/>
      <w:marRight w:val="0"/>
      <w:marTop w:val="0"/>
      <w:marBottom w:val="0"/>
      <w:divBdr>
        <w:top w:val="none" w:sz="0" w:space="0" w:color="auto"/>
        <w:left w:val="none" w:sz="0" w:space="0" w:color="auto"/>
        <w:bottom w:val="none" w:sz="0" w:space="0" w:color="auto"/>
        <w:right w:val="none" w:sz="0" w:space="0" w:color="auto"/>
      </w:divBdr>
    </w:div>
    <w:div w:id="1202665621">
      <w:bodyDiv w:val="1"/>
      <w:marLeft w:val="0"/>
      <w:marRight w:val="0"/>
      <w:marTop w:val="0"/>
      <w:marBottom w:val="0"/>
      <w:divBdr>
        <w:top w:val="none" w:sz="0" w:space="0" w:color="auto"/>
        <w:left w:val="none" w:sz="0" w:space="0" w:color="auto"/>
        <w:bottom w:val="none" w:sz="0" w:space="0" w:color="auto"/>
        <w:right w:val="none" w:sz="0" w:space="0" w:color="auto"/>
      </w:divBdr>
      <w:divsChild>
        <w:div w:id="771585899">
          <w:marLeft w:val="0"/>
          <w:marRight w:val="0"/>
          <w:marTop w:val="0"/>
          <w:marBottom w:val="0"/>
          <w:divBdr>
            <w:top w:val="none" w:sz="0" w:space="0" w:color="auto"/>
            <w:left w:val="none" w:sz="0" w:space="0" w:color="auto"/>
            <w:bottom w:val="none" w:sz="0" w:space="0" w:color="auto"/>
            <w:right w:val="none" w:sz="0" w:space="0" w:color="auto"/>
          </w:divBdr>
          <w:divsChild>
            <w:div w:id="1986928246">
              <w:marLeft w:val="0"/>
              <w:marRight w:val="0"/>
              <w:marTop w:val="0"/>
              <w:marBottom w:val="0"/>
              <w:divBdr>
                <w:top w:val="none" w:sz="0" w:space="0" w:color="auto"/>
                <w:left w:val="none" w:sz="0" w:space="0" w:color="auto"/>
                <w:bottom w:val="none" w:sz="0" w:space="0" w:color="auto"/>
                <w:right w:val="none" w:sz="0" w:space="0" w:color="auto"/>
              </w:divBdr>
              <w:divsChild>
                <w:div w:id="1547256836">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 w:id="1436974631">
          <w:marLeft w:val="0"/>
          <w:marRight w:val="0"/>
          <w:marTop w:val="0"/>
          <w:marBottom w:val="0"/>
          <w:divBdr>
            <w:top w:val="none" w:sz="0" w:space="0" w:color="auto"/>
            <w:left w:val="none" w:sz="0" w:space="0" w:color="auto"/>
            <w:bottom w:val="none" w:sz="0" w:space="0" w:color="auto"/>
            <w:right w:val="none" w:sz="0" w:space="0" w:color="auto"/>
          </w:divBdr>
          <w:divsChild>
            <w:div w:id="1662738568">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08299832">
      <w:bodyDiv w:val="1"/>
      <w:marLeft w:val="0"/>
      <w:marRight w:val="0"/>
      <w:marTop w:val="0"/>
      <w:marBottom w:val="0"/>
      <w:divBdr>
        <w:top w:val="none" w:sz="0" w:space="0" w:color="auto"/>
        <w:left w:val="none" w:sz="0" w:space="0" w:color="auto"/>
        <w:bottom w:val="none" w:sz="0" w:space="0" w:color="auto"/>
        <w:right w:val="none" w:sz="0" w:space="0" w:color="auto"/>
      </w:divBdr>
    </w:div>
    <w:div w:id="1209413331">
      <w:bodyDiv w:val="1"/>
      <w:marLeft w:val="0"/>
      <w:marRight w:val="0"/>
      <w:marTop w:val="0"/>
      <w:marBottom w:val="0"/>
      <w:divBdr>
        <w:top w:val="none" w:sz="0" w:space="0" w:color="auto"/>
        <w:left w:val="none" w:sz="0" w:space="0" w:color="auto"/>
        <w:bottom w:val="none" w:sz="0" w:space="0" w:color="auto"/>
        <w:right w:val="none" w:sz="0" w:space="0" w:color="auto"/>
      </w:divBdr>
      <w:divsChild>
        <w:div w:id="256792217">
          <w:marLeft w:val="0"/>
          <w:marRight w:val="0"/>
          <w:marTop w:val="0"/>
          <w:marBottom w:val="0"/>
          <w:divBdr>
            <w:top w:val="none" w:sz="0" w:space="0" w:color="auto"/>
            <w:left w:val="none" w:sz="0" w:space="0" w:color="auto"/>
            <w:bottom w:val="none" w:sz="0" w:space="0" w:color="auto"/>
            <w:right w:val="none" w:sz="0" w:space="0" w:color="auto"/>
          </w:divBdr>
          <w:divsChild>
            <w:div w:id="53700959">
              <w:marLeft w:val="252"/>
              <w:marRight w:val="0"/>
              <w:marTop w:val="0"/>
              <w:marBottom w:val="0"/>
              <w:divBdr>
                <w:top w:val="none" w:sz="0" w:space="0" w:color="auto"/>
                <w:left w:val="none" w:sz="0" w:space="0" w:color="auto"/>
                <w:bottom w:val="none" w:sz="0" w:space="0" w:color="auto"/>
                <w:right w:val="none" w:sz="0" w:space="0" w:color="auto"/>
              </w:divBdr>
            </w:div>
          </w:divsChild>
        </w:div>
        <w:div w:id="2135443224">
          <w:marLeft w:val="0"/>
          <w:marRight w:val="0"/>
          <w:marTop w:val="0"/>
          <w:marBottom w:val="0"/>
          <w:divBdr>
            <w:top w:val="none" w:sz="0" w:space="0" w:color="auto"/>
            <w:left w:val="none" w:sz="0" w:space="0" w:color="auto"/>
            <w:bottom w:val="none" w:sz="0" w:space="0" w:color="auto"/>
            <w:right w:val="none" w:sz="0" w:space="0" w:color="auto"/>
          </w:divBdr>
          <w:divsChild>
            <w:div w:id="106123606">
              <w:marLeft w:val="0"/>
              <w:marRight w:val="0"/>
              <w:marTop w:val="0"/>
              <w:marBottom w:val="0"/>
              <w:divBdr>
                <w:top w:val="none" w:sz="0" w:space="0" w:color="auto"/>
                <w:left w:val="none" w:sz="0" w:space="0" w:color="auto"/>
                <w:bottom w:val="none" w:sz="0" w:space="0" w:color="auto"/>
                <w:right w:val="none" w:sz="0" w:space="0" w:color="auto"/>
              </w:divBdr>
              <w:divsChild>
                <w:div w:id="2100827631">
                  <w:marLeft w:val="2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41385">
      <w:bodyDiv w:val="1"/>
      <w:marLeft w:val="0"/>
      <w:marRight w:val="0"/>
      <w:marTop w:val="0"/>
      <w:marBottom w:val="0"/>
      <w:divBdr>
        <w:top w:val="none" w:sz="0" w:space="0" w:color="auto"/>
        <w:left w:val="none" w:sz="0" w:space="0" w:color="auto"/>
        <w:bottom w:val="none" w:sz="0" w:space="0" w:color="auto"/>
        <w:right w:val="none" w:sz="0" w:space="0" w:color="auto"/>
      </w:divBdr>
    </w:div>
    <w:div w:id="1224802700">
      <w:bodyDiv w:val="1"/>
      <w:marLeft w:val="0"/>
      <w:marRight w:val="0"/>
      <w:marTop w:val="0"/>
      <w:marBottom w:val="0"/>
      <w:divBdr>
        <w:top w:val="none" w:sz="0" w:space="0" w:color="auto"/>
        <w:left w:val="none" w:sz="0" w:space="0" w:color="auto"/>
        <w:bottom w:val="none" w:sz="0" w:space="0" w:color="auto"/>
        <w:right w:val="none" w:sz="0" w:space="0" w:color="auto"/>
      </w:divBdr>
    </w:div>
    <w:div w:id="1227716214">
      <w:bodyDiv w:val="1"/>
      <w:marLeft w:val="0"/>
      <w:marRight w:val="0"/>
      <w:marTop w:val="0"/>
      <w:marBottom w:val="0"/>
      <w:divBdr>
        <w:top w:val="none" w:sz="0" w:space="0" w:color="auto"/>
        <w:left w:val="none" w:sz="0" w:space="0" w:color="auto"/>
        <w:bottom w:val="none" w:sz="0" w:space="0" w:color="auto"/>
        <w:right w:val="none" w:sz="0" w:space="0" w:color="auto"/>
      </w:divBdr>
    </w:div>
    <w:div w:id="1237975812">
      <w:bodyDiv w:val="1"/>
      <w:marLeft w:val="0"/>
      <w:marRight w:val="0"/>
      <w:marTop w:val="0"/>
      <w:marBottom w:val="0"/>
      <w:divBdr>
        <w:top w:val="none" w:sz="0" w:space="0" w:color="auto"/>
        <w:left w:val="none" w:sz="0" w:space="0" w:color="auto"/>
        <w:bottom w:val="none" w:sz="0" w:space="0" w:color="auto"/>
        <w:right w:val="none" w:sz="0" w:space="0" w:color="auto"/>
      </w:divBdr>
    </w:div>
    <w:div w:id="1240168149">
      <w:bodyDiv w:val="1"/>
      <w:marLeft w:val="0"/>
      <w:marRight w:val="0"/>
      <w:marTop w:val="0"/>
      <w:marBottom w:val="0"/>
      <w:divBdr>
        <w:top w:val="none" w:sz="0" w:space="0" w:color="auto"/>
        <w:left w:val="none" w:sz="0" w:space="0" w:color="auto"/>
        <w:bottom w:val="none" w:sz="0" w:space="0" w:color="auto"/>
        <w:right w:val="none" w:sz="0" w:space="0" w:color="auto"/>
      </w:divBdr>
    </w:div>
    <w:div w:id="1244031510">
      <w:bodyDiv w:val="1"/>
      <w:marLeft w:val="0"/>
      <w:marRight w:val="0"/>
      <w:marTop w:val="0"/>
      <w:marBottom w:val="0"/>
      <w:divBdr>
        <w:top w:val="none" w:sz="0" w:space="0" w:color="auto"/>
        <w:left w:val="none" w:sz="0" w:space="0" w:color="auto"/>
        <w:bottom w:val="none" w:sz="0" w:space="0" w:color="auto"/>
        <w:right w:val="none" w:sz="0" w:space="0" w:color="auto"/>
      </w:divBdr>
    </w:div>
    <w:div w:id="1253465382">
      <w:bodyDiv w:val="1"/>
      <w:marLeft w:val="0"/>
      <w:marRight w:val="0"/>
      <w:marTop w:val="0"/>
      <w:marBottom w:val="0"/>
      <w:divBdr>
        <w:top w:val="none" w:sz="0" w:space="0" w:color="auto"/>
        <w:left w:val="none" w:sz="0" w:space="0" w:color="auto"/>
        <w:bottom w:val="none" w:sz="0" w:space="0" w:color="auto"/>
        <w:right w:val="none" w:sz="0" w:space="0" w:color="auto"/>
      </w:divBdr>
    </w:div>
    <w:div w:id="1258365496">
      <w:bodyDiv w:val="1"/>
      <w:marLeft w:val="0"/>
      <w:marRight w:val="0"/>
      <w:marTop w:val="0"/>
      <w:marBottom w:val="0"/>
      <w:divBdr>
        <w:top w:val="none" w:sz="0" w:space="0" w:color="auto"/>
        <w:left w:val="none" w:sz="0" w:space="0" w:color="auto"/>
        <w:bottom w:val="none" w:sz="0" w:space="0" w:color="auto"/>
        <w:right w:val="none" w:sz="0" w:space="0" w:color="auto"/>
      </w:divBdr>
    </w:div>
    <w:div w:id="1260138205">
      <w:bodyDiv w:val="1"/>
      <w:marLeft w:val="0"/>
      <w:marRight w:val="0"/>
      <w:marTop w:val="0"/>
      <w:marBottom w:val="0"/>
      <w:divBdr>
        <w:top w:val="none" w:sz="0" w:space="0" w:color="auto"/>
        <w:left w:val="none" w:sz="0" w:space="0" w:color="auto"/>
        <w:bottom w:val="none" w:sz="0" w:space="0" w:color="auto"/>
        <w:right w:val="none" w:sz="0" w:space="0" w:color="auto"/>
      </w:divBdr>
    </w:div>
    <w:div w:id="1272201623">
      <w:bodyDiv w:val="1"/>
      <w:marLeft w:val="0"/>
      <w:marRight w:val="0"/>
      <w:marTop w:val="0"/>
      <w:marBottom w:val="0"/>
      <w:divBdr>
        <w:top w:val="none" w:sz="0" w:space="0" w:color="auto"/>
        <w:left w:val="none" w:sz="0" w:space="0" w:color="auto"/>
        <w:bottom w:val="none" w:sz="0" w:space="0" w:color="auto"/>
        <w:right w:val="none" w:sz="0" w:space="0" w:color="auto"/>
      </w:divBdr>
    </w:div>
    <w:div w:id="1284188690">
      <w:bodyDiv w:val="1"/>
      <w:marLeft w:val="0"/>
      <w:marRight w:val="0"/>
      <w:marTop w:val="0"/>
      <w:marBottom w:val="0"/>
      <w:divBdr>
        <w:top w:val="none" w:sz="0" w:space="0" w:color="auto"/>
        <w:left w:val="none" w:sz="0" w:space="0" w:color="auto"/>
        <w:bottom w:val="none" w:sz="0" w:space="0" w:color="auto"/>
        <w:right w:val="none" w:sz="0" w:space="0" w:color="auto"/>
      </w:divBdr>
    </w:div>
    <w:div w:id="1290623140">
      <w:bodyDiv w:val="1"/>
      <w:marLeft w:val="0"/>
      <w:marRight w:val="0"/>
      <w:marTop w:val="0"/>
      <w:marBottom w:val="0"/>
      <w:divBdr>
        <w:top w:val="none" w:sz="0" w:space="0" w:color="auto"/>
        <w:left w:val="none" w:sz="0" w:space="0" w:color="auto"/>
        <w:bottom w:val="none" w:sz="0" w:space="0" w:color="auto"/>
        <w:right w:val="none" w:sz="0" w:space="0" w:color="auto"/>
      </w:divBdr>
    </w:div>
    <w:div w:id="1297445521">
      <w:bodyDiv w:val="1"/>
      <w:marLeft w:val="0"/>
      <w:marRight w:val="0"/>
      <w:marTop w:val="0"/>
      <w:marBottom w:val="0"/>
      <w:divBdr>
        <w:top w:val="none" w:sz="0" w:space="0" w:color="auto"/>
        <w:left w:val="none" w:sz="0" w:space="0" w:color="auto"/>
        <w:bottom w:val="none" w:sz="0" w:space="0" w:color="auto"/>
        <w:right w:val="none" w:sz="0" w:space="0" w:color="auto"/>
      </w:divBdr>
    </w:div>
    <w:div w:id="1310399870">
      <w:bodyDiv w:val="1"/>
      <w:marLeft w:val="0"/>
      <w:marRight w:val="0"/>
      <w:marTop w:val="0"/>
      <w:marBottom w:val="0"/>
      <w:divBdr>
        <w:top w:val="none" w:sz="0" w:space="0" w:color="auto"/>
        <w:left w:val="none" w:sz="0" w:space="0" w:color="auto"/>
        <w:bottom w:val="none" w:sz="0" w:space="0" w:color="auto"/>
        <w:right w:val="none" w:sz="0" w:space="0" w:color="auto"/>
      </w:divBdr>
    </w:div>
    <w:div w:id="1319118095">
      <w:bodyDiv w:val="1"/>
      <w:marLeft w:val="0"/>
      <w:marRight w:val="0"/>
      <w:marTop w:val="0"/>
      <w:marBottom w:val="0"/>
      <w:divBdr>
        <w:top w:val="none" w:sz="0" w:space="0" w:color="auto"/>
        <w:left w:val="none" w:sz="0" w:space="0" w:color="auto"/>
        <w:bottom w:val="none" w:sz="0" w:space="0" w:color="auto"/>
        <w:right w:val="none" w:sz="0" w:space="0" w:color="auto"/>
      </w:divBdr>
    </w:div>
    <w:div w:id="1325469042">
      <w:bodyDiv w:val="1"/>
      <w:marLeft w:val="0"/>
      <w:marRight w:val="0"/>
      <w:marTop w:val="0"/>
      <w:marBottom w:val="0"/>
      <w:divBdr>
        <w:top w:val="none" w:sz="0" w:space="0" w:color="auto"/>
        <w:left w:val="none" w:sz="0" w:space="0" w:color="auto"/>
        <w:bottom w:val="none" w:sz="0" w:space="0" w:color="auto"/>
        <w:right w:val="none" w:sz="0" w:space="0" w:color="auto"/>
      </w:divBdr>
    </w:div>
    <w:div w:id="1327855990">
      <w:bodyDiv w:val="1"/>
      <w:marLeft w:val="0"/>
      <w:marRight w:val="0"/>
      <w:marTop w:val="0"/>
      <w:marBottom w:val="0"/>
      <w:divBdr>
        <w:top w:val="none" w:sz="0" w:space="0" w:color="auto"/>
        <w:left w:val="none" w:sz="0" w:space="0" w:color="auto"/>
        <w:bottom w:val="none" w:sz="0" w:space="0" w:color="auto"/>
        <w:right w:val="none" w:sz="0" w:space="0" w:color="auto"/>
      </w:divBdr>
    </w:div>
    <w:div w:id="1340038641">
      <w:bodyDiv w:val="1"/>
      <w:marLeft w:val="0"/>
      <w:marRight w:val="0"/>
      <w:marTop w:val="0"/>
      <w:marBottom w:val="0"/>
      <w:divBdr>
        <w:top w:val="none" w:sz="0" w:space="0" w:color="auto"/>
        <w:left w:val="none" w:sz="0" w:space="0" w:color="auto"/>
        <w:bottom w:val="none" w:sz="0" w:space="0" w:color="auto"/>
        <w:right w:val="none" w:sz="0" w:space="0" w:color="auto"/>
      </w:divBdr>
    </w:div>
    <w:div w:id="1343051553">
      <w:bodyDiv w:val="1"/>
      <w:marLeft w:val="0"/>
      <w:marRight w:val="0"/>
      <w:marTop w:val="0"/>
      <w:marBottom w:val="0"/>
      <w:divBdr>
        <w:top w:val="none" w:sz="0" w:space="0" w:color="auto"/>
        <w:left w:val="none" w:sz="0" w:space="0" w:color="auto"/>
        <w:bottom w:val="none" w:sz="0" w:space="0" w:color="auto"/>
        <w:right w:val="none" w:sz="0" w:space="0" w:color="auto"/>
      </w:divBdr>
    </w:div>
    <w:div w:id="1348023683">
      <w:bodyDiv w:val="1"/>
      <w:marLeft w:val="0"/>
      <w:marRight w:val="0"/>
      <w:marTop w:val="0"/>
      <w:marBottom w:val="0"/>
      <w:divBdr>
        <w:top w:val="none" w:sz="0" w:space="0" w:color="auto"/>
        <w:left w:val="none" w:sz="0" w:space="0" w:color="auto"/>
        <w:bottom w:val="none" w:sz="0" w:space="0" w:color="auto"/>
        <w:right w:val="none" w:sz="0" w:space="0" w:color="auto"/>
      </w:divBdr>
    </w:div>
    <w:div w:id="1352800419">
      <w:bodyDiv w:val="1"/>
      <w:marLeft w:val="0"/>
      <w:marRight w:val="0"/>
      <w:marTop w:val="0"/>
      <w:marBottom w:val="0"/>
      <w:divBdr>
        <w:top w:val="none" w:sz="0" w:space="0" w:color="auto"/>
        <w:left w:val="none" w:sz="0" w:space="0" w:color="auto"/>
        <w:bottom w:val="none" w:sz="0" w:space="0" w:color="auto"/>
        <w:right w:val="none" w:sz="0" w:space="0" w:color="auto"/>
      </w:divBdr>
    </w:div>
    <w:div w:id="1361129110">
      <w:bodyDiv w:val="1"/>
      <w:marLeft w:val="0"/>
      <w:marRight w:val="0"/>
      <w:marTop w:val="0"/>
      <w:marBottom w:val="0"/>
      <w:divBdr>
        <w:top w:val="none" w:sz="0" w:space="0" w:color="auto"/>
        <w:left w:val="none" w:sz="0" w:space="0" w:color="auto"/>
        <w:bottom w:val="none" w:sz="0" w:space="0" w:color="auto"/>
        <w:right w:val="none" w:sz="0" w:space="0" w:color="auto"/>
      </w:divBdr>
    </w:div>
    <w:div w:id="1363092916">
      <w:bodyDiv w:val="1"/>
      <w:marLeft w:val="0"/>
      <w:marRight w:val="0"/>
      <w:marTop w:val="0"/>
      <w:marBottom w:val="0"/>
      <w:divBdr>
        <w:top w:val="none" w:sz="0" w:space="0" w:color="auto"/>
        <w:left w:val="none" w:sz="0" w:space="0" w:color="auto"/>
        <w:bottom w:val="none" w:sz="0" w:space="0" w:color="auto"/>
        <w:right w:val="none" w:sz="0" w:space="0" w:color="auto"/>
      </w:divBdr>
      <w:divsChild>
        <w:div w:id="751510793">
          <w:marLeft w:val="0"/>
          <w:marRight w:val="0"/>
          <w:marTop w:val="0"/>
          <w:marBottom w:val="0"/>
          <w:divBdr>
            <w:top w:val="none" w:sz="0" w:space="0" w:color="auto"/>
            <w:left w:val="none" w:sz="0" w:space="0" w:color="auto"/>
            <w:bottom w:val="none" w:sz="0" w:space="0" w:color="auto"/>
            <w:right w:val="none" w:sz="0" w:space="0" w:color="auto"/>
          </w:divBdr>
          <w:divsChild>
            <w:div w:id="999889876">
              <w:marLeft w:val="239"/>
              <w:marRight w:val="0"/>
              <w:marTop w:val="0"/>
              <w:marBottom w:val="0"/>
              <w:divBdr>
                <w:top w:val="none" w:sz="0" w:space="0" w:color="auto"/>
                <w:left w:val="none" w:sz="0" w:space="0" w:color="auto"/>
                <w:bottom w:val="none" w:sz="0" w:space="0" w:color="auto"/>
                <w:right w:val="none" w:sz="0" w:space="0" w:color="auto"/>
              </w:divBdr>
            </w:div>
          </w:divsChild>
        </w:div>
        <w:div w:id="852456074">
          <w:marLeft w:val="0"/>
          <w:marRight w:val="0"/>
          <w:marTop w:val="0"/>
          <w:marBottom w:val="0"/>
          <w:divBdr>
            <w:top w:val="none" w:sz="0" w:space="0" w:color="auto"/>
            <w:left w:val="none" w:sz="0" w:space="0" w:color="auto"/>
            <w:bottom w:val="none" w:sz="0" w:space="0" w:color="auto"/>
            <w:right w:val="none" w:sz="0" w:space="0" w:color="auto"/>
          </w:divBdr>
          <w:divsChild>
            <w:div w:id="851920865">
              <w:marLeft w:val="0"/>
              <w:marRight w:val="0"/>
              <w:marTop w:val="0"/>
              <w:marBottom w:val="0"/>
              <w:divBdr>
                <w:top w:val="none" w:sz="0" w:space="0" w:color="auto"/>
                <w:left w:val="none" w:sz="0" w:space="0" w:color="auto"/>
                <w:bottom w:val="none" w:sz="0" w:space="0" w:color="auto"/>
                <w:right w:val="none" w:sz="0" w:space="0" w:color="auto"/>
              </w:divBdr>
              <w:divsChild>
                <w:div w:id="1727531911">
                  <w:marLeft w:val="23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167414">
      <w:bodyDiv w:val="1"/>
      <w:marLeft w:val="0"/>
      <w:marRight w:val="0"/>
      <w:marTop w:val="0"/>
      <w:marBottom w:val="0"/>
      <w:divBdr>
        <w:top w:val="none" w:sz="0" w:space="0" w:color="auto"/>
        <w:left w:val="none" w:sz="0" w:space="0" w:color="auto"/>
        <w:bottom w:val="none" w:sz="0" w:space="0" w:color="auto"/>
        <w:right w:val="none" w:sz="0" w:space="0" w:color="auto"/>
      </w:divBdr>
    </w:div>
    <w:div w:id="1367365604">
      <w:bodyDiv w:val="1"/>
      <w:marLeft w:val="0"/>
      <w:marRight w:val="0"/>
      <w:marTop w:val="0"/>
      <w:marBottom w:val="0"/>
      <w:divBdr>
        <w:top w:val="none" w:sz="0" w:space="0" w:color="auto"/>
        <w:left w:val="none" w:sz="0" w:space="0" w:color="auto"/>
        <w:bottom w:val="none" w:sz="0" w:space="0" w:color="auto"/>
        <w:right w:val="none" w:sz="0" w:space="0" w:color="auto"/>
      </w:divBdr>
    </w:div>
    <w:div w:id="1378970510">
      <w:bodyDiv w:val="1"/>
      <w:marLeft w:val="0"/>
      <w:marRight w:val="0"/>
      <w:marTop w:val="0"/>
      <w:marBottom w:val="0"/>
      <w:divBdr>
        <w:top w:val="none" w:sz="0" w:space="0" w:color="auto"/>
        <w:left w:val="none" w:sz="0" w:space="0" w:color="auto"/>
        <w:bottom w:val="none" w:sz="0" w:space="0" w:color="auto"/>
        <w:right w:val="none" w:sz="0" w:space="0" w:color="auto"/>
      </w:divBdr>
    </w:div>
    <w:div w:id="1381436323">
      <w:bodyDiv w:val="1"/>
      <w:marLeft w:val="0"/>
      <w:marRight w:val="0"/>
      <w:marTop w:val="0"/>
      <w:marBottom w:val="0"/>
      <w:divBdr>
        <w:top w:val="none" w:sz="0" w:space="0" w:color="auto"/>
        <w:left w:val="none" w:sz="0" w:space="0" w:color="auto"/>
        <w:bottom w:val="none" w:sz="0" w:space="0" w:color="auto"/>
        <w:right w:val="none" w:sz="0" w:space="0" w:color="auto"/>
      </w:divBdr>
    </w:div>
    <w:div w:id="1382821683">
      <w:bodyDiv w:val="1"/>
      <w:marLeft w:val="0"/>
      <w:marRight w:val="0"/>
      <w:marTop w:val="0"/>
      <w:marBottom w:val="0"/>
      <w:divBdr>
        <w:top w:val="none" w:sz="0" w:space="0" w:color="auto"/>
        <w:left w:val="none" w:sz="0" w:space="0" w:color="auto"/>
        <w:bottom w:val="none" w:sz="0" w:space="0" w:color="auto"/>
        <w:right w:val="none" w:sz="0" w:space="0" w:color="auto"/>
      </w:divBdr>
      <w:divsChild>
        <w:div w:id="1149597199">
          <w:marLeft w:val="0"/>
          <w:marRight w:val="0"/>
          <w:marTop w:val="0"/>
          <w:marBottom w:val="0"/>
          <w:divBdr>
            <w:top w:val="none" w:sz="0" w:space="0" w:color="auto"/>
            <w:left w:val="none" w:sz="0" w:space="0" w:color="auto"/>
            <w:bottom w:val="none" w:sz="0" w:space="0" w:color="auto"/>
            <w:right w:val="none" w:sz="0" w:space="0" w:color="auto"/>
          </w:divBdr>
          <w:divsChild>
            <w:div w:id="2045057274">
              <w:marLeft w:val="274"/>
              <w:marRight w:val="0"/>
              <w:marTop w:val="0"/>
              <w:marBottom w:val="0"/>
              <w:divBdr>
                <w:top w:val="none" w:sz="0" w:space="0" w:color="auto"/>
                <w:left w:val="none" w:sz="0" w:space="0" w:color="auto"/>
                <w:bottom w:val="none" w:sz="0" w:space="0" w:color="auto"/>
                <w:right w:val="none" w:sz="0" w:space="0" w:color="auto"/>
              </w:divBdr>
            </w:div>
          </w:divsChild>
        </w:div>
        <w:div w:id="1880166070">
          <w:marLeft w:val="0"/>
          <w:marRight w:val="0"/>
          <w:marTop w:val="0"/>
          <w:marBottom w:val="0"/>
          <w:divBdr>
            <w:top w:val="none" w:sz="0" w:space="0" w:color="auto"/>
            <w:left w:val="none" w:sz="0" w:space="0" w:color="auto"/>
            <w:bottom w:val="none" w:sz="0" w:space="0" w:color="auto"/>
            <w:right w:val="none" w:sz="0" w:space="0" w:color="auto"/>
          </w:divBdr>
          <w:divsChild>
            <w:div w:id="338459986">
              <w:marLeft w:val="0"/>
              <w:marRight w:val="0"/>
              <w:marTop w:val="0"/>
              <w:marBottom w:val="0"/>
              <w:divBdr>
                <w:top w:val="none" w:sz="0" w:space="0" w:color="auto"/>
                <w:left w:val="none" w:sz="0" w:space="0" w:color="auto"/>
                <w:bottom w:val="none" w:sz="0" w:space="0" w:color="auto"/>
                <w:right w:val="none" w:sz="0" w:space="0" w:color="auto"/>
              </w:divBdr>
              <w:divsChild>
                <w:div w:id="1704742444">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3661">
      <w:bodyDiv w:val="1"/>
      <w:marLeft w:val="0"/>
      <w:marRight w:val="0"/>
      <w:marTop w:val="0"/>
      <w:marBottom w:val="0"/>
      <w:divBdr>
        <w:top w:val="none" w:sz="0" w:space="0" w:color="auto"/>
        <w:left w:val="none" w:sz="0" w:space="0" w:color="auto"/>
        <w:bottom w:val="none" w:sz="0" w:space="0" w:color="auto"/>
        <w:right w:val="none" w:sz="0" w:space="0" w:color="auto"/>
      </w:divBdr>
    </w:div>
    <w:div w:id="1398749906">
      <w:bodyDiv w:val="1"/>
      <w:marLeft w:val="0"/>
      <w:marRight w:val="0"/>
      <w:marTop w:val="0"/>
      <w:marBottom w:val="0"/>
      <w:divBdr>
        <w:top w:val="none" w:sz="0" w:space="0" w:color="auto"/>
        <w:left w:val="none" w:sz="0" w:space="0" w:color="auto"/>
        <w:bottom w:val="none" w:sz="0" w:space="0" w:color="auto"/>
        <w:right w:val="none" w:sz="0" w:space="0" w:color="auto"/>
      </w:divBdr>
    </w:div>
    <w:div w:id="1401439202">
      <w:bodyDiv w:val="1"/>
      <w:marLeft w:val="0"/>
      <w:marRight w:val="0"/>
      <w:marTop w:val="0"/>
      <w:marBottom w:val="0"/>
      <w:divBdr>
        <w:top w:val="none" w:sz="0" w:space="0" w:color="auto"/>
        <w:left w:val="none" w:sz="0" w:space="0" w:color="auto"/>
        <w:bottom w:val="none" w:sz="0" w:space="0" w:color="auto"/>
        <w:right w:val="none" w:sz="0" w:space="0" w:color="auto"/>
      </w:divBdr>
    </w:div>
    <w:div w:id="1406948252">
      <w:bodyDiv w:val="1"/>
      <w:marLeft w:val="0"/>
      <w:marRight w:val="0"/>
      <w:marTop w:val="0"/>
      <w:marBottom w:val="0"/>
      <w:divBdr>
        <w:top w:val="none" w:sz="0" w:space="0" w:color="auto"/>
        <w:left w:val="none" w:sz="0" w:space="0" w:color="auto"/>
        <w:bottom w:val="none" w:sz="0" w:space="0" w:color="auto"/>
        <w:right w:val="none" w:sz="0" w:space="0" w:color="auto"/>
      </w:divBdr>
    </w:div>
    <w:div w:id="1407453438">
      <w:bodyDiv w:val="1"/>
      <w:marLeft w:val="0"/>
      <w:marRight w:val="0"/>
      <w:marTop w:val="0"/>
      <w:marBottom w:val="0"/>
      <w:divBdr>
        <w:top w:val="none" w:sz="0" w:space="0" w:color="auto"/>
        <w:left w:val="none" w:sz="0" w:space="0" w:color="auto"/>
        <w:bottom w:val="none" w:sz="0" w:space="0" w:color="auto"/>
        <w:right w:val="none" w:sz="0" w:space="0" w:color="auto"/>
      </w:divBdr>
    </w:div>
    <w:div w:id="1413701556">
      <w:bodyDiv w:val="1"/>
      <w:marLeft w:val="0"/>
      <w:marRight w:val="0"/>
      <w:marTop w:val="0"/>
      <w:marBottom w:val="0"/>
      <w:divBdr>
        <w:top w:val="none" w:sz="0" w:space="0" w:color="auto"/>
        <w:left w:val="none" w:sz="0" w:space="0" w:color="auto"/>
        <w:bottom w:val="none" w:sz="0" w:space="0" w:color="auto"/>
        <w:right w:val="none" w:sz="0" w:space="0" w:color="auto"/>
      </w:divBdr>
      <w:divsChild>
        <w:div w:id="264768999">
          <w:marLeft w:val="0"/>
          <w:marRight w:val="0"/>
          <w:marTop w:val="0"/>
          <w:marBottom w:val="0"/>
          <w:divBdr>
            <w:top w:val="none" w:sz="0" w:space="0" w:color="auto"/>
            <w:left w:val="none" w:sz="0" w:space="0" w:color="auto"/>
            <w:bottom w:val="none" w:sz="0" w:space="0" w:color="auto"/>
            <w:right w:val="none" w:sz="0" w:space="0" w:color="auto"/>
          </w:divBdr>
          <w:divsChild>
            <w:div w:id="1356269952">
              <w:marLeft w:val="274"/>
              <w:marRight w:val="0"/>
              <w:marTop w:val="0"/>
              <w:marBottom w:val="0"/>
              <w:divBdr>
                <w:top w:val="none" w:sz="0" w:space="0" w:color="auto"/>
                <w:left w:val="none" w:sz="0" w:space="0" w:color="auto"/>
                <w:bottom w:val="none" w:sz="0" w:space="0" w:color="auto"/>
                <w:right w:val="none" w:sz="0" w:space="0" w:color="auto"/>
              </w:divBdr>
            </w:div>
          </w:divsChild>
        </w:div>
        <w:div w:id="634335211">
          <w:marLeft w:val="0"/>
          <w:marRight w:val="0"/>
          <w:marTop w:val="0"/>
          <w:marBottom w:val="0"/>
          <w:divBdr>
            <w:top w:val="none" w:sz="0" w:space="0" w:color="auto"/>
            <w:left w:val="none" w:sz="0" w:space="0" w:color="auto"/>
            <w:bottom w:val="none" w:sz="0" w:space="0" w:color="auto"/>
            <w:right w:val="none" w:sz="0" w:space="0" w:color="auto"/>
          </w:divBdr>
          <w:divsChild>
            <w:div w:id="2045867030">
              <w:marLeft w:val="0"/>
              <w:marRight w:val="0"/>
              <w:marTop w:val="0"/>
              <w:marBottom w:val="0"/>
              <w:divBdr>
                <w:top w:val="none" w:sz="0" w:space="0" w:color="auto"/>
                <w:left w:val="none" w:sz="0" w:space="0" w:color="auto"/>
                <w:bottom w:val="none" w:sz="0" w:space="0" w:color="auto"/>
                <w:right w:val="none" w:sz="0" w:space="0" w:color="auto"/>
              </w:divBdr>
              <w:divsChild>
                <w:div w:id="322900423">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61380">
      <w:bodyDiv w:val="1"/>
      <w:marLeft w:val="0"/>
      <w:marRight w:val="0"/>
      <w:marTop w:val="0"/>
      <w:marBottom w:val="0"/>
      <w:divBdr>
        <w:top w:val="none" w:sz="0" w:space="0" w:color="auto"/>
        <w:left w:val="none" w:sz="0" w:space="0" w:color="auto"/>
        <w:bottom w:val="none" w:sz="0" w:space="0" w:color="auto"/>
        <w:right w:val="none" w:sz="0" w:space="0" w:color="auto"/>
      </w:divBdr>
    </w:div>
    <w:div w:id="1432971729">
      <w:bodyDiv w:val="1"/>
      <w:marLeft w:val="0"/>
      <w:marRight w:val="0"/>
      <w:marTop w:val="0"/>
      <w:marBottom w:val="0"/>
      <w:divBdr>
        <w:top w:val="none" w:sz="0" w:space="0" w:color="auto"/>
        <w:left w:val="none" w:sz="0" w:space="0" w:color="auto"/>
        <w:bottom w:val="none" w:sz="0" w:space="0" w:color="auto"/>
        <w:right w:val="none" w:sz="0" w:space="0" w:color="auto"/>
      </w:divBdr>
    </w:div>
    <w:div w:id="1436822442">
      <w:bodyDiv w:val="1"/>
      <w:marLeft w:val="0"/>
      <w:marRight w:val="0"/>
      <w:marTop w:val="0"/>
      <w:marBottom w:val="0"/>
      <w:divBdr>
        <w:top w:val="none" w:sz="0" w:space="0" w:color="auto"/>
        <w:left w:val="none" w:sz="0" w:space="0" w:color="auto"/>
        <w:bottom w:val="none" w:sz="0" w:space="0" w:color="auto"/>
        <w:right w:val="none" w:sz="0" w:space="0" w:color="auto"/>
      </w:divBdr>
    </w:div>
    <w:div w:id="1438716417">
      <w:bodyDiv w:val="1"/>
      <w:marLeft w:val="0"/>
      <w:marRight w:val="0"/>
      <w:marTop w:val="0"/>
      <w:marBottom w:val="0"/>
      <w:divBdr>
        <w:top w:val="none" w:sz="0" w:space="0" w:color="auto"/>
        <w:left w:val="none" w:sz="0" w:space="0" w:color="auto"/>
        <w:bottom w:val="none" w:sz="0" w:space="0" w:color="auto"/>
        <w:right w:val="none" w:sz="0" w:space="0" w:color="auto"/>
      </w:divBdr>
    </w:div>
    <w:div w:id="1442719457">
      <w:bodyDiv w:val="1"/>
      <w:marLeft w:val="0"/>
      <w:marRight w:val="0"/>
      <w:marTop w:val="0"/>
      <w:marBottom w:val="0"/>
      <w:divBdr>
        <w:top w:val="none" w:sz="0" w:space="0" w:color="auto"/>
        <w:left w:val="none" w:sz="0" w:space="0" w:color="auto"/>
        <w:bottom w:val="none" w:sz="0" w:space="0" w:color="auto"/>
        <w:right w:val="none" w:sz="0" w:space="0" w:color="auto"/>
      </w:divBdr>
      <w:divsChild>
        <w:div w:id="1227448035">
          <w:marLeft w:val="0"/>
          <w:marRight w:val="0"/>
          <w:marTop w:val="0"/>
          <w:marBottom w:val="0"/>
          <w:divBdr>
            <w:top w:val="none" w:sz="0" w:space="0" w:color="auto"/>
            <w:left w:val="none" w:sz="0" w:space="0" w:color="auto"/>
            <w:bottom w:val="none" w:sz="0" w:space="0" w:color="auto"/>
            <w:right w:val="none" w:sz="0" w:space="0" w:color="auto"/>
          </w:divBdr>
          <w:divsChild>
            <w:div w:id="878199054">
              <w:marLeft w:val="0"/>
              <w:marRight w:val="0"/>
              <w:marTop w:val="0"/>
              <w:marBottom w:val="0"/>
              <w:divBdr>
                <w:top w:val="none" w:sz="0" w:space="0" w:color="auto"/>
                <w:left w:val="none" w:sz="0" w:space="0" w:color="auto"/>
                <w:bottom w:val="none" w:sz="0" w:space="0" w:color="auto"/>
                <w:right w:val="none" w:sz="0" w:space="0" w:color="auto"/>
              </w:divBdr>
              <w:divsChild>
                <w:div w:id="155361153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442913154">
          <w:marLeft w:val="0"/>
          <w:marRight w:val="0"/>
          <w:marTop w:val="0"/>
          <w:marBottom w:val="0"/>
          <w:divBdr>
            <w:top w:val="none" w:sz="0" w:space="0" w:color="auto"/>
            <w:left w:val="none" w:sz="0" w:space="0" w:color="auto"/>
            <w:bottom w:val="none" w:sz="0" w:space="0" w:color="auto"/>
            <w:right w:val="none" w:sz="0" w:space="0" w:color="auto"/>
          </w:divBdr>
          <w:divsChild>
            <w:div w:id="160264489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444567511">
      <w:bodyDiv w:val="1"/>
      <w:marLeft w:val="0"/>
      <w:marRight w:val="0"/>
      <w:marTop w:val="0"/>
      <w:marBottom w:val="0"/>
      <w:divBdr>
        <w:top w:val="none" w:sz="0" w:space="0" w:color="auto"/>
        <w:left w:val="none" w:sz="0" w:space="0" w:color="auto"/>
        <w:bottom w:val="none" w:sz="0" w:space="0" w:color="auto"/>
        <w:right w:val="none" w:sz="0" w:space="0" w:color="auto"/>
      </w:divBdr>
      <w:divsChild>
        <w:div w:id="334385407">
          <w:marLeft w:val="0"/>
          <w:marRight w:val="0"/>
          <w:marTop w:val="0"/>
          <w:marBottom w:val="0"/>
          <w:divBdr>
            <w:top w:val="none" w:sz="0" w:space="0" w:color="auto"/>
            <w:left w:val="none" w:sz="0" w:space="0" w:color="auto"/>
            <w:bottom w:val="none" w:sz="0" w:space="0" w:color="auto"/>
            <w:right w:val="none" w:sz="0" w:space="0" w:color="auto"/>
          </w:divBdr>
          <w:divsChild>
            <w:div w:id="470827700">
              <w:marLeft w:val="232"/>
              <w:marRight w:val="0"/>
              <w:marTop w:val="0"/>
              <w:marBottom w:val="0"/>
              <w:divBdr>
                <w:top w:val="none" w:sz="0" w:space="0" w:color="auto"/>
                <w:left w:val="none" w:sz="0" w:space="0" w:color="auto"/>
                <w:bottom w:val="none" w:sz="0" w:space="0" w:color="auto"/>
                <w:right w:val="none" w:sz="0" w:space="0" w:color="auto"/>
              </w:divBdr>
            </w:div>
          </w:divsChild>
        </w:div>
        <w:div w:id="580722597">
          <w:marLeft w:val="0"/>
          <w:marRight w:val="0"/>
          <w:marTop w:val="0"/>
          <w:marBottom w:val="0"/>
          <w:divBdr>
            <w:top w:val="none" w:sz="0" w:space="0" w:color="auto"/>
            <w:left w:val="none" w:sz="0" w:space="0" w:color="auto"/>
            <w:bottom w:val="none" w:sz="0" w:space="0" w:color="auto"/>
            <w:right w:val="none" w:sz="0" w:space="0" w:color="auto"/>
          </w:divBdr>
          <w:divsChild>
            <w:div w:id="1955288765">
              <w:marLeft w:val="0"/>
              <w:marRight w:val="0"/>
              <w:marTop w:val="0"/>
              <w:marBottom w:val="0"/>
              <w:divBdr>
                <w:top w:val="none" w:sz="0" w:space="0" w:color="auto"/>
                <w:left w:val="none" w:sz="0" w:space="0" w:color="auto"/>
                <w:bottom w:val="none" w:sz="0" w:space="0" w:color="auto"/>
                <w:right w:val="none" w:sz="0" w:space="0" w:color="auto"/>
              </w:divBdr>
              <w:divsChild>
                <w:div w:id="1508858929">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535636">
      <w:bodyDiv w:val="1"/>
      <w:marLeft w:val="0"/>
      <w:marRight w:val="0"/>
      <w:marTop w:val="0"/>
      <w:marBottom w:val="0"/>
      <w:divBdr>
        <w:top w:val="none" w:sz="0" w:space="0" w:color="auto"/>
        <w:left w:val="none" w:sz="0" w:space="0" w:color="auto"/>
        <w:bottom w:val="none" w:sz="0" w:space="0" w:color="auto"/>
        <w:right w:val="none" w:sz="0" w:space="0" w:color="auto"/>
      </w:divBdr>
    </w:div>
    <w:div w:id="1451126182">
      <w:bodyDiv w:val="1"/>
      <w:marLeft w:val="0"/>
      <w:marRight w:val="0"/>
      <w:marTop w:val="0"/>
      <w:marBottom w:val="0"/>
      <w:divBdr>
        <w:top w:val="none" w:sz="0" w:space="0" w:color="auto"/>
        <w:left w:val="none" w:sz="0" w:space="0" w:color="auto"/>
        <w:bottom w:val="none" w:sz="0" w:space="0" w:color="auto"/>
        <w:right w:val="none" w:sz="0" w:space="0" w:color="auto"/>
      </w:divBdr>
    </w:div>
    <w:div w:id="1452045903">
      <w:bodyDiv w:val="1"/>
      <w:marLeft w:val="0"/>
      <w:marRight w:val="0"/>
      <w:marTop w:val="0"/>
      <w:marBottom w:val="0"/>
      <w:divBdr>
        <w:top w:val="none" w:sz="0" w:space="0" w:color="auto"/>
        <w:left w:val="none" w:sz="0" w:space="0" w:color="auto"/>
        <w:bottom w:val="none" w:sz="0" w:space="0" w:color="auto"/>
        <w:right w:val="none" w:sz="0" w:space="0" w:color="auto"/>
      </w:divBdr>
    </w:div>
    <w:div w:id="1456437595">
      <w:bodyDiv w:val="1"/>
      <w:marLeft w:val="0"/>
      <w:marRight w:val="0"/>
      <w:marTop w:val="0"/>
      <w:marBottom w:val="0"/>
      <w:divBdr>
        <w:top w:val="none" w:sz="0" w:space="0" w:color="auto"/>
        <w:left w:val="none" w:sz="0" w:space="0" w:color="auto"/>
        <w:bottom w:val="none" w:sz="0" w:space="0" w:color="auto"/>
        <w:right w:val="none" w:sz="0" w:space="0" w:color="auto"/>
      </w:divBdr>
    </w:div>
    <w:div w:id="1457485490">
      <w:bodyDiv w:val="1"/>
      <w:marLeft w:val="0"/>
      <w:marRight w:val="0"/>
      <w:marTop w:val="0"/>
      <w:marBottom w:val="0"/>
      <w:divBdr>
        <w:top w:val="none" w:sz="0" w:space="0" w:color="auto"/>
        <w:left w:val="none" w:sz="0" w:space="0" w:color="auto"/>
        <w:bottom w:val="none" w:sz="0" w:space="0" w:color="auto"/>
        <w:right w:val="none" w:sz="0" w:space="0" w:color="auto"/>
      </w:divBdr>
      <w:divsChild>
        <w:div w:id="5209799">
          <w:marLeft w:val="0"/>
          <w:marRight w:val="0"/>
          <w:marTop w:val="0"/>
          <w:marBottom w:val="0"/>
          <w:divBdr>
            <w:top w:val="none" w:sz="0" w:space="0" w:color="auto"/>
            <w:left w:val="none" w:sz="0" w:space="0" w:color="auto"/>
            <w:bottom w:val="none" w:sz="0" w:space="0" w:color="auto"/>
            <w:right w:val="none" w:sz="0" w:space="0" w:color="auto"/>
          </w:divBdr>
          <w:divsChild>
            <w:div w:id="1624798990">
              <w:marLeft w:val="232"/>
              <w:marRight w:val="0"/>
              <w:marTop w:val="0"/>
              <w:marBottom w:val="0"/>
              <w:divBdr>
                <w:top w:val="none" w:sz="0" w:space="0" w:color="auto"/>
                <w:left w:val="none" w:sz="0" w:space="0" w:color="auto"/>
                <w:bottom w:val="none" w:sz="0" w:space="0" w:color="auto"/>
                <w:right w:val="none" w:sz="0" w:space="0" w:color="auto"/>
              </w:divBdr>
            </w:div>
          </w:divsChild>
        </w:div>
        <w:div w:id="1259943689">
          <w:marLeft w:val="0"/>
          <w:marRight w:val="0"/>
          <w:marTop w:val="0"/>
          <w:marBottom w:val="0"/>
          <w:divBdr>
            <w:top w:val="none" w:sz="0" w:space="0" w:color="auto"/>
            <w:left w:val="none" w:sz="0" w:space="0" w:color="auto"/>
            <w:bottom w:val="none" w:sz="0" w:space="0" w:color="auto"/>
            <w:right w:val="none" w:sz="0" w:space="0" w:color="auto"/>
          </w:divBdr>
          <w:divsChild>
            <w:div w:id="332075274">
              <w:marLeft w:val="0"/>
              <w:marRight w:val="0"/>
              <w:marTop w:val="0"/>
              <w:marBottom w:val="0"/>
              <w:divBdr>
                <w:top w:val="none" w:sz="0" w:space="0" w:color="auto"/>
                <w:left w:val="none" w:sz="0" w:space="0" w:color="auto"/>
                <w:bottom w:val="none" w:sz="0" w:space="0" w:color="auto"/>
                <w:right w:val="none" w:sz="0" w:space="0" w:color="auto"/>
              </w:divBdr>
              <w:divsChild>
                <w:div w:id="598371389">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48240">
      <w:bodyDiv w:val="1"/>
      <w:marLeft w:val="0"/>
      <w:marRight w:val="0"/>
      <w:marTop w:val="0"/>
      <w:marBottom w:val="0"/>
      <w:divBdr>
        <w:top w:val="none" w:sz="0" w:space="0" w:color="auto"/>
        <w:left w:val="none" w:sz="0" w:space="0" w:color="auto"/>
        <w:bottom w:val="none" w:sz="0" w:space="0" w:color="auto"/>
        <w:right w:val="none" w:sz="0" w:space="0" w:color="auto"/>
      </w:divBdr>
    </w:div>
    <w:div w:id="1461454263">
      <w:bodyDiv w:val="1"/>
      <w:marLeft w:val="0"/>
      <w:marRight w:val="0"/>
      <w:marTop w:val="0"/>
      <w:marBottom w:val="0"/>
      <w:divBdr>
        <w:top w:val="none" w:sz="0" w:space="0" w:color="auto"/>
        <w:left w:val="none" w:sz="0" w:space="0" w:color="auto"/>
        <w:bottom w:val="none" w:sz="0" w:space="0" w:color="auto"/>
        <w:right w:val="none" w:sz="0" w:space="0" w:color="auto"/>
      </w:divBdr>
    </w:div>
    <w:div w:id="1471247862">
      <w:bodyDiv w:val="1"/>
      <w:marLeft w:val="0"/>
      <w:marRight w:val="0"/>
      <w:marTop w:val="0"/>
      <w:marBottom w:val="0"/>
      <w:divBdr>
        <w:top w:val="none" w:sz="0" w:space="0" w:color="auto"/>
        <w:left w:val="none" w:sz="0" w:space="0" w:color="auto"/>
        <w:bottom w:val="none" w:sz="0" w:space="0" w:color="auto"/>
        <w:right w:val="none" w:sz="0" w:space="0" w:color="auto"/>
      </w:divBdr>
    </w:div>
    <w:div w:id="1472821181">
      <w:bodyDiv w:val="1"/>
      <w:marLeft w:val="0"/>
      <w:marRight w:val="0"/>
      <w:marTop w:val="0"/>
      <w:marBottom w:val="0"/>
      <w:divBdr>
        <w:top w:val="none" w:sz="0" w:space="0" w:color="auto"/>
        <w:left w:val="none" w:sz="0" w:space="0" w:color="auto"/>
        <w:bottom w:val="none" w:sz="0" w:space="0" w:color="auto"/>
        <w:right w:val="none" w:sz="0" w:space="0" w:color="auto"/>
      </w:divBdr>
    </w:div>
    <w:div w:id="1473675127">
      <w:bodyDiv w:val="1"/>
      <w:marLeft w:val="0"/>
      <w:marRight w:val="0"/>
      <w:marTop w:val="0"/>
      <w:marBottom w:val="0"/>
      <w:divBdr>
        <w:top w:val="none" w:sz="0" w:space="0" w:color="auto"/>
        <w:left w:val="none" w:sz="0" w:space="0" w:color="auto"/>
        <w:bottom w:val="none" w:sz="0" w:space="0" w:color="auto"/>
        <w:right w:val="none" w:sz="0" w:space="0" w:color="auto"/>
      </w:divBdr>
    </w:div>
    <w:div w:id="1475636860">
      <w:bodyDiv w:val="1"/>
      <w:marLeft w:val="0"/>
      <w:marRight w:val="0"/>
      <w:marTop w:val="0"/>
      <w:marBottom w:val="0"/>
      <w:divBdr>
        <w:top w:val="none" w:sz="0" w:space="0" w:color="auto"/>
        <w:left w:val="none" w:sz="0" w:space="0" w:color="auto"/>
        <w:bottom w:val="none" w:sz="0" w:space="0" w:color="auto"/>
        <w:right w:val="none" w:sz="0" w:space="0" w:color="auto"/>
      </w:divBdr>
    </w:div>
    <w:div w:id="1477408658">
      <w:bodyDiv w:val="1"/>
      <w:marLeft w:val="0"/>
      <w:marRight w:val="0"/>
      <w:marTop w:val="0"/>
      <w:marBottom w:val="0"/>
      <w:divBdr>
        <w:top w:val="none" w:sz="0" w:space="0" w:color="auto"/>
        <w:left w:val="none" w:sz="0" w:space="0" w:color="auto"/>
        <w:bottom w:val="none" w:sz="0" w:space="0" w:color="auto"/>
        <w:right w:val="none" w:sz="0" w:space="0" w:color="auto"/>
      </w:divBdr>
    </w:div>
    <w:div w:id="1487431140">
      <w:bodyDiv w:val="1"/>
      <w:marLeft w:val="0"/>
      <w:marRight w:val="0"/>
      <w:marTop w:val="0"/>
      <w:marBottom w:val="0"/>
      <w:divBdr>
        <w:top w:val="none" w:sz="0" w:space="0" w:color="auto"/>
        <w:left w:val="none" w:sz="0" w:space="0" w:color="auto"/>
        <w:bottom w:val="none" w:sz="0" w:space="0" w:color="auto"/>
        <w:right w:val="none" w:sz="0" w:space="0" w:color="auto"/>
      </w:divBdr>
    </w:div>
    <w:div w:id="1488016662">
      <w:bodyDiv w:val="1"/>
      <w:marLeft w:val="0"/>
      <w:marRight w:val="0"/>
      <w:marTop w:val="0"/>
      <w:marBottom w:val="0"/>
      <w:divBdr>
        <w:top w:val="none" w:sz="0" w:space="0" w:color="auto"/>
        <w:left w:val="none" w:sz="0" w:space="0" w:color="auto"/>
        <w:bottom w:val="none" w:sz="0" w:space="0" w:color="auto"/>
        <w:right w:val="none" w:sz="0" w:space="0" w:color="auto"/>
      </w:divBdr>
    </w:div>
    <w:div w:id="1488086394">
      <w:bodyDiv w:val="1"/>
      <w:marLeft w:val="0"/>
      <w:marRight w:val="0"/>
      <w:marTop w:val="0"/>
      <w:marBottom w:val="0"/>
      <w:divBdr>
        <w:top w:val="none" w:sz="0" w:space="0" w:color="auto"/>
        <w:left w:val="none" w:sz="0" w:space="0" w:color="auto"/>
        <w:bottom w:val="none" w:sz="0" w:space="0" w:color="auto"/>
        <w:right w:val="none" w:sz="0" w:space="0" w:color="auto"/>
      </w:divBdr>
    </w:div>
    <w:div w:id="1502425121">
      <w:bodyDiv w:val="1"/>
      <w:marLeft w:val="0"/>
      <w:marRight w:val="0"/>
      <w:marTop w:val="0"/>
      <w:marBottom w:val="0"/>
      <w:divBdr>
        <w:top w:val="none" w:sz="0" w:space="0" w:color="auto"/>
        <w:left w:val="none" w:sz="0" w:space="0" w:color="auto"/>
        <w:bottom w:val="none" w:sz="0" w:space="0" w:color="auto"/>
        <w:right w:val="none" w:sz="0" w:space="0" w:color="auto"/>
      </w:divBdr>
      <w:divsChild>
        <w:div w:id="199634259">
          <w:marLeft w:val="0"/>
          <w:marRight w:val="0"/>
          <w:marTop w:val="0"/>
          <w:marBottom w:val="0"/>
          <w:divBdr>
            <w:top w:val="none" w:sz="0" w:space="0" w:color="auto"/>
            <w:left w:val="none" w:sz="0" w:space="0" w:color="auto"/>
            <w:bottom w:val="none" w:sz="0" w:space="0" w:color="auto"/>
            <w:right w:val="none" w:sz="0" w:space="0" w:color="auto"/>
          </w:divBdr>
          <w:divsChild>
            <w:div w:id="945305724">
              <w:marLeft w:val="232"/>
              <w:marRight w:val="0"/>
              <w:marTop w:val="0"/>
              <w:marBottom w:val="0"/>
              <w:divBdr>
                <w:top w:val="none" w:sz="0" w:space="0" w:color="auto"/>
                <w:left w:val="none" w:sz="0" w:space="0" w:color="auto"/>
                <w:bottom w:val="none" w:sz="0" w:space="0" w:color="auto"/>
                <w:right w:val="none" w:sz="0" w:space="0" w:color="auto"/>
              </w:divBdr>
            </w:div>
          </w:divsChild>
        </w:div>
        <w:div w:id="1759864797">
          <w:marLeft w:val="0"/>
          <w:marRight w:val="0"/>
          <w:marTop w:val="0"/>
          <w:marBottom w:val="0"/>
          <w:divBdr>
            <w:top w:val="none" w:sz="0" w:space="0" w:color="auto"/>
            <w:left w:val="none" w:sz="0" w:space="0" w:color="auto"/>
            <w:bottom w:val="none" w:sz="0" w:space="0" w:color="auto"/>
            <w:right w:val="none" w:sz="0" w:space="0" w:color="auto"/>
          </w:divBdr>
          <w:divsChild>
            <w:div w:id="407386205">
              <w:marLeft w:val="0"/>
              <w:marRight w:val="0"/>
              <w:marTop w:val="0"/>
              <w:marBottom w:val="0"/>
              <w:divBdr>
                <w:top w:val="none" w:sz="0" w:space="0" w:color="auto"/>
                <w:left w:val="none" w:sz="0" w:space="0" w:color="auto"/>
                <w:bottom w:val="none" w:sz="0" w:space="0" w:color="auto"/>
                <w:right w:val="none" w:sz="0" w:space="0" w:color="auto"/>
              </w:divBdr>
              <w:divsChild>
                <w:div w:id="36783810">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653181">
      <w:bodyDiv w:val="1"/>
      <w:marLeft w:val="0"/>
      <w:marRight w:val="0"/>
      <w:marTop w:val="0"/>
      <w:marBottom w:val="0"/>
      <w:divBdr>
        <w:top w:val="none" w:sz="0" w:space="0" w:color="auto"/>
        <w:left w:val="none" w:sz="0" w:space="0" w:color="auto"/>
        <w:bottom w:val="none" w:sz="0" w:space="0" w:color="auto"/>
        <w:right w:val="none" w:sz="0" w:space="0" w:color="auto"/>
      </w:divBdr>
    </w:div>
    <w:div w:id="1533882023">
      <w:bodyDiv w:val="1"/>
      <w:marLeft w:val="0"/>
      <w:marRight w:val="0"/>
      <w:marTop w:val="0"/>
      <w:marBottom w:val="0"/>
      <w:divBdr>
        <w:top w:val="none" w:sz="0" w:space="0" w:color="auto"/>
        <w:left w:val="none" w:sz="0" w:space="0" w:color="auto"/>
        <w:bottom w:val="none" w:sz="0" w:space="0" w:color="auto"/>
        <w:right w:val="none" w:sz="0" w:space="0" w:color="auto"/>
      </w:divBdr>
    </w:div>
    <w:div w:id="1549338799">
      <w:bodyDiv w:val="1"/>
      <w:marLeft w:val="0"/>
      <w:marRight w:val="0"/>
      <w:marTop w:val="0"/>
      <w:marBottom w:val="0"/>
      <w:divBdr>
        <w:top w:val="none" w:sz="0" w:space="0" w:color="auto"/>
        <w:left w:val="none" w:sz="0" w:space="0" w:color="auto"/>
        <w:bottom w:val="none" w:sz="0" w:space="0" w:color="auto"/>
        <w:right w:val="none" w:sz="0" w:space="0" w:color="auto"/>
      </w:divBdr>
    </w:div>
    <w:div w:id="1554654503">
      <w:bodyDiv w:val="1"/>
      <w:marLeft w:val="0"/>
      <w:marRight w:val="0"/>
      <w:marTop w:val="0"/>
      <w:marBottom w:val="0"/>
      <w:divBdr>
        <w:top w:val="none" w:sz="0" w:space="0" w:color="auto"/>
        <w:left w:val="none" w:sz="0" w:space="0" w:color="auto"/>
        <w:bottom w:val="none" w:sz="0" w:space="0" w:color="auto"/>
        <w:right w:val="none" w:sz="0" w:space="0" w:color="auto"/>
      </w:divBdr>
      <w:divsChild>
        <w:div w:id="368115943">
          <w:marLeft w:val="0"/>
          <w:marRight w:val="0"/>
          <w:marTop w:val="0"/>
          <w:marBottom w:val="0"/>
          <w:divBdr>
            <w:top w:val="none" w:sz="0" w:space="0" w:color="auto"/>
            <w:left w:val="none" w:sz="0" w:space="0" w:color="auto"/>
            <w:bottom w:val="none" w:sz="0" w:space="0" w:color="auto"/>
            <w:right w:val="none" w:sz="0" w:space="0" w:color="auto"/>
          </w:divBdr>
          <w:divsChild>
            <w:div w:id="758135929">
              <w:marLeft w:val="0"/>
              <w:marRight w:val="0"/>
              <w:marTop w:val="0"/>
              <w:marBottom w:val="0"/>
              <w:divBdr>
                <w:top w:val="none" w:sz="0" w:space="0" w:color="auto"/>
                <w:left w:val="none" w:sz="0" w:space="0" w:color="auto"/>
                <w:bottom w:val="none" w:sz="0" w:space="0" w:color="auto"/>
                <w:right w:val="none" w:sz="0" w:space="0" w:color="auto"/>
              </w:divBdr>
              <w:divsChild>
                <w:div w:id="1335759824">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665060681">
          <w:marLeft w:val="0"/>
          <w:marRight w:val="0"/>
          <w:marTop w:val="0"/>
          <w:marBottom w:val="0"/>
          <w:divBdr>
            <w:top w:val="none" w:sz="0" w:space="0" w:color="auto"/>
            <w:left w:val="none" w:sz="0" w:space="0" w:color="auto"/>
            <w:bottom w:val="none" w:sz="0" w:space="0" w:color="auto"/>
            <w:right w:val="none" w:sz="0" w:space="0" w:color="auto"/>
          </w:divBdr>
          <w:divsChild>
            <w:div w:id="601303497">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1555584020">
      <w:bodyDiv w:val="1"/>
      <w:marLeft w:val="0"/>
      <w:marRight w:val="0"/>
      <w:marTop w:val="0"/>
      <w:marBottom w:val="0"/>
      <w:divBdr>
        <w:top w:val="none" w:sz="0" w:space="0" w:color="auto"/>
        <w:left w:val="none" w:sz="0" w:space="0" w:color="auto"/>
        <w:bottom w:val="none" w:sz="0" w:space="0" w:color="auto"/>
        <w:right w:val="none" w:sz="0" w:space="0" w:color="auto"/>
      </w:divBdr>
      <w:divsChild>
        <w:div w:id="488405433">
          <w:marLeft w:val="0"/>
          <w:marRight w:val="0"/>
          <w:marTop w:val="0"/>
          <w:marBottom w:val="0"/>
          <w:divBdr>
            <w:top w:val="none" w:sz="0" w:space="0" w:color="auto"/>
            <w:left w:val="none" w:sz="0" w:space="0" w:color="auto"/>
            <w:bottom w:val="none" w:sz="0" w:space="0" w:color="auto"/>
            <w:right w:val="none" w:sz="0" w:space="0" w:color="auto"/>
          </w:divBdr>
          <w:divsChild>
            <w:div w:id="1028720548">
              <w:marLeft w:val="252"/>
              <w:marRight w:val="0"/>
              <w:marTop w:val="0"/>
              <w:marBottom w:val="0"/>
              <w:divBdr>
                <w:top w:val="none" w:sz="0" w:space="0" w:color="auto"/>
                <w:left w:val="none" w:sz="0" w:space="0" w:color="auto"/>
                <w:bottom w:val="none" w:sz="0" w:space="0" w:color="auto"/>
                <w:right w:val="none" w:sz="0" w:space="0" w:color="auto"/>
              </w:divBdr>
            </w:div>
          </w:divsChild>
        </w:div>
        <w:div w:id="1669140045">
          <w:marLeft w:val="0"/>
          <w:marRight w:val="0"/>
          <w:marTop w:val="0"/>
          <w:marBottom w:val="0"/>
          <w:divBdr>
            <w:top w:val="none" w:sz="0" w:space="0" w:color="auto"/>
            <w:left w:val="none" w:sz="0" w:space="0" w:color="auto"/>
            <w:bottom w:val="none" w:sz="0" w:space="0" w:color="auto"/>
            <w:right w:val="none" w:sz="0" w:space="0" w:color="auto"/>
          </w:divBdr>
          <w:divsChild>
            <w:div w:id="2117748523">
              <w:marLeft w:val="0"/>
              <w:marRight w:val="0"/>
              <w:marTop w:val="0"/>
              <w:marBottom w:val="0"/>
              <w:divBdr>
                <w:top w:val="none" w:sz="0" w:space="0" w:color="auto"/>
                <w:left w:val="none" w:sz="0" w:space="0" w:color="auto"/>
                <w:bottom w:val="none" w:sz="0" w:space="0" w:color="auto"/>
                <w:right w:val="none" w:sz="0" w:space="0" w:color="auto"/>
              </w:divBdr>
              <w:divsChild>
                <w:div w:id="920866611">
                  <w:marLeft w:val="2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11397">
      <w:bodyDiv w:val="1"/>
      <w:marLeft w:val="0"/>
      <w:marRight w:val="0"/>
      <w:marTop w:val="0"/>
      <w:marBottom w:val="0"/>
      <w:divBdr>
        <w:top w:val="none" w:sz="0" w:space="0" w:color="auto"/>
        <w:left w:val="none" w:sz="0" w:space="0" w:color="auto"/>
        <w:bottom w:val="none" w:sz="0" w:space="0" w:color="auto"/>
        <w:right w:val="none" w:sz="0" w:space="0" w:color="auto"/>
      </w:divBdr>
    </w:div>
    <w:div w:id="1579368658">
      <w:bodyDiv w:val="1"/>
      <w:marLeft w:val="0"/>
      <w:marRight w:val="0"/>
      <w:marTop w:val="0"/>
      <w:marBottom w:val="0"/>
      <w:divBdr>
        <w:top w:val="none" w:sz="0" w:space="0" w:color="auto"/>
        <w:left w:val="none" w:sz="0" w:space="0" w:color="auto"/>
        <w:bottom w:val="none" w:sz="0" w:space="0" w:color="auto"/>
        <w:right w:val="none" w:sz="0" w:space="0" w:color="auto"/>
      </w:divBdr>
    </w:div>
    <w:div w:id="1581057307">
      <w:bodyDiv w:val="1"/>
      <w:marLeft w:val="0"/>
      <w:marRight w:val="0"/>
      <w:marTop w:val="0"/>
      <w:marBottom w:val="0"/>
      <w:divBdr>
        <w:top w:val="none" w:sz="0" w:space="0" w:color="auto"/>
        <w:left w:val="none" w:sz="0" w:space="0" w:color="auto"/>
        <w:bottom w:val="none" w:sz="0" w:space="0" w:color="auto"/>
        <w:right w:val="none" w:sz="0" w:space="0" w:color="auto"/>
      </w:divBdr>
    </w:div>
    <w:div w:id="1584408437">
      <w:bodyDiv w:val="1"/>
      <w:marLeft w:val="0"/>
      <w:marRight w:val="0"/>
      <w:marTop w:val="0"/>
      <w:marBottom w:val="0"/>
      <w:divBdr>
        <w:top w:val="none" w:sz="0" w:space="0" w:color="auto"/>
        <w:left w:val="none" w:sz="0" w:space="0" w:color="auto"/>
        <w:bottom w:val="none" w:sz="0" w:space="0" w:color="auto"/>
        <w:right w:val="none" w:sz="0" w:space="0" w:color="auto"/>
      </w:divBdr>
    </w:div>
    <w:div w:id="1596130846">
      <w:bodyDiv w:val="1"/>
      <w:marLeft w:val="0"/>
      <w:marRight w:val="0"/>
      <w:marTop w:val="0"/>
      <w:marBottom w:val="0"/>
      <w:divBdr>
        <w:top w:val="none" w:sz="0" w:space="0" w:color="auto"/>
        <w:left w:val="none" w:sz="0" w:space="0" w:color="auto"/>
        <w:bottom w:val="none" w:sz="0" w:space="0" w:color="auto"/>
        <w:right w:val="none" w:sz="0" w:space="0" w:color="auto"/>
      </w:divBdr>
    </w:div>
    <w:div w:id="1600068132">
      <w:bodyDiv w:val="1"/>
      <w:marLeft w:val="0"/>
      <w:marRight w:val="0"/>
      <w:marTop w:val="0"/>
      <w:marBottom w:val="0"/>
      <w:divBdr>
        <w:top w:val="none" w:sz="0" w:space="0" w:color="auto"/>
        <w:left w:val="none" w:sz="0" w:space="0" w:color="auto"/>
        <w:bottom w:val="none" w:sz="0" w:space="0" w:color="auto"/>
        <w:right w:val="none" w:sz="0" w:space="0" w:color="auto"/>
      </w:divBdr>
    </w:div>
    <w:div w:id="1611737254">
      <w:bodyDiv w:val="1"/>
      <w:marLeft w:val="0"/>
      <w:marRight w:val="0"/>
      <w:marTop w:val="0"/>
      <w:marBottom w:val="0"/>
      <w:divBdr>
        <w:top w:val="none" w:sz="0" w:space="0" w:color="auto"/>
        <w:left w:val="none" w:sz="0" w:space="0" w:color="auto"/>
        <w:bottom w:val="none" w:sz="0" w:space="0" w:color="auto"/>
        <w:right w:val="none" w:sz="0" w:space="0" w:color="auto"/>
      </w:divBdr>
    </w:div>
    <w:div w:id="1615674554">
      <w:bodyDiv w:val="1"/>
      <w:marLeft w:val="0"/>
      <w:marRight w:val="0"/>
      <w:marTop w:val="0"/>
      <w:marBottom w:val="0"/>
      <w:divBdr>
        <w:top w:val="none" w:sz="0" w:space="0" w:color="auto"/>
        <w:left w:val="none" w:sz="0" w:space="0" w:color="auto"/>
        <w:bottom w:val="none" w:sz="0" w:space="0" w:color="auto"/>
        <w:right w:val="none" w:sz="0" w:space="0" w:color="auto"/>
      </w:divBdr>
    </w:div>
    <w:div w:id="1623461273">
      <w:bodyDiv w:val="1"/>
      <w:marLeft w:val="0"/>
      <w:marRight w:val="0"/>
      <w:marTop w:val="0"/>
      <w:marBottom w:val="0"/>
      <w:divBdr>
        <w:top w:val="none" w:sz="0" w:space="0" w:color="auto"/>
        <w:left w:val="none" w:sz="0" w:space="0" w:color="auto"/>
        <w:bottom w:val="none" w:sz="0" w:space="0" w:color="auto"/>
        <w:right w:val="none" w:sz="0" w:space="0" w:color="auto"/>
      </w:divBdr>
    </w:div>
    <w:div w:id="1626237053">
      <w:bodyDiv w:val="1"/>
      <w:marLeft w:val="0"/>
      <w:marRight w:val="0"/>
      <w:marTop w:val="0"/>
      <w:marBottom w:val="0"/>
      <w:divBdr>
        <w:top w:val="none" w:sz="0" w:space="0" w:color="auto"/>
        <w:left w:val="none" w:sz="0" w:space="0" w:color="auto"/>
        <w:bottom w:val="none" w:sz="0" w:space="0" w:color="auto"/>
        <w:right w:val="none" w:sz="0" w:space="0" w:color="auto"/>
      </w:divBdr>
    </w:div>
    <w:div w:id="1635409625">
      <w:bodyDiv w:val="1"/>
      <w:marLeft w:val="0"/>
      <w:marRight w:val="0"/>
      <w:marTop w:val="0"/>
      <w:marBottom w:val="0"/>
      <w:divBdr>
        <w:top w:val="none" w:sz="0" w:space="0" w:color="auto"/>
        <w:left w:val="none" w:sz="0" w:space="0" w:color="auto"/>
        <w:bottom w:val="none" w:sz="0" w:space="0" w:color="auto"/>
        <w:right w:val="none" w:sz="0" w:space="0" w:color="auto"/>
      </w:divBdr>
    </w:div>
    <w:div w:id="1639453233">
      <w:bodyDiv w:val="1"/>
      <w:marLeft w:val="0"/>
      <w:marRight w:val="0"/>
      <w:marTop w:val="0"/>
      <w:marBottom w:val="0"/>
      <w:divBdr>
        <w:top w:val="none" w:sz="0" w:space="0" w:color="auto"/>
        <w:left w:val="none" w:sz="0" w:space="0" w:color="auto"/>
        <w:bottom w:val="none" w:sz="0" w:space="0" w:color="auto"/>
        <w:right w:val="none" w:sz="0" w:space="0" w:color="auto"/>
      </w:divBdr>
    </w:div>
    <w:div w:id="1640839854">
      <w:bodyDiv w:val="1"/>
      <w:marLeft w:val="0"/>
      <w:marRight w:val="0"/>
      <w:marTop w:val="0"/>
      <w:marBottom w:val="0"/>
      <w:divBdr>
        <w:top w:val="none" w:sz="0" w:space="0" w:color="auto"/>
        <w:left w:val="none" w:sz="0" w:space="0" w:color="auto"/>
        <w:bottom w:val="none" w:sz="0" w:space="0" w:color="auto"/>
        <w:right w:val="none" w:sz="0" w:space="0" w:color="auto"/>
      </w:divBdr>
    </w:div>
    <w:div w:id="1657762402">
      <w:bodyDiv w:val="1"/>
      <w:marLeft w:val="0"/>
      <w:marRight w:val="0"/>
      <w:marTop w:val="0"/>
      <w:marBottom w:val="0"/>
      <w:divBdr>
        <w:top w:val="none" w:sz="0" w:space="0" w:color="auto"/>
        <w:left w:val="none" w:sz="0" w:space="0" w:color="auto"/>
        <w:bottom w:val="none" w:sz="0" w:space="0" w:color="auto"/>
        <w:right w:val="none" w:sz="0" w:space="0" w:color="auto"/>
      </w:divBdr>
    </w:div>
    <w:div w:id="1682930812">
      <w:bodyDiv w:val="1"/>
      <w:marLeft w:val="0"/>
      <w:marRight w:val="0"/>
      <w:marTop w:val="0"/>
      <w:marBottom w:val="0"/>
      <w:divBdr>
        <w:top w:val="none" w:sz="0" w:space="0" w:color="auto"/>
        <w:left w:val="none" w:sz="0" w:space="0" w:color="auto"/>
        <w:bottom w:val="none" w:sz="0" w:space="0" w:color="auto"/>
        <w:right w:val="none" w:sz="0" w:space="0" w:color="auto"/>
      </w:divBdr>
    </w:div>
    <w:div w:id="1703482378">
      <w:bodyDiv w:val="1"/>
      <w:marLeft w:val="0"/>
      <w:marRight w:val="0"/>
      <w:marTop w:val="0"/>
      <w:marBottom w:val="0"/>
      <w:divBdr>
        <w:top w:val="none" w:sz="0" w:space="0" w:color="auto"/>
        <w:left w:val="none" w:sz="0" w:space="0" w:color="auto"/>
        <w:bottom w:val="none" w:sz="0" w:space="0" w:color="auto"/>
        <w:right w:val="none" w:sz="0" w:space="0" w:color="auto"/>
      </w:divBdr>
    </w:div>
    <w:div w:id="1705406172">
      <w:bodyDiv w:val="1"/>
      <w:marLeft w:val="0"/>
      <w:marRight w:val="0"/>
      <w:marTop w:val="0"/>
      <w:marBottom w:val="0"/>
      <w:divBdr>
        <w:top w:val="none" w:sz="0" w:space="0" w:color="auto"/>
        <w:left w:val="none" w:sz="0" w:space="0" w:color="auto"/>
        <w:bottom w:val="none" w:sz="0" w:space="0" w:color="auto"/>
        <w:right w:val="none" w:sz="0" w:space="0" w:color="auto"/>
      </w:divBdr>
    </w:div>
    <w:div w:id="1712922725">
      <w:bodyDiv w:val="1"/>
      <w:marLeft w:val="0"/>
      <w:marRight w:val="0"/>
      <w:marTop w:val="0"/>
      <w:marBottom w:val="0"/>
      <w:divBdr>
        <w:top w:val="none" w:sz="0" w:space="0" w:color="auto"/>
        <w:left w:val="none" w:sz="0" w:space="0" w:color="auto"/>
        <w:bottom w:val="none" w:sz="0" w:space="0" w:color="auto"/>
        <w:right w:val="none" w:sz="0" w:space="0" w:color="auto"/>
      </w:divBdr>
    </w:div>
    <w:div w:id="1732729224">
      <w:bodyDiv w:val="1"/>
      <w:marLeft w:val="0"/>
      <w:marRight w:val="0"/>
      <w:marTop w:val="0"/>
      <w:marBottom w:val="0"/>
      <w:divBdr>
        <w:top w:val="none" w:sz="0" w:space="0" w:color="auto"/>
        <w:left w:val="none" w:sz="0" w:space="0" w:color="auto"/>
        <w:bottom w:val="none" w:sz="0" w:space="0" w:color="auto"/>
        <w:right w:val="none" w:sz="0" w:space="0" w:color="auto"/>
      </w:divBdr>
    </w:div>
    <w:div w:id="1733507793">
      <w:bodyDiv w:val="1"/>
      <w:marLeft w:val="0"/>
      <w:marRight w:val="0"/>
      <w:marTop w:val="0"/>
      <w:marBottom w:val="0"/>
      <w:divBdr>
        <w:top w:val="none" w:sz="0" w:space="0" w:color="auto"/>
        <w:left w:val="none" w:sz="0" w:space="0" w:color="auto"/>
        <w:bottom w:val="none" w:sz="0" w:space="0" w:color="auto"/>
        <w:right w:val="none" w:sz="0" w:space="0" w:color="auto"/>
      </w:divBdr>
      <w:divsChild>
        <w:div w:id="1178807658">
          <w:marLeft w:val="0"/>
          <w:marRight w:val="0"/>
          <w:marTop w:val="0"/>
          <w:marBottom w:val="0"/>
          <w:divBdr>
            <w:top w:val="none" w:sz="0" w:space="0" w:color="auto"/>
            <w:left w:val="none" w:sz="0" w:space="0" w:color="auto"/>
            <w:bottom w:val="none" w:sz="0" w:space="0" w:color="auto"/>
            <w:right w:val="none" w:sz="0" w:space="0" w:color="auto"/>
          </w:divBdr>
          <w:divsChild>
            <w:div w:id="354037251">
              <w:marLeft w:val="0"/>
              <w:marRight w:val="0"/>
              <w:marTop w:val="0"/>
              <w:marBottom w:val="0"/>
              <w:divBdr>
                <w:top w:val="none" w:sz="0" w:space="0" w:color="auto"/>
                <w:left w:val="none" w:sz="0" w:space="0" w:color="auto"/>
                <w:bottom w:val="none" w:sz="0" w:space="0" w:color="auto"/>
                <w:right w:val="none" w:sz="0" w:space="0" w:color="auto"/>
              </w:divBdr>
              <w:divsChild>
                <w:div w:id="1612784526">
                  <w:marLeft w:val="252"/>
                  <w:marRight w:val="0"/>
                  <w:marTop w:val="0"/>
                  <w:marBottom w:val="0"/>
                  <w:divBdr>
                    <w:top w:val="none" w:sz="0" w:space="0" w:color="auto"/>
                    <w:left w:val="none" w:sz="0" w:space="0" w:color="auto"/>
                    <w:bottom w:val="none" w:sz="0" w:space="0" w:color="auto"/>
                    <w:right w:val="none" w:sz="0" w:space="0" w:color="auto"/>
                  </w:divBdr>
                </w:div>
              </w:divsChild>
            </w:div>
          </w:divsChild>
        </w:div>
        <w:div w:id="1749301188">
          <w:marLeft w:val="0"/>
          <w:marRight w:val="0"/>
          <w:marTop w:val="0"/>
          <w:marBottom w:val="0"/>
          <w:divBdr>
            <w:top w:val="none" w:sz="0" w:space="0" w:color="auto"/>
            <w:left w:val="none" w:sz="0" w:space="0" w:color="auto"/>
            <w:bottom w:val="none" w:sz="0" w:space="0" w:color="auto"/>
            <w:right w:val="none" w:sz="0" w:space="0" w:color="auto"/>
          </w:divBdr>
          <w:divsChild>
            <w:div w:id="1517572111">
              <w:marLeft w:val="252"/>
              <w:marRight w:val="0"/>
              <w:marTop w:val="0"/>
              <w:marBottom w:val="0"/>
              <w:divBdr>
                <w:top w:val="none" w:sz="0" w:space="0" w:color="auto"/>
                <w:left w:val="none" w:sz="0" w:space="0" w:color="auto"/>
                <w:bottom w:val="none" w:sz="0" w:space="0" w:color="auto"/>
                <w:right w:val="none" w:sz="0" w:space="0" w:color="auto"/>
              </w:divBdr>
            </w:div>
          </w:divsChild>
        </w:div>
      </w:divsChild>
    </w:div>
    <w:div w:id="1745227278">
      <w:bodyDiv w:val="1"/>
      <w:marLeft w:val="0"/>
      <w:marRight w:val="0"/>
      <w:marTop w:val="0"/>
      <w:marBottom w:val="0"/>
      <w:divBdr>
        <w:top w:val="none" w:sz="0" w:space="0" w:color="auto"/>
        <w:left w:val="none" w:sz="0" w:space="0" w:color="auto"/>
        <w:bottom w:val="none" w:sz="0" w:space="0" w:color="auto"/>
        <w:right w:val="none" w:sz="0" w:space="0" w:color="auto"/>
      </w:divBdr>
    </w:div>
    <w:div w:id="1748115659">
      <w:bodyDiv w:val="1"/>
      <w:marLeft w:val="0"/>
      <w:marRight w:val="0"/>
      <w:marTop w:val="0"/>
      <w:marBottom w:val="0"/>
      <w:divBdr>
        <w:top w:val="none" w:sz="0" w:space="0" w:color="auto"/>
        <w:left w:val="none" w:sz="0" w:space="0" w:color="auto"/>
        <w:bottom w:val="none" w:sz="0" w:space="0" w:color="auto"/>
        <w:right w:val="none" w:sz="0" w:space="0" w:color="auto"/>
      </w:divBdr>
    </w:div>
    <w:div w:id="1748990479">
      <w:bodyDiv w:val="1"/>
      <w:marLeft w:val="0"/>
      <w:marRight w:val="0"/>
      <w:marTop w:val="0"/>
      <w:marBottom w:val="0"/>
      <w:divBdr>
        <w:top w:val="none" w:sz="0" w:space="0" w:color="auto"/>
        <w:left w:val="none" w:sz="0" w:space="0" w:color="auto"/>
        <w:bottom w:val="none" w:sz="0" w:space="0" w:color="auto"/>
        <w:right w:val="none" w:sz="0" w:space="0" w:color="auto"/>
      </w:divBdr>
    </w:div>
    <w:div w:id="1755932598">
      <w:bodyDiv w:val="1"/>
      <w:marLeft w:val="0"/>
      <w:marRight w:val="0"/>
      <w:marTop w:val="0"/>
      <w:marBottom w:val="0"/>
      <w:divBdr>
        <w:top w:val="none" w:sz="0" w:space="0" w:color="auto"/>
        <w:left w:val="none" w:sz="0" w:space="0" w:color="auto"/>
        <w:bottom w:val="none" w:sz="0" w:space="0" w:color="auto"/>
        <w:right w:val="none" w:sz="0" w:space="0" w:color="auto"/>
      </w:divBdr>
    </w:div>
    <w:div w:id="1755972309">
      <w:bodyDiv w:val="1"/>
      <w:marLeft w:val="0"/>
      <w:marRight w:val="0"/>
      <w:marTop w:val="0"/>
      <w:marBottom w:val="0"/>
      <w:divBdr>
        <w:top w:val="none" w:sz="0" w:space="0" w:color="auto"/>
        <w:left w:val="none" w:sz="0" w:space="0" w:color="auto"/>
        <w:bottom w:val="none" w:sz="0" w:space="0" w:color="auto"/>
        <w:right w:val="none" w:sz="0" w:space="0" w:color="auto"/>
      </w:divBdr>
    </w:div>
    <w:div w:id="1765875816">
      <w:bodyDiv w:val="1"/>
      <w:marLeft w:val="0"/>
      <w:marRight w:val="0"/>
      <w:marTop w:val="0"/>
      <w:marBottom w:val="0"/>
      <w:divBdr>
        <w:top w:val="none" w:sz="0" w:space="0" w:color="auto"/>
        <w:left w:val="none" w:sz="0" w:space="0" w:color="auto"/>
        <w:bottom w:val="none" w:sz="0" w:space="0" w:color="auto"/>
        <w:right w:val="none" w:sz="0" w:space="0" w:color="auto"/>
      </w:divBdr>
    </w:div>
    <w:div w:id="1765950716">
      <w:bodyDiv w:val="1"/>
      <w:marLeft w:val="0"/>
      <w:marRight w:val="0"/>
      <w:marTop w:val="0"/>
      <w:marBottom w:val="0"/>
      <w:divBdr>
        <w:top w:val="none" w:sz="0" w:space="0" w:color="auto"/>
        <w:left w:val="none" w:sz="0" w:space="0" w:color="auto"/>
        <w:bottom w:val="none" w:sz="0" w:space="0" w:color="auto"/>
        <w:right w:val="none" w:sz="0" w:space="0" w:color="auto"/>
      </w:divBdr>
    </w:div>
    <w:div w:id="1767653143">
      <w:bodyDiv w:val="1"/>
      <w:marLeft w:val="0"/>
      <w:marRight w:val="0"/>
      <w:marTop w:val="0"/>
      <w:marBottom w:val="0"/>
      <w:divBdr>
        <w:top w:val="none" w:sz="0" w:space="0" w:color="auto"/>
        <w:left w:val="none" w:sz="0" w:space="0" w:color="auto"/>
        <w:bottom w:val="none" w:sz="0" w:space="0" w:color="auto"/>
        <w:right w:val="none" w:sz="0" w:space="0" w:color="auto"/>
      </w:divBdr>
      <w:divsChild>
        <w:div w:id="317073060">
          <w:marLeft w:val="0"/>
          <w:marRight w:val="0"/>
          <w:marTop w:val="0"/>
          <w:marBottom w:val="0"/>
          <w:divBdr>
            <w:top w:val="none" w:sz="0" w:space="0" w:color="auto"/>
            <w:left w:val="none" w:sz="0" w:space="0" w:color="auto"/>
            <w:bottom w:val="none" w:sz="0" w:space="0" w:color="auto"/>
            <w:right w:val="none" w:sz="0" w:space="0" w:color="auto"/>
          </w:divBdr>
          <w:divsChild>
            <w:div w:id="857961721">
              <w:marLeft w:val="253"/>
              <w:marRight w:val="0"/>
              <w:marTop w:val="0"/>
              <w:marBottom w:val="0"/>
              <w:divBdr>
                <w:top w:val="none" w:sz="0" w:space="0" w:color="auto"/>
                <w:left w:val="none" w:sz="0" w:space="0" w:color="auto"/>
                <w:bottom w:val="none" w:sz="0" w:space="0" w:color="auto"/>
                <w:right w:val="none" w:sz="0" w:space="0" w:color="auto"/>
              </w:divBdr>
            </w:div>
          </w:divsChild>
        </w:div>
        <w:div w:id="1259213686">
          <w:marLeft w:val="0"/>
          <w:marRight w:val="0"/>
          <w:marTop w:val="0"/>
          <w:marBottom w:val="0"/>
          <w:divBdr>
            <w:top w:val="none" w:sz="0" w:space="0" w:color="auto"/>
            <w:left w:val="none" w:sz="0" w:space="0" w:color="auto"/>
            <w:bottom w:val="none" w:sz="0" w:space="0" w:color="auto"/>
            <w:right w:val="none" w:sz="0" w:space="0" w:color="auto"/>
          </w:divBdr>
          <w:divsChild>
            <w:div w:id="1082141037">
              <w:marLeft w:val="0"/>
              <w:marRight w:val="0"/>
              <w:marTop w:val="0"/>
              <w:marBottom w:val="0"/>
              <w:divBdr>
                <w:top w:val="none" w:sz="0" w:space="0" w:color="auto"/>
                <w:left w:val="none" w:sz="0" w:space="0" w:color="auto"/>
                <w:bottom w:val="none" w:sz="0" w:space="0" w:color="auto"/>
                <w:right w:val="none" w:sz="0" w:space="0" w:color="auto"/>
              </w:divBdr>
              <w:divsChild>
                <w:div w:id="373966154">
                  <w:marLeft w:val="2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85662">
      <w:bodyDiv w:val="1"/>
      <w:marLeft w:val="0"/>
      <w:marRight w:val="0"/>
      <w:marTop w:val="0"/>
      <w:marBottom w:val="0"/>
      <w:divBdr>
        <w:top w:val="none" w:sz="0" w:space="0" w:color="auto"/>
        <w:left w:val="none" w:sz="0" w:space="0" w:color="auto"/>
        <w:bottom w:val="none" w:sz="0" w:space="0" w:color="auto"/>
        <w:right w:val="none" w:sz="0" w:space="0" w:color="auto"/>
      </w:divBdr>
    </w:div>
    <w:div w:id="1778327856">
      <w:bodyDiv w:val="1"/>
      <w:marLeft w:val="0"/>
      <w:marRight w:val="0"/>
      <w:marTop w:val="0"/>
      <w:marBottom w:val="0"/>
      <w:divBdr>
        <w:top w:val="none" w:sz="0" w:space="0" w:color="auto"/>
        <w:left w:val="none" w:sz="0" w:space="0" w:color="auto"/>
        <w:bottom w:val="none" w:sz="0" w:space="0" w:color="auto"/>
        <w:right w:val="none" w:sz="0" w:space="0" w:color="auto"/>
      </w:divBdr>
    </w:div>
    <w:div w:id="1789084082">
      <w:bodyDiv w:val="1"/>
      <w:marLeft w:val="0"/>
      <w:marRight w:val="0"/>
      <w:marTop w:val="0"/>
      <w:marBottom w:val="0"/>
      <w:divBdr>
        <w:top w:val="none" w:sz="0" w:space="0" w:color="auto"/>
        <w:left w:val="none" w:sz="0" w:space="0" w:color="auto"/>
        <w:bottom w:val="none" w:sz="0" w:space="0" w:color="auto"/>
        <w:right w:val="none" w:sz="0" w:space="0" w:color="auto"/>
      </w:divBdr>
    </w:div>
    <w:div w:id="1795171969">
      <w:bodyDiv w:val="1"/>
      <w:marLeft w:val="0"/>
      <w:marRight w:val="0"/>
      <w:marTop w:val="0"/>
      <w:marBottom w:val="0"/>
      <w:divBdr>
        <w:top w:val="none" w:sz="0" w:space="0" w:color="auto"/>
        <w:left w:val="none" w:sz="0" w:space="0" w:color="auto"/>
        <w:bottom w:val="none" w:sz="0" w:space="0" w:color="auto"/>
        <w:right w:val="none" w:sz="0" w:space="0" w:color="auto"/>
      </w:divBdr>
    </w:div>
    <w:div w:id="1796832633">
      <w:bodyDiv w:val="1"/>
      <w:marLeft w:val="0"/>
      <w:marRight w:val="0"/>
      <w:marTop w:val="0"/>
      <w:marBottom w:val="0"/>
      <w:divBdr>
        <w:top w:val="none" w:sz="0" w:space="0" w:color="auto"/>
        <w:left w:val="none" w:sz="0" w:space="0" w:color="auto"/>
        <w:bottom w:val="none" w:sz="0" w:space="0" w:color="auto"/>
        <w:right w:val="none" w:sz="0" w:space="0" w:color="auto"/>
      </w:divBdr>
    </w:div>
    <w:div w:id="1798572182">
      <w:bodyDiv w:val="1"/>
      <w:marLeft w:val="0"/>
      <w:marRight w:val="0"/>
      <w:marTop w:val="0"/>
      <w:marBottom w:val="0"/>
      <w:divBdr>
        <w:top w:val="none" w:sz="0" w:space="0" w:color="auto"/>
        <w:left w:val="none" w:sz="0" w:space="0" w:color="auto"/>
        <w:bottom w:val="none" w:sz="0" w:space="0" w:color="auto"/>
        <w:right w:val="none" w:sz="0" w:space="0" w:color="auto"/>
      </w:divBdr>
    </w:div>
    <w:div w:id="1803497673">
      <w:bodyDiv w:val="1"/>
      <w:marLeft w:val="0"/>
      <w:marRight w:val="0"/>
      <w:marTop w:val="0"/>
      <w:marBottom w:val="0"/>
      <w:divBdr>
        <w:top w:val="none" w:sz="0" w:space="0" w:color="auto"/>
        <w:left w:val="none" w:sz="0" w:space="0" w:color="auto"/>
        <w:bottom w:val="none" w:sz="0" w:space="0" w:color="auto"/>
        <w:right w:val="none" w:sz="0" w:space="0" w:color="auto"/>
      </w:divBdr>
    </w:div>
    <w:div w:id="1808087768">
      <w:bodyDiv w:val="1"/>
      <w:marLeft w:val="0"/>
      <w:marRight w:val="0"/>
      <w:marTop w:val="0"/>
      <w:marBottom w:val="0"/>
      <w:divBdr>
        <w:top w:val="none" w:sz="0" w:space="0" w:color="auto"/>
        <w:left w:val="none" w:sz="0" w:space="0" w:color="auto"/>
        <w:bottom w:val="none" w:sz="0" w:space="0" w:color="auto"/>
        <w:right w:val="none" w:sz="0" w:space="0" w:color="auto"/>
      </w:divBdr>
    </w:div>
    <w:div w:id="1809204330">
      <w:bodyDiv w:val="1"/>
      <w:marLeft w:val="0"/>
      <w:marRight w:val="0"/>
      <w:marTop w:val="0"/>
      <w:marBottom w:val="0"/>
      <w:divBdr>
        <w:top w:val="none" w:sz="0" w:space="0" w:color="auto"/>
        <w:left w:val="none" w:sz="0" w:space="0" w:color="auto"/>
        <w:bottom w:val="none" w:sz="0" w:space="0" w:color="auto"/>
        <w:right w:val="none" w:sz="0" w:space="0" w:color="auto"/>
      </w:divBdr>
    </w:div>
    <w:div w:id="1822647867">
      <w:bodyDiv w:val="1"/>
      <w:marLeft w:val="0"/>
      <w:marRight w:val="0"/>
      <w:marTop w:val="0"/>
      <w:marBottom w:val="0"/>
      <w:divBdr>
        <w:top w:val="none" w:sz="0" w:space="0" w:color="auto"/>
        <w:left w:val="none" w:sz="0" w:space="0" w:color="auto"/>
        <w:bottom w:val="none" w:sz="0" w:space="0" w:color="auto"/>
        <w:right w:val="none" w:sz="0" w:space="0" w:color="auto"/>
      </w:divBdr>
    </w:div>
    <w:div w:id="1823696678">
      <w:bodyDiv w:val="1"/>
      <w:marLeft w:val="0"/>
      <w:marRight w:val="0"/>
      <w:marTop w:val="0"/>
      <w:marBottom w:val="0"/>
      <w:divBdr>
        <w:top w:val="none" w:sz="0" w:space="0" w:color="auto"/>
        <w:left w:val="none" w:sz="0" w:space="0" w:color="auto"/>
        <w:bottom w:val="none" w:sz="0" w:space="0" w:color="auto"/>
        <w:right w:val="none" w:sz="0" w:space="0" w:color="auto"/>
      </w:divBdr>
      <w:divsChild>
        <w:div w:id="952903572">
          <w:marLeft w:val="0"/>
          <w:marRight w:val="0"/>
          <w:marTop w:val="0"/>
          <w:marBottom w:val="0"/>
          <w:divBdr>
            <w:top w:val="none" w:sz="0" w:space="0" w:color="auto"/>
            <w:left w:val="none" w:sz="0" w:space="0" w:color="auto"/>
            <w:bottom w:val="none" w:sz="0" w:space="0" w:color="auto"/>
            <w:right w:val="none" w:sz="0" w:space="0" w:color="auto"/>
          </w:divBdr>
          <w:divsChild>
            <w:div w:id="1101998414">
              <w:marLeft w:val="0"/>
              <w:marRight w:val="0"/>
              <w:marTop w:val="0"/>
              <w:marBottom w:val="0"/>
              <w:divBdr>
                <w:top w:val="none" w:sz="0" w:space="0" w:color="auto"/>
                <w:left w:val="none" w:sz="0" w:space="0" w:color="auto"/>
                <w:bottom w:val="none" w:sz="0" w:space="0" w:color="auto"/>
                <w:right w:val="none" w:sz="0" w:space="0" w:color="auto"/>
              </w:divBdr>
              <w:divsChild>
                <w:div w:id="1418165749">
                  <w:marLeft w:val="253"/>
                  <w:marRight w:val="0"/>
                  <w:marTop w:val="0"/>
                  <w:marBottom w:val="0"/>
                  <w:divBdr>
                    <w:top w:val="none" w:sz="0" w:space="0" w:color="auto"/>
                    <w:left w:val="none" w:sz="0" w:space="0" w:color="auto"/>
                    <w:bottom w:val="none" w:sz="0" w:space="0" w:color="auto"/>
                    <w:right w:val="none" w:sz="0" w:space="0" w:color="auto"/>
                  </w:divBdr>
                </w:div>
              </w:divsChild>
            </w:div>
          </w:divsChild>
        </w:div>
        <w:div w:id="1632054311">
          <w:marLeft w:val="0"/>
          <w:marRight w:val="0"/>
          <w:marTop w:val="0"/>
          <w:marBottom w:val="0"/>
          <w:divBdr>
            <w:top w:val="none" w:sz="0" w:space="0" w:color="auto"/>
            <w:left w:val="none" w:sz="0" w:space="0" w:color="auto"/>
            <w:bottom w:val="none" w:sz="0" w:space="0" w:color="auto"/>
            <w:right w:val="none" w:sz="0" w:space="0" w:color="auto"/>
          </w:divBdr>
          <w:divsChild>
            <w:div w:id="1699428882">
              <w:marLeft w:val="253"/>
              <w:marRight w:val="0"/>
              <w:marTop w:val="0"/>
              <w:marBottom w:val="0"/>
              <w:divBdr>
                <w:top w:val="none" w:sz="0" w:space="0" w:color="auto"/>
                <w:left w:val="none" w:sz="0" w:space="0" w:color="auto"/>
                <w:bottom w:val="none" w:sz="0" w:space="0" w:color="auto"/>
                <w:right w:val="none" w:sz="0" w:space="0" w:color="auto"/>
              </w:divBdr>
            </w:div>
          </w:divsChild>
        </w:div>
      </w:divsChild>
    </w:div>
    <w:div w:id="1835027291">
      <w:bodyDiv w:val="1"/>
      <w:marLeft w:val="0"/>
      <w:marRight w:val="0"/>
      <w:marTop w:val="0"/>
      <w:marBottom w:val="0"/>
      <w:divBdr>
        <w:top w:val="none" w:sz="0" w:space="0" w:color="auto"/>
        <w:left w:val="none" w:sz="0" w:space="0" w:color="auto"/>
        <w:bottom w:val="none" w:sz="0" w:space="0" w:color="auto"/>
        <w:right w:val="none" w:sz="0" w:space="0" w:color="auto"/>
      </w:divBdr>
    </w:div>
    <w:div w:id="1835797961">
      <w:bodyDiv w:val="1"/>
      <w:marLeft w:val="0"/>
      <w:marRight w:val="0"/>
      <w:marTop w:val="0"/>
      <w:marBottom w:val="0"/>
      <w:divBdr>
        <w:top w:val="none" w:sz="0" w:space="0" w:color="auto"/>
        <w:left w:val="none" w:sz="0" w:space="0" w:color="auto"/>
        <w:bottom w:val="none" w:sz="0" w:space="0" w:color="auto"/>
        <w:right w:val="none" w:sz="0" w:space="0" w:color="auto"/>
      </w:divBdr>
    </w:div>
    <w:div w:id="1853373387">
      <w:bodyDiv w:val="1"/>
      <w:marLeft w:val="0"/>
      <w:marRight w:val="0"/>
      <w:marTop w:val="0"/>
      <w:marBottom w:val="0"/>
      <w:divBdr>
        <w:top w:val="none" w:sz="0" w:space="0" w:color="auto"/>
        <w:left w:val="none" w:sz="0" w:space="0" w:color="auto"/>
        <w:bottom w:val="none" w:sz="0" w:space="0" w:color="auto"/>
        <w:right w:val="none" w:sz="0" w:space="0" w:color="auto"/>
      </w:divBdr>
    </w:div>
    <w:div w:id="1856768677">
      <w:bodyDiv w:val="1"/>
      <w:marLeft w:val="0"/>
      <w:marRight w:val="0"/>
      <w:marTop w:val="0"/>
      <w:marBottom w:val="0"/>
      <w:divBdr>
        <w:top w:val="none" w:sz="0" w:space="0" w:color="auto"/>
        <w:left w:val="none" w:sz="0" w:space="0" w:color="auto"/>
        <w:bottom w:val="none" w:sz="0" w:space="0" w:color="auto"/>
        <w:right w:val="none" w:sz="0" w:space="0" w:color="auto"/>
      </w:divBdr>
    </w:div>
    <w:div w:id="1858614544">
      <w:bodyDiv w:val="1"/>
      <w:marLeft w:val="0"/>
      <w:marRight w:val="0"/>
      <w:marTop w:val="0"/>
      <w:marBottom w:val="0"/>
      <w:divBdr>
        <w:top w:val="none" w:sz="0" w:space="0" w:color="auto"/>
        <w:left w:val="none" w:sz="0" w:space="0" w:color="auto"/>
        <w:bottom w:val="none" w:sz="0" w:space="0" w:color="auto"/>
        <w:right w:val="none" w:sz="0" w:space="0" w:color="auto"/>
      </w:divBdr>
    </w:div>
    <w:div w:id="1864048172">
      <w:bodyDiv w:val="1"/>
      <w:marLeft w:val="0"/>
      <w:marRight w:val="0"/>
      <w:marTop w:val="0"/>
      <w:marBottom w:val="0"/>
      <w:divBdr>
        <w:top w:val="none" w:sz="0" w:space="0" w:color="auto"/>
        <w:left w:val="none" w:sz="0" w:space="0" w:color="auto"/>
        <w:bottom w:val="none" w:sz="0" w:space="0" w:color="auto"/>
        <w:right w:val="none" w:sz="0" w:space="0" w:color="auto"/>
      </w:divBdr>
    </w:div>
    <w:div w:id="1866866809">
      <w:bodyDiv w:val="1"/>
      <w:marLeft w:val="0"/>
      <w:marRight w:val="0"/>
      <w:marTop w:val="0"/>
      <w:marBottom w:val="0"/>
      <w:divBdr>
        <w:top w:val="none" w:sz="0" w:space="0" w:color="auto"/>
        <w:left w:val="none" w:sz="0" w:space="0" w:color="auto"/>
        <w:bottom w:val="none" w:sz="0" w:space="0" w:color="auto"/>
        <w:right w:val="none" w:sz="0" w:space="0" w:color="auto"/>
      </w:divBdr>
    </w:div>
    <w:div w:id="1870340595">
      <w:bodyDiv w:val="1"/>
      <w:marLeft w:val="0"/>
      <w:marRight w:val="0"/>
      <w:marTop w:val="0"/>
      <w:marBottom w:val="0"/>
      <w:divBdr>
        <w:top w:val="none" w:sz="0" w:space="0" w:color="auto"/>
        <w:left w:val="none" w:sz="0" w:space="0" w:color="auto"/>
        <w:bottom w:val="none" w:sz="0" w:space="0" w:color="auto"/>
        <w:right w:val="none" w:sz="0" w:space="0" w:color="auto"/>
      </w:divBdr>
      <w:divsChild>
        <w:div w:id="476261629">
          <w:marLeft w:val="0"/>
          <w:marRight w:val="0"/>
          <w:marTop w:val="0"/>
          <w:marBottom w:val="0"/>
          <w:divBdr>
            <w:top w:val="none" w:sz="0" w:space="0" w:color="auto"/>
            <w:left w:val="none" w:sz="0" w:space="0" w:color="auto"/>
            <w:bottom w:val="none" w:sz="0" w:space="0" w:color="auto"/>
            <w:right w:val="none" w:sz="0" w:space="0" w:color="auto"/>
          </w:divBdr>
          <w:divsChild>
            <w:div w:id="197936307">
              <w:marLeft w:val="223"/>
              <w:marRight w:val="0"/>
              <w:marTop w:val="0"/>
              <w:marBottom w:val="0"/>
              <w:divBdr>
                <w:top w:val="none" w:sz="0" w:space="0" w:color="auto"/>
                <w:left w:val="none" w:sz="0" w:space="0" w:color="auto"/>
                <w:bottom w:val="none" w:sz="0" w:space="0" w:color="auto"/>
                <w:right w:val="none" w:sz="0" w:space="0" w:color="auto"/>
              </w:divBdr>
            </w:div>
          </w:divsChild>
        </w:div>
        <w:div w:id="1346520072">
          <w:marLeft w:val="0"/>
          <w:marRight w:val="0"/>
          <w:marTop w:val="0"/>
          <w:marBottom w:val="0"/>
          <w:divBdr>
            <w:top w:val="none" w:sz="0" w:space="0" w:color="auto"/>
            <w:left w:val="none" w:sz="0" w:space="0" w:color="auto"/>
            <w:bottom w:val="none" w:sz="0" w:space="0" w:color="auto"/>
            <w:right w:val="none" w:sz="0" w:space="0" w:color="auto"/>
          </w:divBdr>
          <w:divsChild>
            <w:div w:id="420295092">
              <w:marLeft w:val="0"/>
              <w:marRight w:val="0"/>
              <w:marTop w:val="0"/>
              <w:marBottom w:val="0"/>
              <w:divBdr>
                <w:top w:val="none" w:sz="0" w:space="0" w:color="auto"/>
                <w:left w:val="none" w:sz="0" w:space="0" w:color="auto"/>
                <w:bottom w:val="none" w:sz="0" w:space="0" w:color="auto"/>
                <w:right w:val="none" w:sz="0" w:space="0" w:color="auto"/>
              </w:divBdr>
              <w:divsChild>
                <w:div w:id="804545103">
                  <w:marLeft w:val="22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9114">
      <w:bodyDiv w:val="1"/>
      <w:marLeft w:val="0"/>
      <w:marRight w:val="0"/>
      <w:marTop w:val="0"/>
      <w:marBottom w:val="0"/>
      <w:divBdr>
        <w:top w:val="none" w:sz="0" w:space="0" w:color="auto"/>
        <w:left w:val="none" w:sz="0" w:space="0" w:color="auto"/>
        <w:bottom w:val="none" w:sz="0" w:space="0" w:color="auto"/>
        <w:right w:val="none" w:sz="0" w:space="0" w:color="auto"/>
      </w:divBdr>
    </w:div>
    <w:div w:id="1870874923">
      <w:bodyDiv w:val="1"/>
      <w:marLeft w:val="0"/>
      <w:marRight w:val="0"/>
      <w:marTop w:val="0"/>
      <w:marBottom w:val="0"/>
      <w:divBdr>
        <w:top w:val="none" w:sz="0" w:space="0" w:color="auto"/>
        <w:left w:val="none" w:sz="0" w:space="0" w:color="auto"/>
        <w:bottom w:val="none" w:sz="0" w:space="0" w:color="auto"/>
        <w:right w:val="none" w:sz="0" w:space="0" w:color="auto"/>
      </w:divBdr>
    </w:div>
    <w:div w:id="1875732311">
      <w:bodyDiv w:val="1"/>
      <w:marLeft w:val="0"/>
      <w:marRight w:val="0"/>
      <w:marTop w:val="0"/>
      <w:marBottom w:val="0"/>
      <w:divBdr>
        <w:top w:val="none" w:sz="0" w:space="0" w:color="auto"/>
        <w:left w:val="none" w:sz="0" w:space="0" w:color="auto"/>
        <w:bottom w:val="none" w:sz="0" w:space="0" w:color="auto"/>
        <w:right w:val="none" w:sz="0" w:space="0" w:color="auto"/>
      </w:divBdr>
    </w:div>
    <w:div w:id="1884169082">
      <w:bodyDiv w:val="1"/>
      <w:marLeft w:val="0"/>
      <w:marRight w:val="0"/>
      <w:marTop w:val="0"/>
      <w:marBottom w:val="0"/>
      <w:divBdr>
        <w:top w:val="none" w:sz="0" w:space="0" w:color="auto"/>
        <w:left w:val="none" w:sz="0" w:space="0" w:color="auto"/>
        <w:bottom w:val="none" w:sz="0" w:space="0" w:color="auto"/>
        <w:right w:val="none" w:sz="0" w:space="0" w:color="auto"/>
      </w:divBdr>
    </w:div>
    <w:div w:id="1890070534">
      <w:bodyDiv w:val="1"/>
      <w:marLeft w:val="0"/>
      <w:marRight w:val="0"/>
      <w:marTop w:val="0"/>
      <w:marBottom w:val="0"/>
      <w:divBdr>
        <w:top w:val="none" w:sz="0" w:space="0" w:color="auto"/>
        <w:left w:val="none" w:sz="0" w:space="0" w:color="auto"/>
        <w:bottom w:val="none" w:sz="0" w:space="0" w:color="auto"/>
        <w:right w:val="none" w:sz="0" w:space="0" w:color="auto"/>
      </w:divBdr>
    </w:div>
    <w:div w:id="1899390546">
      <w:bodyDiv w:val="1"/>
      <w:marLeft w:val="0"/>
      <w:marRight w:val="0"/>
      <w:marTop w:val="0"/>
      <w:marBottom w:val="0"/>
      <w:divBdr>
        <w:top w:val="none" w:sz="0" w:space="0" w:color="auto"/>
        <w:left w:val="none" w:sz="0" w:space="0" w:color="auto"/>
        <w:bottom w:val="none" w:sz="0" w:space="0" w:color="auto"/>
        <w:right w:val="none" w:sz="0" w:space="0" w:color="auto"/>
      </w:divBdr>
      <w:divsChild>
        <w:div w:id="151797519">
          <w:marLeft w:val="0"/>
          <w:marRight w:val="0"/>
          <w:marTop w:val="0"/>
          <w:marBottom w:val="0"/>
          <w:divBdr>
            <w:top w:val="none" w:sz="0" w:space="0" w:color="auto"/>
            <w:left w:val="none" w:sz="0" w:space="0" w:color="auto"/>
            <w:bottom w:val="none" w:sz="0" w:space="0" w:color="auto"/>
            <w:right w:val="none" w:sz="0" w:space="0" w:color="auto"/>
          </w:divBdr>
          <w:divsChild>
            <w:div w:id="1870676310">
              <w:marLeft w:val="0"/>
              <w:marRight w:val="0"/>
              <w:marTop w:val="0"/>
              <w:marBottom w:val="0"/>
              <w:divBdr>
                <w:top w:val="none" w:sz="0" w:space="0" w:color="auto"/>
                <w:left w:val="none" w:sz="0" w:space="0" w:color="auto"/>
                <w:bottom w:val="none" w:sz="0" w:space="0" w:color="auto"/>
                <w:right w:val="none" w:sz="0" w:space="0" w:color="auto"/>
              </w:divBdr>
              <w:divsChild>
                <w:div w:id="780536328">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1022590661">
          <w:marLeft w:val="0"/>
          <w:marRight w:val="0"/>
          <w:marTop w:val="0"/>
          <w:marBottom w:val="0"/>
          <w:divBdr>
            <w:top w:val="none" w:sz="0" w:space="0" w:color="auto"/>
            <w:left w:val="none" w:sz="0" w:space="0" w:color="auto"/>
            <w:bottom w:val="none" w:sz="0" w:space="0" w:color="auto"/>
            <w:right w:val="none" w:sz="0" w:space="0" w:color="auto"/>
          </w:divBdr>
          <w:divsChild>
            <w:div w:id="1126972695">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1901939618">
      <w:bodyDiv w:val="1"/>
      <w:marLeft w:val="0"/>
      <w:marRight w:val="0"/>
      <w:marTop w:val="0"/>
      <w:marBottom w:val="0"/>
      <w:divBdr>
        <w:top w:val="none" w:sz="0" w:space="0" w:color="auto"/>
        <w:left w:val="none" w:sz="0" w:space="0" w:color="auto"/>
        <w:bottom w:val="none" w:sz="0" w:space="0" w:color="auto"/>
        <w:right w:val="none" w:sz="0" w:space="0" w:color="auto"/>
      </w:divBdr>
    </w:div>
    <w:div w:id="1910385452">
      <w:bodyDiv w:val="1"/>
      <w:marLeft w:val="0"/>
      <w:marRight w:val="0"/>
      <w:marTop w:val="0"/>
      <w:marBottom w:val="0"/>
      <w:divBdr>
        <w:top w:val="none" w:sz="0" w:space="0" w:color="auto"/>
        <w:left w:val="none" w:sz="0" w:space="0" w:color="auto"/>
        <w:bottom w:val="none" w:sz="0" w:space="0" w:color="auto"/>
        <w:right w:val="none" w:sz="0" w:space="0" w:color="auto"/>
      </w:divBdr>
      <w:divsChild>
        <w:div w:id="548878333">
          <w:marLeft w:val="0"/>
          <w:marRight w:val="0"/>
          <w:marTop w:val="0"/>
          <w:marBottom w:val="0"/>
          <w:divBdr>
            <w:top w:val="none" w:sz="0" w:space="0" w:color="auto"/>
            <w:left w:val="none" w:sz="0" w:space="0" w:color="auto"/>
            <w:bottom w:val="none" w:sz="0" w:space="0" w:color="auto"/>
            <w:right w:val="none" w:sz="0" w:space="0" w:color="auto"/>
          </w:divBdr>
          <w:divsChild>
            <w:div w:id="1273628560">
              <w:marLeft w:val="299"/>
              <w:marRight w:val="0"/>
              <w:marTop w:val="0"/>
              <w:marBottom w:val="0"/>
              <w:divBdr>
                <w:top w:val="none" w:sz="0" w:space="0" w:color="auto"/>
                <w:left w:val="none" w:sz="0" w:space="0" w:color="auto"/>
                <w:bottom w:val="none" w:sz="0" w:space="0" w:color="auto"/>
                <w:right w:val="none" w:sz="0" w:space="0" w:color="auto"/>
              </w:divBdr>
            </w:div>
          </w:divsChild>
        </w:div>
        <w:div w:id="723336792">
          <w:marLeft w:val="0"/>
          <w:marRight w:val="0"/>
          <w:marTop w:val="0"/>
          <w:marBottom w:val="0"/>
          <w:divBdr>
            <w:top w:val="none" w:sz="0" w:space="0" w:color="auto"/>
            <w:left w:val="none" w:sz="0" w:space="0" w:color="auto"/>
            <w:bottom w:val="none" w:sz="0" w:space="0" w:color="auto"/>
            <w:right w:val="none" w:sz="0" w:space="0" w:color="auto"/>
          </w:divBdr>
          <w:divsChild>
            <w:div w:id="1506508176">
              <w:marLeft w:val="0"/>
              <w:marRight w:val="0"/>
              <w:marTop w:val="0"/>
              <w:marBottom w:val="0"/>
              <w:divBdr>
                <w:top w:val="none" w:sz="0" w:space="0" w:color="auto"/>
                <w:left w:val="none" w:sz="0" w:space="0" w:color="auto"/>
                <w:bottom w:val="none" w:sz="0" w:space="0" w:color="auto"/>
                <w:right w:val="none" w:sz="0" w:space="0" w:color="auto"/>
              </w:divBdr>
              <w:divsChild>
                <w:div w:id="1542935677">
                  <w:marLeft w:val="2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98069">
      <w:bodyDiv w:val="1"/>
      <w:marLeft w:val="0"/>
      <w:marRight w:val="0"/>
      <w:marTop w:val="0"/>
      <w:marBottom w:val="0"/>
      <w:divBdr>
        <w:top w:val="none" w:sz="0" w:space="0" w:color="auto"/>
        <w:left w:val="none" w:sz="0" w:space="0" w:color="auto"/>
        <w:bottom w:val="none" w:sz="0" w:space="0" w:color="auto"/>
        <w:right w:val="none" w:sz="0" w:space="0" w:color="auto"/>
      </w:divBdr>
    </w:div>
    <w:div w:id="1933007250">
      <w:bodyDiv w:val="1"/>
      <w:marLeft w:val="0"/>
      <w:marRight w:val="0"/>
      <w:marTop w:val="0"/>
      <w:marBottom w:val="0"/>
      <w:divBdr>
        <w:top w:val="none" w:sz="0" w:space="0" w:color="auto"/>
        <w:left w:val="none" w:sz="0" w:space="0" w:color="auto"/>
        <w:bottom w:val="none" w:sz="0" w:space="0" w:color="auto"/>
        <w:right w:val="none" w:sz="0" w:space="0" w:color="auto"/>
      </w:divBdr>
    </w:div>
    <w:div w:id="1940523752">
      <w:bodyDiv w:val="1"/>
      <w:marLeft w:val="0"/>
      <w:marRight w:val="0"/>
      <w:marTop w:val="0"/>
      <w:marBottom w:val="0"/>
      <w:divBdr>
        <w:top w:val="none" w:sz="0" w:space="0" w:color="auto"/>
        <w:left w:val="none" w:sz="0" w:space="0" w:color="auto"/>
        <w:bottom w:val="none" w:sz="0" w:space="0" w:color="auto"/>
        <w:right w:val="none" w:sz="0" w:space="0" w:color="auto"/>
      </w:divBdr>
    </w:div>
    <w:div w:id="1963462784">
      <w:bodyDiv w:val="1"/>
      <w:marLeft w:val="0"/>
      <w:marRight w:val="0"/>
      <w:marTop w:val="0"/>
      <w:marBottom w:val="0"/>
      <w:divBdr>
        <w:top w:val="none" w:sz="0" w:space="0" w:color="auto"/>
        <w:left w:val="none" w:sz="0" w:space="0" w:color="auto"/>
        <w:bottom w:val="none" w:sz="0" w:space="0" w:color="auto"/>
        <w:right w:val="none" w:sz="0" w:space="0" w:color="auto"/>
      </w:divBdr>
    </w:div>
    <w:div w:id="1972595860">
      <w:bodyDiv w:val="1"/>
      <w:marLeft w:val="0"/>
      <w:marRight w:val="0"/>
      <w:marTop w:val="0"/>
      <w:marBottom w:val="0"/>
      <w:divBdr>
        <w:top w:val="none" w:sz="0" w:space="0" w:color="auto"/>
        <w:left w:val="none" w:sz="0" w:space="0" w:color="auto"/>
        <w:bottom w:val="none" w:sz="0" w:space="0" w:color="auto"/>
        <w:right w:val="none" w:sz="0" w:space="0" w:color="auto"/>
      </w:divBdr>
    </w:div>
    <w:div w:id="1974754995">
      <w:bodyDiv w:val="1"/>
      <w:marLeft w:val="0"/>
      <w:marRight w:val="0"/>
      <w:marTop w:val="0"/>
      <w:marBottom w:val="0"/>
      <w:divBdr>
        <w:top w:val="none" w:sz="0" w:space="0" w:color="auto"/>
        <w:left w:val="none" w:sz="0" w:space="0" w:color="auto"/>
        <w:bottom w:val="none" w:sz="0" w:space="0" w:color="auto"/>
        <w:right w:val="none" w:sz="0" w:space="0" w:color="auto"/>
      </w:divBdr>
    </w:div>
    <w:div w:id="1984505883">
      <w:bodyDiv w:val="1"/>
      <w:marLeft w:val="0"/>
      <w:marRight w:val="0"/>
      <w:marTop w:val="0"/>
      <w:marBottom w:val="0"/>
      <w:divBdr>
        <w:top w:val="none" w:sz="0" w:space="0" w:color="auto"/>
        <w:left w:val="none" w:sz="0" w:space="0" w:color="auto"/>
        <w:bottom w:val="none" w:sz="0" w:space="0" w:color="auto"/>
        <w:right w:val="none" w:sz="0" w:space="0" w:color="auto"/>
      </w:divBdr>
    </w:div>
    <w:div w:id="1997297436">
      <w:bodyDiv w:val="1"/>
      <w:marLeft w:val="0"/>
      <w:marRight w:val="0"/>
      <w:marTop w:val="0"/>
      <w:marBottom w:val="0"/>
      <w:divBdr>
        <w:top w:val="none" w:sz="0" w:space="0" w:color="auto"/>
        <w:left w:val="none" w:sz="0" w:space="0" w:color="auto"/>
        <w:bottom w:val="none" w:sz="0" w:space="0" w:color="auto"/>
        <w:right w:val="none" w:sz="0" w:space="0" w:color="auto"/>
      </w:divBdr>
    </w:div>
    <w:div w:id="2008091394">
      <w:bodyDiv w:val="1"/>
      <w:marLeft w:val="0"/>
      <w:marRight w:val="0"/>
      <w:marTop w:val="0"/>
      <w:marBottom w:val="0"/>
      <w:divBdr>
        <w:top w:val="none" w:sz="0" w:space="0" w:color="auto"/>
        <w:left w:val="none" w:sz="0" w:space="0" w:color="auto"/>
        <w:bottom w:val="none" w:sz="0" w:space="0" w:color="auto"/>
        <w:right w:val="none" w:sz="0" w:space="0" w:color="auto"/>
      </w:divBdr>
    </w:div>
    <w:div w:id="2011132352">
      <w:bodyDiv w:val="1"/>
      <w:marLeft w:val="0"/>
      <w:marRight w:val="0"/>
      <w:marTop w:val="0"/>
      <w:marBottom w:val="0"/>
      <w:divBdr>
        <w:top w:val="none" w:sz="0" w:space="0" w:color="auto"/>
        <w:left w:val="none" w:sz="0" w:space="0" w:color="auto"/>
        <w:bottom w:val="none" w:sz="0" w:space="0" w:color="auto"/>
        <w:right w:val="none" w:sz="0" w:space="0" w:color="auto"/>
      </w:divBdr>
    </w:div>
    <w:div w:id="2016371423">
      <w:bodyDiv w:val="1"/>
      <w:marLeft w:val="0"/>
      <w:marRight w:val="0"/>
      <w:marTop w:val="0"/>
      <w:marBottom w:val="0"/>
      <w:divBdr>
        <w:top w:val="none" w:sz="0" w:space="0" w:color="auto"/>
        <w:left w:val="none" w:sz="0" w:space="0" w:color="auto"/>
        <w:bottom w:val="none" w:sz="0" w:space="0" w:color="auto"/>
        <w:right w:val="none" w:sz="0" w:space="0" w:color="auto"/>
      </w:divBdr>
    </w:div>
    <w:div w:id="2019384365">
      <w:bodyDiv w:val="1"/>
      <w:marLeft w:val="0"/>
      <w:marRight w:val="0"/>
      <w:marTop w:val="0"/>
      <w:marBottom w:val="0"/>
      <w:divBdr>
        <w:top w:val="none" w:sz="0" w:space="0" w:color="auto"/>
        <w:left w:val="none" w:sz="0" w:space="0" w:color="auto"/>
        <w:bottom w:val="none" w:sz="0" w:space="0" w:color="auto"/>
        <w:right w:val="none" w:sz="0" w:space="0" w:color="auto"/>
      </w:divBdr>
    </w:div>
    <w:div w:id="2022974242">
      <w:bodyDiv w:val="1"/>
      <w:marLeft w:val="0"/>
      <w:marRight w:val="0"/>
      <w:marTop w:val="0"/>
      <w:marBottom w:val="0"/>
      <w:divBdr>
        <w:top w:val="none" w:sz="0" w:space="0" w:color="auto"/>
        <w:left w:val="none" w:sz="0" w:space="0" w:color="auto"/>
        <w:bottom w:val="none" w:sz="0" w:space="0" w:color="auto"/>
        <w:right w:val="none" w:sz="0" w:space="0" w:color="auto"/>
      </w:divBdr>
      <w:divsChild>
        <w:div w:id="467868784">
          <w:marLeft w:val="0"/>
          <w:marRight w:val="0"/>
          <w:marTop w:val="0"/>
          <w:marBottom w:val="0"/>
          <w:divBdr>
            <w:top w:val="none" w:sz="0" w:space="0" w:color="auto"/>
            <w:left w:val="none" w:sz="0" w:space="0" w:color="auto"/>
            <w:bottom w:val="none" w:sz="0" w:space="0" w:color="auto"/>
            <w:right w:val="none" w:sz="0" w:space="0" w:color="auto"/>
          </w:divBdr>
          <w:divsChild>
            <w:div w:id="272058787">
              <w:marLeft w:val="330"/>
              <w:marRight w:val="0"/>
              <w:marTop w:val="0"/>
              <w:marBottom w:val="0"/>
              <w:divBdr>
                <w:top w:val="none" w:sz="0" w:space="0" w:color="auto"/>
                <w:left w:val="none" w:sz="0" w:space="0" w:color="auto"/>
                <w:bottom w:val="none" w:sz="0" w:space="0" w:color="auto"/>
                <w:right w:val="none" w:sz="0" w:space="0" w:color="auto"/>
              </w:divBdr>
            </w:div>
          </w:divsChild>
        </w:div>
        <w:div w:id="947197363">
          <w:marLeft w:val="0"/>
          <w:marRight w:val="0"/>
          <w:marTop w:val="0"/>
          <w:marBottom w:val="0"/>
          <w:divBdr>
            <w:top w:val="none" w:sz="0" w:space="0" w:color="auto"/>
            <w:left w:val="none" w:sz="0" w:space="0" w:color="auto"/>
            <w:bottom w:val="none" w:sz="0" w:space="0" w:color="auto"/>
            <w:right w:val="none" w:sz="0" w:space="0" w:color="auto"/>
          </w:divBdr>
          <w:divsChild>
            <w:div w:id="1849831652">
              <w:marLeft w:val="0"/>
              <w:marRight w:val="0"/>
              <w:marTop w:val="0"/>
              <w:marBottom w:val="0"/>
              <w:divBdr>
                <w:top w:val="none" w:sz="0" w:space="0" w:color="auto"/>
                <w:left w:val="none" w:sz="0" w:space="0" w:color="auto"/>
                <w:bottom w:val="none" w:sz="0" w:space="0" w:color="auto"/>
                <w:right w:val="none" w:sz="0" w:space="0" w:color="auto"/>
              </w:divBdr>
              <w:divsChild>
                <w:div w:id="11339913">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81748">
      <w:bodyDiv w:val="1"/>
      <w:marLeft w:val="0"/>
      <w:marRight w:val="0"/>
      <w:marTop w:val="0"/>
      <w:marBottom w:val="0"/>
      <w:divBdr>
        <w:top w:val="none" w:sz="0" w:space="0" w:color="auto"/>
        <w:left w:val="none" w:sz="0" w:space="0" w:color="auto"/>
        <w:bottom w:val="none" w:sz="0" w:space="0" w:color="auto"/>
        <w:right w:val="none" w:sz="0" w:space="0" w:color="auto"/>
      </w:divBdr>
    </w:div>
    <w:div w:id="2029942656">
      <w:bodyDiv w:val="1"/>
      <w:marLeft w:val="0"/>
      <w:marRight w:val="0"/>
      <w:marTop w:val="0"/>
      <w:marBottom w:val="0"/>
      <w:divBdr>
        <w:top w:val="none" w:sz="0" w:space="0" w:color="auto"/>
        <w:left w:val="none" w:sz="0" w:space="0" w:color="auto"/>
        <w:bottom w:val="none" w:sz="0" w:space="0" w:color="auto"/>
        <w:right w:val="none" w:sz="0" w:space="0" w:color="auto"/>
      </w:divBdr>
    </w:div>
    <w:div w:id="2031568640">
      <w:bodyDiv w:val="1"/>
      <w:marLeft w:val="0"/>
      <w:marRight w:val="0"/>
      <w:marTop w:val="0"/>
      <w:marBottom w:val="0"/>
      <w:divBdr>
        <w:top w:val="none" w:sz="0" w:space="0" w:color="auto"/>
        <w:left w:val="none" w:sz="0" w:space="0" w:color="auto"/>
        <w:bottom w:val="none" w:sz="0" w:space="0" w:color="auto"/>
        <w:right w:val="none" w:sz="0" w:space="0" w:color="auto"/>
      </w:divBdr>
    </w:div>
    <w:div w:id="2048605233">
      <w:bodyDiv w:val="1"/>
      <w:marLeft w:val="0"/>
      <w:marRight w:val="0"/>
      <w:marTop w:val="0"/>
      <w:marBottom w:val="0"/>
      <w:divBdr>
        <w:top w:val="none" w:sz="0" w:space="0" w:color="auto"/>
        <w:left w:val="none" w:sz="0" w:space="0" w:color="auto"/>
        <w:bottom w:val="none" w:sz="0" w:space="0" w:color="auto"/>
        <w:right w:val="none" w:sz="0" w:space="0" w:color="auto"/>
      </w:divBdr>
    </w:div>
    <w:div w:id="2051025518">
      <w:bodyDiv w:val="1"/>
      <w:marLeft w:val="0"/>
      <w:marRight w:val="0"/>
      <w:marTop w:val="0"/>
      <w:marBottom w:val="0"/>
      <w:divBdr>
        <w:top w:val="none" w:sz="0" w:space="0" w:color="auto"/>
        <w:left w:val="none" w:sz="0" w:space="0" w:color="auto"/>
        <w:bottom w:val="none" w:sz="0" w:space="0" w:color="auto"/>
        <w:right w:val="none" w:sz="0" w:space="0" w:color="auto"/>
      </w:divBdr>
    </w:div>
    <w:div w:id="2051607037">
      <w:bodyDiv w:val="1"/>
      <w:marLeft w:val="0"/>
      <w:marRight w:val="0"/>
      <w:marTop w:val="0"/>
      <w:marBottom w:val="0"/>
      <w:divBdr>
        <w:top w:val="none" w:sz="0" w:space="0" w:color="auto"/>
        <w:left w:val="none" w:sz="0" w:space="0" w:color="auto"/>
        <w:bottom w:val="none" w:sz="0" w:space="0" w:color="auto"/>
        <w:right w:val="none" w:sz="0" w:space="0" w:color="auto"/>
      </w:divBdr>
    </w:div>
    <w:div w:id="2053338996">
      <w:bodyDiv w:val="1"/>
      <w:marLeft w:val="0"/>
      <w:marRight w:val="0"/>
      <w:marTop w:val="0"/>
      <w:marBottom w:val="0"/>
      <w:divBdr>
        <w:top w:val="none" w:sz="0" w:space="0" w:color="auto"/>
        <w:left w:val="none" w:sz="0" w:space="0" w:color="auto"/>
        <w:bottom w:val="none" w:sz="0" w:space="0" w:color="auto"/>
        <w:right w:val="none" w:sz="0" w:space="0" w:color="auto"/>
      </w:divBdr>
    </w:div>
    <w:div w:id="2054888007">
      <w:bodyDiv w:val="1"/>
      <w:marLeft w:val="0"/>
      <w:marRight w:val="0"/>
      <w:marTop w:val="0"/>
      <w:marBottom w:val="0"/>
      <w:divBdr>
        <w:top w:val="none" w:sz="0" w:space="0" w:color="auto"/>
        <w:left w:val="none" w:sz="0" w:space="0" w:color="auto"/>
        <w:bottom w:val="none" w:sz="0" w:space="0" w:color="auto"/>
        <w:right w:val="none" w:sz="0" w:space="0" w:color="auto"/>
      </w:divBdr>
    </w:div>
    <w:div w:id="2056005219">
      <w:bodyDiv w:val="1"/>
      <w:marLeft w:val="0"/>
      <w:marRight w:val="0"/>
      <w:marTop w:val="0"/>
      <w:marBottom w:val="0"/>
      <w:divBdr>
        <w:top w:val="none" w:sz="0" w:space="0" w:color="auto"/>
        <w:left w:val="none" w:sz="0" w:space="0" w:color="auto"/>
        <w:bottom w:val="none" w:sz="0" w:space="0" w:color="auto"/>
        <w:right w:val="none" w:sz="0" w:space="0" w:color="auto"/>
      </w:divBdr>
    </w:div>
    <w:div w:id="2056346084">
      <w:bodyDiv w:val="1"/>
      <w:marLeft w:val="0"/>
      <w:marRight w:val="0"/>
      <w:marTop w:val="0"/>
      <w:marBottom w:val="0"/>
      <w:divBdr>
        <w:top w:val="none" w:sz="0" w:space="0" w:color="auto"/>
        <w:left w:val="none" w:sz="0" w:space="0" w:color="auto"/>
        <w:bottom w:val="none" w:sz="0" w:space="0" w:color="auto"/>
        <w:right w:val="none" w:sz="0" w:space="0" w:color="auto"/>
      </w:divBdr>
    </w:div>
    <w:div w:id="2069524819">
      <w:bodyDiv w:val="1"/>
      <w:marLeft w:val="0"/>
      <w:marRight w:val="0"/>
      <w:marTop w:val="0"/>
      <w:marBottom w:val="0"/>
      <w:divBdr>
        <w:top w:val="none" w:sz="0" w:space="0" w:color="auto"/>
        <w:left w:val="none" w:sz="0" w:space="0" w:color="auto"/>
        <w:bottom w:val="none" w:sz="0" w:space="0" w:color="auto"/>
        <w:right w:val="none" w:sz="0" w:space="0" w:color="auto"/>
      </w:divBdr>
    </w:div>
    <w:div w:id="2070691384">
      <w:bodyDiv w:val="1"/>
      <w:marLeft w:val="0"/>
      <w:marRight w:val="0"/>
      <w:marTop w:val="0"/>
      <w:marBottom w:val="0"/>
      <w:divBdr>
        <w:top w:val="none" w:sz="0" w:space="0" w:color="auto"/>
        <w:left w:val="none" w:sz="0" w:space="0" w:color="auto"/>
        <w:bottom w:val="none" w:sz="0" w:space="0" w:color="auto"/>
        <w:right w:val="none" w:sz="0" w:space="0" w:color="auto"/>
      </w:divBdr>
    </w:div>
    <w:div w:id="2084832303">
      <w:bodyDiv w:val="1"/>
      <w:marLeft w:val="0"/>
      <w:marRight w:val="0"/>
      <w:marTop w:val="0"/>
      <w:marBottom w:val="0"/>
      <w:divBdr>
        <w:top w:val="none" w:sz="0" w:space="0" w:color="auto"/>
        <w:left w:val="none" w:sz="0" w:space="0" w:color="auto"/>
        <w:bottom w:val="none" w:sz="0" w:space="0" w:color="auto"/>
        <w:right w:val="none" w:sz="0" w:space="0" w:color="auto"/>
      </w:divBdr>
    </w:div>
    <w:div w:id="2085755299">
      <w:bodyDiv w:val="1"/>
      <w:marLeft w:val="0"/>
      <w:marRight w:val="0"/>
      <w:marTop w:val="0"/>
      <w:marBottom w:val="0"/>
      <w:divBdr>
        <w:top w:val="none" w:sz="0" w:space="0" w:color="auto"/>
        <w:left w:val="none" w:sz="0" w:space="0" w:color="auto"/>
        <w:bottom w:val="none" w:sz="0" w:space="0" w:color="auto"/>
        <w:right w:val="none" w:sz="0" w:space="0" w:color="auto"/>
      </w:divBdr>
    </w:div>
    <w:div w:id="2086492209">
      <w:bodyDiv w:val="1"/>
      <w:marLeft w:val="0"/>
      <w:marRight w:val="0"/>
      <w:marTop w:val="0"/>
      <w:marBottom w:val="0"/>
      <w:divBdr>
        <w:top w:val="none" w:sz="0" w:space="0" w:color="auto"/>
        <w:left w:val="none" w:sz="0" w:space="0" w:color="auto"/>
        <w:bottom w:val="none" w:sz="0" w:space="0" w:color="auto"/>
        <w:right w:val="none" w:sz="0" w:space="0" w:color="auto"/>
      </w:divBdr>
    </w:div>
    <w:div w:id="2101951630">
      <w:bodyDiv w:val="1"/>
      <w:marLeft w:val="0"/>
      <w:marRight w:val="0"/>
      <w:marTop w:val="0"/>
      <w:marBottom w:val="0"/>
      <w:divBdr>
        <w:top w:val="none" w:sz="0" w:space="0" w:color="auto"/>
        <w:left w:val="none" w:sz="0" w:space="0" w:color="auto"/>
        <w:bottom w:val="none" w:sz="0" w:space="0" w:color="auto"/>
        <w:right w:val="none" w:sz="0" w:space="0" w:color="auto"/>
      </w:divBdr>
    </w:div>
    <w:div w:id="2103606129">
      <w:bodyDiv w:val="1"/>
      <w:marLeft w:val="0"/>
      <w:marRight w:val="0"/>
      <w:marTop w:val="0"/>
      <w:marBottom w:val="0"/>
      <w:divBdr>
        <w:top w:val="none" w:sz="0" w:space="0" w:color="auto"/>
        <w:left w:val="none" w:sz="0" w:space="0" w:color="auto"/>
        <w:bottom w:val="none" w:sz="0" w:space="0" w:color="auto"/>
        <w:right w:val="none" w:sz="0" w:space="0" w:color="auto"/>
      </w:divBdr>
    </w:div>
    <w:div w:id="2110003566">
      <w:bodyDiv w:val="1"/>
      <w:marLeft w:val="0"/>
      <w:marRight w:val="0"/>
      <w:marTop w:val="0"/>
      <w:marBottom w:val="0"/>
      <w:divBdr>
        <w:top w:val="none" w:sz="0" w:space="0" w:color="auto"/>
        <w:left w:val="none" w:sz="0" w:space="0" w:color="auto"/>
        <w:bottom w:val="none" w:sz="0" w:space="0" w:color="auto"/>
        <w:right w:val="none" w:sz="0" w:space="0" w:color="auto"/>
      </w:divBdr>
      <w:divsChild>
        <w:div w:id="214202676">
          <w:marLeft w:val="0"/>
          <w:marRight w:val="0"/>
          <w:marTop w:val="0"/>
          <w:marBottom w:val="0"/>
          <w:divBdr>
            <w:top w:val="none" w:sz="0" w:space="0" w:color="auto"/>
            <w:left w:val="none" w:sz="0" w:space="0" w:color="auto"/>
            <w:bottom w:val="none" w:sz="0" w:space="0" w:color="auto"/>
            <w:right w:val="none" w:sz="0" w:space="0" w:color="auto"/>
          </w:divBdr>
          <w:divsChild>
            <w:div w:id="823467461">
              <w:marLeft w:val="0"/>
              <w:marRight w:val="0"/>
              <w:marTop w:val="0"/>
              <w:marBottom w:val="0"/>
              <w:divBdr>
                <w:top w:val="none" w:sz="0" w:space="0" w:color="auto"/>
                <w:left w:val="none" w:sz="0" w:space="0" w:color="auto"/>
                <w:bottom w:val="none" w:sz="0" w:space="0" w:color="auto"/>
                <w:right w:val="none" w:sz="0" w:space="0" w:color="auto"/>
              </w:divBdr>
              <w:divsChild>
                <w:div w:id="129421071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84725689">
          <w:marLeft w:val="0"/>
          <w:marRight w:val="0"/>
          <w:marTop w:val="0"/>
          <w:marBottom w:val="0"/>
          <w:divBdr>
            <w:top w:val="none" w:sz="0" w:space="0" w:color="auto"/>
            <w:left w:val="none" w:sz="0" w:space="0" w:color="auto"/>
            <w:bottom w:val="none" w:sz="0" w:space="0" w:color="auto"/>
            <w:right w:val="none" w:sz="0" w:space="0" w:color="auto"/>
          </w:divBdr>
          <w:divsChild>
            <w:div w:id="200311558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114207648">
      <w:bodyDiv w:val="1"/>
      <w:marLeft w:val="0"/>
      <w:marRight w:val="0"/>
      <w:marTop w:val="0"/>
      <w:marBottom w:val="0"/>
      <w:divBdr>
        <w:top w:val="none" w:sz="0" w:space="0" w:color="auto"/>
        <w:left w:val="none" w:sz="0" w:space="0" w:color="auto"/>
        <w:bottom w:val="none" w:sz="0" w:space="0" w:color="auto"/>
        <w:right w:val="none" w:sz="0" w:space="0" w:color="auto"/>
      </w:divBdr>
    </w:div>
    <w:div w:id="2115319835">
      <w:bodyDiv w:val="1"/>
      <w:marLeft w:val="0"/>
      <w:marRight w:val="0"/>
      <w:marTop w:val="0"/>
      <w:marBottom w:val="0"/>
      <w:divBdr>
        <w:top w:val="none" w:sz="0" w:space="0" w:color="auto"/>
        <w:left w:val="none" w:sz="0" w:space="0" w:color="auto"/>
        <w:bottom w:val="none" w:sz="0" w:space="0" w:color="auto"/>
        <w:right w:val="none" w:sz="0" w:space="0" w:color="auto"/>
      </w:divBdr>
    </w:div>
    <w:div w:id="2128964581">
      <w:bodyDiv w:val="1"/>
      <w:marLeft w:val="0"/>
      <w:marRight w:val="0"/>
      <w:marTop w:val="0"/>
      <w:marBottom w:val="0"/>
      <w:divBdr>
        <w:top w:val="none" w:sz="0" w:space="0" w:color="auto"/>
        <w:left w:val="none" w:sz="0" w:space="0" w:color="auto"/>
        <w:bottom w:val="none" w:sz="0" w:space="0" w:color="auto"/>
        <w:right w:val="none" w:sz="0" w:space="0" w:color="auto"/>
      </w:divBdr>
    </w:div>
    <w:div w:id="213532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29" ma:contentTypeDescription="Create a new document." ma:contentTypeScope="" ma:versionID="5a4f0693ce89415c873257aed7517169">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fb8e112324911668dcf4d129d6740ec3" ns2:_="" ns3:_="">
    <xsd:import namespace="65624d1d-cfd8-476a-9af4-03c08f6d829e"/>
    <xsd:import namespace="a7c4a04d-57ed-4144-aac1-e9fd4ebb693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OB" minOccurs="0"/>
                <xsd:element ref="ns2:Notes" minOccurs="0"/>
                <xsd:element ref="ns2:ReleaseName_x002f_Year" minOccurs="0"/>
                <xsd:element ref="ns2:lcf76f155ced4ddcb4097134ff3c332f" minOccurs="0"/>
                <xsd:element ref="ns3:TaxCatchAll" minOccurs="0"/>
                <xsd:element ref="ns2:USStory_x0023_" minOccurs="0"/>
                <xsd:element ref="ns2:UserStoryNumber" minOccurs="0"/>
                <xsd:element ref="ns2:Feature0" minOccurs="0"/>
                <xsd:element ref="ns2:TechnicalWriter" minOccurs="0"/>
                <xsd:element ref="ns2:TechnicalWriterReviewComple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OB" ma:index="20" nillable="true" ma:displayName="LOB" ma:format="Dropdown" ma:internalName="LOB">
      <xsd:simpleType>
        <xsd:restriction base="dms:Choice">
          <xsd:enumeration value="Care Only"/>
          <xsd:enumeration value="PHD Only"/>
          <xsd:enumeration value="Shared"/>
        </xsd:restriction>
      </xsd:simpleType>
    </xsd:element>
    <xsd:element name="Notes" ma:index="21" nillable="true" ma:displayName="Notes" ma:format="Dropdown" ma:internalName="Notes">
      <xsd:simpleType>
        <xsd:restriction base="dms:Note">
          <xsd:maxLength value="255"/>
        </xsd:restriction>
      </xsd:simpleType>
    </xsd:element>
    <xsd:element name="ReleaseName_x002f_Year" ma:index="22" nillable="true" ma:displayName="Release Name/Year" ma:format="Dropdown" ma:internalName="ReleaseName_x002f_Year">
      <xsd:simpleType>
        <xsd:restriction base="dms:Text">
          <xsd:maxLength value="255"/>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USStory_x0023_" ma:index="26" nillable="true" ma:displayName="theSource Document Title" ma:format="Dropdown" ma:list="660c0a1d-3f33-4e5b-a7a5-be88833a8b50" ma:internalName="USStory_x0023_" ma:showField="theSourceDocumentTitle">
      <xsd:simpleType>
        <xsd:restriction base="dms:Lookup"/>
      </xsd:simpleType>
    </xsd:element>
    <xsd:element name="UserStoryNumber" ma:index="27" nillable="true" ma:displayName="User Story Number" ma:description="&#10;" ma:format="Dropdown" ma:internalName="UserStoryNumber">
      <xsd:simpleType>
        <xsd:restriction base="dms:Note">
          <xsd:maxLength value="255"/>
        </xsd:restriction>
      </xsd:simpleType>
    </xsd:element>
    <xsd:element name="Feature0" ma:index="28" nillable="true" ma:displayName="Feature" ma:format="Dropdown" ma:internalName="Feature0">
      <xsd:simpleType>
        <xsd:restriction base="dms:Note">
          <xsd:maxLength value="255"/>
        </xsd:restriction>
      </xsd:simpleType>
    </xsd:element>
    <xsd:element name="TechnicalWriter" ma:index="29" nillable="true" ma:displayName="Technical Writer" ma:format="Dropdown" ma:list="UserInfo" ma:SharePointGroup="0" ma:internalName="TechnicalWrite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chnicalWriterReviewComplete" ma:index="30" nillable="true" ma:displayName="Technical Writer Review Complete" ma:format="Dropdown" ma:internalName="TechnicalWriterReviewComplete">
      <xsd:simpleType>
        <xsd:restriction base="dms:Choice">
          <xsd:enumeration value="Yes"/>
          <xsd:enumeration value="Choice 2"/>
          <xsd:enumeration value="Choice 3"/>
        </xsd:restriction>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bc85311b-016a-4b33-a25d-3a9d61f515ac}" ma:internalName="TaxCatchAll"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B xmlns="65624d1d-cfd8-476a-9af4-03c08f6d829e" xsi:nil="true"/>
    <Notes xmlns="65624d1d-cfd8-476a-9af4-03c08f6d829e" xsi:nil="true"/>
    <lcf76f155ced4ddcb4097134ff3c332f xmlns="65624d1d-cfd8-476a-9af4-03c08f6d829e">
      <Terms xmlns="http://schemas.microsoft.com/office/infopath/2007/PartnerControls"/>
    </lcf76f155ced4ddcb4097134ff3c332f>
    <USStory_x0023_ xmlns="65624d1d-cfd8-476a-9af4-03c08f6d829e" xsi:nil="true"/>
    <ReleaseName_x002f_Year xmlns="65624d1d-cfd8-476a-9af4-03c08f6d829e" xsi:nil="true"/>
    <TaxCatchAll xmlns="a7c4a04d-57ed-4144-aac1-e9fd4ebb6938" xsi:nil="true"/>
    <UserStoryNumber xmlns="65624d1d-cfd8-476a-9af4-03c08f6d829e" xsi:nil="true"/>
    <Feature0 xmlns="65624d1d-cfd8-476a-9af4-03c08f6d829e" xsi:nil="true"/>
    <TechnicalWriter xmlns="65624d1d-cfd8-476a-9af4-03c08f6d829e">
      <UserInfo>
        <DisplayName/>
        <AccountId xsi:nil="true"/>
        <AccountType/>
      </UserInfo>
    </TechnicalWriter>
    <TechnicalWriterReviewComplete xmlns="65624d1d-cfd8-476a-9af4-03c08f6d829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AFA1B4-DB0A-4C12-A229-5E1D71DE0567}">
  <ds:schemaRefs>
    <ds:schemaRef ds:uri="http://schemas.openxmlformats.org/officeDocument/2006/bibliography"/>
  </ds:schemaRefs>
</ds:datastoreItem>
</file>

<file path=customXml/itemProps2.xml><?xml version="1.0" encoding="utf-8"?>
<ds:datastoreItem xmlns:ds="http://schemas.openxmlformats.org/officeDocument/2006/customXml" ds:itemID="{A0FAA093-1432-41A0-AADB-FA133115D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BC8B24-4E24-4644-A544-826941586A33}">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4.xml><?xml version="1.0" encoding="utf-8"?>
<ds:datastoreItem xmlns:ds="http://schemas.openxmlformats.org/officeDocument/2006/customXml" ds:itemID="{AFD47ACB-F8F0-4169-AB21-E371A8E714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dc:description/>
  <cp:lastModifiedBy>Kristoff, Angel T</cp:lastModifiedBy>
  <cp:revision>2</cp:revision>
  <cp:lastPrinted>2007-01-04T20:56:00Z</cp:lastPrinted>
  <dcterms:created xsi:type="dcterms:W3CDTF">2024-04-30T15:39:00Z</dcterms:created>
  <dcterms:modified xsi:type="dcterms:W3CDTF">2024-04-30T15:39:00Z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0x010100BFF65EA64E6B344EA2F2A4020CC41A24</vt:lpwstr>
  </property>
  <property fmtid="{D5CDD505-2E9C-101B-9397-08002B2CF9AE}" pid="3" name="MSIP_Label_67599526-06ca-49cc-9fa9-5307800a949a_Enabled">
    <vt:lpwstr>true</vt:lpwstr>
  </property>
  <property fmtid="{D5CDD505-2E9C-101B-9397-08002B2CF9AE}" pid="4" name="MSIP_Label_67599526-06ca-49cc-9fa9-5307800a949a_SetDate">
    <vt:lpwstr>2021-08-27T15:45:33Z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9006fd3a-4722-4612-99b6-fbb950c90334</vt:lpwstr>
  </property>
  <property fmtid="{D5CDD505-2E9C-101B-9397-08002B2CF9AE}" pid="9" name="MSIP_Label_67599526-06ca-49cc-9fa9-5307800a949a_ContentBits">
    <vt:lpwstr>0</vt:lpwstr>
  </property>
  <property fmtid="{D5CDD505-2E9C-101B-9397-08002B2CF9AE}" pid="10" name="GrammarlyDocumentId">
    <vt:lpwstr>a007c74fd9c145f9c2b93a1d3bc174075c2be96ab63d9e6e2477ecec45d0034d</vt:lpwstr>
  </property>
  <property fmtid="{D5CDD505-2E9C-101B-9397-08002B2CF9AE}" pid="11" name="CompassComposer">
    <vt:lpwstr/>
  </property>
  <property fmtid="{D5CDD505-2E9C-101B-9397-08002B2CF9AE}" pid="12" name="CurrentlyPublished">
    <vt:bool>false</vt:bool>
  </property>
  <property fmtid="{D5CDD505-2E9C-101B-9397-08002B2CF9AE}" pid="13" name="MediaServiceImageTags">
    <vt:lpwstr/>
  </property>
</Properties>
</file>