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4A123" w14:textId="4EB22FE2" w:rsidR="00137241" w:rsidRDefault="00137241" w:rsidP="00137241">
      <w:pPr>
        <w:pStyle w:val="Heading1"/>
        <w:rPr>
          <w:rFonts w:ascii="Verdana" w:hAnsi="Verdana"/>
          <w:color w:val="auto"/>
          <w:sz w:val="36"/>
        </w:rPr>
      </w:pPr>
      <w:bookmarkStart w:id="0" w:name="_top"/>
      <w:bookmarkStart w:id="1" w:name="_Hlk78351840"/>
      <w:bookmarkEnd w:id="0"/>
      <w:r>
        <w:rPr>
          <w:rFonts w:ascii="Verdana" w:hAnsi="Verdana"/>
          <w:color w:val="auto"/>
          <w:sz w:val="36"/>
        </w:rPr>
        <w:t xml:space="preserve">MED D - </w:t>
      </w:r>
      <w:r w:rsidRPr="003F2E32">
        <w:rPr>
          <w:rFonts w:ascii="Verdana" w:hAnsi="Verdana"/>
          <w:color w:val="auto"/>
          <w:sz w:val="36"/>
        </w:rPr>
        <w:t>Test Claim</w:t>
      </w:r>
      <w:r w:rsidR="00052ABA">
        <w:rPr>
          <w:rFonts w:ascii="Verdana" w:hAnsi="Verdana"/>
          <w:color w:val="auto"/>
          <w:sz w:val="36"/>
        </w:rPr>
        <w:t xml:space="preserve"> Scenario</w:t>
      </w:r>
      <w:r>
        <w:rPr>
          <w:rFonts w:ascii="Verdana" w:hAnsi="Verdana"/>
          <w:color w:val="auto"/>
          <w:sz w:val="36"/>
        </w:rPr>
        <w:t xml:space="preserve"> </w:t>
      </w:r>
      <w:r w:rsidR="00A34A76">
        <w:rPr>
          <w:rFonts w:ascii="Verdana" w:hAnsi="Verdana"/>
          <w:color w:val="auto"/>
          <w:sz w:val="36"/>
        </w:rPr>
        <w:t xml:space="preserve">- </w:t>
      </w:r>
      <w:bookmarkStart w:id="2" w:name="_Hlk78352259"/>
      <w:r w:rsidR="002B425B" w:rsidRPr="002B425B">
        <w:rPr>
          <w:rFonts w:ascii="Verdana" w:hAnsi="Verdana"/>
          <w:color w:val="auto"/>
          <w:sz w:val="36"/>
        </w:rPr>
        <w:t xml:space="preserve">Reject 70 with Reject A5 </w:t>
      </w:r>
      <w:r w:rsidR="002B425B">
        <w:rPr>
          <w:rFonts w:ascii="Verdana" w:hAnsi="Verdana"/>
          <w:color w:val="auto"/>
          <w:sz w:val="36"/>
        </w:rPr>
        <w:t>-</w:t>
      </w:r>
      <w:r w:rsidR="002B425B" w:rsidRPr="002B425B">
        <w:rPr>
          <w:rFonts w:ascii="Verdana" w:hAnsi="Verdana"/>
          <w:color w:val="auto"/>
          <w:sz w:val="36"/>
        </w:rPr>
        <w:t xml:space="preserve"> Drug </w:t>
      </w:r>
      <w:r w:rsidR="002B425B">
        <w:rPr>
          <w:rFonts w:ascii="Verdana" w:hAnsi="Verdana"/>
          <w:color w:val="auto"/>
          <w:sz w:val="36"/>
        </w:rPr>
        <w:t>E</w:t>
      </w:r>
      <w:r w:rsidR="002B425B" w:rsidRPr="002B425B">
        <w:rPr>
          <w:rFonts w:ascii="Verdana" w:hAnsi="Verdana"/>
          <w:color w:val="auto"/>
          <w:sz w:val="36"/>
        </w:rPr>
        <w:t>xcluded by Med D Law</w:t>
      </w:r>
    </w:p>
    <w:p w14:paraId="4F31073D" w14:textId="77777777" w:rsidR="00D366DA" w:rsidRPr="00BD7FAE" w:rsidRDefault="00D366DA" w:rsidP="00EC7DC6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9"/>
        <w:gridCol w:w="11231"/>
      </w:tblGrid>
      <w:tr w:rsidR="00052ABA" w:rsidRPr="00C62C63" w14:paraId="0AF78158" w14:textId="77777777" w:rsidTr="00E37D15">
        <w:tc>
          <w:tcPr>
            <w:tcW w:w="18029" w:type="dxa"/>
            <w:gridSpan w:val="2"/>
            <w:shd w:val="clear" w:color="auto" w:fill="auto"/>
          </w:tcPr>
          <w:p w14:paraId="431E6AF5" w14:textId="77777777" w:rsidR="002B425B" w:rsidRDefault="002B425B" w:rsidP="00052ABA">
            <w:pPr>
              <w:jc w:val="center"/>
              <w:rPr>
                <w:rFonts w:ascii="Verdana" w:hAnsi="Verdana" w:cs="MNCRA E+ Times"/>
                <w:bCs/>
              </w:rPr>
            </w:pPr>
            <w:bookmarkStart w:id="3" w:name="_Overview"/>
            <w:bookmarkEnd w:id="1"/>
            <w:bookmarkEnd w:id="2"/>
            <w:bookmarkEnd w:id="3"/>
          </w:p>
          <w:p w14:paraId="4479D92A" w14:textId="50CF2B27" w:rsidR="00052ABA" w:rsidRDefault="002B425B" w:rsidP="00052ABA">
            <w:pPr>
              <w:jc w:val="center"/>
              <w:rPr>
                <w:rFonts w:ascii="Verdana" w:hAnsi="Verdana" w:cs="MNCRA E+ Times"/>
                <w:bCs/>
              </w:rPr>
            </w:pPr>
            <w:r>
              <w:rPr>
                <w:noProof/>
              </w:rPr>
              <w:drawing>
                <wp:inline distT="0" distB="0" distL="0" distR="0" wp14:anchorId="36B761F1" wp14:editId="34352E2C">
                  <wp:extent cx="4019048" cy="4000000"/>
                  <wp:effectExtent l="0" t="0" r="63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048" cy="40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2F26FC" w14:textId="6388DE5B" w:rsidR="00052ABA" w:rsidRPr="00C62C63" w:rsidRDefault="00052ABA" w:rsidP="00052ABA">
            <w:pPr>
              <w:rPr>
                <w:rFonts w:ascii="Verdana" w:hAnsi="Verdana" w:cs="MNCRA E+ Times"/>
                <w:bCs/>
              </w:rPr>
            </w:pPr>
          </w:p>
        </w:tc>
      </w:tr>
      <w:tr w:rsidR="00052ABA" w:rsidRPr="00DA08B0" w14:paraId="4AFED873" w14:textId="77777777" w:rsidTr="00E37D15">
        <w:tc>
          <w:tcPr>
            <w:tcW w:w="2152" w:type="dxa"/>
            <w:shd w:val="clear" w:color="auto" w:fill="auto"/>
          </w:tcPr>
          <w:p w14:paraId="5429C0BE" w14:textId="19D31449" w:rsidR="00052ABA" w:rsidRPr="00DA08B0" w:rsidRDefault="00052ABA" w:rsidP="002C4ACF">
            <w:pPr>
              <w:rPr>
                <w:rFonts w:ascii="Verdana" w:hAnsi="Verdana" w:cs="MNCRA E+ Times"/>
                <w:b/>
              </w:rPr>
            </w:pPr>
            <w:r>
              <w:rPr>
                <w:rFonts w:ascii="Verdana" w:hAnsi="Verdana" w:cs="MNCRA E+ Times"/>
                <w:b/>
              </w:rPr>
              <w:t>Next Steps</w:t>
            </w:r>
          </w:p>
        </w:tc>
        <w:tc>
          <w:tcPr>
            <w:tcW w:w="15877" w:type="dxa"/>
            <w:shd w:val="clear" w:color="auto" w:fill="auto"/>
          </w:tcPr>
          <w:p w14:paraId="413AE9AF" w14:textId="2D95C964" w:rsidR="00052ABA" w:rsidRPr="004A3C3A" w:rsidRDefault="00052ABA" w:rsidP="004A3C3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Verdana" w:hAnsi="Verdana" w:cs="MNCRA E+ Times"/>
                <w:color w:val="000000"/>
              </w:rPr>
            </w:pPr>
            <w:r w:rsidRPr="004A3C3A">
              <w:rPr>
                <w:rFonts w:ascii="Verdana" w:hAnsi="Verdana" w:cs="MNCRA E+ Times"/>
                <w:color w:val="000000"/>
              </w:rPr>
              <w:t>Determine if handled by CVS or the Client</w:t>
            </w:r>
            <w:r w:rsidR="00BD7FAE">
              <w:rPr>
                <w:rFonts w:ascii="Verdana" w:hAnsi="Verdana" w:cs="MNCRA E+ Times"/>
                <w:color w:val="000000"/>
              </w:rPr>
              <w:t>:</w:t>
            </w:r>
          </w:p>
          <w:p w14:paraId="0C23AB87" w14:textId="665BC19D" w:rsidR="00052ABA" w:rsidRPr="00052ABA" w:rsidRDefault="00052ABA" w:rsidP="004A3C3A">
            <w:pPr>
              <w:pStyle w:val="ListParagraph"/>
              <w:numPr>
                <w:ilvl w:val="1"/>
                <w:numId w:val="16"/>
              </w:numPr>
              <w:autoSpaceDE w:val="0"/>
              <w:autoSpaceDN w:val="0"/>
              <w:adjustRightInd w:val="0"/>
              <w:rPr>
                <w:rFonts w:ascii="Verdana" w:hAnsi="Verdana" w:cs="MNCRA E+ Times"/>
                <w:color w:val="000000"/>
              </w:rPr>
            </w:pPr>
            <w:r w:rsidRPr="00052ABA">
              <w:rPr>
                <w:rFonts w:ascii="Verdana" w:hAnsi="Verdana" w:cs="MNCRA E+ Times"/>
                <w:color w:val="000000"/>
              </w:rPr>
              <w:t>Identify Client ID in PeopleSafe</w:t>
            </w:r>
            <w:r w:rsidR="00BD7FAE">
              <w:rPr>
                <w:rFonts w:ascii="Verdana" w:hAnsi="Verdana" w:cs="MNCRA E+ Times"/>
                <w:color w:val="000000"/>
              </w:rPr>
              <w:t>.</w:t>
            </w:r>
          </w:p>
          <w:p w14:paraId="4F78226C" w14:textId="7D0C53EA" w:rsidR="00052ABA" w:rsidRPr="00052ABA" w:rsidRDefault="00052ABA" w:rsidP="004A3C3A">
            <w:pPr>
              <w:pStyle w:val="ListParagraph"/>
              <w:numPr>
                <w:ilvl w:val="1"/>
                <w:numId w:val="16"/>
              </w:numPr>
              <w:autoSpaceDE w:val="0"/>
              <w:autoSpaceDN w:val="0"/>
              <w:adjustRightInd w:val="0"/>
              <w:rPr>
                <w:rFonts w:ascii="Verdana" w:hAnsi="Verdana" w:cs="MNCRA E+ Times"/>
                <w:color w:val="000000"/>
              </w:rPr>
            </w:pPr>
            <w:r w:rsidRPr="00052ABA">
              <w:rPr>
                <w:rFonts w:ascii="Verdana" w:hAnsi="Verdana" w:cs="MNCRA E+ Times"/>
                <w:color w:val="000000"/>
              </w:rPr>
              <w:t>Access the associated CIF</w:t>
            </w:r>
            <w:r w:rsidR="00BD7FAE">
              <w:rPr>
                <w:rFonts w:ascii="Verdana" w:hAnsi="Verdana" w:cs="MNCRA E+ Times"/>
                <w:color w:val="000000"/>
              </w:rPr>
              <w:t>.</w:t>
            </w:r>
          </w:p>
          <w:p w14:paraId="4ECD74E8" w14:textId="5CFC464C" w:rsidR="00052ABA" w:rsidRPr="00052ABA" w:rsidRDefault="00052ABA" w:rsidP="004A3C3A">
            <w:pPr>
              <w:pStyle w:val="ListParagraph"/>
              <w:numPr>
                <w:ilvl w:val="1"/>
                <w:numId w:val="16"/>
              </w:numPr>
              <w:autoSpaceDE w:val="0"/>
              <w:autoSpaceDN w:val="0"/>
              <w:adjustRightInd w:val="0"/>
              <w:rPr>
                <w:rFonts w:ascii="Verdana" w:hAnsi="Verdana" w:cs="MNCRA E+ Times"/>
                <w:color w:val="000000"/>
              </w:rPr>
            </w:pPr>
            <w:r w:rsidRPr="00052ABA">
              <w:rPr>
                <w:rFonts w:ascii="Verdana" w:hAnsi="Verdana" w:cs="MNCRA E+ Times"/>
                <w:color w:val="000000"/>
              </w:rPr>
              <w:t>Locate the Coverage Determination section</w:t>
            </w:r>
            <w:r w:rsidR="00BD7FAE">
              <w:rPr>
                <w:rFonts w:ascii="Verdana" w:hAnsi="Verdana" w:cs="MNCRA E+ Times"/>
                <w:color w:val="000000"/>
              </w:rPr>
              <w:t>:</w:t>
            </w:r>
          </w:p>
          <w:p w14:paraId="3B0AC2CC" w14:textId="5521A90D" w:rsidR="00052ABA" w:rsidRPr="00052ABA" w:rsidRDefault="00052ABA" w:rsidP="004A3C3A">
            <w:pPr>
              <w:pStyle w:val="ListParagraph"/>
              <w:numPr>
                <w:ilvl w:val="2"/>
                <w:numId w:val="16"/>
              </w:numPr>
              <w:autoSpaceDE w:val="0"/>
              <w:autoSpaceDN w:val="0"/>
              <w:adjustRightInd w:val="0"/>
              <w:rPr>
                <w:rFonts w:ascii="Verdana" w:hAnsi="Verdana" w:cs="MNCRA E+ Times"/>
                <w:color w:val="000000"/>
              </w:rPr>
            </w:pPr>
            <w:r w:rsidRPr="00052ABA">
              <w:rPr>
                <w:rFonts w:ascii="Verdana" w:hAnsi="Verdana" w:cs="MNCRA E+ Times"/>
                <w:color w:val="000000"/>
              </w:rPr>
              <w:t>If Client handles</w:t>
            </w:r>
            <w:r>
              <w:rPr>
                <w:rFonts w:ascii="Verdana" w:hAnsi="Verdana" w:cs="MNCRA E+ Times"/>
                <w:color w:val="000000"/>
              </w:rPr>
              <w:t>, then</w:t>
            </w:r>
            <w:r w:rsidRPr="00052ABA">
              <w:rPr>
                <w:rFonts w:ascii="Verdana" w:hAnsi="Verdana" w:cs="MNCRA E+ Times"/>
                <w:color w:val="000000"/>
              </w:rPr>
              <w:t xml:space="preserve"> </w:t>
            </w:r>
            <w:r>
              <w:rPr>
                <w:rFonts w:ascii="Verdana" w:hAnsi="Verdana" w:cs="MNCRA E+ Times"/>
                <w:color w:val="000000"/>
              </w:rPr>
              <w:t>w</w:t>
            </w:r>
            <w:r w:rsidRPr="00052ABA">
              <w:rPr>
                <w:rFonts w:ascii="Verdana" w:hAnsi="Verdana" w:cs="MNCRA E+ Times"/>
                <w:color w:val="000000"/>
              </w:rPr>
              <w:t>arm transfer to Client</w:t>
            </w:r>
            <w:r w:rsidR="00BD7FAE">
              <w:rPr>
                <w:rFonts w:ascii="Verdana" w:hAnsi="Verdana" w:cs="MNCRA E+ Times"/>
                <w:color w:val="000000"/>
              </w:rPr>
              <w:t>.</w:t>
            </w:r>
          </w:p>
          <w:p w14:paraId="526BE22B" w14:textId="70151578" w:rsidR="00052ABA" w:rsidRPr="00BD7FAE" w:rsidRDefault="00E353C8" w:rsidP="004A3C3A">
            <w:pPr>
              <w:pStyle w:val="ListParagraph"/>
              <w:numPr>
                <w:ilvl w:val="2"/>
                <w:numId w:val="16"/>
              </w:numPr>
              <w:autoSpaceDE w:val="0"/>
              <w:autoSpaceDN w:val="0"/>
              <w:adjustRightInd w:val="0"/>
              <w:rPr>
                <w:rStyle w:val="Hyperlink"/>
                <w:rFonts w:ascii="Verdana" w:hAnsi="Verdana" w:cs="MNCRA E+ Times"/>
                <w:color w:val="auto"/>
                <w:u w:val="none"/>
              </w:rPr>
            </w:pPr>
            <w:bookmarkStart w:id="4" w:name="OLE_LINK1"/>
            <w:bookmarkStart w:id="5" w:name="OLE_LINK2"/>
            <w:r>
              <w:rPr>
                <w:rFonts w:ascii="Verdana" w:hAnsi="Verdana" w:cs="MNCRA E+ Times"/>
                <w:noProof/>
                <w:color w:val="000000"/>
              </w:rPr>
              <w:drawing>
                <wp:inline distT="0" distB="0" distL="0" distR="0" wp14:anchorId="60DC4591" wp14:editId="6C7A32AF">
                  <wp:extent cx="304762" cy="304762"/>
                  <wp:effectExtent l="0" t="0" r="63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6" w:name="OLE_LINK3"/>
            <w:r w:rsidR="00052ABA" w:rsidRPr="00052ABA">
              <w:rPr>
                <w:rFonts w:ascii="Verdana" w:hAnsi="Verdana" w:cs="MNCRA E+ Times"/>
                <w:color w:val="000000"/>
              </w:rPr>
              <w:t>If CVS Handles</w:t>
            </w:r>
            <w:r w:rsidR="00E37D15">
              <w:rPr>
                <w:rFonts w:ascii="Verdana" w:hAnsi="Verdana" w:cs="MNCRA E+ Times"/>
                <w:color w:val="000000"/>
              </w:rPr>
              <w:t xml:space="preserve"> and the beneficiary is interested in alternatives, does not want alternatives or insists on an Exception, refer to </w:t>
            </w:r>
            <w:hyperlink r:id="rId10" w:history="1">
              <w:r w:rsidR="00E37D15" w:rsidRPr="00E37D15">
                <w:rPr>
                  <w:rStyle w:val="Hyperlink"/>
                  <w:rFonts w:ascii="Verdana" w:hAnsi="Verdana" w:cs="MNCRA E+ Times"/>
                </w:rPr>
                <w:t>MED D - CCR - Coverage Determinations and Redeterminations (Appeals)</w:t>
              </w:r>
            </w:hyperlink>
            <w:bookmarkEnd w:id="4"/>
            <w:bookmarkEnd w:id="5"/>
            <w:r w:rsidR="00BD7FAE" w:rsidRPr="00BD7FAE">
              <w:rPr>
                <w:rStyle w:val="Hyperlink"/>
                <w:rFonts w:ascii="Verdana" w:hAnsi="Verdana" w:cs="MNCRA E+ Times"/>
                <w:color w:val="auto"/>
                <w:u w:val="none"/>
              </w:rPr>
              <w:t>.</w:t>
            </w:r>
          </w:p>
          <w:bookmarkEnd w:id="6"/>
          <w:p w14:paraId="18C50FA0" w14:textId="1305975B" w:rsidR="004A3C3A" w:rsidRPr="004A3C3A" w:rsidRDefault="004A3C3A" w:rsidP="00CF2A5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Verdana" w:hAnsi="Verdana" w:cs="MNCRA E+ Times"/>
                <w:color w:val="000000"/>
              </w:rPr>
            </w:pPr>
            <w:r w:rsidRPr="004A3C3A">
              <w:rPr>
                <w:rStyle w:val="Hyperlink"/>
                <w:rFonts w:ascii="Verdana" w:hAnsi="Verdana" w:cs="MNCRA E+ Times"/>
                <w:color w:val="000000"/>
                <w:u w:val="none"/>
              </w:rPr>
              <w:t>Document account in PeopleSafe</w:t>
            </w:r>
            <w:r w:rsidR="00BD7FAE">
              <w:rPr>
                <w:rStyle w:val="Hyperlink"/>
                <w:rFonts w:ascii="Verdana" w:hAnsi="Verdana" w:cs="MNCRA E+ Times"/>
                <w:color w:val="000000"/>
                <w:u w:val="none"/>
              </w:rPr>
              <w:t>.</w:t>
            </w:r>
          </w:p>
          <w:p w14:paraId="0FD07400" w14:textId="77777777" w:rsidR="00052ABA" w:rsidRPr="00DA08B0" w:rsidRDefault="00052ABA" w:rsidP="002C4ACF">
            <w:pPr>
              <w:autoSpaceDE w:val="0"/>
              <w:autoSpaceDN w:val="0"/>
              <w:adjustRightInd w:val="0"/>
              <w:rPr>
                <w:rFonts w:ascii="Verdana" w:hAnsi="Verdana" w:cs="MNCRA E+ Times"/>
                <w:color w:val="000000"/>
              </w:rPr>
            </w:pPr>
          </w:p>
        </w:tc>
      </w:tr>
    </w:tbl>
    <w:p w14:paraId="59A22804" w14:textId="77777777" w:rsidR="001130F9" w:rsidRPr="00D56802" w:rsidRDefault="001130F9" w:rsidP="00D56802">
      <w:pPr>
        <w:rPr>
          <w:rFonts w:ascii="Verdana" w:hAnsi="Verdana" w:cs="Calibri"/>
        </w:rPr>
      </w:pPr>
    </w:p>
    <w:p w14:paraId="3CE61392" w14:textId="6D0456F0" w:rsidR="00D56802" w:rsidRPr="00D56802" w:rsidRDefault="00A33215" w:rsidP="00D56802">
      <w:pPr>
        <w:jc w:val="right"/>
        <w:rPr>
          <w:rFonts w:ascii="Verdana" w:hAnsi="Verdana" w:cs="Calibri"/>
        </w:rPr>
      </w:pPr>
      <w:hyperlink w:anchor="_top" w:history="1">
        <w:r w:rsidR="00D56802" w:rsidRPr="00D56802">
          <w:rPr>
            <w:rStyle w:val="Hyperlink"/>
            <w:rFonts w:ascii="Verdana" w:hAnsi="Verdana" w:cs="Calibri"/>
          </w:rPr>
          <w:t>Top of the Document</w:t>
        </w:r>
      </w:hyperlink>
    </w:p>
    <w:p w14:paraId="61899404" w14:textId="77777777" w:rsidR="00B13B31" w:rsidRPr="00D56802" w:rsidRDefault="00B13B31" w:rsidP="00D56802">
      <w:pPr>
        <w:rPr>
          <w:rFonts w:ascii="Verdana" w:hAnsi="Verdana" w:cs="Calibri"/>
        </w:rPr>
      </w:pPr>
    </w:p>
    <w:p w14:paraId="76003E55" w14:textId="77777777" w:rsidR="00710E68" w:rsidRPr="00D56802" w:rsidRDefault="00710E68" w:rsidP="00D56802">
      <w:pPr>
        <w:jc w:val="center"/>
        <w:rPr>
          <w:rFonts w:ascii="Verdana" w:hAnsi="Verdana" w:cs="Calibri"/>
          <w:sz w:val="16"/>
          <w:szCs w:val="16"/>
        </w:rPr>
      </w:pPr>
      <w:r w:rsidRPr="00D56802">
        <w:rPr>
          <w:rFonts w:ascii="Verdana" w:hAnsi="Verdana" w:cs="Calibri"/>
          <w:sz w:val="16"/>
          <w:szCs w:val="16"/>
        </w:rPr>
        <w:t xml:space="preserve">Not </w:t>
      </w:r>
      <w:r w:rsidR="009F64F1" w:rsidRPr="00D56802">
        <w:rPr>
          <w:rFonts w:ascii="Verdana" w:hAnsi="Verdana" w:cs="Calibri"/>
          <w:sz w:val="16"/>
          <w:szCs w:val="16"/>
        </w:rPr>
        <w:t xml:space="preserve">to </w:t>
      </w:r>
      <w:r w:rsidRPr="00D56802">
        <w:rPr>
          <w:rFonts w:ascii="Verdana" w:hAnsi="Verdana" w:cs="Calibri"/>
          <w:sz w:val="16"/>
          <w:szCs w:val="16"/>
        </w:rPr>
        <w:t xml:space="preserve">Be Reproduced </w:t>
      </w:r>
      <w:r w:rsidR="009F64F1" w:rsidRPr="00D56802">
        <w:rPr>
          <w:rFonts w:ascii="Verdana" w:hAnsi="Verdana" w:cs="Calibri"/>
          <w:sz w:val="16"/>
          <w:szCs w:val="16"/>
        </w:rPr>
        <w:t xml:space="preserve">or </w:t>
      </w:r>
      <w:r w:rsidRPr="00D56802">
        <w:rPr>
          <w:rFonts w:ascii="Verdana" w:hAnsi="Verdana" w:cs="Calibri"/>
          <w:sz w:val="16"/>
          <w:szCs w:val="16"/>
        </w:rPr>
        <w:t xml:space="preserve">Disclosed to Others </w:t>
      </w:r>
      <w:r w:rsidR="009F64F1" w:rsidRPr="00D56802">
        <w:rPr>
          <w:rFonts w:ascii="Verdana" w:hAnsi="Verdana" w:cs="Calibri"/>
          <w:sz w:val="16"/>
          <w:szCs w:val="16"/>
        </w:rPr>
        <w:t xml:space="preserve">without </w:t>
      </w:r>
      <w:r w:rsidRPr="00D56802">
        <w:rPr>
          <w:rFonts w:ascii="Verdana" w:hAnsi="Verdana" w:cs="Calibri"/>
          <w:sz w:val="16"/>
          <w:szCs w:val="16"/>
        </w:rPr>
        <w:t>Prior Written Approval</w:t>
      </w:r>
    </w:p>
    <w:p w14:paraId="02643DC4" w14:textId="77777777" w:rsidR="005A64DA" w:rsidRPr="00C41604" w:rsidRDefault="00710E68" w:rsidP="00D56802">
      <w:pPr>
        <w:jc w:val="center"/>
        <w:rPr>
          <w:rFonts w:ascii="Verdana" w:hAnsi="Verdana" w:cs="Calibri"/>
          <w:b/>
          <w:bCs/>
          <w:sz w:val="16"/>
          <w:szCs w:val="16"/>
        </w:rPr>
      </w:pPr>
      <w:r w:rsidRPr="00C41604">
        <w:rPr>
          <w:rFonts w:ascii="Verdana" w:hAnsi="Verdana" w:cs="Calibri"/>
          <w:b/>
          <w:bCs/>
          <w:sz w:val="16"/>
          <w:szCs w:val="16"/>
        </w:rPr>
        <w:t xml:space="preserve">ELECTRONIC DATA = OFFICIAL VERSION </w:t>
      </w:r>
      <w:r w:rsidR="00B13B31" w:rsidRPr="00C41604">
        <w:rPr>
          <w:rFonts w:ascii="Verdana" w:hAnsi="Verdana" w:cs="Calibri"/>
          <w:b/>
          <w:bCs/>
          <w:sz w:val="16"/>
          <w:szCs w:val="16"/>
        </w:rPr>
        <w:t>/</w:t>
      </w:r>
      <w:r w:rsidRPr="00C41604">
        <w:rPr>
          <w:rFonts w:ascii="Verdana" w:hAnsi="Verdana" w:cs="Calibri"/>
          <w:b/>
          <w:bCs/>
          <w:sz w:val="16"/>
          <w:szCs w:val="16"/>
        </w:rPr>
        <w:t xml:space="preserve"> PAPER COPY </w:t>
      </w:r>
      <w:r w:rsidR="00B13B31" w:rsidRPr="00C41604">
        <w:rPr>
          <w:rFonts w:ascii="Verdana" w:hAnsi="Verdana" w:cs="Calibri"/>
          <w:b/>
          <w:bCs/>
          <w:sz w:val="16"/>
          <w:szCs w:val="16"/>
        </w:rPr>
        <w:t>=</w:t>
      </w:r>
      <w:r w:rsidRPr="00C41604">
        <w:rPr>
          <w:rFonts w:ascii="Verdana" w:hAnsi="Verdana" w:cs="Calibri"/>
          <w:b/>
          <w:bCs/>
          <w:sz w:val="16"/>
          <w:szCs w:val="16"/>
        </w:rPr>
        <w:t xml:space="preserve"> INFORMATIONAL ONLY</w:t>
      </w:r>
    </w:p>
    <w:sectPr w:rsidR="005A64DA" w:rsidRPr="00C41604" w:rsidSect="00F1152F"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22C4D" w14:textId="77777777" w:rsidR="00A33215" w:rsidRDefault="00A33215">
      <w:r>
        <w:separator/>
      </w:r>
    </w:p>
  </w:endnote>
  <w:endnote w:type="continuationSeparator" w:id="0">
    <w:p w14:paraId="363B93F3" w14:textId="77777777" w:rsidR="00A33215" w:rsidRDefault="00A33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3E7FF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B81C26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749DC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20B7">
      <w:rPr>
        <w:rStyle w:val="PageNumber"/>
        <w:noProof/>
      </w:rPr>
      <w:t>1</w:t>
    </w:r>
    <w:r>
      <w:rPr>
        <w:rStyle w:val="PageNumber"/>
      </w:rPr>
      <w:fldChar w:fldCharType="end"/>
    </w:r>
  </w:p>
  <w:p w14:paraId="5C097747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60752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FB66F" w14:textId="77777777" w:rsidR="00A33215" w:rsidRDefault="00A33215">
      <w:r>
        <w:separator/>
      </w:r>
    </w:p>
  </w:footnote>
  <w:footnote w:type="continuationSeparator" w:id="0">
    <w:p w14:paraId="0068E350" w14:textId="77777777" w:rsidR="00A33215" w:rsidRDefault="00A33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70765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F68EE"/>
    <w:multiLevelType w:val="hybridMultilevel"/>
    <w:tmpl w:val="2398D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</w:abstractNum>
  <w:abstractNum w:abstractNumId="1" w15:restartNumberingAfterBreak="0">
    <w:nsid w:val="09D25DEB"/>
    <w:multiLevelType w:val="hybridMultilevel"/>
    <w:tmpl w:val="30F8F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A53C6B"/>
    <w:multiLevelType w:val="hybridMultilevel"/>
    <w:tmpl w:val="B93E2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D2786"/>
    <w:multiLevelType w:val="hybridMultilevel"/>
    <w:tmpl w:val="F774A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22A61"/>
    <w:multiLevelType w:val="hybridMultilevel"/>
    <w:tmpl w:val="1E96B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D0857"/>
    <w:multiLevelType w:val="hybridMultilevel"/>
    <w:tmpl w:val="5B34567A"/>
    <w:lvl w:ilvl="0" w:tplc="DCBCB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51B28"/>
    <w:multiLevelType w:val="hybridMultilevel"/>
    <w:tmpl w:val="688AD232"/>
    <w:lvl w:ilvl="0" w:tplc="DCBCB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409E0"/>
    <w:multiLevelType w:val="hybridMultilevel"/>
    <w:tmpl w:val="5434A898"/>
    <w:lvl w:ilvl="0" w:tplc="1FCE7D9C">
      <w:numFmt w:val="bullet"/>
      <w:lvlText w:val="•"/>
      <w:lvlJc w:val="left"/>
      <w:pPr>
        <w:ind w:left="1080" w:hanging="720"/>
      </w:pPr>
      <w:rPr>
        <w:rFonts w:ascii="Verdana" w:eastAsia="Times New Roman" w:hAnsi="Verdan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2A02C4"/>
    <w:multiLevelType w:val="hybridMultilevel"/>
    <w:tmpl w:val="824AC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AA118D"/>
    <w:multiLevelType w:val="hybridMultilevel"/>
    <w:tmpl w:val="12AE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187136">
      <w:numFmt w:val="bullet"/>
      <w:lvlText w:val="•"/>
      <w:lvlJc w:val="left"/>
      <w:pPr>
        <w:ind w:left="1800" w:hanging="720"/>
      </w:pPr>
      <w:rPr>
        <w:rFonts w:ascii="Verdana" w:eastAsia="Times New Roman" w:hAnsi="Verdana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D63E0F"/>
    <w:multiLevelType w:val="hybridMultilevel"/>
    <w:tmpl w:val="FF168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4" w15:restartNumberingAfterBreak="0">
    <w:nsid w:val="68E739C4"/>
    <w:multiLevelType w:val="hybridMultilevel"/>
    <w:tmpl w:val="B316D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50CEB"/>
    <w:multiLevelType w:val="hybridMultilevel"/>
    <w:tmpl w:val="A2F6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4"/>
  </w:num>
  <w:num w:numId="9">
    <w:abstractNumId w:val="1"/>
  </w:num>
  <w:num w:numId="10">
    <w:abstractNumId w:val="10"/>
  </w:num>
  <w:num w:numId="11">
    <w:abstractNumId w:val="4"/>
  </w:num>
  <w:num w:numId="12">
    <w:abstractNumId w:val="11"/>
  </w:num>
  <w:num w:numId="13">
    <w:abstractNumId w:val="15"/>
  </w:num>
  <w:num w:numId="14">
    <w:abstractNumId w:val="9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22B04"/>
    <w:rsid w:val="00035BED"/>
    <w:rsid w:val="00044013"/>
    <w:rsid w:val="00052ABA"/>
    <w:rsid w:val="000612CC"/>
    <w:rsid w:val="00061AD2"/>
    <w:rsid w:val="00077E42"/>
    <w:rsid w:val="000820B7"/>
    <w:rsid w:val="0008665F"/>
    <w:rsid w:val="00095AB5"/>
    <w:rsid w:val="000A0521"/>
    <w:rsid w:val="000A6B88"/>
    <w:rsid w:val="000B3C4C"/>
    <w:rsid w:val="000B656F"/>
    <w:rsid w:val="000B72DF"/>
    <w:rsid w:val="000D1870"/>
    <w:rsid w:val="000D6714"/>
    <w:rsid w:val="000F0D1B"/>
    <w:rsid w:val="000F40C2"/>
    <w:rsid w:val="000F4459"/>
    <w:rsid w:val="001130F9"/>
    <w:rsid w:val="00115944"/>
    <w:rsid w:val="00120F48"/>
    <w:rsid w:val="001212D7"/>
    <w:rsid w:val="0012373E"/>
    <w:rsid w:val="001360A5"/>
    <w:rsid w:val="00137241"/>
    <w:rsid w:val="0014131D"/>
    <w:rsid w:val="00150A6E"/>
    <w:rsid w:val="001560C4"/>
    <w:rsid w:val="0016273A"/>
    <w:rsid w:val="00176400"/>
    <w:rsid w:val="001A076A"/>
    <w:rsid w:val="001A1C58"/>
    <w:rsid w:val="001B1474"/>
    <w:rsid w:val="001B2DB5"/>
    <w:rsid w:val="001B3879"/>
    <w:rsid w:val="001F1218"/>
    <w:rsid w:val="002016B4"/>
    <w:rsid w:val="002055CF"/>
    <w:rsid w:val="002429E2"/>
    <w:rsid w:val="00243EBB"/>
    <w:rsid w:val="00245B90"/>
    <w:rsid w:val="00245D49"/>
    <w:rsid w:val="00255C6B"/>
    <w:rsid w:val="00265D86"/>
    <w:rsid w:val="0028215B"/>
    <w:rsid w:val="0028648E"/>
    <w:rsid w:val="00291CE8"/>
    <w:rsid w:val="00296127"/>
    <w:rsid w:val="00296765"/>
    <w:rsid w:val="002B425B"/>
    <w:rsid w:val="002B593E"/>
    <w:rsid w:val="002C282A"/>
    <w:rsid w:val="002E58AD"/>
    <w:rsid w:val="002F1F92"/>
    <w:rsid w:val="00312690"/>
    <w:rsid w:val="0033143E"/>
    <w:rsid w:val="003725A1"/>
    <w:rsid w:val="003868A2"/>
    <w:rsid w:val="00392A5B"/>
    <w:rsid w:val="003A1DDB"/>
    <w:rsid w:val="003A6D70"/>
    <w:rsid w:val="003B0664"/>
    <w:rsid w:val="003B1F86"/>
    <w:rsid w:val="003C4627"/>
    <w:rsid w:val="003C56E0"/>
    <w:rsid w:val="003E6C1A"/>
    <w:rsid w:val="0040640A"/>
    <w:rsid w:val="00406DB5"/>
    <w:rsid w:val="0042336D"/>
    <w:rsid w:val="00424A92"/>
    <w:rsid w:val="00430E7B"/>
    <w:rsid w:val="00443983"/>
    <w:rsid w:val="00443F8C"/>
    <w:rsid w:val="00457EAE"/>
    <w:rsid w:val="0046239E"/>
    <w:rsid w:val="00465185"/>
    <w:rsid w:val="004768BE"/>
    <w:rsid w:val="00477F73"/>
    <w:rsid w:val="0048355A"/>
    <w:rsid w:val="00487504"/>
    <w:rsid w:val="004A3C3A"/>
    <w:rsid w:val="004B514F"/>
    <w:rsid w:val="004B5B62"/>
    <w:rsid w:val="004B719C"/>
    <w:rsid w:val="004D16E0"/>
    <w:rsid w:val="004D3C53"/>
    <w:rsid w:val="00512486"/>
    <w:rsid w:val="005178F0"/>
    <w:rsid w:val="0052465B"/>
    <w:rsid w:val="00524CDD"/>
    <w:rsid w:val="00527A35"/>
    <w:rsid w:val="005614A4"/>
    <w:rsid w:val="00582E85"/>
    <w:rsid w:val="005910B5"/>
    <w:rsid w:val="005923A8"/>
    <w:rsid w:val="005A6118"/>
    <w:rsid w:val="005A64DA"/>
    <w:rsid w:val="005B4E1E"/>
    <w:rsid w:val="005C1D83"/>
    <w:rsid w:val="005D161C"/>
    <w:rsid w:val="005D7976"/>
    <w:rsid w:val="005E650E"/>
    <w:rsid w:val="00622D77"/>
    <w:rsid w:val="00625170"/>
    <w:rsid w:val="00627F34"/>
    <w:rsid w:val="00636B18"/>
    <w:rsid w:val="00637CA1"/>
    <w:rsid w:val="0064267B"/>
    <w:rsid w:val="00666848"/>
    <w:rsid w:val="0067274E"/>
    <w:rsid w:val="00674A16"/>
    <w:rsid w:val="00691E10"/>
    <w:rsid w:val="006A0481"/>
    <w:rsid w:val="006C653F"/>
    <w:rsid w:val="006C701A"/>
    <w:rsid w:val="006D0A7B"/>
    <w:rsid w:val="006E403B"/>
    <w:rsid w:val="006F565C"/>
    <w:rsid w:val="006F7DFC"/>
    <w:rsid w:val="00704AF2"/>
    <w:rsid w:val="00710E68"/>
    <w:rsid w:val="00714BA0"/>
    <w:rsid w:val="00720CC2"/>
    <w:rsid w:val="0072301A"/>
    <w:rsid w:val="007269B6"/>
    <w:rsid w:val="00726E7A"/>
    <w:rsid w:val="0073294A"/>
    <w:rsid w:val="00732E52"/>
    <w:rsid w:val="007357D9"/>
    <w:rsid w:val="00745690"/>
    <w:rsid w:val="00752801"/>
    <w:rsid w:val="0076319F"/>
    <w:rsid w:val="00765D11"/>
    <w:rsid w:val="007747B8"/>
    <w:rsid w:val="00785118"/>
    <w:rsid w:val="00786BEB"/>
    <w:rsid w:val="007C77DD"/>
    <w:rsid w:val="007E3EA6"/>
    <w:rsid w:val="007E66B1"/>
    <w:rsid w:val="008042E1"/>
    <w:rsid w:val="00804D63"/>
    <w:rsid w:val="00806B9D"/>
    <w:rsid w:val="00812777"/>
    <w:rsid w:val="008269FC"/>
    <w:rsid w:val="0084129E"/>
    <w:rsid w:val="0084337C"/>
    <w:rsid w:val="00843390"/>
    <w:rsid w:val="00846373"/>
    <w:rsid w:val="008568AE"/>
    <w:rsid w:val="00860590"/>
    <w:rsid w:val="00861429"/>
    <w:rsid w:val="008614E8"/>
    <w:rsid w:val="00862B8A"/>
    <w:rsid w:val="00867EDF"/>
    <w:rsid w:val="00875F0D"/>
    <w:rsid w:val="00877414"/>
    <w:rsid w:val="008A03B7"/>
    <w:rsid w:val="008A3B29"/>
    <w:rsid w:val="008B69C1"/>
    <w:rsid w:val="008C2197"/>
    <w:rsid w:val="008C3493"/>
    <w:rsid w:val="008D11A6"/>
    <w:rsid w:val="008D1F7B"/>
    <w:rsid w:val="008D2D64"/>
    <w:rsid w:val="00902E07"/>
    <w:rsid w:val="00915690"/>
    <w:rsid w:val="00947783"/>
    <w:rsid w:val="00954FE8"/>
    <w:rsid w:val="009726E0"/>
    <w:rsid w:val="00975003"/>
    <w:rsid w:val="00990822"/>
    <w:rsid w:val="00992E77"/>
    <w:rsid w:val="0099415F"/>
    <w:rsid w:val="009C4A31"/>
    <w:rsid w:val="009F64F1"/>
    <w:rsid w:val="009F6FD2"/>
    <w:rsid w:val="009F78D3"/>
    <w:rsid w:val="00A02494"/>
    <w:rsid w:val="00A33215"/>
    <w:rsid w:val="00A3345F"/>
    <w:rsid w:val="00A34A76"/>
    <w:rsid w:val="00A4732A"/>
    <w:rsid w:val="00A62CC6"/>
    <w:rsid w:val="00A7166B"/>
    <w:rsid w:val="00A83BA0"/>
    <w:rsid w:val="00A84F18"/>
    <w:rsid w:val="00A85045"/>
    <w:rsid w:val="00A907BB"/>
    <w:rsid w:val="00A95738"/>
    <w:rsid w:val="00A97B7D"/>
    <w:rsid w:val="00AA4825"/>
    <w:rsid w:val="00AB33E1"/>
    <w:rsid w:val="00AD1646"/>
    <w:rsid w:val="00AF038B"/>
    <w:rsid w:val="00B13B31"/>
    <w:rsid w:val="00B26045"/>
    <w:rsid w:val="00B307DC"/>
    <w:rsid w:val="00B44C55"/>
    <w:rsid w:val="00B46A95"/>
    <w:rsid w:val="00B544C2"/>
    <w:rsid w:val="00B5566F"/>
    <w:rsid w:val="00B64BE7"/>
    <w:rsid w:val="00B70CC4"/>
    <w:rsid w:val="00BB02DE"/>
    <w:rsid w:val="00BB371A"/>
    <w:rsid w:val="00BD7B25"/>
    <w:rsid w:val="00BD7FAE"/>
    <w:rsid w:val="00BE1AFF"/>
    <w:rsid w:val="00BF6B5A"/>
    <w:rsid w:val="00BF74E9"/>
    <w:rsid w:val="00C0030C"/>
    <w:rsid w:val="00C0426C"/>
    <w:rsid w:val="00C247CB"/>
    <w:rsid w:val="00C25830"/>
    <w:rsid w:val="00C360BD"/>
    <w:rsid w:val="00C41604"/>
    <w:rsid w:val="00C476E1"/>
    <w:rsid w:val="00C52E77"/>
    <w:rsid w:val="00C566B3"/>
    <w:rsid w:val="00C65249"/>
    <w:rsid w:val="00C67B32"/>
    <w:rsid w:val="00C729E0"/>
    <w:rsid w:val="00C75C83"/>
    <w:rsid w:val="00CA4E3C"/>
    <w:rsid w:val="00CB0C1D"/>
    <w:rsid w:val="00CC5AA2"/>
    <w:rsid w:val="00CC721A"/>
    <w:rsid w:val="00CD0963"/>
    <w:rsid w:val="00CE3D42"/>
    <w:rsid w:val="00CE53E6"/>
    <w:rsid w:val="00CE7422"/>
    <w:rsid w:val="00CF4B4C"/>
    <w:rsid w:val="00CF5CC0"/>
    <w:rsid w:val="00CF6131"/>
    <w:rsid w:val="00D06EAA"/>
    <w:rsid w:val="00D366DA"/>
    <w:rsid w:val="00D36733"/>
    <w:rsid w:val="00D471B5"/>
    <w:rsid w:val="00D56802"/>
    <w:rsid w:val="00D571DB"/>
    <w:rsid w:val="00D6774D"/>
    <w:rsid w:val="00D75191"/>
    <w:rsid w:val="00D80929"/>
    <w:rsid w:val="00D85254"/>
    <w:rsid w:val="00DC4A6A"/>
    <w:rsid w:val="00DC4FFC"/>
    <w:rsid w:val="00DF6BE4"/>
    <w:rsid w:val="00E157BC"/>
    <w:rsid w:val="00E353C8"/>
    <w:rsid w:val="00E37D15"/>
    <w:rsid w:val="00E427EA"/>
    <w:rsid w:val="00E50E4A"/>
    <w:rsid w:val="00E76FAA"/>
    <w:rsid w:val="00E82F09"/>
    <w:rsid w:val="00E91F5F"/>
    <w:rsid w:val="00E957C0"/>
    <w:rsid w:val="00EA6F59"/>
    <w:rsid w:val="00EB12DD"/>
    <w:rsid w:val="00EB153E"/>
    <w:rsid w:val="00EB24C6"/>
    <w:rsid w:val="00EB57EB"/>
    <w:rsid w:val="00EC7DC6"/>
    <w:rsid w:val="00ED50CF"/>
    <w:rsid w:val="00F049D6"/>
    <w:rsid w:val="00F1152F"/>
    <w:rsid w:val="00F12851"/>
    <w:rsid w:val="00F207B3"/>
    <w:rsid w:val="00F5486B"/>
    <w:rsid w:val="00F658E0"/>
    <w:rsid w:val="00F817C3"/>
    <w:rsid w:val="00F859B7"/>
    <w:rsid w:val="00FA4BE2"/>
    <w:rsid w:val="00FC1C44"/>
    <w:rsid w:val="00FD313B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17F59D"/>
  <w15:chartTrackingRefBased/>
  <w15:docId w15:val="{06FA1190-8CE8-4836-8DE1-FD7C966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B13B31"/>
    <w:pPr>
      <w:ind w:left="240"/>
    </w:pPr>
  </w:style>
  <w:style w:type="paragraph" w:styleId="TOC1">
    <w:name w:val="toc 1"/>
    <w:basedOn w:val="Normal"/>
    <w:next w:val="Normal"/>
    <w:autoRedefine/>
    <w:rsid w:val="00B13B31"/>
  </w:style>
  <w:style w:type="paragraph" w:styleId="ListParagraph">
    <w:name w:val="List Paragraph"/>
    <w:basedOn w:val="Normal"/>
    <w:uiPriority w:val="34"/>
    <w:qFormat/>
    <w:rsid w:val="0086142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FD31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D313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A1C5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1A076A"/>
    <w:rPr>
      <w:sz w:val="16"/>
      <w:szCs w:val="16"/>
    </w:rPr>
  </w:style>
  <w:style w:type="paragraph" w:styleId="CommentText">
    <w:name w:val="annotation text"/>
    <w:basedOn w:val="Normal"/>
    <w:link w:val="CommentTextChar"/>
    <w:rsid w:val="001A07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A076A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A07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A076A"/>
    <w:rPr>
      <w:b/>
      <w:bCs/>
    </w:rPr>
  </w:style>
  <w:style w:type="character" w:customStyle="1" w:styleId="content-id">
    <w:name w:val="content-id"/>
    <w:basedOn w:val="DefaultParagraphFont"/>
    <w:rsid w:val="00120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TSRC-PROD-00466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258326-170A-443F-9281-913D6CA11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54</TotalTime>
  <Pages>1</Pages>
  <Words>116</Words>
  <Characters>581</Characters>
  <Application>Microsoft Office Word</Application>
  <DocSecurity>0</DocSecurity>
  <Lines>22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689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_Toc480203092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_Toc480203091</vt:lpwstr>
      </vt:variant>
      <vt:variant>
        <vt:i4>1507380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_Toc480203090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_Toc480203089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Pietralczyk, Rene</cp:lastModifiedBy>
  <cp:revision>10</cp:revision>
  <cp:lastPrinted>2007-01-03T15:56:00Z</cp:lastPrinted>
  <dcterms:created xsi:type="dcterms:W3CDTF">2021-07-28T12:12:00Z</dcterms:created>
  <dcterms:modified xsi:type="dcterms:W3CDTF">2021-11-04T12:32:00Z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2021-10-13T11:53:02Z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469114e9-a5c1-4e6d-a148-04c568c8f60d</vt:lpwstr>
  </property>
  <property fmtid="{D5CDD505-2E9C-101B-9397-08002B2CF9AE}" pid="8" name="MSIP_Label_67599526-06ca-49cc-9fa9-5307800a949a_ContentBits">
    <vt:lpwstr>0</vt:lpwstr>
  </property>
</Properties>
</file>