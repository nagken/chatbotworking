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32FB9" w14:textId="00F99665" w:rsidR="003E1ECD" w:rsidRDefault="002D2412" w:rsidP="003E1ECD">
      <w:pPr>
        <w:pStyle w:val="Heading1"/>
        <w:rPr>
          <w:rFonts w:ascii="Verdana" w:hAnsi="Verdana"/>
          <w:color w:val="auto"/>
          <w:sz w:val="36"/>
          <w:szCs w:val="36"/>
        </w:rPr>
      </w:pPr>
      <w:bookmarkStart w:id="0" w:name="_top"/>
      <w:bookmarkStart w:id="1" w:name="_Toc3277308"/>
      <w:bookmarkStart w:id="2" w:name="OLE_LINK41"/>
      <w:bookmarkStart w:id="3" w:name="OLE_LINK2"/>
      <w:bookmarkStart w:id="4" w:name="_Toc369255593"/>
      <w:bookmarkStart w:id="5" w:name="_Toc421220180"/>
      <w:bookmarkStart w:id="6" w:name="_Toc459322900"/>
      <w:bookmarkStart w:id="7" w:name="_Toc459323433"/>
      <w:bookmarkStart w:id="8" w:name="_Toc480382812"/>
      <w:bookmarkStart w:id="9" w:name="_Toc496615685"/>
      <w:bookmarkStart w:id="10" w:name="_Toc509992309"/>
      <w:bookmarkStart w:id="11" w:name="_Toc529891222"/>
      <w:bookmarkStart w:id="12" w:name="_Toc2083439"/>
      <w:bookmarkEnd w:id="0"/>
      <w:r>
        <w:rPr>
          <w:rFonts w:ascii="Verdana" w:hAnsi="Verdana"/>
          <w:color w:val="auto"/>
          <w:sz w:val="36"/>
          <w:szCs w:val="36"/>
        </w:rPr>
        <w:t xml:space="preserve">Compass </w:t>
      </w:r>
      <w:r w:rsidR="00E9263A" w:rsidRPr="003E1ECD">
        <w:rPr>
          <w:rFonts w:ascii="Verdana" w:hAnsi="Verdana"/>
          <w:color w:val="auto"/>
          <w:sz w:val="36"/>
          <w:szCs w:val="36"/>
        </w:rPr>
        <w:t>MED D</w:t>
      </w:r>
      <w:r w:rsidR="009F1035" w:rsidRPr="003E1ECD">
        <w:rPr>
          <w:rFonts w:ascii="Verdana" w:hAnsi="Verdana"/>
          <w:color w:val="auto"/>
          <w:sz w:val="36"/>
          <w:szCs w:val="36"/>
        </w:rPr>
        <w:t xml:space="preserve"> -</w:t>
      </w:r>
      <w:r w:rsidR="00E9263A" w:rsidRPr="003E1ECD">
        <w:rPr>
          <w:rFonts w:ascii="Verdana" w:hAnsi="Verdana"/>
          <w:color w:val="auto"/>
          <w:sz w:val="36"/>
          <w:szCs w:val="36"/>
        </w:rPr>
        <w:t xml:space="preserve"> </w:t>
      </w:r>
      <w:r w:rsidR="00D052AC" w:rsidRPr="00D052AC">
        <w:rPr>
          <w:rFonts w:ascii="Verdana" w:hAnsi="Verdana"/>
          <w:color w:val="auto"/>
          <w:sz w:val="36"/>
          <w:szCs w:val="36"/>
        </w:rPr>
        <w:t xml:space="preserve">Blue </w:t>
      </w:r>
      <w:proofErr w:type="spellStart"/>
      <w:r w:rsidR="00D052AC" w:rsidRPr="00D052AC">
        <w:rPr>
          <w:rFonts w:ascii="Verdana" w:hAnsi="Verdana"/>
          <w:color w:val="auto"/>
          <w:sz w:val="36"/>
          <w:szCs w:val="36"/>
        </w:rPr>
        <w:t>MedicareRx</w:t>
      </w:r>
      <w:proofErr w:type="spellEnd"/>
      <w:r w:rsidR="00D052AC" w:rsidRPr="00D052AC">
        <w:rPr>
          <w:rFonts w:ascii="Verdana" w:hAnsi="Verdana"/>
          <w:color w:val="auto"/>
          <w:sz w:val="36"/>
          <w:szCs w:val="36"/>
        </w:rPr>
        <w:t xml:space="preserve"> (</w:t>
      </w:r>
      <w:proofErr w:type="spellStart"/>
      <w:r w:rsidR="00D052AC" w:rsidRPr="00D052AC">
        <w:rPr>
          <w:rFonts w:ascii="Verdana" w:hAnsi="Verdana"/>
          <w:color w:val="auto"/>
          <w:sz w:val="36"/>
          <w:szCs w:val="36"/>
        </w:rPr>
        <w:t>NEJE</w:t>
      </w:r>
      <w:proofErr w:type="spellEnd"/>
      <w:r w:rsidR="00D052AC" w:rsidRPr="00D052AC">
        <w:rPr>
          <w:rFonts w:ascii="Verdana" w:hAnsi="Verdana"/>
          <w:color w:val="auto"/>
          <w:sz w:val="36"/>
          <w:szCs w:val="36"/>
        </w:rPr>
        <w:t xml:space="preserve">) </w:t>
      </w:r>
      <w:r w:rsidR="00E9263A" w:rsidRPr="003E1ECD">
        <w:rPr>
          <w:rFonts w:ascii="Verdana" w:hAnsi="Verdana"/>
          <w:color w:val="auto"/>
          <w:sz w:val="36"/>
          <w:szCs w:val="36"/>
        </w:rPr>
        <w:t>Low Income Subsidy (LIS) Dispute &amp; Best Available Evidence (BAE) - Process for Urgent Need of Medication</w:t>
      </w:r>
      <w:bookmarkEnd w:id="1"/>
    </w:p>
    <w:bookmarkEnd w:id="2"/>
    <w:p w14:paraId="17DAA0CE" w14:textId="77777777" w:rsidR="001F2DA9" w:rsidRPr="001F2DA9" w:rsidRDefault="001F2DA9" w:rsidP="001F2DA9">
      <w:pPr>
        <w:pStyle w:val="Heading4"/>
      </w:pPr>
    </w:p>
    <w:bookmarkEnd w:id="3"/>
    <w:p w14:paraId="333185E4" w14:textId="47DBBA3A" w:rsidR="00577BC7" w:rsidRDefault="003E1ECD">
      <w:pPr>
        <w:pStyle w:val="TOC2"/>
        <w:rPr>
          <w:rFonts w:asciiTheme="minorHAnsi" w:eastAsiaTheme="minorEastAsia" w:hAnsiTheme="minorHAnsi" w:cstheme="minorBidi"/>
          <w:noProof/>
          <w:kern w:val="2"/>
          <w:sz w:val="22"/>
          <w:szCs w:val="22"/>
          <w14:ligatures w14:val="standardContextual"/>
        </w:rPr>
      </w:pPr>
      <w:r>
        <w:fldChar w:fldCharType="begin"/>
      </w:r>
      <w:r>
        <w:instrText xml:space="preserve"> TOC \o "2-3" \n \p " " \h \z \u </w:instrText>
      </w:r>
      <w:r>
        <w:fldChar w:fldCharType="separate"/>
      </w:r>
      <w:hyperlink w:anchor="_Toc166081199" w:history="1">
        <w:r w:rsidR="00577BC7" w:rsidRPr="00766E7D">
          <w:rPr>
            <w:rStyle w:val="Hyperlink"/>
            <w:noProof/>
          </w:rPr>
          <w:t>General Information</w:t>
        </w:r>
      </w:hyperlink>
    </w:p>
    <w:p w14:paraId="0DEA3FCB" w14:textId="0F8F3A39" w:rsidR="00577BC7" w:rsidRDefault="00000000">
      <w:pPr>
        <w:pStyle w:val="TOC2"/>
        <w:rPr>
          <w:rFonts w:asciiTheme="minorHAnsi" w:eastAsiaTheme="minorEastAsia" w:hAnsiTheme="minorHAnsi" w:cstheme="minorBidi"/>
          <w:noProof/>
          <w:kern w:val="2"/>
          <w:sz w:val="22"/>
          <w:szCs w:val="22"/>
          <w14:ligatures w14:val="standardContextual"/>
        </w:rPr>
      </w:pPr>
      <w:hyperlink w:anchor="_Toc166081200" w:history="1">
        <w:r w:rsidR="00577BC7" w:rsidRPr="00766E7D">
          <w:rPr>
            <w:rStyle w:val="Hyperlink"/>
            <w:noProof/>
          </w:rPr>
          <w:t>Accessing the Beneficiary’s Account</w:t>
        </w:r>
      </w:hyperlink>
    </w:p>
    <w:p w14:paraId="6E9DF88E" w14:textId="55E0FA40" w:rsidR="00577BC7" w:rsidRDefault="00000000">
      <w:pPr>
        <w:pStyle w:val="TOC2"/>
        <w:rPr>
          <w:rFonts w:asciiTheme="minorHAnsi" w:eastAsiaTheme="minorEastAsia" w:hAnsiTheme="minorHAnsi" w:cstheme="minorBidi"/>
          <w:noProof/>
          <w:kern w:val="2"/>
          <w:sz w:val="22"/>
          <w:szCs w:val="22"/>
          <w14:ligatures w14:val="standardContextual"/>
        </w:rPr>
      </w:pPr>
      <w:hyperlink w:anchor="_Toc166081201" w:history="1">
        <w:r w:rsidR="00577BC7" w:rsidRPr="00766E7D">
          <w:rPr>
            <w:rStyle w:val="Hyperlink"/>
            <w:noProof/>
          </w:rPr>
          <w:t>Urgent Need of Medication</w:t>
        </w:r>
      </w:hyperlink>
    </w:p>
    <w:p w14:paraId="3D554710" w14:textId="56CE5183" w:rsidR="00577BC7" w:rsidRDefault="00000000">
      <w:pPr>
        <w:pStyle w:val="TOC2"/>
        <w:rPr>
          <w:rFonts w:asciiTheme="minorHAnsi" w:eastAsiaTheme="minorEastAsia" w:hAnsiTheme="minorHAnsi" w:cstheme="minorBidi"/>
          <w:noProof/>
          <w:kern w:val="2"/>
          <w:sz w:val="22"/>
          <w:szCs w:val="22"/>
          <w14:ligatures w14:val="standardContextual"/>
        </w:rPr>
      </w:pPr>
      <w:hyperlink w:anchor="_Toc166081202" w:history="1">
        <w:r w:rsidR="00577BC7" w:rsidRPr="00766E7D">
          <w:rPr>
            <w:rStyle w:val="Hyperlink"/>
            <w:noProof/>
          </w:rPr>
          <w:t>CCR Only - Checking LIS Levels, LIS Level Incorrect, and/or Accepting BAE</w:t>
        </w:r>
      </w:hyperlink>
    </w:p>
    <w:p w14:paraId="0B9404D0" w14:textId="33DF1423" w:rsidR="00577BC7" w:rsidRDefault="00000000">
      <w:pPr>
        <w:pStyle w:val="TOC2"/>
        <w:rPr>
          <w:rFonts w:asciiTheme="minorHAnsi" w:eastAsiaTheme="minorEastAsia" w:hAnsiTheme="minorHAnsi" w:cstheme="minorBidi"/>
          <w:noProof/>
          <w:kern w:val="2"/>
          <w:sz w:val="22"/>
          <w:szCs w:val="22"/>
          <w14:ligatures w14:val="standardContextual"/>
        </w:rPr>
      </w:pPr>
      <w:hyperlink w:anchor="_Toc166081203" w:history="1">
        <w:r w:rsidR="00577BC7" w:rsidRPr="00766E7D">
          <w:rPr>
            <w:rStyle w:val="Hyperlink"/>
            <w:noProof/>
          </w:rPr>
          <w:t>Senior CCR - Process</w:t>
        </w:r>
      </w:hyperlink>
    </w:p>
    <w:p w14:paraId="4889446D" w14:textId="7923DA43" w:rsidR="00577BC7" w:rsidRDefault="00000000">
      <w:pPr>
        <w:pStyle w:val="TOC2"/>
        <w:rPr>
          <w:rFonts w:asciiTheme="minorHAnsi" w:eastAsiaTheme="minorEastAsia" w:hAnsiTheme="minorHAnsi" w:cstheme="minorBidi"/>
          <w:noProof/>
          <w:kern w:val="2"/>
          <w:sz w:val="22"/>
          <w:szCs w:val="22"/>
          <w14:ligatures w14:val="standardContextual"/>
        </w:rPr>
      </w:pPr>
      <w:hyperlink w:anchor="_Toc166081204" w:history="1">
        <w:r w:rsidR="00577BC7" w:rsidRPr="00766E7D">
          <w:rPr>
            <w:rStyle w:val="Hyperlink"/>
            <w:noProof/>
          </w:rPr>
          <w:t>Acceptable Forms of Best Available Evidence (BAE)</w:t>
        </w:r>
      </w:hyperlink>
    </w:p>
    <w:p w14:paraId="5512F186" w14:textId="18429BC3" w:rsidR="00577BC7" w:rsidRDefault="00000000">
      <w:pPr>
        <w:pStyle w:val="TOC2"/>
        <w:rPr>
          <w:rFonts w:asciiTheme="minorHAnsi" w:eastAsiaTheme="minorEastAsia" w:hAnsiTheme="minorHAnsi" w:cstheme="minorBidi"/>
          <w:noProof/>
          <w:kern w:val="2"/>
          <w:sz w:val="22"/>
          <w:szCs w:val="22"/>
          <w14:ligatures w14:val="standardContextual"/>
        </w:rPr>
      </w:pPr>
      <w:hyperlink w:anchor="_Toc166081205" w:history="1">
        <w:r w:rsidR="00577BC7" w:rsidRPr="00766E7D">
          <w:rPr>
            <w:rStyle w:val="Hyperlink"/>
            <w:noProof/>
          </w:rPr>
          <w:t>Related Documents</w:t>
        </w:r>
      </w:hyperlink>
    </w:p>
    <w:p w14:paraId="7CAE2ADC" w14:textId="52C8790C" w:rsidR="003E1ECD" w:rsidRDefault="003E1ECD" w:rsidP="003E1ECD">
      <w:r>
        <w:fldChar w:fldCharType="end"/>
      </w:r>
    </w:p>
    <w:p w14:paraId="40AF2512" w14:textId="77777777" w:rsidR="00AD4CB2" w:rsidRDefault="00AD4CB2" w:rsidP="002A3A29">
      <w:pPr>
        <w:pStyle w:val="BodyTextIndent2"/>
        <w:spacing w:after="0" w:line="240" w:lineRule="auto"/>
        <w:ind w:left="0"/>
        <w:rPr>
          <w:b/>
        </w:rPr>
      </w:pPr>
    </w:p>
    <w:p w14:paraId="1A2DF3CA" w14:textId="6920F1DF" w:rsidR="002A3A29" w:rsidRDefault="002A3A29" w:rsidP="002A3A29">
      <w:pPr>
        <w:pStyle w:val="BodyTextIndent2"/>
        <w:spacing w:after="0" w:line="240" w:lineRule="auto"/>
        <w:ind w:left="0"/>
        <w:rPr>
          <w:color w:val="000000"/>
        </w:rPr>
      </w:pPr>
      <w:r>
        <w:rPr>
          <w:b/>
        </w:rPr>
        <w:t xml:space="preserve">Description:  </w:t>
      </w:r>
      <w:bookmarkStart w:id="13" w:name="_Abbreviations/Definitions"/>
      <w:bookmarkStart w:id="14" w:name="OLE_LINK42"/>
      <w:bookmarkEnd w:id="13"/>
      <w:r>
        <w:rPr>
          <w:color w:val="000000"/>
        </w:rPr>
        <w:t xml:space="preserve">This document outlines the process </w:t>
      </w:r>
      <w:r w:rsidR="00781DE6">
        <w:t>the</w:t>
      </w:r>
      <w:r>
        <w:t xml:space="preserve"> </w:t>
      </w:r>
      <w:bookmarkStart w:id="15" w:name="OLE_LINK1"/>
      <w:r>
        <w:t xml:space="preserve">Blue </w:t>
      </w:r>
      <w:proofErr w:type="spellStart"/>
      <w:r>
        <w:t>MedicareRx</w:t>
      </w:r>
      <w:proofErr w:type="spellEnd"/>
      <w:r>
        <w:t xml:space="preserve"> (</w:t>
      </w:r>
      <w:proofErr w:type="spellStart"/>
      <w:r>
        <w:t>NEJE</w:t>
      </w:r>
      <w:proofErr w:type="spellEnd"/>
      <w:r>
        <w:t xml:space="preserve">) </w:t>
      </w:r>
      <w:bookmarkEnd w:id="15"/>
      <w:r>
        <w:t xml:space="preserve">CCR will perform </w:t>
      </w:r>
      <w:r w:rsidRPr="00566425">
        <w:rPr>
          <w:color w:val="000000"/>
        </w:rPr>
        <w:t xml:space="preserve">when </w:t>
      </w:r>
      <w:r>
        <w:rPr>
          <w:color w:val="000000"/>
        </w:rPr>
        <w:t xml:space="preserve">there is a dispute regarding the beneficiary’s </w:t>
      </w:r>
      <w:proofErr w:type="gramStart"/>
      <w:r>
        <w:rPr>
          <w:color w:val="000000"/>
        </w:rPr>
        <w:t>Low Income</w:t>
      </w:r>
      <w:proofErr w:type="gramEnd"/>
      <w:r>
        <w:rPr>
          <w:color w:val="000000"/>
        </w:rPr>
        <w:t xml:space="preserve"> Subsidy.</w:t>
      </w:r>
      <w:bookmarkEnd w:id="14"/>
    </w:p>
    <w:p w14:paraId="6FEE5476" w14:textId="77777777" w:rsidR="001F2DA9" w:rsidRDefault="001F2DA9" w:rsidP="002A3A29">
      <w:pPr>
        <w:pStyle w:val="BodyTextIndent2"/>
        <w:spacing w:after="0" w:line="240" w:lineRule="auto"/>
        <w:ind w:left="0"/>
      </w:pPr>
    </w:p>
    <w:p w14:paraId="252B2908" w14:textId="77777777" w:rsidR="002A3A29" w:rsidRPr="003E1ECD" w:rsidRDefault="002A3A29" w:rsidP="003E1EC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587E30" w14:paraId="25096288" w14:textId="77777777" w:rsidTr="007B1434">
        <w:tc>
          <w:tcPr>
            <w:tcW w:w="5000" w:type="pct"/>
            <w:shd w:val="clear" w:color="auto" w:fill="C0C0C0"/>
          </w:tcPr>
          <w:p w14:paraId="03D1DC9F" w14:textId="77777777" w:rsidR="005A64DA" w:rsidRPr="004F5541" w:rsidRDefault="002A3A29" w:rsidP="004F5541">
            <w:pPr>
              <w:pStyle w:val="Heading2"/>
              <w:rPr>
                <w:rFonts w:ascii="Verdana" w:hAnsi="Verdana"/>
                <w:i w:val="0"/>
              </w:rPr>
            </w:pPr>
            <w:bookmarkStart w:id="16" w:name="_Overview"/>
            <w:bookmarkStart w:id="17" w:name="_Toc166081199"/>
            <w:bookmarkEnd w:id="4"/>
            <w:bookmarkEnd w:id="5"/>
            <w:bookmarkEnd w:id="6"/>
            <w:bookmarkEnd w:id="7"/>
            <w:bookmarkEnd w:id="8"/>
            <w:bookmarkEnd w:id="9"/>
            <w:bookmarkEnd w:id="10"/>
            <w:bookmarkEnd w:id="11"/>
            <w:bookmarkEnd w:id="12"/>
            <w:bookmarkEnd w:id="16"/>
            <w:r>
              <w:rPr>
                <w:rFonts w:ascii="Verdana" w:hAnsi="Verdana"/>
                <w:i w:val="0"/>
              </w:rPr>
              <w:t>General Information</w:t>
            </w:r>
            <w:bookmarkEnd w:id="17"/>
          </w:p>
        </w:tc>
      </w:tr>
    </w:tbl>
    <w:p w14:paraId="7415B9AB" w14:textId="77777777" w:rsidR="00231DC6" w:rsidRPr="003E1657" w:rsidRDefault="00231DC6" w:rsidP="00231DC6">
      <w:r w:rsidRPr="003E1657">
        <w:t xml:space="preserve">The Best Available Evidence (BAE) process is used to assist the beneficiary when the </w:t>
      </w:r>
      <w:proofErr w:type="gramStart"/>
      <w:r w:rsidR="0093523E">
        <w:t>Low Income</w:t>
      </w:r>
      <w:proofErr w:type="gramEnd"/>
      <w:r w:rsidR="0093523E">
        <w:t xml:space="preserve"> S</w:t>
      </w:r>
      <w:r w:rsidRPr="003E1657">
        <w:t>ubsidy</w:t>
      </w:r>
      <w:r w:rsidR="0093523E">
        <w:t xml:space="preserve"> (LIS), also known as Extra Help</w:t>
      </w:r>
      <w:r w:rsidR="00C13A02">
        <w:t xml:space="preserve">, </w:t>
      </w:r>
      <w:r w:rsidR="00C13A02" w:rsidRPr="003E1657">
        <w:t>information</w:t>
      </w:r>
      <w:r w:rsidRPr="003E1657">
        <w:t xml:space="preserve"> </w:t>
      </w:r>
      <w:r w:rsidR="006701DB">
        <w:t xml:space="preserve">in our internal </w:t>
      </w:r>
      <w:r w:rsidR="008B505C">
        <w:t xml:space="preserve">and </w:t>
      </w:r>
      <w:r w:rsidRPr="003E1657">
        <w:t>CMS systems is not correct or not present.</w:t>
      </w:r>
    </w:p>
    <w:p w14:paraId="0080D328" w14:textId="77777777" w:rsidR="00231DC6" w:rsidRPr="003E1657" w:rsidRDefault="00231DC6" w:rsidP="006C2216">
      <w:pPr>
        <w:numPr>
          <w:ilvl w:val="0"/>
          <w:numId w:val="30"/>
        </w:numPr>
      </w:pPr>
      <w:r w:rsidRPr="003E1657">
        <w:t>This may occur, for example, because a state has been unable to successfully report the beneficiary as Medicaid eligible or is not reporting him/her as institutionalized.</w:t>
      </w:r>
    </w:p>
    <w:p w14:paraId="693146B9" w14:textId="77777777" w:rsidR="00231DC6" w:rsidRPr="003E1657" w:rsidRDefault="00231DC6" w:rsidP="006C2216">
      <w:pPr>
        <w:ind w:left="720"/>
      </w:pPr>
      <w:r w:rsidRPr="003E1657">
        <w:rPr>
          <w:b/>
        </w:rPr>
        <w:t>Note:</w:t>
      </w:r>
      <w:r w:rsidRPr="003E1657">
        <w:t xml:space="preserve"> </w:t>
      </w:r>
      <w:r>
        <w:t xml:space="preserve"> </w:t>
      </w:r>
      <w:r w:rsidRPr="003E1657">
        <w:t>Beneficiaries may or may not have documentation that they have subsidy.</w:t>
      </w:r>
    </w:p>
    <w:p w14:paraId="227312F5" w14:textId="77777777" w:rsidR="00231DC6" w:rsidRDefault="00231DC6" w:rsidP="00713CB1"/>
    <w:p w14:paraId="33AB0796" w14:textId="77777777" w:rsidR="00231DC6" w:rsidRDefault="00231DC6" w:rsidP="00231DC6">
      <w:r w:rsidRPr="003E1657">
        <w:t xml:space="preserve">CMS will accept the following forms of BAE: </w:t>
      </w:r>
      <w:r w:rsidR="009125F6">
        <w:t xml:space="preserve"> </w:t>
      </w:r>
      <w:hyperlink w:anchor="_Acceptable_Forms_of" w:history="1">
        <w:r w:rsidRPr="003E1657">
          <w:rPr>
            <w:rStyle w:val="Hyperlink"/>
          </w:rPr>
          <w:t>Acceptable Forms of Best Available Evidence (BAE)</w:t>
        </w:r>
      </w:hyperlink>
      <w:r w:rsidRPr="003E1657">
        <w:t xml:space="preserve">. </w:t>
      </w:r>
    </w:p>
    <w:p w14:paraId="434EE361" w14:textId="77777777" w:rsidR="00231DC6" w:rsidRDefault="00231DC6" w:rsidP="00231DC6"/>
    <w:p w14:paraId="4475CA91" w14:textId="77777777" w:rsidR="00231DC6" w:rsidRDefault="00231DC6" w:rsidP="00231DC6">
      <w:r w:rsidRPr="003E1657">
        <w:rPr>
          <w:b/>
        </w:rPr>
        <w:t>Note:</w:t>
      </w:r>
      <w:r w:rsidRPr="003E1657">
        <w:t xml:space="preserve"> </w:t>
      </w:r>
      <w:r w:rsidR="009125F6">
        <w:t xml:space="preserve"> </w:t>
      </w:r>
      <w:r w:rsidRPr="003E1657">
        <w:t>High call volumes can occur at the beginning of the year from enrollees due to changes in subsidy levels or copays in the new plan year.</w:t>
      </w:r>
      <w:r>
        <w:t xml:space="preserve"> </w:t>
      </w:r>
    </w:p>
    <w:p w14:paraId="75E8FDB4" w14:textId="77777777" w:rsidR="006D66E5" w:rsidRDefault="00BD3F86" w:rsidP="00713CB1">
      <w:r w:rsidRPr="00BD3F86">
        <w:t xml:space="preserve">This document will discuss what a CCR should do if they receive a call from a </w:t>
      </w:r>
      <w:r w:rsidR="00AA62DA">
        <w:t>beneficiary</w:t>
      </w:r>
      <w:r w:rsidRPr="00BD3F86">
        <w:t xml:space="preserve"> who</w:t>
      </w:r>
      <w:r w:rsidR="006D66E5">
        <w:t>:</w:t>
      </w:r>
    </w:p>
    <w:p w14:paraId="0659EB37" w14:textId="77777777" w:rsidR="00B01CB3" w:rsidRDefault="00B01CB3" w:rsidP="006C2216">
      <w:pPr>
        <w:numPr>
          <w:ilvl w:val="0"/>
          <w:numId w:val="30"/>
        </w:numPr>
      </w:pPr>
      <w:r>
        <w:t>Says they have an urgent need for medication</w:t>
      </w:r>
      <w:r w:rsidR="00EF3697">
        <w:t>.</w:t>
      </w:r>
    </w:p>
    <w:p w14:paraId="42A1442B" w14:textId="77777777" w:rsidR="006D66E5" w:rsidRDefault="006D66E5" w:rsidP="006C2216">
      <w:pPr>
        <w:numPr>
          <w:ilvl w:val="0"/>
          <w:numId w:val="30"/>
        </w:numPr>
      </w:pPr>
      <w:r>
        <w:t xml:space="preserve">Says they should have </w:t>
      </w:r>
      <w:r w:rsidR="00241E92">
        <w:t xml:space="preserve">Extra Help or </w:t>
      </w:r>
      <w:r w:rsidR="0093523E">
        <w:t>LIS</w:t>
      </w:r>
      <w:r w:rsidR="00241E92">
        <w:t xml:space="preserve"> </w:t>
      </w:r>
      <w:r>
        <w:t>to help pay for their drug costs</w:t>
      </w:r>
      <w:r w:rsidR="00EF3697">
        <w:t>.</w:t>
      </w:r>
    </w:p>
    <w:p w14:paraId="3FC0FF63" w14:textId="77777777" w:rsidR="00272674" w:rsidRDefault="006D66E5" w:rsidP="006C2216">
      <w:pPr>
        <w:numPr>
          <w:ilvl w:val="0"/>
          <w:numId w:val="30"/>
        </w:numPr>
      </w:pPr>
      <w:r>
        <w:t>Says they were charged too much</w:t>
      </w:r>
      <w:r w:rsidR="00BA2D63">
        <w:t xml:space="preserve"> or incorrect copay</w:t>
      </w:r>
      <w:r>
        <w:t xml:space="preserve"> at the pharmacy for their medication and should have subsidy</w:t>
      </w:r>
      <w:r w:rsidR="00EF3697">
        <w:t>.</w:t>
      </w:r>
    </w:p>
    <w:p w14:paraId="6A1243AB" w14:textId="77777777" w:rsidR="009F4921" w:rsidRDefault="00BA2D63" w:rsidP="006C2216">
      <w:pPr>
        <w:numPr>
          <w:ilvl w:val="0"/>
          <w:numId w:val="30"/>
        </w:numPr>
      </w:pPr>
      <w:r>
        <w:t>H</w:t>
      </w:r>
      <w:r w:rsidRPr="00BD3F86">
        <w:t>a</w:t>
      </w:r>
      <w:r>
        <w:t xml:space="preserve">s received a </w:t>
      </w:r>
      <w:r w:rsidRPr="00BD3F86">
        <w:t xml:space="preserve">letter from </w:t>
      </w:r>
      <w:r>
        <w:t>Social Security</w:t>
      </w:r>
      <w:r w:rsidRPr="00BD3F86">
        <w:t xml:space="preserve"> indicating their approved LI</w:t>
      </w:r>
      <w:r>
        <w:t>S</w:t>
      </w:r>
      <w:r w:rsidRPr="00BD3F86">
        <w:t xml:space="preserve"> level or who have some confirmation of their dual status</w:t>
      </w:r>
      <w:r>
        <w:t xml:space="preserve"> and calling to have LIS status updated.</w:t>
      </w:r>
    </w:p>
    <w:p w14:paraId="59BAD4A1" w14:textId="77777777" w:rsidR="00BA2D63" w:rsidRDefault="00BA2D63" w:rsidP="00713CB1"/>
    <w:p w14:paraId="6F7C18B3" w14:textId="77777777" w:rsidR="00B01CB3" w:rsidRPr="003E1657" w:rsidRDefault="00B01CB3" w:rsidP="00B01CB3">
      <w:bookmarkStart w:id="18" w:name="_LIS_Determination"/>
      <w:bookmarkEnd w:id="18"/>
      <w:r w:rsidRPr="003E1657">
        <w:t xml:space="preserve">The CCR must </w:t>
      </w:r>
      <w:r w:rsidR="00DF3F96" w:rsidRPr="003E1657">
        <w:t>immediately</w:t>
      </w:r>
      <w:r w:rsidRPr="003E1657">
        <w:t xml:space="preserve"> determine the </w:t>
      </w:r>
      <w:r w:rsidR="00EF3697" w:rsidRPr="003E1657">
        <w:t>days’</w:t>
      </w:r>
      <w:r w:rsidRPr="003E1657">
        <w:t xml:space="preserve"> supply of medication the enrollee has on hand:</w:t>
      </w:r>
    </w:p>
    <w:p w14:paraId="06CC80AB" w14:textId="77777777" w:rsidR="00B01CB3" w:rsidRPr="00B75E2D" w:rsidRDefault="00B01CB3" w:rsidP="006C2216">
      <w:pPr>
        <w:numPr>
          <w:ilvl w:val="0"/>
          <w:numId w:val="31"/>
        </w:numPr>
      </w:pPr>
      <w:r w:rsidRPr="003E1657">
        <w:t xml:space="preserve">Urgent = </w:t>
      </w:r>
      <w:r w:rsidR="006C2216">
        <w:t>3-day</w:t>
      </w:r>
      <w:r w:rsidR="00B75E2D" w:rsidRPr="00B75E2D">
        <w:t xml:space="preserve"> </w:t>
      </w:r>
      <w:r w:rsidR="00B75E2D">
        <w:t>supply or less of m</w:t>
      </w:r>
      <w:r w:rsidR="00B75E2D" w:rsidRPr="00B75E2D">
        <w:t>edication</w:t>
      </w:r>
      <w:r w:rsidR="00B75E2D" w:rsidRPr="003E1657">
        <w:t xml:space="preserve"> </w:t>
      </w:r>
    </w:p>
    <w:p w14:paraId="6E70DA7D" w14:textId="77777777" w:rsidR="00B01CB3" w:rsidRPr="003E1657" w:rsidRDefault="00B01CB3" w:rsidP="006C2216">
      <w:pPr>
        <w:numPr>
          <w:ilvl w:val="0"/>
          <w:numId w:val="31"/>
        </w:numPr>
      </w:pPr>
      <w:r w:rsidRPr="003E1657">
        <w:t xml:space="preserve">Non-Urgent = </w:t>
      </w:r>
      <w:r w:rsidR="00B75E2D" w:rsidRPr="00B75E2D">
        <w:t xml:space="preserve">More than </w:t>
      </w:r>
      <w:r w:rsidR="006C2216" w:rsidRPr="00B75E2D">
        <w:t>3-day</w:t>
      </w:r>
      <w:r w:rsidR="00B75E2D" w:rsidRPr="00B75E2D">
        <w:t xml:space="preserve"> supply of medication</w:t>
      </w:r>
      <w:r w:rsidR="00B75E2D">
        <w:t xml:space="preserve"> </w:t>
      </w:r>
    </w:p>
    <w:p w14:paraId="7A7ADA5A" w14:textId="77777777" w:rsidR="00B01CB3" w:rsidRPr="003E1657" w:rsidRDefault="00B01CB3" w:rsidP="006C2216">
      <w:pPr>
        <w:numPr>
          <w:ilvl w:val="0"/>
          <w:numId w:val="31"/>
        </w:numPr>
      </w:pPr>
      <w:r w:rsidRPr="003E1657">
        <w:t xml:space="preserve">If the </w:t>
      </w:r>
      <w:r w:rsidR="00EF3697" w:rsidRPr="003E1657">
        <w:t>days’</w:t>
      </w:r>
      <w:r w:rsidRPr="003E1657">
        <w:t xml:space="preserve"> supply of medication the enrollee has on hand is urgent, </w:t>
      </w:r>
      <w:r w:rsidR="00126DE1">
        <w:t>transfer to</w:t>
      </w:r>
      <w:r w:rsidR="00126DE1" w:rsidRPr="003E1657">
        <w:t xml:space="preserve"> </w:t>
      </w:r>
      <w:r w:rsidRPr="003E1657">
        <w:t>the Senior team to temporarily update the enrollee’s subsidy level.</w:t>
      </w:r>
    </w:p>
    <w:p w14:paraId="5617B318" w14:textId="4F1440BB" w:rsidR="00B01CB3" w:rsidRPr="003E1657" w:rsidRDefault="00B01CB3" w:rsidP="006C2216">
      <w:pPr>
        <w:numPr>
          <w:ilvl w:val="0"/>
          <w:numId w:val="31"/>
        </w:numPr>
      </w:pPr>
      <w:r w:rsidRPr="003E1657">
        <w:t>A</w:t>
      </w:r>
      <w:r w:rsidR="004307A2">
        <w:t xml:space="preserve"> Support T</w:t>
      </w:r>
      <w:r w:rsidRPr="003E1657">
        <w:t xml:space="preserve">ask will be opened in either case to follow up with the beneficiary to obtain the documentation and/or request CMS review the enrollee’s </w:t>
      </w:r>
      <w:r w:rsidR="008150A7" w:rsidRPr="003E1657">
        <w:t>eligibility</w:t>
      </w:r>
      <w:r w:rsidRPr="003E1657">
        <w:t xml:space="preserve"> for subsidy.</w:t>
      </w:r>
    </w:p>
    <w:p w14:paraId="663E780F" w14:textId="77777777" w:rsidR="006D66E5" w:rsidRPr="003E1657" w:rsidRDefault="006D66E5" w:rsidP="006C2216">
      <w:pPr>
        <w:numPr>
          <w:ilvl w:val="0"/>
          <w:numId w:val="31"/>
        </w:numPr>
      </w:pPr>
      <w:r w:rsidRPr="003E1657">
        <w:t>The plan will request that CMS review if the enrollee is eligible for subsidy either based on the documentation provided or if the enrollee does not have the acceptable documentation.</w:t>
      </w:r>
    </w:p>
    <w:p w14:paraId="0590B736" w14:textId="77777777" w:rsidR="00127B5F" w:rsidRPr="00881675" w:rsidRDefault="00127B5F" w:rsidP="006C2216">
      <w:pPr>
        <w:numPr>
          <w:ilvl w:val="0"/>
          <w:numId w:val="31"/>
        </w:numPr>
      </w:pPr>
      <w:r w:rsidRPr="003E1657">
        <w:rPr>
          <w:bCs/>
          <w:color w:val="000000"/>
        </w:rPr>
        <w:t xml:space="preserve">The enrollee </w:t>
      </w:r>
      <w:r w:rsidRPr="003E1657">
        <w:rPr>
          <w:b/>
          <w:bCs/>
          <w:color w:val="000000"/>
        </w:rPr>
        <w:t>SHOULD NOT</w:t>
      </w:r>
      <w:r w:rsidRPr="003E1657">
        <w:rPr>
          <w:bCs/>
          <w:color w:val="000000"/>
        </w:rPr>
        <w:t xml:space="preserve"> be referred to contact CMS/Medicare</w:t>
      </w:r>
      <w:r w:rsidR="00541AB2" w:rsidRPr="003E1657">
        <w:rPr>
          <w:bCs/>
          <w:color w:val="000000"/>
        </w:rPr>
        <w:t>/Social Security Administration</w:t>
      </w:r>
      <w:r w:rsidRPr="003E1657">
        <w:rPr>
          <w:bCs/>
          <w:color w:val="000000"/>
        </w:rPr>
        <w:t xml:space="preserve"> for verification</w:t>
      </w:r>
      <w:r w:rsidR="00541AB2" w:rsidRPr="003E1657">
        <w:rPr>
          <w:bCs/>
          <w:color w:val="000000"/>
        </w:rPr>
        <w:t xml:space="preserve">. </w:t>
      </w:r>
    </w:p>
    <w:p w14:paraId="1BD14B57" w14:textId="57042145" w:rsidR="00881675" w:rsidRDefault="00881675" w:rsidP="006C2216">
      <w:pPr>
        <w:pStyle w:val="NormalWeb"/>
        <w:numPr>
          <w:ilvl w:val="0"/>
          <w:numId w:val="31"/>
        </w:numPr>
        <w:spacing w:before="0" w:beforeAutospacing="0" w:after="0" w:afterAutospacing="0"/>
        <w:rPr>
          <w:color w:val="000000"/>
          <w:sz w:val="27"/>
          <w:szCs w:val="27"/>
        </w:rPr>
      </w:pPr>
      <w:r>
        <w:rPr>
          <w:color w:val="000000"/>
        </w:rPr>
        <w:t xml:space="preserve">Confirm with </w:t>
      </w:r>
      <w:r w:rsidR="00E01AD0">
        <w:rPr>
          <w:color w:val="000000"/>
        </w:rPr>
        <w:t>beneficiary</w:t>
      </w:r>
      <w:r>
        <w:rPr>
          <w:color w:val="000000"/>
        </w:rPr>
        <w:t xml:space="preserve">, POA and or </w:t>
      </w:r>
      <w:r w:rsidR="0093523E">
        <w:rPr>
          <w:color w:val="000000"/>
        </w:rPr>
        <w:t xml:space="preserve">SHIP </w:t>
      </w:r>
      <w:r>
        <w:rPr>
          <w:color w:val="000000"/>
        </w:rPr>
        <w:t xml:space="preserve">Counselor if </w:t>
      </w:r>
      <w:r w:rsidR="00E01AD0">
        <w:rPr>
          <w:color w:val="000000"/>
        </w:rPr>
        <w:t>beneficiary</w:t>
      </w:r>
      <w:r w:rsidR="009125F6">
        <w:rPr>
          <w:color w:val="000000"/>
        </w:rPr>
        <w:t xml:space="preserve"> </w:t>
      </w:r>
      <w:r>
        <w:rPr>
          <w:b/>
          <w:bCs/>
          <w:color w:val="000000"/>
        </w:rPr>
        <w:t>has urgent need for life saving medications</w:t>
      </w:r>
      <w:r>
        <w:rPr>
          <w:color w:val="000000"/>
        </w:rPr>
        <w:t>.</w:t>
      </w:r>
    </w:p>
    <w:p w14:paraId="47440F56" w14:textId="77777777" w:rsidR="005113E5" w:rsidRPr="005113E5" w:rsidRDefault="005113E5" w:rsidP="005113E5">
      <w:pPr>
        <w:pStyle w:val="NormalWeb"/>
        <w:spacing w:before="0" w:beforeAutospacing="0" w:after="0" w:afterAutospacing="0"/>
        <w:ind w:left="360"/>
        <w:rPr>
          <w:color w:val="000000"/>
          <w:sz w:val="27"/>
          <w:szCs w:val="27"/>
        </w:rPr>
      </w:pPr>
    </w:p>
    <w:p w14:paraId="190D4211" w14:textId="156A2B55" w:rsidR="00E274F2" w:rsidRPr="00E274F2" w:rsidRDefault="00BC5755" w:rsidP="005113E5">
      <w:pPr>
        <w:pStyle w:val="NormalWeb"/>
        <w:spacing w:before="0" w:beforeAutospacing="0" w:after="0" w:afterAutospacing="0"/>
        <w:rPr>
          <w:color w:val="000000"/>
          <w:sz w:val="27"/>
          <w:szCs w:val="27"/>
        </w:rPr>
      </w:pPr>
      <w:r>
        <w:rPr>
          <w:b/>
          <w:bCs/>
          <w:noProof/>
          <w:color w:val="000000"/>
        </w:rPr>
        <w:drawing>
          <wp:inline distT="0" distB="0" distL="0" distR="0" wp14:anchorId="6BEFF6C2" wp14:editId="15666CD7">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92E47">
        <w:rPr>
          <w:b/>
          <w:bCs/>
          <w:color w:val="000000"/>
        </w:rPr>
        <w:t xml:space="preserve">  </w:t>
      </w:r>
      <w:r w:rsidR="00881675" w:rsidRPr="00E274F2">
        <w:rPr>
          <w:b/>
          <w:bCs/>
          <w:color w:val="000000"/>
        </w:rPr>
        <w:t>Reminder:</w:t>
      </w:r>
      <w:r w:rsidR="003E1ECD">
        <w:rPr>
          <w:b/>
          <w:bCs/>
          <w:color w:val="000000"/>
        </w:rPr>
        <w:t xml:space="preserve"> </w:t>
      </w:r>
      <w:r w:rsidR="009125F6">
        <w:rPr>
          <w:b/>
          <w:bCs/>
          <w:color w:val="000000"/>
        </w:rPr>
        <w:t xml:space="preserve"> </w:t>
      </w:r>
      <w:r w:rsidR="007B3D9E" w:rsidRPr="00AE75E9">
        <w:rPr>
          <w:rFonts w:cs="Arial"/>
          <w:bCs/>
        </w:rPr>
        <w:t xml:space="preserve">If the </w:t>
      </w:r>
      <w:hyperlink w:anchor="_Acceptable_Forms_of" w:history="1">
        <w:r w:rsidR="007B3D9E" w:rsidRPr="00347B43">
          <w:rPr>
            <w:rStyle w:val="Hyperlink"/>
            <w:rFonts w:cs="Arial"/>
            <w:bCs/>
          </w:rPr>
          <w:t>CMS Approved document</w:t>
        </w:r>
      </w:hyperlink>
      <w:r w:rsidR="007B3D9E" w:rsidRPr="00347B43">
        <w:rPr>
          <w:rFonts w:cs="Arial"/>
          <w:bCs/>
        </w:rPr>
        <w:t xml:space="preserve"> </w:t>
      </w:r>
      <w:r w:rsidR="007B3D9E" w:rsidRPr="00347B43">
        <w:rPr>
          <w:rFonts w:cs="Arial"/>
          <w:b/>
          <w:bCs/>
        </w:rPr>
        <w:t>does</w:t>
      </w:r>
      <w:r w:rsidR="007B3D9E" w:rsidRPr="00AE75E9">
        <w:rPr>
          <w:rFonts w:cs="Arial"/>
          <w:b/>
          <w:bCs/>
        </w:rPr>
        <w:t xml:space="preserve"> not</w:t>
      </w:r>
      <w:r w:rsidR="007B3D9E" w:rsidRPr="00AE75E9">
        <w:rPr>
          <w:rFonts w:cs="Arial"/>
          <w:bCs/>
        </w:rPr>
        <w:t xml:space="preserve"> provide the </w:t>
      </w:r>
      <w:r w:rsidR="007B3D9E" w:rsidRPr="00AE75E9">
        <w:rPr>
          <w:rFonts w:cs="Arial"/>
          <w:b/>
          <w:bCs/>
        </w:rPr>
        <w:t>actual</w:t>
      </w:r>
      <w:r w:rsidR="007B3D9E" w:rsidRPr="00AE75E9">
        <w:rPr>
          <w:rFonts w:cs="Arial"/>
          <w:b/>
          <w:bCs/>
          <w:i/>
        </w:rPr>
        <w:t xml:space="preserve"> </w:t>
      </w:r>
      <w:r w:rsidR="007B3D9E" w:rsidRPr="00AE75E9">
        <w:rPr>
          <w:rFonts w:cs="Arial"/>
          <w:bCs/>
        </w:rPr>
        <w:t>LICS level</w:t>
      </w:r>
      <w:r w:rsidR="007B3D9E">
        <w:rPr>
          <w:color w:val="000000"/>
        </w:rPr>
        <w:t>, a</w:t>
      </w:r>
      <w:r w:rsidR="003E1ECD">
        <w:rPr>
          <w:color w:val="000000"/>
        </w:rPr>
        <w:t xml:space="preserve"> </w:t>
      </w:r>
      <w:r w:rsidR="00881675" w:rsidRPr="00E274F2">
        <w:rPr>
          <w:b/>
          <w:bCs/>
          <w:color w:val="000000"/>
        </w:rPr>
        <w:t>Temporary LIS Level 1</w:t>
      </w:r>
      <w:r w:rsidR="00E274F2" w:rsidRPr="00E274F2">
        <w:rPr>
          <w:b/>
          <w:bCs/>
          <w:color w:val="000000"/>
        </w:rPr>
        <w:t xml:space="preserve"> </w:t>
      </w:r>
      <w:r w:rsidR="00E274F2" w:rsidRPr="00E274F2">
        <w:rPr>
          <w:bCs/>
          <w:color w:val="000000"/>
        </w:rPr>
        <w:t>adjustment</w:t>
      </w:r>
      <w:r w:rsidR="003E1ECD">
        <w:rPr>
          <w:color w:val="000000"/>
        </w:rPr>
        <w:t xml:space="preserve"> </w:t>
      </w:r>
      <w:r w:rsidR="00E274F2" w:rsidRPr="00E274F2">
        <w:rPr>
          <w:color w:val="000000"/>
        </w:rPr>
        <w:t xml:space="preserve">is offered to beneficiaries as a </w:t>
      </w:r>
      <w:r w:rsidR="00E274F2" w:rsidRPr="00E274F2">
        <w:rPr>
          <w:b/>
          <w:color w:val="000000"/>
        </w:rPr>
        <w:t>Courtesy</w:t>
      </w:r>
      <w:r w:rsidR="00E274F2" w:rsidRPr="00E274F2">
        <w:rPr>
          <w:color w:val="000000"/>
        </w:rPr>
        <w:t xml:space="preserve"> for </w:t>
      </w:r>
      <w:r w:rsidR="00E274F2" w:rsidRPr="00E274F2">
        <w:rPr>
          <w:b/>
          <w:color w:val="000000"/>
        </w:rPr>
        <w:t>one month</w:t>
      </w:r>
      <w:r w:rsidR="00E274F2">
        <w:rPr>
          <w:color w:val="000000"/>
        </w:rPr>
        <w:t>.</w:t>
      </w:r>
    </w:p>
    <w:p w14:paraId="2CAC4844" w14:textId="77777777" w:rsidR="00E274F2" w:rsidRPr="00E274F2" w:rsidRDefault="00E274F2" w:rsidP="006C2216">
      <w:pPr>
        <w:pStyle w:val="NormalWeb"/>
        <w:spacing w:before="0" w:beforeAutospacing="0" w:after="0" w:afterAutospacing="0"/>
        <w:ind w:left="720"/>
        <w:rPr>
          <w:color w:val="000000"/>
          <w:sz w:val="27"/>
          <w:szCs w:val="27"/>
        </w:rPr>
      </w:pPr>
      <w:r w:rsidRPr="00E970AD">
        <w:rPr>
          <w:b/>
          <w:bCs/>
          <w:color w:val="000000"/>
        </w:rPr>
        <w:t>Important:</w:t>
      </w:r>
      <w:r w:rsidR="003E1ECD">
        <w:rPr>
          <w:b/>
          <w:bCs/>
          <w:color w:val="000000"/>
        </w:rPr>
        <w:t xml:space="preserve"> </w:t>
      </w:r>
      <w:r w:rsidR="009125F6">
        <w:rPr>
          <w:b/>
          <w:bCs/>
          <w:color w:val="000000"/>
        </w:rPr>
        <w:t xml:space="preserve"> </w:t>
      </w:r>
      <w:r w:rsidRPr="00E970AD">
        <w:rPr>
          <w:color w:val="000000"/>
        </w:rPr>
        <w:t xml:space="preserve">When </w:t>
      </w:r>
      <w:r>
        <w:rPr>
          <w:color w:val="000000"/>
        </w:rPr>
        <w:t>offering a</w:t>
      </w:r>
      <w:r w:rsidRPr="00E970AD">
        <w:rPr>
          <w:color w:val="000000"/>
        </w:rPr>
        <w:t xml:space="preserve"> TEMPORARY LIS</w:t>
      </w:r>
      <w:r>
        <w:rPr>
          <w:color w:val="000000"/>
        </w:rPr>
        <w:t xml:space="preserve"> level adjustment,</w:t>
      </w:r>
      <w:r w:rsidRPr="00E970AD">
        <w:rPr>
          <w:color w:val="000000"/>
        </w:rPr>
        <w:t xml:space="preserve"> it is necessary to</w:t>
      </w:r>
      <w:r w:rsidR="003E1ECD">
        <w:rPr>
          <w:color w:val="000000"/>
        </w:rPr>
        <w:t xml:space="preserve"> </w:t>
      </w:r>
      <w:r w:rsidRPr="00E970AD">
        <w:rPr>
          <w:b/>
          <w:bCs/>
          <w:color w:val="000000"/>
        </w:rPr>
        <w:t xml:space="preserve">inform the </w:t>
      </w:r>
      <w:r>
        <w:rPr>
          <w:b/>
          <w:bCs/>
          <w:color w:val="000000"/>
        </w:rPr>
        <w:t>beneficiary/</w:t>
      </w:r>
      <w:r w:rsidRPr="00E970AD">
        <w:rPr>
          <w:b/>
          <w:bCs/>
          <w:color w:val="000000"/>
        </w:rPr>
        <w:t>requestor</w:t>
      </w:r>
      <w:r w:rsidR="003E1ECD">
        <w:rPr>
          <w:color w:val="000000"/>
        </w:rPr>
        <w:t xml:space="preserve"> </w:t>
      </w:r>
      <w:r w:rsidRPr="00E970AD">
        <w:rPr>
          <w:color w:val="000000"/>
        </w:rPr>
        <w:t xml:space="preserve">that if </w:t>
      </w:r>
      <w:r>
        <w:rPr>
          <w:color w:val="000000"/>
        </w:rPr>
        <w:t>they do</w:t>
      </w:r>
      <w:r w:rsidRPr="00E970AD">
        <w:rPr>
          <w:color w:val="000000"/>
        </w:rPr>
        <w:t xml:space="preserve"> not</w:t>
      </w:r>
      <w:r w:rsidR="003E1ECD">
        <w:rPr>
          <w:color w:val="000000"/>
        </w:rPr>
        <w:t xml:space="preserve"> </w:t>
      </w:r>
      <w:r w:rsidRPr="00E970AD">
        <w:rPr>
          <w:b/>
          <w:bCs/>
          <w:color w:val="000000"/>
        </w:rPr>
        <w:t>qualify</w:t>
      </w:r>
      <w:r w:rsidR="003E1ECD">
        <w:rPr>
          <w:color w:val="000000"/>
        </w:rPr>
        <w:t xml:space="preserve"> </w:t>
      </w:r>
      <w:r>
        <w:rPr>
          <w:color w:val="000000"/>
        </w:rPr>
        <w:t xml:space="preserve">for subsidy, </w:t>
      </w:r>
      <w:r w:rsidRPr="00E970AD">
        <w:rPr>
          <w:color w:val="000000"/>
        </w:rPr>
        <w:t xml:space="preserve">they </w:t>
      </w:r>
      <w:r>
        <w:rPr>
          <w:color w:val="000000"/>
        </w:rPr>
        <w:t>will be responsible</w:t>
      </w:r>
      <w:r w:rsidRPr="00E970AD">
        <w:rPr>
          <w:color w:val="000000"/>
        </w:rPr>
        <w:t xml:space="preserve"> to</w:t>
      </w:r>
      <w:r w:rsidR="003E1ECD">
        <w:rPr>
          <w:color w:val="000000"/>
        </w:rPr>
        <w:t xml:space="preserve"> </w:t>
      </w:r>
      <w:r w:rsidRPr="00E970AD">
        <w:rPr>
          <w:b/>
          <w:bCs/>
          <w:color w:val="000000"/>
        </w:rPr>
        <w:t xml:space="preserve">re-pay all </w:t>
      </w:r>
      <w:r>
        <w:rPr>
          <w:b/>
          <w:bCs/>
          <w:color w:val="000000"/>
        </w:rPr>
        <w:t>copays</w:t>
      </w:r>
      <w:r w:rsidRPr="00E970AD">
        <w:rPr>
          <w:b/>
          <w:bCs/>
          <w:color w:val="000000"/>
        </w:rPr>
        <w:t xml:space="preserve"> </w:t>
      </w:r>
      <w:r>
        <w:rPr>
          <w:b/>
          <w:bCs/>
          <w:color w:val="000000"/>
        </w:rPr>
        <w:t xml:space="preserve">or cost-sharing </w:t>
      </w:r>
      <w:r w:rsidRPr="00E970AD">
        <w:rPr>
          <w:color w:val="000000"/>
        </w:rPr>
        <w:t>back to plan.</w:t>
      </w:r>
    </w:p>
    <w:p w14:paraId="685D141E" w14:textId="77777777" w:rsidR="000B211E" w:rsidRDefault="000B211E" w:rsidP="005113E5">
      <w:pPr>
        <w:pStyle w:val="NormalWeb"/>
        <w:spacing w:before="0" w:beforeAutospacing="0" w:after="0" w:afterAutospacing="0"/>
        <w:rPr>
          <w:b/>
          <w:bCs/>
          <w:color w:val="000000"/>
        </w:rPr>
      </w:pPr>
    </w:p>
    <w:p w14:paraId="55D9C4AC" w14:textId="77777777" w:rsidR="00881675" w:rsidRPr="00E274F2" w:rsidRDefault="00881675" w:rsidP="005113E5">
      <w:pPr>
        <w:pStyle w:val="NormalWeb"/>
        <w:spacing w:before="0" w:beforeAutospacing="0" w:after="0" w:afterAutospacing="0"/>
        <w:rPr>
          <w:color w:val="000000"/>
          <w:sz w:val="27"/>
          <w:szCs w:val="27"/>
        </w:rPr>
      </w:pPr>
      <w:r w:rsidRPr="00E274F2">
        <w:rPr>
          <w:b/>
          <w:bCs/>
          <w:color w:val="000000"/>
        </w:rPr>
        <w:t>Note:</w:t>
      </w:r>
      <w:r w:rsidR="003E1ECD">
        <w:rPr>
          <w:color w:val="000000"/>
        </w:rPr>
        <w:t xml:space="preserve"> </w:t>
      </w:r>
      <w:r w:rsidR="009125F6">
        <w:rPr>
          <w:color w:val="000000"/>
        </w:rPr>
        <w:t xml:space="preserve"> </w:t>
      </w:r>
      <w:r w:rsidRPr="00E274F2">
        <w:rPr>
          <w:color w:val="000000"/>
        </w:rPr>
        <w:t xml:space="preserve">If </w:t>
      </w:r>
      <w:r w:rsidR="00E01AD0" w:rsidRPr="00E274F2">
        <w:rPr>
          <w:color w:val="000000"/>
        </w:rPr>
        <w:t>beneficiary</w:t>
      </w:r>
      <w:r w:rsidRPr="00E274F2">
        <w:rPr>
          <w:color w:val="000000"/>
        </w:rPr>
        <w:t xml:space="preserve"> resides in a </w:t>
      </w:r>
      <w:r w:rsidR="006C2216">
        <w:rPr>
          <w:color w:val="000000"/>
        </w:rPr>
        <w:t>L</w:t>
      </w:r>
      <w:r w:rsidR="006C2216" w:rsidRPr="00E274F2">
        <w:rPr>
          <w:color w:val="000000"/>
        </w:rPr>
        <w:t>ong-Term</w:t>
      </w:r>
      <w:r w:rsidRPr="00E274F2">
        <w:rPr>
          <w:color w:val="000000"/>
        </w:rPr>
        <w:t xml:space="preserve"> Care facility Temporary LIS is not necessary as they have access to care.</w:t>
      </w:r>
    </w:p>
    <w:p w14:paraId="1E5AEB67" w14:textId="77777777" w:rsidR="00D73BAE" w:rsidRPr="003E1657" w:rsidRDefault="00D73BAE" w:rsidP="005113E5"/>
    <w:p w14:paraId="21059DFE" w14:textId="3E72187B" w:rsidR="00241E92" w:rsidRDefault="00000000" w:rsidP="00991A6D">
      <w:pPr>
        <w:jc w:val="right"/>
      </w:pPr>
      <w:hyperlink w:anchor="_top" w:history="1">
        <w:r w:rsidR="005A64DA" w:rsidRPr="00577BC7">
          <w:rPr>
            <w:rStyle w:val="Hyperlink"/>
          </w:rPr>
          <w:t>Top of the Document</w:t>
        </w:r>
        <w:bookmarkStart w:id="19" w:name="_Various_Work_Instructions"/>
        <w:bookmarkStart w:id="20" w:name="_PAR_Process_after_a_FRX_/_FRC_confl"/>
        <w:bookmarkStart w:id="21" w:name="_Next_Day_and"/>
        <w:bookmarkStart w:id="22" w:name="_Scanning_the_Targets"/>
        <w:bookmarkStart w:id="23" w:name="_LAN_Log_In"/>
        <w:bookmarkStart w:id="24" w:name="_AMOS_Log_In"/>
        <w:bookmarkStart w:id="25" w:name="_Search_by_Order#"/>
        <w:bookmarkStart w:id="26" w:name="_Check_Look_Up"/>
        <w:bookmarkStart w:id="27" w:name="_Process"/>
        <w:bookmarkStart w:id="28" w:name="_Members_with_LIC"/>
        <w:bookmarkStart w:id="29" w:name="_Members_with_LIS"/>
        <w:bookmarkStart w:id="30" w:name="_Beneficiaries_with_LIS"/>
        <w:bookmarkEnd w:id="19"/>
        <w:bookmarkEnd w:id="20"/>
        <w:bookmarkEnd w:id="21"/>
        <w:bookmarkEnd w:id="22"/>
        <w:bookmarkEnd w:id="23"/>
        <w:bookmarkEnd w:id="24"/>
        <w:bookmarkEnd w:id="25"/>
        <w:bookmarkEnd w:id="26"/>
        <w:bookmarkEnd w:id="27"/>
        <w:bookmarkEnd w:id="28"/>
        <w:bookmarkEnd w:id="29"/>
        <w:bookmarkEnd w:id="30"/>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41E92" w:rsidRPr="0043186A" w14:paraId="400DB7AC" w14:textId="77777777" w:rsidTr="002B18A4">
        <w:tc>
          <w:tcPr>
            <w:tcW w:w="5000" w:type="pct"/>
            <w:shd w:val="clear" w:color="auto" w:fill="C0C0C0"/>
          </w:tcPr>
          <w:p w14:paraId="6F8AEF5D" w14:textId="77777777" w:rsidR="00241E92" w:rsidRPr="00E74948" w:rsidRDefault="00241E92" w:rsidP="002B18A4">
            <w:pPr>
              <w:pStyle w:val="Heading2"/>
              <w:rPr>
                <w:rFonts w:ascii="Verdana" w:hAnsi="Verdana"/>
                <w:i w:val="0"/>
              </w:rPr>
            </w:pPr>
            <w:bookmarkStart w:id="31" w:name="_Accessing_the_beneficiary’s"/>
            <w:bookmarkStart w:id="32" w:name="_Toc357499167"/>
            <w:bookmarkStart w:id="33" w:name="_Toc531329132"/>
            <w:bookmarkStart w:id="34" w:name="_Toc3277310"/>
            <w:bookmarkStart w:id="35" w:name="_Toc13486170"/>
            <w:bookmarkStart w:id="36" w:name="_Toc166081200"/>
            <w:bookmarkStart w:id="37" w:name="OLE_LINK3"/>
            <w:bookmarkEnd w:id="31"/>
            <w:r w:rsidRPr="00E74948">
              <w:rPr>
                <w:rFonts w:ascii="Verdana" w:hAnsi="Verdana"/>
                <w:i w:val="0"/>
              </w:rPr>
              <w:t>Accessing the Beneficiary’s Account</w:t>
            </w:r>
            <w:bookmarkEnd w:id="32"/>
            <w:bookmarkEnd w:id="33"/>
            <w:bookmarkEnd w:id="34"/>
            <w:bookmarkEnd w:id="35"/>
            <w:bookmarkEnd w:id="36"/>
            <w:r w:rsidRPr="00E74948">
              <w:rPr>
                <w:rFonts w:ascii="Verdana" w:hAnsi="Verdana"/>
                <w:i w:val="0"/>
              </w:rPr>
              <w:t xml:space="preserve"> </w:t>
            </w:r>
            <w:bookmarkEnd w:id="37"/>
          </w:p>
        </w:tc>
      </w:tr>
    </w:tbl>
    <w:p w14:paraId="694C291C" w14:textId="4AF7134D" w:rsidR="003E1ECD" w:rsidRPr="003E1657" w:rsidRDefault="003E1ECD" w:rsidP="001F2DA9">
      <w:pPr>
        <w:textAlignment w:val="top"/>
        <w:rPr>
          <w:bCs/>
        </w:rPr>
      </w:pPr>
      <w:r w:rsidRPr="003E1657">
        <w:rPr>
          <w:b/>
        </w:rPr>
        <w:t>Note:</w:t>
      </w:r>
      <w:r w:rsidR="00076203">
        <w:rPr>
          <w:b/>
        </w:rPr>
        <w:t xml:space="preserve"> </w:t>
      </w:r>
      <w:r w:rsidRPr="003E1657">
        <w:t xml:space="preserve"> </w:t>
      </w:r>
      <w:r w:rsidRPr="003E1657">
        <w:rPr>
          <w:bCs/>
        </w:rPr>
        <w:t>If</w:t>
      </w:r>
      <w:r w:rsidR="009125F6">
        <w:rPr>
          <w:bCs/>
        </w:rPr>
        <w:t xml:space="preserve"> </w:t>
      </w:r>
      <w:r w:rsidRPr="003E1657">
        <w:rPr>
          <w:bCs/>
        </w:rPr>
        <w:t>caller is a Retail or LTC pharmacy:</w:t>
      </w:r>
    </w:p>
    <w:p w14:paraId="29D1F908" w14:textId="77777777" w:rsidR="003E1ECD" w:rsidRDefault="00D052AC" w:rsidP="006C2216">
      <w:pPr>
        <w:numPr>
          <w:ilvl w:val="1"/>
          <w:numId w:val="32"/>
        </w:numPr>
        <w:textAlignment w:val="top"/>
        <w:rPr>
          <w:bCs/>
        </w:rPr>
      </w:pPr>
      <w:r w:rsidRPr="00D052AC">
        <w:rPr>
          <w:b/>
        </w:rPr>
        <w:t>W</w:t>
      </w:r>
      <w:r w:rsidR="003E1ECD" w:rsidRPr="00D052AC">
        <w:rPr>
          <w:b/>
        </w:rPr>
        <w:t>ar</w:t>
      </w:r>
      <w:r w:rsidR="003E1ECD" w:rsidRPr="003E1657">
        <w:rPr>
          <w:b/>
          <w:bCs/>
        </w:rPr>
        <w:t>m transfer</w:t>
      </w:r>
      <w:r w:rsidR="003E1ECD" w:rsidRPr="003E1657">
        <w:rPr>
          <w:bCs/>
        </w:rPr>
        <w:t xml:space="preserve"> to </w:t>
      </w:r>
      <w:proofErr w:type="spellStart"/>
      <w:r w:rsidR="003E1ECD" w:rsidRPr="003E1657">
        <w:rPr>
          <w:bCs/>
        </w:rPr>
        <w:t>RHD</w:t>
      </w:r>
      <w:proofErr w:type="spellEnd"/>
      <w:r w:rsidR="003E1ECD" w:rsidRPr="003E1657">
        <w:rPr>
          <w:bCs/>
        </w:rPr>
        <w:t xml:space="preserve"> &lt;</w:t>
      </w:r>
      <w:r w:rsidR="003E1ECD" w:rsidRPr="003E1657">
        <w:t xml:space="preserve"> </w:t>
      </w:r>
      <w:r w:rsidR="003E1ECD" w:rsidRPr="003E1657">
        <w:rPr>
          <w:bCs/>
        </w:rPr>
        <w:t>Retail Services (Retail Help Desk) – MED D 1-866-693-4620&gt;</w:t>
      </w:r>
      <w:r w:rsidR="003E1ECD">
        <w:rPr>
          <w:bCs/>
        </w:rPr>
        <w:t>.</w:t>
      </w:r>
      <w:r w:rsidR="003E1ECD" w:rsidRPr="003E1657">
        <w:rPr>
          <w:bCs/>
        </w:rPr>
        <w:t xml:space="preserve"> </w:t>
      </w:r>
    </w:p>
    <w:p w14:paraId="774B63EC" w14:textId="77777777" w:rsidR="001F2DA9" w:rsidRPr="003E1657" w:rsidRDefault="001F2DA9" w:rsidP="001F2DA9">
      <w:pPr>
        <w:ind w:left="1440"/>
        <w:textAlignment w:val="top"/>
        <w:rPr>
          <w:bCs/>
        </w:rPr>
      </w:pPr>
    </w:p>
    <w:p w14:paraId="22454188" w14:textId="77777777" w:rsidR="003E1ECD" w:rsidRDefault="001F2DA9" w:rsidP="00241E92">
      <w:r w:rsidRPr="001F2DA9">
        <w:rPr>
          <w:bCs/>
        </w:rPr>
        <w:t>The CCR will access the beneficiary’s account and determine the appropriate action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3590"/>
        <w:gridCol w:w="3196"/>
        <w:gridCol w:w="5334"/>
      </w:tblGrid>
      <w:tr w:rsidR="00DE452A" w:rsidRPr="0043186A" w14:paraId="177E3FC6" w14:textId="77777777" w:rsidTr="00285094">
        <w:tc>
          <w:tcPr>
            <w:tcW w:w="848" w:type="dxa"/>
            <w:tcBorders>
              <w:top w:val="single" w:sz="4" w:space="0" w:color="auto"/>
              <w:left w:val="single" w:sz="4" w:space="0" w:color="auto"/>
              <w:bottom w:val="single" w:sz="4" w:space="0" w:color="auto"/>
              <w:right w:val="single" w:sz="4" w:space="0" w:color="auto"/>
            </w:tcBorders>
            <w:shd w:val="pct10" w:color="auto" w:fill="auto"/>
          </w:tcPr>
          <w:p w14:paraId="55EFCE5B" w14:textId="77777777" w:rsidR="00DE452A" w:rsidRPr="007D0F0D" w:rsidRDefault="00DE452A" w:rsidP="002B18A4">
            <w:pPr>
              <w:jc w:val="center"/>
              <w:rPr>
                <w:b/>
              </w:rPr>
            </w:pPr>
            <w:r w:rsidRPr="007D0F0D">
              <w:rPr>
                <w:b/>
              </w:rPr>
              <w:t>Step</w:t>
            </w:r>
          </w:p>
        </w:tc>
        <w:tc>
          <w:tcPr>
            <w:tcW w:w="17181" w:type="dxa"/>
            <w:gridSpan w:val="3"/>
            <w:tcBorders>
              <w:top w:val="single" w:sz="4" w:space="0" w:color="auto"/>
              <w:left w:val="single" w:sz="4" w:space="0" w:color="auto"/>
              <w:bottom w:val="single" w:sz="4" w:space="0" w:color="auto"/>
              <w:right w:val="single" w:sz="4" w:space="0" w:color="auto"/>
            </w:tcBorders>
            <w:shd w:val="pct10" w:color="auto" w:fill="auto"/>
          </w:tcPr>
          <w:p w14:paraId="6BCC4BA1" w14:textId="77777777" w:rsidR="00DE452A" w:rsidRPr="007D0F0D" w:rsidRDefault="00DE452A" w:rsidP="002B18A4">
            <w:pPr>
              <w:pStyle w:val="Default"/>
              <w:jc w:val="center"/>
              <w:rPr>
                <w:rFonts w:ascii="Verdana" w:hAnsi="Verdana"/>
                <w:b/>
              </w:rPr>
            </w:pPr>
            <w:r w:rsidRPr="007D0F0D">
              <w:rPr>
                <w:rFonts w:ascii="Verdana" w:hAnsi="Verdana"/>
                <w:b/>
              </w:rPr>
              <w:t>Action</w:t>
            </w:r>
          </w:p>
        </w:tc>
      </w:tr>
      <w:tr w:rsidR="00DE452A" w:rsidRPr="0043186A" w14:paraId="0946924A" w14:textId="77777777" w:rsidTr="00285094">
        <w:tc>
          <w:tcPr>
            <w:tcW w:w="848" w:type="dxa"/>
          </w:tcPr>
          <w:p w14:paraId="61615223" w14:textId="77777777" w:rsidR="00DE452A" w:rsidRPr="0043186A" w:rsidRDefault="003E1ECD" w:rsidP="002B18A4">
            <w:pPr>
              <w:jc w:val="center"/>
              <w:rPr>
                <w:b/>
              </w:rPr>
            </w:pPr>
            <w:r>
              <w:rPr>
                <w:b/>
              </w:rPr>
              <w:t>1</w:t>
            </w:r>
          </w:p>
        </w:tc>
        <w:tc>
          <w:tcPr>
            <w:tcW w:w="17181" w:type="dxa"/>
            <w:gridSpan w:val="3"/>
          </w:tcPr>
          <w:p w14:paraId="25EDE772" w14:textId="4DA01331" w:rsidR="001F2DA9" w:rsidRDefault="002B7D04" w:rsidP="00B92C94">
            <w:pPr>
              <w:pStyle w:val="Default"/>
              <w:rPr>
                <w:rFonts w:ascii="Verdana" w:hAnsi="Verdana"/>
              </w:rPr>
            </w:pPr>
            <w:r>
              <w:rPr>
                <w:rFonts w:ascii="Verdana" w:hAnsi="Verdana"/>
              </w:rPr>
              <w:t>From the</w:t>
            </w:r>
            <w:r w:rsidR="00130140">
              <w:rPr>
                <w:rFonts w:ascii="Verdana" w:hAnsi="Verdana"/>
              </w:rPr>
              <w:t xml:space="preserve"> </w:t>
            </w:r>
            <w:r w:rsidR="00130140" w:rsidRPr="00E537FC">
              <w:rPr>
                <w:rFonts w:ascii="Verdana" w:hAnsi="Verdana"/>
                <w:b/>
                <w:bCs/>
              </w:rPr>
              <w:t>Medicare D Landing Page</w:t>
            </w:r>
            <w:r w:rsidRPr="00E537FC">
              <w:rPr>
                <w:rFonts w:ascii="Verdana" w:hAnsi="Verdana"/>
                <w:b/>
                <w:bCs/>
              </w:rPr>
              <w:t>,</w:t>
            </w:r>
            <w:r w:rsidR="008E0285">
              <w:rPr>
                <w:rFonts w:ascii="Verdana" w:hAnsi="Verdana"/>
              </w:rPr>
              <w:t xml:space="preserve"> navigate to the </w:t>
            </w:r>
            <w:r w:rsidR="008E0285" w:rsidRPr="00E537FC">
              <w:rPr>
                <w:rFonts w:ascii="Verdana" w:hAnsi="Verdana"/>
                <w:b/>
                <w:bCs/>
              </w:rPr>
              <w:t>Eligibility &amp; Plan</w:t>
            </w:r>
            <w:r w:rsidR="008E0285">
              <w:rPr>
                <w:rFonts w:ascii="Verdana" w:hAnsi="Verdana"/>
              </w:rPr>
              <w:t xml:space="preserve"> tab</w:t>
            </w:r>
            <w:r w:rsidR="004712F1">
              <w:rPr>
                <w:rFonts w:ascii="Verdana" w:hAnsi="Verdana"/>
              </w:rPr>
              <w:t xml:space="preserve">. </w:t>
            </w:r>
          </w:p>
          <w:p w14:paraId="60976F71" w14:textId="77777777" w:rsidR="004712F1" w:rsidRDefault="004712F1" w:rsidP="00B92C94">
            <w:pPr>
              <w:pStyle w:val="Default"/>
              <w:rPr>
                <w:rFonts w:ascii="Verdana" w:hAnsi="Verdana"/>
              </w:rPr>
            </w:pPr>
          </w:p>
          <w:p w14:paraId="329DB2BA" w14:textId="110D1B0A" w:rsidR="00441238" w:rsidRDefault="00BC5755" w:rsidP="00441238">
            <w:pPr>
              <w:pStyle w:val="Default"/>
              <w:jc w:val="center"/>
              <w:rPr>
                <w:rFonts w:ascii="Verdana" w:hAnsi="Verdana"/>
              </w:rPr>
            </w:pPr>
            <w:r>
              <w:rPr>
                <w:noProof/>
              </w:rPr>
              <w:drawing>
                <wp:inline distT="0" distB="0" distL="0" distR="0" wp14:anchorId="39CFE509" wp14:editId="3F4F404A">
                  <wp:extent cx="6296025" cy="241935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2419350"/>
                          </a:xfrm>
                          <a:prstGeom prst="rect">
                            <a:avLst/>
                          </a:prstGeom>
                          <a:noFill/>
                          <a:ln w="9525" cmpd="sng">
                            <a:solidFill>
                              <a:srgbClr val="000000"/>
                            </a:solidFill>
                            <a:miter lim="800000"/>
                            <a:headEnd/>
                            <a:tailEnd/>
                          </a:ln>
                          <a:effectLst/>
                        </pic:spPr>
                      </pic:pic>
                    </a:graphicData>
                  </a:graphic>
                </wp:inline>
              </w:drawing>
            </w:r>
          </w:p>
          <w:p w14:paraId="22935592" w14:textId="45296869" w:rsidR="004712F1" w:rsidRPr="0043186A" w:rsidRDefault="004712F1" w:rsidP="00B92C94">
            <w:pPr>
              <w:pStyle w:val="Default"/>
              <w:rPr>
                <w:rFonts w:ascii="Verdana" w:hAnsi="Verdana"/>
              </w:rPr>
            </w:pPr>
          </w:p>
        </w:tc>
      </w:tr>
      <w:tr w:rsidR="00DE452A" w:rsidRPr="0043186A" w14:paraId="33304DA7" w14:textId="77777777" w:rsidTr="00285094">
        <w:tc>
          <w:tcPr>
            <w:tcW w:w="848" w:type="dxa"/>
            <w:vMerge w:val="restart"/>
          </w:tcPr>
          <w:p w14:paraId="7366E8F6" w14:textId="77777777" w:rsidR="00DE452A" w:rsidRDefault="003E1ECD" w:rsidP="003E1ECD">
            <w:pPr>
              <w:jc w:val="center"/>
              <w:rPr>
                <w:b/>
              </w:rPr>
            </w:pPr>
            <w:r>
              <w:rPr>
                <w:b/>
              </w:rPr>
              <w:t>2</w:t>
            </w:r>
          </w:p>
        </w:tc>
        <w:tc>
          <w:tcPr>
            <w:tcW w:w="17181" w:type="dxa"/>
            <w:gridSpan w:val="3"/>
            <w:tcBorders>
              <w:bottom w:val="single" w:sz="4" w:space="0" w:color="auto"/>
            </w:tcBorders>
          </w:tcPr>
          <w:p w14:paraId="4E041B87" w14:textId="6D9A125F" w:rsidR="00DE452A" w:rsidRDefault="00DE452A" w:rsidP="006055B2">
            <w:pPr>
              <w:pStyle w:val="Default"/>
              <w:rPr>
                <w:rFonts w:ascii="Verdana" w:hAnsi="Verdana"/>
              </w:rPr>
            </w:pPr>
            <w:r>
              <w:rPr>
                <w:rFonts w:ascii="Verdana" w:hAnsi="Verdana"/>
              </w:rPr>
              <w:t>Review the</w:t>
            </w:r>
            <w:r w:rsidR="007F2B6A">
              <w:rPr>
                <w:rFonts w:ascii="Verdana" w:hAnsi="Verdana"/>
              </w:rPr>
              <w:t xml:space="preserve"> LICS </w:t>
            </w:r>
            <w:r w:rsidR="004B28DF">
              <w:rPr>
                <w:rFonts w:ascii="Verdana" w:hAnsi="Verdana"/>
              </w:rPr>
              <w:t xml:space="preserve">Level </w:t>
            </w:r>
            <w:r w:rsidR="00CA0F41">
              <w:rPr>
                <w:rFonts w:ascii="Verdana" w:hAnsi="Verdana"/>
              </w:rPr>
              <w:t>Field</w:t>
            </w:r>
            <w:r w:rsidR="00184E35">
              <w:rPr>
                <w:rFonts w:ascii="Verdana" w:hAnsi="Verdana"/>
              </w:rPr>
              <w:t xml:space="preserve"> in the</w:t>
            </w:r>
            <w:r>
              <w:rPr>
                <w:rFonts w:ascii="Verdana" w:hAnsi="Verdana"/>
              </w:rPr>
              <w:t xml:space="preserve"> </w:t>
            </w:r>
            <w:r w:rsidR="00F707D1" w:rsidRPr="00184E35">
              <w:rPr>
                <w:rFonts w:ascii="Verdana" w:hAnsi="Verdana"/>
                <w:b/>
                <w:bCs/>
              </w:rPr>
              <w:t xml:space="preserve">Additional </w:t>
            </w:r>
            <w:r w:rsidR="005C6016" w:rsidRPr="00184E35">
              <w:rPr>
                <w:rFonts w:ascii="Verdana" w:hAnsi="Verdana"/>
                <w:b/>
                <w:bCs/>
              </w:rPr>
              <w:t>Eligibility</w:t>
            </w:r>
            <w:r w:rsidR="00F707D1" w:rsidRPr="00184E35">
              <w:rPr>
                <w:rFonts w:ascii="Verdana" w:hAnsi="Verdana"/>
                <w:b/>
                <w:bCs/>
              </w:rPr>
              <w:t xml:space="preserve"> Details</w:t>
            </w:r>
            <w:r w:rsidR="00F707D1">
              <w:rPr>
                <w:rFonts w:ascii="Verdana" w:hAnsi="Verdana"/>
              </w:rPr>
              <w:t xml:space="preserve"> section</w:t>
            </w:r>
            <w:r w:rsidR="005C6016">
              <w:rPr>
                <w:rFonts w:ascii="Verdana" w:hAnsi="Verdana"/>
              </w:rPr>
              <w:t xml:space="preserve"> </w:t>
            </w:r>
            <w:r>
              <w:rPr>
                <w:rFonts w:ascii="Verdana" w:hAnsi="Verdana"/>
              </w:rPr>
              <w:t xml:space="preserve">to </w:t>
            </w:r>
            <w:r w:rsidR="00122C18">
              <w:rPr>
                <w:rFonts w:ascii="Verdana" w:hAnsi="Verdana"/>
              </w:rPr>
              <w:t xml:space="preserve">locate </w:t>
            </w:r>
            <w:r>
              <w:rPr>
                <w:rFonts w:ascii="Verdana" w:hAnsi="Verdana"/>
              </w:rPr>
              <w:t>the LIS information.</w:t>
            </w:r>
          </w:p>
          <w:p w14:paraId="0EA0F51E" w14:textId="77777777" w:rsidR="006C2216" w:rsidRDefault="006C2216" w:rsidP="006055B2">
            <w:pPr>
              <w:pStyle w:val="Default"/>
              <w:rPr>
                <w:rFonts w:ascii="Verdana" w:hAnsi="Verdana"/>
              </w:rPr>
            </w:pPr>
          </w:p>
          <w:p w14:paraId="1D46762D" w14:textId="77777777" w:rsidR="00DE452A" w:rsidRPr="0043186A" w:rsidRDefault="00DE452A" w:rsidP="00122C18">
            <w:pPr>
              <w:pStyle w:val="Default"/>
              <w:jc w:val="center"/>
              <w:rPr>
                <w:rFonts w:ascii="Verdana" w:hAnsi="Verdana"/>
              </w:rPr>
            </w:pPr>
          </w:p>
        </w:tc>
      </w:tr>
      <w:tr w:rsidR="00C13A02" w:rsidRPr="0043186A" w14:paraId="5C893B0E" w14:textId="77777777" w:rsidTr="00285094">
        <w:trPr>
          <w:trHeight w:val="71"/>
        </w:trPr>
        <w:tc>
          <w:tcPr>
            <w:tcW w:w="848" w:type="dxa"/>
            <w:vMerge/>
          </w:tcPr>
          <w:p w14:paraId="5F1FC713" w14:textId="77777777" w:rsidR="00C13A02" w:rsidRPr="0043186A" w:rsidRDefault="00C13A02" w:rsidP="00076B37">
            <w:pPr>
              <w:jc w:val="center"/>
              <w:rPr>
                <w:b/>
              </w:rPr>
            </w:pPr>
          </w:p>
        </w:tc>
        <w:tc>
          <w:tcPr>
            <w:tcW w:w="4320" w:type="dxa"/>
            <w:shd w:val="pct10" w:color="auto" w:fill="auto"/>
          </w:tcPr>
          <w:p w14:paraId="612501B6" w14:textId="77777777" w:rsidR="00C13A02" w:rsidRPr="0043186A" w:rsidRDefault="00C13A02" w:rsidP="00076B37">
            <w:pPr>
              <w:pStyle w:val="Default"/>
              <w:jc w:val="center"/>
              <w:rPr>
                <w:rFonts w:ascii="Verdana" w:hAnsi="Verdana"/>
                <w:b/>
              </w:rPr>
            </w:pPr>
            <w:r w:rsidRPr="00954DF9">
              <w:rPr>
                <w:rFonts w:ascii="Verdana" w:hAnsi="Verdana"/>
                <w:b/>
              </w:rPr>
              <w:t>If the LIS</w:t>
            </w:r>
            <w:r>
              <w:rPr>
                <w:rFonts w:ascii="Verdana" w:hAnsi="Verdana"/>
                <w:b/>
              </w:rPr>
              <w:t xml:space="preserve"> level</w:t>
            </w:r>
            <w:r w:rsidRPr="00954DF9">
              <w:rPr>
                <w:rFonts w:ascii="Verdana" w:hAnsi="Verdana"/>
                <w:b/>
              </w:rPr>
              <w:t xml:space="preserve"> is</w:t>
            </w:r>
            <w:r>
              <w:rPr>
                <w:rFonts w:ascii="Verdana" w:hAnsi="Verdana"/>
                <w:b/>
              </w:rPr>
              <w:t>…</w:t>
            </w:r>
          </w:p>
        </w:tc>
        <w:tc>
          <w:tcPr>
            <w:tcW w:w="3719" w:type="dxa"/>
            <w:shd w:val="pct10" w:color="auto" w:fill="auto"/>
          </w:tcPr>
          <w:p w14:paraId="63BF8CD7" w14:textId="77777777" w:rsidR="00C13A02" w:rsidRPr="00C13A02" w:rsidRDefault="00C13A02" w:rsidP="00076B37">
            <w:pPr>
              <w:pStyle w:val="Default"/>
              <w:jc w:val="center"/>
              <w:rPr>
                <w:rFonts w:ascii="Verdana" w:hAnsi="Verdana"/>
                <w:b/>
                <w:bCs/>
                <w:highlight w:val="yellow"/>
              </w:rPr>
            </w:pPr>
            <w:r w:rsidRPr="00FC1FC9">
              <w:rPr>
                <w:rFonts w:ascii="Verdana" w:hAnsi="Verdana"/>
                <w:b/>
                <w:bCs/>
              </w:rPr>
              <w:t>And beneficiary has…</w:t>
            </w:r>
          </w:p>
        </w:tc>
        <w:tc>
          <w:tcPr>
            <w:tcW w:w="9142" w:type="dxa"/>
            <w:shd w:val="pct10" w:color="auto" w:fill="auto"/>
          </w:tcPr>
          <w:p w14:paraId="468AF942" w14:textId="38F27FB8" w:rsidR="00C13A02" w:rsidRPr="0043186A" w:rsidRDefault="00C13A02" w:rsidP="00076B37">
            <w:pPr>
              <w:pStyle w:val="Default"/>
              <w:jc w:val="center"/>
              <w:rPr>
                <w:rFonts w:ascii="Verdana" w:hAnsi="Verdana"/>
                <w:b/>
              </w:rPr>
            </w:pPr>
            <w:r w:rsidRPr="00057817">
              <w:rPr>
                <w:rFonts w:ascii="Verdana" w:hAnsi="Verdana"/>
                <w:b/>
                <w:bCs/>
              </w:rPr>
              <w:t>Then</w:t>
            </w:r>
            <w:r w:rsidR="00C400E0">
              <w:rPr>
                <w:rFonts w:ascii="Verdana" w:hAnsi="Verdana"/>
                <w:b/>
                <w:bCs/>
              </w:rPr>
              <w:t>…</w:t>
            </w:r>
          </w:p>
        </w:tc>
      </w:tr>
      <w:tr w:rsidR="006579EC" w:rsidRPr="0043186A" w14:paraId="58628EFB" w14:textId="77777777" w:rsidTr="00285094">
        <w:trPr>
          <w:trHeight w:val="729"/>
        </w:trPr>
        <w:tc>
          <w:tcPr>
            <w:tcW w:w="848" w:type="dxa"/>
            <w:vMerge/>
          </w:tcPr>
          <w:p w14:paraId="17AB7F60" w14:textId="77777777" w:rsidR="006579EC" w:rsidRPr="0043186A" w:rsidRDefault="006579EC" w:rsidP="006579EC">
            <w:pPr>
              <w:jc w:val="center"/>
              <w:rPr>
                <w:b/>
              </w:rPr>
            </w:pPr>
          </w:p>
        </w:tc>
        <w:tc>
          <w:tcPr>
            <w:tcW w:w="4320" w:type="dxa"/>
          </w:tcPr>
          <w:p w14:paraId="29423FF2" w14:textId="77777777" w:rsidR="006579EC" w:rsidRDefault="006579EC" w:rsidP="006579EC">
            <w:pPr>
              <w:pStyle w:val="Default"/>
              <w:rPr>
                <w:rFonts w:ascii="Verdana" w:hAnsi="Verdana"/>
              </w:rPr>
            </w:pPr>
            <w:r>
              <w:rPr>
                <w:rFonts w:ascii="Verdana" w:hAnsi="Verdana"/>
                <w:b/>
              </w:rPr>
              <w:t xml:space="preserve">Not Displaying or </w:t>
            </w:r>
            <w:r w:rsidRPr="00954DF9">
              <w:rPr>
                <w:rFonts w:ascii="Verdana" w:hAnsi="Verdana"/>
                <w:b/>
              </w:rPr>
              <w:t>Displaying and</w:t>
            </w:r>
            <w:r w:rsidRPr="00954DF9">
              <w:rPr>
                <w:rFonts w:ascii="Verdana" w:hAnsi="Verdana"/>
              </w:rPr>
              <w:t xml:space="preserve"> the beneficiary states it is </w:t>
            </w:r>
            <w:r w:rsidRPr="00954DF9">
              <w:rPr>
                <w:rFonts w:ascii="Verdana" w:hAnsi="Verdana"/>
                <w:b/>
              </w:rPr>
              <w:t>NOT</w:t>
            </w:r>
            <w:r w:rsidRPr="00954DF9">
              <w:rPr>
                <w:rFonts w:ascii="Verdana" w:hAnsi="Verdana"/>
              </w:rPr>
              <w:t xml:space="preserve"> </w:t>
            </w:r>
            <w:proofErr w:type="gramStart"/>
            <w:r w:rsidRPr="00954DF9">
              <w:rPr>
                <w:rFonts w:ascii="Verdana" w:hAnsi="Verdana"/>
              </w:rPr>
              <w:t>correct</w:t>
            </w:r>
            <w:proofErr w:type="gramEnd"/>
          </w:p>
          <w:p w14:paraId="6D9BF7FC" w14:textId="77777777" w:rsidR="006579EC" w:rsidRDefault="006579EC" w:rsidP="006579EC">
            <w:pPr>
              <w:pStyle w:val="Default"/>
              <w:rPr>
                <w:rFonts w:ascii="Verdana" w:hAnsi="Verdana"/>
              </w:rPr>
            </w:pPr>
          </w:p>
          <w:p w14:paraId="13856CEB" w14:textId="77777777" w:rsidR="006579EC" w:rsidRPr="00954DF9" w:rsidRDefault="006579EC" w:rsidP="006579EC">
            <w:pPr>
              <w:pStyle w:val="Default"/>
              <w:rPr>
                <w:rFonts w:ascii="Verdana" w:hAnsi="Verdana"/>
                <w:b/>
              </w:rPr>
            </w:pPr>
          </w:p>
        </w:tc>
        <w:tc>
          <w:tcPr>
            <w:tcW w:w="3719" w:type="dxa"/>
          </w:tcPr>
          <w:p w14:paraId="00B03C48" w14:textId="77777777" w:rsidR="006579EC" w:rsidRPr="00E9263A" w:rsidRDefault="006C2216" w:rsidP="006579EC">
            <w:r w:rsidRPr="00E9263A">
              <w:t>3-day</w:t>
            </w:r>
            <w:r w:rsidR="006579EC" w:rsidRPr="00E9263A">
              <w:t xml:space="preserve"> supply or less of medication (Urgent</w:t>
            </w:r>
            <w:r w:rsidR="006579EC">
              <w:t xml:space="preserve"> Need</w:t>
            </w:r>
            <w:r w:rsidR="006579EC" w:rsidRPr="00E9263A">
              <w:t>)</w:t>
            </w:r>
          </w:p>
        </w:tc>
        <w:tc>
          <w:tcPr>
            <w:tcW w:w="9142" w:type="dxa"/>
            <w:shd w:val="clear" w:color="auto" w:fill="auto"/>
          </w:tcPr>
          <w:p w14:paraId="04053F85" w14:textId="77777777" w:rsidR="006579EC" w:rsidRDefault="006579EC" w:rsidP="006579EC">
            <w:pPr>
              <w:pStyle w:val="Default"/>
              <w:rPr>
                <w:rFonts w:ascii="Verdana" w:hAnsi="Verdana"/>
              </w:rPr>
            </w:pPr>
            <w:r>
              <w:rPr>
                <w:rFonts w:ascii="Verdana" w:hAnsi="Verdana"/>
              </w:rPr>
              <w:t xml:space="preserve">Proceed to </w:t>
            </w:r>
            <w:hyperlink w:anchor="_Urgent_Need_of" w:history="1">
              <w:r w:rsidRPr="00C13A02">
                <w:rPr>
                  <w:rStyle w:val="Hyperlink"/>
                  <w:rFonts w:ascii="Verdana" w:hAnsi="Verdana"/>
                </w:rPr>
                <w:t>Urgent Need of Medication</w:t>
              </w:r>
            </w:hyperlink>
            <w:r>
              <w:rPr>
                <w:rFonts w:ascii="Verdana" w:hAnsi="Verdana"/>
              </w:rPr>
              <w:t>.</w:t>
            </w:r>
          </w:p>
        </w:tc>
      </w:tr>
      <w:tr w:rsidR="006579EC" w:rsidRPr="0043186A" w14:paraId="15B37536" w14:textId="77777777" w:rsidTr="00285094">
        <w:trPr>
          <w:trHeight w:val="729"/>
        </w:trPr>
        <w:tc>
          <w:tcPr>
            <w:tcW w:w="848" w:type="dxa"/>
            <w:vMerge/>
          </w:tcPr>
          <w:p w14:paraId="58142B53" w14:textId="77777777" w:rsidR="006579EC" w:rsidRPr="0043186A" w:rsidRDefault="006579EC" w:rsidP="006579EC">
            <w:pPr>
              <w:jc w:val="center"/>
              <w:rPr>
                <w:b/>
              </w:rPr>
            </w:pPr>
          </w:p>
        </w:tc>
        <w:tc>
          <w:tcPr>
            <w:tcW w:w="4320" w:type="dxa"/>
          </w:tcPr>
          <w:p w14:paraId="18CEFE93" w14:textId="77777777" w:rsidR="006579EC" w:rsidRDefault="006579EC" w:rsidP="006579EC">
            <w:pPr>
              <w:pStyle w:val="Default"/>
              <w:rPr>
                <w:rFonts w:ascii="Verdana" w:hAnsi="Verdana"/>
              </w:rPr>
            </w:pPr>
            <w:r>
              <w:rPr>
                <w:rFonts w:ascii="Verdana" w:hAnsi="Verdana"/>
                <w:b/>
              </w:rPr>
              <w:t xml:space="preserve">Not Displaying or </w:t>
            </w:r>
            <w:r w:rsidRPr="00954DF9">
              <w:rPr>
                <w:rFonts w:ascii="Verdana" w:hAnsi="Verdana"/>
                <w:b/>
              </w:rPr>
              <w:t>Displaying and</w:t>
            </w:r>
            <w:r w:rsidRPr="00954DF9">
              <w:rPr>
                <w:rFonts w:ascii="Verdana" w:hAnsi="Verdana"/>
              </w:rPr>
              <w:t xml:space="preserve"> the beneficiary states it is </w:t>
            </w:r>
            <w:r w:rsidRPr="00954DF9">
              <w:rPr>
                <w:rFonts w:ascii="Verdana" w:hAnsi="Verdana"/>
                <w:b/>
              </w:rPr>
              <w:t>NOT</w:t>
            </w:r>
            <w:r w:rsidRPr="00954DF9">
              <w:rPr>
                <w:rFonts w:ascii="Verdana" w:hAnsi="Verdana"/>
              </w:rPr>
              <w:t xml:space="preserve"> </w:t>
            </w:r>
            <w:proofErr w:type="gramStart"/>
            <w:r w:rsidRPr="00954DF9">
              <w:rPr>
                <w:rFonts w:ascii="Verdana" w:hAnsi="Verdana"/>
              </w:rPr>
              <w:t>correct</w:t>
            </w:r>
            <w:proofErr w:type="gramEnd"/>
          </w:p>
          <w:p w14:paraId="580904B3" w14:textId="77777777" w:rsidR="006579EC" w:rsidRDefault="006579EC" w:rsidP="006579EC">
            <w:pPr>
              <w:pStyle w:val="Default"/>
              <w:rPr>
                <w:rFonts w:ascii="Verdana" w:hAnsi="Verdana"/>
              </w:rPr>
            </w:pPr>
          </w:p>
          <w:p w14:paraId="6D0622D0" w14:textId="77777777" w:rsidR="006579EC" w:rsidRDefault="006579EC" w:rsidP="006579EC">
            <w:pPr>
              <w:pStyle w:val="Default"/>
              <w:rPr>
                <w:rFonts w:ascii="Verdana" w:hAnsi="Verdana"/>
              </w:rPr>
            </w:pPr>
          </w:p>
        </w:tc>
        <w:tc>
          <w:tcPr>
            <w:tcW w:w="3719" w:type="dxa"/>
          </w:tcPr>
          <w:p w14:paraId="1F7272F6" w14:textId="77777777" w:rsidR="006579EC" w:rsidRPr="00E9263A" w:rsidRDefault="006579EC" w:rsidP="006579EC">
            <w:pPr>
              <w:pStyle w:val="Default"/>
              <w:rPr>
                <w:rFonts w:ascii="Verdana" w:hAnsi="Verdana"/>
              </w:rPr>
            </w:pPr>
            <w:r w:rsidRPr="00E9263A">
              <w:rPr>
                <w:rFonts w:ascii="Verdana" w:hAnsi="Verdana"/>
              </w:rPr>
              <w:t xml:space="preserve">More than </w:t>
            </w:r>
            <w:r w:rsidR="006C2216" w:rsidRPr="00E9263A">
              <w:rPr>
                <w:rFonts w:ascii="Verdana" w:hAnsi="Verdana"/>
              </w:rPr>
              <w:t>3-day</w:t>
            </w:r>
            <w:r w:rsidRPr="00E9263A">
              <w:rPr>
                <w:rFonts w:ascii="Verdana" w:hAnsi="Verdana"/>
              </w:rPr>
              <w:t xml:space="preserve"> supply of medication (Non-Urgent</w:t>
            </w:r>
            <w:r>
              <w:rPr>
                <w:rFonts w:ascii="Verdana" w:hAnsi="Verdana"/>
              </w:rPr>
              <w:t xml:space="preserve"> Need</w:t>
            </w:r>
            <w:r w:rsidRPr="00E9263A">
              <w:rPr>
                <w:rFonts w:ascii="Verdana" w:hAnsi="Verdana"/>
              </w:rPr>
              <w:t>)</w:t>
            </w:r>
          </w:p>
        </w:tc>
        <w:tc>
          <w:tcPr>
            <w:tcW w:w="9142" w:type="dxa"/>
            <w:shd w:val="clear" w:color="auto" w:fill="auto"/>
          </w:tcPr>
          <w:p w14:paraId="04B10257" w14:textId="1B1DD5CF" w:rsidR="006579EC" w:rsidRPr="0043186A" w:rsidRDefault="006579EC" w:rsidP="006579EC">
            <w:pPr>
              <w:pStyle w:val="Default"/>
              <w:rPr>
                <w:rFonts w:ascii="Verdana" w:hAnsi="Verdana"/>
              </w:rPr>
            </w:pPr>
            <w:r>
              <w:rPr>
                <w:rFonts w:ascii="Verdana" w:hAnsi="Verdana"/>
              </w:rPr>
              <w:t xml:space="preserve">Proceed to </w:t>
            </w:r>
            <w:hyperlink w:anchor="_Log_Activity" w:history="1">
              <w:r w:rsidR="00B46AB7">
                <w:rPr>
                  <w:rStyle w:val="Hyperlink"/>
                  <w:rFonts w:ascii="Verdana" w:hAnsi="Verdana"/>
                </w:rPr>
                <w:t>CCR Only - Checking LIS Levels, LIS Level Incorrect, and/or Accepting BAE</w:t>
              </w:r>
            </w:hyperlink>
            <w:r>
              <w:rPr>
                <w:rFonts w:ascii="Verdana" w:hAnsi="Verdana"/>
              </w:rPr>
              <w:t>.</w:t>
            </w:r>
          </w:p>
        </w:tc>
      </w:tr>
      <w:tr w:rsidR="006579EC" w:rsidRPr="0043186A" w14:paraId="16608A0E" w14:textId="77777777" w:rsidTr="00285094">
        <w:trPr>
          <w:trHeight w:val="729"/>
        </w:trPr>
        <w:tc>
          <w:tcPr>
            <w:tcW w:w="848" w:type="dxa"/>
            <w:vMerge/>
          </w:tcPr>
          <w:p w14:paraId="20A45589" w14:textId="77777777" w:rsidR="006579EC" w:rsidRPr="0043186A" w:rsidRDefault="006579EC" w:rsidP="006579EC">
            <w:pPr>
              <w:jc w:val="center"/>
              <w:rPr>
                <w:b/>
              </w:rPr>
            </w:pPr>
          </w:p>
        </w:tc>
        <w:tc>
          <w:tcPr>
            <w:tcW w:w="4320" w:type="dxa"/>
          </w:tcPr>
          <w:p w14:paraId="5B723618" w14:textId="77777777" w:rsidR="006579EC" w:rsidRDefault="006579EC" w:rsidP="006579EC">
            <w:pPr>
              <w:pStyle w:val="Default"/>
              <w:rPr>
                <w:rFonts w:ascii="Verdana" w:hAnsi="Verdana"/>
              </w:rPr>
            </w:pPr>
            <w:r w:rsidRPr="00954DF9">
              <w:rPr>
                <w:rFonts w:ascii="Verdana" w:hAnsi="Verdana"/>
                <w:b/>
              </w:rPr>
              <w:t>Displaying</w:t>
            </w:r>
            <w:r w:rsidRPr="00954DF9">
              <w:rPr>
                <w:rFonts w:ascii="Verdana" w:hAnsi="Verdana"/>
              </w:rPr>
              <w:t xml:space="preserve"> </w:t>
            </w:r>
            <w:r w:rsidRPr="00954DF9">
              <w:rPr>
                <w:rFonts w:ascii="Verdana" w:hAnsi="Verdana"/>
                <w:b/>
              </w:rPr>
              <w:t>and</w:t>
            </w:r>
            <w:r w:rsidRPr="00954DF9">
              <w:rPr>
                <w:rFonts w:ascii="Verdana" w:hAnsi="Verdana"/>
              </w:rPr>
              <w:t xml:space="preserve"> the beneficiary states it is </w:t>
            </w:r>
            <w:r w:rsidRPr="00954DF9">
              <w:rPr>
                <w:rFonts w:ascii="Verdana" w:hAnsi="Verdana"/>
                <w:b/>
              </w:rPr>
              <w:t>Correct</w:t>
            </w:r>
          </w:p>
        </w:tc>
        <w:tc>
          <w:tcPr>
            <w:tcW w:w="3719" w:type="dxa"/>
          </w:tcPr>
          <w:p w14:paraId="479221F1" w14:textId="77777777" w:rsidR="006579EC" w:rsidRPr="00E9263A" w:rsidRDefault="006579EC" w:rsidP="006579EC">
            <w:pPr>
              <w:pStyle w:val="Default"/>
              <w:rPr>
                <w:rFonts w:ascii="Verdana" w:hAnsi="Verdana"/>
                <w:color w:val="auto"/>
              </w:rPr>
            </w:pPr>
            <w:r w:rsidRPr="00E9263A">
              <w:rPr>
                <w:rFonts w:ascii="Verdana" w:hAnsi="Verdana"/>
                <w:color w:val="auto"/>
              </w:rPr>
              <w:t>N/A</w:t>
            </w:r>
          </w:p>
        </w:tc>
        <w:tc>
          <w:tcPr>
            <w:tcW w:w="9142" w:type="dxa"/>
            <w:shd w:val="clear" w:color="auto" w:fill="auto"/>
          </w:tcPr>
          <w:p w14:paraId="4C2CF19E" w14:textId="77777777" w:rsidR="006579EC" w:rsidRDefault="006579EC" w:rsidP="006C2216">
            <w:pPr>
              <w:pStyle w:val="Default"/>
              <w:numPr>
                <w:ilvl w:val="0"/>
                <w:numId w:val="32"/>
              </w:numPr>
              <w:rPr>
                <w:rFonts w:ascii="Verdana" w:hAnsi="Verdana"/>
                <w:color w:val="auto"/>
              </w:rPr>
            </w:pPr>
            <w:r w:rsidRPr="000C0922">
              <w:rPr>
                <w:rFonts w:ascii="Verdana" w:hAnsi="Verdana"/>
                <w:color w:val="auto"/>
              </w:rPr>
              <w:t>Advise of the LIS statu</w:t>
            </w:r>
            <w:r>
              <w:rPr>
                <w:rFonts w:ascii="Verdana" w:hAnsi="Verdana"/>
                <w:color w:val="auto"/>
              </w:rPr>
              <w:t>s.</w:t>
            </w:r>
          </w:p>
          <w:p w14:paraId="733E16C8" w14:textId="767D2FF6" w:rsidR="006579EC" w:rsidRDefault="006579EC" w:rsidP="006C2216">
            <w:pPr>
              <w:numPr>
                <w:ilvl w:val="0"/>
                <w:numId w:val="32"/>
              </w:numPr>
              <w:autoSpaceDE w:val="0"/>
              <w:autoSpaceDN w:val="0"/>
            </w:pPr>
            <w:r w:rsidRPr="00803782">
              <w:t xml:space="preserve">Proceed </w:t>
            </w:r>
            <w:r w:rsidRPr="00D73BAE">
              <w:t>to</w:t>
            </w:r>
            <w:r w:rsidRPr="00D73BAE">
              <w:rPr>
                <w:b/>
              </w:rPr>
              <w:t xml:space="preserve"> </w:t>
            </w:r>
            <w:hyperlink w:anchor="CCROnlyStep2" w:history="1">
              <w:r w:rsidRPr="009F1035">
                <w:rPr>
                  <w:rStyle w:val="Hyperlink"/>
                </w:rPr>
                <w:t>Step 2</w:t>
              </w:r>
            </w:hyperlink>
            <w:r w:rsidRPr="009F1035">
              <w:t xml:space="preserve"> of</w:t>
            </w:r>
            <w:r>
              <w:rPr>
                <w:b/>
              </w:rPr>
              <w:t xml:space="preserve"> </w:t>
            </w:r>
            <w:r w:rsidRPr="00803782">
              <w:t>CCR On</w:t>
            </w:r>
            <w:r w:rsidR="00C400E0">
              <w:t>–</w:t>
            </w:r>
            <w:r w:rsidRPr="00803782">
              <w:t>y - Checking LIS Levels, LIS Level Incorrect, and/or Accepting BAE</w:t>
            </w:r>
            <w:r>
              <w:t xml:space="preserve">. </w:t>
            </w:r>
          </w:p>
          <w:p w14:paraId="2FFCF570" w14:textId="77777777" w:rsidR="001F2DA9" w:rsidRPr="0043186A" w:rsidRDefault="001F2DA9" w:rsidP="003B5CDF">
            <w:pPr>
              <w:autoSpaceDE w:val="0"/>
              <w:autoSpaceDN w:val="0"/>
              <w:ind w:left="360"/>
            </w:pPr>
          </w:p>
        </w:tc>
      </w:tr>
    </w:tbl>
    <w:p w14:paraId="109CEFB0" w14:textId="77777777" w:rsidR="00241E92" w:rsidRDefault="00241E92" w:rsidP="00991A6D">
      <w:pPr>
        <w:jc w:val="right"/>
      </w:pPr>
    </w:p>
    <w:p w14:paraId="6FA3FA0B" w14:textId="0F3312E6" w:rsidR="006F070A" w:rsidRDefault="00000000" w:rsidP="00991A6D">
      <w:pPr>
        <w:jc w:val="right"/>
      </w:pPr>
      <w:hyperlink w:anchor="_top" w:history="1">
        <w:r w:rsidR="006F070A" w:rsidRPr="00577BC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F070A" w:rsidRPr="004F5541" w14:paraId="55C71774" w14:textId="77777777" w:rsidTr="006F070A">
        <w:tc>
          <w:tcPr>
            <w:tcW w:w="5000" w:type="pct"/>
            <w:shd w:val="clear" w:color="auto" w:fill="C0C0C0"/>
          </w:tcPr>
          <w:p w14:paraId="00BC604D" w14:textId="77777777" w:rsidR="006F070A" w:rsidRPr="004F5541" w:rsidRDefault="006F070A" w:rsidP="00324CA3">
            <w:pPr>
              <w:pStyle w:val="Heading2"/>
              <w:rPr>
                <w:rFonts w:ascii="Verdana" w:hAnsi="Verdana"/>
                <w:i w:val="0"/>
              </w:rPr>
            </w:pPr>
            <w:bookmarkStart w:id="38" w:name="_Urgent_Need_of"/>
            <w:bookmarkStart w:id="39" w:name="_Toc3277311"/>
            <w:bookmarkStart w:id="40" w:name="_Toc13486171"/>
            <w:bookmarkStart w:id="41" w:name="_Toc166081201"/>
            <w:bookmarkEnd w:id="38"/>
            <w:r>
              <w:rPr>
                <w:rFonts w:ascii="Verdana" w:hAnsi="Verdana"/>
                <w:i w:val="0"/>
              </w:rPr>
              <w:t>Urgent Need of Medication</w:t>
            </w:r>
            <w:bookmarkEnd w:id="39"/>
            <w:bookmarkEnd w:id="40"/>
            <w:bookmarkEnd w:id="41"/>
            <w:r w:rsidRPr="004F5541">
              <w:rPr>
                <w:rFonts w:ascii="Verdana" w:hAnsi="Verdana"/>
                <w:i w:val="0"/>
              </w:rPr>
              <w:t xml:space="preserve"> </w:t>
            </w:r>
          </w:p>
        </w:tc>
      </w:tr>
    </w:tbl>
    <w:p w14:paraId="51DBA0CC" w14:textId="77777777" w:rsidR="001F2DA9" w:rsidRDefault="001F2DA9" w:rsidP="006F070A"/>
    <w:p w14:paraId="71B48760" w14:textId="77777777" w:rsidR="006F070A" w:rsidRDefault="006F070A" w:rsidP="006F070A">
      <w:r>
        <w:t>Perform the steps below:</w:t>
      </w:r>
    </w:p>
    <w:tbl>
      <w:tblPr>
        <w:tblW w:w="5000" w:type="pct"/>
        <w:tblCellMar>
          <w:left w:w="0" w:type="dxa"/>
          <w:right w:w="0" w:type="dxa"/>
        </w:tblCellMar>
        <w:tblLook w:val="04A0" w:firstRow="1" w:lastRow="0" w:firstColumn="1" w:lastColumn="0" w:noHBand="0" w:noVBand="1"/>
      </w:tblPr>
      <w:tblGrid>
        <w:gridCol w:w="830"/>
        <w:gridCol w:w="3236"/>
        <w:gridCol w:w="8874"/>
      </w:tblGrid>
      <w:tr w:rsidR="006F070A" w14:paraId="102692DA" w14:textId="77777777" w:rsidTr="0010751F">
        <w:trPr>
          <w:trHeight w:val="287"/>
        </w:trPr>
        <w:tc>
          <w:tcPr>
            <w:tcW w:w="834" w:type="dxa"/>
            <w:tcBorders>
              <w:top w:val="single" w:sz="8" w:space="0" w:color="auto"/>
              <w:left w:val="single" w:sz="8" w:space="0" w:color="auto"/>
              <w:bottom w:val="single" w:sz="4" w:space="0" w:color="auto"/>
              <w:right w:val="single" w:sz="8" w:space="0" w:color="auto"/>
            </w:tcBorders>
            <w:shd w:val="pct10" w:color="auto" w:fill="auto"/>
            <w:tcMar>
              <w:top w:w="0" w:type="dxa"/>
              <w:left w:w="108" w:type="dxa"/>
              <w:bottom w:w="0" w:type="dxa"/>
              <w:right w:w="108" w:type="dxa"/>
            </w:tcMar>
            <w:hideMark/>
          </w:tcPr>
          <w:p w14:paraId="35BA62D7" w14:textId="77777777" w:rsidR="006F070A" w:rsidRDefault="006F070A" w:rsidP="00324CA3">
            <w:pPr>
              <w:autoSpaceDE w:val="0"/>
              <w:autoSpaceDN w:val="0"/>
              <w:jc w:val="center"/>
              <w:rPr>
                <w:rFonts w:eastAsia="Calibri"/>
                <w:b/>
                <w:bCs/>
              </w:rPr>
            </w:pPr>
            <w:r>
              <w:rPr>
                <w:b/>
                <w:bCs/>
              </w:rPr>
              <w:t>Step</w:t>
            </w:r>
          </w:p>
        </w:tc>
        <w:tc>
          <w:tcPr>
            <w:tcW w:w="16299" w:type="dxa"/>
            <w:gridSpan w:val="2"/>
            <w:tcBorders>
              <w:top w:val="single" w:sz="8" w:space="0" w:color="auto"/>
              <w:left w:val="nil"/>
              <w:bottom w:val="single" w:sz="4" w:space="0" w:color="auto"/>
              <w:right w:val="single" w:sz="8" w:space="0" w:color="auto"/>
            </w:tcBorders>
            <w:shd w:val="pct10" w:color="auto" w:fill="auto"/>
            <w:tcMar>
              <w:top w:w="0" w:type="dxa"/>
              <w:left w:w="108" w:type="dxa"/>
              <w:bottom w:w="0" w:type="dxa"/>
              <w:right w:w="108" w:type="dxa"/>
            </w:tcMar>
            <w:hideMark/>
          </w:tcPr>
          <w:p w14:paraId="4A6E9A69" w14:textId="77777777" w:rsidR="006F070A" w:rsidRDefault="006F070A" w:rsidP="00324CA3">
            <w:pPr>
              <w:autoSpaceDE w:val="0"/>
              <w:autoSpaceDN w:val="0"/>
              <w:jc w:val="center"/>
              <w:rPr>
                <w:rFonts w:eastAsia="Calibri"/>
                <w:b/>
                <w:bCs/>
              </w:rPr>
            </w:pPr>
            <w:r>
              <w:rPr>
                <w:b/>
                <w:bCs/>
              </w:rPr>
              <w:t>Action</w:t>
            </w:r>
          </w:p>
        </w:tc>
      </w:tr>
      <w:tr w:rsidR="006F070A" w14:paraId="3ABFE640" w14:textId="77777777" w:rsidTr="0010751F">
        <w:trPr>
          <w:trHeight w:val="72"/>
        </w:trPr>
        <w:tc>
          <w:tcPr>
            <w:tcW w:w="83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DC6D78" w14:textId="77777777" w:rsidR="006F070A" w:rsidRDefault="006F070A" w:rsidP="003E1ECD">
            <w:pPr>
              <w:autoSpaceDE w:val="0"/>
              <w:autoSpaceDN w:val="0"/>
              <w:jc w:val="center"/>
              <w:rPr>
                <w:b/>
                <w:bCs/>
              </w:rPr>
            </w:pPr>
            <w:r>
              <w:rPr>
                <w:b/>
                <w:bCs/>
              </w:rPr>
              <w:t>1</w:t>
            </w:r>
          </w:p>
        </w:tc>
        <w:tc>
          <w:tcPr>
            <w:tcW w:w="1629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6057E1" w14:textId="53944D2A" w:rsidR="006F070A" w:rsidRDefault="0010751F" w:rsidP="00324CA3">
            <w:pPr>
              <w:autoSpaceDE w:val="0"/>
              <w:autoSpaceDN w:val="0"/>
              <w:rPr>
                <w:bCs/>
              </w:rPr>
            </w:pPr>
            <w:r>
              <w:rPr>
                <w:bCs/>
              </w:rPr>
              <w:t xml:space="preserve">From the </w:t>
            </w:r>
            <w:r w:rsidRPr="00230508">
              <w:rPr>
                <w:b/>
              </w:rPr>
              <w:t>Member Snapshot Landing</w:t>
            </w:r>
            <w:r>
              <w:rPr>
                <w:bCs/>
              </w:rPr>
              <w:t xml:space="preserve"> </w:t>
            </w:r>
            <w:r w:rsidR="006C19ED" w:rsidRPr="006C19ED">
              <w:rPr>
                <w:b/>
              </w:rPr>
              <w:t>P</w:t>
            </w:r>
            <w:r w:rsidRPr="006C19ED">
              <w:rPr>
                <w:b/>
              </w:rPr>
              <w:t>age</w:t>
            </w:r>
            <w:r>
              <w:rPr>
                <w:bCs/>
              </w:rPr>
              <w:t xml:space="preserve">, </w:t>
            </w:r>
            <w:r w:rsidR="00720CB2">
              <w:rPr>
                <w:bCs/>
              </w:rPr>
              <w:t xml:space="preserve">navigate to the </w:t>
            </w:r>
            <w:r w:rsidR="00720CB2" w:rsidRPr="00230508">
              <w:rPr>
                <w:b/>
              </w:rPr>
              <w:t>Client and Processing Information</w:t>
            </w:r>
            <w:r w:rsidR="00720CB2">
              <w:rPr>
                <w:bCs/>
              </w:rPr>
              <w:t xml:space="preserve"> pane</w:t>
            </w:r>
            <w:r w:rsidR="00230508">
              <w:rPr>
                <w:bCs/>
              </w:rPr>
              <w:t xml:space="preserve">l to review the </w:t>
            </w:r>
            <w:r w:rsidR="00230508" w:rsidRPr="00230508">
              <w:rPr>
                <w:b/>
              </w:rPr>
              <w:t>Carrier</w:t>
            </w:r>
            <w:r w:rsidR="00230508">
              <w:rPr>
                <w:bCs/>
              </w:rPr>
              <w:t>.</w:t>
            </w:r>
          </w:p>
          <w:p w14:paraId="041830ED" w14:textId="77777777" w:rsidR="00722577" w:rsidRDefault="00722577" w:rsidP="00324CA3">
            <w:pPr>
              <w:autoSpaceDE w:val="0"/>
              <w:autoSpaceDN w:val="0"/>
              <w:rPr>
                <w:bCs/>
              </w:rPr>
            </w:pPr>
          </w:p>
          <w:p w14:paraId="2F19B3F0" w14:textId="6CF98C4A" w:rsidR="00722577" w:rsidRDefault="00BC5755" w:rsidP="00722577">
            <w:pPr>
              <w:autoSpaceDE w:val="0"/>
              <w:autoSpaceDN w:val="0"/>
              <w:jc w:val="center"/>
              <w:rPr>
                <w:bCs/>
              </w:rPr>
            </w:pPr>
            <w:r>
              <w:rPr>
                <w:noProof/>
              </w:rPr>
              <w:drawing>
                <wp:inline distT="0" distB="0" distL="0" distR="0" wp14:anchorId="6C518228" wp14:editId="30F57189">
                  <wp:extent cx="3152775"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514600"/>
                          </a:xfrm>
                          <a:prstGeom prst="rect">
                            <a:avLst/>
                          </a:prstGeom>
                          <a:noFill/>
                          <a:ln>
                            <a:noFill/>
                          </a:ln>
                        </pic:spPr>
                      </pic:pic>
                    </a:graphicData>
                  </a:graphic>
                </wp:inline>
              </w:drawing>
            </w:r>
          </w:p>
          <w:p w14:paraId="0818CEBD" w14:textId="77777777" w:rsidR="006F070A" w:rsidRPr="009F4921" w:rsidRDefault="006F070A" w:rsidP="00324CA3">
            <w:pPr>
              <w:autoSpaceDE w:val="0"/>
              <w:autoSpaceDN w:val="0"/>
              <w:rPr>
                <w:bCs/>
              </w:rPr>
            </w:pPr>
          </w:p>
        </w:tc>
      </w:tr>
      <w:tr w:rsidR="006F070A" w14:paraId="253AAF17" w14:textId="77777777" w:rsidTr="0010751F">
        <w:trPr>
          <w:trHeight w:val="71"/>
        </w:trPr>
        <w:tc>
          <w:tcPr>
            <w:tcW w:w="834"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F10AED" w14:textId="77777777" w:rsidR="006F070A" w:rsidRDefault="006F070A" w:rsidP="00324CA3">
            <w:pPr>
              <w:autoSpaceDE w:val="0"/>
              <w:autoSpaceDN w:val="0"/>
              <w:jc w:val="center"/>
              <w:rPr>
                <w:b/>
                <w:bCs/>
              </w:rPr>
            </w:pPr>
          </w:p>
        </w:tc>
        <w:tc>
          <w:tcPr>
            <w:tcW w:w="3599" w:type="dxa"/>
            <w:tcBorders>
              <w:top w:val="single" w:sz="4" w:space="0" w:color="auto"/>
              <w:left w:val="single" w:sz="4" w:space="0" w:color="auto"/>
              <w:bottom w:val="single" w:sz="4" w:space="0" w:color="auto"/>
              <w:right w:val="single" w:sz="4" w:space="0" w:color="auto"/>
            </w:tcBorders>
            <w:shd w:val="pct10" w:color="auto" w:fill="auto"/>
            <w:tcMar>
              <w:top w:w="0" w:type="dxa"/>
              <w:left w:w="108" w:type="dxa"/>
              <w:bottom w:w="0" w:type="dxa"/>
              <w:right w:w="108" w:type="dxa"/>
            </w:tcMar>
          </w:tcPr>
          <w:p w14:paraId="303D1298" w14:textId="77777777" w:rsidR="006F070A" w:rsidRDefault="006F070A" w:rsidP="00324CA3">
            <w:pPr>
              <w:autoSpaceDE w:val="0"/>
              <w:autoSpaceDN w:val="0"/>
              <w:jc w:val="center"/>
              <w:rPr>
                <w:b/>
                <w:bCs/>
              </w:rPr>
            </w:pPr>
            <w:r>
              <w:rPr>
                <w:b/>
                <w:bCs/>
              </w:rPr>
              <w:t>If the client is…</w:t>
            </w:r>
          </w:p>
        </w:tc>
        <w:tc>
          <w:tcPr>
            <w:tcW w:w="12700" w:type="dxa"/>
            <w:tcBorders>
              <w:top w:val="single" w:sz="4" w:space="0" w:color="auto"/>
              <w:left w:val="single" w:sz="4" w:space="0" w:color="auto"/>
              <w:bottom w:val="single" w:sz="4" w:space="0" w:color="auto"/>
              <w:right w:val="single" w:sz="4" w:space="0" w:color="auto"/>
            </w:tcBorders>
            <w:shd w:val="pct10" w:color="auto" w:fill="auto"/>
          </w:tcPr>
          <w:p w14:paraId="31FF2BA9" w14:textId="77777777" w:rsidR="006F070A" w:rsidRDefault="006F070A" w:rsidP="00324CA3">
            <w:pPr>
              <w:autoSpaceDE w:val="0"/>
              <w:autoSpaceDN w:val="0"/>
              <w:jc w:val="center"/>
              <w:rPr>
                <w:b/>
                <w:bCs/>
              </w:rPr>
            </w:pPr>
            <w:r>
              <w:rPr>
                <w:b/>
                <w:bCs/>
              </w:rPr>
              <w:t>Then…</w:t>
            </w:r>
          </w:p>
        </w:tc>
      </w:tr>
      <w:tr w:rsidR="006F070A" w14:paraId="1E7D65E1" w14:textId="77777777" w:rsidTr="0010751F">
        <w:trPr>
          <w:trHeight w:val="583"/>
        </w:trPr>
        <w:tc>
          <w:tcPr>
            <w:tcW w:w="834"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5BBDC6" w14:textId="77777777" w:rsidR="006F070A" w:rsidRDefault="006F070A" w:rsidP="00324CA3">
            <w:pPr>
              <w:autoSpaceDE w:val="0"/>
              <w:autoSpaceDN w:val="0"/>
              <w:jc w:val="center"/>
              <w:rPr>
                <w:b/>
                <w:bCs/>
              </w:rPr>
            </w:pPr>
          </w:p>
        </w:tc>
        <w:tc>
          <w:tcPr>
            <w:tcW w:w="3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8C4C83" w14:textId="77777777" w:rsidR="006F070A" w:rsidRDefault="006F070A" w:rsidP="006C2216">
            <w:pPr>
              <w:numPr>
                <w:ilvl w:val="0"/>
                <w:numId w:val="33"/>
              </w:numPr>
              <w:textAlignment w:val="top"/>
            </w:pPr>
            <w:r>
              <w:t xml:space="preserve">Blue </w:t>
            </w:r>
            <w:proofErr w:type="spellStart"/>
            <w:r>
              <w:t>MedicareRx</w:t>
            </w:r>
            <w:proofErr w:type="spellEnd"/>
            <w:r>
              <w:t xml:space="preserve"> (</w:t>
            </w:r>
            <w:proofErr w:type="spellStart"/>
            <w:r>
              <w:t>NEJE</w:t>
            </w:r>
            <w:proofErr w:type="spellEnd"/>
            <w:r>
              <w:t>)</w:t>
            </w:r>
          </w:p>
          <w:p w14:paraId="226039E6" w14:textId="77777777" w:rsidR="006F070A" w:rsidRPr="00F035F5" w:rsidRDefault="006F070A" w:rsidP="00324CA3">
            <w:pPr>
              <w:autoSpaceDE w:val="0"/>
              <w:autoSpaceDN w:val="0"/>
              <w:adjustRightInd w:val="0"/>
            </w:pPr>
          </w:p>
        </w:tc>
        <w:tc>
          <w:tcPr>
            <w:tcW w:w="12700" w:type="dxa"/>
            <w:tcBorders>
              <w:top w:val="single" w:sz="4" w:space="0" w:color="auto"/>
              <w:left w:val="single" w:sz="4" w:space="0" w:color="auto"/>
              <w:bottom w:val="single" w:sz="4" w:space="0" w:color="auto"/>
              <w:right w:val="single" w:sz="4" w:space="0" w:color="auto"/>
            </w:tcBorders>
          </w:tcPr>
          <w:p w14:paraId="6099ED37" w14:textId="77777777" w:rsidR="00485985" w:rsidRDefault="00485985" w:rsidP="00485985">
            <w:pPr>
              <w:autoSpaceDE w:val="0"/>
              <w:autoSpaceDN w:val="0"/>
            </w:pPr>
            <w:r>
              <w:t xml:space="preserve">For </w:t>
            </w:r>
            <w:r w:rsidRPr="007906C1">
              <w:rPr>
                <w:b/>
              </w:rPr>
              <w:t>all</w:t>
            </w:r>
            <w:r>
              <w:t xml:space="preserve"> calls, CCR should:</w:t>
            </w:r>
          </w:p>
          <w:p w14:paraId="0C2E4DD2" w14:textId="4DB286FD" w:rsidR="00485985" w:rsidRDefault="00126DE1" w:rsidP="006C2216">
            <w:pPr>
              <w:numPr>
                <w:ilvl w:val="0"/>
                <w:numId w:val="34"/>
              </w:numPr>
              <w:autoSpaceDE w:val="0"/>
              <w:autoSpaceDN w:val="0"/>
            </w:pPr>
            <w:r>
              <w:rPr>
                <w:b/>
              </w:rPr>
              <w:t xml:space="preserve">Transfer </w:t>
            </w:r>
            <w:r w:rsidRPr="00126DE1">
              <w:t xml:space="preserve">to </w:t>
            </w:r>
            <w:r w:rsidR="00485985" w:rsidRPr="009B76D2">
              <w:t>the</w:t>
            </w:r>
            <w:r w:rsidR="00485985" w:rsidRPr="007906C1">
              <w:t xml:space="preserve"> Senior </w:t>
            </w:r>
            <w:r w:rsidR="00485985">
              <w:t>Team</w:t>
            </w:r>
            <w:r w:rsidR="00C400E0">
              <w:t>.</w:t>
            </w:r>
            <w:r w:rsidR="00485985" w:rsidRPr="007906C1">
              <w:t xml:space="preserve"> </w:t>
            </w:r>
          </w:p>
          <w:p w14:paraId="676C27E9" w14:textId="77777777" w:rsidR="00485985" w:rsidRPr="007906C1" w:rsidRDefault="00485985" w:rsidP="006C2216">
            <w:pPr>
              <w:numPr>
                <w:ilvl w:val="0"/>
                <w:numId w:val="34"/>
              </w:numPr>
              <w:autoSpaceDE w:val="0"/>
              <w:autoSpaceDN w:val="0"/>
            </w:pPr>
            <w:r w:rsidRPr="007906C1">
              <w:t>Inform the Senior CCR that the caller has an urgent need</w:t>
            </w:r>
            <w:r>
              <w:t xml:space="preserve"> of a medication </w:t>
            </w:r>
            <w:r w:rsidRPr="007906C1">
              <w:t>and is stating they have Extra Help (</w:t>
            </w:r>
            <w:r w:rsidR="0093523E">
              <w:t>LIS</w:t>
            </w:r>
            <w:r w:rsidRPr="007906C1">
              <w:t>) and should receive medication at a lower cost share.</w:t>
            </w:r>
          </w:p>
          <w:p w14:paraId="3B43FF72" w14:textId="77777777" w:rsidR="00485985" w:rsidRDefault="00485985" w:rsidP="00485985">
            <w:pPr>
              <w:autoSpaceDE w:val="0"/>
              <w:autoSpaceDN w:val="0"/>
              <w:adjustRightInd w:val="0"/>
              <w:rPr>
                <w:rFonts w:ascii="Calibri" w:hAnsi="Calibri" w:cs="Calibri"/>
                <w:sz w:val="18"/>
                <w:szCs w:val="18"/>
              </w:rPr>
            </w:pPr>
          </w:p>
          <w:p w14:paraId="3AAB7E2C" w14:textId="36DCBBB2" w:rsidR="00485985" w:rsidRDefault="00485985" w:rsidP="00485985">
            <w:r>
              <w:rPr>
                <w:rFonts w:cs="Verdana"/>
              </w:rPr>
              <w:t xml:space="preserve">Refer </w:t>
            </w:r>
            <w:r w:rsidR="003E1ECD">
              <w:rPr>
                <w:rFonts w:cs="Verdana"/>
              </w:rPr>
              <w:t xml:space="preserve">to </w:t>
            </w:r>
            <w:hyperlink r:id="rId14" w:anchor="!/view?docid=0990aac5-274f-424d-9400-546d74b3fed7" w:history="1">
              <w:r w:rsidR="00625B58">
                <w:rPr>
                  <w:rStyle w:val="Hyperlink"/>
                  <w:rFonts w:cs="Verdana"/>
                </w:rPr>
                <w:t>Compass MED D - When to Transfer Calls to the Senior Team (062944)</w:t>
              </w:r>
            </w:hyperlink>
            <w:r>
              <w:rPr>
                <w:rFonts w:cs="Verdana"/>
              </w:rPr>
              <w:t xml:space="preserve"> and </w:t>
            </w:r>
            <w:hyperlink r:id="rId15" w:history="1">
              <w:r w:rsidR="0014500D">
                <w:rPr>
                  <w:rFonts w:cs="Verdana"/>
                  <w:color w:val="0000FF"/>
                  <w:u w:val="single"/>
                </w:rPr>
                <w:t>Compass - Basic Call Handling</w:t>
              </w:r>
            </w:hyperlink>
            <w:r>
              <w:rPr>
                <w:rFonts w:cs="Verdana"/>
              </w:rPr>
              <w:t>.</w:t>
            </w:r>
          </w:p>
          <w:p w14:paraId="60143BF1" w14:textId="77777777" w:rsidR="00485985" w:rsidRDefault="00485985" w:rsidP="00324CA3">
            <w:pPr>
              <w:autoSpaceDE w:val="0"/>
              <w:autoSpaceDN w:val="0"/>
              <w:rPr>
                <w:bCs/>
              </w:rPr>
            </w:pPr>
          </w:p>
          <w:p w14:paraId="034C8437" w14:textId="77777777" w:rsidR="00485985" w:rsidRDefault="00485985" w:rsidP="00324CA3">
            <w:pPr>
              <w:autoSpaceDE w:val="0"/>
              <w:autoSpaceDN w:val="0"/>
              <w:rPr>
                <w:bCs/>
              </w:rPr>
            </w:pPr>
            <w:r w:rsidRPr="004A7126">
              <w:rPr>
                <w:b/>
              </w:rPr>
              <w:t>Senior CCR</w:t>
            </w:r>
            <w:r>
              <w:rPr>
                <w:b/>
              </w:rPr>
              <w:t xml:space="preserve"> Note: </w:t>
            </w:r>
            <w:r w:rsidR="009125F6">
              <w:rPr>
                <w:b/>
              </w:rPr>
              <w:t xml:space="preserve"> </w:t>
            </w:r>
            <w:r w:rsidRPr="009F1035">
              <w:t xml:space="preserve">Refer to the </w:t>
            </w:r>
            <w:hyperlink w:anchor="_Senior_CCR_and" w:history="1">
              <w:r w:rsidRPr="009F1035">
                <w:rPr>
                  <w:rStyle w:val="Hyperlink"/>
                </w:rPr>
                <w:t>Senior CCR - Process</w:t>
              </w:r>
            </w:hyperlink>
            <w:r w:rsidRPr="009F1035">
              <w:t>.</w:t>
            </w:r>
          </w:p>
          <w:p w14:paraId="2978E888" w14:textId="77777777" w:rsidR="006F070A" w:rsidRPr="009F4921" w:rsidRDefault="006F070A" w:rsidP="00324CA3">
            <w:pPr>
              <w:textAlignment w:val="top"/>
              <w:rPr>
                <w:bCs/>
              </w:rPr>
            </w:pPr>
          </w:p>
        </w:tc>
      </w:tr>
    </w:tbl>
    <w:p w14:paraId="4BBA2342" w14:textId="77777777" w:rsidR="00E43EAE" w:rsidRDefault="00E43EAE" w:rsidP="00485985"/>
    <w:p w14:paraId="3EE76F7F" w14:textId="6F668ED2" w:rsidR="006F070A" w:rsidRDefault="00000000" w:rsidP="006F070A">
      <w:pPr>
        <w:jc w:val="right"/>
      </w:pPr>
      <w:hyperlink w:anchor="_top" w:history="1">
        <w:r w:rsidR="006F070A" w:rsidRPr="00577BC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4F5541" w14:paraId="423533BC" w14:textId="77777777" w:rsidTr="00241E92">
        <w:tc>
          <w:tcPr>
            <w:tcW w:w="5000" w:type="pct"/>
            <w:shd w:val="clear" w:color="auto" w:fill="C0C0C0"/>
          </w:tcPr>
          <w:p w14:paraId="4FAD30C7" w14:textId="77777777" w:rsidR="005A64DA" w:rsidRPr="004F5541" w:rsidRDefault="000E0E01" w:rsidP="007B14F6">
            <w:pPr>
              <w:pStyle w:val="Heading2"/>
              <w:rPr>
                <w:rFonts w:ascii="Verdana" w:hAnsi="Verdana"/>
                <w:i w:val="0"/>
              </w:rPr>
            </w:pPr>
            <w:bookmarkStart w:id="42" w:name="_Log_Activity"/>
            <w:bookmarkStart w:id="43" w:name="_LIC_Updates_(Updating"/>
            <w:bookmarkStart w:id="44" w:name="_CCR_Only_-"/>
            <w:bookmarkStart w:id="45" w:name="_Toc3277312"/>
            <w:bookmarkStart w:id="46" w:name="_Toc13486172"/>
            <w:bookmarkStart w:id="47" w:name="_Toc166081202"/>
            <w:bookmarkStart w:id="48" w:name="_Toc421220184"/>
            <w:bookmarkEnd w:id="42"/>
            <w:bookmarkEnd w:id="43"/>
            <w:bookmarkEnd w:id="44"/>
            <w:r w:rsidRPr="004F5541">
              <w:rPr>
                <w:rFonts w:ascii="Verdana" w:hAnsi="Verdana"/>
                <w:i w:val="0"/>
              </w:rPr>
              <w:t xml:space="preserve">CCR Only - </w:t>
            </w:r>
            <w:r w:rsidR="007B14F6">
              <w:rPr>
                <w:rFonts w:ascii="Verdana" w:hAnsi="Verdana"/>
                <w:i w:val="0"/>
              </w:rPr>
              <w:t xml:space="preserve">Checking </w:t>
            </w:r>
            <w:r w:rsidR="00496727" w:rsidRPr="004F5541">
              <w:rPr>
                <w:rFonts w:ascii="Verdana" w:hAnsi="Verdana"/>
                <w:i w:val="0"/>
              </w:rPr>
              <w:t>LI</w:t>
            </w:r>
            <w:r w:rsidR="00BB43E9" w:rsidRPr="004F5541">
              <w:rPr>
                <w:rFonts w:ascii="Verdana" w:hAnsi="Verdana"/>
                <w:i w:val="0"/>
              </w:rPr>
              <w:t>S</w:t>
            </w:r>
            <w:r w:rsidR="00496727" w:rsidRPr="004F5541">
              <w:rPr>
                <w:rFonts w:ascii="Verdana" w:hAnsi="Verdana"/>
                <w:i w:val="0"/>
              </w:rPr>
              <w:t xml:space="preserve"> </w:t>
            </w:r>
            <w:r w:rsidR="007B14F6">
              <w:rPr>
                <w:rFonts w:ascii="Verdana" w:hAnsi="Verdana"/>
                <w:i w:val="0"/>
              </w:rPr>
              <w:t>Levels, LIS Level Incorrect, and/or Accepting BAE</w:t>
            </w:r>
            <w:bookmarkEnd w:id="45"/>
            <w:bookmarkEnd w:id="46"/>
            <w:bookmarkEnd w:id="47"/>
            <w:r w:rsidR="007B14F6">
              <w:rPr>
                <w:rFonts w:ascii="Verdana" w:hAnsi="Verdana"/>
                <w:i w:val="0"/>
              </w:rPr>
              <w:t xml:space="preserve"> </w:t>
            </w:r>
            <w:bookmarkEnd w:id="48"/>
          </w:p>
        </w:tc>
      </w:tr>
    </w:tbl>
    <w:p w14:paraId="0E0E8D4A" w14:textId="77777777" w:rsidR="00AA62DA" w:rsidRDefault="00AA62DA" w:rsidP="00713CB1">
      <w:pPr>
        <w:autoSpaceDE w:val="0"/>
        <w:autoSpaceDN w:val="0"/>
        <w:adjustRightInd w:val="0"/>
      </w:pPr>
      <w:r>
        <w:t>The CCR</w:t>
      </w:r>
      <w:r w:rsidR="00496727" w:rsidRPr="00496727">
        <w:t xml:space="preserve"> may receive calls from </w:t>
      </w:r>
      <w:r>
        <w:t>beneficiarie</w:t>
      </w:r>
      <w:r w:rsidR="008629FA">
        <w:t>s</w:t>
      </w:r>
      <w:r w:rsidR="00CA2C21">
        <w:t xml:space="preserve"> (</w:t>
      </w:r>
      <w:r w:rsidR="00A52110">
        <w:t xml:space="preserve">it is possible for a </w:t>
      </w:r>
      <w:r w:rsidR="0046562F">
        <w:t xml:space="preserve">Retail or </w:t>
      </w:r>
      <w:proofErr w:type="gramStart"/>
      <w:r w:rsidR="008629FA">
        <w:t>Long Ter</w:t>
      </w:r>
      <w:r w:rsidR="00496727" w:rsidRPr="00496727">
        <w:t>m</w:t>
      </w:r>
      <w:proofErr w:type="gramEnd"/>
      <w:r w:rsidR="00496727" w:rsidRPr="00496727">
        <w:t xml:space="preserve"> Care Pharmac</w:t>
      </w:r>
      <w:r w:rsidR="00A52110">
        <w:t>y</w:t>
      </w:r>
      <w:r w:rsidR="00CA2C21">
        <w:t xml:space="preserve"> </w:t>
      </w:r>
      <w:r w:rsidR="00A52110">
        <w:t xml:space="preserve">to contact Care </w:t>
      </w:r>
      <w:r w:rsidR="00CA2C21">
        <w:t>on behalf of a beneficiary)</w:t>
      </w:r>
      <w:r w:rsidR="00496727" w:rsidRPr="00496727">
        <w:t xml:space="preserve"> </w:t>
      </w:r>
      <w:r w:rsidR="00CA2C21">
        <w:t xml:space="preserve">stating that their LIS level </w:t>
      </w:r>
      <w:r w:rsidR="00214173">
        <w:t xml:space="preserve">may be </w:t>
      </w:r>
      <w:r w:rsidR="00CA2C21">
        <w:t>incorrect</w:t>
      </w:r>
      <w:r w:rsidR="00214173">
        <w:t xml:space="preserve"> and/or </w:t>
      </w:r>
      <w:r w:rsidR="00CA2C21">
        <w:t>they have subsidy and</w:t>
      </w:r>
      <w:r w:rsidR="00214173">
        <w:t xml:space="preserve"> may have paid a higher </w:t>
      </w:r>
      <w:r w:rsidR="00CA2C21">
        <w:t>copay</w:t>
      </w:r>
      <w:r w:rsidR="0046562F">
        <w:t xml:space="preserve"> when obtaining medication</w:t>
      </w:r>
      <w:r w:rsidR="00214173">
        <w:t xml:space="preserve"> at the pharmacy.</w:t>
      </w:r>
      <w:r w:rsidR="00B01CB3">
        <w:t xml:space="preserve"> </w:t>
      </w:r>
      <w:r w:rsidR="00076B37">
        <w:t>The beneficiary may or may not have documentation of BAE.</w:t>
      </w:r>
    </w:p>
    <w:p w14:paraId="5F4F0920" w14:textId="77777777" w:rsidR="00D73BAE" w:rsidRDefault="00D73BAE" w:rsidP="00713CB1">
      <w:pPr>
        <w:autoSpaceDE w:val="0"/>
        <w:autoSpaceDN w:val="0"/>
        <w:adjustRightInd w:val="0"/>
      </w:pPr>
    </w:p>
    <w:p w14:paraId="761E0822" w14:textId="77777777" w:rsidR="000E0E01" w:rsidRDefault="00B01CB3" w:rsidP="00713CB1">
      <w:pPr>
        <w:autoSpaceDE w:val="0"/>
        <w:autoSpaceDN w:val="0"/>
        <w:adjustRightInd w:val="0"/>
      </w:pPr>
      <w:r>
        <w:t>To confirm if</w:t>
      </w:r>
      <w:r w:rsidR="00496727" w:rsidRPr="00496727">
        <w:t xml:space="preserve"> </w:t>
      </w:r>
      <w:r w:rsidR="00AA62DA">
        <w:t xml:space="preserve">the </w:t>
      </w:r>
      <w:r>
        <w:t xml:space="preserve">enrollee has subsidy, </w:t>
      </w:r>
      <w:r w:rsidR="00C43366">
        <w:t>the CCR</w:t>
      </w:r>
      <w:r w:rsidR="00496727" w:rsidRPr="00496727">
        <w:t xml:space="preserve"> </w:t>
      </w:r>
      <w:r w:rsidR="00C43366">
        <w:t>will perform the following</w:t>
      </w:r>
      <w:r w:rsidR="00496727" w:rsidRPr="00496727">
        <w:t xml:space="preserve"> steps</w:t>
      </w:r>
      <w:r w:rsidR="00AA62DA">
        <w:t>:</w:t>
      </w:r>
      <w:r w:rsidR="00496727" w:rsidRPr="00496727">
        <w:t xml:space="preserve"> </w:t>
      </w:r>
      <w:r w:rsidR="00351AEE">
        <w:t xml:space="preserve"> </w:t>
      </w:r>
    </w:p>
    <w:tbl>
      <w:tblPr>
        <w:tblW w:w="5000" w:type="pct"/>
        <w:tblCellMar>
          <w:left w:w="0" w:type="dxa"/>
          <w:right w:w="0" w:type="dxa"/>
        </w:tblCellMar>
        <w:tblLook w:val="04A0" w:firstRow="1" w:lastRow="0" w:firstColumn="1" w:lastColumn="0" w:noHBand="0" w:noVBand="1"/>
      </w:tblPr>
      <w:tblGrid>
        <w:gridCol w:w="826"/>
        <w:gridCol w:w="2435"/>
        <w:gridCol w:w="2106"/>
        <w:gridCol w:w="7573"/>
      </w:tblGrid>
      <w:tr w:rsidR="00C43366" w14:paraId="72169809" w14:textId="77777777" w:rsidTr="003B20C8">
        <w:trPr>
          <w:trHeight w:val="287"/>
        </w:trPr>
        <w:tc>
          <w:tcPr>
            <w:tcW w:w="833" w:type="dxa"/>
            <w:tcBorders>
              <w:top w:val="single" w:sz="8" w:space="0" w:color="auto"/>
              <w:left w:val="single" w:sz="8" w:space="0" w:color="auto"/>
              <w:bottom w:val="single" w:sz="8" w:space="0" w:color="auto"/>
              <w:right w:val="single" w:sz="8" w:space="0" w:color="auto"/>
            </w:tcBorders>
            <w:shd w:val="pct10" w:color="auto" w:fill="auto"/>
            <w:tcMar>
              <w:top w:w="0" w:type="dxa"/>
              <w:left w:w="108" w:type="dxa"/>
              <w:bottom w:w="0" w:type="dxa"/>
              <w:right w:w="108" w:type="dxa"/>
            </w:tcMar>
            <w:hideMark/>
          </w:tcPr>
          <w:p w14:paraId="792AF5B0" w14:textId="77777777" w:rsidR="00C43366" w:rsidRDefault="00C43366" w:rsidP="00713CB1">
            <w:pPr>
              <w:autoSpaceDE w:val="0"/>
              <w:autoSpaceDN w:val="0"/>
              <w:jc w:val="center"/>
              <w:rPr>
                <w:rFonts w:eastAsia="Calibri"/>
                <w:b/>
                <w:bCs/>
              </w:rPr>
            </w:pPr>
            <w:r>
              <w:rPr>
                <w:b/>
                <w:bCs/>
              </w:rPr>
              <w:t>Step</w:t>
            </w:r>
          </w:p>
        </w:tc>
        <w:tc>
          <w:tcPr>
            <w:tcW w:w="16300" w:type="dxa"/>
            <w:gridSpan w:val="3"/>
            <w:tcBorders>
              <w:top w:val="single" w:sz="8" w:space="0" w:color="auto"/>
              <w:left w:val="nil"/>
              <w:bottom w:val="single" w:sz="8" w:space="0" w:color="auto"/>
              <w:right w:val="single" w:sz="8" w:space="0" w:color="auto"/>
            </w:tcBorders>
            <w:shd w:val="pct10" w:color="auto" w:fill="auto"/>
            <w:tcMar>
              <w:top w:w="0" w:type="dxa"/>
              <w:left w:w="108" w:type="dxa"/>
              <w:bottom w:w="0" w:type="dxa"/>
              <w:right w:w="108" w:type="dxa"/>
            </w:tcMar>
            <w:hideMark/>
          </w:tcPr>
          <w:p w14:paraId="00204C2A" w14:textId="77777777" w:rsidR="00C43366" w:rsidRDefault="00C43366" w:rsidP="00713CB1">
            <w:pPr>
              <w:autoSpaceDE w:val="0"/>
              <w:autoSpaceDN w:val="0"/>
              <w:jc w:val="center"/>
              <w:rPr>
                <w:rFonts w:eastAsia="Calibri"/>
                <w:b/>
                <w:bCs/>
              </w:rPr>
            </w:pPr>
            <w:r>
              <w:rPr>
                <w:b/>
                <w:bCs/>
              </w:rPr>
              <w:t>Action</w:t>
            </w:r>
          </w:p>
        </w:tc>
      </w:tr>
      <w:tr w:rsidR="007B14F6" w14:paraId="680E7F5F" w14:textId="77777777" w:rsidTr="003B20C8">
        <w:trPr>
          <w:trHeight w:val="72"/>
        </w:trPr>
        <w:tc>
          <w:tcPr>
            <w:tcW w:w="833" w:type="dxa"/>
            <w:vMerge w:val="restart"/>
            <w:tcBorders>
              <w:top w:val="single" w:sz="4" w:space="0" w:color="auto"/>
              <w:left w:val="single" w:sz="8" w:space="0" w:color="auto"/>
              <w:right w:val="single" w:sz="8" w:space="0" w:color="auto"/>
            </w:tcBorders>
            <w:tcMar>
              <w:top w:w="0" w:type="dxa"/>
              <w:left w:w="108" w:type="dxa"/>
              <w:bottom w:w="0" w:type="dxa"/>
              <w:right w:w="108" w:type="dxa"/>
            </w:tcMar>
            <w:hideMark/>
          </w:tcPr>
          <w:p w14:paraId="67D374A0" w14:textId="77777777" w:rsidR="007B14F6" w:rsidRDefault="007B14F6" w:rsidP="00713CB1">
            <w:pPr>
              <w:autoSpaceDE w:val="0"/>
              <w:autoSpaceDN w:val="0"/>
              <w:jc w:val="center"/>
              <w:rPr>
                <w:b/>
                <w:bCs/>
              </w:rPr>
            </w:pPr>
            <w:r>
              <w:rPr>
                <w:b/>
                <w:bCs/>
              </w:rPr>
              <w:t>1</w:t>
            </w:r>
          </w:p>
          <w:p w14:paraId="362E00CE" w14:textId="77777777" w:rsidR="007B14F6" w:rsidRDefault="007B14F6" w:rsidP="00713CB1">
            <w:pPr>
              <w:autoSpaceDE w:val="0"/>
              <w:autoSpaceDN w:val="0"/>
              <w:jc w:val="center"/>
              <w:rPr>
                <w:b/>
                <w:bCs/>
              </w:rPr>
            </w:pPr>
          </w:p>
        </w:tc>
        <w:tc>
          <w:tcPr>
            <w:tcW w:w="16300"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14:paraId="7B9EA621" w14:textId="4D19767A" w:rsidR="004C2431" w:rsidRDefault="004C2431" w:rsidP="004C2431">
            <w:pPr>
              <w:autoSpaceDE w:val="0"/>
              <w:autoSpaceDN w:val="0"/>
              <w:rPr>
                <w:bCs/>
              </w:rPr>
            </w:pPr>
            <w:r>
              <w:rPr>
                <w:bCs/>
              </w:rPr>
              <w:t xml:space="preserve">From the </w:t>
            </w:r>
            <w:r w:rsidRPr="00230508">
              <w:rPr>
                <w:b/>
              </w:rPr>
              <w:t>Member Snapshot Landing</w:t>
            </w:r>
            <w:r>
              <w:rPr>
                <w:bCs/>
              </w:rPr>
              <w:t xml:space="preserve"> </w:t>
            </w:r>
            <w:r w:rsidR="004F432E" w:rsidRPr="004F432E">
              <w:rPr>
                <w:b/>
              </w:rPr>
              <w:t>P</w:t>
            </w:r>
            <w:r w:rsidRPr="004F432E">
              <w:rPr>
                <w:b/>
              </w:rPr>
              <w:t>age</w:t>
            </w:r>
            <w:r>
              <w:rPr>
                <w:bCs/>
              </w:rPr>
              <w:t xml:space="preserve">, navigate to the </w:t>
            </w:r>
            <w:r w:rsidRPr="00230508">
              <w:rPr>
                <w:b/>
              </w:rPr>
              <w:t>Client and Processing Information</w:t>
            </w:r>
            <w:r>
              <w:rPr>
                <w:bCs/>
              </w:rPr>
              <w:t xml:space="preserve"> panel to review the </w:t>
            </w:r>
            <w:r w:rsidRPr="00230508">
              <w:rPr>
                <w:b/>
              </w:rPr>
              <w:t>Carrier</w:t>
            </w:r>
            <w:r>
              <w:rPr>
                <w:bCs/>
              </w:rPr>
              <w:t>.</w:t>
            </w:r>
          </w:p>
          <w:p w14:paraId="10583FBF" w14:textId="77777777" w:rsidR="004C2431" w:rsidRDefault="004C2431" w:rsidP="004C2431">
            <w:pPr>
              <w:autoSpaceDE w:val="0"/>
              <w:autoSpaceDN w:val="0"/>
              <w:rPr>
                <w:bCs/>
              </w:rPr>
            </w:pPr>
          </w:p>
          <w:p w14:paraId="488E035A" w14:textId="223A0082" w:rsidR="00722577" w:rsidRDefault="00BC5755" w:rsidP="004C2431">
            <w:pPr>
              <w:autoSpaceDE w:val="0"/>
              <w:autoSpaceDN w:val="0"/>
              <w:jc w:val="center"/>
              <w:rPr>
                <w:bCs/>
              </w:rPr>
            </w:pPr>
            <w:r>
              <w:rPr>
                <w:noProof/>
              </w:rPr>
              <w:drawing>
                <wp:inline distT="0" distB="0" distL="0" distR="0" wp14:anchorId="4DB032EE" wp14:editId="250E844A">
                  <wp:extent cx="3152775" cy="2514600"/>
                  <wp:effectExtent l="19050" t="1905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514600"/>
                          </a:xfrm>
                          <a:prstGeom prst="rect">
                            <a:avLst/>
                          </a:prstGeom>
                          <a:noFill/>
                          <a:ln w="12700" cmpd="sng">
                            <a:solidFill>
                              <a:srgbClr val="000000"/>
                            </a:solidFill>
                            <a:miter lim="800000"/>
                            <a:headEnd/>
                            <a:tailEnd/>
                          </a:ln>
                          <a:effectLst/>
                        </pic:spPr>
                      </pic:pic>
                    </a:graphicData>
                  </a:graphic>
                </wp:inline>
              </w:drawing>
            </w:r>
          </w:p>
          <w:p w14:paraId="0B23660C" w14:textId="77777777" w:rsidR="007B14F6" w:rsidRPr="009F4921" w:rsidRDefault="007B14F6" w:rsidP="00713CB1">
            <w:pPr>
              <w:autoSpaceDE w:val="0"/>
              <w:autoSpaceDN w:val="0"/>
              <w:rPr>
                <w:bCs/>
              </w:rPr>
            </w:pPr>
          </w:p>
        </w:tc>
      </w:tr>
      <w:tr w:rsidR="007B14F6" w14:paraId="25C4D632" w14:textId="77777777" w:rsidTr="003B20C8">
        <w:trPr>
          <w:trHeight w:val="71"/>
        </w:trPr>
        <w:tc>
          <w:tcPr>
            <w:tcW w:w="833" w:type="dxa"/>
            <w:vMerge/>
            <w:tcBorders>
              <w:left w:val="single" w:sz="8" w:space="0" w:color="auto"/>
              <w:right w:val="single" w:sz="8" w:space="0" w:color="auto"/>
            </w:tcBorders>
            <w:tcMar>
              <w:top w:w="0" w:type="dxa"/>
              <w:left w:w="108" w:type="dxa"/>
              <w:bottom w:w="0" w:type="dxa"/>
              <w:right w:w="108" w:type="dxa"/>
            </w:tcMar>
            <w:hideMark/>
          </w:tcPr>
          <w:p w14:paraId="0F395561" w14:textId="77777777" w:rsidR="007B14F6" w:rsidRDefault="007B14F6" w:rsidP="00713CB1">
            <w:pPr>
              <w:autoSpaceDE w:val="0"/>
              <w:autoSpaceDN w:val="0"/>
              <w:jc w:val="center"/>
              <w:rPr>
                <w:b/>
                <w:bCs/>
              </w:rPr>
            </w:pPr>
          </w:p>
        </w:tc>
        <w:tc>
          <w:tcPr>
            <w:tcW w:w="2679" w:type="dxa"/>
            <w:tcBorders>
              <w:top w:val="single" w:sz="8" w:space="0" w:color="auto"/>
              <w:left w:val="nil"/>
              <w:bottom w:val="single" w:sz="4" w:space="0" w:color="auto"/>
              <w:right w:val="single" w:sz="6" w:space="0" w:color="auto"/>
            </w:tcBorders>
            <w:shd w:val="pct10" w:color="auto" w:fill="auto"/>
            <w:tcMar>
              <w:top w:w="0" w:type="dxa"/>
              <w:left w:w="108" w:type="dxa"/>
              <w:bottom w:w="0" w:type="dxa"/>
              <w:right w:w="108" w:type="dxa"/>
            </w:tcMar>
          </w:tcPr>
          <w:p w14:paraId="258D1300" w14:textId="77777777" w:rsidR="007B14F6" w:rsidRDefault="007B14F6" w:rsidP="00713CB1">
            <w:pPr>
              <w:autoSpaceDE w:val="0"/>
              <w:autoSpaceDN w:val="0"/>
              <w:jc w:val="center"/>
              <w:rPr>
                <w:b/>
                <w:bCs/>
              </w:rPr>
            </w:pPr>
            <w:r>
              <w:rPr>
                <w:b/>
                <w:bCs/>
              </w:rPr>
              <w:t>If the client is…</w:t>
            </w:r>
          </w:p>
        </w:tc>
        <w:tc>
          <w:tcPr>
            <w:tcW w:w="13621" w:type="dxa"/>
            <w:gridSpan w:val="2"/>
            <w:tcBorders>
              <w:top w:val="single" w:sz="8" w:space="0" w:color="auto"/>
              <w:left w:val="single" w:sz="6" w:space="0" w:color="auto"/>
              <w:bottom w:val="single" w:sz="8" w:space="0" w:color="auto"/>
              <w:right w:val="single" w:sz="8" w:space="0" w:color="auto"/>
            </w:tcBorders>
            <w:shd w:val="pct10" w:color="auto" w:fill="auto"/>
          </w:tcPr>
          <w:p w14:paraId="301EB9A6" w14:textId="77777777" w:rsidR="007B14F6" w:rsidRDefault="007B14F6" w:rsidP="00713CB1">
            <w:pPr>
              <w:autoSpaceDE w:val="0"/>
              <w:autoSpaceDN w:val="0"/>
              <w:jc w:val="center"/>
              <w:rPr>
                <w:b/>
                <w:bCs/>
              </w:rPr>
            </w:pPr>
            <w:r>
              <w:rPr>
                <w:b/>
                <w:bCs/>
              </w:rPr>
              <w:t>Then…</w:t>
            </w:r>
          </w:p>
        </w:tc>
      </w:tr>
      <w:tr w:rsidR="007B14F6" w14:paraId="50BD90B8" w14:textId="77777777" w:rsidTr="003B20C8">
        <w:trPr>
          <w:trHeight w:val="583"/>
        </w:trPr>
        <w:tc>
          <w:tcPr>
            <w:tcW w:w="833" w:type="dxa"/>
            <w:vMerge/>
            <w:tcBorders>
              <w:left w:val="single" w:sz="8" w:space="0" w:color="auto"/>
              <w:right w:val="single" w:sz="4" w:space="0" w:color="auto"/>
            </w:tcBorders>
            <w:tcMar>
              <w:top w:w="0" w:type="dxa"/>
              <w:left w:w="108" w:type="dxa"/>
              <w:bottom w:w="0" w:type="dxa"/>
              <w:right w:w="108" w:type="dxa"/>
            </w:tcMar>
            <w:hideMark/>
          </w:tcPr>
          <w:p w14:paraId="0B59FB2F" w14:textId="77777777" w:rsidR="007B14F6" w:rsidRDefault="007B14F6" w:rsidP="00713CB1">
            <w:pPr>
              <w:autoSpaceDE w:val="0"/>
              <w:autoSpaceDN w:val="0"/>
              <w:jc w:val="center"/>
              <w:rPr>
                <w:b/>
                <w:bCs/>
              </w:rPr>
            </w:pPr>
          </w:p>
        </w:tc>
        <w:tc>
          <w:tcPr>
            <w:tcW w:w="267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05E456" w14:textId="77777777" w:rsidR="007B14F6" w:rsidRPr="00F035F5" w:rsidRDefault="007B14F6" w:rsidP="006C2216">
            <w:pPr>
              <w:numPr>
                <w:ilvl w:val="0"/>
                <w:numId w:val="38"/>
              </w:numPr>
              <w:textAlignment w:val="top"/>
            </w:pPr>
            <w:r>
              <w:t xml:space="preserve">Blue </w:t>
            </w:r>
            <w:proofErr w:type="spellStart"/>
            <w:r>
              <w:t>MedicareRx</w:t>
            </w:r>
            <w:proofErr w:type="spellEnd"/>
            <w:r>
              <w:t xml:space="preserve"> (</w:t>
            </w:r>
            <w:proofErr w:type="spellStart"/>
            <w:r>
              <w:t>NEJE</w:t>
            </w:r>
            <w:proofErr w:type="spellEnd"/>
            <w:r>
              <w:t>)</w:t>
            </w:r>
          </w:p>
        </w:tc>
        <w:tc>
          <w:tcPr>
            <w:tcW w:w="13621" w:type="dxa"/>
            <w:gridSpan w:val="2"/>
            <w:tcBorders>
              <w:top w:val="nil"/>
              <w:left w:val="single" w:sz="4" w:space="0" w:color="auto"/>
              <w:bottom w:val="single" w:sz="4" w:space="0" w:color="auto"/>
              <w:right w:val="single" w:sz="8" w:space="0" w:color="auto"/>
            </w:tcBorders>
          </w:tcPr>
          <w:p w14:paraId="7B157BCC" w14:textId="2BBAE030" w:rsidR="00B05F8C" w:rsidRDefault="00BC5755" w:rsidP="00392E47">
            <w:pPr>
              <w:autoSpaceDE w:val="0"/>
              <w:autoSpaceDN w:val="0"/>
              <w:adjustRightInd w:val="0"/>
              <w:rPr>
                <w:bCs/>
              </w:rPr>
            </w:pPr>
            <w:r>
              <w:rPr>
                <w:noProof/>
              </w:rPr>
              <w:drawing>
                <wp:inline distT="0" distB="0" distL="0" distR="0" wp14:anchorId="37AE4F3A" wp14:editId="757F3255">
                  <wp:extent cx="285750"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392E47">
              <w:t xml:space="preserve">  </w:t>
            </w:r>
            <w:r w:rsidR="00B05F8C">
              <w:rPr>
                <w:bCs/>
              </w:rPr>
              <w:t xml:space="preserve">What kind of documentation </w:t>
            </w:r>
            <w:r w:rsidR="001F784D">
              <w:rPr>
                <w:bCs/>
              </w:rPr>
              <w:t>can you provide</w:t>
            </w:r>
            <w:r w:rsidR="00B05F8C">
              <w:rPr>
                <w:bCs/>
              </w:rPr>
              <w:t xml:space="preserve"> that shows the subsidy level or status?</w:t>
            </w:r>
          </w:p>
          <w:p w14:paraId="023B4909" w14:textId="77777777" w:rsidR="00B05F8C" w:rsidRDefault="00B05F8C" w:rsidP="007B14F6">
            <w:pPr>
              <w:rPr>
                <w:bCs/>
              </w:rPr>
            </w:pPr>
          </w:p>
          <w:p w14:paraId="376D7E91" w14:textId="77777777" w:rsidR="007B14F6" w:rsidRPr="003E1657" w:rsidRDefault="007B14F6" w:rsidP="007B14F6">
            <w:r w:rsidRPr="003E1657">
              <w:rPr>
                <w:bCs/>
              </w:rPr>
              <w:t>Determine if the beneficiary has documentation of subsidy</w:t>
            </w:r>
            <w:r>
              <w:rPr>
                <w:bCs/>
              </w:rPr>
              <w:t xml:space="preserve"> level or status</w:t>
            </w:r>
            <w:r w:rsidRPr="003E1657">
              <w:t>.</w:t>
            </w:r>
          </w:p>
          <w:p w14:paraId="7E9D3F2A" w14:textId="77777777" w:rsidR="007B14F6" w:rsidRPr="003E1657" w:rsidRDefault="007B14F6" w:rsidP="006C2216">
            <w:pPr>
              <w:numPr>
                <w:ilvl w:val="0"/>
                <w:numId w:val="39"/>
              </w:numPr>
            </w:pPr>
            <w:r w:rsidRPr="003E1657">
              <w:t xml:space="preserve">See the </w:t>
            </w:r>
            <w:hyperlink w:anchor="_Acceptable_Forms_of" w:history="1">
              <w:r w:rsidRPr="003E1657">
                <w:rPr>
                  <w:rStyle w:val="Hyperlink"/>
                </w:rPr>
                <w:t>Acceptable Forms of Best Available Evidence (BAE)</w:t>
              </w:r>
            </w:hyperlink>
            <w:r w:rsidRPr="003E1657">
              <w:t xml:space="preserve"> section of this document.</w:t>
            </w:r>
          </w:p>
          <w:p w14:paraId="718D31D4" w14:textId="77777777" w:rsidR="007B14F6" w:rsidRPr="009F4921" w:rsidRDefault="007B14F6" w:rsidP="00F92A2E">
            <w:pPr>
              <w:textAlignment w:val="top"/>
              <w:rPr>
                <w:bCs/>
              </w:rPr>
            </w:pPr>
          </w:p>
        </w:tc>
      </w:tr>
      <w:tr w:rsidR="007B14F6" w14:paraId="4CF11017" w14:textId="77777777" w:rsidTr="003B20C8">
        <w:trPr>
          <w:trHeight w:val="197"/>
        </w:trPr>
        <w:tc>
          <w:tcPr>
            <w:tcW w:w="833" w:type="dxa"/>
            <w:vMerge/>
            <w:tcBorders>
              <w:left w:val="single" w:sz="8" w:space="0" w:color="auto"/>
              <w:right w:val="single" w:sz="4" w:space="0" w:color="auto"/>
            </w:tcBorders>
            <w:tcMar>
              <w:top w:w="0" w:type="dxa"/>
              <w:left w:w="108" w:type="dxa"/>
              <w:bottom w:w="0" w:type="dxa"/>
              <w:right w:w="108" w:type="dxa"/>
            </w:tcMar>
          </w:tcPr>
          <w:p w14:paraId="1365C2AE" w14:textId="77777777" w:rsidR="007B14F6" w:rsidRDefault="007B14F6" w:rsidP="00713CB1">
            <w:pPr>
              <w:autoSpaceDE w:val="0"/>
              <w:autoSpaceDN w:val="0"/>
              <w:jc w:val="center"/>
              <w:rPr>
                <w:b/>
                <w:bCs/>
              </w:rPr>
            </w:pPr>
          </w:p>
        </w:tc>
        <w:tc>
          <w:tcPr>
            <w:tcW w:w="267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EA4CE6" w14:textId="77777777" w:rsidR="007B14F6" w:rsidRPr="0087201B" w:rsidRDefault="007B14F6" w:rsidP="00BA40EF">
            <w:pPr>
              <w:numPr>
                <w:ilvl w:val="0"/>
                <w:numId w:val="3"/>
              </w:numPr>
              <w:textAlignment w:val="top"/>
            </w:pPr>
          </w:p>
        </w:tc>
        <w:tc>
          <w:tcPr>
            <w:tcW w:w="2735" w:type="dxa"/>
            <w:tcBorders>
              <w:top w:val="single" w:sz="4" w:space="0" w:color="auto"/>
              <w:left w:val="single" w:sz="4" w:space="0" w:color="auto"/>
              <w:bottom w:val="single" w:sz="4" w:space="0" w:color="auto"/>
              <w:right w:val="single" w:sz="4" w:space="0" w:color="auto"/>
            </w:tcBorders>
            <w:shd w:val="clear" w:color="auto" w:fill="E6E6E6"/>
          </w:tcPr>
          <w:p w14:paraId="5494FC87" w14:textId="77777777" w:rsidR="007B14F6" w:rsidRPr="007B14F6" w:rsidDel="007B14F6" w:rsidRDefault="007B14F6" w:rsidP="007B14F6">
            <w:pPr>
              <w:jc w:val="center"/>
              <w:rPr>
                <w:b/>
                <w:bCs/>
              </w:rPr>
            </w:pPr>
            <w:r w:rsidRPr="007B14F6">
              <w:rPr>
                <w:b/>
                <w:bCs/>
              </w:rPr>
              <w:t>If...</w:t>
            </w:r>
          </w:p>
        </w:tc>
        <w:tc>
          <w:tcPr>
            <w:tcW w:w="10886" w:type="dxa"/>
            <w:tcBorders>
              <w:top w:val="single" w:sz="4" w:space="0" w:color="auto"/>
              <w:left w:val="single" w:sz="4" w:space="0" w:color="auto"/>
              <w:bottom w:val="single" w:sz="4" w:space="0" w:color="auto"/>
              <w:right w:val="single" w:sz="4" w:space="0" w:color="auto"/>
            </w:tcBorders>
            <w:shd w:val="clear" w:color="auto" w:fill="E6E6E6"/>
          </w:tcPr>
          <w:p w14:paraId="72A8B33D" w14:textId="77777777" w:rsidR="007B14F6" w:rsidRPr="007B14F6" w:rsidDel="007B14F6" w:rsidRDefault="007B14F6" w:rsidP="007B14F6">
            <w:pPr>
              <w:jc w:val="center"/>
              <w:rPr>
                <w:b/>
                <w:bCs/>
              </w:rPr>
            </w:pPr>
            <w:r w:rsidRPr="007B14F6">
              <w:rPr>
                <w:b/>
                <w:bCs/>
              </w:rPr>
              <w:t>Then...</w:t>
            </w:r>
          </w:p>
        </w:tc>
      </w:tr>
      <w:tr w:rsidR="007B14F6" w14:paraId="02CA861E" w14:textId="77777777" w:rsidTr="003B20C8">
        <w:trPr>
          <w:trHeight w:val="196"/>
        </w:trPr>
        <w:tc>
          <w:tcPr>
            <w:tcW w:w="833" w:type="dxa"/>
            <w:vMerge/>
            <w:tcBorders>
              <w:left w:val="single" w:sz="8" w:space="0" w:color="auto"/>
              <w:right w:val="single" w:sz="4" w:space="0" w:color="auto"/>
            </w:tcBorders>
            <w:tcMar>
              <w:top w:w="0" w:type="dxa"/>
              <w:left w:w="108" w:type="dxa"/>
              <w:bottom w:w="0" w:type="dxa"/>
              <w:right w:w="108" w:type="dxa"/>
            </w:tcMar>
          </w:tcPr>
          <w:p w14:paraId="57030F9B" w14:textId="77777777" w:rsidR="007B14F6" w:rsidRDefault="007B14F6" w:rsidP="007B14F6">
            <w:pPr>
              <w:autoSpaceDE w:val="0"/>
              <w:autoSpaceDN w:val="0"/>
              <w:jc w:val="center"/>
              <w:rPr>
                <w:b/>
                <w:bCs/>
              </w:rPr>
            </w:pPr>
          </w:p>
        </w:tc>
        <w:tc>
          <w:tcPr>
            <w:tcW w:w="267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7A9190" w14:textId="77777777" w:rsidR="007B14F6" w:rsidRPr="0087201B" w:rsidRDefault="007B14F6" w:rsidP="00BA40EF">
            <w:pPr>
              <w:numPr>
                <w:ilvl w:val="0"/>
                <w:numId w:val="3"/>
              </w:numPr>
              <w:textAlignment w:val="top"/>
            </w:pPr>
          </w:p>
        </w:tc>
        <w:tc>
          <w:tcPr>
            <w:tcW w:w="2735" w:type="dxa"/>
            <w:tcBorders>
              <w:top w:val="single" w:sz="4" w:space="0" w:color="auto"/>
              <w:left w:val="single" w:sz="4" w:space="0" w:color="auto"/>
              <w:bottom w:val="single" w:sz="8" w:space="0" w:color="auto"/>
              <w:right w:val="single" w:sz="8" w:space="0" w:color="auto"/>
            </w:tcBorders>
          </w:tcPr>
          <w:p w14:paraId="182F1C81" w14:textId="77777777" w:rsidR="007B14F6" w:rsidRPr="009F4921" w:rsidDel="007B14F6" w:rsidRDefault="007B14F6" w:rsidP="007B14F6">
            <w:pPr>
              <w:rPr>
                <w:bCs/>
              </w:rPr>
            </w:pPr>
            <w:r w:rsidRPr="003E1657">
              <w:rPr>
                <w:bCs/>
              </w:rPr>
              <w:t>Beneficiary has documentation</w:t>
            </w:r>
          </w:p>
        </w:tc>
        <w:tc>
          <w:tcPr>
            <w:tcW w:w="10886" w:type="dxa"/>
            <w:tcBorders>
              <w:top w:val="single" w:sz="4" w:space="0" w:color="auto"/>
              <w:left w:val="nil"/>
              <w:bottom w:val="single" w:sz="8" w:space="0" w:color="auto"/>
              <w:right w:val="single" w:sz="8" w:space="0" w:color="auto"/>
            </w:tcBorders>
          </w:tcPr>
          <w:p w14:paraId="62653683" w14:textId="2B53BDCA" w:rsidR="007B14F6" w:rsidRPr="003E1657" w:rsidRDefault="00BC5755" w:rsidP="00392E47">
            <w:pPr>
              <w:autoSpaceDE w:val="0"/>
              <w:autoSpaceDN w:val="0"/>
              <w:adjustRightInd w:val="0"/>
            </w:pPr>
            <w:r>
              <w:rPr>
                <w:noProof/>
              </w:rPr>
              <w:drawing>
                <wp:inline distT="0" distB="0" distL="0" distR="0" wp14:anchorId="35222CD4" wp14:editId="2BD1D136">
                  <wp:extent cx="285750"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392E47">
              <w:t xml:space="preserve">  </w:t>
            </w:r>
            <w:r w:rsidR="007B14F6" w:rsidRPr="003E1657">
              <w:t xml:space="preserve">How would you like to send the documentation to the plan? </w:t>
            </w:r>
          </w:p>
          <w:p w14:paraId="5FE91B86" w14:textId="77777777" w:rsidR="007B14F6" w:rsidRPr="003E1657" w:rsidRDefault="007B14F6" w:rsidP="007B14F6">
            <w:pPr>
              <w:rPr>
                <w:bCs/>
              </w:rPr>
            </w:pPr>
          </w:p>
          <w:p w14:paraId="0CD1DF04" w14:textId="77777777" w:rsidR="007B14F6" w:rsidRPr="003E1657" w:rsidRDefault="007B14F6" w:rsidP="007B14F6">
            <w:pPr>
              <w:autoSpaceDE w:val="0"/>
              <w:autoSpaceDN w:val="0"/>
              <w:adjustRightInd w:val="0"/>
              <w:ind w:left="360"/>
            </w:pPr>
            <w:r w:rsidRPr="003E1657">
              <w:t>Based on beneficiary’s response, provide the requested option:</w:t>
            </w:r>
          </w:p>
          <w:p w14:paraId="6A654F2D" w14:textId="77777777" w:rsidR="007B14F6" w:rsidRPr="003E1657" w:rsidRDefault="007B14F6" w:rsidP="00BA40EF">
            <w:pPr>
              <w:numPr>
                <w:ilvl w:val="0"/>
                <w:numId w:val="5"/>
              </w:numPr>
              <w:rPr>
                <w:b/>
              </w:rPr>
            </w:pPr>
            <w:proofErr w:type="spellStart"/>
            <w:r w:rsidRPr="003E1657">
              <w:rPr>
                <w:b/>
              </w:rPr>
              <w:t>NEJE</w:t>
            </w:r>
            <w:proofErr w:type="spellEnd"/>
            <w:r w:rsidRPr="003E1657">
              <w:rPr>
                <w:b/>
              </w:rPr>
              <w:t>:</w:t>
            </w:r>
          </w:p>
          <w:p w14:paraId="4B9B706D" w14:textId="77777777" w:rsidR="007B14F6" w:rsidRPr="003E1657" w:rsidRDefault="007B14F6" w:rsidP="00BA40EF">
            <w:pPr>
              <w:numPr>
                <w:ilvl w:val="1"/>
                <w:numId w:val="5"/>
              </w:numPr>
            </w:pPr>
            <w:r w:rsidRPr="003E1657">
              <w:t xml:space="preserve">Email: </w:t>
            </w:r>
            <w:r w:rsidR="009125F6">
              <w:t xml:space="preserve"> </w:t>
            </w:r>
            <w:hyperlink r:id="rId17" w:history="1">
              <w:r w:rsidRPr="003E1657">
                <w:rPr>
                  <w:rStyle w:val="Hyperlink"/>
                </w:rPr>
                <w:t>JELISBAEResearch@caremark.com</w:t>
              </w:r>
            </w:hyperlink>
          </w:p>
          <w:p w14:paraId="2534E1D6" w14:textId="77777777" w:rsidR="007B14F6" w:rsidRPr="003E1657" w:rsidRDefault="007B14F6" w:rsidP="00BA40EF">
            <w:pPr>
              <w:numPr>
                <w:ilvl w:val="2"/>
                <w:numId w:val="5"/>
              </w:numPr>
            </w:pPr>
            <w:r w:rsidRPr="003E1657">
              <w:t xml:space="preserve">The </w:t>
            </w:r>
            <w:r w:rsidRPr="003E1657">
              <w:rPr>
                <w:b/>
              </w:rPr>
              <w:t>subject</w:t>
            </w:r>
            <w:r w:rsidRPr="003E1657">
              <w:t xml:space="preserve"> line should say Low Income Subsidy (Extra Help).</w:t>
            </w:r>
          </w:p>
          <w:p w14:paraId="78C89938" w14:textId="77777777" w:rsidR="007B14F6" w:rsidRPr="003E1657" w:rsidRDefault="007B14F6" w:rsidP="00BA40EF">
            <w:pPr>
              <w:numPr>
                <w:ilvl w:val="2"/>
                <w:numId w:val="5"/>
              </w:numPr>
            </w:pPr>
            <w:r w:rsidRPr="003E1657">
              <w:t xml:space="preserve">Provide BAE, such as Medicaid card, award letter, screen shot of state Medicaid portal etc. </w:t>
            </w:r>
          </w:p>
          <w:p w14:paraId="42AAE850" w14:textId="77777777" w:rsidR="007B14F6" w:rsidRPr="003E1657" w:rsidRDefault="007B14F6" w:rsidP="00BA40EF">
            <w:pPr>
              <w:numPr>
                <w:ilvl w:val="1"/>
                <w:numId w:val="5"/>
              </w:numPr>
            </w:pPr>
            <w:r w:rsidRPr="003E1657">
              <w:t>Fax</w:t>
            </w:r>
            <w:r w:rsidRPr="009125F6">
              <w:t xml:space="preserve">: </w:t>
            </w:r>
            <w:r w:rsidR="009125F6" w:rsidRPr="009125F6">
              <w:t xml:space="preserve"> </w:t>
            </w:r>
            <w:r w:rsidRPr="003E1657">
              <w:t>866-342-7048</w:t>
            </w:r>
          </w:p>
          <w:p w14:paraId="319F1F5A" w14:textId="6304D655" w:rsidR="007B14F6" w:rsidRDefault="007B14F6" w:rsidP="00BA40EF">
            <w:pPr>
              <w:numPr>
                <w:ilvl w:val="1"/>
                <w:numId w:val="5"/>
              </w:numPr>
            </w:pPr>
            <w:r w:rsidRPr="003E1657">
              <w:t xml:space="preserve">Mail: </w:t>
            </w:r>
            <w:r w:rsidR="009125F6">
              <w:t xml:space="preserve"> </w:t>
            </w:r>
            <w:r w:rsidRPr="003E1657">
              <w:t>P.O</w:t>
            </w:r>
            <w:r w:rsidR="000E295C">
              <w:t>.</w:t>
            </w:r>
            <w:r w:rsidRPr="003E1657">
              <w:t xml:space="preserve"> BOX </w:t>
            </w:r>
            <w:r>
              <w:t>30001,</w:t>
            </w:r>
            <w:r w:rsidRPr="003E1657">
              <w:t xml:space="preserve"> </w:t>
            </w:r>
            <w:r>
              <w:t>Pittsburgh, PA 15222-0330</w:t>
            </w:r>
          </w:p>
          <w:p w14:paraId="408294D0" w14:textId="77777777" w:rsidR="007B14F6" w:rsidRPr="003E1657" w:rsidRDefault="007B14F6" w:rsidP="007B14F6">
            <w:pPr>
              <w:rPr>
                <w:bCs/>
              </w:rPr>
            </w:pPr>
          </w:p>
          <w:p w14:paraId="6C93D696" w14:textId="11DB4DC6" w:rsidR="007B14F6" w:rsidRPr="00D73BAE" w:rsidRDefault="00BC5755" w:rsidP="00392E47">
            <w:r>
              <w:rPr>
                <w:b/>
                <w:noProof/>
              </w:rPr>
              <w:drawing>
                <wp:inline distT="0" distB="0" distL="0" distR="0" wp14:anchorId="7B1E82CD" wp14:editId="7FD10C8C">
                  <wp:extent cx="285750" cy="18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392E47">
              <w:rPr>
                <w:b/>
              </w:rPr>
              <w:t xml:space="preserve">  </w:t>
            </w:r>
            <w:r w:rsidR="007B14F6" w:rsidRPr="0008535B">
              <w:t xml:space="preserve">Once we receive your documentation, we will submit the </w:t>
            </w:r>
            <w:r w:rsidR="007B14F6" w:rsidRPr="00D73BAE">
              <w:t>request to review your LIS level. We will notify you once we have the outcome of the review within 10 business days.</w:t>
            </w:r>
          </w:p>
          <w:p w14:paraId="7E9C2F53" w14:textId="77777777" w:rsidR="007B14F6" w:rsidRPr="003E1657" w:rsidRDefault="007B14F6" w:rsidP="007B14F6">
            <w:pPr>
              <w:rPr>
                <w:bCs/>
              </w:rPr>
            </w:pPr>
          </w:p>
          <w:p w14:paraId="48D086A7" w14:textId="77777777" w:rsidR="007B14F6" w:rsidRPr="009F4921" w:rsidDel="007B14F6" w:rsidRDefault="007B14F6" w:rsidP="007B14F6">
            <w:pPr>
              <w:rPr>
                <w:bCs/>
              </w:rPr>
            </w:pPr>
            <w:r w:rsidRPr="003E1657">
              <w:rPr>
                <w:bCs/>
              </w:rPr>
              <w:t>Proceed to next step</w:t>
            </w:r>
            <w:r>
              <w:rPr>
                <w:bCs/>
              </w:rPr>
              <w:t>.</w:t>
            </w:r>
          </w:p>
        </w:tc>
      </w:tr>
      <w:tr w:rsidR="007B14F6" w14:paraId="5EA835A7" w14:textId="77777777" w:rsidTr="003B20C8">
        <w:trPr>
          <w:trHeight w:val="196"/>
        </w:trPr>
        <w:tc>
          <w:tcPr>
            <w:tcW w:w="833" w:type="dxa"/>
            <w:vMerge/>
            <w:tcBorders>
              <w:left w:val="single" w:sz="8" w:space="0" w:color="auto"/>
              <w:right w:val="single" w:sz="4" w:space="0" w:color="auto"/>
            </w:tcBorders>
            <w:tcMar>
              <w:top w:w="0" w:type="dxa"/>
              <w:left w:w="108" w:type="dxa"/>
              <w:bottom w:w="0" w:type="dxa"/>
              <w:right w:w="108" w:type="dxa"/>
            </w:tcMar>
          </w:tcPr>
          <w:p w14:paraId="2E87F162" w14:textId="77777777" w:rsidR="007B14F6" w:rsidRDefault="007B14F6" w:rsidP="007B14F6">
            <w:pPr>
              <w:autoSpaceDE w:val="0"/>
              <w:autoSpaceDN w:val="0"/>
              <w:jc w:val="center"/>
              <w:rPr>
                <w:b/>
                <w:bCs/>
              </w:rPr>
            </w:pPr>
          </w:p>
        </w:tc>
        <w:tc>
          <w:tcPr>
            <w:tcW w:w="267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441732" w14:textId="77777777" w:rsidR="007B14F6" w:rsidRPr="0087201B" w:rsidRDefault="007B14F6" w:rsidP="00BA40EF">
            <w:pPr>
              <w:numPr>
                <w:ilvl w:val="0"/>
                <w:numId w:val="3"/>
              </w:numPr>
              <w:textAlignment w:val="top"/>
            </w:pPr>
          </w:p>
        </w:tc>
        <w:tc>
          <w:tcPr>
            <w:tcW w:w="2735" w:type="dxa"/>
            <w:tcBorders>
              <w:top w:val="nil"/>
              <w:left w:val="single" w:sz="4" w:space="0" w:color="auto"/>
              <w:bottom w:val="single" w:sz="8" w:space="0" w:color="auto"/>
              <w:right w:val="single" w:sz="8" w:space="0" w:color="auto"/>
            </w:tcBorders>
          </w:tcPr>
          <w:p w14:paraId="3F3A946F" w14:textId="77777777" w:rsidR="007B14F6" w:rsidRPr="009F4921" w:rsidDel="007B14F6" w:rsidRDefault="007B14F6" w:rsidP="007B14F6">
            <w:pPr>
              <w:rPr>
                <w:bCs/>
              </w:rPr>
            </w:pPr>
            <w:r w:rsidRPr="003E1657">
              <w:rPr>
                <w:bCs/>
              </w:rPr>
              <w:t>Beneficiary does NOT have documentation</w:t>
            </w:r>
          </w:p>
        </w:tc>
        <w:tc>
          <w:tcPr>
            <w:tcW w:w="10886" w:type="dxa"/>
            <w:tcBorders>
              <w:top w:val="nil"/>
              <w:left w:val="nil"/>
              <w:bottom w:val="single" w:sz="8" w:space="0" w:color="auto"/>
              <w:right w:val="single" w:sz="8" w:space="0" w:color="auto"/>
            </w:tcBorders>
          </w:tcPr>
          <w:p w14:paraId="455D33CD" w14:textId="14BBA871" w:rsidR="003E1ECD" w:rsidRPr="003E1ECD" w:rsidRDefault="00BC5755" w:rsidP="003E1ECD">
            <w:pPr>
              <w:rPr>
                <w:bCs/>
              </w:rPr>
            </w:pPr>
            <w:r>
              <w:rPr>
                <w:b/>
                <w:noProof/>
              </w:rPr>
              <w:drawing>
                <wp:inline distT="0" distB="0" distL="0" distR="0" wp14:anchorId="5C8CDEBE" wp14:editId="30A3BDF8">
                  <wp:extent cx="285750" cy="18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3991245" w14:textId="77777777" w:rsidR="007B14F6" w:rsidRPr="00507436" w:rsidRDefault="007B14F6" w:rsidP="006C2216">
            <w:pPr>
              <w:numPr>
                <w:ilvl w:val="0"/>
                <w:numId w:val="48"/>
              </w:numPr>
              <w:rPr>
                <w:bCs/>
              </w:rPr>
            </w:pPr>
            <w:r w:rsidRPr="00507436">
              <w:rPr>
                <w:bCs/>
              </w:rPr>
              <w:t xml:space="preserve">We will be requesting CMS to review </w:t>
            </w:r>
            <w:r>
              <w:rPr>
                <w:bCs/>
              </w:rPr>
              <w:t>if</w:t>
            </w:r>
            <w:r w:rsidRPr="00507436">
              <w:rPr>
                <w:bCs/>
              </w:rPr>
              <w:t xml:space="preserve"> you qualify for subsidy</w:t>
            </w:r>
            <w:r>
              <w:rPr>
                <w:bCs/>
              </w:rPr>
              <w:t xml:space="preserve"> and/or confirm your LIS level</w:t>
            </w:r>
            <w:r w:rsidRPr="00507436">
              <w:rPr>
                <w:bCs/>
              </w:rPr>
              <w:t>.</w:t>
            </w:r>
          </w:p>
          <w:p w14:paraId="425EAFE4" w14:textId="77777777" w:rsidR="007B14F6" w:rsidRPr="00507436" w:rsidRDefault="007B14F6" w:rsidP="006C2216">
            <w:pPr>
              <w:numPr>
                <w:ilvl w:val="0"/>
                <w:numId w:val="48"/>
              </w:numPr>
              <w:rPr>
                <w:bCs/>
              </w:rPr>
            </w:pPr>
            <w:r w:rsidRPr="00507436">
              <w:rPr>
                <w:bCs/>
              </w:rPr>
              <w:t xml:space="preserve">You will be notified once </w:t>
            </w:r>
            <w:r>
              <w:rPr>
                <w:bCs/>
              </w:rPr>
              <w:t xml:space="preserve">we have the outcome of the review </w:t>
            </w:r>
            <w:r w:rsidRPr="00D73BAE">
              <w:rPr>
                <w:bCs/>
              </w:rPr>
              <w:t xml:space="preserve">within </w:t>
            </w:r>
            <w:r w:rsidRPr="00D73BAE">
              <w:t>10 business days.</w:t>
            </w:r>
          </w:p>
          <w:p w14:paraId="458E9AF7" w14:textId="77777777" w:rsidR="007B14F6" w:rsidRPr="00507436" w:rsidRDefault="007B14F6" w:rsidP="007B14F6">
            <w:pPr>
              <w:rPr>
                <w:bCs/>
              </w:rPr>
            </w:pPr>
          </w:p>
          <w:p w14:paraId="0ADBC71B" w14:textId="4B9F6DBE" w:rsidR="00722577" w:rsidRPr="00507436" w:rsidRDefault="00722577" w:rsidP="00722577">
            <w:pPr>
              <w:rPr>
                <w:b/>
                <w:bCs/>
              </w:rPr>
            </w:pPr>
            <w:r w:rsidRPr="00507436">
              <w:t xml:space="preserve">Submit </w:t>
            </w:r>
            <w:r w:rsidR="009933C8">
              <w:t>Support</w:t>
            </w:r>
            <w:r w:rsidR="009933C8" w:rsidRPr="00507436">
              <w:t xml:space="preserve"> </w:t>
            </w:r>
            <w:r w:rsidRPr="00507436">
              <w:t xml:space="preserve">Task </w:t>
            </w:r>
            <w:r w:rsidRPr="00507436">
              <w:rPr>
                <w:b/>
              </w:rPr>
              <w:t>immediately</w:t>
            </w:r>
            <w:r w:rsidRPr="007F35B9">
              <w:t xml:space="preserve">. </w:t>
            </w:r>
          </w:p>
          <w:p w14:paraId="3FF526B3" w14:textId="77777777" w:rsidR="005D0B24" w:rsidRDefault="005D0B24" w:rsidP="005D0B24">
            <w:pPr>
              <w:rPr>
                <w:b/>
                <w:bCs/>
              </w:rPr>
            </w:pPr>
          </w:p>
          <w:p w14:paraId="36E17388" w14:textId="39752B39" w:rsidR="005D0B24" w:rsidRPr="00507436" w:rsidRDefault="005D0B24" w:rsidP="005D0B24">
            <w:pPr>
              <w:rPr>
                <w:bCs/>
              </w:rPr>
            </w:pPr>
            <w:r>
              <w:rPr>
                <w:b/>
                <w:bCs/>
              </w:rPr>
              <w:t xml:space="preserve">Click Create Support Task </w:t>
            </w:r>
            <w:r w:rsidRPr="006D1299">
              <w:t>button</w:t>
            </w:r>
            <w:r w:rsidR="006D1299" w:rsidRPr="006D1299">
              <w:t>.</w:t>
            </w:r>
          </w:p>
          <w:p w14:paraId="176F5179" w14:textId="77777777" w:rsidR="005D0B24" w:rsidRDefault="005D0B24" w:rsidP="005D0B24">
            <w:pPr>
              <w:rPr>
                <w:b/>
                <w:bCs/>
              </w:rPr>
            </w:pPr>
          </w:p>
          <w:p w14:paraId="2F8292DD" w14:textId="7B9A84D0" w:rsidR="00722577" w:rsidRPr="00507436" w:rsidRDefault="00722577" w:rsidP="009125F6">
            <w:pPr>
              <w:ind w:left="720"/>
              <w:rPr>
                <w:bCs/>
              </w:rPr>
            </w:pPr>
            <w:r w:rsidRPr="00507436">
              <w:rPr>
                <w:b/>
                <w:bCs/>
              </w:rPr>
              <w:t>Task Type:</w:t>
            </w:r>
            <w:r w:rsidRPr="00507436">
              <w:rPr>
                <w:bCs/>
              </w:rPr>
              <w:t xml:space="preserve"> </w:t>
            </w:r>
            <w:r w:rsidR="006E1A21">
              <w:rPr>
                <w:bCs/>
              </w:rPr>
              <w:t xml:space="preserve"> Enrollment </w:t>
            </w:r>
            <w:r w:rsidR="005D0B24">
              <w:rPr>
                <w:bCs/>
              </w:rPr>
              <w:t>–</w:t>
            </w:r>
            <w:r w:rsidR="006E1A21">
              <w:rPr>
                <w:bCs/>
              </w:rPr>
              <w:t xml:space="preserve"> </w:t>
            </w:r>
            <w:r w:rsidR="005D0B24">
              <w:rPr>
                <w:bCs/>
              </w:rPr>
              <w:t xml:space="preserve">LIS - </w:t>
            </w:r>
            <w:r w:rsidRPr="00507436">
              <w:rPr>
                <w:bCs/>
              </w:rPr>
              <w:t xml:space="preserve">Low Income Subsidy </w:t>
            </w:r>
          </w:p>
          <w:p w14:paraId="6AB44C8A" w14:textId="53197AF5" w:rsidR="006D1299" w:rsidRPr="000B6E6C" w:rsidRDefault="006D1299" w:rsidP="009125F6">
            <w:pPr>
              <w:ind w:left="720"/>
            </w:pPr>
            <w:r w:rsidRPr="000B6E6C">
              <w:t>C</w:t>
            </w:r>
            <w:r w:rsidR="000B6E6C" w:rsidRPr="000B6E6C">
              <w:t>o</w:t>
            </w:r>
            <w:r w:rsidRPr="000B6E6C">
              <w:t xml:space="preserve">mplete all required fields marked with an </w:t>
            </w:r>
            <w:r w:rsidR="000B6E6C" w:rsidRPr="000B6E6C">
              <w:t>(</w:t>
            </w:r>
            <w:r w:rsidRPr="000B6E6C">
              <w:t>*</w:t>
            </w:r>
            <w:r w:rsidR="000B6E6C" w:rsidRPr="000B6E6C">
              <w:t>).</w:t>
            </w:r>
          </w:p>
          <w:p w14:paraId="6C044439" w14:textId="77777777" w:rsidR="006D1299" w:rsidRDefault="006D1299" w:rsidP="009125F6">
            <w:pPr>
              <w:ind w:left="720"/>
              <w:rPr>
                <w:b/>
                <w:bCs/>
              </w:rPr>
            </w:pPr>
          </w:p>
          <w:p w14:paraId="6C8D7232" w14:textId="72CAE01A" w:rsidR="00722577" w:rsidRPr="00507436" w:rsidRDefault="00722577" w:rsidP="009125F6">
            <w:pPr>
              <w:ind w:left="720"/>
              <w:rPr>
                <w:bCs/>
              </w:rPr>
            </w:pPr>
            <w:r w:rsidRPr="00507436">
              <w:rPr>
                <w:b/>
                <w:bCs/>
              </w:rPr>
              <w:t>Notes:</w:t>
            </w:r>
            <w:r w:rsidRPr="00507436">
              <w:rPr>
                <w:bCs/>
              </w:rPr>
              <w:t xml:space="preserve"> </w:t>
            </w:r>
          </w:p>
          <w:p w14:paraId="0962CEBF" w14:textId="77777777" w:rsidR="00722577" w:rsidRPr="00507436" w:rsidRDefault="00722577" w:rsidP="00BA40EF">
            <w:pPr>
              <w:numPr>
                <w:ilvl w:val="0"/>
                <w:numId w:val="9"/>
              </w:numPr>
              <w:rPr>
                <w:bCs/>
              </w:rPr>
            </w:pPr>
            <w:r w:rsidRPr="00507436">
              <w:rPr>
                <w:bCs/>
              </w:rPr>
              <w:t xml:space="preserve">Indicate </w:t>
            </w:r>
            <w:proofErr w:type="spellStart"/>
            <w:r w:rsidRPr="00507436">
              <w:rPr>
                <w:bCs/>
              </w:rPr>
              <w:t>NEJE</w:t>
            </w:r>
            <w:proofErr w:type="spellEnd"/>
            <w:r w:rsidRPr="00507436">
              <w:rPr>
                <w:bCs/>
              </w:rPr>
              <w:t xml:space="preserve"> </w:t>
            </w:r>
          </w:p>
          <w:p w14:paraId="2EA21C20" w14:textId="77777777" w:rsidR="00722577" w:rsidRDefault="00215FC0" w:rsidP="00BA40EF">
            <w:pPr>
              <w:numPr>
                <w:ilvl w:val="0"/>
                <w:numId w:val="9"/>
              </w:numPr>
              <w:rPr>
                <w:bCs/>
              </w:rPr>
            </w:pPr>
            <w:r>
              <w:rPr>
                <w:bCs/>
              </w:rPr>
              <w:t>Beneficiary</w:t>
            </w:r>
            <w:r w:rsidR="00722577" w:rsidRPr="00507436">
              <w:rPr>
                <w:bCs/>
              </w:rPr>
              <w:t xml:space="preserve"> has more than 3 days’ supply</w:t>
            </w:r>
            <w:r w:rsidR="006701DB">
              <w:rPr>
                <w:bCs/>
              </w:rPr>
              <w:t xml:space="preserve"> (non-urgent)</w:t>
            </w:r>
            <w:r w:rsidR="00722577" w:rsidRPr="00507436">
              <w:rPr>
                <w:bCs/>
              </w:rPr>
              <w:t xml:space="preserve"> of medication. </w:t>
            </w:r>
          </w:p>
          <w:p w14:paraId="1C1DCDF2" w14:textId="77777777" w:rsidR="00722577" w:rsidRPr="00507436" w:rsidRDefault="00722577" w:rsidP="00BA40EF">
            <w:pPr>
              <w:numPr>
                <w:ilvl w:val="0"/>
                <w:numId w:val="9"/>
              </w:numPr>
              <w:rPr>
                <w:bCs/>
              </w:rPr>
            </w:pPr>
            <w:r w:rsidRPr="00507436">
              <w:rPr>
                <w:bCs/>
              </w:rPr>
              <w:t>Document one of the following:</w:t>
            </w:r>
          </w:p>
          <w:p w14:paraId="3E7279FB" w14:textId="77777777" w:rsidR="00722577" w:rsidRPr="00507436" w:rsidRDefault="00215FC0" w:rsidP="00BA40EF">
            <w:pPr>
              <w:numPr>
                <w:ilvl w:val="1"/>
                <w:numId w:val="9"/>
              </w:numPr>
              <w:rPr>
                <w:bCs/>
              </w:rPr>
            </w:pPr>
            <w:r>
              <w:rPr>
                <w:bCs/>
              </w:rPr>
              <w:t>Beneficiary</w:t>
            </w:r>
            <w:r w:rsidR="00722577" w:rsidRPr="00507436">
              <w:rPr>
                <w:bCs/>
              </w:rPr>
              <w:t xml:space="preserve"> has </w:t>
            </w:r>
            <w:proofErr w:type="gramStart"/>
            <w:r w:rsidR="00722577" w:rsidRPr="00507436">
              <w:rPr>
                <w:bCs/>
              </w:rPr>
              <w:t>evidence</w:t>
            </w:r>
            <w:proofErr w:type="gramEnd"/>
          </w:p>
          <w:p w14:paraId="48BE6D72" w14:textId="77777777" w:rsidR="00722577" w:rsidRDefault="00215FC0" w:rsidP="00BA40EF">
            <w:pPr>
              <w:numPr>
                <w:ilvl w:val="1"/>
                <w:numId w:val="9"/>
              </w:numPr>
              <w:rPr>
                <w:bCs/>
              </w:rPr>
            </w:pPr>
            <w:r>
              <w:rPr>
                <w:bCs/>
              </w:rPr>
              <w:t>Beneficiary</w:t>
            </w:r>
            <w:r w:rsidR="00722577" w:rsidRPr="00507436">
              <w:rPr>
                <w:bCs/>
              </w:rPr>
              <w:t xml:space="preserve"> does not have </w:t>
            </w:r>
            <w:proofErr w:type="gramStart"/>
            <w:r w:rsidR="00722577" w:rsidRPr="00507436">
              <w:rPr>
                <w:bCs/>
              </w:rPr>
              <w:t>evidence</w:t>
            </w:r>
            <w:proofErr w:type="gramEnd"/>
          </w:p>
          <w:p w14:paraId="4C799165" w14:textId="77777777" w:rsidR="00722577" w:rsidRPr="00DE6363" w:rsidRDefault="00215FC0" w:rsidP="00BA40EF">
            <w:pPr>
              <w:numPr>
                <w:ilvl w:val="1"/>
                <w:numId w:val="9"/>
              </w:numPr>
              <w:rPr>
                <w:bCs/>
              </w:rPr>
            </w:pPr>
            <w:r>
              <w:rPr>
                <w:bCs/>
              </w:rPr>
              <w:t>Beneficiary</w:t>
            </w:r>
            <w:r w:rsidR="00722577" w:rsidRPr="00DE6363">
              <w:rPr>
                <w:bCs/>
              </w:rPr>
              <w:t xml:space="preserve"> is stating they have a different LIS level. </w:t>
            </w:r>
          </w:p>
          <w:p w14:paraId="6ECBA781" w14:textId="77777777" w:rsidR="00722577" w:rsidRPr="00507436" w:rsidRDefault="00722577" w:rsidP="00BA40EF">
            <w:pPr>
              <w:numPr>
                <w:ilvl w:val="1"/>
                <w:numId w:val="9"/>
              </w:numPr>
            </w:pPr>
            <w:r>
              <w:t>B</w:t>
            </w:r>
            <w:r w:rsidRPr="00507436">
              <w:t>eneficiary has been informed to submit BAE documentation or ha</w:t>
            </w:r>
            <w:r>
              <w:t>s</w:t>
            </w:r>
            <w:r w:rsidRPr="00507436">
              <w:t xml:space="preserve"> been advised CMS will conduct a review on </w:t>
            </w:r>
            <w:r>
              <w:t>if</w:t>
            </w:r>
            <w:r w:rsidRPr="00507436">
              <w:t xml:space="preserve"> they qualify for subsidy. </w:t>
            </w:r>
          </w:p>
          <w:p w14:paraId="15E5FB93" w14:textId="77777777" w:rsidR="00E274F2" w:rsidRDefault="00E274F2" w:rsidP="007B14F6">
            <w:pPr>
              <w:rPr>
                <w:bCs/>
              </w:rPr>
            </w:pPr>
          </w:p>
          <w:p w14:paraId="32F0E5AF" w14:textId="77777777" w:rsidR="007B14F6" w:rsidRPr="009F4921" w:rsidDel="007B14F6" w:rsidRDefault="007B14F6" w:rsidP="007B14F6">
            <w:pPr>
              <w:rPr>
                <w:bCs/>
              </w:rPr>
            </w:pPr>
            <w:r w:rsidRPr="00507436">
              <w:rPr>
                <w:bCs/>
              </w:rPr>
              <w:t>Proceed to next step</w:t>
            </w:r>
            <w:r>
              <w:rPr>
                <w:bCs/>
              </w:rPr>
              <w:t>.</w:t>
            </w:r>
          </w:p>
        </w:tc>
      </w:tr>
      <w:tr w:rsidR="00057817" w14:paraId="33B5138C" w14:textId="77777777" w:rsidTr="003B20C8">
        <w:tc>
          <w:tcPr>
            <w:tcW w:w="833" w:type="dxa"/>
            <w:vMerge w:val="restar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1F21A7" w14:textId="77777777" w:rsidR="00057817" w:rsidRDefault="00722577" w:rsidP="00057817">
            <w:pPr>
              <w:jc w:val="center"/>
              <w:rPr>
                <w:rFonts w:eastAsia="Calibri"/>
                <w:b/>
                <w:bCs/>
              </w:rPr>
            </w:pPr>
            <w:r>
              <w:rPr>
                <w:b/>
                <w:bCs/>
              </w:rPr>
              <w:t>2</w:t>
            </w:r>
          </w:p>
        </w:tc>
        <w:tc>
          <w:tcPr>
            <w:tcW w:w="16300"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35B09A4" w14:textId="77777777" w:rsidR="00057817" w:rsidRDefault="00057817" w:rsidP="003E1ECD">
            <w:bookmarkStart w:id="49" w:name="CCROnlyStep2"/>
            <w:r>
              <w:t>Ask if there are any other benefit questions.</w:t>
            </w:r>
            <w:bookmarkEnd w:id="49"/>
          </w:p>
          <w:p w14:paraId="042DA14B" w14:textId="77777777" w:rsidR="007E1A92" w:rsidRDefault="007E1A92" w:rsidP="003E1ECD"/>
          <w:p w14:paraId="768DA9B9" w14:textId="77777777" w:rsidR="001F2DA9" w:rsidRDefault="001F2DA9" w:rsidP="003E1ECD">
            <w:pPr>
              <w:rPr>
                <w:rFonts w:eastAsia="Calibri"/>
              </w:rPr>
            </w:pPr>
          </w:p>
        </w:tc>
      </w:tr>
      <w:tr w:rsidR="00057817" w14:paraId="558D0565" w14:textId="77777777" w:rsidTr="003B20C8">
        <w:tc>
          <w:tcPr>
            <w:tcW w:w="833" w:type="dxa"/>
            <w:vMerge/>
            <w:tcBorders>
              <w:top w:val="nil"/>
              <w:left w:val="single" w:sz="8" w:space="0" w:color="auto"/>
              <w:bottom w:val="single" w:sz="8" w:space="0" w:color="auto"/>
              <w:right w:val="single" w:sz="8" w:space="0" w:color="auto"/>
            </w:tcBorders>
            <w:vAlign w:val="center"/>
            <w:hideMark/>
          </w:tcPr>
          <w:p w14:paraId="44BBA6B8" w14:textId="77777777" w:rsidR="00057817" w:rsidRDefault="00057817" w:rsidP="00057817">
            <w:pPr>
              <w:rPr>
                <w:rFonts w:eastAsia="Calibri"/>
                <w:b/>
                <w:bCs/>
              </w:rPr>
            </w:pPr>
          </w:p>
        </w:tc>
        <w:tc>
          <w:tcPr>
            <w:tcW w:w="2679" w:type="dxa"/>
            <w:tcBorders>
              <w:top w:val="single" w:sz="8" w:space="0" w:color="auto"/>
              <w:left w:val="nil"/>
              <w:bottom w:val="single" w:sz="8" w:space="0" w:color="auto"/>
              <w:right w:val="single" w:sz="8" w:space="0" w:color="auto"/>
            </w:tcBorders>
            <w:shd w:val="pct10" w:color="auto" w:fill="auto"/>
            <w:tcMar>
              <w:top w:w="0" w:type="dxa"/>
              <w:left w:w="108" w:type="dxa"/>
              <w:bottom w:w="0" w:type="dxa"/>
              <w:right w:w="108" w:type="dxa"/>
            </w:tcMar>
            <w:hideMark/>
          </w:tcPr>
          <w:p w14:paraId="6DF7B7E8" w14:textId="77777777" w:rsidR="00057817" w:rsidRDefault="00057817" w:rsidP="00057817">
            <w:pPr>
              <w:pStyle w:val="NormalWeb"/>
              <w:spacing w:before="0" w:beforeAutospacing="0" w:after="0" w:afterAutospacing="0"/>
              <w:jc w:val="center"/>
              <w:textAlignment w:val="top"/>
            </w:pPr>
            <w:r>
              <w:rPr>
                <w:b/>
                <w:bCs/>
              </w:rPr>
              <w:t>If…</w:t>
            </w:r>
          </w:p>
        </w:tc>
        <w:tc>
          <w:tcPr>
            <w:tcW w:w="13621" w:type="dxa"/>
            <w:gridSpan w:val="2"/>
            <w:tcBorders>
              <w:top w:val="single" w:sz="8" w:space="0" w:color="auto"/>
              <w:left w:val="nil"/>
              <w:bottom w:val="single" w:sz="8" w:space="0" w:color="auto"/>
              <w:right w:val="single" w:sz="8" w:space="0" w:color="auto"/>
            </w:tcBorders>
            <w:shd w:val="pct10" w:color="auto" w:fill="auto"/>
            <w:tcMar>
              <w:top w:w="0" w:type="dxa"/>
              <w:left w:w="108" w:type="dxa"/>
              <w:bottom w:w="0" w:type="dxa"/>
              <w:right w:w="108" w:type="dxa"/>
            </w:tcMar>
            <w:hideMark/>
          </w:tcPr>
          <w:p w14:paraId="53574208" w14:textId="77777777" w:rsidR="00057817" w:rsidRDefault="00057817" w:rsidP="00057817">
            <w:pPr>
              <w:pStyle w:val="NormalWeb"/>
              <w:spacing w:before="0" w:beforeAutospacing="0" w:after="0" w:afterAutospacing="0"/>
              <w:jc w:val="center"/>
              <w:textAlignment w:val="top"/>
            </w:pPr>
            <w:r>
              <w:rPr>
                <w:b/>
                <w:bCs/>
              </w:rPr>
              <w:t>Then…</w:t>
            </w:r>
          </w:p>
        </w:tc>
      </w:tr>
      <w:tr w:rsidR="00057817" w14:paraId="175CA6BD" w14:textId="77777777" w:rsidTr="003B20C8">
        <w:tc>
          <w:tcPr>
            <w:tcW w:w="833" w:type="dxa"/>
            <w:vMerge/>
            <w:tcBorders>
              <w:top w:val="nil"/>
              <w:left w:val="single" w:sz="8" w:space="0" w:color="auto"/>
              <w:bottom w:val="single" w:sz="8" w:space="0" w:color="auto"/>
              <w:right w:val="single" w:sz="8" w:space="0" w:color="auto"/>
            </w:tcBorders>
            <w:vAlign w:val="center"/>
            <w:hideMark/>
          </w:tcPr>
          <w:p w14:paraId="1E14E164" w14:textId="77777777" w:rsidR="00057817" w:rsidRDefault="00057817" w:rsidP="00057817">
            <w:pPr>
              <w:rPr>
                <w:rFonts w:eastAsia="Calibri"/>
                <w:b/>
                <w:bCs/>
              </w:rPr>
            </w:pPr>
          </w:p>
        </w:tc>
        <w:tc>
          <w:tcPr>
            <w:tcW w:w="2679" w:type="dxa"/>
            <w:tcBorders>
              <w:top w:val="nil"/>
              <w:left w:val="nil"/>
              <w:bottom w:val="single" w:sz="8" w:space="0" w:color="auto"/>
              <w:right w:val="single" w:sz="8" w:space="0" w:color="auto"/>
            </w:tcBorders>
            <w:tcMar>
              <w:top w:w="0" w:type="dxa"/>
              <w:left w:w="108" w:type="dxa"/>
              <w:bottom w:w="0" w:type="dxa"/>
              <w:right w:w="108" w:type="dxa"/>
            </w:tcMar>
            <w:hideMark/>
          </w:tcPr>
          <w:p w14:paraId="221769CF" w14:textId="77777777" w:rsidR="00057817" w:rsidRDefault="00057817" w:rsidP="00057817">
            <w:pPr>
              <w:pStyle w:val="NormalWeb"/>
              <w:spacing w:before="0" w:beforeAutospacing="0" w:after="0" w:afterAutospacing="0"/>
              <w:textAlignment w:val="top"/>
            </w:pPr>
            <w:r>
              <w:t>Yes</w:t>
            </w:r>
          </w:p>
        </w:tc>
        <w:tc>
          <w:tcPr>
            <w:tcW w:w="1362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742F1AE" w14:textId="77777777" w:rsidR="00057817" w:rsidRDefault="00057817" w:rsidP="00057817">
            <w:pPr>
              <w:pStyle w:val="NormalWeb"/>
              <w:spacing w:before="0" w:beforeAutospacing="0" w:after="0" w:afterAutospacing="0"/>
              <w:textAlignment w:val="top"/>
            </w:pPr>
            <w:r>
              <w:t>Address any additional Benefit issues.</w:t>
            </w:r>
          </w:p>
          <w:p w14:paraId="5E3E84FD" w14:textId="77777777" w:rsidR="00057817" w:rsidRDefault="00057817" w:rsidP="00057817">
            <w:pPr>
              <w:pStyle w:val="NormalWeb"/>
              <w:spacing w:before="0" w:beforeAutospacing="0" w:after="0" w:afterAutospacing="0"/>
              <w:textAlignment w:val="top"/>
            </w:pPr>
          </w:p>
          <w:p w14:paraId="1F80C397" w14:textId="77777777" w:rsidR="00057817" w:rsidRPr="00670D99" w:rsidRDefault="00057817" w:rsidP="006C2216">
            <w:pPr>
              <w:pStyle w:val="TableText"/>
              <w:rPr>
                <w:color w:val="auto"/>
              </w:rPr>
            </w:pPr>
            <w:r w:rsidRPr="00670D99">
              <w:rPr>
                <w:color w:val="auto"/>
              </w:rPr>
              <w:t>Document and close the call according to existing policies and procedures.</w:t>
            </w:r>
          </w:p>
          <w:p w14:paraId="29DC3DFD" w14:textId="77777777" w:rsidR="00057817" w:rsidRDefault="00057817" w:rsidP="00057817">
            <w:pPr>
              <w:pStyle w:val="TableText"/>
            </w:pPr>
          </w:p>
          <w:p w14:paraId="6082CE1F" w14:textId="17858872" w:rsidR="003B20C8" w:rsidRPr="003B20C8" w:rsidRDefault="00057817" w:rsidP="003B20C8">
            <w:r w:rsidRPr="003B20C8">
              <w:t xml:space="preserve">Refer to </w:t>
            </w:r>
            <w:hyperlink r:id="rId18" w:anchor="!/view?docid=0296717e-6df6-4184-b337-13abcd4b070b" w:history="1">
              <w:r w:rsidR="003B20C8" w:rsidRPr="003B20C8">
                <w:rPr>
                  <w:rStyle w:val="Hyperlink"/>
                </w:rPr>
                <w:t>Compass - Call Documentation (050011)</w:t>
              </w:r>
            </w:hyperlink>
            <w:r w:rsidR="003B20C8" w:rsidRPr="003B20C8">
              <w:t xml:space="preserve"> and </w:t>
            </w:r>
            <w:hyperlink r:id="rId19" w:anchor="!/view?docid=433711aa-8fa6-447c-872b-bd69cd6cd7c0" w:history="1">
              <w:r w:rsidR="003B20C8" w:rsidRPr="003B20C8">
                <w:rPr>
                  <w:rStyle w:val="Hyperlink"/>
                </w:rPr>
                <w:t>Compass MED D - Call Documentation Job Aid (061758)</w:t>
              </w:r>
            </w:hyperlink>
            <w:r w:rsidR="00393C54" w:rsidRPr="00393C54">
              <w:rPr>
                <w:rStyle w:val="Hyperlink"/>
                <w:color w:val="auto"/>
                <w:u w:val="none"/>
              </w:rPr>
              <w:t>.</w:t>
            </w:r>
          </w:p>
          <w:p w14:paraId="43FD1E5B" w14:textId="77777777" w:rsidR="00057817" w:rsidRDefault="00057817" w:rsidP="00057817">
            <w:pPr>
              <w:pStyle w:val="Default"/>
              <w:rPr>
                <w:rFonts w:ascii="Verdana" w:hAnsi="Verdana"/>
              </w:rPr>
            </w:pPr>
          </w:p>
          <w:p w14:paraId="6082570F" w14:textId="77777777" w:rsidR="00057817" w:rsidRDefault="00057817" w:rsidP="00057817">
            <w:pPr>
              <w:pStyle w:val="Default"/>
              <w:rPr>
                <w:rFonts w:ascii="Verdana" w:hAnsi="Verdana"/>
                <w:b/>
              </w:rPr>
            </w:pPr>
            <w:r>
              <w:rPr>
                <w:rFonts w:ascii="Verdana" w:hAnsi="Verdana"/>
                <w:b/>
              </w:rPr>
              <w:t>Resolution Time:</w:t>
            </w:r>
          </w:p>
          <w:p w14:paraId="0352B7AA" w14:textId="77777777" w:rsidR="00057817" w:rsidRDefault="00057817" w:rsidP="00057817">
            <w:pPr>
              <w:pStyle w:val="NormalWeb"/>
              <w:spacing w:before="0" w:beforeAutospacing="0" w:after="0" w:afterAutospacing="0"/>
              <w:textAlignment w:val="top"/>
            </w:pPr>
            <w:r>
              <w:t>4 Business Days</w:t>
            </w:r>
          </w:p>
        </w:tc>
      </w:tr>
      <w:tr w:rsidR="00057817" w14:paraId="3776DE4B" w14:textId="77777777" w:rsidTr="003B20C8">
        <w:tc>
          <w:tcPr>
            <w:tcW w:w="833" w:type="dxa"/>
            <w:vMerge/>
            <w:tcBorders>
              <w:top w:val="nil"/>
              <w:left w:val="single" w:sz="8" w:space="0" w:color="auto"/>
              <w:bottom w:val="single" w:sz="8" w:space="0" w:color="auto"/>
              <w:right w:val="single" w:sz="8" w:space="0" w:color="auto"/>
            </w:tcBorders>
            <w:vAlign w:val="center"/>
            <w:hideMark/>
          </w:tcPr>
          <w:p w14:paraId="58755A0E" w14:textId="77777777" w:rsidR="00057817" w:rsidRDefault="00057817" w:rsidP="00057817">
            <w:pPr>
              <w:rPr>
                <w:rFonts w:eastAsia="Calibri"/>
                <w:b/>
                <w:bCs/>
              </w:rPr>
            </w:pPr>
          </w:p>
        </w:tc>
        <w:tc>
          <w:tcPr>
            <w:tcW w:w="2679" w:type="dxa"/>
            <w:tcBorders>
              <w:top w:val="nil"/>
              <w:left w:val="nil"/>
              <w:bottom w:val="single" w:sz="8" w:space="0" w:color="auto"/>
              <w:right w:val="single" w:sz="8" w:space="0" w:color="auto"/>
            </w:tcBorders>
            <w:tcMar>
              <w:top w:w="0" w:type="dxa"/>
              <w:left w:w="108" w:type="dxa"/>
              <w:bottom w:w="0" w:type="dxa"/>
              <w:right w:w="108" w:type="dxa"/>
            </w:tcMar>
            <w:hideMark/>
          </w:tcPr>
          <w:p w14:paraId="290CC12D" w14:textId="77777777" w:rsidR="00057817" w:rsidRDefault="00057817" w:rsidP="00057817">
            <w:pPr>
              <w:pStyle w:val="NormalWeb"/>
              <w:spacing w:before="0" w:beforeAutospacing="0" w:after="0" w:afterAutospacing="0"/>
              <w:textAlignment w:val="top"/>
            </w:pPr>
            <w:r>
              <w:t>No</w:t>
            </w:r>
          </w:p>
        </w:tc>
        <w:tc>
          <w:tcPr>
            <w:tcW w:w="1362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95B9903" w14:textId="77777777" w:rsidR="00057817" w:rsidRDefault="00057817" w:rsidP="00057817">
            <w:pPr>
              <w:pStyle w:val="NormalWeb"/>
              <w:spacing w:before="0" w:beforeAutospacing="0" w:after="0" w:afterAutospacing="0"/>
              <w:textAlignment w:val="top"/>
            </w:pPr>
            <w:r>
              <w:t>Document and close the call according to current policies and procedures.</w:t>
            </w:r>
          </w:p>
          <w:p w14:paraId="7A09F4BC" w14:textId="77777777" w:rsidR="00057817" w:rsidRDefault="00057817" w:rsidP="00057817">
            <w:pPr>
              <w:pStyle w:val="NormalWeb"/>
              <w:spacing w:before="0" w:beforeAutospacing="0" w:after="0" w:afterAutospacing="0"/>
              <w:textAlignment w:val="top"/>
            </w:pPr>
          </w:p>
          <w:p w14:paraId="6AFEB8AB" w14:textId="78D04E1C" w:rsidR="00057817" w:rsidRPr="00B728B4" w:rsidRDefault="00057817" w:rsidP="00B728B4">
            <w:r w:rsidRPr="003B20C8">
              <w:rPr>
                <w:rFonts w:cs="Arial"/>
                <w:bCs/>
              </w:rPr>
              <w:t>Refer to</w:t>
            </w:r>
            <w:r w:rsidR="003B20C8" w:rsidRPr="003B20C8">
              <w:rPr>
                <w:rFonts w:cs="Arial"/>
                <w:bCs/>
              </w:rPr>
              <w:t xml:space="preserve"> </w:t>
            </w:r>
            <w:hyperlink r:id="rId20" w:anchor="!/view?docid=0296717e-6df6-4184-b337-13abcd4b070b" w:history="1">
              <w:r w:rsidR="003B20C8" w:rsidRPr="003B20C8">
                <w:rPr>
                  <w:rStyle w:val="Hyperlink"/>
                </w:rPr>
                <w:t>Compass - Call Documentation (050011)</w:t>
              </w:r>
            </w:hyperlink>
            <w:r w:rsidR="003B20C8" w:rsidRPr="003B20C8">
              <w:t xml:space="preserve"> and </w:t>
            </w:r>
            <w:hyperlink r:id="rId21" w:anchor="!/view?docid=433711aa-8fa6-447c-872b-bd69cd6cd7c0" w:history="1">
              <w:r w:rsidR="003B20C8" w:rsidRPr="003B20C8">
                <w:rPr>
                  <w:rStyle w:val="Hyperlink"/>
                </w:rPr>
                <w:t>Compass MED D - Call Documentation Job Aid (061758)</w:t>
              </w:r>
            </w:hyperlink>
            <w:r w:rsidR="00393C54" w:rsidRPr="00393C54">
              <w:rPr>
                <w:rStyle w:val="Hyperlink"/>
                <w:color w:val="auto"/>
                <w:u w:val="none"/>
              </w:rPr>
              <w:t>.</w:t>
            </w:r>
          </w:p>
          <w:p w14:paraId="48FF795F" w14:textId="77777777" w:rsidR="00057817" w:rsidRDefault="00057817" w:rsidP="00057817">
            <w:pPr>
              <w:pStyle w:val="Default"/>
              <w:rPr>
                <w:rFonts w:ascii="Verdana" w:hAnsi="Verdana"/>
                <w:b/>
              </w:rPr>
            </w:pPr>
          </w:p>
          <w:p w14:paraId="5E4706D4" w14:textId="77777777" w:rsidR="00057817" w:rsidRDefault="00057817" w:rsidP="00057817">
            <w:pPr>
              <w:pStyle w:val="Default"/>
              <w:rPr>
                <w:rFonts w:ascii="Verdana" w:hAnsi="Verdana"/>
                <w:b/>
              </w:rPr>
            </w:pPr>
            <w:r>
              <w:rPr>
                <w:rFonts w:ascii="Verdana" w:hAnsi="Verdana"/>
                <w:b/>
              </w:rPr>
              <w:t>Resolution Time:</w:t>
            </w:r>
          </w:p>
          <w:p w14:paraId="65DDCDE7" w14:textId="77777777" w:rsidR="00057817" w:rsidRDefault="00057817" w:rsidP="006C2216">
            <w:pPr>
              <w:textAlignment w:val="top"/>
            </w:pPr>
            <w:r>
              <w:t>4 Business Days</w:t>
            </w:r>
          </w:p>
          <w:p w14:paraId="0930FD6C" w14:textId="77777777" w:rsidR="001F2DA9" w:rsidRPr="008150A7" w:rsidRDefault="001F2DA9" w:rsidP="006C2216">
            <w:pPr>
              <w:textAlignment w:val="top"/>
              <w:rPr>
                <w:rFonts w:cs="Arial"/>
                <w:bCs/>
              </w:rPr>
            </w:pPr>
          </w:p>
        </w:tc>
      </w:tr>
    </w:tbl>
    <w:p w14:paraId="663AB6B7" w14:textId="77777777" w:rsidR="00535084" w:rsidRDefault="00535084" w:rsidP="00713CB1">
      <w:pPr>
        <w:jc w:val="right"/>
      </w:pPr>
      <w:bookmarkStart w:id="50" w:name="_LIS_Dispute_Status"/>
      <w:bookmarkEnd w:id="50"/>
    </w:p>
    <w:p w14:paraId="758071A7" w14:textId="53082376" w:rsidR="00577B4C" w:rsidRDefault="00000000" w:rsidP="00713CB1">
      <w:pPr>
        <w:jc w:val="right"/>
      </w:pPr>
      <w:hyperlink w:anchor="_top" w:history="1">
        <w:r w:rsidR="005A64DA" w:rsidRPr="00577BC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77B4C" w:rsidRPr="004F5541" w14:paraId="01D77BCC" w14:textId="77777777" w:rsidTr="004A7126">
        <w:tc>
          <w:tcPr>
            <w:tcW w:w="5000" w:type="pct"/>
            <w:shd w:val="clear" w:color="auto" w:fill="C0C0C0"/>
          </w:tcPr>
          <w:p w14:paraId="5B951871" w14:textId="77777777" w:rsidR="00577B4C" w:rsidRPr="004F5541" w:rsidRDefault="00577B4C" w:rsidP="004F5541">
            <w:pPr>
              <w:pStyle w:val="Heading2"/>
              <w:rPr>
                <w:rFonts w:ascii="Verdana" w:hAnsi="Verdana"/>
                <w:i w:val="0"/>
              </w:rPr>
            </w:pPr>
            <w:bookmarkStart w:id="51" w:name="_Senior_CCR_and"/>
            <w:bookmarkStart w:id="52" w:name="_Senior_CCR_-"/>
            <w:bookmarkStart w:id="53" w:name="_Toc379205107"/>
            <w:bookmarkStart w:id="54" w:name="_Toc3277313"/>
            <w:bookmarkStart w:id="55" w:name="_Toc13486173"/>
            <w:bookmarkStart w:id="56" w:name="_Toc166081203"/>
            <w:bookmarkEnd w:id="51"/>
            <w:bookmarkEnd w:id="52"/>
            <w:r w:rsidRPr="004F5541">
              <w:rPr>
                <w:rFonts w:ascii="Verdana" w:hAnsi="Verdana"/>
                <w:i w:val="0"/>
              </w:rPr>
              <w:t xml:space="preserve">Senior CCR </w:t>
            </w:r>
            <w:bookmarkEnd w:id="53"/>
            <w:r w:rsidR="000E0E01" w:rsidRPr="004F5541">
              <w:rPr>
                <w:rFonts w:ascii="Verdana" w:hAnsi="Verdana"/>
                <w:i w:val="0"/>
              </w:rPr>
              <w:t>- Process</w:t>
            </w:r>
            <w:bookmarkEnd w:id="54"/>
            <w:bookmarkEnd w:id="55"/>
            <w:bookmarkEnd w:id="56"/>
          </w:p>
        </w:tc>
      </w:tr>
    </w:tbl>
    <w:p w14:paraId="42B5054B" w14:textId="77777777" w:rsidR="001F2DA9" w:rsidRDefault="001F2DA9" w:rsidP="00713CB1"/>
    <w:p w14:paraId="3598F354" w14:textId="77777777" w:rsidR="00577B4C" w:rsidRDefault="00577B4C" w:rsidP="00713CB1">
      <w:r>
        <w:t>Upon receiving the</w:t>
      </w:r>
      <w:r w:rsidR="009B76D2">
        <w:t xml:space="preserve"> call</w:t>
      </w:r>
      <w:r>
        <w:t>, the Senior CCR will: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1E0" w:firstRow="1" w:lastRow="1" w:firstColumn="1" w:lastColumn="1" w:noHBand="0" w:noVBand="0"/>
      </w:tblPr>
      <w:tblGrid>
        <w:gridCol w:w="827"/>
        <w:gridCol w:w="1638"/>
        <w:gridCol w:w="885"/>
        <w:gridCol w:w="2175"/>
        <w:gridCol w:w="111"/>
        <w:gridCol w:w="7314"/>
      </w:tblGrid>
      <w:tr w:rsidR="00F32C58" w:rsidRPr="0087201B" w14:paraId="56C4EEE1" w14:textId="77777777" w:rsidTr="00B36A51">
        <w:tc>
          <w:tcPr>
            <w:tcW w:w="834" w:type="dxa"/>
            <w:shd w:val="pct10" w:color="auto" w:fill="auto"/>
          </w:tcPr>
          <w:p w14:paraId="47BBA945" w14:textId="77777777" w:rsidR="00577B4C" w:rsidRPr="0087201B" w:rsidRDefault="00577B4C" w:rsidP="00713CB1">
            <w:pPr>
              <w:tabs>
                <w:tab w:val="left" w:pos="1155"/>
              </w:tabs>
              <w:jc w:val="center"/>
              <w:rPr>
                <w:b/>
              </w:rPr>
            </w:pPr>
            <w:r w:rsidRPr="0087201B">
              <w:rPr>
                <w:b/>
              </w:rPr>
              <w:t>Step</w:t>
            </w:r>
          </w:p>
        </w:tc>
        <w:tc>
          <w:tcPr>
            <w:tcW w:w="16299" w:type="dxa"/>
            <w:gridSpan w:val="5"/>
            <w:shd w:val="pct10" w:color="auto" w:fill="auto"/>
          </w:tcPr>
          <w:p w14:paraId="0559880C" w14:textId="77777777" w:rsidR="00577B4C" w:rsidRPr="0087201B" w:rsidRDefault="00577B4C" w:rsidP="00713CB1">
            <w:pPr>
              <w:jc w:val="center"/>
              <w:rPr>
                <w:b/>
              </w:rPr>
            </w:pPr>
            <w:r w:rsidRPr="0087201B">
              <w:rPr>
                <w:b/>
              </w:rPr>
              <w:t>Action</w:t>
            </w:r>
          </w:p>
        </w:tc>
      </w:tr>
      <w:tr w:rsidR="001A4166" w:rsidRPr="0087201B" w14:paraId="152BC33F" w14:textId="77777777" w:rsidTr="00B36A51">
        <w:trPr>
          <w:trHeight w:val="69"/>
        </w:trPr>
        <w:tc>
          <w:tcPr>
            <w:tcW w:w="834" w:type="dxa"/>
            <w:vMerge w:val="restart"/>
            <w:shd w:val="clear" w:color="auto" w:fill="auto"/>
          </w:tcPr>
          <w:p w14:paraId="5C0D0242" w14:textId="77777777" w:rsidR="001A4166" w:rsidRPr="0087201B" w:rsidRDefault="001A4166" w:rsidP="00343900">
            <w:pPr>
              <w:jc w:val="center"/>
              <w:rPr>
                <w:b/>
              </w:rPr>
            </w:pPr>
            <w:r>
              <w:rPr>
                <w:b/>
              </w:rPr>
              <w:t>1</w:t>
            </w:r>
          </w:p>
        </w:tc>
        <w:tc>
          <w:tcPr>
            <w:tcW w:w="16299" w:type="dxa"/>
            <w:gridSpan w:val="5"/>
            <w:tcBorders>
              <w:bottom w:val="single" w:sz="4" w:space="0" w:color="auto"/>
            </w:tcBorders>
            <w:shd w:val="clear" w:color="auto" w:fill="auto"/>
          </w:tcPr>
          <w:p w14:paraId="7A1C739E" w14:textId="77777777" w:rsidR="001A4166" w:rsidRDefault="001A4166" w:rsidP="00713CB1">
            <w:r>
              <w:t>Perform the following:</w:t>
            </w:r>
          </w:p>
          <w:p w14:paraId="308C65D7" w14:textId="77777777" w:rsidR="001F2DA9" w:rsidRPr="0087201B" w:rsidDel="00FF2790" w:rsidRDefault="001F2DA9" w:rsidP="00713CB1"/>
        </w:tc>
      </w:tr>
      <w:tr w:rsidR="001A4166" w:rsidRPr="0087201B" w14:paraId="264131BF" w14:textId="77777777" w:rsidTr="00B36A51">
        <w:trPr>
          <w:trHeight w:val="67"/>
        </w:trPr>
        <w:tc>
          <w:tcPr>
            <w:tcW w:w="834" w:type="dxa"/>
            <w:vMerge/>
            <w:shd w:val="clear" w:color="auto" w:fill="auto"/>
          </w:tcPr>
          <w:p w14:paraId="4AEE0F11" w14:textId="77777777" w:rsidR="001A4166" w:rsidRPr="0087201B" w:rsidRDefault="001A4166" w:rsidP="00713CB1">
            <w:pPr>
              <w:jc w:val="center"/>
              <w:rPr>
                <w:b/>
              </w:rPr>
            </w:pPr>
          </w:p>
        </w:tc>
        <w:tc>
          <w:tcPr>
            <w:tcW w:w="1964" w:type="dxa"/>
            <w:tcBorders>
              <w:bottom w:val="single" w:sz="4" w:space="0" w:color="auto"/>
            </w:tcBorders>
            <w:shd w:val="pct10" w:color="auto" w:fill="auto"/>
          </w:tcPr>
          <w:p w14:paraId="29C4EE72" w14:textId="77777777" w:rsidR="001A4166" w:rsidRPr="0087201B" w:rsidDel="00FF2790" w:rsidRDefault="001A4166" w:rsidP="00085150">
            <w:pPr>
              <w:jc w:val="center"/>
            </w:pPr>
            <w:r w:rsidRPr="005B3E7B">
              <w:rPr>
                <w:b/>
              </w:rPr>
              <w:t>If…</w:t>
            </w:r>
          </w:p>
        </w:tc>
        <w:tc>
          <w:tcPr>
            <w:tcW w:w="14335" w:type="dxa"/>
            <w:gridSpan w:val="4"/>
            <w:tcBorders>
              <w:bottom w:val="single" w:sz="4" w:space="0" w:color="auto"/>
            </w:tcBorders>
            <w:shd w:val="pct10" w:color="auto" w:fill="auto"/>
          </w:tcPr>
          <w:p w14:paraId="02FC5B24" w14:textId="77777777" w:rsidR="001A4166" w:rsidRPr="0087201B" w:rsidDel="00FF2790" w:rsidRDefault="001A4166" w:rsidP="00085150">
            <w:pPr>
              <w:jc w:val="center"/>
            </w:pPr>
            <w:r w:rsidRPr="005B3E7B">
              <w:rPr>
                <w:b/>
              </w:rPr>
              <w:t>Then…</w:t>
            </w:r>
          </w:p>
        </w:tc>
      </w:tr>
      <w:tr w:rsidR="001A4166" w:rsidRPr="0087201B" w14:paraId="6301B767" w14:textId="77777777" w:rsidTr="00B36A51">
        <w:trPr>
          <w:trHeight w:val="233"/>
        </w:trPr>
        <w:tc>
          <w:tcPr>
            <w:tcW w:w="834" w:type="dxa"/>
            <w:vMerge/>
            <w:shd w:val="clear" w:color="auto" w:fill="auto"/>
          </w:tcPr>
          <w:p w14:paraId="2E1E32AC" w14:textId="77777777" w:rsidR="001A4166" w:rsidRPr="0087201B" w:rsidRDefault="001A4166" w:rsidP="00713CB1">
            <w:pPr>
              <w:jc w:val="center"/>
              <w:rPr>
                <w:b/>
              </w:rPr>
            </w:pPr>
          </w:p>
        </w:tc>
        <w:tc>
          <w:tcPr>
            <w:tcW w:w="1964" w:type="dxa"/>
            <w:vMerge w:val="restart"/>
            <w:shd w:val="clear" w:color="auto" w:fill="auto"/>
          </w:tcPr>
          <w:p w14:paraId="578AC980" w14:textId="77777777" w:rsidR="001A4166" w:rsidRPr="003E1657" w:rsidRDefault="001A4166" w:rsidP="001230AA">
            <w:pPr>
              <w:autoSpaceDE w:val="0"/>
              <w:autoSpaceDN w:val="0"/>
              <w:adjustRightInd w:val="0"/>
              <w:rPr>
                <w:b/>
              </w:rPr>
            </w:pPr>
            <w:r w:rsidRPr="003E1657">
              <w:rPr>
                <w:b/>
              </w:rPr>
              <w:t>SSI/</w:t>
            </w:r>
            <w:proofErr w:type="spellStart"/>
            <w:r w:rsidRPr="003E1657">
              <w:rPr>
                <w:b/>
              </w:rPr>
              <w:t>NEJE</w:t>
            </w:r>
            <w:proofErr w:type="spellEnd"/>
          </w:p>
          <w:p w14:paraId="02610540" w14:textId="77777777" w:rsidR="001A4166" w:rsidRPr="003E1657" w:rsidRDefault="001A4166" w:rsidP="00713CB1">
            <w:pPr>
              <w:rPr>
                <w:b/>
              </w:rPr>
            </w:pPr>
          </w:p>
        </w:tc>
        <w:tc>
          <w:tcPr>
            <w:tcW w:w="14335" w:type="dxa"/>
            <w:gridSpan w:val="4"/>
            <w:tcBorders>
              <w:bottom w:val="single" w:sz="4" w:space="0" w:color="auto"/>
            </w:tcBorders>
            <w:shd w:val="clear" w:color="auto" w:fill="auto"/>
          </w:tcPr>
          <w:p w14:paraId="5F13223E" w14:textId="77777777" w:rsidR="001A4166" w:rsidRDefault="001A4166" w:rsidP="00F32C58">
            <w:pPr>
              <w:autoSpaceDE w:val="0"/>
              <w:autoSpaceDN w:val="0"/>
              <w:adjustRightInd w:val="0"/>
            </w:pPr>
            <w:r w:rsidRPr="003E1657">
              <w:t>Perform the following:</w:t>
            </w:r>
          </w:p>
          <w:p w14:paraId="7C1594FD" w14:textId="77777777" w:rsidR="001F2DA9" w:rsidRPr="003E1657" w:rsidRDefault="001F2DA9" w:rsidP="00F32C58">
            <w:pPr>
              <w:autoSpaceDE w:val="0"/>
              <w:autoSpaceDN w:val="0"/>
              <w:adjustRightInd w:val="0"/>
            </w:pPr>
          </w:p>
        </w:tc>
      </w:tr>
      <w:tr w:rsidR="001A4166" w:rsidRPr="0087201B" w14:paraId="0EA6B1A0" w14:textId="77777777" w:rsidTr="00B36A51">
        <w:trPr>
          <w:trHeight w:val="233"/>
        </w:trPr>
        <w:tc>
          <w:tcPr>
            <w:tcW w:w="834" w:type="dxa"/>
            <w:vMerge/>
            <w:shd w:val="clear" w:color="auto" w:fill="auto"/>
          </w:tcPr>
          <w:p w14:paraId="53E5D03F" w14:textId="77777777" w:rsidR="001A4166" w:rsidRPr="0087201B" w:rsidRDefault="001A4166" w:rsidP="00713CB1">
            <w:pPr>
              <w:jc w:val="center"/>
              <w:rPr>
                <w:b/>
              </w:rPr>
            </w:pPr>
          </w:p>
        </w:tc>
        <w:tc>
          <w:tcPr>
            <w:tcW w:w="1964" w:type="dxa"/>
            <w:vMerge/>
            <w:shd w:val="clear" w:color="auto" w:fill="auto"/>
          </w:tcPr>
          <w:p w14:paraId="3272D4F5" w14:textId="77777777" w:rsidR="001A4166" w:rsidRPr="003E1657" w:rsidRDefault="001A4166" w:rsidP="00713CB1">
            <w:pPr>
              <w:rPr>
                <w:b/>
              </w:rPr>
            </w:pPr>
          </w:p>
        </w:tc>
        <w:tc>
          <w:tcPr>
            <w:tcW w:w="1052" w:type="dxa"/>
            <w:shd w:val="pct10" w:color="auto" w:fill="auto"/>
          </w:tcPr>
          <w:p w14:paraId="7A608D32" w14:textId="77777777" w:rsidR="001A4166" w:rsidRPr="003E1657" w:rsidRDefault="001A4166" w:rsidP="00F32C58">
            <w:pPr>
              <w:jc w:val="center"/>
              <w:rPr>
                <w:b/>
              </w:rPr>
            </w:pPr>
            <w:r w:rsidRPr="003E1657">
              <w:rPr>
                <w:b/>
              </w:rPr>
              <w:t>Step</w:t>
            </w:r>
          </w:p>
        </w:tc>
        <w:tc>
          <w:tcPr>
            <w:tcW w:w="13283" w:type="dxa"/>
            <w:gridSpan w:val="3"/>
            <w:shd w:val="pct10" w:color="auto" w:fill="auto"/>
          </w:tcPr>
          <w:p w14:paraId="6515C154" w14:textId="77777777" w:rsidR="001A4166" w:rsidRPr="003E1657" w:rsidRDefault="001A4166" w:rsidP="00F32C58">
            <w:pPr>
              <w:autoSpaceDE w:val="0"/>
              <w:autoSpaceDN w:val="0"/>
              <w:adjustRightInd w:val="0"/>
              <w:jc w:val="center"/>
              <w:rPr>
                <w:b/>
              </w:rPr>
            </w:pPr>
            <w:r w:rsidRPr="003E1657">
              <w:rPr>
                <w:b/>
              </w:rPr>
              <w:t>Action</w:t>
            </w:r>
          </w:p>
        </w:tc>
      </w:tr>
      <w:tr w:rsidR="001A4166" w:rsidRPr="0087201B" w14:paraId="5464D5A8" w14:textId="77777777" w:rsidTr="00B36A51">
        <w:trPr>
          <w:trHeight w:val="1655"/>
        </w:trPr>
        <w:tc>
          <w:tcPr>
            <w:tcW w:w="834" w:type="dxa"/>
            <w:vMerge/>
            <w:shd w:val="clear" w:color="auto" w:fill="auto"/>
          </w:tcPr>
          <w:p w14:paraId="2BF8EF23" w14:textId="77777777" w:rsidR="001A4166" w:rsidRPr="0087201B" w:rsidRDefault="001A4166" w:rsidP="00713CB1">
            <w:pPr>
              <w:jc w:val="center"/>
              <w:rPr>
                <w:b/>
              </w:rPr>
            </w:pPr>
          </w:p>
        </w:tc>
        <w:tc>
          <w:tcPr>
            <w:tcW w:w="1964" w:type="dxa"/>
            <w:vMerge/>
            <w:shd w:val="clear" w:color="auto" w:fill="auto"/>
          </w:tcPr>
          <w:p w14:paraId="07FAEB68" w14:textId="77777777" w:rsidR="001A4166" w:rsidRPr="003E1657" w:rsidRDefault="001A4166" w:rsidP="001230AA">
            <w:pPr>
              <w:autoSpaceDE w:val="0"/>
              <w:autoSpaceDN w:val="0"/>
              <w:adjustRightInd w:val="0"/>
              <w:rPr>
                <w:b/>
              </w:rPr>
            </w:pPr>
          </w:p>
        </w:tc>
        <w:tc>
          <w:tcPr>
            <w:tcW w:w="1052" w:type="dxa"/>
            <w:vMerge w:val="restart"/>
            <w:shd w:val="clear" w:color="auto" w:fill="auto"/>
          </w:tcPr>
          <w:p w14:paraId="4025B884" w14:textId="77777777" w:rsidR="001A4166" w:rsidRPr="003E1657" w:rsidRDefault="001A4166" w:rsidP="00F32C58">
            <w:pPr>
              <w:autoSpaceDE w:val="0"/>
              <w:autoSpaceDN w:val="0"/>
              <w:adjustRightInd w:val="0"/>
              <w:jc w:val="center"/>
              <w:rPr>
                <w:b/>
              </w:rPr>
            </w:pPr>
            <w:r w:rsidRPr="003E1657">
              <w:rPr>
                <w:b/>
              </w:rPr>
              <w:t>1</w:t>
            </w:r>
          </w:p>
        </w:tc>
        <w:tc>
          <w:tcPr>
            <w:tcW w:w="13283" w:type="dxa"/>
            <w:gridSpan w:val="3"/>
            <w:tcBorders>
              <w:bottom w:val="single" w:sz="4" w:space="0" w:color="auto"/>
            </w:tcBorders>
            <w:shd w:val="clear" w:color="auto" w:fill="auto"/>
          </w:tcPr>
          <w:p w14:paraId="02248197" w14:textId="77777777" w:rsidR="00DE6363" w:rsidRPr="00E274F2" w:rsidRDefault="00DE6363" w:rsidP="005113E5">
            <w:pPr>
              <w:pStyle w:val="NormalWeb"/>
              <w:spacing w:before="0" w:beforeAutospacing="0" w:after="0" w:afterAutospacing="0"/>
              <w:rPr>
                <w:color w:val="000000"/>
                <w:sz w:val="27"/>
                <w:szCs w:val="27"/>
              </w:rPr>
            </w:pPr>
            <w:r w:rsidRPr="00E970AD">
              <w:rPr>
                <w:color w:val="000000"/>
              </w:rPr>
              <w:t xml:space="preserve">When </w:t>
            </w:r>
            <w:r>
              <w:rPr>
                <w:color w:val="000000"/>
              </w:rPr>
              <w:t>offering a</w:t>
            </w:r>
            <w:r w:rsidRPr="00E970AD">
              <w:rPr>
                <w:color w:val="000000"/>
              </w:rPr>
              <w:t xml:space="preserve"> TEMPORARY LIS</w:t>
            </w:r>
            <w:r>
              <w:rPr>
                <w:color w:val="000000"/>
              </w:rPr>
              <w:t xml:space="preserve"> level adjustment,</w:t>
            </w:r>
            <w:r w:rsidRPr="00E970AD">
              <w:rPr>
                <w:color w:val="000000"/>
              </w:rPr>
              <w:t xml:space="preserve"> it is necessary to</w:t>
            </w:r>
            <w:r w:rsidR="003E1ECD">
              <w:rPr>
                <w:color w:val="000000"/>
              </w:rPr>
              <w:t xml:space="preserve"> </w:t>
            </w:r>
            <w:r w:rsidRPr="00E970AD">
              <w:rPr>
                <w:b/>
                <w:bCs/>
                <w:color w:val="000000"/>
              </w:rPr>
              <w:t xml:space="preserve">inform the </w:t>
            </w:r>
            <w:r>
              <w:rPr>
                <w:b/>
                <w:bCs/>
                <w:color w:val="000000"/>
              </w:rPr>
              <w:t>beneficiary/</w:t>
            </w:r>
            <w:r w:rsidRPr="00E970AD">
              <w:rPr>
                <w:b/>
                <w:bCs/>
                <w:color w:val="000000"/>
              </w:rPr>
              <w:t>requestor</w:t>
            </w:r>
            <w:r w:rsidR="003E1ECD">
              <w:rPr>
                <w:color w:val="000000"/>
              </w:rPr>
              <w:t xml:space="preserve"> </w:t>
            </w:r>
            <w:r w:rsidRPr="00E970AD">
              <w:rPr>
                <w:color w:val="000000"/>
              </w:rPr>
              <w:t xml:space="preserve">that if </w:t>
            </w:r>
            <w:r>
              <w:rPr>
                <w:color w:val="000000"/>
              </w:rPr>
              <w:t>they do</w:t>
            </w:r>
            <w:r w:rsidRPr="00E970AD">
              <w:rPr>
                <w:color w:val="000000"/>
              </w:rPr>
              <w:t xml:space="preserve"> not</w:t>
            </w:r>
            <w:r w:rsidR="003E1ECD">
              <w:rPr>
                <w:color w:val="000000"/>
              </w:rPr>
              <w:t xml:space="preserve"> </w:t>
            </w:r>
            <w:r w:rsidRPr="00E970AD">
              <w:rPr>
                <w:b/>
                <w:bCs/>
                <w:color w:val="000000"/>
              </w:rPr>
              <w:t>qualify</w:t>
            </w:r>
            <w:r w:rsidR="003E1ECD">
              <w:rPr>
                <w:color w:val="000000"/>
              </w:rPr>
              <w:t xml:space="preserve"> </w:t>
            </w:r>
            <w:r>
              <w:rPr>
                <w:color w:val="000000"/>
              </w:rPr>
              <w:t xml:space="preserve">for subsidy, </w:t>
            </w:r>
            <w:r w:rsidRPr="00E970AD">
              <w:rPr>
                <w:color w:val="000000"/>
              </w:rPr>
              <w:t xml:space="preserve">they </w:t>
            </w:r>
            <w:r>
              <w:rPr>
                <w:color w:val="000000"/>
              </w:rPr>
              <w:t>will be responsible</w:t>
            </w:r>
            <w:r w:rsidRPr="00E970AD">
              <w:rPr>
                <w:color w:val="000000"/>
              </w:rPr>
              <w:t xml:space="preserve"> to</w:t>
            </w:r>
            <w:r w:rsidR="003E1ECD">
              <w:rPr>
                <w:color w:val="000000"/>
              </w:rPr>
              <w:t xml:space="preserve"> </w:t>
            </w:r>
            <w:r w:rsidRPr="00E970AD">
              <w:rPr>
                <w:b/>
                <w:bCs/>
                <w:color w:val="000000"/>
              </w:rPr>
              <w:t xml:space="preserve">re-pay all </w:t>
            </w:r>
            <w:r>
              <w:rPr>
                <w:b/>
                <w:bCs/>
                <w:color w:val="000000"/>
              </w:rPr>
              <w:t>copays</w:t>
            </w:r>
            <w:r w:rsidRPr="00E970AD">
              <w:rPr>
                <w:b/>
                <w:bCs/>
                <w:color w:val="000000"/>
              </w:rPr>
              <w:t xml:space="preserve"> </w:t>
            </w:r>
            <w:r>
              <w:rPr>
                <w:b/>
                <w:bCs/>
                <w:color w:val="000000"/>
              </w:rPr>
              <w:t xml:space="preserve">or cost-sharing </w:t>
            </w:r>
            <w:r w:rsidRPr="00E970AD">
              <w:rPr>
                <w:color w:val="000000"/>
              </w:rPr>
              <w:t>back to plan.</w:t>
            </w:r>
            <w:r w:rsidDel="00E970AD">
              <w:rPr>
                <w:b/>
                <w:bCs/>
                <w:color w:val="000000"/>
              </w:rPr>
              <w:t xml:space="preserve"> </w:t>
            </w:r>
          </w:p>
          <w:p w14:paraId="4D8C24F8" w14:textId="77777777" w:rsidR="001A4166" w:rsidRDefault="001A4166" w:rsidP="00F32C58">
            <w:pPr>
              <w:autoSpaceDE w:val="0"/>
              <w:autoSpaceDN w:val="0"/>
              <w:adjustRightInd w:val="0"/>
            </w:pPr>
          </w:p>
          <w:p w14:paraId="147310E5" w14:textId="4EF77087" w:rsidR="003E1ECD" w:rsidRPr="003E1ECD" w:rsidRDefault="00BC5755" w:rsidP="003E1ECD">
            <w:pPr>
              <w:autoSpaceDE w:val="0"/>
              <w:autoSpaceDN w:val="0"/>
              <w:adjustRightInd w:val="0"/>
            </w:pPr>
            <w:r>
              <w:rPr>
                <w:b/>
                <w:noProof/>
              </w:rPr>
              <w:drawing>
                <wp:inline distT="0" distB="0" distL="0" distR="0" wp14:anchorId="234A0AFF" wp14:editId="7BC851CF">
                  <wp:extent cx="28575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1D5BE0A8" w14:textId="77777777" w:rsidR="005113E5" w:rsidRDefault="005113E5" w:rsidP="006C2216">
            <w:pPr>
              <w:numPr>
                <w:ilvl w:val="0"/>
                <w:numId w:val="40"/>
              </w:numPr>
              <w:autoSpaceDE w:val="0"/>
              <w:autoSpaceDN w:val="0"/>
              <w:adjustRightInd w:val="0"/>
            </w:pPr>
            <w:r>
              <w:t xml:space="preserve">At this </w:t>
            </w:r>
            <w:r w:rsidR="006C2216">
              <w:t>time,</w:t>
            </w:r>
            <w:r>
              <w:t xml:space="preserve"> we can apply a temporary LIS adjustment for the period of one month.</w:t>
            </w:r>
          </w:p>
          <w:p w14:paraId="68C66119" w14:textId="77777777" w:rsidR="005113E5" w:rsidRDefault="005113E5" w:rsidP="006C2216">
            <w:pPr>
              <w:numPr>
                <w:ilvl w:val="0"/>
                <w:numId w:val="40"/>
              </w:numPr>
              <w:autoSpaceDE w:val="0"/>
              <w:autoSpaceDN w:val="0"/>
              <w:adjustRightInd w:val="0"/>
            </w:pPr>
            <w:r>
              <w:t xml:space="preserve">If CMS indicates that you do not qualify for subsidy you will be </w:t>
            </w:r>
            <w:r>
              <w:rPr>
                <w:color w:val="000000"/>
              </w:rPr>
              <w:t>responsible</w:t>
            </w:r>
            <w:r w:rsidRPr="00E970AD">
              <w:rPr>
                <w:color w:val="000000"/>
              </w:rPr>
              <w:t xml:space="preserve"> to</w:t>
            </w:r>
            <w:r w:rsidR="003E1ECD">
              <w:rPr>
                <w:color w:val="000000"/>
              </w:rPr>
              <w:t xml:space="preserve"> </w:t>
            </w:r>
            <w:r w:rsidRPr="00E970AD">
              <w:rPr>
                <w:b/>
                <w:bCs/>
                <w:color w:val="000000"/>
              </w:rPr>
              <w:t xml:space="preserve">re-pay all </w:t>
            </w:r>
            <w:r>
              <w:rPr>
                <w:b/>
                <w:bCs/>
                <w:color w:val="000000"/>
              </w:rPr>
              <w:t>copays</w:t>
            </w:r>
            <w:r w:rsidRPr="00E970AD">
              <w:rPr>
                <w:b/>
                <w:bCs/>
                <w:color w:val="000000"/>
              </w:rPr>
              <w:t xml:space="preserve"> </w:t>
            </w:r>
            <w:r>
              <w:rPr>
                <w:b/>
                <w:bCs/>
                <w:color w:val="000000"/>
              </w:rPr>
              <w:t xml:space="preserve">or cost-sharing </w:t>
            </w:r>
            <w:r w:rsidRPr="00E970AD">
              <w:rPr>
                <w:color w:val="000000"/>
              </w:rPr>
              <w:t>back to plan</w:t>
            </w:r>
            <w:r w:rsidR="00F61AA0">
              <w:rPr>
                <w:color w:val="000000"/>
              </w:rPr>
              <w:t>.</w:t>
            </w:r>
          </w:p>
          <w:p w14:paraId="1D87F4A5" w14:textId="77777777" w:rsidR="005113E5" w:rsidRPr="001A4166" w:rsidRDefault="005113E5" w:rsidP="006C2216">
            <w:pPr>
              <w:numPr>
                <w:ilvl w:val="0"/>
                <w:numId w:val="40"/>
              </w:numPr>
              <w:autoSpaceDE w:val="0"/>
              <w:autoSpaceDN w:val="0"/>
              <w:adjustRightInd w:val="0"/>
            </w:pPr>
            <w:r>
              <w:t>Would you like us to apply the adjustment?</w:t>
            </w:r>
          </w:p>
          <w:p w14:paraId="03C11B63" w14:textId="77777777" w:rsidR="001A4166" w:rsidRDefault="001A4166" w:rsidP="00F32C58">
            <w:pPr>
              <w:autoSpaceDE w:val="0"/>
              <w:autoSpaceDN w:val="0"/>
              <w:adjustRightInd w:val="0"/>
            </w:pPr>
          </w:p>
          <w:p w14:paraId="22445658" w14:textId="2CD8CEEC" w:rsidR="001A4166" w:rsidRPr="003E1657" w:rsidRDefault="00BC5755" w:rsidP="00F32C58">
            <w:pPr>
              <w:autoSpaceDE w:val="0"/>
              <w:autoSpaceDN w:val="0"/>
              <w:adjustRightInd w:val="0"/>
            </w:pPr>
            <w:r>
              <w:rPr>
                <w:noProof/>
              </w:rPr>
              <w:drawing>
                <wp:inline distT="0" distB="0" distL="0" distR="0" wp14:anchorId="6A94A8A8" wp14:editId="4B704375">
                  <wp:extent cx="238125"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92E47" w:rsidRPr="00392E47">
              <w:rPr>
                <w:noProof/>
              </w:rPr>
              <w:t xml:space="preserve">  </w:t>
            </w:r>
            <w:r w:rsidR="001A4166" w:rsidRPr="00392E47">
              <w:t>If the</w:t>
            </w:r>
            <w:r w:rsidR="001A4166" w:rsidRPr="003E1657">
              <w:t xml:space="preserve"> caller is a pharmacy, ask the pharmacy to run the claim again and remain on the line for the claim to pay at the appropriate cost share.</w:t>
            </w:r>
          </w:p>
          <w:p w14:paraId="32B13C58" w14:textId="77777777" w:rsidR="001A4166" w:rsidRPr="003E1657" w:rsidRDefault="001A4166" w:rsidP="00F32C58">
            <w:pPr>
              <w:autoSpaceDE w:val="0"/>
              <w:autoSpaceDN w:val="0"/>
              <w:adjustRightInd w:val="0"/>
            </w:pPr>
          </w:p>
        </w:tc>
      </w:tr>
      <w:tr w:rsidR="001A4166" w:rsidRPr="0087201B" w14:paraId="69C59926" w14:textId="77777777" w:rsidTr="00B36A51">
        <w:trPr>
          <w:trHeight w:val="551"/>
        </w:trPr>
        <w:tc>
          <w:tcPr>
            <w:tcW w:w="834" w:type="dxa"/>
            <w:vMerge/>
            <w:shd w:val="clear" w:color="auto" w:fill="auto"/>
          </w:tcPr>
          <w:p w14:paraId="3B657821" w14:textId="77777777" w:rsidR="001A4166" w:rsidRPr="0087201B" w:rsidRDefault="001A4166" w:rsidP="00713CB1">
            <w:pPr>
              <w:jc w:val="center"/>
              <w:rPr>
                <w:b/>
              </w:rPr>
            </w:pPr>
          </w:p>
        </w:tc>
        <w:tc>
          <w:tcPr>
            <w:tcW w:w="1964" w:type="dxa"/>
            <w:vMerge/>
            <w:shd w:val="clear" w:color="auto" w:fill="auto"/>
          </w:tcPr>
          <w:p w14:paraId="3EBE6B9F" w14:textId="77777777" w:rsidR="001A4166" w:rsidRPr="003E1657" w:rsidRDefault="001A4166" w:rsidP="001230AA">
            <w:pPr>
              <w:autoSpaceDE w:val="0"/>
              <w:autoSpaceDN w:val="0"/>
              <w:adjustRightInd w:val="0"/>
              <w:rPr>
                <w:b/>
              </w:rPr>
            </w:pPr>
          </w:p>
        </w:tc>
        <w:tc>
          <w:tcPr>
            <w:tcW w:w="1052" w:type="dxa"/>
            <w:vMerge/>
            <w:shd w:val="clear" w:color="auto" w:fill="auto"/>
          </w:tcPr>
          <w:p w14:paraId="2A33803D" w14:textId="77777777" w:rsidR="001A4166" w:rsidRPr="003E1657" w:rsidRDefault="001A4166" w:rsidP="00F32C58">
            <w:pPr>
              <w:autoSpaceDE w:val="0"/>
              <w:autoSpaceDN w:val="0"/>
              <w:adjustRightInd w:val="0"/>
              <w:jc w:val="center"/>
              <w:rPr>
                <w:b/>
              </w:rPr>
            </w:pPr>
          </w:p>
        </w:tc>
        <w:tc>
          <w:tcPr>
            <w:tcW w:w="2763" w:type="dxa"/>
            <w:gridSpan w:val="2"/>
            <w:shd w:val="clear" w:color="auto" w:fill="E6E6E6"/>
          </w:tcPr>
          <w:p w14:paraId="14CB76F5" w14:textId="77777777" w:rsidR="001A4166" w:rsidRPr="001A4166" w:rsidRDefault="001A4166" w:rsidP="005113E5">
            <w:pPr>
              <w:autoSpaceDE w:val="0"/>
              <w:autoSpaceDN w:val="0"/>
              <w:adjustRightInd w:val="0"/>
              <w:jc w:val="center"/>
              <w:rPr>
                <w:b/>
              </w:rPr>
            </w:pPr>
            <w:r w:rsidRPr="001A4166">
              <w:rPr>
                <w:b/>
              </w:rPr>
              <w:t>If</w:t>
            </w:r>
            <w:r w:rsidR="005113E5">
              <w:rPr>
                <w:b/>
              </w:rPr>
              <w:t>…</w:t>
            </w:r>
          </w:p>
        </w:tc>
        <w:tc>
          <w:tcPr>
            <w:tcW w:w="10520" w:type="dxa"/>
            <w:shd w:val="clear" w:color="auto" w:fill="E6E6E6"/>
          </w:tcPr>
          <w:p w14:paraId="5C9F63D4" w14:textId="77777777" w:rsidR="001A4166" w:rsidRPr="001A4166" w:rsidRDefault="001A4166" w:rsidP="001A4166">
            <w:pPr>
              <w:autoSpaceDE w:val="0"/>
              <w:autoSpaceDN w:val="0"/>
              <w:adjustRightInd w:val="0"/>
              <w:jc w:val="center"/>
              <w:rPr>
                <w:b/>
              </w:rPr>
            </w:pPr>
            <w:r w:rsidRPr="001A4166">
              <w:rPr>
                <w:b/>
              </w:rPr>
              <w:t>Then...</w:t>
            </w:r>
          </w:p>
        </w:tc>
      </w:tr>
      <w:tr w:rsidR="001A4166" w:rsidRPr="0087201B" w14:paraId="77D94A42" w14:textId="77777777" w:rsidTr="00B36A51">
        <w:trPr>
          <w:trHeight w:val="551"/>
        </w:trPr>
        <w:tc>
          <w:tcPr>
            <w:tcW w:w="834" w:type="dxa"/>
            <w:vMerge/>
            <w:shd w:val="clear" w:color="auto" w:fill="auto"/>
          </w:tcPr>
          <w:p w14:paraId="5C913E8A" w14:textId="77777777" w:rsidR="001A4166" w:rsidRPr="0087201B" w:rsidRDefault="001A4166" w:rsidP="00713CB1">
            <w:pPr>
              <w:jc w:val="center"/>
              <w:rPr>
                <w:b/>
              </w:rPr>
            </w:pPr>
          </w:p>
        </w:tc>
        <w:tc>
          <w:tcPr>
            <w:tcW w:w="1964" w:type="dxa"/>
            <w:vMerge/>
            <w:shd w:val="clear" w:color="auto" w:fill="auto"/>
          </w:tcPr>
          <w:p w14:paraId="4B191803" w14:textId="77777777" w:rsidR="001A4166" w:rsidRPr="003E1657" w:rsidRDefault="001A4166" w:rsidP="001230AA">
            <w:pPr>
              <w:autoSpaceDE w:val="0"/>
              <w:autoSpaceDN w:val="0"/>
              <w:adjustRightInd w:val="0"/>
              <w:rPr>
                <w:b/>
              </w:rPr>
            </w:pPr>
          </w:p>
        </w:tc>
        <w:tc>
          <w:tcPr>
            <w:tcW w:w="1052" w:type="dxa"/>
            <w:vMerge/>
            <w:shd w:val="clear" w:color="auto" w:fill="auto"/>
          </w:tcPr>
          <w:p w14:paraId="1CBB09CD" w14:textId="77777777" w:rsidR="001A4166" w:rsidRPr="003E1657" w:rsidRDefault="001A4166" w:rsidP="00F32C58">
            <w:pPr>
              <w:autoSpaceDE w:val="0"/>
              <w:autoSpaceDN w:val="0"/>
              <w:adjustRightInd w:val="0"/>
              <w:jc w:val="center"/>
              <w:rPr>
                <w:b/>
              </w:rPr>
            </w:pPr>
          </w:p>
        </w:tc>
        <w:tc>
          <w:tcPr>
            <w:tcW w:w="2763" w:type="dxa"/>
            <w:gridSpan w:val="2"/>
            <w:shd w:val="clear" w:color="auto" w:fill="auto"/>
          </w:tcPr>
          <w:p w14:paraId="4E73C7BA" w14:textId="77777777" w:rsidR="001A4166" w:rsidRPr="00D73BAE" w:rsidRDefault="005113E5" w:rsidP="00F32C58">
            <w:pPr>
              <w:autoSpaceDE w:val="0"/>
              <w:autoSpaceDN w:val="0"/>
              <w:adjustRightInd w:val="0"/>
            </w:pPr>
            <w:r>
              <w:t>Yes</w:t>
            </w:r>
          </w:p>
        </w:tc>
        <w:tc>
          <w:tcPr>
            <w:tcW w:w="10520" w:type="dxa"/>
            <w:shd w:val="clear" w:color="auto" w:fill="auto"/>
          </w:tcPr>
          <w:p w14:paraId="4AC204A2" w14:textId="6AC39428" w:rsidR="005113E5" w:rsidRPr="009125F6" w:rsidRDefault="005113E5" w:rsidP="009125F6">
            <w:pPr>
              <w:autoSpaceDE w:val="0"/>
              <w:autoSpaceDN w:val="0"/>
              <w:adjustRightInd w:val="0"/>
            </w:pPr>
            <w:r w:rsidRPr="003E1657">
              <w:t>Apply a temporary eligibility upda</w:t>
            </w:r>
            <w:r w:rsidR="009125F6">
              <w:t xml:space="preserve">te (LIS 1 level) in </w:t>
            </w:r>
            <w:proofErr w:type="spellStart"/>
            <w:r w:rsidR="009125F6">
              <w:t>RxClaim</w:t>
            </w:r>
            <w:proofErr w:type="spellEnd"/>
            <w:r w:rsidR="009125F6">
              <w:t xml:space="preserve">. </w:t>
            </w:r>
            <w:r w:rsidRPr="003E1657">
              <w:rPr>
                <w:color w:val="000000"/>
              </w:rPr>
              <w:t xml:space="preserve">Refer to </w:t>
            </w:r>
            <w:hyperlink r:id="rId23" w:anchor="!/view?docid=446740fd-43bf-457a-81c5-685bf29b8d8b" w:history="1">
              <w:r w:rsidR="0097245C" w:rsidRPr="00F354E0">
                <w:rPr>
                  <w:rStyle w:val="Hyperlink"/>
                </w:rPr>
                <w:t xml:space="preserve">MED D - Senior Team - LICS Updates in </w:t>
              </w:r>
              <w:proofErr w:type="spellStart"/>
              <w:r w:rsidR="0097245C" w:rsidRPr="00F354E0">
                <w:rPr>
                  <w:rStyle w:val="Hyperlink"/>
                </w:rPr>
                <w:t>RxClaim</w:t>
              </w:r>
              <w:proofErr w:type="spellEnd"/>
            </w:hyperlink>
            <w:r w:rsidR="00E40F0C" w:rsidRPr="009E3E65">
              <w:t>.</w:t>
            </w:r>
          </w:p>
          <w:p w14:paraId="1038A16E" w14:textId="77777777" w:rsidR="005113E5" w:rsidRDefault="005113E5" w:rsidP="00F32C58">
            <w:pPr>
              <w:autoSpaceDE w:val="0"/>
              <w:autoSpaceDN w:val="0"/>
              <w:adjustRightInd w:val="0"/>
            </w:pPr>
          </w:p>
          <w:p w14:paraId="6795C5FC" w14:textId="77777777" w:rsidR="001A4166" w:rsidRPr="00D73BAE" w:rsidRDefault="001A4166" w:rsidP="00F32C58">
            <w:pPr>
              <w:autoSpaceDE w:val="0"/>
              <w:autoSpaceDN w:val="0"/>
              <w:adjustRightInd w:val="0"/>
            </w:pPr>
            <w:r w:rsidRPr="00D73BAE">
              <w:t xml:space="preserve">Proceed to </w:t>
            </w:r>
            <w:r w:rsidR="009125F6">
              <w:t xml:space="preserve">the </w:t>
            </w:r>
            <w:r w:rsidRPr="00D73BAE">
              <w:t xml:space="preserve">next step. </w:t>
            </w:r>
          </w:p>
        </w:tc>
      </w:tr>
      <w:tr w:rsidR="001A4166" w:rsidRPr="0087201B" w14:paraId="3A90E81C" w14:textId="77777777" w:rsidTr="00B36A51">
        <w:trPr>
          <w:trHeight w:val="551"/>
        </w:trPr>
        <w:tc>
          <w:tcPr>
            <w:tcW w:w="834" w:type="dxa"/>
            <w:vMerge/>
            <w:shd w:val="clear" w:color="auto" w:fill="auto"/>
          </w:tcPr>
          <w:p w14:paraId="6602AD87" w14:textId="77777777" w:rsidR="001A4166" w:rsidRPr="0087201B" w:rsidRDefault="001A4166" w:rsidP="00713CB1">
            <w:pPr>
              <w:jc w:val="center"/>
              <w:rPr>
                <w:b/>
              </w:rPr>
            </w:pPr>
          </w:p>
        </w:tc>
        <w:tc>
          <w:tcPr>
            <w:tcW w:w="1964" w:type="dxa"/>
            <w:vMerge/>
            <w:shd w:val="clear" w:color="auto" w:fill="auto"/>
          </w:tcPr>
          <w:p w14:paraId="0FC7EF16" w14:textId="77777777" w:rsidR="001A4166" w:rsidRPr="003E1657" w:rsidRDefault="001A4166" w:rsidP="001230AA">
            <w:pPr>
              <w:autoSpaceDE w:val="0"/>
              <w:autoSpaceDN w:val="0"/>
              <w:adjustRightInd w:val="0"/>
              <w:rPr>
                <w:b/>
              </w:rPr>
            </w:pPr>
          </w:p>
        </w:tc>
        <w:tc>
          <w:tcPr>
            <w:tcW w:w="1052" w:type="dxa"/>
            <w:vMerge/>
            <w:shd w:val="clear" w:color="auto" w:fill="auto"/>
          </w:tcPr>
          <w:p w14:paraId="042BC6B5" w14:textId="77777777" w:rsidR="001A4166" w:rsidRPr="003E1657" w:rsidRDefault="001A4166" w:rsidP="00F32C58">
            <w:pPr>
              <w:autoSpaceDE w:val="0"/>
              <w:autoSpaceDN w:val="0"/>
              <w:adjustRightInd w:val="0"/>
              <w:jc w:val="center"/>
              <w:rPr>
                <w:b/>
              </w:rPr>
            </w:pPr>
          </w:p>
        </w:tc>
        <w:tc>
          <w:tcPr>
            <w:tcW w:w="2763" w:type="dxa"/>
            <w:gridSpan w:val="2"/>
            <w:shd w:val="clear" w:color="auto" w:fill="auto"/>
          </w:tcPr>
          <w:p w14:paraId="1E72CB92" w14:textId="77777777" w:rsidR="001A4166" w:rsidRPr="00D73BAE" w:rsidRDefault="005113E5" w:rsidP="005113E5">
            <w:pPr>
              <w:autoSpaceDE w:val="0"/>
              <w:autoSpaceDN w:val="0"/>
              <w:adjustRightInd w:val="0"/>
            </w:pPr>
            <w:r>
              <w:t>No</w:t>
            </w:r>
          </w:p>
        </w:tc>
        <w:tc>
          <w:tcPr>
            <w:tcW w:w="10520" w:type="dxa"/>
            <w:shd w:val="clear" w:color="auto" w:fill="auto"/>
          </w:tcPr>
          <w:p w14:paraId="34F87442" w14:textId="77777777" w:rsidR="001A4166" w:rsidRPr="00D73BAE" w:rsidRDefault="005113E5" w:rsidP="009125F6">
            <w:pPr>
              <w:autoSpaceDE w:val="0"/>
              <w:autoSpaceDN w:val="0"/>
              <w:adjustRightInd w:val="0"/>
            </w:pPr>
            <w:r>
              <w:t>Proceed to the next step.</w:t>
            </w:r>
          </w:p>
        </w:tc>
      </w:tr>
      <w:tr w:rsidR="001A4166" w:rsidRPr="0087201B" w14:paraId="2ACAC7AA" w14:textId="77777777" w:rsidTr="00B36A51">
        <w:trPr>
          <w:trHeight w:val="782"/>
        </w:trPr>
        <w:tc>
          <w:tcPr>
            <w:tcW w:w="834" w:type="dxa"/>
            <w:vMerge/>
            <w:shd w:val="clear" w:color="auto" w:fill="auto"/>
          </w:tcPr>
          <w:p w14:paraId="642555BB" w14:textId="77777777" w:rsidR="001A4166" w:rsidRPr="0087201B" w:rsidRDefault="001A4166" w:rsidP="00713CB1">
            <w:pPr>
              <w:jc w:val="center"/>
              <w:rPr>
                <w:b/>
              </w:rPr>
            </w:pPr>
          </w:p>
        </w:tc>
        <w:tc>
          <w:tcPr>
            <w:tcW w:w="1964" w:type="dxa"/>
            <w:vMerge/>
            <w:shd w:val="clear" w:color="auto" w:fill="auto"/>
          </w:tcPr>
          <w:p w14:paraId="0756E5CA" w14:textId="77777777" w:rsidR="001A4166" w:rsidRPr="003E1657" w:rsidRDefault="001A4166" w:rsidP="001230AA">
            <w:pPr>
              <w:autoSpaceDE w:val="0"/>
              <w:autoSpaceDN w:val="0"/>
              <w:adjustRightInd w:val="0"/>
              <w:rPr>
                <w:b/>
              </w:rPr>
            </w:pPr>
          </w:p>
        </w:tc>
        <w:tc>
          <w:tcPr>
            <w:tcW w:w="1052" w:type="dxa"/>
            <w:vMerge w:val="restart"/>
            <w:shd w:val="clear" w:color="auto" w:fill="auto"/>
          </w:tcPr>
          <w:p w14:paraId="2BBA3DB7" w14:textId="77777777" w:rsidR="001A4166" w:rsidRPr="003E1657" w:rsidRDefault="001A4166" w:rsidP="00343900">
            <w:pPr>
              <w:autoSpaceDE w:val="0"/>
              <w:autoSpaceDN w:val="0"/>
              <w:adjustRightInd w:val="0"/>
              <w:jc w:val="center"/>
              <w:rPr>
                <w:b/>
              </w:rPr>
            </w:pPr>
            <w:r w:rsidRPr="003E1657">
              <w:rPr>
                <w:b/>
              </w:rPr>
              <w:t>2</w:t>
            </w:r>
          </w:p>
        </w:tc>
        <w:tc>
          <w:tcPr>
            <w:tcW w:w="13283" w:type="dxa"/>
            <w:gridSpan w:val="3"/>
            <w:tcBorders>
              <w:bottom w:val="single" w:sz="4" w:space="0" w:color="auto"/>
            </w:tcBorders>
            <w:shd w:val="clear" w:color="auto" w:fill="auto"/>
          </w:tcPr>
          <w:p w14:paraId="22DE6C53" w14:textId="7AC858FD" w:rsidR="001F784D" w:rsidRDefault="00BC5755" w:rsidP="00392E47">
            <w:pPr>
              <w:rPr>
                <w:bCs/>
              </w:rPr>
            </w:pPr>
            <w:r>
              <w:rPr>
                <w:b/>
                <w:noProof/>
              </w:rPr>
              <w:drawing>
                <wp:inline distT="0" distB="0" distL="0" distR="0" wp14:anchorId="641734EF" wp14:editId="4D98D24B">
                  <wp:extent cx="285750" cy="18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392E47">
              <w:rPr>
                <w:b/>
              </w:rPr>
              <w:t xml:space="preserve">  </w:t>
            </w:r>
            <w:r w:rsidR="001F784D">
              <w:rPr>
                <w:bCs/>
              </w:rPr>
              <w:t>What kind of documentation can you provide that shows the subsidy level or status?</w:t>
            </w:r>
          </w:p>
          <w:p w14:paraId="49EE73A2" w14:textId="77777777" w:rsidR="001F784D" w:rsidRDefault="001F784D" w:rsidP="001F784D">
            <w:pPr>
              <w:rPr>
                <w:bCs/>
              </w:rPr>
            </w:pPr>
          </w:p>
          <w:p w14:paraId="5BD6F2A1" w14:textId="77777777" w:rsidR="001F784D" w:rsidRPr="003E1657" w:rsidRDefault="001F784D" w:rsidP="001F784D">
            <w:r w:rsidRPr="003E1657">
              <w:rPr>
                <w:bCs/>
              </w:rPr>
              <w:t>Determine if the beneficiary has documentation of subsidy</w:t>
            </w:r>
            <w:r>
              <w:rPr>
                <w:bCs/>
              </w:rPr>
              <w:t xml:space="preserve"> level or status</w:t>
            </w:r>
            <w:r w:rsidRPr="003E1657">
              <w:t>.</w:t>
            </w:r>
          </w:p>
          <w:p w14:paraId="6026F017" w14:textId="77777777" w:rsidR="001A4166" w:rsidRPr="003E1657" w:rsidRDefault="001A4166" w:rsidP="006C2216">
            <w:pPr>
              <w:numPr>
                <w:ilvl w:val="0"/>
                <w:numId w:val="41"/>
              </w:numPr>
            </w:pPr>
            <w:r w:rsidRPr="003E1657">
              <w:t xml:space="preserve">See the </w:t>
            </w:r>
            <w:hyperlink w:anchor="_Acceptable_Forms_of" w:history="1">
              <w:r w:rsidRPr="003E1657">
                <w:rPr>
                  <w:rStyle w:val="Hyperlink"/>
                </w:rPr>
                <w:t>Acceptable Forms of Best Available Evidence (BAE)</w:t>
              </w:r>
            </w:hyperlink>
            <w:r w:rsidRPr="003E1657">
              <w:t xml:space="preserve"> section of this document.</w:t>
            </w:r>
          </w:p>
          <w:p w14:paraId="50D587E2" w14:textId="77777777" w:rsidR="001A4166" w:rsidRPr="003E1657" w:rsidRDefault="001A4166" w:rsidP="00F32C58"/>
        </w:tc>
      </w:tr>
      <w:tr w:rsidR="001A4166" w:rsidRPr="0087201B" w14:paraId="239A9567" w14:textId="77777777" w:rsidTr="00B36A51">
        <w:trPr>
          <w:trHeight w:val="242"/>
        </w:trPr>
        <w:tc>
          <w:tcPr>
            <w:tcW w:w="834" w:type="dxa"/>
            <w:vMerge/>
            <w:shd w:val="clear" w:color="auto" w:fill="auto"/>
          </w:tcPr>
          <w:p w14:paraId="405A8113" w14:textId="77777777" w:rsidR="001A4166" w:rsidRPr="0087201B" w:rsidRDefault="001A4166" w:rsidP="00713CB1">
            <w:pPr>
              <w:jc w:val="center"/>
              <w:rPr>
                <w:b/>
              </w:rPr>
            </w:pPr>
          </w:p>
        </w:tc>
        <w:tc>
          <w:tcPr>
            <w:tcW w:w="1964" w:type="dxa"/>
            <w:vMerge/>
            <w:shd w:val="clear" w:color="auto" w:fill="auto"/>
          </w:tcPr>
          <w:p w14:paraId="6B169835" w14:textId="77777777" w:rsidR="001A4166" w:rsidRPr="003E1657" w:rsidRDefault="001A4166" w:rsidP="001230AA">
            <w:pPr>
              <w:autoSpaceDE w:val="0"/>
              <w:autoSpaceDN w:val="0"/>
              <w:adjustRightInd w:val="0"/>
              <w:rPr>
                <w:b/>
              </w:rPr>
            </w:pPr>
          </w:p>
        </w:tc>
        <w:tc>
          <w:tcPr>
            <w:tcW w:w="1052" w:type="dxa"/>
            <w:vMerge/>
            <w:shd w:val="clear" w:color="auto" w:fill="auto"/>
          </w:tcPr>
          <w:p w14:paraId="5CDA0F14" w14:textId="77777777" w:rsidR="001A4166" w:rsidRPr="003E1657" w:rsidRDefault="001A4166" w:rsidP="00F32C58">
            <w:pPr>
              <w:autoSpaceDE w:val="0"/>
              <w:autoSpaceDN w:val="0"/>
              <w:adjustRightInd w:val="0"/>
              <w:jc w:val="center"/>
              <w:rPr>
                <w:b/>
              </w:rPr>
            </w:pPr>
          </w:p>
        </w:tc>
        <w:tc>
          <w:tcPr>
            <w:tcW w:w="2612" w:type="dxa"/>
            <w:shd w:val="pct10" w:color="auto" w:fill="auto"/>
          </w:tcPr>
          <w:p w14:paraId="34816CC6" w14:textId="77777777" w:rsidR="001A4166" w:rsidRPr="003E1657" w:rsidRDefault="001A4166" w:rsidP="00F32C58">
            <w:pPr>
              <w:jc w:val="center"/>
              <w:rPr>
                <w:b/>
              </w:rPr>
            </w:pPr>
            <w:r w:rsidRPr="003E1657">
              <w:rPr>
                <w:b/>
              </w:rPr>
              <w:t>If…</w:t>
            </w:r>
          </w:p>
        </w:tc>
        <w:tc>
          <w:tcPr>
            <w:tcW w:w="10671" w:type="dxa"/>
            <w:gridSpan w:val="2"/>
            <w:shd w:val="pct10" w:color="auto" w:fill="auto"/>
          </w:tcPr>
          <w:p w14:paraId="6436C118" w14:textId="77777777" w:rsidR="001A4166" w:rsidRPr="003E1657" w:rsidRDefault="001A4166" w:rsidP="00F32C58">
            <w:pPr>
              <w:jc w:val="center"/>
              <w:rPr>
                <w:b/>
              </w:rPr>
            </w:pPr>
            <w:r w:rsidRPr="003E1657">
              <w:rPr>
                <w:b/>
              </w:rPr>
              <w:t>Then…</w:t>
            </w:r>
          </w:p>
        </w:tc>
      </w:tr>
      <w:tr w:rsidR="001A4166" w:rsidRPr="0087201B" w14:paraId="016F5844" w14:textId="77777777" w:rsidTr="00B36A51">
        <w:trPr>
          <w:trHeight w:val="233"/>
        </w:trPr>
        <w:tc>
          <w:tcPr>
            <w:tcW w:w="834" w:type="dxa"/>
            <w:vMerge/>
            <w:shd w:val="clear" w:color="auto" w:fill="auto"/>
          </w:tcPr>
          <w:p w14:paraId="7C626888" w14:textId="77777777" w:rsidR="001A4166" w:rsidRPr="0087201B" w:rsidRDefault="001A4166" w:rsidP="00713CB1">
            <w:pPr>
              <w:jc w:val="center"/>
              <w:rPr>
                <w:b/>
              </w:rPr>
            </w:pPr>
          </w:p>
        </w:tc>
        <w:tc>
          <w:tcPr>
            <w:tcW w:w="1964" w:type="dxa"/>
            <w:vMerge/>
            <w:shd w:val="clear" w:color="auto" w:fill="auto"/>
          </w:tcPr>
          <w:p w14:paraId="66511A9F" w14:textId="77777777" w:rsidR="001A4166" w:rsidRPr="003E1657" w:rsidRDefault="001A4166" w:rsidP="001230AA">
            <w:pPr>
              <w:autoSpaceDE w:val="0"/>
              <w:autoSpaceDN w:val="0"/>
              <w:adjustRightInd w:val="0"/>
              <w:rPr>
                <w:b/>
              </w:rPr>
            </w:pPr>
          </w:p>
        </w:tc>
        <w:tc>
          <w:tcPr>
            <w:tcW w:w="1052" w:type="dxa"/>
            <w:vMerge/>
            <w:shd w:val="clear" w:color="auto" w:fill="auto"/>
          </w:tcPr>
          <w:p w14:paraId="50773148" w14:textId="77777777" w:rsidR="001A4166" w:rsidRPr="003E1657" w:rsidRDefault="001A4166" w:rsidP="00F32C58">
            <w:pPr>
              <w:autoSpaceDE w:val="0"/>
              <w:autoSpaceDN w:val="0"/>
              <w:adjustRightInd w:val="0"/>
              <w:jc w:val="center"/>
              <w:rPr>
                <w:b/>
              </w:rPr>
            </w:pPr>
          </w:p>
        </w:tc>
        <w:tc>
          <w:tcPr>
            <w:tcW w:w="2612" w:type="dxa"/>
            <w:shd w:val="clear" w:color="auto" w:fill="auto"/>
          </w:tcPr>
          <w:p w14:paraId="07AA8A1A" w14:textId="77777777" w:rsidR="001A4166" w:rsidRPr="003E1657" w:rsidRDefault="001A4166" w:rsidP="00F32C58">
            <w:r w:rsidRPr="003E1657">
              <w:t>Beneficiary has documentation</w:t>
            </w:r>
          </w:p>
        </w:tc>
        <w:tc>
          <w:tcPr>
            <w:tcW w:w="10671" w:type="dxa"/>
            <w:gridSpan w:val="2"/>
            <w:shd w:val="clear" w:color="auto" w:fill="auto"/>
          </w:tcPr>
          <w:p w14:paraId="3480ACFC" w14:textId="3DBA9492" w:rsidR="001A4166" w:rsidRPr="00722577" w:rsidRDefault="00BC5755" w:rsidP="00392E47">
            <w:pPr>
              <w:autoSpaceDE w:val="0"/>
              <w:autoSpaceDN w:val="0"/>
              <w:adjustRightInd w:val="0"/>
            </w:pPr>
            <w:r>
              <w:rPr>
                <w:b/>
                <w:noProof/>
              </w:rPr>
              <w:drawing>
                <wp:inline distT="0" distB="0" distL="0" distR="0" wp14:anchorId="695690FC" wp14:editId="0054512B">
                  <wp:extent cx="285750" cy="18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392E47">
              <w:rPr>
                <w:b/>
              </w:rPr>
              <w:t xml:space="preserve">  </w:t>
            </w:r>
            <w:r w:rsidR="001A4166" w:rsidRPr="00722577">
              <w:t xml:space="preserve">How would you like to send the documentation to the plan? </w:t>
            </w:r>
          </w:p>
          <w:p w14:paraId="47791976" w14:textId="77777777" w:rsidR="001A4166" w:rsidRPr="00722577" w:rsidRDefault="001A4166" w:rsidP="00DB45E1">
            <w:pPr>
              <w:rPr>
                <w:bCs/>
              </w:rPr>
            </w:pPr>
          </w:p>
          <w:p w14:paraId="0BD29C83" w14:textId="77777777" w:rsidR="001A4166" w:rsidRPr="00722577" w:rsidRDefault="001A4166" w:rsidP="00DB45E1">
            <w:pPr>
              <w:autoSpaceDE w:val="0"/>
              <w:autoSpaceDN w:val="0"/>
              <w:adjustRightInd w:val="0"/>
              <w:ind w:left="360"/>
            </w:pPr>
            <w:r w:rsidRPr="00722577">
              <w:t>Based on beneficiary’s response, provide the requested option:</w:t>
            </w:r>
          </w:p>
          <w:p w14:paraId="29CAFC7F" w14:textId="77777777" w:rsidR="001A4166" w:rsidRPr="00722577" w:rsidRDefault="001A4166" w:rsidP="00BA40EF">
            <w:pPr>
              <w:numPr>
                <w:ilvl w:val="0"/>
                <w:numId w:val="5"/>
              </w:numPr>
              <w:rPr>
                <w:b/>
              </w:rPr>
            </w:pPr>
            <w:proofErr w:type="spellStart"/>
            <w:r w:rsidRPr="00722577">
              <w:rPr>
                <w:b/>
              </w:rPr>
              <w:t>NEJE</w:t>
            </w:r>
            <w:proofErr w:type="spellEnd"/>
            <w:r w:rsidRPr="00722577">
              <w:rPr>
                <w:b/>
              </w:rPr>
              <w:t>:</w:t>
            </w:r>
          </w:p>
          <w:p w14:paraId="6B4562BC" w14:textId="77777777" w:rsidR="001A4166" w:rsidRPr="00722577" w:rsidRDefault="001A4166" w:rsidP="00BA40EF">
            <w:pPr>
              <w:numPr>
                <w:ilvl w:val="1"/>
                <w:numId w:val="5"/>
              </w:numPr>
            </w:pPr>
            <w:r w:rsidRPr="00722577">
              <w:t xml:space="preserve">Email: </w:t>
            </w:r>
            <w:r w:rsidR="009125F6">
              <w:t xml:space="preserve"> </w:t>
            </w:r>
            <w:hyperlink r:id="rId24" w:history="1">
              <w:r w:rsidRPr="00722577">
                <w:rPr>
                  <w:rStyle w:val="Hyperlink"/>
                </w:rPr>
                <w:t>JELISBAEResearch@caremark.com</w:t>
              </w:r>
            </w:hyperlink>
          </w:p>
          <w:p w14:paraId="5FE9B4E4" w14:textId="77777777" w:rsidR="001A4166" w:rsidRPr="00722577" w:rsidRDefault="001A4166" w:rsidP="00BA40EF">
            <w:pPr>
              <w:numPr>
                <w:ilvl w:val="2"/>
                <w:numId w:val="5"/>
              </w:numPr>
            </w:pPr>
            <w:r w:rsidRPr="00722577">
              <w:t xml:space="preserve">The </w:t>
            </w:r>
            <w:r w:rsidRPr="00722577">
              <w:rPr>
                <w:b/>
              </w:rPr>
              <w:t>subject</w:t>
            </w:r>
            <w:r w:rsidRPr="00722577">
              <w:t xml:space="preserve"> line should say Low Income Subsidy (Extra Help).</w:t>
            </w:r>
          </w:p>
          <w:p w14:paraId="23CD6C91" w14:textId="77777777" w:rsidR="001A4166" w:rsidRPr="00722577" w:rsidRDefault="001A4166" w:rsidP="00BA40EF">
            <w:pPr>
              <w:numPr>
                <w:ilvl w:val="2"/>
                <w:numId w:val="5"/>
              </w:numPr>
            </w:pPr>
            <w:r w:rsidRPr="00722577">
              <w:t xml:space="preserve">Provide BAE, such as Medicaid card, award letter, screen shot of state Medicaid portal etc. </w:t>
            </w:r>
          </w:p>
          <w:p w14:paraId="1ACAB312" w14:textId="77777777" w:rsidR="001A4166" w:rsidRPr="00722577" w:rsidRDefault="001A4166" w:rsidP="00BA40EF">
            <w:pPr>
              <w:numPr>
                <w:ilvl w:val="1"/>
                <w:numId w:val="5"/>
              </w:numPr>
            </w:pPr>
            <w:r w:rsidRPr="00722577">
              <w:t>Fax</w:t>
            </w:r>
            <w:r w:rsidRPr="009125F6">
              <w:t xml:space="preserve">: </w:t>
            </w:r>
            <w:r w:rsidR="009125F6">
              <w:t xml:space="preserve"> </w:t>
            </w:r>
            <w:r w:rsidRPr="009125F6">
              <w:t>866</w:t>
            </w:r>
            <w:r w:rsidRPr="00722577">
              <w:t>-342-7048</w:t>
            </w:r>
          </w:p>
          <w:p w14:paraId="6D447C73" w14:textId="35F3E003" w:rsidR="001A4166" w:rsidRPr="00722577" w:rsidRDefault="001A4166" w:rsidP="00BA40EF">
            <w:pPr>
              <w:numPr>
                <w:ilvl w:val="1"/>
                <w:numId w:val="5"/>
              </w:numPr>
            </w:pPr>
            <w:r w:rsidRPr="00722577">
              <w:t xml:space="preserve">Mail: </w:t>
            </w:r>
            <w:r w:rsidR="009125F6">
              <w:t xml:space="preserve"> </w:t>
            </w:r>
            <w:r w:rsidRPr="00722577">
              <w:t>P.O</w:t>
            </w:r>
            <w:r w:rsidR="00F20BF0">
              <w:t>.</w:t>
            </w:r>
            <w:r w:rsidRPr="00722577">
              <w:t xml:space="preserve"> BOX 30001, Pittsburgh, PA 15222-0330.</w:t>
            </w:r>
          </w:p>
          <w:p w14:paraId="7767297B" w14:textId="7E47A77A" w:rsidR="00343900" w:rsidRDefault="00BC5755" w:rsidP="00DB45E1">
            <w:pPr>
              <w:rPr>
                <w:b/>
              </w:rPr>
            </w:pPr>
            <w:r>
              <w:rPr>
                <w:b/>
                <w:noProof/>
              </w:rPr>
              <w:drawing>
                <wp:inline distT="0" distB="0" distL="0" distR="0" wp14:anchorId="3904FD6C" wp14:editId="0C143526">
                  <wp:extent cx="285750" cy="18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BAF4E7E" w14:textId="77777777" w:rsidR="00343900" w:rsidRDefault="00722577" w:rsidP="006C2216">
            <w:pPr>
              <w:numPr>
                <w:ilvl w:val="0"/>
                <w:numId w:val="42"/>
              </w:numPr>
            </w:pPr>
            <w:r w:rsidRPr="00722577">
              <w:t>Once we receive your documentation, we will submit the request to review your LIS level.</w:t>
            </w:r>
          </w:p>
          <w:p w14:paraId="1F630686" w14:textId="77777777" w:rsidR="001A4166" w:rsidRPr="00722577" w:rsidRDefault="00722577" w:rsidP="006C2216">
            <w:pPr>
              <w:numPr>
                <w:ilvl w:val="0"/>
                <w:numId w:val="42"/>
              </w:numPr>
              <w:rPr>
                <w:bCs/>
              </w:rPr>
            </w:pPr>
            <w:r w:rsidRPr="00722577">
              <w:t xml:space="preserve">We will notify you once we have the outcome of the review within 10 business </w:t>
            </w:r>
            <w:proofErr w:type="gramStart"/>
            <w:r w:rsidRPr="00722577">
              <w:t>days</w:t>
            </w:r>
            <w:proofErr w:type="gramEnd"/>
            <w:r w:rsidRPr="00722577" w:rsidDel="00722577">
              <w:t xml:space="preserve"> </w:t>
            </w:r>
          </w:p>
          <w:p w14:paraId="34FE18D9" w14:textId="77777777" w:rsidR="00D73BAE" w:rsidRDefault="00D73BAE" w:rsidP="00F32C58">
            <w:pPr>
              <w:rPr>
                <w:bCs/>
              </w:rPr>
            </w:pPr>
          </w:p>
          <w:p w14:paraId="130C1254" w14:textId="77777777" w:rsidR="001A4166" w:rsidRDefault="001A4166" w:rsidP="00343900">
            <w:pPr>
              <w:rPr>
                <w:bCs/>
              </w:rPr>
            </w:pPr>
            <w:r w:rsidRPr="00722577">
              <w:rPr>
                <w:bCs/>
              </w:rPr>
              <w:t xml:space="preserve">Proceed to </w:t>
            </w:r>
            <w:hyperlink w:anchor="SeniorStep1StapActionStep3" w:history="1">
              <w:r w:rsidR="00722577" w:rsidRPr="009F1035">
                <w:rPr>
                  <w:rStyle w:val="Hyperlink"/>
                  <w:bCs/>
                </w:rPr>
                <w:t>next step</w:t>
              </w:r>
            </w:hyperlink>
            <w:r w:rsidRPr="00722577">
              <w:rPr>
                <w:bCs/>
              </w:rPr>
              <w:t>.</w:t>
            </w:r>
          </w:p>
          <w:p w14:paraId="5127DDA8" w14:textId="77777777" w:rsidR="001F2DA9" w:rsidRPr="00722577" w:rsidRDefault="001F2DA9" w:rsidP="00343900"/>
        </w:tc>
      </w:tr>
      <w:tr w:rsidR="001A4166" w:rsidRPr="0087201B" w14:paraId="3CAA829F" w14:textId="77777777" w:rsidTr="00B36A51">
        <w:trPr>
          <w:trHeight w:val="215"/>
        </w:trPr>
        <w:tc>
          <w:tcPr>
            <w:tcW w:w="834" w:type="dxa"/>
            <w:vMerge/>
            <w:shd w:val="clear" w:color="auto" w:fill="auto"/>
          </w:tcPr>
          <w:p w14:paraId="2799E133" w14:textId="77777777" w:rsidR="001A4166" w:rsidRPr="0087201B" w:rsidRDefault="001A4166" w:rsidP="00713CB1">
            <w:pPr>
              <w:jc w:val="center"/>
              <w:rPr>
                <w:b/>
              </w:rPr>
            </w:pPr>
          </w:p>
        </w:tc>
        <w:tc>
          <w:tcPr>
            <w:tcW w:w="1964" w:type="dxa"/>
            <w:vMerge/>
            <w:shd w:val="clear" w:color="auto" w:fill="auto"/>
          </w:tcPr>
          <w:p w14:paraId="556139B8" w14:textId="77777777" w:rsidR="001A4166" w:rsidRPr="003E1657" w:rsidRDefault="001A4166" w:rsidP="001230AA">
            <w:pPr>
              <w:autoSpaceDE w:val="0"/>
              <w:autoSpaceDN w:val="0"/>
              <w:adjustRightInd w:val="0"/>
              <w:rPr>
                <w:b/>
              </w:rPr>
            </w:pPr>
          </w:p>
        </w:tc>
        <w:tc>
          <w:tcPr>
            <w:tcW w:w="1052" w:type="dxa"/>
            <w:vMerge/>
            <w:shd w:val="clear" w:color="auto" w:fill="auto"/>
          </w:tcPr>
          <w:p w14:paraId="0DF0252C" w14:textId="77777777" w:rsidR="001A4166" w:rsidRPr="003E1657" w:rsidRDefault="001A4166" w:rsidP="00F32C58">
            <w:pPr>
              <w:autoSpaceDE w:val="0"/>
              <w:autoSpaceDN w:val="0"/>
              <w:adjustRightInd w:val="0"/>
              <w:jc w:val="center"/>
              <w:rPr>
                <w:b/>
              </w:rPr>
            </w:pPr>
          </w:p>
        </w:tc>
        <w:tc>
          <w:tcPr>
            <w:tcW w:w="2612" w:type="dxa"/>
            <w:shd w:val="clear" w:color="auto" w:fill="auto"/>
          </w:tcPr>
          <w:p w14:paraId="50CEB232" w14:textId="77777777" w:rsidR="001A4166" w:rsidRPr="003E1657" w:rsidRDefault="001A4166" w:rsidP="00DB45E1">
            <w:r w:rsidRPr="003E1657">
              <w:rPr>
                <w:bCs/>
              </w:rPr>
              <w:t>Beneficiary does NOT have documentation</w:t>
            </w:r>
          </w:p>
        </w:tc>
        <w:tc>
          <w:tcPr>
            <w:tcW w:w="10671" w:type="dxa"/>
            <w:gridSpan w:val="2"/>
            <w:shd w:val="clear" w:color="auto" w:fill="auto"/>
          </w:tcPr>
          <w:p w14:paraId="2496FE42" w14:textId="0B4B8EA8" w:rsidR="00343900" w:rsidRPr="00343900" w:rsidRDefault="00BC5755" w:rsidP="00343900">
            <w:pPr>
              <w:rPr>
                <w:bCs/>
              </w:rPr>
            </w:pPr>
            <w:r>
              <w:rPr>
                <w:b/>
                <w:noProof/>
              </w:rPr>
              <w:drawing>
                <wp:inline distT="0" distB="0" distL="0" distR="0" wp14:anchorId="0F7AE4F7" wp14:editId="6FF7AA42">
                  <wp:extent cx="285750"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FA4F880" w14:textId="77777777" w:rsidR="00722577" w:rsidRPr="00507436" w:rsidRDefault="00722577" w:rsidP="006C2216">
            <w:pPr>
              <w:numPr>
                <w:ilvl w:val="0"/>
                <w:numId w:val="43"/>
              </w:numPr>
              <w:rPr>
                <w:bCs/>
              </w:rPr>
            </w:pPr>
            <w:r w:rsidRPr="00507436">
              <w:rPr>
                <w:bCs/>
              </w:rPr>
              <w:t xml:space="preserve">We will be requesting CMS to review </w:t>
            </w:r>
            <w:r>
              <w:rPr>
                <w:bCs/>
              </w:rPr>
              <w:t>if</w:t>
            </w:r>
            <w:r w:rsidRPr="00507436">
              <w:rPr>
                <w:bCs/>
              </w:rPr>
              <w:t xml:space="preserve"> you qualify for subsidy</w:t>
            </w:r>
            <w:r>
              <w:rPr>
                <w:bCs/>
              </w:rPr>
              <w:t xml:space="preserve"> and/or confirm your LIS level</w:t>
            </w:r>
            <w:r w:rsidRPr="00507436">
              <w:rPr>
                <w:bCs/>
              </w:rPr>
              <w:t>.</w:t>
            </w:r>
          </w:p>
          <w:p w14:paraId="06DE2E21" w14:textId="77777777" w:rsidR="00722577" w:rsidRPr="00D73BAE" w:rsidRDefault="00722577" w:rsidP="006C2216">
            <w:pPr>
              <w:numPr>
                <w:ilvl w:val="0"/>
                <w:numId w:val="43"/>
              </w:numPr>
              <w:rPr>
                <w:bCs/>
              </w:rPr>
            </w:pPr>
            <w:r w:rsidRPr="00D73BAE">
              <w:rPr>
                <w:bCs/>
              </w:rPr>
              <w:t xml:space="preserve">You will be notified once we have the outcome of the review within </w:t>
            </w:r>
            <w:r w:rsidRPr="00D73BAE">
              <w:t>10 business days.</w:t>
            </w:r>
          </w:p>
          <w:p w14:paraId="149C637C" w14:textId="77777777" w:rsidR="001A4166" w:rsidRPr="00722577" w:rsidRDefault="001A4166" w:rsidP="00F32C58">
            <w:pPr>
              <w:rPr>
                <w:bCs/>
              </w:rPr>
            </w:pPr>
          </w:p>
          <w:p w14:paraId="4EA14810" w14:textId="77777777" w:rsidR="001A4166" w:rsidRDefault="001A4166" w:rsidP="00343900">
            <w:pPr>
              <w:rPr>
                <w:bCs/>
              </w:rPr>
            </w:pPr>
            <w:r w:rsidRPr="00722577">
              <w:rPr>
                <w:bCs/>
              </w:rPr>
              <w:t xml:space="preserve">Proceed to </w:t>
            </w:r>
            <w:hyperlink w:anchor="SeniorStep1StapActionStep3" w:history="1">
              <w:r w:rsidR="00722577" w:rsidRPr="00722577">
                <w:rPr>
                  <w:rStyle w:val="Hyperlink"/>
                </w:rPr>
                <w:t>next step</w:t>
              </w:r>
            </w:hyperlink>
            <w:r w:rsidRPr="00722577">
              <w:rPr>
                <w:bCs/>
              </w:rPr>
              <w:t>.</w:t>
            </w:r>
          </w:p>
          <w:p w14:paraId="1C567A9C" w14:textId="77777777" w:rsidR="001F2DA9" w:rsidRPr="00722577" w:rsidRDefault="001F2DA9" w:rsidP="00343900"/>
        </w:tc>
      </w:tr>
      <w:tr w:rsidR="001A4166" w:rsidRPr="0087201B" w14:paraId="23D327FB" w14:textId="77777777" w:rsidTr="00B36A51">
        <w:trPr>
          <w:trHeight w:val="1142"/>
        </w:trPr>
        <w:tc>
          <w:tcPr>
            <w:tcW w:w="834" w:type="dxa"/>
            <w:vMerge/>
            <w:shd w:val="clear" w:color="auto" w:fill="auto"/>
          </w:tcPr>
          <w:p w14:paraId="7461E054" w14:textId="77777777" w:rsidR="001A4166" w:rsidRPr="0087201B" w:rsidRDefault="001A4166" w:rsidP="00713CB1">
            <w:pPr>
              <w:jc w:val="center"/>
              <w:rPr>
                <w:b/>
              </w:rPr>
            </w:pPr>
          </w:p>
        </w:tc>
        <w:tc>
          <w:tcPr>
            <w:tcW w:w="1964" w:type="dxa"/>
            <w:vMerge/>
            <w:shd w:val="clear" w:color="auto" w:fill="auto"/>
          </w:tcPr>
          <w:p w14:paraId="69E7FD29" w14:textId="77777777" w:rsidR="001A4166" w:rsidRPr="003E1657" w:rsidRDefault="001A4166" w:rsidP="001230AA">
            <w:pPr>
              <w:autoSpaceDE w:val="0"/>
              <w:autoSpaceDN w:val="0"/>
              <w:adjustRightInd w:val="0"/>
              <w:rPr>
                <w:b/>
              </w:rPr>
            </w:pPr>
          </w:p>
        </w:tc>
        <w:tc>
          <w:tcPr>
            <w:tcW w:w="1052" w:type="dxa"/>
            <w:tcBorders>
              <w:bottom w:val="single" w:sz="4" w:space="0" w:color="auto"/>
            </w:tcBorders>
            <w:shd w:val="clear" w:color="auto" w:fill="auto"/>
          </w:tcPr>
          <w:p w14:paraId="03E7F779" w14:textId="77777777" w:rsidR="001A4166" w:rsidRPr="003E1657" w:rsidRDefault="001A4166" w:rsidP="007F35B9">
            <w:pPr>
              <w:autoSpaceDE w:val="0"/>
              <w:autoSpaceDN w:val="0"/>
              <w:adjustRightInd w:val="0"/>
              <w:jc w:val="center"/>
              <w:rPr>
                <w:b/>
              </w:rPr>
            </w:pPr>
            <w:r w:rsidRPr="003E1657">
              <w:rPr>
                <w:b/>
              </w:rPr>
              <w:t>3</w:t>
            </w:r>
          </w:p>
        </w:tc>
        <w:tc>
          <w:tcPr>
            <w:tcW w:w="13283" w:type="dxa"/>
            <w:gridSpan w:val="3"/>
            <w:tcBorders>
              <w:bottom w:val="single" w:sz="4" w:space="0" w:color="auto"/>
            </w:tcBorders>
            <w:shd w:val="clear" w:color="auto" w:fill="auto"/>
          </w:tcPr>
          <w:p w14:paraId="750D8DCF" w14:textId="31CB22D4" w:rsidR="001A4166" w:rsidRPr="00507436" w:rsidRDefault="001A4166" w:rsidP="001522C3">
            <w:bookmarkStart w:id="57" w:name="SeniorStep1StapActionStep3"/>
            <w:r w:rsidRPr="00507436">
              <w:t xml:space="preserve">Submit </w:t>
            </w:r>
            <w:r w:rsidR="00113FDC">
              <w:rPr>
                <w:b/>
              </w:rPr>
              <w:t>Support</w:t>
            </w:r>
            <w:r w:rsidR="00113FDC" w:rsidRPr="00507436">
              <w:rPr>
                <w:b/>
              </w:rPr>
              <w:t xml:space="preserve"> </w:t>
            </w:r>
            <w:r w:rsidRPr="00507436">
              <w:rPr>
                <w:b/>
              </w:rPr>
              <w:t>Task</w:t>
            </w:r>
            <w:r w:rsidRPr="00507436">
              <w:t xml:space="preserve"> to indicate that beneficiary has been informed to submit BAE documentation or have been advised CMS will conduct a review on </w:t>
            </w:r>
            <w:r>
              <w:t xml:space="preserve">if </w:t>
            </w:r>
            <w:r w:rsidRPr="00507436">
              <w:t>they qualify for subsidy:</w:t>
            </w:r>
          </w:p>
          <w:bookmarkEnd w:id="57"/>
          <w:p w14:paraId="24062886" w14:textId="77777777" w:rsidR="001A4166" w:rsidRDefault="001A4166" w:rsidP="001522C3"/>
          <w:p w14:paraId="0DD82DD6" w14:textId="2AA099A6" w:rsidR="00113FDC" w:rsidRDefault="00113FDC" w:rsidP="001522C3">
            <w:r>
              <w:t xml:space="preserve">Click </w:t>
            </w:r>
            <w:r w:rsidRPr="00F9186D">
              <w:rPr>
                <w:b/>
                <w:bCs/>
              </w:rPr>
              <w:t>Create Support T</w:t>
            </w:r>
            <w:r w:rsidR="00F9186D" w:rsidRPr="00F9186D">
              <w:rPr>
                <w:b/>
                <w:bCs/>
              </w:rPr>
              <w:t>ask</w:t>
            </w:r>
            <w:r w:rsidR="00F9186D">
              <w:t xml:space="preserve"> button.</w:t>
            </w:r>
          </w:p>
          <w:p w14:paraId="13FFE756" w14:textId="77777777" w:rsidR="00F9186D" w:rsidRPr="00507436" w:rsidRDefault="00F9186D" w:rsidP="001522C3"/>
          <w:p w14:paraId="0458AE8C" w14:textId="4EA3A766" w:rsidR="001A4166" w:rsidRPr="00507436" w:rsidRDefault="001A4166" w:rsidP="009125F6">
            <w:pPr>
              <w:ind w:left="1080"/>
              <w:rPr>
                <w:bCs/>
              </w:rPr>
            </w:pPr>
            <w:r w:rsidRPr="00507436">
              <w:rPr>
                <w:b/>
                <w:bCs/>
              </w:rPr>
              <w:t>Task Type:</w:t>
            </w:r>
            <w:r w:rsidRPr="00507436">
              <w:rPr>
                <w:bCs/>
              </w:rPr>
              <w:t xml:space="preserve"> </w:t>
            </w:r>
            <w:r w:rsidR="009125F6">
              <w:rPr>
                <w:bCs/>
              </w:rPr>
              <w:t xml:space="preserve"> </w:t>
            </w:r>
            <w:r w:rsidR="00F9186D">
              <w:rPr>
                <w:bCs/>
              </w:rPr>
              <w:t>E</w:t>
            </w:r>
            <w:r w:rsidR="007F14B6">
              <w:rPr>
                <w:bCs/>
              </w:rPr>
              <w:t xml:space="preserve">nrollment – LIS - </w:t>
            </w:r>
            <w:r w:rsidRPr="00507436">
              <w:rPr>
                <w:bCs/>
              </w:rPr>
              <w:t xml:space="preserve">Low Income Subsidy </w:t>
            </w:r>
          </w:p>
          <w:p w14:paraId="190422B4" w14:textId="5B04F8FD" w:rsidR="007F14B6" w:rsidRPr="007F14B6" w:rsidRDefault="007F14B6" w:rsidP="009125F6">
            <w:pPr>
              <w:ind w:left="1080"/>
            </w:pPr>
            <w:r w:rsidRPr="007F14B6">
              <w:t>Complete all required fields marked with an (*).</w:t>
            </w:r>
          </w:p>
          <w:p w14:paraId="2C6066B1" w14:textId="77777777" w:rsidR="007F14B6" w:rsidRDefault="007F14B6" w:rsidP="009125F6">
            <w:pPr>
              <w:ind w:left="1080"/>
              <w:rPr>
                <w:b/>
                <w:bCs/>
              </w:rPr>
            </w:pPr>
          </w:p>
          <w:p w14:paraId="28BF5A3F" w14:textId="34F16946" w:rsidR="001A4166" w:rsidRPr="00507436" w:rsidRDefault="001A4166" w:rsidP="009125F6">
            <w:pPr>
              <w:ind w:left="1080"/>
              <w:rPr>
                <w:bCs/>
              </w:rPr>
            </w:pPr>
            <w:r w:rsidRPr="00507436">
              <w:rPr>
                <w:b/>
                <w:bCs/>
              </w:rPr>
              <w:t>Notes:</w:t>
            </w:r>
            <w:r w:rsidRPr="00507436">
              <w:rPr>
                <w:bCs/>
              </w:rPr>
              <w:t xml:space="preserve"> </w:t>
            </w:r>
          </w:p>
          <w:p w14:paraId="4FF5E50C" w14:textId="77777777" w:rsidR="001A4166" w:rsidRPr="00507436" w:rsidRDefault="001A4166" w:rsidP="00BA40EF">
            <w:pPr>
              <w:numPr>
                <w:ilvl w:val="0"/>
                <w:numId w:val="28"/>
              </w:numPr>
              <w:rPr>
                <w:bCs/>
              </w:rPr>
            </w:pPr>
            <w:r w:rsidRPr="00507436">
              <w:rPr>
                <w:bCs/>
              </w:rPr>
              <w:t xml:space="preserve">Indicate </w:t>
            </w:r>
            <w:proofErr w:type="spellStart"/>
            <w:r w:rsidRPr="00507436">
              <w:rPr>
                <w:bCs/>
              </w:rPr>
              <w:t>NEJE</w:t>
            </w:r>
            <w:proofErr w:type="spellEnd"/>
            <w:r w:rsidRPr="00507436">
              <w:rPr>
                <w:bCs/>
              </w:rPr>
              <w:t xml:space="preserve"> </w:t>
            </w:r>
          </w:p>
          <w:p w14:paraId="2760E61C" w14:textId="77777777" w:rsidR="001A4166" w:rsidRDefault="00215FC0" w:rsidP="00BA40EF">
            <w:pPr>
              <w:numPr>
                <w:ilvl w:val="0"/>
                <w:numId w:val="28"/>
              </w:numPr>
              <w:autoSpaceDE w:val="0"/>
              <w:autoSpaceDN w:val="0"/>
            </w:pPr>
            <w:r>
              <w:rPr>
                <w:bCs/>
              </w:rPr>
              <w:t>Beneficiary</w:t>
            </w:r>
            <w:r w:rsidR="001A4166" w:rsidRPr="00507436">
              <w:rPr>
                <w:bCs/>
              </w:rPr>
              <w:t xml:space="preserve"> has </w:t>
            </w:r>
            <w:proofErr w:type="gramStart"/>
            <w:r w:rsidR="001A4166">
              <w:t>3 d</w:t>
            </w:r>
            <w:r w:rsidR="001A4166" w:rsidRPr="00B75E2D">
              <w:t>ay</w:t>
            </w:r>
            <w:proofErr w:type="gramEnd"/>
            <w:r w:rsidR="001A4166" w:rsidRPr="00B75E2D">
              <w:t xml:space="preserve"> </w:t>
            </w:r>
            <w:r w:rsidR="001A4166">
              <w:t>supply or less of m</w:t>
            </w:r>
            <w:r w:rsidR="001A4166" w:rsidRPr="00B75E2D">
              <w:t>edication</w:t>
            </w:r>
          </w:p>
          <w:p w14:paraId="4B689777" w14:textId="77777777" w:rsidR="00DE6363" w:rsidRDefault="00215FC0" w:rsidP="00BA40EF">
            <w:pPr>
              <w:numPr>
                <w:ilvl w:val="0"/>
                <w:numId w:val="28"/>
              </w:numPr>
              <w:rPr>
                <w:bCs/>
              </w:rPr>
            </w:pPr>
            <w:r>
              <w:rPr>
                <w:bCs/>
              </w:rPr>
              <w:t>Beneficiary</w:t>
            </w:r>
            <w:r w:rsidR="00DE6363" w:rsidRPr="00DE6363">
              <w:rPr>
                <w:bCs/>
              </w:rPr>
              <w:t xml:space="preserve"> accept</w:t>
            </w:r>
            <w:r w:rsidR="001F784D">
              <w:rPr>
                <w:bCs/>
              </w:rPr>
              <w:t>ed</w:t>
            </w:r>
            <w:r w:rsidR="00DE6363" w:rsidRPr="00DE6363">
              <w:rPr>
                <w:bCs/>
              </w:rPr>
              <w:t xml:space="preserve"> or denied temporary </w:t>
            </w:r>
            <w:proofErr w:type="gramStart"/>
            <w:r w:rsidR="00DE6363" w:rsidRPr="00DE6363">
              <w:rPr>
                <w:bCs/>
              </w:rPr>
              <w:t>LIS</w:t>
            </w:r>
            <w:proofErr w:type="gramEnd"/>
          </w:p>
          <w:p w14:paraId="06877B2A" w14:textId="77777777" w:rsidR="001A4166" w:rsidRPr="00DE6363" w:rsidRDefault="001F784D" w:rsidP="00BA40EF">
            <w:pPr>
              <w:numPr>
                <w:ilvl w:val="0"/>
                <w:numId w:val="28"/>
              </w:numPr>
              <w:rPr>
                <w:bCs/>
              </w:rPr>
            </w:pPr>
            <w:r>
              <w:rPr>
                <w:bCs/>
              </w:rPr>
              <w:t>D</w:t>
            </w:r>
            <w:r w:rsidR="001A4166" w:rsidRPr="00DE6363">
              <w:rPr>
                <w:bCs/>
              </w:rPr>
              <w:t>ocument one of the following:</w:t>
            </w:r>
          </w:p>
          <w:p w14:paraId="168C9FF3" w14:textId="77777777" w:rsidR="001A4166" w:rsidRPr="00507436" w:rsidRDefault="00215FC0" w:rsidP="00BA40EF">
            <w:pPr>
              <w:numPr>
                <w:ilvl w:val="1"/>
                <w:numId w:val="28"/>
              </w:numPr>
              <w:rPr>
                <w:bCs/>
              </w:rPr>
            </w:pPr>
            <w:r>
              <w:rPr>
                <w:bCs/>
              </w:rPr>
              <w:t>Beneficiary</w:t>
            </w:r>
            <w:r w:rsidR="001A4166" w:rsidRPr="00507436">
              <w:rPr>
                <w:bCs/>
              </w:rPr>
              <w:t xml:space="preserve"> has </w:t>
            </w:r>
            <w:proofErr w:type="gramStart"/>
            <w:r w:rsidR="001A4166" w:rsidRPr="00507436">
              <w:rPr>
                <w:bCs/>
              </w:rPr>
              <w:t>evidence</w:t>
            </w:r>
            <w:proofErr w:type="gramEnd"/>
          </w:p>
          <w:p w14:paraId="2BE0EEC4" w14:textId="77777777" w:rsidR="001A4166" w:rsidRPr="00507436" w:rsidRDefault="00215FC0" w:rsidP="00BA40EF">
            <w:pPr>
              <w:numPr>
                <w:ilvl w:val="1"/>
                <w:numId w:val="28"/>
              </w:numPr>
              <w:rPr>
                <w:bCs/>
              </w:rPr>
            </w:pPr>
            <w:r>
              <w:rPr>
                <w:bCs/>
              </w:rPr>
              <w:t>Beneficiary</w:t>
            </w:r>
            <w:r w:rsidR="001A4166" w:rsidRPr="00507436">
              <w:rPr>
                <w:bCs/>
              </w:rPr>
              <w:t xml:space="preserve"> does not have </w:t>
            </w:r>
            <w:proofErr w:type="gramStart"/>
            <w:r w:rsidR="001A4166" w:rsidRPr="00507436">
              <w:rPr>
                <w:bCs/>
              </w:rPr>
              <w:t>evidence</w:t>
            </w:r>
            <w:proofErr w:type="gramEnd"/>
          </w:p>
          <w:p w14:paraId="6F34A599" w14:textId="77777777" w:rsidR="001A4166" w:rsidRPr="00507436" w:rsidRDefault="00215FC0" w:rsidP="00BA40EF">
            <w:pPr>
              <w:numPr>
                <w:ilvl w:val="1"/>
                <w:numId w:val="28"/>
              </w:numPr>
              <w:rPr>
                <w:bCs/>
              </w:rPr>
            </w:pPr>
            <w:r>
              <w:rPr>
                <w:bCs/>
              </w:rPr>
              <w:t>Beneficiary</w:t>
            </w:r>
            <w:r w:rsidR="001A4166" w:rsidRPr="00507436">
              <w:rPr>
                <w:bCs/>
              </w:rPr>
              <w:t xml:space="preserve"> is stating they have a different LIS level. </w:t>
            </w:r>
          </w:p>
          <w:p w14:paraId="51C1DAF6" w14:textId="77777777" w:rsidR="00D73BAE" w:rsidRPr="00507436" w:rsidRDefault="00D73BAE" w:rsidP="00BA40EF">
            <w:pPr>
              <w:numPr>
                <w:ilvl w:val="1"/>
                <w:numId w:val="28"/>
              </w:numPr>
            </w:pPr>
            <w:r>
              <w:t>B</w:t>
            </w:r>
            <w:r w:rsidRPr="00507436">
              <w:t>eneficiary has been informed to submit BAE documentation or ha</w:t>
            </w:r>
            <w:r>
              <w:t>s</w:t>
            </w:r>
            <w:r w:rsidRPr="00507436">
              <w:t xml:space="preserve"> been advised CMS will conduct a review on </w:t>
            </w:r>
            <w:r>
              <w:t>if</w:t>
            </w:r>
            <w:r w:rsidRPr="00507436">
              <w:t xml:space="preserve"> they qualify for subsidy. </w:t>
            </w:r>
          </w:p>
          <w:p w14:paraId="14F9FD4A" w14:textId="77777777" w:rsidR="001A4166" w:rsidRDefault="001A4166" w:rsidP="00F32C58">
            <w:pPr>
              <w:autoSpaceDE w:val="0"/>
              <w:autoSpaceDN w:val="0"/>
              <w:adjustRightInd w:val="0"/>
            </w:pPr>
          </w:p>
          <w:p w14:paraId="5576C544" w14:textId="77777777" w:rsidR="001A4166" w:rsidRDefault="001A4166" w:rsidP="00F32C58">
            <w:pPr>
              <w:autoSpaceDE w:val="0"/>
              <w:autoSpaceDN w:val="0"/>
              <w:adjustRightInd w:val="0"/>
            </w:pPr>
            <w:r w:rsidRPr="00507436">
              <w:t xml:space="preserve">Proceed to </w:t>
            </w:r>
            <w:hyperlink w:anchor="SeniorStep2" w:history="1">
              <w:r w:rsidRPr="00507436">
                <w:rPr>
                  <w:rStyle w:val="Hyperlink"/>
                </w:rPr>
                <w:t>Step 2</w:t>
              </w:r>
            </w:hyperlink>
            <w:r>
              <w:t>.</w:t>
            </w:r>
          </w:p>
          <w:p w14:paraId="487AA32F" w14:textId="77777777" w:rsidR="001F2DA9" w:rsidRPr="00507436" w:rsidRDefault="001F2DA9" w:rsidP="00F32C58">
            <w:pPr>
              <w:autoSpaceDE w:val="0"/>
              <w:autoSpaceDN w:val="0"/>
              <w:adjustRightInd w:val="0"/>
            </w:pPr>
          </w:p>
        </w:tc>
      </w:tr>
      <w:tr w:rsidR="00F32C58" w:rsidRPr="0087201B" w14:paraId="02EFCDDB" w14:textId="77777777" w:rsidTr="00B36A51">
        <w:trPr>
          <w:trHeight w:val="69"/>
        </w:trPr>
        <w:tc>
          <w:tcPr>
            <w:tcW w:w="834" w:type="dxa"/>
            <w:shd w:val="clear" w:color="auto" w:fill="auto"/>
          </w:tcPr>
          <w:p w14:paraId="76B17CDB" w14:textId="77777777" w:rsidR="00577B4C" w:rsidRPr="0087201B" w:rsidRDefault="00DB45E1" w:rsidP="00713CB1">
            <w:pPr>
              <w:jc w:val="center"/>
              <w:rPr>
                <w:b/>
              </w:rPr>
            </w:pPr>
            <w:r>
              <w:rPr>
                <w:b/>
              </w:rPr>
              <w:t>2</w:t>
            </w:r>
          </w:p>
        </w:tc>
        <w:tc>
          <w:tcPr>
            <w:tcW w:w="16299" w:type="dxa"/>
            <w:gridSpan w:val="5"/>
            <w:shd w:val="clear" w:color="auto" w:fill="auto"/>
          </w:tcPr>
          <w:p w14:paraId="120FD200" w14:textId="77777777" w:rsidR="00577B4C" w:rsidRDefault="00577B4C" w:rsidP="009F1035">
            <w:pPr>
              <w:tabs>
                <w:tab w:val="left" w:pos="9555"/>
              </w:tabs>
            </w:pPr>
            <w:bookmarkStart w:id="58" w:name="SeniorStep2"/>
            <w:r w:rsidRPr="0087201B">
              <w:t>Document and close the call according to current policies and procedures</w:t>
            </w:r>
            <w:r>
              <w:t>.</w:t>
            </w:r>
          </w:p>
          <w:bookmarkEnd w:id="58"/>
          <w:p w14:paraId="03F807F8" w14:textId="77777777" w:rsidR="006C2216" w:rsidRDefault="006C2216" w:rsidP="006C2216"/>
          <w:p w14:paraId="5D5670E3" w14:textId="3D885A77" w:rsidR="00577B4C" w:rsidRPr="00B54BE2" w:rsidRDefault="00577B4C" w:rsidP="006C2216">
            <w:r w:rsidRPr="00B36A51">
              <w:t xml:space="preserve">Refer to </w:t>
            </w:r>
            <w:hyperlink r:id="rId25" w:anchor="!/view?docid=0296717e-6df6-4184-b337-13abcd4b070b" w:history="1">
              <w:r w:rsidR="00B36A51" w:rsidRPr="00B36A51">
                <w:rPr>
                  <w:rStyle w:val="Hyperlink"/>
                </w:rPr>
                <w:t>Compass - Call Documentation (050011)</w:t>
              </w:r>
            </w:hyperlink>
            <w:r w:rsidR="00B36A51" w:rsidRPr="00B36A51">
              <w:t xml:space="preserve"> and </w:t>
            </w:r>
            <w:hyperlink r:id="rId26" w:anchor="!/view?docid=433711aa-8fa6-447c-872b-bd69cd6cd7c0" w:history="1">
              <w:r w:rsidR="00B36A51" w:rsidRPr="00B36A51">
                <w:rPr>
                  <w:rStyle w:val="Hyperlink"/>
                </w:rPr>
                <w:t>Compass MED D - Call Documentation Job Aid (061758)</w:t>
              </w:r>
            </w:hyperlink>
            <w:r w:rsidR="00F20BF0">
              <w:t>.</w:t>
            </w:r>
          </w:p>
          <w:p w14:paraId="20FC1CF6" w14:textId="080400DD" w:rsidR="00577B4C" w:rsidRPr="0087201B" w:rsidRDefault="00577B4C" w:rsidP="00713CB1">
            <w:pPr>
              <w:autoSpaceDE w:val="0"/>
              <w:autoSpaceDN w:val="0"/>
              <w:adjustRightInd w:val="0"/>
            </w:pPr>
          </w:p>
        </w:tc>
      </w:tr>
    </w:tbl>
    <w:p w14:paraId="44B8FEC9" w14:textId="77777777" w:rsidR="00577B4C" w:rsidRDefault="00577B4C" w:rsidP="00713CB1"/>
    <w:p w14:paraId="08132FA7" w14:textId="0B0D8A6F" w:rsidR="00B21168" w:rsidRDefault="00000000" w:rsidP="008150A7">
      <w:pPr>
        <w:jc w:val="right"/>
      </w:pPr>
      <w:hyperlink w:anchor="_top" w:history="1">
        <w:r w:rsidR="00577B4C" w:rsidRPr="00577BC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21168" w:rsidRPr="004F5541" w14:paraId="2619D41A" w14:textId="77777777" w:rsidTr="004A7126">
        <w:tc>
          <w:tcPr>
            <w:tcW w:w="5000" w:type="pct"/>
            <w:shd w:val="clear" w:color="auto" w:fill="C0C0C0"/>
          </w:tcPr>
          <w:p w14:paraId="6317E0D9" w14:textId="77777777" w:rsidR="00B21168" w:rsidRPr="004F5541" w:rsidRDefault="008F2CC1" w:rsidP="004F5541">
            <w:pPr>
              <w:pStyle w:val="Heading2"/>
              <w:rPr>
                <w:rFonts w:ascii="Verdana" w:hAnsi="Verdana"/>
                <w:i w:val="0"/>
              </w:rPr>
            </w:pPr>
            <w:bookmarkStart w:id="59" w:name="_Acceptable_Forms_of"/>
            <w:bookmarkStart w:id="60" w:name="_Toc3277314"/>
            <w:bookmarkStart w:id="61" w:name="_Toc13486174"/>
            <w:bookmarkStart w:id="62" w:name="_Toc166081204"/>
            <w:bookmarkEnd w:id="59"/>
            <w:r w:rsidRPr="004F5541">
              <w:rPr>
                <w:rFonts w:ascii="Verdana" w:hAnsi="Verdana"/>
                <w:i w:val="0"/>
              </w:rPr>
              <w:t>Acceptable F</w:t>
            </w:r>
            <w:r w:rsidR="00B21168" w:rsidRPr="004F5541">
              <w:rPr>
                <w:rFonts w:ascii="Verdana" w:hAnsi="Verdana"/>
                <w:i w:val="0"/>
              </w:rPr>
              <w:t>orms of Best Available Evidence (BAE)</w:t>
            </w:r>
            <w:bookmarkEnd w:id="60"/>
            <w:bookmarkEnd w:id="61"/>
            <w:bookmarkEnd w:id="62"/>
          </w:p>
        </w:tc>
      </w:tr>
    </w:tbl>
    <w:p w14:paraId="47EAB92B" w14:textId="77777777" w:rsidR="006579EC" w:rsidRDefault="008F2CC1" w:rsidP="00713CB1">
      <w:pPr>
        <w:autoSpaceDE w:val="0"/>
        <w:autoSpaceDN w:val="0"/>
        <w:adjustRightInd w:val="0"/>
        <w:rPr>
          <w:b/>
        </w:rPr>
      </w:pPr>
      <w:r>
        <w:rPr>
          <w:b/>
        </w:rPr>
        <w:t>Note</w:t>
      </w:r>
      <w:r w:rsidR="006579EC">
        <w:rPr>
          <w:b/>
        </w:rPr>
        <w:t>s</w:t>
      </w:r>
      <w:r>
        <w:rPr>
          <w:b/>
        </w:rPr>
        <w:t xml:space="preserve">: </w:t>
      </w:r>
    </w:p>
    <w:p w14:paraId="12CE8AA7" w14:textId="77777777" w:rsidR="007F35B9" w:rsidRPr="007F35B9" w:rsidRDefault="00B21168" w:rsidP="006C2216">
      <w:pPr>
        <w:numPr>
          <w:ilvl w:val="0"/>
          <w:numId w:val="45"/>
        </w:numPr>
        <w:autoSpaceDE w:val="0"/>
        <w:autoSpaceDN w:val="0"/>
        <w:adjustRightInd w:val="0"/>
      </w:pPr>
      <w:r w:rsidRPr="006579EC">
        <w:rPr>
          <w:rFonts w:cs="Arial"/>
          <w:szCs w:val="20"/>
        </w:rPr>
        <w:t xml:space="preserve">If a beneficiary calls and states he/she has </w:t>
      </w:r>
      <w:r w:rsidR="006579EC" w:rsidRPr="006579EC">
        <w:rPr>
          <w:rFonts w:cs="Arial"/>
          <w:szCs w:val="20"/>
        </w:rPr>
        <w:t xml:space="preserve">Low Income </w:t>
      </w:r>
      <w:r w:rsidR="006579EC" w:rsidRPr="007F35B9">
        <w:rPr>
          <w:rFonts w:cs="Arial"/>
          <w:szCs w:val="20"/>
        </w:rPr>
        <w:t>Subsidy (</w:t>
      </w:r>
      <w:r w:rsidRPr="007F35B9">
        <w:rPr>
          <w:rFonts w:cs="Arial"/>
          <w:szCs w:val="20"/>
        </w:rPr>
        <w:t>LIS</w:t>
      </w:r>
      <w:r w:rsidR="006579EC" w:rsidRPr="007F35B9">
        <w:rPr>
          <w:rFonts w:cs="Arial"/>
          <w:szCs w:val="20"/>
        </w:rPr>
        <w:t xml:space="preserve">) or Extra Help and the LIS information displayed in </w:t>
      </w:r>
      <w:proofErr w:type="spellStart"/>
      <w:r w:rsidR="006579EC" w:rsidRPr="007F35B9">
        <w:rPr>
          <w:rFonts w:cs="Arial"/>
          <w:szCs w:val="20"/>
        </w:rPr>
        <w:t>MARx</w:t>
      </w:r>
      <w:proofErr w:type="spellEnd"/>
      <w:r w:rsidR="006579EC" w:rsidRPr="007F35B9">
        <w:rPr>
          <w:rFonts w:cs="Arial"/>
          <w:szCs w:val="20"/>
        </w:rPr>
        <w:t xml:space="preserve"> does not reflect LIS or displays a different level,</w:t>
      </w:r>
      <w:r w:rsidRPr="007F35B9">
        <w:rPr>
          <w:rFonts w:cs="Arial"/>
          <w:szCs w:val="20"/>
        </w:rPr>
        <w:t xml:space="preserve"> advise the caller </w:t>
      </w:r>
      <w:r w:rsidR="006579EC" w:rsidRPr="007F35B9">
        <w:rPr>
          <w:rFonts w:cs="Arial"/>
          <w:szCs w:val="20"/>
        </w:rPr>
        <w:t>that we will need the acceptable form of documentation (</w:t>
      </w:r>
      <w:r w:rsidR="006579EC" w:rsidRPr="007F35B9">
        <w:rPr>
          <w:rFonts w:cs="Arial"/>
          <w:b/>
          <w:szCs w:val="20"/>
        </w:rPr>
        <w:t>Example:</w:t>
      </w:r>
      <w:r w:rsidR="006579EC" w:rsidRPr="007F35B9">
        <w:rPr>
          <w:rFonts w:cs="Arial"/>
          <w:szCs w:val="20"/>
        </w:rPr>
        <w:t xml:space="preserve">  Reward letter) to submit to CMS to confirm they are eligible for Extra Help. </w:t>
      </w:r>
    </w:p>
    <w:p w14:paraId="18A9EEF4" w14:textId="77777777" w:rsidR="006579EC" w:rsidRPr="007F35B9" w:rsidRDefault="006579EC" w:rsidP="006C2216">
      <w:pPr>
        <w:numPr>
          <w:ilvl w:val="0"/>
          <w:numId w:val="45"/>
        </w:numPr>
        <w:autoSpaceDE w:val="0"/>
        <w:autoSpaceDN w:val="0"/>
        <w:adjustRightInd w:val="0"/>
      </w:pPr>
      <w:r w:rsidRPr="007F35B9">
        <w:rPr>
          <w:rFonts w:cs="Arial"/>
          <w:szCs w:val="20"/>
        </w:rPr>
        <w:t>If the beneficiary states they do not have the required documentation, then advise the caller that we will contact CMS on their behalf to confirm if they are eligible for Extra Help.</w:t>
      </w:r>
    </w:p>
    <w:p w14:paraId="4A40C8A7" w14:textId="77777777" w:rsidR="00B21168" w:rsidRPr="007F35B9" w:rsidRDefault="00B21168" w:rsidP="006579EC">
      <w:pPr>
        <w:autoSpaceDE w:val="0"/>
        <w:autoSpaceDN w:val="0"/>
        <w:adjustRightInd w:val="0"/>
        <w:ind w:left="360"/>
      </w:pPr>
    </w:p>
    <w:p w14:paraId="325E897B" w14:textId="1CA1C866" w:rsidR="00B21168" w:rsidRDefault="00B21168" w:rsidP="00713CB1">
      <w:pPr>
        <w:autoSpaceDE w:val="0"/>
        <w:autoSpaceDN w:val="0"/>
        <w:adjustRightInd w:val="0"/>
      </w:pPr>
      <w:r w:rsidRPr="00BD3F86">
        <w:t xml:space="preserve">If the account information in </w:t>
      </w:r>
      <w:r w:rsidR="003B136C">
        <w:t>Compass/</w:t>
      </w:r>
      <w:r w:rsidR="00A03B02">
        <w:t xml:space="preserve">Client </w:t>
      </w:r>
      <w:r w:rsidR="0006326F">
        <w:t xml:space="preserve">and </w:t>
      </w:r>
      <w:r w:rsidR="00A03B02">
        <w:t>Information panel</w:t>
      </w:r>
      <w:r w:rsidRPr="00BD3F86">
        <w:t xml:space="preserve"> contradicts what the </w:t>
      </w:r>
      <w:r>
        <w:t>beneficiary</w:t>
      </w:r>
      <w:r w:rsidRPr="00BD3F86">
        <w:t xml:space="preserve"> was </w:t>
      </w:r>
      <w:r w:rsidRPr="00C84DA4">
        <w:t xml:space="preserve">expecting to pay, please ask the beneficiary to </w:t>
      </w:r>
      <w:r w:rsidR="008150A7">
        <w:rPr>
          <w:b/>
        </w:rPr>
        <w:t>submit</w:t>
      </w:r>
      <w:r w:rsidRPr="00C84DA4">
        <w:rPr>
          <w:b/>
        </w:rPr>
        <w:t xml:space="preserve"> a copy</w:t>
      </w:r>
      <w:r w:rsidRPr="00C84DA4">
        <w:t xml:space="preserve"> of </w:t>
      </w:r>
      <w:r w:rsidRPr="00577B4C">
        <w:rPr>
          <w:b/>
        </w:rPr>
        <w:t>one</w:t>
      </w:r>
      <w:r w:rsidRPr="00C84DA4">
        <w:t xml:space="preserve"> of the following proper </w:t>
      </w:r>
      <w:proofErr w:type="gramStart"/>
      <w:r w:rsidRPr="00C84DA4">
        <w:t>documentation</w:t>
      </w:r>
      <w:proofErr w:type="gramEnd"/>
      <w:r w:rsidRPr="00C84DA4">
        <w:t>:</w:t>
      </w:r>
    </w:p>
    <w:p w14:paraId="6FCD1337" w14:textId="77777777" w:rsidR="00B21168" w:rsidRDefault="00B21168" w:rsidP="00713CB1">
      <w:pPr>
        <w:autoSpaceDE w:val="0"/>
        <w:autoSpaceDN w:val="0"/>
        <w:adjustRightInd w:val="0"/>
      </w:pPr>
    </w:p>
    <w:p w14:paraId="29671586" w14:textId="77777777" w:rsidR="008150A7" w:rsidRDefault="008150A7" w:rsidP="00BA40EF">
      <w:pPr>
        <w:numPr>
          <w:ilvl w:val="0"/>
          <w:numId w:val="14"/>
        </w:numPr>
        <w:autoSpaceDE w:val="0"/>
        <w:autoSpaceDN w:val="0"/>
        <w:adjustRightInd w:val="0"/>
        <w:ind w:left="720" w:hanging="360"/>
      </w:pPr>
      <w:r w:rsidRPr="008150A7">
        <w:t xml:space="preserve">A copy of the beneficiary’s Medicaid card that includes the beneficiary’s name and an eligibility date during a month after June of the previous calendar </w:t>
      </w:r>
      <w:r w:rsidR="000131E2" w:rsidRPr="008150A7">
        <w:t>year.</w:t>
      </w:r>
    </w:p>
    <w:p w14:paraId="72B188EC" w14:textId="77777777" w:rsidR="008150A7" w:rsidRPr="008150A7" w:rsidRDefault="008150A7" w:rsidP="008150A7">
      <w:pPr>
        <w:autoSpaceDE w:val="0"/>
        <w:autoSpaceDN w:val="0"/>
        <w:adjustRightInd w:val="0"/>
        <w:ind w:left="360"/>
      </w:pPr>
    </w:p>
    <w:p w14:paraId="1FDEBE5F" w14:textId="77777777" w:rsidR="008150A7" w:rsidRDefault="008150A7" w:rsidP="00BA40EF">
      <w:pPr>
        <w:numPr>
          <w:ilvl w:val="0"/>
          <w:numId w:val="14"/>
        </w:numPr>
        <w:autoSpaceDE w:val="0"/>
        <w:autoSpaceDN w:val="0"/>
        <w:adjustRightInd w:val="0"/>
        <w:ind w:left="720" w:hanging="360"/>
      </w:pPr>
      <w:r w:rsidRPr="008150A7">
        <w:t>A copy of a state document that confirms active Medicaid status during a month after June of the previous year.</w:t>
      </w:r>
    </w:p>
    <w:p w14:paraId="3F3A0712" w14:textId="77777777" w:rsidR="008150A7" w:rsidRDefault="008150A7" w:rsidP="008150A7">
      <w:pPr>
        <w:autoSpaceDE w:val="0"/>
        <w:autoSpaceDN w:val="0"/>
        <w:adjustRightInd w:val="0"/>
      </w:pPr>
    </w:p>
    <w:p w14:paraId="302E1F19" w14:textId="77777777" w:rsidR="008150A7" w:rsidRDefault="008150A7" w:rsidP="00BA40EF">
      <w:pPr>
        <w:numPr>
          <w:ilvl w:val="0"/>
          <w:numId w:val="14"/>
        </w:numPr>
        <w:autoSpaceDE w:val="0"/>
        <w:autoSpaceDN w:val="0"/>
        <w:adjustRightInd w:val="0"/>
        <w:ind w:left="720" w:hanging="360"/>
      </w:pPr>
      <w:r w:rsidRPr="008150A7">
        <w:t xml:space="preserve">A </w:t>
      </w:r>
      <w:r w:rsidR="006C2216" w:rsidRPr="008150A7">
        <w:t>printout</w:t>
      </w:r>
      <w:r w:rsidRPr="008150A7">
        <w:t xml:space="preserve"> from the State enrollment file showing Medicaid status during a month after June of the previous calendar year.</w:t>
      </w:r>
    </w:p>
    <w:p w14:paraId="746BC896" w14:textId="77777777" w:rsidR="008150A7" w:rsidRDefault="008150A7" w:rsidP="008150A7">
      <w:pPr>
        <w:autoSpaceDE w:val="0"/>
        <w:autoSpaceDN w:val="0"/>
        <w:adjustRightInd w:val="0"/>
      </w:pPr>
    </w:p>
    <w:p w14:paraId="65FB1FC5" w14:textId="77777777" w:rsidR="008150A7" w:rsidRDefault="008150A7" w:rsidP="00BA40EF">
      <w:pPr>
        <w:numPr>
          <w:ilvl w:val="0"/>
          <w:numId w:val="14"/>
        </w:numPr>
        <w:autoSpaceDE w:val="0"/>
        <w:autoSpaceDN w:val="0"/>
        <w:adjustRightInd w:val="0"/>
        <w:ind w:left="720" w:hanging="360"/>
      </w:pPr>
      <w:r w:rsidRPr="008150A7">
        <w:t xml:space="preserve">A screen print from the state’s Medicaid systems showing Medicaid status during a month after June of the previous calendar </w:t>
      </w:r>
      <w:r w:rsidR="000131E2" w:rsidRPr="008150A7">
        <w:t>year.</w:t>
      </w:r>
    </w:p>
    <w:p w14:paraId="6DFEBD61" w14:textId="77777777" w:rsidR="008150A7" w:rsidRDefault="008150A7" w:rsidP="008150A7">
      <w:pPr>
        <w:autoSpaceDE w:val="0"/>
        <w:autoSpaceDN w:val="0"/>
        <w:adjustRightInd w:val="0"/>
      </w:pPr>
    </w:p>
    <w:p w14:paraId="60B412E5" w14:textId="77777777" w:rsidR="008150A7" w:rsidRDefault="008150A7" w:rsidP="00BA40EF">
      <w:pPr>
        <w:numPr>
          <w:ilvl w:val="0"/>
          <w:numId w:val="14"/>
        </w:numPr>
        <w:autoSpaceDE w:val="0"/>
        <w:autoSpaceDN w:val="0"/>
        <w:adjustRightInd w:val="0"/>
        <w:ind w:left="720" w:hanging="360"/>
      </w:pPr>
      <w:r w:rsidRPr="008150A7">
        <w:t>Other documentation provided by the State showing Medicaid status during a month after June of the previous year.</w:t>
      </w:r>
    </w:p>
    <w:p w14:paraId="7745C151" w14:textId="77777777" w:rsidR="008150A7" w:rsidRDefault="008150A7" w:rsidP="008150A7">
      <w:pPr>
        <w:autoSpaceDE w:val="0"/>
        <w:autoSpaceDN w:val="0"/>
        <w:adjustRightInd w:val="0"/>
      </w:pPr>
    </w:p>
    <w:p w14:paraId="4A16305E" w14:textId="77777777" w:rsidR="008150A7" w:rsidRDefault="008150A7" w:rsidP="00BA40EF">
      <w:pPr>
        <w:numPr>
          <w:ilvl w:val="0"/>
          <w:numId w:val="14"/>
        </w:numPr>
        <w:autoSpaceDE w:val="0"/>
        <w:autoSpaceDN w:val="0"/>
        <w:adjustRightInd w:val="0"/>
        <w:ind w:left="720" w:hanging="360"/>
      </w:pPr>
      <w:r w:rsidRPr="008150A7">
        <w:t xml:space="preserve">A letter from </w:t>
      </w:r>
      <w:proofErr w:type="spellStart"/>
      <w:r w:rsidRPr="008150A7">
        <w:t>SSA</w:t>
      </w:r>
      <w:proofErr w:type="spellEnd"/>
      <w:r w:rsidRPr="008150A7">
        <w:t xml:space="preserve"> showing that the individual receives SSI; or,</w:t>
      </w:r>
    </w:p>
    <w:p w14:paraId="504A6E5F" w14:textId="77777777" w:rsidR="008150A7" w:rsidRDefault="008150A7" w:rsidP="008150A7">
      <w:pPr>
        <w:autoSpaceDE w:val="0"/>
        <w:autoSpaceDN w:val="0"/>
        <w:adjustRightInd w:val="0"/>
      </w:pPr>
    </w:p>
    <w:p w14:paraId="527925C0" w14:textId="77777777" w:rsidR="004B799F" w:rsidRPr="00507436" w:rsidRDefault="008150A7" w:rsidP="00BA40EF">
      <w:pPr>
        <w:numPr>
          <w:ilvl w:val="0"/>
          <w:numId w:val="14"/>
        </w:numPr>
        <w:autoSpaceDE w:val="0"/>
        <w:autoSpaceDN w:val="0"/>
        <w:adjustRightInd w:val="0"/>
        <w:ind w:left="720" w:hanging="360"/>
      </w:pPr>
      <w:r w:rsidRPr="00507436">
        <w:t>An Application Filed by Deemed Eligible confirming that the beneficiary is …automatically eligible for extra help…</w:t>
      </w:r>
    </w:p>
    <w:p w14:paraId="0CAA1E87" w14:textId="77777777" w:rsidR="004B799F" w:rsidRPr="00507436" w:rsidRDefault="004B799F" w:rsidP="004B799F">
      <w:pPr>
        <w:pStyle w:val="ListParagraph"/>
      </w:pPr>
    </w:p>
    <w:p w14:paraId="7561EA78" w14:textId="77777777" w:rsidR="008150A7" w:rsidRPr="00507436" w:rsidRDefault="004B799F" w:rsidP="00BA40EF">
      <w:pPr>
        <w:numPr>
          <w:ilvl w:val="0"/>
          <w:numId w:val="14"/>
        </w:numPr>
        <w:autoSpaceDE w:val="0"/>
        <w:autoSpaceDN w:val="0"/>
        <w:adjustRightInd w:val="0"/>
        <w:ind w:left="720" w:hanging="360"/>
      </w:pPr>
      <w:r w:rsidRPr="00507436">
        <w:t xml:space="preserve">A Notice of Award letter from </w:t>
      </w:r>
      <w:proofErr w:type="spellStart"/>
      <w:r w:rsidRPr="00507436">
        <w:t>SSA</w:t>
      </w:r>
      <w:proofErr w:type="spellEnd"/>
      <w:r w:rsidRPr="00507436">
        <w:t xml:space="preserve"> indicating the enrollee is eligible for Extra Help (</w:t>
      </w:r>
      <w:proofErr w:type="gramStart"/>
      <w:r w:rsidRPr="00507436">
        <w:t>low income</w:t>
      </w:r>
      <w:proofErr w:type="gramEnd"/>
      <w:r w:rsidRPr="00507436">
        <w:t xml:space="preserve"> subsidy)</w:t>
      </w:r>
    </w:p>
    <w:p w14:paraId="486CFE18" w14:textId="77777777" w:rsidR="004B799F" w:rsidRDefault="004B799F" w:rsidP="00713CB1">
      <w:pPr>
        <w:pStyle w:val="Default"/>
        <w:tabs>
          <w:tab w:val="left" w:pos="0"/>
        </w:tabs>
        <w:rPr>
          <w:rFonts w:ascii="Verdana" w:hAnsi="Verdana"/>
        </w:rPr>
      </w:pPr>
    </w:p>
    <w:p w14:paraId="185CCC57" w14:textId="77777777" w:rsidR="00B21168" w:rsidRPr="00351AEE" w:rsidRDefault="00B21168" w:rsidP="00713CB1">
      <w:pPr>
        <w:pStyle w:val="Default"/>
        <w:tabs>
          <w:tab w:val="left" w:pos="0"/>
        </w:tabs>
        <w:rPr>
          <w:rFonts w:ascii="Verdana" w:hAnsi="Verdana"/>
          <w:color w:val="auto"/>
        </w:rPr>
      </w:pPr>
      <w:r w:rsidRPr="008F05BF">
        <w:rPr>
          <w:rFonts w:ascii="Verdana" w:hAnsi="Verdana"/>
        </w:rPr>
        <w:t xml:space="preserve">Accept any one of the following forms of evidence from beneficiaries or pharmacist </w:t>
      </w:r>
      <w:r w:rsidRPr="008150A7">
        <w:rPr>
          <w:rFonts w:ascii="Verdana" w:hAnsi="Verdana"/>
          <w:b/>
        </w:rPr>
        <w:t>to establish that a beneficiary is institutionalized and qualifies for zero cost</w:t>
      </w:r>
      <w:r w:rsidR="008150A7">
        <w:rPr>
          <w:rFonts w:ascii="Verdana" w:hAnsi="Verdana"/>
        </w:rPr>
        <w:t>:</w:t>
      </w:r>
      <w:r>
        <w:rPr>
          <w:rFonts w:ascii="Verdana" w:hAnsi="Verdana"/>
          <w:color w:val="auto"/>
        </w:rPr>
        <w:t xml:space="preserve"> </w:t>
      </w:r>
    </w:p>
    <w:p w14:paraId="3B17F57B" w14:textId="77777777" w:rsidR="00AF0F20" w:rsidRPr="00C84DA4" w:rsidRDefault="00AF0F20" w:rsidP="00AD55CB">
      <w:pPr>
        <w:autoSpaceDE w:val="0"/>
        <w:autoSpaceDN w:val="0"/>
        <w:adjustRightInd w:val="0"/>
        <w:rPr>
          <w:color w:val="000000"/>
        </w:rPr>
      </w:pPr>
    </w:p>
    <w:p w14:paraId="21313B4A" w14:textId="77777777" w:rsidR="008150A7" w:rsidRDefault="00B21168" w:rsidP="00BA40EF">
      <w:pPr>
        <w:numPr>
          <w:ilvl w:val="0"/>
          <w:numId w:val="15"/>
        </w:numPr>
        <w:autoSpaceDE w:val="0"/>
        <w:autoSpaceDN w:val="0"/>
        <w:adjustRightInd w:val="0"/>
        <w:rPr>
          <w:color w:val="000000"/>
        </w:rPr>
      </w:pPr>
      <w:r w:rsidRPr="00C84DA4">
        <w:rPr>
          <w:color w:val="000000"/>
        </w:rPr>
        <w:t xml:space="preserve">A remittance from the facility showing Medicaid payment for a full calendar month for that individual during a month after June of the previous calendar </w:t>
      </w:r>
      <w:r w:rsidR="000131E2" w:rsidRPr="00C84DA4">
        <w:rPr>
          <w:color w:val="000000"/>
        </w:rPr>
        <w:t>year.</w:t>
      </w:r>
      <w:r w:rsidRPr="00C84DA4">
        <w:rPr>
          <w:color w:val="000000"/>
        </w:rPr>
        <w:t xml:space="preserve"> </w:t>
      </w:r>
    </w:p>
    <w:p w14:paraId="78BC43EC" w14:textId="77777777" w:rsidR="008150A7" w:rsidRDefault="008150A7" w:rsidP="008150A7">
      <w:pPr>
        <w:autoSpaceDE w:val="0"/>
        <w:autoSpaceDN w:val="0"/>
        <w:adjustRightInd w:val="0"/>
        <w:ind w:left="720"/>
        <w:rPr>
          <w:color w:val="000000"/>
        </w:rPr>
      </w:pPr>
    </w:p>
    <w:p w14:paraId="69869DDB" w14:textId="77777777" w:rsidR="008150A7" w:rsidRDefault="00B21168" w:rsidP="00BA40EF">
      <w:pPr>
        <w:numPr>
          <w:ilvl w:val="0"/>
          <w:numId w:val="15"/>
        </w:numPr>
        <w:autoSpaceDE w:val="0"/>
        <w:autoSpaceDN w:val="0"/>
        <w:adjustRightInd w:val="0"/>
        <w:rPr>
          <w:color w:val="000000"/>
        </w:rPr>
      </w:pPr>
      <w:r w:rsidRPr="00C84DA4">
        <w:rPr>
          <w:color w:val="000000"/>
        </w:rPr>
        <w:t xml:space="preserve">A copy of a state document that confirms Medicaid payment on behalf of the individual to the facility for a full calendar month after June of the previous calendar </w:t>
      </w:r>
      <w:r w:rsidR="000131E2" w:rsidRPr="00C84DA4">
        <w:rPr>
          <w:color w:val="000000"/>
        </w:rPr>
        <w:t>year.</w:t>
      </w:r>
      <w:r w:rsidRPr="00C84DA4">
        <w:rPr>
          <w:color w:val="000000"/>
        </w:rPr>
        <w:t xml:space="preserve"> </w:t>
      </w:r>
    </w:p>
    <w:p w14:paraId="6C62D4C4" w14:textId="77777777" w:rsidR="008150A7" w:rsidRDefault="008150A7" w:rsidP="008150A7">
      <w:pPr>
        <w:autoSpaceDE w:val="0"/>
        <w:autoSpaceDN w:val="0"/>
        <w:adjustRightInd w:val="0"/>
        <w:rPr>
          <w:color w:val="000000"/>
        </w:rPr>
      </w:pPr>
    </w:p>
    <w:p w14:paraId="268946DC" w14:textId="77777777" w:rsidR="008150A7" w:rsidRDefault="00B21168" w:rsidP="00BA40EF">
      <w:pPr>
        <w:numPr>
          <w:ilvl w:val="0"/>
          <w:numId w:val="15"/>
        </w:numPr>
        <w:autoSpaceDE w:val="0"/>
        <w:autoSpaceDN w:val="0"/>
        <w:adjustRightInd w:val="0"/>
        <w:rPr>
          <w:color w:val="000000"/>
        </w:rPr>
      </w:pPr>
      <w:r w:rsidRPr="008150A7">
        <w:rPr>
          <w:color w:val="000000"/>
        </w:rPr>
        <w:t>A screen print from the State’s Medicaid systems showing that individual’s institutional status based on at least a full calendar month stay for Medicaid payment purposes during a month after June of the previous calendar year.</w:t>
      </w:r>
    </w:p>
    <w:p w14:paraId="7B702FDF" w14:textId="77777777" w:rsidR="008150A7" w:rsidRDefault="008150A7" w:rsidP="008150A7">
      <w:pPr>
        <w:autoSpaceDE w:val="0"/>
        <w:autoSpaceDN w:val="0"/>
        <w:adjustRightInd w:val="0"/>
        <w:rPr>
          <w:color w:val="000000"/>
        </w:rPr>
      </w:pPr>
    </w:p>
    <w:p w14:paraId="19E988EE" w14:textId="77777777" w:rsidR="008150A7" w:rsidRPr="008150A7" w:rsidRDefault="00B21168" w:rsidP="00BA40EF">
      <w:pPr>
        <w:numPr>
          <w:ilvl w:val="0"/>
          <w:numId w:val="15"/>
        </w:numPr>
        <w:autoSpaceDE w:val="0"/>
        <w:autoSpaceDN w:val="0"/>
        <w:adjustRightInd w:val="0"/>
        <w:rPr>
          <w:color w:val="000000"/>
        </w:rPr>
      </w:pPr>
      <w:r w:rsidRPr="008150A7">
        <w:rPr>
          <w:iCs/>
        </w:rPr>
        <w:t xml:space="preserve">Effective as of a date specified by the Secretary, but no earlier than January 1, 2012, a copy of: </w:t>
      </w:r>
    </w:p>
    <w:p w14:paraId="2F36E34F" w14:textId="77777777" w:rsidR="008150A7" w:rsidRDefault="008150A7" w:rsidP="008150A7">
      <w:pPr>
        <w:autoSpaceDE w:val="0"/>
        <w:autoSpaceDN w:val="0"/>
        <w:adjustRightInd w:val="0"/>
        <w:rPr>
          <w:color w:val="000000"/>
        </w:rPr>
      </w:pPr>
    </w:p>
    <w:p w14:paraId="67BB2729" w14:textId="77777777" w:rsidR="008150A7" w:rsidRPr="008150A7" w:rsidRDefault="00B21168" w:rsidP="00BA40EF">
      <w:pPr>
        <w:numPr>
          <w:ilvl w:val="1"/>
          <w:numId w:val="15"/>
        </w:numPr>
        <w:autoSpaceDE w:val="0"/>
        <w:autoSpaceDN w:val="0"/>
        <w:adjustRightInd w:val="0"/>
        <w:rPr>
          <w:color w:val="000000"/>
        </w:rPr>
      </w:pPr>
      <w:r w:rsidRPr="008150A7">
        <w:rPr>
          <w:iCs/>
        </w:rPr>
        <w:t xml:space="preserve">A State-issued Notice of Action, Notice of Determination, or Notice of Enrollment that includes the beneficiary’s name and </w:t>
      </w:r>
      <w:r w:rsidR="004354D2">
        <w:rPr>
          <w:iCs/>
        </w:rPr>
        <w:t>Home and Community Based Services (</w:t>
      </w:r>
      <w:r w:rsidRPr="008150A7">
        <w:rPr>
          <w:iCs/>
        </w:rPr>
        <w:t>HCBS</w:t>
      </w:r>
      <w:r w:rsidR="004354D2">
        <w:rPr>
          <w:iCs/>
        </w:rPr>
        <w:t>)</w:t>
      </w:r>
      <w:r w:rsidRPr="008150A7">
        <w:rPr>
          <w:iCs/>
        </w:rPr>
        <w:t xml:space="preserve"> eligibility date during a month after June of the previous calendar </w:t>
      </w:r>
      <w:r w:rsidR="000131E2" w:rsidRPr="008150A7">
        <w:rPr>
          <w:iCs/>
        </w:rPr>
        <w:t>year.</w:t>
      </w:r>
      <w:r w:rsidRPr="008150A7">
        <w:rPr>
          <w:iCs/>
        </w:rPr>
        <w:t xml:space="preserve"> </w:t>
      </w:r>
    </w:p>
    <w:p w14:paraId="11DA4B74" w14:textId="77777777" w:rsidR="008150A7" w:rsidRDefault="008150A7" w:rsidP="008150A7">
      <w:pPr>
        <w:autoSpaceDE w:val="0"/>
        <w:autoSpaceDN w:val="0"/>
        <w:adjustRightInd w:val="0"/>
        <w:rPr>
          <w:color w:val="000000"/>
        </w:rPr>
      </w:pPr>
    </w:p>
    <w:p w14:paraId="7E8D68C5" w14:textId="77777777" w:rsidR="008150A7" w:rsidRPr="008150A7" w:rsidRDefault="00B21168" w:rsidP="00BA40EF">
      <w:pPr>
        <w:numPr>
          <w:ilvl w:val="1"/>
          <w:numId w:val="15"/>
        </w:numPr>
        <w:autoSpaceDE w:val="0"/>
        <w:autoSpaceDN w:val="0"/>
        <w:adjustRightInd w:val="0"/>
        <w:rPr>
          <w:color w:val="000000"/>
        </w:rPr>
      </w:pPr>
      <w:r w:rsidRPr="008150A7">
        <w:rPr>
          <w:iCs/>
        </w:rPr>
        <w:t xml:space="preserve">A State-approved HCBS Service Plan that includes the beneficiary’s name and effective date beginning during a month after June of the previous calendar </w:t>
      </w:r>
      <w:r w:rsidR="000131E2" w:rsidRPr="008150A7">
        <w:rPr>
          <w:iCs/>
        </w:rPr>
        <w:t>year.</w:t>
      </w:r>
      <w:r w:rsidRPr="008150A7">
        <w:rPr>
          <w:iCs/>
        </w:rPr>
        <w:t xml:space="preserve"> </w:t>
      </w:r>
    </w:p>
    <w:p w14:paraId="11F94049" w14:textId="77777777" w:rsidR="008150A7" w:rsidRDefault="008150A7" w:rsidP="008150A7">
      <w:pPr>
        <w:autoSpaceDE w:val="0"/>
        <w:autoSpaceDN w:val="0"/>
        <w:adjustRightInd w:val="0"/>
        <w:rPr>
          <w:color w:val="000000"/>
        </w:rPr>
      </w:pPr>
    </w:p>
    <w:p w14:paraId="2223E798" w14:textId="77777777" w:rsidR="008150A7" w:rsidRPr="008150A7" w:rsidRDefault="00B21168" w:rsidP="00BA40EF">
      <w:pPr>
        <w:numPr>
          <w:ilvl w:val="1"/>
          <w:numId w:val="15"/>
        </w:numPr>
        <w:autoSpaceDE w:val="0"/>
        <w:autoSpaceDN w:val="0"/>
        <w:adjustRightInd w:val="0"/>
        <w:rPr>
          <w:color w:val="000000"/>
        </w:rPr>
      </w:pPr>
      <w:r w:rsidRPr="008150A7">
        <w:rPr>
          <w:iCs/>
        </w:rPr>
        <w:t xml:space="preserve">A State-issued prior authorization approval letter for HCBS that includes the beneficiary’s name and effective date beginning during a month after June of the previous calendar </w:t>
      </w:r>
      <w:r w:rsidR="000131E2" w:rsidRPr="008150A7">
        <w:rPr>
          <w:iCs/>
        </w:rPr>
        <w:t>year.</w:t>
      </w:r>
      <w:r w:rsidRPr="008150A7">
        <w:rPr>
          <w:iCs/>
        </w:rPr>
        <w:t xml:space="preserve"> </w:t>
      </w:r>
    </w:p>
    <w:p w14:paraId="5678791A" w14:textId="77777777" w:rsidR="008150A7" w:rsidRDefault="008150A7" w:rsidP="008150A7">
      <w:pPr>
        <w:autoSpaceDE w:val="0"/>
        <w:autoSpaceDN w:val="0"/>
        <w:adjustRightInd w:val="0"/>
        <w:rPr>
          <w:color w:val="000000"/>
        </w:rPr>
      </w:pPr>
    </w:p>
    <w:p w14:paraId="66CAADD7" w14:textId="77777777" w:rsidR="008150A7" w:rsidRPr="008150A7" w:rsidRDefault="00B21168" w:rsidP="00BA40EF">
      <w:pPr>
        <w:numPr>
          <w:ilvl w:val="1"/>
          <w:numId w:val="15"/>
        </w:numPr>
        <w:autoSpaceDE w:val="0"/>
        <w:autoSpaceDN w:val="0"/>
        <w:adjustRightInd w:val="0"/>
        <w:rPr>
          <w:color w:val="000000"/>
        </w:rPr>
      </w:pPr>
      <w:r w:rsidRPr="008150A7">
        <w:rPr>
          <w:iCs/>
        </w:rPr>
        <w:t xml:space="preserve">Other documentation provided by the State showing HCBS eligibility status during a month after June of the previous calendar year; or, </w:t>
      </w:r>
    </w:p>
    <w:p w14:paraId="087BF151" w14:textId="77777777" w:rsidR="008150A7" w:rsidRDefault="008150A7" w:rsidP="008150A7">
      <w:pPr>
        <w:autoSpaceDE w:val="0"/>
        <w:autoSpaceDN w:val="0"/>
        <w:adjustRightInd w:val="0"/>
        <w:rPr>
          <w:color w:val="000000"/>
        </w:rPr>
      </w:pPr>
    </w:p>
    <w:p w14:paraId="15E56C99" w14:textId="77777777" w:rsidR="00B21168" w:rsidRPr="008150A7" w:rsidRDefault="00B21168" w:rsidP="00BA40EF">
      <w:pPr>
        <w:numPr>
          <w:ilvl w:val="1"/>
          <w:numId w:val="15"/>
        </w:numPr>
        <w:autoSpaceDE w:val="0"/>
        <w:autoSpaceDN w:val="0"/>
        <w:adjustRightInd w:val="0"/>
        <w:rPr>
          <w:color w:val="000000"/>
        </w:rPr>
      </w:pPr>
      <w:r w:rsidRPr="008150A7">
        <w:rPr>
          <w:iCs/>
        </w:rPr>
        <w:t xml:space="preserve">A state-issued document, such as a remittance advice, confirming payment for HCBS, including the beneficiary’s name and the dates of HCBS. </w:t>
      </w:r>
    </w:p>
    <w:p w14:paraId="1D83D797" w14:textId="77777777" w:rsidR="00577B4C" w:rsidRDefault="00577B4C" w:rsidP="00713CB1">
      <w:pPr>
        <w:jc w:val="right"/>
      </w:pPr>
    </w:p>
    <w:bookmarkStart w:id="63" w:name="_Client_Number_for"/>
    <w:bookmarkStart w:id="64" w:name="_Resolution_Time"/>
    <w:bookmarkStart w:id="65" w:name="_Alternatives"/>
    <w:bookmarkStart w:id="66" w:name="_Associated_Documents"/>
    <w:bookmarkEnd w:id="63"/>
    <w:bookmarkEnd w:id="64"/>
    <w:bookmarkEnd w:id="65"/>
    <w:bookmarkEnd w:id="66"/>
    <w:p w14:paraId="65F2838F" w14:textId="782D60CD" w:rsidR="00C346D8" w:rsidRDefault="00577BC7" w:rsidP="00C346D8">
      <w:pPr>
        <w:jc w:val="right"/>
      </w:pPr>
      <w:r>
        <w:rPr>
          <w:rStyle w:val="Hyperlink"/>
        </w:rPr>
        <w:fldChar w:fldCharType="begin"/>
      </w:r>
      <w:r>
        <w:rPr>
          <w:rStyle w:val="Hyperlink"/>
        </w:rPr>
        <w:instrText>HYPERLINK  \l "_top"</w:instrText>
      </w:r>
      <w:r>
        <w:rPr>
          <w:rStyle w:val="Hyperlink"/>
        </w:rPr>
      </w:r>
      <w:r>
        <w:rPr>
          <w:rStyle w:val="Hyperlink"/>
        </w:rPr>
        <w:fldChar w:fldCharType="separate"/>
      </w:r>
      <w:r w:rsidR="00C346D8" w:rsidRPr="00577BC7">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346D8" w:rsidRPr="0064267B" w14:paraId="650E6617" w14:textId="77777777" w:rsidTr="00C346D8">
        <w:tc>
          <w:tcPr>
            <w:tcW w:w="5000" w:type="pct"/>
            <w:shd w:val="clear" w:color="auto" w:fill="C0C0C0"/>
          </w:tcPr>
          <w:p w14:paraId="23ADFEA3" w14:textId="77777777" w:rsidR="00C346D8" w:rsidRPr="0064267B" w:rsidRDefault="00C346D8" w:rsidP="005707BD">
            <w:pPr>
              <w:pStyle w:val="Heading2"/>
              <w:rPr>
                <w:rFonts w:ascii="Verdana" w:hAnsi="Verdana"/>
                <w:i w:val="0"/>
                <w:iCs w:val="0"/>
              </w:rPr>
            </w:pPr>
            <w:bookmarkStart w:id="67" w:name="_Toc525825645"/>
            <w:bookmarkStart w:id="68" w:name="_Toc3277315"/>
            <w:bookmarkStart w:id="69" w:name="_Toc13486175"/>
            <w:bookmarkStart w:id="70" w:name="_Toc166081205"/>
            <w:r>
              <w:rPr>
                <w:rFonts w:ascii="Verdana" w:hAnsi="Verdana"/>
                <w:i w:val="0"/>
                <w:iCs w:val="0"/>
              </w:rPr>
              <w:t>Related Documents</w:t>
            </w:r>
            <w:bookmarkEnd w:id="67"/>
            <w:bookmarkEnd w:id="68"/>
            <w:bookmarkEnd w:id="69"/>
            <w:bookmarkEnd w:id="70"/>
          </w:p>
        </w:tc>
      </w:tr>
    </w:tbl>
    <w:p w14:paraId="746F6701" w14:textId="181ACEC2" w:rsidR="00C346D8" w:rsidRPr="009F4921" w:rsidRDefault="00000000" w:rsidP="00C346D8">
      <w:hyperlink r:id="rId27" w:history="1">
        <w:r w:rsidR="00C346D8">
          <w:rPr>
            <w:rStyle w:val="Hyperlink"/>
            <w:bCs/>
          </w:rPr>
          <w:t>MED D - Approved Referral Guidelines to Medicare and Social Security</w:t>
        </w:r>
      </w:hyperlink>
    </w:p>
    <w:p w14:paraId="70CF8BB8" w14:textId="77777777" w:rsidR="003E1ECD" w:rsidRDefault="003E1ECD" w:rsidP="003E1ECD">
      <w:pPr>
        <w:rPr>
          <w:b/>
        </w:rPr>
      </w:pPr>
    </w:p>
    <w:p w14:paraId="65300382" w14:textId="77777777" w:rsidR="003E1ECD" w:rsidRPr="009125F6" w:rsidRDefault="003E1ECD" w:rsidP="003E1ECD">
      <w:r>
        <w:rPr>
          <w:b/>
        </w:rPr>
        <w:t xml:space="preserve">Parent SOP:  </w:t>
      </w:r>
      <w:r w:rsidRPr="00DB4BE5">
        <w:rPr>
          <w:bCs/>
        </w:rPr>
        <w:t>CALL-0048:</w:t>
      </w:r>
      <w:r w:rsidR="009125F6">
        <w:rPr>
          <w:bCs/>
        </w:rPr>
        <w:t xml:space="preserve"> </w:t>
      </w:r>
      <w:r w:rsidRPr="00DB4BE5">
        <w:rPr>
          <w:bCs/>
          <w:color w:val="333333"/>
        </w:rPr>
        <w:t xml:space="preserve"> </w:t>
      </w:r>
      <w:hyperlink r:id="rId28" w:tgtFrame="_blank" w:history="1">
        <w:r w:rsidRPr="00DB4BE5">
          <w:rPr>
            <w:rStyle w:val="Hyperlink"/>
            <w:bCs/>
          </w:rPr>
          <w:t>Medicare Part D Customer Care Call Center Requirements-CVS Caremark Part D Services, L.L.C.</w:t>
        </w:r>
      </w:hyperlink>
    </w:p>
    <w:p w14:paraId="7E038131" w14:textId="37A4C0CA" w:rsidR="003E1ECD" w:rsidRDefault="003E1ECD" w:rsidP="003E1ECD">
      <w:r w:rsidRPr="009125F6">
        <w:rPr>
          <w:b/>
        </w:rPr>
        <w:t>Abbre</w:t>
      </w:r>
      <w:r>
        <w:rPr>
          <w:b/>
        </w:rPr>
        <w:t xml:space="preserve">viations/Definitions:  </w:t>
      </w:r>
      <w:hyperlink r:id="rId29" w:history="1">
        <w:r>
          <w:rPr>
            <w:rStyle w:val="Hyperlink"/>
          </w:rPr>
          <w:t>Abbreviations / Definitions</w:t>
        </w:r>
      </w:hyperlink>
    </w:p>
    <w:p w14:paraId="67803560" w14:textId="77777777" w:rsidR="00C346D8" w:rsidRDefault="00C346D8" w:rsidP="00713CB1">
      <w:pPr>
        <w:jc w:val="right"/>
      </w:pPr>
      <w:bookmarkStart w:id="71" w:name="_Parent_SOP"/>
      <w:bookmarkEnd w:id="71"/>
    </w:p>
    <w:p w14:paraId="3C8C9864" w14:textId="3FC4E780" w:rsidR="005A64DA" w:rsidRDefault="00000000" w:rsidP="00713CB1">
      <w:pPr>
        <w:jc w:val="right"/>
      </w:pPr>
      <w:hyperlink w:anchor="_top" w:history="1">
        <w:r w:rsidR="005A64DA" w:rsidRPr="00577BC7">
          <w:rPr>
            <w:rStyle w:val="Hyperlink"/>
          </w:rPr>
          <w:t>Top of the Document</w:t>
        </w:r>
      </w:hyperlink>
    </w:p>
    <w:p w14:paraId="78BEF91C" w14:textId="77777777" w:rsidR="00710E68" w:rsidRDefault="00710E68" w:rsidP="00713CB1">
      <w:pPr>
        <w:jc w:val="center"/>
        <w:rPr>
          <w:sz w:val="16"/>
          <w:szCs w:val="16"/>
        </w:rPr>
      </w:pPr>
    </w:p>
    <w:p w14:paraId="51679DA2" w14:textId="77777777" w:rsidR="00710E68" w:rsidRPr="00C247CB" w:rsidRDefault="00710E68" w:rsidP="00713CB1">
      <w:pPr>
        <w:jc w:val="center"/>
        <w:rPr>
          <w:sz w:val="16"/>
          <w:szCs w:val="16"/>
        </w:rPr>
      </w:pPr>
      <w:r w:rsidRPr="00C247CB">
        <w:rPr>
          <w:sz w:val="16"/>
          <w:szCs w:val="16"/>
        </w:rPr>
        <w:t>Not To Be Reproduced Or Disclosed to Others Without Prior Written Approval</w:t>
      </w:r>
    </w:p>
    <w:p w14:paraId="0F173070" w14:textId="77777777" w:rsidR="00710E68" w:rsidRPr="00C247CB" w:rsidRDefault="00710E68" w:rsidP="00713CB1">
      <w:pPr>
        <w:jc w:val="center"/>
        <w:rPr>
          <w:b/>
          <w:color w:val="000000"/>
          <w:sz w:val="16"/>
          <w:szCs w:val="16"/>
        </w:rPr>
      </w:pPr>
      <w:r w:rsidRPr="00C247CB">
        <w:rPr>
          <w:b/>
          <w:color w:val="000000"/>
          <w:sz w:val="16"/>
          <w:szCs w:val="16"/>
        </w:rPr>
        <w:t xml:space="preserve">ELECTRONIC DATA = OFFICIAL VERSION </w:t>
      </w:r>
      <w:r w:rsidR="00713CB1">
        <w:rPr>
          <w:b/>
          <w:color w:val="000000"/>
          <w:sz w:val="16"/>
          <w:szCs w:val="16"/>
        </w:rPr>
        <w:t>-</w:t>
      </w:r>
      <w:r w:rsidRPr="00C247CB">
        <w:rPr>
          <w:b/>
          <w:color w:val="000000"/>
          <w:sz w:val="16"/>
          <w:szCs w:val="16"/>
        </w:rPr>
        <w:t xml:space="preserve"> PAPER COPY </w:t>
      </w:r>
      <w:r w:rsidR="001F2DA9">
        <w:rPr>
          <w:b/>
          <w:color w:val="000000"/>
          <w:sz w:val="16"/>
          <w:szCs w:val="16"/>
        </w:rPr>
        <w:t>=</w:t>
      </w:r>
      <w:r w:rsidRPr="00C247CB">
        <w:rPr>
          <w:b/>
          <w:color w:val="000000"/>
          <w:sz w:val="16"/>
          <w:szCs w:val="16"/>
        </w:rPr>
        <w:t xml:space="preserve"> INFORMATIONAL ONLY</w:t>
      </w:r>
    </w:p>
    <w:sectPr w:rsidR="00710E68" w:rsidRPr="00C247CB" w:rsidSect="000310B0">
      <w:footerReference w:type="default" r:id="rId30"/>
      <w:headerReference w:type="first" r:id="rId31"/>
      <w:footerReference w:type="firs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5DEA1" w14:textId="77777777" w:rsidR="007B0C42" w:rsidRDefault="007B0C42">
      <w:r>
        <w:separator/>
      </w:r>
    </w:p>
  </w:endnote>
  <w:endnote w:type="continuationSeparator" w:id="0">
    <w:p w14:paraId="4FED122F" w14:textId="77777777" w:rsidR="007B0C42" w:rsidRDefault="007B0C42">
      <w:r>
        <w:continuationSeparator/>
      </w:r>
    </w:p>
  </w:endnote>
  <w:endnote w:type="continuationNotice" w:id="1">
    <w:p w14:paraId="1DDC5415" w14:textId="77777777" w:rsidR="007B0C42" w:rsidRDefault="007B0C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85EA" w14:textId="77777777" w:rsidR="00D73BAE" w:rsidRDefault="00D73BAE">
    <w:pPr>
      <w:pStyle w:val="Footer"/>
      <w:jc w:val="right"/>
    </w:pPr>
    <w:r>
      <w:fldChar w:fldCharType="begin"/>
    </w:r>
    <w:r>
      <w:instrText xml:space="preserve"> PAGE   \* MERGEFORMAT </w:instrText>
    </w:r>
    <w:r>
      <w:fldChar w:fldCharType="separate"/>
    </w:r>
    <w:r w:rsidR="007F35B9">
      <w:rPr>
        <w:noProof/>
      </w:rPr>
      <w:t>19</w:t>
    </w:r>
    <w:r>
      <w:rPr>
        <w:noProof/>
      </w:rPr>
      <w:fldChar w:fldCharType="end"/>
    </w:r>
  </w:p>
  <w:p w14:paraId="22E663A3" w14:textId="77777777" w:rsidR="00D73BAE" w:rsidRPr="00866EC7" w:rsidRDefault="00D73BAE" w:rsidP="00866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92F1" w14:textId="77777777" w:rsidR="00D73BAE" w:rsidRPr="00CD2229" w:rsidRDefault="00D73BAE">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CE304" w14:textId="77777777" w:rsidR="007B0C42" w:rsidRDefault="007B0C42">
      <w:r>
        <w:separator/>
      </w:r>
    </w:p>
  </w:footnote>
  <w:footnote w:type="continuationSeparator" w:id="0">
    <w:p w14:paraId="7E7B7A79" w14:textId="77777777" w:rsidR="007B0C42" w:rsidRDefault="007B0C42">
      <w:r>
        <w:continuationSeparator/>
      </w:r>
    </w:p>
  </w:footnote>
  <w:footnote w:type="continuationNotice" w:id="1">
    <w:p w14:paraId="1378AEF3" w14:textId="77777777" w:rsidR="007B0C42" w:rsidRDefault="007B0C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22EF" w14:textId="77777777" w:rsidR="00D73BAE" w:rsidRDefault="00D73BAE">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9" type="#_x0000_t75" style="width:24pt;height:24pt" o:bullet="t">
        <v:imagedata r:id="rId1" o:title="image2s"/>
      </v:shape>
    </w:pict>
  </w:numPicBullet>
  <w:numPicBullet w:numPicBulletId="1">
    <w:pict>
      <v:shape id="_x0000_i1420" type="#_x0000_t75" style="width:18.75pt;height:16.5pt" o:bullet="t">
        <v:imagedata r:id="rId2" o:title="Icon - Important"/>
      </v:shape>
    </w:pict>
  </w:numPicBullet>
  <w:numPicBullet w:numPicBulletId="2">
    <w:pict>
      <v:shape id="_x0000_i1421" type="#_x0000_t75" style="width:22.5pt;height:14.25pt" o:bullet="t">
        <v:imagedata r:id="rId3" o:title="Say"/>
      </v:shape>
    </w:pict>
  </w:numPicBullet>
  <w:abstractNum w:abstractNumId="0" w15:restartNumberingAfterBreak="0">
    <w:nsid w:val="08EF614F"/>
    <w:multiLevelType w:val="hybridMultilevel"/>
    <w:tmpl w:val="E7DEB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D7E10"/>
    <w:multiLevelType w:val="hybridMultilevel"/>
    <w:tmpl w:val="DB1C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42E93"/>
    <w:multiLevelType w:val="hybridMultilevel"/>
    <w:tmpl w:val="EDF2F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20779"/>
    <w:multiLevelType w:val="hybridMultilevel"/>
    <w:tmpl w:val="A75E5D34"/>
    <w:lvl w:ilvl="0" w:tplc="B62AEC36">
      <w:start w:val="1"/>
      <w:numFmt w:val="bullet"/>
      <w:lvlText w:val=""/>
      <w:lvlJc w:val="left"/>
      <w:pPr>
        <w:tabs>
          <w:tab w:val="num" w:pos="720"/>
        </w:tabs>
        <w:ind w:left="720" w:hanging="360"/>
      </w:pPr>
      <w:rPr>
        <w:rFonts w:ascii="Symbol" w:hAnsi="Symbol" w:hint="default"/>
        <w:b w:val="0"/>
        <w:i w:val="0"/>
        <w:color w:val="auto"/>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3">
      <w:start w:val="1"/>
      <w:numFmt w:val="bullet"/>
      <w:lvlText w:val="o"/>
      <w:lvlJc w:val="left"/>
      <w:pPr>
        <w:tabs>
          <w:tab w:val="num" w:pos="3240"/>
        </w:tabs>
        <w:ind w:left="3240" w:hanging="360"/>
      </w:pPr>
      <w:rPr>
        <w:rFonts w:ascii="Courier New" w:hAnsi="Courier New" w:cs="Courier New"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775279A"/>
    <w:multiLevelType w:val="hybridMultilevel"/>
    <w:tmpl w:val="4A484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535DD"/>
    <w:multiLevelType w:val="hybridMultilevel"/>
    <w:tmpl w:val="7EA05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545AD3"/>
    <w:multiLevelType w:val="hybridMultilevel"/>
    <w:tmpl w:val="2F203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F6C26"/>
    <w:multiLevelType w:val="hybridMultilevel"/>
    <w:tmpl w:val="546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027E4"/>
    <w:multiLevelType w:val="hybridMultilevel"/>
    <w:tmpl w:val="FD5E8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63"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7B3047"/>
    <w:multiLevelType w:val="hybridMultilevel"/>
    <w:tmpl w:val="99C6D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57772E"/>
    <w:multiLevelType w:val="hybridMultilevel"/>
    <w:tmpl w:val="C4EAC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B6842"/>
    <w:multiLevelType w:val="hybridMultilevel"/>
    <w:tmpl w:val="107A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F0D2C"/>
    <w:multiLevelType w:val="hybridMultilevel"/>
    <w:tmpl w:val="0096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51F4A"/>
    <w:multiLevelType w:val="hybridMultilevel"/>
    <w:tmpl w:val="163AF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437A8"/>
    <w:multiLevelType w:val="hybridMultilevel"/>
    <w:tmpl w:val="F0A6B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384D32"/>
    <w:multiLevelType w:val="hybridMultilevel"/>
    <w:tmpl w:val="892E3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9709EA"/>
    <w:multiLevelType w:val="hybridMultilevel"/>
    <w:tmpl w:val="E83CE36A"/>
    <w:lvl w:ilvl="0" w:tplc="BC4671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532B7"/>
    <w:multiLevelType w:val="hybridMultilevel"/>
    <w:tmpl w:val="03A8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CE477D"/>
    <w:multiLevelType w:val="hybridMultilevel"/>
    <w:tmpl w:val="7E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519DF"/>
    <w:multiLevelType w:val="hybridMultilevel"/>
    <w:tmpl w:val="7DD247C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D16148"/>
    <w:multiLevelType w:val="hybridMultilevel"/>
    <w:tmpl w:val="9CCEFEAA"/>
    <w:lvl w:ilvl="0" w:tplc="B62AEC36">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644ED1"/>
    <w:multiLevelType w:val="multilevel"/>
    <w:tmpl w:val="4544AEE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Courier New" w:hint="default"/>
        <w:sz w:val="24"/>
        <w:szCs w:val="24"/>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440E7E73"/>
    <w:multiLevelType w:val="hybridMultilevel"/>
    <w:tmpl w:val="6C3A49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1F00C3"/>
    <w:multiLevelType w:val="hybridMultilevel"/>
    <w:tmpl w:val="66C05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63020B"/>
    <w:multiLevelType w:val="hybridMultilevel"/>
    <w:tmpl w:val="1DC68E84"/>
    <w:lvl w:ilvl="0" w:tplc="F2F2C974">
      <w:start w:val="1"/>
      <w:numFmt w:val="bullet"/>
      <w:lvlText w:val=""/>
      <w:lvlJc w:val="left"/>
      <w:pPr>
        <w:ind w:left="360" w:hanging="360"/>
      </w:pPr>
      <w:rPr>
        <w:rFonts w:ascii="Symbol" w:hAnsi="Symbol" w:hint="default"/>
        <w:b w:val="0"/>
        <w:i w:val="0"/>
        <w:color w:val="000000"/>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4D84125E"/>
    <w:multiLevelType w:val="hybridMultilevel"/>
    <w:tmpl w:val="8620F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434EDE"/>
    <w:multiLevelType w:val="hybridMultilevel"/>
    <w:tmpl w:val="1E9E0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C6041C"/>
    <w:multiLevelType w:val="hybridMultilevel"/>
    <w:tmpl w:val="9766B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493E8F"/>
    <w:multiLevelType w:val="hybridMultilevel"/>
    <w:tmpl w:val="11C28E8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FA112B"/>
    <w:multiLevelType w:val="hybridMultilevel"/>
    <w:tmpl w:val="BF9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05564"/>
    <w:multiLevelType w:val="hybridMultilevel"/>
    <w:tmpl w:val="531E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175FC"/>
    <w:multiLevelType w:val="hybridMultilevel"/>
    <w:tmpl w:val="302447DC"/>
    <w:lvl w:ilvl="0" w:tplc="495CE46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6340FF"/>
    <w:multiLevelType w:val="hybridMultilevel"/>
    <w:tmpl w:val="6A40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7372FE"/>
    <w:multiLevelType w:val="hybridMultilevel"/>
    <w:tmpl w:val="B85C2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794F5A"/>
    <w:multiLevelType w:val="hybridMultilevel"/>
    <w:tmpl w:val="EAE29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8E66E1"/>
    <w:multiLevelType w:val="hybridMultilevel"/>
    <w:tmpl w:val="F8A6B886"/>
    <w:lvl w:ilvl="0" w:tplc="B62AEC36">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1150B"/>
    <w:multiLevelType w:val="hybridMultilevel"/>
    <w:tmpl w:val="DDF6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8A3125"/>
    <w:multiLevelType w:val="multilevel"/>
    <w:tmpl w:val="4544AEE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Courier New" w:hint="default"/>
        <w:sz w:val="24"/>
        <w:szCs w:val="24"/>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70C44FDF"/>
    <w:multiLevelType w:val="hybridMultilevel"/>
    <w:tmpl w:val="C9C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E54BE"/>
    <w:multiLevelType w:val="hybridMultilevel"/>
    <w:tmpl w:val="9220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D5E68"/>
    <w:multiLevelType w:val="hybridMultilevel"/>
    <w:tmpl w:val="92FC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64EF0"/>
    <w:multiLevelType w:val="hybridMultilevel"/>
    <w:tmpl w:val="21064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BE64B1"/>
    <w:multiLevelType w:val="hybridMultilevel"/>
    <w:tmpl w:val="6422E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56865B8"/>
    <w:multiLevelType w:val="hybridMultilevel"/>
    <w:tmpl w:val="555AB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3E1EEA"/>
    <w:multiLevelType w:val="hybridMultilevel"/>
    <w:tmpl w:val="58565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61A7D"/>
    <w:multiLevelType w:val="hybridMultilevel"/>
    <w:tmpl w:val="E9DA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E26A30"/>
    <w:multiLevelType w:val="hybridMultilevel"/>
    <w:tmpl w:val="3D38E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E07D0E"/>
    <w:multiLevelType w:val="hybridMultilevel"/>
    <w:tmpl w:val="F78A05DC"/>
    <w:lvl w:ilvl="0" w:tplc="B62AEC36">
      <w:start w:val="1"/>
      <w:numFmt w:val="bullet"/>
      <w:lvlText w:val=""/>
      <w:lvlJc w:val="left"/>
      <w:pPr>
        <w:tabs>
          <w:tab w:val="num" w:pos="720"/>
        </w:tabs>
        <w:ind w:left="720" w:hanging="360"/>
      </w:pPr>
      <w:rPr>
        <w:rFonts w:ascii="Symbol" w:hAnsi="Symbol" w:hint="default"/>
        <w:b w:val="0"/>
        <w:i w:val="0"/>
        <w:color w:val="auto"/>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81335318">
    <w:abstractNumId w:val="17"/>
  </w:num>
  <w:num w:numId="2" w16cid:durableId="227376763">
    <w:abstractNumId w:val="8"/>
  </w:num>
  <w:num w:numId="3" w16cid:durableId="2059501507">
    <w:abstractNumId w:val="35"/>
  </w:num>
  <w:num w:numId="4" w16cid:durableId="886725323">
    <w:abstractNumId w:val="47"/>
  </w:num>
  <w:num w:numId="5" w16cid:durableId="1719469695">
    <w:abstractNumId w:val="3"/>
  </w:num>
  <w:num w:numId="6" w16cid:durableId="1837842865">
    <w:abstractNumId w:val="20"/>
  </w:num>
  <w:num w:numId="7" w16cid:durableId="1957827902">
    <w:abstractNumId w:val="31"/>
  </w:num>
  <w:num w:numId="8" w16cid:durableId="559250036">
    <w:abstractNumId w:val="0"/>
  </w:num>
  <w:num w:numId="9" w16cid:durableId="54205468">
    <w:abstractNumId w:val="22"/>
  </w:num>
  <w:num w:numId="10" w16cid:durableId="89394437">
    <w:abstractNumId w:val="9"/>
  </w:num>
  <w:num w:numId="11" w16cid:durableId="814640348">
    <w:abstractNumId w:val="43"/>
  </w:num>
  <w:num w:numId="12" w16cid:durableId="1951351765">
    <w:abstractNumId w:val="41"/>
  </w:num>
  <w:num w:numId="13" w16cid:durableId="370232196">
    <w:abstractNumId w:val="27"/>
  </w:num>
  <w:num w:numId="14" w16cid:durableId="1010717241">
    <w:abstractNumId w:val="16"/>
  </w:num>
  <w:num w:numId="15" w16cid:durableId="617759591">
    <w:abstractNumId w:val="4"/>
  </w:num>
  <w:num w:numId="16" w16cid:durableId="86196510">
    <w:abstractNumId w:val="28"/>
  </w:num>
  <w:num w:numId="17" w16cid:durableId="1432817861">
    <w:abstractNumId w:val="15"/>
  </w:num>
  <w:num w:numId="18" w16cid:durableId="433791574">
    <w:abstractNumId w:val="37"/>
  </w:num>
  <w:num w:numId="19" w16cid:durableId="1840272066">
    <w:abstractNumId w:val="25"/>
  </w:num>
  <w:num w:numId="20" w16cid:durableId="50937440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3956340">
    <w:abstractNumId w:val="23"/>
  </w:num>
  <w:num w:numId="22" w16cid:durableId="575745064">
    <w:abstractNumId w:val="42"/>
  </w:num>
  <w:num w:numId="23" w16cid:durableId="1131051620">
    <w:abstractNumId w:val="19"/>
  </w:num>
  <w:num w:numId="24" w16cid:durableId="542445551">
    <w:abstractNumId w:val="21"/>
  </w:num>
  <w:num w:numId="25" w16cid:durableId="1981500138">
    <w:abstractNumId w:val="33"/>
  </w:num>
  <w:num w:numId="26" w16cid:durableId="938488521">
    <w:abstractNumId w:val="14"/>
  </w:num>
  <w:num w:numId="27" w16cid:durableId="353727862">
    <w:abstractNumId w:val="5"/>
  </w:num>
  <w:num w:numId="28" w16cid:durableId="2003118713">
    <w:abstractNumId w:val="34"/>
  </w:num>
  <w:num w:numId="29" w16cid:durableId="268439444">
    <w:abstractNumId w:val="10"/>
  </w:num>
  <w:num w:numId="30" w16cid:durableId="1093480082">
    <w:abstractNumId w:val="40"/>
  </w:num>
  <w:num w:numId="31" w16cid:durableId="1496729481">
    <w:abstractNumId w:val="32"/>
  </w:num>
  <w:num w:numId="32" w16cid:durableId="110905930">
    <w:abstractNumId w:val="26"/>
  </w:num>
  <w:num w:numId="33" w16cid:durableId="1287665814">
    <w:abstractNumId w:val="29"/>
  </w:num>
  <w:num w:numId="34" w16cid:durableId="57940405">
    <w:abstractNumId w:val="11"/>
  </w:num>
  <w:num w:numId="35" w16cid:durableId="1504206303">
    <w:abstractNumId w:val="13"/>
  </w:num>
  <w:num w:numId="36" w16cid:durableId="136345451">
    <w:abstractNumId w:val="2"/>
  </w:num>
  <w:num w:numId="37" w16cid:durableId="50085465">
    <w:abstractNumId w:val="12"/>
  </w:num>
  <w:num w:numId="38" w16cid:durableId="354774539">
    <w:abstractNumId w:val="45"/>
  </w:num>
  <w:num w:numId="39" w16cid:durableId="1557353309">
    <w:abstractNumId w:val="36"/>
  </w:num>
  <w:num w:numId="40" w16cid:durableId="1291785047">
    <w:abstractNumId w:val="46"/>
  </w:num>
  <w:num w:numId="41" w16cid:durableId="484125349">
    <w:abstractNumId w:val="1"/>
  </w:num>
  <w:num w:numId="42" w16cid:durableId="623266195">
    <w:abstractNumId w:val="30"/>
  </w:num>
  <w:num w:numId="43" w16cid:durableId="1275554108">
    <w:abstractNumId w:val="7"/>
  </w:num>
  <w:num w:numId="44" w16cid:durableId="1713454083">
    <w:abstractNumId w:val="44"/>
  </w:num>
  <w:num w:numId="45" w16cid:durableId="34544590">
    <w:abstractNumId w:val="38"/>
  </w:num>
  <w:num w:numId="46" w16cid:durableId="1520778934">
    <w:abstractNumId w:val="39"/>
  </w:num>
  <w:num w:numId="47" w16cid:durableId="31421416">
    <w:abstractNumId w:val="6"/>
  </w:num>
  <w:num w:numId="48" w16cid:durableId="1737705809">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4117"/>
    <w:rsid w:val="000131E2"/>
    <w:rsid w:val="00015A2E"/>
    <w:rsid w:val="00021A84"/>
    <w:rsid w:val="00022F49"/>
    <w:rsid w:val="00023A73"/>
    <w:rsid w:val="00023BD6"/>
    <w:rsid w:val="000310B0"/>
    <w:rsid w:val="000311F7"/>
    <w:rsid w:val="00035BED"/>
    <w:rsid w:val="00041511"/>
    <w:rsid w:val="00044271"/>
    <w:rsid w:val="00057817"/>
    <w:rsid w:val="00061AD2"/>
    <w:rsid w:val="0006326F"/>
    <w:rsid w:val="0006634A"/>
    <w:rsid w:val="00076203"/>
    <w:rsid w:val="00076B37"/>
    <w:rsid w:val="00085150"/>
    <w:rsid w:val="0008535B"/>
    <w:rsid w:val="0008665F"/>
    <w:rsid w:val="000878B7"/>
    <w:rsid w:val="00090D70"/>
    <w:rsid w:val="00091CF2"/>
    <w:rsid w:val="00093873"/>
    <w:rsid w:val="00095AB5"/>
    <w:rsid w:val="000A2F64"/>
    <w:rsid w:val="000A4C1B"/>
    <w:rsid w:val="000A6B88"/>
    <w:rsid w:val="000B211E"/>
    <w:rsid w:val="000B33FB"/>
    <w:rsid w:val="000B3C4C"/>
    <w:rsid w:val="000B656F"/>
    <w:rsid w:val="000B6E6C"/>
    <w:rsid w:val="000B72DF"/>
    <w:rsid w:val="000C1F38"/>
    <w:rsid w:val="000C2E9B"/>
    <w:rsid w:val="000C6115"/>
    <w:rsid w:val="000D1870"/>
    <w:rsid w:val="000D625B"/>
    <w:rsid w:val="000D6714"/>
    <w:rsid w:val="000D7230"/>
    <w:rsid w:val="000E0E01"/>
    <w:rsid w:val="000E295C"/>
    <w:rsid w:val="000F0D1B"/>
    <w:rsid w:val="0010751F"/>
    <w:rsid w:val="00112848"/>
    <w:rsid w:val="00113FDC"/>
    <w:rsid w:val="00115944"/>
    <w:rsid w:val="00115F3B"/>
    <w:rsid w:val="00116798"/>
    <w:rsid w:val="00122C18"/>
    <w:rsid w:val="001230AA"/>
    <w:rsid w:val="0012373E"/>
    <w:rsid w:val="00126ABD"/>
    <w:rsid w:val="00126DE1"/>
    <w:rsid w:val="00127B5F"/>
    <w:rsid w:val="00127B90"/>
    <w:rsid w:val="00130140"/>
    <w:rsid w:val="00130EDB"/>
    <w:rsid w:val="001310B6"/>
    <w:rsid w:val="00132118"/>
    <w:rsid w:val="00132B96"/>
    <w:rsid w:val="001360A5"/>
    <w:rsid w:val="0014500D"/>
    <w:rsid w:val="00145261"/>
    <w:rsid w:val="00151A54"/>
    <w:rsid w:val="001522C3"/>
    <w:rsid w:val="0016273A"/>
    <w:rsid w:val="00165E66"/>
    <w:rsid w:val="00171DF9"/>
    <w:rsid w:val="001728AD"/>
    <w:rsid w:val="0017561A"/>
    <w:rsid w:val="00184E35"/>
    <w:rsid w:val="00185682"/>
    <w:rsid w:val="00191464"/>
    <w:rsid w:val="001A0163"/>
    <w:rsid w:val="001A326E"/>
    <w:rsid w:val="001A4166"/>
    <w:rsid w:val="001B1962"/>
    <w:rsid w:val="001B3879"/>
    <w:rsid w:val="001B57A0"/>
    <w:rsid w:val="001C512A"/>
    <w:rsid w:val="001D06BF"/>
    <w:rsid w:val="001E39E8"/>
    <w:rsid w:val="001E4574"/>
    <w:rsid w:val="001F1218"/>
    <w:rsid w:val="001F2567"/>
    <w:rsid w:val="001F2DA9"/>
    <w:rsid w:val="001F784D"/>
    <w:rsid w:val="002016B4"/>
    <w:rsid w:val="00202AAF"/>
    <w:rsid w:val="002055CF"/>
    <w:rsid w:val="00210A90"/>
    <w:rsid w:val="00211FD9"/>
    <w:rsid w:val="00214173"/>
    <w:rsid w:val="00215FC0"/>
    <w:rsid w:val="00230508"/>
    <w:rsid w:val="00231DC6"/>
    <w:rsid w:val="00241E92"/>
    <w:rsid w:val="00242B50"/>
    <w:rsid w:val="00243EBB"/>
    <w:rsid w:val="002523E5"/>
    <w:rsid w:val="00253F45"/>
    <w:rsid w:val="002546B4"/>
    <w:rsid w:val="00255C6B"/>
    <w:rsid w:val="00265D86"/>
    <w:rsid w:val="002706F4"/>
    <w:rsid w:val="00272674"/>
    <w:rsid w:val="0028209B"/>
    <w:rsid w:val="00285094"/>
    <w:rsid w:val="00291CE8"/>
    <w:rsid w:val="00295FC9"/>
    <w:rsid w:val="00296127"/>
    <w:rsid w:val="00296765"/>
    <w:rsid w:val="002A1C96"/>
    <w:rsid w:val="002A3A29"/>
    <w:rsid w:val="002B0A0A"/>
    <w:rsid w:val="002B18A4"/>
    <w:rsid w:val="002B593E"/>
    <w:rsid w:val="002B7BCC"/>
    <w:rsid w:val="002B7D04"/>
    <w:rsid w:val="002D2412"/>
    <w:rsid w:val="002D3974"/>
    <w:rsid w:val="002D7516"/>
    <w:rsid w:val="002E10DE"/>
    <w:rsid w:val="002E790A"/>
    <w:rsid w:val="002E7C6A"/>
    <w:rsid w:val="002F1F92"/>
    <w:rsid w:val="00315FD4"/>
    <w:rsid w:val="0032102E"/>
    <w:rsid w:val="00323487"/>
    <w:rsid w:val="00324CA3"/>
    <w:rsid w:val="0033143E"/>
    <w:rsid w:val="00343900"/>
    <w:rsid w:val="0034552B"/>
    <w:rsid w:val="00347B43"/>
    <w:rsid w:val="00351AEE"/>
    <w:rsid w:val="00355D24"/>
    <w:rsid w:val="003654D4"/>
    <w:rsid w:val="003659E7"/>
    <w:rsid w:val="003725A1"/>
    <w:rsid w:val="003754A9"/>
    <w:rsid w:val="003831D8"/>
    <w:rsid w:val="003854A4"/>
    <w:rsid w:val="003868A2"/>
    <w:rsid w:val="00390FC2"/>
    <w:rsid w:val="00392A5B"/>
    <w:rsid w:val="00392E47"/>
    <w:rsid w:val="00393C54"/>
    <w:rsid w:val="003A5513"/>
    <w:rsid w:val="003A6BCC"/>
    <w:rsid w:val="003A6D70"/>
    <w:rsid w:val="003B136C"/>
    <w:rsid w:val="003B1F86"/>
    <w:rsid w:val="003B20C8"/>
    <w:rsid w:val="003B5CDF"/>
    <w:rsid w:val="003C4627"/>
    <w:rsid w:val="003D1404"/>
    <w:rsid w:val="003D5C2B"/>
    <w:rsid w:val="003E1657"/>
    <w:rsid w:val="003E1ECD"/>
    <w:rsid w:val="003E54CC"/>
    <w:rsid w:val="003E6C1A"/>
    <w:rsid w:val="003F00C3"/>
    <w:rsid w:val="00403A42"/>
    <w:rsid w:val="0040640A"/>
    <w:rsid w:val="00406DB5"/>
    <w:rsid w:val="00415D72"/>
    <w:rsid w:val="00420548"/>
    <w:rsid w:val="0042336D"/>
    <w:rsid w:val="0042455A"/>
    <w:rsid w:val="004307A2"/>
    <w:rsid w:val="00430F96"/>
    <w:rsid w:val="00434B0D"/>
    <w:rsid w:val="004354D2"/>
    <w:rsid w:val="00435B31"/>
    <w:rsid w:val="0044064F"/>
    <w:rsid w:val="00441238"/>
    <w:rsid w:val="004421E5"/>
    <w:rsid w:val="0044637F"/>
    <w:rsid w:val="00446C13"/>
    <w:rsid w:val="00453252"/>
    <w:rsid w:val="00453949"/>
    <w:rsid w:val="00457EAE"/>
    <w:rsid w:val="0046562F"/>
    <w:rsid w:val="004664DA"/>
    <w:rsid w:val="004712F1"/>
    <w:rsid w:val="004717E4"/>
    <w:rsid w:val="004768BE"/>
    <w:rsid w:val="00477CA8"/>
    <w:rsid w:val="00477F73"/>
    <w:rsid w:val="0048355A"/>
    <w:rsid w:val="00485985"/>
    <w:rsid w:val="00486094"/>
    <w:rsid w:val="00486CB4"/>
    <w:rsid w:val="00490F36"/>
    <w:rsid w:val="004914A0"/>
    <w:rsid w:val="0049234B"/>
    <w:rsid w:val="00496727"/>
    <w:rsid w:val="004A1C1C"/>
    <w:rsid w:val="004A23F9"/>
    <w:rsid w:val="004A7126"/>
    <w:rsid w:val="004B28DF"/>
    <w:rsid w:val="004B7741"/>
    <w:rsid w:val="004B799F"/>
    <w:rsid w:val="004B7EDD"/>
    <w:rsid w:val="004C2431"/>
    <w:rsid w:val="004C4BEC"/>
    <w:rsid w:val="004C4D48"/>
    <w:rsid w:val="004C5F16"/>
    <w:rsid w:val="004C6E9B"/>
    <w:rsid w:val="004C7D51"/>
    <w:rsid w:val="004D3C53"/>
    <w:rsid w:val="004E0A22"/>
    <w:rsid w:val="004E4718"/>
    <w:rsid w:val="004F432E"/>
    <w:rsid w:val="004F4CE8"/>
    <w:rsid w:val="004F5541"/>
    <w:rsid w:val="00507436"/>
    <w:rsid w:val="005113E5"/>
    <w:rsid w:val="00512486"/>
    <w:rsid w:val="00517A3B"/>
    <w:rsid w:val="0052465B"/>
    <w:rsid w:val="00524CDD"/>
    <w:rsid w:val="00535084"/>
    <w:rsid w:val="005372D1"/>
    <w:rsid w:val="00541AB2"/>
    <w:rsid w:val="00543513"/>
    <w:rsid w:val="005437BC"/>
    <w:rsid w:val="00552ACA"/>
    <w:rsid w:val="0055338A"/>
    <w:rsid w:val="00563746"/>
    <w:rsid w:val="005655B1"/>
    <w:rsid w:val="00565F9C"/>
    <w:rsid w:val="00567598"/>
    <w:rsid w:val="005707BD"/>
    <w:rsid w:val="00577B4C"/>
    <w:rsid w:val="00577BC7"/>
    <w:rsid w:val="00582E85"/>
    <w:rsid w:val="005867FC"/>
    <w:rsid w:val="00587B8C"/>
    <w:rsid w:val="00587E30"/>
    <w:rsid w:val="005910B5"/>
    <w:rsid w:val="005912C9"/>
    <w:rsid w:val="00597AD4"/>
    <w:rsid w:val="005A0A5E"/>
    <w:rsid w:val="005A6118"/>
    <w:rsid w:val="005A64DA"/>
    <w:rsid w:val="005B0BCA"/>
    <w:rsid w:val="005B3E7B"/>
    <w:rsid w:val="005C1D83"/>
    <w:rsid w:val="005C6016"/>
    <w:rsid w:val="005D0B24"/>
    <w:rsid w:val="005E650E"/>
    <w:rsid w:val="005F04EE"/>
    <w:rsid w:val="005F644B"/>
    <w:rsid w:val="00600E94"/>
    <w:rsid w:val="0060299F"/>
    <w:rsid w:val="00602DAB"/>
    <w:rsid w:val="006055B2"/>
    <w:rsid w:val="006118B8"/>
    <w:rsid w:val="00612507"/>
    <w:rsid w:val="00613C29"/>
    <w:rsid w:val="00622D77"/>
    <w:rsid w:val="00624515"/>
    <w:rsid w:val="00624A73"/>
    <w:rsid w:val="00625B58"/>
    <w:rsid w:val="006265B8"/>
    <w:rsid w:val="00627F34"/>
    <w:rsid w:val="006324DA"/>
    <w:rsid w:val="006342F1"/>
    <w:rsid w:val="00636B18"/>
    <w:rsid w:val="00637CA1"/>
    <w:rsid w:val="00642AE7"/>
    <w:rsid w:val="00643E2A"/>
    <w:rsid w:val="006567F0"/>
    <w:rsid w:val="006579EC"/>
    <w:rsid w:val="00657C6D"/>
    <w:rsid w:val="006623B1"/>
    <w:rsid w:val="006701DB"/>
    <w:rsid w:val="00674A16"/>
    <w:rsid w:val="00682F1A"/>
    <w:rsid w:val="0068485C"/>
    <w:rsid w:val="006861A2"/>
    <w:rsid w:val="00691068"/>
    <w:rsid w:val="00691E10"/>
    <w:rsid w:val="00696E88"/>
    <w:rsid w:val="00697D68"/>
    <w:rsid w:val="00697E5E"/>
    <w:rsid w:val="006A0481"/>
    <w:rsid w:val="006B412E"/>
    <w:rsid w:val="006C114C"/>
    <w:rsid w:val="006C19ED"/>
    <w:rsid w:val="006C2216"/>
    <w:rsid w:val="006C653F"/>
    <w:rsid w:val="006C7CC4"/>
    <w:rsid w:val="006D1299"/>
    <w:rsid w:val="006D66E5"/>
    <w:rsid w:val="006D6C71"/>
    <w:rsid w:val="006E1A21"/>
    <w:rsid w:val="006E42D8"/>
    <w:rsid w:val="006F070A"/>
    <w:rsid w:val="006F1AB7"/>
    <w:rsid w:val="006F367A"/>
    <w:rsid w:val="006F7DFC"/>
    <w:rsid w:val="0070072F"/>
    <w:rsid w:val="00701288"/>
    <w:rsid w:val="00703211"/>
    <w:rsid w:val="00704AF2"/>
    <w:rsid w:val="007066C5"/>
    <w:rsid w:val="0071027D"/>
    <w:rsid w:val="00710E68"/>
    <w:rsid w:val="00713481"/>
    <w:rsid w:val="00713CB1"/>
    <w:rsid w:val="00714BA0"/>
    <w:rsid w:val="00720C5E"/>
    <w:rsid w:val="00720CB2"/>
    <w:rsid w:val="00722577"/>
    <w:rsid w:val="0072379F"/>
    <w:rsid w:val="00723CB4"/>
    <w:rsid w:val="007269B6"/>
    <w:rsid w:val="00726E7A"/>
    <w:rsid w:val="007313FE"/>
    <w:rsid w:val="00731844"/>
    <w:rsid w:val="0073294A"/>
    <w:rsid w:val="00732E52"/>
    <w:rsid w:val="00735835"/>
    <w:rsid w:val="00740655"/>
    <w:rsid w:val="00745F54"/>
    <w:rsid w:val="00747C71"/>
    <w:rsid w:val="00752801"/>
    <w:rsid w:val="00754DF9"/>
    <w:rsid w:val="007618FA"/>
    <w:rsid w:val="007752DC"/>
    <w:rsid w:val="00777FBB"/>
    <w:rsid w:val="00781DE6"/>
    <w:rsid w:val="00785118"/>
    <w:rsid w:val="00786BEB"/>
    <w:rsid w:val="00787A42"/>
    <w:rsid w:val="007906C1"/>
    <w:rsid w:val="00793A54"/>
    <w:rsid w:val="007A7CC5"/>
    <w:rsid w:val="007B0C42"/>
    <w:rsid w:val="007B1434"/>
    <w:rsid w:val="007B1490"/>
    <w:rsid w:val="007B14F6"/>
    <w:rsid w:val="007B3D9E"/>
    <w:rsid w:val="007C360E"/>
    <w:rsid w:val="007C72FA"/>
    <w:rsid w:val="007C77DD"/>
    <w:rsid w:val="007D1107"/>
    <w:rsid w:val="007D2FD9"/>
    <w:rsid w:val="007E0B3B"/>
    <w:rsid w:val="007E1A92"/>
    <w:rsid w:val="007E3EA6"/>
    <w:rsid w:val="007F14B6"/>
    <w:rsid w:val="007F2B6A"/>
    <w:rsid w:val="007F35B9"/>
    <w:rsid w:val="00803782"/>
    <w:rsid w:val="008042E1"/>
    <w:rsid w:val="00804C76"/>
    <w:rsid w:val="00804D63"/>
    <w:rsid w:val="00806B9D"/>
    <w:rsid w:val="0080776C"/>
    <w:rsid w:val="00812777"/>
    <w:rsid w:val="008150A7"/>
    <w:rsid w:val="00821791"/>
    <w:rsid w:val="008279C1"/>
    <w:rsid w:val="0083714B"/>
    <w:rsid w:val="0084129E"/>
    <w:rsid w:val="00843390"/>
    <w:rsid w:val="00846373"/>
    <w:rsid w:val="00846DB3"/>
    <w:rsid w:val="00852AA1"/>
    <w:rsid w:val="008568AE"/>
    <w:rsid w:val="00860590"/>
    <w:rsid w:val="008614E8"/>
    <w:rsid w:val="008629FA"/>
    <w:rsid w:val="0086497B"/>
    <w:rsid w:val="00866EC7"/>
    <w:rsid w:val="00867493"/>
    <w:rsid w:val="00867EDF"/>
    <w:rsid w:val="00871CA5"/>
    <w:rsid w:val="00875F0D"/>
    <w:rsid w:val="00877414"/>
    <w:rsid w:val="00881675"/>
    <w:rsid w:val="00897F51"/>
    <w:rsid w:val="008A03B7"/>
    <w:rsid w:val="008B4762"/>
    <w:rsid w:val="008B505C"/>
    <w:rsid w:val="008C1889"/>
    <w:rsid w:val="008C2197"/>
    <w:rsid w:val="008C21CA"/>
    <w:rsid w:val="008C3493"/>
    <w:rsid w:val="008C4AFB"/>
    <w:rsid w:val="008C6A61"/>
    <w:rsid w:val="008D0463"/>
    <w:rsid w:val="008D0C24"/>
    <w:rsid w:val="008D0F38"/>
    <w:rsid w:val="008D11A6"/>
    <w:rsid w:val="008D1F7B"/>
    <w:rsid w:val="008D2D64"/>
    <w:rsid w:val="008E0285"/>
    <w:rsid w:val="008E1D98"/>
    <w:rsid w:val="008E56C2"/>
    <w:rsid w:val="008E6166"/>
    <w:rsid w:val="008F05BF"/>
    <w:rsid w:val="008F2CC1"/>
    <w:rsid w:val="0090269E"/>
    <w:rsid w:val="00902E07"/>
    <w:rsid w:val="00903272"/>
    <w:rsid w:val="009075E1"/>
    <w:rsid w:val="00907626"/>
    <w:rsid w:val="009125F6"/>
    <w:rsid w:val="0093523E"/>
    <w:rsid w:val="0094448A"/>
    <w:rsid w:val="0094557F"/>
    <w:rsid w:val="00947783"/>
    <w:rsid w:val="00954FE8"/>
    <w:rsid w:val="009577DC"/>
    <w:rsid w:val="00957884"/>
    <w:rsid w:val="00964A8A"/>
    <w:rsid w:val="00965EEB"/>
    <w:rsid w:val="0097243E"/>
    <w:rsid w:val="0097245C"/>
    <w:rsid w:val="009726E0"/>
    <w:rsid w:val="00972DE4"/>
    <w:rsid w:val="00973576"/>
    <w:rsid w:val="0098071A"/>
    <w:rsid w:val="00987A95"/>
    <w:rsid w:val="00990822"/>
    <w:rsid w:val="00991A6D"/>
    <w:rsid w:val="009933C8"/>
    <w:rsid w:val="00993B2A"/>
    <w:rsid w:val="00997120"/>
    <w:rsid w:val="00997E1B"/>
    <w:rsid w:val="009A21FD"/>
    <w:rsid w:val="009A2BAB"/>
    <w:rsid w:val="009A5BF8"/>
    <w:rsid w:val="009A7EE5"/>
    <w:rsid w:val="009B260B"/>
    <w:rsid w:val="009B76D2"/>
    <w:rsid w:val="009C4A31"/>
    <w:rsid w:val="009D2F72"/>
    <w:rsid w:val="009D3B61"/>
    <w:rsid w:val="009D4951"/>
    <w:rsid w:val="009E00C2"/>
    <w:rsid w:val="009E3E65"/>
    <w:rsid w:val="009F1035"/>
    <w:rsid w:val="009F1190"/>
    <w:rsid w:val="009F4921"/>
    <w:rsid w:val="009F6FD2"/>
    <w:rsid w:val="009F7802"/>
    <w:rsid w:val="009F78D3"/>
    <w:rsid w:val="009F7B00"/>
    <w:rsid w:val="00A01A33"/>
    <w:rsid w:val="00A02FFF"/>
    <w:rsid w:val="00A03B02"/>
    <w:rsid w:val="00A04ACF"/>
    <w:rsid w:val="00A07ACD"/>
    <w:rsid w:val="00A104A0"/>
    <w:rsid w:val="00A11FBD"/>
    <w:rsid w:val="00A2440D"/>
    <w:rsid w:val="00A305C0"/>
    <w:rsid w:val="00A321B9"/>
    <w:rsid w:val="00A4732A"/>
    <w:rsid w:val="00A52110"/>
    <w:rsid w:val="00A60502"/>
    <w:rsid w:val="00A623D7"/>
    <w:rsid w:val="00A6649A"/>
    <w:rsid w:val="00A7166B"/>
    <w:rsid w:val="00A83BA0"/>
    <w:rsid w:val="00A84F18"/>
    <w:rsid w:val="00A85045"/>
    <w:rsid w:val="00A95738"/>
    <w:rsid w:val="00A97B7D"/>
    <w:rsid w:val="00AA4825"/>
    <w:rsid w:val="00AA62DA"/>
    <w:rsid w:val="00AB33E1"/>
    <w:rsid w:val="00AB4182"/>
    <w:rsid w:val="00AC4B55"/>
    <w:rsid w:val="00AC4CAF"/>
    <w:rsid w:val="00AC64DE"/>
    <w:rsid w:val="00AD1646"/>
    <w:rsid w:val="00AD280E"/>
    <w:rsid w:val="00AD333C"/>
    <w:rsid w:val="00AD4CB2"/>
    <w:rsid w:val="00AD510C"/>
    <w:rsid w:val="00AD55CB"/>
    <w:rsid w:val="00AD74E9"/>
    <w:rsid w:val="00AF038B"/>
    <w:rsid w:val="00AF0F20"/>
    <w:rsid w:val="00AF2255"/>
    <w:rsid w:val="00AF64AE"/>
    <w:rsid w:val="00B01CB3"/>
    <w:rsid w:val="00B05F8C"/>
    <w:rsid w:val="00B11AD3"/>
    <w:rsid w:val="00B176B1"/>
    <w:rsid w:val="00B21168"/>
    <w:rsid w:val="00B21E07"/>
    <w:rsid w:val="00B2429F"/>
    <w:rsid w:val="00B26045"/>
    <w:rsid w:val="00B36A51"/>
    <w:rsid w:val="00B44C55"/>
    <w:rsid w:val="00B46A95"/>
    <w:rsid w:val="00B46AB7"/>
    <w:rsid w:val="00B544C2"/>
    <w:rsid w:val="00B5566F"/>
    <w:rsid w:val="00B61B90"/>
    <w:rsid w:val="00B63FA1"/>
    <w:rsid w:val="00B67EF1"/>
    <w:rsid w:val="00B70CC4"/>
    <w:rsid w:val="00B71A15"/>
    <w:rsid w:val="00B728B4"/>
    <w:rsid w:val="00B73A5C"/>
    <w:rsid w:val="00B75351"/>
    <w:rsid w:val="00B75E2D"/>
    <w:rsid w:val="00B762E4"/>
    <w:rsid w:val="00B92C94"/>
    <w:rsid w:val="00B9588C"/>
    <w:rsid w:val="00B975D4"/>
    <w:rsid w:val="00BA2D63"/>
    <w:rsid w:val="00BA40EF"/>
    <w:rsid w:val="00BA48D3"/>
    <w:rsid w:val="00BB02DE"/>
    <w:rsid w:val="00BB09E2"/>
    <w:rsid w:val="00BB371A"/>
    <w:rsid w:val="00BB43E9"/>
    <w:rsid w:val="00BB6FAC"/>
    <w:rsid w:val="00BC5755"/>
    <w:rsid w:val="00BD3F86"/>
    <w:rsid w:val="00BD7B25"/>
    <w:rsid w:val="00BE1AFF"/>
    <w:rsid w:val="00BE3119"/>
    <w:rsid w:val="00BF2807"/>
    <w:rsid w:val="00BF2BF8"/>
    <w:rsid w:val="00BF3458"/>
    <w:rsid w:val="00BF5C6B"/>
    <w:rsid w:val="00BF74E9"/>
    <w:rsid w:val="00C112B1"/>
    <w:rsid w:val="00C13A02"/>
    <w:rsid w:val="00C247CB"/>
    <w:rsid w:val="00C26E2A"/>
    <w:rsid w:val="00C343D5"/>
    <w:rsid w:val="00C346D8"/>
    <w:rsid w:val="00C360BD"/>
    <w:rsid w:val="00C400E0"/>
    <w:rsid w:val="00C41911"/>
    <w:rsid w:val="00C4283F"/>
    <w:rsid w:val="00C43366"/>
    <w:rsid w:val="00C43EA5"/>
    <w:rsid w:val="00C45834"/>
    <w:rsid w:val="00C476E1"/>
    <w:rsid w:val="00C50210"/>
    <w:rsid w:val="00C50DE9"/>
    <w:rsid w:val="00C51E1D"/>
    <w:rsid w:val="00C52E77"/>
    <w:rsid w:val="00C566B3"/>
    <w:rsid w:val="00C65249"/>
    <w:rsid w:val="00C669E2"/>
    <w:rsid w:val="00C67952"/>
    <w:rsid w:val="00C67B32"/>
    <w:rsid w:val="00C75C83"/>
    <w:rsid w:val="00C766A6"/>
    <w:rsid w:val="00C84DA4"/>
    <w:rsid w:val="00C9021F"/>
    <w:rsid w:val="00C90D83"/>
    <w:rsid w:val="00C92BF5"/>
    <w:rsid w:val="00C96D4A"/>
    <w:rsid w:val="00CA0F41"/>
    <w:rsid w:val="00CA29D5"/>
    <w:rsid w:val="00CA2C21"/>
    <w:rsid w:val="00CA49C1"/>
    <w:rsid w:val="00CB0C1D"/>
    <w:rsid w:val="00CC2A5B"/>
    <w:rsid w:val="00CC5AA2"/>
    <w:rsid w:val="00CC721A"/>
    <w:rsid w:val="00CC72A1"/>
    <w:rsid w:val="00CD0963"/>
    <w:rsid w:val="00CE088F"/>
    <w:rsid w:val="00CE3D42"/>
    <w:rsid w:val="00CE3FE7"/>
    <w:rsid w:val="00CE53E6"/>
    <w:rsid w:val="00CF5D01"/>
    <w:rsid w:val="00CF6131"/>
    <w:rsid w:val="00D05259"/>
    <w:rsid w:val="00D052AC"/>
    <w:rsid w:val="00D06EAA"/>
    <w:rsid w:val="00D1326F"/>
    <w:rsid w:val="00D15B07"/>
    <w:rsid w:val="00D17514"/>
    <w:rsid w:val="00D20617"/>
    <w:rsid w:val="00D3485E"/>
    <w:rsid w:val="00D36733"/>
    <w:rsid w:val="00D45042"/>
    <w:rsid w:val="00D471B5"/>
    <w:rsid w:val="00D564F6"/>
    <w:rsid w:val="00D571DB"/>
    <w:rsid w:val="00D62BB8"/>
    <w:rsid w:val="00D651C4"/>
    <w:rsid w:val="00D6616A"/>
    <w:rsid w:val="00D6774D"/>
    <w:rsid w:val="00D73BAE"/>
    <w:rsid w:val="00D75191"/>
    <w:rsid w:val="00D80929"/>
    <w:rsid w:val="00D82974"/>
    <w:rsid w:val="00D85254"/>
    <w:rsid w:val="00DA3045"/>
    <w:rsid w:val="00DA305F"/>
    <w:rsid w:val="00DA7C99"/>
    <w:rsid w:val="00DB45E1"/>
    <w:rsid w:val="00DC1B74"/>
    <w:rsid w:val="00DC4FFC"/>
    <w:rsid w:val="00DC653F"/>
    <w:rsid w:val="00DC6E54"/>
    <w:rsid w:val="00DC74CA"/>
    <w:rsid w:val="00DD42A1"/>
    <w:rsid w:val="00DD4732"/>
    <w:rsid w:val="00DD684D"/>
    <w:rsid w:val="00DD6E5C"/>
    <w:rsid w:val="00DD78D8"/>
    <w:rsid w:val="00DE41B0"/>
    <w:rsid w:val="00DE452A"/>
    <w:rsid w:val="00DE6363"/>
    <w:rsid w:val="00DF3F96"/>
    <w:rsid w:val="00DF6BE4"/>
    <w:rsid w:val="00DF78E2"/>
    <w:rsid w:val="00E01AD0"/>
    <w:rsid w:val="00E029B4"/>
    <w:rsid w:val="00E11BB0"/>
    <w:rsid w:val="00E13F68"/>
    <w:rsid w:val="00E157BC"/>
    <w:rsid w:val="00E15B88"/>
    <w:rsid w:val="00E17F33"/>
    <w:rsid w:val="00E2557B"/>
    <w:rsid w:val="00E274F2"/>
    <w:rsid w:val="00E3623D"/>
    <w:rsid w:val="00E40F0C"/>
    <w:rsid w:val="00E42F43"/>
    <w:rsid w:val="00E43EAE"/>
    <w:rsid w:val="00E43F1B"/>
    <w:rsid w:val="00E465C7"/>
    <w:rsid w:val="00E50E4A"/>
    <w:rsid w:val="00E51AC8"/>
    <w:rsid w:val="00E5268A"/>
    <w:rsid w:val="00E537FC"/>
    <w:rsid w:val="00E57E46"/>
    <w:rsid w:val="00E62044"/>
    <w:rsid w:val="00E628D2"/>
    <w:rsid w:val="00E730AC"/>
    <w:rsid w:val="00E75208"/>
    <w:rsid w:val="00E801D3"/>
    <w:rsid w:val="00E82EA0"/>
    <w:rsid w:val="00E85251"/>
    <w:rsid w:val="00E9093C"/>
    <w:rsid w:val="00E91F5F"/>
    <w:rsid w:val="00E9263A"/>
    <w:rsid w:val="00E93F8B"/>
    <w:rsid w:val="00E94F2B"/>
    <w:rsid w:val="00E970AD"/>
    <w:rsid w:val="00EA2856"/>
    <w:rsid w:val="00EA2BA5"/>
    <w:rsid w:val="00EA470A"/>
    <w:rsid w:val="00EA63E4"/>
    <w:rsid w:val="00EB12DD"/>
    <w:rsid w:val="00EB153E"/>
    <w:rsid w:val="00EB57EB"/>
    <w:rsid w:val="00EB64A3"/>
    <w:rsid w:val="00EC11FE"/>
    <w:rsid w:val="00EC3C48"/>
    <w:rsid w:val="00EC4DE3"/>
    <w:rsid w:val="00EC55E9"/>
    <w:rsid w:val="00EC7A99"/>
    <w:rsid w:val="00ED4142"/>
    <w:rsid w:val="00ED50CF"/>
    <w:rsid w:val="00EE5FAC"/>
    <w:rsid w:val="00EF3697"/>
    <w:rsid w:val="00EF51A4"/>
    <w:rsid w:val="00F035F5"/>
    <w:rsid w:val="00F1152F"/>
    <w:rsid w:val="00F207B3"/>
    <w:rsid w:val="00F20BF0"/>
    <w:rsid w:val="00F23A33"/>
    <w:rsid w:val="00F27B5C"/>
    <w:rsid w:val="00F32C58"/>
    <w:rsid w:val="00F34EDC"/>
    <w:rsid w:val="00F354E0"/>
    <w:rsid w:val="00F37A54"/>
    <w:rsid w:val="00F46376"/>
    <w:rsid w:val="00F505CD"/>
    <w:rsid w:val="00F5486B"/>
    <w:rsid w:val="00F56408"/>
    <w:rsid w:val="00F61AA0"/>
    <w:rsid w:val="00F658E0"/>
    <w:rsid w:val="00F707D1"/>
    <w:rsid w:val="00F7443E"/>
    <w:rsid w:val="00F7739A"/>
    <w:rsid w:val="00F859B7"/>
    <w:rsid w:val="00F87450"/>
    <w:rsid w:val="00F9186D"/>
    <w:rsid w:val="00F92A2E"/>
    <w:rsid w:val="00F95CAE"/>
    <w:rsid w:val="00FA223F"/>
    <w:rsid w:val="00FA2F97"/>
    <w:rsid w:val="00FA39AA"/>
    <w:rsid w:val="00FA66B9"/>
    <w:rsid w:val="00FB1089"/>
    <w:rsid w:val="00FC1C44"/>
    <w:rsid w:val="00FC1FC9"/>
    <w:rsid w:val="00FC287B"/>
    <w:rsid w:val="00FC75D7"/>
    <w:rsid w:val="00FD0AB5"/>
    <w:rsid w:val="00FD2735"/>
    <w:rsid w:val="00FD5202"/>
    <w:rsid w:val="00FE699B"/>
    <w:rsid w:val="00FE7045"/>
    <w:rsid w:val="00FE7E52"/>
    <w:rsid w:val="00FF0828"/>
    <w:rsid w:val="00FF21A3"/>
    <w:rsid w:val="00FF2790"/>
    <w:rsid w:val="00FF5F81"/>
    <w:rsid w:val="00FF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630633"/>
  <w15:chartTrackingRefBased/>
  <w15:docId w15:val="{457FBB8F-186E-4670-9B34-C0FD627D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3E65"/>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styleId="PlainText">
    <w:name w:val="Plain Text"/>
    <w:basedOn w:val="Normal"/>
    <w:link w:val="PlainTextChar"/>
    <w:uiPriority w:val="99"/>
    <w:unhideWhenUsed/>
    <w:rsid w:val="008C21CA"/>
    <w:rPr>
      <w:rFonts w:ascii="Consolas" w:eastAsia="Calibri" w:hAnsi="Consolas"/>
      <w:sz w:val="21"/>
      <w:szCs w:val="21"/>
      <w:lang w:val="x-none" w:eastAsia="x-none"/>
    </w:rPr>
  </w:style>
  <w:style w:type="character" w:customStyle="1" w:styleId="PlainTextChar">
    <w:name w:val="Plain Text Char"/>
    <w:link w:val="PlainText"/>
    <w:uiPriority w:val="99"/>
    <w:rsid w:val="008C21CA"/>
    <w:rPr>
      <w:rFonts w:ascii="Consolas" w:eastAsia="Calibri" w:hAnsi="Consolas"/>
      <w:sz w:val="21"/>
      <w:szCs w:val="21"/>
    </w:rPr>
  </w:style>
  <w:style w:type="paragraph" w:styleId="TOC1">
    <w:name w:val="toc 1"/>
    <w:basedOn w:val="Normal"/>
    <w:next w:val="Normal"/>
    <w:autoRedefine/>
    <w:uiPriority w:val="39"/>
    <w:rsid w:val="00C51E1D"/>
    <w:pPr>
      <w:tabs>
        <w:tab w:val="right" w:leader="dot" w:pos="12950"/>
      </w:tabs>
    </w:pPr>
    <w:rPr>
      <w:noProof/>
      <w:color w:val="000000"/>
    </w:rPr>
  </w:style>
  <w:style w:type="paragraph" w:styleId="TOC2">
    <w:name w:val="toc 2"/>
    <w:basedOn w:val="Normal"/>
    <w:next w:val="Normal"/>
    <w:autoRedefine/>
    <w:uiPriority w:val="39"/>
    <w:rsid w:val="00E730AC"/>
    <w:pPr>
      <w:tabs>
        <w:tab w:val="right" w:leader="dot" w:pos="12950"/>
      </w:tabs>
    </w:pPr>
  </w:style>
  <w:style w:type="paragraph" w:styleId="ListParagraph">
    <w:name w:val="List Paragraph"/>
    <w:basedOn w:val="Normal"/>
    <w:uiPriority w:val="34"/>
    <w:qFormat/>
    <w:rsid w:val="00FF5F81"/>
    <w:pPr>
      <w:ind w:left="720"/>
    </w:pPr>
  </w:style>
  <w:style w:type="paragraph" w:styleId="BalloonText">
    <w:name w:val="Balloon Text"/>
    <w:basedOn w:val="Normal"/>
    <w:link w:val="BalloonTextChar"/>
    <w:rsid w:val="00E465C7"/>
    <w:rPr>
      <w:rFonts w:ascii="Tahoma" w:hAnsi="Tahoma"/>
      <w:sz w:val="16"/>
      <w:szCs w:val="16"/>
      <w:lang w:val="x-none" w:eastAsia="x-none"/>
    </w:rPr>
  </w:style>
  <w:style w:type="character" w:customStyle="1" w:styleId="BalloonTextChar">
    <w:name w:val="Balloon Text Char"/>
    <w:link w:val="BalloonText"/>
    <w:rsid w:val="00E465C7"/>
    <w:rPr>
      <w:rFonts w:ascii="Tahoma" w:hAnsi="Tahoma" w:cs="Tahoma"/>
      <w:sz w:val="16"/>
      <w:szCs w:val="16"/>
    </w:rPr>
  </w:style>
  <w:style w:type="character" w:styleId="CommentReference">
    <w:name w:val="annotation reference"/>
    <w:rsid w:val="00115F3B"/>
    <w:rPr>
      <w:sz w:val="16"/>
      <w:szCs w:val="16"/>
    </w:rPr>
  </w:style>
  <w:style w:type="paragraph" w:styleId="CommentText">
    <w:name w:val="annotation text"/>
    <w:basedOn w:val="Normal"/>
    <w:link w:val="CommentTextChar"/>
    <w:rsid w:val="00115F3B"/>
    <w:rPr>
      <w:sz w:val="20"/>
      <w:szCs w:val="20"/>
    </w:rPr>
  </w:style>
  <w:style w:type="character" w:customStyle="1" w:styleId="CommentTextChar">
    <w:name w:val="Comment Text Char"/>
    <w:basedOn w:val="DefaultParagraphFont"/>
    <w:link w:val="CommentText"/>
    <w:rsid w:val="00115F3B"/>
  </w:style>
  <w:style w:type="paragraph" w:styleId="CommentSubject">
    <w:name w:val="annotation subject"/>
    <w:basedOn w:val="CommentText"/>
    <w:next w:val="CommentText"/>
    <w:link w:val="CommentSubjectChar"/>
    <w:rsid w:val="00115F3B"/>
    <w:rPr>
      <w:b/>
      <w:bCs/>
      <w:lang w:val="x-none" w:eastAsia="x-none"/>
    </w:rPr>
  </w:style>
  <w:style w:type="character" w:customStyle="1" w:styleId="CommentSubjectChar">
    <w:name w:val="Comment Subject Char"/>
    <w:link w:val="CommentSubject"/>
    <w:rsid w:val="00115F3B"/>
    <w:rPr>
      <w:b/>
      <w:bCs/>
    </w:rPr>
  </w:style>
  <w:style w:type="paragraph" w:styleId="Revision">
    <w:name w:val="Revision"/>
    <w:hidden/>
    <w:uiPriority w:val="99"/>
    <w:semiHidden/>
    <w:rsid w:val="006C114C"/>
    <w:rPr>
      <w:sz w:val="24"/>
      <w:szCs w:val="24"/>
    </w:rPr>
  </w:style>
  <w:style w:type="character" w:customStyle="1" w:styleId="FooterChar">
    <w:name w:val="Footer Char"/>
    <w:link w:val="Footer"/>
    <w:uiPriority w:val="99"/>
    <w:rsid w:val="00866EC7"/>
    <w:rPr>
      <w:sz w:val="24"/>
      <w:szCs w:val="24"/>
    </w:rPr>
  </w:style>
  <w:style w:type="character" w:customStyle="1" w:styleId="Heading2Char">
    <w:name w:val="Heading 2 Char"/>
    <w:link w:val="Heading2"/>
    <w:rsid w:val="00241E92"/>
    <w:rPr>
      <w:rFonts w:ascii="Arial" w:hAnsi="Arial" w:cs="Arial"/>
      <w:b/>
      <w:bCs/>
      <w:i/>
      <w:iCs/>
      <w:sz w:val="28"/>
      <w:szCs w:val="28"/>
    </w:rPr>
  </w:style>
  <w:style w:type="paragraph" w:customStyle="1" w:styleId="TableText">
    <w:name w:val="Table Text"/>
    <w:basedOn w:val="Normal"/>
    <w:rsid w:val="00241E92"/>
    <w:rPr>
      <w:color w:val="000000"/>
      <w:szCs w:val="20"/>
    </w:rPr>
  </w:style>
  <w:style w:type="character" w:customStyle="1" w:styleId="BodyTextIndent2Char">
    <w:name w:val="Body Text Indent 2 Char"/>
    <w:link w:val="BodyTextIndent2"/>
    <w:rsid w:val="002A3A29"/>
    <w:rPr>
      <w:sz w:val="24"/>
      <w:szCs w:val="24"/>
    </w:rPr>
  </w:style>
  <w:style w:type="character" w:styleId="UnresolvedMention">
    <w:name w:val="Unresolved Mention"/>
    <w:uiPriority w:val="99"/>
    <w:semiHidden/>
    <w:unhideWhenUsed/>
    <w:rsid w:val="00347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42881633">
      <w:bodyDiv w:val="1"/>
      <w:marLeft w:val="0"/>
      <w:marRight w:val="0"/>
      <w:marTop w:val="0"/>
      <w:marBottom w:val="0"/>
      <w:divBdr>
        <w:top w:val="none" w:sz="0" w:space="0" w:color="auto"/>
        <w:left w:val="none" w:sz="0" w:space="0" w:color="auto"/>
        <w:bottom w:val="none" w:sz="0" w:space="0" w:color="auto"/>
        <w:right w:val="none" w:sz="0" w:space="0" w:color="auto"/>
      </w:divBdr>
    </w:div>
    <w:div w:id="292946683">
      <w:bodyDiv w:val="1"/>
      <w:marLeft w:val="0"/>
      <w:marRight w:val="0"/>
      <w:marTop w:val="0"/>
      <w:marBottom w:val="0"/>
      <w:divBdr>
        <w:top w:val="none" w:sz="0" w:space="0" w:color="auto"/>
        <w:left w:val="none" w:sz="0" w:space="0" w:color="auto"/>
        <w:bottom w:val="none" w:sz="0" w:space="0" w:color="auto"/>
        <w:right w:val="none" w:sz="0" w:space="0" w:color="auto"/>
      </w:divBdr>
    </w:div>
    <w:div w:id="296229667">
      <w:bodyDiv w:val="1"/>
      <w:marLeft w:val="0"/>
      <w:marRight w:val="0"/>
      <w:marTop w:val="0"/>
      <w:marBottom w:val="0"/>
      <w:divBdr>
        <w:top w:val="none" w:sz="0" w:space="0" w:color="auto"/>
        <w:left w:val="none" w:sz="0" w:space="0" w:color="auto"/>
        <w:bottom w:val="none" w:sz="0" w:space="0" w:color="auto"/>
        <w:right w:val="none" w:sz="0" w:space="0" w:color="auto"/>
      </w:divBdr>
    </w:div>
    <w:div w:id="328098673">
      <w:bodyDiv w:val="1"/>
      <w:marLeft w:val="0"/>
      <w:marRight w:val="0"/>
      <w:marTop w:val="0"/>
      <w:marBottom w:val="0"/>
      <w:divBdr>
        <w:top w:val="none" w:sz="0" w:space="0" w:color="auto"/>
        <w:left w:val="none" w:sz="0" w:space="0" w:color="auto"/>
        <w:bottom w:val="none" w:sz="0" w:space="0" w:color="auto"/>
        <w:right w:val="none" w:sz="0" w:space="0" w:color="auto"/>
      </w:divBdr>
    </w:div>
    <w:div w:id="360670899">
      <w:bodyDiv w:val="1"/>
      <w:marLeft w:val="0"/>
      <w:marRight w:val="0"/>
      <w:marTop w:val="0"/>
      <w:marBottom w:val="0"/>
      <w:divBdr>
        <w:top w:val="none" w:sz="0" w:space="0" w:color="auto"/>
        <w:left w:val="none" w:sz="0" w:space="0" w:color="auto"/>
        <w:bottom w:val="none" w:sz="0" w:space="0" w:color="auto"/>
        <w:right w:val="none" w:sz="0" w:space="0" w:color="auto"/>
      </w:divBdr>
    </w:div>
    <w:div w:id="57497161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0604009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76400077">
      <w:bodyDiv w:val="1"/>
      <w:marLeft w:val="0"/>
      <w:marRight w:val="0"/>
      <w:marTop w:val="0"/>
      <w:marBottom w:val="0"/>
      <w:divBdr>
        <w:top w:val="none" w:sz="0" w:space="0" w:color="auto"/>
        <w:left w:val="none" w:sz="0" w:space="0" w:color="auto"/>
        <w:bottom w:val="none" w:sz="0" w:space="0" w:color="auto"/>
        <w:right w:val="none" w:sz="0" w:space="0" w:color="auto"/>
      </w:divBdr>
    </w:div>
    <w:div w:id="1358115410">
      <w:bodyDiv w:val="1"/>
      <w:marLeft w:val="0"/>
      <w:marRight w:val="0"/>
      <w:marTop w:val="0"/>
      <w:marBottom w:val="0"/>
      <w:divBdr>
        <w:top w:val="none" w:sz="0" w:space="0" w:color="auto"/>
        <w:left w:val="none" w:sz="0" w:space="0" w:color="auto"/>
        <w:bottom w:val="none" w:sz="0" w:space="0" w:color="auto"/>
        <w:right w:val="none" w:sz="0" w:space="0" w:color="auto"/>
      </w:divBdr>
    </w:div>
    <w:div w:id="1380940342">
      <w:bodyDiv w:val="1"/>
      <w:marLeft w:val="0"/>
      <w:marRight w:val="0"/>
      <w:marTop w:val="0"/>
      <w:marBottom w:val="0"/>
      <w:divBdr>
        <w:top w:val="none" w:sz="0" w:space="0" w:color="auto"/>
        <w:left w:val="none" w:sz="0" w:space="0" w:color="auto"/>
        <w:bottom w:val="none" w:sz="0" w:space="0" w:color="auto"/>
        <w:right w:val="none" w:sz="0" w:space="0" w:color="auto"/>
      </w:divBdr>
    </w:div>
    <w:div w:id="1401756360">
      <w:bodyDiv w:val="1"/>
      <w:marLeft w:val="0"/>
      <w:marRight w:val="0"/>
      <w:marTop w:val="0"/>
      <w:marBottom w:val="0"/>
      <w:divBdr>
        <w:top w:val="none" w:sz="0" w:space="0" w:color="auto"/>
        <w:left w:val="none" w:sz="0" w:space="0" w:color="auto"/>
        <w:bottom w:val="none" w:sz="0" w:space="0" w:color="auto"/>
        <w:right w:val="none" w:sz="0" w:space="0" w:color="auto"/>
      </w:divBdr>
    </w:div>
    <w:div w:id="1507937419">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2090845">
      <w:bodyDiv w:val="1"/>
      <w:marLeft w:val="0"/>
      <w:marRight w:val="0"/>
      <w:marTop w:val="0"/>
      <w:marBottom w:val="0"/>
      <w:divBdr>
        <w:top w:val="none" w:sz="0" w:space="0" w:color="auto"/>
        <w:left w:val="none" w:sz="0" w:space="0" w:color="auto"/>
        <w:bottom w:val="none" w:sz="0" w:space="0" w:color="auto"/>
        <w:right w:val="none" w:sz="0" w:space="0" w:color="auto"/>
      </w:divBdr>
    </w:div>
    <w:div w:id="1570340573">
      <w:bodyDiv w:val="1"/>
      <w:marLeft w:val="0"/>
      <w:marRight w:val="0"/>
      <w:marTop w:val="0"/>
      <w:marBottom w:val="0"/>
      <w:divBdr>
        <w:top w:val="none" w:sz="0" w:space="0" w:color="auto"/>
        <w:left w:val="none" w:sz="0" w:space="0" w:color="auto"/>
        <w:bottom w:val="none" w:sz="0" w:space="0" w:color="auto"/>
        <w:right w:val="none" w:sz="0" w:space="0" w:color="auto"/>
      </w:divBdr>
    </w:div>
    <w:div w:id="1606766558">
      <w:bodyDiv w:val="1"/>
      <w:marLeft w:val="0"/>
      <w:marRight w:val="0"/>
      <w:marTop w:val="0"/>
      <w:marBottom w:val="0"/>
      <w:divBdr>
        <w:top w:val="none" w:sz="0" w:space="0" w:color="auto"/>
        <w:left w:val="none" w:sz="0" w:space="0" w:color="auto"/>
        <w:bottom w:val="none" w:sz="0" w:space="0" w:color="auto"/>
        <w:right w:val="none" w:sz="0" w:space="0" w:color="auto"/>
      </w:divBdr>
    </w:div>
    <w:div w:id="1681009859">
      <w:bodyDiv w:val="1"/>
      <w:marLeft w:val="0"/>
      <w:marRight w:val="0"/>
      <w:marTop w:val="0"/>
      <w:marBottom w:val="0"/>
      <w:divBdr>
        <w:top w:val="none" w:sz="0" w:space="0" w:color="auto"/>
        <w:left w:val="none" w:sz="0" w:space="0" w:color="auto"/>
        <w:bottom w:val="none" w:sz="0" w:space="0" w:color="auto"/>
        <w:right w:val="none" w:sz="0" w:space="0" w:color="auto"/>
      </w:divBdr>
    </w:div>
    <w:div w:id="1736465028">
      <w:bodyDiv w:val="1"/>
      <w:marLeft w:val="0"/>
      <w:marRight w:val="0"/>
      <w:marTop w:val="0"/>
      <w:marBottom w:val="0"/>
      <w:divBdr>
        <w:top w:val="none" w:sz="0" w:space="0" w:color="auto"/>
        <w:left w:val="none" w:sz="0" w:space="0" w:color="auto"/>
        <w:bottom w:val="none" w:sz="0" w:space="0" w:color="auto"/>
        <w:right w:val="none" w:sz="0" w:space="0" w:color="auto"/>
      </w:divBdr>
    </w:div>
    <w:div w:id="1761944828">
      <w:bodyDiv w:val="1"/>
      <w:marLeft w:val="0"/>
      <w:marRight w:val="0"/>
      <w:marTop w:val="0"/>
      <w:marBottom w:val="0"/>
      <w:divBdr>
        <w:top w:val="none" w:sz="0" w:space="0" w:color="auto"/>
        <w:left w:val="none" w:sz="0" w:space="0" w:color="auto"/>
        <w:bottom w:val="none" w:sz="0" w:space="0" w:color="auto"/>
        <w:right w:val="none" w:sz="0" w:space="0" w:color="auto"/>
      </w:divBdr>
    </w:div>
    <w:div w:id="188602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mailto:JELISBAEResearch@caremark.com" TargetMode="External"/><Relationship Id="rId25" Type="http://schemas.openxmlformats.org/officeDocument/2006/relationships/hyperlink" Target="https://thesource.cvshealth.com/nuxeo/thesour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thesource.cvshealth.com/nuxeo/thesource/" TargetMode="External"/><Relationship Id="rId29" Type="http://schemas.openxmlformats.org/officeDocument/2006/relationships/hyperlink" Target="https://aetnao365.sharepoint.com/sites/PolarisPHDDocumentationReview/Shared%20Documents/AppData/Local/Microsoft/Windows/INetCache/Content.Outlook/AppData/Local/Microsoft/Windows/INetCache/Content.Outlook/6W3WSAI1/CMS-2-01742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mailto:JELISBAEResearch@caremark.com"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aetnao365.sharepoint.com/sites/PolarisPHDDocumentationReview/Shared%20Documents/AppData/Local/Microsoft/Windows/INetCache/Content.Outlook/AppData/Local/Microsoft/Windows/INetCache/Content.Outlook/6W3WSAI1/TSRC-PROD-016401"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policy.corp.cvscaremark.com/pnp/faces/SecureDocRenderer?documentId=CALL-0048&amp;uid=pnpdev1"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8.png"/><Relationship Id="rId27" Type="http://schemas.openxmlformats.org/officeDocument/2006/relationships/hyperlink" Target="https://aetnao365.sharepoint.com/sites/PolarisPHDDocumentationReview/Shared%20Documents/AppData/Local/Microsoft/Windows/INetCache/Content.Outlook/AppData/Local/Microsoft/Windows/INetCache/Content.Outlook/6W3WSAI1/CMS-2-026165"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Props1.xml><?xml version="1.0" encoding="utf-8"?>
<ds:datastoreItem xmlns:ds="http://schemas.openxmlformats.org/officeDocument/2006/customXml" ds:itemID="{0A56C053-A7EB-4A09-9F46-8FA07C938F93}">
  <ds:schemaRefs>
    <ds:schemaRef ds:uri="http://schemas.openxmlformats.org/officeDocument/2006/bibliography"/>
  </ds:schemaRefs>
</ds:datastoreItem>
</file>

<file path=customXml/itemProps2.xml><?xml version="1.0" encoding="utf-8"?>
<ds:datastoreItem xmlns:ds="http://schemas.openxmlformats.org/officeDocument/2006/customXml" ds:itemID="{47EE5920-3668-496F-AA6B-8F4532E5B733}">
  <ds:schemaRefs>
    <ds:schemaRef ds:uri="http://schemas.microsoft.com/sharepoint/v3/contenttype/forms"/>
  </ds:schemaRefs>
</ds:datastoreItem>
</file>

<file path=customXml/itemProps3.xml><?xml version="1.0" encoding="utf-8"?>
<ds:datastoreItem xmlns:ds="http://schemas.openxmlformats.org/officeDocument/2006/customXml" ds:itemID="{A082551D-1573-4C06-85DE-5F598DB6B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CE24D1-3833-41C4-B522-19B79BC0F877}">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16</TotalTime>
  <Pages>1</Pages>
  <Words>2634</Words>
  <Characters>15018</Characters>
  <Application>Microsoft Office Word</Application>
  <DocSecurity>2</DocSecurity>
  <Lines>125</Lines>
  <Paragraphs>35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17617</CharactersWithSpaces>
  <SharedDoc>false</SharedDoc>
  <HLinks>
    <vt:vector size="216" baseType="variant">
      <vt:variant>
        <vt:i4>262192</vt:i4>
      </vt:variant>
      <vt:variant>
        <vt:i4>108</vt:i4>
      </vt:variant>
      <vt:variant>
        <vt:i4>0</vt:i4>
      </vt:variant>
      <vt:variant>
        <vt:i4>5</vt:i4>
      </vt:variant>
      <vt:variant>
        <vt:lpwstr/>
      </vt:variant>
      <vt:variant>
        <vt:lpwstr>_top</vt:lpwstr>
      </vt:variant>
      <vt:variant>
        <vt:i4>3670133</vt:i4>
      </vt:variant>
      <vt:variant>
        <vt:i4>105</vt:i4>
      </vt:variant>
      <vt:variant>
        <vt:i4>0</vt:i4>
      </vt:variant>
      <vt:variant>
        <vt:i4>5</vt:i4>
      </vt:variant>
      <vt:variant>
        <vt:lpwstr>https://aetnao365.sharepoint.com/sites/PolarisPHDDocumentationReview/Shared Documents/AppData/Local/Microsoft/Windows/INetCache/Content.Outlook/AppData/Local/Microsoft/Windows/INetCache/Content.Outlook/6W3WSAI1/CMS-2-017428</vt:lpwstr>
      </vt:variant>
      <vt:variant>
        <vt:lpwstr/>
      </vt:variant>
      <vt:variant>
        <vt:i4>1310811</vt:i4>
      </vt:variant>
      <vt:variant>
        <vt:i4>102</vt:i4>
      </vt:variant>
      <vt:variant>
        <vt:i4>0</vt:i4>
      </vt:variant>
      <vt:variant>
        <vt:i4>5</vt:i4>
      </vt:variant>
      <vt:variant>
        <vt:lpwstr>https://policy.corp.cvscaremark.com/pnp/faces/SecureDocRenderer?documentId=CALL-0048&amp;uid=pnpdev1</vt:lpwstr>
      </vt:variant>
      <vt:variant>
        <vt:lpwstr/>
      </vt:variant>
      <vt:variant>
        <vt:i4>3997811</vt:i4>
      </vt:variant>
      <vt:variant>
        <vt:i4>99</vt:i4>
      </vt:variant>
      <vt:variant>
        <vt:i4>0</vt:i4>
      </vt:variant>
      <vt:variant>
        <vt:i4>5</vt:i4>
      </vt:variant>
      <vt:variant>
        <vt:lpwstr>https://aetnao365.sharepoint.com/sites/PolarisPHDDocumentationReview/Shared Documents/AppData/Local/Microsoft/Windows/INetCache/Content.Outlook/AppData/Local/Microsoft/Windows/INetCache/Content.Outlook/6W3WSAI1/CMS-2-026165</vt:lpwstr>
      </vt:variant>
      <vt:variant>
        <vt:lpwstr/>
      </vt:variant>
      <vt:variant>
        <vt:i4>262192</vt:i4>
      </vt:variant>
      <vt:variant>
        <vt:i4>96</vt:i4>
      </vt:variant>
      <vt:variant>
        <vt:i4>0</vt:i4>
      </vt:variant>
      <vt:variant>
        <vt:i4>5</vt:i4>
      </vt:variant>
      <vt:variant>
        <vt:lpwstr/>
      </vt:variant>
      <vt:variant>
        <vt:lpwstr>_top</vt:lpwstr>
      </vt:variant>
      <vt:variant>
        <vt:i4>262192</vt:i4>
      </vt:variant>
      <vt:variant>
        <vt:i4>93</vt:i4>
      </vt:variant>
      <vt:variant>
        <vt:i4>0</vt:i4>
      </vt:variant>
      <vt:variant>
        <vt:i4>5</vt:i4>
      </vt:variant>
      <vt:variant>
        <vt:lpwstr/>
      </vt:variant>
      <vt:variant>
        <vt:lpwstr>_top</vt:lpwstr>
      </vt:variant>
      <vt:variant>
        <vt:i4>7995492</vt:i4>
      </vt:variant>
      <vt:variant>
        <vt:i4>87</vt:i4>
      </vt:variant>
      <vt:variant>
        <vt:i4>0</vt:i4>
      </vt:variant>
      <vt:variant>
        <vt:i4>5</vt:i4>
      </vt:variant>
      <vt:variant>
        <vt:lpwstr/>
      </vt:variant>
      <vt:variant>
        <vt:lpwstr>SeniorStep2</vt:lpwstr>
      </vt:variant>
      <vt:variant>
        <vt:i4>3604529</vt:i4>
      </vt:variant>
      <vt:variant>
        <vt:i4>84</vt:i4>
      </vt:variant>
      <vt:variant>
        <vt:i4>0</vt:i4>
      </vt:variant>
      <vt:variant>
        <vt:i4>5</vt:i4>
      </vt:variant>
      <vt:variant>
        <vt:lpwstr/>
      </vt:variant>
      <vt:variant>
        <vt:lpwstr>SeniorStep1StapActionStep3</vt:lpwstr>
      </vt:variant>
      <vt:variant>
        <vt:i4>3604529</vt:i4>
      </vt:variant>
      <vt:variant>
        <vt:i4>81</vt:i4>
      </vt:variant>
      <vt:variant>
        <vt:i4>0</vt:i4>
      </vt:variant>
      <vt:variant>
        <vt:i4>5</vt:i4>
      </vt:variant>
      <vt:variant>
        <vt:lpwstr/>
      </vt:variant>
      <vt:variant>
        <vt:lpwstr>SeniorStep1StapActionStep3</vt:lpwstr>
      </vt:variant>
      <vt:variant>
        <vt:i4>3473428</vt:i4>
      </vt:variant>
      <vt:variant>
        <vt:i4>78</vt:i4>
      </vt:variant>
      <vt:variant>
        <vt:i4>0</vt:i4>
      </vt:variant>
      <vt:variant>
        <vt:i4>5</vt:i4>
      </vt:variant>
      <vt:variant>
        <vt:lpwstr>mailto:JELISBAEResearch@caremark.com</vt:lpwstr>
      </vt:variant>
      <vt:variant>
        <vt:lpwstr/>
      </vt:variant>
      <vt:variant>
        <vt:i4>1769506</vt:i4>
      </vt:variant>
      <vt:variant>
        <vt:i4>75</vt:i4>
      </vt:variant>
      <vt:variant>
        <vt:i4>0</vt:i4>
      </vt:variant>
      <vt:variant>
        <vt:i4>5</vt:i4>
      </vt:variant>
      <vt:variant>
        <vt:lpwstr/>
      </vt:variant>
      <vt:variant>
        <vt:lpwstr>_Acceptable_Forms_of</vt:lpwstr>
      </vt:variant>
      <vt:variant>
        <vt:i4>3014705</vt:i4>
      </vt:variant>
      <vt:variant>
        <vt:i4>72</vt:i4>
      </vt:variant>
      <vt:variant>
        <vt:i4>0</vt:i4>
      </vt:variant>
      <vt:variant>
        <vt:i4>5</vt:i4>
      </vt:variant>
      <vt:variant>
        <vt:lpwstr>https://aetnao365.sharepoint.com/sites/PolarisPHDDocumentationReview/Shared Documents/AppData/Local/Microsoft/Windows/INetCache/Content.Outlook/AppData/Local/Microsoft/Windows/INetCache/Content.Outlook/6W3WSAI1/CMS-PCP1-038966</vt:lpwstr>
      </vt:variant>
      <vt:variant>
        <vt:lpwstr/>
      </vt:variant>
      <vt:variant>
        <vt:i4>262192</vt:i4>
      </vt:variant>
      <vt:variant>
        <vt:i4>69</vt:i4>
      </vt:variant>
      <vt:variant>
        <vt:i4>0</vt:i4>
      </vt:variant>
      <vt:variant>
        <vt:i4>5</vt:i4>
      </vt:variant>
      <vt:variant>
        <vt:lpwstr/>
      </vt:variant>
      <vt:variant>
        <vt:lpwstr>_top</vt:lpwstr>
      </vt:variant>
      <vt:variant>
        <vt:i4>3473428</vt:i4>
      </vt:variant>
      <vt:variant>
        <vt:i4>60</vt:i4>
      </vt:variant>
      <vt:variant>
        <vt:i4>0</vt:i4>
      </vt:variant>
      <vt:variant>
        <vt:i4>5</vt:i4>
      </vt:variant>
      <vt:variant>
        <vt:lpwstr>mailto:JELISBAEResearch@caremark.com</vt:lpwstr>
      </vt:variant>
      <vt:variant>
        <vt:lpwstr/>
      </vt:variant>
      <vt:variant>
        <vt:i4>1769506</vt:i4>
      </vt:variant>
      <vt:variant>
        <vt:i4>57</vt:i4>
      </vt:variant>
      <vt:variant>
        <vt:i4>0</vt:i4>
      </vt:variant>
      <vt:variant>
        <vt:i4>5</vt:i4>
      </vt:variant>
      <vt:variant>
        <vt:lpwstr/>
      </vt:variant>
      <vt:variant>
        <vt:lpwstr>_Acceptable_Forms_of</vt:lpwstr>
      </vt:variant>
      <vt:variant>
        <vt:i4>262192</vt:i4>
      </vt:variant>
      <vt:variant>
        <vt:i4>54</vt:i4>
      </vt:variant>
      <vt:variant>
        <vt:i4>0</vt:i4>
      </vt:variant>
      <vt:variant>
        <vt:i4>5</vt:i4>
      </vt:variant>
      <vt:variant>
        <vt:lpwstr/>
      </vt:variant>
      <vt:variant>
        <vt:lpwstr>_top</vt:lpwstr>
      </vt:variant>
      <vt:variant>
        <vt:i4>8323153</vt:i4>
      </vt:variant>
      <vt:variant>
        <vt:i4>51</vt:i4>
      </vt:variant>
      <vt:variant>
        <vt:i4>0</vt:i4>
      </vt:variant>
      <vt:variant>
        <vt:i4>5</vt:i4>
      </vt:variant>
      <vt:variant>
        <vt:lpwstr/>
      </vt:variant>
      <vt:variant>
        <vt:lpwstr>_Senior_CCR_and</vt:lpwstr>
      </vt:variant>
      <vt:variant>
        <vt:i4>2359354</vt:i4>
      </vt:variant>
      <vt:variant>
        <vt:i4>48</vt:i4>
      </vt:variant>
      <vt:variant>
        <vt:i4>0</vt:i4>
      </vt:variant>
      <vt:variant>
        <vt:i4>5</vt:i4>
      </vt:variant>
      <vt:variant>
        <vt:lpwstr>https://aetnao365.sharepoint.com/sites/PolarisPHDDocumentationReview/Shared Documents/AppData/Local/Microsoft/Windows/INetCache/Content.Outlook/AppData/Local/Microsoft/Windows/INetCache/Content.Outlook/6W3WSAI1/TSRC-PROD-016401</vt:lpwstr>
      </vt:variant>
      <vt:variant>
        <vt:lpwstr/>
      </vt:variant>
      <vt:variant>
        <vt:i4>2883646</vt:i4>
      </vt:variant>
      <vt:variant>
        <vt:i4>45</vt:i4>
      </vt:variant>
      <vt:variant>
        <vt:i4>0</vt:i4>
      </vt:variant>
      <vt:variant>
        <vt:i4>5</vt:i4>
      </vt:variant>
      <vt:variant>
        <vt:lpwstr>https://aetnao365.sharepoint.com/sites/PolarisPHDDocumentationReview/Shared Documents/AppData/Local/Microsoft/Windows/INetCache/Content.Outlook/AppData/Local/Microsoft/Windows/INetCache/Content.Outlook/6W3WSAI1/TSRC-PROD-018060</vt:lpwstr>
      </vt:variant>
      <vt:variant>
        <vt:lpwstr/>
      </vt:variant>
      <vt:variant>
        <vt:i4>262192</vt:i4>
      </vt:variant>
      <vt:variant>
        <vt:i4>42</vt:i4>
      </vt:variant>
      <vt:variant>
        <vt:i4>0</vt:i4>
      </vt:variant>
      <vt:variant>
        <vt:i4>5</vt:i4>
      </vt:variant>
      <vt:variant>
        <vt:lpwstr/>
      </vt:variant>
      <vt:variant>
        <vt:lpwstr>_top</vt:lpwstr>
      </vt:variant>
      <vt:variant>
        <vt:i4>4456450</vt:i4>
      </vt:variant>
      <vt:variant>
        <vt:i4>39</vt:i4>
      </vt:variant>
      <vt:variant>
        <vt:i4>0</vt:i4>
      </vt:variant>
      <vt:variant>
        <vt:i4>5</vt:i4>
      </vt:variant>
      <vt:variant>
        <vt:lpwstr/>
      </vt:variant>
      <vt:variant>
        <vt:lpwstr>CCROnlyStep2</vt:lpwstr>
      </vt:variant>
      <vt:variant>
        <vt:i4>1835020</vt:i4>
      </vt:variant>
      <vt:variant>
        <vt:i4>36</vt:i4>
      </vt:variant>
      <vt:variant>
        <vt:i4>0</vt:i4>
      </vt:variant>
      <vt:variant>
        <vt:i4>5</vt:i4>
      </vt:variant>
      <vt:variant>
        <vt:lpwstr/>
      </vt:variant>
      <vt:variant>
        <vt:lpwstr>_Log_Activity</vt:lpwstr>
      </vt:variant>
      <vt:variant>
        <vt:i4>5046376</vt:i4>
      </vt:variant>
      <vt:variant>
        <vt:i4>33</vt:i4>
      </vt:variant>
      <vt:variant>
        <vt:i4>0</vt:i4>
      </vt:variant>
      <vt:variant>
        <vt:i4>5</vt:i4>
      </vt:variant>
      <vt:variant>
        <vt:lpwstr/>
      </vt:variant>
      <vt:variant>
        <vt:lpwstr>_Urgent_Need_of</vt:lpwstr>
      </vt:variant>
      <vt:variant>
        <vt:i4>262192</vt:i4>
      </vt:variant>
      <vt:variant>
        <vt:i4>30</vt:i4>
      </vt:variant>
      <vt:variant>
        <vt:i4>0</vt:i4>
      </vt:variant>
      <vt:variant>
        <vt:i4>5</vt:i4>
      </vt:variant>
      <vt:variant>
        <vt:lpwstr/>
      </vt:variant>
      <vt:variant>
        <vt:lpwstr>_top</vt:lpwstr>
      </vt:variant>
      <vt:variant>
        <vt:i4>1769506</vt:i4>
      </vt:variant>
      <vt:variant>
        <vt:i4>27</vt:i4>
      </vt:variant>
      <vt:variant>
        <vt:i4>0</vt:i4>
      </vt:variant>
      <vt:variant>
        <vt:i4>5</vt:i4>
      </vt:variant>
      <vt:variant>
        <vt:lpwstr/>
      </vt:variant>
      <vt:variant>
        <vt:lpwstr>_Acceptable_Forms_of</vt:lpwstr>
      </vt:variant>
      <vt:variant>
        <vt:i4>1769506</vt:i4>
      </vt:variant>
      <vt:variant>
        <vt:i4>24</vt:i4>
      </vt:variant>
      <vt:variant>
        <vt:i4>0</vt:i4>
      </vt:variant>
      <vt:variant>
        <vt:i4>5</vt:i4>
      </vt:variant>
      <vt:variant>
        <vt:lpwstr/>
      </vt:variant>
      <vt:variant>
        <vt:lpwstr>_Acceptable_Forms_of</vt:lpwstr>
      </vt:variant>
      <vt:variant>
        <vt:i4>1966135</vt:i4>
      </vt:variant>
      <vt:variant>
        <vt:i4>20</vt:i4>
      </vt:variant>
      <vt:variant>
        <vt:i4>0</vt:i4>
      </vt:variant>
      <vt:variant>
        <vt:i4>5</vt:i4>
      </vt:variant>
      <vt:variant>
        <vt:lpwstr/>
      </vt:variant>
      <vt:variant>
        <vt:lpwstr>_Toc62647609</vt:lpwstr>
      </vt:variant>
      <vt:variant>
        <vt:i4>2031671</vt:i4>
      </vt:variant>
      <vt:variant>
        <vt:i4>17</vt:i4>
      </vt:variant>
      <vt:variant>
        <vt:i4>0</vt:i4>
      </vt:variant>
      <vt:variant>
        <vt:i4>5</vt:i4>
      </vt:variant>
      <vt:variant>
        <vt:lpwstr/>
      </vt:variant>
      <vt:variant>
        <vt:lpwstr>_Toc62647608</vt:lpwstr>
      </vt:variant>
      <vt:variant>
        <vt:i4>1048631</vt:i4>
      </vt:variant>
      <vt:variant>
        <vt:i4>14</vt:i4>
      </vt:variant>
      <vt:variant>
        <vt:i4>0</vt:i4>
      </vt:variant>
      <vt:variant>
        <vt:i4>5</vt:i4>
      </vt:variant>
      <vt:variant>
        <vt:lpwstr/>
      </vt:variant>
      <vt:variant>
        <vt:lpwstr>_Toc62647607</vt:lpwstr>
      </vt:variant>
      <vt:variant>
        <vt:i4>1114167</vt:i4>
      </vt:variant>
      <vt:variant>
        <vt:i4>11</vt:i4>
      </vt:variant>
      <vt:variant>
        <vt:i4>0</vt:i4>
      </vt:variant>
      <vt:variant>
        <vt:i4>5</vt:i4>
      </vt:variant>
      <vt:variant>
        <vt:lpwstr/>
      </vt:variant>
      <vt:variant>
        <vt:lpwstr>_Toc62647606</vt:lpwstr>
      </vt:variant>
      <vt:variant>
        <vt:i4>1179703</vt:i4>
      </vt:variant>
      <vt:variant>
        <vt:i4>8</vt:i4>
      </vt:variant>
      <vt:variant>
        <vt:i4>0</vt:i4>
      </vt:variant>
      <vt:variant>
        <vt:i4>5</vt:i4>
      </vt:variant>
      <vt:variant>
        <vt:lpwstr/>
      </vt:variant>
      <vt:variant>
        <vt:lpwstr>_Toc62647605</vt:lpwstr>
      </vt:variant>
      <vt:variant>
        <vt:i4>1245239</vt:i4>
      </vt:variant>
      <vt:variant>
        <vt:i4>5</vt:i4>
      </vt:variant>
      <vt:variant>
        <vt:i4>0</vt:i4>
      </vt:variant>
      <vt:variant>
        <vt:i4>5</vt:i4>
      </vt:variant>
      <vt:variant>
        <vt:lpwstr/>
      </vt:variant>
      <vt:variant>
        <vt:lpwstr>_Toc62647604</vt:lpwstr>
      </vt:variant>
      <vt:variant>
        <vt:i4>1310775</vt:i4>
      </vt:variant>
      <vt:variant>
        <vt:i4>2</vt:i4>
      </vt:variant>
      <vt:variant>
        <vt:i4>0</vt:i4>
      </vt:variant>
      <vt:variant>
        <vt:i4>5</vt:i4>
      </vt:variant>
      <vt:variant>
        <vt:lpwstr/>
      </vt:variant>
      <vt:variant>
        <vt:lpwstr>_Toc62647603</vt:lpwstr>
      </vt:variant>
      <vt:variant>
        <vt:i4>3014705</vt:i4>
      </vt:variant>
      <vt:variant>
        <vt:i4>6</vt:i4>
      </vt:variant>
      <vt:variant>
        <vt:i4>0</vt:i4>
      </vt:variant>
      <vt:variant>
        <vt:i4>5</vt:i4>
      </vt:variant>
      <vt:variant>
        <vt:lpwstr>https://aetnao365.sharepoint.com/sites/PolarisPHDDocumentationReview/Shared Documents/AppData/Local/Microsoft/Windows/INetCache/Content.Outlook/AppData/Local/Microsoft/Windows/INetCache/Content.Outlook/6W3WSAI1/CMS-PCP1-038966</vt:lpwstr>
      </vt:variant>
      <vt:variant>
        <vt:lpwstr/>
      </vt:variant>
      <vt:variant>
        <vt:i4>2359354</vt:i4>
      </vt:variant>
      <vt:variant>
        <vt:i4>3</vt:i4>
      </vt:variant>
      <vt:variant>
        <vt:i4>0</vt:i4>
      </vt:variant>
      <vt:variant>
        <vt:i4>5</vt:i4>
      </vt:variant>
      <vt:variant>
        <vt:lpwstr>https://aetnao365.sharepoint.com/sites/PolarisPHDDocumentationReview/Shared Documents/AppData/Local/Microsoft/Windows/INetCache/Content.Outlook/AppData/Local/Microsoft/Windows/INetCache/Content.Outlook/6W3WSAI1/TSRC-PROD-016401</vt:lpwstr>
      </vt:variant>
      <vt:variant>
        <vt:lpwstr/>
      </vt:variant>
      <vt:variant>
        <vt:i4>2883646</vt:i4>
      </vt:variant>
      <vt:variant>
        <vt:i4>0</vt:i4>
      </vt:variant>
      <vt:variant>
        <vt:i4>0</vt:i4>
      </vt:variant>
      <vt:variant>
        <vt:i4>5</vt:i4>
      </vt:variant>
      <vt:variant>
        <vt:lpwstr>https://aetnao365.sharepoint.com/sites/PolarisPHDDocumentationReview/Shared Documents/AppData/Local/Microsoft/Windows/INetCache/Content.Outlook/AppData/Local/Microsoft/Windows/INetCache/Content.Outlook/6W3WSAI1/TSRC-PROD-018060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Brienna Dugdale</cp:lastModifiedBy>
  <cp:revision>12</cp:revision>
  <cp:lastPrinted>2007-01-03T19:56:00Z</cp:lastPrinted>
  <dcterms:created xsi:type="dcterms:W3CDTF">2024-05-08T22:03:00Z</dcterms:created>
  <dcterms:modified xsi:type="dcterms:W3CDTF">2024-05-08T22:24:00Z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2021-09-01T12:44:19Z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494894bb-f8bc-484a-98f7-dbab1bcc648e</vt:lpwstr>
  </property>
  <property fmtid="{D5CDD505-2E9C-101B-9397-08002B2CF9AE}" pid="8" name="MSIP_Label_67599526-06ca-49cc-9fa9-5307800a949a_ContentBits">
    <vt:lpwstr>0</vt:lpwstr>
  </property>
  <property fmtid="{D5CDD505-2E9C-101B-9397-08002B2CF9AE}" pid="9" name="MediaServiceImageTags">
    <vt:lpwstr/>
  </property>
  <property fmtid="{D5CDD505-2E9C-101B-9397-08002B2CF9AE}" pid="10" name="ContentTypeId">
    <vt:lpwstr>0x010100BFF65EA64E6B344EA2F2A4020CC41A24</vt:lpwstr>
  </property>
</Properties>
</file>